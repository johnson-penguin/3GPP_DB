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E6744" w14:textId="77777777" w:rsidR="0035583A" w:rsidRPr="00F829B6" w:rsidRDefault="0035583A" w:rsidP="0074607E">
      <w:pPr>
        <w:pStyle w:val="Heading1"/>
        <w:keepNext w:val="0"/>
        <w:keepLines w:val="0"/>
        <w:widowControl w:val="0"/>
      </w:pPr>
      <w:bookmarkStart w:id="0" w:name="_Toc454817999"/>
      <w:r w:rsidRPr="00F829B6">
        <w:t>6</w:t>
      </w:r>
      <w:r w:rsidRPr="00F829B6">
        <w:tab/>
        <w:t>Downlink</w:t>
      </w:r>
      <w:bookmarkEnd w:id="0"/>
    </w:p>
    <w:p w14:paraId="46BC6D13" w14:textId="77777777" w:rsidR="0035583A" w:rsidRPr="00F829B6" w:rsidRDefault="0035583A" w:rsidP="0074607E">
      <w:pPr>
        <w:pStyle w:val="Heading2"/>
        <w:keepNext w:val="0"/>
        <w:keepLines w:val="0"/>
        <w:widowControl w:val="0"/>
      </w:pPr>
      <w:bookmarkStart w:id="1" w:name="_Toc454818000"/>
      <w:r w:rsidRPr="00F829B6">
        <w:t>6.1</w:t>
      </w:r>
      <w:r w:rsidRPr="00F829B6">
        <w:tab/>
        <w:t>Overview</w:t>
      </w:r>
      <w:bookmarkEnd w:id="1"/>
    </w:p>
    <w:p w14:paraId="45B155C8" w14:textId="77777777" w:rsidR="0035583A" w:rsidRPr="00F829B6" w:rsidRDefault="0035583A" w:rsidP="0074607E">
      <w:pPr>
        <w:widowControl w:val="0"/>
      </w:pPr>
      <w:r w:rsidRPr="00F829B6">
        <w:t>The smallest time-frequency unit for downlink transmission is denoted a resource element and is defined in clause</w:t>
      </w:r>
      <w:r w:rsidR="00A4283D">
        <w:t xml:space="preserve"> </w:t>
      </w:r>
      <w:r w:rsidRPr="00F829B6">
        <w:t>6.2.2.</w:t>
      </w:r>
    </w:p>
    <w:p w14:paraId="3F34B85E" w14:textId="77777777" w:rsidR="0035583A" w:rsidRPr="00F829B6" w:rsidRDefault="0035583A" w:rsidP="0074607E">
      <w:pPr>
        <w:widowControl w:val="0"/>
      </w:pPr>
      <w:r w:rsidRPr="00F829B6">
        <w:t xml:space="preserve">A subset of the downlink subframes in a radio frame can be configured as MBSFN subframes by higher layers. </w:t>
      </w:r>
      <w:r w:rsidR="00A4283D" w:rsidRPr="003A7227">
        <w:rPr>
          <w:rFonts w:eastAsia="SimSun"/>
          <w:sz w:val="22"/>
          <w:szCs w:val="22"/>
          <w:lang w:eastAsia="en-GB"/>
        </w:rPr>
        <w:t xml:space="preserve">For </w:t>
      </w:r>
      <m:oMath>
        <m:r>
          <m:rPr>
            <m:sty m:val="p"/>
          </m:rPr>
          <w:rPr>
            <w:rFonts w:ascii="Cambria Math" w:eastAsia="SimSun" w:hAnsi="Cambria Math"/>
            <w:sz w:val="22"/>
            <w:szCs w:val="22"/>
            <w:lang w:eastAsia="en-GB"/>
          </w:rPr>
          <m:t>Δ</m:t>
        </m:r>
        <m:r>
          <w:rPr>
            <w:rFonts w:ascii="Cambria Math" w:eastAsia="SimSun" w:hAnsi="Cambria Math"/>
            <w:sz w:val="22"/>
            <w:szCs w:val="22"/>
            <w:lang w:eastAsia="en-GB"/>
          </w:rPr>
          <m:t>f≈0.37</m:t>
        </m:r>
        <m:r>
          <m:rPr>
            <m:nor/>
          </m:rPr>
          <w:rPr>
            <w:rFonts w:ascii="Cambria Math" w:eastAsia="SimSun" w:hAnsi="Cambria Math"/>
            <w:sz w:val="22"/>
            <w:szCs w:val="22"/>
            <w:lang w:eastAsia="en-GB"/>
          </w:rPr>
          <m:t xml:space="preserve"> kHz</m:t>
        </m:r>
      </m:oMath>
      <w:r w:rsidR="00A4283D" w:rsidRPr="003A7227">
        <w:rPr>
          <w:rFonts w:eastAsia="SimSun"/>
          <w:sz w:val="22"/>
          <w:szCs w:val="22"/>
          <w:lang w:eastAsia="en-GB"/>
        </w:rPr>
        <w:t xml:space="preserve"> the MBSFN region is defined as one slot of 3 ms.</w:t>
      </w:r>
      <w:r w:rsidR="00A4283D" w:rsidRPr="007B4F28">
        <w:rPr>
          <w:rFonts w:eastAsia="SimSun"/>
          <w:sz w:val="22"/>
          <w:szCs w:val="22"/>
          <w:lang w:val="en-US"/>
        </w:rPr>
        <w:t xml:space="preserve"> </w:t>
      </w:r>
      <w:r w:rsidR="00A4283D">
        <w:rPr>
          <w:rFonts w:eastAsia="SimSun"/>
          <w:sz w:val="22"/>
          <w:szCs w:val="22"/>
          <w:lang w:val="en-US"/>
        </w:rPr>
        <w:t xml:space="preserve">Except for </w:t>
      </w:r>
      <m:oMath>
        <m:r>
          <m:rPr>
            <m:sty m:val="p"/>
          </m:rPr>
          <w:rPr>
            <w:rFonts w:ascii="Cambria Math" w:eastAsia="SimSun" w:hAnsi="Cambria Math"/>
            <w:lang w:eastAsia="en-GB"/>
          </w:rPr>
          <m:t>Δ</m:t>
        </m:r>
        <m:r>
          <w:rPr>
            <w:rFonts w:ascii="Cambria Math" w:eastAsia="SimSun" w:hAnsi="Cambria Math"/>
            <w:lang w:eastAsia="en-GB"/>
          </w:rPr>
          <m:t xml:space="preserve">f≈0.37 </m:t>
        </m:r>
        <m:r>
          <m:rPr>
            <m:nor/>
          </m:rPr>
          <w:rPr>
            <w:rFonts w:ascii="Cambria Math" w:eastAsia="SimSun" w:hAnsi="Cambria Math"/>
            <w:lang w:eastAsia="en-GB"/>
          </w:rPr>
          <m:t>kHz</m:t>
        </m:r>
      </m:oMath>
      <w:r w:rsidR="00A4283D">
        <w:rPr>
          <w:rFonts w:eastAsia="SimSun"/>
          <w:lang w:eastAsia="en-GB"/>
        </w:rPr>
        <w:t xml:space="preserve">, </w:t>
      </w:r>
      <w:r w:rsidR="00A4283D">
        <w:t>e</w:t>
      </w:r>
      <w:r w:rsidR="00A4283D" w:rsidRPr="00F829B6">
        <w:t xml:space="preserve">ach </w:t>
      </w:r>
      <w:r w:rsidRPr="00F829B6">
        <w:t>MBSFN subframe is divided into a non-MBSFN region and an MBSFN region.</w:t>
      </w:r>
    </w:p>
    <w:p w14:paraId="6491B867" w14:textId="77777777" w:rsidR="00152FF8" w:rsidRPr="00F829B6" w:rsidRDefault="0035583A" w:rsidP="0074607E">
      <w:pPr>
        <w:pStyle w:val="B1"/>
        <w:widowControl w:val="0"/>
      </w:pPr>
      <w:r w:rsidRPr="00F829B6">
        <w:t>-</w:t>
      </w:r>
      <w:r w:rsidRPr="00F829B6">
        <w:tab/>
      </w:r>
      <w:r w:rsidR="00152FF8" w:rsidRPr="00F829B6">
        <w:t xml:space="preserve">For subframes using </w:t>
      </w:r>
      <w:r w:rsidR="00152FF8" w:rsidRPr="00F829B6">
        <w:rPr>
          <w:position w:val="-10"/>
        </w:rPr>
        <w:object w:dxaOrig="1065" w:dyaOrig="300" w14:anchorId="5E27A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pt;height:14.95pt" o:ole="">
            <v:imagedata r:id="rId8" o:title=""/>
          </v:shape>
          <o:OLEObject Type="Embed" ProgID="Equation.3" ShapeID="_x0000_i1025" DrawAspect="Content" ObjectID="_1755941971" r:id="rId9"/>
        </w:object>
      </w:r>
      <w:r w:rsidR="00152FF8" w:rsidRPr="00F829B6">
        <w:t xml:space="preserve">, the </w:t>
      </w:r>
      <w:r w:rsidRPr="00F829B6">
        <w:t xml:space="preserve">non-MBSFN region spans the first one or two OFDM symbols in an MBSFN subframe where the length of the non-MBSFN region is given </w:t>
      </w:r>
      <w:r w:rsidRPr="00F829B6">
        <w:rPr>
          <w:rFonts w:hint="eastAsia"/>
          <w:lang w:eastAsia="ko-KR"/>
        </w:rPr>
        <w:t xml:space="preserve">according to </w:t>
      </w:r>
      <w:r w:rsidR="00E54729">
        <w:rPr>
          <w:rFonts w:hint="eastAsia"/>
          <w:lang w:eastAsia="ko-KR"/>
        </w:rPr>
        <w:t>Clause</w:t>
      </w:r>
      <w:r w:rsidRPr="00F829B6">
        <w:rPr>
          <w:rFonts w:hint="eastAsia"/>
          <w:lang w:eastAsia="ko-KR"/>
        </w:rPr>
        <w:t xml:space="preserve"> 6.7</w:t>
      </w:r>
      <w:r w:rsidRPr="00F829B6">
        <w:t xml:space="preserve">. </w:t>
      </w:r>
    </w:p>
    <w:p w14:paraId="455C217B" w14:textId="77777777" w:rsidR="0035583A" w:rsidRPr="00F829B6" w:rsidRDefault="00152FF8" w:rsidP="0074607E">
      <w:pPr>
        <w:pStyle w:val="B1"/>
        <w:widowControl w:val="0"/>
      </w:pPr>
      <w:r w:rsidRPr="00F829B6">
        <w:t>-</w:t>
      </w:r>
      <w:r w:rsidRPr="00F829B6">
        <w:tab/>
        <w:t xml:space="preserve">For subframes using </w:t>
      </w:r>
      <w:r w:rsidRPr="00F829B6">
        <w:rPr>
          <w:position w:val="-10"/>
        </w:rPr>
        <w:object w:dxaOrig="1125" w:dyaOrig="300" w14:anchorId="33651244">
          <v:shape id="_x0000_i1026" type="#_x0000_t75" style="width:56.1pt;height:14.95pt" o:ole="">
            <v:imagedata r:id="rId10" o:title=""/>
          </v:shape>
          <o:OLEObject Type="Embed" ProgID="Equation.3" ShapeID="_x0000_i1026" DrawAspect="Content" ObjectID="_1755941972" r:id="rId11"/>
        </w:object>
      </w:r>
      <w:r w:rsidR="00893B3D">
        <w:t>,</w:t>
      </w:r>
      <w:r w:rsidRPr="00F829B6">
        <w:t xml:space="preserve"> </w:t>
      </w:r>
      <m:oMath>
        <m:r>
          <m:rPr>
            <m:sty m:val="p"/>
          </m:rPr>
          <w:rPr>
            <w:rFonts w:ascii="Cambria Math" w:hAnsi="Cambria Math"/>
          </w:rPr>
          <m:t>Δ</m:t>
        </m:r>
        <m:r>
          <w:rPr>
            <w:rFonts w:ascii="Cambria Math" w:hAnsi="Cambria Math"/>
          </w:rPr>
          <m:t>f=2.5</m:t>
        </m:r>
        <m:r>
          <m:rPr>
            <m:nor/>
          </m:rPr>
          <w:rPr>
            <w:rFonts w:ascii="Cambria Math" w:hAnsi="Cambria Math"/>
          </w:rPr>
          <m:t xml:space="preserve"> kHz</m:t>
        </m:r>
      </m:oMath>
      <w:r w:rsidR="00893B3D">
        <w:t xml:space="preserve">, </w:t>
      </w:r>
      <w:r w:rsidRPr="00F829B6">
        <w:rPr>
          <w:position w:val="-10"/>
        </w:rPr>
        <w:object w:dxaOrig="1200" w:dyaOrig="300" w14:anchorId="477A985D">
          <v:shape id="_x0000_i1027" type="#_x0000_t75" style="width:60.8pt;height:14.95pt" o:ole="">
            <v:imagedata r:id="rId12" o:title=""/>
          </v:shape>
          <o:OLEObject Type="Embed" ProgID="Equation.3" ShapeID="_x0000_i1027" DrawAspect="Content" ObjectID="_1755941973" r:id="rId13"/>
        </w:object>
      </w:r>
      <w:r w:rsidR="00893B3D">
        <w:t>, or</w:t>
      </w:r>
      <w:r w:rsidR="00A4283D">
        <w:t xml:space="preserve"> </w:t>
      </w:r>
      <w:r w:rsidR="00A4283D" w:rsidRPr="007B4F28">
        <w:rPr>
          <w:rFonts w:eastAsia="SimSun"/>
          <w:lang w:eastAsia="en-GB"/>
        </w:rPr>
        <w:t>slot</w:t>
      </w:r>
      <w:r w:rsidR="00A4283D">
        <w:rPr>
          <w:rFonts w:eastAsia="SimSun"/>
          <w:lang w:eastAsia="en-GB"/>
        </w:rPr>
        <w:t>s</w:t>
      </w:r>
      <w:r w:rsidR="00A4283D" w:rsidRPr="007B4F28">
        <w:rPr>
          <w:rFonts w:eastAsia="SimSun"/>
          <w:lang w:eastAsia="en-GB"/>
        </w:rPr>
        <w:t xml:space="preserve"> using</w:t>
      </w:r>
      <w:r w:rsidR="00893B3D">
        <w:t xml:space="preserve"> </w:t>
      </w:r>
      <m:oMath>
        <m:r>
          <m:rPr>
            <m:sty m:val="p"/>
          </m:rPr>
          <w:rPr>
            <w:rFonts w:ascii="Cambria Math" w:hAnsi="Cambria Math"/>
          </w:rPr>
          <m:t>Δ</m:t>
        </m:r>
        <m:r>
          <w:rPr>
            <w:rFonts w:ascii="Cambria Math" w:hAnsi="Cambria Math"/>
          </w:rPr>
          <m:t xml:space="preserve">f≈0.37 </m:t>
        </m:r>
        <m:r>
          <m:rPr>
            <m:nor/>
          </m:rPr>
          <w:rPr>
            <w:rFonts w:ascii="Cambria Math" w:hAnsi="Cambria Math"/>
          </w:rPr>
          <m:t>kHz</m:t>
        </m:r>
      </m:oMath>
      <w:r w:rsidRPr="00F829B6">
        <w:t>, the non-MBSFN region is of zero size.</w:t>
      </w:r>
    </w:p>
    <w:p w14:paraId="7A7D5242" w14:textId="77777777" w:rsidR="0035583A" w:rsidRPr="00F829B6" w:rsidRDefault="0035583A" w:rsidP="0074607E">
      <w:pPr>
        <w:pStyle w:val="B1"/>
        <w:widowControl w:val="0"/>
      </w:pPr>
      <w:r w:rsidRPr="00F829B6">
        <w:t>-</w:t>
      </w:r>
      <w:r w:rsidRPr="00F829B6">
        <w:tab/>
        <w:t xml:space="preserve">The MBSFN region in an MBSFN subframe is defined as the OFDM symbols not used for the non-MBSFN region. </w:t>
      </w:r>
    </w:p>
    <w:p w14:paraId="34C9A15E" w14:textId="77777777" w:rsidR="00152FF8" w:rsidRPr="00F829B6" w:rsidRDefault="00152FF8" w:rsidP="0074607E">
      <w:pPr>
        <w:widowControl w:val="0"/>
        <w:rPr>
          <w:rFonts w:eastAsia="Malgun Gothic"/>
          <w:lang w:eastAsia="ko-KR"/>
        </w:rPr>
      </w:pPr>
      <w:r w:rsidRPr="00F829B6">
        <w:t xml:space="preserve">For an MBMS-dedicated cell, subframes where PSS/SSS/PBCH or PDSCH carrying system information are transmitted with </w:t>
      </w:r>
      <w:r w:rsidRPr="00F829B6">
        <w:rPr>
          <w:position w:val="-10"/>
        </w:rPr>
        <w:object w:dxaOrig="1065" w:dyaOrig="300" w14:anchorId="45340393">
          <v:shape id="_x0000_i1028" type="#_x0000_t75" style="width:53.3pt;height:14.95pt" o:ole="">
            <v:imagedata r:id="rId8" o:title=""/>
          </v:shape>
          <o:OLEObject Type="Embed" ProgID="Equation.3" ShapeID="_x0000_i1028" DrawAspect="Content" ObjectID="_1755941974" r:id="rId14"/>
        </w:object>
      </w:r>
      <w:r w:rsidRPr="00F829B6">
        <w:t xml:space="preserve"> are non-MBSFN subframes.</w:t>
      </w:r>
    </w:p>
    <w:p w14:paraId="36406280" w14:textId="77777777" w:rsidR="0035583A" w:rsidRPr="00F829B6" w:rsidRDefault="0035583A" w:rsidP="0074607E">
      <w:pPr>
        <w:widowControl w:val="0"/>
      </w:pPr>
      <w:r w:rsidRPr="00F829B6">
        <w:rPr>
          <w:rFonts w:eastAsia="Malgun Gothic" w:hint="eastAsia"/>
          <w:lang w:eastAsia="ko-KR"/>
        </w:rPr>
        <w:t xml:space="preserve">For frame structure type 3, </w:t>
      </w:r>
      <w:r w:rsidRPr="00F829B6">
        <w:t xml:space="preserve">MBSFN configuration shall not be applied to downlink subframes </w:t>
      </w:r>
      <w:r w:rsidRPr="00F829B6">
        <w:rPr>
          <w:rFonts w:eastAsia="Malgun Gothic" w:hint="eastAsia"/>
          <w:lang w:eastAsia="ko-KR"/>
        </w:rPr>
        <w:t>in which at least one OFDM symbol is not occupied or discovery signal is transmitted.</w:t>
      </w:r>
    </w:p>
    <w:p w14:paraId="5F0F89B0" w14:textId="77777777" w:rsidR="0035583A" w:rsidRPr="00F829B6" w:rsidRDefault="0035583A" w:rsidP="0074607E">
      <w:pPr>
        <w:widowControl w:val="0"/>
        <w:rPr>
          <w:noProof/>
        </w:rPr>
      </w:pPr>
      <w:r w:rsidRPr="00F829B6">
        <w:rPr>
          <w:noProof/>
        </w:rPr>
        <w:t xml:space="preserve">Unless otherwise specified, transmission in each </w:t>
      </w:r>
      <w:r w:rsidRPr="00F829B6">
        <w:rPr>
          <w:rFonts w:hint="eastAsia"/>
          <w:noProof/>
          <w:lang w:eastAsia="ja-JP"/>
        </w:rPr>
        <w:t xml:space="preserve">downlink </w:t>
      </w:r>
      <w:r w:rsidRPr="00F829B6">
        <w:rPr>
          <w:noProof/>
        </w:rPr>
        <w:t xml:space="preserve">subframe shall use the same cyclic prefix length as used for </w:t>
      </w:r>
      <w:r w:rsidRPr="00F829B6">
        <w:rPr>
          <w:rFonts w:hint="eastAsia"/>
          <w:noProof/>
          <w:lang w:eastAsia="ja-JP"/>
        </w:rPr>
        <w:t xml:space="preserve">downlink </w:t>
      </w:r>
      <w:r w:rsidRPr="00F829B6">
        <w:rPr>
          <w:noProof/>
        </w:rPr>
        <w:t>subframe #0.</w:t>
      </w:r>
    </w:p>
    <w:p w14:paraId="7221FFD3" w14:textId="77777777" w:rsidR="0035583A" w:rsidRPr="00F829B6" w:rsidRDefault="0035583A" w:rsidP="0074607E">
      <w:pPr>
        <w:pStyle w:val="Heading3"/>
        <w:keepNext w:val="0"/>
        <w:keepLines w:val="0"/>
        <w:widowControl w:val="0"/>
      </w:pPr>
      <w:bookmarkStart w:id="2" w:name="_Toc454818001"/>
      <w:r w:rsidRPr="00F829B6">
        <w:t>6.1.1</w:t>
      </w:r>
      <w:r w:rsidRPr="00F829B6">
        <w:tab/>
        <w:t>Physical channels</w:t>
      </w:r>
      <w:bookmarkEnd w:id="2"/>
    </w:p>
    <w:p w14:paraId="1D602828" w14:textId="77777777" w:rsidR="0035583A" w:rsidRPr="00F829B6" w:rsidRDefault="0035583A" w:rsidP="0074607E">
      <w:pPr>
        <w:widowControl w:val="0"/>
      </w:pPr>
      <w:r w:rsidRPr="00F829B6">
        <w:t xml:space="preserve">A downlink physical channel corresponds to a set of resource elements carrying information originating from higher layers and is the interface defined between 3GPP TS 36.212 [3] and the present document 3GPP TS 36.211. </w:t>
      </w:r>
      <w:r w:rsidRPr="00F829B6">
        <w:br/>
        <w:t>The following downlink physical channels are defined:</w:t>
      </w:r>
    </w:p>
    <w:p w14:paraId="0CF14C98" w14:textId="77777777" w:rsidR="0035583A" w:rsidRPr="00F829B6" w:rsidRDefault="0035583A" w:rsidP="0074607E">
      <w:pPr>
        <w:pStyle w:val="B1"/>
        <w:widowControl w:val="0"/>
      </w:pPr>
      <w:r w:rsidRPr="00F829B6">
        <w:t>-</w:t>
      </w:r>
      <w:r w:rsidRPr="00F829B6">
        <w:tab/>
        <w:t>Physical Downlink Shared Channel, PDSCH</w:t>
      </w:r>
    </w:p>
    <w:p w14:paraId="20141054" w14:textId="77777777" w:rsidR="0035583A" w:rsidRPr="00F829B6" w:rsidRDefault="0035583A" w:rsidP="0074607E">
      <w:pPr>
        <w:pStyle w:val="B1"/>
        <w:widowControl w:val="0"/>
      </w:pPr>
      <w:r w:rsidRPr="00F829B6">
        <w:t>-</w:t>
      </w:r>
      <w:r w:rsidRPr="00F829B6">
        <w:tab/>
        <w:t>Physical Broadcast Channel, PBCH</w:t>
      </w:r>
    </w:p>
    <w:p w14:paraId="3CC32754" w14:textId="77777777" w:rsidR="0035583A" w:rsidRPr="00F829B6" w:rsidRDefault="0035583A" w:rsidP="0074607E">
      <w:pPr>
        <w:pStyle w:val="B1"/>
        <w:widowControl w:val="0"/>
      </w:pPr>
      <w:r w:rsidRPr="00F829B6">
        <w:t>-</w:t>
      </w:r>
      <w:r w:rsidRPr="00F829B6">
        <w:tab/>
        <w:t>Physical Multicast Channel, PMCH</w:t>
      </w:r>
    </w:p>
    <w:p w14:paraId="25C89FED" w14:textId="77777777" w:rsidR="0035583A" w:rsidRPr="00F829B6" w:rsidRDefault="0035583A" w:rsidP="0074607E">
      <w:pPr>
        <w:pStyle w:val="B1"/>
        <w:widowControl w:val="0"/>
      </w:pPr>
      <w:r w:rsidRPr="00F829B6">
        <w:t>-</w:t>
      </w:r>
      <w:r w:rsidRPr="00F829B6">
        <w:tab/>
        <w:t>Physical Control Format Indicator Channel, PCFICH</w:t>
      </w:r>
    </w:p>
    <w:p w14:paraId="1CAC1BD8" w14:textId="77777777" w:rsidR="0035583A" w:rsidRPr="00F829B6" w:rsidRDefault="0035583A" w:rsidP="0074607E">
      <w:pPr>
        <w:pStyle w:val="B1"/>
        <w:widowControl w:val="0"/>
      </w:pPr>
      <w:r w:rsidRPr="00F829B6">
        <w:t>-</w:t>
      </w:r>
      <w:r w:rsidRPr="00F829B6">
        <w:tab/>
        <w:t>Physical Downlink Control Channel, PDCCH</w:t>
      </w:r>
    </w:p>
    <w:p w14:paraId="11B4F1A8" w14:textId="77777777" w:rsidR="0035583A" w:rsidRPr="00F829B6" w:rsidRDefault="0035583A" w:rsidP="0074607E">
      <w:pPr>
        <w:pStyle w:val="B1"/>
        <w:widowControl w:val="0"/>
      </w:pPr>
      <w:r w:rsidRPr="00F829B6">
        <w:t>-</w:t>
      </w:r>
      <w:r w:rsidRPr="00F829B6">
        <w:tab/>
        <w:t>Physical Hybrid ARQ Indicator Channel, PHICH</w:t>
      </w:r>
    </w:p>
    <w:p w14:paraId="65A778BF" w14:textId="77777777" w:rsidR="0035583A" w:rsidRPr="00F829B6" w:rsidRDefault="0035583A" w:rsidP="0074607E">
      <w:pPr>
        <w:pStyle w:val="B1"/>
        <w:widowControl w:val="0"/>
      </w:pPr>
      <w:r w:rsidRPr="00F829B6">
        <w:t>-</w:t>
      </w:r>
      <w:r w:rsidRPr="00F829B6">
        <w:tab/>
        <w:t>Enhanced Physical Downlink Control Channel, EPDCCH</w:t>
      </w:r>
    </w:p>
    <w:p w14:paraId="64D0127F" w14:textId="77777777" w:rsidR="0035583A" w:rsidRPr="00F829B6" w:rsidRDefault="0035583A" w:rsidP="0074607E">
      <w:pPr>
        <w:pStyle w:val="B1"/>
        <w:widowControl w:val="0"/>
      </w:pPr>
      <w:r w:rsidRPr="00F829B6">
        <w:t>-</w:t>
      </w:r>
      <w:r w:rsidRPr="00F829B6">
        <w:tab/>
        <w:t>MTC Physical Downlink Control Channel, MPDCCH</w:t>
      </w:r>
    </w:p>
    <w:p w14:paraId="1D628D8C" w14:textId="77777777" w:rsidR="007C5EEE" w:rsidRPr="00F829B6" w:rsidRDefault="007C5EEE" w:rsidP="0074607E">
      <w:pPr>
        <w:pStyle w:val="B1"/>
        <w:widowControl w:val="0"/>
      </w:pPr>
      <w:r w:rsidRPr="00F829B6">
        <w:t>-</w:t>
      </w:r>
      <w:r w:rsidRPr="00F829B6">
        <w:tab/>
        <w:t>Short Physical Downlink Control Channel, SPDCCH</w:t>
      </w:r>
    </w:p>
    <w:p w14:paraId="68DCED8D" w14:textId="77777777" w:rsidR="0035583A" w:rsidRPr="00F829B6" w:rsidRDefault="0035583A" w:rsidP="0074607E">
      <w:pPr>
        <w:pStyle w:val="Heading3"/>
        <w:keepNext w:val="0"/>
        <w:keepLines w:val="0"/>
        <w:widowControl w:val="0"/>
      </w:pPr>
      <w:bookmarkStart w:id="3" w:name="_Toc454818002"/>
      <w:r w:rsidRPr="00F829B6">
        <w:t>6.1.2</w:t>
      </w:r>
      <w:r w:rsidRPr="00F829B6">
        <w:tab/>
        <w:t>Physical signals</w:t>
      </w:r>
      <w:bookmarkEnd w:id="3"/>
    </w:p>
    <w:p w14:paraId="7E92352D" w14:textId="77777777" w:rsidR="0035583A" w:rsidRPr="00F829B6" w:rsidRDefault="0035583A" w:rsidP="0074607E">
      <w:pPr>
        <w:widowControl w:val="0"/>
      </w:pPr>
      <w:r w:rsidRPr="00F829B6">
        <w:t>A downlink physical signal corresponds to a set of resource elements used by the physical layer but does not carry information originating from higher layers. The following downlink physical signals are defined:</w:t>
      </w:r>
    </w:p>
    <w:p w14:paraId="4A0F0252" w14:textId="77777777" w:rsidR="0035583A" w:rsidRPr="00F829B6" w:rsidRDefault="0035583A" w:rsidP="0074607E">
      <w:pPr>
        <w:pStyle w:val="B1"/>
        <w:widowControl w:val="0"/>
      </w:pPr>
      <w:r w:rsidRPr="00F829B6">
        <w:t>-</w:t>
      </w:r>
      <w:r w:rsidRPr="00F829B6">
        <w:tab/>
        <w:t>Reference signal</w:t>
      </w:r>
    </w:p>
    <w:p w14:paraId="3CD8F11C" w14:textId="77777777" w:rsidR="0035583A" w:rsidRPr="00F829B6" w:rsidRDefault="0035583A" w:rsidP="0074607E">
      <w:pPr>
        <w:pStyle w:val="B1"/>
        <w:widowControl w:val="0"/>
      </w:pPr>
      <w:r w:rsidRPr="00F829B6">
        <w:lastRenderedPageBreak/>
        <w:t>-</w:t>
      </w:r>
      <w:r w:rsidRPr="00F829B6">
        <w:tab/>
        <w:t>Synchronization signal</w:t>
      </w:r>
    </w:p>
    <w:p w14:paraId="69A69988" w14:textId="77777777" w:rsidR="00DC2DFB" w:rsidRDefault="0035583A" w:rsidP="00DC2DFB">
      <w:pPr>
        <w:pStyle w:val="B1"/>
        <w:widowControl w:val="0"/>
      </w:pPr>
      <w:r w:rsidRPr="00F829B6">
        <w:t>-</w:t>
      </w:r>
      <w:r w:rsidRPr="00F829B6">
        <w:tab/>
        <w:t>Discovery signal</w:t>
      </w:r>
    </w:p>
    <w:p w14:paraId="375CF8DB" w14:textId="77777777" w:rsidR="00A35D1D" w:rsidRPr="00F829B6" w:rsidRDefault="00DC2DFB" w:rsidP="00DC2DFB">
      <w:pPr>
        <w:pStyle w:val="B1"/>
        <w:widowControl w:val="0"/>
      </w:pPr>
      <w:r w:rsidRPr="00F829B6">
        <w:t>-</w:t>
      </w:r>
      <w:r w:rsidRPr="00F829B6">
        <w:tab/>
      </w:r>
      <w:r>
        <w:t>MTC wake-up signal, MWUS</w:t>
      </w:r>
    </w:p>
    <w:p w14:paraId="04C3CC78" w14:textId="77777777" w:rsidR="0035583A" w:rsidRPr="00F829B6" w:rsidRDefault="0035583A" w:rsidP="0074607E">
      <w:pPr>
        <w:pStyle w:val="Heading2"/>
        <w:keepNext w:val="0"/>
        <w:keepLines w:val="0"/>
        <w:widowControl w:val="0"/>
      </w:pPr>
      <w:bookmarkStart w:id="4" w:name="_Toc454818003"/>
      <w:r w:rsidRPr="00F829B6">
        <w:t>6.2</w:t>
      </w:r>
      <w:r w:rsidRPr="00F829B6">
        <w:tab/>
        <w:t>Slot structure and physical resource elements</w:t>
      </w:r>
      <w:bookmarkEnd w:id="4"/>
    </w:p>
    <w:p w14:paraId="6687C213" w14:textId="77777777" w:rsidR="0035583A" w:rsidRPr="00F829B6" w:rsidRDefault="0035583A" w:rsidP="0074607E">
      <w:pPr>
        <w:pStyle w:val="Heading3"/>
        <w:keepNext w:val="0"/>
        <w:keepLines w:val="0"/>
        <w:widowControl w:val="0"/>
      </w:pPr>
      <w:bookmarkStart w:id="5" w:name="_Toc454818004"/>
      <w:r w:rsidRPr="00F829B6">
        <w:t>6.2.1</w:t>
      </w:r>
      <w:r w:rsidRPr="00F829B6">
        <w:tab/>
        <w:t>Resource grid</w:t>
      </w:r>
      <w:bookmarkEnd w:id="5"/>
    </w:p>
    <w:p w14:paraId="012D52BC" w14:textId="77777777" w:rsidR="0035583A" w:rsidRPr="00F829B6" w:rsidRDefault="0035583A" w:rsidP="0074607E">
      <w:pPr>
        <w:widowControl w:val="0"/>
        <w:rPr>
          <w:iCs/>
        </w:rPr>
      </w:pPr>
      <w:r w:rsidRPr="00F829B6">
        <w:t xml:space="preserve">The transmitted signal in each slot is described by one or several resource grids of </w:t>
      </w:r>
      <w:r w:rsidRPr="00F829B6">
        <w:rPr>
          <w:position w:val="-10"/>
        </w:rPr>
        <w:object w:dxaOrig="820" w:dyaOrig="340" w14:anchorId="7779E56E">
          <v:shape id="_x0000_i1029" type="#_x0000_t75" style="width:41.15pt;height:17.75pt" o:ole="">
            <v:imagedata r:id="rId15" o:title=""/>
          </v:shape>
          <o:OLEObject Type="Embed" ProgID="Equation.3" ShapeID="_x0000_i1029" DrawAspect="Content" ObjectID="_1755941975" r:id="rId16"/>
        </w:object>
      </w:r>
      <w:r w:rsidRPr="00F829B6">
        <w:t xml:space="preserve"> subcarriers and </w:t>
      </w:r>
      <w:r w:rsidRPr="00F829B6">
        <w:rPr>
          <w:position w:val="-12"/>
        </w:rPr>
        <w:object w:dxaOrig="540" w:dyaOrig="360" w14:anchorId="1A63B4A9">
          <v:shape id="_x0000_i1030" type="#_x0000_t75" style="width:27.1pt;height:18.7pt" o:ole="">
            <v:imagedata r:id="rId17" o:title=""/>
          </v:shape>
          <o:OLEObject Type="Embed" ProgID="Equation.3" ShapeID="_x0000_i1030" DrawAspect="Content" ObjectID="_1755941976" r:id="rId18"/>
        </w:object>
      </w:r>
      <w:r w:rsidRPr="00F829B6">
        <w:t xml:space="preserve"> OFDM symbols. </w:t>
      </w:r>
      <w:r w:rsidRPr="00F829B6">
        <w:rPr>
          <w:iCs/>
        </w:rPr>
        <w:t>The resource grid structure is illustrated in Figure 6.2.2-1.</w:t>
      </w:r>
      <w:bookmarkStart w:id="6" w:name="OLE_LINK55"/>
      <w:bookmarkStart w:id="7" w:name="OLE_LINK56"/>
      <w:r w:rsidRPr="00F829B6">
        <w:rPr>
          <w:iCs/>
        </w:rPr>
        <w:t xml:space="preserve"> </w:t>
      </w:r>
      <w:r w:rsidRPr="00F829B6">
        <w:t xml:space="preserve">The quantity </w:t>
      </w:r>
      <w:r w:rsidRPr="00F829B6">
        <w:rPr>
          <w:position w:val="-10"/>
        </w:rPr>
        <w:object w:dxaOrig="440" w:dyaOrig="340" w14:anchorId="7E166912">
          <v:shape id="_x0000_i1031" type="#_x0000_t75" style="width:21.5pt;height:17.75pt" o:ole="">
            <v:imagedata r:id="rId19" o:title=""/>
          </v:shape>
          <o:OLEObject Type="Embed" ProgID="Equation.3" ShapeID="_x0000_i1031" DrawAspect="Content" ObjectID="_1755941977" r:id="rId20"/>
        </w:object>
      </w:r>
      <w:r w:rsidRPr="00F829B6">
        <w:t xml:space="preserve"> depends on the downlink transmission bandwidth configured in the cell and shall fulfil</w:t>
      </w:r>
    </w:p>
    <w:p w14:paraId="42CBA521" w14:textId="77777777" w:rsidR="0035583A" w:rsidRPr="00F829B6" w:rsidRDefault="0035583A" w:rsidP="0074607E">
      <w:pPr>
        <w:pStyle w:val="EQ"/>
        <w:keepLines w:val="0"/>
        <w:widowControl w:val="0"/>
        <w:jc w:val="center"/>
      </w:pPr>
      <w:r w:rsidRPr="00F829B6">
        <w:rPr>
          <w:position w:val="-10"/>
        </w:rPr>
        <w:object w:dxaOrig="2180" w:dyaOrig="340" w14:anchorId="3CC9C1CA">
          <v:shape id="_x0000_i1032" type="#_x0000_t75" style="width:108.45pt;height:17.75pt" o:ole="">
            <v:imagedata r:id="rId21" o:title=""/>
          </v:shape>
          <o:OLEObject Type="Embed" ProgID="Equation.3" ShapeID="_x0000_i1032" DrawAspect="Content" ObjectID="_1755941978" r:id="rId22"/>
        </w:object>
      </w:r>
    </w:p>
    <w:p w14:paraId="198AAAA0" w14:textId="77777777" w:rsidR="0035583A" w:rsidRPr="00F829B6" w:rsidRDefault="0035583A" w:rsidP="0074607E">
      <w:pPr>
        <w:widowControl w:val="0"/>
      </w:pPr>
      <w:r w:rsidRPr="00F829B6">
        <w:t xml:space="preserve">where </w:t>
      </w:r>
      <w:r w:rsidRPr="00F829B6">
        <w:rPr>
          <w:position w:val="-10"/>
        </w:rPr>
        <w:object w:dxaOrig="1020" w:dyaOrig="340" w14:anchorId="231C2BBD">
          <v:shape id="_x0000_i1033" type="#_x0000_t75" style="width:51.45pt;height:17.75pt" o:ole="">
            <v:imagedata r:id="rId23" o:title=""/>
          </v:shape>
          <o:OLEObject Type="Embed" ProgID="Equation.3" ShapeID="_x0000_i1033" DrawAspect="Content" ObjectID="_1755941979" r:id="rId24"/>
        </w:object>
      </w:r>
      <w:r w:rsidRPr="00F829B6">
        <w:t xml:space="preserve"> and </w:t>
      </w:r>
      <w:r w:rsidRPr="00F829B6">
        <w:rPr>
          <w:position w:val="-10"/>
        </w:rPr>
        <w:object w:dxaOrig="1240" w:dyaOrig="340" w14:anchorId="0AC6C4D6">
          <v:shape id="_x0000_i1034" type="#_x0000_t75" style="width:61.7pt;height:17.75pt" o:ole="">
            <v:imagedata r:id="rId25" o:title=""/>
          </v:shape>
          <o:OLEObject Type="Embed" ProgID="Equation.3" ShapeID="_x0000_i1034" DrawAspect="Content" ObjectID="_1755941980" r:id="rId26"/>
        </w:object>
      </w:r>
      <w:r w:rsidRPr="00F829B6">
        <w:t xml:space="preserve"> are the smallest and largest downlink bandwidths, respectively, supported by the current version of this specification. </w:t>
      </w:r>
    </w:p>
    <w:p w14:paraId="77C06D93" w14:textId="77777777" w:rsidR="0035583A" w:rsidRPr="00F829B6" w:rsidRDefault="0035583A" w:rsidP="0074607E">
      <w:pPr>
        <w:widowControl w:val="0"/>
      </w:pPr>
      <w:r w:rsidRPr="00F829B6">
        <w:t xml:space="preserve">The set of allowed values for </w:t>
      </w:r>
      <w:r w:rsidRPr="00F829B6">
        <w:rPr>
          <w:position w:val="-10"/>
        </w:rPr>
        <w:object w:dxaOrig="440" w:dyaOrig="340" w14:anchorId="0679EAB0">
          <v:shape id="_x0000_i1035" type="#_x0000_t75" style="width:21.5pt;height:17.75pt" o:ole="">
            <v:imagedata r:id="rId19" o:title=""/>
          </v:shape>
          <o:OLEObject Type="Embed" ProgID="Equation.3" ShapeID="_x0000_i1035" DrawAspect="Content" ObjectID="_1755941981" r:id="rId27"/>
        </w:object>
      </w:r>
      <w:r w:rsidRPr="00F829B6">
        <w:t xml:space="preserve"> is given by </w:t>
      </w:r>
      <w:r w:rsidRPr="00F829B6">
        <w:rPr>
          <w:lang w:eastAsia="ja-JP"/>
        </w:rPr>
        <w:t>3GPP TS 36.104</w:t>
      </w:r>
      <w:r w:rsidRPr="00F829B6">
        <w:t xml:space="preserve"> [6].</w:t>
      </w:r>
      <w:bookmarkEnd w:id="6"/>
      <w:bookmarkEnd w:id="7"/>
      <w:r w:rsidR="00B80263" w:rsidRPr="00F829B6">
        <w:t xml:space="preserve"> </w:t>
      </w:r>
      <w:r w:rsidRPr="00F829B6">
        <w:t>The number of OFDM symbols in a slot depends on the cyclic prefix length and subcarrier spacing configured and is given in Table 6.2.3-1.</w:t>
      </w:r>
    </w:p>
    <w:p w14:paraId="2C389C1C" w14:textId="77777777" w:rsidR="0035583A" w:rsidRPr="00F829B6" w:rsidRDefault="0035583A" w:rsidP="0074607E">
      <w:pPr>
        <w:widowControl w:val="0"/>
        <w:rPr>
          <w:iCs/>
        </w:rPr>
      </w:pPr>
      <w:r w:rsidRPr="00F829B6">
        <w:t xml:space="preserve">An antenna port is defined such that the channel over which a symbol on the antenna port is conveyed can be inferred from the channel over which another symbol on the same antenna port is conveyed. </w:t>
      </w:r>
      <w:r w:rsidRPr="00F829B6">
        <w:rPr>
          <w:lang w:val="en-US"/>
        </w:rPr>
        <w:t>For MBSFN reference signals, positioning reference signals, UE-specific reference signals associated with PDSCH</w:t>
      </w:r>
      <w:r w:rsidR="007C5EEE" w:rsidRPr="00F829B6">
        <w:rPr>
          <w:lang w:val="en-US"/>
        </w:rPr>
        <w:t>, demodulation reference signals associated with SPDCCH,</w:t>
      </w:r>
      <w:r w:rsidRPr="00F829B6">
        <w:rPr>
          <w:lang w:val="en-US"/>
        </w:rPr>
        <w:t xml:space="preserve"> and demodulation reference signals associated with EPDCCH, there are limits given below within which the channel can be inferred from one symbol to another symbol on the same antenna port. </w:t>
      </w:r>
      <w:r w:rsidRPr="00F829B6">
        <w:t xml:space="preserve">There is one resource grid per antenna port. </w:t>
      </w:r>
      <w:r w:rsidRPr="00F829B6">
        <w:rPr>
          <w:iCs/>
        </w:rPr>
        <w:t>The set of antenna ports supported depends on the reference signal configuration in the cell:</w:t>
      </w:r>
    </w:p>
    <w:p w14:paraId="12C9B3D1" w14:textId="77777777" w:rsidR="0035583A" w:rsidRPr="00F829B6" w:rsidRDefault="0035583A" w:rsidP="0074607E">
      <w:pPr>
        <w:pStyle w:val="B1"/>
        <w:widowControl w:val="0"/>
      </w:pPr>
      <w:r w:rsidRPr="00F829B6">
        <w:rPr>
          <w:iCs/>
        </w:rPr>
        <w:t>-</w:t>
      </w:r>
      <w:r w:rsidRPr="00F829B6">
        <w:rPr>
          <w:iCs/>
        </w:rPr>
        <w:tab/>
      </w:r>
      <w:r w:rsidRPr="00F829B6">
        <w:t xml:space="preserve">Cell-specific reference signals support a configuration of one, two, or four antenna ports and are transmitted on antenna ports </w:t>
      </w:r>
      <w:r w:rsidRPr="00F829B6">
        <w:rPr>
          <w:position w:val="-10"/>
        </w:rPr>
        <w:object w:dxaOrig="520" w:dyaOrig="279" w14:anchorId="0E2D041C">
          <v:shape id="_x0000_i1036" type="#_x0000_t75" style="width:26.2pt;height:14.05pt" o:ole="">
            <v:imagedata r:id="rId28" o:title=""/>
          </v:shape>
          <o:OLEObject Type="Embed" ProgID="Equation.3" ShapeID="_x0000_i1036" DrawAspect="Content" ObjectID="_1755941982" r:id="rId29"/>
        </w:object>
      </w:r>
      <w:r w:rsidRPr="00F829B6">
        <w:t>,</w:t>
      </w:r>
      <w:r w:rsidRPr="00F829B6">
        <w:rPr>
          <w:position w:val="-10"/>
        </w:rPr>
        <w:object w:dxaOrig="740" w:dyaOrig="300" w14:anchorId="7003530D">
          <v:shape id="_x0000_i1037" type="#_x0000_t75" style="width:36.45pt;height:14.95pt" o:ole="">
            <v:imagedata r:id="rId30" o:title=""/>
          </v:shape>
          <o:OLEObject Type="Embed" ProgID="Equation.3" ShapeID="_x0000_i1037" DrawAspect="Content" ObjectID="_1755941983" r:id="rId31"/>
        </w:object>
      </w:r>
      <w:r w:rsidRPr="00F829B6">
        <w:t xml:space="preserve">, and </w:t>
      </w:r>
      <w:r w:rsidRPr="00F829B6">
        <w:rPr>
          <w:position w:val="-10"/>
        </w:rPr>
        <w:object w:dxaOrig="1020" w:dyaOrig="300" w14:anchorId="4A96125B">
          <v:shape id="_x0000_i1038" type="#_x0000_t75" style="width:51.45pt;height:14.95pt" o:ole="">
            <v:imagedata r:id="rId32" o:title=""/>
          </v:shape>
          <o:OLEObject Type="Embed" ProgID="Equation.3" ShapeID="_x0000_i1038" DrawAspect="Content" ObjectID="_1755941984" r:id="rId33"/>
        </w:object>
      </w:r>
      <w:r w:rsidRPr="00F829B6">
        <w:t>, respectively.</w:t>
      </w:r>
    </w:p>
    <w:p w14:paraId="5F042401" w14:textId="77777777" w:rsidR="0035583A" w:rsidRPr="00F829B6" w:rsidRDefault="0035583A" w:rsidP="0074607E">
      <w:pPr>
        <w:pStyle w:val="B1"/>
        <w:widowControl w:val="0"/>
      </w:pPr>
      <w:r w:rsidRPr="00F829B6">
        <w:t>-</w:t>
      </w:r>
      <w:r w:rsidRPr="00F829B6">
        <w:tab/>
        <w:t>MBSFN reference signals are transmitted on antenna port</w:t>
      </w:r>
      <w:r w:rsidRPr="00F829B6">
        <w:rPr>
          <w:position w:val="-10"/>
        </w:rPr>
        <w:object w:dxaOrig="520" w:dyaOrig="279" w14:anchorId="7A4B17FA">
          <v:shape id="_x0000_i1039" type="#_x0000_t75" style="width:26.2pt;height:14.05pt" o:ole="">
            <v:imagedata r:id="rId34" o:title=""/>
          </v:shape>
          <o:OLEObject Type="Embed" ProgID="Equation.3" ShapeID="_x0000_i1039" DrawAspect="Content" ObjectID="_1755941985" r:id="rId35"/>
        </w:object>
      </w:r>
      <w:r w:rsidRPr="00F829B6">
        <w:t>. The channel over which a symbol on antenna port</w:t>
      </w:r>
      <w:r w:rsidRPr="00F829B6">
        <w:rPr>
          <w:position w:val="-10"/>
        </w:rPr>
        <w:object w:dxaOrig="520" w:dyaOrig="279" w14:anchorId="2DE3D9BE">
          <v:shape id="_x0000_i1040" type="#_x0000_t75" style="width:26.2pt;height:14.05pt" o:ole="">
            <v:imagedata r:id="rId34" o:title=""/>
          </v:shape>
          <o:OLEObject Type="Embed" ProgID="Equation.3" ShapeID="_x0000_i1040" DrawAspect="Content" ObjectID="_1755941986" r:id="rId36"/>
        </w:object>
      </w:r>
      <w:r w:rsidRPr="00F829B6">
        <w:t xml:space="preserve">is conveyed can be inferred from the channel over which another symbol on the same antenna port is conveyed only if the two symbols correspond to subframes </w:t>
      </w:r>
      <w:r w:rsidR="002E65B3" w:rsidRPr="00217EB7">
        <w:t>(slots in case of 0.37</w:t>
      </w:r>
      <w:r w:rsidR="002E65B3">
        <w:t xml:space="preserve"> </w:t>
      </w:r>
      <w:r w:rsidR="002E65B3" w:rsidRPr="00217EB7">
        <w:t>kHz subcarrier spacing)</w:t>
      </w:r>
      <w:r w:rsidR="002E65B3">
        <w:t xml:space="preserve"> </w:t>
      </w:r>
      <w:r w:rsidRPr="00F829B6">
        <w:t>of the same MBSFN area.</w:t>
      </w:r>
    </w:p>
    <w:p w14:paraId="3CE6145A" w14:textId="77777777" w:rsidR="0035583A" w:rsidRPr="00F829B6" w:rsidRDefault="0035583A" w:rsidP="0074607E">
      <w:pPr>
        <w:pStyle w:val="B1"/>
        <w:widowControl w:val="0"/>
      </w:pPr>
      <w:r w:rsidRPr="00F829B6">
        <w:t>-</w:t>
      </w:r>
      <w:r w:rsidRPr="00F829B6">
        <w:tab/>
        <w:t xml:space="preserve">UE-specific reference signals associated with PDSCH </w:t>
      </w:r>
      <w:r w:rsidR="001B2736" w:rsidRPr="00F829B6">
        <w:t xml:space="preserve">intended for non-BL/CE UE </w:t>
      </w:r>
      <w:r w:rsidRPr="00F829B6">
        <w:t xml:space="preserve">are transmitted on antenna port(s) </w:t>
      </w:r>
      <w:r w:rsidRPr="00F829B6">
        <w:rPr>
          <w:position w:val="-10"/>
        </w:rPr>
        <w:object w:dxaOrig="499" w:dyaOrig="279" w14:anchorId="192514AF">
          <v:shape id="_x0000_i1041" type="#_x0000_t75" style="width:25.25pt;height:14.05pt" o:ole="">
            <v:imagedata r:id="rId37" o:title=""/>
          </v:shape>
          <o:OLEObject Type="Embed" ProgID="Equation.3" ShapeID="_x0000_i1041" DrawAspect="Content" ObjectID="_1755941987" r:id="rId38"/>
        </w:object>
      </w:r>
      <w:r w:rsidRPr="00F829B6">
        <w:t xml:space="preserve">, </w:t>
      </w:r>
      <w:r w:rsidRPr="00F829B6">
        <w:rPr>
          <w:position w:val="-10"/>
        </w:rPr>
        <w:object w:dxaOrig="520" w:dyaOrig="279" w14:anchorId="3E973C11">
          <v:shape id="_x0000_i1042" type="#_x0000_t75" style="width:25.25pt;height:14.05pt" o:ole="">
            <v:imagedata r:id="rId39" o:title=""/>
          </v:shape>
          <o:OLEObject Type="Embed" ProgID="Equation.3" ShapeID="_x0000_i1042" DrawAspect="Content" ObjectID="_1755941988" r:id="rId40"/>
        </w:object>
      </w:r>
      <w:r w:rsidRPr="00F829B6">
        <w:t xml:space="preserve">, </w:t>
      </w:r>
      <w:r w:rsidRPr="00F829B6">
        <w:rPr>
          <w:position w:val="-10"/>
        </w:rPr>
        <w:object w:dxaOrig="499" w:dyaOrig="279" w14:anchorId="4AE81E62">
          <v:shape id="_x0000_i1043" type="#_x0000_t75" style="width:25.25pt;height:14.05pt" o:ole="">
            <v:imagedata r:id="rId41" o:title=""/>
          </v:shape>
          <o:OLEObject Type="Embed" ProgID="Equation.3" ShapeID="_x0000_i1043" DrawAspect="Content" ObjectID="_1755941989" r:id="rId42"/>
        </w:object>
      </w:r>
      <w:r w:rsidRPr="00F829B6">
        <w:t>,</w:t>
      </w:r>
      <w:r w:rsidR="00B80263" w:rsidRPr="00F829B6">
        <w:t xml:space="preserve"> </w:t>
      </w:r>
      <w:r w:rsidRPr="00F829B6">
        <w:t xml:space="preserve">or one or several of </w:t>
      </w:r>
      <w:r w:rsidRPr="00F829B6">
        <w:rPr>
          <w:position w:val="-10"/>
        </w:rPr>
        <w:object w:dxaOrig="2020" w:dyaOrig="300" w14:anchorId="45E27702">
          <v:shape id="_x0000_i1044" type="#_x0000_t75" style="width:101pt;height:14.95pt" o:ole="">
            <v:imagedata r:id="rId43" o:title=""/>
          </v:shape>
          <o:OLEObject Type="Embed" ProgID="Equation.3" ShapeID="_x0000_i1044" DrawAspect="Content" ObjectID="_1755941990" r:id="rId44"/>
        </w:object>
      </w:r>
      <w:r w:rsidRPr="00F829B6">
        <w:t>. The channel over which a symbol on one of these antenna ports is conveyed can be inferred from the channel over which another symbol on the same antenna port is conveyed only if the two symbols are within the same subframe and in the same PRG when PRB bundling is used or in the same PRB pair when PRB bundling is not used.</w:t>
      </w:r>
    </w:p>
    <w:p w14:paraId="61A7A04D" w14:textId="77777777" w:rsidR="001B2736" w:rsidRPr="00F829B6" w:rsidRDefault="001B2736" w:rsidP="0074607E">
      <w:pPr>
        <w:pStyle w:val="B1"/>
        <w:widowControl w:val="0"/>
      </w:pPr>
      <w:r w:rsidRPr="00F829B6">
        <w:t>-</w:t>
      </w:r>
      <w:r w:rsidRPr="00F829B6">
        <w:tab/>
        <w:t xml:space="preserve">UE-specific reference signals associated with PDSCH intended for BL/CE UE are transmitted on one or several of antenna port(s) </w:t>
      </w:r>
      <w:r w:rsidRPr="00F829B6">
        <w:rPr>
          <w:position w:val="-10"/>
        </w:rPr>
        <w:object w:dxaOrig="2020" w:dyaOrig="300" w14:anchorId="1BFC66AA">
          <v:shape id="_x0000_i1045" type="#_x0000_t75" style="width:101pt;height:14.95pt" o:ole="">
            <v:imagedata r:id="rId43" o:title=""/>
          </v:shape>
          <o:OLEObject Type="Embed" ProgID="Equation.3" ShapeID="_x0000_i1045" DrawAspect="Content" ObjectID="_1755941991" r:id="rId45"/>
        </w:object>
      </w:r>
      <w:r w:rsidRPr="00F829B6">
        <w:t>. The channel over which a symbol on one of these antenna ports is conveyed can be inferred from the channel over which another symbol on the same antenna port is conveyed only if the two symbols are in the same set of</w:t>
      </w:r>
      <w:r w:rsidRPr="00F829B6">
        <w:rPr>
          <w:position w:val="-10"/>
        </w:rPr>
        <w:object w:dxaOrig="620" w:dyaOrig="340" w14:anchorId="3CFB408E">
          <v:shape id="_x0000_i1046" type="#_x0000_t75" style="width:30.85pt;height:17.75pt" o:ole="">
            <v:imagedata r:id="rId46" o:title=""/>
          </v:shape>
          <o:OLEObject Type="Embed" ProgID="Equation.3" ShapeID="_x0000_i1046" DrawAspect="Content" ObjectID="_1755941992" r:id="rId47"/>
        </w:object>
      </w:r>
      <w:r w:rsidRPr="00F829B6">
        <w:t xml:space="preserve"> consecutive subframes and have the same PRB index.</w:t>
      </w:r>
    </w:p>
    <w:p w14:paraId="76BDA17B" w14:textId="77777777" w:rsidR="0035583A" w:rsidRPr="00F829B6" w:rsidRDefault="001B2736" w:rsidP="0074607E">
      <w:pPr>
        <w:pStyle w:val="B1"/>
        <w:widowControl w:val="0"/>
      </w:pPr>
      <w:r w:rsidRPr="00F829B6">
        <w:t>-</w:t>
      </w:r>
      <w:r w:rsidRPr="00F829B6">
        <w:tab/>
      </w:r>
      <w:r w:rsidR="0035583A" w:rsidRPr="00F829B6">
        <w:t xml:space="preserve">Demodulation reference signals associated with EPDCCH are transmitted on one or several of </w:t>
      </w:r>
      <w:r w:rsidR="0035583A" w:rsidRPr="00F829B6">
        <w:rPr>
          <w:position w:val="-10"/>
        </w:rPr>
        <w:object w:dxaOrig="1780" w:dyaOrig="300" w14:anchorId="0DE8554A">
          <v:shape id="_x0000_i1047" type="#_x0000_t75" style="width:89.75pt;height:14.95pt" o:ole="">
            <v:imagedata r:id="rId48" o:title=""/>
          </v:shape>
          <o:OLEObject Type="Embed" ProgID="Equation.3" ShapeID="_x0000_i1047" DrawAspect="Content" ObjectID="_1755941993" r:id="rId49"/>
        </w:object>
      </w:r>
      <w:r w:rsidR="0035583A" w:rsidRPr="00F829B6">
        <w:t>. The channel over which a symbol on one of these antenna ports is conveyed can be inferred from the channel over which another symbol on the same antenna port is conveyed only if the two symbols are in the same PRB pair.</w:t>
      </w:r>
    </w:p>
    <w:p w14:paraId="63E8E105" w14:textId="77777777" w:rsidR="001B2736" w:rsidRPr="00F829B6" w:rsidRDefault="001B2736" w:rsidP="0074607E">
      <w:pPr>
        <w:pStyle w:val="B1"/>
        <w:widowControl w:val="0"/>
      </w:pPr>
      <w:r w:rsidRPr="00F829B6">
        <w:t>-</w:t>
      </w:r>
      <w:r w:rsidRPr="00F829B6">
        <w:tab/>
        <w:t xml:space="preserve">Demodulation reference signals associated with MPDCCH are transmitted on one or several of </w:t>
      </w:r>
      <w:r w:rsidRPr="00F829B6">
        <w:rPr>
          <w:position w:val="-10"/>
        </w:rPr>
        <w:object w:dxaOrig="1780" w:dyaOrig="300" w14:anchorId="251CB939">
          <v:shape id="_x0000_i1048" type="#_x0000_t75" style="width:89.75pt;height:14.95pt" o:ole="">
            <v:imagedata r:id="rId48" o:title=""/>
          </v:shape>
          <o:OLEObject Type="Embed" ProgID="Equation.3" ShapeID="_x0000_i1048" DrawAspect="Content" ObjectID="_1755941994" r:id="rId50"/>
        </w:object>
      </w:r>
      <w:r w:rsidRPr="00F829B6">
        <w:t xml:space="preserve">. The channel over which a symbol on one of these antenna ports is conveyed can be inferred from the channel over which another symbol on the same antenna port is conveyed only if the two </w:t>
      </w:r>
      <w:r w:rsidRPr="00F829B6">
        <w:lastRenderedPageBreak/>
        <w:t>symbols are in the same set of</w:t>
      </w:r>
      <w:r w:rsidRPr="00F829B6">
        <w:rPr>
          <w:position w:val="-10"/>
        </w:rPr>
        <w:object w:dxaOrig="620" w:dyaOrig="340" w14:anchorId="59FA822B">
          <v:shape id="_x0000_i1049" type="#_x0000_t75" style="width:30.85pt;height:17.75pt" o:ole="">
            <v:imagedata r:id="rId46" o:title=""/>
          </v:shape>
          <o:OLEObject Type="Embed" ProgID="Equation.3" ShapeID="_x0000_i1049" DrawAspect="Content" ObjectID="_1755941995" r:id="rId51"/>
        </w:object>
      </w:r>
      <w:r w:rsidRPr="00F829B6">
        <w:t xml:space="preserve"> consecutive subframes and have the same PRB index.</w:t>
      </w:r>
    </w:p>
    <w:p w14:paraId="780D6809" w14:textId="77777777" w:rsidR="007C5EEE" w:rsidRPr="00F829B6" w:rsidRDefault="007C5EEE" w:rsidP="0074607E">
      <w:pPr>
        <w:pStyle w:val="B1"/>
        <w:widowControl w:val="0"/>
      </w:pPr>
      <w:r w:rsidRPr="00F829B6">
        <w:t>-</w:t>
      </w:r>
      <w:r w:rsidRPr="00F829B6">
        <w:tab/>
        <w:t xml:space="preserve">Demodulation reference signals associated with SPDCCH are transmitted on </w:t>
      </w:r>
      <w:r w:rsidRPr="00F829B6">
        <w:rPr>
          <w:position w:val="-8"/>
        </w:rPr>
        <w:object w:dxaOrig="639" w:dyaOrig="260" w14:anchorId="7A6089E1">
          <v:shape id="_x0000_i1050" type="#_x0000_t75" style="width:37.4pt;height:14.95pt" o:ole="">
            <v:imagedata r:id="rId52" o:title=""/>
          </v:shape>
          <o:OLEObject Type="Embed" ProgID="Equation.3" ShapeID="_x0000_i1050" DrawAspect="Content" ObjectID="_1755941996" r:id="rId53"/>
        </w:object>
      </w:r>
      <w:r w:rsidRPr="00F829B6">
        <w:t xml:space="preserve">. </w:t>
      </w:r>
    </w:p>
    <w:p w14:paraId="355D1EB3" w14:textId="77777777" w:rsidR="0035583A" w:rsidRPr="00F829B6" w:rsidRDefault="001B2736" w:rsidP="0074607E">
      <w:pPr>
        <w:pStyle w:val="B1"/>
        <w:widowControl w:val="0"/>
      </w:pPr>
      <w:r w:rsidRPr="00F829B6">
        <w:t>-</w:t>
      </w:r>
      <w:r w:rsidRPr="00F829B6">
        <w:tab/>
      </w:r>
      <w:r w:rsidR="0035583A" w:rsidRPr="00F829B6">
        <w:t>Positioning reference signals are transmitted on antenna port</w:t>
      </w:r>
      <w:r w:rsidR="0035583A" w:rsidRPr="00F829B6">
        <w:rPr>
          <w:position w:val="-10"/>
        </w:rPr>
        <w:object w:dxaOrig="520" w:dyaOrig="279" w14:anchorId="649669E8">
          <v:shape id="_x0000_i1051" type="#_x0000_t75" style="width:26.2pt;height:14.05pt" o:ole="">
            <v:imagedata r:id="rId54" o:title=""/>
          </v:shape>
          <o:OLEObject Type="Embed" ProgID="Equation.3" ShapeID="_x0000_i1051" DrawAspect="Content" ObjectID="_1755941997" r:id="rId55"/>
        </w:object>
      </w:r>
      <w:r w:rsidR="0035583A" w:rsidRPr="00F829B6">
        <w:t>. The channel over which a symbol on antenna port</w:t>
      </w:r>
      <w:r w:rsidR="0035583A" w:rsidRPr="00F829B6">
        <w:rPr>
          <w:position w:val="-10"/>
        </w:rPr>
        <w:object w:dxaOrig="520" w:dyaOrig="279" w14:anchorId="7969DC25">
          <v:shape id="_x0000_i1052" type="#_x0000_t75" style="width:26.2pt;height:14.05pt" o:ole="">
            <v:imagedata r:id="rId54" o:title=""/>
          </v:shape>
          <o:OLEObject Type="Embed" ProgID="Equation.3" ShapeID="_x0000_i1052" DrawAspect="Content" ObjectID="_1755941998" r:id="rId56"/>
        </w:object>
      </w:r>
      <w:r w:rsidR="0035583A" w:rsidRPr="00F829B6">
        <w:t xml:space="preserve"> is conveyed can be inferred from the channel over which another symbol on the same antenna port is conveyed only within one positioning reference signal occasion consisting of </w:t>
      </w:r>
      <w:r w:rsidR="0035583A" w:rsidRPr="00F829B6">
        <w:rPr>
          <w:position w:val="-10"/>
        </w:rPr>
        <w:object w:dxaOrig="480" w:dyaOrig="300" w14:anchorId="6D2F62BC">
          <v:shape id="_x0000_i1053" type="#_x0000_t75" style="width:25.25pt;height:14.95pt" o:ole="">
            <v:imagedata r:id="rId57" o:title=""/>
          </v:shape>
          <o:OLEObject Type="Embed" ProgID="Equation.3" ShapeID="_x0000_i1053" DrawAspect="Content" ObjectID="_1755941999" r:id="rId58"/>
        </w:object>
      </w:r>
      <w:r w:rsidR="0035583A" w:rsidRPr="00F829B6">
        <w:t xml:space="preserve"> consecutive downlink subframes, where </w:t>
      </w:r>
      <w:r w:rsidR="0035583A" w:rsidRPr="00F829B6">
        <w:rPr>
          <w:position w:val="-10"/>
        </w:rPr>
        <w:object w:dxaOrig="480" w:dyaOrig="300" w14:anchorId="4DEBCAB2">
          <v:shape id="_x0000_i1054" type="#_x0000_t75" style="width:25.25pt;height:14.95pt" o:ole="">
            <v:imagedata r:id="rId59" o:title=""/>
          </v:shape>
          <o:OLEObject Type="Embed" ProgID="Equation.3" ShapeID="_x0000_i1054" DrawAspect="Content" ObjectID="_1755942000" r:id="rId60"/>
        </w:object>
      </w:r>
      <w:r w:rsidR="0035583A" w:rsidRPr="00F829B6">
        <w:t xml:space="preserve"> is configured by higher layers.</w:t>
      </w:r>
    </w:p>
    <w:p w14:paraId="506F9590" w14:textId="77777777" w:rsidR="0035583A" w:rsidRPr="00F829B6" w:rsidRDefault="0035583A" w:rsidP="0074607E">
      <w:pPr>
        <w:pStyle w:val="B1"/>
        <w:widowControl w:val="0"/>
      </w:pPr>
      <w:r w:rsidRPr="00F829B6">
        <w:t>-</w:t>
      </w:r>
      <w:r w:rsidRPr="00F829B6">
        <w:tab/>
        <w:t xml:space="preserve">CSI reference signals support a configuration of </w:t>
      </w:r>
      <w:r w:rsidR="00B85576" w:rsidRPr="00F829B6">
        <w:t>1, 2, 4, 8, 12, 16, 20, 24, 28, or 32</w:t>
      </w:r>
      <w:r w:rsidRPr="00F829B6">
        <w:t xml:space="preserve"> antenna ports and are transmitted on antenna ports </w:t>
      </w:r>
      <w:r w:rsidRPr="00F829B6">
        <w:rPr>
          <w:position w:val="-10"/>
        </w:rPr>
        <w:object w:dxaOrig="600" w:dyaOrig="279" w14:anchorId="69CBE701">
          <v:shape id="_x0000_i1055" type="#_x0000_t75" style="width:29.9pt;height:14.05pt" o:ole="">
            <v:imagedata r:id="rId61" o:title=""/>
          </v:shape>
          <o:OLEObject Type="Embed" ProgID="Equation.3" ShapeID="_x0000_i1055" DrawAspect="Content" ObjectID="_1755942001" r:id="rId62"/>
        </w:object>
      </w:r>
      <w:r w:rsidRPr="00F829B6">
        <w:t xml:space="preserve">, </w:t>
      </w:r>
      <w:r w:rsidRPr="00F829B6">
        <w:rPr>
          <w:position w:val="-10"/>
        </w:rPr>
        <w:object w:dxaOrig="820" w:dyaOrig="279" w14:anchorId="4E69F11F">
          <v:shape id="_x0000_i1056" type="#_x0000_t75" style="width:41.15pt;height:14.05pt" o:ole="">
            <v:imagedata r:id="rId63" o:title=""/>
          </v:shape>
          <o:OLEObject Type="Embed" ProgID="Equation.3" ShapeID="_x0000_i1056" DrawAspect="Content" ObjectID="_1755942002" r:id="rId64"/>
        </w:object>
      </w:r>
      <w:r w:rsidRPr="00F829B6">
        <w:t xml:space="preserve">, </w:t>
      </w:r>
      <w:r w:rsidRPr="00F829B6">
        <w:rPr>
          <w:position w:val="-10"/>
        </w:rPr>
        <w:object w:dxaOrig="1020" w:dyaOrig="279" w14:anchorId="51541158">
          <v:shape id="_x0000_i1057" type="#_x0000_t75" style="width:51.45pt;height:14.05pt" o:ole="">
            <v:imagedata r:id="rId65" o:title=""/>
          </v:shape>
          <o:OLEObject Type="Embed" ProgID="Equation.3" ShapeID="_x0000_i1057" DrawAspect="Content" ObjectID="_1755942003" r:id="rId66"/>
        </w:object>
      </w:r>
      <w:r w:rsidRPr="00F829B6">
        <w:t xml:space="preserve">, </w:t>
      </w:r>
      <w:r w:rsidRPr="00F829B6">
        <w:rPr>
          <w:position w:val="-10"/>
        </w:rPr>
        <w:object w:dxaOrig="1040" w:dyaOrig="279" w14:anchorId="212A4A11">
          <v:shape id="_x0000_i1058" type="#_x0000_t75" style="width:51.45pt;height:14.05pt" o:ole="">
            <v:imagedata r:id="rId67" o:title=""/>
          </v:shape>
          <o:OLEObject Type="Embed" ProgID="Equation.3" ShapeID="_x0000_i1058" DrawAspect="Content" ObjectID="_1755942004" r:id="rId68"/>
        </w:object>
      </w:r>
      <w:r w:rsidRPr="00F829B6">
        <w:t xml:space="preserve">, </w:t>
      </w:r>
      <w:r w:rsidRPr="00F829B6">
        <w:rPr>
          <w:position w:val="-10"/>
        </w:rPr>
        <w:object w:dxaOrig="1040" w:dyaOrig="279" w14:anchorId="6E6833A2">
          <v:shape id="_x0000_i1059" type="#_x0000_t75" style="width:51.45pt;height:14.05pt" o:ole="">
            <v:imagedata r:id="rId69" o:title=""/>
          </v:shape>
          <o:OLEObject Type="Embed" ProgID="Equation.3" ShapeID="_x0000_i1059" DrawAspect="Content" ObjectID="_1755942005" r:id="rId70"/>
        </w:object>
      </w:r>
      <w:r w:rsidR="00B85576" w:rsidRPr="00F829B6">
        <w:t>,</w:t>
      </w:r>
      <w:r w:rsidRPr="00F829B6">
        <w:t xml:space="preserve"> </w:t>
      </w:r>
      <w:r w:rsidRPr="00F829B6">
        <w:rPr>
          <w:position w:val="-10"/>
        </w:rPr>
        <w:object w:dxaOrig="1040" w:dyaOrig="279" w14:anchorId="2E91B64E">
          <v:shape id="_x0000_i1060" type="#_x0000_t75" style="width:51.45pt;height:14.05pt" o:ole="">
            <v:imagedata r:id="rId71" o:title=""/>
          </v:shape>
          <o:OLEObject Type="Embed" ProgID="Equation.3" ShapeID="_x0000_i1060" DrawAspect="Content" ObjectID="_1755942006" r:id="rId72"/>
        </w:object>
      </w:r>
      <w:r w:rsidR="00B85576" w:rsidRPr="00F829B6">
        <w:t xml:space="preserve">, </w:t>
      </w:r>
      <w:r w:rsidR="00B85576" w:rsidRPr="00F829B6">
        <w:rPr>
          <w:position w:val="-10"/>
        </w:rPr>
        <w:object w:dxaOrig="1040" w:dyaOrig="279" w14:anchorId="270B89E8">
          <v:shape id="_x0000_i1061" type="#_x0000_t75" style="width:51.45pt;height:14.05pt" o:ole="">
            <v:imagedata r:id="rId73" o:title=""/>
          </v:shape>
          <o:OLEObject Type="Embed" ProgID="Equation.3" ShapeID="_x0000_i1061" DrawAspect="Content" ObjectID="_1755942007" r:id="rId74"/>
        </w:object>
      </w:r>
      <w:r w:rsidR="00B85576" w:rsidRPr="00F829B6">
        <w:t xml:space="preserve">, </w:t>
      </w:r>
      <w:r w:rsidR="00B85576" w:rsidRPr="00F829B6">
        <w:rPr>
          <w:position w:val="-10"/>
        </w:rPr>
        <w:object w:dxaOrig="1020" w:dyaOrig="279" w14:anchorId="00B64C45">
          <v:shape id="_x0000_i1062" type="#_x0000_t75" style="width:51.45pt;height:14.05pt" o:ole="">
            <v:imagedata r:id="rId75" o:title=""/>
          </v:shape>
          <o:OLEObject Type="Embed" ProgID="Equation.3" ShapeID="_x0000_i1062" DrawAspect="Content" ObjectID="_1755942008" r:id="rId76"/>
        </w:object>
      </w:r>
      <w:r w:rsidR="00B85576" w:rsidRPr="00F829B6">
        <w:t xml:space="preserve">, </w:t>
      </w:r>
      <w:r w:rsidR="00B85576" w:rsidRPr="00F829B6">
        <w:rPr>
          <w:position w:val="-10"/>
        </w:rPr>
        <w:object w:dxaOrig="1040" w:dyaOrig="279" w14:anchorId="6C98B560">
          <v:shape id="_x0000_i1063" type="#_x0000_t75" style="width:51.45pt;height:14.05pt" o:ole="">
            <v:imagedata r:id="rId77" o:title=""/>
          </v:shape>
          <o:OLEObject Type="Embed" ProgID="Equation.3" ShapeID="_x0000_i1063" DrawAspect="Content" ObjectID="_1755942009" r:id="rId78"/>
        </w:object>
      </w:r>
      <w:r w:rsidR="00B85576" w:rsidRPr="00F829B6">
        <w:t xml:space="preserve"> and</w:t>
      </w:r>
      <w:r w:rsidR="00B85576" w:rsidRPr="00F829B6">
        <w:rPr>
          <w:position w:val="-10"/>
        </w:rPr>
        <w:object w:dxaOrig="1040" w:dyaOrig="279" w14:anchorId="39731A90">
          <v:shape id="_x0000_i1064" type="#_x0000_t75" style="width:51.45pt;height:14.05pt" o:ole="">
            <v:imagedata r:id="rId79" o:title=""/>
          </v:shape>
          <o:OLEObject Type="Embed" ProgID="Equation.3" ShapeID="_x0000_i1064" DrawAspect="Content" ObjectID="_1755942010" r:id="rId80"/>
        </w:object>
      </w:r>
      <w:r w:rsidRPr="00F829B6">
        <w:t xml:space="preserve">, respectively. </w:t>
      </w:r>
    </w:p>
    <w:p w14:paraId="63C99BAA" w14:textId="77777777" w:rsidR="0035583A" w:rsidRPr="00F829B6" w:rsidRDefault="0035583A" w:rsidP="0074607E">
      <w:pPr>
        <w:widowControl w:val="0"/>
      </w:pPr>
      <w:r w:rsidRPr="00F829B6">
        <w:t xml:space="preserve">Two antenna ports are said to be quasi co-located if the large-scale properties of the channel over which a symbol on one antenna port is conveyed can be inferred from the channel over which a symbol on the other antenna port is conveyed. The large-scale properties include one or more of delay spread, Doppler spread, Doppler shift, average gain, and average delay. </w:t>
      </w:r>
    </w:p>
    <w:p w14:paraId="4865A73E" w14:textId="77777777" w:rsidR="0035583A" w:rsidRPr="00F829B6" w:rsidRDefault="0035583A" w:rsidP="0074607E">
      <w:pPr>
        <w:pStyle w:val="Heading3"/>
        <w:keepNext w:val="0"/>
        <w:keepLines w:val="0"/>
        <w:widowControl w:val="0"/>
      </w:pPr>
      <w:bookmarkStart w:id="8" w:name="_Toc454818005"/>
      <w:r w:rsidRPr="00F829B6">
        <w:t>6.2.2</w:t>
      </w:r>
      <w:r w:rsidRPr="00F829B6">
        <w:tab/>
        <w:t>Resource elements</w:t>
      </w:r>
      <w:bookmarkEnd w:id="8"/>
    </w:p>
    <w:p w14:paraId="7ECDD13B" w14:textId="77777777" w:rsidR="0035583A" w:rsidRPr="00F829B6" w:rsidRDefault="0035583A" w:rsidP="0074607E">
      <w:pPr>
        <w:widowControl w:val="0"/>
      </w:pPr>
      <w:r w:rsidRPr="00F829B6">
        <w:t xml:space="preserve">Each element in the resource grid for antenna port </w:t>
      </w:r>
      <w:r w:rsidRPr="00F829B6">
        <w:rPr>
          <w:position w:val="-10"/>
        </w:rPr>
        <w:object w:dxaOrig="200" w:dyaOrig="240" w14:anchorId="0FCEE0E7">
          <v:shape id="_x0000_i1065" type="#_x0000_t75" style="width:10.3pt;height:11.2pt" o:ole="">
            <v:imagedata r:id="rId81" o:title=""/>
          </v:shape>
          <o:OLEObject Type="Embed" ProgID="Equation.3" ShapeID="_x0000_i1065" DrawAspect="Content" ObjectID="_1755942011" r:id="rId82"/>
        </w:object>
      </w:r>
      <w:r w:rsidRPr="00F829B6">
        <w:t xml:space="preserve"> is called a resource element </w:t>
      </w:r>
      <w:bookmarkStart w:id="9" w:name="OLE_LINK3"/>
      <w:bookmarkStart w:id="10" w:name="OLE_LINK4"/>
      <w:r w:rsidRPr="00F829B6">
        <w:t xml:space="preserve">and is uniquely identified by the index pair </w:t>
      </w:r>
      <w:r w:rsidRPr="00F829B6">
        <w:rPr>
          <w:position w:val="-10"/>
        </w:rPr>
        <w:object w:dxaOrig="440" w:dyaOrig="300" w14:anchorId="0E96C88D">
          <v:shape id="_x0000_i1066" type="#_x0000_t75" style="width:21.5pt;height:14.95pt" o:ole="">
            <v:imagedata r:id="rId83" o:title=""/>
          </v:shape>
          <o:OLEObject Type="Embed" ProgID="Equation.3" ShapeID="_x0000_i1066" DrawAspect="Content" ObjectID="_1755942012" r:id="rId84"/>
        </w:object>
      </w:r>
      <w:r w:rsidRPr="00F829B6">
        <w:t xml:space="preserve"> in a slot where </w:t>
      </w:r>
      <w:r w:rsidRPr="00F829B6">
        <w:rPr>
          <w:position w:val="-10"/>
        </w:rPr>
        <w:object w:dxaOrig="1760" w:dyaOrig="340" w14:anchorId="49987967">
          <v:shape id="_x0000_i1067" type="#_x0000_t75" style="width:87.9pt;height:17.75pt" o:ole="">
            <v:imagedata r:id="rId85" o:title=""/>
          </v:shape>
          <o:OLEObject Type="Embed" ProgID="Equation.3" ShapeID="_x0000_i1067" DrawAspect="Content" ObjectID="_1755942013" r:id="rId86"/>
        </w:object>
      </w:r>
      <w:r w:rsidRPr="00F829B6">
        <w:t xml:space="preserve"> and </w:t>
      </w:r>
      <w:r w:rsidRPr="00F829B6">
        <w:rPr>
          <w:position w:val="-14"/>
        </w:rPr>
        <w:object w:dxaOrig="1440" w:dyaOrig="380" w14:anchorId="79763663">
          <v:shape id="_x0000_i1068" type="#_x0000_t75" style="width:1in;height:18.7pt" o:ole="">
            <v:imagedata r:id="rId87" o:title=""/>
          </v:shape>
          <o:OLEObject Type="Embed" ProgID="Equation.3" ShapeID="_x0000_i1068" DrawAspect="Content" ObjectID="_1755942014" r:id="rId88"/>
        </w:object>
      </w:r>
      <w:r w:rsidRPr="00F829B6">
        <w:rPr>
          <w:iCs/>
        </w:rPr>
        <w:t xml:space="preserve"> are the indices in the frequency and time domains, respectively. </w:t>
      </w:r>
      <w:r w:rsidRPr="00F829B6">
        <w:t xml:space="preserve">Resource element </w:t>
      </w:r>
      <w:r w:rsidRPr="00F829B6">
        <w:rPr>
          <w:position w:val="-10"/>
        </w:rPr>
        <w:object w:dxaOrig="440" w:dyaOrig="300" w14:anchorId="4711693A">
          <v:shape id="_x0000_i1069" type="#_x0000_t75" style="width:21.5pt;height:14.95pt" o:ole="">
            <v:imagedata r:id="rId89" o:title=""/>
          </v:shape>
          <o:OLEObject Type="Embed" ProgID="Equation.3" ShapeID="_x0000_i1069" DrawAspect="Content" ObjectID="_1755942015" r:id="rId90"/>
        </w:object>
      </w:r>
      <w:r w:rsidRPr="00F829B6">
        <w:t xml:space="preserve"> on antenna port </w:t>
      </w:r>
      <w:r w:rsidRPr="00F829B6">
        <w:rPr>
          <w:position w:val="-10"/>
        </w:rPr>
        <w:object w:dxaOrig="200" w:dyaOrig="240" w14:anchorId="01FEBA41">
          <v:shape id="_x0000_i1070" type="#_x0000_t75" style="width:10.3pt;height:11.2pt" o:ole="">
            <v:imagedata r:id="rId81" o:title=""/>
          </v:shape>
          <o:OLEObject Type="Embed" ProgID="Equation.3" ShapeID="_x0000_i1070" DrawAspect="Content" ObjectID="_1755942016" r:id="rId91"/>
        </w:object>
      </w:r>
      <w:r w:rsidRPr="00F829B6">
        <w:t xml:space="preserve"> corresponds to the complex value</w:t>
      </w:r>
      <w:bookmarkEnd w:id="9"/>
      <w:bookmarkEnd w:id="10"/>
      <w:r w:rsidRPr="00F829B6">
        <w:rPr>
          <w:position w:val="-14"/>
        </w:rPr>
        <w:object w:dxaOrig="400" w:dyaOrig="380" w14:anchorId="243BFD79">
          <v:shape id="_x0000_i1071" type="#_x0000_t75" style="width:19.65pt;height:18.7pt" o:ole="">
            <v:imagedata r:id="rId92" o:title=""/>
          </v:shape>
          <o:OLEObject Type="Embed" ProgID="Equation.3" ShapeID="_x0000_i1071" DrawAspect="Content" ObjectID="_1755942017" r:id="rId93"/>
        </w:object>
      </w:r>
      <w:r w:rsidRPr="00F829B6">
        <w:rPr>
          <w:iCs/>
        </w:rPr>
        <w:t xml:space="preserve">. </w:t>
      </w:r>
      <w:r w:rsidRPr="00F829B6">
        <w:rPr>
          <w:iCs/>
        </w:rPr>
        <w:br/>
        <w:t xml:space="preserve">When there is no risk for confusion, or no particular antenna port is specified, the index </w:t>
      </w:r>
      <w:r w:rsidRPr="00F829B6">
        <w:rPr>
          <w:position w:val="-10"/>
        </w:rPr>
        <w:object w:dxaOrig="200" w:dyaOrig="240" w14:anchorId="2C77C4BB">
          <v:shape id="_x0000_i1072" type="#_x0000_t75" style="width:10.3pt;height:11.2pt" o:ole="">
            <v:imagedata r:id="rId81" o:title=""/>
          </v:shape>
          <o:OLEObject Type="Embed" ProgID="Equation.3" ShapeID="_x0000_i1072" DrawAspect="Content" ObjectID="_1755942018" r:id="rId94"/>
        </w:object>
      </w:r>
      <w:r w:rsidRPr="00F829B6">
        <w:t xml:space="preserve"> may be dropped.</w:t>
      </w:r>
      <w:r w:rsidR="00B80263" w:rsidRPr="00F829B6">
        <w:t xml:space="preserve"> </w:t>
      </w:r>
    </w:p>
    <w:p w14:paraId="38E0D13A" w14:textId="77777777" w:rsidR="0035583A" w:rsidRPr="00F829B6" w:rsidRDefault="0035583A" w:rsidP="0074607E">
      <w:pPr>
        <w:widowControl w:val="0"/>
      </w:pPr>
    </w:p>
    <w:p w14:paraId="23C75D3D" w14:textId="77777777" w:rsidR="0035583A" w:rsidRPr="00F829B6" w:rsidRDefault="0035583A" w:rsidP="0074607E">
      <w:pPr>
        <w:pStyle w:val="TH"/>
        <w:keepNext w:val="0"/>
        <w:keepLines w:val="0"/>
        <w:widowControl w:val="0"/>
      </w:pPr>
      <w:r w:rsidRPr="00F829B6">
        <w:object w:dxaOrig="7160" w:dyaOrig="10441" w14:anchorId="09C30624">
          <v:shape id="_x0000_i1073" type="#_x0000_t75" style="width:308.55pt;height:450.7pt" o:ole="">
            <v:imagedata r:id="rId95" o:title=""/>
          </v:shape>
          <o:OLEObject Type="Embed" ProgID="Visio.Drawing.11" ShapeID="_x0000_i1073" DrawAspect="Content" ObjectID="_1755942019" r:id="rId96"/>
        </w:object>
      </w:r>
    </w:p>
    <w:p w14:paraId="3250A55C" w14:textId="77777777" w:rsidR="0035583A" w:rsidRPr="00F829B6" w:rsidRDefault="0035583A" w:rsidP="0074607E">
      <w:pPr>
        <w:pStyle w:val="TF"/>
        <w:keepLines w:val="0"/>
        <w:widowControl w:val="0"/>
      </w:pPr>
      <w:r w:rsidRPr="00F829B6">
        <w:t>Figure 6.2.2-1: Downlink resource grid</w:t>
      </w:r>
    </w:p>
    <w:p w14:paraId="5AE476BD" w14:textId="77777777" w:rsidR="0035583A" w:rsidRPr="00F829B6" w:rsidRDefault="0035583A" w:rsidP="0074607E">
      <w:pPr>
        <w:pStyle w:val="Heading3"/>
        <w:keepNext w:val="0"/>
        <w:keepLines w:val="0"/>
        <w:widowControl w:val="0"/>
      </w:pPr>
      <w:bookmarkStart w:id="11" w:name="_Toc454818006"/>
      <w:r w:rsidRPr="00F829B6">
        <w:t>6.2.3</w:t>
      </w:r>
      <w:r w:rsidRPr="00F829B6">
        <w:tab/>
        <w:t>Resource blocks</w:t>
      </w:r>
      <w:bookmarkEnd w:id="11"/>
    </w:p>
    <w:p w14:paraId="09AC12F8" w14:textId="77777777" w:rsidR="0035583A" w:rsidRPr="00F829B6" w:rsidRDefault="0035583A" w:rsidP="0074607E">
      <w:pPr>
        <w:widowControl w:val="0"/>
      </w:pPr>
      <w:r w:rsidRPr="00F829B6">
        <w:t>Resource blocks are used to describe the mapping of certain physical channels to resource elements. Physical and virtual resource blocks are defined.</w:t>
      </w:r>
    </w:p>
    <w:p w14:paraId="2960738F" w14:textId="77777777" w:rsidR="0035583A" w:rsidRPr="00F829B6" w:rsidRDefault="0035583A" w:rsidP="0074607E">
      <w:pPr>
        <w:widowControl w:val="0"/>
      </w:pPr>
      <w:r w:rsidRPr="00F829B6">
        <w:t xml:space="preserve">A physical resource block is defined as </w:t>
      </w:r>
      <w:r w:rsidRPr="00F829B6">
        <w:rPr>
          <w:position w:val="-14"/>
        </w:rPr>
        <w:object w:dxaOrig="540" w:dyaOrig="380" w14:anchorId="19CF3C24">
          <v:shape id="_x0000_i1074" type="#_x0000_t75" style="width:27.1pt;height:18.7pt" o:ole="">
            <v:imagedata r:id="rId97" o:title=""/>
          </v:shape>
          <o:OLEObject Type="Embed" ProgID="Equation.3" ShapeID="_x0000_i1074" DrawAspect="Content" ObjectID="_1755942020" r:id="rId98"/>
        </w:object>
      </w:r>
      <w:r w:rsidRPr="00F829B6">
        <w:t xml:space="preserve"> consecutive OFDM symbols in the time domain and </w:t>
      </w:r>
      <w:r w:rsidRPr="00F829B6">
        <w:rPr>
          <w:position w:val="-10"/>
        </w:rPr>
        <w:object w:dxaOrig="440" w:dyaOrig="340" w14:anchorId="3E42F93C">
          <v:shape id="_x0000_i1075" type="#_x0000_t75" style="width:21.5pt;height:17.75pt" o:ole="">
            <v:imagedata r:id="rId99" o:title=""/>
          </v:shape>
          <o:OLEObject Type="Embed" ProgID="Equation.3" ShapeID="_x0000_i1075" DrawAspect="Content" ObjectID="_1755942021" r:id="rId100"/>
        </w:object>
      </w:r>
      <w:r w:rsidRPr="00F829B6">
        <w:t xml:space="preserve">consecutive subcarriers in the frequency domain, where </w:t>
      </w:r>
      <w:r w:rsidRPr="00F829B6">
        <w:rPr>
          <w:position w:val="-14"/>
        </w:rPr>
        <w:object w:dxaOrig="540" w:dyaOrig="380" w14:anchorId="2A604991">
          <v:shape id="_x0000_i1076" type="#_x0000_t75" style="width:27.1pt;height:18.7pt" o:ole="">
            <v:imagedata r:id="rId97" o:title=""/>
          </v:shape>
          <o:OLEObject Type="Embed" ProgID="Equation.3" ShapeID="_x0000_i1076" DrawAspect="Content" ObjectID="_1755942022" r:id="rId101"/>
        </w:object>
      </w:r>
      <w:r w:rsidRPr="00F829B6">
        <w:t xml:space="preserve"> and </w:t>
      </w:r>
      <w:r w:rsidRPr="00F829B6">
        <w:rPr>
          <w:position w:val="-10"/>
        </w:rPr>
        <w:object w:dxaOrig="440" w:dyaOrig="340" w14:anchorId="4AF30030">
          <v:shape id="_x0000_i1077" type="#_x0000_t75" style="width:21.5pt;height:17.75pt" o:ole="">
            <v:imagedata r:id="rId99" o:title=""/>
          </v:shape>
          <o:OLEObject Type="Embed" ProgID="Equation.3" ShapeID="_x0000_i1077" DrawAspect="Content" ObjectID="_1755942023" r:id="rId102"/>
        </w:object>
      </w:r>
      <w:r w:rsidRPr="00F829B6">
        <w:t xml:space="preserve"> are given by Table 6.2.3-1. A physical resource block thus consists of </w:t>
      </w:r>
      <w:r w:rsidRPr="00F829B6">
        <w:rPr>
          <w:position w:val="-14"/>
        </w:rPr>
        <w:object w:dxaOrig="1080" w:dyaOrig="380" w14:anchorId="675B1A56">
          <v:shape id="_x0000_i1078" type="#_x0000_t75" style="width:54.25pt;height:18.7pt" o:ole="">
            <v:imagedata r:id="rId103" o:title=""/>
          </v:shape>
          <o:OLEObject Type="Embed" ProgID="Equation.3" ShapeID="_x0000_i1078" DrawAspect="Content" ObjectID="_1755942024" r:id="rId104"/>
        </w:object>
      </w:r>
      <w:r w:rsidRPr="00F829B6">
        <w:t xml:space="preserve"> resource elements, corresponding to one slot in the time domain and 180 kHz in the frequency domain. </w:t>
      </w:r>
    </w:p>
    <w:p w14:paraId="743E0904" w14:textId="77777777" w:rsidR="0035583A" w:rsidRPr="00F829B6" w:rsidRDefault="0035583A" w:rsidP="0074607E">
      <w:pPr>
        <w:widowControl w:val="0"/>
      </w:pPr>
      <w:r w:rsidRPr="00F829B6">
        <w:t xml:space="preserve">Physical resource blocks are numbered from 0 to </w:t>
      </w:r>
      <w:r w:rsidRPr="00F829B6">
        <w:rPr>
          <w:position w:val="-10"/>
        </w:rPr>
        <w:object w:dxaOrig="700" w:dyaOrig="340" w14:anchorId="2D0E3A79">
          <v:shape id="_x0000_i1079" type="#_x0000_t75" style="width:35.55pt;height:17.75pt" o:ole="">
            <v:imagedata r:id="rId105" o:title=""/>
          </v:shape>
          <o:OLEObject Type="Embed" ProgID="Equation.3" ShapeID="_x0000_i1079" DrawAspect="Content" ObjectID="_1755942025" r:id="rId106"/>
        </w:object>
      </w:r>
      <w:r w:rsidRPr="00F829B6">
        <w:t xml:space="preserve"> in the frequency domain. The relation between the physical resource block number </w:t>
      </w:r>
      <w:r w:rsidRPr="00F829B6">
        <w:rPr>
          <w:position w:val="-10"/>
        </w:rPr>
        <w:object w:dxaOrig="440" w:dyaOrig="300" w14:anchorId="15E5F6A5">
          <v:shape id="_x0000_i1080" type="#_x0000_t75" style="width:21.5pt;height:14.95pt" o:ole="">
            <v:imagedata r:id="rId107" o:title=""/>
          </v:shape>
          <o:OLEObject Type="Embed" ProgID="Equation.3" ShapeID="_x0000_i1080" DrawAspect="Content" ObjectID="_1755942026" r:id="rId108"/>
        </w:object>
      </w:r>
      <w:r w:rsidRPr="00F829B6">
        <w:t xml:space="preserve"> in the frequency domain and resource elements </w:t>
      </w:r>
      <w:r w:rsidRPr="00F829B6">
        <w:rPr>
          <w:position w:val="-10"/>
        </w:rPr>
        <w:object w:dxaOrig="460" w:dyaOrig="300" w14:anchorId="3233E4BE">
          <v:shape id="_x0000_i1081" type="#_x0000_t75" style="width:24.3pt;height:14.95pt" o:ole="">
            <v:imagedata r:id="rId109" o:title=""/>
          </v:shape>
          <o:OLEObject Type="Embed" ProgID="Equation.3" ShapeID="_x0000_i1081" DrawAspect="Content" ObjectID="_1755942027" r:id="rId110"/>
        </w:object>
      </w:r>
      <w:r w:rsidRPr="00F829B6">
        <w:t xml:space="preserve"> in a slot is given by</w:t>
      </w:r>
    </w:p>
    <w:p w14:paraId="0AECD704" w14:textId="77777777" w:rsidR="0035583A" w:rsidRPr="00F829B6" w:rsidRDefault="0035583A" w:rsidP="0074607E">
      <w:pPr>
        <w:pStyle w:val="EQ"/>
        <w:keepLines w:val="0"/>
        <w:widowControl w:val="0"/>
        <w:jc w:val="center"/>
      </w:pPr>
      <w:r w:rsidRPr="00F829B6">
        <w:rPr>
          <w:position w:val="-30"/>
        </w:rPr>
        <w:object w:dxaOrig="1280" w:dyaOrig="700" w14:anchorId="0BDB2DD6">
          <v:shape id="_x0000_i1082" type="#_x0000_t75" style="width:63.6pt;height:35.55pt" o:ole="">
            <v:imagedata r:id="rId111" o:title=""/>
          </v:shape>
          <o:OLEObject Type="Embed" ProgID="Equation.3" ShapeID="_x0000_i1082" DrawAspect="Content" ObjectID="_1755942028" r:id="rId112"/>
        </w:object>
      </w:r>
    </w:p>
    <w:p w14:paraId="3B0171F8" w14:textId="77777777" w:rsidR="0035583A" w:rsidRPr="00F829B6" w:rsidRDefault="0035583A" w:rsidP="0074607E">
      <w:pPr>
        <w:pStyle w:val="TH"/>
        <w:keepNext w:val="0"/>
        <w:keepLines w:val="0"/>
        <w:widowControl w:val="0"/>
      </w:pPr>
      <w:r w:rsidRPr="00F829B6">
        <w:lastRenderedPageBreak/>
        <w:t>Table 6.2.3-1: Physical resource blocks parameters</w:t>
      </w:r>
    </w:p>
    <w:tbl>
      <w:tblPr>
        <w:tblW w:w="0" w:type="auto"/>
        <w:jc w:val="center"/>
        <w:tblLook w:val="01E0" w:firstRow="1" w:lastRow="1" w:firstColumn="1" w:lastColumn="1" w:noHBand="0" w:noVBand="0"/>
      </w:tblPr>
      <w:tblGrid>
        <w:gridCol w:w="1957"/>
        <w:gridCol w:w="1438"/>
        <w:gridCol w:w="652"/>
        <w:gridCol w:w="753"/>
      </w:tblGrid>
      <w:tr w:rsidR="0035583A" w:rsidRPr="00F829B6" w14:paraId="1A3BA573" w14:textId="77777777" w:rsidTr="00A02649">
        <w:trPr>
          <w:cantSplit/>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417E15CE" w14:textId="77777777" w:rsidR="0035583A" w:rsidRPr="00F829B6" w:rsidRDefault="0035583A" w:rsidP="0074607E">
            <w:pPr>
              <w:pStyle w:val="TAH"/>
              <w:keepNext w:val="0"/>
              <w:keepLines w:val="0"/>
              <w:widowControl w:val="0"/>
            </w:pPr>
            <w:r w:rsidRPr="00F829B6">
              <w:t>Configuration</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D174A18" w14:textId="77777777" w:rsidR="0035583A" w:rsidRPr="00F829B6" w:rsidRDefault="0035583A" w:rsidP="0074607E">
            <w:pPr>
              <w:pStyle w:val="TAH"/>
              <w:keepNext w:val="0"/>
              <w:keepLines w:val="0"/>
              <w:widowControl w:val="0"/>
            </w:pPr>
            <w:r w:rsidRPr="00F829B6">
              <w:rPr>
                <w:position w:val="-10"/>
              </w:rPr>
              <w:object w:dxaOrig="440" w:dyaOrig="340" w14:anchorId="727A11ED">
                <v:shape id="_x0000_i1083" type="#_x0000_t75" style="width:21.5pt;height:17.75pt" o:ole="">
                  <v:imagedata r:id="rId99" o:title=""/>
                </v:shape>
                <o:OLEObject Type="Embed" ProgID="Equation.3" ShapeID="_x0000_i1083" DrawAspect="Content" ObjectID="_1755942029" r:id="rId113"/>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1822E6C" w14:textId="77777777" w:rsidR="0035583A" w:rsidRPr="00F829B6" w:rsidRDefault="0035583A" w:rsidP="0074607E">
            <w:pPr>
              <w:pStyle w:val="TAH"/>
              <w:keepNext w:val="0"/>
              <w:keepLines w:val="0"/>
              <w:widowControl w:val="0"/>
            </w:pPr>
            <w:r w:rsidRPr="00F829B6">
              <w:object w:dxaOrig="540" w:dyaOrig="380" w14:anchorId="500EB139">
                <v:shape id="_x0000_i1084" type="#_x0000_t75" style="width:27.1pt;height:18.7pt" o:ole="">
                  <v:imagedata r:id="rId97" o:title=""/>
                </v:shape>
                <o:OLEObject Type="Embed" ProgID="Equation.3" ShapeID="_x0000_i1084" DrawAspect="Content" ObjectID="_1755942030" r:id="rId114"/>
              </w:object>
            </w:r>
          </w:p>
        </w:tc>
      </w:tr>
      <w:tr w:rsidR="0035583A" w:rsidRPr="00F829B6" w14:paraId="6E90D5A1"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46F9CD" w14:textId="77777777" w:rsidR="0035583A" w:rsidRPr="00F829B6" w:rsidRDefault="0035583A" w:rsidP="0074607E">
            <w:pPr>
              <w:pStyle w:val="TAL"/>
              <w:keepNext w:val="0"/>
              <w:keepLines w:val="0"/>
              <w:widowControl w:val="0"/>
            </w:pPr>
            <w:r w:rsidRPr="00F829B6">
              <w:t>Normal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EA2330" w14:textId="77777777" w:rsidR="0035583A" w:rsidRPr="00F829B6" w:rsidRDefault="0035583A" w:rsidP="0074607E">
            <w:pPr>
              <w:pStyle w:val="TAC"/>
              <w:keepNext w:val="0"/>
              <w:keepLines w:val="0"/>
              <w:widowControl w:val="0"/>
            </w:pPr>
            <w:r w:rsidRPr="00F829B6">
              <w:rPr>
                <w:position w:val="-10"/>
              </w:rPr>
              <w:object w:dxaOrig="1060" w:dyaOrig="300" w14:anchorId="5EB1C8EC">
                <v:shape id="_x0000_i1085" type="#_x0000_t75" style="width:53.3pt;height:14.95pt" o:ole="">
                  <v:imagedata r:id="rId115" o:title=""/>
                </v:shape>
                <o:OLEObject Type="Embed" ProgID="Equation.3" ShapeID="_x0000_i1085" DrawAspect="Content" ObjectID="_1755942031" r:id="rId116"/>
              </w:objec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F54A9B2" w14:textId="77777777" w:rsidR="0035583A" w:rsidRPr="00F829B6" w:rsidRDefault="0035583A" w:rsidP="0074607E">
            <w:pPr>
              <w:pStyle w:val="TAC"/>
              <w:keepNext w:val="0"/>
              <w:keepLines w:val="0"/>
              <w:widowControl w:val="0"/>
            </w:pPr>
            <w:r w:rsidRPr="00F829B6">
              <w:t>12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FF19E2" w14:textId="77777777" w:rsidR="0035583A" w:rsidRPr="00F829B6" w:rsidRDefault="0035583A" w:rsidP="0074607E">
            <w:pPr>
              <w:pStyle w:val="TAC"/>
              <w:keepNext w:val="0"/>
              <w:keepLines w:val="0"/>
              <w:widowControl w:val="0"/>
            </w:pPr>
            <w:r w:rsidRPr="00F829B6">
              <w:t>7</w:t>
            </w:r>
          </w:p>
        </w:tc>
      </w:tr>
      <w:tr w:rsidR="00152FF8" w:rsidRPr="00F829B6" w14:paraId="64FC24D6" w14:textId="77777777" w:rsidTr="00295751">
        <w:trPr>
          <w:cantSplit/>
          <w:jc w:val="center"/>
        </w:trPr>
        <w:tc>
          <w:tcPr>
            <w:tcW w:w="0" w:type="auto"/>
            <w:vMerge w:val="restart"/>
            <w:tcBorders>
              <w:top w:val="single" w:sz="4" w:space="0" w:color="auto"/>
              <w:left w:val="single" w:sz="4" w:space="0" w:color="auto"/>
              <w:right w:val="single" w:sz="4" w:space="0" w:color="auto"/>
            </w:tcBorders>
            <w:shd w:val="clear" w:color="auto" w:fill="auto"/>
            <w:vAlign w:val="center"/>
          </w:tcPr>
          <w:p w14:paraId="45607C4C" w14:textId="77777777" w:rsidR="00152FF8" w:rsidRPr="00F829B6" w:rsidRDefault="00152FF8" w:rsidP="0074607E">
            <w:pPr>
              <w:pStyle w:val="TAL"/>
              <w:keepNext w:val="0"/>
              <w:keepLines w:val="0"/>
              <w:widowControl w:val="0"/>
            </w:pPr>
            <w:r w:rsidRPr="00F829B6">
              <w:t>Extended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8D3E5C" w14:textId="77777777" w:rsidR="00152FF8" w:rsidRPr="00F829B6" w:rsidRDefault="00152FF8" w:rsidP="0074607E">
            <w:pPr>
              <w:pStyle w:val="TAC"/>
              <w:keepNext w:val="0"/>
              <w:keepLines w:val="0"/>
              <w:widowControl w:val="0"/>
            </w:pPr>
            <w:r w:rsidRPr="00F829B6">
              <w:rPr>
                <w:position w:val="-10"/>
              </w:rPr>
              <w:object w:dxaOrig="1060" w:dyaOrig="300" w14:anchorId="6575F12E">
                <v:shape id="_x0000_i1086" type="#_x0000_t75" style="width:53.3pt;height:14.95pt" o:ole="">
                  <v:imagedata r:id="rId115" o:title=""/>
                </v:shape>
                <o:OLEObject Type="Embed" ProgID="Equation.3" ShapeID="_x0000_i1086" DrawAspect="Content" ObjectID="_1755942032" r:id="rId117"/>
              </w:objec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29E2597" w14:textId="77777777" w:rsidR="00152FF8" w:rsidRPr="00F829B6" w:rsidRDefault="00152FF8" w:rsidP="0074607E">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14E759" w14:textId="77777777" w:rsidR="00152FF8" w:rsidRPr="00F829B6" w:rsidRDefault="00152FF8" w:rsidP="0074607E">
            <w:pPr>
              <w:pStyle w:val="TAC"/>
              <w:keepNext w:val="0"/>
              <w:keepLines w:val="0"/>
              <w:widowControl w:val="0"/>
            </w:pPr>
            <w:r w:rsidRPr="00F829B6">
              <w:t>6</w:t>
            </w:r>
          </w:p>
        </w:tc>
      </w:tr>
      <w:tr w:rsidR="00152FF8" w:rsidRPr="00F829B6" w14:paraId="1E28038B" w14:textId="77777777" w:rsidTr="00295751">
        <w:trPr>
          <w:cantSplit/>
          <w:jc w:val="center"/>
        </w:trPr>
        <w:tc>
          <w:tcPr>
            <w:tcW w:w="0" w:type="auto"/>
            <w:vMerge/>
            <w:tcBorders>
              <w:left w:val="single" w:sz="4" w:space="0" w:color="auto"/>
              <w:right w:val="single" w:sz="4" w:space="0" w:color="auto"/>
            </w:tcBorders>
            <w:shd w:val="clear" w:color="auto" w:fill="auto"/>
            <w:vAlign w:val="center"/>
          </w:tcPr>
          <w:p w14:paraId="381E07F9" w14:textId="77777777" w:rsidR="00152FF8" w:rsidRPr="00F829B6" w:rsidRDefault="00152FF8" w:rsidP="0074607E">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24BA50" w14:textId="77777777" w:rsidR="00152FF8" w:rsidRPr="00F829B6" w:rsidRDefault="00152FF8" w:rsidP="0074607E">
            <w:pPr>
              <w:pStyle w:val="TAC"/>
              <w:keepNext w:val="0"/>
              <w:keepLines w:val="0"/>
              <w:widowControl w:val="0"/>
            </w:pPr>
            <w:r w:rsidRPr="00F829B6">
              <w:rPr>
                <w:position w:val="-10"/>
              </w:rPr>
              <w:object w:dxaOrig="1120" w:dyaOrig="300" w14:anchorId="78B25DAE">
                <v:shape id="_x0000_i1087" type="#_x0000_t75" style="width:56.1pt;height:14.95pt" o:ole="">
                  <v:imagedata r:id="rId118" o:title=""/>
                </v:shape>
                <o:OLEObject Type="Embed" ProgID="Equation.3" ShapeID="_x0000_i1087" DrawAspect="Content" ObjectID="_1755942033" r:id="rId119"/>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30C8D9D" w14:textId="77777777" w:rsidR="00152FF8" w:rsidRPr="00F829B6" w:rsidRDefault="00152FF8" w:rsidP="0074607E">
            <w:pPr>
              <w:pStyle w:val="TAC"/>
              <w:keepNext w:val="0"/>
              <w:keepLines w:val="0"/>
              <w:widowControl w:val="0"/>
            </w:pPr>
            <w:r w:rsidRPr="00F829B6">
              <w:t>24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A1B84B" w14:textId="77777777" w:rsidR="00152FF8" w:rsidRPr="00F829B6" w:rsidRDefault="00152FF8" w:rsidP="0074607E">
            <w:pPr>
              <w:pStyle w:val="TAC"/>
              <w:keepNext w:val="0"/>
              <w:keepLines w:val="0"/>
              <w:widowControl w:val="0"/>
            </w:pPr>
            <w:r w:rsidRPr="00F829B6">
              <w:t>3</w:t>
            </w:r>
          </w:p>
        </w:tc>
      </w:tr>
      <w:tr w:rsidR="00893B3D" w:rsidRPr="00F829B6" w14:paraId="6A11B4FF" w14:textId="77777777" w:rsidTr="00295751">
        <w:trPr>
          <w:cantSplit/>
          <w:jc w:val="center"/>
        </w:trPr>
        <w:tc>
          <w:tcPr>
            <w:tcW w:w="0" w:type="auto"/>
            <w:vMerge/>
            <w:tcBorders>
              <w:left w:val="single" w:sz="4" w:space="0" w:color="auto"/>
              <w:right w:val="single" w:sz="4" w:space="0" w:color="auto"/>
            </w:tcBorders>
            <w:shd w:val="clear" w:color="auto" w:fill="auto"/>
            <w:vAlign w:val="center"/>
          </w:tcPr>
          <w:p w14:paraId="001CAD5D" w14:textId="77777777" w:rsidR="00893B3D" w:rsidRPr="00F829B6" w:rsidRDefault="00893B3D" w:rsidP="00893B3D">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336F4C" w14:textId="77777777" w:rsidR="00893B3D" w:rsidRPr="00F829B6" w:rsidRDefault="00893B3D" w:rsidP="00893B3D">
            <w:pPr>
              <w:pStyle w:val="TAC"/>
              <w:keepNext w:val="0"/>
              <w:keepLines w:val="0"/>
              <w:widowControl w:val="0"/>
            </w:pPr>
            <m:oMathPara>
              <m:oMath>
                <m:r>
                  <m:rPr>
                    <m:sty m:val="p"/>
                  </m:rPr>
                  <w:rPr>
                    <w:rFonts w:ascii="Cambria Math" w:hAnsi="Cambria Math"/>
                  </w:rPr>
                  <m:t>Δ</m:t>
                </m:r>
                <m:r>
                  <w:rPr>
                    <w:rFonts w:ascii="Cambria Math" w:hAnsi="Cambria Math"/>
                  </w:rPr>
                  <m:t>f=2.5</m:t>
                </m:r>
                <m:r>
                  <m:rPr>
                    <m:nor/>
                  </m:rPr>
                  <w:rPr>
                    <w:rFonts w:ascii="Cambria Math" w:hAnsi="Cambria Math"/>
                  </w: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419E63" w14:textId="77777777" w:rsidR="00893B3D" w:rsidRPr="00F829B6" w:rsidRDefault="00893B3D" w:rsidP="00893B3D">
            <w:pPr>
              <w:pStyle w:val="TAC"/>
              <w:keepNext w:val="0"/>
              <w:keepLines w:val="0"/>
              <w:widowControl w:val="0"/>
            </w:pPr>
            <w:r>
              <w:t>72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F6613C7" w14:textId="77777777" w:rsidR="00893B3D" w:rsidRPr="00F829B6" w:rsidRDefault="00893B3D" w:rsidP="00893B3D">
            <w:pPr>
              <w:pStyle w:val="TAC"/>
              <w:keepNext w:val="0"/>
              <w:keepLines w:val="0"/>
              <w:widowControl w:val="0"/>
            </w:pPr>
            <w:r>
              <w:t>1</w:t>
            </w:r>
          </w:p>
        </w:tc>
      </w:tr>
      <w:tr w:rsidR="00152FF8" w:rsidRPr="00F829B6" w14:paraId="6F584531" w14:textId="77777777" w:rsidTr="00BD7513">
        <w:trPr>
          <w:cantSplit/>
          <w:jc w:val="center"/>
        </w:trPr>
        <w:tc>
          <w:tcPr>
            <w:tcW w:w="0" w:type="auto"/>
            <w:vMerge/>
            <w:tcBorders>
              <w:left w:val="single" w:sz="4" w:space="0" w:color="auto"/>
              <w:right w:val="single" w:sz="4" w:space="0" w:color="auto"/>
            </w:tcBorders>
            <w:shd w:val="clear" w:color="auto" w:fill="auto"/>
            <w:vAlign w:val="center"/>
          </w:tcPr>
          <w:p w14:paraId="44599691" w14:textId="77777777" w:rsidR="00152FF8" w:rsidRPr="00F829B6" w:rsidRDefault="00152FF8" w:rsidP="0074607E">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F22326" w14:textId="77777777" w:rsidR="00152FF8" w:rsidRPr="00F829B6" w:rsidRDefault="00152FF8" w:rsidP="0074607E">
            <w:pPr>
              <w:pStyle w:val="TAC"/>
              <w:keepNext w:val="0"/>
              <w:keepLines w:val="0"/>
              <w:widowControl w:val="0"/>
            </w:pPr>
            <w:r w:rsidRPr="00F829B6">
              <w:rPr>
                <w:position w:val="-10"/>
              </w:rPr>
              <w:object w:dxaOrig="1200" w:dyaOrig="300" w14:anchorId="6DC0D298">
                <v:shape id="_x0000_i1088" type="#_x0000_t75" style="width:60.8pt;height:14.95pt" o:ole="">
                  <v:imagedata r:id="rId120" o:title=""/>
                </v:shape>
                <o:OLEObject Type="Embed" ProgID="Equation.3" ShapeID="_x0000_i1088" DrawAspect="Content" ObjectID="_1755942034" r:id="rId12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33B46EA" w14:textId="77777777" w:rsidR="00152FF8" w:rsidRPr="00F829B6" w:rsidRDefault="00152FF8" w:rsidP="0074607E">
            <w:pPr>
              <w:pStyle w:val="TAC"/>
              <w:keepNext w:val="0"/>
              <w:keepLines w:val="0"/>
              <w:widowControl w:val="0"/>
            </w:pPr>
            <w:r w:rsidRPr="00F829B6">
              <w:t>144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1C5E3E" w14:textId="77777777" w:rsidR="00152FF8" w:rsidRPr="00F829B6" w:rsidRDefault="00152FF8" w:rsidP="0074607E">
            <w:pPr>
              <w:pStyle w:val="TAC"/>
              <w:keepNext w:val="0"/>
              <w:keepLines w:val="0"/>
              <w:widowControl w:val="0"/>
            </w:pPr>
            <w:r w:rsidRPr="00F829B6">
              <w:t>1</w:t>
            </w:r>
          </w:p>
        </w:tc>
      </w:tr>
      <w:tr w:rsidR="00893B3D" w:rsidRPr="00F829B6" w14:paraId="70A760C2" w14:textId="77777777" w:rsidTr="00295751">
        <w:trPr>
          <w:cantSplit/>
          <w:jc w:val="center"/>
        </w:trPr>
        <w:tc>
          <w:tcPr>
            <w:tcW w:w="0" w:type="auto"/>
            <w:tcBorders>
              <w:left w:val="single" w:sz="4" w:space="0" w:color="auto"/>
              <w:bottom w:val="single" w:sz="4" w:space="0" w:color="auto"/>
              <w:right w:val="single" w:sz="4" w:space="0" w:color="auto"/>
            </w:tcBorders>
            <w:shd w:val="clear" w:color="auto" w:fill="auto"/>
            <w:vAlign w:val="center"/>
          </w:tcPr>
          <w:p w14:paraId="28634C62" w14:textId="77777777" w:rsidR="00893B3D" w:rsidRPr="00F829B6" w:rsidRDefault="00893B3D" w:rsidP="00893B3D">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760E84" w14:textId="77777777" w:rsidR="00893B3D" w:rsidRPr="00F829B6" w:rsidRDefault="00893B3D" w:rsidP="00893B3D">
            <w:pPr>
              <w:pStyle w:val="TAC"/>
              <w:keepNext w:val="0"/>
              <w:keepLines w:val="0"/>
              <w:widowControl w:val="0"/>
            </w:pPr>
            <m:oMathPara>
              <m:oMath>
                <m:r>
                  <m:rPr>
                    <m:sty m:val="p"/>
                  </m:rPr>
                  <w:rPr>
                    <w:rFonts w:ascii="Cambria Math" w:hAnsi="Cambria Math"/>
                  </w:rPr>
                  <m:t>Δ</m:t>
                </m:r>
                <m:r>
                  <w:rPr>
                    <w:rFonts w:ascii="Cambria Math" w:hAnsi="Cambria Math"/>
                  </w:rPr>
                  <m:t>f≈0.37</m:t>
                </m:r>
                <m:r>
                  <m:rPr>
                    <m:nor/>
                  </m:rPr>
                  <w:rPr>
                    <w:rFonts w:ascii="Cambria Math" w:hAnsi="Cambria Math"/>
                  </w: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17994C" w14:textId="77777777" w:rsidR="00893B3D" w:rsidRPr="00F829B6" w:rsidRDefault="00893B3D" w:rsidP="00893B3D">
            <w:pPr>
              <w:pStyle w:val="TAC"/>
              <w:keepNext w:val="0"/>
              <w:keepLines w:val="0"/>
              <w:widowControl w:val="0"/>
            </w:pPr>
            <w:r>
              <w:t>486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60CD0D" w14:textId="77777777" w:rsidR="00893B3D" w:rsidRPr="00F829B6" w:rsidRDefault="00893B3D" w:rsidP="00893B3D">
            <w:pPr>
              <w:pStyle w:val="TAC"/>
              <w:keepNext w:val="0"/>
              <w:keepLines w:val="0"/>
              <w:widowControl w:val="0"/>
            </w:pPr>
            <w:r>
              <w:t>1</w:t>
            </w:r>
          </w:p>
        </w:tc>
      </w:tr>
    </w:tbl>
    <w:p w14:paraId="6037E80A" w14:textId="77777777" w:rsidR="0035583A" w:rsidRPr="00F829B6" w:rsidRDefault="0035583A" w:rsidP="0074607E">
      <w:pPr>
        <w:widowControl w:val="0"/>
      </w:pPr>
    </w:p>
    <w:p w14:paraId="5BCDA152" w14:textId="77777777" w:rsidR="0035583A" w:rsidRPr="00F829B6" w:rsidRDefault="00893B3D" w:rsidP="0074607E">
      <w:pPr>
        <w:widowControl w:val="0"/>
      </w:pPr>
      <w:bookmarkStart w:id="12" w:name="_Hlk26186660"/>
      <w:r>
        <w:t>Except for subcarrier spacing</w:t>
      </w:r>
      <w:r w:rsidR="007104EC">
        <w:t xml:space="preserve"> </w:t>
      </w:r>
      <m:oMath>
        <m:r>
          <m:rPr>
            <m:sty m:val="p"/>
          </m:rPr>
          <w:rPr>
            <w:rFonts w:ascii="Cambria Math" w:hAnsi="Cambria Math"/>
          </w:rPr>
          <m:t>Δ</m:t>
        </m:r>
        <m:r>
          <w:rPr>
            <w:rFonts w:ascii="Cambria Math" w:hAnsi="Cambria Math"/>
          </w:rPr>
          <m:t xml:space="preserve">f=1.25 </m:t>
        </m:r>
        <m:r>
          <m:rPr>
            <m:nor/>
          </m:rPr>
          <w:rPr>
            <w:rFonts w:ascii="Cambria Math" w:hAnsi="Cambria Math"/>
          </w:rPr>
          <m:t>kHz</m:t>
        </m:r>
      </m:oMath>
      <w:r w:rsidR="007104EC">
        <w:t xml:space="preserve"> and</w:t>
      </w:r>
      <w:r>
        <w:t xml:space="preserve"> </w:t>
      </w:r>
      <m:oMath>
        <m:r>
          <m:rPr>
            <m:sty m:val="p"/>
          </m:rPr>
          <w:rPr>
            <w:rFonts w:ascii="Cambria Math" w:hAnsi="Cambria Math"/>
          </w:rPr>
          <m:t>Δ</m:t>
        </m:r>
        <m:r>
          <w:rPr>
            <w:rFonts w:ascii="Cambria Math" w:hAnsi="Cambria Math"/>
          </w:rPr>
          <m:t xml:space="preserve">f≈0.37 </m:t>
        </m:r>
        <m:r>
          <m:rPr>
            <m:nor/>
          </m:rPr>
          <w:rPr>
            <w:rFonts w:ascii="Cambria Math" w:hAnsi="Cambria Math"/>
          </w:rPr>
          <m:t>kHz</m:t>
        </m:r>
      </m:oMath>
      <w:bookmarkEnd w:id="12"/>
      <w:r>
        <w:t>, a</w:t>
      </w:r>
      <w:r w:rsidR="0035583A" w:rsidRPr="00F829B6">
        <w:t xml:space="preserve"> physical resource-block pair is defined as the two physical resource blocks in one subframe having the same physical resource-block number </w:t>
      </w:r>
      <w:r w:rsidR="0035583A" w:rsidRPr="00F829B6">
        <w:rPr>
          <w:position w:val="-10"/>
        </w:rPr>
        <w:object w:dxaOrig="440" w:dyaOrig="300" w14:anchorId="195C1120">
          <v:shape id="_x0000_i1089" type="#_x0000_t75" style="width:21.5pt;height:14.95pt" o:ole="">
            <v:imagedata r:id="rId107" o:title=""/>
          </v:shape>
          <o:OLEObject Type="Embed" ProgID="Equation.3" ShapeID="_x0000_i1089" DrawAspect="Content" ObjectID="_1755942035" r:id="rId122"/>
        </w:object>
      </w:r>
      <w:r w:rsidR="0035583A" w:rsidRPr="00F829B6">
        <w:t>.</w:t>
      </w:r>
    </w:p>
    <w:p w14:paraId="7AB2B0E2" w14:textId="77777777" w:rsidR="0035583A" w:rsidRPr="00F829B6" w:rsidRDefault="0035583A" w:rsidP="0074607E">
      <w:pPr>
        <w:widowControl w:val="0"/>
      </w:pPr>
      <w:r w:rsidRPr="00F829B6">
        <w:t>A virtual resource block is of the same size as a physical resource block. Two types of virtual resource blocks are defined:</w:t>
      </w:r>
    </w:p>
    <w:p w14:paraId="3438D619" w14:textId="77777777" w:rsidR="0035583A" w:rsidRPr="00F829B6" w:rsidRDefault="0035583A" w:rsidP="0074607E">
      <w:pPr>
        <w:pStyle w:val="B1"/>
        <w:widowControl w:val="0"/>
      </w:pPr>
      <w:r w:rsidRPr="00F829B6">
        <w:t>-</w:t>
      </w:r>
      <w:r w:rsidRPr="00F829B6">
        <w:tab/>
        <w:t>Virtual resource blocks of localized type</w:t>
      </w:r>
    </w:p>
    <w:p w14:paraId="037A4AA3" w14:textId="77777777" w:rsidR="0035583A" w:rsidRPr="00F829B6" w:rsidRDefault="0035583A" w:rsidP="0074607E">
      <w:pPr>
        <w:pStyle w:val="B1"/>
        <w:widowControl w:val="0"/>
      </w:pPr>
      <w:r w:rsidRPr="00F829B6">
        <w:t>-</w:t>
      </w:r>
      <w:r w:rsidRPr="00F829B6">
        <w:tab/>
        <w:t>Virtual resource blocks of distributed type</w:t>
      </w:r>
    </w:p>
    <w:p w14:paraId="058E029F" w14:textId="77777777" w:rsidR="0035583A" w:rsidRPr="00F829B6" w:rsidRDefault="0035583A" w:rsidP="0074607E">
      <w:pPr>
        <w:pStyle w:val="B1"/>
        <w:widowControl w:val="0"/>
        <w:ind w:left="0" w:firstLine="0"/>
        <w:rPr>
          <w:lang w:eastAsia="ko-KR"/>
        </w:rPr>
      </w:pPr>
      <w:r w:rsidRPr="00F829B6">
        <w:rPr>
          <w:rFonts w:hint="eastAsia"/>
        </w:rPr>
        <w:t xml:space="preserve">For </w:t>
      </w:r>
      <w:r w:rsidRPr="00F829B6">
        <w:rPr>
          <w:rFonts w:hint="eastAsia"/>
          <w:lang w:eastAsia="ko-KR"/>
        </w:rPr>
        <w:t>each</w:t>
      </w:r>
      <w:r w:rsidRPr="00F829B6">
        <w:rPr>
          <w:rFonts w:hint="eastAsia"/>
        </w:rPr>
        <w:t xml:space="preserve"> type of virtual resource blocks, a pair of virtual resource </w:t>
      </w:r>
      <w:r w:rsidRPr="00F829B6">
        <w:t>block</w:t>
      </w:r>
      <w:r w:rsidRPr="00F829B6">
        <w:rPr>
          <w:rFonts w:hint="eastAsia"/>
          <w:lang w:eastAsia="ko-KR"/>
        </w:rPr>
        <w:t>s</w:t>
      </w:r>
      <w:r w:rsidRPr="00F829B6">
        <w:rPr>
          <w:rFonts w:hint="eastAsia"/>
        </w:rPr>
        <w:t xml:space="preserve"> over two slots in a subframe is assigned </w:t>
      </w:r>
      <w:r w:rsidRPr="00F829B6">
        <w:rPr>
          <w:rFonts w:hint="eastAsia"/>
          <w:lang w:eastAsia="ko-KR"/>
        </w:rPr>
        <w:t>together by</w:t>
      </w:r>
      <w:r w:rsidRPr="00F829B6">
        <w:rPr>
          <w:rFonts w:hint="eastAsia"/>
        </w:rPr>
        <w:t xml:space="preserve"> </w:t>
      </w:r>
      <w:r w:rsidRPr="00F829B6">
        <w:rPr>
          <w:rFonts w:hint="eastAsia"/>
          <w:lang w:eastAsia="ko-KR"/>
        </w:rPr>
        <w:t>a single</w:t>
      </w:r>
      <w:r w:rsidRPr="00F829B6">
        <w:rPr>
          <w:rFonts w:hint="eastAsia"/>
        </w:rPr>
        <w:t xml:space="preserve"> virtual resource block </w:t>
      </w:r>
      <w:r w:rsidRPr="00F829B6">
        <w:rPr>
          <w:rFonts w:hint="eastAsia"/>
          <w:lang w:eastAsia="ko-KR"/>
        </w:rPr>
        <w:t xml:space="preserve">number, </w:t>
      </w:r>
      <w:r w:rsidRPr="00F829B6">
        <w:rPr>
          <w:position w:val="-12"/>
          <w:lang w:eastAsia="ko-KR"/>
        </w:rPr>
        <w:object w:dxaOrig="480" w:dyaOrig="360" w14:anchorId="7C09AE7F">
          <v:shape id="_x0000_i1090" type="#_x0000_t75" style="width:25.25pt;height:18.7pt" o:ole="">
            <v:imagedata r:id="rId123" o:title=""/>
          </v:shape>
          <o:OLEObject Type="Embed" ProgID="Equation.3" ShapeID="_x0000_i1090" DrawAspect="Content" ObjectID="_1755942036" r:id="rId124"/>
        </w:object>
      </w:r>
      <w:r w:rsidRPr="00F829B6">
        <w:rPr>
          <w:rFonts w:hint="eastAsia"/>
          <w:lang w:eastAsia="ko-KR"/>
        </w:rPr>
        <w:t>.</w:t>
      </w:r>
    </w:p>
    <w:p w14:paraId="3407321A" w14:textId="77777777" w:rsidR="0035583A" w:rsidRPr="00F829B6" w:rsidRDefault="0035583A" w:rsidP="0074607E">
      <w:pPr>
        <w:pStyle w:val="Heading4"/>
        <w:keepNext w:val="0"/>
        <w:keepLines w:val="0"/>
        <w:widowControl w:val="0"/>
      </w:pPr>
      <w:bookmarkStart w:id="13" w:name="_Toc454818007"/>
      <w:r w:rsidRPr="00F829B6">
        <w:rPr>
          <w:rFonts w:hint="eastAsia"/>
          <w:lang w:eastAsia="ko-KR"/>
        </w:rPr>
        <w:t>6.2.3.1</w:t>
      </w:r>
      <w:r w:rsidRPr="00F829B6">
        <w:tab/>
      </w:r>
      <w:r w:rsidRPr="00F829B6">
        <w:rPr>
          <w:rFonts w:hint="eastAsia"/>
          <w:lang w:eastAsia="ko-KR"/>
        </w:rPr>
        <w:t>Virtual resource blocks of localized type</w:t>
      </w:r>
      <w:bookmarkEnd w:id="13"/>
    </w:p>
    <w:p w14:paraId="1319ECF5" w14:textId="77777777" w:rsidR="0035583A" w:rsidRPr="00F829B6" w:rsidRDefault="0035583A" w:rsidP="0074607E">
      <w:pPr>
        <w:widowControl w:val="0"/>
      </w:pPr>
      <w:r w:rsidRPr="00F829B6">
        <w:t xml:space="preserve">Virtual resource blocks of localized type are mapped directly to physical resource blocks such that virtual resource block </w:t>
      </w:r>
      <w:r w:rsidRPr="00F829B6">
        <w:rPr>
          <w:position w:val="-10"/>
        </w:rPr>
        <w:object w:dxaOrig="460" w:dyaOrig="300" w14:anchorId="1A782EFB">
          <v:shape id="_x0000_i1091" type="#_x0000_t75" style="width:24.3pt;height:14.95pt" o:ole="">
            <v:imagedata r:id="rId125" o:title=""/>
          </v:shape>
          <o:OLEObject Type="Embed" ProgID="Equation.3" ShapeID="_x0000_i1091" DrawAspect="Content" ObjectID="_1755942037" r:id="rId126"/>
        </w:object>
      </w:r>
      <w:r w:rsidRPr="00F829B6">
        <w:t xml:space="preserve"> corresponds to physical resource block</w:t>
      </w:r>
      <w:r w:rsidRPr="00F829B6">
        <w:rPr>
          <w:position w:val="-10"/>
        </w:rPr>
        <w:object w:dxaOrig="1060" w:dyaOrig="300" w14:anchorId="0FAF1BF1">
          <v:shape id="_x0000_i1092" type="#_x0000_t75" style="width:53.3pt;height:14.95pt" o:ole="">
            <v:imagedata r:id="rId127" o:title=""/>
          </v:shape>
          <o:OLEObject Type="Embed" ProgID="Equation.3" ShapeID="_x0000_i1092" DrawAspect="Content" ObjectID="_1755942038" r:id="rId128"/>
        </w:object>
      </w:r>
      <w:r w:rsidRPr="00F829B6">
        <w:t>. Virtual resource blocks are numbered from 0 to</w:t>
      </w:r>
      <w:r w:rsidRPr="00F829B6">
        <w:rPr>
          <w:position w:val="-10"/>
        </w:rPr>
        <w:object w:dxaOrig="820" w:dyaOrig="340" w14:anchorId="4BCFAE56">
          <v:shape id="_x0000_i1093" type="#_x0000_t75" style="width:41.15pt;height:17.75pt" o:ole="">
            <v:imagedata r:id="rId129" o:title=""/>
          </v:shape>
          <o:OLEObject Type="Embed" ProgID="Equation.3" ShapeID="_x0000_i1093" DrawAspect="Content" ObjectID="_1755942039" r:id="rId130"/>
        </w:object>
      </w:r>
      <w:r w:rsidRPr="00F829B6">
        <w:rPr>
          <w:rFonts w:hint="eastAsia"/>
          <w:lang w:eastAsia="ko-KR"/>
        </w:rPr>
        <w:t>,</w:t>
      </w:r>
      <w:r w:rsidRPr="00F829B6">
        <w:t xml:space="preserve"> where </w:t>
      </w:r>
      <w:r w:rsidRPr="00F829B6">
        <w:rPr>
          <w:position w:val="-10"/>
        </w:rPr>
        <w:object w:dxaOrig="1120" w:dyaOrig="340" w14:anchorId="79600583">
          <v:shape id="_x0000_i1094" type="#_x0000_t75" style="width:56.1pt;height:17.75pt" o:ole="">
            <v:imagedata r:id="rId131" o:title=""/>
          </v:shape>
          <o:OLEObject Type="Embed" ProgID="Equation.3" ShapeID="_x0000_i1094" DrawAspect="Content" ObjectID="_1755942040" r:id="rId132"/>
        </w:object>
      </w:r>
      <w:r w:rsidRPr="00F829B6">
        <w:t>.</w:t>
      </w:r>
    </w:p>
    <w:p w14:paraId="64A440DA" w14:textId="77777777" w:rsidR="0035583A" w:rsidRPr="00F829B6" w:rsidRDefault="0035583A" w:rsidP="0074607E">
      <w:pPr>
        <w:pStyle w:val="Heading4"/>
        <w:keepNext w:val="0"/>
        <w:keepLines w:val="0"/>
        <w:widowControl w:val="0"/>
      </w:pPr>
      <w:bookmarkStart w:id="14" w:name="_Toc454818008"/>
      <w:r w:rsidRPr="00F829B6">
        <w:rPr>
          <w:rFonts w:hint="eastAsia"/>
          <w:lang w:eastAsia="ko-KR"/>
        </w:rPr>
        <w:t>6.2.3.2</w:t>
      </w:r>
      <w:r w:rsidRPr="00F829B6">
        <w:tab/>
      </w:r>
      <w:r w:rsidRPr="00F829B6">
        <w:rPr>
          <w:rFonts w:hint="eastAsia"/>
          <w:lang w:eastAsia="ko-KR"/>
        </w:rPr>
        <w:t>Virtual resource blocks of distributed type</w:t>
      </w:r>
      <w:bookmarkEnd w:id="14"/>
    </w:p>
    <w:p w14:paraId="0C58E0D6" w14:textId="77777777" w:rsidR="0035583A" w:rsidRPr="00F829B6" w:rsidRDefault="0035583A" w:rsidP="0074607E">
      <w:pPr>
        <w:widowControl w:val="0"/>
        <w:rPr>
          <w:lang w:eastAsia="ko-KR"/>
        </w:rPr>
      </w:pPr>
      <w:r w:rsidRPr="00F829B6">
        <w:rPr>
          <w:lang w:eastAsia="ko-KR"/>
        </w:rPr>
        <w:t>Virtual resource blocks of distributed type are mapped to physical resource blocks as described below.</w:t>
      </w:r>
    </w:p>
    <w:p w14:paraId="48B62BF6" w14:textId="77777777" w:rsidR="0035583A" w:rsidRPr="00F829B6" w:rsidRDefault="0035583A" w:rsidP="0074607E">
      <w:pPr>
        <w:pStyle w:val="TH"/>
        <w:keepNext w:val="0"/>
        <w:keepLines w:val="0"/>
        <w:widowControl w:val="0"/>
        <w:rPr>
          <w:lang w:val="en-US"/>
        </w:rPr>
      </w:pPr>
      <w:r w:rsidRPr="00F829B6">
        <w:rPr>
          <w:lang w:val="en-US"/>
        </w:rPr>
        <w:t xml:space="preserve">Table </w:t>
      </w:r>
      <w:r w:rsidRPr="00F829B6">
        <w:rPr>
          <w:rFonts w:hint="eastAsia"/>
          <w:lang w:val="en-US" w:eastAsia="ko-KR"/>
        </w:rPr>
        <w:t>6.2.3.2-1: RB gap values</w:t>
      </w:r>
    </w:p>
    <w:tbl>
      <w:tblPr>
        <w:tblW w:w="0" w:type="auto"/>
        <w:jc w:val="center"/>
        <w:tblLook w:val="01E0" w:firstRow="1" w:lastRow="1" w:firstColumn="1" w:lastColumn="1" w:noHBand="0" w:noVBand="0"/>
      </w:tblPr>
      <w:tblGrid>
        <w:gridCol w:w="1812"/>
        <w:gridCol w:w="1529"/>
        <w:gridCol w:w="1569"/>
      </w:tblGrid>
      <w:tr w:rsidR="0035583A" w:rsidRPr="00F829B6" w14:paraId="04CBE7F2" w14:textId="77777777" w:rsidTr="00A02649">
        <w:trPr>
          <w:cantSplit/>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0FC15B61" w14:textId="77777777" w:rsidR="0035583A" w:rsidRPr="00F829B6" w:rsidRDefault="0035583A" w:rsidP="0074607E">
            <w:pPr>
              <w:pStyle w:val="TAH"/>
              <w:keepNext w:val="0"/>
              <w:keepLines w:val="0"/>
              <w:widowControl w:val="0"/>
              <w:rPr>
                <w:lang w:val="en-US"/>
              </w:rPr>
            </w:pPr>
            <w:r w:rsidRPr="00F829B6">
              <w:rPr>
                <w:lang w:val="en-US"/>
              </w:rPr>
              <w:t>System BW</w:t>
            </w:r>
            <w:r w:rsidRPr="00F829B6">
              <w:rPr>
                <w:rFonts w:hint="eastAsia"/>
                <w:lang w:val="en-US"/>
              </w:rPr>
              <w:t xml:space="preserve"> (</w:t>
            </w:r>
            <w:r w:rsidRPr="00F829B6">
              <w:rPr>
                <w:position w:val="-10"/>
              </w:rPr>
              <w:object w:dxaOrig="440" w:dyaOrig="340" w14:anchorId="73C05E7C">
                <v:shape id="_x0000_i1095" type="#_x0000_t75" style="width:21.5pt;height:17.75pt" o:ole="">
                  <v:imagedata r:id="rId133" o:title=""/>
                </v:shape>
                <o:OLEObject Type="Embed" ProgID="Equation.3" ShapeID="_x0000_i1095" DrawAspect="Content" ObjectID="_1755942041" r:id="rId134"/>
              </w:object>
            </w:r>
            <w:r w:rsidRPr="00F829B6">
              <w:rPr>
                <w:rFonts w:hint="eastAsia"/>
                <w:lang w:val="en-US"/>
              </w:rPr>
              <w:t>)</w:t>
            </w:r>
          </w:p>
        </w:tc>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07DB5802" w14:textId="77777777" w:rsidR="0035583A" w:rsidRPr="00F829B6" w:rsidRDefault="0035583A" w:rsidP="0074607E">
            <w:pPr>
              <w:pStyle w:val="TAH"/>
              <w:keepNext w:val="0"/>
              <w:keepLines w:val="0"/>
              <w:widowControl w:val="0"/>
              <w:rPr>
                <w:lang w:val="en-US" w:eastAsia="ko-KR"/>
              </w:rPr>
            </w:pPr>
            <w:r w:rsidRPr="00F829B6">
              <w:rPr>
                <w:rFonts w:hint="eastAsia"/>
                <w:lang w:val="en-US" w:eastAsia="ko-KR"/>
              </w:rPr>
              <w:t>Gap (</w:t>
            </w:r>
            <w:r w:rsidRPr="00F829B6">
              <w:rPr>
                <w:position w:val="-14"/>
                <w:lang w:val="en-US"/>
              </w:rPr>
              <w:object w:dxaOrig="440" w:dyaOrig="340" w14:anchorId="35F5AA77">
                <v:shape id="_x0000_i1096" type="#_x0000_t75" style="width:21.5pt;height:17.75pt" o:ole="">
                  <v:imagedata r:id="rId135" o:title=""/>
                </v:shape>
                <o:OLEObject Type="Embed" ProgID="Equation.3" ShapeID="_x0000_i1096" DrawAspect="Content" ObjectID="_1755942042" r:id="rId136"/>
              </w:object>
            </w:r>
            <w:r w:rsidRPr="00F829B6">
              <w:rPr>
                <w:rFonts w:hint="eastAsia"/>
                <w:lang w:val="en-US" w:eastAsia="ko-KR"/>
              </w:rPr>
              <w:t>)</w:t>
            </w:r>
          </w:p>
        </w:tc>
      </w:tr>
      <w:tr w:rsidR="0035583A" w:rsidRPr="00F829B6" w14:paraId="7DE04E13" w14:textId="77777777" w:rsidTr="00A02649">
        <w:trPr>
          <w:cantSplit/>
          <w:jc w:val="center"/>
        </w:trPr>
        <w:tc>
          <w:tcPr>
            <w:tcW w:w="0" w:type="auto"/>
            <w:vMerge/>
            <w:tcBorders>
              <w:top w:val="single" w:sz="4" w:space="0" w:color="auto"/>
              <w:left w:val="single" w:sz="4" w:space="0" w:color="auto"/>
              <w:bottom w:val="single" w:sz="4" w:space="0" w:color="auto"/>
              <w:right w:val="single" w:sz="4" w:space="0" w:color="auto"/>
            </w:tcBorders>
            <w:shd w:val="clear" w:color="auto" w:fill="E0E0E0"/>
            <w:vAlign w:val="center"/>
          </w:tcPr>
          <w:p w14:paraId="1D8DF0A1" w14:textId="77777777" w:rsidR="0035583A" w:rsidRPr="00F829B6" w:rsidRDefault="0035583A" w:rsidP="0074607E">
            <w:pPr>
              <w:pStyle w:val="TAH"/>
              <w:keepNext w:val="0"/>
              <w:keepLines w:val="0"/>
              <w:widowControl w:val="0"/>
              <w:rPr>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9550F6D" w14:textId="77777777" w:rsidR="0035583A" w:rsidRPr="00F829B6" w:rsidRDefault="0035583A" w:rsidP="0074607E">
            <w:pPr>
              <w:pStyle w:val="TAH"/>
              <w:keepNext w:val="0"/>
              <w:keepLines w:val="0"/>
              <w:widowControl w:val="0"/>
              <w:rPr>
                <w:lang w:val="en-US" w:eastAsia="ko-KR"/>
              </w:rPr>
            </w:pPr>
            <w:r w:rsidRPr="00F829B6">
              <w:rPr>
                <w:rFonts w:hint="eastAsia"/>
                <w:lang w:val="en-US" w:eastAsia="ko-KR"/>
              </w:rPr>
              <w:t>1</w:t>
            </w:r>
            <w:r w:rsidRPr="00F829B6">
              <w:rPr>
                <w:rFonts w:hint="eastAsia"/>
                <w:vertAlign w:val="superscript"/>
                <w:lang w:val="en-US" w:eastAsia="ko-KR"/>
              </w:rPr>
              <w:t>st</w:t>
            </w:r>
            <w:r w:rsidRPr="00F829B6">
              <w:rPr>
                <w:rFonts w:hint="eastAsia"/>
                <w:lang w:val="en-US" w:eastAsia="ko-KR"/>
              </w:rPr>
              <w:t xml:space="preserve"> </w:t>
            </w:r>
            <w:r w:rsidRPr="00F829B6">
              <w:rPr>
                <w:lang w:val="en-US"/>
              </w:rPr>
              <w:t>Gap</w:t>
            </w:r>
            <w:r w:rsidRPr="00F829B6">
              <w:rPr>
                <w:rFonts w:hint="eastAsia"/>
                <w:lang w:val="en-US" w:eastAsia="ko-KR"/>
              </w:rPr>
              <w:t xml:space="preserve"> (</w:t>
            </w:r>
            <w:r w:rsidRPr="00F829B6">
              <w:rPr>
                <w:position w:val="-14"/>
                <w:lang w:val="en-US"/>
              </w:rPr>
              <w:object w:dxaOrig="540" w:dyaOrig="340" w14:anchorId="2C9974F8">
                <v:shape id="_x0000_i1097" type="#_x0000_t75" style="width:27.1pt;height:17.75pt" o:ole="">
                  <v:imagedata r:id="rId137" o:title=""/>
                </v:shape>
                <o:OLEObject Type="Embed" ProgID="Equation.3" ShapeID="_x0000_i1097" DrawAspect="Content" ObjectID="_1755942043" r:id="rId138"/>
              </w:object>
            </w:r>
            <w:r w:rsidRPr="00F829B6">
              <w:rPr>
                <w:rFonts w:hint="eastAsia"/>
                <w:lang w:val="en-US" w:eastAsia="ko-KR"/>
              </w:rPr>
              <w: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7F3DB89D" w14:textId="77777777" w:rsidR="0035583A" w:rsidRPr="00F829B6" w:rsidRDefault="0035583A" w:rsidP="0074607E">
            <w:pPr>
              <w:pStyle w:val="TAH"/>
              <w:keepNext w:val="0"/>
              <w:keepLines w:val="0"/>
              <w:widowControl w:val="0"/>
              <w:rPr>
                <w:lang w:val="en-US" w:eastAsia="ko-KR"/>
              </w:rPr>
            </w:pPr>
            <w:r w:rsidRPr="00F829B6">
              <w:rPr>
                <w:rFonts w:hint="eastAsia"/>
                <w:lang w:val="en-US" w:eastAsia="ko-KR"/>
              </w:rPr>
              <w:t>2</w:t>
            </w:r>
            <w:r w:rsidRPr="00F829B6">
              <w:rPr>
                <w:rFonts w:hint="eastAsia"/>
                <w:vertAlign w:val="superscript"/>
                <w:lang w:val="en-US" w:eastAsia="ko-KR"/>
              </w:rPr>
              <w:t>nd</w:t>
            </w:r>
            <w:r w:rsidRPr="00F829B6">
              <w:rPr>
                <w:rFonts w:hint="eastAsia"/>
                <w:lang w:val="en-US" w:eastAsia="ko-KR"/>
              </w:rPr>
              <w:t xml:space="preserve"> </w:t>
            </w:r>
            <w:r w:rsidRPr="00F829B6">
              <w:rPr>
                <w:lang w:val="en-US"/>
              </w:rPr>
              <w:t>Gap</w:t>
            </w:r>
            <w:r w:rsidRPr="00F829B6">
              <w:rPr>
                <w:rFonts w:hint="eastAsia"/>
                <w:lang w:val="en-US" w:eastAsia="ko-KR"/>
              </w:rPr>
              <w:t xml:space="preserve"> (</w:t>
            </w:r>
            <w:r w:rsidRPr="00F829B6">
              <w:rPr>
                <w:position w:val="-14"/>
                <w:lang w:val="en-US"/>
              </w:rPr>
              <w:object w:dxaOrig="540" w:dyaOrig="340" w14:anchorId="16290A7D">
                <v:shape id="_x0000_i1098" type="#_x0000_t75" style="width:27.1pt;height:17.75pt" o:ole="">
                  <v:imagedata r:id="rId139" o:title=""/>
                </v:shape>
                <o:OLEObject Type="Embed" ProgID="Equation.3" ShapeID="_x0000_i1098" DrawAspect="Content" ObjectID="_1755942044" r:id="rId140"/>
              </w:object>
            </w:r>
            <w:r w:rsidRPr="00F829B6">
              <w:rPr>
                <w:rFonts w:hint="eastAsia"/>
                <w:lang w:val="en-US" w:eastAsia="ko-KR"/>
              </w:rPr>
              <w:t>)</w:t>
            </w:r>
          </w:p>
        </w:tc>
      </w:tr>
      <w:tr w:rsidR="0035583A" w:rsidRPr="00F829B6" w14:paraId="6FF1FD71"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20369A" w14:textId="77777777" w:rsidR="0035583A" w:rsidRPr="00F829B6" w:rsidRDefault="0035583A" w:rsidP="0074607E">
            <w:pPr>
              <w:pStyle w:val="TAC"/>
              <w:keepNext w:val="0"/>
              <w:keepLines w:val="0"/>
              <w:widowControl w:val="0"/>
              <w:rPr>
                <w:lang w:val="en-US"/>
              </w:rPr>
            </w:pPr>
            <w:r w:rsidRPr="00F829B6">
              <w:rPr>
                <w:rFonts w:hint="eastAsia"/>
                <w:lang w:val="en-US"/>
              </w:rPr>
              <w:t>6</w:t>
            </w:r>
            <w:r w:rsidRPr="00F829B6">
              <w:rPr>
                <w:lang w:val="en-US"/>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DB639F" w14:textId="77777777" w:rsidR="0035583A" w:rsidRPr="00F829B6" w:rsidRDefault="0035583A" w:rsidP="0074607E">
            <w:pPr>
              <w:pStyle w:val="TAC"/>
              <w:keepNext w:val="0"/>
              <w:keepLines w:val="0"/>
              <w:widowControl w:val="0"/>
              <w:rPr>
                <w:lang w:val="en-US"/>
              </w:rPr>
            </w:pPr>
            <w:r w:rsidRPr="00F829B6">
              <w:rPr>
                <w:position w:val="-10"/>
              </w:rPr>
              <w:object w:dxaOrig="800" w:dyaOrig="340" w14:anchorId="3F842052">
                <v:shape id="_x0000_i1099" type="#_x0000_t75" style="width:39.25pt;height:19.65pt" o:ole="">
                  <v:imagedata r:id="rId141" o:title="" croptop="-9781f"/>
                </v:shape>
                <o:OLEObject Type="Embed" ProgID="Equation.3" ShapeID="_x0000_i1099" DrawAspect="Content" ObjectID="_1755942045" r:id="rId142"/>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A89B502"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17A02E9C"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94D196" w14:textId="77777777" w:rsidR="0035583A" w:rsidRPr="00F829B6" w:rsidRDefault="0035583A" w:rsidP="0074607E">
            <w:pPr>
              <w:pStyle w:val="TAC"/>
              <w:keepNext w:val="0"/>
              <w:keepLines w:val="0"/>
              <w:widowControl w:val="0"/>
              <w:rPr>
                <w:lang w:val="en-US"/>
              </w:rPr>
            </w:pPr>
            <w:r w:rsidRPr="00F829B6">
              <w:rPr>
                <w:lang w:val="en-US"/>
              </w:rPr>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3932F2" w14:textId="77777777" w:rsidR="0035583A" w:rsidRPr="00F829B6" w:rsidRDefault="0035583A" w:rsidP="0074607E">
            <w:pPr>
              <w:pStyle w:val="TAC"/>
              <w:keepNext w:val="0"/>
              <w:keepLines w:val="0"/>
              <w:widowControl w:val="0"/>
              <w:rPr>
                <w:lang w:val="en-US"/>
              </w:rPr>
            </w:pPr>
            <w:r w:rsidRPr="00F829B6">
              <w:rPr>
                <w:lang w:val="en-US"/>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644461"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4464AC2B"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28C367" w14:textId="77777777" w:rsidR="0035583A" w:rsidRPr="00F829B6" w:rsidRDefault="0035583A" w:rsidP="0074607E">
            <w:pPr>
              <w:pStyle w:val="TAC"/>
              <w:keepNext w:val="0"/>
              <w:keepLines w:val="0"/>
              <w:widowControl w:val="0"/>
              <w:rPr>
                <w:lang w:val="en-US"/>
              </w:rPr>
            </w:pPr>
            <w:r w:rsidRPr="00F829B6">
              <w:rPr>
                <w:lang w:val="en-US"/>
              </w:rPr>
              <w:t>12-19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1DD311D" w14:textId="77777777" w:rsidR="0035583A" w:rsidRPr="00F829B6" w:rsidRDefault="0035583A" w:rsidP="0074607E">
            <w:pPr>
              <w:pStyle w:val="TAC"/>
              <w:keepNext w:val="0"/>
              <w:keepLines w:val="0"/>
              <w:widowControl w:val="0"/>
              <w:rPr>
                <w:lang w:val="en-US"/>
              </w:rPr>
            </w:pPr>
            <w:r w:rsidRPr="00F829B6">
              <w:rPr>
                <w:lang w:val="en-US"/>
              </w:rPr>
              <w:t>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B2188D"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02C888D1"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2DCA61" w14:textId="77777777" w:rsidR="0035583A" w:rsidRPr="00F829B6" w:rsidRDefault="0035583A" w:rsidP="0074607E">
            <w:pPr>
              <w:pStyle w:val="TAC"/>
              <w:keepNext w:val="0"/>
              <w:keepLines w:val="0"/>
              <w:widowControl w:val="0"/>
              <w:rPr>
                <w:lang w:val="en-US"/>
              </w:rPr>
            </w:pPr>
            <w:r w:rsidRPr="00F829B6">
              <w:rPr>
                <w:lang w:val="en-US"/>
              </w:rPr>
              <w:t>20-26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B9E67F" w14:textId="77777777" w:rsidR="0035583A" w:rsidRPr="00F829B6" w:rsidRDefault="0035583A" w:rsidP="0074607E">
            <w:pPr>
              <w:pStyle w:val="TAC"/>
              <w:keepNext w:val="0"/>
              <w:keepLines w:val="0"/>
              <w:widowControl w:val="0"/>
              <w:rPr>
                <w:lang w:val="en-US"/>
              </w:rPr>
            </w:pPr>
            <w:r w:rsidRPr="00F829B6">
              <w:rPr>
                <w:lang w:val="en-US"/>
              </w:rPr>
              <w:t>12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ECC6841"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5E611496"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2356F7F" w14:textId="77777777" w:rsidR="0035583A" w:rsidRPr="00F829B6" w:rsidRDefault="0035583A" w:rsidP="0074607E">
            <w:pPr>
              <w:pStyle w:val="TAC"/>
              <w:keepNext w:val="0"/>
              <w:keepLines w:val="0"/>
              <w:widowControl w:val="0"/>
              <w:rPr>
                <w:lang w:val="en-US"/>
              </w:rPr>
            </w:pPr>
            <w:r w:rsidRPr="00F829B6">
              <w:rPr>
                <w:rFonts w:hint="eastAsia"/>
                <w:lang w:val="en-US"/>
              </w:rPr>
              <w:t>27-44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035679" w14:textId="77777777" w:rsidR="0035583A" w:rsidRPr="00F829B6" w:rsidRDefault="0035583A" w:rsidP="0074607E">
            <w:pPr>
              <w:pStyle w:val="TAC"/>
              <w:keepNext w:val="0"/>
              <w:keepLines w:val="0"/>
              <w:widowControl w:val="0"/>
              <w:rPr>
                <w:lang w:val="en-US"/>
              </w:rPr>
            </w:pPr>
            <w:r w:rsidRPr="00F829B6">
              <w:rPr>
                <w:rFonts w:hint="eastAsia"/>
                <w:lang w:val="en-US"/>
              </w:rPr>
              <w:t>18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61929B0" w14:textId="77777777" w:rsidR="0035583A" w:rsidRPr="00F829B6" w:rsidRDefault="0035583A" w:rsidP="0074607E">
            <w:pPr>
              <w:pStyle w:val="TAC"/>
              <w:keepNext w:val="0"/>
              <w:keepLines w:val="0"/>
              <w:widowControl w:val="0"/>
              <w:rPr>
                <w:lang w:val="en-US"/>
              </w:rPr>
            </w:pPr>
            <w:r w:rsidRPr="00F829B6">
              <w:rPr>
                <w:rFonts w:hint="eastAsia"/>
                <w:lang w:val="en-US"/>
              </w:rPr>
              <w:t>N/A</w:t>
            </w:r>
          </w:p>
        </w:tc>
      </w:tr>
      <w:tr w:rsidR="0035583A" w:rsidRPr="00F829B6" w14:paraId="1FEE15FB"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5F9B8D" w14:textId="77777777" w:rsidR="0035583A" w:rsidRPr="00F829B6" w:rsidRDefault="0035583A" w:rsidP="0074607E">
            <w:pPr>
              <w:pStyle w:val="TAC"/>
              <w:keepNext w:val="0"/>
              <w:keepLines w:val="0"/>
              <w:widowControl w:val="0"/>
              <w:rPr>
                <w:lang w:val="en-US"/>
              </w:rPr>
            </w:pPr>
            <w:r w:rsidRPr="00F829B6">
              <w:rPr>
                <w:rFonts w:hint="eastAsia"/>
                <w:lang w:val="en-US"/>
              </w:rPr>
              <w:t>45-49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DF60FD" w14:textId="77777777" w:rsidR="0035583A" w:rsidRPr="00F829B6" w:rsidRDefault="0035583A" w:rsidP="0074607E">
            <w:pPr>
              <w:pStyle w:val="TAC"/>
              <w:keepNext w:val="0"/>
              <w:keepLines w:val="0"/>
              <w:widowControl w:val="0"/>
              <w:rPr>
                <w:lang w:val="en-US"/>
              </w:rPr>
            </w:pPr>
            <w:r w:rsidRPr="00F829B6">
              <w:rPr>
                <w:rFonts w:hint="eastAsia"/>
                <w:lang w:val="en-US"/>
              </w:rPr>
              <w:t>27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98B1E8" w14:textId="77777777" w:rsidR="0035583A" w:rsidRPr="00F829B6" w:rsidRDefault="0035583A" w:rsidP="0074607E">
            <w:pPr>
              <w:pStyle w:val="TAC"/>
              <w:keepNext w:val="0"/>
              <w:keepLines w:val="0"/>
              <w:widowControl w:val="0"/>
              <w:rPr>
                <w:lang w:val="en-US"/>
              </w:rPr>
            </w:pPr>
            <w:r w:rsidRPr="00F829B6">
              <w:rPr>
                <w:rFonts w:hint="eastAsia"/>
                <w:lang w:val="en-US"/>
              </w:rPr>
              <w:t>N/A</w:t>
            </w:r>
          </w:p>
        </w:tc>
      </w:tr>
      <w:tr w:rsidR="0035583A" w:rsidRPr="00F829B6" w14:paraId="1938435A"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CE0C0A" w14:textId="77777777" w:rsidR="0035583A" w:rsidRPr="00F829B6" w:rsidRDefault="0035583A" w:rsidP="0074607E">
            <w:pPr>
              <w:pStyle w:val="TAC"/>
              <w:keepNext w:val="0"/>
              <w:keepLines w:val="0"/>
              <w:widowControl w:val="0"/>
              <w:rPr>
                <w:lang w:val="en-US"/>
              </w:rPr>
            </w:pPr>
            <w:r w:rsidRPr="00F829B6">
              <w:rPr>
                <w:lang w:val="en-US"/>
              </w:rPr>
              <w:t>50-6</w:t>
            </w:r>
            <w:r w:rsidRPr="00F829B6">
              <w:rPr>
                <w:rFonts w:hint="eastAsia"/>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B0848A" w14:textId="77777777" w:rsidR="0035583A" w:rsidRPr="00F829B6" w:rsidRDefault="0035583A" w:rsidP="0074607E">
            <w:pPr>
              <w:pStyle w:val="TAC"/>
              <w:keepNext w:val="0"/>
              <w:keepLines w:val="0"/>
              <w:widowControl w:val="0"/>
              <w:rPr>
                <w:lang w:val="en-US"/>
              </w:rPr>
            </w:pPr>
            <w:r w:rsidRPr="00F829B6">
              <w:rPr>
                <w:lang w:val="en-US"/>
              </w:rPr>
              <w:t>27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D9A914" w14:textId="77777777" w:rsidR="0035583A" w:rsidRPr="00F829B6" w:rsidRDefault="0035583A" w:rsidP="0074607E">
            <w:pPr>
              <w:pStyle w:val="TAC"/>
              <w:keepNext w:val="0"/>
              <w:keepLines w:val="0"/>
              <w:widowControl w:val="0"/>
              <w:rPr>
                <w:lang w:val="en-US"/>
              </w:rPr>
            </w:pPr>
            <w:r w:rsidRPr="00F829B6">
              <w:rPr>
                <w:lang w:val="en-US"/>
              </w:rPr>
              <w:t>9</w:t>
            </w:r>
          </w:p>
        </w:tc>
      </w:tr>
      <w:tr w:rsidR="0035583A" w:rsidRPr="00F829B6" w14:paraId="0116C393"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7C9A6E" w14:textId="77777777" w:rsidR="0035583A" w:rsidRPr="00F829B6" w:rsidRDefault="0035583A" w:rsidP="0074607E">
            <w:pPr>
              <w:pStyle w:val="TAC"/>
              <w:keepNext w:val="0"/>
              <w:keepLines w:val="0"/>
              <w:widowControl w:val="0"/>
              <w:rPr>
                <w:lang w:val="en-US"/>
              </w:rPr>
            </w:pPr>
            <w:r w:rsidRPr="00F829B6">
              <w:rPr>
                <w:lang w:val="en-US"/>
              </w:rPr>
              <w:t>6</w:t>
            </w:r>
            <w:r w:rsidRPr="00F829B6">
              <w:rPr>
                <w:rFonts w:hint="eastAsia"/>
                <w:lang w:val="en-US"/>
              </w:rPr>
              <w:t>4</w:t>
            </w:r>
            <w:r w:rsidRPr="00F829B6">
              <w:rPr>
                <w:lang w:val="en-US"/>
              </w:rPr>
              <w:t>-79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3D336C" w14:textId="77777777" w:rsidR="0035583A" w:rsidRPr="00F829B6" w:rsidRDefault="0035583A" w:rsidP="0074607E">
            <w:pPr>
              <w:pStyle w:val="TAC"/>
              <w:keepNext w:val="0"/>
              <w:keepLines w:val="0"/>
              <w:widowControl w:val="0"/>
              <w:rPr>
                <w:lang w:val="en-US"/>
              </w:rPr>
            </w:pPr>
            <w:r w:rsidRPr="00F829B6">
              <w:rPr>
                <w:lang w:val="en-US"/>
              </w:rPr>
              <w:t>32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FEA7853" w14:textId="77777777" w:rsidR="0035583A" w:rsidRPr="00F829B6" w:rsidRDefault="0035583A" w:rsidP="0074607E">
            <w:pPr>
              <w:pStyle w:val="TAC"/>
              <w:keepNext w:val="0"/>
              <w:keepLines w:val="0"/>
              <w:widowControl w:val="0"/>
              <w:rPr>
                <w:lang w:val="en-US"/>
              </w:rPr>
            </w:pPr>
            <w:r w:rsidRPr="00F829B6">
              <w:rPr>
                <w:lang w:val="en-US"/>
              </w:rPr>
              <w:t>16</w:t>
            </w:r>
          </w:p>
        </w:tc>
      </w:tr>
      <w:tr w:rsidR="0035583A" w:rsidRPr="00F829B6" w14:paraId="46523D7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599373" w14:textId="77777777" w:rsidR="0035583A" w:rsidRPr="00F829B6" w:rsidRDefault="0035583A" w:rsidP="0074607E">
            <w:pPr>
              <w:pStyle w:val="TAC"/>
              <w:keepNext w:val="0"/>
              <w:keepLines w:val="0"/>
              <w:widowControl w:val="0"/>
              <w:rPr>
                <w:lang w:val="en-US"/>
              </w:rPr>
            </w:pPr>
            <w:r w:rsidRPr="00F829B6">
              <w:rPr>
                <w:lang w:val="en-US"/>
              </w:rPr>
              <w:t>80-110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7A93B2" w14:textId="77777777" w:rsidR="0035583A" w:rsidRPr="00F829B6" w:rsidRDefault="0035583A" w:rsidP="0074607E">
            <w:pPr>
              <w:pStyle w:val="TAC"/>
              <w:keepNext w:val="0"/>
              <w:keepLines w:val="0"/>
              <w:widowControl w:val="0"/>
              <w:rPr>
                <w:lang w:val="en-US"/>
              </w:rPr>
            </w:pPr>
            <w:r w:rsidRPr="00F829B6">
              <w:rPr>
                <w:lang w:val="en-US"/>
              </w:rPr>
              <w:t>48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80EEB4" w14:textId="77777777" w:rsidR="0035583A" w:rsidRPr="00F829B6" w:rsidRDefault="0035583A" w:rsidP="0074607E">
            <w:pPr>
              <w:pStyle w:val="TAC"/>
              <w:keepNext w:val="0"/>
              <w:keepLines w:val="0"/>
              <w:widowControl w:val="0"/>
              <w:rPr>
                <w:lang w:val="en-US"/>
              </w:rPr>
            </w:pPr>
            <w:r w:rsidRPr="00F829B6">
              <w:rPr>
                <w:lang w:val="en-US"/>
              </w:rPr>
              <w:t>16</w:t>
            </w:r>
          </w:p>
        </w:tc>
      </w:tr>
    </w:tbl>
    <w:p w14:paraId="5C0CE269" w14:textId="77777777" w:rsidR="0035583A" w:rsidRPr="00F829B6" w:rsidRDefault="0035583A" w:rsidP="0074607E">
      <w:pPr>
        <w:widowControl w:val="0"/>
        <w:rPr>
          <w:lang w:eastAsia="ko-KR"/>
        </w:rPr>
      </w:pPr>
    </w:p>
    <w:p w14:paraId="7556AA5C" w14:textId="77777777" w:rsidR="0035583A" w:rsidRPr="00F829B6" w:rsidRDefault="0035583A" w:rsidP="0074607E">
      <w:pPr>
        <w:widowControl w:val="0"/>
        <w:rPr>
          <w:lang w:eastAsia="ko-KR"/>
        </w:rPr>
      </w:pPr>
      <w:r w:rsidRPr="00F829B6">
        <w:t>The parameter</w:t>
      </w:r>
      <w:r w:rsidRPr="00F829B6">
        <w:rPr>
          <w:rFonts w:hint="eastAsia"/>
          <w:lang w:eastAsia="ko-KR"/>
        </w:rPr>
        <w:t xml:space="preserve"> </w:t>
      </w:r>
      <w:r w:rsidRPr="00F829B6">
        <w:rPr>
          <w:position w:val="-14"/>
        </w:rPr>
        <w:object w:dxaOrig="440" w:dyaOrig="340" w14:anchorId="4AD8CB7F">
          <v:shape id="_x0000_i1100" type="#_x0000_t75" style="width:21.5pt;height:17.75pt" o:ole="">
            <v:imagedata r:id="rId143" o:title=""/>
          </v:shape>
          <o:OLEObject Type="Embed" ProgID="Equation.3" ShapeID="_x0000_i1100" DrawAspect="Content" ObjectID="_1755942046" r:id="rId144"/>
        </w:object>
      </w:r>
      <w:r w:rsidRPr="00F829B6">
        <w:rPr>
          <w:lang w:eastAsia="ko-KR"/>
        </w:rPr>
        <w:t xml:space="preserve"> is given by Table </w:t>
      </w:r>
      <w:r w:rsidRPr="00F829B6">
        <w:rPr>
          <w:rFonts w:hint="eastAsia"/>
          <w:lang w:val="en-US" w:eastAsia="ko-KR"/>
        </w:rPr>
        <w:t>6.2.3.2-1</w:t>
      </w:r>
      <w:r w:rsidRPr="00F829B6">
        <w:rPr>
          <w:lang w:eastAsia="ko-KR"/>
        </w:rPr>
        <w:t xml:space="preserve">. </w:t>
      </w:r>
      <w:r w:rsidRPr="00F829B6">
        <w:rPr>
          <w:rFonts w:eastAsia="MS Mincho"/>
          <w:lang w:eastAsia="ja-JP"/>
        </w:rPr>
        <w:t>For</w:t>
      </w:r>
      <w:r w:rsidRPr="00F829B6">
        <w:rPr>
          <w:lang w:eastAsia="ko-KR"/>
        </w:rPr>
        <w:t xml:space="preserve"> </w:t>
      </w:r>
      <w:r w:rsidRPr="00F829B6">
        <w:rPr>
          <w:position w:val="-10"/>
        </w:rPr>
        <w:object w:dxaOrig="1340" w:dyaOrig="360" w14:anchorId="7A039B94">
          <v:shape id="_x0000_i1101" type="#_x0000_t75" style="width:56.1pt;height:14.95pt" o:ole="">
            <v:imagedata r:id="rId145" o:title=""/>
          </v:shape>
          <o:OLEObject Type="Embed" ProgID="Equation.3" ShapeID="_x0000_i1101" DrawAspect="Content" ObjectID="_1755942047" r:id="rId146"/>
        </w:object>
      </w:r>
      <w:r w:rsidRPr="00F829B6">
        <w:rPr>
          <w:lang w:eastAsia="ko-KR"/>
        </w:rPr>
        <w:t xml:space="preserve">, only one gap value </w:t>
      </w:r>
      <w:r w:rsidRPr="00F829B6">
        <w:rPr>
          <w:b/>
          <w:position w:val="-14"/>
          <w:lang w:val="en-US"/>
        </w:rPr>
        <w:object w:dxaOrig="540" w:dyaOrig="340" w14:anchorId="777471CD">
          <v:shape id="_x0000_i1102" type="#_x0000_t75" style="width:27.1pt;height:17.75pt" o:ole="">
            <v:imagedata r:id="rId147" o:title=""/>
          </v:shape>
          <o:OLEObject Type="Embed" ProgID="Equation.3" ShapeID="_x0000_i1102" DrawAspect="Content" ObjectID="_1755942048" r:id="rId148"/>
        </w:object>
      </w:r>
      <w:r w:rsidRPr="00F829B6">
        <w:rPr>
          <w:rFonts w:hint="eastAsia"/>
          <w:b/>
          <w:lang w:val="en-US" w:eastAsia="ko-KR"/>
        </w:rPr>
        <w:t xml:space="preserve"> </w:t>
      </w:r>
      <w:r w:rsidRPr="00F829B6">
        <w:rPr>
          <w:lang w:eastAsia="ko-KR"/>
        </w:rPr>
        <w:t xml:space="preserve">is </w:t>
      </w:r>
      <w:r w:rsidRPr="00F829B6">
        <w:rPr>
          <w:rFonts w:eastAsia="MS Mincho"/>
          <w:lang w:eastAsia="ja-JP"/>
        </w:rPr>
        <w:t xml:space="preserve">defined and </w:t>
      </w:r>
      <w:r w:rsidRPr="00F829B6">
        <w:rPr>
          <w:b/>
          <w:position w:val="-14"/>
          <w:lang w:val="en-US"/>
        </w:rPr>
        <w:object w:dxaOrig="1219" w:dyaOrig="340" w14:anchorId="493EBB2F">
          <v:shape id="_x0000_i1103" type="#_x0000_t75" style="width:60.8pt;height:17.75pt" o:ole="">
            <v:imagedata r:id="rId149" o:title=""/>
          </v:shape>
          <o:OLEObject Type="Embed" ProgID="Equation.3" ShapeID="_x0000_i1103" DrawAspect="Content" ObjectID="_1755942049" r:id="rId150"/>
        </w:object>
      </w:r>
      <w:r w:rsidRPr="00F829B6">
        <w:rPr>
          <w:lang w:eastAsia="ko-KR"/>
        </w:rPr>
        <w:t xml:space="preserve">. </w:t>
      </w:r>
      <w:r w:rsidRPr="00F829B6">
        <w:rPr>
          <w:rFonts w:eastAsia="MS Mincho"/>
          <w:lang w:eastAsia="ja-JP"/>
        </w:rPr>
        <w:t xml:space="preserve">For </w:t>
      </w:r>
      <w:r w:rsidRPr="00F829B6">
        <w:rPr>
          <w:position w:val="-10"/>
        </w:rPr>
        <w:object w:dxaOrig="1560" w:dyaOrig="360" w14:anchorId="069FE1B4">
          <v:shape id="_x0000_i1104" type="#_x0000_t75" style="width:63.6pt;height:14.95pt" o:ole="">
            <v:imagedata r:id="rId151" o:title=""/>
          </v:shape>
          <o:OLEObject Type="Embed" ProgID="Equation.3" ShapeID="_x0000_i1104" DrawAspect="Content" ObjectID="_1755942050" r:id="rId152"/>
        </w:object>
      </w:r>
      <w:r w:rsidRPr="00F829B6">
        <w:rPr>
          <w:lang w:eastAsia="ko-KR"/>
        </w:rPr>
        <w:t xml:space="preserve">, </w:t>
      </w:r>
      <w:r w:rsidRPr="00F829B6">
        <w:rPr>
          <w:rFonts w:eastAsia="MS Mincho"/>
          <w:lang w:eastAsia="ja-JP"/>
        </w:rPr>
        <w:t xml:space="preserve">two gap values </w:t>
      </w:r>
      <w:r w:rsidRPr="00F829B6">
        <w:rPr>
          <w:b/>
          <w:position w:val="-14"/>
          <w:lang w:val="en-US"/>
        </w:rPr>
        <w:object w:dxaOrig="540" w:dyaOrig="340" w14:anchorId="3EA271E2">
          <v:shape id="_x0000_i1105" type="#_x0000_t75" style="width:27.1pt;height:17.75pt" o:ole="">
            <v:imagedata r:id="rId147" o:title=""/>
          </v:shape>
          <o:OLEObject Type="Embed" ProgID="Equation.3" ShapeID="_x0000_i1105" DrawAspect="Content" ObjectID="_1755942051" r:id="rId153"/>
        </w:object>
      </w:r>
      <w:r w:rsidRPr="00F829B6">
        <w:rPr>
          <w:b/>
          <w:lang w:val="en-US"/>
        </w:rPr>
        <w:t xml:space="preserve"> </w:t>
      </w:r>
      <w:r w:rsidRPr="00F829B6">
        <w:rPr>
          <w:bCs/>
          <w:lang w:val="en-US"/>
        </w:rPr>
        <w:t xml:space="preserve">and </w:t>
      </w:r>
      <w:r w:rsidRPr="00F829B6">
        <w:rPr>
          <w:b/>
          <w:position w:val="-14"/>
          <w:lang w:val="en-US"/>
        </w:rPr>
        <w:object w:dxaOrig="540" w:dyaOrig="340" w14:anchorId="78F7CD7B">
          <v:shape id="_x0000_i1106" type="#_x0000_t75" style="width:27.1pt;height:17.75pt" o:ole="">
            <v:imagedata r:id="rId154" o:title=""/>
          </v:shape>
          <o:OLEObject Type="Embed" ProgID="Equation.3" ShapeID="_x0000_i1106" DrawAspect="Content" ObjectID="_1755942052" r:id="rId155"/>
        </w:object>
      </w:r>
      <w:r w:rsidRPr="00F829B6">
        <w:rPr>
          <w:b/>
          <w:lang w:val="en-US"/>
        </w:rPr>
        <w:t xml:space="preserve"> </w:t>
      </w:r>
      <w:r w:rsidRPr="00F829B6">
        <w:rPr>
          <w:rFonts w:eastAsia="MS Mincho"/>
          <w:lang w:eastAsia="ja-JP"/>
        </w:rPr>
        <w:t xml:space="preserve">are defined. Whether </w:t>
      </w:r>
      <w:r w:rsidRPr="00F829B6">
        <w:rPr>
          <w:b/>
          <w:position w:val="-14"/>
          <w:lang w:val="en-US"/>
        </w:rPr>
        <w:object w:dxaOrig="1219" w:dyaOrig="340" w14:anchorId="5592D47A">
          <v:shape id="_x0000_i1107" type="#_x0000_t75" style="width:60.8pt;height:17.75pt" o:ole="">
            <v:imagedata r:id="rId149" o:title=""/>
          </v:shape>
          <o:OLEObject Type="Embed" ProgID="Equation.3" ShapeID="_x0000_i1107" DrawAspect="Content" ObjectID="_1755942053" r:id="rId156"/>
        </w:object>
      </w:r>
      <w:r w:rsidRPr="00F829B6">
        <w:rPr>
          <w:b/>
          <w:lang w:val="en-US"/>
        </w:rPr>
        <w:t xml:space="preserve"> </w:t>
      </w:r>
      <w:r w:rsidRPr="00F829B6">
        <w:rPr>
          <w:bCs/>
          <w:lang w:val="en-US"/>
        </w:rPr>
        <w:t>or</w:t>
      </w:r>
      <w:r w:rsidRPr="00F829B6">
        <w:rPr>
          <w:b/>
          <w:lang w:val="en-US"/>
        </w:rPr>
        <w:t xml:space="preserve"> </w:t>
      </w:r>
      <w:r w:rsidRPr="00F829B6">
        <w:rPr>
          <w:b/>
          <w:position w:val="-14"/>
          <w:lang w:val="en-US"/>
        </w:rPr>
        <w:object w:dxaOrig="1160" w:dyaOrig="340" w14:anchorId="7CEE42A1">
          <v:shape id="_x0000_i1108" type="#_x0000_t75" style="width:57.95pt;height:17.75pt" o:ole="">
            <v:imagedata r:id="rId157" o:title=""/>
          </v:shape>
          <o:OLEObject Type="Embed" ProgID="Equation.3" ShapeID="_x0000_i1108" DrawAspect="Content" ObjectID="_1755942054" r:id="rId158"/>
        </w:object>
      </w:r>
      <w:r w:rsidRPr="00F829B6">
        <w:rPr>
          <w:bCs/>
          <w:lang w:val="en-US"/>
        </w:rPr>
        <w:t>is signaled as part of</w:t>
      </w:r>
      <w:r w:rsidRPr="00F829B6">
        <w:rPr>
          <w:b/>
          <w:lang w:val="en-US"/>
        </w:rPr>
        <w:t xml:space="preserve"> </w:t>
      </w:r>
      <w:r w:rsidRPr="00F829B6">
        <w:rPr>
          <w:rFonts w:eastAsia="MS Mincho"/>
          <w:lang w:eastAsia="ja-JP"/>
        </w:rPr>
        <w:t xml:space="preserve">the downlink </w:t>
      </w:r>
      <w:r w:rsidRPr="00F829B6">
        <w:rPr>
          <w:rFonts w:hint="eastAsia"/>
          <w:lang w:eastAsia="ko-KR"/>
        </w:rPr>
        <w:t xml:space="preserve">scheduling </w:t>
      </w:r>
      <w:r w:rsidRPr="00F829B6">
        <w:rPr>
          <w:rFonts w:eastAsia="MS Mincho"/>
          <w:lang w:eastAsia="ja-JP"/>
        </w:rPr>
        <w:t xml:space="preserve">assignment </w:t>
      </w:r>
      <w:r w:rsidRPr="00F829B6">
        <w:rPr>
          <w:lang w:eastAsia="ko-KR"/>
        </w:rPr>
        <w:t xml:space="preserve">as described in </w:t>
      </w:r>
      <w:r w:rsidRPr="00F829B6">
        <w:t>3GPP TS 36.212</w:t>
      </w:r>
      <w:r w:rsidRPr="00F829B6">
        <w:rPr>
          <w:lang w:eastAsia="ko-KR"/>
        </w:rPr>
        <w:t xml:space="preserve"> [3].</w:t>
      </w:r>
    </w:p>
    <w:p w14:paraId="18D291EC" w14:textId="77777777" w:rsidR="0035583A" w:rsidRPr="00F829B6" w:rsidRDefault="0035583A" w:rsidP="0074607E">
      <w:pPr>
        <w:widowControl w:val="0"/>
        <w:rPr>
          <w:rFonts w:eastAsia="MS Mincho"/>
          <w:lang w:eastAsia="ja-JP"/>
        </w:rPr>
      </w:pPr>
      <w:r w:rsidRPr="00F829B6">
        <w:t>Virtual resource blocks of distributed type are numbered from 0 to</w:t>
      </w:r>
      <w:r w:rsidRPr="00F829B6">
        <w:rPr>
          <w:position w:val="-12"/>
        </w:rPr>
        <w:object w:dxaOrig="900" w:dyaOrig="380" w14:anchorId="5B7F136C">
          <v:shape id="_x0000_i1109" type="#_x0000_t75" style="width:37.4pt;height:15.9pt" o:ole="">
            <v:imagedata r:id="rId159" o:title=""/>
          </v:shape>
          <o:OLEObject Type="Embed" ProgID="Equation.3" ShapeID="_x0000_i1109" DrawAspect="Content" ObjectID="_1755942055" r:id="rId160"/>
        </w:object>
      </w:r>
      <w:r w:rsidRPr="00F829B6">
        <w:rPr>
          <w:rFonts w:eastAsia="MS Mincho"/>
          <w:lang w:eastAsia="ja-JP"/>
        </w:rPr>
        <w:t xml:space="preserve">, where </w:t>
      </w:r>
      <w:r w:rsidRPr="00F829B6">
        <w:rPr>
          <w:position w:val="-14"/>
        </w:rPr>
        <w:object w:dxaOrig="4360" w:dyaOrig="400" w14:anchorId="3518F6AB">
          <v:shape id="_x0000_i1110" type="#_x0000_t75" style="width:177.65pt;height:16.85pt" o:ole="">
            <v:imagedata r:id="rId161" o:title=""/>
          </v:shape>
          <o:OLEObject Type="Embed" ProgID="Equation.3" ShapeID="_x0000_i1110" DrawAspect="Content" ObjectID="_1755942056" r:id="rId162"/>
        </w:object>
      </w:r>
      <w:r w:rsidRPr="00F829B6">
        <w:rPr>
          <w:rFonts w:eastAsia="MS Mincho"/>
          <w:lang w:eastAsia="ja-JP"/>
        </w:rPr>
        <w:t xml:space="preserve"> for </w:t>
      </w:r>
      <w:r w:rsidRPr="00F829B6">
        <w:rPr>
          <w:b/>
          <w:position w:val="-14"/>
          <w:lang w:val="en-US"/>
        </w:rPr>
        <w:object w:dxaOrig="1219" w:dyaOrig="340" w14:anchorId="19BBCF32">
          <v:shape id="_x0000_i1111" type="#_x0000_t75" style="width:60.8pt;height:17.75pt" o:ole="">
            <v:imagedata r:id="rId149" o:title=""/>
          </v:shape>
          <o:OLEObject Type="Embed" ProgID="Equation.3" ShapeID="_x0000_i1111" DrawAspect="Content" ObjectID="_1755942057" r:id="rId163"/>
        </w:object>
      </w:r>
      <w:r w:rsidRPr="00F829B6">
        <w:rPr>
          <w:rFonts w:eastAsia="MS Mincho"/>
          <w:lang w:eastAsia="ja-JP"/>
        </w:rPr>
        <w:t xml:space="preserve"> and </w:t>
      </w:r>
      <w:r w:rsidRPr="00F829B6">
        <w:rPr>
          <w:position w:val="-14"/>
        </w:rPr>
        <w:object w:dxaOrig="3860" w:dyaOrig="400" w14:anchorId="5508792B">
          <v:shape id="_x0000_i1112" type="#_x0000_t75" style="width:161.75pt;height:17.75pt" o:ole="">
            <v:imagedata r:id="rId164" o:title=""/>
          </v:shape>
          <o:OLEObject Type="Embed" ProgID="Equation.3" ShapeID="_x0000_i1112" DrawAspect="Content" ObjectID="_1755942058" r:id="rId165"/>
        </w:object>
      </w:r>
      <w:r w:rsidRPr="00F829B6">
        <w:rPr>
          <w:rFonts w:eastAsia="MS Mincho"/>
          <w:lang w:eastAsia="ja-JP"/>
        </w:rPr>
        <w:t xml:space="preserve"> for </w:t>
      </w:r>
      <w:r w:rsidRPr="00F829B6">
        <w:rPr>
          <w:b/>
          <w:position w:val="-14"/>
          <w:lang w:val="en-US"/>
        </w:rPr>
        <w:object w:dxaOrig="1160" w:dyaOrig="340" w14:anchorId="411D55D1">
          <v:shape id="_x0000_i1113" type="#_x0000_t75" style="width:57.95pt;height:17.75pt" o:ole="">
            <v:imagedata r:id="rId166" o:title=""/>
          </v:shape>
          <o:OLEObject Type="Embed" ProgID="Equation.3" ShapeID="_x0000_i1113" DrawAspect="Content" ObjectID="_1755942059" r:id="rId167"/>
        </w:object>
      </w:r>
      <w:r w:rsidRPr="00F829B6">
        <w:rPr>
          <w:rFonts w:eastAsia="MS Mincho"/>
          <w:lang w:eastAsia="ja-JP"/>
        </w:rPr>
        <w:t xml:space="preserve">. </w:t>
      </w:r>
    </w:p>
    <w:p w14:paraId="6134C002" w14:textId="77777777" w:rsidR="0035583A" w:rsidRPr="00F829B6" w:rsidRDefault="0035583A" w:rsidP="0074607E">
      <w:pPr>
        <w:widowControl w:val="0"/>
        <w:rPr>
          <w:lang w:eastAsia="ko-KR"/>
        </w:rPr>
      </w:pPr>
      <w:r w:rsidRPr="00F829B6">
        <w:rPr>
          <w:lang w:eastAsia="ko-KR"/>
        </w:rPr>
        <w:t xml:space="preserve">Consecutive </w:t>
      </w:r>
      <w:r w:rsidRPr="00F829B6">
        <w:rPr>
          <w:position w:val="-12"/>
        </w:rPr>
        <w:object w:dxaOrig="560" w:dyaOrig="400" w14:anchorId="1D71FBAF">
          <v:shape id="_x0000_i1114" type="#_x0000_t75" style="width:25.25pt;height:18.7pt" o:ole="">
            <v:imagedata r:id="rId168" o:title=""/>
          </v:shape>
          <o:OLEObject Type="Embed" ProgID="Equation.3" ShapeID="_x0000_i1114" DrawAspect="Content" ObjectID="_1755942060" r:id="rId169"/>
        </w:object>
      </w:r>
      <w:r w:rsidRPr="00F829B6">
        <w:rPr>
          <w:vertAlign w:val="subscript"/>
          <w:lang w:eastAsia="ko-KR"/>
        </w:rPr>
        <w:t xml:space="preserve"> </w:t>
      </w:r>
      <w:r w:rsidRPr="00F829B6">
        <w:rPr>
          <w:lang w:eastAsia="ko-KR"/>
        </w:rPr>
        <w:t>VRB</w:t>
      </w:r>
      <w:r w:rsidRPr="00F829B6">
        <w:rPr>
          <w:rFonts w:hint="eastAsia"/>
          <w:lang w:eastAsia="ko-KR"/>
        </w:rPr>
        <w:t xml:space="preserve"> numbers</w:t>
      </w:r>
      <w:r w:rsidRPr="00F829B6">
        <w:rPr>
          <w:lang w:eastAsia="ko-KR"/>
        </w:rPr>
        <w:t xml:space="preserve"> compose a unit of VRB</w:t>
      </w:r>
      <w:r w:rsidRPr="00F829B6">
        <w:rPr>
          <w:rFonts w:hint="eastAsia"/>
          <w:lang w:eastAsia="ko-KR"/>
        </w:rPr>
        <w:t xml:space="preserve"> number</w:t>
      </w:r>
      <w:r w:rsidRPr="00F829B6">
        <w:rPr>
          <w:lang w:eastAsia="ko-KR"/>
        </w:rPr>
        <w:t xml:space="preserve"> interleaving</w:t>
      </w:r>
      <w:r w:rsidRPr="00F829B6">
        <w:rPr>
          <w:rFonts w:eastAsia="MS Mincho"/>
          <w:lang w:eastAsia="ja-JP"/>
        </w:rPr>
        <w:t xml:space="preserve">, where </w:t>
      </w:r>
      <w:r w:rsidRPr="00F829B6">
        <w:rPr>
          <w:position w:val="-12"/>
        </w:rPr>
        <w:object w:dxaOrig="1320" w:dyaOrig="400" w14:anchorId="38D12A5D">
          <v:shape id="_x0000_i1115" type="#_x0000_t75" style="width:57.95pt;height:17.75pt" o:ole="">
            <v:imagedata r:id="rId170" o:title=""/>
          </v:shape>
          <o:OLEObject Type="Embed" ProgID="Equation.3" ShapeID="_x0000_i1115" DrawAspect="Content" ObjectID="_1755942061" r:id="rId171"/>
        </w:object>
      </w:r>
      <w:r w:rsidRPr="00F829B6">
        <w:rPr>
          <w:lang w:eastAsia="ko-KR"/>
        </w:rPr>
        <w:t xml:space="preserve"> </w:t>
      </w:r>
      <w:r w:rsidRPr="00F829B6">
        <w:rPr>
          <w:rFonts w:eastAsia="MS Mincho"/>
          <w:lang w:eastAsia="ja-JP"/>
        </w:rPr>
        <w:t xml:space="preserve">for </w:t>
      </w:r>
      <w:r w:rsidRPr="00F829B6">
        <w:rPr>
          <w:b/>
          <w:position w:val="-14"/>
          <w:lang w:val="en-US"/>
        </w:rPr>
        <w:object w:dxaOrig="1140" w:dyaOrig="340" w14:anchorId="4B52F7B1">
          <v:shape id="_x0000_i1116" type="#_x0000_t75" style="width:57.05pt;height:17.75pt" o:ole="">
            <v:imagedata r:id="rId172" o:title=""/>
          </v:shape>
          <o:OLEObject Type="Embed" ProgID="Equation.3" ShapeID="_x0000_i1116" DrawAspect="Content" ObjectID="_1755942062" r:id="rId173"/>
        </w:object>
      </w:r>
      <w:r w:rsidRPr="00F829B6">
        <w:rPr>
          <w:rFonts w:eastAsia="MS Mincho"/>
          <w:lang w:eastAsia="ja-JP"/>
        </w:rPr>
        <w:t xml:space="preserve"> and </w:t>
      </w:r>
      <w:r w:rsidRPr="00F829B6">
        <w:rPr>
          <w:position w:val="-14"/>
        </w:rPr>
        <w:object w:dxaOrig="1380" w:dyaOrig="420" w14:anchorId="48F52D33">
          <v:shape id="_x0000_i1117" type="#_x0000_t75" style="width:60.8pt;height:18.7pt" o:ole="">
            <v:imagedata r:id="rId174" o:title=""/>
          </v:shape>
          <o:OLEObject Type="Embed" ProgID="Equation.3" ShapeID="_x0000_i1117" DrawAspect="Content" ObjectID="_1755942063" r:id="rId175"/>
        </w:object>
      </w:r>
      <w:r w:rsidRPr="00F829B6">
        <w:rPr>
          <w:rFonts w:eastAsia="MS Mincho"/>
          <w:lang w:eastAsia="ja-JP"/>
        </w:rPr>
        <w:t xml:space="preserve"> for </w:t>
      </w:r>
      <w:r w:rsidRPr="00F829B6">
        <w:rPr>
          <w:b/>
          <w:position w:val="-14"/>
          <w:lang w:val="en-US"/>
        </w:rPr>
        <w:object w:dxaOrig="1160" w:dyaOrig="340" w14:anchorId="00D3C696">
          <v:shape id="_x0000_i1118" type="#_x0000_t75" style="width:57.95pt;height:17.75pt" o:ole="">
            <v:imagedata r:id="rId166" o:title=""/>
          </v:shape>
          <o:OLEObject Type="Embed" ProgID="Equation.3" ShapeID="_x0000_i1118" DrawAspect="Content" ObjectID="_1755942064" r:id="rId176"/>
        </w:object>
      </w:r>
      <w:r w:rsidRPr="00F829B6">
        <w:rPr>
          <w:lang w:eastAsia="ko-KR"/>
        </w:rPr>
        <w:t>. Interleaving of VRB</w:t>
      </w:r>
      <w:r w:rsidRPr="00F829B6">
        <w:rPr>
          <w:rFonts w:hint="eastAsia"/>
          <w:lang w:eastAsia="ko-KR"/>
        </w:rPr>
        <w:t xml:space="preserve"> numbers</w:t>
      </w:r>
      <w:r w:rsidRPr="00F829B6">
        <w:rPr>
          <w:lang w:eastAsia="ko-KR"/>
        </w:rPr>
        <w:t xml:space="preserve"> of each interleaving unit is performed with 4 columns and </w:t>
      </w:r>
      <w:r w:rsidRPr="00F829B6">
        <w:rPr>
          <w:position w:val="-10"/>
        </w:rPr>
        <w:object w:dxaOrig="460" w:dyaOrig="300" w14:anchorId="57761FCA">
          <v:shape id="_x0000_i1119" type="#_x0000_t75" style="width:24.3pt;height:17.75pt" o:ole="">
            <v:imagedata r:id="rId177" o:title="" croptop="-9781f"/>
          </v:shape>
          <o:OLEObject Type="Embed" ProgID="Equation.3" ShapeID="_x0000_i1119" DrawAspect="Content" ObjectID="_1755942065" r:id="rId178"/>
        </w:object>
      </w:r>
      <w:r w:rsidRPr="00F829B6">
        <w:rPr>
          <w:lang w:eastAsia="ko-KR"/>
        </w:rPr>
        <w:t xml:space="preserve"> rows, where </w:t>
      </w:r>
      <w:r w:rsidRPr="00F829B6">
        <w:rPr>
          <w:position w:val="-10"/>
        </w:rPr>
        <w:object w:dxaOrig="1980" w:dyaOrig="340" w14:anchorId="69AE642B">
          <v:shape id="_x0000_i1120" type="#_x0000_t75" style="width:92.55pt;height:18.7pt" o:ole="">
            <v:imagedata r:id="rId179" o:title="" croptop="-9781f"/>
          </v:shape>
          <o:OLEObject Type="Embed" ProgID="Equation.3" ShapeID="_x0000_i1120" DrawAspect="Content" ObjectID="_1755942066" r:id="rId180"/>
        </w:object>
      </w:r>
      <w:r w:rsidRPr="00F829B6">
        <w:rPr>
          <w:rFonts w:hint="eastAsia"/>
          <w:lang w:eastAsia="ko-KR"/>
        </w:rPr>
        <w:t xml:space="preserve">, and </w:t>
      </w:r>
      <w:r w:rsidRPr="00F829B6">
        <w:rPr>
          <w:position w:val="-4"/>
        </w:rPr>
        <w:object w:dxaOrig="220" w:dyaOrig="220" w14:anchorId="6245BE7B">
          <v:shape id="_x0000_i1121" type="#_x0000_t75" style="width:11.2pt;height:11.2pt" o:ole="">
            <v:imagedata r:id="rId181" o:title=""/>
          </v:shape>
          <o:OLEObject Type="Embed" ProgID="Equation.3" ShapeID="_x0000_i1121" DrawAspect="Content" ObjectID="_1755942067" r:id="rId182"/>
        </w:object>
      </w:r>
      <w:r w:rsidRPr="00F829B6">
        <w:rPr>
          <w:rFonts w:hint="eastAsia"/>
          <w:lang w:eastAsia="ko-KR"/>
        </w:rPr>
        <w:t xml:space="preserve"> is RBG size as described in </w:t>
      </w:r>
      <w:r w:rsidRPr="00F829B6">
        <w:t>3GPP TS 36.213</w:t>
      </w:r>
      <w:r w:rsidRPr="00F829B6">
        <w:rPr>
          <w:lang w:eastAsia="ko-KR"/>
        </w:rPr>
        <w:t> </w:t>
      </w:r>
      <w:r w:rsidRPr="00F829B6">
        <w:rPr>
          <w:rFonts w:hint="eastAsia"/>
          <w:lang w:eastAsia="ko-KR"/>
        </w:rPr>
        <w:t>[4]</w:t>
      </w:r>
      <w:r w:rsidRPr="00F829B6">
        <w:rPr>
          <w:lang w:eastAsia="ko-KR"/>
        </w:rPr>
        <w:t>. VRB</w:t>
      </w:r>
      <w:r w:rsidRPr="00F829B6">
        <w:rPr>
          <w:rFonts w:hint="eastAsia"/>
          <w:lang w:eastAsia="ko-KR"/>
        </w:rPr>
        <w:t xml:space="preserve"> numbers</w:t>
      </w:r>
      <w:r w:rsidRPr="00F829B6">
        <w:rPr>
          <w:lang w:eastAsia="ko-KR"/>
        </w:rPr>
        <w:t xml:space="preserve"> are written row by row in the rectangular matrix, and read out column by column. </w:t>
      </w:r>
      <w:r w:rsidRPr="00F829B6">
        <w:rPr>
          <w:position w:val="-10"/>
        </w:rPr>
        <w:object w:dxaOrig="460" w:dyaOrig="300" w14:anchorId="28A94E00">
          <v:shape id="_x0000_i1122" type="#_x0000_t75" style="width:24.3pt;height:17.75pt" o:ole="">
            <v:imagedata r:id="rId183" o:title="" croptop="-9781f"/>
          </v:shape>
          <o:OLEObject Type="Embed" ProgID="Equation.3" ShapeID="_x0000_i1122" DrawAspect="Content" ObjectID="_1755942068" r:id="rId184"/>
        </w:object>
      </w:r>
      <w:r w:rsidRPr="00F829B6">
        <w:rPr>
          <w:lang w:eastAsia="ko-KR"/>
        </w:rPr>
        <w:t xml:space="preserve"> nulls </w:t>
      </w:r>
      <w:r w:rsidRPr="00F829B6">
        <w:t xml:space="preserve">are inserted in the last </w:t>
      </w:r>
      <w:r w:rsidRPr="00F829B6">
        <w:rPr>
          <w:position w:val="-10"/>
        </w:rPr>
        <w:object w:dxaOrig="700" w:dyaOrig="300" w14:anchorId="02221D43">
          <v:shape id="_x0000_i1123" type="#_x0000_t75" style="width:35.55pt;height:17.75pt" o:ole="">
            <v:imagedata r:id="rId185" o:title="" croptop="-9781f"/>
          </v:shape>
          <o:OLEObject Type="Embed" ProgID="Equation.3" ShapeID="_x0000_i1123" DrawAspect="Content" ObjectID="_1755942069" r:id="rId186"/>
        </w:object>
      </w:r>
      <w:r w:rsidRPr="00F829B6">
        <w:t xml:space="preserve"> rows of the </w:t>
      </w:r>
      <w:r w:rsidRPr="00F829B6">
        <w:rPr>
          <w:lang w:eastAsia="ko-KR"/>
        </w:rPr>
        <w:t>2</w:t>
      </w:r>
      <w:r w:rsidRPr="00F829B6">
        <w:rPr>
          <w:vertAlign w:val="superscript"/>
          <w:lang w:eastAsia="ko-KR"/>
        </w:rPr>
        <w:t>nd</w:t>
      </w:r>
      <w:r w:rsidRPr="00F829B6">
        <w:rPr>
          <w:lang w:eastAsia="ko-KR"/>
        </w:rPr>
        <w:t xml:space="preserve"> </w:t>
      </w:r>
      <w:r w:rsidRPr="00F829B6">
        <w:t xml:space="preserve">and </w:t>
      </w:r>
      <w:r w:rsidRPr="00F829B6">
        <w:rPr>
          <w:lang w:eastAsia="ko-KR"/>
        </w:rPr>
        <w:t>4</w:t>
      </w:r>
      <w:r w:rsidRPr="00F829B6">
        <w:rPr>
          <w:vertAlign w:val="superscript"/>
          <w:lang w:eastAsia="ko-KR"/>
        </w:rPr>
        <w:t>th</w:t>
      </w:r>
      <w:r w:rsidRPr="00F829B6">
        <w:rPr>
          <w:lang w:eastAsia="ko-KR"/>
        </w:rPr>
        <w:t xml:space="preserve"> </w:t>
      </w:r>
      <w:r w:rsidRPr="00F829B6">
        <w:t>column</w:t>
      </w:r>
      <w:r w:rsidRPr="00F829B6">
        <w:rPr>
          <w:lang w:eastAsia="ko-KR"/>
        </w:rPr>
        <w:t xml:space="preserve">, where </w:t>
      </w:r>
      <w:r w:rsidRPr="00F829B6">
        <w:rPr>
          <w:position w:val="-10"/>
        </w:rPr>
        <w:object w:dxaOrig="1820" w:dyaOrig="340" w14:anchorId="71C93CD9">
          <v:shape id="_x0000_i1124" type="#_x0000_t75" style="width:91.65pt;height:19.65pt" o:ole="">
            <v:imagedata r:id="rId187" o:title="" croptop="-9781f"/>
          </v:shape>
          <o:OLEObject Type="Embed" ProgID="Equation.3" ShapeID="_x0000_i1124" DrawAspect="Content" ObjectID="_1755942070" r:id="rId188"/>
        </w:object>
      </w:r>
      <w:r w:rsidRPr="00F829B6">
        <w:t>. Nulls are ignored when reading out</w:t>
      </w:r>
      <w:r w:rsidRPr="00F829B6">
        <w:rPr>
          <w:lang w:eastAsia="ko-KR"/>
        </w:rPr>
        <w:t xml:space="preserve">. </w:t>
      </w:r>
      <w:r w:rsidRPr="00F829B6">
        <w:rPr>
          <w:rFonts w:hint="eastAsia"/>
          <w:lang w:eastAsia="ko-KR"/>
        </w:rPr>
        <w:t>The VRB numbers mapping to PRB numbers including interleaving is derived as follows:</w:t>
      </w:r>
      <w:r w:rsidR="00B80263" w:rsidRPr="00F829B6">
        <w:rPr>
          <w:lang w:eastAsia="ko-KR"/>
        </w:rPr>
        <w:t xml:space="preserve"> </w:t>
      </w:r>
    </w:p>
    <w:p w14:paraId="3FB6EC30" w14:textId="77777777" w:rsidR="0035583A" w:rsidRPr="00F829B6" w:rsidRDefault="0035583A" w:rsidP="0074607E">
      <w:pPr>
        <w:widowControl w:val="0"/>
        <w:rPr>
          <w:rFonts w:eastAsia="MS Mincho"/>
          <w:lang w:eastAsia="ja-JP"/>
        </w:rPr>
      </w:pPr>
      <w:r w:rsidRPr="00F829B6">
        <w:rPr>
          <w:lang w:eastAsia="ko-KR"/>
        </w:rPr>
        <w:t xml:space="preserve">For even slot number </w:t>
      </w:r>
      <w:r w:rsidRPr="00F829B6">
        <w:rPr>
          <w:position w:val="-10"/>
          <w:lang w:eastAsia="ko-KR"/>
        </w:rPr>
        <w:object w:dxaOrig="240" w:dyaOrig="300" w14:anchorId="503042CD">
          <v:shape id="_x0000_i1125" type="#_x0000_t75" style="width:11.2pt;height:14.95pt" o:ole="">
            <v:imagedata r:id="rId189" o:title=""/>
          </v:shape>
          <o:OLEObject Type="Embed" ProgID="Equation.3" ShapeID="_x0000_i1125" DrawAspect="Content" ObjectID="_1755942071" r:id="rId190"/>
        </w:object>
      </w:r>
      <w:r w:rsidRPr="00F829B6">
        <w:rPr>
          <w:lang w:eastAsia="ko-KR"/>
        </w:rPr>
        <w:t>;</w:t>
      </w:r>
    </w:p>
    <w:p w14:paraId="678FB0A5" w14:textId="77777777" w:rsidR="0035583A" w:rsidRPr="00F829B6" w:rsidRDefault="0035583A" w:rsidP="0074607E">
      <w:pPr>
        <w:pStyle w:val="EQ"/>
        <w:keepLines w:val="0"/>
        <w:widowControl w:val="0"/>
        <w:jc w:val="center"/>
        <w:rPr>
          <w:lang w:eastAsia="ko-KR"/>
        </w:rPr>
      </w:pPr>
      <w:r w:rsidRPr="00F829B6">
        <w:rPr>
          <w:position w:val="-62"/>
          <w:lang w:val="en-US" w:eastAsia="ko-KR"/>
        </w:rPr>
        <w:object w:dxaOrig="8180" w:dyaOrig="1340" w14:anchorId="667F8784">
          <v:shape id="_x0000_i1126" type="#_x0000_t75" style="width:402.1pt;height:65.45pt" o:ole="">
            <v:imagedata r:id="rId191" o:title=""/>
          </v:shape>
          <o:OLEObject Type="Embed" ProgID="Equation.3" ShapeID="_x0000_i1126" DrawAspect="Content" ObjectID="_1755942072" r:id="rId192"/>
        </w:object>
      </w:r>
      <w:r w:rsidRPr="00F829B6">
        <w:rPr>
          <w:lang w:eastAsia="ko-KR"/>
        </w:rPr>
        <w:t>,</w:t>
      </w:r>
    </w:p>
    <w:p w14:paraId="0E78A786" w14:textId="77777777" w:rsidR="0035583A" w:rsidRPr="00F829B6" w:rsidRDefault="0035583A" w:rsidP="0074607E">
      <w:pPr>
        <w:widowControl w:val="0"/>
        <w:spacing w:after="0"/>
        <w:jc w:val="center"/>
        <w:rPr>
          <w:lang w:val="en-US" w:eastAsia="ko-KR"/>
        </w:rPr>
      </w:pPr>
      <w:r w:rsidRPr="00F829B6">
        <w:rPr>
          <w:lang w:val="en-US" w:eastAsia="ko-KR"/>
        </w:rPr>
        <w:t xml:space="preserve">where </w:t>
      </w:r>
      <w:r w:rsidRPr="00F829B6">
        <w:rPr>
          <w:position w:val="-10"/>
          <w:lang w:val="en-US" w:eastAsia="ko-KR"/>
        </w:rPr>
        <w:object w:dxaOrig="5160" w:dyaOrig="340" w14:anchorId="457EB303">
          <v:shape id="_x0000_i1127" type="#_x0000_t75" style="width:257.15pt;height:17.75pt" o:ole="">
            <v:imagedata r:id="rId193" o:title=""/>
          </v:shape>
          <o:OLEObject Type="Embed" ProgID="Equation.3" ShapeID="_x0000_i1127" DrawAspect="Content" ObjectID="_1755942073" r:id="rId194"/>
        </w:object>
      </w:r>
      <w:r w:rsidRPr="00F829B6">
        <w:rPr>
          <w:lang w:val="en-US" w:eastAsia="ko-KR"/>
        </w:rPr>
        <w:t xml:space="preserve">, </w:t>
      </w:r>
    </w:p>
    <w:p w14:paraId="45BF83A4" w14:textId="77777777" w:rsidR="0035583A" w:rsidRPr="00F829B6" w:rsidRDefault="0035583A" w:rsidP="0074607E">
      <w:pPr>
        <w:widowControl w:val="0"/>
        <w:spacing w:after="0"/>
        <w:jc w:val="center"/>
        <w:rPr>
          <w:lang w:val="en-US" w:eastAsia="ko-KR"/>
        </w:rPr>
      </w:pPr>
      <w:r w:rsidRPr="00F829B6">
        <w:rPr>
          <w:lang w:val="en-US" w:eastAsia="ko-KR"/>
        </w:rPr>
        <w:t xml:space="preserve">and </w:t>
      </w:r>
      <w:r w:rsidRPr="00F829B6">
        <w:rPr>
          <w:position w:val="-10"/>
          <w:lang w:val="en-US" w:eastAsia="ko-KR"/>
        </w:rPr>
        <w:object w:dxaOrig="5040" w:dyaOrig="340" w14:anchorId="28A64EB0">
          <v:shape id="_x0000_i1128" type="#_x0000_t75" style="width:252.45pt;height:17.75pt" o:ole="">
            <v:imagedata r:id="rId195" o:title=""/>
          </v:shape>
          <o:OLEObject Type="Embed" ProgID="Equation.3" ShapeID="_x0000_i1128" DrawAspect="Content" ObjectID="_1755942074" r:id="rId196"/>
        </w:object>
      </w:r>
      <w:r w:rsidRPr="00F829B6">
        <w:rPr>
          <w:lang w:eastAsia="ko-KR"/>
        </w:rPr>
        <w:t>,</w:t>
      </w:r>
    </w:p>
    <w:p w14:paraId="5F29FAC0" w14:textId="77777777" w:rsidR="0035583A" w:rsidRPr="00F829B6" w:rsidRDefault="0035583A" w:rsidP="0074607E">
      <w:pPr>
        <w:widowControl w:val="0"/>
        <w:jc w:val="center"/>
        <w:rPr>
          <w:lang w:eastAsia="ko-KR"/>
        </w:rPr>
      </w:pPr>
      <w:r w:rsidRPr="00F829B6">
        <w:rPr>
          <w:lang w:eastAsia="ko-KR"/>
        </w:rPr>
        <w:t>where</w:t>
      </w:r>
      <w:r w:rsidR="00B80263" w:rsidRPr="00F829B6">
        <w:rPr>
          <w:lang w:eastAsia="ko-KR"/>
        </w:rPr>
        <w:t xml:space="preserve"> </w:t>
      </w:r>
      <w:r w:rsidRPr="00F829B6">
        <w:rPr>
          <w:position w:val="-10"/>
          <w:lang w:eastAsia="ko-KR"/>
        </w:rPr>
        <w:object w:dxaOrig="1980" w:dyaOrig="340" w14:anchorId="0F256C30">
          <v:shape id="_x0000_i1129" type="#_x0000_t75" style="width:99.1pt;height:17.75pt" o:ole="">
            <v:imagedata r:id="rId197" o:title=""/>
          </v:shape>
          <o:OLEObject Type="Embed" ProgID="Equation.3" ShapeID="_x0000_i1129" DrawAspect="Content" ObjectID="_1755942075" r:id="rId198"/>
        </w:object>
      </w:r>
      <w:r w:rsidRPr="00F829B6">
        <w:rPr>
          <w:lang w:eastAsia="ko-KR"/>
        </w:rPr>
        <w:t xml:space="preserve"> and </w:t>
      </w:r>
      <w:r w:rsidRPr="00F829B6">
        <w:rPr>
          <w:position w:val="-10"/>
          <w:lang w:eastAsia="ko-KR"/>
        </w:rPr>
        <w:object w:dxaOrig="460" w:dyaOrig="300" w14:anchorId="29B43465">
          <v:shape id="_x0000_i1130" type="#_x0000_t75" style="width:24.3pt;height:14.95pt" o:ole="">
            <v:imagedata r:id="rId199" o:title=""/>
          </v:shape>
          <o:OLEObject Type="Embed" ProgID="Equation.3" ShapeID="_x0000_i1130" DrawAspect="Content" ObjectID="_1755942076" r:id="rId200"/>
        </w:object>
      </w:r>
      <w:r w:rsidRPr="00F829B6">
        <w:rPr>
          <w:lang w:eastAsia="ko-KR"/>
        </w:rPr>
        <w:t xml:space="preserve"> is obtained from the dow</w:t>
      </w:r>
      <w:r w:rsidRPr="00F829B6">
        <w:rPr>
          <w:rFonts w:hint="eastAsia"/>
          <w:lang w:eastAsia="ko-KR"/>
        </w:rPr>
        <w:t>n</w:t>
      </w:r>
      <w:r w:rsidRPr="00F829B6">
        <w:rPr>
          <w:lang w:eastAsia="ko-KR"/>
        </w:rPr>
        <w:t>link scheduling assignment</w:t>
      </w:r>
      <w:r w:rsidRPr="00F829B6">
        <w:rPr>
          <w:rFonts w:hint="eastAsia"/>
          <w:lang w:eastAsia="ko-KR"/>
        </w:rPr>
        <w:t xml:space="preserve"> </w:t>
      </w:r>
      <w:r w:rsidRPr="00F829B6">
        <w:rPr>
          <w:lang w:eastAsia="ko-KR"/>
        </w:rPr>
        <w:t xml:space="preserve">as described in </w:t>
      </w:r>
      <w:r w:rsidRPr="00F829B6">
        <w:t>3GPP TS 36.213</w:t>
      </w:r>
      <w:r w:rsidRPr="00F829B6">
        <w:rPr>
          <w:lang w:eastAsia="ko-KR"/>
        </w:rPr>
        <w:t> [4].</w:t>
      </w:r>
    </w:p>
    <w:p w14:paraId="68857F39" w14:textId="77777777" w:rsidR="0035583A" w:rsidRPr="00F829B6" w:rsidRDefault="0035583A" w:rsidP="0074607E">
      <w:pPr>
        <w:widowControl w:val="0"/>
        <w:rPr>
          <w:lang w:eastAsia="ko-KR"/>
        </w:rPr>
      </w:pPr>
      <w:r w:rsidRPr="00F829B6">
        <w:rPr>
          <w:lang w:eastAsia="ko-KR"/>
        </w:rPr>
        <w:t xml:space="preserve">For odd slot number </w:t>
      </w:r>
      <w:r w:rsidRPr="00F829B6">
        <w:rPr>
          <w:position w:val="-10"/>
          <w:lang w:eastAsia="ko-KR"/>
        </w:rPr>
        <w:object w:dxaOrig="240" w:dyaOrig="300" w14:anchorId="014AE10F">
          <v:shape id="_x0000_i1131" type="#_x0000_t75" style="width:11.2pt;height:14.95pt" o:ole="">
            <v:imagedata r:id="rId189" o:title=""/>
          </v:shape>
          <o:OLEObject Type="Embed" ProgID="Equation.3" ShapeID="_x0000_i1131" DrawAspect="Content" ObjectID="_1755942077" r:id="rId201"/>
        </w:object>
      </w:r>
      <w:r w:rsidRPr="00F829B6">
        <w:rPr>
          <w:lang w:eastAsia="ko-KR"/>
        </w:rPr>
        <w:t>;</w:t>
      </w:r>
    </w:p>
    <w:p w14:paraId="646EA7FD" w14:textId="77777777" w:rsidR="0035583A" w:rsidRPr="00F829B6" w:rsidRDefault="0035583A" w:rsidP="0074607E">
      <w:pPr>
        <w:pStyle w:val="EQ"/>
        <w:keepLines w:val="0"/>
        <w:widowControl w:val="0"/>
        <w:jc w:val="center"/>
        <w:rPr>
          <w:lang w:eastAsia="ko-KR"/>
        </w:rPr>
      </w:pPr>
      <w:r w:rsidRPr="00F829B6">
        <w:rPr>
          <w:position w:val="-10"/>
          <w:lang w:val="en-US" w:eastAsia="ko-KR"/>
        </w:rPr>
        <w:object w:dxaOrig="5660" w:dyaOrig="340" w14:anchorId="30A8B22D">
          <v:shape id="_x0000_i1132" type="#_x0000_t75" style="width:283.3pt;height:17.75pt" o:ole="">
            <v:imagedata r:id="rId202" o:title=""/>
          </v:shape>
          <o:OLEObject Type="Embed" ProgID="Equation.3" ShapeID="_x0000_i1132" DrawAspect="Content" ObjectID="_1755942078" r:id="rId203"/>
        </w:object>
      </w:r>
    </w:p>
    <w:p w14:paraId="042F7F89" w14:textId="77777777" w:rsidR="0035583A" w:rsidRPr="00F829B6" w:rsidRDefault="0035583A" w:rsidP="0074607E">
      <w:pPr>
        <w:widowControl w:val="0"/>
        <w:rPr>
          <w:lang w:eastAsia="ko-KR"/>
        </w:rPr>
      </w:pPr>
      <w:r w:rsidRPr="00F829B6">
        <w:rPr>
          <w:lang w:eastAsia="ko-KR"/>
        </w:rPr>
        <w:t xml:space="preserve">Then, for all </w:t>
      </w:r>
      <w:r w:rsidRPr="00F829B6">
        <w:rPr>
          <w:position w:val="-10"/>
          <w:lang w:eastAsia="ko-KR"/>
        </w:rPr>
        <w:object w:dxaOrig="240" w:dyaOrig="300" w14:anchorId="52C824E4">
          <v:shape id="_x0000_i1133" type="#_x0000_t75" style="width:11.2pt;height:14.95pt" o:ole="">
            <v:imagedata r:id="rId189" o:title=""/>
          </v:shape>
          <o:OLEObject Type="Embed" ProgID="Equation.3" ShapeID="_x0000_i1133" DrawAspect="Content" ObjectID="_1755942079" r:id="rId204"/>
        </w:object>
      </w:r>
      <w:r w:rsidRPr="00F829B6">
        <w:rPr>
          <w:lang w:eastAsia="ko-KR"/>
        </w:rPr>
        <w:t>;</w:t>
      </w:r>
      <w:r w:rsidRPr="00F829B6" w:rsidDel="00AA173C">
        <w:rPr>
          <w:lang w:eastAsia="ko-KR"/>
        </w:rPr>
        <w:t xml:space="preserve"> </w:t>
      </w:r>
    </w:p>
    <w:p w14:paraId="2D3C7074" w14:textId="77777777" w:rsidR="0035583A" w:rsidRPr="00F829B6" w:rsidRDefault="0035583A" w:rsidP="0074607E">
      <w:pPr>
        <w:pStyle w:val="EQ"/>
        <w:keepLines w:val="0"/>
        <w:widowControl w:val="0"/>
        <w:jc w:val="center"/>
        <w:rPr>
          <w:lang w:eastAsia="ko-KR"/>
        </w:rPr>
      </w:pPr>
      <w:r w:rsidRPr="00F829B6">
        <w:rPr>
          <w:position w:val="-30"/>
        </w:rPr>
        <w:object w:dxaOrig="5100" w:dyaOrig="700" w14:anchorId="633C1B2D">
          <v:shape id="_x0000_i1134" type="#_x0000_t75" style="width:255.25pt;height:35.55pt" o:ole="">
            <v:imagedata r:id="rId205" o:title=""/>
          </v:shape>
          <o:OLEObject Type="Embed" ProgID="Equation.3" ShapeID="_x0000_i1134" DrawAspect="Content" ObjectID="_1755942080" r:id="rId206"/>
        </w:object>
      </w:r>
      <w:r w:rsidRPr="00F829B6">
        <w:rPr>
          <w:rFonts w:hint="eastAsia"/>
          <w:lang w:eastAsia="ko-KR"/>
        </w:rPr>
        <w:t>.</w:t>
      </w:r>
    </w:p>
    <w:p w14:paraId="02B2E923" w14:textId="77777777" w:rsidR="0035583A" w:rsidRPr="00F829B6" w:rsidRDefault="0035583A" w:rsidP="0074607E">
      <w:pPr>
        <w:widowControl w:val="0"/>
      </w:pPr>
      <w:r w:rsidRPr="00F829B6">
        <w:rPr>
          <w:lang w:eastAsia="ko-KR"/>
        </w:rPr>
        <w:t>Virtual resource blocks of distributed type are not applicable to BL/CE UEs.</w:t>
      </w:r>
    </w:p>
    <w:p w14:paraId="24A692C6" w14:textId="77777777" w:rsidR="0035583A" w:rsidRPr="00F829B6" w:rsidRDefault="0035583A" w:rsidP="0074607E">
      <w:pPr>
        <w:pStyle w:val="Heading3"/>
        <w:keepNext w:val="0"/>
        <w:keepLines w:val="0"/>
        <w:widowControl w:val="0"/>
      </w:pPr>
      <w:bookmarkStart w:id="15" w:name="_Toc454818009"/>
      <w:r w:rsidRPr="00F829B6">
        <w:t>6.2.4</w:t>
      </w:r>
      <w:r w:rsidRPr="00F829B6">
        <w:tab/>
        <w:t>Resource-element groups</w:t>
      </w:r>
      <w:bookmarkEnd w:id="15"/>
      <w:r w:rsidR="007C5EEE" w:rsidRPr="00F829B6">
        <w:t xml:space="preserve"> (REGs)</w:t>
      </w:r>
    </w:p>
    <w:p w14:paraId="25596C1B" w14:textId="77777777" w:rsidR="0035583A" w:rsidRPr="00F829B6" w:rsidRDefault="0035583A" w:rsidP="0074607E">
      <w:pPr>
        <w:widowControl w:val="0"/>
      </w:pPr>
      <w:r w:rsidRPr="00F829B6">
        <w:t xml:space="preserve">Resource-element groups are used for defining the mapping of control channels to resource elements. </w:t>
      </w:r>
    </w:p>
    <w:p w14:paraId="72951ECC" w14:textId="77777777" w:rsidR="0035583A" w:rsidRPr="00F829B6" w:rsidRDefault="0035583A" w:rsidP="0074607E">
      <w:pPr>
        <w:widowControl w:val="0"/>
      </w:pPr>
      <w:r w:rsidRPr="00F829B6">
        <w:t xml:space="preserve">A resource-element group is represented by the index pair </w:t>
      </w:r>
      <w:r w:rsidRPr="00F829B6">
        <w:rPr>
          <w:position w:val="-10"/>
        </w:rPr>
        <w:object w:dxaOrig="560" w:dyaOrig="300" w14:anchorId="13EB7580">
          <v:shape id="_x0000_i1135" type="#_x0000_t75" style="width:28.05pt;height:14.95pt" o:ole="">
            <v:imagedata r:id="rId207" o:title=""/>
          </v:shape>
          <o:OLEObject Type="Embed" ProgID="Equation.3" ShapeID="_x0000_i1135" DrawAspect="Content" ObjectID="_1755942081" r:id="rId208"/>
        </w:object>
      </w:r>
      <w:r w:rsidRPr="00F829B6">
        <w:t xml:space="preserve"> of the resource element with the lowest index </w:t>
      </w:r>
      <w:r w:rsidRPr="00F829B6">
        <w:rPr>
          <w:position w:val="-6"/>
        </w:rPr>
        <w:object w:dxaOrig="180" w:dyaOrig="260" w14:anchorId="4B077568">
          <v:shape id="_x0000_i1136" type="#_x0000_t75" style="width:9.35pt;height:12.15pt" o:ole="">
            <v:imagedata r:id="rId209" o:title=""/>
          </v:shape>
          <o:OLEObject Type="Embed" ProgID="Equation.3" ShapeID="_x0000_i1136" DrawAspect="Content" ObjectID="_1755942082" r:id="rId210"/>
        </w:object>
      </w:r>
      <w:r w:rsidRPr="00F829B6">
        <w:t xml:space="preserve"> in the group with all resource elements in the group having the same value of </w:t>
      </w:r>
      <w:r w:rsidRPr="00F829B6">
        <w:rPr>
          <w:position w:val="-6"/>
        </w:rPr>
        <w:object w:dxaOrig="139" w:dyaOrig="260" w14:anchorId="783002AD">
          <v:shape id="_x0000_i1137" type="#_x0000_t75" style="width:6.55pt;height:12.15pt" o:ole="">
            <v:imagedata r:id="rId211" o:title=""/>
          </v:shape>
          <o:OLEObject Type="Embed" ProgID="Equation.3" ShapeID="_x0000_i1137" DrawAspect="Content" ObjectID="_1755942083" r:id="rId212"/>
        </w:object>
      </w:r>
      <w:r w:rsidRPr="00F829B6">
        <w:t xml:space="preserve">. The set of resource elements </w:t>
      </w:r>
      <w:r w:rsidRPr="00F829B6">
        <w:rPr>
          <w:position w:val="-10"/>
        </w:rPr>
        <w:object w:dxaOrig="460" w:dyaOrig="300" w14:anchorId="64E39644">
          <v:shape id="_x0000_i1138" type="#_x0000_t75" style="width:24.3pt;height:14.95pt" o:ole="">
            <v:imagedata r:id="rId213" o:title=""/>
          </v:shape>
          <o:OLEObject Type="Embed" ProgID="Equation.3" ShapeID="_x0000_i1138" DrawAspect="Content" ObjectID="_1755942084" r:id="rId214"/>
        </w:object>
      </w:r>
      <w:r w:rsidRPr="00F829B6">
        <w:t xml:space="preserve"> in a resource-element group depends on the number of cell-specific reference signals configured as described below with </w:t>
      </w:r>
      <w:r w:rsidRPr="00F829B6">
        <w:rPr>
          <w:position w:val="-10"/>
        </w:rPr>
        <w:object w:dxaOrig="1340" w:dyaOrig="340" w14:anchorId="0A088C71">
          <v:shape id="_x0000_i1139" type="#_x0000_t75" style="width:67.3pt;height:17.75pt" o:ole="">
            <v:imagedata r:id="rId215" o:title=""/>
          </v:shape>
          <o:OLEObject Type="Embed" ProgID="Equation.3" ShapeID="_x0000_i1139" DrawAspect="Content" ObjectID="_1755942085" r:id="rId216"/>
        </w:object>
      </w:r>
      <w:r w:rsidRPr="00F829B6">
        <w:t xml:space="preserve">, </w:t>
      </w:r>
      <w:r w:rsidRPr="00F829B6">
        <w:rPr>
          <w:position w:val="-10"/>
        </w:rPr>
        <w:object w:dxaOrig="1340" w:dyaOrig="340" w14:anchorId="05008772">
          <v:shape id="_x0000_i1140" type="#_x0000_t75" style="width:67.3pt;height:17.75pt" o:ole="">
            <v:imagedata r:id="rId217" o:title=""/>
          </v:shape>
          <o:OLEObject Type="Embed" ProgID="Equation.3" ShapeID="_x0000_i1140" DrawAspect="Content" ObjectID="_1755942086" r:id="rId218"/>
        </w:object>
      </w:r>
      <w:r w:rsidRPr="00F829B6">
        <w:t>.</w:t>
      </w:r>
    </w:p>
    <w:p w14:paraId="5DCB73E4" w14:textId="77777777" w:rsidR="0035583A" w:rsidRPr="00F829B6" w:rsidRDefault="0035583A" w:rsidP="0074607E">
      <w:pPr>
        <w:pStyle w:val="B1"/>
        <w:widowControl w:val="0"/>
      </w:pPr>
      <w:r w:rsidRPr="00F829B6">
        <w:t>-</w:t>
      </w:r>
      <w:r w:rsidRPr="00F829B6">
        <w:tab/>
        <w:t xml:space="preserve">In the first OFDM symbol of the first slot in a subframe the two resource-element groups in physical resource block </w:t>
      </w:r>
      <w:r w:rsidRPr="00F829B6">
        <w:rPr>
          <w:position w:val="-10"/>
        </w:rPr>
        <w:object w:dxaOrig="440" w:dyaOrig="300" w14:anchorId="0058E354">
          <v:shape id="_x0000_i1141" type="#_x0000_t75" style="width:21.5pt;height:14.95pt" o:ole="">
            <v:imagedata r:id="rId219" o:title=""/>
          </v:shape>
          <o:OLEObject Type="Embed" ProgID="Equation.3" ShapeID="_x0000_i1141" DrawAspect="Content" ObjectID="_1755942087" r:id="rId220"/>
        </w:object>
      </w:r>
      <w:r w:rsidRPr="00F829B6">
        <w:t xml:space="preserve"> consist of resource elements </w:t>
      </w:r>
      <w:r w:rsidRPr="00F829B6">
        <w:rPr>
          <w:position w:val="-10"/>
        </w:rPr>
        <w:object w:dxaOrig="760" w:dyaOrig="300" w14:anchorId="6D15C8DB">
          <v:shape id="_x0000_i1142" type="#_x0000_t75" style="width:38.35pt;height:14.95pt" o:ole="">
            <v:imagedata r:id="rId221" o:title=""/>
          </v:shape>
          <o:OLEObject Type="Embed" ProgID="Equation.3" ShapeID="_x0000_i1142" DrawAspect="Content" ObjectID="_1755942088" r:id="rId222"/>
        </w:object>
      </w:r>
      <w:r w:rsidRPr="00F829B6">
        <w:t xml:space="preserve"> with</w:t>
      </w:r>
      <w:r w:rsidR="00B80263" w:rsidRPr="00F829B6">
        <w:t xml:space="preserve"> </w:t>
      </w:r>
      <w:r w:rsidRPr="00F829B6">
        <w:rPr>
          <w:position w:val="-10"/>
        </w:rPr>
        <w:object w:dxaOrig="2120" w:dyaOrig="300" w14:anchorId="77C7745D">
          <v:shape id="_x0000_i1143" type="#_x0000_t75" style="width:105.65pt;height:14.95pt" o:ole="">
            <v:imagedata r:id="rId223" o:title=""/>
          </v:shape>
          <o:OLEObject Type="Embed" ProgID="Equation.3" ShapeID="_x0000_i1143" DrawAspect="Content" ObjectID="_1755942089" r:id="rId224"/>
        </w:object>
      </w:r>
      <w:r w:rsidRPr="00F829B6">
        <w:t xml:space="preserve"> and </w:t>
      </w:r>
      <w:r w:rsidRPr="00F829B6">
        <w:rPr>
          <w:position w:val="-10"/>
        </w:rPr>
        <w:object w:dxaOrig="2240" w:dyaOrig="300" w14:anchorId="39C81749">
          <v:shape id="_x0000_i1144" type="#_x0000_t75" style="width:112.2pt;height:14.95pt" o:ole="">
            <v:imagedata r:id="rId225" o:title=""/>
          </v:shape>
          <o:OLEObject Type="Embed" ProgID="Equation.3" ShapeID="_x0000_i1144" DrawAspect="Content" ObjectID="_1755942090" r:id="rId226"/>
        </w:object>
      </w:r>
      <w:r w:rsidRPr="00F829B6">
        <w:t>, respectively.</w:t>
      </w:r>
    </w:p>
    <w:p w14:paraId="6129CE5D" w14:textId="77777777" w:rsidR="0035583A" w:rsidRPr="00F829B6" w:rsidRDefault="0035583A" w:rsidP="0074607E">
      <w:pPr>
        <w:pStyle w:val="B1"/>
        <w:widowControl w:val="0"/>
      </w:pPr>
      <w:r w:rsidRPr="00F829B6">
        <w:t>-</w:t>
      </w:r>
      <w:r w:rsidRPr="00F829B6">
        <w:tab/>
        <w:t xml:space="preserve">In the second OFDM symbol of the first slot in a subframe in case of one or two cell-specific reference signals configured, the three resource-element groups in physical resource block </w:t>
      </w:r>
      <w:r w:rsidRPr="00F829B6">
        <w:rPr>
          <w:position w:val="-10"/>
        </w:rPr>
        <w:object w:dxaOrig="440" w:dyaOrig="300" w14:anchorId="4C321CF7">
          <v:shape id="_x0000_i1145" type="#_x0000_t75" style="width:21.5pt;height:14.95pt" o:ole="">
            <v:imagedata r:id="rId219" o:title=""/>
          </v:shape>
          <o:OLEObject Type="Embed" ProgID="Equation.3" ShapeID="_x0000_i1145" DrawAspect="Content" ObjectID="_1755942091" r:id="rId227"/>
        </w:object>
      </w:r>
      <w:r w:rsidRPr="00F829B6">
        <w:t xml:space="preserve"> consist of resource elements </w:t>
      </w:r>
      <w:r w:rsidRPr="00F829B6">
        <w:rPr>
          <w:position w:val="-10"/>
        </w:rPr>
        <w:object w:dxaOrig="720" w:dyaOrig="300" w14:anchorId="398E1A94">
          <v:shape id="_x0000_i1146" type="#_x0000_t75" style="width:36.45pt;height:14.95pt" o:ole="">
            <v:imagedata r:id="rId228" o:title=""/>
          </v:shape>
          <o:OLEObject Type="Embed" ProgID="Equation.3" ShapeID="_x0000_i1146" DrawAspect="Content" ObjectID="_1755942092" r:id="rId229"/>
        </w:object>
      </w:r>
      <w:r w:rsidRPr="00F829B6">
        <w:t xml:space="preserve"> with</w:t>
      </w:r>
      <w:r w:rsidR="00B80263" w:rsidRPr="00F829B6">
        <w:t xml:space="preserve"> </w:t>
      </w:r>
      <w:r w:rsidRPr="00F829B6">
        <w:rPr>
          <w:position w:val="-10"/>
        </w:rPr>
        <w:object w:dxaOrig="2120" w:dyaOrig="300" w14:anchorId="1B9E7A5B">
          <v:shape id="_x0000_i1147" type="#_x0000_t75" style="width:105.65pt;height:14.95pt" o:ole="">
            <v:imagedata r:id="rId230" o:title=""/>
          </v:shape>
          <o:OLEObject Type="Embed" ProgID="Equation.3" ShapeID="_x0000_i1147" DrawAspect="Content" ObjectID="_1755942093" r:id="rId231"/>
        </w:object>
      </w:r>
      <w:r w:rsidRPr="00F829B6">
        <w:t xml:space="preserve">, </w:t>
      </w:r>
      <w:r w:rsidRPr="00F829B6">
        <w:rPr>
          <w:position w:val="-10"/>
        </w:rPr>
        <w:object w:dxaOrig="2160" w:dyaOrig="300" w14:anchorId="29C8BFB0">
          <v:shape id="_x0000_i1148" type="#_x0000_t75" style="width:108.45pt;height:14.95pt" o:ole="">
            <v:imagedata r:id="rId232" o:title=""/>
          </v:shape>
          <o:OLEObject Type="Embed" ProgID="Equation.3" ShapeID="_x0000_i1148" DrawAspect="Content" ObjectID="_1755942094" r:id="rId233"/>
        </w:object>
      </w:r>
      <w:r w:rsidRPr="00F829B6">
        <w:t xml:space="preserve"> and </w:t>
      </w:r>
      <w:r w:rsidRPr="00F829B6">
        <w:rPr>
          <w:position w:val="-10"/>
        </w:rPr>
        <w:object w:dxaOrig="2220" w:dyaOrig="300" w14:anchorId="156E997C">
          <v:shape id="_x0000_i1149" type="#_x0000_t75" style="width:111.25pt;height:14.95pt" o:ole="">
            <v:imagedata r:id="rId234" o:title=""/>
          </v:shape>
          <o:OLEObject Type="Embed" ProgID="Equation.3" ShapeID="_x0000_i1149" DrawAspect="Content" ObjectID="_1755942095" r:id="rId235"/>
        </w:object>
      </w:r>
      <w:r w:rsidRPr="00F829B6">
        <w:t>, respectively.</w:t>
      </w:r>
    </w:p>
    <w:p w14:paraId="1BDEAC24" w14:textId="77777777" w:rsidR="0035583A" w:rsidRPr="00F829B6" w:rsidRDefault="0035583A" w:rsidP="0074607E">
      <w:pPr>
        <w:pStyle w:val="B1"/>
        <w:widowControl w:val="0"/>
      </w:pPr>
      <w:r w:rsidRPr="00F829B6">
        <w:t>-</w:t>
      </w:r>
      <w:r w:rsidRPr="00F829B6">
        <w:tab/>
        <w:t xml:space="preserve">In the second OFDM symbol of the first slot in a subframe in case of four cell-specific reference signals configured, the two resource-element groups in physical resource block </w:t>
      </w:r>
      <w:r w:rsidRPr="00F829B6">
        <w:rPr>
          <w:position w:val="-10"/>
        </w:rPr>
        <w:object w:dxaOrig="440" w:dyaOrig="300" w14:anchorId="4F02D5A8">
          <v:shape id="_x0000_i1150" type="#_x0000_t75" style="width:21.5pt;height:14.95pt" o:ole="">
            <v:imagedata r:id="rId219" o:title=""/>
          </v:shape>
          <o:OLEObject Type="Embed" ProgID="Equation.3" ShapeID="_x0000_i1150" DrawAspect="Content" ObjectID="_1755942096" r:id="rId236"/>
        </w:object>
      </w:r>
      <w:r w:rsidRPr="00F829B6">
        <w:t xml:space="preserve"> consist of resource elements </w:t>
      </w:r>
      <w:r w:rsidRPr="00F829B6">
        <w:rPr>
          <w:position w:val="-10"/>
        </w:rPr>
        <w:object w:dxaOrig="720" w:dyaOrig="300" w14:anchorId="3ACB5CEE">
          <v:shape id="_x0000_i1151" type="#_x0000_t75" style="width:36.45pt;height:14.95pt" o:ole="">
            <v:imagedata r:id="rId237" o:title=""/>
          </v:shape>
          <o:OLEObject Type="Embed" ProgID="Equation.3" ShapeID="_x0000_i1151" DrawAspect="Content" ObjectID="_1755942097" r:id="rId238"/>
        </w:object>
      </w:r>
      <w:r w:rsidRPr="00F829B6">
        <w:t xml:space="preserve"> with </w:t>
      </w:r>
      <w:r w:rsidRPr="00F829B6">
        <w:rPr>
          <w:position w:val="-10"/>
        </w:rPr>
        <w:object w:dxaOrig="2120" w:dyaOrig="300" w14:anchorId="26B8FA91">
          <v:shape id="_x0000_i1152" type="#_x0000_t75" style="width:105.65pt;height:14.95pt" o:ole="">
            <v:imagedata r:id="rId239" o:title=""/>
          </v:shape>
          <o:OLEObject Type="Embed" ProgID="Equation.3" ShapeID="_x0000_i1152" DrawAspect="Content" ObjectID="_1755942098" r:id="rId240"/>
        </w:object>
      </w:r>
      <w:r w:rsidRPr="00F829B6">
        <w:t xml:space="preserve"> and </w:t>
      </w:r>
      <w:r w:rsidRPr="00F829B6">
        <w:rPr>
          <w:position w:val="-10"/>
        </w:rPr>
        <w:object w:dxaOrig="2240" w:dyaOrig="300" w14:anchorId="217159EE">
          <v:shape id="_x0000_i1153" type="#_x0000_t75" style="width:112.2pt;height:14.95pt" o:ole="">
            <v:imagedata r:id="rId241" o:title=""/>
          </v:shape>
          <o:OLEObject Type="Embed" ProgID="Equation.3" ShapeID="_x0000_i1153" DrawAspect="Content" ObjectID="_1755942099" r:id="rId242"/>
        </w:object>
      </w:r>
      <w:r w:rsidRPr="00F829B6">
        <w:t>, respectively.</w:t>
      </w:r>
    </w:p>
    <w:p w14:paraId="487E9933" w14:textId="77777777" w:rsidR="0035583A" w:rsidRPr="00F829B6" w:rsidRDefault="0035583A" w:rsidP="0074607E">
      <w:pPr>
        <w:pStyle w:val="B1"/>
        <w:widowControl w:val="0"/>
      </w:pPr>
      <w:r w:rsidRPr="00F829B6">
        <w:t>-</w:t>
      </w:r>
      <w:r w:rsidRPr="00F829B6">
        <w:tab/>
        <w:t xml:space="preserve">In the third OFDM symbol of the first slot in a subframe, the three resource-element groups in physical resource block </w:t>
      </w:r>
      <w:r w:rsidRPr="00F829B6">
        <w:rPr>
          <w:position w:val="-10"/>
        </w:rPr>
        <w:object w:dxaOrig="440" w:dyaOrig="300" w14:anchorId="1493BD5B">
          <v:shape id="_x0000_i1154" type="#_x0000_t75" style="width:21.5pt;height:14.95pt" o:ole="">
            <v:imagedata r:id="rId219" o:title=""/>
          </v:shape>
          <o:OLEObject Type="Embed" ProgID="Equation.3" ShapeID="_x0000_i1154" DrawAspect="Content" ObjectID="_1755942100" r:id="rId243"/>
        </w:object>
      </w:r>
      <w:r w:rsidRPr="00F829B6">
        <w:t xml:space="preserve"> consist of resource elements </w:t>
      </w:r>
      <w:r w:rsidRPr="00F829B6">
        <w:rPr>
          <w:position w:val="-10"/>
        </w:rPr>
        <w:object w:dxaOrig="760" w:dyaOrig="300" w14:anchorId="02D400E3">
          <v:shape id="_x0000_i1155" type="#_x0000_t75" style="width:38.35pt;height:14.95pt" o:ole="">
            <v:imagedata r:id="rId244" o:title=""/>
          </v:shape>
          <o:OLEObject Type="Embed" ProgID="Equation.3" ShapeID="_x0000_i1155" DrawAspect="Content" ObjectID="_1755942101" r:id="rId245"/>
        </w:object>
      </w:r>
      <w:r w:rsidRPr="00F829B6">
        <w:t xml:space="preserve"> with</w:t>
      </w:r>
      <w:r w:rsidR="00B80263" w:rsidRPr="00F829B6">
        <w:t xml:space="preserve"> </w:t>
      </w:r>
      <w:r w:rsidRPr="00F829B6">
        <w:rPr>
          <w:position w:val="-10"/>
        </w:rPr>
        <w:object w:dxaOrig="2120" w:dyaOrig="300" w14:anchorId="1A32BA1E">
          <v:shape id="_x0000_i1156" type="#_x0000_t75" style="width:105.65pt;height:14.95pt" o:ole="">
            <v:imagedata r:id="rId246" o:title=""/>
          </v:shape>
          <o:OLEObject Type="Embed" ProgID="Equation.3" ShapeID="_x0000_i1156" DrawAspect="Content" ObjectID="_1755942102" r:id="rId247"/>
        </w:object>
      </w:r>
      <w:r w:rsidRPr="00F829B6">
        <w:t xml:space="preserve">, </w:t>
      </w:r>
      <w:r w:rsidRPr="00F829B6">
        <w:rPr>
          <w:position w:val="-10"/>
        </w:rPr>
        <w:object w:dxaOrig="2160" w:dyaOrig="300" w14:anchorId="271AC67A">
          <v:shape id="_x0000_i1157" type="#_x0000_t75" style="width:108.45pt;height:14.95pt" o:ole="">
            <v:imagedata r:id="rId232" o:title=""/>
          </v:shape>
          <o:OLEObject Type="Embed" ProgID="Equation.3" ShapeID="_x0000_i1157" DrawAspect="Content" ObjectID="_1755942103" r:id="rId248"/>
        </w:object>
      </w:r>
      <w:r w:rsidRPr="00F829B6">
        <w:t xml:space="preserve"> and </w:t>
      </w:r>
      <w:r w:rsidRPr="00F829B6">
        <w:rPr>
          <w:position w:val="-10"/>
        </w:rPr>
        <w:object w:dxaOrig="2220" w:dyaOrig="300" w14:anchorId="493CFBEE">
          <v:shape id="_x0000_i1158" type="#_x0000_t75" style="width:111.25pt;height:14.95pt" o:ole="">
            <v:imagedata r:id="rId234" o:title=""/>
          </v:shape>
          <o:OLEObject Type="Embed" ProgID="Equation.3" ShapeID="_x0000_i1158" DrawAspect="Content" ObjectID="_1755942104" r:id="rId249"/>
        </w:object>
      </w:r>
      <w:r w:rsidRPr="00F829B6">
        <w:t>, respectively.</w:t>
      </w:r>
    </w:p>
    <w:p w14:paraId="3BC8153D" w14:textId="77777777" w:rsidR="0035583A" w:rsidRPr="00F829B6" w:rsidRDefault="0035583A" w:rsidP="0074607E">
      <w:pPr>
        <w:pStyle w:val="B1"/>
        <w:widowControl w:val="0"/>
      </w:pPr>
      <w:r w:rsidRPr="00F829B6">
        <w:t>-</w:t>
      </w:r>
      <w:r w:rsidRPr="00F829B6">
        <w:tab/>
        <w:t xml:space="preserve">In the fourth OFDM symbol of the first slot in a subframe in case of normal cyclic prefix, the three resource-element groups in physical resource block </w:t>
      </w:r>
      <w:r w:rsidRPr="00F829B6">
        <w:rPr>
          <w:position w:val="-10"/>
        </w:rPr>
        <w:object w:dxaOrig="440" w:dyaOrig="300" w14:anchorId="4399A97C">
          <v:shape id="_x0000_i1159" type="#_x0000_t75" style="width:21.5pt;height:14.95pt" o:ole="">
            <v:imagedata r:id="rId219" o:title=""/>
          </v:shape>
          <o:OLEObject Type="Embed" ProgID="Equation.3" ShapeID="_x0000_i1159" DrawAspect="Content" ObjectID="_1755942105" r:id="rId250"/>
        </w:object>
      </w:r>
      <w:r w:rsidRPr="00F829B6">
        <w:t xml:space="preserve"> consist of resource elements </w:t>
      </w:r>
      <w:r w:rsidRPr="00F829B6">
        <w:rPr>
          <w:position w:val="-10"/>
        </w:rPr>
        <w:object w:dxaOrig="760" w:dyaOrig="300" w14:anchorId="7907D395">
          <v:shape id="_x0000_i1160" type="#_x0000_t75" style="width:38.35pt;height:14.95pt" o:ole="">
            <v:imagedata r:id="rId251" o:title=""/>
          </v:shape>
          <o:OLEObject Type="Embed" ProgID="Equation.3" ShapeID="_x0000_i1160" DrawAspect="Content" ObjectID="_1755942106" r:id="rId252"/>
        </w:object>
      </w:r>
      <w:r w:rsidRPr="00F829B6">
        <w:t xml:space="preserve"> with</w:t>
      </w:r>
      <w:r w:rsidR="00B80263" w:rsidRPr="00F829B6">
        <w:t xml:space="preserve"> </w:t>
      </w:r>
      <w:r w:rsidRPr="00F829B6">
        <w:rPr>
          <w:position w:val="-10"/>
        </w:rPr>
        <w:object w:dxaOrig="2120" w:dyaOrig="300" w14:anchorId="3C4CFDA8">
          <v:shape id="_x0000_i1161" type="#_x0000_t75" style="width:105.65pt;height:14.95pt" o:ole="">
            <v:imagedata r:id="rId246" o:title=""/>
          </v:shape>
          <o:OLEObject Type="Embed" ProgID="Equation.3" ShapeID="_x0000_i1161" DrawAspect="Content" ObjectID="_1755942107" r:id="rId253"/>
        </w:object>
      </w:r>
      <w:r w:rsidRPr="00F829B6">
        <w:t xml:space="preserve">, </w:t>
      </w:r>
      <w:r w:rsidRPr="00F829B6">
        <w:rPr>
          <w:position w:val="-10"/>
        </w:rPr>
        <w:object w:dxaOrig="2160" w:dyaOrig="300" w14:anchorId="70ABD9B0">
          <v:shape id="_x0000_i1162" type="#_x0000_t75" style="width:108.45pt;height:14.95pt" o:ole="">
            <v:imagedata r:id="rId232" o:title=""/>
          </v:shape>
          <o:OLEObject Type="Embed" ProgID="Equation.3" ShapeID="_x0000_i1162" DrawAspect="Content" ObjectID="_1755942108" r:id="rId254"/>
        </w:object>
      </w:r>
      <w:r w:rsidRPr="00F829B6">
        <w:t xml:space="preserve"> and </w:t>
      </w:r>
      <w:r w:rsidRPr="00F829B6">
        <w:rPr>
          <w:position w:val="-10"/>
        </w:rPr>
        <w:object w:dxaOrig="2220" w:dyaOrig="300" w14:anchorId="0BCB35F8">
          <v:shape id="_x0000_i1163" type="#_x0000_t75" style="width:111.25pt;height:14.95pt" o:ole="">
            <v:imagedata r:id="rId234" o:title=""/>
          </v:shape>
          <o:OLEObject Type="Embed" ProgID="Equation.3" ShapeID="_x0000_i1163" DrawAspect="Content" ObjectID="_1755942109" r:id="rId255"/>
        </w:object>
      </w:r>
      <w:r w:rsidRPr="00F829B6">
        <w:t>, respectively.</w:t>
      </w:r>
    </w:p>
    <w:p w14:paraId="05E3AB97" w14:textId="77777777" w:rsidR="0035583A" w:rsidRPr="00F829B6" w:rsidRDefault="0035583A" w:rsidP="0074607E">
      <w:pPr>
        <w:pStyle w:val="B1"/>
        <w:widowControl w:val="0"/>
      </w:pPr>
      <w:r w:rsidRPr="00F829B6">
        <w:t>-</w:t>
      </w:r>
      <w:r w:rsidRPr="00F829B6">
        <w:tab/>
        <w:t xml:space="preserve">In the fourth OFDM symbol of the first slot in a subframe in case of extended cyclic prefix, the two resource-element groups in physical resource block </w:t>
      </w:r>
      <w:r w:rsidRPr="00F829B6">
        <w:rPr>
          <w:position w:val="-10"/>
        </w:rPr>
        <w:object w:dxaOrig="440" w:dyaOrig="300" w14:anchorId="0DE2167B">
          <v:shape id="_x0000_i1164" type="#_x0000_t75" style="width:21.5pt;height:14.95pt" o:ole="">
            <v:imagedata r:id="rId219" o:title=""/>
          </v:shape>
          <o:OLEObject Type="Embed" ProgID="Equation.3" ShapeID="_x0000_i1164" DrawAspect="Content" ObjectID="_1755942110" r:id="rId256"/>
        </w:object>
      </w:r>
      <w:r w:rsidRPr="00F829B6">
        <w:t xml:space="preserve"> consist of resource elements </w:t>
      </w:r>
      <w:r w:rsidRPr="00F829B6">
        <w:rPr>
          <w:position w:val="-10"/>
        </w:rPr>
        <w:object w:dxaOrig="760" w:dyaOrig="300" w14:anchorId="358526AE">
          <v:shape id="_x0000_i1165" type="#_x0000_t75" style="width:38.35pt;height:14.95pt" o:ole="">
            <v:imagedata r:id="rId251" o:title=""/>
          </v:shape>
          <o:OLEObject Type="Embed" ProgID="Equation.3" ShapeID="_x0000_i1165" DrawAspect="Content" ObjectID="_1755942111" r:id="rId257"/>
        </w:object>
      </w:r>
      <w:r w:rsidRPr="00F829B6">
        <w:t xml:space="preserve"> with</w:t>
      </w:r>
      <w:r w:rsidR="00B80263" w:rsidRPr="00F829B6">
        <w:t xml:space="preserve"> </w:t>
      </w:r>
      <w:r w:rsidRPr="00F829B6">
        <w:rPr>
          <w:position w:val="-10"/>
        </w:rPr>
        <w:object w:dxaOrig="2120" w:dyaOrig="300" w14:anchorId="5029AB50">
          <v:shape id="_x0000_i1166" type="#_x0000_t75" style="width:105.65pt;height:14.95pt" o:ole="">
            <v:imagedata r:id="rId239" o:title=""/>
          </v:shape>
          <o:OLEObject Type="Embed" ProgID="Equation.3" ShapeID="_x0000_i1166" DrawAspect="Content" ObjectID="_1755942112" r:id="rId258"/>
        </w:object>
      </w:r>
      <w:r w:rsidRPr="00F829B6">
        <w:t xml:space="preserve"> and </w:t>
      </w:r>
      <w:r w:rsidRPr="00F829B6">
        <w:rPr>
          <w:position w:val="-10"/>
        </w:rPr>
        <w:object w:dxaOrig="2240" w:dyaOrig="300" w14:anchorId="699E0E8D">
          <v:shape id="_x0000_i1167" type="#_x0000_t75" style="width:112.2pt;height:14.95pt" o:ole="">
            <v:imagedata r:id="rId241" o:title=""/>
          </v:shape>
          <o:OLEObject Type="Embed" ProgID="Equation.3" ShapeID="_x0000_i1167" DrawAspect="Content" ObjectID="_1755942113" r:id="rId259"/>
        </w:object>
      </w:r>
      <w:r w:rsidRPr="00F829B6">
        <w:t>, respectively.</w:t>
      </w:r>
    </w:p>
    <w:p w14:paraId="0A3A7EF3" w14:textId="77777777" w:rsidR="0035583A" w:rsidRPr="00F829B6" w:rsidRDefault="0035583A" w:rsidP="0074607E">
      <w:pPr>
        <w:widowControl w:val="0"/>
      </w:pPr>
      <w:r w:rsidRPr="00F829B6">
        <w:t xml:space="preserve">Mapping of a symbol-quadruplet </w:t>
      </w:r>
      <w:r w:rsidRPr="00F829B6">
        <w:rPr>
          <w:position w:val="-12"/>
        </w:rPr>
        <w:object w:dxaOrig="2400" w:dyaOrig="340" w14:anchorId="6FA1260A">
          <v:shape id="_x0000_i1168" type="#_x0000_t75" style="width:118.75pt;height:17.75pt" o:ole="">
            <v:imagedata r:id="rId260" o:title=""/>
          </v:shape>
          <o:OLEObject Type="Embed" ProgID="Equation.3" ShapeID="_x0000_i1168" DrawAspect="Content" ObjectID="_1755942114" r:id="rId261"/>
        </w:object>
      </w:r>
      <w:r w:rsidRPr="00F829B6">
        <w:t xml:space="preserve"> onto a resource-element group represented by resource-element </w:t>
      </w:r>
      <w:r w:rsidRPr="00F829B6">
        <w:rPr>
          <w:position w:val="-10"/>
        </w:rPr>
        <w:object w:dxaOrig="560" w:dyaOrig="300" w14:anchorId="143D4047">
          <v:shape id="_x0000_i1169" type="#_x0000_t75" style="width:28.05pt;height:14.95pt" o:ole="">
            <v:imagedata r:id="rId207" o:title=""/>
          </v:shape>
          <o:OLEObject Type="Embed" ProgID="Equation.3" ShapeID="_x0000_i1169" DrawAspect="Content" ObjectID="_1755942115" r:id="rId262"/>
        </w:object>
      </w:r>
      <w:r w:rsidRPr="00F829B6">
        <w:t xml:space="preserve"> is defined such that elements </w:t>
      </w:r>
      <w:r w:rsidRPr="00F829B6">
        <w:rPr>
          <w:position w:val="-10"/>
        </w:rPr>
        <w:object w:dxaOrig="380" w:dyaOrig="300" w14:anchorId="0CD793FA">
          <v:shape id="_x0000_i1170" type="#_x0000_t75" style="width:18.7pt;height:14.95pt" o:ole="">
            <v:imagedata r:id="rId263" o:title=""/>
          </v:shape>
          <o:OLEObject Type="Embed" ProgID="Equation.3" ShapeID="_x0000_i1170" DrawAspect="Content" ObjectID="_1755942116" r:id="rId264"/>
        </w:object>
      </w:r>
      <w:r w:rsidRPr="00F829B6">
        <w:t xml:space="preserve"> are mapped to resource elements </w:t>
      </w:r>
      <w:r w:rsidRPr="00F829B6">
        <w:rPr>
          <w:position w:val="-10"/>
        </w:rPr>
        <w:object w:dxaOrig="460" w:dyaOrig="300" w14:anchorId="4554896E">
          <v:shape id="_x0000_i1171" type="#_x0000_t75" style="width:24.3pt;height:14.95pt" o:ole="">
            <v:imagedata r:id="rId213" o:title=""/>
          </v:shape>
          <o:OLEObject Type="Embed" ProgID="Equation.3" ShapeID="_x0000_i1171" DrawAspect="Content" ObjectID="_1755942117" r:id="rId265"/>
        </w:object>
      </w:r>
      <w:r w:rsidRPr="00F829B6">
        <w:t xml:space="preserve"> of the resource-element group not used for cell-specific reference signals in increasing order of</w:t>
      </w:r>
      <w:r w:rsidR="00B80263" w:rsidRPr="00F829B6">
        <w:t xml:space="preserve"> </w:t>
      </w:r>
      <w:r w:rsidRPr="00F829B6">
        <w:rPr>
          <w:position w:val="-6"/>
        </w:rPr>
        <w:object w:dxaOrig="139" w:dyaOrig="240" w14:anchorId="57290FDC">
          <v:shape id="_x0000_i1172" type="#_x0000_t75" style="width:6.55pt;height:11.2pt" o:ole="">
            <v:imagedata r:id="rId266" o:title=""/>
          </v:shape>
          <o:OLEObject Type="Embed" ProgID="Equation.3" ShapeID="_x0000_i1172" DrawAspect="Content" ObjectID="_1755942118" r:id="rId267"/>
        </w:object>
      </w:r>
      <w:r w:rsidRPr="00F829B6">
        <w:t xml:space="preserve"> and </w:t>
      </w:r>
      <w:r w:rsidRPr="00F829B6">
        <w:rPr>
          <w:position w:val="-6"/>
        </w:rPr>
        <w:object w:dxaOrig="180" w:dyaOrig="260" w14:anchorId="5D524F06">
          <v:shape id="_x0000_i1173" type="#_x0000_t75" style="width:9.35pt;height:12.15pt" o:ole="">
            <v:imagedata r:id="rId209" o:title=""/>
          </v:shape>
          <o:OLEObject Type="Embed" ProgID="Equation.3" ShapeID="_x0000_i1173" DrawAspect="Content" ObjectID="_1755942119" r:id="rId268"/>
        </w:object>
      </w:r>
      <w:r w:rsidRPr="00F829B6">
        <w:t xml:space="preserve">. In case a single cell-specific reference signal is configured, cell-specific reference signals shall be assumed to be present on antenna ports 0 and 1 for the purpose of mapping a symbol-quadruplet to a resource-element group, otherwise the number of cell-specific reference signals shall be assumed equal to the actual number of antenna ports used for cell-specific reference signals. The UE shall not make any assumptions about resource elements assumed to be reserved for reference signals but not used for transmission of a reference signal. </w:t>
      </w:r>
    </w:p>
    <w:p w14:paraId="0124E182" w14:textId="77777777" w:rsidR="0035583A" w:rsidRPr="00F829B6" w:rsidRDefault="0035583A" w:rsidP="0074607E">
      <w:pPr>
        <w:widowControl w:val="0"/>
      </w:pPr>
      <w:r w:rsidRPr="00F829B6">
        <w:t xml:space="preserve">For frame structure type 3, if the higher layer parameter </w:t>
      </w:r>
      <w:r w:rsidRPr="00F829B6">
        <w:rPr>
          <w:i/>
        </w:rPr>
        <w:t>subframeStartPosition</w:t>
      </w:r>
      <w:r w:rsidRPr="00F829B6">
        <w:t xml:space="preserve"> indicates </w:t>
      </w:r>
      <w:r w:rsidR="00B80263" w:rsidRPr="00F829B6">
        <w:rPr>
          <w:lang w:eastAsia="zh-CN"/>
        </w:rPr>
        <w:t>'</w:t>
      </w:r>
      <w:r w:rsidRPr="00F829B6">
        <w:rPr>
          <w:lang w:eastAsia="zh-CN"/>
        </w:rPr>
        <w:t>s07</w:t>
      </w:r>
      <w:r w:rsidR="00B80263" w:rsidRPr="00F829B6">
        <w:rPr>
          <w:lang w:eastAsia="zh-CN"/>
        </w:rPr>
        <w:t>'</w:t>
      </w:r>
      <w:r w:rsidRPr="00F829B6">
        <w:rPr>
          <w:lang w:eastAsia="zh-CN"/>
        </w:rPr>
        <w:t xml:space="preserve"> and the </w:t>
      </w:r>
      <w:r w:rsidRPr="00F829B6">
        <w:t>downlink transmission starts in the second slot of a subframe</w:t>
      </w:r>
      <w:r w:rsidRPr="00F829B6">
        <w:rPr>
          <w:lang w:eastAsia="zh-CN"/>
        </w:rPr>
        <w:t xml:space="preserve">, </w:t>
      </w:r>
      <w:r w:rsidRPr="00F829B6">
        <w:t>the above definition applies to the second slot of that subframe instead of the first slot.</w:t>
      </w:r>
      <w:r w:rsidRPr="00F829B6">
        <w:rPr>
          <w:lang w:eastAsia="zh-CN"/>
        </w:rPr>
        <w:t xml:space="preserve"> </w:t>
      </w:r>
    </w:p>
    <w:p w14:paraId="7EEBF8A9" w14:textId="77777777" w:rsidR="0035583A" w:rsidRPr="00F829B6" w:rsidRDefault="0035583A" w:rsidP="0074607E">
      <w:pPr>
        <w:pStyle w:val="Heading3"/>
        <w:keepNext w:val="0"/>
        <w:keepLines w:val="0"/>
        <w:widowControl w:val="0"/>
      </w:pPr>
      <w:bookmarkStart w:id="16" w:name="_Toc454818010"/>
      <w:r w:rsidRPr="00F829B6">
        <w:t>6.2.4A</w:t>
      </w:r>
      <w:r w:rsidRPr="00F829B6">
        <w:tab/>
        <w:t>Enhanced Resource-Element Groups (EREGs)</w:t>
      </w:r>
      <w:bookmarkEnd w:id="16"/>
    </w:p>
    <w:p w14:paraId="3DAF73B1" w14:textId="77777777" w:rsidR="0035583A" w:rsidRPr="00F829B6" w:rsidRDefault="0035583A" w:rsidP="0074607E">
      <w:pPr>
        <w:widowControl w:val="0"/>
      </w:pPr>
      <w:r w:rsidRPr="00F829B6">
        <w:t xml:space="preserve">EREGs are used for defining the mapping of enhanced control channels to resource elements. </w:t>
      </w:r>
    </w:p>
    <w:p w14:paraId="0EF61BE7" w14:textId="77777777" w:rsidR="0035583A" w:rsidRPr="00F829B6" w:rsidRDefault="0035583A" w:rsidP="0074607E">
      <w:pPr>
        <w:widowControl w:val="0"/>
      </w:pPr>
      <w:r w:rsidRPr="00F829B6">
        <w:t xml:space="preserve">There are 16 EREGs, numbered from 0 to 15, per physical resource block pair. Number all resource elements, except resource elements carrying DM-RS for antenna ports </w:t>
      </w:r>
      <w:r w:rsidRPr="00F829B6">
        <w:rPr>
          <w:position w:val="-10"/>
        </w:rPr>
        <w:object w:dxaOrig="1800" w:dyaOrig="300" w14:anchorId="39AE8CCB">
          <v:shape id="_x0000_i1174" type="#_x0000_t75" style="width:90.7pt;height:14.95pt" o:ole="">
            <v:imagedata r:id="rId269" o:title=""/>
          </v:shape>
          <o:OLEObject Type="Embed" ProgID="Equation.3" ShapeID="_x0000_i1174" DrawAspect="Content" ObjectID="_1755942120" r:id="rId270"/>
        </w:object>
      </w:r>
      <w:r w:rsidRPr="00F829B6">
        <w:t xml:space="preserve"> for normal cyclic prefix or </w:t>
      </w:r>
      <w:r w:rsidRPr="00F829B6">
        <w:rPr>
          <w:position w:val="-10"/>
        </w:rPr>
        <w:object w:dxaOrig="1140" w:dyaOrig="300" w14:anchorId="785C2BFF">
          <v:shape id="_x0000_i1175" type="#_x0000_t75" style="width:57.05pt;height:14.95pt" o:ole="">
            <v:imagedata r:id="rId271" o:title=""/>
          </v:shape>
          <o:OLEObject Type="Embed" ProgID="Equation.3" ShapeID="_x0000_i1175" DrawAspect="Content" ObjectID="_1755942121" r:id="rId272"/>
        </w:object>
      </w:r>
      <w:r w:rsidRPr="00F829B6">
        <w:t xml:space="preserve"> for extended cyclic prefix, in a physical resource-block pair cyclically from 0 to 15 in an increasing order of first frequency, then time. All resource elements with number </w:t>
      </w:r>
      <w:r w:rsidRPr="00F829B6">
        <w:rPr>
          <w:position w:val="-6"/>
        </w:rPr>
        <w:object w:dxaOrig="139" w:dyaOrig="240" w14:anchorId="0310D731">
          <v:shape id="_x0000_i1176" type="#_x0000_t75" style="width:6.55pt;height:11.2pt" o:ole="">
            <v:imagedata r:id="rId273" o:title=""/>
          </v:shape>
          <o:OLEObject Type="Embed" ProgID="Equation.3" ShapeID="_x0000_i1176" DrawAspect="Content" ObjectID="_1755942122" r:id="rId274"/>
        </w:object>
      </w:r>
      <w:r w:rsidRPr="00F829B6">
        <w:t xml:space="preserve"> in that physical resource-block pair constitutes EREG number </w:t>
      </w:r>
      <w:r w:rsidRPr="00F829B6">
        <w:rPr>
          <w:position w:val="-6"/>
        </w:rPr>
        <w:object w:dxaOrig="139" w:dyaOrig="240" w14:anchorId="381C2886">
          <v:shape id="_x0000_i1177" type="#_x0000_t75" style="width:6.55pt;height:11.2pt" o:ole="">
            <v:imagedata r:id="rId275" o:title=""/>
          </v:shape>
          <o:OLEObject Type="Embed" ProgID="Equation.3" ShapeID="_x0000_i1177" DrawAspect="Content" ObjectID="_1755942123" r:id="rId276"/>
        </w:object>
      </w:r>
      <w:r w:rsidRPr="00F829B6">
        <w:t xml:space="preserve">. </w:t>
      </w:r>
    </w:p>
    <w:p w14:paraId="12993527" w14:textId="77777777" w:rsidR="0035583A" w:rsidRPr="00F829B6" w:rsidRDefault="0035583A" w:rsidP="0074607E">
      <w:pPr>
        <w:widowControl w:val="0"/>
        <w:rPr>
          <w:lang w:eastAsia="zh-CN"/>
        </w:rPr>
      </w:pPr>
      <w:r w:rsidRPr="00F829B6">
        <w:t xml:space="preserve">For frame structure type 3, if the higher layer parameter </w:t>
      </w:r>
      <w:r w:rsidRPr="00F829B6">
        <w:rPr>
          <w:i/>
        </w:rPr>
        <w:t>subframeStartPosition</w:t>
      </w:r>
      <w:r w:rsidRPr="00F829B6">
        <w:t xml:space="preserve"> indicates </w:t>
      </w:r>
      <w:r w:rsidR="00B80263" w:rsidRPr="00F829B6">
        <w:rPr>
          <w:lang w:eastAsia="zh-CN"/>
        </w:rPr>
        <w:t>'</w:t>
      </w:r>
      <w:r w:rsidRPr="00F829B6">
        <w:rPr>
          <w:lang w:eastAsia="zh-CN"/>
        </w:rPr>
        <w:t>s07</w:t>
      </w:r>
      <w:r w:rsidR="00B80263" w:rsidRPr="00F829B6">
        <w:rPr>
          <w:lang w:eastAsia="zh-CN"/>
        </w:rPr>
        <w:t>'</w:t>
      </w:r>
      <w:r w:rsidRPr="00F829B6">
        <w:rPr>
          <w:lang w:eastAsia="zh-CN"/>
        </w:rPr>
        <w:t xml:space="preserve"> and the </w:t>
      </w:r>
      <w:r w:rsidRPr="00F829B6">
        <w:t>downlink transmission starts in the second slot of a subframe</w:t>
      </w:r>
      <w:r w:rsidRPr="00F829B6">
        <w:rPr>
          <w:lang w:eastAsia="zh-CN"/>
        </w:rPr>
        <w:t xml:space="preserve">, </w:t>
      </w:r>
      <w:r w:rsidRPr="00F829B6">
        <w:t>the above definition applies to the second slot of that subframe instead of the first slot.</w:t>
      </w:r>
      <w:r w:rsidRPr="00F829B6">
        <w:rPr>
          <w:lang w:eastAsia="zh-CN"/>
        </w:rPr>
        <w:t xml:space="preserve"> </w:t>
      </w:r>
    </w:p>
    <w:p w14:paraId="1A98D08B" w14:textId="77777777" w:rsidR="007C5EEE" w:rsidRPr="00F829B6" w:rsidRDefault="007C5EEE" w:rsidP="0074607E">
      <w:pPr>
        <w:pStyle w:val="Heading3"/>
        <w:keepNext w:val="0"/>
        <w:keepLines w:val="0"/>
        <w:widowControl w:val="0"/>
        <w:rPr>
          <w:lang w:eastAsia="zh-CN"/>
        </w:rPr>
      </w:pPr>
      <w:r w:rsidRPr="00F829B6">
        <w:rPr>
          <w:lang w:eastAsia="zh-CN"/>
        </w:rPr>
        <w:t>6.2.4B</w:t>
      </w:r>
      <w:r w:rsidRPr="00F829B6">
        <w:rPr>
          <w:lang w:eastAsia="zh-CN"/>
        </w:rPr>
        <w:tab/>
        <w:t>Short Resource-Element Groups (SREGs)</w:t>
      </w:r>
    </w:p>
    <w:p w14:paraId="738520E3" w14:textId="77777777" w:rsidR="007C5EEE" w:rsidRPr="00F829B6" w:rsidRDefault="007C5EEE" w:rsidP="0074607E">
      <w:pPr>
        <w:widowControl w:val="0"/>
      </w:pPr>
      <w:r w:rsidRPr="00F829B6">
        <w:t>Short resource-element groups (SREGs) are used for defining the mapping of short control channels to resource elements.</w:t>
      </w:r>
    </w:p>
    <w:p w14:paraId="554B8DBD" w14:textId="77777777" w:rsidR="007C5EEE" w:rsidRPr="00F829B6" w:rsidRDefault="007C5EEE" w:rsidP="0074607E">
      <w:pPr>
        <w:widowControl w:val="0"/>
      </w:pPr>
      <w:r w:rsidRPr="00F829B6">
        <w:t xml:space="preserve">One SREG is composed of all resource elements in a physical resource block in a given OFDM symbol. The set of resource elements </w:t>
      </w:r>
      <w:r w:rsidRPr="00F829B6">
        <w:rPr>
          <w:position w:val="-10"/>
        </w:rPr>
        <w:object w:dxaOrig="460" w:dyaOrig="300" w14:anchorId="2B4B7F97">
          <v:shape id="_x0000_i1178" type="#_x0000_t75" style="width:24.3pt;height:14.95pt" o:ole="">
            <v:imagedata r:id="rId213" o:title=""/>
          </v:shape>
          <o:OLEObject Type="Embed" ProgID="Equation.3" ShapeID="_x0000_i1178" DrawAspect="Content" ObjectID="_1755942124" r:id="rId277"/>
        </w:object>
      </w:r>
      <w:r w:rsidRPr="00F829B6">
        <w:t xml:space="preserve"> in an SREG in physical resource block </w:t>
      </w:r>
      <w:r w:rsidRPr="00F829B6">
        <w:rPr>
          <w:position w:val="-10"/>
        </w:rPr>
        <w:object w:dxaOrig="440" w:dyaOrig="300" w14:anchorId="0A6A8559">
          <v:shape id="_x0000_i1179" type="#_x0000_t75" style="width:21.5pt;height:14.95pt" o:ole="">
            <v:imagedata r:id="rId219" o:title=""/>
          </v:shape>
          <o:OLEObject Type="Embed" ProgID="Equation.3" ShapeID="_x0000_i1179" DrawAspect="Content" ObjectID="_1755942125" r:id="rId278"/>
        </w:object>
      </w:r>
      <w:r w:rsidRPr="00F829B6">
        <w:t xml:space="preserve"> consist of resource elements with  </w:t>
      </w:r>
      <w:r w:rsidRPr="00F829B6">
        <w:rPr>
          <w:position w:val="-12"/>
        </w:rPr>
        <w:object w:dxaOrig="2580" w:dyaOrig="360" w14:anchorId="338A515E">
          <v:shape id="_x0000_i1180" type="#_x0000_t75" style="width:113.15pt;height:15.9pt" o:ole="">
            <v:imagedata r:id="rId279" o:title=""/>
          </v:shape>
          <o:OLEObject Type="Embed" ProgID="Equation.3" ShapeID="_x0000_i1180" DrawAspect="Content" ObjectID="_1755942126" r:id="rId280"/>
        </w:object>
      </w:r>
      <w:r w:rsidRPr="00F829B6">
        <w:t xml:space="preserve"> with </w:t>
      </w:r>
      <w:r w:rsidRPr="00F829B6">
        <w:rPr>
          <w:position w:val="-10"/>
        </w:rPr>
        <w:object w:dxaOrig="1340" w:dyaOrig="340" w14:anchorId="5C60592A">
          <v:shape id="_x0000_i1181" type="#_x0000_t75" style="width:68.25pt;height:17.75pt" o:ole="">
            <v:imagedata r:id="rId215" o:title=""/>
          </v:shape>
          <o:OLEObject Type="Embed" ProgID="Equation.3" ShapeID="_x0000_i1181" DrawAspect="Content" ObjectID="_1755942127" r:id="rId281"/>
        </w:object>
      </w:r>
      <w:r w:rsidRPr="00F829B6">
        <w:t xml:space="preserve">, </w:t>
      </w:r>
      <w:r w:rsidRPr="00F829B6">
        <w:rPr>
          <w:position w:val="-10"/>
        </w:rPr>
        <w:object w:dxaOrig="1340" w:dyaOrig="340" w14:anchorId="77498E2D">
          <v:shape id="_x0000_i1182" type="#_x0000_t75" style="width:68.25pt;height:17.75pt" o:ole="">
            <v:imagedata r:id="rId217" o:title=""/>
          </v:shape>
          <o:OLEObject Type="Embed" ProgID="Equation.3" ShapeID="_x0000_i1182" DrawAspect="Content" ObjectID="_1755942128" r:id="rId282"/>
        </w:object>
      </w:r>
      <w:r w:rsidRPr="00F829B6">
        <w:t xml:space="preserve">, all having the same value of </w:t>
      </w:r>
      <w:r w:rsidRPr="00F829B6">
        <w:rPr>
          <w:position w:val="-6"/>
        </w:rPr>
        <w:object w:dxaOrig="160" w:dyaOrig="279" w14:anchorId="5BE04018">
          <v:shape id="_x0000_i1183" type="#_x0000_t75" style="width:6.55pt;height:11.2pt" o:ole="">
            <v:imagedata r:id="rId283" o:title=""/>
          </v:shape>
          <o:OLEObject Type="Embed" ProgID="Equation.3" ShapeID="_x0000_i1183" DrawAspect="Content" ObjectID="_1755942129" r:id="rId284"/>
        </w:object>
      </w:r>
      <w:r w:rsidRPr="00F829B6">
        <w:t>.</w:t>
      </w:r>
    </w:p>
    <w:p w14:paraId="4E896D71" w14:textId="77777777" w:rsidR="0035583A" w:rsidRPr="00F829B6" w:rsidRDefault="0035583A" w:rsidP="0074607E">
      <w:pPr>
        <w:pStyle w:val="Heading3"/>
        <w:keepNext w:val="0"/>
        <w:keepLines w:val="0"/>
        <w:widowControl w:val="0"/>
      </w:pPr>
      <w:bookmarkStart w:id="17" w:name="_Toc454818011"/>
      <w:r w:rsidRPr="00F829B6">
        <w:t>6.2.5</w:t>
      </w:r>
      <w:r w:rsidRPr="00F829B6">
        <w:tab/>
        <w:t>Guard period for half-duplex FDD operation</w:t>
      </w:r>
      <w:bookmarkEnd w:id="17"/>
    </w:p>
    <w:p w14:paraId="09386378" w14:textId="77777777" w:rsidR="0035583A" w:rsidRPr="00F829B6" w:rsidRDefault="0035583A" w:rsidP="0074607E">
      <w:pPr>
        <w:widowControl w:val="0"/>
      </w:pPr>
      <w:r w:rsidRPr="00F829B6">
        <w:t xml:space="preserve">For type A half-duplex FDD operation, a guard period is created by the UE by </w:t>
      </w:r>
    </w:p>
    <w:p w14:paraId="534C96C9" w14:textId="77777777" w:rsidR="0035583A" w:rsidRPr="00F829B6" w:rsidRDefault="0035583A" w:rsidP="0074607E">
      <w:pPr>
        <w:pStyle w:val="B1"/>
        <w:widowControl w:val="0"/>
      </w:pPr>
      <w:r w:rsidRPr="00F829B6">
        <w:t>-</w:t>
      </w:r>
      <w:r w:rsidRPr="00F829B6">
        <w:tab/>
        <w:t xml:space="preserve">not receiving the last part of a downlink subframe immediately preceding an uplink subframe from the same UE. </w:t>
      </w:r>
    </w:p>
    <w:p w14:paraId="3C416C98" w14:textId="77777777" w:rsidR="0035583A" w:rsidRPr="00F829B6" w:rsidRDefault="0035583A" w:rsidP="0074607E">
      <w:pPr>
        <w:widowControl w:val="0"/>
      </w:pPr>
      <w:r w:rsidRPr="00F829B6">
        <w:t>For type B half-duplex FDD operation, guard periods, each referred to as a half-duplex guard subframe, are created by the UE by</w:t>
      </w:r>
    </w:p>
    <w:p w14:paraId="34EFD950" w14:textId="77777777" w:rsidR="0035583A" w:rsidRPr="00F829B6" w:rsidRDefault="0035583A" w:rsidP="0074607E">
      <w:pPr>
        <w:pStyle w:val="B1"/>
        <w:widowControl w:val="0"/>
      </w:pPr>
      <w:r w:rsidRPr="00F829B6">
        <w:lastRenderedPageBreak/>
        <w:t>-</w:t>
      </w:r>
      <w:r w:rsidRPr="00F829B6">
        <w:tab/>
        <w:t>not receiving a downlink subframe immediately preceding an uplink subframe from the same UE, and</w:t>
      </w:r>
    </w:p>
    <w:p w14:paraId="7070A096" w14:textId="77777777" w:rsidR="0035583A" w:rsidRPr="00F829B6" w:rsidRDefault="0035583A" w:rsidP="0074607E">
      <w:pPr>
        <w:pStyle w:val="B1"/>
        <w:widowControl w:val="0"/>
      </w:pPr>
      <w:r w:rsidRPr="00F829B6">
        <w:t>-</w:t>
      </w:r>
      <w:r w:rsidRPr="00F829B6">
        <w:tab/>
        <w:t>not receiving a downlink subframe immediately following an uplink subframe from the same UE.</w:t>
      </w:r>
    </w:p>
    <w:p w14:paraId="2BCD821F" w14:textId="77777777" w:rsidR="0035583A" w:rsidRPr="00F829B6" w:rsidRDefault="0035583A" w:rsidP="0074607E">
      <w:pPr>
        <w:pStyle w:val="Heading3"/>
        <w:keepNext w:val="0"/>
        <w:keepLines w:val="0"/>
        <w:widowControl w:val="0"/>
      </w:pPr>
      <w:bookmarkStart w:id="18" w:name="_Toc454818012"/>
      <w:r w:rsidRPr="00F829B6">
        <w:t>6.2.6</w:t>
      </w:r>
      <w:r w:rsidRPr="00F829B6">
        <w:tab/>
        <w:t>Guard Period for TDD Operation</w:t>
      </w:r>
      <w:bookmarkEnd w:id="18"/>
    </w:p>
    <w:p w14:paraId="06059AD5" w14:textId="77777777" w:rsidR="0035583A" w:rsidRPr="00F829B6" w:rsidRDefault="0035583A" w:rsidP="0074607E">
      <w:pPr>
        <w:widowControl w:val="0"/>
      </w:pPr>
      <w:r w:rsidRPr="00F829B6">
        <w:t xml:space="preserve">For frame structure type 2, the GP field in Figure 4.2-1 serves as a guard period. </w:t>
      </w:r>
    </w:p>
    <w:p w14:paraId="2011A05E" w14:textId="77777777" w:rsidR="0035583A" w:rsidRPr="00F829B6" w:rsidRDefault="0035583A" w:rsidP="0074607E">
      <w:pPr>
        <w:pStyle w:val="Heading3"/>
        <w:keepNext w:val="0"/>
        <w:keepLines w:val="0"/>
        <w:widowControl w:val="0"/>
      </w:pPr>
      <w:bookmarkStart w:id="19" w:name="_Toc454818013"/>
      <w:r w:rsidRPr="00F829B6">
        <w:t>6.2.7</w:t>
      </w:r>
      <w:r w:rsidRPr="00F829B6">
        <w:tab/>
        <w:t>Narrowbands</w:t>
      </w:r>
      <w:bookmarkEnd w:id="19"/>
      <w:r w:rsidR="00163C96" w:rsidRPr="00F829B6">
        <w:t xml:space="preserve"> and widebands</w:t>
      </w:r>
    </w:p>
    <w:p w14:paraId="5F41F875" w14:textId="77777777" w:rsidR="0035583A" w:rsidRPr="00F829B6" w:rsidRDefault="0035583A" w:rsidP="0074607E">
      <w:pPr>
        <w:widowControl w:val="0"/>
      </w:pPr>
      <w:r w:rsidRPr="00F829B6">
        <w:t>A narrowband is defined as six non-overlapping consecutive physical resource blocks in the frequency domain. The total number of downlink narrowbands in the downlink transmission bandwidth configured in the cell is given by</w:t>
      </w:r>
    </w:p>
    <w:p w14:paraId="00E59732" w14:textId="77777777" w:rsidR="0035583A" w:rsidRPr="00F829B6" w:rsidRDefault="0035583A" w:rsidP="0074607E">
      <w:pPr>
        <w:pStyle w:val="EQ"/>
        <w:keepLines w:val="0"/>
        <w:widowControl w:val="0"/>
        <w:jc w:val="center"/>
      </w:pPr>
      <w:r w:rsidRPr="00F829B6">
        <w:rPr>
          <w:position w:val="-30"/>
        </w:rPr>
        <w:object w:dxaOrig="1280" w:dyaOrig="700" w14:anchorId="4507BA5A">
          <v:shape id="_x0000_i1184" type="#_x0000_t75" style="width:63.6pt;height:35.55pt" o:ole="">
            <v:imagedata r:id="rId285" o:title=""/>
          </v:shape>
          <o:OLEObject Type="Embed" ProgID="Equation.3" ShapeID="_x0000_i1184" DrawAspect="Content" ObjectID="_1755942130" r:id="rId286"/>
        </w:object>
      </w:r>
    </w:p>
    <w:p w14:paraId="02E601DB" w14:textId="77777777" w:rsidR="0035583A" w:rsidRPr="00F829B6" w:rsidRDefault="0035583A" w:rsidP="0074607E">
      <w:pPr>
        <w:widowControl w:val="0"/>
      </w:pPr>
      <w:r w:rsidRPr="00F829B6">
        <w:t xml:space="preserve">The narrowbands are numbered </w:t>
      </w:r>
      <w:r w:rsidRPr="00F829B6">
        <w:rPr>
          <w:position w:val="-10"/>
        </w:rPr>
        <w:object w:dxaOrig="1600" w:dyaOrig="340" w14:anchorId="5484DC2C">
          <v:shape id="_x0000_i1185" type="#_x0000_t75" style="width:80.4pt;height:17.75pt" o:ole="">
            <v:imagedata r:id="rId287" o:title=""/>
          </v:shape>
          <o:OLEObject Type="Embed" ProgID="Equation.3" ShapeID="_x0000_i1185" DrawAspect="Content" ObjectID="_1755942131" r:id="rId288"/>
        </w:object>
      </w:r>
      <w:r w:rsidR="00B80263" w:rsidRPr="00F829B6">
        <w:t xml:space="preserve"> </w:t>
      </w:r>
      <w:r w:rsidRPr="00F829B6">
        <w:t xml:space="preserve">in order of increasing physical resource-block number where narrowband </w:t>
      </w:r>
      <w:r w:rsidRPr="00F829B6">
        <w:rPr>
          <w:position w:val="-10"/>
        </w:rPr>
        <w:object w:dxaOrig="380" w:dyaOrig="300" w14:anchorId="07FF56C9">
          <v:shape id="_x0000_i1186" type="#_x0000_t75" style="width:18.7pt;height:14.95pt" o:ole="">
            <v:imagedata r:id="rId289" o:title=""/>
          </v:shape>
          <o:OLEObject Type="Embed" ProgID="Equation.3" ShapeID="_x0000_i1186" DrawAspect="Content" ObjectID="_1755942132" r:id="rId290"/>
        </w:object>
      </w:r>
      <w:r w:rsidRPr="00F829B6">
        <w:t>is composed of physical resource-block indices</w:t>
      </w:r>
    </w:p>
    <w:p w14:paraId="4CE1D3E0" w14:textId="77777777" w:rsidR="0035583A" w:rsidRPr="00F829B6" w:rsidRDefault="00562A42" w:rsidP="0074607E">
      <w:pPr>
        <w:pStyle w:val="EQ"/>
        <w:keepLines w:val="0"/>
        <w:widowControl w:val="0"/>
        <w:jc w:val="center"/>
      </w:pPr>
      <w:r w:rsidRPr="001032FA">
        <w:rPr>
          <w:position w:val="-44"/>
        </w:rPr>
        <w:object w:dxaOrig="4540" w:dyaOrig="980" w14:anchorId="69B1057B">
          <v:shape id="_x0000_i1187" type="#_x0000_t75" style="width:229.1pt;height:46.75pt" o:ole="">
            <v:imagedata r:id="rId291" o:title=""/>
          </v:shape>
          <o:OLEObject Type="Embed" ProgID="Equation.DSMT4" ShapeID="_x0000_i1187" DrawAspect="Content" ObjectID="_1755942133" r:id="rId292"/>
        </w:object>
      </w:r>
    </w:p>
    <w:p w14:paraId="0E8A08E3" w14:textId="77777777" w:rsidR="0035583A" w:rsidRPr="00F829B6" w:rsidRDefault="0035583A" w:rsidP="0074607E">
      <w:pPr>
        <w:widowControl w:val="0"/>
      </w:pPr>
      <w:r w:rsidRPr="00F829B6">
        <w:t>where</w:t>
      </w:r>
    </w:p>
    <w:p w14:paraId="6083A2C9" w14:textId="77777777" w:rsidR="0035583A" w:rsidRPr="00F829B6" w:rsidRDefault="0035583A" w:rsidP="0074607E">
      <w:pPr>
        <w:pStyle w:val="EQ"/>
        <w:keepLines w:val="0"/>
        <w:widowControl w:val="0"/>
        <w:jc w:val="center"/>
        <w:rPr>
          <w:position w:val="-30"/>
        </w:rPr>
      </w:pPr>
      <w:r w:rsidRPr="00F829B6">
        <w:rPr>
          <w:position w:val="-44"/>
        </w:rPr>
        <w:object w:dxaOrig="1740" w:dyaOrig="980" w14:anchorId="472C1CD2">
          <v:shape id="_x0000_i1188" type="#_x0000_t75" style="width:86.95pt;height:47.7pt" o:ole="">
            <v:imagedata r:id="rId293" o:title=""/>
          </v:shape>
          <o:OLEObject Type="Embed" ProgID="Equation.3" ShapeID="_x0000_i1188" DrawAspect="Content" ObjectID="_1755942134" r:id="rId294"/>
        </w:object>
      </w:r>
    </w:p>
    <w:p w14:paraId="3508ED4F" w14:textId="77777777" w:rsidR="00562A42" w:rsidRPr="00562A42" w:rsidRDefault="00562A42" w:rsidP="0074607E">
      <w:pPr>
        <w:widowControl w:val="0"/>
      </w:pPr>
      <w:r w:rsidRPr="00562A42">
        <w:t xml:space="preserve">and </w:t>
      </w:r>
      <m:oMath>
        <m:acc>
          <m:accPr>
            <m:chr m:val="̅"/>
            <m:ctrlPr>
              <w:rPr>
                <w:rFonts w:ascii="Cambria Math" w:eastAsia="Calibri" w:hAnsi="Cambria Math"/>
                <w:i/>
              </w:rPr>
            </m:ctrlPr>
          </m:accPr>
          <m:e>
            <m:r>
              <m:rPr>
                <m:sty m:val="bi"/>
              </m:rPr>
              <w:rPr>
                <w:rFonts w:ascii="Cambria Math" w:hAnsi="Cambria Math"/>
              </w:rPr>
              <m:t>i</m:t>
            </m:r>
          </m:e>
        </m:acc>
      </m:oMath>
      <w:r w:rsidRPr="00562A42">
        <w:t xml:space="preserve"> is according to Table 6.2.7-1 for the narrowbands used for PDSCH resource allocation in CEModeB if the higher-layer parameter </w:t>
      </w:r>
      <w:r w:rsidRPr="00562A42">
        <w:rPr>
          <w:i/>
        </w:rPr>
        <w:t>ce-PDSCH-FlexibleStartPRB-AllocConfig</w:t>
      </w:r>
      <w:r w:rsidRPr="00562A42">
        <w:t xml:space="preserve"> is set, otherwise </w:t>
      </w:r>
      <m:oMath>
        <m:acc>
          <m:accPr>
            <m:chr m:val="̅"/>
            <m:ctrlPr>
              <w:rPr>
                <w:rFonts w:ascii="Cambria Math" w:eastAsia="Calibri" w:hAnsi="Cambria Math"/>
                <w:i/>
              </w:rPr>
            </m:ctrlPr>
          </m:accPr>
          <m:e>
            <m:r>
              <m:rPr>
                <m:sty m:val="bi"/>
              </m:rPr>
              <w:rPr>
                <w:rFonts w:ascii="Cambria Math" w:hAnsi="Cambria Math"/>
              </w:rPr>
              <m:t>i</m:t>
            </m:r>
          </m:e>
        </m:acc>
        <m:r>
          <w:rPr>
            <w:rFonts w:ascii="Cambria Math" w:eastAsia="Calibri" w:hAnsi="Cambria Math"/>
          </w:rPr>
          <m:t>=0</m:t>
        </m:r>
      </m:oMath>
      <w:r w:rsidRPr="00562A42">
        <w:t xml:space="preserve">. </w:t>
      </w:r>
    </w:p>
    <w:p w14:paraId="3284C5F1" w14:textId="77777777" w:rsidR="00163C96" w:rsidRPr="00F829B6" w:rsidRDefault="00163C96" w:rsidP="0074607E">
      <w:pPr>
        <w:widowControl w:val="0"/>
      </w:pPr>
      <w:r w:rsidRPr="00F829B6">
        <w:t xml:space="preserve">If </w:t>
      </w:r>
      <w:r w:rsidRPr="00F829B6">
        <w:rPr>
          <w:position w:val="-10"/>
        </w:rPr>
        <w:object w:dxaOrig="780" w:dyaOrig="340" w14:anchorId="025A75AA">
          <v:shape id="_x0000_i1189" type="#_x0000_t75" style="width:39.25pt;height:17.75pt" o:ole="">
            <v:imagedata r:id="rId295" o:title=""/>
          </v:shape>
          <o:OLEObject Type="Embed" ProgID="Equation.3" ShapeID="_x0000_i1189" DrawAspect="Content" ObjectID="_1755942135" r:id="rId296"/>
        </w:object>
      </w:r>
      <w:r w:rsidRPr="00F829B6">
        <w:t>, a wideband is defined as four non-overlapping narrowbands in the frequency domain. The total number of downlink widebands in the downlink transmission bandwidth configured in the cell is given by</w:t>
      </w:r>
    </w:p>
    <w:p w14:paraId="2AAA8B04" w14:textId="77777777" w:rsidR="00163C96" w:rsidRPr="00F829B6" w:rsidRDefault="00163C96" w:rsidP="0074607E">
      <w:pPr>
        <w:pStyle w:val="EQ"/>
        <w:keepLines w:val="0"/>
        <w:widowControl w:val="0"/>
        <w:jc w:val="center"/>
      </w:pPr>
      <w:r w:rsidRPr="00F829B6">
        <w:rPr>
          <w:position w:val="-30"/>
        </w:rPr>
        <w:object w:dxaOrig="1300" w:dyaOrig="700" w14:anchorId="6360B846">
          <v:shape id="_x0000_i1190" type="#_x0000_t75" style="width:65.45pt;height:35.55pt" o:ole="">
            <v:imagedata r:id="rId297" o:title=""/>
          </v:shape>
          <o:OLEObject Type="Embed" ProgID="Equation.3" ShapeID="_x0000_i1190" DrawAspect="Content" ObjectID="_1755942136" r:id="rId298"/>
        </w:object>
      </w:r>
    </w:p>
    <w:p w14:paraId="6BA3D179" w14:textId="77777777" w:rsidR="00163C96" w:rsidRPr="00F829B6" w:rsidRDefault="00163C96" w:rsidP="0074607E">
      <w:pPr>
        <w:widowControl w:val="0"/>
      </w:pPr>
      <w:r w:rsidRPr="00F829B6">
        <w:t xml:space="preserve">and the widebands are numbered </w:t>
      </w:r>
      <w:r w:rsidRPr="00F829B6">
        <w:rPr>
          <w:position w:val="-10"/>
        </w:rPr>
        <w:object w:dxaOrig="1660" w:dyaOrig="340" w14:anchorId="108A3425">
          <v:shape id="_x0000_i1191" type="#_x0000_t75" style="width:83.2pt;height:17.75pt" o:ole="">
            <v:imagedata r:id="rId299" o:title=""/>
          </v:shape>
          <o:OLEObject Type="Embed" ProgID="Equation.3" ShapeID="_x0000_i1191" DrawAspect="Content" ObjectID="_1755942137" r:id="rId300"/>
        </w:object>
      </w:r>
      <w:r w:rsidR="00B80263" w:rsidRPr="00F829B6">
        <w:t xml:space="preserve"> </w:t>
      </w:r>
      <w:r w:rsidRPr="00F829B6">
        <w:t xml:space="preserve">in order of increasing narrowband number where wideband </w:t>
      </w:r>
      <w:r w:rsidRPr="00F829B6">
        <w:rPr>
          <w:position w:val="-10"/>
        </w:rPr>
        <w:object w:dxaOrig="400" w:dyaOrig="300" w14:anchorId="20FF2A56">
          <v:shape id="_x0000_i1192" type="#_x0000_t75" style="width:19.65pt;height:14.95pt" o:ole="">
            <v:imagedata r:id="rId301" o:title=""/>
          </v:shape>
          <o:OLEObject Type="Embed" ProgID="Equation.3" ShapeID="_x0000_i1192" DrawAspect="Content" ObjectID="_1755942138" r:id="rId302"/>
        </w:object>
      </w:r>
      <w:r w:rsidRPr="00F829B6">
        <w:t xml:space="preserve"> is composed of narrowband indices </w:t>
      </w:r>
      <w:r w:rsidRPr="00F829B6">
        <w:rPr>
          <w:position w:val="-10"/>
        </w:rPr>
        <w:object w:dxaOrig="780" w:dyaOrig="300" w14:anchorId="7807F63D">
          <v:shape id="_x0000_i1193" type="#_x0000_t75" style="width:39.25pt;height:14.95pt" o:ole="">
            <v:imagedata r:id="rId303" o:title=""/>
          </v:shape>
          <o:OLEObject Type="Embed" ProgID="Equation.3" ShapeID="_x0000_i1193" DrawAspect="Content" ObjectID="_1755942139" r:id="rId304"/>
        </w:object>
      </w:r>
      <w:r w:rsidRPr="00F829B6">
        <w:t xml:space="preserve"> where </w:t>
      </w:r>
      <w:r w:rsidRPr="00F829B6">
        <w:rPr>
          <w:position w:val="-8"/>
        </w:rPr>
        <w:object w:dxaOrig="880" w:dyaOrig="260" w14:anchorId="647E698F">
          <v:shape id="_x0000_i1194" type="#_x0000_t75" style="width:43.95pt;height:12.15pt" o:ole="">
            <v:imagedata r:id="rId305" o:title=""/>
          </v:shape>
          <o:OLEObject Type="Embed" ProgID="Equation.3" ShapeID="_x0000_i1194" DrawAspect="Content" ObjectID="_1755942140" r:id="rId306"/>
        </w:object>
      </w:r>
      <w:r w:rsidRPr="00F829B6">
        <w:t>.</w:t>
      </w:r>
    </w:p>
    <w:p w14:paraId="06A7F191" w14:textId="77777777" w:rsidR="00163C96" w:rsidRDefault="00163C96" w:rsidP="0074607E">
      <w:pPr>
        <w:widowControl w:val="0"/>
      </w:pPr>
      <w:r w:rsidRPr="00F829B6">
        <w:t xml:space="preserve">If </w:t>
      </w:r>
      <w:r w:rsidRPr="00F829B6">
        <w:rPr>
          <w:position w:val="-10"/>
        </w:rPr>
        <w:object w:dxaOrig="780" w:dyaOrig="340" w14:anchorId="60A48643">
          <v:shape id="_x0000_i1195" type="#_x0000_t75" style="width:39.25pt;height:17.75pt" o:ole="">
            <v:imagedata r:id="rId307" o:title=""/>
          </v:shape>
          <o:OLEObject Type="Embed" ProgID="Equation.3" ShapeID="_x0000_i1195" DrawAspect="Content" ObjectID="_1755942141" r:id="rId308"/>
        </w:object>
      </w:r>
      <w:r w:rsidRPr="00F829B6">
        <w:t xml:space="preserve">, then </w:t>
      </w:r>
      <w:r w:rsidRPr="00F829B6">
        <w:rPr>
          <w:position w:val="-10"/>
        </w:rPr>
        <w:object w:dxaOrig="760" w:dyaOrig="340" w14:anchorId="22BFA716">
          <v:shape id="_x0000_i1196" type="#_x0000_t75" style="width:38.35pt;height:17.75pt" o:ole="">
            <v:imagedata r:id="rId309" o:title=""/>
          </v:shape>
          <o:OLEObject Type="Embed" ProgID="Equation.3" ShapeID="_x0000_i1196" DrawAspect="Content" ObjectID="_1755942142" r:id="rId310"/>
        </w:object>
      </w:r>
      <w:r w:rsidRPr="00F829B6">
        <w:t xml:space="preserve"> and the single wideband is composed of the </w:t>
      </w:r>
      <w:r w:rsidRPr="00F829B6">
        <w:rPr>
          <w:position w:val="-10"/>
        </w:rPr>
        <w:object w:dxaOrig="440" w:dyaOrig="340" w14:anchorId="2D79BC4D">
          <v:shape id="_x0000_i1197" type="#_x0000_t75" style="width:21.5pt;height:17.75pt" o:ole="">
            <v:imagedata r:id="rId311" o:title=""/>
          </v:shape>
          <o:OLEObject Type="Embed" ProgID="Equation.3" ShapeID="_x0000_i1197" DrawAspect="Content" ObjectID="_1755942143" r:id="rId312"/>
        </w:object>
      </w:r>
      <w:r w:rsidRPr="00F829B6">
        <w:t xml:space="preserve"> non-overlapping narrowband(s).</w:t>
      </w:r>
    </w:p>
    <w:p w14:paraId="73EAFCA6" w14:textId="77777777" w:rsidR="00562A42" w:rsidRPr="00562A42" w:rsidRDefault="00562A42" w:rsidP="0074607E">
      <w:pPr>
        <w:pStyle w:val="TH"/>
        <w:keepNext w:val="0"/>
        <w:keepLines w:val="0"/>
        <w:widowControl w:val="0"/>
      </w:pPr>
      <w:r w:rsidRPr="00562A42">
        <w:t xml:space="preserve">Table 6.2.7-1: Shift of narrowbands for PDSCH resource allocation in CEModeB  when higher layer parameter </w:t>
      </w:r>
      <w:r w:rsidRPr="00562A42">
        <w:rPr>
          <w:i/>
        </w:rPr>
        <w:t>ce-PDSCH-FlexibleStartPRB-AllocConfig</w:t>
      </w:r>
      <w:r w:rsidRPr="00562A42">
        <w:t xml:space="preserve"> is set.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tblGrid>
      <w:tr w:rsidR="00562A42" w:rsidRPr="00562A42" w14:paraId="451B9F29" w14:textId="77777777" w:rsidTr="00DC41E4">
        <w:trPr>
          <w:jc w:val="center"/>
        </w:trPr>
        <w:tc>
          <w:tcPr>
            <w:tcW w:w="2835" w:type="dxa"/>
            <w:shd w:val="clear" w:color="auto" w:fill="auto"/>
          </w:tcPr>
          <w:p w14:paraId="18EB5642" w14:textId="77777777" w:rsidR="00562A42" w:rsidRPr="00562A42" w:rsidRDefault="00562A42" w:rsidP="0074607E">
            <w:pPr>
              <w:widowControl w:val="0"/>
              <w:spacing w:after="0"/>
              <w:jc w:val="center"/>
              <w:rPr>
                <w:rFonts w:ascii="Arial" w:hAnsi="Arial"/>
                <w:b/>
                <w:sz w:val="18"/>
              </w:rPr>
            </w:pPr>
            <w:r w:rsidRPr="00562A42">
              <w:rPr>
                <w:rFonts w:ascii="Arial" w:hAnsi="Arial"/>
                <w:b/>
                <w:sz w:val="18"/>
              </w:rPr>
              <w:t xml:space="preserve">System bandwidth </w:t>
            </w:r>
            <m:oMath>
              <m:sSubSup>
                <m:sSubSupPr>
                  <m:ctrlPr>
                    <w:rPr>
                      <w:rFonts w:ascii="Cambria Math" w:eastAsia="Calibri" w:hAnsi="Cambria Math"/>
                      <w:b/>
                      <w:i/>
                      <w:sz w:val="18"/>
                    </w:rPr>
                  </m:ctrlPr>
                </m:sSubSupPr>
                <m:e>
                  <m:r>
                    <m:rPr>
                      <m:sty m:val="bi"/>
                    </m:rPr>
                    <w:rPr>
                      <w:rFonts w:ascii="Cambria Math" w:hAnsi="Cambria Math"/>
                      <w:sz w:val="18"/>
                    </w:rPr>
                    <m:t>N</m:t>
                  </m:r>
                </m:e>
                <m:sub>
                  <m:r>
                    <m:rPr>
                      <m:nor/>
                    </m:rPr>
                    <w:rPr>
                      <w:rFonts w:ascii="Cambria Math" w:hAnsi="Cambria Math"/>
                      <w:b/>
                      <w:sz w:val="18"/>
                    </w:rPr>
                    <m:t>RB</m:t>
                  </m:r>
                </m:sub>
                <m:sup>
                  <m:r>
                    <m:rPr>
                      <m:nor/>
                    </m:rPr>
                    <w:rPr>
                      <w:rFonts w:ascii="Cambria Math" w:hAnsi="Cambria Math"/>
                      <w:b/>
                      <w:sz w:val="18"/>
                    </w:rPr>
                    <m:t>DL</m:t>
                  </m:r>
                </m:sup>
              </m:sSubSup>
            </m:oMath>
          </w:p>
        </w:tc>
        <w:tc>
          <w:tcPr>
            <w:tcW w:w="3261" w:type="dxa"/>
            <w:shd w:val="clear" w:color="auto" w:fill="auto"/>
          </w:tcPr>
          <w:p w14:paraId="1758CF76" w14:textId="77777777" w:rsidR="00562A42" w:rsidRPr="00562A42" w:rsidRDefault="00562A42" w:rsidP="0074607E">
            <w:pPr>
              <w:widowControl w:val="0"/>
              <w:spacing w:after="0"/>
              <w:jc w:val="center"/>
              <w:rPr>
                <w:rFonts w:ascii="Arial" w:hAnsi="Arial"/>
                <w:b/>
                <w:sz w:val="18"/>
              </w:rPr>
            </w:pPr>
            <w:r w:rsidRPr="00562A42">
              <w:rPr>
                <w:rFonts w:ascii="Arial" w:hAnsi="Arial"/>
                <w:b/>
                <w:sz w:val="18"/>
              </w:rPr>
              <w:t xml:space="preserve">Shift of narrowband </w:t>
            </w:r>
            <m:oMath>
              <m:acc>
                <m:accPr>
                  <m:chr m:val="̅"/>
                  <m:ctrlPr>
                    <w:rPr>
                      <w:rFonts w:ascii="Cambria Math" w:eastAsia="Calibri" w:hAnsi="Cambria Math"/>
                      <w:b/>
                      <w:i/>
                      <w:sz w:val="18"/>
                    </w:rPr>
                  </m:ctrlPr>
                </m:accPr>
                <m:e>
                  <m:r>
                    <m:rPr>
                      <m:sty m:val="bi"/>
                    </m:rPr>
                    <w:rPr>
                      <w:rFonts w:ascii="Cambria Math" w:hAnsi="Cambria Math"/>
                      <w:sz w:val="18"/>
                    </w:rPr>
                    <m:t>i</m:t>
                  </m:r>
                </m:e>
              </m:acc>
            </m:oMath>
          </w:p>
        </w:tc>
      </w:tr>
      <w:tr w:rsidR="00562A42" w:rsidRPr="00562A42" w14:paraId="23F8F0E2" w14:textId="77777777" w:rsidTr="00DC41E4">
        <w:trPr>
          <w:jc w:val="center"/>
        </w:trPr>
        <w:tc>
          <w:tcPr>
            <w:tcW w:w="2835" w:type="dxa"/>
            <w:shd w:val="clear" w:color="auto" w:fill="auto"/>
          </w:tcPr>
          <w:p w14:paraId="4FB5B1B3" w14:textId="77777777" w:rsidR="00562A42" w:rsidRPr="00562A42" w:rsidRDefault="00562A42" w:rsidP="0074607E">
            <w:pPr>
              <w:widowControl w:val="0"/>
              <w:spacing w:after="0"/>
              <w:jc w:val="center"/>
              <w:rPr>
                <w:rFonts w:ascii="Arial" w:hAnsi="Arial"/>
                <w:sz w:val="18"/>
              </w:rPr>
            </w:pPr>
            <w:r w:rsidRPr="00562A42">
              <w:rPr>
                <w:rFonts w:ascii="Arial" w:hAnsi="Arial"/>
                <w:sz w:val="18"/>
              </w:rPr>
              <w:t>6</w:t>
            </w:r>
          </w:p>
        </w:tc>
        <w:tc>
          <w:tcPr>
            <w:tcW w:w="3261" w:type="dxa"/>
            <w:shd w:val="clear" w:color="auto" w:fill="auto"/>
          </w:tcPr>
          <w:p w14:paraId="086EF6A6" w14:textId="77777777" w:rsidR="00562A42" w:rsidRPr="00562A42" w:rsidRDefault="00562A42" w:rsidP="0074607E">
            <w:pPr>
              <w:widowControl w:val="0"/>
              <w:spacing w:after="0"/>
              <w:rPr>
                <w:rFonts w:ascii="Arial" w:hAnsi="Arial"/>
                <w:sz w:val="18"/>
              </w:rPr>
            </w:pPr>
            <w:r w:rsidRPr="00562A42">
              <w:rPr>
                <w:rFonts w:ascii="Arial" w:hAnsi="Arial"/>
                <w:sz w:val="18"/>
              </w:rPr>
              <w:t>0</w:t>
            </w:r>
          </w:p>
        </w:tc>
      </w:tr>
      <w:tr w:rsidR="00562A42" w:rsidRPr="00562A42" w14:paraId="354F128D" w14:textId="77777777" w:rsidTr="00DC41E4">
        <w:trPr>
          <w:jc w:val="center"/>
        </w:trPr>
        <w:tc>
          <w:tcPr>
            <w:tcW w:w="2835" w:type="dxa"/>
            <w:shd w:val="clear" w:color="auto" w:fill="auto"/>
          </w:tcPr>
          <w:p w14:paraId="203DD8E2" w14:textId="77777777" w:rsidR="00562A42" w:rsidRPr="00562A42" w:rsidRDefault="00562A42" w:rsidP="0074607E">
            <w:pPr>
              <w:widowControl w:val="0"/>
              <w:spacing w:after="0"/>
              <w:jc w:val="center"/>
              <w:rPr>
                <w:rFonts w:ascii="Arial" w:hAnsi="Arial"/>
                <w:sz w:val="18"/>
              </w:rPr>
            </w:pPr>
            <w:r w:rsidRPr="00562A42">
              <w:rPr>
                <w:rFonts w:ascii="Arial" w:hAnsi="Arial"/>
                <w:sz w:val="18"/>
              </w:rPr>
              <w:t>15</w:t>
            </w:r>
          </w:p>
        </w:tc>
        <w:tc>
          <w:tcPr>
            <w:tcW w:w="3261" w:type="dxa"/>
            <w:shd w:val="clear" w:color="auto" w:fill="auto"/>
          </w:tcPr>
          <w:p w14:paraId="7FB61437" w14:textId="77777777" w:rsidR="00562A42" w:rsidRPr="00562A42" w:rsidRDefault="00562A42" w:rsidP="0074607E">
            <w:pPr>
              <w:widowControl w:val="0"/>
              <w:spacing w:after="0"/>
              <w:rPr>
                <w:rFonts w:ascii="Arial" w:hAnsi="Arial"/>
                <w:sz w:val="18"/>
              </w:rPr>
            </w:pPr>
            <w:r w:rsidRPr="00562A42">
              <w:rPr>
                <w:rFonts w:ascii="Arial" w:hAnsi="Arial"/>
                <w:sz w:val="18"/>
              </w:rPr>
              <w:t>-1 for narrowband #0;</w:t>
            </w:r>
          </w:p>
          <w:p w14:paraId="07327214" w14:textId="77777777" w:rsidR="00562A42" w:rsidRPr="00562A42" w:rsidRDefault="00562A42" w:rsidP="0074607E">
            <w:pPr>
              <w:widowControl w:val="0"/>
              <w:spacing w:after="0"/>
              <w:rPr>
                <w:rFonts w:ascii="Arial" w:hAnsi="Arial"/>
                <w:sz w:val="18"/>
                <w:lang w:val="en-US"/>
              </w:rPr>
            </w:pPr>
            <w:r w:rsidRPr="00562A42">
              <w:rPr>
                <w:rFonts w:ascii="Arial" w:hAnsi="Arial"/>
                <w:sz w:val="18"/>
              </w:rPr>
              <w:t>0 for narrowband #1</w:t>
            </w:r>
          </w:p>
        </w:tc>
      </w:tr>
      <w:tr w:rsidR="00562A42" w:rsidRPr="00562A42" w14:paraId="3BC8CDA2" w14:textId="77777777" w:rsidTr="00DC41E4">
        <w:trPr>
          <w:jc w:val="center"/>
        </w:trPr>
        <w:tc>
          <w:tcPr>
            <w:tcW w:w="2835" w:type="dxa"/>
            <w:shd w:val="clear" w:color="auto" w:fill="auto"/>
          </w:tcPr>
          <w:p w14:paraId="35878849" w14:textId="77777777" w:rsidR="00562A42" w:rsidRPr="00562A42" w:rsidRDefault="00562A42" w:rsidP="0074607E">
            <w:pPr>
              <w:widowControl w:val="0"/>
              <w:spacing w:after="0"/>
              <w:jc w:val="center"/>
              <w:rPr>
                <w:rFonts w:ascii="Arial" w:hAnsi="Arial"/>
                <w:sz w:val="18"/>
              </w:rPr>
            </w:pPr>
            <w:r w:rsidRPr="00562A42">
              <w:rPr>
                <w:rFonts w:ascii="Arial" w:hAnsi="Arial"/>
                <w:sz w:val="18"/>
              </w:rPr>
              <w:t>25</w:t>
            </w:r>
          </w:p>
        </w:tc>
        <w:tc>
          <w:tcPr>
            <w:tcW w:w="3261" w:type="dxa"/>
            <w:shd w:val="clear" w:color="auto" w:fill="auto"/>
          </w:tcPr>
          <w:p w14:paraId="2B8422ED" w14:textId="77777777" w:rsidR="00562A42" w:rsidRPr="00562A42" w:rsidRDefault="00562A42" w:rsidP="0074607E">
            <w:pPr>
              <w:widowControl w:val="0"/>
              <w:spacing w:after="0"/>
              <w:rPr>
                <w:rFonts w:ascii="Arial" w:hAnsi="Arial"/>
                <w:sz w:val="18"/>
              </w:rPr>
            </w:pPr>
            <w:r w:rsidRPr="00562A42">
              <w:rPr>
                <w:rFonts w:ascii="Arial" w:hAnsi="Arial"/>
                <w:sz w:val="18"/>
              </w:rPr>
              <w:t>0 for narrowbands 0, 1;</w:t>
            </w:r>
          </w:p>
          <w:p w14:paraId="073C9FBD" w14:textId="77777777" w:rsidR="00562A42" w:rsidRPr="00562A42" w:rsidRDefault="00562A42" w:rsidP="0074607E">
            <w:pPr>
              <w:widowControl w:val="0"/>
              <w:spacing w:after="0"/>
              <w:rPr>
                <w:rFonts w:ascii="Arial" w:hAnsi="Arial"/>
                <w:sz w:val="18"/>
              </w:rPr>
            </w:pPr>
            <w:r w:rsidRPr="00562A42">
              <w:rPr>
                <w:rFonts w:ascii="Arial" w:hAnsi="Arial"/>
                <w:sz w:val="18"/>
              </w:rPr>
              <w:t>- 1 for narrowband 2, 3</w:t>
            </w:r>
          </w:p>
        </w:tc>
      </w:tr>
      <w:tr w:rsidR="00562A42" w:rsidRPr="00562A42" w14:paraId="0FF84D74" w14:textId="77777777" w:rsidTr="00DC41E4">
        <w:trPr>
          <w:jc w:val="center"/>
        </w:trPr>
        <w:tc>
          <w:tcPr>
            <w:tcW w:w="2835" w:type="dxa"/>
            <w:shd w:val="clear" w:color="auto" w:fill="auto"/>
          </w:tcPr>
          <w:p w14:paraId="21858DA1" w14:textId="77777777" w:rsidR="00562A42" w:rsidRPr="00562A42" w:rsidRDefault="00562A42" w:rsidP="0074607E">
            <w:pPr>
              <w:widowControl w:val="0"/>
              <w:spacing w:after="0"/>
              <w:jc w:val="center"/>
              <w:rPr>
                <w:rFonts w:ascii="Arial" w:hAnsi="Arial"/>
                <w:sz w:val="18"/>
              </w:rPr>
            </w:pPr>
            <w:r w:rsidRPr="00562A42">
              <w:rPr>
                <w:rFonts w:ascii="Arial" w:hAnsi="Arial"/>
                <w:sz w:val="18"/>
              </w:rPr>
              <w:t>50</w:t>
            </w:r>
          </w:p>
        </w:tc>
        <w:tc>
          <w:tcPr>
            <w:tcW w:w="3261" w:type="dxa"/>
            <w:shd w:val="clear" w:color="auto" w:fill="auto"/>
          </w:tcPr>
          <w:p w14:paraId="1B9721CC" w14:textId="77777777" w:rsidR="00562A42" w:rsidRPr="00562A42" w:rsidRDefault="00562A42" w:rsidP="0074607E">
            <w:pPr>
              <w:widowControl w:val="0"/>
              <w:spacing w:after="0"/>
              <w:rPr>
                <w:rFonts w:ascii="Arial" w:hAnsi="Arial"/>
                <w:sz w:val="18"/>
              </w:rPr>
            </w:pPr>
            <w:r w:rsidRPr="00562A42">
              <w:rPr>
                <w:rFonts w:ascii="Arial" w:hAnsi="Arial"/>
                <w:sz w:val="18"/>
              </w:rPr>
              <w:t>- 1 for all narrowbands</w:t>
            </w:r>
          </w:p>
        </w:tc>
      </w:tr>
      <w:tr w:rsidR="00562A42" w:rsidRPr="00562A42" w14:paraId="50F7A74E" w14:textId="77777777" w:rsidTr="00DC41E4">
        <w:trPr>
          <w:jc w:val="center"/>
        </w:trPr>
        <w:tc>
          <w:tcPr>
            <w:tcW w:w="2835" w:type="dxa"/>
            <w:shd w:val="clear" w:color="auto" w:fill="auto"/>
          </w:tcPr>
          <w:p w14:paraId="43C01369" w14:textId="77777777" w:rsidR="00562A42" w:rsidRPr="00562A42" w:rsidRDefault="00562A42" w:rsidP="0074607E">
            <w:pPr>
              <w:widowControl w:val="0"/>
              <w:spacing w:after="0"/>
              <w:jc w:val="center"/>
              <w:rPr>
                <w:rFonts w:ascii="Arial" w:hAnsi="Arial"/>
                <w:sz w:val="18"/>
              </w:rPr>
            </w:pPr>
            <w:r w:rsidRPr="00562A42">
              <w:rPr>
                <w:rFonts w:ascii="Arial" w:hAnsi="Arial"/>
                <w:sz w:val="18"/>
              </w:rPr>
              <w:t>75</w:t>
            </w:r>
          </w:p>
          <w:p w14:paraId="3AB58CCB" w14:textId="77777777" w:rsidR="00562A42" w:rsidRPr="00562A42" w:rsidRDefault="00562A42" w:rsidP="0074607E">
            <w:pPr>
              <w:widowControl w:val="0"/>
              <w:spacing w:after="0"/>
              <w:jc w:val="center"/>
              <w:rPr>
                <w:rFonts w:ascii="Arial" w:hAnsi="Arial"/>
                <w:sz w:val="18"/>
              </w:rPr>
            </w:pPr>
          </w:p>
        </w:tc>
        <w:tc>
          <w:tcPr>
            <w:tcW w:w="3261" w:type="dxa"/>
            <w:shd w:val="clear" w:color="auto" w:fill="auto"/>
          </w:tcPr>
          <w:p w14:paraId="61E725EE" w14:textId="77777777" w:rsidR="00562A42" w:rsidRPr="00562A42" w:rsidRDefault="00562A42" w:rsidP="0074607E">
            <w:pPr>
              <w:widowControl w:val="0"/>
              <w:spacing w:after="0"/>
              <w:rPr>
                <w:rFonts w:ascii="Arial" w:hAnsi="Arial"/>
                <w:sz w:val="18"/>
              </w:rPr>
            </w:pPr>
            <w:r w:rsidRPr="00562A42">
              <w:rPr>
                <w:rFonts w:ascii="Arial" w:hAnsi="Arial"/>
                <w:sz w:val="18"/>
              </w:rPr>
              <w:t>-1 for narrowbands 0, 1, …, 5;</w:t>
            </w:r>
          </w:p>
          <w:p w14:paraId="7BA701A9" w14:textId="77777777" w:rsidR="00562A42" w:rsidRPr="00562A42" w:rsidRDefault="00562A42" w:rsidP="0074607E">
            <w:pPr>
              <w:widowControl w:val="0"/>
              <w:spacing w:after="0"/>
              <w:rPr>
                <w:rFonts w:ascii="Arial" w:hAnsi="Arial"/>
                <w:sz w:val="18"/>
              </w:rPr>
            </w:pPr>
            <w:r w:rsidRPr="00562A42">
              <w:rPr>
                <w:rFonts w:ascii="Arial" w:hAnsi="Arial"/>
                <w:sz w:val="18"/>
              </w:rPr>
              <w:t>0 for narrowbands 6, 7, …, 11</w:t>
            </w:r>
          </w:p>
        </w:tc>
      </w:tr>
      <w:tr w:rsidR="00562A42" w:rsidRPr="00562A42" w14:paraId="7C65C755" w14:textId="77777777" w:rsidTr="00DC41E4">
        <w:trPr>
          <w:jc w:val="center"/>
        </w:trPr>
        <w:tc>
          <w:tcPr>
            <w:tcW w:w="2835" w:type="dxa"/>
            <w:shd w:val="clear" w:color="auto" w:fill="auto"/>
          </w:tcPr>
          <w:p w14:paraId="47DA3F5D" w14:textId="77777777" w:rsidR="00562A42" w:rsidRPr="00562A42" w:rsidRDefault="00562A42" w:rsidP="0074607E">
            <w:pPr>
              <w:widowControl w:val="0"/>
              <w:spacing w:after="0"/>
              <w:jc w:val="center"/>
              <w:rPr>
                <w:rFonts w:ascii="Arial" w:hAnsi="Arial"/>
                <w:sz w:val="18"/>
              </w:rPr>
            </w:pPr>
            <w:r w:rsidRPr="00562A42">
              <w:rPr>
                <w:rFonts w:ascii="Arial" w:hAnsi="Arial"/>
                <w:sz w:val="18"/>
              </w:rPr>
              <w:t>100</w:t>
            </w:r>
          </w:p>
        </w:tc>
        <w:tc>
          <w:tcPr>
            <w:tcW w:w="3261" w:type="dxa"/>
            <w:shd w:val="clear" w:color="auto" w:fill="auto"/>
          </w:tcPr>
          <w:p w14:paraId="1ABDBF6F" w14:textId="77777777" w:rsidR="00562A42" w:rsidRPr="00562A42" w:rsidRDefault="00562A42" w:rsidP="0074607E">
            <w:pPr>
              <w:widowControl w:val="0"/>
              <w:spacing w:after="0"/>
              <w:rPr>
                <w:rFonts w:ascii="Arial" w:hAnsi="Arial"/>
                <w:sz w:val="18"/>
              </w:rPr>
            </w:pPr>
            <w:r w:rsidRPr="00562A42">
              <w:rPr>
                <w:rFonts w:ascii="Arial" w:hAnsi="Arial"/>
                <w:sz w:val="18"/>
              </w:rPr>
              <w:t>-2 for all narrowbands.</w:t>
            </w:r>
          </w:p>
        </w:tc>
      </w:tr>
    </w:tbl>
    <w:p w14:paraId="679D090E" w14:textId="77777777" w:rsidR="00562A42" w:rsidRPr="00F829B6" w:rsidRDefault="00562A42" w:rsidP="0074607E">
      <w:pPr>
        <w:widowControl w:val="0"/>
      </w:pPr>
    </w:p>
    <w:p w14:paraId="0E713D9F" w14:textId="77777777" w:rsidR="0035583A" w:rsidRPr="00F829B6" w:rsidRDefault="0035583A" w:rsidP="0074607E">
      <w:pPr>
        <w:pStyle w:val="Heading3"/>
        <w:keepNext w:val="0"/>
        <w:keepLines w:val="0"/>
        <w:widowControl w:val="0"/>
      </w:pPr>
      <w:bookmarkStart w:id="20" w:name="_Toc454818014"/>
      <w:r w:rsidRPr="00F829B6">
        <w:lastRenderedPageBreak/>
        <w:t>6.2.8</w:t>
      </w:r>
      <w:r w:rsidRPr="00F829B6">
        <w:tab/>
        <w:t xml:space="preserve">Guard period for narrowband </w:t>
      </w:r>
      <w:r w:rsidR="00163C96" w:rsidRPr="00F829B6">
        <w:t xml:space="preserve">and wideband </w:t>
      </w:r>
      <w:r w:rsidRPr="00F829B6">
        <w:t>retuning</w:t>
      </w:r>
      <w:bookmarkEnd w:id="20"/>
    </w:p>
    <w:p w14:paraId="2955C6F1" w14:textId="77777777" w:rsidR="00D62EF9" w:rsidRDefault="0035583A" w:rsidP="0074607E">
      <w:pPr>
        <w:widowControl w:val="0"/>
      </w:pPr>
      <w:r w:rsidRPr="00F829B6">
        <w:t xml:space="preserve">For BL/CE UEs, a guard period </w:t>
      </w:r>
      <w:r w:rsidR="00163C96" w:rsidRPr="00F829B6">
        <w:t>of</w:t>
      </w:r>
      <w:r w:rsidRPr="00F829B6">
        <w:t xml:space="preserve"> at most </w:t>
      </w:r>
      <w:r w:rsidR="00163C96" w:rsidRPr="00F829B6">
        <w:rPr>
          <w:position w:val="-14"/>
        </w:rPr>
        <w:object w:dxaOrig="600" w:dyaOrig="380" w14:anchorId="3239B07D">
          <v:shape id="_x0000_i1198" type="#_x0000_t75" style="width:29.9pt;height:18.7pt" o:ole="">
            <v:imagedata r:id="rId313" o:title=""/>
          </v:shape>
          <o:OLEObject Type="Embed" ProgID="Equation.3" ShapeID="_x0000_i1198" DrawAspect="Content" ObjectID="_1755942144" r:id="rId314"/>
        </w:object>
      </w:r>
      <w:r w:rsidRPr="00F829B6">
        <w:t xml:space="preserve"> OFDM symbols </w:t>
      </w:r>
      <w:r w:rsidR="00163C96" w:rsidRPr="00F829B6">
        <w:t xml:space="preserve">is created for Rx-to-Rx and Tx-to-Rx frequency retuning between two consecutive subframes. </w:t>
      </w:r>
    </w:p>
    <w:p w14:paraId="5ABDDEA5" w14:textId="77777777" w:rsidR="00D62EF9" w:rsidRDefault="00D62EF9" w:rsidP="0074607E">
      <w:pPr>
        <w:pStyle w:val="B1"/>
        <w:widowControl w:val="0"/>
      </w:pPr>
      <w:r>
        <w:t>-</w:t>
      </w:r>
      <w:r>
        <w:tab/>
      </w:r>
      <w:r w:rsidR="00163C96" w:rsidRPr="00F829B6">
        <w:t xml:space="preserve">If the higher layer parameter </w:t>
      </w:r>
      <w:r w:rsidR="00163C96" w:rsidRPr="00F829B6">
        <w:rPr>
          <w:i/>
        </w:rPr>
        <w:t>ce-RetuningSymbols</w:t>
      </w:r>
      <w:r w:rsidR="00163C96" w:rsidRPr="00F829B6">
        <w:t xml:space="preserve"> is set, then </w:t>
      </w:r>
      <w:r w:rsidR="00163C96" w:rsidRPr="00F829B6">
        <w:rPr>
          <w:position w:val="-14"/>
        </w:rPr>
        <w:object w:dxaOrig="600" w:dyaOrig="380" w14:anchorId="6A346F11">
          <v:shape id="_x0000_i1199" type="#_x0000_t75" style="width:29.9pt;height:18.7pt" o:ole="">
            <v:imagedata r:id="rId313" o:title=""/>
          </v:shape>
          <o:OLEObject Type="Embed" ProgID="Equation.3" ShapeID="_x0000_i1199" DrawAspect="Content" ObjectID="_1755942145" r:id="rId315"/>
        </w:object>
      </w:r>
      <w:r w:rsidR="00163C96" w:rsidRPr="00F829B6">
        <w:t xml:space="preserve"> equals </w:t>
      </w:r>
      <w:r w:rsidR="00163C96" w:rsidRPr="00F829B6">
        <w:rPr>
          <w:i/>
        </w:rPr>
        <w:t>ce-RetuningSymbols</w:t>
      </w:r>
      <w:r w:rsidR="00163C96" w:rsidRPr="00F829B6">
        <w:t xml:space="preserve">, otherwise </w:t>
      </w:r>
      <w:r w:rsidR="00163C96" w:rsidRPr="00F829B6">
        <w:rPr>
          <w:position w:val="-14"/>
        </w:rPr>
        <w:object w:dxaOrig="940" w:dyaOrig="380" w14:anchorId="7895E033">
          <v:shape id="_x0000_i1200" type="#_x0000_t75" style="width:46.75pt;height:18.7pt" o:ole="">
            <v:imagedata r:id="rId316" o:title=""/>
          </v:shape>
          <o:OLEObject Type="Embed" ProgID="Equation.3" ShapeID="_x0000_i1200" DrawAspect="Content" ObjectID="_1755942146" r:id="rId317"/>
        </w:object>
      </w:r>
      <w:r w:rsidR="00163C96" w:rsidRPr="00F829B6">
        <w:t xml:space="preserve">. </w:t>
      </w:r>
    </w:p>
    <w:p w14:paraId="41134AA4" w14:textId="77777777" w:rsidR="0035583A" w:rsidRDefault="00D62EF9" w:rsidP="0074607E">
      <w:pPr>
        <w:pStyle w:val="B1"/>
        <w:widowControl w:val="0"/>
      </w:pPr>
      <w:r>
        <w:t>-</w:t>
      </w:r>
      <w:r>
        <w:tab/>
      </w:r>
      <w:r w:rsidR="00163C96" w:rsidRPr="00F829B6">
        <w:t xml:space="preserve">If the higher layer parameter </w:t>
      </w:r>
      <w:r w:rsidR="00163C96" w:rsidRPr="00F829B6">
        <w:rPr>
          <w:i/>
        </w:rPr>
        <w:t>ce-pdsch-maxBandwidth-config</w:t>
      </w:r>
      <w:r w:rsidR="00163C96" w:rsidRPr="00F829B6">
        <w:t xml:space="preserve"> is set to 5 MHz, then the rules for guard period creation defined in the remainder of this clause apply not for retuning between narrowbands but for retuning between widebands and for transmissions involving multiple widebands.</w:t>
      </w:r>
    </w:p>
    <w:p w14:paraId="1C23423B" w14:textId="77777777" w:rsidR="00D62EF9" w:rsidRDefault="00D62EF9" w:rsidP="0074607E">
      <w:pPr>
        <w:pStyle w:val="B1"/>
        <w:widowControl w:val="0"/>
        <w:rPr>
          <w:lang w:val="en-US"/>
        </w:rPr>
      </w:pPr>
      <w:r>
        <w:t>-</w:t>
      </w:r>
      <w:r>
        <w:tab/>
      </w:r>
      <w:r>
        <w:rPr>
          <w:lang w:val="en-US"/>
        </w:rPr>
        <w:t>If the</w:t>
      </w:r>
      <w:r w:rsidRPr="006B39AE">
        <w:rPr>
          <w:lang w:val="en-US"/>
        </w:rPr>
        <w:t xml:space="preserve"> UE </w:t>
      </w:r>
      <w:r>
        <w:rPr>
          <w:lang w:val="en-US"/>
        </w:rPr>
        <w:t xml:space="preserve">is </w:t>
      </w:r>
      <w:r w:rsidRPr="006B39AE">
        <w:rPr>
          <w:lang w:val="en-US"/>
        </w:rPr>
        <w:t xml:space="preserve">configured with CEModeA and higher layer parameter </w:t>
      </w:r>
      <w:r w:rsidRPr="006B39AE">
        <w:rPr>
          <w:i/>
          <w:lang w:val="en-US"/>
        </w:rPr>
        <w:t>ce-PDSCH-FlexibleStartPRB-AllocConfig</w:t>
      </w:r>
      <w:r w:rsidRPr="006B39AE">
        <w:rPr>
          <w:lang w:val="en-US"/>
        </w:rPr>
        <w:t xml:space="preserve">, the rules for guard period creation defined in the remainder of this clause apply for retuning between tuning narrowbands defined for the allocation resources not fully within one narrowband defined in Clause 6.2.7 as the consecutive 6PRBs starting from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oMath>
      <w:r w:rsidRPr="006B39AE">
        <w:rPr>
          <w:lang w:val="en-US"/>
        </w:rPr>
        <w:t xml:space="preserve"> if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oMath>
      <w:r w:rsidRPr="006B39AE">
        <w:rPr>
          <w:lang w:val="en-US"/>
        </w:rPr>
        <w:t xml:space="preserve"> is aligned with RBG boundary, or the consecutive 6PRBs ending at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CRBs</m:t>
            </m:r>
          </m:sub>
        </m:sSub>
        <m:r>
          <m:rPr>
            <m:sty m:val="p"/>
          </m:rPr>
          <w:rPr>
            <w:rFonts w:ascii="Cambria Math" w:hAnsi="Cambria Math"/>
            <w:lang w:val="en-US"/>
          </w:rPr>
          <m:t>-1</m:t>
        </m:r>
      </m:oMath>
      <w:r w:rsidRPr="006B39AE">
        <w:rPr>
          <w:lang w:val="en-US"/>
        </w:rPr>
        <w:t xml:space="preserve"> if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CRBs</m:t>
            </m:r>
          </m:sub>
        </m:sSub>
        <m:r>
          <m:rPr>
            <m:sty m:val="p"/>
          </m:rPr>
          <w:rPr>
            <w:rFonts w:ascii="Cambria Math" w:hAnsi="Cambria Math"/>
            <w:lang w:val="en-US"/>
          </w:rPr>
          <m:t>-1</m:t>
        </m:r>
      </m:oMath>
      <w:r w:rsidRPr="006B39AE">
        <w:rPr>
          <w:lang w:val="en-US"/>
        </w:rPr>
        <w:t xml:space="preserve"> is aligned with RBG boundary, where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oMath>
      <w:r w:rsidRPr="006B39AE">
        <w:rPr>
          <w:lang w:val="en-US"/>
        </w:rPr>
        <w:t xml:space="preserve"> and </w:t>
      </w:r>
      <m:oMath>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CRBs</m:t>
            </m:r>
          </m:sub>
        </m:sSub>
      </m:oMath>
      <w:r w:rsidRPr="006B39AE">
        <w:rPr>
          <w:lang w:val="en-US"/>
        </w:rPr>
        <w:t xml:space="preserve"> are defined in Table 7.1.6.3-2 [4].</w:t>
      </w:r>
    </w:p>
    <w:p w14:paraId="0FB0A44F" w14:textId="77777777" w:rsidR="00D62EF9" w:rsidRPr="00F829B6" w:rsidRDefault="00D62EF9" w:rsidP="0074607E">
      <w:pPr>
        <w:pStyle w:val="B1"/>
        <w:widowControl w:val="0"/>
      </w:pPr>
      <w:r>
        <w:t>-</w:t>
      </w:r>
      <w:r>
        <w:tab/>
      </w:r>
      <w:r w:rsidRPr="00E61F94">
        <w:rPr>
          <w:rFonts w:eastAsia="SimSun"/>
          <w:lang w:eastAsia="zh-CN"/>
        </w:rPr>
        <w:t xml:space="preserve">If the UE is </w:t>
      </w:r>
      <w:r>
        <w:t>configured with</w:t>
      </w:r>
      <w:r w:rsidRPr="006B39AE">
        <w:t xml:space="preserve"> CEModeB and higher layer parameter </w:t>
      </w:r>
      <w:r w:rsidRPr="00E61F94">
        <w:rPr>
          <w:rFonts w:eastAsia="SimSun"/>
          <w:i/>
          <w:lang w:eastAsia="zh-CN"/>
        </w:rPr>
        <w:t>ce-PDSCH-FlexibleStartPRB-AllocConfig</w:t>
      </w:r>
      <w:r w:rsidRPr="006B39AE">
        <w:t xml:space="preserve">, </w:t>
      </w:r>
      <w:r w:rsidRPr="00E61F94">
        <w:rPr>
          <w:lang w:val="en-US"/>
        </w:rPr>
        <w:t>the rules for guard period creation defined in the remainder of this clause apply for retuning between the tuning narrowband defined as the narrowband shifted according to Table 6.2.7-1.</w:t>
      </w:r>
    </w:p>
    <w:p w14:paraId="069C1A22" w14:textId="77777777" w:rsidR="0035583A" w:rsidRPr="00F829B6" w:rsidRDefault="0035583A" w:rsidP="0074607E">
      <w:pPr>
        <w:pStyle w:val="B1"/>
        <w:widowControl w:val="0"/>
      </w:pPr>
      <w:r w:rsidRPr="00F829B6">
        <w:t>-</w:t>
      </w:r>
      <w:r w:rsidRPr="00F829B6">
        <w:tab/>
      </w:r>
      <w:r w:rsidR="00163C96" w:rsidRPr="00F829B6">
        <w:t xml:space="preserve">If </w:t>
      </w:r>
      <w:r w:rsidRPr="00F829B6">
        <w:t xml:space="preserve">the UE retunes from a first downlink narrowband to a second downlink narrowband with a different center frequency, </w:t>
      </w:r>
      <w:r w:rsidR="00163C96" w:rsidRPr="00F829B6">
        <w:t xml:space="preserve">a guard period is created by the UE not receiving at most </w:t>
      </w:r>
      <w:r w:rsidR="00163C96" w:rsidRPr="00F829B6">
        <w:rPr>
          <w:position w:val="-14"/>
        </w:rPr>
        <w:object w:dxaOrig="600" w:dyaOrig="380" w14:anchorId="28C6FC7D">
          <v:shape id="_x0000_i1201" type="#_x0000_t75" style="width:29.9pt;height:18.7pt" o:ole="">
            <v:imagedata r:id="rId313" o:title=""/>
          </v:shape>
          <o:OLEObject Type="Embed" ProgID="Equation.3" ShapeID="_x0000_i1201" DrawAspect="Content" ObjectID="_1755942147" r:id="rId318"/>
        </w:object>
      </w:r>
      <w:r w:rsidR="00163C96" w:rsidRPr="00F829B6">
        <w:t xml:space="preserve"> OFDM symbols in the second narrowband.</w:t>
      </w:r>
    </w:p>
    <w:p w14:paraId="2DA33D01" w14:textId="77777777" w:rsidR="0035583A" w:rsidRPr="00F829B6" w:rsidRDefault="0035583A" w:rsidP="0074607E">
      <w:pPr>
        <w:pStyle w:val="B1"/>
        <w:widowControl w:val="0"/>
      </w:pPr>
      <w:r w:rsidRPr="00F829B6">
        <w:t>-</w:t>
      </w:r>
      <w:r w:rsidRPr="00F829B6">
        <w:tab/>
      </w:r>
      <w:r w:rsidR="00163C96" w:rsidRPr="00F829B6">
        <w:t xml:space="preserve">If </w:t>
      </w:r>
      <w:r w:rsidRPr="00F829B6">
        <w:t>the UE retunes from a first uplink narrowband to a second downlink narrowband with a different center frequency for frame structure type 2</w:t>
      </w:r>
      <w:r w:rsidR="00163C96" w:rsidRPr="00F829B6">
        <w:t xml:space="preserve">, a guard period is created by the UE not receiving at most </w:t>
      </w:r>
      <w:r w:rsidR="00163C96" w:rsidRPr="00F829B6">
        <w:rPr>
          <w:position w:val="-14"/>
        </w:rPr>
        <w:object w:dxaOrig="600" w:dyaOrig="380" w14:anchorId="74D119E7">
          <v:shape id="_x0000_i1202" type="#_x0000_t75" style="width:29.9pt;height:18.7pt" o:ole="">
            <v:imagedata r:id="rId313" o:title=""/>
          </v:shape>
          <o:OLEObject Type="Embed" ProgID="Equation.3" ShapeID="_x0000_i1202" DrawAspect="Content" ObjectID="_1755942148" r:id="rId319"/>
        </w:object>
      </w:r>
      <w:r w:rsidR="00163C96" w:rsidRPr="00F829B6">
        <w:t xml:space="preserve"> OFDM symbols in the second narrowband</w:t>
      </w:r>
      <w:r w:rsidRPr="00F829B6">
        <w:t>.</w:t>
      </w:r>
    </w:p>
    <w:p w14:paraId="6A68211C" w14:textId="77777777" w:rsidR="00163C96" w:rsidRPr="00F829B6" w:rsidRDefault="00163C96" w:rsidP="0074607E">
      <w:pPr>
        <w:widowControl w:val="0"/>
      </w:pPr>
      <w:r w:rsidRPr="00F829B6">
        <w:t xml:space="preserve">Furthermore, for BL/CE UEs configured with the higher layer parameter </w:t>
      </w:r>
      <w:r w:rsidRPr="00F829B6">
        <w:rPr>
          <w:i/>
        </w:rPr>
        <w:t>srs-UpPtsAdd</w:t>
      </w:r>
      <w:r w:rsidRPr="00F829B6">
        <w:t xml:space="preserve">, a guard period of at most </w:t>
      </w:r>
      <w:r w:rsidRPr="00F829B6">
        <w:rPr>
          <w:position w:val="-14"/>
        </w:rPr>
        <w:object w:dxaOrig="600" w:dyaOrig="380" w14:anchorId="14DBB299">
          <v:shape id="_x0000_i1203" type="#_x0000_t75" style="width:29.9pt;height:18.7pt" o:ole="">
            <v:imagedata r:id="rId313" o:title=""/>
          </v:shape>
          <o:OLEObject Type="Embed" ProgID="Equation.3" ShapeID="_x0000_i1203" DrawAspect="Content" ObjectID="_1755942149" r:id="rId320"/>
        </w:object>
      </w:r>
      <w:r w:rsidRPr="00F829B6">
        <w:t xml:space="preserve"> OFDM or SC-FDMA symbols is created for Rx-to-Tx frequency retuning within a special subframe for frame structure type 2. Primarily, the TDD guard period (GP) specified in clause 4.2 serves as the guard period for narrowband retuning, and if GP is not sufficient then additional guard period is created by the UE according to:</w:t>
      </w:r>
    </w:p>
    <w:p w14:paraId="37CB0F88" w14:textId="77777777" w:rsidR="00163C96" w:rsidRPr="00F829B6" w:rsidRDefault="00163C96" w:rsidP="0074607E">
      <w:pPr>
        <w:pStyle w:val="B1"/>
        <w:widowControl w:val="0"/>
      </w:pPr>
      <w:r w:rsidRPr="00F829B6">
        <w:t>-</w:t>
      </w:r>
      <w:r w:rsidRPr="00F829B6">
        <w:tab/>
        <w:t xml:space="preserve">If SRS is configured to be transmitted in the first UpPTS symbol, the additional guard period is created by the UE not receiving at most </w:t>
      </w:r>
      <w:r w:rsidRPr="00F829B6">
        <w:rPr>
          <w:position w:val="-14"/>
        </w:rPr>
        <w:object w:dxaOrig="600" w:dyaOrig="380" w14:anchorId="4B5F5ED7">
          <v:shape id="_x0000_i1204" type="#_x0000_t75" style="width:29.9pt;height:18.7pt" o:ole="">
            <v:imagedata r:id="rId313" o:title=""/>
          </v:shape>
          <o:OLEObject Type="Embed" ProgID="Equation.3" ShapeID="_x0000_i1204" DrawAspect="Content" ObjectID="_1755942150" r:id="rId321"/>
        </w:object>
      </w:r>
      <w:r w:rsidRPr="00F829B6">
        <w:t xml:space="preserve"> DwPTS symbols in the first narrowband.</w:t>
      </w:r>
    </w:p>
    <w:p w14:paraId="041F9E84" w14:textId="77777777" w:rsidR="00163C96" w:rsidRPr="00F829B6" w:rsidRDefault="00163C96" w:rsidP="0074607E">
      <w:pPr>
        <w:pStyle w:val="B1"/>
        <w:widowControl w:val="0"/>
      </w:pPr>
      <w:r w:rsidRPr="00F829B6">
        <w:t>-</w:t>
      </w:r>
      <w:r w:rsidRPr="00F829B6">
        <w:tab/>
        <w:t xml:space="preserve">If SRS is configured to be transmitted in the second UpPTS symbol but not in the first UpPTS symbol, the additional guard period is created by the UE primarily by not transmitting the first UpPTS symbol and (if </w:t>
      </w:r>
      <w:r w:rsidRPr="00F829B6">
        <w:rPr>
          <w:position w:val="-14"/>
        </w:rPr>
        <w:object w:dxaOrig="940" w:dyaOrig="380" w14:anchorId="24C62DFB">
          <v:shape id="_x0000_i1205" type="#_x0000_t75" style="width:46.75pt;height:18.7pt" o:ole="">
            <v:imagedata r:id="rId322" o:title=""/>
          </v:shape>
          <o:OLEObject Type="Embed" ProgID="Equation.3" ShapeID="_x0000_i1205" DrawAspect="Content" ObjectID="_1755942151" r:id="rId323"/>
        </w:object>
      </w:r>
      <w:r w:rsidRPr="00F829B6">
        <w:t>) secondarily by not receiving the last DwPTS symbol.</w:t>
      </w:r>
    </w:p>
    <w:p w14:paraId="4C10D3B7" w14:textId="77777777" w:rsidR="0035583A" w:rsidRPr="00F829B6" w:rsidRDefault="0035583A" w:rsidP="0074607E">
      <w:pPr>
        <w:pStyle w:val="Heading2"/>
        <w:keepNext w:val="0"/>
        <w:keepLines w:val="0"/>
        <w:widowControl w:val="0"/>
      </w:pPr>
      <w:bookmarkStart w:id="21" w:name="_Toc454818015"/>
      <w:r w:rsidRPr="00F829B6">
        <w:t>6.3</w:t>
      </w:r>
      <w:r w:rsidRPr="00F829B6">
        <w:tab/>
        <w:t>General structure for downlink physical channels</w:t>
      </w:r>
      <w:bookmarkEnd w:id="21"/>
    </w:p>
    <w:p w14:paraId="3C97024D" w14:textId="77777777" w:rsidR="0035583A" w:rsidRPr="00F829B6" w:rsidRDefault="0035583A" w:rsidP="0074607E">
      <w:pPr>
        <w:widowControl w:val="0"/>
      </w:pPr>
      <w:r w:rsidRPr="00F829B6">
        <w:t xml:space="preserve">This clause describes a general structure, applicable to more than one physical channel. </w:t>
      </w:r>
    </w:p>
    <w:p w14:paraId="08401041" w14:textId="77777777" w:rsidR="0035583A" w:rsidRPr="00F829B6" w:rsidRDefault="0035583A" w:rsidP="0074607E">
      <w:pPr>
        <w:widowControl w:val="0"/>
      </w:pPr>
      <w:r w:rsidRPr="00F829B6">
        <w:t>The baseband signal representing a downlink physical channel is defined in terms of the following steps:</w:t>
      </w:r>
    </w:p>
    <w:p w14:paraId="1CBC3DA5" w14:textId="77777777" w:rsidR="0035583A" w:rsidRPr="00F829B6" w:rsidRDefault="0035583A" w:rsidP="0074607E">
      <w:pPr>
        <w:pStyle w:val="B1"/>
        <w:widowControl w:val="0"/>
      </w:pPr>
      <w:r w:rsidRPr="00F829B6">
        <w:t>-</w:t>
      </w:r>
      <w:r w:rsidRPr="00F829B6">
        <w:tab/>
        <w:t>scrambling of coded bits in each of the codewords to be transmitted on a physical channel</w:t>
      </w:r>
    </w:p>
    <w:p w14:paraId="7C95A6F9" w14:textId="77777777" w:rsidR="0035583A" w:rsidRPr="00F829B6" w:rsidRDefault="0035583A" w:rsidP="0074607E">
      <w:pPr>
        <w:pStyle w:val="B1"/>
        <w:widowControl w:val="0"/>
      </w:pPr>
      <w:r w:rsidRPr="00F829B6">
        <w:t>-</w:t>
      </w:r>
      <w:r w:rsidRPr="00F829B6">
        <w:tab/>
        <w:t>modulation of scrambled bits to generate complex-valued modulation symbols</w:t>
      </w:r>
    </w:p>
    <w:p w14:paraId="14339BF7" w14:textId="77777777" w:rsidR="0035583A" w:rsidRPr="00F829B6" w:rsidRDefault="0035583A" w:rsidP="0074607E">
      <w:pPr>
        <w:pStyle w:val="B1"/>
        <w:widowControl w:val="0"/>
      </w:pPr>
      <w:r w:rsidRPr="00F829B6">
        <w:t>-</w:t>
      </w:r>
      <w:r w:rsidRPr="00F829B6">
        <w:tab/>
        <w:t>mapping of the complex-valued modulation symbols onto one or several transmission layers</w:t>
      </w:r>
    </w:p>
    <w:p w14:paraId="1AF30FCD" w14:textId="77777777" w:rsidR="0035583A" w:rsidRPr="00F829B6" w:rsidRDefault="0035583A" w:rsidP="0074607E">
      <w:pPr>
        <w:pStyle w:val="B1"/>
        <w:widowControl w:val="0"/>
      </w:pPr>
      <w:r w:rsidRPr="00F829B6">
        <w:t>-</w:t>
      </w:r>
      <w:r w:rsidRPr="00F829B6">
        <w:tab/>
        <w:t>precoding of the complex-valued modulation symbols on each layer for transmission on the antenna ports</w:t>
      </w:r>
    </w:p>
    <w:p w14:paraId="79B1E05E" w14:textId="77777777" w:rsidR="0035583A" w:rsidRPr="00F829B6" w:rsidRDefault="0035583A" w:rsidP="0074607E">
      <w:pPr>
        <w:pStyle w:val="B1"/>
        <w:widowControl w:val="0"/>
      </w:pPr>
      <w:r w:rsidRPr="00F829B6">
        <w:t>-</w:t>
      </w:r>
      <w:r w:rsidRPr="00F829B6">
        <w:tab/>
        <w:t>mapping of complex-valued modulation symbols for each antenna port to resource elements</w:t>
      </w:r>
    </w:p>
    <w:p w14:paraId="37F97F7E" w14:textId="77777777" w:rsidR="0035583A" w:rsidRPr="00F829B6" w:rsidRDefault="0035583A" w:rsidP="0074607E">
      <w:pPr>
        <w:pStyle w:val="B1"/>
        <w:widowControl w:val="0"/>
      </w:pPr>
      <w:r w:rsidRPr="00F829B6">
        <w:lastRenderedPageBreak/>
        <w:t>-</w:t>
      </w:r>
      <w:r w:rsidRPr="00F829B6">
        <w:tab/>
        <w:t>generation of complex-valued time-domain OFDM signal for each antenna port</w:t>
      </w:r>
    </w:p>
    <w:p w14:paraId="799CDCA9" w14:textId="77777777" w:rsidR="0035583A" w:rsidRPr="00F829B6" w:rsidRDefault="0035583A" w:rsidP="0074607E">
      <w:pPr>
        <w:pStyle w:val="B1"/>
        <w:widowControl w:val="0"/>
      </w:pPr>
    </w:p>
    <w:p w14:paraId="11CA4213" w14:textId="77777777" w:rsidR="0035583A" w:rsidRPr="00F829B6" w:rsidRDefault="0035583A" w:rsidP="0074607E">
      <w:pPr>
        <w:pStyle w:val="TH"/>
        <w:keepNext w:val="0"/>
        <w:keepLines w:val="0"/>
        <w:widowControl w:val="0"/>
      </w:pPr>
      <w:r w:rsidRPr="00F829B6">
        <w:object w:dxaOrig="14760" w:dyaOrig="2518" w14:anchorId="61DEC1C9">
          <v:shape id="_x0000_i1206" type="#_x0000_t75" style="width:489.95pt;height:82.3pt" o:ole="">
            <v:imagedata r:id="rId324" o:title=""/>
          </v:shape>
          <o:OLEObject Type="Embed" ProgID="Visio.Drawing.11" ShapeID="_x0000_i1206" DrawAspect="Content" ObjectID="_1755942152" r:id="rId325"/>
        </w:object>
      </w:r>
    </w:p>
    <w:p w14:paraId="17557DFD" w14:textId="77777777" w:rsidR="0035583A" w:rsidRPr="00F829B6" w:rsidRDefault="0035583A" w:rsidP="0074607E">
      <w:pPr>
        <w:pStyle w:val="TF"/>
        <w:keepLines w:val="0"/>
        <w:widowControl w:val="0"/>
      </w:pPr>
      <w:r w:rsidRPr="00F829B6">
        <w:t>Figure 6.3-1: Overview of physical channel processing</w:t>
      </w:r>
    </w:p>
    <w:p w14:paraId="45CF1765" w14:textId="77777777" w:rsidR="0035583A" w:rsidRPr="00F829B6" w:rsidRDefault="0035583A" w:rsidP="0074607E">
      <w:pPr>
        <w:pStyle w:val="Heading3"/>
        <w:keepNext w:val="0"/>
        <w:keepLines w:val="0"/>
        <w:widowControl w:val="0"/>
      </w:pPr>
      <w:bookmarkStart w:id="22" w:name="_Toc454818016"/>
      <w:r w:rsidRPr="00F829B6">
        <w:t>6.3.1</w:t>
      </w:r>
      <w:r w:rsidRPr="00F829B6">
        <w:tab/>
        <w:t>Scrambling</w:t>
      </w:r>
      <w:bookmarkEnd w:id="22"/>
    </w:p>
    <w:p w14:paraId="34C15848" w14:textId="77777777" w:rsidR="0035583A" w:rsidRPr="00F829B6" w:rsidRDefault="0035583A" w:rsidP="0074607E">
      <w:pPr>
        <w:widowControl w:val="0"/>
      </w:pPr>
      <w:r w:rsidRPr="00F829B6">
        <w:t xml:space="preserve">For each codeword </w:t>
      </w:r>
      <w:r w:rsidRPr="00F829B6">
        <w:rPr>
          <w:position w:val="-10"/>
        </w:rPr>
        <w:object w:dxaOrig="180" w:dyaOrig="240" w14:anchorId="39BD206D">
          <v:shape id="_x0000_i1207" type="#_x0000_t75" style="width:9.35pt;height:11.2pt" o:ole="">
            <v:imagedata r:id="rId326" o:title=""/>
          </v:shape>
          <o:OLEObject Type="Embed" ProgID="Equation.3" ShapeID="_x0000_i1207" DrawAspect="Content" ObjectID="_1755942153" r:id="rId327"/>
        </w:object>
      </w:r>
      <w:r w:rsidRPr="00F829B6">
        <w:t xml:space="preserve">, the block of bits </w:t>
      </w:r>
      <w:r w:rsidRPr="00F829B6">
        <w:rPr>
          <w:position w:val="-12"/>
        </w:rPr>
        <w:object w:dxaOrig="2020" w:dyaOrig="360" w14:anchorId="2791B85C">
          <v:shape id="_x0000_i1208" type="#_x0000_t75" style="width:101pt;height:18.7pt" o:ole="">
            <v:imagedata r:id="rId328" o:title=""/>
          </v:shape>
          <o:OLEObject Type="Embed" ProgID="Equation.3" ShapeID="_x0000_i1208" DrawAspect="Content" ObjectID="_1755942154" r:id="rId329"/>
        </w:object>
      </w:r>
      <w:r w:rsidRPr="00F829B6">
        <w:t xml:space="preserve">, where </w:t>
      </w:r>
      <w:r w:rsidRPr="00F829B6">
        <w:rPr>
          <w:position w:val="-12"/>
        </w:rPr>
        <w:object w:dxaOrig="480" w:dyaOrig="360" w14:anchorId="1C5A7532">
          <v:shape id="_x0000_i1209" type="#_x0000_t75" style="width:25.25pt;height:18.7pt" o:ole="">
            <v:imagedata r:id="rId330" o:title=""/>
          </v:shape>
          <o:OLEObject Type="Embed" ProgID="Equation.3" ShapeID="_x0000_i1209" DrawAspect="Content" ObjectID="_1755942155" r:id="rId331"/>
        </w:object>
      </w:r>
      <w:r w:rsidRPr="00F829B6">
        <w:t xml:space="preserve"> is the number of bits in codeword </w:t>
      </w:r>
      <w:r w:rsidRPr="00F829B6">
        <w:rPr>
          <w:position w:val="-10"/>
        </w:rPr>
        <w:object w:dxaOrig="180" w:dyaOrig="240" w14:anchorId="554EB57C">
          <v:shape id="_x0000_i1210" type="#_x0000_t75" style="width:9.35pt;height:11.2pt" o:ole="">
            <v:imagedata r:id="rId326" o:title=""/>
          </v:shape>
          <o:OLEObject Type="Embed" ProgID="Equation.3" ShapeID="_x0000_i1210" DrawAspect="Content" ObjectID="_1755942156" r:id="rId332"/>
        </w:object>
      </w:r>
      <w:r w:rsidRPr="00F829B6">
        <w:t xml:space="preserve"> transmitted on the physical channel in one subframe</w:t>
      </w:r>
      <w:r w:rsidR="001D44C4">
        <w:t>/slot/subslot</w:t>
      </w:r>
      <w:r w:rsidRPr="00F829B6">
        <w:t xml:space="preserve">, shall be scrambled prior to modulation, resulting in a block of scrambled bits </w:t>
      </w:r>
      <w:r w:rsidRPr="00F829B6">
        <w:rPr>
          <w:position w:val="-12"/>
        </w:rPr>
        <w:object w:dxaOrig="2040" w:dyaOrig="360" w14:anchorId="47954A56">
          <v:shape id="_x0000_i1211" type="#_x0000_t75" style="width:101.9pt;height:18.7pt" o:ole="">
            <v:imagedata r:id="rId333" o:title=""/>
          </v:shape>
          <o:OLEObject Type="Embed" ProgID="Equation.3" ShapeID="_x0000_i1211" DrawAspect="Content" ObjectID="_1755942157" r:id="rId334"/>
        </w:object>
      </w:r>
      <w:r w:rsidRPr="00F829B6">
        <w:t>according to</w:t>
      </w:r>
    </w:p>
    <w:p w14:paraId="78648CC8" w14:textId="77777777" w:rsidR="0035583A" w:rsidRPr="00F829B6" w:rsidRDefault="0035583A" w:rsidP="0074607E">
      <w:pPr>
        <w:pStyle w:val="EQ"/>
        <w:keepLines w:val="0"/>
        <w:widowControl w:val="0"/>
        <w:jc w:val="center"/>
      </w:pPr>
      <w:r w:rsidRPr="00F829B6">
        <w:rPr>
          <w:position w:val="-10"/>
        </w:rPr>
        <w:object w:dxaOrig="2620" w:dyaOrig="340" w14:anchorId="45519B7C">
          <v:shape id="_x0000_i1212" type="#_x0000_t75" style="width:131.85pt;height:17.75pt" o:ole="">
            <v:imagedata r:id="rId335" o:title=""/>
          </v:shape>
          <o:OLEObject Type="Embed" ProgID="Equation.3" ShapeID="_x0000_i1212" DrawAspect="Content" ObjectID="_1755942158" r:id="rId336"/>
        </w:object>
      </w:r>
    </w:p>
    <w:p w14:paraId="4479D190" w14:textId="77777777" w:rsidR="0035583A" w:rsidRPr="00F829B6" w:rsidRDefault="0035583A" w:rsidP="0074607E">
      <w:pPr>
        <w:widowControl w:val="0"/>
      </w:pPr>
      <w:r w:rsidRPr="00F829B6">
        <w:t xml:space="preserve">where the scrambling sequence </w:t>
      </w:r>
      <w:r w:rsidRPr="00F829B6">
        <w:rPr>
          <w:position w:val="-10"/>
        </w:rPr>
        <w:object w:dxaOrig="580" w:dyaOrig="340" w14:anchorId="66C6C082">
          <v:shape id="_x0000_i1213" type="#_x0000_t75" style="width:29pt;height:17.75pt" o:ole="">
            <v:imagedata r:id="rId337" o:title=""/>
          </v:shape>
          <o:OLEObject Type="Embed" ProgID="Equation.3" ShapeID="_x0000_i1213" DrawAspect="Content" ObjectID="_1755942159" r:id="rId338"/>
        </w:object>
      </w:r>
      <w:r w:rsidRPr="00F829B6">
        <w:t xml:space="preserve"> is given by clause 7.2. The scrambling sequence generator shall be initialised at the start of each subframe, where the initialisation value of </w:t>
      </w:r>
      <w:r w:rsidRPr="00F829B6">
        <w:rPr>
          <w:position w:val="-10"/>
        </w:rPr>
        <w:object w:dxaOrig="360" w:dyaOrig="300" w14:anchorId="71D41A9C">
          <v:shape id="_x0000_i1214" type="#_x0000_t75" style="width:18.7pt;height:14.95pt" o:ole="">
            <v:imagedata r:id="rId339" o:title=""/>
          </v:shape>
          <o:OLEObject Type="Embed" ProgID="Equation.3" ShapeID="_x0000_i1214" DrawAspect="Content" ObjectID="_1755942160" r:id="rId340"/>
        </w:object>
      </w:r>
      <w:r w:rsidRPr="00F829B6">
        <w:t xml:space="preserve"> depends on the transport channel type according to</w:t>
      </w:r>
    </w:p>
    <w:p w14:paraId="1069535D" w14:textId="77777777" w:rsidR="0035583A" w:rsidRPr="00F829B6" w:rsidRDefault="0035583A" w:rsidP="0074607E">
      <w:pPr>
        <w:pStyle w:val="EQ"/>
        <w:keepLines w:val="0"/>
        <w:widowControl w:val="0"/>
        <w:jc w:val="center"/>
      </w:pPr>
      <w:r w:rsidRPr="00F829B6">
        <w:rPr>
          <w:position w:val="-30"/>
        </w:rPr>
        <w:object w:dxaOrig="4840" w:dyaOrig="700" w14:anchorId="710DB546">
          <v:shape id="_x0000_i1215" type="#_x0000_t75" style="width:242.2pt;height:35.55pt" o:ole="">
            <v:imagedata r:id="rId341" o:title=""/>
          </v:shape>
          <o:OLEObject Type="Embed" ProgID="Equation.3" ShapeID="_x0000_i1215" DrawAspect="Content" ObjectID="_1755942161" r:id="rId342"/>
        </w:object>
      </w:r>
    </w:p>
    <w:p w14:paraId="33AFC64A" w14:textId="77777777" w:rsidR="0035583A" w:rsidRPr="00F829B6" w:rsidRDefault="0035583A" w:rsidP="0074607E">
      <w:pPr>
        <w:widowControl w:val="0"/>
      </w:pPr>
      <w:r w:rsidRPr="00F829B6">
        <w:t xml:space="preserve">where </w:t>
      </w:r>
      <w:r w:rsidRPr="00F829B6">
        <w:rPr>
          <w:position w:val="-10"/>
        </w:rPr>
        <w:object w:dxaOrig="520" w:dyaOrig="300" w14:anchorId="35F04022">
          <v:shape id="_x0000_i1216" type="#_x0000_t75" style="width:26.2pt;height:14.95pt" o:ole="">
            <v:imagedata r:id="rId343" o:title=""/>
          </v:shape>
          <o:OLEObject Type="Embed" ProgID="Equation.3" ShapeID="_x0000_i1216" DrawAspect="Content" ObjectID="_1755942162" r:id="rId344"/>
        </w:object>
      </w:r>
      <w:r w:rsidRPr="00F829B6">
        <w:t xml:space="preserve"> corresponds to the RNTI associated with the PDSCH transmission</w:t>
      </w:r>
      <w:r w:rsidRPr="00F829B6">
        <w:rPr>
          <w:rFonts w:eastAsia="SimSun" w:hint="eastAsia"/>
          <w:lang w:eastAsia="zh-CN"/>
        </w:rPr>
        <w:t xml:space="preserve"> </w:t>
      </w:r>
      <w:r w:rsidRPr="00F829B6">
        <w:rPr>
          <w:rFonts w:eastAsia="SimSun"/>
          <w:lang w:eastAsia="zh-CN"/>
        </w:rPr>
        <w:t>a</w:t>
      </w:r>
      <w:r w:rsidRPr="00F829B6">
        <w:rPr>
          <w:rFonts w:eastAsia="SimSun" w:hint="eastAsia"/>
          <w:lang w:eastAsia="zh-CN"/>
        </w:rPr>
        <w:t>s</w:t>
      </w:r>
      <w:r w:rsidRPr="00F829B6">
        <w:rPr>
          <w:rFonts w:eastAsia="SimSun"/>
          <w:lang w:eastAsia="zh-CN"/>
        </w:rPr>
        <w:t xml:space="preserve"> de</w:t>
      </w:r>
      <w:r w:rsidRPr="00F829B6">
        <w:rPr>
          <w:rFonts w:eastAsia="SimSun" w:hint="eastAsia"/>
          <w:lang w:eastAsia="zh-CN"/>
        </w:rPr>
        <w:t>scribed</w:t>
      </w:r>
      <w:r w:rsidRPr="00F829B6">
        <w:rPr>
          <w:rFonts w:eastAsia="SimSun"/>
          <w:lang w:eastAsia="zh-CN"/>
        </w:rPr>
        <w:t xml:space="preserve"> in clause 7.1 </w:t>
      </w:r>
      <w:r w:rsidRPr="00F829B6">
        <w:t>3GPP TS 36.213</w:t>
      </w:r>
      <w:r w:rsidRPr="00F829B6">
        <w:rPr>
          <w:rFonts w:eastAsia="SimSun"/>
          <w:lang w:eastAsia="zh-CN"/>
        </w:rPr>
        <w:t> [4]</w:t>
      </w:r>
      <w:r w:rsidRPr="00F829B6">
        <w:t xml:space="preserve">. </w:t>
      </w:r>
    </w:p>
    <w:p w14:paraId="7956E4DD" w14:textId="77777777" w:rsidR="0035583A" w:rsidRPr="00F829B6" w:rsidRDefault="0035583A" w:rsidP="0074607E">
      <w:pPr>
        <w:widowControl w:val="0"/>
      </w:pPr>
      <w:r w:rsidRPr="00F829B6">
        <w:rPr>
          <w:noProof/>
          <w:lang w:eastAsia="zh-CN"/>
        </w:rPr>
        <w:t xml:space="preserve">For BL/CE UEs, the same scrambling sequence is applied per subframe to PDSCH </w:t>
      </w:r>
      <w:r w:rsidRPr="00F829B6">
        <w:t xml:space="preserve">for a given block of </w:t>
      </w:r>
      <w:r w:rsidRPr="00F829B6">
        <w:rPr>
          <w:position w:val="-10"/>
        </w:rPr>
        <w:object w:dxaOrig="420" w:dyaOrig="300" w14:anchorId="5CD91C03">
          <v:shape id="_x0000_i1217" type="#_x0000_t75" style="width:20.55pt;height:14.95pt" o:ole="">
            <v:imagedata r:id="rId345" o:title=""/>
          </v:shape>
          <o:OLEObject Type="Embed" ProgID="Equation.3" ShapeID="_x0000_i1217" DrawAspect="Content" ObjectID="_1755942163" r:id="rId346"/>
        </w:object>
      </w:r>
      <w:r w:rsidRPr="00F829B6">
        <w:t xml:space="preserve"> subframes. </w:t>
      </w:r>
      <w:r w:rsidR="00912AFD">
        <w:rPr>
          <w:noProof/>
          <w:lang w:eastAsia="zh-CN"/>
        </w:rPr>
        <w:t xml:space="preserve">The subframe number of the first subframe in each </w:t>
      </w:r>
      <w:r w:rsidR="00912AFD">
        <w:t xml:space="preserve">block of </w:t>
      </w:r>
      <w:r w:rsidR="00912AFD" w:rsidRPr="007B21ED">
        <w:rPr>
          <w:position w:val="-12"/>
        </w:rPr>
        <w:object w:dxaOrig="440" w:dyaOrig="360" w14:anchorId="101479C2">
          <v:shape id="_x0000_i1218" type="#_x0000_t75" style="width:22.45pt;height:18.7pt" o:ole="">
            <v:imagedata r:id="rId347" o:title=""/>
          </v:shape>
          <o:OLEObject Type="Embed" ProgID="Equation.3" ShapeID="_x0000_i1218" DrawAspect="Content" ObjectID="_1755942164" r:id="rId348"/>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7C8FB2B5">
          <v:shape id="_x0000_i1219" type="#_x0000_t75" style="width:25.25pt;height:19.65pt" o:ole="">
            <v:imagedata r:id="rId349" o:title=""/>
          </v:shape>
          <o:OLEObject Type="Embed" ProgID="Equation.3" ShapeID="_x0000_i1219" DrawAspect="Content" ObjectID="_1755942165" r:id="rId350"/>
        </w:object>
      </w:r>
      <w:r w:rsidR="00912AFD">
        <w:rPr>
          <w:lang w:eastAsia="zh-CN"/>
        </w:rPr>
        <w:t xml:space="preserve">, satisfies </w:t>
      </w:r>
      <w:r w:rsidR="00912AFD" w:rsidRPr="007B21ED">
        <w:rPr>
          <w:position w:val="-16"/>
        </w:rPr>
        <w:object w:dxaOrig="2040" w:dyaOrig="420" w14:anchorId="2FC7C28A">
          <v:shape id="_x0000_i1220" type="#_x0000_t75" style="width:101.9pt;height:20.55pt" o:ole="">
            <v:imagedata r:id="rId351" o:title=""/>
          </v:shape>
          <o:OLEObject Type="Embed" ProgID="Equation.DSMT4" ShapeID="_x0000_i1220" DrawAspect="Content" ObjectID="_1755942166" r:id="rId352"/>
        </w:object>
      </w:r>
      <w:r w:rsidR="00912AFD">
        <w:rPr>
          <w:noProof/>
          <w:lang w:eastAsia="zh-CN"/>
        </w:rPr>
        <w:t>.</w:t>
      </w:r>
      <w:r w:rsidR="00912AFD">
        <w:t xml:space="preserve"> </w:t>
      </w:r>
      <w:r w:rsidRPr="00F829B6">
        <w:t xml:space="preserve">For the </w:t>
      </w:r>
      <w:r w:rsidRPr="00F829B6">
        <w:rPr>
          <w:position w:val="-10"/>
        </w:rPr>
        <w:object w:dxaOrig="320" w:dyaOrig="340" w14:anchorId="1D7EFA7B">
          <v:shape id="_x0000_i1221" type="#_x0000_t75" style="width:15.9pt;height:17.75pt" o:ole="">
            <v:imagedata r:id="rId353" o:title=""/>
          </v:shape>
          <o:OLEObject Type="Embed" ProgID="Equation.3" ShapeID="_x0000_i1221" DrawAspect="Content" ObjectID="_1755942167" r:id="rId354"/>
        </w:object>
      </w:r>
      <w:r w:rsidRPr="00F829B6">
        <w:t xml:space="preserve"> block of</w:t>
      </w:r>
      <w:r w:rsidR="00B80263" w:rsidRPr="00F829B6">
        <w:t xml:space="preserve"> </w:t>
      </w:r>
      <w:r w:rsidRPr="00F829B6">
        <w:rPr>
          <w:position w:val="-10"/>
        </w:rPr>
        <w:object w:dxaOrig="420" w:dyaOrig="300" w14:anchorId="2B5C0C10">
          <v:shape id="_x0000_i1222" type="#_x0000_t75" style="width:20.55pt;height:14.95pt" o:ole="">
            <v:imagedata r:id="rId345" o:title=""/>
          </v:shape>
          <o:OLEObject Type="Embed" ProgID="Equation.3" ShapeID="_x0000_i1222" DrawAspect="Content" ObjectID="_1755942168" r:id="rId355"/>
        </w:object>
      </w:r>
      <w:r w:rsidR="00912AFD">
        <w:t xml:space="preserve"> </w:t>
      </w:r>
      <w:r w:rsidRPr="00F829B6">
        <w:t>subframes, the scrambling sequence generator shall be initialised with</w:t>
      </w:r>
    </w:p>
    <w:p w14:paraId="1596E647" w14:textId="77777777" w:rsidR="0035583A" w:rsidRPr="00F829B6" w:rsidRDefault="0035583A" w:rsidP="0074607E">
      <w:pPr>
        <w:pStyle w:val="EQ"/>
        <w:keepLines w:val="0"/>
        <w:widowControl w:val="0"/>
        <w:jc w:val="center"/>
      </w:pPr>
      <w:r w:rsidRPr="00F829B6">
        <w:rPr>
          <w:position w:val="-10"/>
        </w:rPr>
        <w:object w:dxaOrig="4740" w:dyaOrig="340" w14:anchorId="05479151">
          <v:shape id="_x0000_i1223" type="#_x0000_t75" style="width:236.55pt;height:17.75pt" o:ole="">
            <v:imagedata r:id="rId356" o:title=""/>
          </v:shape>
          <o:OLEObject Type="Embed" ProgID="Equation.3" ShapeID="_x0000_i1223" DrawAspect="Content" ObjectID="_1755942169" r:id="rId357"/>
        </w:object>
      </w:r>
    </w:p>
    <w:p w14:paraId="590CEC29" w14:textId="77777777" w:rsidR="0035583A" w:rsidRPr="00F829B6" w:rsidRDefault="0035583A" w:rsidP="0074607E">
      <w:pPr>
        <w:widowControl w:val="0"/>
      </w:pPr>
      <w:r w:rsidRPr="00F829B6">
        <w:t xml:space="preserve">where </w:t>
      </w:r>
    </w:p>
    <w:p w14:paraId="5FCCCDD7" w14:textId="77777777" w:rsidR="0035583A" w:rsidRPr="00F829B6" w:rsidRDefault="004A1AED" w:rsidP="0074607E">
      <w:pPr>
        <w:pStyle w:val="EQ"/>
        <w:keepLines w:val="0"/>
        <w:widowControl w:val="0"/>
        <w:jc w:val="center"/>
      </w:pPr>
      <w:r w:rsidRPr="00F829B6">
        <w:rPr>
          <w:position w:val="-74"/>
        </w:rPr>
        <w:object w:dxaOrig="4640" w:dyaOrig="1640" w14:anchorId="259E7930">
          <v:shape id="_x0000_i1224" type="#_x0000_t75" style="width:231.9pt;height:82.3pt" o:ole="">
            <v:imagedata r:id="rId358" o:title=""/>
          </v:shape>
          <o:OLEObject Type="Embed" ProgID="Equation.3" ShapeID="_x0000_i1224" DrawAspect="Content" ObjectID="_1755942170" r:id="rId359"/>
        </w:object>
      </w:r>
    </w:p>
    <w:p w14:paraId="4F018EFD" w14:textId="77777777" w:rsidR="0035583A" w:rsidRPr="00F829B6" w:rsidRDefault="0035583A" w:rsidP="0074607E">
      <w:pPr>
        <w:widowControl w:val="0"/>
      </w:pPr>
      <w:r w:rsidRPr="00F829B6">
        <w:t xml:space="preserve">and </w:t>
      </w:r>
      <w:r w:rsidRPr="00F829B6">
        <w:rPr>
          <w:position w:val="-10"/>
        </w:rPr>
        <w:object w:dxaOrig="200" w:dyaOrig="300" w14:anchorId="4B9BF915">
          <v:shape id="_x0000_i1225" type="#_x0000_t75" style="width:10.3pt;height:14.95pt" o:ole="">
            <v:imagedata r:id="rId360" o:title=""/>
          </v:shape>
          <o:OLEObject Type="Embed" ProgID="Equation.3" ShapeID="_x0000_i1225" DrawAspect="Content" ObjectID="_1755942171" r:id="rId361"/>
        </w:object>
      </w:r>
      <w:r w:rsidRPr="00F829B6">
        <w:t xml:space="preserve"> is the absolute subframe number of the first downlink subframe intended for PDSCH. The PDSCH transmission spans </w:t>
      </w:r>
      <w:r w:rsidRPr="00F829B6">
        <w:rPr>
          <w:position w:val="-10"/>
        </w:rPr>
        <w:object w:dxaOrig="720" w:dyaOrig="340" w14:anchorId="39AF81E1">
          <v:shape id="_x0000_i1226" type="#_x0000_t75" style="width:36.45pt;height:17.75pt" o:ole="">
            <v:imagedata r:id="rId362" o:title=""/>
          </v:shape>
          <o:OLEObject Type="Embed" ProgID="Equation.3" ShapeID="_x0000_i1226" DrawAspect="Content" ObjectID="_1755942172" r:id="rId363"/>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PDSCH transmission is postponed. </w:t>
      </w:r>
    </w:p>
    <w:p w14:paraId="09D7709B" w14:textId="77777777" w:rsidR="0035583A" w:rsidRPr="00F829B6" w:rsidRDefault="0035583A" w:rsidP="0074607E">
      <w:pPr>
        <w:widowControl w:val="0"/>
      </w:pPr>
      <w:r w:rsidRPr="00F829B6">
        <w:t>For BL/CE UEs,</w:t>
      </w:r>
    </w:p>
    <w:p w14:paraId="2907A4FB" w14:textId="77777777" w:rsidR="0035583A" w:rsidRPr="00F829B6" w:rsidRDefault="0035583A" w:rsidP="0074607E">
      <w:pPr>
        <w:pStyle w:val="B1"/>
        <w:widowControl w:val="0"/>
      </w:pPr>
      <w:r w:rsidRPr="00F829B6">
        <w:t>-</w:t>
      </w:r>
      <w:r w:rsidRPr="00F829B6">
        <w:tab/>
        <w:t>if the PDSCH is carrying SIB1-BR</w:t>
      </w:r>
    </w:p>
    <w:p w14:paraId="2550ED47" w14:textId="77777777" w:rsidR="0035583A" w:rsidRPr="00F829B6" w:rsidRDefault="0035583A" w:rsidP="0074607E">
      <w:pPr>
        <w:pStyle w:val="B2"/>
        <w:widowControl w:val="0"/>
      </w:pPr>
      <w:r w:rsidRPr="00F829B6">
        <w:lastRenderedPageBreak/>
        <w:t>-</w:t>
      </w:r>
      <w:r w:rsidRPr="00F829B6">
        <w:tab/>
      </w:r>
      <w:r w:rsidRPr="00F829B6">
        <w:object w:dxaOrig="720" w:dyaOrig="300" w14:anchorId="1D167A1E">
          <v:shape id="_x0000_i1227" type="#_x0000_t75" style="width:36.45pt;height:14.95pt" o:ole="">
            <v:imagedata r:id="rId364" o:title=""/>
          </v:shape>
          <o:OLEObject Type="Embed" ProgID="Equation.3" ShapeID="_x0000_i1227" DrawAspect="Content" ObjectID="_1755942173" r:id="rId365"/>
        </w:object>
      </w:r>
      <w:r w:rsidRPr="00F829B6">
        <w:t xml:space="preserve"> </w:t>
      </w:r>
    </w:p>
    <w:p w14:paraId="2CAB8A32" w14:textId="77777777" w:rsidR="0035583A" w:rsidRPr="00F829B6" w:rsidRDefault="0035583A" w:rsidP="0074607E">
      <w:pPr>
        <w:pStyle w:val="B1"/>
        <w:widowControl w:val="0"/>
      </w:pPr>
      <w:r w:rsidRPr="00F829B6">
        <w:t>-</w:t>
      </w:r>
      <w:r w:rsidRPr="00F829B6">
        <w:tab/>
        <w:t>else if the PDSCH is carrying SI message (except for SIB1-BR) or if the PDSCH transmission is associated with P-RNTI</w:t>
      </w:r>
      <w:r w:rsidR="004A1AED" w:rsidRPr="00F829B6">
        <w:t xml:space="preserve"> or SC-RNTI</w:t>
      </w:r>
      <w:r w:rsidRPr="00F829B6">
        <w:t>:</w:t>
      </w:r>
    </w:p>
    <w:p w14:paraId="4BE16BFE" w14:textId="77777777" w:rsidR="0035583A" w:rsidRPr="00F829B6" w:rsidRDefault="0035583A" w:rsidP="0074607E">
      <w:pPr>
        <w:pStyle w:val="B2"/>
        <w:widowControl w:val="0"/>
      </w:pPr>
      <w:r w:rsidRPr="00F829B6">
        <w:t>-</w:t>
      </w:r>
      <w:r w:rsidRPr="00F829B6">
        <w:tab/>
      </w:r>
      <w:r w:rsidRPr="00F829B6">
        <w:rPr>
          <w:position w:val="-10"/>
        </w:rPr>
        <w:object w:dxaOrig="760" w:dyaOrig="300" w14:anchorId="0257A186">
          <v:shape id="_x0000_i1228" type="#_x0000_t75" style="width:38.35pt;height:14.95pt" o:ole="">
            <v:imagedata r:id="rId366" o:title=""/>
          </v:shape>
          <o:OLEObject Type="Embed" ProgID="Equation.3" ShapeID="_x0000_i1228" DrawAspect="Content" ObjectID="_1755942174" r:id="rId367"/>
        </w:object>
      </w:r>
      <w:r w:rsidRPr="00F829B6">
        <w:t xml:space="preserve"> for frame structure type 1 and </w:t>
      </w:r>
      <w:r w:rsidRPr="00F829B6">
        <w:rPr>
          <w:position w:val="-10"/>
        </w:rPr>
        <w:object w:dxaOrig="840" w:dyaOrig="300" w14:anchorId="76DC563C">
          <v:shape id="_x0000_i1229" type="#_x0000_t75" style="width:42.1pt;height:14.95pt" o:ole="">
            <v:imagedata r:id="rId368" o:title=""/>
          </v:shape>
          <o:OLEObject Type="Embed" ProgID="Equation.3" ShapeID="_x0000_i1229" DrawAspect="Content" ObjectID="_1755942175" r:id="rId369"/>
        </w:object>
      </w:r>
      <w:r w:rsidRPr="00F829B6">
        <w:t xml:space="preserve"> for frame structure type 2</w:t>
      </w:r>
    </w:p>
    <w:p w14:paraId="21F8C239" w14:textId="77777777" w:rsidR="0035583A" w:rsidRPr="00F829B6" w:rsidRDefault="0035583A" w:rsidP="0074607E">
      <w:pPr>
        <w:pStyle w:val="B1"/>
        <w:widowControl w:val="0"/>
      </w:pPr>
      <w:r w:rsidRPr="00F829B6">
        <w:t>-</w:t>
      </w:r>
      <w:r w:rsidRPr="00F829B6">
        <w:tab/>
        <w:t>otherwise</w:t>
      </w:r>
    </w:p>
    <w:p w14:paraId="5F3FBB1A" w14:textId="77777777" w:rsidR="0035583A" w:rsidRPr="00F829B6" w:rsidRDefault="0035583A" w:rsidP="0074607E">
      <w:pPr>
        <w:pStyle w:val="B2"/>
        <w:widowControl w:val="0"/>
      </w:pPr>
      <w:r w:rsidRPr="00F829B6">
        <w:t>-</w:t>
      </w:r>
      <w:r w:rsidR="00D464C9">
        <w:tab/>
      </w:r>
      <w:r w:rsidRPr="00F829B6">
        <w:rPr>
          <w:position w:val="-10"/>
        </w:rPr>
        <w:object w:dxaOrig="720" w:dyaOrig="300" w14:anchorId="7DE543B7">
          <v:shape id="_x0000_i1230" type="#_x0000_t75" style="width:36.45pt;height:14.95pt" o:ole="">
            <v:imagedata r:id="rId364" o:title=""/>
          </v:shape>
          <o:OLEObject Type="Embed" ProgID="Equation.3" ShapeID="_x0000_i1230" DrawAspect="Content" ObjectID="_1755942176" r:id="rId370"/>
        </w:object>
      </w:r>
      <w:r w:rsidRPr="00F829B6">
        <w:t xml:space="preserve">for UEs assuming CEModeA (according to the definition in </w:t>
      </w:r>
      <w:r w:rsidR="00C57C48" w:rsidRPr="00F829B6">
        <w:t>Clause</w:t>
      </w:r>
      <w:r w:rsidRPr="00F829B6">
        <w:t xml:space="preserve"> 12 of [4]) or configured with CEModeA</w:t>
      </w:r>
    </w:p>
    <w:p w14:paraId="2AF9CFB4" w14:textId="77777777" w:rsidR="0035583A" w:rsidRPr="00F829B6" w:rsidRDefault="0035583A" w:rsidP="0074607E">
      <w:pPr>
        <w:pStyle w:val="B2"/>
        <w:widowControl w:val="0"/>
      </w:pPr>
      <w:r w:rsidRPr="00F829B6">
        <w:t>-</w:t>
      </w:r>
      <w:r w:rsidRPr="00F829B6">
        <w:tab/>
      </w:r>
      <w:r w:rsidRPr="00F829B6">
        <w:rPr>
          <w:position w:val="-10"/>
        </w:rPr>
        <w:object w:dxaOrig="760" w:dyaOrig="300" w14:anchorId="5F63C76D">
          <v:shape id="_x0000_i1231" type="#_x0000_t75" style="width:38.35pt;height:14.95pt" o:ole="">
            <v:imagedata r:id="rId366" o:title=""/>
          </v:shape>
          <o:OLEObject Type="Embed" ProgID="Equation.3" ShapeID="_x0000_i1231" DrawAspect="Content" ObjectID="_1755942177" r:id="rId371"/>
        </w:object>
      </w:r>
      <w:r w:rsidRPr="00F829B6">
        <w:t xml:space="preserve"> for frame structure type 1 and </w:t>
      </w:r>
      <w:r w:rsidRPr="00F829B6">
        <w:rPr>
          <w:position w:val="-10"/>
        </w:rPr>
        <w:object w:dxaOrig="840" w:dyaOrig="300" w14:anchorId="11E69BDC">
          <v:shape id="_x0000_i1232" type="#_x0000_t75" style="width:42.1pt;height:14.95pt" o:ole="">
            <v:imagedata r:id="rId368" o:title=""/>
          </v:shape>
          <o:OLEObject Type="Embed" ProgID="Equation.3" ShapeID="_x0000_i1232" DrawAspect="Content" ObjectID="_1755942178" r:id="rId372"/>
        </w:object>
      </w:r>
      <w:r w:rsidRPr="00F829B6">
        <w:t xml:space="preserve"> for frame structure type 2 for UEs assuming CEModeB (according to the definition in </w:t>
      </w:r>
      <w:r w:rsidR="00C57C48" w:rsidRPr="00F829B6">
        <w:t>Clause</w:t>
      </w:r>
      <w:r w:rsidRPr="00F829B6">
        <w:t xml:space="preserve"> 12 of [4]) or configured with CEModeB</w:t>
      </w:r>
    </w:p>
    <w:p w14:paraId="4CA1FE83" w14:textId="77777777" w:rsidR="0035583A" w:rsidRPr="00F829B6" w:rsidRDefault="001D44C4" w:rsidP="0074607E">
      <w:pPr>
        <w:widowControl w:val="0"/>
      </w:pPr>
      <w:r>
        <w:t>For PDSCH with a subframe duration, u</w:t>
      </w:r>
      <w:r w:rsidR="0035583A" w:rsidRPr="00F829B6">
        <w:t xml:space="preserve">p to two codewords can be transmitted in one subframe, i.e., </w:t>
      </w:r>
      <w:r w:rsidR="0035583A" w:rsidRPr="00F829B6">
        <w:rPr>
          <w:position w:val="-10"/>
        </w:rPr>
        <w:object w:dxaOrig="700" w:dyaOrig="300" w14:anchorId="56F5F2AE">
          <v:shape id="_x0000_i1233" type="#_x0000_t75" style="width:35.55pt;height:14.95pt" o:ole="">
            <v:imagedata r:id="rId373" o:title=""/>
          </v:shape>
          <o:OLEObject Type="Embed" ProgID="Equation.3" ShapeID="_x0000_i1233" DrawAspect="Content" ObjectID="_1755942179" r:id="rId374"/>
        </w:object>
      </w:r>
      <w:r w:rsidR="0035583A" w:rsidRPr="00F829B6">
        <w:t>.</w:t>
      </w:r>
      <w:r w:rsidR="0035583A" w:rsidRPr="00F829B6">
        <w:rPr>
          <w:rFonts w:hint="eastAsia"/>
          <w:noProof/>
          <w:lang w:eastAsia="zh-CN"/>
        </w:rPr>
        <w:t xml:space="preserve"> In</w:t>
      </w:r>
      <w:r w:rsidR="0035583A" w:rsidRPr="00F829B6">
        <w:rPr>
          <w:noProof/>
          <w:lang w:eastAsia="zh-CN"/>
        </w:rPr>
        <w:t xml:space="preserve"> the</w:t>
      </w:r>
      <w:r w:rsidR="0035583A" w:rsidRPr="00F829B6">
        <w:rPr>
          <w:rFonts w:hint="eastAsia"/>
          <w:noProof/>
          <w:lang w:eastAsia="zh-CN"/>
        </w:rPr>
        <w:t xml:space="preserve"> case of single codeword</w:t>
      </w:r>
      <w:r w:rsidR="0035583A" w:rsidRPr="00F829B6">
        <w:rPr>
          <w:noProof/>
          <w:lang w:eastAsia="zh-CN"/>
        </w:rPr>
        <w:t xml:space="preserve"> transmission</w:t>
      </w:r>
      <w:r w:rsidR="0035583A" w:rsidRPr="00F829B6">
        <w:rPr>
          <w:rFonts w:hint="eastAsia"/>
          <w:noProof/>
          <w:lang w:eastAsia="zh-CN"/>
        </w:rPr>
        <w:t>,</w:t>
      </w:r>
      <w:r w:rsidR="0035583A" w:rsidRPr="00F829B6">
        <w:rPr>
          <w:noProof/>
          <w:lang w:eastAsia="zh-CN"/>
        </w:rPr>
        <w:t xml:space="preserve"> </w:t>
      </w:r>
      <w:r w:rsidR="0035583A" w:rsidRPr="00F829B6">
        <w:rPr>
          <w:position w:val="-10"/>
        </w:rPr>
        <w:object w:dxaOrig="180" w:dyaOrig="240" w14:anchorId="346BDA0C">
          <v:shape id="_x0000_i1234" type="#_x0000_t75" style="width:9.35pt;height:11.2pt" o:ole="">
            <v:imagedata r:id="rId326" o:title=""/>
          </v:shape>
          <o:OLEObject Type="Embed" ProgID="Equation.3" ShapeID="_x0000_i1234" DrawAspect="Content" ObjectID="_1755942180" r:id="rId375"/>
        </w:object>
      </w:r>
      <w:r w:rsidR="0035583A" w:rsidRPr="00F829B6">
        <w:rPr>
          <w:rFonts w:hint="eastAsia"/>
          <w:noProof/>
          <w:lang w:eastAsia="zh-CN"/>
        </w:rPr>
        <w:t xml:space="preserve"> is equal to zero.</w:t>
      </w:r>
    </w:p>
    <w:p w14:paraId="7DADC46C" w14:textId="77777777" w:rsidR="0035583A" w:rsidRPr="00F829B6" w:rsidRDefault="0035583A" w:rsidP="0074607E">
      <w:pPr>
        <w:pStyle w:val="Heading3"/>
        <w:keepNext w:val="0"/>
        <w:keepLines w:val="0"/>
        <w:widowControl w:val="0"/>
      </w:pPr>
      <w:bookmarkStart w:id="23" w:name="_Toc454818017"/>
      <w:r w:rsidRPr="00F829B6">
        <w:t>6.3.2</w:t>
      </w:r>
      <w:r w:rsidRPr="00F829B6">
        <w:tab/>
        <w:t>Modulation</w:t>
      </w:r>
      <w:bookmarkEnd w:id="23"/>
    </w:p>
    <w:p w14:paraId="0E556577" w14:textId="77777777" w:rsidR="0035583A" w:rsidRPr="00F829B6" w:rsidRDefault="0035583A" w:rsidP="0074607E">
      <w:pPr>
        <w:widowControl w:val="0"/>
      </w:pPr>
      <w:bookmarkStart w:id="24" w:name="OLE_LINK32"/>
      <w:bookmarkStart w:id="25" w:name="OLE_LINK33"/>
      <w:bookmarkStart w:id="26" w:name="OLE_LINK7"/>
      <w:bookmarkStart w:id="27" w:name="OLE_LINK8"/>
      <w:r w:rsidRPr="00F829B6">
        <w:t xml:space="preserve">For each codeword </w:t>
      </w:r>
      <w:r w:rsidRPr="00F829B6">
        <w:rPr>
          <w:position w:val="-10"/>
        </w:rPr>
        <w:object w:dxaOrig="180" w:dyaOrig="240" w14:anchorId="2898DA39">
          <v:shape id="_x0000_i1235" type="#_x0000_t75" style="width:9.35pt;height:11.2pt" o:ole="">
            <v:imagedata r:id="rId326" o:title=""/>
          </v:shape>
          <o:OLEObject Type="Embed" ProgID="Equation.3" ShapeID="_x0000_i1235" DrawAspect="Content" ObjectID="_1755942181" r:id="rId376"/>
        </w:object>
      </w:r>
      <w:r w:rsidRPr="00F829B6">
        <w:t xml:space="preserve">, the block of scrambled bits </w:t>
      </w:r>
      <w:r w:rsidRPr="00F829B6">
        <w:rPr>
          <w:position w:val="-12"/>
        </w:rPr>
        <w:object w:dxaOrig="2040" w:dyaOrig="360" w14:anchorId="0AF88AB6">
          <v:shape id="_x0000_i1236" type="#_x0000_t75" style="width:101.9pt;height:18.7pt" o:ole="">
            <v:imagedata r:id="rId333" o:title=""/>
          </v:shape>
          <o:OLEObject Type="Embed" ProgID="Equation.3" ShapeID="_x0000_i1236" DrawAspect="Content" ObjectID="_1755942182" r:id="rId377"/>
        </w:object>
      </w:r>
      <w:r w:rsidRPr="00F829B6">
        <w:t xml:space="preserve">shall be modulated as described in clause 7.1 using one of the modulation schemes in Table 6.3.2-1, resulting in a block of complex-valued modulation symbols </w:t>
      </w:r>
      <w:bookmarkStart w:id="28" w:name="OLE_LINK10"/>
      <w:bookmarkStart w:id="29" w:name="OLE_LINK11"/>
      <w:r w:rsidRPr="00F829B6">
        <w:rPr>
          <w:position w:val="-14"/>
        </w:rPr>
        <w:object w:dxaOrig="2160" w:dyaOrig="380" w14:anchorId="7BEE1EF6">
          <v:shape id="_x0000_i1237" type="#_x0000_t75" style="width:108.45pt;height:18.7pt" o:ole="">
            <v:imagedata r:id="rId378" o:title=""/>
          </v:shape>
          <o:OLEObject Type="Embed" ProgID="Equation.3" ShapeID="_x0000_i1237" DrawAspect="Content" ObjectID="_1755942183" r:id="rId379"/>
        </w:object>
      </w:r>
      <w:bookmarkEnd w:id="28"/>
      <w:bookmarkEnd w:id="29"/>
      <w:r w:rsidRPr="00F829B6">
        <w:t>.</w:t>
      </w:r>
      <w:bookmarkEnd w:id="24"/>
      <w:bookmarkEnd w:id="25"/>
      <w:r w:rsidRPr="00F829B6">
        <w:t xml:space="preserve"> </w:t>
      </w:r>
    </w:p>
    <w:p w14:paraId="7D222E04" w14:textId="77777777" w:rsidR="0035583A" w:rsidRPr="00F829B6" w:rsidRDefault="0035583A" w:rsidP="0074607E">
      <w:pPr>
        <w:pStyle w:val="TH"/>
        <w:keepNext w:val="0"/>
        <w:keepLines w:val="0"/>
        <w:widowControl w:val="0"/>
      </w:pPr>
      <w:r w:rsidRPr="00F829B6">
        <w:t>Table 6.3.2-1: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4208"/>
      </w:tblGrid>
      <w:tr w:rsidR="0035583A" w:rsidRPr="00F829B6" w14:paraId="0EA1A440" w14:textId="77777777" w:rsidTr="0023534C">
        <w:trPr>
          <w:jc w:val="center"/>
        </w:trPr>
        <w:tc>
          <w:tcPr>
            <w:tcW w:w="0" w:type="auto"/>
            <w:shd w:val="clear" w:color="auto" w:fill="E0E0E0"/>
          </w:tcPr>
          <w:p w14:paraId="234C3A9A" w14:textId="77777777" w:rsidR="0035583A" w:rsidRPr="00F829B6" w:rsidRDefault="0035583A" w:rsidP="0074607E">
            <w:pPr>
              <w:pStyle w:val="TAH"/>
              <w:keepNext w:val="0"/>
              <w:keepLines w:val="0"/>
              <w:widowControl w:val="0"/>
            </w:pPr>
            <w:r w:rsidRPr="00F829B6">
              <w:t>Physical channel</w:t>
            </w:r>
          </w:p>
        </w:tc>
        <w:tc>
          <w:tcPr>
            <w:tcW w:w="4208" w:type="dxa"/>
            <w:shd w:val="clear" w:color="auto" w:fill="E0E0E0"/>
          </w:tcPr>
          <w:p w14:paraId="3E70F632" w14:textId="77777777" w:rsidR="0035583A" w:rsidRPr="00F829B6" w:rsidRDefault="0035583A" w:rsidP="0074607E">
            <w:pPr>
              <w:pStyle w:val="TAH"/>
              <w:keepNext w:val="0"/>
              <w:keepLines w:val="0"/>
              <w:widowControl w:val="0"/>
            </w:pPr>
            <w:r w:rsidRPr="00F829B6">
              <w:t>Modulation schemes</w:t>
            </w:r>
          </w:p>
        </w:tc>
      </w:tr>
      <w:tr w:rsidR="0035583A" w:rsidRPr="00F829B6" w14:paraId="76B35190" w14:textId="77777777" w:rsidTr="0023534C">
        <w:trPr>
          <w:jc w:val="center"/>
        </w:trPr>
        <w:tc>
          <w:tcPr>
            <w:tcW w:w="0" w:type="auto"/>
            <w:shd w:val="clear" w:color="auto" w:fill="auto"/>
          </w:tcPr>
          <w:p w14:paraId="6A26D4AF" w14:textId="77777777" w:rsidR="0035583A" w:rsidRPr="00F829B6" w:rsidRDefault="0035583A" w:rsidP="0074607E">
            <w:pPr>
              <w:pStyle w:val="TAL"/>
              <w:keepNext w:val="0"/>
              <w:keepLines w:val="0"/>
              <w:widowControl w:val="0"/>
            </w:pPr>
            <w:r w:rsidRPr="00F829B6">
              <w:t>PDSCH</w:t>
            </w:r>
          </w:p>
        </w:tc>
        <w:tc>
          <w:tcPr>
            <w:tcW w:w="4208" w:type="dxa"/>
            <w:shd w:val="clear" w:color="auto" w:fill="auto"/>
          </w:tcPr>
          <w:p w14:paraId="6EBA2892" w14:textId="331BB980" w:rsidR="0035583A" w:rsidRPr="00F829B6" w:rsidRDefault="0035583A" w:rsidP="0074607E">
            <w:pPr>
              <w:pStyle w:val="TAL"/>
              <w:keepNext w:val="0"/>
              <w:keepLines w:val="0"/>
              <w:widowControl w:val="0"/>
            </w:pPr>
            <w:r w:rsidRPr="00F829B6">
              <w:t>QPSK, 16QAM, 64QAM, 256QAM</w:t>
            </w:r>
            <w:r w:rsidR="004F6543">
              <w:t>, 1024QAM</w:t>
            </w:r>
          </w:p>
        </w:tc>
      </w:tr>
      <w:tr w:rsidR="0035583A" w:rsidRPr="00F829B6" w14:paraId="5417037F" w14:textId="77777777" w:rsidTr="0023534C">
        <w:trPr>
          <w:jc w:val="center"/>
        </w:trPr>
        <w:tc>
          <w:tcPr>
            <w:tcW w:w="0" w:type="auto"/>
            <w:shd w:val="clear" w:color="auto" w:fill="auto"/>
          </w:tcPr>
          <w:p w14:paraId="584CEA23" w14:textId="77777777" w:rsidR="0035583A" w:rsidRPr="00F829B6" w:rsidRDefault="0035583A" w:rsidP="0074607E">
            <w:pPr>
              <w:pStyle w:val="TAL"/>
              <w:keepNext w:val="0"/>
              <w:keepLines w:val="0"/>
              <w:widowControl w:val="0"/>
            </w:pPr>
            <w:r w:rsidRPr="00F829B6">
              <w:t>PMCH</w:t>
            </w:r>
          </w:p>
        </w:tc>
        <w:tc>
          <w:tcPr>
            <w:tcW w:w="4208" w:type="dxa"/>
            <w:shd w:val="clear" w:color="auto" w:fill="auto"/>
          </w:tcPr>
          <w:p w14:paraId="19BF1F0D" w14:textId="77777777" w:rsidR="0035583A" w:rsidRPr="00F829B6" w:rsidRDefault="0035583A" w:rsidP="0074607E">
            <w:pPr>
              <w:pStyle w:val="TAL"/>
              <w:keepNext w:val="0"/>
              <w:keepLines w:val="0"/>
              <w:widowControl w:val="0"/>
            </w:pPr>
            <w:r w:rsidRPr="00F829B6">
              <w:t>QPSK, 16QAM, 64QAM, 256QAM</w:t>
            </w:r>
          </w:p>
        </w:tc>
      </w:tr>
      <w:bookmarkEnd w:id="26"/>
      <w:bookmarkEnd w:id="27"/>
    </w:tbl>
    <w:p w14:paraId="11EE0DCF" w14:textId="77777777" w:rsidR="0035583A" w:rsidRPr="00F829B6" w:rsidRDefault="0035583A" w:rsidP="0074607E">
      <w:pPr>
        <w:widowControl w:val="0"/>
      </w:pPr>
    </w:p>
    <w:p w14:paraId="74947C89" w14:textId="77777777" w:rsidR="0035583A" w:rsidRPr="00F829B6" w:rsidRDefault="0035583A" w:rsidP="0074607E">
      <w:pPr>
        <w:pStyle w:val="Heading3"/>
        <w:keepNext w:val="0"/>
        <w:keepLines w:val="0"/>
        <w:widowControl w:val="0"/>
      </w:pPr>
      <w:bookmarkStart w:id="30" w:name="_Toc454818018"/>
      <w:bookmarkStart w:id="31" w:name="OLE_LINK39"/>
      <w:bookmarkStart w:id="32" w:name="OLE_LINK46"/>
      <w:r w:rsidRPr="00F829B6">
        <w:t>6.3.3</w:t>
      </w:r>
      <w:r w:rsidRPr="00F829B6">
        <w:tab/>
        <w:t>Layer mapping</w:t>
      </w:r>
      <w:bookmarkEnd w:id="30"/>
    </w:p>
    <w:p w14:paraId="7F7A98C4" w14:textId="77777777" w:rsidR="00091BED" w:rsidRPr="00F829B6" w:rsidRDefault="0035583A" w:rsidP="0074607E">
      <w:pPr>
        <w:widowControl w:val="0"/>
      </w:pPr>
      <w:r w:rsidRPr="00F829B6">
        <w:t xml:space="preserve">The complex-valued modulation symbols for each of the codewords to be transmitted are mapped onto one or several layers. Complex-valued modulation symbols </w:t>
      </w:r>
      <w:r w:rsidRPr="00F829B6">
        <w:rPr>
          <w:position w:val="-14"/>
        </w:rPr>
        <w:object w:dxaOrig="2160" w:dyaOrig="380" w14:anchorId="7926C211">
          <v:shape id="_x0000_i1238" type="#_x0000_t75" style="width:108.45pt;height:18.7pt" o:ole="">
            <v:imagedata r:id="rId378" o:title=""/>
          </v:shape>
          <o:OLEObject Type="Embed" ProgID="Equation.3" ShapeID="_x0000_i1238" DrawAspect="Content" ObjectID="_1755942184" r:id="rId380"/>
        </w:object>
      </w:r>
      <w:r w:rsidRPr="00F829B6">
        <w:t xml:space="preserve"> for codeword </w:t>
      </w:r>
      <w:r w:rsidRPr="00F829B6">
        <w:rPr>
          <w:position w:val="-10"/>
        </w:rPr>
        <w:object w:dxaOrig="180" w:dyaOrig="240" w14:anchorId="5EF00C5F">
          <v:shape id="_x0000_i1239" type="#_x0000_t75" style="width:9.35pt;height:11.2pt" o:ole="">
            <v:imagedata r:id="rId326" o:title=""/>
          </v:shape>
          <o:OLEObject Type="Embed" ProgID="Equation.3" ShapeID="_x0000_i1239" DrawAspect="Content" ObjectID="_1755942185" r:id="rId381"/>
        </w:object>
      </w:r>
      <w:r w:rsidRPr="00F829B6">
        <w:t xml:space="preserve"> shall be mapped onto the layers </w:t>
      </w:r>
      <w:r w:rsidRPr="00F829B6">
        <w:rPr>
          <w:position w:val="-10"/>
        </w:rPr>
        <w:object w:dxaOrig="2420" w:dyaOrig="400" w14:anchorId="3A177EA4">
          <v:shape id="_x0000_i1240" type="#_x0000_t75" style="width:119.7pt;height:19.65pt" o:ole="">
            <v:imagedata r:id="rId382" o:title=""/>
          </v:shape>
          <o:OLEObject Type="Embed" ProgID="Equation.3" ShapeID="_x0000_i1240" DrawAspect="Content" ObjectID="_1755942186" r:id="rId383"/>
        </w:object>
      </w:r>
      <w:r w:rsidRPr="00F829B6">
        <w:t xml:space="preserve">, </w:t>
      </w:r>
      <w:r w:rsidRPr="00F829B6">
        <w:rPr>
          <w:position w:val="-14"/>
        </w:rPr>
        <w:object w:dxaOrig="1579" w:dyaOrig="380" w14:anchorId="32622329">
          <v:shape id="_x0000_i1241" type="#_x0000_t75" style="width:78.55pt;height:18.7pt" o:ole="">
            <v:imagedata r:id="rId384" o:title=""/>
          </v:shape>
          <o:OLEObject Type="Embed" ProgID="Equation.3" ShapeID="_x0000_i1241" DrawAspect="Content" ObjectID="_1755942187" r:id="rId385"/>
        </w:object>
      </w:r>
      <w:r w:rsidRPr="00F829B6">
        <w:t xml:space="preserve"> where </w:t>
      </w:r>
      <w:r w:rsidRPr="00F829B6">
        <w:rPr>
          <w:position w:val="-6"/>
        </w:rPr>
        <w:object w:dxaOrig="180" w:dyaOrig="200" w14:anchorId="79EB9D9A">
          <v:shape id="_x0000_i1242" type="#_x0000_t75" style="width:9.35pt;height:10.3pt" o:ole="">
            <v:imagedata r:id="rId386" o:title=""/>
          </v:shape>
          <o:OLEObject Type="Embed" ProgID="Equation.3" ShapeID="_x0000_i1242" DrawAspect="Content" ObjectID="_1755942188" r:id="rId387"/>
        </w:object>
      </w:r>
      <w:r w:rsidRPr="00F829B6">
        <w:t xml:space="preserve"> is the number of layers and </w:t>
      </w:r>
      <w:r w:rsidRPr="00F829B6">
        <w:rPr>
          <w:position w:val="-14"/>
        </w:rPr>
        <w:object w:dxaOrig="580" w:dyaOrig="380" w14:anchorId="5F0A289C">
          <v:shape id="_x0000_i1243" type="#_x0000_t75" style="width:29pt;height:18.7pt" o:ole="">
            <v:imagedata r:id="rId388" o:title=""/>
          </v:shape>
          <o:OLEObject Type="Embed" ProgID="Equation.3" ShapeID="_x0000_i1243" DrawAspect="Content" ObjectID="_1755942189" r:id="rId389"/>
        </w:object>
      </w:r>
      <w:r w:rsidRPr="00F829B6">
        <w:t xml:space="preserve"> is the number of modulation symbols per layer</w:t>
      </w:r>
      <w:r w:rsidR="00091BED" w:rsidRPr="00F829B6">
        <w:t xml:space="preserve">, unless </w:t>
      </w:r>
      <w:r w:rsidR="00091BED" w:rsidRPr="00F829B6">
        <w:rPr>
          <w:position w:val="-6"/>
        </w:rPr>
        <w:object w:dxaOrig="499" w:dyaOrig="240" w14:anchorId="23C4D8B1">
          <v:shape id="_x0000_i1244" type="#_x0000_t75" style="width:25.25pt;height:11.2pt" o:ole="">
            <v:imagedata r:id="rId390" o:title=""/>
          </v:shape>
          <o:OLEObject Type="Embed" ProgID="Equation.3" ShapeID="_x0000_i1244" DrawAspect="Content" ObjectID="_1755942190" r:id="rId391"/>
        </w:object>
      </w:r>
      <w:r w:rsidR="00091BED" w:rsidRPr="00F829B6">
        <w:t xml:space="preserve"> and</w:t>
      </w:r>
      <w:r w:rsidR="00B80263" w:rsidRPr="00F829B6">
        <w:t xml:space="preserve"> "</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signalled in the associated DCI is </w:t>
      </w:r>
      <w:r w:rsidR="00B80263" w:rsidRPr="00F829B6">
        <w:t>'</w:t>
      </w:r>
      <w:r w:rsidR="00091BED" w:rsidRPr="00F829B6">
        <w:t>00</w:t>
      </w:r>
      <w:r w:rsidR="00B80263" w:rsidRPr="00F829B6">
        <w:t>'</w:t>
      </w:r>
      <w:r w:rsidR="00091BED" w:rsidRPr="00F829B6">
        <w:t xml:space="preserve"> for only one codeword in which case </w:t>
      </w:r>
      <w:r w:rsidR="00091BED" w:rsidRPr="00F829B6">
        <w:rPr>
          <w:position w:val="-10"/>
        </w:rPr>
        <w:object w:dxaOrig="2860" w:dyaOrig="420" w14:anchorId="51B9C6FB">
          <v:shape id="_x0000_i1245" type="#_x0000_t75" style="width:143.05pt;height:20.55pt" o:ole="">
            <v:imagedata r:id="rId392" o:title=""/>
          </v:shape>
          <o:OLEObject Type="Embed" ProgID="Equation.3" ShapeID="_x0000_i1245" DrawAspect="Content" ObjectID="_1755942191" r:id="rId393"/>
        </w:object>
      </w:r>
      <w:r w:rsidR="00091BED" w:rsidRPr="00F829B6">
        <w:t xml:space="preserve">, where </w:t>
      </w:r>
      <w:r w:rsidR="00091BED" w:rsidRPr="00F829B6">
        <w:rPr>
          <w:position w:val="-26"/>
        </w:rPr>
        <w:object w:dxaOrig="1420" w:dyaOrig="639" w14:anchorId="5F136C5D">
          <v:shape id="_x0000_i1246" type="#_x0000_t75" style="width:71.05pt;height:32.75pt" o:ole="">
            <v:imagedata r:id="rId394" o:title=""/>
          </v:shape>
          <o:OLEObject Type="Embed" ProgID="Equation.3" ShapeID="_x0000_i1246" DrawAspect="Content" ObjectID="_1755942192" r:id="rId395"/>
        </w:object>
      </w:r>
      <w:r w:rsidR="00091BED" w:rsidRPr="00F829B6">
        <w:t xml:space="preserve"> for the layer </w:t>
      </w:r>
      <w:r w:rsidR="00091BED" w:rsidRPr="00F829B6">
        <w:rPr>
          <w:position w:val="-10"/>
        </w:rPr>
        <w:object w:dxaOrig="180" w:dyaOrig="279" w14:anchorId="07311C2E">
          <v:shape id="_x0000_i1247" type="#_x0000_t75" style="width:9.35pt;height:14.05pt" o:ole="">
            <v:imagedata r:id="rId396" o:title=""/>
          </v:shape>
          <o:OLEObject Type="Embed" ProgID="Equation.3" ShapeID="_x0000_i1247" DrawAspect="Content" ObjectID="_1755942193" r:id="rId397"/>
        </w:object>
      </w:r>
      <w:r w:rsidR="00091BED" w:rsidRPr="00F829B6">
        <w:t xml:space="preserve"> for which </w:t>
      </w:r>
      <w:r w:rsidR="00091BED" w:rsidRPr="00F829B6">
        <w:rPr>
          <w:i/>
        </w:rPr>
        <w:t>MUSTIdx</w:t>
      </w:r>
      <w:r w:rsidR="00091BED" w:rsidRPr="00F829B6">
        <w:t xml:space="preserve"> is </w:t>
      </w:r>
      <w:r w:rsidR="00B80263" w:rsidRPr="00F829B6">
        <w:t>'</w:t>
      </w:r>
      <w:r w:rsidR="00091BED" w:rsidRPr="00F829B6">
        <w:t>00</w:t>
      </w:r>
      <w:r w:rsidR="00B80263" w:rsidRPr="00F829B6">
        <w:t>'</w:t>
      </w:r>
      <w:r w:rsidR="00091BED" w:rsidRPr="00F829B6">
        <w:t xml:space="preserve">, and </w:t>
      </w:r>
      <w:r w:rsidR="00091BED" w:rsidRPr="00F829B6">
        <w:rPr>
          <w:position w:val="-26"/>
        </w:rPr>
        <w:object w:dxaOrig="1240" w:dyaOrig="639" w14:anchorId="0212D5E0">
          <v:shape id="_x0000_i1248" type="#_x0000_t75" style="width:61.7pt;height:32.75pt" o:ole="">
            <v:imagedata r:id="rId398" o:title=""/>
          </v:shape>
          <o:OLEObject Type="Embed" ProgID="Equation.3" ShapeID="_x0000_i1248" DrawAspect="Content" ObjectID="_1755942194" r:id="rId399"/>
        </w:object>
      </w:r>
      <w:r w:rsidR="00091BED" w:rsidRPr="00F829B6">
        <w:t xml:space="preserve"> for the layer </w:t>
      </w:r>
      <w:r w:rsidR="00091BED" w:rsidRPr="00F829B6">
        <w:rPr>
          <w:position w:val="-10"/>
        </w:rPr>
        <w:object w:dxaOrig="200" w:dyaOrig="300" w14:anchorId="27A39897">
          <v:shape id="_x0000_i1249" type="#_x0000_t75" style="width:10.3pt;height:14.95pt" o:ole="">
            <v:imagedata r:id="rId400" o:title=""/>
          </v:shape>
          <o:OLEObject Type="Embed" ProgID="Equation.3" ShapeID="_x0000_i1249" DrawAspect="Content" ObjectID="_1755942195" r:id="rId401"/>
        </w:object>
      </w:r>
      <w:r w:rsidR="00091BED" w:rsidRPr="00F829B6">
        <w:t xml:space="preserve"> for which </w:t>
      </w:r>
      <w:r w:rsidR="00091BED" w:rsidRPr="00F829B6">
        <w:rPr>
          <w:i/>
        </w:rPr>
        <w:t xml:space="preserve">MUSTIdx </w:t>
      </w:r>
      <w:r w:rsidR="00091BED" w:rsidRPr="00F829B6">
        <w:t>is</w:t>
      </w:r>
      <w:r w:rsidR="00091BED" w:rsidRPr="00F829B6">
        <w:rPr>
          <w:i/>
        </w:rPr>
        <w:t xml:space="preserve"> </w:t>
      </w:r>
      <w:r w:rsidR="00091BED" w:rsidRPr="00F829B6">
        <w:t xml:space="preserve">not </w:t>
      </w:r>
      <w:r w:rsidR="00B80263" w:rsidRPr="00F829B6">
        <w:t>'</w:t>
      </w:r>
      <w:r w:rsidR="00091BED" w:rsidRPr="00F829B6">
        <w:t>00</w:t>
      </w:r>
      <w:r w:rsidR="00B80263" w:rsidRPr="00F829B6">
        <w:t>'</w:t>
      </w:r>
      <w:r w:rsidR="00091BED" w:rsidRPr="00F829B6">
        <w:t>. The value of</w:t>
      </w:r>
      <w:r w:rsidR="00091BED" w:rsidRPr="00F829B6">
        <w:rPr>
          <w:position w:val="-10"/>
        </w:rPr>
        <w:object w:dxaOrig="220" w:dyaOrig="279" w14:anchorId="4A21A4C3">
          <v:shape id="_x0000_i1250" type="#_x0000_t75" style="width:11.2pt;height:14.05pt" o:ole="">
            <v:imagedata r:id="rId402" o:title=""/>
          </v:shape>
          <o:OLEObject Type="Embed" ProgID="Equation.3" ShapeID="_x0000_i1250" DrawAspect="Content" ObjectID="_1755942196" r:id="rId403"/>
        </w:object>
      </w:r>
      <w:r w:rsidR="00091BED" w:rsidRPr="00F829B6">
        <w:t xml:space="preserve"> is determined from Table 6.3.3-1 using </w:t>
      </w:r>
      <w:r w:rsidR="00091BED" w:rsidRPr="00F829B6">
        <w:rPr>
          <w:i/>
        </w:rPr>
        <w:t xml:space="preserve">MUSTIdx </w:t>
      </w:r>
      <w:r w:rsidR="00091BED" w:rsidRPr="00F829B6">
        <w:t xml:space="preserve">and the modulation order of the codeword for which </w:t>
      </w:r>
      <w:r w:rsidR="00091BED" w:rsidRPr="00F829B6">
        <w:rPr>
          <w:i/>
        </w:rPr>
        <w:t xml:space="preserve">MUSTIdx </w:t>
      </w:r>
      <w:r w:rsidR="00091BED" w:rsidRPr="00F829B6">
        <w:t xml:space="preserve">is not </w:t>
      </w:r>
      <w:r w:rsidR="00B80263" w:rsidRPr="00F829B6">
        <w:t>'</w:t>
      </w:r>
      <w:r w:rsidR="00091BED" w:rsidRPr="00F829B6">
        <w:t>00</w:t>
      </w:r>
      <w:r w:rsidR="00B80263" w:rsidRPr="00F829B6">
        <w:t>'</w:t>
      </w:r>
      <w:r w:rsidR="00091BED" w:rsidRPr="00F829B6">
        <w:t>.</w:t>
      </w:r>
    </w:p>
    <w:p w14:paraId="1D4380EE" w14:textId="77777777" w:rsidR="00091BED" w:rsidRPr="00F829B6" w:rsidRDefault="00091BED" w:rsidP="0074607E">
      <w:pPr>
        <w:pStyle w:val="TH"/>
        <w:keepNext w:val="0"/>
        <w:keepLines w:val="0"/>
        <w:widowControl w:val="0"/>
      </w:pPr>
      <w:r w:rsidRPr="00F829B6">
        <w:t xml:space="preserve">Table 6.3.3-1: Values for </w:t>
      </w:r>
      <w:r w:rsidRPr="00F829B6">
        <w:rPr>
          <w:position w:val="-10"/>
        </w:rPr>
        <w:object w:dxaOrig="220" w:dyaOrig="279" w14:anchorId="07BA9766">
          <v:shape id="_x0000_i1251" type="#_x0000_t75" style="width:11.2pt;height:14.05pt" o:ole="">
            <v:imagedata r:id="rId404" o:title=""/>
          </v:shape>
          <o:OLEObject Type="Embed" ProgID="Equation.3" ShapeID="_x0000_i1251" DrawAspect="Content" ObjectID="_1755942197" r:id="rId405"/>
        </w:object>
      </w:r>
    </w:p>
    <w:tbl>
      <w:tblPr>
        <w:tblW w:w="0" w:type="auto"/>
        <w:jc w:val="center"/>
        <w:tblLook w:val="01E0" w:firstRow="1" w:lastRow="1" w:firstColumn="1" w:lastColumn="1" w:noHBand="0" w:noVBand="0"/>
      </w:tblPr>
      <w:tblGrid>
        <w:gridCol w:w="987"/>
        <w:gridCol w:w="1017"/>
        <w:gridCol w:w="1017"/>
        <w:gridCol w:w="867"/>
      </w:tblGrid>
      <w:tr w:rsidR="00091BED" w:rsidRPr="00F829B6" w14:paraId="7258DDB0" w14:textId="77777777" w:rsidTr="0056310D">
        <w:trPr>
          <w:cantSplit/>
          <w:jc w:val="center"/>
        </w:trPr>
        <w:tc>
          <w:tcPr>
            <w:tcW w:w="0" w:type="auto"/>
            <w:tcBorders>
              <w:top w:val="single" w:sz="4" w:space="0" w:color="auto"/>
              <w:left w:val="single" w:sz="4" w:space="0" w:color="auto"/>
              <w:right w:val="single" w:sz="4" w:space="0" w:color="auto"/>
            </w:tcBorders>
            <w:shd w:val="pct12" w:color="auto" w:fill="auto"/>
          </w:tcPr>
          <w:p w14:paraId="41B5E953" w14:textId="77777777" w:rsidR="00091BED" w:rsidRPr="00F829B6" w:rsidRDefault="00091BED" w:rsidP="0074607E">
            <w:pPr>
              <w:pStyle w:val="TAH"/>
              <w:keepNext w:val="0"/>
              <w:keepLines w:val="0"/>
              <w:widowControl w:val="0"/>
              <w:rPr>
                <w:i/>
                <w:iCs/>
                <w:lang w:val="en-US"/>
              </w:rPr>
            </w:pPr>
            <w:r w:rsidRPr="00F829B6">
              <w:rPr>
                <w:i/>
                <w:iCs/>
                <w:lang w:val="en-US"/>
              </w:rPr>
              <w:t>MUSTIdx</w:t>
            </w:r>
          </w:p>
        </w:tc>
        <w:tc>
          <w:tcPr>
            <w:tcW w:w="0" w:type="auto"/>
            <w:gridSpan w:val="3"/>
            <w:tcBorders>
              <w:top w:val="single" w:sz="4" w:space="0" w:color="auto"/>
              <w:left w:val="single" w:sz="4" w:space="0" w:color="auto"/>
              <w:right w:val="single" w:sz="4" w:space="0" w:color="auto"/>
            </w:tcBorders>
            <w:shd w:val="pct12" w:color="auto" w:fill="auto"/>
            <w:vAlign w:val="center"/>
          </w:tcPr>
          <w:p w14:paraId="7AC4FE33" w14:textId="77777777" w:rsidR="00091BED" w:rsidRPr="00F829B6" w:rsidRDefault="00091BED" w:rsidP="0074607E">
            <w:pPr>
              <w:pStyle w:val="TAH"/>
              <w:keepNext w:val="0"/>
              <w:keepLines w:val="0"/>
              <w:widowControl w:val="0"/>
              <w:rPr>
                <w:i/>
                <w:iCs/>
                <w:lang w:val="en-US" w:eastAsia="zh-CN"/>
              </w:rPr>
            </w:pPr>
            <w:r w:rsidRPr="00F829B6">
              <w:rPr>
                <w:i/>
                <w:iCs/>
                <w:lang w:val="en-US"/>
              </w:rPr>
              <w:t>Modulation order</w:t>
            </w:r>
          </w:p>
        </w:tc>
      </w:tr>
      <w:tr w:rsidR="00091BED" w:rsidRPr="00F829B6" w14:paraId="6094460D" w14:textId="77777777" w:rsidTr="0056310D">
        <w:trPr>
          <w:cantSplit/>
          <w:jc w:val="center"/>
        </w:trPr>
        <w:tc>
          <w:tcPr>
            <w:tcW w:w="0" w:type="auto"/>
            <w:tcBorders>
              <w:left w:val="single" w:sz="4" w:space="0" w:color="auto"/>
              <w:bottom w:val="single" w:sz="4" w:space="0" w:color="auto"/>
              <w:right w:val="single" w:sz="4" w:space="0" w:color="auto"/>
            </w:tcBorders>
            <w:shd w:val="pct12" w:color="auto" w:fill="auto"/>
          </w:tcPr>
          <w:p w14:paraId="563DB02F" w14:textId="77777777" w:rsidR="00091BED" w:rsidRPr="00F829B6" w:rsidRDefault="00091BED" w:rsidP="0074607E">
            <w:pPr>
              <w:pStyle w:val="TAC"/>
              <w:keepNext w:val="0"/>
              <w:keepLines w:val="0"/>
              <w:widowControl w:val="0"/>
              <w:rPr>
                <w:lang w:val="en-US"/>
              </w:rPr>
            </w:pPr>
          </w:p>
        </w:tc>
        <w:tc>
          <w:tcPr>
            <w:tcW w:w="0" w:type="auto"/>
            <w:tcBorders>
              <w:left w:val="single" w:sz="4" w:space="0" w:color="auto"/>
              <w:bottom w:val="single" w:sz="4" w:space="0" w:color="auto"/>
              <w:right w:val="single" w:sz="4" w:space="0" w:color="auto"/>
            </w:tcBorders>
            <w:shd w:val="pct12" w:color="auto" w:fill="auto"/>
            <w:vAlign w:val="center"/>
          </w:tcPr>
          <w:p w14:paraId="179CCFAC" w14:textId="77777777" w:rsidR="00091BED" w:rsidRPr="00F829B6" w:rsidRDefault="00091BED" w:rsidP="0074607E">
            <w:pPr>
              <w:pStyle w:val="TAC"/>
              <w:keepNext w:val="0"/>
              <w:keepLines w:val="0"/>
              <w:widowControl w:val="0"/>
              <w:rPr>
                <w:lang w:val="en-US"/>
              </w:rPr>
            </w:pPr>
            <w:r w:rsidRPr="00F829B6">
              <w:rPr>
                <w:lang w:val="en-US"/>
              </w:rPr>
              <w:t>QPSK</w:t>
            </w:r>
          </w:p>
        </w:tc>
        <w:tc>
          <w:tcPr>
            <w:tcW w:w="0" w:type="auto"/>
            <w:tcBorders>
              <w:left w:val="single" w:sz="4" w:space="0" w:color="auto"/>
              <w:bottom w:val="single" w:sz="4" w:space="0" w:color="auto"/>
              <w:right w:val="single" w:sz="4" w:space="0" w:color="auto"/>
            </w:tcBorders>
            <w:shd w:val="pct12" w:color="auto" w:fill="auto"/>
            <w:vAlign w:val="center"/>
          </w:tcPr>
          <w:p w14:paraId="75D7AFBB" w14:textId="77777777" w:rsidR="00091BED" w:rsidRPr="00F829B6" w:rsidRDefault="00091BED" w:rsidP="0074607E">
            <w:pPr>
              <w:pStyle w:val="TAC"/>
              <w:keepNext w:val="0"/>
              <w:keepLines w:val="0"/>
              <w:widowControl w:val="0"/>
              <w:rPr>
                <w:lang w:val="en-US"/>
              </w:rPr>
            </w:pPr>
            <w:r w:rsidRPr="00F829B6">
              <w:rPr>
                <w:lang w:val="en-US"/>
              </w:rPr>
              <w:t>16QAM</w:t>
            </w:r>
          </w:p>
        </w:tc>
        <w:tc>
          <w:tcPr>
            <w:tcW w:w="0" w:type="auto"/>
            <w:tcBorders>
              <w:left w:val="single" w:sz="4" w:space="0" w:color="auto"/>
              <w:bottom w:val="single" w:sz="4" w:space="0" w:color="auto"/>
              <w:right w:val="single" w:sz="4" w:space="0" w:color="auto"/>
            </w:tcBorders>
            <w:shd w:val="pct12" w:color="auto" w:fill="auto"/>
          </w:tcPr>
          <w:p w14:paraId="6E7D8640" w14:textId="77777777" w:rsidR="00091BED" w:rsidRPr="00F829B6" w:rsidRDefault="00091BED" w:rsidP="0074607E">
            <w:pPr>
              <w:pStyle w:val="TAC"/>
              <w:keepNext w:val="0"/>
              <w:keepLines w:val="0"/>
              <w:widowControl w:val="0"/>
              <w:rPr>
                <w:lang w:val="en-US"/>
              </w:rPr>
            </w:pPr>
            <w:r w:rsidRPr="00F829B6">
              <w:rPr>
                <w:lang w:val="en-US"/>
              </w:rPr>
              <w:t>64QAM</w:t>
            </w:r>
          </w:p>
        </w:tc>
      </w:tr>
      <w:tr w:rsidR="00091BED" w:rsidRPr="00F829B6" w14:paraId="1C4C6005"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tcPr>
          <w:p w14:paraId="335043DB" w14:textId="77777777" w:rsidR="00091BED" w:rsidRPr="00F829B6" w:rsidRDefault="00091BED" w:rsidP="0074607E">
            <w:pPr>
              <w:pStyle w:val="TAC"/>
              <w:keepNext w:val="0"/>
              <w:keepLines w:val="0"/>
              <w:widowControl w:val="0"/>
              <w:rPr>
                <w:lang w:val="en-US"/>
              </w:rPr>
            </w:pPr>
            <w:r w:rsidRPr="00F829B6">
              <w:rPr>
                <w:lang w:val="en-US"/>
              </w:rPr>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47E7F3" w14:textId="77777777" w:rsidR="00091BED" w:rsidRPr="00F829B6" w:rsidRDefault="00091BED" w:rsidP="0074607E">
            <w:pPr>
              <w:pStyle w:val="TAC"/>
              <w:keepNext w:val="0"/>
              <w:keepLines w:val="0"/>
              <w:widowControl w:val="0"/>
              <w:rPr>
                <w:lang w:val="en-US"/>
              </w:rPr>
            </w:pPr>
            <w:r w:rsidRPr="00F829B6">
              <w:rPr>
                <w:lang w:val="en-US"/>
              </w:rPr>
              <w:t>8/10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9A2261" w14:textId="77777777" w:rsidR="00091BED" w:rsidRPr="00F829B6" w:rsidRDefault="00091BED" w:rsidP="0074607E">
            <w:pPr>
              <w:pStyle w:val="TAC"/>
              <w:keepNext w:val="0"/>
              <w:keepLines w:val="0"/>
              <w:widowControl w:val="0"/>
              <w:rPr>
                <w:lang w:val="en-US"/>
              </w:rPr>
            </w:pPr>
            <w:r w:rsidRPr="00F829B6">
              <w:rPr>
                <w:lang w:val="en-US"/>
              </w:rPr>
              <w:t>32/42</w:t>
            </w:r>
          </w:p>
        </w:tc>
        <w:tc>
          <w:tcPr>
            <w:tcW w:w="0" w:type="auto"/>
            <w:tcBorders>
              <w:top w:val="single" w:sz="4" w:space="0" w:color="auto"/>
              <w:left w:val="single" w:sz="4" w:space="0" w:color="auto"/>
              <w:bottom w:val="single" w:sz="4" w:space="0" w:color="auto"/>
              <w:right w:val="single" w:sz="4" w:space="0" w:color="auto"/>
            </w:tcBorders>
          </w:tcPr>
          <w:p w14:paraId="2225B98F" w14:textId="77777777" w:rsidR="00091BED" w:rsidRPr="00F829B6" w:rsidRDefault="00091BED" w:rsidP="0074607E">
            <w:pPr>
              <w:pStyle w:val="TAC"/>
              <w:keepNext w:val="0"/>
              <w:keepLines w:val="0"/>
              <w:widowControl w:val="0"/>
              <w:rPr>
                <w:lang w:val="en-US"/>
              </w:rPr>
            </w:pPr>
            <w:r w:rsidRPr="00F829B6">
              <w:rPr>
                <w:lang w:val="en-US"/>
              </w:rPr>
              <w:t>128/170</w:t>
            </w:r>
          </w:p>
        </w:tc>
      </w:tr>
      <w:tr w:rsidR="00091BED" w:rsidRPr="00F829B6" w14:paraId="3DB777F1"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tcPr>
          <w:p w14:paraId="390C54B7" w14:textId="77777777" w:rsidR="00091BED" w:rsidRPr="00F829B6" w:rsidRDefault="00091BED" w:rsidP="0074607E">
            <w:pPr>
              <w:pStyle w:val="TAC"/>
              <w:keepNext w:val="0"/>
              <w:keepLines w:val="0"/>
              <w:widowControl w:val="0"/>
              <w:rPr>
                <w:lang w:val="en-US"/>
              </w:rPr>
            </w:pPr>
            <w:r w:rsidRPr="00F829B6">
              <w:rPr>
                <w:lang w:val="en-US"/>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1AD376" w14:textId="77777777" w:rsidR="00091BED" w:rsidRPr="00F829B6" w:rsidRDefault="00091BED" w:rsidP="0074607E">
            <w:pPr>
              <w:pStyle w:val="TAC"/>
              <w:keepNext w:val="0"/>
              <w:keepLines w:val="0"/>
              <w:widowControl w:val="0"/>
              <w:rPr>
                <w:lang w:val="en-US"/>
              </w:rPr>
            </w:pPr>
            <w:r w:rsidRPr="00F829B6">
              <w:rPr>
                <w:lang w:val="en-US"/>
              </w:rPr>
              <w:t>50/58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2F2DB0" w14:textId="77777777" w:rsidR="00091BED" w:rsidRPr="00F829B6" w:rsidRDefault="00091BED" w:rsidP="0074607E">
            <w:pPr>
              <w:pStyle w:val="TAC"/>
              <w:keepNext w:val="0"/>
              <w:keepLines w:val="0"/>
              <w:widowControl w:val="0"/>
              <w:rPr>
                <w:lang w:val="en-US"/>
              </w:rPr>
            </w:pPr>
            <w:r w:rsidRPr="00F829B6">
              <w:rPr>
                <w:lang w:val="en-US"/>
              </w:rPr>
              <w:t>144.5/167</w:t>
            </w:r>
          </w:p>
        </w:tc>
        <w:tc>
          <w:tcPr>
            <w:tcW w:w="0" w:type="auto"/>
            <w:tcBorders>
              <w:top w:val="single" w:sz="4" w:space="0" w:color="auto"/>
              <w:left w:val="single" w:sz="4" w:space="0" w:color="auto"/>
              <w:bottom w:val="single" w:sz="4" w:space="0" w:color="auto"/>
              <w:right w:val="single" w:sz="4" w:space="0" w:color="auto"/>
            </w:tcBorders>
          </w:tcPr>
          <w:p w14:paraId="7DF867EA" w14:textId="77777777" w:rsidR="00091BED" w:rsidRPr="00F829B6" w:rsidRDefault="00091BED" w:rsidP="0074607E">
            <w:pPr>
              <w:pStyle w:val="TAC"/>
              <w:keepNext w:val="0"/>
              <w:keepLines w:val="0"/>
              <w:widowControl w:val="0"/>
              <w:rPr>
                <w:lang w:val="en-US"/>
              </w:rPr>
            </w:pPr>
            <w:r w:rsidRPr="00F829B6">
              <w:rPr>
                <w:lang w:val="en-US"/>
              </w:rPr>
              <w:t>40.5/51</w:t>
            </w:r>
          </w:p>
        </w:tc>
      </w:tr>
      <w:tr w:rsidR="00091BED" w:rsidRPr="00F829B6" w14:paraId="50A54403"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tcPr>
          <w:p w14:paraId="42811CD0" w14:textId="77777777" w:rsidR="00091BED" w:rsidRPr="00F829B6" w:rsidRDefault="00091BED" w:rsidP="0074607E">
            <w:pPr>
              <w:pStyle w:val="TAC"/>
              <w:keepNext w:val="0"/>
              <w:keepLines w:val="0"/>
              <w:widowControl w:val="0"/>
              <w:rPr>
                <w:lang w:val="en-US"/>
              </w:rPr>
            </w:pPr>
            <w:r w:rsidRPr="00F829B6">
              <w:rPr>
                <w:lang w:val="en-US"/>
              </w:rPr>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3B1D3E" w14:textId="77777777" w:rsidR="00091BED" w:rsidRPr="00F829B6" w:rsidRDefault="00091BED" w:rsidP="0074607E">
            <w:pPr>
              <w:pStyle w:val="TAC"/>
              <w:keepNext w:val="0"/>
              <w:keepLines w:val="0"/>
              <w:widowControl w:val="0"/>
              <w:rPr>
                <w:lang w:val="en-US"/>
              </w:rPr>
            </w:pPr>
            <w:r w:rsidRPr="00F829B6">
              <w:rPr>
                <w:lang w:val="en-US"/>
              </w:rPr>
              <w:t>264.5/289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DDD0E0" w14:textId="77777777" w:rsidR="00091BED" w:rsidRPr="00F829B6" w:rsidRDefault="00091BED" w:rsidP="0074607E">
            <w:pPr>
              <w:pStyle w:val="TAC"/>
              <w:keepNext w:val="0"/>
              <w:keepLines w:val="0"/>
              <w:widowControl w:val="0"/>
              <w:rPr>
                <w:lang w:val="en-US"/>
              </w:rPr>
            </w:pPr>
            <w:r w:rsidRPr="00F829B6">
              <w:rPr>
                <w:lang w:val="en-US"/>
              </w:rPr>
              <w:t>128/138</w:t>
            </w:r>
          </w:p>
        </w:tc>
        <w:tc>
          <w:tcPr>
            <w:tcW w:w="0" w:type="auto"/>
            <w:tcBorders>
              <w:top w:val="single" w:sz="4" w:space="0" w:color="auto"/>
              <w:left w:val="single" w:sz="4" w:space="0" w:color="auto"/>
              <w:bottom w:val="single" w:sz="4" w:space="0" w:color="auto"/>
              <w:right w:val="single" w:sz="4" w:space="0" w:color="auto"/>
            </w:tcBorders>
          </w:tcPr>
          <w:p w14:paraId="14A31D3C" w14:textId="77777777" w:rsidR="00091BED" w:rsidRPr="00F829B6" w:rsidRDefault="00091BED" w:rsidP="0074607E">
            <w:pPr>
              <w:pStyle w:val="TAC"/>
              <w:keepNext w:val="0"/>
              <w:keepLines w:val="0"/>
              <w:widowControl w:val="0"/>
              <w:rPr>
                <w:lang w:val="en-US"/>
              </w:rPr>
            </w:pPr>
            <w:r w:rsidRPr="00F829B6">
              <w:rPr>
                <w:lang w:val="en-US"/>
              </w:rPr>
              <w:t>288/330</w:t>
            </w:r>
          </w:p>
        </w:tc>
      </w:tr>
    </w:tbl>
    <w:p w14:paraId="6F2F1049" w14:textId="77777777" w:rsidR="0035583A" w:rsidRPr="00F829B6" w:rsidRDefault="0035583A" w:rsidP="0074607E">
      <w:pPr>
        <w:widowControl w:val="0"/>
      </w:pPr>
    </w:p>
    <w:p w14:paraId="7B90C19E" w14:textId="77777777" w:rsidR="0035583A" w:rsidRPr="00F829B6" w:rsidRDefault="0035583A" w:rsidP="0074607E">
      <w:pPr>
        <w:pStyle w:val="Heading4"/>
        <w:keepNext w:val="0"/>
        <w:keepLines w:val="0"/>
        <w:widowControl w:val="0"/>
      </w:pPr>
      <w:bookmarkStart w:id="33" w:name="_Toc454818019"/>
      <w:r w:rsidRPr="00F829B6">
        <w:t>6.3.3.1</w:t>
      </w:r>
      <w:r w:rsidRPr="00F829B6">
        <w:tab/>
        <w:t>Layer mapping for transmission on a single antenna port</w:t>
      </w:r>
      <w:bookmarkEnd w:id="33"/>
    </w:p>
    <w:p w14:paraId="7B60C966" w14:textId="77777777" w:rsidR="0035583A" w:rsidRPr="00F829B6" w:rsidRDefault="0035583A" w:rsidP="0074607E">
      <w:pPr>
        <w:widowControl w:val="0"/>
      </w:pPr>
      <w:r w:rsidRPr="00F829B6">
        <w:t xml:space="preserve">For transmission on a single antenna port, a single layer is used, </w:t>
      </w:r>
      <w:r w:rsidRPr="00F829B6">
        <w:rPr>
          <w:position w:val="-6"/>
        </w:rPr>
        <w:object w:dxaOrig="460" w:dyaOrig="240" w14:anchorId="1C4ECD45">
          <v:shape id="_x0000_i1252" type="#_x0000_t75" style="width:24.3pt;height:11.2pt" o:ole="">
            <v:imagedata r:id="rId406" o:title=""/>
          </v:shape>
          <o:OLEObject Type="Embed" ProgID="Equation.3" ShapeID="_x0000_i1252" DrawAspect="Content" ObjectID="_1755942198" r:id="rId407"/>
        </w:object>
      </w:r>
      <w:r w:rsidRPr="00F829B6">
        <w:t>, and the mapping is defined by</w:t>
      </w:r>
    </w:p>
    <w:p w14:paraId="4B1B49C3" w14:textId="77777777" w:rsidR="0035583A" w:rsidRPr="00F829B6" w:rsidRDefault="0035583A" w:rsidP="0074607E">
      <w:pPr>
        <w:pStyle w:val="EQ"/>
        <w:keepLines w:val="0"/>
        <w:widowControl w:val="0"/>
        <w:jc w:val="center"/>
      </w:pPr>
      <w:r w:rsidRPr="00F829B6">
        <w:rPr>
          <w:position w:val="-10"/>
        </w:rPr>
        <w:object w:dxaOrig="1320" w:dyaOrig="340" w14:anchorId="16257FCC">
          <v:shape id="_x0000_i1253" type="#_x0000_t75" style="width:66.4pt;height:17.75pt" o:ole="">
            <v:imagedata r:id="rId408" o:title=""/>
          </v:shape>
          <o:OLEObject Type="Embed" ProgID="Equation.3" ShapeID="_x0000_i1253" DrawAspect="Content" ObjectID="_1755942199" r:id="rId409"/>
        </w:object>
      </w:r>
    </w:p>
    <w:p w14:paraId="70E9937B" w14:textId="77777777" w:rsidR="0035583A" w:rsidRPr="00F829B6" w:rsidRDefault="0035583A" w:rsidP="0074607E">
      <w:pPr>
        <w:widowControl w:val="0"/>
      </w:pPr>
      <w:r w:rsidRPr="00F829B6">
        <w:t xml:space="preserve">with </w:t>
      </w:r>
      <w:r w:rsidRPr="00F829B6">
        <w:rPr>
          <w:position w:val="-14"/>
        </w:rPr>
        <w:object w:dxaOrig="1300" w:dyaOrig="380" w14:anchorId="37A483A3">
          <v:shape id="_x0000_i1254" type="#_x0000_t75" style="width:65.45pt;height:18.7pt" o:ole="">
            <v:imagedata r:id="rId410" o:title=""/>
          </v:shape>
          <o:OLEObject Type="Embed" ProgID="Equation.3" ShapeID="_x0000_i1254" DrawAspect="Content" ObjectID="_1755942200" r:id="rId411"/>
        </w:object>
      </w:r>
      <w:r w:rsidRPr="00F829B6">
        <w:t>.</w:t>
      </w:r>
    </w:p>
    <w:p w14:paraId="4BCBC720" w14:textId="77777777" w:rsidR="0035583A" w:rsidRPr="00F829B6" w:rsidRDefault="0035583A" w:rsidP="0074607E">
      <w:pPr>
        <w:pStyle w:val="Heading4"/>
        <w:keepNext w:val="0"/>
        <w:keepLines w:val="0"/>
        <w:widowControl w:val="0"/>
      </w:pPr>
      <w:bookmarkStart w:id="34" w:name="_Toc454818020"/>
      <w:r w:rsidRPr="00F829B6">
        <w:t>6.3.3.2</w:t>
      </w:r>
      <w:r w:rsidRPr="00F829B6">
        <w:tab/>
        <w:t>Layer mapping for spatial multiplexing</w:t>
      </w:r>
      <w:bookmarkEnd w:id="34"/>
    </w:p>
    <w:p w14:paraId="63A2F0C3" w14:textId="77777777" w:rsidR="00B058EA" w:rsidRPr="00F829B6" w:rsidRDefault="0035583A" w:rsidP="0074607E">
      <w:pPr>
        <w:widowControl w:val="0"/>
      </w:pPr>
      <w:r w:rsidRPr="00F829B6">
        <w:t xml:space="preserve">For spatial multiplexing, the layer mapping shall be done according to Table 6.3.3.2-1. The number of layers </w:t>
      </w:r>
      <w:r w:rsidRPr="00F829B6">
        <w:rPr>
          <w:position w:val="-6"/>
        </w:rPr>
        <w:object w:dxaOrig="180" w:dyaOrig="200" w14:anchorId="3D5AC57A">
          <v:shape id="_x0000_i1255" type="#_x0000_t75" style="width:9.35pt;height:10.3pt" o:ole="">
            <v:imagedata r:id="rId386" o:title=""/>
          </v:shape>
          <o:OLEObject Type="Embed" ProgID="Equation.3" ShapeID="_x0000_i1255" DrawAspect="Content" ObjectID="_1755942201" r:id="rId412"/>
        </w:object>
      </w:r>
      <w:r w:rsidRPr="00F829B6">
        <w:t xml:space="preserve"> is less than or equal to the number of antenna ports </w:t>
      </w:r>
      <w:r w:rsidRPr="00F829B6">
        <w:rPr>
          <w:position w:val="-4"/>
        </w:rPr>
        <w:object w:dxaOrig="220" w:dyaOrig="220" w14:anchorId="5E56BB2D">
          <v:shape id="_x0000_i1256" type="#_x0000_t75" style="width:11.2pt;height:11.2pt" o:ole="">
            <v:imagedata r:id="rId413" o:title=""/>
          </v:shape>
          <o:OLEObject Type="Embed" ProgID="Equation.3" ShapeID="_x0000_i1256" DrawAspect="Content" ObjectID="_1755942202" r:id="rId414"/>
        </w:object>
      </w:r>
      <w:r w:rsidRPr="00F829B6">
        <w:t xml:space="preserve"> used for transmission of the physical channel. The case of a single codeword mapped to multiple layers is only applicable when the number of cell-specific reference signals is four or when the number of UE-specific reference signals is two or larger.</w:t>
      </w:r>
      <w:r w:rsidR="007C5EEE" w:rsidRPr="00F829B6">
        <w:t xml:space="preserve"> For subslot/slot-PDSCH, the number of codewords is always one.</w:t>
      </w:r>
    </w:p>
    <w:p w14:paraId="7CFB5662" w14:textId="77777777" w:rsidR="0035583A" w:rsidRPr="00F829B6" w:rsidRDefault="0035583A" w:rsidP="0074607E">
      <w:pPr>
        <w:pStyle w:val="TH"/>
        <w:keepNext w:val="0"/>
        <w:keepLines w:val="0"/>
        <w:widowControl w:val="0"/>
      </w:pPr>
      <w:bookmarkStart w:id="35" w:name="OLE_LINK34"/>
      <w:bookmarkStart w:id="36" w:name="OLE_LINK38"/>
      <w:r w:rsidRPr="00F829B6">
        <w:t>Table 6.3.3.2-1: Codeword-to-layer mapping for spatial multiplexing</w:t>
      </w:r>
      <w:bookmarkEnd w:id="35"/>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7"/>
        <w:gridCol w:w="2117"/>
        <w:gridCol w:w="1808"/>
        <w:gridCol w:w="2694"/>
      </w:tblGrid>
      <w:tr w:rsidR="0035583A" w:rsidRPr="00F829B6" w14:paraId="7B8F84AF" w14:textId="77777777" w:rsidTr="00A02649">
        <w:trPr>
          <w:cantSplit/>
          <w:jc w:val="center"/>
        </w:trPr>
        <w:tc>
          <w:tcPr>
            <w:tcW w:w="0" w:type="auto"/>
            <w:shd w:val="clear" w:color="auto" w:fill="E0E0E0"/>
            <w:vAlign w:val="center"/>
          </w:tcPr>
          <w:p w14:paraId="512DDCDF" w14:textId="77777777" w:rsidR="0035583A" w:rsidRPr="00F829B6" w:rsidRDefault="0035583A" w:rsidP="0074607E">
            <w:pPr>
              <w:pStyle w:val="TAH"/>
              <w:keepNext w:val="0"/>
              <w:keepLines w:val="0"/>
              <w:widowControl w:val="0"/>
            </w:pPr>
            <w:r w:rsidRPr="00F829B6">
              <w:t>Number of layers</w:t>
            </w:r>
          </w:p>
        </w:tc>
        <w:tc>
          <w:tcPr>
            <w:tcW w:w="0" w:type="auto"/>
            <w:shd w:val="clear" w:color="auto" w:fill="E0E0E0"/>
            <w:vAlign w:val="center"/>
          </w:tcPr>
          <w:p w14:paraId="677F26CF" w14:textId="77777777" w:rsidR="0035583A" w:rsidRPr="00F829B6" w:rsidRDefault="0035583A" w:rsidP="0074607E">
            <w:pPr>
              <w:pStyle w:val="TAH"/>
              <w:keepNext w:val="0"/>
              <w:keepLines w:val="0"/>
              <w:widowControl w:val="0"/>
            </w:pPr>
            <w:r w:rsidRPr="00F829B6">
              <w:t>Number of codewords</w:t>
            </w:r>
          </w:p>
        </w:tc>
        <w:tc>
          <w:tcPr>
            <w:tcW w:w="0" w:type="auto"/>
            <w:gridSpan w:val="2"/>
            <w:shd w:val="clear" w:color="auto" w:fill="E0E0E0"/>
            <w:vAlign w:val="center"/>
          </w:tcPr>
          <w:p w14:paraId="1400BE33" w14:textId="77777777" w:rsidR="0035583A" w:rsidRPr="00F829B6" w:rsidRDefault="0035583A" w:rsidP="0074607E">
            <w:pPr>
              <w:pStyle w:val="TAH"/>
              <w:keepNext w:val="0"/>
              <w:keepLines w:val="0"/>
              <w:widowControl w:val="0"/>
            </w:pPr>
            <w:r w:rsidRPr="00F829B6">
              <w:t>Codeword-to-layer mapping</w:t>
            </w:r>
          </w:p>
          <w:p w14:paraId="7B8D6CB0" w14:textId="77777777" w:rsidR="0035583A" w:rsidRPr="00F829B6" w:rsidRDefault="0035583A" w:rsidP="0074607E">
            <w:pPr>
              <w:pStyle w:val="TAH"/>
              <w:keepNext w:val="0"/>
              <w:keepLines w:val="0"/>
              <w:widowControl w:val="0"/>
            </w:pPr>
            <w:r w:rsidRPr="00F829B6">
              <w:rPr>
                <w:position w:val="-14"/>
              </w:rPr>
              <w:object w:dxaOrig="1579" w:dyaOrig="380" w14:anchorId="40578FBB">
                <v:shape id="_x0000_i1257" type="#_x0000_t75" style="width:78.55pt;height:18.7pt" o:ole="">
                  <v:imagedata r:id="rId415" o:title=""/>
                </v:shape>
                <o:OLEObject Type="Embed" ProgID="Equation.3" ShapeID="_x0000_i1257" DrawAspect="Content" ObjectID="_1755942203" r:id="rId416"/>
              </w:object>
            </w:r>
          </w:p>
        </w:tc>
      </w:tr>
      <w:tr w:rsidR="0035583A" w:rsidRPr="00F829B6" w14:paraId="07F82390" w14:textId="77777777" w:rsidTr="00A02649">
        <w:trPr>
          <w:cantSplit/>
          <w:jc w:val="center"/>
        </w:trPr>
        <w:tc>
          <w:tcPr>
            <w:tcW w:w="0" w:type="auto"/>
            <w:shd w:val="clear" w:color="auto" w:fill="auto"/>
            <w:vAlign w:val="center"/>
          </w:tcPr>
          <w:p w14:paraId="4BE22B61"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EA7012E"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27E50C7E" w14:textId="77777777" w:rsidR="0035583A" w:rsidRPr="00F829B6" w:rsidRDefault="0035583A" w:rsidP="0074607E">
            <w:pPr>
              <w:pStyle w:val="TAL"/>
              <w:keepNext w:val="0"/>
              <w:keepLines w:val="0"/>
              <w:widowControl w:val="0"/>
            </w:pPr>
            <w:r w:rsidRPr="00F829B6">
              <w:rPr>
                <w:position w:val="-10"/>
              </w:rPr>
              <w:object w:dxaOrig="1300" w:dyaOrig="340" w14:anchorId="7A31BF5D">
                <v:shape id="_x0000_i1258" type="#_x0000_t75" style="width:65.45pt;height:17.75pt" o:ole="">
                  <v:imagedata r:id="rId417" o:title=""/>
                </v:shape>
                <o:OLEObject Type="Embed" ProgID="Equation.3" ShapeID="_x0000_i1258" DrawAspect="Content" ObjectID="_1755942204" r:id="rId418"/>
              </w:object>
            </w:r>
          </w:p>
        </w:tc>
        <w:tc>
          <w:tcPr>
            <w:tcW w:w="0" w:type="auto"/>
            <w:tcBorders>
              <w:left w:val="single" w:sz="4" w:space="0" w:color="FFFFFF"/>
            </w:tcBorders>
            <w:shd w:val="clear" w:color="auto" w:fill="auto"/>
            <w:vAlign w:val="center"/>
          </w:tcPr>
          <w:p w14:paraId="191CFBE4" w14:textId="77777777" w:rsidR="0035583A" w:rsidRPr="00F829B6" w:rsidRDefault="0035583A" w:rsidP="0074607E">
            <w:pPr>
              <w:pStyle w:val="TAL"/>
              <w:keepNext w:val="0"/>
              <w:keepLines w:val="0"/>
              <w:widowControl w:val="0"/>
            </w:pPr>
            <w:r w:rsidRPr="00F829B6">
              <w:rPr>
                <w:position w:val="-14"/>
              </w:rPr>
              <w:object w:dxaOrig="1300" w:dyaOrig="380" w14:anchorId="61874918">
                <v:shape id="_x0000_i1259" type="#_x0000_t75" style="width:65.45pt;height:18.7pt" o:ole="">
                  <v:imagedata r:id="rId419" o:title=""/>
                </v:shape>
                <o:OLEObject Type="Embed" ProgID="Equation.3" ShapeID="_x0000_i1259" DrawAspect="Content" ObjectID="_1755942205" r:id="rId420"/>
              </w:object>
            </w:r>
          </w:p>
        </w:tc>
      </w:tr>
      <w:tr w:rsidR="0035583A" w:rsidRPr="00F829B6" w14:paraId="3F6D2D6E" w14:textId="77777777" w:rsidTr="00A02649">
        <w:trPr>
          <w:cantSplit/>
          <w:jc w:val="center"/>
        </w:trPr>
        <w:tc>
          <w:tcPr>
            <w:tcW w:w="0" w:type="auto"/>
            <w:shd w:val="clear" w:color="auto" w:fill="auto"/>
            <w:vAlign w:val="center"/>
          </w:tcPr>
          <w:p w14:paraId="5578F499"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1C4C6EA5"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3B3D7A59" w14:textId="77777777" w:rsidR="0035583A" w:rsidRPr="00F829B6" w:rsidRDefault="0035583A" w:rsidP="0074607E">
            <w:pPr>
              <w:pStyle w:val="TAL"/>
              <w:keepNext w:val="0"/>
              <w:keepLines w:val="0"/>
              <w:widowControl w:val="0"/>
            </w:pPr>
            <w:r w:rsidRPr="00F829B6">
              <w:rPr>
                <w:position w:val="-28"/>
              </w:rPr>
              <w:object w:dxaOrig="1660" w:dyaOrig="660" w14:anchorId="1E0C16BB">
                <v:shape id="_x0000_i1260" type="#_x0000_t75" style="width:79.5pt;height:32.75pt" o:ole="">
                  <v:imagedata r:id="rId421" o:title=""/>
                </v:shape>
                <o:OLEObject Type="Embed" ProgID="Equation.3" ShapeID="_x0000_i1260" DrawAspect="Content" ObjectID="_1755942206" r:id="rId422"/>
              </w:object>
            </w:r>
          </w:p>
        </w:tc>
        <w:tc>
          <w:tcPr>
            <w:tcW w:w="0" w:type="auto"/>
            <w:tcBorders>
              <w:left w:val="single" w:sz="4" w:space="0" w:color="FFFFFF"/>
            </w:tcBorders>
            <w:shd w:val="clear" w:color="auto" w:fill="auto"/>
            <w:vAlign w:val="center"/>
          </w:tcPr>
          <w:p w14:paraId="408B69F8" w14:textId="77777777" w:rsidR="0035583A" w:rsidRPr="00F829B6" w:rsidRDefault="0035583A" w:rsidP="0074607E">
            <w:pPr>
              <w:pStyle w:val="TAL"/>
              <w:keepNext w:val="0"/>
              <w:keepLines w:val="0"/>
              <w:widowControl w:val="0"/>
            </w:pPr>
            <w:r w:rsidRPr="00F829B6">
              <w:rPr>
                <w:position w:val="-14"/>
              </w:rPr>
              <w:object w:dxaOrig="1520" w:dyaOrig="380" w14:anchorId="50D0C4D2">
                <v:shape id="_x0000_i1261" type="#_x0000_t75" style="width:76.7pt;height:18.7pt" o:ole="">
                  <v:imagedata r:id="rId423" o:title=""/>
                </v:shape>
                <o:OLEObject Type="Embed" ProgID="Equation.3" ShapeID="_x0000_i1261" DrawAspect="Content" ObjectID="_1755942207" r:id="rId424"/>
              </w:object>
            </w:r>
          </w:p>
        </w:tc>
      </w:tr>
      <w:tr w:rsidR="0035583A" w:rsidRPr="00F829B6" w14:paraId="38E40CA7" w14:textId="77777777" w:rsidTr="00A02649">
        <w:trPr>
          <w:cantSplit/>
          <w:jc w:val="center"/>
        </w:trPr>
        <w:tc>
          <w:tcPr>
            <w:tcW w:w="0" w:type="auto"/>
            <w:vMerge w:val="restart"/>
            <w:shd w:val="clear" w:color="auto" w:fill="auto"/>
            <w:vAlign w:val="center"/>
          </w:tcPr>
          <w:p w14:paraId="5A74A2BC" w14:textId="77777777" w:rsidR="0035583A" w:rsidRPr="00F829B6" w:rsidRDefault="0035583A" w:rsidP="0074607E">
            <w:pPr>
              <w:pStyle w:val="TAC"/>
              <w:keepNext w:val="0"/>
              <w:keepLines w:val="0"/>
              <w:widowControl w:val="0"/>
            </w:pPr>
            <w:r w:rsidRPr="00F829B6">
              <w:t>2</w:t>
            </w:r>
          </w:p>
        </w:tc>
        <w:tc>
          <w:tcPr>
            <w:tcW w:w="0" w:type="auto"/>
            <w:vMerge w:val="restart"/>
            <w:shd w:val="clear" w:color="auto" w:fill="auto"/>
            <w:vAlign w:val="center"/>
          </w:tcPr>
          <w:p w14:paraId="4793F4F7"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12298C70" w14:textId="77777777" w:rsidR="0035583A" w:rsidRPr="00F829B6" w:rsidRDefault="0035583A" w:rsidP="0074607E">
            <w:pPr>
              <w:pStyle w:val="TAL"/>
              <w:keepNext w:val="0"/>
              <w:keepLines w:val="0"/>
              <w:widowControl w:val="0"/>
            </w:pPr>
            <w:r w:rsidRPr="00F829B6">
              <w:rPr>
                <w:position w:val="-10"/>
              </w:rPr>
              <w:object w:dxaOrig="1320" w:dyaOrig="340" w14:anchorId="741B91AA">
                <v:shape id="_x0000_i1262" type="#_x0000_t75" style="width:66.4pt;height:17.75pt" o:ole="">
                  <v:imagedata r:id="rId425" o:title=""/>
                </v:shape>
                <o:OLEObject Type="Embed" ProgID="Equation.3" ShapeID="_x0000_i1262" DrawAspect="Content" ObjectID="_1755942208" r:id="rId426"/>
              </w:object>
            </w:r>
          </w:p>
        </w:tc>
        <w:tc>
          <w:tcPr>
            <w:tcW w:w="0" w:type="auto"/>
            <w:vMerge w:val="restart"/>
            <w:tcBorders>
              <w:left w:val="single" w:sz="4" w:space="0" w:color="FFFFFF"/>
            </w:tcBorders>
            <w:shd w:val="clear" w:color="auto" w:fill="auto"/>
            <w:vAlign w:val="center"/>
          </w:tcPr>
          <w:p w14:paraId="5EFD5CF5" w14:textId="77777777" w:rsidR="0035583A" w:rsidRPr="00F829B6" w:rsidRDefault="0035583A" w:rsidP="0074607E">
            <w:pPr>
              <w:pStyle w:val="TAL"/>
              <w:keepNext w:val="0"/>
              <w:keepLines w:val="0"/>
              <w:widowControl w:val="0"/>
            </w:pPr>
            <w:r w:rsidRPr="00F829B6">
              <w:rPr>
                <w:position w:val="-14"/>
              </w:rPr>
              <w:object w:dxaOrig="2020" w:dyaOrig="380" w14:anchorId="60B01DBE">
                <v:shape id="_x0000_i1263" type="#_x0000_t75" style="width:101pt;height:18.7pt" o:ole="">
                  <v:imagedata r:id="rId427" o:title=""/>
                </v:shape>
                <o:OLEObject Type="Embed" ProgID="Equation.3" ShapeID="_x0000_i1263" DrawAspect="Content" ObjectID="_1755942209" r:id="rId428"/>
              </w:object>
            </w:r>
          </w:p>
        </w:tc>
      </w:tr>
      <w:tr w:rsidR="0035583A" w:rsidRPr="00F829B6" w14:paraId="5534CE3B" w14:textId="77777777" w:rsidTr="00A02649">
        <w:trPr>
          <w:cantSplit/>
          <w:jc w:val="center"/>
        </w:trPr>
        <w:tc>
          <w:tcPr>
            <w:tcW w:w="0" w:type="auto"/>
            <w:vMerge/>
            <w:shd w:val="clear" w:color="auto" w:fill="auto"/>
            <w:vAlign w:val="center"/>
          </w:tcPr>
          <w:p w14:paraId="1FC640DB"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13B2D167"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4E18069A" w14:textId="77777777" w:rsidR="0035583A" w:rsidRPr="00F829B6" w:rsidRDefault="0035583A" w:rsidP="0074607E">
            <w:pPr>
              <w:pStyle w:val="TAL"/>
              <w:keepNext w:val="0"/>
              <w:keepLines w:val="0"/>
              <w:widowControl w:val="0"/>
            </w:pPr>
            <w:r w:rsidRPr="00F829B6">
              <w:rPr>
                <w:position w:val="-10"/>
              </w:rPr>
              <w:object w:dxaOrig="1280" w:dyaOrig="340" w14:anchorId="5F71ECF2">
                <v:shape id="_x0000_i1264" type="#_x0000_t75" style="width:63.6pt;height:17.75pt" o:ole="">
                  <v:imagedata r:id="rId429" o:title=""/>
                </v:shape>
                <o:OLEObject Type="Embed" ProgID="Equation.3" ShapeID="_x0000_i1264" DrawAspect="Content" ObjectID="_1755942210" r:id="rId430"/>
              </w:object>
            </w:r>
          </w:p>
        </w:tc>
        <w:tc>
          <w:tcPr>
            <w:tcW w:w="0" w:type="auto"/>
            <w:vMerge/>
            <w:tcBorders>
              <w:left w:val="single" w:sz="4" w:space="0" w:color="FFFFFF"/>
            </w:tcBorders>
            <w:shd w:val="clear" w:color="auto" w:fill="auto"/>
            <w:vAlign w:val="center"/>
          </w:tcPr>
          <w:p w14:paraId="0AC225E7" w14:textId="77777777" w:rsidR="0035583A" w:rsidRPr="00F829B6" w:rsidRDefault="0035583A" w:rsidP="0074607E">
            <w:pPr>
              <w:pStyle w:val="TAL"/>
              <w:keepNext w:val="0"/>
              <w:keepLines w:val="0"/>
              <w:widowControl w:val="0"/>
            </w:pPr>
          </w:p>
        </w:tc>
      </w:tr>
      <w:tr w:rsidR="0035583A" w:rsidRPr="00F829B6" w14:paraId="72B963B9" w14:textId="77777777" w:rsidTr="00A02649">
        <w:trPr>
          <w:cantSplit/>
          <w:jc w:val="center"/>
        </w:trPr>
        <w:tc>
          <w:tcPr>
            <w:tcW w:w="0" w:type="auto"/>
            <w:shd w:val="clear" w:color="auto" w:fill="auto"/>
            <w:vAlign w:val="center"/>
          </w:tcPr>
          <w:p w14:paraId="65D899EE"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419619E6"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366C6F9C" w14:textId="77777777" w:rsidR="0035583A" w:rsidRPr="00F829B6" w:rsidRDefault="0035583A" w:rsidP="0074607E">
            <w:pPr>
              <w:pStyle w:val="TAC"/>
              <w:keepNext w:val="0"/>
              <w:keepLines w:val="0"/>
              <w:widowControl w:val="0"/>
            </w:pPr>
            <w:r w:rsidRPr="00F829B6">
              <w:rPr>
                <w:position w:val="-40"/>
              </w:rPr>
              <w:object w:dxaOrig="1700" w:dyaOrig="940" w14:anchorId="309BE179">
                <v:shape id="_x0000_i1265" type="#_x0000_t75" style="width:79.5pt;height:43.95pt" o:ole="">
                  <v:imagedata r:id="rId431" o:title=""/>
                </v:shape>
                <o:OLEObject Type="Embed" ProgID="Equation.3" ShapeID="_x0000_i1265" DrawAspect="Content" ObjectID="_1755942211" r:id="rId432"/>
              </w:object>
            </w:r>
          </w:p>
        </w:tc>
        <w:tc>
          <w:tcPr>
            <w:tcW w:w="0" w:type="auto"/>
            <w:tcBorders>
              <w:left w:val="single" w:sz="4" w:space="0" w:color="FFFFFF"/>
            </w:tcBorders>
            <w:shd w:val="clear" w:color="auto" w:fill="auto"/>
            <w:vAlign w:val="center"/>
          </w:tcPr>
          <w:p w14:paraId="79029274" w14:textId="77777777" w:rsidR="0035583A" w:rsidRPr="00F829B6" w:rsidRDefault="0035583A" w:rsidP="0074607E">
            <w:pPr>
              <w:pStyle w:val="TAL"/>
              <w:keepNext w:val="0"/>
              <w:keepLines w:val="0"/>
              <w:widowControl w:val="0"/>
            </w:pPr>
            <w:r w:rsidRPr="00F829B6">
              <w:rPr>
                <w:position w:val="-14"/>
              </w:rPr>
              <w:object w:dxaOrig="1520" w:dyaOrig="380" w14:anchorId="6725A576">
                <v:shape id="_x0000_i1266" type="#_x0000_t75" style="width:76.7pt;height:18.7pt" o:ole="">
                  <v:imagedata r:id="rId433" o:title=""/>
                </v:shape>
                <o:OLEObject Type="Embed" ProgID="Equation.3" ShapeID="_x0000_i1266" DrawAspect="Content" ObjectID="_1755942212" r:id="rId434"/>
              </w:object>
            </w:r>
          </w:p>
        </w:tc>
      </w:tr>
      <w:tr w:rsidR="0035583A" w:rsidRPr="00F829B6" w14:paraId="37C22470" w14:textId="77777777" w:rsidTr="00A02649">
        <w:trPr>
          <w:cantSplit/>
          <w:jc w:val="center"/>
        </w:trPr>
        <w:tc>
          <w:tcPr>
            <w:tcW w:w="0" w:type="auto"/>
            <w:vMerge w:val="restart"/>
            <w:shd w:val="clear" w:color="auto" w:fill="auto"/>
            <w:vAlign w:val="center"/>
          </w:tcPr>
          <w:p w14:paraId="4D33AC83" w14:textId="77777777" w:rsidR="0035583A" w:rsidRPr="00F829B6" w:rsidRDefault="0035583A" w:rsidP="0074607E">
            <w:pPr>
              <w:pStyle w:val="TAC"/>
              <w:keepNext w:val="0"/>
              <w:keepLines w:val="0"/>
              <w:widowControl w:val="0"/>
            </w:pPr>
            <w:r w:rsidRPr="00F829B6">
              <w:t>3</w:t>
            </w:r>
          </w:p>
        </w:tc>
        <w:tc>
          <w:tcPr>
            <w:tcW w:w="0" w:type="auto"/>
            <w:vMerge w:val="restart"/>
            <w:shd w:val="clear" w:color="auto" w:fill="auto"/>
            <w:vAlign w:val="center"/>
          </w:tcPr>
          <w:p w14:paraId="526E049E"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61B3F1DF" w14:textId="77777777" w:rsidR="0035583A" w:rsidRPr="00F829B6" w:rsidRDefault="0035583A" w:rsidP="0074607E">
            <w:pPr>
              <w:pStyle w:val="TAL"/>
              <w:keepNext w:val="0"/>
              <w:keepLines w:val="0"/>
              <w:widowControl w:val="0"/>
            </w:pPr>
            <w:r w:rsidRPr="00F829B6">
              <w:rPr>
                <w:position w:val="-10"/>
              </w:rPr>
              <w:object w:dxaOrig="1320" w:dyaOrig="340" w14:anchorId="2A499D26">
                <v:shape id="_x0000_i1267" type="#_x0000_t75" style="width:66.4pt;height:17.75pt" o:ole="">
                  <v:imagedata r:id="rId435" o:title=""/>
                </v:shape>
                <o:OLEObject Type="Embed" ProgID="Equation.3" ShapeID="_x0000_i1267" DrawAspect="Content" ObjectID="_1755942213" r:id="rId436"/>
              </w:object>
            </w:r>
          </w:p>
        </w:tc>
        <w:tc>
          <w:tcPr>
            <w:tcW w:w="0" w:type="auto"/>
            <w:vMerge w:val="restart"/>
            <w:tcBorders>
              <w:left w:val="single" w:sz="4" w:space="0" w:color="FFFFFF"/>
            </w:tcBorders>
            <w:shd w:val="clear" w:color="auto" w:fill="auto"/>
            <w:vAlign w:val="center"/>
          </w:tcPr>
          <w:p w14:paraId="4F52D4FF" w14:textId="77777777" w:rsidR="0035583A" w:rsidRPr="00F829B6" w:rsidRDefault="0035583A" w:rsidP="0074607E">
            <w:pPr>
              <w:pStyle w:val="TAL"/>
              <w:keepNext w:val="0"/>
              <w:keepLines w:val="0"/>
              <w:widowControl w:val="0"/>
            </w:pPr>
            <w:r w:rsidRPr="00F829B6">
              <w:rPr>
                <w:position w:val="-14"/>
              </w:rPr>
              <w:object w:dxaOrig="2260" w:dyaOrig="380" w14:anchorId="651E8941">
                <v:shape id="_x0000_i1268" type="#_x0000_t75" style="width:113.15pt;height:18.7pt" o:ole="">
                  <v:imagedata r:id="rId437" o:title=""/>
                </v:shape>
                <o:OLEObject Type="Embed" ProgID="Equation.3" ShapeID="_x0000_i1268" DrawAspect="Content" ObjectID="_1755942214" r:id="rId438"/>
              </w:object>
            </w:r>
          </w:p>
        </w:tc>
      </w:tr>
      <w:tr w:rsidR="0035583A" w:rsidRPr="00F829B6" w14:paraId="25142D06" w14:textId="77777777" w:rsidTr="00A02649">
        <w:trPr>
          <w:cantSplit/>
          <w:jc w:val="center"/>
        </w:trPr>
        <w:tc>
          <w:tcPr>
            <w:tcW w:w="0" w:type="auto"/>
            <w:vMerge/>
            <w:shd w:val="clear" w:color="auto" w:fill="auto"/>
            <w:vAlign w:val="center"/>
          </w:tcPr>
          <w:p w14:paraId="2DFCA272"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FF0CD60"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6403AD2C" w14:textId="77777777" w:rsidR="0035583A" w:rsidRPr="00F829B6" w:rsidRDefault="0035583A" w:rsidP="0074607E">
            <w:pPr>
              <w:pStyle w:val="TAL"/>
              <w:keepNext w:val="0"/>
              <w:keepLines w:val="0"/>
              <w:widowControl w:val="0"/>
            </w:pPr>
            <w:r w:rsidRPr="00F829B6">
              <w:rPr>
                <w:position w:val="-28"/>
              </w:rPr>
              <w:object w:dxaOrig="1640" w:dyaOrig="660" w14:anchorId="5F846345">
                <v:shape id="_x0000_i1269" type="#_x0000_t75" style="width:79.5pt;height:32.75pt" o:ole="">
                  <v:imagedata r:id="rId439" o:title=""/>
                </v:shape>
                <o:OLEObject Type="Embed" ProgID="Equation.3" ShapeID="_x0000_i1269" DrawAspect="Content" ObjectID="_1755942215" r:id="rId440"/>
              </w:object>
            </w:r>
          </w:p>
        </w:tc>
        <w:tc>
          <w:tcPr>
            <w:tcW w:w="0" w:type="auto"/>
            <w:vMerge/>
            <w:tcBorders>
              <w:left w:val="single" w:sz="4" w:space="0" w:color="FFFFFF"/>
            </w:tcBorders>
            <w:shd w:val="clear" w:color="auto" w:fill="auto"/>
            <w:vAlign w:val="center"/>
          </w:tcPr>
          <w:p w14:paraId="7C174DE4" w14:textId="77777777" w:rsidR="0035583A" w:rsidRPr="00F829B6" w:rsidRDefault="0035583A" w:rsidP="0074607E">
            <w:pPr>
              <w:pStyle w:val="TAL"/>
              <w:keepNext w:val="0"/>
              <w:keepLines w:val="0"/>
              <w:widowControl w:val="0"/>
            </w:pPr>
          </w:p>
        </w:tc>
      </w:tr>
      <w:tr w:rsidR="0035583A" w:rsidRPr="00F829B6" w14:paraId="7777648D" w14:textId="77777777" w:rsidTr="00A02649">
        <w:trPr>
          <w:cantSplit/>
          <w:jc w:val="center"/>
        </w:trPr>
        <w:tc>
          <w:tcPr>
            <w:tcW w:w="0" w:type="auto"/>
            <w:shd w:val="clear" w:color="auto" w:fill="auto"/>
            <w:vAlign w:val="center"/>
          </w:tcPr>
          <w:p w14:paraId="12100923"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0C3B41E9"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585C31FA" w14:textId="77777777" w:rsidR="0035583A" w:rsidRPr="00F829B6" w:rsidRDefault="0035583A" w:rsidP="0074607E">
            <w:pPr>
              <w:pStyle w:val="TAL"/>
              <w:keepNext w:val="0"/>
              <w:keepLines w:val="0"/>
              <w:widowControl w:val="0"/>
            </w:pPr>
            <w:r w:rsidRPr="00F829B6">
              <w:rPr>
                <w:position w:val="-58"/>
              </w:rPr>
              <w:object w:dxaOrig="1700" w:dyaOrig="1260" w14:anchorId="74E1340A">
                <v:shape id="_x0000_i1270" type="#_x0000_t75" style="width:79.5pt;height:58.9pt" o:ole="">
                  <v:imagedata r:id="rId441" o:title=""/>
                </v:shape>
                <o:OLEObject Type="Embed" ProgID="Equation.3" ShapeID="_x0000_i1270" DrawAspect="Content" ObjectID="_1755942216" r:id="rId442"/>
              </w:object>
            </w:r>
          </w:p>
        </w:tc>
        <w:tc>
          <w:tcPr>
            <w:tcW w:w="0" w:type="auto"/>
            <w:tcBorders>
              <w:left w:val="single" w:sz="4" w:space="0" w:color="FFFFFF"/>
            </w:tcBorders>
            <w:shd w:val="clear" w:color="auto" w:fill="auto"/>
            <w:vAlign w:val="center"/>
          </w:tcPr>
          <w:p w14:paraId="63F635B6" w14:textId="77777777" w:rsidR="0035583A" w:rsidRPr="00F829B6" w:rsidRDefault="0035583A" w:rsidP="0074607E">
            <w:pPr>
              <w:pStyle w:val="TAL"/>
              <w:keepNext w:val="0"/>
              <w:keepLines w:val="0"/>
              <w:widowControl w:val="0"/>
            </w:pPr>
            <w:r w:rsidRPr="00F829B6">
              <w:rPr>
                <w:position w:val="-14"/>
              </w:rPr>
              <w:object w:dxaOrig="1520" w:dyaOrig="380" w14:anchorId="7E966C00">
                <v:shape id="_x0000_i1271" type="#_x0000_t75" style="width:76.7pt;height:18.7pt" o:ole="">
                  <v:imagedata r:id="rId443" o:title=""/>
                </v:shape>
                <o:OLEObject Type="Embed" ProgID="Equation.3" ShapeID="_x0000_i1271" DrawAspect="Content" ObjectID="_1755942217" r:id="rId444"/>
              </w:object>
            </w:r>
          </w:p>
        </w:tc>
      </w:tr>
      <w:tr w:rsidR="0035583A" w:rsidRPr="00F829B6" w14:paraId="575FCFCF" w14:textId="77777777" w:rsidTr="00A02649">
        <w:trPr>
          <w:cantSplit/>
          <w:jc w:val="center"/>
        </w:trPr>
        <w:tc>
          <w:tcPr>
            <w:tcW w:w="0" w:type="auto"/>
            <w:vMerge w:val="restart"/>
            <w:shd w:val="clear" w:color="auto" w:fill="auto"/>
            <w:vAlign w:val="center"/>
          </w:tcPr>
          <w:p w14:paraId="3A596278" w14:textId="77777777" w:rsidR="0035583A" w:rsidRPr="00F829B6" w:rsidRDefault="0035583A" w:rsidP="0074607E">
            <w:pPr>
              <w:pStyle w:val="TAC"/>
              <w:keepNext w:val="0"/>
              <w:keepLines w:val="0"/>
              <w:widowControl w:val="0"/>
            </w:pPr>
            <w:r w:rsidRPr="00F829B6">
              <w:t>4</w:t>
            </w:r>
          </w:p>
        </w:tc>
        <w:tc>
          <w:tcPr>
            <w:tcW w:w="0" w:type="auto"/>
            <w:vMerge w:val="restart"/>
            <w:shd w:val="clear" w:color="auto" w:fill="auto"/>
            <w:vAlign w:val="center"/>
          </w:tcPr>
          <w:p w14:paraId="12236924"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738551DB" w14:textId="77777777" w:rsidR="0035583A" w:rsidRPr="00F829B6" w:rsidRDefault="0035583A" w:rsidP="0074607E">
            <w:pPr>
              <w:pStyle w:val="TAL"/>
              <w:keepNext w:val="0"/>
              <w:keepLines w:val="0"/>
              <w:widowControl w:val="0"/>
            </w:pPr>
            <w:r w:rsidRPr="00F829B6">
              <w:rPr>
                <w:position w:val="-28"/>
              </w:rPr>
              <w:object w:dxaOrig="1660" w:dyaOrig="660" w14:anchorId="6BBA2C51">
                <v:shape id="_x0000_i1272" type="#_x0000_t75" style="width:79.5pt;height:32.75pt" o:ole="">
                  <v:imagedata r:id="rId421" o:title=""/>
                </v:shape>
                <o:OLEObject Type="Embed" ProgID="Equation.3" ShapeID="_x0000_i1272" DrawAspect="Content" ObjectID="_1755942218" r:id="rId445"/>
              </w:object>
            </w:r>
          </w:p>
        </w:tc>
        <w:tc>
          <w:tcPr>
            <w:tcW w:w="0" w:type="auto"/>
            <w:vMerge w:val="restart"/>
            <w:tcBorders>
              <w:left w:val="single" w:sz="4" w:space="0" w:color="FFFFFF"/>
            </w:tcBorders>
            <w:shd w:val="clear" w:color="auto" w:fill="auto"/>
            <w:vAlign w:val="center"/>
          </w:tcPr>
          <w:p w14:paraId="5CA23F36" w14:textId="77777777" w:rsidR="0035583A" w:rsidRPr="00F829B6" w:rsidRDefault="0035583A" w:rsidP="0074607E">
            <w:pPr>
              <w:pStyle w:val="TAL"/>
              <w:keepNext w:val="0"/>
              <w:keepLines w:val="0"/>
              <w:widowControl w:val="0"/>
            </w:pPr>
            <w:r w:rsidRPr="00F829B6">
              <w:rPr>
                <w:position w:val="-14"/>
              </w:rPr>
              <w:object w:dxaOrig="2460" w:dyaOrig="380" w14:anchorId="6043040E">
                <v:shape id="_x0000_i1273" type="#_x0000_t75" style="width:123.45pt;height:18.7pt" o:ole="">
                  <v:imagedata r:id="rId446" o:title=""/>
                </v:shape>
                <o:OLEObject Type="Embed" ProgID="Equation.3" ShapeID="_x0000_i1273" DrawAspect="Content" ObjectID="_1755942219" r:id="rId447"/>
              </w:object>
            </w:r>
          </w:p>
        </w:tc>
      </w:tr>
      <w:tr w:rsidR="0035583A" w:rsidRPr="00F829B6" w14:paraId="34DB5D1F" w14:textId="77777777" w:rsidTr="00A02649">
        <w:trPr>
          <w:cantSplit/>
          <w:jc w:val="center"/>
        </w:trPr>
        <w:tc>
          <w:tcPr>
            <w:tcW w:w="0" w:type="auto"/>
            <w:vMerge/>
            <w:shd w:val="clear" w:color="auto" w:fill="auto"/>
            <w:vAlign w:val="center"/>
          </w:tcPr>
          <w:p w14:paraId="11B42632"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72A1884"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34FB5D51" w14:textId="77777777" w:rsidR="0035583A" w:rsidRPr="00F829B6" w:rsidRDefault="0035583A" w:rsidP="0074607E">
            <w:pPr>
              <w:pStyle w:val="TAL"/>
              <w:keepNext w:val="0"/>
              <w:keepLines w:val="0"/>
              <w:widowControl w:val="0"/>
            </w:pPr>
            <w:r w:rsidRPr="00F829B6">
              <w:rPr>
                <w:position w:val="-28"/>
              </w:rPr>
              <w:object w:dxaOrig="1640" w:dyaOrig="660" w14:anchorId="05FF64D5">
                <v:shape id="_x0000_i1274" type="#_x0000_t75" style="width:79.5pt;height:32.75pt" o:ole="">
                  <v:imagedata r:id="rId448" o:title=""/>
                </v:shape>
                <o:OLEObject Type="Embed" ProgID="Equation.3" ShapeID="_x0000_i1274" DrawAspect="Content" ObjectID="_1755942220" r:id="rId449"/>
              </w:object>
            </w:r>
          </w:p>
        </w:tc>
        <w:tc>
          <w:tcPr>
            <w:tcW w:w="0" w:type="auto"/>
            <w:vMerge/>
            <w:tcBorders>
              <w:left w:val="single" w:sz="4" w:space="0" w:color="FFFFFF"/>
            </w:tcBorders>
            <w:shd w:val="clear" w:color="auto" w:fill="auto"/>
            <w:vAlign w:val="center"/>
          </w:tcPr>
          <w:p w14:paraId="2A37AC57" w14:textId="77777777" w:rsidR="0035583A" w:rsidRPr="00F829B6" w:rsidRDefault="0035583A" w:rsidP="0074607E">
            <w:pPr>
              <w:pStyle w:val="TAL"/>
              <w:keepNext w:val="0"/>
              <w:keepLines w:val="0"/>
              <w:widowControl w:val="0"/>
            </w:pPr>
          </w:p>
        </w:tc>
      </w:tr>
      <w:tr w:rsidR="0035583A" w:rsidRPr="00F829B6" w14:paraId="73A4EF71" w14:textId="77777777" w:rsidTr="00A02649">
        <w:trPr>
          <w:cantSplit/>
          <w:jc w:val="center"/>
        </w:trPr>
        <w:tc>
          <w:tcPr>
            <w:tcW w:w="0" w:type="auto"/>
            <w:vMerge w:val="restart"/>
            <w:shd w:val="clear" w:color="auto" w:fill="auto"/>
            <w:vAlign w:val="center"/>
          </w:tcPr>
          <w:p w14:paraId="5E904E18" w14:textId="77777777" w:rsidR="0035583A" w:rsidRPr="00F829B6" w:rsidRDefault="0035583A" w:rsidP="0074607E">
            <w:pPr>
              <w:pStyle w:val="TAC"/>
              <w:keepNext w:val="0"/>
              <w:keepLines w:val="0"/>
              <w:widowControl w:val="0"/>
            </w:pPr>
            <w:r w:rsidRPr="00F829B6">
              <w:t>5</w:t>
            </w:r>
          </w:p>
        </w:tc>
        <w:tc>
          <w:tcPr>
            <w:tcW w:w="0" w:type="auto"/>
            <w:vMerge w:val="restart"/>
            <w:shd w:val="clear" w:color="auto" w:fill="auto"/>
            <w:vAlign w:val="center"/>
          </w:tcPr>
          <w:p w14:paraId="6110D4C5"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5DBF728A" w14:textId="77777777" w:rsidR="0035583A" w:rsidRPr="00F829B6" w:rsidRDefault="0035583A" w:rsidP="0074607E">
            <w:pPr>
              <w:pStyle w:val="TAL"/>
              <w:keepNext w:val="0"/>
              <w:keepLines w:val="0"/>
              <w:widowControl w:val="0"/>
            </w:pPr>
            <w:r w:rsidRPr="00F829B6">
              <w:rPr>
                <w:position w:val="-28"/>
              </w:rPr>
              <w:object w:dxaOrig="1660" w:dyaOrig="660" w14:anchorId="31CBE764">
                <v:shape id="_x0000_i1275" type="#_x0000_t75" style="width:79.5pt;height:32.75pt" o:ole="">
                  <v:imagedata r:id="rId421" o:title=""/>
                </v:shape>
                <o:OLEObject Type="Embed" ProgID="Equation.3" ShapeID="_x0000_i1275" DrawAspect="Content" ObjectID="_1755942221" r:id="rId450"/>
              </w:object>
            </w:r>
          </w:p>
        </w:tc>
        <w:tc>
          <w:tcPr>
            <w:tcW w:w="0" w:type="auto"/>
            <w:vMerge w:val="restart"/>
            <w:tcBorders>
              <w:left w:val="single" w:sz="4" w:space="0" w:color="FFFFFF"/>
            </w:tcBorders>
            <w:shd w:val="clear" w:color="auto" w:fill="auto"/>
            <w:vAlign w:val="center"/>
          </w:tcPr>
          <w:p w14:paraId="149A0455" w14:textId="77777777" w:rsidR="0035583A" w:rsidRPr="00F829B6" w:rsidRDefault="0035583A" w:rsidP="0074607E">
            <w:pPr>
              <w:pStyle w:val="TAL"/>
              <w:keepNext w:val="0"/>
              <w:keepLines w:val="0"/>
              <w:widowControl w:val="0"/>
            </w:pPr>
            <w:r w:rsidRPr="00F829B6">
              <w:rPr>
                <w:position w:val="-14"/>
              </w:rPr>
              <w:object w:dxaOrig="2439" w:dyaOrig="380" w14:anchorId="7678C104">
                <v:shape id="_x0000_i1276" type="#_x0000_t75" style="width:122.5pt;height:18.7pt" o:ole="">
                  <v:imagedata r:id="rId451" o:title=""/>
                </v:shape>
                <o:OLEObject Type="Embed" ProgID="Equation.3" ShapeID="_x0000_i1276" DrawAspect="Content" ObjectID="_1755942222" r:id="rId452"/>
              </w:object>
            </w:r>
          </w:p>
        </w:tc>
      </w:tr>
      <w:tr w:rsidR="0035583A" w:rsidRPr="00F829B6" w14:paraId="37477FCF" w14:textId="77777777" w:rsidTr="00A02649">
        <w:trPr>
          <w:cantSplit/>
          <w:jc w:val="center"/>
        </w:trPr>
        <w:tc>
          <w:tcPr>
            <w:tcW w:w="0" w:type="auto"/>
            <w:vMerge/>
            <w:shd w:val="clear" w:color="auto" w:fill="auto"/>
            <w:vAlign w:val="center"/>
          </w:tcPr>
          <w:p w14:paraId="1982B598"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67D3F4A"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4DF1E721" w14:textId="77777777" w:rsidR="0035583A" w:rsidRPr="00F829B6" w:rsidRDefault="0035583A" w:rsidP="0074607E">
            <w:pPr>
              <w:pStyle w:val="TAL"/>
              <w:keepNext w:val="0"/>
              <w:keepLines w:val="0"/>
              <w:widowControl w:val="0"/>
            </w:pPr>
            <w:r w:rsidRPr="00F829B6">
              <w:rPr>
                <w:position w:val="-40"/>
              </w:rPr>
              <w:object w:dxaOrig="1680" w:dyaOrig="940" w14:anchorId="1191A08E">
                <v:shape id="_x0000_i1277" type="#_x0000_t75" style="width:77.6pt;height:43.95pt" o:ole="">
                  <v:imagedata r:id="rId453" o:title=""/>
                </v:shape>
                <o:OLEObject Type="Embed" ProgID="Equation.3" ShapeID="_x0000_i1277" DrawAspect="Content" ObjectID="_1755942223" r:id="rId454"/>
              </w:object>
            </w:r>
          </w:p>
        </w:tc>
        <w:tc>
          <w:tcPr>
            <w:tcW w:w="0" w:type="auto"/>
            <w:vMerge/>
            <w:tcBorders>
              <w:left w:val="single" w:sz="4" w:space="0" w:color="FFFFFF"/>
            </w:tcBorders>
            <w:shd w:val="clear" w:color="auto" w:fill="auto"/>
            <w:vAlign w:val="center"/>
          </w:tcPr>
          <w:p w14:paraId="543CB062" w14:textId="77777777" w:rsidR="0035583A" w:rsidRPr="00F829B6" w:rsidRDefault="0035583A" w:rsidP="0074607E">
            <w:pPr>
              <w:pStyle w:val="TAL"/>
              <w:keepNext w:val="0"/>
              <w:keepLines w:val="0"/>
              <w:widowControl w:val="0"/>
            </w:pPr>
          </w:p>
        </w:tc>
      </w:tr>
      <w:tr w:rsidR="0035583A" w:rsidRPr="00F829B6" w14:paraId="4D7B7589" w14:textId="77777777" w:rsidTr="00A02649">
        <w:trPr>
          <w:cantSplit/>
          <w:jc w:val="center"/>
        </w:trPr>
        <w:tc>
          <w:tcPr>
            <w:tcW w:w="0" w:type="auto"/>
            <w:vMerge w:val="restart"/>
            <w:shd w:val="clear" w:color="auto" w:fill="auto"/>
            <w:vAlign w:val="center"/>
          </w:tcPr>
          <w:p w14:paraId="4CFF0ABB" w14:textId="77777777" w:rsidR="0035583A" w:rsidRPr="00F829B6" w:rsidRDefault="0035583A" w:rsidP="0074607E">
            <w:pPr>
              <w:pStyle w:val="TAC"/>
              <w:keepNext w:val="0"/>
              <w:keepLines w:val="0"/>
              <w:widowControl w:val="0"/>
            </w:pPr>
            <w:r w:rsidRPr="00F829B6">
              <w:t>6</w:t>
            </w:r>
          </w:p>
        </w:tc>
        <w:tc>
          <w:tcPr>
            <w:tcW w:w="0" w:type="auto"/>
            <w:vMerge w:val="restart"/>
            <w:shd w:val="clear" w:color="auto" w:fill="auto"/>
            <w:vAlign w:val="center"/>
          </w:tcPr>
          <w:p w14:paraId="6F4B7C4D"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3DEC840B" w14:textId="77777777" w:rsidR="0035583A" w:rsidRPr="00F829B6" w:rsidRDefault="0035583A" w:rsidP="0074607E">
            <w:pPr>
              <w:pStyle w:val="TAL"/>
              <w:keepNext w:val="0"/>
              <w:keepLines w:val="0"/>
              <w:widowControl w:val="0"/>
            </w:pPr>
            <w:r w:rsidRPr="00F829B6">
              <w:rPr>
                <w:position w:val="-40"/>
              </w:rPr>
              <w:object w:dxaOrig="1700" w:dyaOrig="940" w14:anchorId="1AC922DB">
                <v:shape id="_x0000_i1278" type="#_x0000_t75" style="width:79.5pt;height:43.95pt" o:ole="">
                  <v:imagedata r:id="rId455" o:title=""/>
                </v:shape>
                <o:OLEObject Type="Embed" ProgID="Equation.3" ShapeID="_x0000_i1278" DrawAspect="Content" ObjectID="_1755942224" r:id="rId456"/>
              </w:object>
            </w:r>
          </w:p>
        </w:tc>
        <w:tc>
          <w:tcPr>
            <w:tcW w:w="0" w:type="auto"/>
            <w:vMerge w:val="restart"/>
            <w:tcBorders>
              <w:left w:val="single" w:sz="4" w:space="0" w:color="FFFFFF"/>
            </w:tcBorders>
            <w:shd w:val="clear" w:color="auto" w:fill="auto"/>
            <w:vAlign w:val="center"/>
          </w:tcPr>
          <w:p w14:paraId="35926D64" w14:textId="77777777" w:rsidR="0035583A" w:rsidRPr="00F829B6" w:rsidRDefault="0035583A" w:rsidP="0074607E">
            <w:pPr>
              <w:pStyle w:val="TAL"/>
              <w:keepNext w:val="0"/>
              <w:keepLines w:val="0"/>
              <w:widowControl w:val="0"/>
            </w:pPr>
            <w:r w:rsidRPr="00F829B6">
              <w:rPr>
                <w:position w:val="-14"/>
              </w:rPr>
              <w:object w:dxaOrig="2439" w:dyaOrig="380" w14:anchorId="314AF909">
                <v:shape id="_x0000_i1279" type="#_x0000_t75" style="width:122.5pt;height:18.7pt" o:ole="">
                  <v:imagedata r:id="rId457" o:title=""/>
                </v:shape>
                <o:OLEObject Type="Embed" ProgID="Equation.3" ShapeID="_x0000_i1279" DrawAspect="Content" ObjectID="_1755942225" r:id="rId458"/>
              </w:object>
            </w:r>
          </w:p>
        </w:tc>
      </w:tr>
      <w:tr w:rsidR="0035583A" w:rsidRPr="00F829B6" w14:paraId="4273AADC" w14:textId="77777777" w:rsidTr="00A02649">
        <w:trPr>
          <w:cantSplit/>
          <w:jc w:val="center"/>
        </w:trPr>
        <w:tc>
          <w:tcPr>
            <w:tcW w:w="0" w:type="auto"/>
            <w:vMerge/>
            <w:shd w:val="clear" w:color="auto" w:fill="auto"/>
            <w:vAlign w:val="center"/>
          </w:tcPr>
          <w:p w14:paraId="1458EB4E"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3247BD58"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0537A0AE" w14:textId="77777777" w:rsidR="0035583A" w:rsidRPr="00F829B6" w:rsidRDefault="0035583A" w:rsidP="0074607E">
            <w:pPr>
              <w:pStyle w:val="TAL"/>
              <w:keepNext w:val="0"/>
              <w:keepLines w:val="0"/>
              <w:widowControl w:val="0"/>
            </w:pPr>
            <w:r w:rsidRPr="00F829B6">
              <w:rPr>
                <w:position w:val="-40"/>
              </w:rPr>
              <w:object w:dxaOrig="1680" w:dyaOrig="940" w14:anchorId="2440A111">
                <v:shape id="_x0000_i1280" type="#_x0000_t75" style="width:77.6pt;height:43.95pt" o:ole="">
                  <v:imagedata r:id="rId459" o:title=""/>
                </v:shape>
                <o:OLEObject Type="Embed" ProgID="Equation.3" ShapeID="_x0000_i1280" DrawAspect="Content" ObjectID="_1755942226" r:id="rId460"/>
              </w:object>
            </w:r>
          </w:p>
        </w:tc>
        <w:tc>
          <w:tcPr>
            <w:tcW w:w="0" w:type="auto"/>
            <w:vMerge/>
            <w:tcBorders>
              <w:left w:val="single" w:sz="4" w:space="0" w:color="FFFFFF"/>
            </w:tcBorders>
            <w:shd w:val="clear" w:color="auto" w:fill="auto"/>
            <w:vAlign w:val="center"/>
          </w:tcPr>
          <w:p w14:paraId="421BE02B" w14:textId="77777777" w:rsidR="0035583A" w:rsidRPr="00F829B6" w:rsidRDefault="0035583A" w:rsidP="0074607E">
            <w:pPr>
              <w:pStyle w:val="TAL"/>
              <w:keepNext w:val="0"/>
              <w:keepLines w:val="0"/>
              <w:widowControl w:val="0"/>
            </w:pPr>
          </w:p>
        </w:tc>
      </w:tr>
      <w:tr w:rsidR="0035583A" w:rsidRPr="00F829B6" w14:paraId="115E4200" w14:textId="77777777" w:rsidTr="00A02649">
        <w:trPr>
          <w:cantSplit/>
          <w:jc w:val="center"/>
        </w:trPr>
        <w:tc>
          <w:tcPr>
            <w:tcW w:w="0" w:type="auto"/>
            <w:vMerge w:val="restart"/>
            <w:shd w:val="clear" w:color="auto" w:fill="auto"/>
            <w:vAlign w:val="center"/>
          </w:tcPr>
          <w:p w14:paraId="6A6EA092" w14:textId="77777777" w:rsidR="0035583A" w:rsidRPr="00F829B6" w:rsidRDefault="0035583A" w:rsidP="0074607E">
            <w:pPr>
              <w:pStyle w:val="TAC"/>
              <w:keepNext w:val="0"/>
              <w:keepLines w:val="0"/>
              <w:widowControl w:val="0"/>
            </w:pPr>
            <w:r w:rsidRPr="00F829B6">
              <w:lastRenderedPageBreak/>
              <w:t>7</w:t>
            </w:r>
          </w:p>
        </w:tc>
        <w:tc>
          <w:tcPr>
            <w:tcW w:w="0" w:type="auto"/>
            <w:vMerge w:val="restart"/>
            <w:shd w:val="clear" w:color="auto" w:fill="auto"/>
            <w:vAlign w:val="center"/>
          </w:tcPr>
          <w:p w14:paraId="3112FB66"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40434348" w14:textId="77777777" w:rsidR="0035583A" w:rsidRPr="00F829B6" w:rsidRDefault="0035583A" w:rsidP="0074607E">
            <w:pPr>
              <w:pStyle w:val="TAL"/>
              <w:keepNext w:val="0"/>
              <w:keepLines w:val="0"/>
              <w:widowControl w:val="0"/>
            </w:pPr>
            <w:r w:rsidRPr="00F829B6">
              <w:rPr>
                <w:position w:val="-40"/>
              </w:rPr>
              <w:object w:dxaOrig="1700" w:dyaOrig="940" w14:anchorId="5E6FD800">
                <v:shape id="_x0000_i1281" type="#_x0000_t75" style="width:79.5pt;height:43.95pt" o:ole="">
                  <v:imagedata r:id="rId455" o:title=""/>
                </v:shape>
                <o:OLEObject Type="Embed" ProgID="Equation.3" ShapeID="_x0000_i1281" DrawAspect="Content" ObjectID="_1755942227" r:id="rId461"/>
              </w:object>
            </w:r>
          </w:p>
        </w:tc>
        <w:tc>
          <w:tcPr>
            <w:tcW w:w="0" w:type="auto"/>
            <w:vMerge w:val="restart"/>
            <w:tcBorders>
              <w:left w:val="single" w:sz="4" w:space="0" w:color="FFFFFF"/>
            </w:tcBorders>
            <w:shd w:val="clear" w:color="auto" w:fill="auto"/>
            <w:vAlign w:val="center"/>
          </w:tcPr>
          <w:p w14:paraId="6F790914" w14:textId="77777777" w:rsidR="0035583A" w:rsidRPr="00F829B6" w:rsidRDefault="0035583A" w:rsidP="0074607E">
            <w:pPr>
              <w:pStyle w:val="TAL"/>
              <w:keepNext w:val="0"/>
              <w:keepLines w:val="0"/>
              <w:widowControl w:val="0"/>
            </w:pPr>
            <w:r w:rsidRPr="00F829B6">
              <w:rPr>
                <w:position w:val="-14"/>
              </w:rPr>
              <w:object w:dxaOrig="2439" w:dyaOrig="380" w14:anchorId="03BE5524">
                <v:shape id="_x0000_i1282" type="#_x0000_t75" style="width:122.5pt;height:18.7pt" o:ole="">
                  <v:imagedata r:id="rId462" o:title=""/>
                </v:shape>
                <o:OLEObject Type="Embed" ProgID="Equation.3" ShapeID="_x0000_i1282" DrawAspect="Content" ObjectID="_1755942228" r:id="rId463"/>
              </w:object>
            </w:r>
          </w:p>
        </w:tc>
      </w:tr>
      <w:tr w:rsidR="0035583A" w:rsidRPr="00F829B6" w14:paraId="658C86EC" w14:textId="77777777" w:rsidTr="00A02649">
        <w:trPr>
          <w:cantSplit/>
          <w:jc w:val="center"/>
        </w:trPr>
        <w:tc>
          <w:tcPr>
            <w:tcW w:w="0" w:type="auto"/>
            <w:vMerge/>
            <w:shd w:val="clear" w:color="auto" w:fill="auto"/>
            <w:vAlign w:val="center"/>
          </w:tcPr>
          <w:p w14:paraId="6816A5AE"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7DF0071"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5120CF08" w14:textId="77777777" w:rsidR="0035583A" w:rsidRPr="00F829B6" w:rsidRDefault="0035583A" w:rsidP="0074607E">
            <w:pPr>
              <w:pStyle w:val="TAL"/>
              <w:keepNext w:val="0"/>
              <w:keepLines w:val="0"/>
              <w:widowControl w:val="0"/>
            </w:pPr>
            <w:r w:rsidRPr="00F829B6">
              <w:rPr>
                <w:position w:val="-58"/>
              </w:rPr>
              <w:object w:dxaOrig="1680" w:dyaOrig="1260" w14:anchorId="37D4F116">
                <v:shape id="_x0000_i1283" type="#_x0000_t75" style="width:77.6pt;height:58.9pt" o:ole="">
                  <v:imagedata r:id="rId464" o:title=""/>
                </v:shape>
                <o:OLEObject Type="Embed" ProgID="Equation.3" ShapeID="_x0000_i1283" DrawAspect="Content" ObjectID="_1755942229" r:id="rId465"/>
              </w:object>
            </w:r>
          </w:p>
        </w:tc>
        <w:tc>
          <w:tcPr>
            <w:tcW w:w="0" w:type="auto"/>
            <w:vMerge/>
            <w:tcBorders>
              <w:left w:val="single" w:sz="4" w:space="0" w:color="FFFFFF"/>
            </w:tcBorders>
            <w:shd w:val="clear" w:color="auto" w:fill="auto"/>
            <w:vAlign w:val="center"/>
          </w:tcPr>
          <w:p w14:paraId="72B359E4" w14:textId="77777777" w:rsidR="0035583A" w:rsidRPr="00F829B6" w:rsidRDefault="0035583A" w:rsidP="0074607E">
            <w:pPr>
              <w:pStyle w:val="TAL"/>
              <w:keepNext w:val="0"/>
              <w:keepLines w:val="0"/>
              <w:widowControl w:val="0"/>
            </w:pPr>
          </w:p>
        </w:tc>
      </w:tr>
      <w:tr w:rsidR="0035583A" w:rsidRPr="00F829B6" w14:paraId="27453F2D" w14:textId="77777777" w:rsidTr="00A02649">
        <w:trPr>
          <w:cantSplit/>
          <w:jc w:val="center"/>
        </w:trPr>
        <w:tc>
          <w:tcPr>
            <w:tcW w:w="0" w:type="auto"/>
            <w:vMerge w:val="restart"/>
            <w:shd w:val="clear" w:color="auto" w:fill="auto"/>
            <w:vAlign w:val="center"/>
          </w:tcPr>
          <w:p w14:paraId="5B20F8C1" w14:textId="77777777" w:rsidR="0035583A" w:rsidRPr="00F829B6" w:rsidRDefault="0035583A" w:rsidP="0074607E">
            <w:pPr>
              <w:pStyle w:val="TAC"/>
              <w:keepNext w:val="0"/>
              <w:keepLines w:val="0"/>
              <w:widowControl w:val="0"/>
            </w:pPr>
            <w:r w:rsidRPr="00F829B6">
              <w:t>8</w:t>
            </w:r>
          </w:p>
        </w:tc>
        <w:tc>
          <w:tcPr>
            <w:tcW w:w="0" w:type="auto"/>
            <w:vMerge w:val="restart"/>
            <w:shd w:val="clear" w:color="auto" w:fill="auto"/>
            <w:vAlign w:val="center"/>
          </w:tcPr>
          <w:p w14:paraId="1AF3E8F8"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1A3D384E" w14:textId="77777777" w:rsidR="0035583A" w:rsidRPr="00F829B6" w:rsidRDefault="0035583A" w:rsidP="0074607E">
            <w:pPr>
              <w:pStyle w:val="TAL"/>
              <w:keepNext w:val="0"/>
              <w:keepLines w:val="0"/>
              <w:widowControl w:val="0"/>
            </w:pPr>
            <w:r w:rsidRPr="00F829B6">
              <w:rPr>
                <w:position w:val="-58"/>
              </w:rPr>
              <w:object w:dxaOrig="1700" w:dyaOrig="1260" w14:anchorId="7F31BCDE">
                <v:shape id="_x0000_i1284" type="#_x0000_t75" style="width:79.5pt;height:58.9pt" o:ole="">
                  <v:imagedata r:id="rId466" o:title=""/>
                </v:shape>
                <o:OLEObject Type="Embed" ProgID="Equation.3" ShapeID="_x0000_i1284" DrawAspect="Content" ObjectID="_1755942230" r:id="rId467"/>
              </w:object>
            </w:r>
          </w:p>
        </w:tc>
        <w:tc>
          <w:tcPr>
            <w:tcW w:w="0" w:type="auto"/>
            <w:vMerge w:val="restart"/>
            <w:tcBorders>
              <w:left w:val="single" w:sz="4" w:space="0" w:color="FFFFFF"/>
            </w:tcBorders>
            <w:shd w:val="clear" w:color="auto" w:fill="auto"/>
            <w:vAlign w:val="center"/>
          </w:tcPr>
          <w:p w14:paraId="39A5C361" w14:textId="77777777" w:rsidR="0035583A" w:rsidRPr="00F829B6" w:rsidRDefault="0035583A" w:rsidP="0074607E">
            <w:pPr>
              <w:pStyle w:val="TAL"/>
              <w:keepNext w:val="0"/>
              <w:keepLines w:val="0"/>
              <w:widowControl w:val="0"/>
            </w:pPr>
            <w:r w:rsidRPr="00F829B6">
              <w:rPr>
                <w:position w:val="-14"/>
              </w:rPr>
              <w:object w:dxaOrig="2460" w:dyaOrig="380" w14:anchorId="322795B9">
                <v:shape id="_x0000_i1285" type="#_x0000_t75" style="width:123.45pt;height:18.7pt" o:ole="">
                  <v:imagedata r:id="rId468" o:title=""/>
                </v:shape>
                <o:OLEObject Type="Embed" ProgID="Equation.3" ShapeID="_x0000_i1285" DrawAspect="Content" ObjectID="_1755942231" r:id="rId469"/>
              </w:object>
            </w:r>
          </w:p>
        </w:tc>
      </w:tr>
      <w:tr w:rsidR="0035583A" w:rsidRPr="00F829B6" w14:paraId="57DB2F28" w14:textId="77777777" w:rsidTr="00A02649">
        <w:trPr>
          <w:cantSplit/>
          <w:jc w:val="center"/>
        </w:trPr>
        <w:tc>
          <w:tcPr>
            <w:tcW w:w="0" w:type="auto"/>
            <w:vMerge/>
            <w:shd w:val="clear" w:color="auto" w:fill="auto"/>
            <w:vAlign w:val="center"/>
          </w:tcPr>
          <w:p w14:paraId="26955A25"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AB00B24"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5EA84BC7" w14:textId="77777777" w:rsidR="0035583A" w:rsidRPr="00F829B6" w:rsidRDefault="0035583A" w:rsidP="0074607E">
            <w:pPr>
              <w:pStyle w:val="TAL"/>
              <w:keepNext w:val="0"/>
              <w:keepLines w:val="0"/>
              <w:widowControl w:val="0"/>
            </w:pPr>
            <w:r w:rsidRPr="00F829B6">
              <w:rPr>
                <w:position w:val="-58"/>
              </w:rPr>
              <w:object w:dxaOrig="1680" w:dyaOrig="1260" w14:anchorId="33A7A476">
                <v:shape id="_x0000_i1286" type="#_x0000_t75" style="width:77.6pt;height:58.9pt" o:ole="">
                  <v:imagedata r:id="rId470" o:title=""/>
                </v:shape>
                <o:OLEObject Type="Embed" ProgID="Equation.3" ShapeID="_x0000_i1286" DrawAspect="Content" ObjectID="_1755942232" r:id="rId471"/>
              </w:object>
            </w:r>
          </w:p>
        </w:tc>
        <w:tc>
          <w:tcPr>
            <w:tcW w:w="0" w:type="auto"/>
            <w:vMerge/>
            <w:tcBorders>
              <w:left w:val="single" w:sz="4" w:space="0" w:color="FFFFFF"/>
            </w:tcBorders>
            <w:shd w:val="clear" w:color="auto" w:fill="auto"/>
            <w:vAlign w:val="center"/>
          </w:tcPr>
          <w:p w14:paraId="796FFA1D" w14:textId="77777777" w:rsidR="0035583A" w:rsidRPr="00F829B6" w:rsidRDefault="0035583A" w:rsidP="0074607E">
            <w:pPr>
              <w:pStyle w:val="TAL"/>
              <w:keepNext w:val="0"/>
              <w:keepLines w:val="0"/>
              <w:widowControl w:val="0"/>
            </w:pPr>
          </w:p>
        </w:tc>
      </w:tr>
    </w:tbl>
    <w:p w14:paraId="0EACFEDB" w14:textId="77777777" w:rsidR="0035583A" w:rsidRPr="00F829B6" w:rsidRDefault="0035583A" w:rsidP="0074607E">
      <w:pPr>
        <w:widowControl w:val="0"/>
      </w:pPr>
    </w:p>
    <w:p w14:paraId="1DB9CB90" w14:textId="77777777" w:rsidR="0035583A" w:rsidRPr="00F829B6" w:rsidRDefault="0035583A" w:rsidP="0074607E">
      <w:pPr>
        <w:pStyle w:val="Heading4"/>
        <w:keepNext w:val="0"/>
        <w:keepLines w:val="0"/>
        <w:widowControl w:val="0"/>
      </w:pPr>
      <w:bookmarkStart w:id="37" w:name="_Toc454818021"/>
      <w:r w:rsidRPr="00F829B6">
        <w:t>6.3.3.3</w:t>
      </w:r>
      <w:r w:rsidRPr="00F829B6">
        <w:tab/>
        <w:t>Layer mapping for transmit diversity</w:t>
      </w:r>
      <w:bookmarkEnd w:id="37"/>
    </w:p>
    <w:p w14:paraId="7BC30908" w14:textId="77777777" w:rsidR="0035583A" w:rsidRPr="00F829B6" w:rsidRDefault="0035583A" w:rsidP="0074607E">
      <w:pPr>
        <w:widowControl w:val="0"/>
      </w:pPr>
      <w:r w:rsidRPr="00F829B6">
        <w:t xml:space="preserve">For transmit diversity, the layer mapping shall be done according to Table 6.3.3.3-1. There is only one codeword and the number of layers </w:t>
      </w:r>
      <w:r w:rsidRPr="00F829B6">
        <w:rPr>
          <w:position w:val="-6"/>
        </w:rPr>
        <w:object w:dxaOrig="180" w:dyaOrig="200" w14:anchorId="415D1CEE">
          <v:shape id="_x0000_i1287" type="#_x0000_t75" style="width:9.35pt;height:10.3pt" o:ole="">
            <v:imagedata r:id="rId386" o:title=""/>
          </v:shape>
          <o:OLEObject Type="Embed" ProgID="Equation.3" ShapeID="_x0000_i1287" DrawAspect="Content" ObjectID="_1755942233" r:id="rId472"/>
        </w:object>
      </w:r>
      <w:r w:rsidRPr="00F829B6">
        <w:t xml:space="preserve"> is equal to the number of antenna ports </w:t>
      </w:r>
      <w:r w:rsidRPr="00F829B6">
        <w:rPr>
          <w:position w:val="-4"/>
        </w:rPr>
        <w:object w:dxaOrig="220" w:dyaOrig="220" w14:anchorId="2C2BBD0A">
          <v:shape id="_x0000_i1288" type="#_x0000_t75" style="width:11.2pt;height:11.2pt" o:ole="">
            <v:imagedata r:id="rId413" o:title=""/>
          </v:shape>
          <o:OLEObject Type="Embed" ProgID="Equation.3" ShapeID="_x0000_i1288" DrawAspect="Content" ObjectID="_1755942234" r:id="rId473"/>
        </w:object>
      </w:r>
      <w:r w:rsidRPr="00F829B6">
        <w:t xml:space="preserve"> used for transmission of the physical channel.</w:t>
      </w:r>
    </w:p>
    <w:p w14:paraId="043E812E" w14:textId="77777777" w:rsidR="0035583A" w:rsidRPr="00F829B6" w:rsidRDefault="0035583A" w:rsidP="0074607E">
      <w:pPr>
        <w:pStyle w:val="TH"/>
        <w:keepNext w:val="0"/>
        <w:keepLines w:val="0"/>
        <w:widowControl w:val="0"/>
      </w:pPr>
      <w:r w:rsidRPr="00F829B6">
        <w:t>Table 6.3.3.3-1: Codeword-to-layer mapping for transmit diversity</w:t>
      </w:r>
    </w:p>
    <w:tbl>
      <w:tblPr>
        <w:tblW w:w="0" w:type="auto"/>
        <w:tblInd w:w="817" w:type="dxa"/>
        <w:tblLook w:val="01E0" w:firstRow="1" w:lastRow="1" w:firstColumn="1" w:lastColumn="1" w:noHBand="0" w:noVBand="0"/>
      </w:tblPr>
      <w:tblGrid>
        <w:gridCol w:w="1095"/>
        <w:gridCol w:w="1405"/>
        <w:gridCol w:w="1908"/>
        <w:gridCol w:w="4406"/>
      </w:tblGrid>
      <w:tr w:rsidR="0035583A" w:rsidRPr="00F829B6" w14:paraId="7F502A62" w14:textId="77777777" w:rsidTr="00A02649">
        <w:trPr>
          <w:cantSplit/>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CEE6C31" w14:textId="77777777" w:rsidR="0035583A" w:rsidRPr="00F829B6" w:rsidRDefault="0035583A" w:rsidP="0074607E">
            <w:pPr>
              <w:pStyle w:val="TAH"/>
              <w:keepNext w:val="0"/>
              <w:keepLines w:val="0"/>
              <w:widowControl w:val="0"/>
            </w:pPr>
            <w:r w:rsidRPr="00F829B6">
              <w:t>Number of layers</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1B993A2" w14:textId="77777777" w:rsidR="0035583A" w:rsidRPr="00F829B6" w:rsidRDefault="0035583A" w:rsidP="0074607E">
            <w:pPr>
              <w:pStyle w:val="TAH"/>
              <w:keepNext w:val="0"/>
              <w:keepLines w:val="0"/>
              <w:widowControl w:val="0"/>
            </w:pPr>
            <w:r w:rsidRPr="00F829B6">
              <w:t>Number of codewords</w:t>
            </w:r>
          </w:p>
        </w:tc>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17615CD6" w14:textId="77777777" w:rsidR="0035583A" w:rsidRPr="00F829B6" w:rsidRDefault="0035583A" w:rsidP="0074607E">
            <w:pPr>
              <w:pStyle w:val="TAH"/>
              <w:keepNext w:val="0"/>
              <w:keepLines w:val="0"/>
              <w:widowControl w:val="0"/>
            </w:pPr>
            <w:r w:rsidRPr="00F829B6">
              <w:t>Codeword-to-layer mapping</w:t>
            </w:r>
          </w:p>
          <w:p w14:paraId="0D332CF3" w14:textId="77777777" w:rsidR="0035583A" w:rsidRPr="00F829B6" w:rsidRDefault="0035583A" w:rsidP="0074607E">
            <w:pPr>
              <w:pStyle w:val="TAH"/>
              <w:keepNext w:val="0"/>
              <w:keepLines w:val="0"/>
              <w:widowControl w:val="0"/>
            </w:pPr>
            <w:r w:rsidRPr="00F829B6">
              <w:rPr>
                <w:position w:val="-14"/>
              </w:rPr>
              <w:object w:dxaOrig="1579" w:dyaOrig="380" w14:anchorId="24FFF5A9">
                <v:shape id="_x0000_i1289" type="#_x0000_t75" style="width:78.55pt;height:18.7pt" o:ole="">
                  <v:imagedata r:id="rId415" o:title=""/>
                </v:shape>
                <o:OLEObject Type="Embed" ProgID="Equation.3" ShapeID="_x0000_i1289" DrawAspect="Content" ObjectID="_1755942235" r:id="rId474"/>
              </w:object>
            </w:r>
          </w:p>
        </w:tc>
      </w:tr>
      <w:tr w:rsidR="0035583A" w:rsidRPr="00F829B6" w14:paraId="18D5FE63" w14:textId="77777777" w:rsidTr="00A02649">
        <w:trPr>
          <w:cantSplit/>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76F613" w14:textId="77777777" w:rsidR="0035583A" w:rsidRPr="00F829B6" w:rsidRDefault="0035583A" w:rsidP="0074607E">
            <w:pPr>
              <w:pStyle w:val="TAC"/>
              <w:keepNext w:val="0"/>
              <w:keepLines w:val="0"/>
              <w:widowControl w:val="0"/>
            </w:pPr>
            <w:r w:rsidRPr="00F829B6">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CB1624" w14:textId="77777777" w:rsidR="0035583A" w:rsidRPr="00F829B6" w:rsidRDefault="0035583A" w:rsidP="0074607E">
            <w:pPr>
              <w:pStyle w:val="TAC"/>
              <w:keepNext w:val="0"/>
              <w:keepLines w:val="0"/>
              <w:widowControl w:val="0"/>
            </w:pPr>
            <w:r w:rsidRPr="00F829B6">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1D1163" w14:textId="77777777" w:rsidR="0035583A" w:rsidRPr="00F829B6" w:rsidRDefault="0035583A" w:rsidP="0074607E">
            <w:pPr>
              <w:pStyle w:val="TAL"/>
              <w:keepNext w:val="0"/>
              <w:keepLines w:val="0"/>
              <w:widowControl w:val="0"/>
            </w:pPr>
            <w:r w:rsidRPr="00F829B6">
              <w:rPr>
                <w:position w:val="-30"/>
              </w:rPr>
              <w:object w:dxaOrig="1640" w:dyaOrig="700" w14:anchorId="0A8023BF">
                <v:shape id="_x0000_i1290" type="#_x0000_t75" style="width:82.3pt;height:35.55pt" o:ole="">
                  <v:imagedata r:id="rId475" o:title=""/>
                </v:shape>
                <o:OLEObject Type="Embed" ProgID="Equation.3" ShapeID="_x0000_i1290" DrawAspect="Content" ObjectID="_1755942236" r:id="rId476"/>
              </w:object>
            </w:r>
          </w:p>
          <w:p w14:paraId="3B30C02F" w14:textId="77777777" w:rsidR="0035583A" w:rsidRPr="00F829B6" w:rsidRDefault="0035583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498DE9" w14:textId="77777777" w:rsidR="0035583A" w:rsidRPr="00F829B6" w:rsidRDefault="0035583A" w:rsidP="0074607E">
            <w:pPr>
              <w:pStyle w:val="TAL"/>
              <w:keepNext w:val="0"/>
              <w:keepLines w:val="0"/>
              <w:widowControl w:val="0"/>
            </w:pPr>
            <w:r w:rsidRPr="00F829B6">
              <w:rPr>
                <w:position w:val="-14"/>
              </w:rPr>
              <w:object w:dxaOrig="1520" w:dyaOrig="380" w14:anchorId="70E81792">
                <v:shape id="_x0000_i1291" type="#_x0000_t75" style="width:76.7pt;height:18.7pt" o:ole="">
                  <v:imagedata r:id="rId477" o:title=""/>
                </v:shape>
                <o:OLEObject Type="Embed" ProgID="Equation.3" ShapeID="_x0000_i1291" DrawAspect="Content" ObjectID="_1755942237" r:id="rId478"/>
              </w:object>
            </w:r>
          </w:p>
        </w:tc>
      </w:tr>
      <w:tr w:rsidR="0035583A" w:rsidRPr="00F829B6" w14:paraId="0B7357A9" w14:textId="77777777" w:rsidTr="00A02649">
        <w:trPr>
          <w:cantSplit/>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8CCE2A" w14:textId="77777777" w:rsidR="0035583A" w:rsidRPr="00F829B6" w:rsidRDefault="0035583A" w:rsidP="0074607E">
            <w:pPr>
              <w:pStyle w:val="TAC"/>
              <w:keepNext w:val="0"/>
              <w:keepLines w:val="0"/>
              <w:widowControl w:val="0"/>
            </w:pPr>
            <w:r w:rsidRPr="00F829B6">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CE15ED" w14:textId="77777777" w:rsidR="0035583A" w:rsidRPr="00F829B6" w:rsidRDefault="0035583A" w:rsidP="0074607E">
            <w:pPr>
              <w:pStyle w:val="TAC"/>
              <w:keepNext w:val="0"/>
              <w:keepLines w:val="0"/>
              <w:widowControl w:val="0"/>
            </w:pPr>
            <w:r w:rsidRPr="00F829B6">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2BD174" w14:textId="77777777" w:rsidR="0035583A" w:rsidRPr="00F829B6" w:rsidRDefault="0035583A" w:rsidP="0074607E">
            <w:pPr>
              <w:pStyle w:val="TAL"/>
              <w:keepNext w:val="0"/>
              <w:keepLines w:val="0"/>
              <w:widowControl w:val="0"/>
            </w:pPr>
            <w:r w:rsidRPr="00F829B6">
              <w:rPr>
                <w:position w:val="-64"/>
              </w:rPr>
              <w:object w:dxaOrig="1700" w:dyaOrig="1380" w14:anchorId="12DD3D4B">
                <v:shape id="_x0000_i1292" type="#_x0000_t75" style="width:84.15pt;height:68.25pt" o:ole="">
                  <v:imagedata r:id="rId479" o:title=""/>
                </v:shape>
                <o:OLEObject Type="Embed" ProgID="Equation.3" ShapeID="_x0000_i1292" DrawAspect="Content" ObjectID="_1755942238" r:id="rId480"/>
              </w:object>
            </w:r>
          </w:p>
          <w:p w14:paraId="5D0F3D5C" w14:textId="77777777" w:rsidR="0035583A" w:rsidRPr="00F829B6" w:rsidRDefault="0035583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B1D3AE" w14:textId="77777777" w:rsidR="0035583A" w:rsidRPr="00F829B6" w:rsidRDefault="0035583A" w:rsidP="0074607E">
            <w:pPr>
              <w:pStyle w:val="TAL"/>
              <w:keepNext w:val="0"/>
              <w:keepLines w:val="0"/>
              <w:widowControl w:val="0"/>
            </w:pPr>
            <w:r w:rsidRPr="00F829B6">
              <w:rPr>
                <w:position w:val="-32"/>
              </w:rPr>
              <w:object w:dxaOrig="3960" w:dyaOrig="740" w14:anchorId="4C852676">
                <v:shape id="_x0000_i1293" type="#_x0000_t75" style="width:183.25pt;height:34.6pt" o:ole="">
                  <v:imagedata r:id="rId481" o:title=""/>
                </v:shape>
                <o:OLEObject Type="Embed" ProgID="Equation.3" ShapeID="_x0000_i1293" DrawAspect="Content" ObjectID="_1755942239" r:id="rId482"/>
              </w:object>
            </w:r>
          </w:p>
          <w:p w14:paraId="3D128B35" w14:textId="77777777" w:rsidR="0035583A" w:rsidRPr="00F829B6" w:rsidRDefault="0035583A" w:rsidP="0074607E">
            <w:pPr>
              <w:pStyle w:val="TAL"/>
              <w:keepNext w:val="0"/>
              <w:keepLines w:val="0"/>
              <w:widowControl w:val="0"/>
            </w:pPr>
            <w:r w:rsidRPr="00F829B6">
              <w:rPr>
                <w:rFonts w:ascii="Times New Roman" w:hAnsi="Times New Roman"/>
              </w:rPr>
              <w:t>If</w:t>
            </w:r>
            <w:r w:rsidRPr="00F829B6">
              <w:t xml:space="preserve"> </w:t>
            </w:r>
            <w:r w:rsidRPr="00F829B6">
              <w:rPr>
                <w:position w:val="-14"/>
              </w:rPr>
              <w:object w:dxaOrig="1420" w:dyaOrig="380" w14:anchorId="2B2149E5">
                <v:shape id="_x0000_i1294" type="#_x0000_t75" style="width:71.05pt;height:18.7pt" o:ole="">
                  <v:imagedata r:id="rId483" o:title=""/>
                </v:shape>
                <o:OLEObject Type="Embed" ProgID="Equation.3" ShapeID="_x0000_i1294" DrawAspect="Content" ObjectID="_1755942240" r:id="rId484"/>
              </w:object>
            </w:r>
            <w:r w:rsidR="00B80263" w:rsidRPr="00F829B6">
              <w:t xml:space="preserve"> </w:t>
            </w:r>
            <w:r w:rsidRPr="00F829B6">
              <w:rPr>
                <w:rFonts w:ascii="Times New Roman" w:hAnsi="Times New Roman"/>
              </w:rPr>
              <w:t xml:space="preserve">two null symbols shall be appended to </w:t>
            </w:r>
            <w:r w:rsidRPr="00F829B6">
              <w:rPr>
                <w:rFonts w:ascii="Times New Roman" w:hAnsi="Times New Roman"/>
                <w:position w:val="-14"/>
              </w:rPr>
              <w:object w:dxaOrig="1300" w:dyaOrig="380" w14:anchorId="371CA58B">
                <v:shape id="_x0000_i1295" type="#_x0000_t75" style="width:65.45pt;height:18.7pt" o:ole="">
                  <v:imagedata r:id="rId485" o:title=""/>
                </v:shape>
                <o:OLEObject Type="Embed" ProgID="Equation.3" ShapeID="_x0000_i1295" DrawAspect="Content" ObjectID="_1755942241" r:id="rId486"/>
              </w:object>
            </w:r>
          </w:p>
        </w:tc>
      </w:tr>
    </w:tbl>
    <w:p w14:paraId="62F694FB" w14:textId="77777777" w:rsidR="0035583A" w:rsidRPr="00F829B6" w:rsidRDefault="0035583A" w:rsidP="0074607E">
      <w:pPr>
        <w:widowControl w:val="0"/>
      </w:pPr>
    </w:p>
    <w:p w14:paraId="28BE4FEE" w14:textId="77777777" w:rsidR="0035583A" w:rsidRPr="00F829B6" w:rsidRDefault="0035583A" w:rsidP="0074607E">
      <w:pPr>
        <w:pStyle w:val="Heading3"/>
        <w:keepNext w:val="0"/>
        <w:keepLines w:val="0"/>
        <w:widowControl w:val="0"/>
      </w:pPr>
      <w:bookmarkStart w:id="38" w:name="_Toc454818022"/>
      <w:bookmarkStart w:id="39" w:name="OLE_LINK36"/>
      <w:bookmarkStart w:id="40" w:name="OLE_LINK37"/>
      <w:bookmarkStart w:id="41" w:name="OLE_LINK28"/>
      <w:bookmarkStart w:id="42" w:name="OLE_LINK29"/>
      <w:r w:rsidRPr="00F829B6">
        <w:t>6.3.4</w:t>
      </w:r>
      <w:r w:rsidRPr="00F829B6">
        <w:tab/>
        <w:t>Precoding</w:t>
      </w:r>
      <w:bookmarkEnd w:id="38"/>
    </w:p>
    <w:p w14:paraId="280D22C5" w14:textId="77777777" w:rsidR="0035583A" w:rsidRPr="00F829B6" w:rsidRDefault="0035583A" w:rsidP="0074607E">
      <w:pPr>
        <w:widowControl w:val="0"/>
      </w:pPr>
      <w:r w:rsidRPr="00F829B6">
        <w:t>The precoder takes as input a block of vectors</w:t>
      </w:r>
      <w:r w:rsidRPr="00F829B6">
        <w:rPr>
          <w:position w:val="-10"/>
        </w:rPr>
        <w:object w:dxaOrig="2420" w:dyaOrig="400" w14:anchorId="610786AF">
          <v:shape id="_x0000_i1296" type="#_x0000_t75" style="width:119.7pt;height:19.65pt" o:ole="">
            <v:imagedata r:id="rId487" o:title=""/>
          </v:shape>
          <o:OLEObject Type="Embed" ProgID="Equation.3" ShapeID="_x0000_i1296" DrawAspect="Content" ObjectID="_1755942242" r:id="rId488"/>
        </w:object>
      </w:r>
      <w:r w:rsidRPr="00F829B6">
        <w:t xml:space="preserve">, </w:t>
      </w:r>
      <w:r w:rsidRPr="00F829B6">
        <w:rPr>
          <w:position w:val="-14"/>
        </w:rPr>
        <w:object w:dxaOrig="1579" w:dyaOrig="380" w14:anchorId="78C6C276">
          <v:shape id="_x0000_i1297" type="#_x0000_t75" style="width:78.55pt;height:18.7pt" o:ole="">
            <v:imagedata r:id="rId415" o:title=""/>
          </v:shape>
          <o:OLEObject Type="Embed" ProgID="Equation.3" ShapeID="_x0000_i1297" DrawAspect="Content" ObjectID="_1755942243" r:id="rId489"/>
        </w:object>
      </w:r>
      <w:r w:rsidRPr="00F829B6">
        <w:t xml:space="preserve"> from the layer mapping and generates a block of vectors</w:t>
      </w:r>
      <w:r w:rsidRPr="00F829B6">
        <w:rPr>
          <w:position w:val="-10"/>
        </w:rPr>
        <w:object w:dxaOrig="1960" w:dyaOrig="400" w14:anchorId="7C1F0F5E">
          <v:shape id="_x0000_i1298" type="#_x0000_t75" style="width:98.2pt;height:19.65pt" o:ole="">
            <v:imagedata r:id="rId490" o:title=""/>
          </v:shape>
          <o:OLEObject Type="Embed" ProgID="Equation.3" ShapeID="_x0000_i1298" DrawAspect="Content" ObjectID="_1755942244" r:id="rId491"/>
        </w:object>
      </w:r>
      <w:r w:rsidRPr="00F829B6">
        <w:t xml:space="preserve">, </w:t>
      </w:r>
      <w:r w:rsidRPr="00F829B6">
        <w:rPr>
          <w:position w:val="-14"/>
        </w:rPr>
        <w:object w:dxaOrig="1579" w:dyaOrig="380" w14:anchorId="4E9D7592">
          <v:shape id="_x0000_i1299" type="#_x0000_t75" style="width:78.55pt;height:18.7pt" o:ole="">
            <v:imagedata r:id="rId492" o:title=""/>
          </v:shape>
          <o:OLEObject Type="Embed" ProgID="Equation.3" ShapeID="_x0000_i1299" DrawAspect="Content" ObjectID="_1755942245" r:id="rId493"/>
        </w:object>
      </w:r>
      <w:r w:rsidRPr="00F829B6">
        <w:t xml:space="preserve"> to be mapped onto resources on each of the antenna ports, where </w:t>
      </w:r>
      <w:r w:rsidRPr="00F829B6">
        <w:rPr>
          <w:position w:val="-10"/>
        </w:rPr>
        <w:object w:dxaOrig="639" w:dyaOrig="340" w14:anchorId="09B43596">
          <v:shape id="_x0000_i1300" type="#_x0000_t75" style="width:32.75pt;height:17.75pt" o:ole="">
            <v:imagedata r:id="rId494" o:title=""/>
          </v:shape>
          <o:OLEObject Type="Embed" ProgID="Equation.3" ShapeID="_x0000_i1300" DrawAspect="Content" ObjectID="_1755942246" r:id="rId495"/>
        </w:object>
      </w:r>
      <w:r w:rsidRPr="00F829B6">
        <w:t xml:space="preserve"> represents the signal for antenna port</w:t>
      </w:r>
      <w:r w:rsidRPr="00F829B6">
        <w:rPr>
          <w:position w:val="-10"/>
        </w:rPr>
        <w:object w:dxaOrig="200" w:dyaOrig="240" w14:anchorId="61788346">
          <v:shape id="_x0000_i1301" type="#_x0000_t75" style="width:10.3pt;height:11.2pt" o:ole="">
            <v:imagedata r:id="rId81" o:title=""/>
          </v:shape>
          <o:OLEObject Type="Embed" ProgID="Equation.3" ShapeID="_x0000_i1301" DrawAspect="Content" ObjectID="_1755942247" r:id="rId496"/>
        </w:object>
      </w:r>
      <w:r w:rsidRPr="00F829B6">
        <w:t xml:space="preserve">. </w:t>
      </w:r>
    </w:p>
    <w:p w14:paraId="1AFBBA15" w14:textId="77777777" w:rsidR="0035583A" w:rsidRPr="00F829B6" w:rsidRDefault="0035583A" w:rsidP="0074607E">
      <w:pPr>
        <w:pStyle w:val="Heading4"/>
        <w:keepNext w:val="0"/>
        <w:keepLines w:val="0"/>
        <w:widowControl w:val="0"/>
      </w:pPr>
      <w:bookmarkStart w:id="43" w:name="_Toc454818023"/>
      <w:r w:rsidRPr="00F829B6">
        <w:t>6.3.4.1</w:t>
      </w:r>
      <w:r w:rsidRPr="00F829B6">
        <w:tab/>
        <w:t>Precoding for transmission on a single antenna port</w:t>
      </w:r>
      <w:bookmarkEnd w:id="43"/>
    </w:p>
    <w:p w14:paraId="461E7B4A" w14:textId="77777777" w:rsidR="0035583A" w:rsidRPr="00F829B6" w:rsidRDefault="0035583A" w:rsidP="0074607E">
      <w:pPr>
        <w:widowControl w:val="0"/>
      </w:pPr>
      <w:r w:rsidRPr="00F829B6">
        <w:t xml:space="preserve">For transmission on a single antenna port, precoding is defined by </w:t>
      </w:r>
    </w:p>
    <w:p w14:paraId="1A6CA08C" w14:textId="77777777" w:rsidR="0035583A" w:rsidRPr="00F829B6" w:rsidRDefault="0035583A" w:rsidP="0074607E">
      <w:pPr>
        <w:pStyle w:val="EQ"/>
        <w:keepLines w:val="0"/>
        <w:widowControl w:val="0"/>
        <w:jc w:val="center"/>
      </w:pPr>
      <w:r w:rsidRPr="00F829B6">
        <w:rPr>
          <w:position w:val="-10"/>
        </w:rPr>
        <w:object w:dxaOrig="1340" w:dyaOrig="340" w14:anchorId="6750EEB7">
          <v:shape id="_x0000_i1302" type="#_x0000_t75" style="width:67.3pt;height:17.75pt" o:ole="">
            <v:imagedata r:id="rId497" o:title=""/>
          </v:shape>
          <o:OLEObject Type="Embed" ProgID="Equation.3" ShapeID="_x0000_i1302" DrawAspect="Content" ObjectID="_1755942248" r:id="rId498"/>
        </w:object>
      </w:r>
    </w:p>
    <w:p w14:paraId="5457EC75" w14:textId="77777777" w:rsidR="0035583A" w:rsidRPr="00F829B6" w:rsidRDefault="0035583A" w:rsidP="0074607E">
      <w:pPr>
        <w:widowControl w:val="0"/>
      </w:pPr>
      <w:r w:rsidRPr="00F829B6">
        <w:t xml:space="preserve">where </w:t>
      </w:r>
      <w:r w:rsidR="00FD5F4C" w:rsidRPr="00F829B6">
        <w:rPr>
          <w:position w:val="-14"/>
        </w:rPr>
        <w:object w:dxaOrig="3820" w:dyaOrig="400" w14:anchorId="26E2DDF7">
          <v:shape id="_x0000_i1303" type="#_x0000_t75" style="width:158.95pt;height:16.85pt" o:ole="">
            <v:imagedata r:id="rId499" o:title=""/>
          </v:shape>
          <o:OLEObject Type="Embed" ProgID="Equation.DSMT4" ShapeID="_x0000_i1303" DrawAspect="Content" ObjectID="_1755942249" r:id="rId500"/>
        </w:object>
      </w:r>
      <w:r w:rsidRPr="00F829B6">
        <w:t xml:space="preserve"> is the number of the single antenna port used for transmission of the physical channel and </w:t>
      </w:r>
      <w:r w:rsidRPr="00F829B6">
        <w:rPr>
          <w:position w:val="-14"/>
        </w:rPr>
        <w:object w:dxaOrig="1579" w:dyaOrig="380" w14:anchorId="686A0D64">
          <v:shape id="_x0000_i1304" type="#_x0000_t75" style="width:78.55pt;height:18.7pt" o:ole="">
            <v:imagedata r:id="rId501" o:title=""/>
          </v:shape>
          <o:OLEObject Type="Embed" ProgID="Equation.3" ShapeID="_x0000_i1304" DrawAspect="Content" ObjectID="_1755942250" r:id="rId502"/>
        </w:object>
      </w:r>
      <w:r w:rsidRPr="00F829B6">
        <w:t xml:space="preserve">, </w:t>
      </w:r>
      <w:r w:rsidRPr="00F829B6">
        <w:rPr>
          <w:position w:val="-14"/>
        </w:rPr>
        <w:object w:dxaOrig="1300" w:dyaOrig="380" w14:anchorId="4790AC2A">
          <v:shape id="_x0000_i1305" type="#_x0000_t75" style="width:65.45pt;height:18.7pt" o:ole="">
            <v:imagedata r:id="rId503" o:title=""/>
          </v:shape>
          <o:OLEObject Type="Embed" ProgID="Equation.3" ShapeID="_x0000_i1305" DrawAspect="Content" ObjectID="_1755942251" r:id="rId504"/>
        </w:object>
      </w:r>
      <w:r w:rsidRPr="00F829B6">
        <w:t>.</w:t>
      </w:r>
    </w:p>
    <w:p w14:paraId="4C1716ED" w14:textId="77777777" w:rsidR="0035583A" w:rsidRPr="00F829B6" w:rsidRDefault="0035583A" w:rsidP="0074607E">
      <w:pPr>
        <w:pStyle w:val="Heading4"/>
        <w:keepNext w:val="0"/>
        <w:keepLines w:val="0"/>
        <w:widowControl w:val="0"/>
      </w:pPr>
      <w:bookmarkStart w:id="44" w:name="_Toc454818024"/>
      <w:r w:rsidRPr="00F829B6">
        <w:lastRenderedPageBreak/>
        <w:t>6.3.4.2</w:t>
      </w:r>
      <w:r w:rsidRPr="00F829B6">
        <w:tab/>
        <w:t>Precoding for spatial multiplexing using antenna ports with cell-specific reference signals</w:t>
      </w:r>
      <w:bookmarkEnd w:id="44"/>
    </w:p>
    <w:p w14:paraId="2CD75472" w14:textId="77777777" w:rsidR="0035583A" w:rsidRPr="00F829B6" w:rsidRDefault="0035583A" w:rsidP="0074607E">
      <w:pPr>
        <w:widowControl w:val="0"/>
      </w:pPr>
      <w:r w:rsidRPr="00F829B6">
        <w:t xml:space="preserve">Precoding for spatial multiplexing using antenna ports with cell-specific reference signals is only used in combination with layer mapping for spatial multiplexing as described in clause 6.3.3.2. Spatial multiplexing supports two or four antenna ports and the set of antenna ports used is </w:t>
      </w:r>
      <w:r w:rsidRPr="00F829B6">
        <w:rPr>
          <w:position w:val="-10"/>
        </w:rPr>
        <w:object w:dxaOrig="740" w:dyaOrig="300" w14:anchorId="1429A43F">
          <v:shape id="_x0000_i1306" type="#_x0000_t75" style="width:36.45pt;height:14.95pt" o:ole="">
            <v:imagedata r:id="rId505" o:title=""/>
          </v:shape>
          <o:OLEObject Type="Embed" ProgID="Equation.3" ShapeID="_x0000_i1306" DrawAspect="Content" ObjectID="_1755942252" r:id="rId506"/>
        </w:object>
      </w:r>
      <w:r w:rsidRPr="00F829B6">
        <w:t>or</w:t>
      </w:r>
      <w:r w:rsidRPr="00F829B6">
        <w:rPr>
          <w:position w:val="-10"/>
        </w:rPr>
        <w:object w:dxaOrig="1020" w:dyaOrig="300" w14:anchorId="1C8EC853">
          <v:shape id="_x0000_i1307" type="#_x0000_t75" style="width:51.45pt;height:14.95pt" o:ole="">
            <v:imagedata r:id="rId507" o:title=""/>
          </v:shape>
          <o:OLEObject Type="Embed" ProgID="Equation.3" ShapeID="_x0000_i1307" DrawAspect="Content" ObjectID="_1755942253" r:id="rId508"/>
        </w:object>
      </w:r>
      <w:r w:rsidRPr="00F829B6">
        <w:t xml:space="preserve">, respectively. </w:t>
      </w:r>
    </w:p>
    <w:p w14:paraId="5BCF64CA" w14:textId="77777777" w:rsidR="0035583A" w:rsidRPr="00F829B6" w:rsidRDefault="0035583A" w:rsidP="0074607E">
      <w:pPr>
        <w:pStyle w:val="Heading5"/>
        <w:keepNext w:val="0"/>
        <w:keepLines w:val="0"/>
        <w:widowControl w:val="0"/>
      </w:pPr>
      <w:bookmarkStart w:id="45" w:name="_Toc454818025"/>
      <w:r w:rsidRPr="00F829B6">
        <w:t>6.3.4.2.1</w:t>
      </w:r>
      <w:r w:rsidRPr="00F829B6">
        <w:tab/>
        <w:t>Precoding without CDD</w:t>
      </w:r>
      <w:bookmarkEnd w:id="45"/>
    </w:p>
    <w:p w14:paraId="3E5A8F3F" w14:textId="77777777" w:rsidR="0035583A" w:rsidRPr="00F829B6" w:rsidRDefault="0035583A" w:rsidP="0074607E">
      <w:pPr>
        <w:widowControl w:val="0"/>
      </w:pPr>
      <w:r w:rsidRPr="00F829B6">
        <w:t>Without Cyclic Delay Diversity (CDD), precoding for spatial multiplexing is defined by</w:t>
      </w:r>
    </w:p>
    <w:p w14:paraId="33363303" w14:textId="77777777" w:rsidR="0035583A" w:rsidRPr="00F829B6" w:rsidRDefault="0035583A" w:rsidP="0074607E">
      <w:pPr>
        <w:pStyle w:val="EQ"/>
        <w:keepLines w:val="0"/>
        <w:widowControl w:val="0"/>
        <w:jc w:val="center"/>
      </w:pPr>
      <w:r w:rsidRPr="00F829B6">
        <w:rPr>
          <w:position w:val="-46"/>
        </w:rPr>
        <w:object w:dxaOrig="2340" w:dyaOrig="1020" w14:anchorId="2CA7DDE9">
          <v:shape id="_x0000_i1308" type="#_x0000_t75" style="width:116.9pt;height:51.45pt" o:ole="">
            <v:imagedata r:id="rId509" o:title=""/>
          </v:shape>
          <o:OLEObject Type="Embed" ProgID="Equation.3" ShapeID="_x0000_i1308" DrawAspect="Content" ObjectID="_1755942254" r:id="rId510"/>
        </w:object>
      </w:r>
    </w:p>
    <w:p w14:paraId="414FCCBC" w14:textId="77777777" w:rsidR="0035583A" w:rsidRPr="00F829B6" w:rsidRDefault="0035583A" w:rsidP="0074607E">
      <w:pPr>
        <w:widowControl w:val="0"/>
      </w:pPr>
      <w:r w:rsidRPr="00F829B6">
        <w:t xml:space="preserve">where the precoding matrix </w:t>
      </w:r>
      <w:r w:rsidRPr="00F829B6">
        <w:rPr>
          <w:position w:val="-10"/>
        </w:rPr>
        <w:object w:dxaOrig="460" w:dyaOrig="300" w14:anchorId="3EF9119B">
          <v:shape id="_x0000_i1309" type="#_x0000_t75" style="width:24.3pt;height:14.95pt" o:ole="">
            <v:imagedata r:id="rId511" o:title=""/>
          </v:shape>
          <o:OLEObject Type="Embed" ProgID="Equation.3" ShapeID="_x0000_i1309" DrawAspect="Content" ObjectID="_1755942255" r:id="rId512"/>
        </w:object>
      </w:r>
      <w:r w:rsidRPr="00F829B6">
        <w:t xml:space="preserve"> is of size </w:t>
      </w:r>
      <w:r w:rsidRPr="00F829B6">
        <w:rPr>
          <w:position w:val="-6"/>
        </w:rPr>
        <w:object w:dxaOrig="480" w:dyaOrig="240" w14:anchorId="7425389A">
          <v:shape id="_x0000_i1310" type="#_x0000_t75" style="width:25.25pt;height:11.2pt" o:ole="">
            <v:imagedata r:id="rId513" o:title=""/>
          </v:shape>
          <o:OLEObject Type="Embed" ProgID="Equation.3" ShapeID="_x0000_i1310" DrawAspect="Content" ObjectID="_1755942256" r:id="rId514"/>
        </w:object>
      </w:r>
      <w:r w:rsidRPr="00F829B6">
        <w:t xml:space="preserve"> and </w:t>
      </w:r>
      <w:r w:rsidRPr="00F829B6">
        <w:rPr>
          <w:position w:val="-14"/>
        </w:rPr>
        <w:object w:dxaOrig="1579" w:dyaOrig="380" w14:anchorId="52F96F38">
          <v:shape id="_x0000_i1311" type="#_x0000_t75" style="width:78.55pt;height:18.7pt" o:ole="">
            <v:imagedata r:id="rId501" o:title=""/>
          </v:shape>
          <o:OLEObject Type="Embed" ProgID="Equation.3" ShapeID="_x0000_i1311" DrawAspect="Content" ObjectID="_1755942257" r:id="rId515"/>
        </w:object>
      </w:r>
      <w:r w:rsidRPr="00F829B6">
        <w:t xml:space="preserve">, </w:t>
      </w:r>
      <w:r w:rsidRPr="00F829B6">
        <w:rPr>
          <w:position w:val="-14"/>
        </w:rPr>
        <w:object w:dxaOrig="1300" w:dyaOrig="380" w14:anchorId="462C9A2D">
          <v:shape id="_x0000_i1312" type="#_x0000_t75" style="width:65.45pt;height:18.7pt" o:ole="">
            <v:imagedata r:id="rId503" o:title=""/>
          </v:shape>
          <o:OLEObject Type="Embed" ProgID="Equation.3" ShapeID="_x0000_i1312" DrawAspect="Content" ObjectID="_1755942258" r:id="rId516"/>
        </w:object>
      </w:r>
      <w:r w:rsidRPr="00F829B6">
        <w:t xml:space="preserve">. </w:t>
      </w:r>
    </w:p>
    <w:p w14:paraId="2D6E2F8D" w14:textId="77777777" w:rsidR="0035583A" w:rsidRPr="00F829B6" w:rsidRDefault="0035583A" w:rsidP="0074607E">
      <w:pPr>
        <w:widowControl w:val="0"/>
      </w:pPr>
      <w:r w:rsidRPr="00F829B6">
        <w:t>For spatial multiplexing, the values of</w:t>
      </w:r>
      <w:r w:rsidR="00B80263" w:rsidRPr="00F829B6">
        <w:t xml:space="preserve"> </w:t>
      </w:r>
      <w:r w:rsidRPr="00F829B6">
        <w:rPr>
          <w:position w:val="-10"/>
        </w:rPr>
        <w:object w:dxaOrig="460" w:dyaOrig="300" w14:anchorId="38237A3A">
          <v:shape id="_x0000_i1313" type="#_x0000_t75" style="width:24.3pt;height:14.95pt" o:ole="">
            <v:imagedata r:id="rId511" o:title=""/>
          </v:shape>
          <o:OLEObject Type="Embed" ProgID="Equation.3" ShapeID="_x0000_i1313" DrawAspect="Content" ObjectID="_1755942259" r:id="rId517"/>
        </w:object>
      </w:r>
      <w:r w:rsidRPr="00F829B6">
        <w:t xml:space="preserve"> shall be selected among the precoder elements in the codebook configured in the eNodeB and the UE. The eNodeB can further confine the precoder selection in the UE to a subset of the elements in the codebook using codebook subset restrictions. The configured codebook shall be selected from Table 6.3.4.2.3-1 or 6.3.4.2.3-2. </w:t>
      </w:r>
    </w:p>
    <w:p w14:paraId="7722F33C" w14:textId="77777777" w:rsidR="0035583A" w:rsidRPr="00F829B6" w:rsidRDefault="0035583A" w:rsidP="0074607E">
      <w:pPr>
        <w:pStyle w:val="Heading5"/>
        <w:keepNext w:val="0"/>
        <w:keepLines w:val="0"/>
        <w:widowControl w:val="0"/>
      </w:pPr>
      <w:bookmarkStart w:id="46" w:name="_Toc454818026"/>
      <w:r w:rsidRPr="00F829B6">
        <w:t>6.3.4.2.2</w:t>
      </w:r>
      <w:r w:rsidRPr="00F829B6">
        <w:tab/>
        <w:t>Precoding for large delay CDD</w:t>
      </w:r>
      <w:bookmarkEnd w:id="46"/>
    </w:p>
    <w:p w14:paraId="12DA3BC9" w14:textId="77777777" w:rsidR="0035583A" w:rsidRPr="00F829B6" w:rsidRDefault="0035583A" w:rsidP="0074607E">
      <w:pPr>
        <w:widowControl w:val="0"/>
      </w:pPr>
      <w:r w:rsidRPr="00F829B6">
        <w:t>For large-delay CDD, precoding for spatial multiplexing is defined by</w:t>
      </w:r>
    </w:p>
    <w:p w14:paraId="59345294" w14:textId="77777777" w:rsidR="0035583A" w:rsidRPr="00F829B6" w:rsidRDefault="0035583A" w:rsidP="0074607E">
      <w:pPr>
        <w:pStyle w:val="EQ"/>
        <w:keepLines w:val="0"/>
        <w:widowControl w:val="0"/>
        <w:jc w:val="center"/>
      </w:pPr>
      <w:r w:rsidRPr="00F829B6">
        <w:rPr>
          <w:position w:val="-46"/>
        </w:rPr>
        <w:object w:dxaOrig="2860" w:dyaOrig="1020" w14:anchorId="4414E0A8">
          <v:shape id="_x0000_i1314" type="#_x0000_t75" style="width:143.05pt;height:51.45pt" o:ole="">
            <v:imagedata r:id="rId518" o:title=""/>
          </v:shape>
          <o:OLEObject Type="Embed" ProgID="Equation.3" ShapeID="_x0000_i1314" DrawAspect="Content" ObjectID="_1755942260" r:id="rId519"/>
        </w:object>
      </w:r>
    </w:p>
    <w:p w14:paraId="4750D952" w14:textId="77777777" w:rsidR="0035583A" w:rsidRPr="00F829B6" w:rsidRDefault="0035583A" w:rsidP="0074607E">
      <w:pPr>
        <w:widowControl w:val="0"/>
      </w:pPr>
      <w:r w:rsidRPr="00F829B6">
        <w:t>where the precoding matrix</w:t>
      </w:r>
      <w:r w:rsidRPr="00F829B6">
        <w:rPr>
          <w:position w:val="-10"/>
        </w:rPr>
        <w:object w:dxaOrig="460" w:dyaOrig="300" w14:anchorId="6FFB61D9">
          <v:shape id="_x0000_i1315" type="#_x0000_t75" style="width:24.3pt;height:14.95pt" o:ole="">
            <v:imagedata r:id="rId511" o:title=""/>
          </v:shape>
          <o:OLEObject Type="Embed" ProgID="Equation.3" ShapeID="_x0000_i1315" DrawAspect="Content" ObjectID="_1755942261" r:id="rId520"/>
        </w:object>
      </w:r>
      <w:r w:rsidRPr="00F829B6">
        <w:t xml:space="preserve">is of size </w:t>
      </w:r>
      <w:r w:rsidRPr="00F829B6">
        <w:rPr>
          <w:position w:val="-6"/>
        </w:rPr>
        <w:object w:dxaOrig="480" w:dyaOrig="240" w14:anchorId="19E5B35A">
          <v:shape id="_x0000_i1316" type="#_x0000_t75" style="width:25.25pt;height:11.2pt" o:ole="">
            <v:imagedata r:id="rId513" o:title=""/>
          </v:shape>
          <o:OLEObject Type="Embed" ProgID="Equation.3" ShapeID="_x0000_i1316" DrawAspect="Content" ObjectID="_1755942262" r:id="rId521"/>
        </w:object>
      </w:r>
      <w:r w:rsidRPr="00F829B6">
        <w:t xml:space="preserve"> and </w:t>
      </w:r>
      <w:r w:rsidRPr="00F829B6">
        <w:rPr>
          <w:position w:val="-14"/>
        </w:rPr>
        <w:object w:dxaOrig="1579" w:dyaOrig="380" w14:anchorId="1C1E3E5E">
          <v:shape id="_x0000_i1317" type="#_x0000_t75" style="width:78.55pt;height:18.7pt" o:ole="">
            <v:imagedata r:id="rId501" o:title=""/>
          </v:shape>
          <o:OLEObject Type="Embed" ProgID="Equation.3" ShapeID="_x0000_i1317" DrawAspect="Content" ObjectID="_1755942263" r:id="rId522"/>
        </w:object>
      </w:r>
      <w:r w:rsidRPr="00F829B6">
        <w:t xml:space="preserve">, </w:t>
      </w:r>
      <w:r w:rsidRPr="00F829B6">
        <w:rPr>
          <w:position w:val="-14"/>
        </w:rPr>
        <w:object w:dxaOrig="1300" w:dyaOrig="380" w14:anchorId="4F4B583E">
          <v:shape id="_x0000_i1318" type="#_x0000_t75" style="width:65.45pt;height:18.7pt" o:ole="">
            <v:imagedata r:id="rId503" o:title=""/>
          </v:shape>
          <o:OLEObject Type="Embed" ProgID="Equation.3" ShapeID="_x0000_i1318" DrawAspect="Content" ObjectID="_1755942264" r:id="rId523"/>
        </w:object>
      </w:r>
      <w:r w:rsidRPr="00F829B6">
        <w:t>. The diagonal size-</w:t>
      </w:r>
      <w:r w:rsidRPr="00F829B6">
        <w:rPr>
          <w:position w:val="-6"/>
        </w:rPr>
        <w:object w:dxaOrig="460" w:dyaOrig="200" w14:anchorId="18850FED">
          <v:shape id="_x0000_i1319" type="#_x0000_t75" style="width:24.3pt;height:10.3pt" o:ole="">
            <v:imagedata r:id="rId524" o:title=""/>
          </v:shape>
          <o:OLEObject Type="Embed" ProgID="Equation.3" ShapeID="_x0000_i1319" DrawAspect="Content" ObjectID="_1755942265" r:id="rId525"/>
        </w:object>
      </w:r>
      <w:r w:rsidRPr="00F829B6">
        <w:t xml:space="preserve">matrix </w:t>
      </w:r>
      <w:r w:rsidRPr="00F829B6">
        <w:rPr>
          <w:position w:val="-10"/>
        </w:rPr>
        <w:object w:dxaOrig="440" w:dyaOrig="300" w14:anchorId="43C0C2ED">
          <v:shape id="_x0000_i1320" type="#_x0000_t75" style="width:21.5pt;height:14.95pt" o:ole="">
            <v:imagedata r:id="rId526" o:title=""/>
          </v:shape>
          <o:OLEObject Type="Embed" ProgID="Equation.3" ShapeID="_x0000_i1320" DrawAspect="Content" ObjectID="_1755942266" r:id="rId527"/>
        </w:object>
      </w:r>
      <w:r w:rsidRPr="00F829B6">
        <w:t xml:space="preserve"> supporting cyclic delay diversity and the size-</w:t>
      </w:r>
      <w:r w:rsidRPr="00F829B6">
        <w:rPr>
          <w:position w:val="-6"/>
        </w:rPr>
        <w:object w:dxaOrig="460" w:dyaOrig="200" w14:anchorId="5502D10B">
          <v:shape id="_x0000_i1321" type="#_x0000_t75" style="width:24.3pt;height:10.3pt" o:ole="">
            <v:imagedata r:id="rId524" o:title=""/>
          </v:shape>
          <o:OLEObject Type="Embed" ProgID="Equation.3" ShapeID="_x0000_i1321" DrawAspect="Content" ObjectID="_1755942267" r:id="rId528"/>
        </w:object>
      </w:r>
      <w:r w:rsidRPr="00F829B6">
        <w:t xml:space="preserve"> matrix </w:t>
      </w:r>
      <w:r w:rsidRPr="00F829B6">
        <w:rPr>
          <w:position w:val="-6"/>
        </w:rPr>
        <w:object w:dxaOrig="240" w:dyaOrig="240" w14:anchorId="681A6FC1">
          <v:shape id="_x0000_i1322" type="#_x0000_t75" style="width:11.2pt;height:11.2pt" o:ole="">
            <v:imagedata r:id="rId529" o:title=""/>
          </v:shape>
          <o:OLEObject Type="Embed" ProgID="Equation.3" ShapeID="_x0000_i1322" DrawAspect="Content" ObjectID="_1755942268" r:id="rId530"/>
        </w:object>
      </w:r>
      <w:r w:rsidRPr="00F829B6">
        <w:t xml:space="preserve"> are both given by Table 6.3.4.2.2-1 for different numbers of layers </w:t>
      </w:r>
      <w:r w:rsidRPr="00F829B6">
        <w:rPr>
          <w:position w:val="-6"/>
        </w:rPr>
        <w:object w:dxaOrig="180" w:dyaOrig="200" w14:anchorId="593E3A5E">
          <v:shape id="_x0000_i1323" type="#_x0000_t75" style="width:9.35pt;height:10.3pt" o:ole="">
            <v:imagedata r:id="rId531" o:title=""/>
          </v:shape>
          <o:OLEObject Type="Embed" ProgID="Equation.3" ShapeID="_x0000_i1323" DrawAspect="Content" ObjectID="_1755942269" r:id="rId532"/>
        </w:object>
      </w:r>
      <w:r w:rsidRPr="00F829B6">
        <w:t>.</w:t>
      </w:r>
    </w:p>
    <w:p w14:paraId="03AE0BAA" w14:textId="77777777" w:rsidR="0035583A" w:rsidRPr="00F829B6" w:rsidRDefault="0035583A" w:rsidP="0074607E">
      <w:pPr>
        <w:widowControl w:val="0"/>
      </w:pPr>
      <w:r w:rsidRPr="00F829B6">
        <w:t xml:space="preserve">The values of the precoding matrix </w:t>
      </w:r>
      <w:r w:rsidRPr="00F829B6">
        <w:rPr>
          <w:position w:val="-10"/>
        </w:rPr>
        <w:object w:dxaOrig="460" w:dyaOrig="300" w14:anchorId="435220A2">
          <v:shape id="_x0000_i1324" type="#_x0000_t75" style="width:24.3pt;height:14.95pt" o:ole="">
            <v:imagedata r:id="rId511" o:title=""/>
          </v:shape>
          <o:OLEObject Type="Embed" ProgID="Equation.3" ShapeID="_x0000_i1324" DrawAspect="Content" ObjectID="_1755942270" r:id="rId533"/>
        </w:object>
      </w:r>
      <w:r w:rsidRPr="00F829B6">
        <w:t xml:space="preserve"> shall be selected among the precoder elements in the codebook configured in the eNodeB and the UE. The eNodeB can further confine the precoder selection in the UE to a subset of the elements in the codebook using codebook subset restriction. The configured codebook shall be selected from Table 6.3.4.2.3-1 or 6.3.4.2.3-2. </w:t>
      </w:r>
    </w:p>
    <w:p w14:paraId="47022950" w14:textId="77777777" w:rsidR="0035583A" w:rsidRPr="00F829B6" w:rsidRDefault="0035583A" w:rsidP="0074607E">
      <w:pPr>
        <w:widowControl w:val="0"/>
      </w:pPr>
      <w:r w:rsidRPr="00F829B6">
        <w:t>For 2 antenna ports, the precoder</w:t>
      </w:r>
      <w:r w:rsidRPr="00F829B6">
        <w:rPr>
          <w:i/>
        </w:rPr>
        <w:t xml:space="preserve"> </w:t>
      </w:r>
      <w:r w:rsidRPr="00F829B6">
        <w:t xml:space="preserve">is selected according to </w:t>
      </w:r>
      <w:r w:rsidRPr="00F829B6">
        <w:rPr>
          <w:position w:val="-10"/>
        </w:rPr>
        <w:object w:dxaOrig="840" w:dyaOrig="300" w14:anchorId="40BAC3B0">
          <v:shape id="_x0000_i1325" type="#_x0000_t75" style="width:45.8pt;height:14.95pt" o:ole="">
            <v:imagedata r:id="rId534" o:title=""/>
          </v:shape>
          <o:OLEObject Type="Embed" ProgID="Equation.3" ShapeID="_x0000_i1325" DrawAspect="Content" ObjectID="_1755942271" r:id="rId535"/>
        </w:object>
      </w:r>
      <w:r w:rsidRPr="00F829B6">
        <w:t xml:space="preserve"> where </w:t>
      </w:r>
      <w:r w:rsidRPr="00F829B6">
        <w:rPr>
          <w:position w:val="-10"/>
        </w:rPr>
        <w:object w:dxaOrig="260" w:dyaOrig="300" w14:anchorId="57F212CC">
          <v:shape id="_x0000_i1326" type="#_x0000_t75" style="width:14.05pt;height:14.95pt" o:ole="">
            <v:imagedata r:id="rId536" o:title=""/>
          </v:shape>
          <o:OLEObject Type="Embed" ProgID="Equation.3" ShapeID="_x0000_i1326" DrawAspect="Content" ObjectID="_1755942272" r:id="rId537"/>
        </w:object>
      </w:r>
      <w:r w:rsidRPr="00F829B6">
        <w:t xml:space="preserve"> denotes the precoding matrix corresponding to precoder index 0 in Table 6.3.4.2.3-1.</w:t>
      </w:r>
    </w:p>
    <w:p w14:paraId="38F7B083" w14:textId="77777777" w:rsidR="0035583A" w:rsidRPr="00F829B6" w:rsidRDefault="0035583A" w:rsidP="0074607E">
      <w:pPr>
        <w:widowControl w:val="0"/>
      </w:pPr>
      <w:r w:rsidRPr="00F829B6">
        <w:t xml:space="preserve">For 4 antenna ports, the UE may assume that the eNodeB cyclically assigns different precoders to different vectors </w:t>
      </w:r>
      <w:r w:rsidRPr="00F829B6">
        <w:rPr>
          <w:position w:val="-10"/>
        </w:rPr>
        <w:object w:dxaOrig="1920" w:dyaOrig="400" w14:anchorId="7CC81078">
          <v:shape id="_x0000_i1327" type="#_x0000_t75" style="width:97.25pt;height:19.65pt" o:ole="">
            <v:imagedata r:id="rId538" o:title=""/>
          </v:shape>
          <o:OLEObject Type="Embed" ProgID="Equation.3" ShapeID="_x0000_i1327" DrawAspect="Content" ObjectID="_1755942273" r:id="rId539"/>
        </w:object>
      </w:r>
      <w:r w:rsidRPr="00F829B6">
        <w:t>on the physical downlink shared channel as follows.</w:t>
      </w:r>
      <w:r w:rsidR="00B80263" w:rsidRPr="00F829B6">
        <w:t xml:space="preserve"> </w:t>
      </w:r>
      <w:r w:rsidRPr="00F829B6">
        <w:t xml:space="preserve">A different precoder is used every </w:t>
      </w:r>
      <w:r w:rsidRPr="00F829B6">
        <w:rPr>
          <w:position w:val="-6"/>
        </w:rPr>
        <w:object w:dxaOrig="180" w:dyaOrig="200" w14:anchorId="222CCF2C">
          <v:shape id="_x0000_i1328" type="#_x0000_t75" style="width:11.2pt;height:10.3pt" o:ole="">
            <v:imagedata r:id="rId540" o:title=""/>
          </v:shape>
          <o:OLEObject Type="Embed" ProgID="Equation.3" ShapeID="_x0000_i1328" DrawAspect="Content" ObjectID="_1755942274" r:id="rId541"/>
        </w:object>
      </w:r>
      <w:r w:rsidRPr="00F829B6">
        <w:t xml:space="preserve">vectors, where </w:t>
      </w:r>
      <w:r w:rsidRPr="00F829B6">
        <w:rPr>
          <w:position w:val="-6"/>
        </w:rPr>
        <w:object w:dxaOrig="180" w:dyaOrig="200" w14:anchorId="2C147CF7">
          <v:shape id="_x0000_i1329" type="#_x0000_t75" style="width:11.2pt;height:10.3pt" o:ole="">
            <v:imagedata r:id="rId542" o:title=""/>
          </v:shape>
          <o:OLEObject Type="Embed" ProgID="Equation.3" ShapeID="_x0000_i1329" DrawAspect="Content" ObjectID="_1755942275" r:id="rId543"/>
        </w:object>
      </w:r>
      <w:r w:rsidRPr="00F829B6">
        <w:t xml:space="preserve"> denotes the number of transmission layers in the case of spatial multiplexing. In particular, the precoder</w:t>
      </w:r>
      <w:r w:rsidR="00B80263" w:rsidRPr="00F829B6">
        <w:t xml:space="preserve"> </w:t>
      </w:r>
      <w:r w:rsidRPr="00F829B6">
        <w:t xml:space="preserve">is selected according to </w:t>
      </w:r>
      <w:r w:rsidRPr="00F829B6">
        <w:rPr>
          <w:position w:val="-10"/>
        </w:rPr>
        <w:object w:dxaOrig="880" w:dyaOrig="300" w14:anchorId="290AC921">
          <v:shape id="_x0000_i1330" type="#_x0000_t75" style="width:46.75pt;height:14.95pt" o:ole="">
            <v:imagedata r:id="rId544" o:title=""/>
          </v:shape>
          <o:OLEObject Type="Embed" ProgID="Equation.3" ShapeID="_x0000_i1330" DrawAspect="Content" ObjectID="_1755942276" r:id="rId545"/>
        </w:object>
      </w:r>
      <w:r w:rsidRPr="00F829B6">
        <w:t xml:space="preserve">, where </w:t>
      </w:r>
      <w:r w:rsidRPr="00F829B6">
        <w:rPr>
          <w:position w:val="-6"/>
        </w:rPr>
        <w:object w:dxaOrig="180" w:dyaOrig="260" w14:anchorId="1DD2AFB6">
          <v:shape id="_x0000_i1331" type="#_x0000_t75" style="width:9.35pt;height:12.15pt" o:ole="">
            <v:imagedata r:id="rId546" o:title=""/>
          </v:shape>
          <o:OLEObject Type="Embed" ProgID="Equation.3" ShapeID="_x0000_i1331" DrawAspect="Content" ObjectID="_1755942277" r:id="rId547"/>
        </w:object>
      </w:r>
      <w:r w:rsidRPr="00F829B6">
        <w:t xml:space="preserve"> is the precoder index given by </w:t>
      </w:r>
      <w:r w:rsidRPr="00F829B6">
        <w:rPr>
          <w:position w:val="-28"/>
        </w:rPr>
        <w:object w:dxaOrig="2460" w:dyaOrig="660" w14:anchorId="36AB9FDA">
          <v:shape id="_x0000_i1332" type="#_x0000_t75" style="width:132.8pt;height:32.75pt" o:ole="">
            <v:imagedata r:id="rId548" o:title=""/>
          </v:shape>
          <o:OLEObject Type="Embed" ProgID="Equation.3" ShapeID="_x0000_i1332" DrawAspect="Content" ObjectID="_1755942278" r:id="rId549"/>
        </w:object>
      </w:r>
      <w:r w:rsidRPr="00F829B6">
        <w:t xml:space="preserve"> and</w:t>
      </w:r>
      <w:r w:rsidR="00B80263" w:rsidRPr="00F829B6">
        <w:t xml:space="preserve"> </w:t>
      </w:r>
      <w:r w:rsidRPr="00F829B6">
        <w:rPr>
          <w:position w:val="-10"/>
        </w:rPr>
        <w:object w:dxaOrig="1140" w:dyaOrig="300" w14:anchorId="712033A7">
          <v:shape id="_x0000_i1333" type="#_x0000_t75" style="width:60.8pt;height:14.95pt" o:ole="">
            <v:imagedata r:id="rId550" o:title=""/>
          </v:shape>
          <o:OLEObject Type="Embed" ProgID="Equation.3" ShapeID="_x0000_i1333" DrawAspect="Content" ObjectID="_1755942279" r:id="rId551"/>
        </w:object>
      </w:r>
      <w:r w:rsidRPr="00F829B6">
        <w:t>denote precoder matrices corresponding to precoder indices 12,13,14 and 15, respectively, in Table 6.3.4.2.3-2.</w:t>
      </w:r>
    </w:p>
    <w:p w14:paraId="113B7240" w14:textId="77777777" w:rsidR="0035583A" w:rsidRPr="00F829B6" w:rsidRDefault="0035583A" w:rsidP="0074607E">
      <w:pPr>
        <w:widowControl w:val="0"/>
      </w:pPr>
    </w:p>
    <w:p w14:paraId="309AC0DE" w14:textId="77777777" w:rsidR="0035583A" w:rsidRPr="00F829B6" w:rsidRDefault="0035583A" w:rsidP="0074607E">
      <w:pPr>
        <w:pStyle w:val="TH"/>
        <w:keepNext w:val="0"/>
        <w:keepLines w:val="0"/>
        <w:widowControl w:val="0"/>
      </w:pPr>
      <w:r w:rsidRPr="00F829B6">
        <w:t>Table 6.3.4.2.2-1: Large-delay cyclic delay diversity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1"/>
        <w:gridCol w:w="3096"/>
        <w:gridCol w:w="2914"/>
      </w:tblGrid>
      <w:tr w:rsidR="0035583A" w:rsidRPr="00F829B6" w14:paraId="2360FA7B" w14:textId="77777777" w:rsidTr="00A02649">
        <w:trPr>
          <w:jc w:val="center"/>
        </w:trPr>
        <w:tc>
          <w:tcPr>
            <w:tcW w:w="0" w:type="auto"/>
            <w:shd w:val="clear" w:color="auto" w:fill="E0E0E0"/>
            <w:vAlign w:val="center"/>
          </w:tcPr>
          <w:p w14:paraId="3BE5C04B" w14:textId="77777777" w:rsidR="0035583A" w:rsidRPr="00F829B6" w:rsidRDefault="0035583A" w:rsidP="0074607E">
            <w:pPr>
              <w:pStyle w:val="TAH"/>
              <w:keepNext w:val="0"/>
              <w:keepLines w:val="0"/>
              <w:widowControl w:val="0"/>
            </w:pPr>
            <w:r w:rsidRPr="00F829B6">
              <w:t xml:space="preserve">Number of layers </w:t>
            </w:r>
            <w:r w:rsidRPr="00F829B6">
              <w:rPr>
                <w:position w:val="-6"/>
              </w:rPr>
              <w:object w:dxaOrig="180" w:dyaOrig="200" w14:anchorId="7B6A761D">
                <v:shape id="_x0000_i1334" type="#_x0000_t75" style="width:9.35pt;height:10.3pt" o:ole="">
                  <v:imagedata r:id="rId552" o:title=""/>
                </v:shape>
                <o:OLEObject Type="Embed" ProgID="Equation.3" ShapeID="_x0000_i1334" DrawAspect="Content" ObjectID="_1755942280" r:id="rId553"/>
              </w:object>
            </w:r>
          </w:p>
        </w:tc>
        <w:tc>
          <w:tcPr>
            <w:tcW w:w="0" w:type="auto"/>
            <w:shd w:val="clear" w:color="auto" w:fill="E0E0E0"/>
          </w:tcPr>
          <w:p w14:paraId="780EC732" w14:textId="77777777" w:rsidR="0035583A" w:rsidRPr="00F829B6" w:rsidRDefault="0035583A" w:rsidP="0074607E">
            <w:pPr>
              <w:pStyle w:val="TAH"/>
              <w:keepNext w:val="0"/>
              <w:keepLines w:val="0"/>
              <w:widowControl w:val="0"/>
            </w:pPr>
            <w:r w:rsidRPr="00F829B6">
              <w:rPr>
                <w:position w:val="-6"/>
              </w:rPr>
              <w:object w:dxaOrig="240" w:dyaOrig="240" w14:anchorId="3E423ED5">
                <v:shape id="_x0000_i1335" type="#_x0000_t75" style="width:11.2pt;height:11.2pt" o:ole="">
                  <v:imagedata r:id="rId529" o:title=""/>
                </v:shape>
                <o:OLEObject Type="Embed" ProgID="Equation.3" ShapeID="_x0000_i1335" DrawAspect="Content" ObjectID="_1755942281" r:id="rId554"/>
              </w:object>
            </w:r>
          </w:p>
        </w:tc>
        <w:tc>
          <w:tcPr>
            <w:tcW w:w="0" w:type="auto"/>
            <w:shd w:val="clear" w:color="auto" w:fill="E0E0E0"/>
          </w:tcPr>
          <w:p w14:paraId="69FCD414" w14:textId="77777777" w:rsidR="0035583A" w:rsidRPr="00F829B6" w:rsidRDefault="0035583A" w:rsidP="0074607E">
            <w:pPr>
              <w:pStyle w:val="TAH"/>
              <w:keepNext w:val="0"/>
              <w:keepLines w:val="0"/>
              <w:widowControl w:val="0"/>
            </w:pPr>
            <w:r w:rsidRPr="00F829B6">
              <w:rPr>
                <w:position w:val="-10"/>
              </w:rPr>
              <w:object w:dxaOrig="440" w:dyaOrig="300" w14:anchorId="0E713471">
                <v:shape id="_x0000_i1336" type="#_x0000_t75" style="width:21.5pt;height:14.95pt" o:ole="">
                  <v:imagedata r:id="rId526" o:title=""/>
                </v:shape>
                <o:OLEObject Type="Embed" ProgID="Equation.3" ShapeID="_x0000_i1336" DrawAspect="Content" ObjectID="_1755942282" r:id="rId555"/>
              </w:object>
            </w:r>
          </w:p>
        </w:tc>
      </w:tr>
      <w:tr w:rsidR="0035583A" w:rsidRPr="00F829B6" w14:paraId="5A887763" w14:textId="77777777" w:rsidTr="00A02649">
        <w:trPr>
          <w:cantSplit/>
          <w:jc w:val="center"/>
        </w:trPr>
        <w:tc>
          <w:tcPr>
            <w:tcW w:w="0" w:type="auto"/>
            <w:shd w:val="clear" w:color="auto" w:fill="auto"/>
            <w:vAlign w:val="center"/>
          </w:tcPr>
          <w:p w14:paraId="5A75F3C9" w14:textId="77777777" w:rsidR="0035583A" w:rsidRPr="00F829B6" w:rsidRDefault="0035583A" w:rsidP="0074607E">
            <w:pPr>
              <w:pStyle w:val="TAC"/>
              <w:keepNext w:val="0"/>
              <w:keepLines w:val="0"/>
              <w:widowControl w:val="0"/>
            </w:pPr>
            <w:r w:rsidRPr="00F829B6">
              <w:lastRenderedPageBreak/>
              <w:t>2</w:t>
            </w:r>
          </w:p>
        </w:tc>
        <w:tc>
          <w:tcPr>
            <w:tcW w:w="0" w:type="auto"/>
            <w:shd w:val="clear" w:color="auto" w:fill="auto"/>
            <w:vAlign w:val="center"/>
          </w:tcPr>
          <w:p w14:paraId="7A163B36" w14:textId="77777777" w:rsidR="0035583A" w:rsidRPr="00F829B6" w:rsidRDefault="0035583A" w:rsidP="0074607E">
            <w:pPr>
              <w:pStyle w:val="TAC"/>
              <w:keepNext w:val="0"/>
              <w:keepLines w:val="0"/>
              <w:widowControl w:val="0"/>
            </w:pPr>
            <w:r w:rsidRPr="00F829B6">
              <w:rPr>
                <w:position w:val="-26"/>
              </w:rPr>
              <w:object w:dxaOrig="1400" w:dyaOrig="620" w14:anchorId="27F59C55">
                <v:shape id="_x0000_i1337" type="#_x0000_t75" style="width:69.2pt;height:30.85pt" o:ole="">
                  <v:imagedata r:id="rId556" o:title=""/>
                </v:shape>
                <o:OLEObject Type="Embed" ProgID="Equation.3" ShapeID="_x0000_i1337" DrawAspect="Content" ObjectID="_1755942283" r:id="rId557"/>
              </w:object>
            </w:r>
          </w:p>
        </w:tc>
        <w:tc>
          <w:tcPr>
            <w:tcW w:w="0" w:type="auto"/>
            <w:shd w:val="clear" w:color="auto" w:fill="auto"/>
            <w:vAlign w:val="center"/>
          </w:tcPr>
          <w:p w14:paraId="41EA749D" w14:textId="77777777" w:rsidR="0035583A" w:rsidRPr="00F829B6" w:rsidRDefault="0035583A" w:rsidP="0074607E">
            <w:pPr>
              <w:pStyle w:val="TAC"/>
              <w:keepNext w:val="0"/>
              <w:keepLines w:val="0"/>
              <w:widowControl w:val="0"/>
            </w:pPr>
            <w:r w:rsidRPr="00F829B6">
              <w:rPr>
                <w:position w:val="-26"/>
              </w:rPr>
              <w:object w:dxaOrig="1120" w:dyaOrig="620" w14:anchorId="147B3515">
                <v:shape id="_x0000_i1338" type="#_x0000_t75" style="width:56.1pt;height:30.85pt" o:ole="">
                  <v:imagedata r:id="rId558" o:title=""/>
                </v:shape>
                <o:OLEObject Type="Embed" ProgID="Equation.3" ShapeID="_x0000_i1338" DrawAspect="Content" ObjectID="_1755942284" r:id="rId559"/>
              </w:object>
            </w:r>
          </w:p>
        </w:tc>
      </w:tr>
      <w:tr w:rsidR="0035583A" w:rsidRPr="00F829B6" w14:paraId="5A277B27" w14:textId="77777777" w:rsidTr="00A02649">
        <w:trPr>
          <w:cantSplit/>
          <w:jc w:val="center"/>
        </w:trPr>
        <w:tc>
          <w:tcPr>
            <w:tcW w:w="0" w:type="auto"/>
            <w:shd w:val="clear" w:color="auto" w:fill="auto"/>
            <w:vAlign w:val="center"/>
          </w:tcPr>
          <w:p w14:paraId="4058EE53"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2EBBCC6E" w14:textId="77777777" w:rsidR="0035583A" w:rsidRPr="00F829B6" w:rsidRDefault="0035583A" w:rsidP="0074607E">
            <w:pPr>
              <w:pStyle w:val="TAC"/>
              <w:keepNext w:val="0"/>
              <w:keepLines w:val="0"/>
              <w:widowControl w:val="0"/>
            </w:pPr>
            <w:r w:rsidRPr="00F829B6">
              <w:rPr>
                <w:position w:val="-42"/>
              </w:rPr>
              <w:object w:dxaOrig="2120" w:dyaOrig="940" w14:anchorId="55B0360D">
                <v:shape id="_x0000_i1339" type="#_x0000_t75" style="width:105.65pt;height:46.75pt" o:ole="">
                  <v:imagedata r:id="rId560" o:title=""/>
                </v:shape>
                <o:OLEObject Type="Embed" ProgID="Equation.3" ShapeID="_x0000_i1339" DrawAspect="Content" ObjectID="_1755942285" r:id="rId561"/>
              </w:object>
            </w:r>
          </w:p>
        </w:tc>
        <w:tc>
          <w:tcPr>
            <w:tcW w:w="0" w:type="auto"/>
            <w:shd w:val="clear" w:color="auto" w:fill="auto"/>
            <w:vAlign w:val="center"/>
          </w:tcPr>
          <w:p w14:paraId="759E6F79" w14:textId="77777777" w:rsidR="0035583A" w:rsidRPr="00F829B6" w:rsidRDefault="0035583A" w:rsidP="0074607E">
            <w:pPr>
              <w:pStyle w:val="TAC"/>
              <w:keepNext w:val="0"/>
              <w:keepLines w:val="0"/>
              <w:widowControl w:val="0"/>
            </w:pPr>
            <w:r w:rsidRPr="00F829B6">
              <w:rPr>
                <w:position w:val="-42"/>
              </w:rPr>
              <w:object w:dxaOrig="1900" w:dyaOrig="940" w14:anchorId="64167F3D">
                <v:shape id="_x0000_i1340" type="#_x0000_t75" style="width:96.3pt;height:46.75pt" o:ole="">
                  <v:imagedata r:id="rId562" o:title=""/>
                </v:shape>
                <o:OLEObject Type="Embed" ProgID="Equation.3" ShapeID="_x0000_i1340" DrawAspect="Content" ObjectID="_1755942286" r:id="rId563"/>
              </w:object>
            </w:r>
          </w:p>
        </w:tc>
      </w:tr>
      <w:tr w:rsidR="0035583A" w:rsidRPr="00F829B6" w14:paraId="41DE11F8" w14:textId="77777777" w:rsidTr="00A02649">
        <w:trPr>
          <w:cantSplit/>
          <w:jc w:val="center"/>
        </w:trPr>
        <w:tc>
          <w:tcPr>
            <w:tcW w:w="0" w:type="auto"/>
            <w:shd w:val="clear" w:color="auto" w:fill="auto"/>
            <w:vAlign w:val="center"/>
          </w:tcPr>
          <w:p w14:paraId="37AC6D4C"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6CE9C630" w14:textId="77777777" w:rsidR="0035583A" w:rsidRPr="00F829B6" w:rsidRDefault="0035583A" w:rsidP="0074607E">
            <w:pPr>
              <w:pStyle w:val="TAC"/>
              <w:keepNext w:val="0"/>
              <w:keepLines w:val="0"/>
              <w:widowControl w:val="0"/>
            </w:pPr>
            <w:r w:rsidRPr="00F829B6">
              <w:rPr>
                <w:position w:val="-56"/>
              </w:rPr>
              <w:object w:dxaOrig="2880" w:dyaOrig="1219" w14:anchorId="4E1C444A">
                <v:shape id="_x0000_i1341" type="#_x0000_t75" style="width:2in;height:60.8pt" o:ole="">
                  <v:imagedata r:id="rId564" o:title=""/>
                </v:shape>
                <o:OLEObject Type="Embed" ProgID="Equation.3" ShapeID="_x0000_i1341" DrawAspect="Content" ObjectID="_1755942287" r:id="rId565"/>
              </w:object>
            </w:r>
          </w:p>
        </w:tc>
        <w:tc>
          <w:tcPr>
            <w:tcW w:w="0" w:type="auto"/>
            <w:shd w:val="clear" w:color="auto" w:fill="auto"/>
            <w:vAlign w:val="center"/>
          </w:tcPr>
          <w:p w14:paraId="5F650783" w14:textId="77777777" w:rsidR="0035583A" w:rsidRPr="00F829B6" w:rsidRDefault="0035583A" w:rsidP="0074607E">
            <w:pPr>
              <w:pStyle w:val="TAC"/>
              <w:keepNext w:val="0"/>
              <w:keepLines w:val="0"/>
              <w:widowControl w:val="0"/>
            </w:pPr>
            <w:r w:rsidRPr="00F829B6">
              <w:rPr>
                <w:position w:val="-56"/>
              </w:rPr>
              <w:object w:dxaOrig="2700" w:dyaOrig="1219" w14:anchorId="2D74B1C3">
                <v:shape id="_x0000_i1342" type="#_x0000_t75" style="width:134.65pt;height:60.8pt" o:ole="">
                  <v:imagedata r:id="rId566" o:title=""/>
                </v:shape>
                <o:OLEObject Type="Embed" ProgID="Equation.3" ShapeID="_x0000_i1342" DrawAspect="Content" ObjectID="_1755942288" r:id="rId567"/>
              </w:object>
            </w:r>
          </w:p>
        </w:tc>
      </w:tr>
    </w:tbl>
    <w:p w14:paraId="7F6427B7" w14:textId="77777777" w:rsidR="0035583A" w:rsidRPr="00F829B6" w:rsidRDefault="0035583A" w:rsidP="0074607E">
      <w:pPr>
        <w:widowControl w:val="0"/>
      </w:pPr>
    </w:p>
    <w:p w14:paraId="40548267" w14:textId="77777777" w:rsidR="0035583A" w:rsidRPr="00F829B6" w:rsidRDefault="0035583A" w:rsidP="0074607E">
      <w:pPr>
        <w:pStyle w:val="Heading5"/>
        <w:keepNext w:val="0"/>
        <w:keepLines w:val="0"/>
        <w:widowControl w:val="0"/>
      </w:pPr>
      <w:bookmarkStart w:id="47" w:name="_Toc454818027"/>
      <w:r w:rsidRPr="00F829B6">
        <w:t>6.3.4.2.3</w:t>
      </w:r>
      <w:r w:rsidRPr="00F829B6">
        <w:tab/>
        <w:t>Codebook for precoding and CSI reporting</w:t>
      </w:r>
      <w:bookmarkEnd w:id="47"/>
    </w:p>
    <w:p w14:paraId="051B8B0E" w14:textId="77777777" w:rsidR="0035583A" w:rsidRPr="00F829B6" w:rsidRDefault="0035583A" w:rsidP="0074607E">
      <w:pPr>
        <w:widowControl w:val="0"/>
      </w:pPr>
      <w:r w:rsidRPr="00F829B6">
        <w:t xml:space="preserve">For transmission on two antenna ports, </w:t>
      </w:r>
      <w:r w:rsidRPr="00F829B6">
        <w:rPr>
          <w:position w:val="-10"/>
        </w:rPr>
        <w:object w:dxaOrig="740" w:dyaOrig="300" w14:anchorId="70D44860">
          <v:shape id="_x0000_i1343" type="#_x0000_t75" style="width:36.45pt;height:14.95pt" o:ole="">
            <v:imagedata r:id="rId568" o:title=""/>
          </v:shape>
          <o:OLEObject Type="Embed" ProgID="Equation.3" ShapeID="_x0000_i1343" DrawAspect="Content" ObjectID="_1755942289" r:id="rId569"/>
        </w:object>
      </w:r>
      <w:r w:rsidRPr="00F829B6">
        <w:t xml:space="preserve">, and for the purpose of </w:t>
      </w:r>
      <w:r w:rsidRPr="00F829B6">
        <w:rPr>
          <w:rFonts w:eastAsia="Malgun Gothic" w:hint="eastAsia"/>
          <w:lang w:eastAsia="ko-KR"/>
        </w:rPr>
        <w:t>CSI reporting based on</w:t>
      </w:r>
      <w:r w:rsidRPr="00F829B6">
        <w:rPr>
          <w:rFonts w:eastAsia="Malgun Gothic"/>
          <w:lang w:eastAsia="ko-KR"/>
        </w:rPr>
        <w:t xml:space="preserve"> two antenna ports</w:t>
      </w:r>
      <w:r w:rsidRPr="00F829B6">
        <w:rPr>
          <w:rFonts w:eastAsia="Malgun Gothic" w:hint="eastAsia"/>
          <w:lang w:eastAsia="ko-KR"/>
        </w:rPr>
        <w:t xml:space="preserve"> </w:t>
      </w:r>
      <w:r w:rsidRPr="00F829B6">
        <w:rPr>
          <w:position w:val="-10"/>
        </w:rPr>
        <w:object w:dxaOrig="740" w:dyaOrig="300" w14:anchorId="1AE9701B">
          <v:shape id="_x0000_i1344" type="#_x0000_t75" style="width:36.45pt;height:14.95pt" o:ole="">
            <v:imagedata r:id="rId568" o:title=""/>
          </v:shape>
          <o:OLEObject Type="Embed" ProgID="Equation.3" ShapeID="_x0000_i1344" DrawAspect="Content" ObjectID="_1755942290" r:id="rId570"/>
        </w:object>
      </w:r>
      <w:r w:rsidRPr="00F829B6">
        <w:t xml:space="preserve"> or </w:t>
      </w:r>
      <w:r w:rsidRPr="00F829B6">
        <w:rPr>
          <w:position w:val="-10"/>
        </w:rPr>
        <w:object w:dxaOrig="920" w:dyaOrig="300" w14:anchorId="087E7E93">
          <v:shape id="_x0000_i1345" type="#_x0000_t75" style="width:45.8pt;height:14.95pt" o:ole="">
            <v:imagedata r:id="rId571" o:title=""/>
          </v:shape>
          <o:OLEObject Type="Embed" ProgID="Equation.3" ShapeID="_x0000_i1345" DrawAspect="Content" ObjectID="_1755942291" r:id="rId572"/>
        </w:object>
      </w:r>
      <w:r w:rsidRPr="00F829B6">
        <w:t xml:space="preserve">, the precoding matrix </w:t>
      </w:r>
      <w:r w:rsidRPr="00F829B6">
        <w:rPr>
          <w:position w:val="-10"/>
        </w:rPr>
        <w:object w:dxaOrig="460" w:dyaOrig="300" w14:anchorId="77CA7ACE">
          <v:shape id="_x0000_i1346" type="#_x0000_t75" style="width:24.3pt;height:14.95pt" o:ole="">
            <v:imagedata r:id="rId511" o:title=""/>
          </v:shape>
          <o:OLEObject Type="Embed" ProgID="Equation.3" ShapeID="_x0000_i1346" DrawAspect="Content" ObjectID="_1755942292" r:id="rId573"/>
        </w:object>
      </w:r>
      <w:r w:rsidRPr="00F829B6">
        <w:t xml:space="preserve"> shall be selected from Table 6.3.4.2.3-1 or a subset thereof.</w:t>
      </w:r>
      <w:r w:rsidRPr="00F829B6">
        <w:rPr>
          <w:lang w:eastAsia="ko-KR"/>
        </w:rPr>
        <w:t xml:space="preserve"> For the closed-loop spatial multiplexing transmission mode defined in </w:t>
      </w:r>
      <w:r w:rsidRPr="00F829B6">
        <w:t>3GPP TS 36.213</w:t>
      </w:r>
      <w:r w:rsidRPr="00F829B6">
        <w:rPr>
          <w:lang w:eastAsia="ko-KR"/>
        </w:rPr>
        <w:t xml:space="preserve"> [4], the codebook index 0 is not used when the number of layers is </w:t>
      </w:r>
      <w:r w:rsidRPr="00F829B6">
        <w:rPr>
          <w:position w:val="-6"/>
          <w:lang w:eastAsia="ko-KR"/>
        </w:rPr>
        <w:object w:dxaOrig="499" w:dyaOrig="240" w14:anchorId="2DD633E3">
          <v:shape id="_x0000_i1347" type="#_x0000_t75" style="width:25.25pt;height:11.2pt" o:ole="">
            <v:imagedata r:id="rId574" o:title=""/>
          </v:shape>
          <o:OLEObject Type="Embed" ProgID="Equation.3" ShapeID="_x0000_i1347" DrawAspect="Content" ObjectID="_1755942293" r:id="rId575"/>
        </w:object>
      </w:r>
      <w:r w:rsidRPr="00F829B6">
        <w:rPr>
          <w:lang w:eastAsia="ko-KR"/>
        </w:rPr>
        <w:t>.</w:t>
      </w:r>
    </w:p>
    <w:p w14:paraId="0CB23F34" w14:textId="77777777" w:rsidR="0035583A" w:rsidRPr="00F829B6" w:rsidRDefault="0035583A" w:rsidP="0074607E">
      <w:pPr>
        <w:pStyle w:val="TH"/>
        <w:keepNext w:val="0"/>
        <w:keepLines w:val="0"/>
        <w:widowControl w:val="0"/>
      </w:pPr>
      <w:r w:rsidRPr="00F829B6">
        <w:t xml:space="preserve">Table 6.3.4.2.3-1: Codebook for transmission on antenna ports </w:t>
      </w:r>
      <w:r w:rsidRPr="00F829B6">
        <w:rPr>
          <w:position w:val="-10"/>
        </w:rPr>
        <w:object w:dxaOrig="400" w:dyaOrig="300" w14:anchorId="0D915978">
          <v:shape id="_x0000_i1348" type="#_x0000_t75" style="width:19.65pt;height:14.95pt" o:ole="">
            <v:imagedata r:id="rId576" o:title=""/>
          </v:shape>
          <o:OLEObject Type="Embed" ProgID="Equation.3" ShapeID="_x0000_i1348" DrawAspect="Content" ObjectID="_1755942294" r:id="rId577"/>
        </w:object>
      </w:r>
      <w:r w:rsidRPr="00F829B6">
        <w:t xml:space="preserve"> and for</w:t>
      </w:r>
      <w:r w:rsidRPr="00F829B6">
        <w:rPr>
          <w:rFonts w:eastAsia="Malgun Gothic" w:hint="eastAsia"/>
          <w:lang w:eastAsia="ko-KR"/>
        </w:rPr>
        <w:t xml:space="preserve"> CSI reporting </w:t>
      </w:r>
      <w:r w:rsidRPr="00F829B6">
        <w:rPr>
          <w:rFonts w:hint="eastAsia"/>
          <w:lang w:eastAsia="ja-JP"/>
        </w:rPr>
        <w:t xml:space="preserve">based on </w:t>
      </w:r>
      <w:r w:rsidRPr="00F829B6">
        <w:rPr>
          <w:rFonts w:eastAsia="Malgun Gothic" w:hint="eastAsia"/>
          <w:lang w:eastAsia="ko-KR"/>
        </w:rPr>
        <w:t>antenna ports</w:t>
      </w:r>
      <w:r w:rsidRPr="00F829B6">
        <w:t xml:space="preserve"> </w:t>
      </w:r>
      <w:r w:rsidRPr="00F829B6">
        <w:rPr>
          <w:position w:val="-10"/>
        </w:rPr>
        <w:object w:dxaOrig="400" w:dyaOrig="300" w14:anchorId="1C220772">
          <v:shape id="_x0000_i1349" type="#_x0000_t75" style="width:19.65pt;height:14.95pt" o:ole="">
            <v:imagedata r:id="rId578" o:title=""/>
          </v:shape>
          <o:OLEObject Type="Embed" ProgID="Equation.3" ShapeID="_x0000_i1349" DrawAspect="Content" ObjectID="_1755942295" r:id="rId579"/>
        </w:object>
      </w:r>
      <w:r w:rsidRPr="00F829B6">
        <w:t xml:space="preserve"> or </w:t>
      </w:r>
      <w:r w:rsidRPr="00F829B6">
        <w:rPr>
          <w:position w:val="-10"/>
        </w:rPr>
        <w:object w:dxaOrig="600" w:dyaOrig="300" w14:anchorId="60845264">
          <v:shape id="_x0000_i1350" type="#_x0000_t75" style="width:29.9pt;height:14.95pt" o:ole="">
            <v:imagedata r:id="rId580" o:title=""/>
          </v:shape>
          <o:OLEObject Type="Embed" ProgID="Equation.3" ShapeID="_x0000_i1350" DrawAspect="Content" ObjectID="_1755942296" r:id="rId581"/>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1701"/>
        <w:gridCol w:w="1559"/>
      </w:tblGrid>
      <w:tr w:rsidR="0035583A" w:rsidRPr="00F829B6" w14:paraId="483183F5" w14:textId="77777777" w:rsidTr="00A02649">
        <w:trPr>
          <w:jc w:val="center"/>
        </w:trPr>
        <w:tc>
          <w:tcPr>
            <w:tcW w:w="1101" w:type="dxa"/>
            <w:vMerge w:val="restart"/>
            <w:shd w:val="clear" w:color="auto" w:fill="E0E0E0"/>
          </w:tcPr>
          <w:p w14:paraId="2D2F5A53" w14:textId="77777777" w:rsidR="0035583A" w:rsidRPr="00F829B6" w:rsidRDefault="0035583A" w:rsidP="0074607E">
            <w:pPr>
              <w:pStyle w:val="TAH"/>
              <w:keepNext w:val="0"/>
              <w:keepLines w:val="0"/>
              <w:widowControl w:val="0"/>
            </w:pPr>
            <w:r w:rsidRPr="00F829B6">
              <w:t>Codebook index</w:t>
            </w:r>
          </w:p>
        </w:tc>
        <w:tc>
          <w:tcPr>
            <w:tcW w:w="3260" w:type="dxa"/>
            <w:gridSpan w:val="2"/>
            <w:tcBorders>
              <w:bottom w:val="nil"/>
              <w:right w:val="single" w:sz="4" w:space="0" w:color="auto"/>
            </w:tcBorders>
            <w:shd w:val="clear" w:color="auto" w:fill="E0E0E0"/>
          </w:tcPr>
          <w:p w14:paraId="0CA8F0FB" w14:textId="77777777" w:rsidR="0035583A" w:rsidRPr="00F829B6" w:rsidRDefault="0035583A" w:rsidP="0074607E">
            <w:pPr>
              <w:pStyle w:val="TAH"/>
              <w:keepNext w:val="0"/>
              <w:keepLines w:val="0"/>
              <w:widowControl w:val="0"/>
            </w:pPr>
            <w:r w:rsidRPr="00F829B6">
              <w:t xml:space="preserve">Number of layers </w:t>
            </w:r>
            <w:r w:rsidRPr="00F829B6">
              <w:rPr>
                <w:position w:val="-6"/>
              </w:rPr>
              <w:object w:dxaOrig="180" w:dyaOrig="200" w14:anchorId="4F59A616">
                <v:shape id="_x0000_i1351" type="#_x0000_t75" style="width:9.35pt;height:10.3pt" o:ole="">
                  <v:imagedata r:id="rId552" o:title=""/>
                </v:shape>
                <o:OLEObject Type="Embed" ProgID="Equation.3" ShapeID="_x0000_i1351" DrawAspect="Content" ObjectID="_1755942297" r:id="rId582"/>
              </w:object>
            </w:r>
          </w:p>
        </w:tc>
      </w:tr>
      <w:tr w:rsidR="0035583A" w:rsidRPr="00F829B6" w14:paraId="60C75BE8" w14:textId="77777777" w:rsidTr="00A02649">
        <w:trPr>
          <w:jc w:val="center"/>
        </w:trPr>
        <w:tc>
          <w:tcPr>
            <w:tcW w:w="1101" w:type="dxa"/>
            <w:vMerge/>
            <w:shd w:val="clear" w:color="auto" w:fill="E0E0E0"/>
          </w:tcPr>
          <w:p w14:paraId="2EA01F61" w14:textId="77777777" w:rsidR="0035583A" w:rsidRPr="00F829B6" w:rsidRDefault="0035583A" w:rsidP="0074607E">
            <w:pPr>
              <w:pStyle w:val="TAH"/>
              <w:keepNext w:val="0"/>
              <w:keepLines w:val="0"/>
              <w:widowControl w:val="0"/>
            </w:pPr>
          </w:p>
        </w:tc>
        <w:tc>
          <w:tcPr>
            <w:tcW w:w="1701" w:type="dxa"/>
            <w:tcBorders>
              <w:top w:val="nil"/>
            </w:tcBorders>
            <w:shd w:val="clear" w:color="auto" w:fill="E0E0E0"/>
          </w:tcPr>
          <w:p w14:paraId="4FE089C1" w14:textId="77777777" w:rsidR="0035583A" w:rsidRPr="00F829B6" w:rsidRDefault="0035583A" w:rsidP="0074607E">
            <w:pPr>
              <w:pStyle w:val="TAH"/>
              <w:keepNext w:val="0"/>
              <w:keepLines w:val="0"/>
              <w:widowControl w:val="0"/>
            </w:pPr>
            <w:r w:rsidRPr="00F829B6">
              <w:t>1</w:t>
            </w:r>
          </w:p>
        </w:tc>
        <w:tc>
          <w:tcPr>
            <w:tcW w:w="1559" w:type="dxa"/>
            <w:tcBorders>
              <w:top w:val="nil"/>
              <w:right w:val="single" w:sz="4" w:space="0" w:color="auto"/>
            </w:tcBorders>
            <w:shd w:val="clear" w:color="auto" w:fill="E0E0E0"/>
          </w:tcPr>
          <w:p w14:paraId="74118FD2" w14:textId="77777777" w:rsidR="0035583A" w:rsidRPr="00F829B6" w:rsidRDefault="0035583A" w:rsidP="0074607E">
            <w:pPr>
              <w:pStyle w:val="TAH"/>
              <w:keepNext w:val="0"/>
              <w:keepLines w:val="0"/>
              <w:widowControl w:val="0"/>
            </w:pPr>
            <w:r w:rsidRPr="00F829B6">
              <w:t>2</w:t>
            </w:r>
          </w:p>
        </w:tc>
      </w:tr>
      <w:tr w:rsidR="0035583A" w:rsidRPr="00F829B6" w14:paraId="7EC01603" w14:textId="77777777" w:rsidTr="00A02649">
        <w:trPr>
          <w:jc w:val="center"/>
        </w:trPr>
        <w:tc>
          <w:tcPr>
            <w:tcW w:w="1101" w:type="dxa"/>
            <w:shd w:val="clear" w:color="auto" w:fill="auto"/>
            <w:vAlign w:val="center"/>
          </w:tcPr>
          <w:p w14:paraId="5B1DAD6B" w14:textId="77777777" w:rsidR="0035583A" w:rsidRPr="00F829B6" w:rsidRDefault="0035583A" w:rsidP="0074607E">
            <w:pPr>
              <w:pStyle w:val="TAC"/>
              <w:keepNext w:val="0"/>
              <w:keepLines w:val="0"/>
              <w:widowControl w:val="0"/>
            </w:pPr>
            <w:r w:rsidRPr="00F829B6">
              <w:t>0</w:t>
            </w:r>
          </w:p>
        </w:tc>
        <w:tc>
          <w:tcPr>
            <w:tcW w:w="1701" w:type="dxa"/>
            <w:shd w:val="clear" w:color="auto" w:fill="auto"/>
            <w:vAlign w:val="center"/>
          </w:tcPr>
          <w:p w14:paraId="1C92CF6B" w14:textId="77777777" w:rsidR="0035583A" w:rsidRPr="00F829B6" w:rsidRDefault="0035583A" w:rsidP="0074607E">
            <w:pPr>
              <w:pStyle w:val="TAC"/>
              <w:keepNext w:val="0"/>
              <w:keepLines w:val="0"/>
              <w:widowControl w:val="0"/>
            </w:pPr>
            <w:r w:rsidRPr="00F829B6">
              <w:rPr>
                <w:position w:val="-26"/>
              </w:rPr>
              <w:object w:dxaOrig="639" w:dyaOrig="620" w14:anchorId="3D457914">
                <v:shape id="_x0000_i1352" type="#_x0000_t75" style="width:32.75pt;height:30.85pt" o:ole="">
                  <v:imagedata r:id="rId583" o:title=""/>
                </v:shape>
                <o:OLEObject Type="Embed" ProgID="Equation.3" ShapeID="_x0000_i1352" DrawAspect="Content" ObjectID="_1755942298" r:id="rId584"/>
              </w:object>
            </w:r>
          </w:p>
        </w:tc>
        <w:tc>
          <w:tcPr>
            <w:tcW w:w="1559" w:type="dxa"/>
            <w:shd w:val="clear" w:color="auto" w:fill="auto"/>
            <w:vAlign w:val="center"/>
          </w:tcPr>
          <w:p w14:paraId="472C04C7" w14:textId="77777777" w:rsidR="0035583A" w:rsidRPr="00F829B6" w:rsidRDefault="0035583A" w:rsidP="0074607E">
            <w:pPr>
              <w:pStyle w:val="TAC"/>
              <w:keepNext w:val="0"/>
              <w:keepLines w:val="0"/>
              <w:widowControl w:val="0"/>
            </w:pPr>
            <w:r w:rsidRPr="00F829B6">
              <w:rPr>
                <w:position w:val="-26"/>
              </w:rPr>
              <w:object w:dxaOrig="960" w:dyaOrig="620" w14:anchorId="2D42BB00">
                <v:shape id="_x0000_i1353" type="#_x0000_t75" style="width:46.75pt;height:30.85pt" o:ole="">
                  <v:imagedata r:id="rId585" o:title=""/>
                </v:shape>
                <o:OLEObject Type="Embed" ProgID="Equation.3" ShapeID="_x0000_i1353" DrawAspect="Content" ObjectID="_1755942299" r:id="rId586"/>
              </w:object>
            </w:r>
          </w:p>
        </w:tc>
      </w:tr>
      <w:tr w:rsidR="0035583A" w:rsidRPr="00F829B6" w14:paraId="1CD10F89" w14:textId="77777777" w:rsidTr="00A02649">
        <w:trPr>
          <w:jc w:val="center"/>
        </w:trPr>
        <w:tc>
          <w:tcPr>
            <w:tcW w:w="1101" w:type="dxa"/>
            <w:shd w:val="clear" w:color="auto" w:fill="auto"/>
            <w:vAlign w:val="center"/>
          </w:tcPr>
          <w:p w14:paraId="2A197B7C" w14:textId="77777777" w:rsidR="0035583A" w:rsidRPr="00F829B6" w:rsidRDefault="0035583A" w:rsidP="0074607E">
            <w:pPr>
              <w:pStyle w:val="TAC"/>
              <w:keepNext w:val="0"/>
              <w:keepLines w:val="0"/>
              <w:widowControl w:val="0"/>
            </w:pPr>
            <w:r w:rsidRPr="00F829B6">
              <w:t>1</w:t>
            </w:r>
          </w:p>
        </w:tc>
        <w:tc>
          <w:tcPr>
            <w:tcW w:w="1701" w:type="dxa"/>
            <w:shd w:val="clear" w:color="auto" w:fill="auto"/>
            <w:vAlign w:val="center"/>
          </w:tcPr>
          <w:p w14:paraId="2EA30A68" w14:textId="77777777" w:rsidR="0035583A" w:rsidRPr="00F829B6" w:rsidRDefault="0035583A" w:rsidP="0074607E">
            <w:pPr>
              <w:pStyle w:val="TAC"/>
              <w:keepNext w:val="0"/>
              <w:keepLines w:val="0"/>
              <w:widowControl w:val="0"/>
            </w:pPr>
            <w:r w:rsidRPr="00F829B6">
              <w:rPr>
                <w:position w:val="-26"/>
              </w:rPr>
              <w:object w:dxaOrig="780" w:dyaOrig="620" w14:anchorId="740CB475">
                <v:shape id="_x0000_i1354" type="#_x0000_t75" style="width:39.25pt;height:30.85pt" o:ole="">
                  <v:imagedata r:id="rId587" o:title=""/>
                </v:shape>
                <o:OLEObject Type="Embed" ProgID="Equation.3" ShapeID="_x0000_i1354" DrawAspect="Content" ObjectID="_1755942300" r:id="rId588"/>
              </w:object>
            </w:r>
          </w:p>
        </w:tc>
        <w:tc>
          <w:tcPr>
            <w:tcW w:w="1559" w:type="dxa"/>
            <w:shd w:val="clear" w:color="auto" w:fill="auto"/>
            <w:vAlign w:val="center"/>
          </w:tcPr>
          <w:p w14:paraId="3FD300C3" w14:textId="77777777" w:rsidR="0035583A" w:rsidRPr="00F829B6" w:rsidRDefault="0035583A" w:rsidP="0074607E">
            <w:pPr>
              <w:pStyle w:val="TAC"/>
              <w:keepNext w:val="0"/>
              <w:keepLines w:val="0"/>
              <w:widowControl w:val="0"/>
            </w:pPr>
            <w:r w:rsidRPr="00F829B6">
              <w:rPr>
                <w:position w:val="-26"/>
              </w:rPr>
              <w:object w:dxaOrig="880" w:dyaOrig="620" w14:anchorId="2673D4F5">
                <v:shape id="_x0000_i1355" type="#_x0000_t75" style="width:43.95pt;height:30.85pt" o:ole="">
                  <v:imagedata r:id="rId589" o:title=""/>
                </v:shape>
                <o:OLEObject Type="Embed" ProgID="Equation.3" ShapeID="_x0000_i1355" DrawAspect="Content" ObjectID="_1755942301" r:id="rId590"/>
              </w:object>
            </w:r>
          </w:p>
        </w:tc>
      </w:tr>
      <w:tr w:rsidR="0035583A" w:rsidRPr="00F829B6" w14:paraId="2BE53B42" w14:textId="77777777" w:rsidTr="00A02649">
        <w:trPr>
          <w:jc w:val="center"/>
        </w:trPr>
        <w:tc>
          <w:tcPr>
            <w:tcW w:w="1101" w:type="dxa"/>
            <w:shd w:val="clear" w:color="auto" w:fill="auto"/>
            <w:vAlign w:val="center"/>
          </w:tcPr>
          <w:p w14:paraId="1B4DB451" w14:textId="77777777" w:rsidR="0035583A" w:rsidRPr="00F829B6" w:rsidRDefault="0035583A" w:rsidP="0074607E">
            <w:pPr>
              <w:pStyle w:val="TAC"/>
              <w:keepNext w:val="0"/>
              <w:keepLines w:val="0"/>
              <w:widowControl w:val="0"/>
            </w:pPr>
            <w:r w:rsidRPr="00F829B6">
              <w:t>2</w:t>
            </w:r>
          </w:p>
        </w:tc>
        <w:tc>
          <w:tcPr>
            <w:tcW w:w="1701" w:type="dxa"/>
            <w:shd w:val="clear" w:color="auto" w:fill="auto"/>
            <w:vAlign w:val="center"/>
          </w:tcPr>
          <w:p w14:paraId="0F0B4E16" w14:textId="77777777" w:rsidR="0035583A" w:rsidRPr="00F829B6" w:rsidRDefault="0035583A" w:rsidP="0074607E">
            <w:pPr>
              <w:pStyle w:val="TAC"/>
              <w:keepNext w:val="0"/>
              <w:keepLines w:val="0"/>
              <w:widowControl w:val="0"/>
            </w:pPr>
            <w:r w:rsidRPr="00F829B6">
              <w:rPr>
                <w:position w:val="-26"/>
              </w:rPr>
              <w:object w:dxaOrig="680" w:dyaOrig="620" w14:anchorId="44BD7692">
                <v:shape id="_x0000_i1356" type="#_x0000_t75" style="width:33.65pt;height:30.85pt" o:ole="">
                  <v:imagedata r:id="rId591" o:title=""/>
                </v:shape>
                <o:OLEObject Type="Embed" ProgID="Equation.3" ShapeID="_x0000_i1356" DrawAspect="Content" ObjectID="_1755942302" r:id="rId592"/>
              </w:object>
            </w:r>
          </w:p>
        </w:tc>
        <w:tc>
          <w:tcPr>
            <w:tcW w:w="1559" w:type="dxa"/>
            <w:shd w:val="clear" w:color="auto" w:fill="auto"/>
            <w:vAlign w:val="center"/>
          </w:tcPr>
          <w:p w14:paraId="3FBF607C" w14:textId="77777777" w:rsidR="0035583A" w:rsidRPr="00F829B6" w:rsidRDefault="0035583A" w:rsidP="0074607E">
            <w:pPr>
              <w:pStyle w:val="TAC"/>
              <w:keepNext w:val="0"/>
              <w:keepLines w:val="0"/>
              <w:widowControl w:val="0"/>
            </w:pPr>
            <w:r w:rsidRPr="00F829B6">
              <w:rPr>
                <w:position w:val="-26"/>
              </w:rPr>
              <w:object w:dxaOrig="960" w:dyaOrig="620" w14:anchorId="337AA864">
                <v:shape id="_x0000_i1357" type="#_x0000_t75" style="width:46.75pt;height:30.85pt" o:ole="">
                  <v:imagedata r:id="rId593" o:title=""/>
                </v:shape>
                <o:OLEObject Type="Embed" ProgID="Equation.3" ShapeID="_x0000_i1357" DrawAspect="Content" ObjectID="_1755942303" r:id="rId594"/>
              </w:object>
            </w:r>
          </w:p>
        </w:tc>
      </w:tr>
      <w:tr w:rsidR="0035583A" w:rsidRPr="00F829B6" w14:paraId="068AA059" w14:textId="77777777" w:rsidTr="00A02649">
        <w:trPr>
          <w:jc w:val="center"/>
        </w:trPr>
        <w:tc>
          <w:tcPr>
            <w:tcW w:w="1101" w:type="dxa"/>
            <w:shd w:val="clear" w:color="auto" w:fill="auto"/>
            <w:vAlign w:val="center"/>
          </w:tcPr>
          <w:p w14:paraId="141F0E06" w14:textId="77777777" w:rsidR="0035583A" w:rsidRPr="00F829B6" w:rsidRDefault="0035583A" w:rsidP="0074607E">
            <w:pPr>
              <w:pStyle w:val="TAC"/>
              <w:keepNext w:val="0"/>
              <w:keepLines w:val="0"/>
              <w:widowControl w:val="0"/>
            </w:pPr>
            <w:r w:rsidRPr="00F829B6">
              <w:t>3</w:t>
            </w:r>
          </w:p>
        </w:tc>
        <w:tc>
          <w:tcPr>
            <w:tcW w:w="1701" w:type="dxa"/>
            <w:shd w:val="clear" w:color="auto" w:fill="auto"/>
            <w:vAlign w:val="center"/>
          </w:tcPr>
          <w:p w14:paraId="0669B4C1" w14:textId="77777777" w:rsidR="0035583A" w:rsidRPr="00F829B6" w:rsidRDefault="0035583A" w:rsidP="0074607E">
            <w:pPr>
              <w:pStyle w:val="TAC"/>
              <w:keepNext w:val="0"/>
              <w:keepLines w:val="0"/>
              <w:widowControl w:val="0"/>
            </w:pPr>
            <w:r w:rsidRPr="00F829B6">
              <w:rPr>
                <w:position w:val="-26"/>
              </w:rPr>
              <w:object w:dxaOrig="820" w:dyaOrig="620" w14:anchorId="039AC6A5">
                <v:shape id="_x0000_i1358" type="#_x0000_t75" style="width:41.15pt;height:30.85pt" o:ole="">
                  <v:imagedata r:id="rId595" o:title=""/>
                </v:shape>
                <o:OLEObject Type="Embed" ProgID="Equation.3" ShapeID="_x0000_i1358" DrawAspect="Content" ObjectID="_1755942304" r:id="rId596"/>
              </w:object>
            </w:r>
          </w:p>
        </w:tc>
        <w:tc>
          <w:tcPr>
            <w:tcW w:w="1559" w:type="dxa"/>
            <w:shd w:val="clear" w:color="auto" w:fill="auto"/>
            <w:vAlign w:val="center"/>
          </w:tcPr>
          <w:p w14:paraId="204808E9" w14:textId="77777777" w:rsidR="0035583A" w:rsidRPr="00F829B6" w:rsidRDefault="0035583A" w:rsidP="0074607E">
            <w:pPr>
              <w:pStyle w:val="TAC"/>
              <w:keepNext w:val="0"/>
              <w:keepLines w:val="0"/>
              <w:widowControl w:val="0"/>
            </w:pPr>
            <w:r w:rsidRPr="00F829B6">
              <w:t>-</w:t>
            </w:r>
          </w:p>
        </w:tc>
      </w:tr>
    </w:tbl>
    <w:p w14:paraId="0F3637AC" w14:textId="77777777" w:rsidR="0035583A" w:rsidRPr="00F829B6" w:rsidRDefault="0035583A" w:rsidP="0074607E">
      <w:pPr>
        <w:widowControl w:val="0"/>
      </w:pPr>
    </w:p>
    <w:bookmarkEnd w:id="39"/>
    <w:bookmarkEnd w:id="40"/>
    <w:p w14:paraId="2E0283F2" w14:textId="77777777" w:rsidR="0035583A" w:rsidRPr="00F829B6" w:rsidRDefault="0035583A" w:rsidP="0074607E">
      <w:pPr>
        <w:widowControl w:val="0"/>
      </w:pPr>
      <w:r w:rsidRPr="00F829B6">
        <w:t xml:space="preserve">For transmission on four antenna ports, </w:t>
      </w:r>
      <w:r w:rsidRPr="00F829B6">
        <w:rPr>
          <w:position w:val="-10"/>
        </w:rPr>
        <w:object w:dxaOrig="1020" w:dyaOrig="300" w14:anchorId="63C351E6">
          <v:shape id="_x0000_i1359" type="#_x0000_t75" style="width:51.45pt;height:14.95pt" o:ole="">
            <v:imagedata r:id="rId597" o:title=""/>
          </v:shape>
          <o:OLEObject Type="Embed" ProgID="Equation.3" ShapeID="_x0000_i1359" DrawAspect="Content" ObjectID="_1755942305" r:id="rId598"/>
        </w:object>
      </w:r>
      <w:r w:rsidRPr="00F829B6">
        <w:t xml:space="preserve">, the precoding matrix </w:t>
      </w:r>
      <w:r w:rsidRPr="00F829B6">
        <w:rPr>
          <w:position w:val="-6"/>
        </w:rPr>
        <w:object w:dxaOrig="260" w:dyaOrig="240" w14:anchorId="5729D9F7">
          <v:shape id="_x0000_i1360" type="#_x0000_t75" style="width:12.15pt;height:11.2pt" o:ole="">
            <v:imagedata r:id="rId599" o:title=""/>
          </v:shape>
          <o:OLEObject Type="Embed" ProgID="Equation.3" ShapeID="_x0000_i1360" DrawAspect="Content" ObjectID="_1755942306" r:id="rId600"/>
        </w:object>
      </w:r>
      <w:r w:rsidRPr="00F829B6">
        <w:t xml:space="preserve"> shall be selected from Table 6.3.4.2.3-2 or a subset thereof. For the purpose of </w:t>
      </w:r>
      <w:r w:rsidRPr="00F829B6">
        <w:rPr>
          <w:rFonts w:eastAsia="Malgun Gothic" w:hint="eastAsia"/>
          <w:lang w:eastAsia="ko-KR"/>
        </w:rPr>
        <w:t>CSI reporting based on</w:t>
      </w:r>
      <w:r w:rsidRPr="00F829B6">
        <w:rPr>
          <w:rFonts w:eastAsia="Malgun Gothic"/>
          <w:lang w:eastAsia="ko-KR"/>
        </w:rPr>
        <w:t xml:space="preserve"> four antenna ports</w:t>
      </w:r>
      <w:r w:rsidRPr="00F829B6">
        <w:rPr>
          <w:rFonts w:eastAsia="Malgun Gothic" w:hint="eastAsia"/>
          <w:lang w:eastAsia="ko-KR"/>
        </w:rPr>
        <w:t xml:space="preserve"> </w:t>
      </w:r>
      <w:r w:rsidRPr="00F829B6">
        <w:rPr>
          <w:position w:val="-10"/>
        </w:rPr>
        <w:object w:dxaOrig="1020" w:dyaOrig="300" w14:anchorId="7B9BCAC5">
          <v:shape id="_x0000_i1361" type="#_x0000_t75" style="width:51.45pt;height:14.95pt" o:ole="">
            <v:imagedata r:id="rId597" o:title=""/>
          </v:shape>
          <o:OLEObject Type="Embed" ProgID="Equation.3" ShapeID="_x0000_i1361" DrawAspect="Content" ObjectID="_1755942307" r:id="rId601"/>
        </w:object>
      </w:r>
      <w:r w:rsidRPr="00F829B6">
        <w:t xml:space="preserve"> or </w:t>
      </w:r>
      <w:r w:rsidRPr="00F829B6">
        <w:rPr>
          <w:position w:val="-10"/>
        </w:rPr>
        <w:object w:dxaOrig="1380" w:dyaOrig="300" w14:anchorId="22BED2F1">
          <v:shape id="_x0000_i1362" type="#_x0000_t75" style="width:68.25pt;height:14.95pt" o:ole="">
            <v:imagedata r:id="rId602" o:title=""/>
          </v:shape>
          <o:OLEObject Type="Embed" ProgID="Equation.3" ShapeID="_x0000_i1362" DrawAspect="Content" ObjectID="_1755942308" r:id="rId603"/>
        </w:object>
      </w:r>
      <w:r w:rsidRPr="00F829B6">
        <w:t xml:space="preserve">, the precoding matrix </w:t>
      </w:r>
      <w:r w:rsidRPr="00F829B6">
        <w:rPr>
          <w:position w:val="-6"/>
        </w:rPr>
        <w:object w:dxaOrig="260" w:dyaOrig="240" w14:anchorId="0DAF2645">
          <v:shape id="_x0000_i1363" type="#_x0000_t75" style="width:12.15pt;height:11.2pt" o:ole="">
            <v:imagedata r:id="rId599" o:title=""/>
          </v:shape>
          <o:OLEObject Type="Embed" ProgID="Equation.3" ShapeID="_x0000_i1363" DrawAspect="Content" ObjectID="_1755942309" r:id="rId604"/>
        </w:object>
      </w:r>
      <w:r w:rsidRPr="00F829B6">
        <w:t xml:space="preserve"> shall be selected from Table 6.3.4.2.3-2 or a subset thereof except for </w:t>
      </w:r>
      <w:r w:rsidRPr="00F829B6">
        <w:rPr>
          <w:i/>
        </w:rPr>
        <w:t>alternativeCodeBookEnabledFor4TX-r12 =TRUE</w:t>
      </w:r>
      <w:r w:rsidR="00B80263" w:rsidRPr="00F829B6">
        <w:rPr>
          <w:i/>
        </w:rPr>
        <w:t xml:space="preserve"> </w:t>
      </w:r>
      <w:r w:rsidRPr="00F829B6">
        <w:t xml:space="preserve">in which case the precoding matrix </w:t>
      </w:r>
      <w:r w:rsidRPr="00F829B6">
        <w:rPr>
          <w:position w:val="-6"/>
        </w:rPr>
        <w:object w:dxaOrig="260" w:dyaOrig="240" w14:anchorId="135BD9D2">
          <v:shape id="_x0000_i1364" type="#_x0000_t75" style="width:12.15pt;height:11.2pt" o:ole="">
            <v:imagedata r:id="rId599" o:title=""/>
          </v:shape>
          <o:OLEObject Type="Embed" ProgID="Equation.3" ShapeID="_x0000_i1364" DrawAspect="Content" ObjectID="_1755942310" r:id="rId605"/>
        </w:object>
      </w:r>
      <w:r w:rsidRPr="00F829B6">
        <w:t xml:space="preserve"> shall be selected from Tables 7.2.4-0A, 7.2.4-0B, 7.2.4-0C, 7.2.4-0D in [4] or a subset thereof</w:t>
      </w:r>
      <w:r w:rsidR="00B85576" w:rsidRPr="00F829B6">
        <w:t xml:space="preserve">, and except for </w:t>
      </w:r>
      <w:r w:rsidR="00B85576" w:rsidRPr="00F829B6">
        <w:rPr>
          <w:rFonts w:eastAsia="Malgun Gothic"/>
          <w:i/>
        </w:rPr>
        <w:t xml:space="preserve">advancedCodebookEnabled = TRUE </w:t>
      </w:r>
      <w:r w:rsidR="00B85576" w:rsidRPr="00F829B6">
        <w:rPr>
          <w:rFonts w:eastAsia="Malgun Gothic"/>
        </w:rPr>
        <w:t xml:space="preserve">in which case the precoding matrix </w:t>
      </w:r>
      <w:r w:rsidR="00B60A8A">
        <w:rPr>
          <w:rFonts w:eastAsia="Malgun Gothic"/>
          <w:noProof/>
          <w:position w:val="-6"/>
        </w:rPr>
        <w:drawing>
          <wp:inline distT="0" distB="0" distL="0" distR="0" wp14:anchorId="45BFFBF8" wp14:editId="71323926">
            <wp:extent cx="159385" cy="14859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59385" cy="148590"/>
                    </a:xfrm>
                    <a:prstGeom prst="rect">
                      <a:avLst/>
                    </a:prstGeom>
                    <a:noFill/>
                    <a:ln>
                      <a:noFill/>
                    </a:ln>
                  </pic:spPr>
                </pic:pic>
              </a:graphicData>
            </a:graphic>
          </wp:inline>
        </w:drawing>
      </w:r>
      <w:r w:rsidR="00B85576" w:rsidRPr="00F829B6">
        <w:rPr>
          <w:rFonts w:eastAsia="Malgun Gothic"/>
        </w:rPr>
        <w:t xml:space="preserve"> shall be selected from Table </w:t>
      </w:r>
      <w:r w:rsidR="00280799">
        <w:rPr>
          <w:lang w:val="en-US"/>
        </w:rPr>
        <w:t>7.2.4-17C</w:t>
      </w:r>
      <w:r w:rsidR="00B85576" w:rsidRPr="00F829B6">
        <w:rPr>
          <w:rFonts w:eastAsia="Malgun Gothic"/>
        </w:rPr>
        <w:t xml:space="preserve"> in [4] or a subset thereof</w:t>
      </w:r>
      <w:r w:rsidRPr="00F829B6">
        <w:t xml:space="preserve">. The quantity </w:t>
      </w:r>
      <w:r w:rsidRPr="00F829B6">
        <w:rPr>
          <w:position w:val="-10"/>
        </w:rPr>
        <w:object w:dxaOrig="440" w:dyaOrig="340" w14:anchorId="2EC761C3">
          <v:shape id="_x0000_i1365" type="#_x0000_t75" style="width:21.5pt;height:17.75pt" o:ole="">
            <v:imagedata r:id="rId607" o:title=""/>
          </v:shape>
          <o:OLEObject Type="Embed" ProgID="Equation.3" ShapeID="_x0000_i1365" DrawAspect="Content" ObjectID="_1755942311" r:id="rId608"/>
        </w:object>
      </w:r>
      <w:r w:rsidRPr="00F829B6">
        <w:t xml:space="preserve"> denotes the matrix defined by the columns given by the set </w:t>
      </w:r>
      <w:r w:rsidRPr="00F829B6">
        <w:rPr>
          <w:position w:val="-10"/>
        </w:rPr>
        <w:object w:dxaOrig="300" w:dyaOrig="300" w14:anchorId="31FE5287">
          <v:shape id="_x0000_i1366" type="#_x0000_t75" style="width:14.95pt;height:14.95pt" o:ole="">
            <v:imagedata r:id="rId609" o:title=""/>
          </v:shape>
          <o:OLEObject Type="Embed" ProgID="Equation.3" ShapeID="_x0000_i1366" DrawAspect="Content" ObjectID="_1755942312" r:id="rId610"/>
        </w:object>
      </w:r>
      <w:r w:rsidRPr="00F829B6">
        <w:t xml:space="preserve"> from the expression </w:t>
      </w:r>
      <w:r w:rsidRPr="00F829B6">
        <w:rPr>
          <w:position w:val="-10"/>
        </w:rPr>
        <w:object w:dxaOrig="1920" w:dyaOrig="340" w14:anchorId="04B0D2F9">
          <v:shape id="_x0000_i1367" type="#_x0000_t75" style="width:97.25pt;height:17.75pt" o:ole="">
            <v:imagedata r:id="rId611" o:title=""/>
          </v:shape>
          <o:OLEObject Type="Embed" ProgID="Equation.3" ShapeID="_x0000_i1367" DrawAspect="Content" ObjectID="_1755942313" r:id="rId612"/>
        </w:object>
      </w:r>
      <w:r w:rsidRPr="00F829B6">
        <w:t xml:space="preserve"> where </w:t>
      </w:r>
      <w:r w:rsidRPr="00F829B6">
        <w:rPr>
          <w:i/>
          <w:position w:val="-4"/>
        </w:rPr>
        <w:object w:dxaOrig="180" w:dyaOrig="220" w14:anchorId="0E9A4A57">
          <v:shape id="_x0000_i1368" type="#_x0000_t75" style="width:9.35pt;height:11.2pt" o:ole="">
            <v:imagedata r:id="rId613" o:title=""/>
          </v:shape>
          <o:OLEObject Type="Embed" ProgID="Equation.3" ShapeID="_x0000_i1368" DrawAspect="Content" ObjectID="_1755942314" r:id="rId614"/>
        </w:object>
      </w:r>
      <w:r w:rsidRPr="00F829B6">
        <w:t xml:space="preserve"> is the </w:t>
      </w:r>
      <w:r w:rsidRPr="00F829B6">
        <w:rPr>
          <w:position w:val="-4"/>
        </w:rPr>
        <w:object w:dxaOrig="440" w:dyaOrig="220" w14:anchorId="5022A1B4">
          <v:shape id="_x0000_i1369" type="#_x0000_t75" style="width:21.5pt;height:11.2pt" o:ole="">
            <v:imagedata r:id="rId615" o:title=""/>
          </v:shape>
          <o:OLEObject Type="Embed" ProgID="Equation.3" ShapeID="_x0000_i1369" DrawAspect="Content" ObjectID="_1755942315" r:id="rId616"/>
        </w:object>
      </w:r>
      <w:r w:rsidRPr="00F829B6">
        <w:t xml:space="preserve"> identity matrix and the vector </w:t>
      </w:r>
      <w:r w:rsidRPr="00F829B6">
        <w:rPr>
          <w:position w:val="-10"/>
        </w:rPr>
        <w:object w:dxaOrig="260" w:dyaOrig="300" w14:anchorId="5BA255C6">
          <v:shape id="_x0000_i1370" type="#_x0000_t75" style="width:12.15pt;height:14.95pt" o:ole="">
            <v:imagedata r:id="rId617" o:title=""/>
          </v:shape>
          <o:OLEObject Type="Embed" ProgID="Equation.3" ShapeID="_x0000_i1370" DrawAspect="Content" ObjectID="_1755942316" r:id="rId618"/>
        </w:object>
      </w:r>
      <w:r w:rsidRPr="00F829B6">
        <w:t xml:space="preserve"> is given by Table 6.3.4.2.3-2. </w:t>
      </w:r>
    </w:p>
    <w:p w14:paraId="318CB92D" w14:textId="77777777" w:rsidR="0035583A" w:rsidRPr="00F829B6" w:rsidRDefault="0035583A" w:rsidP="0074607E">
      <w:pPr>
        <w:pStyle w:val="TH"/>
        <w:keepNext w:val="0"/>
        <w:keepLines w:val="0"/>
        <w:widowControl w:val="0"/>
      </w:pPr>
      <w:r w:rsidRPr="00F829B6">
        <w:t>Table 6.3.4.2.3-2: Codebook for transmission on antenna ports</w:t>
      </w:r>
      <w:r w:rsidRPr="00F829B6">
        <w:rPr>
          <w:position w:val="-10"/>
        </w:rPr>
        <w:object w:dxaOrig="700" w:dyaOrig="300" w14:anchorId="7DC16F88">
          <v:shape id="_x0000_i1371" type="#_x0000_t75" style="width:35.55pt;height:14.95pt" o:ole="">
            <v:imagedata r:id="rId619" o:title=""/>
          </v:shape>
          <o:OLEObject Type="Embed" ProgID="Equation.3" ShapeID="_x0000_i1371" DrawAspect="Content" ObjectID="_1755942317" r:id="rId620"/>
        </w:object>
      </w:r>
      <w:r w:rsidRPr="00F829B6">
        <w:t xml:space="preserve"> and for</w:t>
      </w:r>
      <w:r w:rsidRPr="00F829B6">
        <w:rPr>
          <w:rFonts w:eastAsia="Malgun Gothic" w:hint="eastAsia"/>
          <w:lang w:eastAsia="ko-KR"/>
        </w:rPr>
        <w:t xml:space="preserve"> CSI reporting </w:t>
      </w:r>
      <w:r w:rsidRPr="00F829B6">
        <w:rPr>
          <w:rFonts w:hint="eastAsia"/>
          <w:lang w:eastAsia="ja-JP"/>
        </w:rPr>
        <w:t xml:space="preserve">based on </w:t>
      </w:r>
      <w:r w:rsidRPr="00F829B6">
        <w:rPr>
          <w:rFonts w:eastAsia="Malgun Gothic" w:hint="eastAsia"/>
          <w:lang w:eastAsia="ko-KR"/>
        </w:rPr>
        <w:t xml:space="preserve">antenna ports </w:t>
      </w:r>
      <w:r w:rsidRPr="00F829B6">
        <w:rPr>
          <w:position w:val="-10"/>
        </w:rPr>
        <w:object w:dxaOrig="700" w:dyaOrig="300" w14:anchorId="00E0B61C">
          <v:shape id="_x0000_i1372" type="#_x0000_t75" style="width:35.55pt;height:14.95pt" o:ole="">
            <v:imagedata r:id="rId621" o:title=""/>
          </v:shape>
          <o:OLEObject Type="Embed" ProgID="Equation.3" ShapeID="_x0000_i1372" DrawAspect="Content" ObjectID="_1755942318" r:id="rId622"/>
        </w:object>
      </w:r>
      <w:r w:rsidRPr="00F829B6">
        <w:rPr>
          <w:rFonts w:eastAsia="Malgun Gothic"/>
          <w:lang w:eastAsia="ko-KR"/>
        </w:rPr>
        <w:t xml:space="preserve"> or </w:t>
      </w:r>
      <w:r w:rsidRPr="00F829B6">
        <w:rPr>
          <w:position w:val="-10"/>
        </w:rPr>
        <w:object w:dxaOrig="1060" w:dyaOrig="300" w14:anchorId="47B713D5">
          <v:shape id="_x0000_i1373" type="#_x0000_t75" style="width:53.3pt;height:14.95pt" o:ole="">
            <v:imagedata r:id="rId623" o:title=""/>
          </v:shape>
          <o:OLEObject Type="Embed" ProgID="Equation.3" ShapeID="_x0000_i1373" DrawAspect="Content" ObjectID="_1755942319" r:id="rId624"/>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7"/>
        <w:gridCol w:w="3583"/>
        <w:gridCol w:w="636"/>
        <w:gridCol w:w="1120"/>
        <w:gridCol w:w="1155"/>
        <w:gridCol w:w="1155"/>
      </w:tblGrid>
      <w:tr w:rsidR="0035583A" w:rsidRPr="00F829B6" w14:paraId="489F2A09" w14:textId="77777777" w:rsidTr="00A02649">
        <w:trPr>
          <w:cantSplit/>
          <w:jc w:val="center"/>
        </w:trPr>
        <w:tc>
          <w:tcPr>
            <w:tcW w:w="0" w:type="auto"/>
            <w:vMerge w:val="restart"/>
            <w:tcBorders>
              <w:bottom w:val="single" w:sz="4" w:space="0" w:color="auto"/>
            </w:tcBorders>
            <w:shd w:val="clear" w:color="auto" w:fill="E0E0E0"/>
            <w:vAlign w:val="center"/>
          </w:tcPr>
          <w:p w14:paraId="7EA8BA27" w14:textId="77777777" w:rsidR="0035583A" w:rsidRPr="00F829B6" w:rsidRDefault="0035583A" w:rsidP="0074607E">
            <w:pPr>
              <w:pStyle w:val="TAH"/>
              <w:keepNext w:val="0"/>
              <w:keepLines w:val="0"/>
              <w:widowControl w:val="0"/>
            </w:pPr>
            <w:r w:rsidRPr="00F829B6">
              <w:t>Codebook index</w:t>
            </w:r>
          </w:p>
        </w:tc>
        <w:tc>
          <w:tcPr>
            <w:tcW w:w="0" w:type="auto"/>
            <w:vMerge w:val="restart"/>
            <w:tcBorders>
              <w:bottom w:val="single" w:sz="4" w:space="0" w:color="auto"/>
            </w:tcBorders>
            <w:shd w:val="clear" w:color="auto" w:fill="E0E0E0"/>
            <w:vAlign w:val="center"/>
          </w:tcPr>
          <w:p w14:paraId="29FA5CF6" w14:textId="77777777" w:rsidR="0035583A" w:rsidRPr="00F829B6" w:rsidRDefault="0035583A" w:rsidP="0074607E">
            <w:pPr>
              <w:pStyle w:val="TAH"/>
              <w:keepNext w:val="0"/>
              <w:keepLines w:val="0"/>
              <w:widowControl w:val="0"/>
            </w:pPr>
            <w:r w:rsidRPr="00F829B6">
              <w:rPr>
                <w:position w:val="-10"/>
              </w:rPr>
              <w:object w:dxaOrig="260" w:dyaOrig="300" w14:anchorId="5580AD0B">
                <v:shape id="_x0000_i1374" type="#_x0000_t75" style="width:12.15pt;height:14.95pt" o:ole="">
                  <v:imagedata r:id="rId625" o:title=""/>
                </v:shape>
                <o:OLEObject Type="Embed" ProgID="Equation.3" ShapeID="_x0000_i1374" DrawAspect="Content" ObjectID="_1755942320" r:id="rId626"/>
              </w:object>
            </w:r>
          </w:p>
        </w:tc>
        <w:tc>
          <w:tcPr>
            <w:tcW w:w="0" w:type="auto"/>
            <w:gridSpan w:val="4"/>
            <w:tcBorders>
              <w:bottom w:val="single" w:sz="4" w:space="0" w:color="auto"/>
            </w:tcBorders>
            <w:shd w:val="clear" w:color="auto" w:fill="E0E0E0"/>
            <w:vAlign w:val="center"/>
          </w:tcPr>
          <w:p w14:paraId="04CD0756" w14:textId="77777777" w:rsidR="0035583A" w:rsidRPr="00F829B6" w:rsidRDefault="0035583A" w:rsidP="0074607E">
            <w:pPr>
              <w:pStyle w:val="TAH"/>
              <w:keepNext w:val="0"/>
              <w:keepLines w:val="0"/>
              <w:widowControl w:val="0"/>
            </w:pPr>
            <w:r w:rsidRPr="00F829B6">
              <w:t xml:space="preserve">Number of layers </w:t>
            </w:r>
            <w:r w:rsidRPr="00F829B6">
              <w:rPr>
                <w:position w:val="-6"/>
              </w:rPr>
              <w:object w:dxaOrig="180" w:dyaOrig="200" w14:anchorId="447B5C0F">
                <v:shape id="_x0000_i1375" type="#_x0000_t75" style="width:9.35pt;height:10.3pt" o:ole="">
                  <v:imagedata r:id="rId552" o:title=""/>
                </v:shape>
                <o:OLEObject Type="Embed" ProgID="Equation.3" ShapeID="_x0000_i1375" DrawAspect="Content" ObjectID="_1755942321" r:id="rId627"/>
              </w:object>
            </w:r>
          </w:p>
        </w:tc>
      </w:tr>
      <w:tr w:rsidR="0035583A" w:rsidRPr="00F829B6" w14:paraId="26BE87E6" w14:textId="77777777" w:rsidTr="00A02649">
        <w:trPr>
          <w:cantSplit/>
          <w:jc w:val="center"/>
        </w:trPr>
        <w:tc>
          <w:tcPr>
            <w:tcW w:w="0" w:type="auto"/>
            <w:vMerge/>
            <w:tcBorders>
              <w:top w:val="single" w:sz="4" w:space="0" w:color="auto"/>
            </w:tcBorders>
            <w:shd w:val="clear" w:color="auto" w:fill="E0E0E0"/>
            <w:vAlign w:val="center"/>
          </w:tcPr>
          <w:p w14:paraId="1D1C732A" w14:textId="77777777" w:rsidR="0035583A" w:rsidRPr="00F829B6" w:rsidRDefault="0035583A" w:rsidP="0074607E">
            <w:pPr>
              <w:pStyle w:val="TAL"/>
              <w:keepNext w:val="0"/>
              <w:keepLines w:val="0"/>
              <w:widowControl w:val="0"/>
              <w:jc w:val="center"/>
            </w:pPr>
          </w:p>
        </w:tc>
        <w:tc>
          <w:tcPr>
            <w:tcW w:w="0" w:type="auto"/>
            <w:vMerge/>
            <w:tcBorders>
              <w:top w:val="single" w:sz="4" w:space="0" w:color="auto"/>
            </w:tcBorders>
            <w:shd w:val="clear" w:color="auto" w:fill="E0E0E0"/>
            <w:vAlign w:val="center"/>
          </w:tcPr>
          <w:p w14:paraId="677AC834" w14:textId="77777777" w:rsidR="0035583A" w:rsidRPr="00F829B6" w:rsidRDefault="0035583A" w:rsidP="0074607E">
            <w:pPr>
              <w:pStyle w:val="TAL"/>
              <w:keepNext w:val="0"/>
              <w:keepLines w:val="0"/>
              <w:widowControl w:val="0"/>
              <w:jc w:val="center"/>
            </w:pPr>
          </w:p>
        </w:tc>
        <w:tc>
          <w:tcPr>
            <w:tcW w:w="0" w:type="auto"/>
            <w:tcBorders>
              <w:top w:val="single" w:sz="4" w:space="0" w:color="auto"/>
            </w:tcBorders>
            <w:shd w:val="clear" w:color="auto" w:fill="E0E0E0"/>
            <w:vAlign w:val="center"/>
          </w:tcPr>
          <w:p w14:paraId="6C5F6AB3" w14:textId="77777777" w:rsidR="0035583A" w:rsidRPr="00F829B6" w:rsidRDefault="0035583A" w:rsidP="0074607E">
            <w:pPr>
              <w:pStyle w:val="TAH"/>
              <w:keepNext w:val="0"/>
              <w:keepLines w:val="0"/>
              <w:widowControl w:val="0"/>
            </w:pPr>
            <w:r w:rsidRPr="00F829B6">
              <w:t>1</w:t>
            </w:r>
          </w:p>
        </w:tc>
        <w:tc>
          <w:tcPr>
            <w:tcW w:w="0" w:type="auto"/>
            <w:tcBorders>
              <w:top w:val="single" w:sz="4" w:space="0" w:color="auto"/>
            </w:tcBorders>
            <w:shd w:val="clear" w:color="auto" w:fill="E0E0E0"/>
            <w:vAlign w:val="center"/>
          </w:tcPr>
          <w:p w14:paraId="238D3FE1" w14:textId="77777777" w:rsidR="0035583A" w:rsidRPr="00F829B6" w:rsidRDefault="0035583A" w:rsidP="0074607E">
            <w:pPr>
              <w:pStyle w:val="TAH"/>
              <w:keepNext w:val="0"/>
              <w:keepLines w:val="0"/>
              <w:widowControl w:val="0"/>
            </w:pPr>
            <w:r w:rsidRPr="00F829B6">
              <w:t>2</w:t>
            </w:r>
          </w:p>
        </w:tc>
        <w:tc>
          <w:tcPr>
            <w:tcW w:w="0" w:type="auto"/>
            <w:tcBorders>
              <w:top w:val="single" w:sz="4" w:space="0" w:color="auto"/>
            </w:tcBorders>
            <w:shd w:val="clear" w:color="auto" w:fill="E0E0E0"/>
            <w:vAlign w:val="center"/>
          </w:tcPr>
          <w:p w14:paraId="7CD84F1C" w14:textId="77777777" w:rsidR="0035583A" w:rsidRPr="00F829B6" w:rsidRDefault="0035583A" w:rsidP="0074607E">
            <w:pPr>
              <w:pStyle w:val="TAH"/>
              <w:keepNext w:val="0"/>
              <w:keepLines w:val="0"/>
              <w:widowControl w:val="0"/>
            </w:pPr>
            <w:r w:rsidRPr="00F829B6">
              <w:t>3</w:t>
            </w:r>
          </w:p>
        </w:tc>
        <w:tc>
          <w:tcPr>
            <w:tcW w:w="0" w:type="auto"/>
            <w:tcBorders>
              <w:top w:val="single" w:sz="4" w:space="0" w:color="auto"/>
            </w:tcBorders>
            <w:shd w:val="clear" w:color="auto" w:fill="E0E0E0"/>
            <w:vAlign w:val="center"/>
          </w:tcPr>
          <w:p w14:paraId="115FE41B" w14:textId="77777777" w:rsidR="0035583A" w:rsidRPr="00F829B6" w:rsidRDefault="0035583A" w:rsidP="0074607E">
            <w:pPr>
              <w:pStyle w:val="TAH"/>
              <w:keepNext w:val="0"/>
              <w:keepLines w:val="0"/>
              <w:widowControl w:val="0"/>
            </w:pPr>
            <w:r w:rsidRPr="00F829B6">
              <w:t>4</w:t>
            </w:r>
          </w:p>
        </w:tc>
      </w:tr>
      <w:tr w:rsidR="0035583A" w:rsidRPr="00F829B6" w14:paraId="21D7F474" w14:textId="77777777" w:rsidTr="00A02649">
        <w:trPr>
          <w:cantSplit/>
          <w:jc w:val="center"/>
        </w:trPr>
        <w:tc>
          <w:tcPr>
            <w:tcW w:w="0" w:type="auto"/>
            <w:shd w:val="clear" w:color="auto" w:fill="auto"/>
            <w:vAlign w:val="center"/>
          </w:tcPr>
          <w:p w14:paraId="76703CD9"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ADB36CF" w14:textId="77777777" w:rsidR="0035583A" w:rsidRPr="00F829B6" w:rsidRDefault="0035583A" w:rsidP="0074607E">
            <w:pPr>
              <w:pStyle w:val="TAC"/>
              <w:keepNext w:val="0"/>
              <w:keepLines w:val="0"/>
              <w:widowControl w:val="0"/>
            </w:pPr>
            <w:r w:rsidRPr="00F829B6">
              <w:rPr>
                <w:position w:val="-10"/>
              </w:rPr>
              <w:object w:dxaOrig="1920" w:dyaOrig="360" w14:anchorId="4B8775DA">
                <v:shape id="_x0000_i1376" type="#_x0000_t75" style="width:97.25pt;height:18.7pt" o:ole="">
                  <v:imagedata r:id="rId628" o:title=""/>
                </v:shape>
                <o:OLEObject Type="Embed" ProgID="Equation.3" ShapeID="_x0000_i1376" DrawAspect="Content" ObjectID="_1755942322" r:id="rId629"/>
              </w:object>
            </w:r>
          </w:p>
        </w:tc>
        <w:tc>
          <w:tcPr>
            <w:tcW w:w="0" w:type="auto"/>
            <w:shd w:val="clear" w:color="auto" w:fill="auto"/>
            <w:vAlign w:val="center"/>
          </w:tcPr>
          <w:p w14:paraId="56D28547" w14:textId="77777777" w:rsidR="0035583A" w:rsidRPr="00F829B6" w:rsidRDefault="0035583A" w:rsidP="0074607E">
            <w:pPr>
              <w:pStyle w:val="TAC"/>
              <w:keepNext w:val="0"/>
              <w:keepLines w:val="0"/>
              <w:widowControl w:val="0"/>
            </w:pPr>
            <w:r w:rsidRPr="00F829B6">
              <w:rPr>
                <w:position w:val="-10"/>
              </w:rPr>
              <w:object w:dxaOrig="420" w:dyaOrig="340" w14:anchorId="26C11433">
                <v:shape id="_x0000_i1377" type="#_x0000_t75" style="width:20.55pt;height:17.75pt" o:ole="">
                  <v:imagedata r:id="rId630" o:title=""/>
                </v:shape>
                <o:OLEObject Type="Embed" ProgID="Equation.3" ShapeID="_x0000_i1377" DrawAspect="Content" ObjectID="_1755942323" r:id="rId631"/>
              </w:object>
            </w:r>
          </w:p>
        </w:tc>
        <w:tc>
          <w:tcPr>
            <w:tcW w:w="0" w:type="auto"/>
            <w:shd w:val="clear" w:color="auto" w:fill="auto"/>
            <w:vAlign w:val="center"/>
          </w:tcPr>
          <w:p w14:paraId="654FEC14" w14:textId="77777777" w:rsidR="0035583A" w:rsidRPr="00F829B6" w:rsidRDefault="0035583A" w:rsidP="0074607E">
            <w:pPr>
              <w:pStyle w:val="TAC"/>
              <w:keepNext w:val="0"/>
              <w:keepLines w:val="0"/>
              <w:widowControl w:val="0"/>
            </w:pPr>
            <w:r w:rsidRPr="00F829B6">
              <w:rPr>
                <w:position w:val="-10"/>
              </w:rPr>
              <w:object w:dxaOrig="900" w:dyaOrig="360" w14:anchorId="5830A07F">
                <v:shape id="_x0000_i1378" type="#_x0000_t75" style="width:44.9pt;height:18.7pt" o:ole="">
                  <v:imagedata r:id="rId632" o:title=""/>
                </v:shape>
                <o:OLEObject Type="Embed" ProgID="Equation.3" ShapeID="_x0000_i1378" DrawAspect="Content" ObjectID="_1755942324" r:id="rId633"/>
              </w:object>
            </w:r>
          </w:p>
        </w:tc>
        <w:tc>
          <w:tcPr>
            <w:tcW w:w="0" w:type="auto"/>
            <w:shd w:val="clear" w:color="auto" w:fill="auto"/>
            <w:vAlign w:val="center"/>
          </w:tcPr>
          <w:p w14:paraId="46209BB3" w14:textId="77777777" w:rsidR="0035583A" w:rsidRPr="00F829B6" w:rsidRDefault="0035583A" w:rsidP="0074607E">
            <w:pPr>
              <w:pStyle w:val="TAC"/>
              <w:keepNext w:val="0"/>
              <w:keepLines w:val="0"/>
              <w:widowControl w:val="0"/>
            </w:pPr>
            <w:r w:rsidRPr="00F829B6">
              <w:rPr>
                <w:position w:val="-10"/>
              </w:rPr>
              <w:object w:dxaOrig="960" w:dyaOrig="360" w14:anchorId="5C8A1C46">
                <v:shape id="_x0000_i1379" type="#_x0000_t75" style="width:46.75pt;height:18.7pt" o:ole="">
                  <v:imagedata r:id="rId634" o:title=""/>
                </v:shape>
                <o:OLEObject Type="Embed" ProgID="Equation.3" ShapeID="_x0000_i1379" DrawAspect="Content" ObjectID="_1755942325" r:id="rId635"/>
              </w:object>
            </w:r>
          </w:p>
        </w:tc>
        <w:tc>
          <w:tcPr>
            <w:tcW w:w="0" w:type="auto"/>
            <w:shd w:val="clear" w:color="auto" w:fill="auto"/>
            <w:vAlign w:val="center"/>
          </w:tcPr>
          <w:p w14:paraId="6C01F319" w14:textId="77777777" w:rsidR="0035583A" w:rsidRPr="00F829B6" w:rsidRDefault="0035583A" w:rsidP="0074607E">
            <w:pPr>
              <w:pStyle w:val="TAC"/>
              <w:keepNext w:val="0"/>
              <w:keepLines w:val="0"/>
              <w:widowControl w:val="0"/>
            </w:pPr>
            <w:r w:rsidRPr="00F829B6">
              <w:rPr>
                <w:position w:val="-10"/>
              </w:rPr>
              <w:object w:dxaOrig="859" w:dyaOrig="340" w14:anchorId="396B9819">
                <v:shape id="_x0000_i1380" type="#_x0000_t75" style="width:43pt;height:17.75pt" o:ole="">
                  <v:imagedata r:id="rId636" o:title=""/>
                </v:shape>
                <o:OLEObject Type="Embed" ProgID="Equation.3" ShapeID="_x0000_i1380" DrawAspect="Content" ObjectID="_1755942326" r:id="rId637"/>
              </w:object>
            </w:r>
          </w:p>
        </w:tc>
      </w:tr>
      <w:tr w:rsidR="0035583A" w:rsidRPr="00F829B6" w14:paraId="55E7850D" w14:textId="77777777" w:rsidTr="00A02649">
        <w:trPr>
          <w:cantSplit/>
          <w:jc w:val="center"/>
        </w:trPr>
        <w:tc>
          <w:tcPr>
            <w:tcW w:w="0" w:type="auto"/>
            <w:shd w:val="clear" w:color="auto" w:fill="auto"/>
            <w:vAlign w:val="center"/>
          </w:tcPr>
          <w:p w14:paraId="74C9CF0B"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D18CF14" w14:textId="77777777" w:rsidR="0035583A" w:rsidRPr="00F829B6" w:rsidRDefault="0035583A" w:rsidP="0074607E">
            <w:pPr>
              <w:pStyle w:val="TAC"/>
              <w:keepNext w:val="0"/>
              <w:keepLines w:val="0"/>
              <w:widowControl w:val="0"/>
            </w:pPr>
            <w:r w:rsidRPr="00F829B6">
              <w:rPr>
                <w:position w:val="-10"/>
              </w:rPr>
              <w:object w:dxaOrig="1680" w:dyaOrig="360" w14:anchorId="6FB6DBC8">
                <v:shape id="_x0000_i1381" type="#_x0000_t75" style="width:83.2pt;height:18.7pt" o:ole="">
                  <v:imagedata r:id="rId638" o:title=""/>
                </v:shape>
                <o:OLEObject Type="Embed" ProgID="Equation.3" ShapeID="_x0000_i1381" DrawAspect="Content" ObjectID="_1755942327" r:id="rId639"/>
              </w:object>
            </w:r>
          </w:p>
        </w:tc>
        <w:tc>
          <w:tcPr>
            <w:tcW w:w="0" w:type="auto"/>
            <w:shd w:val="clear" w:color="auto" w:fill="auto"/>
            <w:vAlign w:val="center"/>
          </w:tcPr>
          <w:p w14:paraId="3BCD3CA9" w14:textId="77777777" w:rsidR="0035583A" w:rsidRPr="00F829B6" w:rsidRDefault="0035583A" w:rsidP="0074607E">
            <w:pPr>
              <w:pStyle w:val="TAC"/>
              <w:keepNext w:val="0"/>
              <w:keepLines w:val="0"/>
              <w:widowControl w:val="0"/>
            </w:pPr>
            <w:r w:rsidRPr="00F829B6">
              <w:rPr>
                <w:position w:val="-10"/>
              </w:rPr>
              <w:object w:dxaOrig="420" w:dyaOrig="340" w14:anchorId="551A8CA7">
                <v:shape id="_x0000_i1382" type="#_x0000_t75" style="width:20.55pt;height:17.75pt" o:ole="">
                  <v:imagedata r:id="rId640" o:title=""/>
                </v:shape>
                <o:OLEObject Type="Embed" ProgID="Equation.3" ShapeID="_x0000_i1382" DrawAspect="Content" ObjectID="_1755942328" r:id="rId641"/>
              </w:object>
            </w:r>
          </w:p>
        </w:tc>
        <w:tc>
          <w:tcPr>
            <w:tcW w:w="0" w:type="auto"/>
            <w:shd w:val="clear" w:color="auto" w:fill="auto"/>
            <w:vAlign w:val="center"/>
          </w:tcPr>
          <w:p w14:paraId="4B9CE5C0" w14:textId="77777777" w:rsidR="0035583A" w:rsidRPr="00F829B6" w:rsidRDefault="0035583A" w:rsidP="0074607E">
            <w:pPr>
              <w:pStyle w:val="TAC"/>
              <w:keepNext w:val="0"/>
              <w:keepLines w:val="0"/>
              <w:widowControl w:val="0"/>
            </w:pPr>
            <w:r w:rsidRPr="00F829B6">
              <w:rPr>
                <w:position w:val="-10"/>
              </w:rPr>
              <w:object w:dxaOrig="900" w:dyaOrig="360" w14:anchorId="7692CC64">
                <v:shape id="_x0000_i1383" type="#_x0000_t75" style="width:44.9pt;height:18.7pt" o:ole="">
                  <v:imagedata r:id="rId642" o:title=""/>
                </v:shape>
                <o:OLEObject Type="Embed" ProgID="Equation.3" ShapeID="_x0000_i1383" DrawAspect="Content" ObjectID="_1755942329" r:id="rId643"/>
              </w:object>
            </w:r>
          </w:p>
        </w:tc>
        <w:tc>
          <w:tcPr>
            <w:tcW w:w="0" w:type="auto"/>
            <w:shd w:val="clear" w:color="auto" w:fill="auto"/>
            <w:vAlign w:val="center"/>
          </w:tcPr>
          <w:p w14:paraId="5D26E618" w14:textId="77777777" w:rsidR="0035583A" w:rsidRPr="00F829B6" w:rsidRDefault="0035583A" w:rsidP="0074607E">
            <w:pPr>
              <w:pStyle w:val="TAC"/>
              <w:keepNext w:val="0"/>
              <w:keepLines w:val="0"/>
              <w:widowControl w:val="0"/>
            </w:pPr>
            <w:r w:rsidRPr="00F829B6">
              <w:rPr>
                <w:position w:val="-10"/>
              </w:rPr>
              <w:object w:dxaOrig="940" w:dyaOrig="360" w14:anchorId="78B7FD7A">
                <v:shape id="_x0000_i1384" type="#_x0000_t75" style="width:46.75pt;height:18.7pt" o:ole="">
                  <v:imagedata r:id="rId644" o:title=""/>
                </v:shape>
                <o:OLEObject Type="Embed" ProgID="Equation.3" ShapeID="_x0000_i1384" DrawAspect="Content" ObjectID="_1755942330" r:id="rId645"/>
              </w:object>
            </w:r>
          </w:p>
        </w:tc>
        <w:tc>
          <w:tcPr>
            <w:tcW w:w="0" w:type="auto"/>
            <w:shd w:val="clear" w:color="auto" w:fill="auto"/>
            <w:vAlign w:val="center"/>
          </w:tcPr>
          <w:p w14:paraId="3855FD69" w14:textId="77777777" w:rsidR="0035583A" w:rsidRPr="00F829B6" w:rsidRDefault="0035583A" w:rsidP="0074607E">
            <w:pPr>
              <w:pStyle w:val="TAC"/>
              <w:keepNext w:val="0"/>
              <w:keepLines w:val="0"/>
              <w:widowControl w:val="0"/>
            </w:pPr>
            <w:r w:rsidRPr="00F829B6">
              <w:rPr>
                <w:position w:val="-10"/>
              </w:rPr>
              <w:object w:dxaOrig="859" w:dyaOrig="340" w14:anchorId="458439EA">
                <v:shape id="_x0000_i1385" type="#_x0000_t75" style="width:43pt;height:17.75pt" o:ole="">
                  <v:imagedata r:id="rId646" o:title=""/>
                </v:shape>
                <o:OLEObject Type="Embed" ProgID="Equation.3" ShapeID="_x0000_i1385" DrawAspect="Content" ObjectID="_1755942331" r:id="rId647"/>
              </w:object>
            </w:r>
          </w:p>
        </w:tc>
      </w:tr>
      <w:tr w:rsidR="0035583A" w:rsidRPr="00F829B6" w14:paraId="7015F2B8" w14:textId="77777777" w:rsidTr="00A02649">
        <w:trPr>
          <w:cantSplit/>
          <w:jc w:val="center"/>
        </w:trPr>
        <w:tc>
          <w:tcPr>
            <w:tcW w:w="0" w:type="auto"/>
            <w:shd w:val="clear" w:color="auto" w:fill="auto"/>
            <w:vAlign w:val="center"/>
          </w:tcPr>
          <w:p w14:paraId="2DE830BF"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3FA2CDE1" w14:textId="77777777" w:rsidR="0035583A" w:rsidRPr="00F829B6" w:rsidRDefault="0035583A" w:rsidP="0074607E">
            <w:pPr>
              <w:pStyle w:val="TAC"/>
              <w:keepNext w:val="0"/>
              <w:keepLines w:val="0"/>
              <w:widowControl w:val="0"/>
            </w:pPr>
            <w:r w:rsidRPr="00F829B6">
              <w:rPr>
                <w:position w:val="-10"/>
              </w:rPr>
              <w:object w:dxaOrig="1640" w:dyaOrig="360" w14:anchorId="7CAEA4F0">
                <v:shape id="_x0000_i1386" type="#_x0000_t75" style="width:82.3pt;height:18.7pt" o:ole="">
                  <v:imagedata r:id="rId648" o:title=""/>
                </v:shape>
                <o:OLEObject Type="Embed" ProgID="Equation.3" ShapeID="_x0000_i1386" DrawAspect="Content" ObjectID="_1755942332" r:id="rId649"/>
              </w:object>
            </w:r>
          </w:p>
        </w:tc>
        <w:tc>
          <w:tcPr>
            <w:tcW w:w="0" w:type="auto"/>
            <w:shd w:val="clear" w:color="auto" w:fill="auto"/>
            <w:vAlign w:val="center"/>
          </w:tcPr>
          <w:p w14:paraId="63C0F6F2" w14:textId="77777777" w:rsidR="0035583A" w:rsidRPr="00F829B6" w:rsidRDefault="0035583A" w:rsidP="0074607E">
            <w:pPr>
              <w:pStyle w:val="TAC"/>
              <w:keepNext w:val="0"/>
              <w:keepLines w:val="0"/>
              <w:widowControl w:val="0"/>
            </w:pPr>
            <w:r w:rsidRPr="00F829B6">
              <w:rPr>
                <w:position w:val="-10"/>
              </w:rPr>
              <w:object w:dxaOrig="420" w:dyaOrig="340" w14:anchorId="52FA90B5">
                <v:shape id="_x0000_i1387" type="#_x0000_t75" style="width:20.55pt;height:17.75pt" o:ole="">
                  <v:imagedata r:id="rId650" o:title=""/>
                </v:shape>
                <o:OLEObject Type="Embed" ProgID="Equation.3" ShapeID="_x0000_i1387" DrawAspect="Content" ObjectID="_1755942333" r:id="rId651"/>
              </w:object>
            </w:r>
          </w:p>
        </w:tc>
        <w:tc>
          <w:tcPr>
            <w:tcW w:w="0" w:type="auto"/>
            <w:shd w:val="clear" w:color="auto" w:fill="auto"/>
            <w:vAlign w:val="center"/>
          </w:tcPr>
          <w:p w14:paraId="7CCE8351" w14:textId="77777777" w:rsidR="0035583A" w:rsidRPr="00F829B6" w:rsidRDefault="0035583A" w:rsidP="0074607E">
            <w:pPr>
              <w:pStyle w:val="TAC"/>
              <w:keepNext w:val="0"/>
              <w:keepLines w:val="0"/>
              <w:widowControl w:val="0"/>
            </w:pPr>
            <w:r w:rsidRPr="00F829B6">
              <w:rPr>
                <w:position w:val="-10"/>
              </w:rPr>
              <w:object w:dxaOrig="900" w:dyaOrig="360" w14:anchorId="718E63F7">
                <v:shape id="_x0000_i1388" type="#_x0000_t75" style="width:44.9pt;height:18.7pt" o:ole="">
                  <v:imagedata r:id="rId652" o:title=""/>
                </v:shape>
                <o:OLEObject Type="Embed" ProgID="Equation.3" ShapeID="_x0000_i1388" DrawAspect="Content" ObjectID="_1755942334" r:id="rId653"/>
              </w:object>
            </w:r>
          </w:p>
        </w:tc>
        <w:tc>
          <w:tcPr>
            <w:tcW w:w="0" w:type="auto"/>
            <w:shd w:val="clear" w:color="auto" w:fill="auto"/>
            <w:vAlign w:val="center"/>
          </w:tcPr>
          <w:p w14:paraId="1990BFBA" w14:textId="77777777" w:rsidR="0035583A" w:rsidRPr="00F829B6" w:rsidRDefault="0035583A" w:rsidP="0074607E">
            <w:pPr>
              <w:pStyle w:val="TAC"/>
              <w:keepNext w:val="0"/>
              <w:keepLines w:val="0"/>
              <w:widowControl w:val="0"/>
            </w:pPr>
            <w:r w:rsidRPr="00F829B6">
              <w:rPr>
                <w:position w:val="-10"/>
              </w:rPr>
              <w:object w:dxaOrig="940" w:dyaOrig="360" w14:anchorId="7E9DF05D">
                <v:shape id="_x0000_i1389" type="#_x0000_t75" style="width:46.75pt;height:18.7pt" o:ole="">
                  <v:imagedata r:id="rId654" o:title=""/>
                </v:shape>
                <o:OLEObject Type="Embed" ProgID="Equation.3" ShapeID="_x0000_i1389" DrawAspect="Content" ObjectID="_1755942335" r:id="rId655"/>
              </w:object>
            </w:r>
          </w:p>
        </w:tc>
        <w:tc>
          <w:tcPr>
            <w:tcW w:w="0" w:type="auto"/>
            <w:shd w:val="clear" w:color="auto" w:fill="auto"/>
            <w:vAlign w:val="center"/>
          </w:tcPr>
          <w:p w14:paraId="6117FB70" w14:textId="77777777" w:rsidR="0035583A" w:rsidRPr="00F829B6" w:rsidRDefault="0035583A" w:rsidP="0074607E">
            <w:pPr>
              <w:pStyle w:val="TAC"/>
              <w:keepNext w:val="0"/>
              <w:keepLines w:val="0"/>
              <w:widowControl w:val="0"/>
            </w:pPr>
            <w:r w:rsidRPr="00F829B6">
              <w:rPr>
                <w:position w:val="-10"/>
              </w:rPr>
              <w:object w:dxaOrig="880" w:dyaOrig="340" w14:anchorId="0C1B26E2">
                <v:shape id="_x0000_i1390" type="#_x0000_t75" style="width:43.95pt;height:17.75pt" o:ole="">
                  <v:imagedata r:id="rId656" o:title=""/>
                </v:shape>
                <o:OLEObject Type="Embed" ProgID="Equation.3" ShapeID="_x0000_i1390" DrawAspect="Content" ObjectID="_1755942336" r:id="rId657"/>
              </w:object>
            </w:r>
          </w:p>
        </w:tc>
      </w:tr>
      <w:tr w:rsidR="0035583A" w:rsidRPr="00F829B6" w14:paraId="566F4610" w14:textId="77777777" w:rsidTr="00A02649">
        <w:trPr>
          <w:cantSplit/>
          <w:jc w:val="center"/>
        </w:trPr>
        <w:tc>
          <w:tcPr>
            <w:tcW w:w="0" w:type="auto"/>
            <w:shd w:val="clear" w:color="auto" w:fill="auto"/>
            <w:vAlign w:val="center"/>
          </w:tcPr>
          <w:p w14:paraId="150D606D" w14:textId="77777777" w:rsidR="0035583A" w:rsidRPr="00F829B6" w:rsidRDefault="0035583A" w:rsidP="0074607E">
            <w:pPr>
              <w:pStyle w:val="TAC"/>
              <w:keepNext w:val="0"/>
              <w:keepLines w:val="0"/>
              <w:widowControl w:val="0"/>
            </w:pPr>
            <w:r w:rsidRPr="00F829B6">
              <w:lastRenderedPageBreak/>
              <w:t>3</w:t>
            </w:r>
          </w:p>
        </w:tc>
        <w:tc>
          <w:tcPr>
            <w:tcW w:w="0" w:type="auto"/>
            <w:shd w:val="clear" w:color="auto" w:fill="auto"/>
            <w:vAlign w:val="center"/>
          </w:tcPr>
          <w:p w14:paraId="3D38F882" w14:textId="77777777" w:rsidR="0035583A" w:rsidRPr="00F829B6" w:rsidRDefault="0035583A" w:rsidP="0074607E">
            <w:pPr>
              <w:pStyle w:val="TAC"/>
              <w:keepNext w:val="0"/>
              <w:keepLines w:val="0"/>
              <w:widowControl w:val="0"/>
            </w:pPr>
            <w:r w:rsidRPr="00F829B6">
              <w:rPr>
                <w:position w:val="-10"/>
              </w:rPr>
              <w:object w:dxaOrig="1700" w:dyaOrig="360" w14:anchorId="08AF72C3">
                <v:shape id="_x0000_i1391" type="#_x0000_t75" style="width:84.15pt;height:18.7pt" o:ole="">
                  <v:imagedata r:id="rId658" o:title=""/>
                </v:shape>
                <o:OLEObject Type="Embed" ProgID="Equation.3" ShapeID="_x0000_i1391" DrawAspect="Content" ObjectID="_1755942337" r:id="rId659"/>
              </w:object>
            </w:r>
          </w:p>
        </w:tc>
        <w:tc>
          <w:tcPr>
            <w:tcW w:w="0" w:type="auto"/>
            <w:shd w:val="clear" w:color="auto" w:fill="auto"/>
            <w:vAlign w:val="center"/>
          </w:tcPr>
          <w:p w14:paraId="4DA274EF" w14:textId="77777777" w:rsidR="0035583A" w:rsidRPr="00F829B6" w:rsidRDefault="0035583A" w:rsidP="0074607E">
            <w:pPr>
              <w:pStyle w:val="TAC"/>
              <w:keepNext w:val="0"/>
              <w:keepLines w:val="0"/>
              <w:widowControl w:val="0"/>
            </w:pPr>
            <w:r w:rsidRPr="00F829B6">
              <w:rPr>
                <w:position w:val="-10"/>
              </w:rPr>
              <w:object w:dxaOrig="420" w:dyaOrig="340" w14:anchorId="4DD26154">
                <v:shape id="_x0000_i1392" type="#_x0000_t75" style="width:20.55pt;height:17.75pt" o:ole="">
                  <v:imagedata r:id="rId660" o:title=""/>
                </v:shape>
                <o:OLEObject Type="Embed" ProgID="Equation.3" ShapeID="_x0000_i1392" DrawAspect="Content" ObjectID="_1755942338" r:id="rId661"/>
              </w:object>
            </w:r>
          </w:p>
        </w:tc>
        <w:tc>
          <w:tcPr>
            <w:tcW w:w="0" w:type="auto"/>
            <w:shd w:val="clear" w:color="auto" w:fill="auto"/>
            <w:vAlign w:val="center"/>
          </w:tcPr>
          <w:p w14:paraId="6C6CC944" w14:textId="77777777" w:rsidR="0035583A" w:rsidRPr="00F829B6" w:rsidRDefault="0035583A" w:rsidP="0074607E">
            <w:pPr>
              <w:pStyle w:val="TAC"/>
              <w:keepNext w:val="0"/>
              <w:keepLines w:val="0"/>
              <w:widowControl w:val="0"/>
            </w:pPr>
            <w:r w:rsidRPr="00F829B6">
              <w:rPr>
                <w:position w:val="-10"/>
              </w:rPr>
              <w:object w:dxaOrig="900" w:dyaOrig="360" w14:anchorId="1AECC017">
                <v:shape id="_x0000_i1393" type="#_x0000_t75" style="width:44.9pt;height:18.7pt" o:ole="">
                  <v:imagedata r:id="rId662" o:title=""/>
                </v:shape>
                <o:OLEObject Type="Embed" ProgID="Equation.3" ShapeID="_x0000_i1393" DrawAspect="Content" ObjectID="_1755942339" r:id="rId663"/>
              </w:object>
            </w:r>
          </w:p>
        </w:tc>
        <w:tc>
          <w:tcPr>
            <w:tcW w:w="0" w:type="auto"/>
            <w:shd w:val="clear" w:color="auto" w:fill="auto"/>
            <w:vAlign w:val="center"/>
          </w:tcPr>
          <w:p w14:paraId="24722ABE" w14:textId="77777777" w:rsidR="0035583A" w:rsidRPr="00F829B6" w:rsidRDefault="0035583A" w:rsidP="0074607E">
            <w:pPr>
              <w:pStyle w:val="TAC"/>
              <w:keepNext w:val="0"/>
              <w:keepLines w:val="0"/>
              <w:widowControl w:val="0"/>
            </w:pPr>
            <w:r w:rsidRPr="00F829B6">
              <w:rPr>
                <w:position w:val="-10"/>
              </w:rPr>
              <w:object w:dxaOrig="940" w:dyaOrig="360" w14:anchorId="0791ED67">
                <v:shape id="_x0000_i1394" type="#_x0000_t75" style="width:46.75pt;height:18.7pt" o:ole="">
                  <v:imagedata r:id="rId664" o:title=""/>
                </v:shape>
                <o:OLEObject Type="Embed" ProgID="Equation.3" ShapeID="_x0000_i1394" DrawAspect="Content" ObjectID="_1755942340" r:id="rId665"/>
              </w:object>
            </w:r>
          </w:p>
        </w:tc>
        <w:tc>
          <w:tcPr>
            <w:tcW w:w="0" w:type="auto"/>
            <w:shd w:val="clear" w:color="auto" w:fill="auto"/>
            <w:vAlign w:val="center"/>
          </w:tcPr>
          <w:p w14:paraId="4ADE8A5F" w14:textId="77777777" w:rsidR="0035583A" w:rsidRPr="00F829B6" w:rsidRDefault="0035583A" w:rsidP="0074607E">
            <w:pPr>
              <w:pStyle w:val="TAC"/>
              <w:keepNext w:val="0"/>
              <w:keepLines w:val="0"/>
              <w:widowControl w:val="0"/>
            </w:pPr>
            <w:r w:rsidRPr="00F829B6">
              <w:rPr>
                <w:position w:val="-10"/>
              </w:rPr>
              <w:object w:dxaOrig="880" w:dyaOrig="340" w14:anchorId="044D40FE">
                <v:shape id="_x0000_i1395" type="#_x0000_t75" style="width:43.95pt;height:17.75pt" o:ole="">
                  <v:imagedata r:id="rId666" o:title=""/>
                </v:shape>
                <o:OLEObject Type="Embed" ProgID="Equation.3" ShapeID="_x0000_i1395" DrawAspect="Content" ObjectID="_1755942341" r:id="rId667"/>
              </w:object>
            </w:r>
          </w:p>
        </w:tc>
      </w:tr>
      <w:tr w:rsidR="0035583A" w:rsidRPr="00F829B6" w14:paraId="743AE9F5" w14:textId="77777777" w:rsidTr="00A02649">
        <w:trPr>
          <w:cantSplit/>
          <w:jc w:val="center"/>
        </w:trPr>
        <w:tc>
          <w:tcPr>
            <w:tcW w:w="0" w:type="auto"/>
            <w:shd w:val="clear" w:color="auto" w:fill="auto"/>
            <w:vAlign w:val="center"/>
          </w:tcPr>
          <w:p w14:paraId="05DFAEB4"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713DEF87" w14:textId="77777777" w:rsidR="0035583A" w:rsidRPr="00F829B6" w:rsidRDefault="0035583A" w:rsidP="0074607E">
            <w:pPr>
              <w:pStyle w:val="TAC"/>
              <w:keepNext w:val="0"/>
              <w:keepLines w:val="0"/>
              <w:widowControl w:val="0"/>
            </w:pPr>
            <w:r w:rsidRPr="00F829B6">
              <w:rPr>
                <w:position w:val="-10"/>
              </w:rPr>
              <w:object w:dxaOrig="3360" w:dyaOrig="400" w14:anchorId="22C30912">
                <v:shape id="_x0000_i1396" type="#_x0000_t75" style="width:168.3pt;height:19.65pt" o:ole="">
                  <v:imagedata r:id="rId668" o:title=""/>
                </v:shape>
                <o:OLEObject Type="Embed" ProgID="Equation.3" ShapeID="_x0000_i1396" DrawAspect="Content" ObjectID="_1755942342" r:id="rId669"/>
              </w:object>
            </w:r>
          </w:p>
        </w:tc>
        <w:tc>
          <w:tcPr>
            <w:tcW w:w="0" w:type="auto"/>
            <w:shd w:val="clear" w:color="auto" w:fill="auto"/>
            <w:vAlign w:val="center"/>
          </w:tcPr>
          <w:p w14:paraId="701AFA76" w14:textId="77777777" w:rsidR="0035583A" w:rsidRPr="00F829B6" w:rsidRDefault="0035583A" w:rsidP="0074607E">
            <w:pPr>
              <w:pStyle w:val="TAC"/>
              <w:keepNext w:val="0"/>
              <w:keepLines w:val="0"/>
              <w:widowControl w:val="0"/>
            </w:pPr>
            <w:r w:rsidRPr="00F829B6">
              <w:rPr>
                <w:position w:val="-10"/>
              </w:rPr>
              <w:object w:dxaOrig="420" w:dyaOrig="340" w14:anchorId="2F3FC53E">
                <v:shape id="_x0000_i1397" type="#_x0000_t75" style="width:20.55pt;height:17.75pt" o:ole="">
                  <v:imagedata r:id="rId670" o:title=""/>
                </v:shape>
                <o:OLEObject Type="Embed" ProgID="Equation.3" ShapeID="_x0000_i1397" DrawAspect="Content" ObjectID="_1755942343" r:id="rId671"/>
              </w:object>
            </w:r>
          </w:p>
        </w:tc>
        <w:tc>
          <w:tcPr>
            <w:tcW w:w="0" w:type="auto"/>
            <w:shd w:val="clear" w:color="auto" w:fill="auto"/>
            <w:vAlign w:val="center"/>
          </w:tcPr>
          <w:p w14:paraId="56077AC6" w14:textId="77777777" w:rsidR="0035583A" w:rsidRPr="00F829B6" w:rsidRDefault="0035583A" w:rsidP="0074607E">
            <w:pPr>
              <w:pStyle w:val="TAC"/>
              <w:keepNext w:val="0"/>
              <w:keepLines w:val="0"/>
              <w:widowControl w:val="0"/>
            </w:pPr>
            <w:r w:rsidRPr="00F829B6">
              <w:rPr>
                <w:position w:val="-10"/>
              </w:rPr>
              <w:object w:dxaOrig="900" w:dyaOrig="360" w14:anchorId="3C7E9CDD">
                <v:shape id="_x0000_i1398" type="#_x0000_t75" style="width:44.9pt;height:18.7pt" o:ole="">
                  <v:imagedata r:id="rId672" o:title=""/>
                </v:shape>
                <o:OLEObject Type="Embed" ProgID="Equation.3" ShapeID="_x0000_i1398" DrawAspect="Content" ObjectID="_1755942344" r:id="rId673"/>
              </w:object>
            </w:r>
          </w:p>
        </w:tc>
        <w:tc>
          <w:tcPr>
            <w:tcW w:w="0" w:type="auto"/>
            <w:shd w:val="clear" w:color="auto" w:fill="auto"/>
            <w:vAlign w:val="center"/>
          </w:tcPr>
          <w:p w14:paraId="77FDEC25" w14:textId="77777777" w:rsidR="0035583A" w:rsidRPr="00F829B6" w:rsidRDefault="0035583A" w:rsidP="0074607E">
            <w:pPr>
              <w:pStyle w:val="TAC"/>
              <w:keepNext w:val="0"/>
              <w:keepLines w:val="0"/>
              <w:widowControl w:val="0"/>
            </w:pPr>
            <w:r w:rsidRPr="00F829B6">
              <w:rPr>
                <w:position w:val="-10"/>
              </w:rPr>
              <w:object w:dxaOrig="960" w:dyaOrig="360" w14:anchorId="60548CBF">
                <v:shape id="_x0000_i1399" type="#_x0000_t75" style="width:46.75pt;height:18.7pt" o:ole="">
                  <v:imagedata r:id="rId674" o:title=""/>
                </v:shape>
                <o:OLEObject Type="Embed" ProgID="Equation.3" ShapeID="_x0000_i1399" DrawAspect="Content" ObjectID="_1755942345" r:id="rId675"/>
              </w:object>
            </w:r>
          </w:p>
        </w:tc>
        <w:tc>
          <w:tcPr>
            <w:tcW w:w="0" w:type="auto"/>
            <w:shd w:val="clear" w:color="auto" w:fill="auto"/>
            <w:vAlign w:val="center"/>
          </w:tcPr>
          <w:p w14:paraId="63594F0F" w14:textId="77777777" w:rsidR="0035583A" w:rsidRPr="00F829B6" w:rsidRDefault="0035583A" w:rsidP="0074607E">
            <w:pPr>
              <w:pStyle w:val="TAC"/>
              <w:keepNext w:val="0"/>
              <w:keepLines w:val="0"/>
              <w:widowControl w:val="0"/>
            </w:pPr>
            <w:r w:rsidRPr="00F829B6">
              <w:rPr>
                <w:position w:val="-10"/>
              </w:rPr>
              <w:object w:dxaOrig="859" w:dyaOrig="340" w14:anchorId="26A859A6">
                <v:shape id="_x0000_i1400" type="#_x0000_t75" style="width:43pt;height:17.75pt" o:ole="">
                  <v:imagedata r:id="rId676" o:title=""/>
                </v:shape>
                <o:OLEObject Type="Embed" ProgID="Equation.3" ShapeID="_x0000_i1400" DrawAspect="Content" ObjectID="_1755942346" r:id="rId677"/>
              </w:object>
            </w:r>
          </w:p>
        </w:tc>
      </w:tr>
      <w:tr w:rsidR="0035583A" w:rsidRPr="00F829B6" w14:paraId="28B8D323" w14:textId="77777777" w:rsidTr="00A02649">
        <w:trPr>
          <w:cantSplit/>
          <w:jc w:val="center"/>
        </w:trPr>
        <w:tc>
          <w:tcPr>
            <w:tcW w:w="0" w:type="auto"/>
            <w:shd w:val="clear" w:color="auto" w:fill="auto"/>
            <w:vAlign w:val="center"/>
          </w:tcPr>
          <w:p w14:paraId="132E5158"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72F361D3" w14:textId="77777777" w:rsidR="0035583A" w:rsidRPr="00F829B6" w:rsidRDefault="0035583A" w:rsidP="0074607E">
            <w:pPr>
              <w:pStyle w:val="TAC"/>
              <w:keepNext w:val="0"/>
              <w:keepLines w:val="0"/>
              <w:widowControl w:val="0"/>
            </w:pPr>
            <w:r w:rsidRPr="00F829B6">
              <w:rPr>
                <w:position w:val="-10"/>
              </w:rPr>
              <w:object w:dxaOrig="3200" w:dyaOrig="400" w14:anchorId="2383FC1D">
                <v:shape id="_x0000_i1401" type="#_x0000_t75" style="width:160.85pt;height:19.65pt" o:ole="">
                  <v:imagedata r:id="rId678" o:title=""/>
                </v:shape>
                <o:OLEObject Type="Embed" ProgID="Equation.3" ShapeID="_x0000_i1401" DrawAspect="Content" ObjectID="_1755942347" r:id="rId679"/>
              </w:object>
            </w:r>
          </w:p>
        </w:tc>
        <w:tc>
          <w:tcPr>
            <w:tcW w:w="0" w:type="auto"/>
            <w:shd w:val="clear" w:color="auto" w:fill="auto"/>
            <w:vAlign w:val="center"/>
          </w:tcPr>
          <w:p w14:paraId="7DFCD914" w14:textId="77777777" w:rsidR="0035583A" w:rsidRPr="00F829B6" w:rsidRDefault="0035583A" w:rsidP="0074607E">
            <w:pPr>
              <w:pStyle w:val="TAC"/>
              <w:keepNext w:val="0"/>
              <w:keepLines w:val="0"/>
              <w:widowControl w:val="0"/>
            </w:pPr>
            <w:r w:rsidRPr="00F829B6">
              <w:rPr>
                <w:position w:val="-10"/>
              </w:rPr>
              <w:object w:dxaOrig="420" w:dyaOrig="340" w14:anchorId="196BB0F7">
                <v:shape id="_x0000_i1402" type="#_x0000_t75" style="width:20.55pt;height:17.75pt" o:ole="">
                  <v:imagedata r:id="rId680" o:title=""/>
                </v:shape>
                <o:OLEObject Type="Embed" ProgID="Equation.3" ShapeID="_x0000_i1402" DrawAspect="Content" ObjectID="_1755942348" r:id="rId681"/>
              </w:object>
            </w:r>
          </w:p>
        </w:tc>
        <w:tc>
          <w:tcPr>
            <w:tcW w:w="0" w:type="auto"/>
            <w:shd w:val="clear" w:color="auto" w:fill="auto"/>
            <w:vAlign w:val="center"/>
          </w:tcPr>
          <w:p w14:paraId="6820D72A" w14:textId="77777777" w:rsidR="0035583A" w:rsidRPr="00F829B6" w:rsidRDefault="0035583A" w:rsidP="0074607E">
            <w:pPr>
              <w:pStyle w:val="TAC"/>
              <w:keepNext w:val="0"/>
              <w:keepLines w:val="0"/>
              <w:widowControl w:val="0"/>
            </w:pPr>
            <w:r w:rsidRPr="00F829B6">
              <w:rPr>
                <w:position w:val="-10"/>
              </w:rPr>
              <w:object w:dxaOrig="900" w:dyaOrig="360" w14:anchorId="5370B1B2">
                <v:shape id="_x0000_i1403" type="#_x0000_t75" style="width:44.9pt;height:18.7pt" o:ole="">
                  <v:imagedata r:id="rId682" o:title=""/>
                </v:shape>
                <o:OLEObject Type="Embed" ProgID="Equation.3" ShapeID="_x0000_i1403" DrawAspect="Content" ObjectID="_1755942349" r:id="rId683"/>
              </w:object>
            </w:r>
          </w:p>
        </w:tc>
        <w:tc>
          <w:tcPr>
            <w:tcW w:w="0" w:type="auto"/>
            <w:shd w:val="clear" w:color="auto" w:fill="auto"/>
            <w:vAlign w:val="center"/>
          </w:tcPr>
          <w:p w14:paraId="4EEB4CAF" w14:textId="77777777" w:rsidR="0035583A" w:rsidRPr="00F829B6" w:rsidRDefault="0035583A" w:rsidP="0074607E">
            <w:pPr>
              <w:pStyle w:val="TAC"/>
              <w:keepNext w:val="0"/>
              <w:keepLines w:val="0"/>
              <w:widowControl w:val="0"/>
            </w:pPr>
            <w:r w:rsidRPr="00F829B6">
              <w:rPr>
                <w:position w:val="-10"/>
              </w:rPr>
              <w:object w:dxaOrig="960" w:dyaOrig="360" w14:anchorId="255DDBD2">
                <v:shape id="_x0000_i1404" type="#_x0000_t75" style="width:46.75pt;height:18.7pt" o:ole="">
                  <v:imagedata r:id="rId684" o:title=""/>
                </v:shape>
                <o:OLEObject Type="Embed" ProgID="Equation.3" ShapeID="_x0000_i1404" DrawAspect="Content" ObjectID="_1755942350" r:id="rId685"/>
              </w:object>
            </w:r>
          </w:p>
        </w:tc>
        <w:tc>
          <w:tcPr>
            <w:tcW w:w="0" w:type="auto"/>
            <w:shd w:val="clear" w:color="auto" w:fill="auto"/>
            <w:vAlign w:val="center"/>
          </w:tcPr>
          <w:p w14:paraId="33E9BB07" w14:textId="77777777" w:rsidR="0035583A" w:rsidRPr="00F829B6" w:rsidRDefault="0035583A" w:rsidP="0074607E">
            <w:pPr>
              <w:pStyle w:val="TAC"/>
              <w:keepNext w:val="0"/>
              <w:keepLines w:val="0"/>
              <w:widowControl w:val="0"/>
            </w:pPr>
            <w:r w:rsidRPr="00F829B6">
              <w:rPr>
                <w:position w:val="-10"/>
              </w:rPr>
              <w:object w:dxaOrig="859" w:dyaOrig="340" w14:anchorId="1CC6DF2F">
                <v:shape id="_x0000_i1405" type="#_x0000_t75" style="width:43pt;height:17.75pt" o:ole="">
                  <v:imagedata r:id="rId686" o:title=""/>
                </v:shape>
                <o:OLEObject Type="Embed" ProgID="Equation.3" ShapeID="_x0000_i1405" DrawAspect="Content" ObjectID="_1755942351" r:id="rId687"/>
              </w:object>
            </w:r>
          </w:p>
        </w:tc>
      </w:tr>
      <w:tr w:rsidR="0035583A" w:rsidRPr="00F829B6" w14:paraId="58B54928" w14:textId="77777777" w:rsidTr="00A02649">
        <w:trPr>
          <w:cantSplit/>
          <w:jc w:val="center"/>
        </w:trPr>
        <w:tc>
          <w:tcPr>
            <w:tcW w:w="0" w:type="auto"/>
            <w:shd w:val="clear" w:color="auto" w:fill="auto"/>
            <w:vAlign w:val="center"/>
          </w:tcPr>
          <w:p w14:paraId="5588A627" w14:textId="77777777" w:rsidR="0035583A" w:rsidRPr="00F829B6" w:rsidRDefault="0035583A" w:rsidP="0074607E">
            <w:pPr>
              <w:pStyle w:val="TAC"/>
              <w:keepNext w:val="0"/>
              <w:keepLines w:val="0"/>
              <w:widowControl w:val="0"/>
            </w:pPr>
            <w:r w:rsidRPr="00F829B6">
              <w:t>6</w:t>
            </w:r>
          </w:p>
        </w:tc>
        <w:tc>
          <w:tcPr>
            <w:tcW w:w="0" w:type="auto"/>
            <w:shd w:val="clear" w:color="auto" w:fill="auto"/>
            <w:vAlign w:val="center"/>
          </w:tcPr>
          <w:p w14:paraId="765B0819" w14:textId="77777777" w:rsidR="0035583A" w:rsidRPr="00F829B6" w:rsidRDefault="0035583A" w:rsidP="0074607E">
            <w:pPr>
              <w:pStyle w:val="TAC"/>
              <w:keepNext w:val="0"/>
              <w:keepLines w:val="0"/>
              <w:widowControl w:val="0"/>
            </w:pPr>
            <w:r w:rsidRPr="00F829B6">
              <w:rPr>
                <w:position w:val="-10"/>
              </w:rPr>
              <w:object w:dxaOrig="3360" w:dyaOrig="400" w14:anchorId="146CC407">
                <v:shape id="_x0000_i1406" type="#_x0000_t75" style="width:168.3pt;height:19.65pt" o:ole="">
                  <v:imagedata r:id="rId688" o:title=""/>
                </v:shape>
                <o:OLEObject Type="Embed" ProgID="Equation.3" ShapeID="_x0000_i1406" DrawAspect="Content" ObjectID="_1755942352" r:id="rId689"/>
              </w:object>
            </w:r>
          </w:p>
        </w:tc>
        <w:tc>
          <w:tcPr>
            <w:tcW w:w="0" w:type="auto"/>
            <w:shd w:val="clear" w:color="auto" w:fill="auto"/>
            <w:vAlign w:val="center"/>
          </w:tcPr>
          <w:p w14:paraId="1D52906F" w14:textId="77777777" w:rsidR="0035583A" w:rsidRPr="00F829B6" w:rsidRDefault="0035583A" w:rsidP="0074607E">
            <w:pPr>
              <w:pStyle w:val="TAC"/>
              <w:keepNext w:val="0"/>
              <w:keepLines w:val="0"/>
              <w:widowControl w:val="0"/>
            </w:pPr>
            <w:r w:rsidRPr="00F829B6">
              <w:rPr>
                <w:position w:val="-10"/>
              </w:rPr>
              <w:object w:dxaOrig="420" w:dyaOrig="340" w14:anchorId="2BA8EBA1">
                <v:shape id="_x0000_i1407" type="#_x0000_t75" style="width:20.55pt;height:17.75pt" o:ole="">
                  <v:imagedata r:id="rId690" o:title=""/>
                </v:shape>
                <o:OLEObject Type="Embed" ProgID="Equation.3" ShapeID="_x0000_i1407" DrawAspect="Content" ObjectID="_1755942353" r:id="rId691"/>
              </w:object>
            </w:r>
          </w:p>
        </w:tc>
        <w:tc>
          <w:tcPr>
            <w:tcW w:w="0" w:type="auto"/>
            <w:shd w:val="clear" w:color="auto" w:fill="auto"/>
            <w:vAlign w:val="center"/>
          </w:tcPr>
          <w:p w14:paraId="037BB4CA" w14:textId="77777777" w:rsidR="0035583A" w:rsidRPr="00F829B6" w:rsidRDefault="0035583A" w:rsidP="0074607E">
            <w:pPr>
              <w:pStyle w:val="TAC"/>
              <w:keepNext w:val="0"/>
              <w:keepLines w:val="0"/>
              <w:widowControl w:val="0"/>
            </w:pPr>
            <w:r w:rsidRPr="00F829B6">
              <w:rPr>
                <w:position w:val="-10"/>
              </w:rPr>
              <w:object w:dxaOrig="900" w:dyaOrig="360" w14:anchorId="0A6443FA">
                <v:shape id="_x0000_i1408" type="#_x0000_t75" style="width:44.9pt;height:18.7pt" o:ole="">
                  <v:imagedata r:id="rId692" o:title=""/>
                </v:shape>
                <o:OLEObject Type="Embed" ProgID="Equation.3" ShapeID="_x0000_i1408" DrawAspect="Content" ObjectID="_1755942354" r:id="rId693"/>
              </w:object>
            </w:r>
          </w:p>
        </w:tc>
        <w:tc>
          <w:tcPr>
            <w:tcW w:w="0" w:type="auto"/>
            <w:shd w:val="clear" w:color="auto" w:fill="auto"/>
            <w:vAlign w:val="center"/>
          </w:tcPr>
          <w:p w14:paraId="3BD36148" w14:textId="77777777" w:rsidR="0035583A" w:rsidRPr="00F829B6" w:rsidRDefault="0035583A" w:rsidP="0074607E">
            <w:pPr>
              <w:pStyle w:val="TAC"/>
              <w:keepNext w:val="0"/>
              <w:keepLines w:val="0"/>
              <w:widowControl w:val="0"/>
            </w:pPr>
            <w:r w:rsidRPr="00F829B6">
              <w:rPr>
                <w:position w:val="-10"/>
              </w:rPr>
              <w:object w:dxaOrig="960" w:dyaOrig="360" w14:anchorId="4390820C">
                <v:shape id="_x0000_i1409" type="#_x0000_t75" style="width:46.75pt;height:18.7pt" o:ole="">
                  <v:imagedata r:id="rId694" o:title=""/>
                </v:shape>
                <o:OLEObject Type="Embed" ProgID="Equation.3" ShapeID="_x0000_i1409" DrawAspect="Content" ObjectID="_1755942355" r:id="rId695"/>
              </w:object>
            </w:r>
          </w:p>
        </w:tc>
        <w:tc>
          <w:tcPr>
            <w:tcW w:w="0" w:type="auto"/>
            <w:shd w:val="clear" w:color="auto" w:fill="auto"/>
            <w:vAlign w:val="center"/>
          </w:tcPr>
          <w:p w14:paraId="3747CDF7" w14:textId="77777777" w:rsidR="0035583A" w:rsidRPr="00F829B6" w:rsidRDefault="0035583A" w:rsidP="0074607E">
            <w:pPr>
              <w:pStyle w:val="TAC"/>
              <w:keepNext w:val="0"/>
              <w:keepLines w:val="0"/>
              <w:widowControl w:val="0"/>
            </w:pPr>
            <w:r w:rsidRPr="00F829B6">
              <w:rPr>
                <w:position w:val="-10"/>
              </w:rPr>
              <w:object w:dxaOrig="859" w:dyaOrig="340" w14:anchorId="19D9D0FE">
                <v:shape id="_x0000_i1410" type="#_x0000_t75" style="width:43pt;height:17.75pt" o:ole="">
                  <v:imagedata r:id="rId696" o:title=""/>
                </v:shape>
                <o:OLEObject Type="Embed" ProgID="Equation.3" ShapeID="_x0000_i1410" DrawAspect="Content" ObjectID="_1755942356" r:id="rId697"/>
              </w:object>
            </w:r>
          </w:p>
        </w:tc>
      </w:tr>
      <w:tr w:rsidR="0035583A" w:rsidRPr="00F829B6" w14:paraId="45916C4C" w14:textId="77777777" w:rsidTr="00A02649">
        <w:trPr>
          <w:cantSplit/>
          <w:jc w:val="center"/>
        </w:trPr>
        <w:tc>
          <w:tcPr>
            <w:tcW w:w="0" w:type="auto"/>
            <w:shd w:val="clear" w:color="auto" w:fill="auto"/>
            <w:vAlign w:val="center"/>
          </w:tcPr>
          <w:p w14:paraId="3DC467DC"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32D14514" w14:textId="77777777" w:rsidR="0035583A" w:rsidRPr="00F829B6" w:rsidRDefault="0035583A" w:rsidP="0074607E">
            <w:pPr>
              <w:pStyle w:val="TAC"/>
              <w:keepNext w:val="0"/>
              <w:keepLines w:val="0"/>
              <w:widowControl w:val="0"/>
            </w:pPr>
            <w:r w:rsidRPr="00F829B6">
              <w:rPr>
                <w:position w:val="-10"/>
              </w:rPr>
              <w:object w:dxaOrig="3220" w:dyaOrig="400" w14:anchorId="54335074">
                <v:shape id="_x0000_i1411" type="#_x0000_t75" style="width:161.75pt;height:19.65pt" o:ole="">
                  <v:imagedata r:id="rId698" o:title=""/>
                </v:shape>
                <o:OLEObject Type="Embed" ProgID="Equation.3" ShapeID="_x0000_i1411" DrawAspect="Content" ObjectID="_1755942357" r:id="rId699"/>
              </w:object>
            </w:r>
          </w:p>
        </w:tc>
        <w:tc>
          <w:tcPr>
            <w:tcW w:w="0" w:type="auto"/>
            <w:shd w:val="clear" w:color="auto" w:fill="auto"/>
            <w:vAlign w:val="center"/>
          </w:tcPr>
          <w:p w14:paraId="2153E829" w14:textId="77777777" w:rsidR="0035583A" w:rsidRPr="00F829B6" w:rsidRDefault="0035583A" w:rsidP="0074607E">
            <w:pPr>
              <w:pStyle w:val="TAC"/>
              <w:keepNext w:val="0"/>
              <w:keepLines w:val="0"/>
              <w:widowControl w:val="0"/>
            </w:pPr>
            <w:r w:rsidRPr="00F829B6">
              <w:rPr>
                <w:position w:val="-10"/>
              </w:rPr>
              <w:object w:dxaOrig="420" w:dyaOrig="340" w14:anchorId="4FA2441D">
                <v:shape id="_x0000_i1412" type="#_x0000_t75" style="width:20.55pt;height:17.75pt" o:ole="">
                  <v:imagedata r:id="rId700" o:title=""/>
                </v:shape>
                <o:OLEObject Type="Embed" ProgID="Equation.3" ShapeID="_x0000_i1412" DrawAspect="Content" ObjectID="_1755942358" r:id="rId701"/>
              </w:object>
            </w:r>
          </w:p>
        </w:tc>
        <w:tc>
          <w:tcPr>
            <w:tcW w:w="0" w:type="auto"/>
            <w:shd w:val="clear" w:color="auto" w:fill="auto"/>
            <w:vAlign w:val="center"/>
          </w:tcPr>
          <w:p w14:paraId="2AFE22D8" w14:textId="77777777" w:rsidR="0035583A" w:rsidRPr="00F829B6" w:rsidRDefault="0035583A" w:rsidP="0074607E">
            <w:pPr>
              <w:pStyle w:val="TAC"/>
              <w:keepNext w:val="0"/>
              <w:keepLines w:val="0"/>
              <w:widowControl w:val="0"/>
            </w:pPr>
            <w:r w:rsidRPr="00F829B6">
              <w:rPr>
                <w:position w:val="-10"/>
              </w:rPr>
              <w:object w:dxaOrig="880" w:dyaOrig="360" w14:anchorId="1F1BDB70">
                <v:shape id="_x0000_i1413" type="#_x0000_t75" style="width:43.95pt;height:18.7pt" o:ole="">
                  <v:imagedata r:id="rId702" o:title=""/>
                </v:shape>
                <o:OLEObject Type="Embed" ProgID="Equation.3" ShapeID="_x0000_i1413" DrawAspect="Content" ObjectID="_1755942359" r:id="rId703"/>
              </w:object>
            </w:r>
          </w:p>
        </w:tc>
        <w:tc>
          <w:tcPr>
            <w:tcW w:w="0" w:type="auto"/>
            <w:shd w:val="clear" w:color="auto" w:fill="auto"/>
            <w:vAlign w:val="center"/>
          </w:tcPr>
          <w:p w14:paraId="728B89EA" w14:textId="77777777" w:rsidR="0035583A" w:rsidRPr="00F829B6" w:rsidRDefault="0035583A" w:rsidP="0074607E">
            <w:pPr>
              <w:pStyle w:val="TAC"/>
              <w:keepNext w:val="0"/>
              <w:keepLines w:val="0"/>
              <w:widowControl w:val="0"/>
            </w:pPr>
            <w:r w:rsidRPr="00F829B6">
              <w:rPr>
                <w:position w:val="-10"/>
              </w:rPr>
              <w:object w:dxaOrig="960" w:dyaOrig="360" w14:anchorId="0ABE156F">
                <v:shape id="_x0000_i1414" type="#_x0000_t75" style="width:46.75pt;height:18.7pt" o:ole="">
                  <v:imagedata r:id="rId704" o:title=""/>
                </v:shape>
                <o:OLEObject Type="Embed" ProgID="Equation.3" ShapeID="_x0000_i1414" DrawAspect="Content" ObjectID="_1755942360" r:id="rId705"/>
              </w:object>
            </w:r>
          </w:p>
        </w:tc>
        <w:tc>
          <w:tcPr>
            <w:tcW w:w="0" w:type="auto"/>
            <w:shd w:val="clear" w:color="auto" w:fill="auto"/>
            <w:vAlign w:val="center"/>
          </w:tcPr>
          <w:p w14:paraId="6E36C0DA" w14:textId="77777777" w:rsidR="0035583A" w:rsidRPr="00F829B6" w:rsidRDefault="0035583A" w:rsidP="0074607E">
            <w:pPr>
              <w:pStyle w:val="TAC"/>
              <w:keepNext w:val="0"/>
              <w:keepLines w:val="0"/>
              <w:widowControl w:val="0"/>
            </w:pPr>
            <w:r w:rsidRPr="00F829B6">
              <w:rPr>
                <w:position w:val="-10"/>
              </w:rPr>
              <w:object w:dxaOrig="859" w:dyaOrig="340" w14:anchorId="3948EA36">
                <v:shape id="_x0000_i1415" type="#_x0000_t75" style="width:43pt;height:17.75pt" o:ole="">
                  <v:imagedata r:id="rId706" o:title=""/>
                </v:shape>
                <o:OLEObject Type="Embed" ProgID="Equation.3" ShapeID="_x0000_i1415" DrawAspect="Content" ObjectID="_1755942361" r:id="rId707"/>
              </w:object>
            </w:r>
          </w:p>
        </w:tc>
      </w:tr>
      <w:tr w:rsidR="0035583A" w:rsidRPr="00F829B6" w14:paraId="0517E09E" w14:textId="77777777" w:rsidTr="00A02649">
        <w:trPr>
          <w:cantSplit/>
          <w:jc w:val="center"/>
        </w:trPr>
        <w:tc>
          <w:tcPr>
            <w:tcW w:w="0" w:type="auto"/>
            <w:shd w:val="clear" w:color="auto" w:fill="auto"/>
            <w:vAlign w:val="center"/>
          </w:tcPr>
          <w:p w14:paraId="76F4783F" w14:textId="77777777" w:rsidR="0035583A" w:rsidRPr="00F829B6" w:rsidRDefault="0035583A" w:rsidP="0074607E">
            <w:pPr>
              <w:pStyle w:val="TAC"/>
              <w:keepNext w:val="0"/>
              <w:keepLines w:val="0"/>
              <w:widowControl w:val="0"/>
            </w:pPr>
            <w:r w:rsidRPr="00F829B6">
              <w:t>8</w:t>
            </w:r>
          </w:p>
        </w:tc>
        <w:tc>
          <w:tcPr>
            <w:tcW w:w="0" w:type="auto"/>
            <w:shd w:val="clear" w:color="auto" w:fill="auto"/>
            <w:vAlign w:val="center"/>
          </w:tcPr>
          <w:p w14:paraId="1BB60485" w14:textId="77777777" w:rsidR="0035583A" w:rsidRPr="00F829B6" w:rsidRDefault="0035583A" w:rsidP="0074607E">
            <w:pPr>
              <w:pStyle w:val="TAC"/>
              <w:keepNext w:val="0"/>
              <w:keepLines w:val="0"/>
              <w:widowControl w:val="0"/>
            </w:pPr>
            <w:r w:rsidRPr="00F829B6">
              <w:rPr>
                <w:position w:val="-10"/>
              </w:rPr>
              <w:object w:dxaOrig="1620" w:dyaOrig="360" w14:anchorId="3D4DFDDF">
                <v:shape id="_x0000_i1416" type="#_x0000_t75" style="width:81.35pt;height:18.7pt" o:ole="">
                  <v:imagedata r:id="rId708" o:title=""/>
                </v:shape>
                <o:OLEObject Type="Embed" ProgID="Equation.3" ShapeID="_x0000_i1416" DrawAspect="Content" ObjectID="_1755942362" r:id="rId709"/>
              </w:object>
            </w:r>
          </w:p>
        </w:tc>
        <w:tc>
          <w:tcPr>
            <w:tcW w:w="0" w:type="auto"/>
            <w:shd w:val="clear" w:color="auto" w:fill="auto"/>
            <w:vAlign w:val="center"/>
          </w:tcPr>
          <w:p w14:paraId="30D83111" w14:textId="77777777" w:rsidR="0035583A" w:rsidRPr="00F829B6" w:rsidRDefault="0035583A" w:rsidP="0074607E">
            <w:pPr>
              <w:pStyle w:val="TAC"/>
              <w:keepNext w:val="0"/>
              <w:keepLines w:val="0"/>
              <w:widowControl w:val="0"/>
            </w:pPr>
            <w:r w:rsidRPr="00F829B6">
              <w:rPr>
                <w:position w:val="-10"/>
              </w:rPr>
              <w:object w:dxaOrig="420" w:dyaOrig="340" w14:anchorId="74112F32">
                <v:shape id="_x0000_i1417" type="#_x0000_t75" style="width:20.55pt;height:17.75pt" o:ole="">
                  <v:imagedata r:id="rId710" o:title=""/>
                </v:shape>
                <o:OLEObject Type="Embed" ProgID="Equation.3" ShapeID="_x0000_i1417" DrawAspect="Content" ObjectID="_1755942363" r:id="rId711"/>
              </w:object>
            </w:r>
          </w:p>
        </w:tc>
        <w:tc>
          <w:tcPr>
            <w:tcW w:w="0" w:type="auto"/>
            <w:shd w:val="clear" w:color="auto" w:fill="auto"/>
            <w:vAlign w:val="center"/>
          </w:tcPr>
          <w:p w14:paraId="70DF2F57" w14:textId="77777777" w:rsidR="0035583A" w:rsidRPr="00F829B6" w:rsidRDefault="0035583A" w:rsidP="0074607E">
            <w:pPr>
              <w:pStyle w:val="TAC"/>
              <w:keepNext w:val="0"/>
              <w:keepLines w:val="0"/>
              <w:widowControl w:val="0"/>
            </w:pPr>
            <w:r w:rsidRPr="00F829B6">
              <w:rPr>
                <w:position w:val="-10"/>
              </w:rPr>
              <w:object w:dxaOrig="900" w:dyaOrig="360" w14:anchorId="524C938A">
                <v:shape id="_x0000_i1418" type="#_x0000_t75" style="width:44.9pt;height:18.7pt" o:ole="">
                  <v:imagedata r:id="rId712" o:title=""/>
                </v:shape>
                <o:OLEObject Type="Embed" ProgID="Equation.3" ShapeID="_x0000_i1418" DrawAspect="Content" ObjectID="_1755942364" r:id="rId713"/>
              </w:object>
            </w:r>
          </w:p>
        </w:tc>
        <w:tc>
          <w:tcPr>
            <w:tcW w:w="0" w:type="auto"/>
            <w:shd w:val="clear" w:color="auto" w:fill="auto"/>
            <w:vAlign w:val="center"/>
          </w:tcPr>
          <w:p w14:paraId="3D281876" w14:textId="77777777" w:rsidR="0035583A" w:rsidRPr="00F829B6" w:rsidRDefault="0035583A" w:rsidP="0074607E">
            <w:pPr>
              <w:pStyle w:val="TAC"/>
              <w:keepNext w:val="0"/>
              <w:keepLines w:val="0"/>
              <w:widowControl w:val="0"/>
            </w:pPr>
            <w:r w:rsidRPr="00F829B6">
              <w:rPr>
                <w:position w:val="-10"/>
              </w:rPr>
              <w:object w:dxaOrig="960" w:dyaOrig="360" w14:anchorId="5EC4F111">
                <v:shape id="_x0000_i1419" type="#_x0000_t75" style="width:46.75pt;height:18.7pt" o:ole="">
                  <v:imagedata r:id="rId714" o:title=""/>
                </v:shape>
                <o:OLEObject Type="Embed" ProgID="Equation.3" ShapeID="_x0000_i1419" DrawAspect="Content" ObjectID="_1755942365" r:id="rId715"/>
              </w:object>
            </w:r>
          </w:p>
        </w:tc>
        <w:tc>
          <w:tcPr>
            <w:tcW w:w="0" w:type="auto"/>
            <w:shd w:val="clear" w:color="auto" w:fill="auto"/>
            <w:vAlign w:val="center"/>
          </w:tcPr>
          <w:p w14:paraId="463F4A72" w14:textId="77777777" w:rsidR="0035583A" w:rsidRPr="00F829B6" w:rsidRDefault="0035583A" w:rsidP="0074607E">
            <w:pPr>
              <w:pStyle w:val="TAC"/>
              <w:keepNext w:val="0"/>
              <w:keepLines w:val="0"/>
              <w:widowControl w:val="0"/>
            </w:pPr>
            <w:r w:rsidRPr="00F829B6">
              <w:rPr>
                <w:position w:val="-10"/>
              </w:rPr>
              <w:object w:dxaOrig="859" w:dyaOrig="340" w14:anchorId="44611482">
                <v:shape id="_x0000_i1420" type="#_x0000_t75" style="width:43pt;height:17.75pt" o:ole="">
                  <v:imagedata r:id="rId716" o:title=""/>
                </v:shape>
                <o:OLEObject Type="Embed" ProgID="Equation.3" ShapeID="_x0000_i1420" DrawAspect="Content" ObjectID="_1755942366" r:id="rId717"/>
              </w:object>
            </w:r>
          </w:p>
        </w:tc>
      </w:tr>
      <w:tr w:rsidR="0035583A" w:rsidRPr="00F829B6" w14:paraId="1BC5E4E1" w14:textId="77777777" w:rsidTr="00A02649">
        <w:trPr>
          <w:cantSplit/>
          <w:jc w:val="center"/>
        </w:trPr>
        <w:tc>
          <w:tcPr>
            <w:tcW w:w="0" w:type="auto"/>
            <w:shd w:val="clear" w:color="auto" w:fill="auto"/>
            <w:vAlign w:val="center"/>
          </w:tcPr>
          <w:p w14:paraId="0010C1C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1DE6A17F" w14:textId="77777777" w:rsidR="0035583A" w:rsidRPr="00F829B6" w:rsidRDefault="0035583A" w:rsidP="0074607E">
            <w:pPr>
              <w:pStyle w:val="TAC"/>
              <w:keepNext w:val="0"/>
              <w:keepLines w:val="0"/>
              <w:widowControl w:val="0"/>
            </w:pPr>
            <w:r w:rsidRPr="00F829B6">
              <w:rPr>
                <w:position w:val="-10"/>
              </w:rPr>
              <w:object w:dxaOrig="2000" w:dyaOrig="360" w14:anchorId="5B5C9851">
                <v:shape id="_x0000_i1421" type="#_x0000_t75" style="width:100.05pt;height:18.7pt" o:ole="">
                  <v:imagedata r:id="rId718" o:title=""/>
                </v:shape>
                <o:OLEObject Type="Embed" ProgID="Equation.3" ShapeID="_x0000_i1421" DrawAspect="Content" ObjectID="_1755942367" r:id="rId719"/>
              </w:object>
            </w:r>
          </w:p>
        </w:tc>
        <w:tc>
          <w:tcPr>
            <w:tcW w:w="0" w:type="auto"/>
            <w:shd w:val="clear" w:color="auto" w:fill="auto"/>
            <w:vAlign w:val="center"/>
          </w:tcPr>
          <w:p w14:paraId="33CE5370" w14:textId="77777777" w:rsidR="0035583A" w:rsidRPr="00F829B6" w:rsidRDefault="0035583A" w:rsidP="0074607E">
            <w:pPr>
              <w:pStyle w:val="TAC"/>
              <w:keepNext w:val="0"/>
              <w:keepLines w:val="0"/>
              <w:widowControl w:val="0"/>
            </w:pPr>
            <w:r w:rsidRPr="00F829B6">
              <w:rPr>
                <w:position w:val="-10"/>
              </w:rPr>
              <w:object w:dxaOrig="420" w:dyaOrig="340" w14:anchorId="0A4C3425">
                <v:shape id="_x0000_i1422" type="#_x0000_t75" style="width:20.55pt;height:17.75pt" o:ole="">
                  <v:imagedata r:id="rId720" o:title=""/>
                </v:shape>
                <o:OLEObject Type="Embed" ProgID="Equation.3" ShapeID="_x0000_i1422" DrawAspect="Content" ObjectID="_1755942368" r:id="rId721"/>
              </w:object>
            </w:r>
          </w:p>
        </w:tc>
        <w:tc>
          <w:tcPr>
            <w:tcW w:w="0" w:type="auto"/>
            <w:shd w:val="clear" w:color="auto" w:fill="auto"/>
            <w:vAlign w:val="center"/>
          </w:tcPr>
          <w:p w14:paraId="0D63D00C" w14:textId="77777777" w:rsidR="0035583A" w:rsidRPr="00F829B6" w:rsidRDefault="0035583A" w:rsidP="0074607E">
            <w:pPr>
              <w:pStyle w:val="TAC"/>
              <w:keepNext w:val="0"/>
              <w:keepLines w:val="0"/>
              <w:widowControl w:val="0"/>
            </w:pPr>
            <w:r w:rsidRPr="00F829B6">
              <w:rPr>
                <w:position w:val="-10"/>
              </w:rPr>
              <w:object w:dxaOrig="900" w:dyaOrig="360" w14:anchorId="28792551">
                <v:shape id="_x0000_i1423" type="#_x0000_t75" style="width:44.9pt;height:18.7pt" o:ole="">
                  <v:imagedata r:id="rId722" o:title=""/>
                </v:shape>
                <o:OLEObject Type="Embed" ProgID="Equation.3" ShapeID="_x0000_i1423" DrawAspect="Content" ObjectID="_1755942369" r:id="rId723"/>
              </w:object>
            </w:r>
          </w:p>
        </w:tc>
        <w:tc>
          <w:tcPr>
            <w:tcW w:w="0" w:type="auto"/>
            <w:shd w:val="clear" w:color="auto" w:fill="auto"/>
            <w:vAlign w:val="center"/>
          </w:tcPr>
          <w:p w14:paraId="49312677" w14:textId="77777777" w:rsidR="0035583A" w:rsidRPr="00F829B6" w:rsidRDefault="0035583A" w:rsidP="0074607E">
            <w:pPr>
              <w:pStyle w:val="TAC"/>
              <w:keepNext w:val="0"/>
              <w:keepLines w:val="0"/>
              <w:widowControl w:val="0"/>
            </w:pPr>
            <w:r w:rsidRPr="00F829B6">
              <w:rPr>
                <w:position w:val="-10"/>
              </w:rPr>
              <w:object w:dxaOrig="960" w:dyaOrig="360" w14:anchorId="4A995EE7">
                <v:shape id="_x0000_i1424" type="#_x0000_t75" style="width:46.75pt;height:18.7pt" o:ole="">
                  <v:imagedata r:id="rId724" o:title=""/>
                </v:shape>
                <o:OLEObject Type="Embed" ProgID="Equation.3" ShapeID="_x0000_i1424" DrawAspect="Content" ObjectID="_1755942370" r:id="rId725"/>
              </w:object>
            </w:r>
          </w:p>
        </w:tc>
        <w:tc>
          <w:tcPr>
            <w:tcW w:w="0" w:type="auto"/>
            <w:shd w:val="clear" w:color="auto" w:fill="auto"/>
            <w:vAlign w:val="center"/>
          </w:tcPr>
          <w:p w14:paraId="7D9D6F5B" w14:textId="77777777" w:rsidR="0035583A" w:rsidRPr="00F829B6" w:rsidRDefault="0035583A" w:rsidP="0074607E">
            <w:pPr>
              <w:pStyle w:val="TAC"/>
              <w:keepNext w:val="0"/>
              <w:keepLines w:val="0"/>
              <w:widowControl w:val="0"/>
            </w:pPr>
            <w:r w:rsidRPr="00F829B6">
              <w:rPr>
                <w:position w:val="-10"/>
              </w:rPr>
              <w:object w:dxaOrig="859" w:dyaOrig="340" w14:anchorId="78DAB2E2">
                <v:shape id="_x0000_i1425" type="#_x0000_t75" style="width:43pt;height:17.75pt" o:ole="">
                  <v:imagedata r:id="rId726" o:title=""/>
                </v:shape>
                <o:OLEObject Type="Embed" ProgID="Equation.3" ShapeID="_x0000_i1425" DrawAspect="Content" ObjectID="_1755942371" r:id="rId727"/>
              </w:object>
            </w:r>
          </w:p>
        </w:tc>
      </w:tr>
      <w:tr w:rsidR="0035583A" w:rsidRPr="00F829B6" w14:paraId="098C17E6" w14:textId="77777777" w:rsidTr="00A02649">
        <w:trPr>
          <w:cantSplit/>
          <w:jc w:val="center"/>
        </w:trPr>
        <w:tc>
          <w:tcPr>
            <w:tcW w:w="0" w:type="auto"/>
            <w:shd w:val="clear" w:color="auto" w:fill="auto"/>
            <w:vAlign w:val="center"/>
          </w:tcPr>
          <w:p w14:paraId="11EA5818" w14:textId="77777777" w:rsidR="0035583A" w:rsidRPr="00F829B6" w:rsidRDefault="0035583A" w:rsidP="0074607E">
            <w:pPr>
              <w:pStyle w:val="TAC"/>
              <w:keepNext w:val="0"/>
              <w:keepLines w:val="0"/>
              <w:widowControl w:val="0"/>
            </w:pPr>
            <w:r w:rsidRPr="00F829B6">
              <w:t>10</w:t>
            </w:r>
          </w:p>
        </w:tc>
        <w:tc>
          <w:tcPr>
            <w:tcW w:w="0" w:type="auto"/>
            <w:shd w:val="clear" w:color="auto" w:fill="auto"/>
            <w:vAlign w:val="center"/>
          </w:tcPr>
          <w:p w14:paraId="664247B7" w14:textId="77777777" w:rsidR="0035583A" w:rsidRPr="00F829B6" w:rsidRDefault="0035583A" w:rsidP="0074607E">
            <w:pPr>
              <w:pStyle w:val="TAC"/>
              <w:keepNext w:val="0"/>
              <w:keepLines w:val="0"/>
              <w:widowControl w:val="0"/>
            </w:pPr>
            <w:r w:rsidRPr="00F829B6">
              <w:rPr>
                <w:position w:val="-10"/>
              </w:rPr>
              <w:object w:dxaOrig="1680" w:dyaOrig="360" w14:anchorId="790D88AD">
                <v:shape id="_x0000_i1426" type="#_x0000_t75" style="width:83.2pt;height:18.7pt" o:ole="">
                  <v:imagedata r:id="rId728" o:title=""/>
                </v:shape>
                <o:OLEObject Type="Embed" ProgID="Equation.3" ShapeID="_x0000_i1426" DrawAspect="Content" ObjectID="_1755942372" r:id="rId729"/>
              </w:object>
            </w:r>
          </w:p>
        </w:tc>
        <w:tc>
          <w:tcPr>
            <w:tcW w:w="0" w:type="auto"/>
            <w:shd w:val="clear" w:color="auto" w:fill="auto"/>
            <w:vAlign w:val="center"/>
          </w:tcPr>
          <w:p w14:paraId="17C61DC3" w14:textId="77777777" w:rsidR="0035583A" w:rsidRPr="00F829B6" w:rsidRDefault="0035583A" w:rsidP="0074607E">
            <w:pPr>
              <w:pStyle w:val="TAC"/>
              <w:keepNext w:val="0"/>
              <w:keepLines w:val="0"/>
              <w:widowControl w:val="0"/>
            </w:pPr>
            <w:r w:rsidRPr="00F829B6">
              <w:rPr>
                <w:position w:val="-10"/>
              </w:rPr>
              <w:object w:dxaOrig="420" w:dyaOrig="340" w14:anchorId="1741495D">
                <v:shape id="_x0000_i1427" type="#_x0000_t75" style="width:20.55pt;height:17.75pt" o:ole="">
                  <v:imagedata r:id="rId730" o:title=""/>
                </v:shape>
                <o:OLEObject Type="Embed" ProgID="Equation.3" ShapeID="_x0000_i1427" DrawAspect="Content" ObjectID="_1755942373" r:id="rId731"/>
              </w:object>
            </w:r>
          </w:p>
        </w:tc>
        <w:tc>
          <w:tcPr>
            <w:tcW w:w="0" w:type="auto"/>
            <w:shd w:val="clear" w:color="auto" w:fill="auto"/>
            <w:vAlign w:val="center"/>
          </w:tcPr>
          <w:p w14:paraId="267072FF" w14:textId="77777777" w:rsidR="0035583A" w:rsidRPr="00F829B6" w:rsidRDefault="0035583A" w:rsidP="0074607E">
            <w:pPr>
              <w:pStyle w:val="TAC"/>
              <w:keepNext w:val="0"/>
              <w:keepLines w:val="0"/>
              <w:widowControl w:val="0"/>
            </w:pPr>
            <w:r w:rsidRPr="00F829B6">
              <w:rPr>
                <w:position w:val="-10"/>
              </w:rPr>
              <w:object w:dxaOrig="900" w:dyaOrig="360" w14:anchorId="3EA839A5">
                <v:shape id="_x0000_i1428" type="#_x0000_t75" style="width:44.9pt;height:18.7pt" o:ole="">
                  <v:imagedata r:id="rId732" o:title=""/>
                </v:shape>
                <o:OLEObject Type="Embed" ProgID="Equation.3" ShapeID="_x0000_i1428" DrawAspect="Content" ObjectID="_1755942374" r:id="rId733"/>
              </w:object>
            </w:r>
          </w:p>
        </w:tc>
        <w:tc>
          <w:tcPr>
            <w:tcW w:w="0" w:type="auto"/>
            <w:shd w:val="clear" w:color="auto" w:fill="auto"/>
            <w:vAlign w:val="center"/>
          </w:tcPr>
          <w:p w14:paraId="42F85A1B" w14:textId="77777777" w:rsidR="0035583A" w:rsidRPr="00F829B6" w:rsidRDefault="0035583A" w:rsidP="0074607E">
            <w:pPr>
              <w:pStyle w:val="TAC"/>
              <w:keepNext w:val="0"/>
              <w:keepLines w:val="0"/>
              <w:widowControl w:val="0"/>
            </w:pPr>
            <w:r w:rsidRPr="00F829B6">
              <w:rPr>
                <w:position w:val="-10"/>
              </w:rPr>
              <w:object w:dxaOrig="940" w:dyaOrig="360" w14:anchorId="56B84602">
                <v:shape id="_x0000_i1429" type="#_x0000_t75" style="width:46.75pt;height:18.7pt" o:ole="">
                  <v:imagedata r:id="rId734" o:title=""/>
                </v:shape>
                <o:OLEObject Type="Embed" ProgID="Equation.3" ShapeID="_x0000_i1429" DrawAspect="Content" ObjectID="_1755942375" r:id="rId735"/>
              </w:object>
            </w:r>
          </w:p>
        </w:tc>
        <w:tc>
          <w:tcPr>
            <w:tcW w:w="0" w:type="auto"/>
            <w:shd w:val="clear" w:color="auto" w:fill="auto"/>
            <w:vAlign w:val="center"/>
          </w:tcPr>
          <w:p w14:paraId="4CA5A3DC" w14:textId="77777777" w:rsidR="0035583A" w:rsidRPr="00F829B6" w:rsidRDefault="0035583A" w:rsidP="0074607E">
            <w:pPr>
              <w:pStyle w:val="TAC"/>
              <w:keepNext w:val="0"/>
              <w:keepLines w:val="0"/>
              <w:widowControl w:val="0"/>
            </w:pPr>
            <w:r w:rsidRPr="00F829B6">
              <w:rPr>
                <w:position w:val="-10"/>
              </w:rPr>
              <w:object w:dxaOrig="859" w:dyaOrig="340" w14:anchorId="7662971C">
                <v:shape id="_x0000_i1430" type="#_x0000_t75" style="width:43pt;height:17.75pt" o:ole="">
                  <v:imagedata r:id="rId736" o:title=""/>
                </v:shape>
                <o:OLEObject Type="Embed" ProgID="Equation.3" ShapeID="_x0000_i1430" DrawAspect="Content" ObjectID="_1755942376" r:id="rId737"/>
              </w:object>
            </w:r>
          </w:p>
        </w:tc>
      </w:tr>
      <w:tr w:rsidR="0035583A" w:rsidRPr="00F829B6" w14:paraId="2FFF84DF" w14:textId="77777777" w:rsidTr="00A02649">
        <w:trPr>
          <w:cantSplit/>
          <w:jc w:val="center"/>
        </w:trPr>
        <w:tc>
          <w:tcPr>
            <w:tcW w:w="0" w:type="auto"/>
            <w:shd w:val="clear" w:color="auto" w:fill="auto"/>
            <w:vAlign w:val="center"/>
          </w:tcPr>
          <w:p w14:paraId="5E7D9863"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134BF2E5" w14:textId="77777777" w:rsidR="0035583A" w:rsidRPr="00F829B6" w:rsidRDefault="0035583A" w:rsidP="0074607E">
            <w:pPr>
              <w:pStyle w:val="TAC"/>
              <w:keepNext w:val="0"/>
              <w:keepLines w:val="0"/>
              <w:widowControl w:val="0"/>
            </w:pPr>
            <w:r w:rsidRPr="00F829B6">
              <w:rPr>
                <w:position w:val="-10"/>
              </w:rPr>
              <w:object w:dxaOrig="1760" w:dyaOrig="360" w14:anchorId="3F4C0BF3">
                <v:shape id="_x0000_i1431" type="#_x0000_t75" style="width:87.9pt;height:18.7pt" o:ole="">
                  <v:imagedata r:id="rId738" o:title=""/>
                </v:shape>
                <o:OLEObject Type="Embed" ProgID="Equation.3" ShapeID="_x0000_i1431" DrawAspect="Content" ObjectID="_1755942377" r:id="rId739"/>
              </w:object>
            </w:r>
          </w:p>
        </w:tc>
        <w:tc>
          <w:tcPr>
            <w:tcW w:w="0" w:type="auto"/>
            <w:shd w:val="clear" w:color="auto" w:fill="auto"/>
            <w:vAlign w:val="center"/>
          </w:tcPr>
          <w:p w14:paraId="63B2085E" w14:textId="77777777" w:rsidR="0035583A" w:rsidRPr="00F829B6" w:rsidRDefault="0035583A" w:rsidP="0074607E">
            <w:pPr>
              <w:pStyle w:val="TAC"/>
              <w:keepNext w:val="0"/>
              <w:keepLines w:val="0"/>
              <w:widowControl w:val="0"/>
            </w:pPr>
            <w:r w:rsidRPr="00F829B6">
              <w:rPr>
                <w:position w:val="-10"/>
              </w:rPr>
              <w:object w:dxaOrig="420" w:dyaOrig="340" w14:anchorId="63735001">
                <v:shape id="_x0000_i1432" type="#_x0000_t75" style="width:20.55pt;height:17.75pt" o:ole="">
                  <v:imagedata r:id="rId740" o:title=""/>
                </v:shape>
                <o:OLEObject Type="Embed" ProgID="Equation.3" ShapeID="_x0000_i1432" DrawAspect="Content" ObjectID="_1755942378" r:id="rId741"/>
              </w:object>
            </w:r>
          </w:p>
        </w:tc>
        <w:tc>
          <w:tcPr>
            <w:tcW w:w="0" w:type="auto"/>
            <w:shd w:val="clear" w:color="auto" w:fill="auto"/>
            <w:vAlign w:val="center"/>
          </w:tcPr>
          <w:p w14:paraId="3FF7DB6F" w14:textId="77777777" w:rsidR="0035583A" w:rsidRPr="00F829B6" w:rsidRDefault="0035583A" w:rsidP="0074607E">
            <w:pPr>
              <w:pStyle w:val="TAC"/>
              <w:keepNext w:val="0"/>
              <w:keepLines w:val="0"/>
              <w:widowControl w:val="0"/>
            </w:pPr>
            <w:r w:rsidRPr="00F829B6">
              <w:rPr>
                <w:position w:val="-10"/>
              </w:rPr>
              <w:object w:dxaOrig="880" w:dyaOrig="360" w14:anchorId="59D11153">
                <v:shape id="_x0000_i1433" type="#_x0000_t75" style="width:43.95pt;height:18.7pt" o:ole="">
                  <v:imagedata r:id="rId742" o:title=""/>
                </v:shape>
                <o:OLEObject Type="Embed" ProgID="Equation.3" ShapeID="_x0000_i1433" DrawAspect="Content" ObjectID="_1755942379" r:id="rId743"/>
              </w:object>
            </w:r>
          </w:p>
        </w:tc>
        <w:tc>
          <w:tcPr>
            <w:tcW w:w="0" w:type="auto"/>
            <w:shd w:val="clear" w:color="auto" w:fill="auto"/>
            <w:vAlign w:val="center"/>
          </w:tcPr>
          <w:p w14:paraId="22AA10A3" w14:textId="77777777" w:rsidR="0035583A" w:rsidRPr="00F829B6" w:rsidRDefault="0035583A" w:rsidP="0074607E">
            <w:pPr>
              <w:pStyle w:val="TAC"/>
              <w:keepNext w:val="0"/>
              <w:keepLines w:val="0"/>
              <w:widowControl w:val="0"/>
            </w:pPr>
            <w:r w:rsidRPr="00F829B6">
              <w:rPr>
                <w:position w:val="-10"/>
              </w:rPr>
              <w:object w:dxaOrig="960" w:dyaOrig="360" w14:anchorId="44928A9F">
                <v:shape id="_x0000_i1434" type="#_x0000_t75" style="width:46.75pt;height:18.7pt" o:ole="">
                  <v:imagedata r:id="rId744" o:title=""/>
                </v:shape>
                <o:OLEObject Type="Embed" ProgID="Equation.3" ShapeID="_x0000_i1434" DrawAspect="Content" ObjectID="_1755942380" r:id="rId745"/>
              </w:object>
            </w:r>
          </w:p>
        </w:tc>
        <w:tc>
          <w:tcPr>
            <w:tcW w:w="0" w:type="auto"/>
            <w:shd w:val="clear" w:color="auto" w:fill="auto"/>
            <w:vAlign w:val="center"/>
          </w:tcPr>
          <w:p w14:paraId="714CF27C" w14:textId="77777777" w:rsidR="0035583A" w:rsidRPr="00F829B6" w:rsidRDefault="0035583A" w:rsidP="0074607E">
            <w:pPr>
              <w:pStyle w:val="TAC"/>
              <w:keepNext w:val="0"/>
              <w:keepLines w:val="0"/>
              <w:widowControl w:val="0"/>
            </w:pPr>
            <w:r w:rsidRPr="00F829B6">
              <w:rPr>
                <w:position w:val="-10"/>
              </w:rPr>
              <w:object w:dxaOrig="859" w:dyaOrig="340" w14:anchorId="44DCDE10">
                <v:shape id="_x0000_i1435" type="#_x0000_t75" style="width:43pt;height:17.75pt" o:ole="">
                  <v:imagedata r:id="rId746" o:title=""/>
                </v:shape>
                <o:OLEObject Type="Embed" ProgID="Equation.3" ShapeID="_x0000_i1435" DrawAspect="Content" ObjectID="_1755942381" r:id="rId747"/>
              </w:object>
            </w:r>
          </w:p>
        </w:tc>
      </w:tr>
      <w:tr w:rsidR="0035583A" w:rsidRPr="00F829B6" w14:paraId="032D35F1" w14:textId="77777777" w:rsidTr="00A02649">
        <w:trPr>
          <w:cantSplit/>
          <w:jc w:val="center"/>
        </w:trPr>
        <w:tc>
          <w:tcPr>
            <w:tcW w:w="0" w:type="auto"/>
            <w:shd w:val="clear" w:color="auto" w:fill="auto"/>
            <w:vAlign w:val="center"/>
          </w:tcPr>
          <w:p w14:paraId="7899225E" w14:textId="77777777" w:rsidR="0035583A" w:rsidRPr="00F829B6" w:rsidRDefault="0035583A" w:rsidP="0074607E">
            <w:pPr>
              <w:pStyle w:val="TAC"/>
              <w:keepNext w:val="0"/>
              <w:keepLines w:val="0"/>
              <w:widowControl w:val="0"/>
            </w:pPr>
            <w:r w:rsidRPr="00F829B6">
              <w:t>12</w:t>
            </w:r>
          </w:p>
        </w:tc>
        <w:tc>
          <w:tcPr>
            <w:tcW w:w="0" w:type="auto"/>
            <w:shd w:val="clear" w:color="auto" w:fill="auto"/>
            <w:vAlign w:val="center"/>
          </w:tcPr>
          <w:p w14:paraId="25C87BAB" w14:textId="77777777" w:rsidR="0035583A" w:rsidRPr="00F829B6" w:rsidRDefault="0035583A" w:rsidP="0074607E">
            <w:pPr>
              <w:pStyle w:val="TAC"/>
              <w:keepNext w:val="0"/>
              <w:keepLines w:val="0"/>
              <w:widowControl w:val="0"/>
            </w:pPr>
            <w:r w:rsidRPr="00F829B6">
              <w:rPr>
                <w:position w:val="-10"/>
              </w:rPr>
              <w:object w:dxaOrig="1840" w:dyaOrig="360" w14:anchorId="683FDFA8">
                <v:shape id="_x0000_i1436" type="#_x0000_t75" style="width:91.65pt;height:18.7pt" o:ole="">
                  <v:imagedata r:id="rId748" o:title=""/>
                </v:shape>
                <o:OLEObject Type="Embed" ProgID="Equation.3" ShapeID="_x0000_i1436" DrawAspect="Content" ObjectID="_1755942382" r:id="rId749"/>
              </w:object>
            </w:r>
          </w:p>
        </w:tc>
        <w:tc>
          <w:tcPr>
            <w:tcW w:w="0" w:type="auto"/>
            <w:shd w:val="clear" w:color="auto" w:fill="auto"/>
            <w:vAlign w:val="center"/>
          </w:tcPr>
          <w:p w14:paraId="173D0AFE" w14:textId="77777777" w:rsidR="0035583A" w:rsidRPr="00F829B6" w:rsidRDefault="0035583A" w:rsidP="0074607E">
            <w:pPr>
              <w:pStyle w:val="TAC"/>
              <w:keepNext w:val="0"/>
              <w:keepLines w:val="0"/>
              <w:widowControl w:val="0"/>
            </w:pPr>
            <w:r w:rsidRPr="00F829B6">
              <w:rPr>
                <w:position w:val="-10"/>
              </w:rPr>
              <w:object w:dxaOrig="420" w:dyaOrig="340" w14:anchorId="757413AF">
                <v:shape id="_x0000_i1437" type="#_x0000_t75" style="width:20.55pt;height:17.75pt" o:ole="">
                  <v:imagedata r:id="rId750" o:title=""/>
                </v:shape>
                <o:OLEObject Type="Embed" ProgID="Equation.3" ShapeID="_x0000_i1437" DrawAspect="Content" ObjectID="_1755942383" r:id="rId751"/>
              </w:object>
            </w:r>
          </w:p>
        </w:tc>
        <w:tc>
          <w:tcPr>
            <w:tcW w:w="0" w:type="auto"/>
            <w:shd w:val="clear" w:color="auto" w:fill="auto"/>
            <w:vAlign w:val="center"/>
          </w:tcPr>
          <w:p w14:paraId="1BDB6AC6" w14:textId="77777777" w:rsidR="0035583A" w:rsidRPr="00F829B6" w:rsidRDefault="0035583A" w:rsidP="0074607E">
            <w:pPr>
              <w:pStyle w:val="TAC"/>
              <w:keepNext w:val="0"/>
              <w:keepLines w:val="0"/>
              <w:widowControl w:val="0"/>
            </w:pPr>
            <w:r w:rsidRPr="00F829B6">
              <w:rPr>
                <w:position w:val="-10"/>
              </w:rPr>
              <w:object w:dxaOrig="900" w:dyaOrig="360" w14:anchorId="012410BF">
                <v:shape id="_x0000_i1438" type="#_x0000_t75" style="width:44.9pt;height:18.7pt" o:ole="">
                  <v:imagedata r:id="rId752" o:title=""/>
                </v:shape>
                <o:OLEObject Type="Embed" ProgID="Equation.3" ShapeID="_x0000_i1438" DrawAspect="Content" ObjectID="_1755942384" r:id="rId753"/>
              </w:object>
            </w:r>
          </w:p>
        </w:tc>
        <w:tc>
          <w:tcPr>
            <w:tcW w:w="0" w:type="auto"/>
            <w:shd w:val="clear" w:color="auto" w:fill="auto"/>
            <w:vAlign w:val="center"/>
          </w:tcPr>
          <w:p w14:paraId="4B9BDFC2" w14:textId="77777777" w:rsidR="0035583A" w:rsidRPr="00F829B6" w:rsidRDefault="0035583A" w:rsidP="0074607E">
            <w:pPr>
              <w:pStyle w:val="TAC"/>
              <w:keepNext w:val="0"/>
              <w:keepLines w:val="0"/>
              <w:widowControl w:val="0"/>
            </w:pPr>
            <w:r w:rsidRPr="00F829B6">
              <w:rPr>
                <w:position w:val="-10"/>
              </w:rPr>
              <w:object w:dxaOrig="940" w:dyaOrig="360" w14:anchorId="5FA31FB7">
                <v:shape id="_x0000_i1439" type="#_x0000_t75" style="width:46.75pt;height:18.7pt" o:ole="">
                  <v:imagedata r:id="rId754" o:title=""/>
                </v:shape>
                <o:OLEObject Type="Embed" ProgID="Equation.3" ShapeID="_x0000_i1439" DrawAspect="Content" ObjectID="_1755942385" r:id="rId755"/>
              </w:object>
            </w:r>
          </w:p>
        </w:tc>
        <w:tc>
          <w:tcPr>
            <w:tcW w:w="0" w:type="auto"/>
            <w:shd w:val="clear" w:color="auto" w:fill="auto"/>
            <w:vAlign w:val="center"/>
          </w:tcPr>
          <w:p w14:paraId="35E3E74D" w14:textId="77777777" w:rsidR="0035583A" w:rsidRPr="00F829B6" w:rsidRDefault="0035583A" w:rsidP="0074607E">
            <w:pPr>
              <w:pStyle w:val="TAC"/>
              <w:keepNext w:val="0"/>
              <w:keepLines w:val="0"/>
              <w:widowControl w:val="0"/>
            </w:pPr>
            <w:r w:rsidRPr="00F829B6">
              <w:rPr>
                <w:position w:val="-10"/>
              </w:rPr>
              <w:object w:dxaOrig="859" w:dyaOrig="340" w14:anchorId="10048F65">
                <v:shape id="_x0000_i1440" type="#_x0000_t75" style="width:43pt;height:17.75pt" o:ole="">
                  <v:imagedata r:id="rId756" o:title=""/>
                </v:shape>
                <o:OLEObject Type="Embed" ProgID="Equation.3" ShapeID="_x0000_i1440" DrawAspect="Content" ObjectID="_1755942386" r:id="rId757"/>
              </w:object>
            </w:r>
          </w:p>
        </w:tc>
      </w:tr>
      <w:tr w:rsidR="0035583A" w:rsidRPr="00F829B6" w14:paraId="6A87D847" w14:textId="77777777" w:rsidTr="00A02649">
        <w:trPr>
          <w:cantSplit/>
          <w:jc w:val="center"/>
        </w:trPr>
        <w:tc>
          <w:tcPr>
            <w:tcW w:w="0" w:type="auto"/>
            <w:shd w:val="clear" w:color="auto" w:fill="auto"/>
            <w:vAlign w:val="center"/>
          </w:tcPr>
          <w:p w14:paraId="787AFE2B"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2175AA7E" w14:textId="77777777" w:rsidR="0035583A" w:rsidRPr="00F829B6" w:rsidRDefault="0035583A" w:rsidP="0074607E">
            <w:pPr>
              <w:pStyle w:val="TAC"/>
              <w:keepNext w:val="0"/>
              <w:keepLines w:val="0"/>
              <w:widowControl w:val="0"/>
            </w:pPr>
            <w:r w:rsidRPr="00F829B6">
              <w:rPr>
                <w:position w:val="-10"/>
              </w:rPr>
              <w:object w:dxaOrig="1820" w:dyaOrig="360" w14:anchorId="19FDC174">
                <v:shape id="_x0000_i1441" type="#_x0000_t75" style="width:89.75pt;height:18.7pt" o:ole="">
                  <v:imagedata r:id="rId758" o:title=""/>
                </v:shape>
                <o:OLEObject Type="Embed" ProgID="Equation.3" ShapeID="_x0000_i1441" DrawAspect="Content" ObjectID="_1755942387" r:id="rId759"/>
              </w:object>
            </w:r>
          </w:p>
        </w:tc>
        <w:tc>
          <w:tcPr>
            <w:tcW w:w="0" w:type="auto"/>
            <w:shd w:val="clear" w:color="auto" w:fill="auto"/>
            <w:vAlign w:val="center"/>
          </w:tcPr>
          <w:p w14:paraId="3A1A5959" w14:textId="77777777" w:rsidR="0035583A" w:rsidRPr="00F829B6" w:rsidRDefault="0035583A" w:rsidP="0074607E">
            <w:pPr>
              <w:pStyle w:val="TAC"/>
              <w:keepNext w:val="0"/>
              <w:keepLines w:val="0"/>
              <w:widowControl w:val="0"/>
            </w:pPr>
            <w:r w:rsidRPr="00F829B6">
              <w:rPr>
                <w:position w:val="-10"/>
              </w:rPr>
              <w:object w:dxaOrig="420" w:dyaOrig="340" w14:anchorId="36F3359D">
                <v:shape id="_x0000_i1442" type="#_x0000_t75" style="width:20.55pt;height:17.75pt" o:ole="">
                  <v:imagedata r:id="rId760" o:title=""/>
                </v:shape>
                <o:OLEObject Type="Embed" ProgID="Equation.3" ShapeID="_x0000_i1442" DrawAspect="Content" ObjectID="_1755942388" r:id="rId761"/>
              </w:object>
            </w:r>
          </w:p>
        </w:tc>
        <w:tc>
          <w:tcPr>
            <w:tcW w:w="0" w:type="auto"/>
            <w:shd w:val="clear" w:color="auto" w:fill="auto"/>
            <w:vAlign w:val="center"/>
          </w:tcPr>
          <w:p w14:paraId="1FE2804E" w14:textId="77777777" w:rsidR="0035583A" w:rsidRPr="00F829B6" w:rsidRDefault="0035583A" w:rsidP="0074607E">
            <w:pPr>
              <w:pStyle w:val="TAC"/>
              <w:keepNext w:val="0"/>
              <w:keepLines w:val="0"/>
              <w:widowControl w:val="0"/>
            </w:pPr>
            <w:r w:rsidRPr="00F829B6">
              <w:rPr>
                <w:position w:val="-10"/>
              </w:rPr>
              <w:object w:dxaOrig="900" w:dyaOrig="360" w14:anchorId="2B5CA3E6">
                <v:shape id="_x0000_i1443" type="#_x0000_t75" style="width:44.9pt;height:18.7pt" o:ole="">
                  <v:imagedata r:id="rId762" o:title=""/>
                </v:shape>
                <o:OLEObject Type="Embed" ProgID="Equation.3" ShapeID="_x0000_i1443" DrawAspect="Content" ObjectID="_1755942389" r:id="rId763"/>
              </w:object>
            </w:r>
          </w:p>
        </w:tc>
        <w:tc>
          <w:tcPr>
            <w:tcW w:w="0" w:type="auto"/>
            <w:shd w:val="clear" w:color="auto" w:fill="auto"/>
            <w:vAlign w:val="center"/>
          </w:tcPr>
          <w:p w14:paraId="4F60E310" w14:textId="77777777" w:rsidR="0035583A" w:rsidRPr="00F829B6" w:rsidRDefault="0035583A" w:rsidP="0074607E">
            <w:pPr>
              <w:pStyle w:val="TAC"/>
              <w:keepNext w:val="0"/>
              <w:keepLines w:val="0"/>
              <w:widowControl w:val="0"/>
            </w:pPr>
            <w:r w:rsidRPr="00F829B6">
              <w:rPr>
                <w:position w:val="-10"/>
              </w:rPr>
              <w:object w:dxaOrig="940" w:dyaOrig="360" w14:anchorId="1C087C8F">
                <v:shape id="_x0000_i1444" type="#_x0000_t75" style="width:46.75pt;height:18.7pt" o:ole="">
                  <v:imagedata r:id="rId764" o:title=""/>
                </v:shape>
                <o:OLEObject Type="Embed" ProgID="Equation.3" ShapeID="_x0000_i1444" DrawAspect="Content" ObjectID="_1755942390" r:id="rId765"/>
              </w:object>
            </w:r>
          </w:p>
        </w:tc>
        <w:tc>
          <w:tcPr>
            <w:tcW w:w="0" w:type="auto"/>
            <w:shd w:val="clear" w:color="auto" w:fill="auto"/>
            <w:vAlign w:val="center"/>
          </w:tcPr>
          <w:p w14:paraId="52F3B587" w14:textId="77777777" w:rsidR="0035583A" w:rsidRPr="00F829B6" w:rsidRDefault="0035583A" w:rsidP="0074607E">
            <w:pPr>
              <w:pStyle w:val="TAC"/>
              <w:keepNext w:val="0"/>
              <w:keepLines w:val="0"/>
              <w:widowControl w:val="0"/>
            </w:pPr>
            <w:r w:rsidRPr="00F829B6">
              <w:rPr>
                <w:position w:val="-10"/>
              </w:rPr>
              <w:object w:dxaOrig="859" w:dyaOrig="340" w14:anchorId="0C9F30CD">
                <v:shape id="_x0000_i1445" type="#_x0000_t75" style="width:43pt;height:17.75pt" o:ole="">
                  <v:imagedata r:id="rId766" o:title=""/>
                </v:shape>
                <o:OLEObject Type="Embed" ProgID="Equation.3" ShapeID="_x0000_i1445" DrawAspect="Content" ObjectID="_1755942391" r:id="rId767"/>
              </w:object>
            </w:r>
          </w:p>
        </w:tc>
      </w:tr>
      <w:tr w:rsidR="0035583A" w:rsidRPr="00F829B6" w14:paraId="0DAECBCD" w14:textId="77777777" w:rsidTr="00A02649">
        <w:trPr>
          <w:cantSplit/>
          <w:jc w:val="center"/>
        </w:trPr>
        <w:tc>
          <w:tcPr>
            <w:tcW w:w="0" w:type="auto"/>
            <w:shd w:val="clear" w:color="auto" w:fill="auto"/>
            <w:vAlign w:val="center"/>
          </w:tcPr>
          <w:p w14:paraId="78810CA2" w14:textId="77777777" w:rsidR="0035583A" w:rsidRPr="00F829B6" w:rsidRDefault="0035583A" w:rsidP="0074607E">
            <w:pPr>
              <w:pStyle w:val="TAC"/>
              <w:keepNext w:val="0"/>
              <w:keepLines w:val="0"/>
              <w:widowControl w:val="0"/>
            </w:pPr>
            <w:r w:rsidRPr="00F829B6">
              <w:t>14</w:t>
            </w:r>
          </w:p>
        </w:tc>
        <w:tc>
          <w:tcPr>
            <w:tcW w:w="0" w:type="auto"/>
            <w:shd w:val="clear" w:color="auto" w:fill="auto"/>
            <w:vAlign w:val="center"/>
          </w:tcPr>
          <w:p w14:paraId="09CE91D3" w14:textId="77777777" w:rsidR="0035583A" w:rsidRPr="00F829B6" w:rsidRDefault="0035583A" w:rsidP="0074607E">
            <w:pPr>
              <w:pStyle w:val="TAC"/>
              <w:keepNext w:val="0"/>
              <w:keepLines w:val="0"/>
              <w:widowControl w:val="0"/>
            </w:pPr>
            <w:r w:rsidRPr="00F829B6">
              <w:rPr>
                <w:position w:val="-10"/>
              </w:rPr>
              <w:object w:dxaOrig="1840" w:dyaOrig="360" w14:anchorId="521FDA73">
                <v:shape id="_x0000_i1446" type="#_x0000_t75" style="width:91.65pt;height:18.7pt" o:ole="">
                  <v:imagedata r:id="rId768" o:title=""/>
                </v:shape>
                <o:OLEObject Type="Embed" ProgID="Equation.3" ShapeID="_x0000_i1446" DrawAspect="Content" ObjectID="_1755942392" r:id="rId769"/>
              </w:object>
            </w:r>
          </w:p>
        </w:tc>
        <w:tc>
          <w:tcPr>
            <w:tcW w:w="0" w:type="auto"/>
            <w:shd w:val="clear" w:color="auto" w:fill="auto"/>
            <w:vAlign w:val="center"/>
          </w:tcPr>
          <w:p w14:paraId="54BCFF94" w14:textId="77777777" w:rsidR="0035583A" w:rsidRPr="00F829B6" w:rsidRDefault="0035583A" w:rsidP="0074607E">
            <w:pPr>
              <w:pStyle w:val="TAC"/>
              <w:keepNext w:val="0"/>
              <w:keepLines w:val="0"/>
              <w:widowControl w:val="0"/>
            </w:pPr>
            <w:r w:rsidRPr="00F829B6">
              <w:rPr>
                <w:position w:val="-10"/>
              </w:rPr>
              <w:object w:dxaOrig="420" w:dyaOrig="340" w14:anchorId="2B0C4D8A">
                <v:shape id="_x0000_i1447" type="#_x0000_t75" style="width:20.55pt;height:17.75pt" o:ole="">
                  <v:imagedata r:id="rId770" o:title=""/>
                </v:shape>
                <o:OLEObject Type="Embed" ProgID="Equation.3" ShapeID="_x0000_i1447" DrawAspect="Content" ObjectID="_1755942393" r:id="rId771"/>
              </w:object>
            </w:r>
          </w:p>
        </w:tc>
        <w:tc>
          <w:tcPr>
            <w:tcW w:w="0" w:type="auto"/>
            <w:shd w:val="clear" w:color="auto" w:fill="auto"/>
            <w:vAlign w:val="center"/>
          </w:tcPr>
          <w:p w14:paraId="71A5A5E2" w14:textId="77777777" w:rsidR="0035583A" w:rsidRPr="00F829B6" w:rsidRDefault="0035583A" w:rsidP="0074607E">
            <w:pPr>
              <w:pStyle w:val="TAC"/>
              <w:keepNext w:val="0"/>
              <w:keepLines w:val="0"/>
              <w:widowControl w:val="0"/>
            </w:pPr>
            <w:r w:rsidRPr="00F829B6">
              <w:rPr>
                <w:position w:val="-10"/>
              </w:rPr>
              <w:object w:dxaOrig="880" w:dyaOrig="360" w14:anchorId="12075FDB">
                <v:shape id="_x0000_i1448" type="#_x0000_t75" style="width:43.95pt;height:18.7pt" o:ole="">
                  <v:imagedata r:id="rId772" o:title=""/>
                </v:shape>
                <o:OLEObject Type="Embed" ProgID="Equation.3" ShapeID="_x0000_i1448" DrawAspect="Content" ObjectID="_1755942394" r:id="rId773"/>
              </w:object>
            </w:r>
          </w:p>
        </w:tc>
        <w:tc>
          <w:tcPr>
            <w:tcW w:w="0" w:type="auto"/>
            <w:shd w:val="clear" w:color="auto" w:fill="auto"/>
            <w:vAlign w:val="center"/>
          </w:tcPr>
          <w:p w14:paraId="7AD9B620" w14:textId="77777777" w:rsidR="0035583A" w:rsidRPr="00F829B6" w:rsidRDefault="0035583A" w:rsidP="0074607E">
            <w:pPr>
              <w:pStyle w:val="TAC"/>
              <w:keepNext w:val="0"/>
              <w:keepLines w:val="0"/>
              <w:widowControl w:val="0"/>
            </w:pPr>
            <w:r w:rsidRPr="00F829B6">
              <w:rPr>
                <w:position w:val="-10"/>
              </w:rPr>
              <w:object w:dxaOrig="940" w:dyaOrig="360" w14:anchorId="3FF51B4B">
                <v:shape id="_x0000_i1449" type="#_x0000_t75" style="width:46.75pt;height:18.7pt" o:ole="">
                  <v:imagedata r:id="rId774" o:title=""/>
                </v:shape>
                <o:OLEObject Type="Embed" ProgID="Equation.3" ShapeID="_x0000_i1449" DrawAspect="Content" ObjectID="_1755942395" r:id="rId775"/>
              </w:object>
            </w:r>
          </w:p>
        </w:tc>
        <w:tc>
          <w:tcPr>
            <w:tcW w:w="0" w:type="auto"/>
            <w:shd w:val="clear" w:color="auto" w:fill="auto"/>
            <w:vAlign w:val="center"/>
          </w:tcPr>
          <w:p w14:paraId="0D2CE08A" w14:textId="77777777" w:rsidR="0035583A" w:rsidRPr="00F829B6" w:rsidRDefault="0035583A" w:rsidP="0074607E">
            <w:pPr>
              <w:pStyle w:val="TAC"/>
              <w:keepNext w:val="0"/>
              <w:keepLines w:val="0"/>
              <w:widowControl w:val="0"/>
            </w:pPr>
            <w:r w:rsidRPr="00F829B6">
              <w:rPr>
                <w:position w:val="-10"/>
              </w:rPr>
              <w:object w:dxaOrig="880" w:dyaOrig="340" w14:anchorId="3924D1B5">
                <v:shape id="_x0000_i1450" type="#_x0000_t75" style="width:43.95pt;height:17.75pt" o:ole="">
                  <v:imagedata r:id="rId776" o:title=""/>
                </v:shape>
                <o:OLEObject Type="Embed" ProgID="Equation.3" ShapeID="_x0000_i1450" DrawAspect="Content" ObjectID="_1755942396" r:id="rId777"/>
              </w:object>
            </w:r>
          </w:p>
        </w:tc>
      </w:tr>
      <w:tr w:rsidR="0035583A" w:rsidRPr="00F829B6" w14:paraId="115910BF" w14:textId="77777777" w:rsidTr="00A02649">
        <w:trPr>
          <w:cantSplit/>
          <w:jc w:val="center"/>
        </w:trPr>
        <w:tc>
          <w:tcPr>
            <w:tcW w:w="0" w:type="auto"/>
            <w:shd w:val="clear" w:color="auto" w:fill="auto"/>
            <w:vAlign w:val="center"/>
          </w:tcPr>
          <w:p w14:paraId="05CD3DC2"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2DC6FD7D" w14:textId="77777777" w:rsidR="0035583A" w:rsidRPr="00F829B6" w:rsidRDefault="0035583A" w:rsidP="0074607E">
            <w:pPr>
              <w:pStyle w:val="TAC"/>
              <w:keepNext w:val="0"/>
              <w:keepLines w:val="0"/>
              <w:widowControl w:val="0"/>
            </w:pPr>
            <w:r w:rsidRPr="00F829B6">
              <w:rPr>
                <w:position w:val="-10"/>
              </w:rPr>
              <w:object w:dxaOrig="1540" w:dyaOrig="360" w14:anchorId="548DCED7">
                <v:shape id="_x0000_i1451" type="#_x0000_t75" style="width:76.7pt;height:18.7pt" o:ole="">
                  <v:imagedata r:id="rId778" o:title=""/>
                </v:shape>
                <o:OLEObject Type="Embed" ProgID="Equation.3" ShapeID="_x0000_i1451" DrawAspect="Content" ObjectID="_1755942397" r:id="rId779"/>
              </w:object>
            </w:r>
          </w:p>
        </w:tc>
        <w:tc>
          <w:tcPr>
            <w:tcW w:w="0" w:type="auto"/>
            <w:shd w:val="clear" w:color="auto" w:fill="auto"/>
            <w:vAlign w:val="center"/>
          </w:tcPr>
          <w:p w14:paraId="45F77F39" w14:textId="77777777" w:rsidR="0035583A" w:rsidRPr="00F829B6" w:rsidRDefault="0035583A" w:rsidP="0074607E">
            <w:pPr>
              <w:pStyle w:val="TAC"/>
              <w:keepNext w:val="0"/>
              <w:keepLines w:val="0"/>
              <w:widowControl w:val="0"/>
            </w:pPr>
            <w:r w:rsidRPr="00F829B6">
              <w:rPr>
                <w:position w:val="-10"/>
              </w:rPr>
              <w:object w:dxaOrig="420" w:dyaOrig="340" w14:anchorId="5F44EFE3">
                <v:shape id="_x0000_i1452" type="#_x0000_t75" style="width:20.55pt;height:17.75pt" o:ole="">
                  <v:imagedata r:id="rId780" o:title=""/>
                </v:shape>
                <o:OLEObject Type="Embed" ProgID="Equation.3" ShapeID="_x0000_i1452" DrawAspect="Content" ObjectID="_1755942398" r:id="rId781"/>
              </w:object>
            </w:r>
          </w:p>
        </w:tc>
        <w:tc>
          <w:tcPr>
            <w:tcW w:w="0" w:type="auto"/>
            <w:shd w:val="clear" w:color="auto" w:fill="auto"/>
            <w:vAlign w:val="center"/>
          </w:tcPr>
          <w:p w14:paraId="42D88D3E" w14:textId="77777777" w:rsidR="0035583A" w:rsidRPr="00F829B6" w:rsidRDefault="0035583A" w:rsidP="0074607E">
            <w:pPr>
              <w:pStyle w:val="TAC"/>
              <w:keepNext w:val="0"/>
              <w:keepLines w:val="0"/>
              <w:widowControl w:val="0"/>
            </w:pPr>
            <w:r w:rsidRPr="00F829B6">
              <w:rPr>
                <w:position w:val="-10"/>
              </w:rPr>
              <w:object w:dxaOrig="900" w:dyaOrig="360" w14:anchorId="72B3B2E0">
                <v:shape id="_x0000_i1453" type="#_x0000_t75" style="width:44.9pt;height:18.7pt" o:ole="">
                  <v:imagedata r:id="rId782" o:title=""/>
                </v:shape>
                <o:OLEObject Type="Embed" ProgID="Equation.3" ShapeID="_x0000_i1453" DrawAspect="Content" ObjectID="_1755942399" r:id="rId783"/>
              </w:object>
            </w:r>
          </w:p>
        </w:tc>
        <w:tc>
          <w:tcPr>
            <w:tcW w:w="0" w:type="auto"/>
            <w:shd w:val="clear" w:color="auto" w:fill="auto"/>
            <w:vAlign w:val="center"/>
          </w:tcPr>
          <w:p w14:paraId="08AF4DB5" w14:textId="77777777" w:rsidR="0035583A" w:rsidRPr="00F829B6" w:rsidRDefault="0035583A" w:rsidP="0074607E">
            <w:pPr>
              <w:pStyle w:val="TAC"/>
              <w:keepNext w:val="0"/>
              <w:keepLines w:val="0"/>
              <w:widowControl w:val="0"/>
            </w:pPr>
            <w:r w:rsidRPr="00F829B6">
              <w:rPr>
                <w:position w:val="-10"/>
              </w:rPr>
              <w:object w:dxaOrig="940" w:dyaOrig="360" w14:anchorId="72E22C4A">
                <v:shape id="_x0000_i1454" type="#_x0000_t75" style="width:46.75pt;height:18.7pt" o:ole="">
                  <v:imagedata r:id="rId784" o:title=""/>
                </v:shape>
                <o:OLEObject Type="Embed" ProgID="Equation.3" ShapeID="_x0000_i1454" DrawAspect="Content" ObjectID="_1755942400" r:id="rId785"/>
              </w:object>
            </w:r>
          </w:p>
        </w:tc>
        <w:tc>
          <w:tcPr>
            <w:tcW w:w="0" w:type="auto"/>
            <w:shd w:val="clear" w:color="auto" w:fill="auto"/>
            <w:vAlign w:val="center"/>
          </w:tcPr>
          <w:p w14:paraId="4844C57C" w14:textId="77777777" w:rsidR="0035583A" w:rsidRPr="00F829B6" w:rsidRDefault="0035583A" w:rsidP="0074607E">
            <w:pPr>
              <w:pStyle w:val="TAC"/>
              <w:keepNext w:val="0"/>
              <w:keepLines w:val="0"/>
              <w:widowControl w:val="0"/>
            </w:pPr>
            <w:r w:rsidRPr="00F829B6">
              <w:rPr>
                <w:position w:val="-12"/>
              </w:rPr>
              <w:object w:dxaOrig="940" w:dyaOrig="380" w14:anchorId="69CA08E5">
                <v:shape id="_x0000_i1455" type="#_x0000_t75" style="width:46.75pt;height:18.7pt" o:ole="">
                  <v:imagedata r:id="rId786" o:title=""/>
                </v:shape>
                <o:OLEObject Type="Embed" ProgID="Equation.3" ShapeID="_x0000_i1455" DrawAspect="Content" ObjectID="_1755942401" r:id="rId787"/>
              </w:object>
            </w:r>
          </w:p>
        </w:tc>
      </w:tr>
    </w:tbl>
    <w:p w14:paraId="20E43C0A" w14:textId="77777777" w:rsidR="0035583A" w:rsidRPr="00F829B6" w:rsidRDefault="0035583A" w:rsidP="0074607E">
      <w:pPr>
        <w:widowControl w:val="0"/>
      </w:pPr>
    </w:p>
    <w:p w14:paraId="6EE01E80" w14:textId="77777777" w:rsidR="0035583A" w:rsidRPr="00F829B6" w:rsidRDefault="0035583A" w:rsidP="0074607E">
      <w:pPr>
        <w:widowControl w:val="0"/>
      </w:pPr>
      <w:r w:rsidRPr="00F829B6">
        <w:t xml:space="preserve">For the purpose of CSI reporting for </w:t>
      </w:r>
      <w:r w:rsidR="00B85576" w:rsidRPr="00F829B6">
        <w:t xml:space="preserve">8, 12, 16, 20, 24, 28, and 32 </w:t>
      </w:r>
      <w:r w:rsidRPr="00F829B6">
        <w:t>CSI reference signals the codebooks are given in clause 7.2.4 of 3GPP TS 36.213 [4].</w:t>
      </w:r>
    </w:p>
    <w:p w14:paraId="26FF10A8" w14:textId="77777777" w:rsidR="0035583A" w:rsidRPr="00F829B6" w:rsidRDefault="0035583A" w:rsidP="0074607E">
      <w:pPr>
        <w:pStyle w:val="Heading4"/>
        <w:keepNext w:val="0"/>
        <w:keepLines w:val="0"/>
        <w:widowControl w:val="0"/>
      </w:pPr>
      <w:bookmarkStart w:id="48" w:name="_Toc454818028"/>
      <w:r w:rsidRPr="00F829B6">
        <w:t>6.3.4.3</w:t>
      </w:r>
      <w:r w:rsidRPr="00F829B6">
        <w:tab/>
        <w:t>Precoding for transmit diversity</w:t>
      </w:r>
      <w:bookmarkEnd w:id="48"/>
    </w:p>
    <w:p w14:paraId="222ED620" w14:textId="77777777" w:rsidR="0035583A" w:rsidRPr="00F829B6" w:rsidRDefault="0035583A" w:rsidP="0074607E">
      <w:pPr>
        <w:widowControl w:val="0"/>
      </w:pPr>
      <w:r w:rsidRPr="00F829B6">
        <w:t>Precoding for transmit diversity is only used in combination with layer mapping for transmit diversity as described in clause 6.3.3.3. The precoding operation for transmit diversity is defined for two and four antenna ports.</w:t>
      </w:r>
    </w:p>
    <w:p w14:paraId="79D93BF9" w14:textId="77777777" w:rsidR="0035583A" w:rsidRPr="00F829B6" w:rsidRDefault="0035583A" w:rsidP="0074607E">
      <w:pPr>
        <w:widowControl w:val="0"/>
      </w:pPr>
      <w:r w:rsidRPr="00F829B6">
        <w:t xml:space="preserve">For transmission on two antenna ports, </w:t>
      </w:r>
      <w:r w:rsidRPr="00F829B6">
        <w:rPr>
          <w:position w:val="-10"/>
        </w:rPr>
        <w:object w:dxaOrig="740" w:dyaOrig="300" w14:anchorId="06C41655">
          <v:shape id="_x0000_i1456" type="#_x0000_t75" style="width:36.45pt;height:14.95pt" o:ole="">
            <v:imagedata r:id="rId568" o:title=""/>
          </v:shape>
          <o:OLEObject Type="Embed" ProgID="Equation.3" ShapeID="_x0000_i1456" DrawAspect="Content" ObjectID="_1755942402" r:id="rId788"/>
        </w:object>
      </w:r>
      <w:r w:rsidRPr="00F829B6">
        <w:t xml:space="preserve">, the output </w:t>
      </w:r>
      <w:r w:rsidRPr="00F829B6">
        <w:rPr>
          <w:position w:val="-10"/>
        </w:rPr>
        <w:object w:dxaOrig="1980" w:dyaOrig="400" w14:anchorId="2B9965E4">
          <v:shape id="_x0000_i1457" type="#_x0000_t75" style="width:99.1pt;height:19.65pt" o:ole="">
            <v:imagedata r:id="rId789" o:title=""/>
          </v:shape>
          <o:OLEObject Type="Embed" ProgID="Equation.3" ShapeID="_x0000_i1457" DrawAspect="Content" ObjectID="_1755942403" r:id="rId790"/>
        </w:object>
      </w:r>
      <w:r w:rsidRPr="00F829B6">
        <w:t xml:space="preserve">, </w:t>
      </w:r>
      <w:r w:rsidRPr="00F829B6">
        <w:rPr>
          <w:position w:val="-14"/>
        </w:rPr>
        <w:object w:dxaOrig="1579" w:dyaOrig="380" w14:anchorId="36E69958">
          <v:shape id="_x0000_i1458" type="#_x0000_t75" style="width:78.55pt;height:18.7pt" o:ole="">
            <v:imagedata r:id="rId492" o:title=""/>
          </v:shape>
          <o:OLEObject Type="Embed" ProgID="Equation.3" ShapeID="_x0000_i1458" DrawAspect="Content" ObjectID="_1755942404" r:id="rId791"/>
        </w:object>
      </w:r>
      <w:r w:rsidRPr="00F829B6">
        <w:t xml:space="preserve"> of the precoding operation is defined by</w:t>
      </w:r>
    </w:p>
    <w:p w14:paraId="1DDEC20F" w14:textId="77777777" w:rsidR="0035583A" w:rsidRPr="00F829B6" w:rsidRDefault="0035583A" w:rsidP="0074607E">
      <w:pPr>
        <w:pStyle w:val="EQ"/>
        <w:keepLines w:val="0"/>
        <w:widowControl w:val="0"/>
        <w:jc w:val="center"/>
      </w:pPr>
      <w:r w:rsidRPr="00F829B6">
        <w:rPr>
          <w:position w:val="-60"/>
        </w:rPr>
        <w:object w:dxaOrig="4040" w:dyaOrig="1300" w14:anchorId="4795A3AE">
          <v:shape id="_x0000_i1459" type="#_x0000_t75" style="width:201.95pt;height:65.45pt" o:ole="">
            <v:imagedata r:id="rId792" o:title=""/>
          </v:shape>
          <o:OLEObject Type="Embed" ProgID="Equation.3" ShapeID="_x0000_i1459" DrawAspect="Content" ObjectID="_1755942405" r:id="rId793"/>
        </w:object>
      </w:r>
    </w:p>
    <w:p w14:paraId="05C78402" w14:textId="77777777" w:rsidR="00B85576" w:rsidRPr="00F829B6" w:rsidRDefault="0035583A" w:rsidP="0074607E">
      <w:pPr>
        <w:widowControl w:val="0"/>
      </w:pPr>
      <w:r w:rsidRPr="00F829B6">
        <w:t>for</w:t>
      </w:r>
      <w:r w:rsidRPr="00F829B6">
        <w:rPr>
          <w:position w:val="-14"/>
        </w:rPr>
        <w:object w:dxaOrig="1579" w:dyaOrig="380" w14:anchorId="52B51477">
          <v:shape id="_x0000_i1460" type="#_x0000_t75" style="width:78.55pt;height:18.7pt" o:ole="">
            <v:imagedata r:id="rId794" o:title=""/>
          </v:shape>
          <o:OLEObject Type="Embed" ProgID="Equation.3" ShapeID="_x0000_i1460" DrawAspect="Content" ObjectID="_1755942406" r:id="rId795"/>
        </w:object>
      </w:r>
      <w:r w:rsidRPr="00F829B6">
        <w:t xml:space="preserve"> with </w:t>
      </w:r>
      <w:r w:rsidRPr="00F829B6">
        <w:rPr>
          <w:position w:val="-14"/>
        </w:rPr>
        <w:object w:dxaOrig="1400" w:dyaOrig="380" w14:anchorId="07DEF34C">
          <v:shape id="_x0000_i1461" type="#_x0000_t75" style="width:69.2pt;height:18.7pt" o:ole="">
            <v:imagedata r:id="rId796" o:title=""/>
          </v:shape>
          <o:OLEObject Type="Embed" ProgID="Equation.3" ShapeID="_x0000_i1461" DrawAspect="Content" ObjectID="_1755942407" r:id="rId797"/>
        </w:object>
      </w:r>
      <w:r w:rsidRPr="00F829B6">
        <w:t>.</w:t>
      </w:r>
      <w:r w:rsidR="00B85576" w:rsidRPr="00F829B6">
        <w:t xml:space="preserve"> </w:t>
      </w:r>
    </w:p>
    <w:p w14:paraId="521FE9F0" w14:textId="77777777" w:rsidR="00B85576" w:rsidRPr="00F829B6" w:rsidRDefault="001D44C4" w:rsidP="0074607E">
      <w:pPr>
        <w:widowControl w:val="0"/>
      </w:pPr>
      <w:r>
        <w:t>F</w:t>
      </w:r>
      <w:r w:rsidRPr="00F829B6">
        <w:t xml:space="preserve">or </w:t>
      </w:r>
      <w:r w:rsidR="00B85576" w:rsidRPr="00F829B6">
        <w:t xml:space="preserve">rank=1 transmission on two antenna ports, </w:t>
      </w:r>
      <w:r w:rsidR="00B85576" w:rsidRPr="00F829B6">
        <w:rPr>
          <w:position w:val="-10"/>
        </w:rPr>
        <w:object w:dxaOrig="760" w:dyaOrig="300" w14:anchorId="0F286AD4">
          <v:shape id="_x0000_i1462" type="#_x0000_t75" style="width:38.35pt;height:14.95pt" o:ole="">
            <v:imagedata r:id="rId798" o:title=""/>
          </v:shape>
          <o:OLEObject Type="Embed" ProgID="Equation.3" ShapeID="_x0000_i1462" DrawAspect="Content" ObjectID="_1755942408" r:id="rId799"/>
        </w:object>
      </w:r>
      <w:r w:rsidR="00B85576" w:rsidRPr="00F829B6">
        <w:t xml:space="preserve">, the output </w:t>
      </w:r>
      <w:r w:rsidR="00B85576" w:rsidRPr="00F829B6">
        <w:rPr>
          <w:position w:val="-10"/>
        </w:rPr>
        <w:object w:dxaOrig="2000" w:dyaOrig="400" w14:anchorId="1C96EDAE">
          <v:shape id="_x0000_i1463" type="#_x0000_t75" style="width:100.05pt;height:19.65pt" o:ole="">
            <v:imagedata r:id="rId800" o:title=""/>
          </v:shape>
          <o:OLEObject Type="Embed" ProgID="Equation.3" ShapeID="_x0000_i1463" DrawAspect="Content" ObjectID="_1755942409" r:id="rId801"/>
        </w:object>
      </w:r>
      <w:r w:rsidR="00B85576" w:rsidRPr="00F829B6">
        <w:t xml:space="preserve">, </w:t>
      </w:r>
      <w:r w:rsidR="00B85576" w:rsidRPr="00F829B6">
        <w:rPr>
          <w:position w:val="-14"/>
        </w:rPr>
        <w:object w:dxaOrig="1579" w:dyaOrig="380" w14:anchorId="6528FB8F">
          <v:shape id="_x0000_i1464" type="#_x0000_t75" style="width:78.55pt;height:18.7pt" o:ole="">
            <v:imagedata r:id="rId492" o:title=""/>
          </v:shape>
          <o:OLEObject Type="Embed" ProgID="Equation.3" ShapeID="_x0000_i1464" DrawAspect="Content" ObjectID="_1755942410" r:id="rId802"/>
        </w:object>
      </w:r>
      <w:r w:rsidR="00B85576" w:rsidRPr="00F829B6">
        <w:t xml:space="preserve"> of the precoding operation is defined by</w:t>
      </w:r>
    </w:p>
    <w:p w14:paraId="2D5E7248" w14:textId="77777777" w:rsidR="00B85576" w:rsidRPr="00F829B6" w:rsidRDefault="00B05D8A" w:rsidP="0074607E">
      <w:pPr>
        <w:pStyle w:val="EQ"/>
        <w:keepLines w:val="0"/>
        <w:widowControl w:val="0"/>
        <w:jc w:val="center"/>
      </w:pPr>
      <w:r w:rsidRPr="00F829B6">
        <w:rPr>
          <w:position w:val="-68"/>
        </w:rPr>
        <w:object w:dxaOrig="4560" w:dyaOrig="1480" w14:anchorId="7047847F">
          <v:shape id="_x0000_i1465" type="#_x0000_t75" style="width:202.9pt;height:66.4pt" o:ole="">
            <v:imagedata r:id="rId803" o:title=""/>
          </v:shape>
          <o:OLEObject Type="Embed" ProgID="Equation.3" ShapeID="_x0000_i1465" DrawAspect="Content" ObjectID="_1755942411" r:id="rId804"/>
        </w:object>
      </w:r>
    </w:p>
    <w:p w14:paraId="1B5302AF" w14:textId="77777777" w:rsidR="00B85576" w:rsidRPr="00F829B6" w:rsidRDefault="00B85576" w:rsidP="0074607E">
      <w:pPr>
        <w:widowControl w:val="0"/>
      </w:pPr>
      <w:r w:rsidRPr="00F829B6">
        <w:t xml:space="preserve">where </w:t>
      </w:r>
      <w:r w:rsidRPr="00F829B6">
        <w:rPr>
          <w:position w:val="-10"/>
        </w:rPr>
        <w:object w:dxaOrig="520" w:dyaOrig="279" w14:anchorId="02B2FD64">
          <v:shape id="_x0000_i1466" type="#_x0000_t75" style="width:26.2pt;height:14.05pt" o:ole="">
            <v:imagedata r:id="rId805" o:title=""/>
          </v:shape>
          <o:OLEObject Type="Embed" ProgID="Equation.3" ShapeID="_x0000_i1466" DrawAspect="Content" ObjectID="_1755942412" r:id="rId806"/>
        </w:object>
      </w:r>
      <w:r w:rsidRPr="00F829B6">
        <w:t>.</w:t>
      </w:r>
    </w:p>
    <w:p w14:paraId="5A9AB4D6" w14:textId="77777777" w:rsidR="0035583A" w:rsidRPr="00F829B6" w:rsidRDefault="0035583A" w:rsidP="0074607E">
      <w:pPr>
        <w:widowControl w:val="0"/>
      </w:pPr>
      <w:r w:rsidRPr="00F829B6">
        <w:t>For transmission on four antenna ports,</w:t>
      </w:r>
      <w:r w:rsidRPr="00F829B6">
        <w:rPr>
          <w:position w:val="-10"/>
        </w:rPr>
        <w:object w:dxaOrig="1020" w:dyaOrig="300" w14:anchorId="27AFA58B">
          <v:shape id="_x0000_i1467" type="#_x0000_t75" style="width:51.45pt;height:14.95pt" o:ole="">
            <v:imagedata r:id="rId807" o:title=""/>
          </v:shape>
          <o:OLEObject Type="Embed" ProgID="Equation.3" ShapeID="_x0000_i1467" DrawAspect="Content" ObjectID="_1755942413" r:id="rId808"/>
        </w:object>
      </w:r>
      <w:r w:rsidRPr="00F829B6">
        <w:t xml:space="preserve">, the output </w:t>
      </w:r>
      <w:r w:rsidRPr="00F829B6">
        <w:rPr>
          <w:position w:val="-10"/>
        </w:rPr>
        <w:object w:dxaOrig="3400" w:dyaOrig="400" w14:anchorId="186E9287">
          <v:shape id="_x0000_i1468" type="#_x0000_t75" style="width:170.2pt;height:19.65pt" o:ole="">
            <v:imagedata r:id="rId809" o:title=""/>
          </v:shape>
          <o:OLEObject Type="Embed" ProgID="Equation.3" ShapeID="_x0000_i1468" DrawAspect="Content" ObjectID="_1755942414" r:id="rId810"/>
        </w:object>
      </w:r>
      <w:r w:rsidRPr="00F829B6">
        <w:t xml:space="preserve">, </w:t>
      </w:r>
      <w:r w:rsidRPr="00F829B6">
        <w:rPr>
          <w:position w:val="-14"/>
        </w:rPr>
        <w:object w:dxaOrig="1579" w:dyaOrig="380" w14:anchorId="64F80508">
          <v:shape id="_x0000_i1469" type="#_x0000_t75" style="width:78.55pt;height:18.7pt" o:ole="">
            <v:imagedata r:id="rId492" o:title=""/>
          </v:shape>
          <o:OLEObject Type="Embed" ProgID="Equation.3" ShapeID="_x0000_i1469" DrawAspect="Content" ObjectID="_1755942415" r:id="rId811"/>
        </w:object>
      </w:r>
      <w:r w:rsidRPr="00F829B6">
        <w:t xml:space="preserve"> of the precoding operation is defined by</w:t>
      </w:r>
    </w:p>
    <w:p w14:paraId="7C185798" w14:textId="77777777" w:rsidR="0035583A" w:rsidRPr="00F829B6" w:rsidRDefault="0035583A" w:rsidP="0074607E">
      <w:pPr>
        <w:pStyle w:val="EQ"/>
        <w:keepLines w:val="0"/>
        <w:widowControl w:val="0"/>
        <w:jc w:val="center"/>
      </w:pPr>
      <w:r w:rsidRPr="00F829B6">
        <w:rPr>
          <w:position w:val="-240"/>
        </w:rPr>
        <w:object w:dxaOrig="5480" w:dyaOrig="4900" w14:anchorId="19E5E265">
          <v:shape id="_x0000_i1470" type="#_x0000_t75" style="width:273.95pt;height:245pt" o:ole="">
            <v:imagedata r:id="rId812" o:title=""/>
          </v:shape>
          <o:OLEObject Type="Embed" ProgID="Equation.3" ShapeID="_x0000_i1470" DrawAspect="Content" ObjectID="_1755942416" r:id="rId813"/>
        </w:object>
      </w:r>
    </w:p>
    <w:p w14:paraId="4CE56AF6" w14:textId="77777777" w:rsidR="0035583A" w:rsidRPr="00F829B6" w:rsidRDefault="0035583A" w:rsidP="0074607E">
      <w:pPr>
        <w:widowControl w:val="0"/>
      </w:pPr>
      <w:r w:rsidRPr="00F829B6">
        <w:t xml:space="preserve">for </w:t>
      </w:r>
      <w:r w:rsidRPr="00F829B6">
        <w:rPr>
          <w:position w:val="-14"/>
        </w:rPr>
        <w:object w:dxaOrig="1579" w:dyaOrig="380" w14:anchorId="232AF20B">
          <v:shape id="_x0000_i1471" type="#_x0000_t75" style="width:78.55pt;height:18.7pt" o:ole="">
            <v:imagedata r:id="rId814" o:title=""/>
          </v:shape>
          <o:OLEObject Type="Embed" ProgID="Equation.3" ShapeID="_x0000_i1471" DrawAspect="Content" ObjectID="_1755942417" r:id="rId815"/>
        </w:object>
      </w:r>
      <w:r w:rsidRPr="00F829B6">
        <w:t xml:space="preserve"> with </w:t>
      </w:r>
      <w:r w:rsidRPr="00F829B6">
        <w:rPr>
          <w:position w:val="-32"/>
        </w:rPr>
        <w:object w:dxaOrig="3600" w:dyaOrig="740" w14:anchorId="4194500F">
          <v:shape id="_x0000_i1472" type="#_x0000_t75" style="width:167.4pt;height:34.6pt" o:ole="">
            <v:imagedata r:id="rId816" o:title=""/>
          </v:shape>
          <o:OLEObject Type="Embed" ProgID="Equation.3" ShapeID="_x0000_i1472" DrawAspect="Content" ObjectID="_1755942418" r:id="rId817"/>
        </w:object>
      </w:r>
      <w:r w:rsidRPr="00F829B6">
        <w:t>.</w:t>
      </w:r>
    </w:p>
    <w:p w14:paraId="18454C3E" w14:textId="77777777" w:rsidR="0035583A" w:rsidRPr="00F829B6" w:rsidRDefault="0035583A" w:rsidP="0074607E">
      <w:pPr>
        <w:pStyle w:val="Heading4"/>
        <w:keepNext w:val="0"/>
        <w:keepLines w:val="0"/>
        <w:widowControl w:val="0"/>
      </w:pPr>
      <w:bookmarkStart w:id="49" w:name="_Toc454818029"/>
      <w:bookmarkEnd w:id="41"/>
      <w:bookmarkEnd w:id="42"/>
      <w:r w:rsidRPr="00F829B6">
        <w:t>6.3.4.4</w:t>
      </w:r>
      <w:r w:rsidRPr="00F829B6">
        <w:tab/>
        <w:t>Precoding for spatial multiplexing using antenna ports with UE-specific reference signals</w:t>
      </w:r>
      <w:bookmarkEnd w:id="49"/>
      <w:r w:rsidRPr="00F829B6">
        <w:t xml:space="preserve"> </w:t>
      </w:r>
    </w:p>
    <w:p w14:paraId="358A9714" w14:textId="77777777" w:rsidR="0035583A" w:rsidRPr="00F829B6" w:rsidRDefault="0035583A" w:rsidP="0074607E">
      <w:pPr>
        <w:widowControl w:val="0"/>
      </w:pPr>
      <w:r w:rsidRPr="00F829B6">
        <w:t xml:space="preserve">Precoding for spatial multiplexing using antenna ports with UE-specific reference signals is only used in combination with layer mapping for spatial multiplexing as described in clause 6.3.3.2. Spatial multiplexing using antenna ports with UE-specific reference signals supports up to eight antenna ports. </w:t>
      </w:r>
    </w:p>
    <w:p w14:paraId="20D2A8B8" w14:textId="77777777" w:rsidR="0035583A" w:rsidRPr="00F829B6" w:rsidRDefault="0035583A" w:rsidP="0074607E">
      <w:pPr>
        <w:widowControl w:val="0"/>
        <w:rPr>
          <w:lang w:eastAsia="zh-CN"/>
        </w:rPr>
      </w:pPr>
      <w:r w:rsidRPr="00F829B6">
        <w:rPr>
          <w:lang w:eastAsia="zh-CN"/>
        </w:rPr>
        <w:t xml:space="preserve">If the </w:t>
      </w:r>
      <w:r w:rsidRPr="00F829B6">
        <w:rPr>
          <w:rFonts w:hint="eastAsia"/>
          <w:lang w:eastAsia="zh-CN"/>
        </w:rPr>
        <w:t>higher</w:t>
      </w:r>
      <w:r w:rsidRPr="00F829B6">
        <w:rPr>
          <w:lang w:eastAsia="zh-CN"/>
        </w:rPr>
        <w:t>-</w:t>
      </w:r>
      <w:r w:rsidRPr="00F829B6">
        <w:rPr>
          <w:rFonts w:hint="eastAsia"/>
          <w:lang w:eastAsia="zh-CN"/>
        </w:rPr>
        <w:t xml:space="preserve">layer parameter </w:t>
      </w:r>
      <w:r w:rsidRPr="00F829B6">
        <w:rPr>
          <w:i/>
          <w:iCs/>
        </w:rPr>
        <w:t>dmrs-tableAlt</w:t>
      </w:r>
      <w:r w:rsidRPr="00F829B6">
        <w:rPr>
          <w:rFonts w:hint="eastAsia"/>
          <w:lang w:eastAsia="zh-CN"/>
        </w:rPr>
        <w:t xml:space="preserve"> is set to </w:t>
      </w:r>
      <w:r w:rsidR="001D44C4">
        <w:rPr>
          <w:lang w:eastAsia="zh-CN"/>
        </w:rPr>
        <w:t>TRUE</w:t>
      </w:r>
      <w:r w:rsidRPr="00F829B6">
        <w:rPr>
          <w:lang w:eastAsia="zh-CN"/>
        </w:rPr>
        <w:t xml:space="preserve"> </w:t>
      </w:r>
      <w:r w:rsidRPr="00F829B6">
        <w:rPr>
          <w:rFonts w:hint="eastAsia"/>
          <w:lang w:eastAsia="zh-CN"/>
        </w:rPr>
        <w:t xml:space="preserve">and the set of antenna ports </w:t>
      </w:r>
      <w:r w:rsidRPr="00F829B6">
        <w:rPr>
          <w:position w:val="-10"/>
        </w:rPr>
        <w:object w:dxaOrig="1140" w:dyaOrig="320" w14:anchorId="71D034E6">
          <v:shape id="_x0000_i1473" type="#_x0000_t75" style="width:46.75pt;height:12.15pt" o:ole="">
            <v:imagedata r:id="rId818" o:title=""/>
          </v:shape>
          <o:OLEObject Type="Embed" ProgID="Equation.DSMT4" ShapeID="_x0000_i1473" DrawAspect="Content" ObjectID="_1755942419" r:id="rId819"/>
        </w:object>
      </w:r>
      <w:r w:rsidRPr="00F829B6">
        <w:rPr>
          <w:rFonts w:hint="eastAsia"/>
          <w:lang w:eastAsia="zh-CN"/>
        </w:rPr>
        <w:t xml:space="preserve"> is used for two layers transmission</w:t>
      </w:r>
      <w:r w:rsidRPr="00F829B6">
        <w:rPr>
          <w:lang w:eastAsia="zh-CN"/>
        </w:rPr>
        <w:t xml:space="preserve">, the precoding operation for </w:t>
      </w:r>
      <w:r w:rsidRPr="00F829B6">
        <w:rPr>
          <w:rFonts w:hint="eastAsia"/>
          <w:lang w:eastAsia="zh-CN"/>
        </w:rPr>
        <w:t xml:space="preserve">transmission on the </w:t>
      </w:r>
      <w:r w:rsidRPr="00F829B6">
        <w:rPr>
          <w:lang w:eastAsia="zh-CN"/>
        </w:rPr>
        <w:t xml:space="preserve">two </w:t>
      </w:r>
      <w:r w:rsidRPr="00F829B6">
        <w:rPr>
          <w:rFonts w:hint="eastAsia"/>
          <w:lang w:eastAsia="zh-CN"/>
        </w:rPr>
        <w:t>antenna ports</w:t>
      </w:r>
      <w:r w:rsidRPr="00F829B6">
        <w:rPr>
          <w:lang w:eastAsia="zh-CN"/>
        </w:rPr>
        <w:t xml:space="preserve"> is defined by</w:t>
      </w:r>
    </w:p>
    <w:p w14:paraId="4C9F5523" w14:textId="77777777" w:rsidR="0035583A" w:rsidRPr="00F829B6" w:rsidRDefault="00D464C9" w:rsidP="0074607E">
      <w:pPr>
        <w:pStyle w:val="EQ"/>
        <w:keepLines w:val="0"/>
        <w:widowControl w:val="0"/>
      </w:pPr>
      <w:r>
        <w:tab/>
      </w:r>
      <w:r w:rsidR="0035583A" w:rsidRPr="00F829B6">
        <w:rPr>
          <w:position w:val="-30"/>
        </w:rPr>
        <w:object w:dxaOrig="1700" w:dyaOrig="700" w14:anchorId="5B8A5982">
          <v:shape id="_x0000_i1474" type="#_x0000_t75" style="width:84.15pt;height:35.55pt" o:ole="">
            <v:imagedata r:id="rId820" o:title=""/>
          </v:shape>
          <o:OLEObject Type="Embed" ProgID="Equation.3" ShapeID="_x0000_i1474" DrawAspect="Content" ObjectID="_1755942420" r:id="rId821"/>
        </w:object>
      </w:r>
    </w:p>
    <w:p w14:paraId="179205B2" w14:textId="77777777" w:rsidR="00B85576" w:rsidRPr="00F829B6" w:rsidRDefault="0035583A" w:rsidP="0074607E">
      <w:pPr>
        <w:widowControl w:val="0"/>
        <w:rPr>
          <w:lang w:eastAsia="zh-CN"/>
        </w:rPr>
      </w:pPr>
      <w:r w:rsidRPr="00F829B6">
        <w:t xml:space="preserve">where </w:t>
      </w:r>
      <w:r w:rsidRPr="00F829B6">
        <w:rPr>
          <w:position w:val="-14"/>
        </w:rPr>
        <w:object w:dxaOrig="1579" w:dyaOrig="380" w14:anchorId="6598B71A">
          <v:shape id="_x0000_i1475" type="#_x0000_t75" style="width:78.55pt;height:18.7pt" o:ole="">
            <v:imagedata r:id="rId501" o:title=""/>
          </v:shape>
          <o:OLEObject Type="Embed" ProgID="Equation.3" ShapeID="_x0000_i1475" DrawAspect="Content" ObjectID="_1755942421" r:id="rId822"/>
        </w:object>
      </w:r>
      <w:r w:rsidRPr="00F829B6">
        <w:t xml:space="preserve">, </w:t>
      </w:r>
      <w:r w:rsidRPr="00F829B6">
        <w:rPr>
          <w:position w:val="-14"/>
        </w:rPr>
        <w:object w:dxaOrig="1300" w:dyaOrig="380" w14:anchorId="2EB54959">
          <v:shape id="_x0000_i1476" type="#_x0000_t75" style="width:65.45pt;height:18.7pt" o:ole="">
            <v:imagedata r:id="rId503" o:title=""/>
          </v:shape>
          <o:OLEObject Type="Embed" ProgID="Equation.3" ShapeID="_x0000_i1476" DrawAspect="Content" ObjectID="_1755942422" r:id="rId823"/>
        </w:object>
      </w:r>
      <w:r w:rsidRPr="00F829B6">
        <w:t>.</w:t>
      </w:r>
      <w:r w:rsidRPr="00F829B6">
        <w:rPr>
          <w:rFonts w:hint="eastAsia"/>
          <w:lang w:eastAsia="zh-CN"/>
        </w:rPr>
        <w:t xml:space="preserve"> </w:t>
      </w:r>
    </w:p>
    <w:p w14:paraId="57F1394E" w14:textId="77777777" w:rsidR="00B85576" w:rsidRPr="00F829B6" w:rsidRDefault="00B85576" w:rsidP="0074607E">
      <w:pPr>
        <w:widowControl w:val="0"/>
        <w:rPr>
          <w:lang w:eastAsia="zh-CN"/>
        </w:rPr>
      </w:pPr>
      <w:r w:rsidRPr="00F829B6">
        <w:rPr>
          <w:lang w:eastAsia="zh-CN"/>
        </w:rPr>
        <w:t xml:space="preserve">If the higher-layer parameter </w:t>
      </w:r>
      <w:r w:rsidRPr="00F829B6">
        <w:rPr>
          <w:i/>
        </w:rPr>
        <w:t>semiOpenLoop</w:t>
      </w:r>
      <w:r w:rsidRPr="00F829B6">
        <w:rPr>
          <w:lang w:eastAsia="zh-CN"/>
        </w:rPr>
        <w:t xml:space="preserve"> is set to </w:t>
      </w:r>
      <w:r w:rsidR="001D44C4">
        <w:rPr>
          <w:lang w:eastAsia="zh-CN"/>
        </w:rPr>
        <w:t xml:space="preserve">TRUE </w:t>
      </w:r>
      <w:r w:rsidR="001D44C4" w:rsidRPr="00CA643A">
        <w:rPr>
          <w:lang w:eastAsia="zh-CN"/>
        </w:rPr>
        <w:t xml:space="preserve">for subframe PDSCH or the higher-layer parameter </w:t>
      </w:r>
      <w:r w:rsidR="001D44C4" w:rsidRPr="00CA643A">
        <w:rPr>
          <w:i/>
          <w:lang w:eastAsia="zh-CN"/>
        </w:rPr>
        <w:t>semiOpenLoop-STTI</w:t>
      </w:r>
      <w:r w:rsidR="001D44C4" w:rsidRPr="00CA643A">
        <w:rPr>
          <w:lang w:eastAsia="zh-CN"/>
        </w:rPr>
        <w:t xml:space="preserve"> is set to TRUE for slot/subslot PDSCH</w:t>
      </w:r>
      <w:r w:rsidRPr="00F829B6">
        <w:rPr>
          <w:lang w:eastAsia="zh-CN"/>
        </w:rPr>
        <w:t xml:space="preserve"> and the set of antenna ports </w:t>
      </w:r>
      <w:r w:rsidRPr="00F829B6">
        <w:rPr>
          <w:position w:val="-10"/>
        </w:rPr>
        <w:object w:dxaOrig="660" w:dyaOrig="279" w14:anchorId="7BCB9A32">
          <v:shape id="_x0000_i1477" type="#_x0000_t75" style="width:32.75pt;height:14.05pt" o:ole="">
            <v:imagedata r:id="rId824" o:title=""/>
          </v:shape>
          <o:OLEObject Type="Embed" ProgID="Equation.3" ShapeID="_x0000_i1477" DrawAspect="Content" ObjectID="_1755942423" r:id="rId825"/>
        </w:object>
      </w:r>
      <w:r w:rsidRPr="00F829B6">
        <w:rPr>
          <w:lang w:eastAsia="zh-CN"/>
        </w:rPr>
        <w:t xml:space="preserve"> is used for</w:t>
      </w:r>
      <w:r w:rsidR="00B80263" w:rsidRPr="00F829B6">
        <w:rPr>
          <w:lang w:eastAsia="zh-CN"/>
        </w:rPr>
        <w:t xml:space="preserve"> </w:t>
      </w:r>
      <w:r w:rsidRPr="00F829B6">
        <w:rPr>
          <w:lang w:eastAsia="zh-CN"/>
        </w:rPr>
        <w:t xml:space="preserve">rank=2 transmission, the precoding operation for </w:t>
      </w:r>
      <w:r w:rsidRPr="00F829B6">
        <w:rPr>
          <w:rFonts w:hint="eastAsia"/>
          <w:lang w:eastAsia="zh-CN"/>
        </w:rPr>
        <w:t xml:space="preserve">transmission on the </w:t>
      </w:r>
      <w:r w:rsidRPr="00F829B6">
        <w:rPr>
          <w:lang w:eastAsia="zh-CN"/>
        </w:rPr>
        <w:t xml:space="preserve">two </w:t>
      </w:r>
      <w:r w:rsidRPr="00F829B6">
        <w:rPr>
          <w:rFonts w:hint="eastAsia"/>
          <w:lang w:eastAsia="zh-CN"/>
        </w:rPr>
        <w:t>antenna ports</w:t>
      </w:r>
      <w:r w:rsidRPr="00F829B6">
        <w:rPr>
          <w:lang w:eastAsia="zh-CN"/>
        </w:rPr>
        <w:t xml:space="preserve"> is defined by</w:t>
      </w:r>
    </w:p>
    <w:p w14:paraId="5C3055A7" w14:textId="77777777" w:rsidR="00B85576" w:rsidRPr="00F829B6" w:rsidRDefault="008A3BC4" w:rsidP="0074607E">
      <w:pPr>
        <w:pStyle w:val="EQ"/>
        <w:keepLines w:val="0"/>
        <w:widowControl w:val="0"/>
        <w:jc w:val="center"/>
      </w:pPr>
      <w:r w:rsidRPr="009F727E">
        <w:rPr>
          <w:position w:val="-60"/>
        </w:rPr>
        <w:object w:dxaOrig="4959" w:dyaOrig="1300" w14:anchorId="4CE75937">
          <v:shape id="_x0000_i1478" type="#_x0000_t75" style="width:247.8pt;height:66.4pt" o:ole="">
            <v:imagedata r:id="rId826" o:title=""/>
          </v:shape>
          <o:OLEObject Type="Embed" ProgID="Equation.3" ShapeID="_x0000_i1478" DrawAspect="Content" ObjectID="_1755942424" r:id="rId827"/>
        </w:object>
      </w:r>
    </w:p>
    <w:p w14:paraId="4552CC39" w14:textId="77777777" w:rsidR="00280799" w:rsidRPr="00280799" w:rsidRDefault="00B85576" w:rsidP="0074607E">
      <w:pPr>
        <w:widowControl w:val="0"/>
      </w:pPr>
      <w:r w:rsidRPr="00F829B6">
        <w:t xml:space="preserve">where </w:t>
      </w:r>
      <w:r w:rsidRPr="00F829B6">
        <w:rPr>
          <w:position w:val="-10"/>
        </w:rPr>
        <w:object w:dxaOrig="520" w:dyaOrig="279" w14:anchorId="62565FEE">
          <v:shape id="_x0000_i1479" type="#_x0000_t75" style="width:26.2pt;height:14.05pt" o:ole="">
            <v:imagedata r:id="rId805" o:title=""/>
          </v:shape>
          <o:OLEObject Type="Embed" ProgID="Equation.3" ShapeID="_x0000_i1479" DrawAspect="Content" ObjectID="_1755942425" r:id="rId828"/>
        </w:object>
      </w:r>
      <w:r w:rsidRPr="00F829B6">
        <w:t xml:space="preserve"> and </w:t>
      </w:r>
      <w:r w:rsidRPr="00F829B6">
        <w:rPr>
          <w:position w:val="-10"/>
        </w:rPr>
        <w:object w:dxaOrig="1480" w:dyaOrig="300" w14:anchorId="26AB1C35">
          <v:shape id="_x0000_i1480" type="#_x0000_t75" style="width:74.8pt;height:14.95pt" o:ole="">
            <v:imagedata r:id="rId829" o:title=""/>
          </v:shape>
          <o:OLEObject Type="Embed" ProgID="Equation.3" ShapeID="_x0000_i1480" DrawAspect="Content" ObjectID="_1755942426" r:id="rId830"/>
        </w:object>
      </w:r>
      <w:r w:rsidRPr="00F829B6">
        <w:t>.</w:t>
      </w:r>
    </w:p>
    <w:p w14:paraId="14717768" w14:textId="77777777" w:rsidR="00280799" w:rsidRPr="00280799" w:rsidRDefault="00280799" w:rsidP="0074607E">
      <w:pPr>
        <w:widowControl w:val="0"/>
      </w:pPr>
      <w:r w:rsidRPr="00280799">
        <w:rPr>
          <w:lang w:eastAsia="zh-CN"/>
        </w:rPr>
        <w:t xml:space="preserve">If the number of codewords is two and the </w:t>
      </w:r>
      <w:r w:rsidRPr="00280799">
        <w:t xml:space="preserve">DCI associated with the scheduled PDSCH is of Format 2D and the </w:t>
      </w:r>
      <w:r w:rsidRPr="00280799">
        <w:rPr>
          <w:rFonts w:eastAsia="SimSun"/>
        </w:rPr>
        <w:t xml:space="preserve">'PDSCH RE Mapping and Quasi-Co-Location indicator' field in the DCI indicates </w:t>
      </w:r>
      <w:r w:rsidRPr="00280799">
        <w:rPr>
          <w:lang w:eastAsia="zh-CN"/>
        </w:rPr>
        <w:t xml:space="preserve">a higher-layer configured </w:t>
      </w:r>
      <w:r w:rsidRPr="00280799">
        <w:rPr>
          <w:rFonts w:eastAsia="MS Mincho"/>
          <w:iCs/>
          <w:lang w:eastAsia="ja-JP"/>
        </w:rPr>
        <w:t xml:space="preserve">PDSCH-RE-MappingQCL containing two sets of parameters, </w:t>
      </w:r>
      <w:r w:rsidRPr="00280799">
        <w:t xml:space="preserve">the precoding operation for transmission on </w:t>
      </w:r>
      <w:r w:rsidR="00B60A8A">
        <w:rPr>
          <w:noProof/>
          <w:position w:val="-6"/>
        </w:rPr>
        <w:drawing>
          <wp:inline distT="0" distB="0" distL="0" distR="0" wp14:anchorId="0D65E291" wp14:editId="18B188D4">
            <wp:extent cx="106045" cy="12763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6045" cy="127635"/>
                    </a:xfrm>
                    <a:prstGeom prst="rect">
                      <a:avLst/>
                    </a:prstGeom>
                    <a:noFill/>
                    <a:ln>
                      <a:noFill/>
                    </a:ln>
                  </pic:spPr>
                </pic:pic>
              </a:graphicData>
            </a:graphic>
          </wp:inline>
        </w:drawing>
      </w:r>
      <w:r w:rsidRPr="00280799">
        <w:t xml:space="preserve"> antenna ports is defined by</w:t>
      </w:r>
    </w:p>
    <w:p w14:paraId="5FFE9C4F" w14:textId="77777777" w:rsidR="00280799" w:rsidRPr="00280799" w:rsidRDefault="00280799" w:rsidP="0074607E">
      <w:pPr>
        <w:pStyle w:val="EQ"/>
        <w:keepLines w:val="0"/>
        <w:widowControl w:val="0"/>
      </w:pPr>
      <w:r>
        <w:lastRenderedPageBreak/>
        <w:tab/>
      </w:r>
      <w:r w:rsidR="00B60A8A">
        <w:rPr>
          <w:position w:val="-48"/>
        </w:rPr>
        <w:drawing>
          <wp:inline distT="0" distB="0" distL="0" distR="0" wp14:anchorId="6DDAF0AC" wp14:editId="034FF784">
            <wp:extent cx="1254760" cy="6807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1254760" cy="680720"/>
                    </a:xfrm>
                    <a:prstGeom prst="rect">
                      <a:avLst/>
                    </a:prstGeom>
                    <a:noFill/>
                    <a:ln>
                      <a:noFill/>
                    </a:ln>
                  </pic:spPr>
                </pic:pic>
              </a:graphicData>
            </a:graphic>
          </wp:inline>
        </w:drawing>
      </w:r>
    </w:p>
    <w:p w14:paraId="45BF6023" w14:textId="77777777" w:rsidR="00280799" w:rsidRPr="00280799" w:rsidRDefault="00280799" w:rsidP="0074607E">
      <w:pPr>
        <w:widowControl w:val="0"/>
      </w:pPr>
      <w:r w:rsidRPr="00280799">
        <w:rPr>
          <w:lang w:eastAsia="zh-CN"/>
        </w:rPr>
        <w:t xml:space="preserve">where </w:t>
      </w:r>
      <w:r w:rsidR="00B60A8A">
        <w:rPr>
          <w:noProof/>
          <w:position w:val="-14"/>
        </w:rPr>
        <w:drawing>
          <wp:inline distT="0" distB="0" distL="0" distR="0" wp14:anchorId="2DD72E57" wp14:editId="3319799A">
            <wp:extent cx="999490" cy="23368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999490" cy="233680"/>
                    </a:xfrm>
                    <a:prstGeom prst="rect">
                      <a:avLst/>
                    </a:prstGeom>
                    <a:noFill/>
                    <a:ln>
                      <a:noFill/>
                    </a:ln>
                  </pic:spPr>
                </pic:pic>
              </a:graphicData>
            </a:graphic>
          </wp:inline>
        </w:drawing>
      </w:r>
      <w:r w:rsidRPr="00280799">
        <w:rPr>
          <w:lang w:eastAsia="zh-CN"/>
        </w:rPr>
        <w:t xml:space="preserve">, </w:t>
      </w:r>
      <w:r w:rsidR="00B60A8A">
        <w:rPr>
          <w:noProof/>
          <w:position w:val="-14"/>
        </w:rPr>
        <w:drawing>
          <wp:inline distT="0" distB="0" distL="0" distR="0" wp14:anchorId="735AEA0D" wp14:editId="01D1DE27">
            <wp:extent cx="829310" cy="2336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829310" cy="233680"/>
                    </a:xfrm>
                    <a:prstGeom prst="rect">
                      <a:avLst/>
                    </a:prstGeom>
                    <a:noFill/>
                    <a:ln>
                      <a:noFill/>
                    </a:ln>
                  </pic:spPr>
                </pic:pic>
              </a:graphicData>
            </a:graphic>
          </wp:inline>
        </w:drawing>
      </w:r>
      <w:r w:rsidRPr="00280799">
        <w:t xml:space="preserve"> and set of antenna ports </w:t>
      </w:r>
      <w:r w:rsidR="00B60A8A">
        <w:rPr>
          <w:noProof/>
          <w:position w:val="-14"/>
        </w:rPr>
        <w:drawing>
          <wp:inline distT="0" distB="0" distL="0" distR="0" wp14:anchorId="6B442128" wp14:editId="2FB8F512">
            <wp:extent cx="180975" cy="2235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80975" cy="223520"/>
                    </a:xfrm>
                    <a:prstGeom prst="rect">
                      <a:avLst/>
                    </a:prstGeom>
                    <a:noFill/>
                    <a:ln>
                      <a:noFill/>
                    </a:ln>
                  </pic:spPr>
                </pic:pic>
              </a:graphicData>
            </a:graphic>
          </wp:inline>
        </w:drawing>
      </w:r>
      <w:r w:rsidRPr="00280799">
        <w:t xml:space="preserve"> used is given by Table 6.3.4.4-1.</w:t>
      </w:r>
    </w:p>
    <w:p w14:paraId="59D7E599" w14:textId="77777777" w:rsidR="00280799" w:rsidRPr="00280799" w:rsidRDefault="00280799" w:rsidP="0074607E">
      <w:pPr>
        <w:pStyle w:val="TH"/>
        <w:keepNext w:val="0"/>
        <w:keepLines w:val="0"/>
        <w:widowControl w:val="0"/>
      </w:pPr>
      <w:r w:rsidRPr="00280799">
        <w:t xml:space="preserve">Table 6.3.4.4-1: Layer-to-port mapping for two-codeword transmission when </w:t>
      </w:r>
      <w:r w:rsidRPr="00280799">
        <w:rPr>
          <w:rFonts w:eastAsia="MS Mincho"/>
          <w:iCs/>
          <w:lang w:eastAsia="ja-JP"/>
        </w:rPr>
        <w:t>PDSCH-RE-MappingQCL contains two sets of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3686"/>
      </w:tblGrid>
      <w:tr w:rsidR="00280799" w:rsidRPr="00280799" w14:paraId="1432C314" w14:textId="77777777" w:rsidTr="00654EEB">
        <w:trPr>
          <w:jc w:val="center"/>
        </w:trPr>
        <w:tc>
          <w:tcPr>
            <w:tcW w:w="2126" w:type="dxa"/>
            <w:shd w:val="clear" w:color="auto" w:fill="auto"/>
            <w:vAlign w:val="center"/>
          </w:tcPr>
          <w:p w14:paraId="4A8FF1FA" w14:textId="77777777" w:rsidR="00280799" w:rsidRPr="00280799" w:rsidRDefault="00280799" w:rsidP="0074607E">
            <w:pPr>
              <w:pStyle w:val="TAH"/>
              <w:keepNext w:val="0"/>
              <w:keepLines w:val="0"/>
              <w:widowControl w:val="0"/>
            </w:pPr>
            <w:bookmarkStart w:id="50" w:name="_Hlk497726331"/>
            <w:r w:rsidRPr="00280799">
              <w:t xml:space="preserve">Number of layers </w:t>
            </w:r>
            <w:r w:rsidR="00B60A8A">
              <w:rPr>
                <w:noProof/>
                <w:position w:val="-6"/>
              </w:rPr>
              <w:drawing>
                <wp:inline distT="0" distB="0" distL="0" distR="0" wp14:anchorId="659E6F8E" wp14:editId="0A2A8763">
                  <wp:extent cx="116840" cy="12763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16840" cy="127635"/>
                          </a:xfrm>
                          <a:prstGeom prst="rect">
                            <a:avLst/>
                          </a:prstGeom>
                          <a:noFill/>
                          <a:ln>
                            <a:noFill/>
                          </a:ln>
                        </pic:spPr>
                      </pic:pic>
                    </a:graphicData>
                  </a:graphic>
                </wp:inline>
              </w:drawing>
            </w:r>
          </w:p>
        </w:tc>
        <w:tc>
          <w:tcPr>
            <w:tcW w:w="3686" w:type="dxa"/>
            <w:shd w:val="clear" w:color="auto" w:fill="auto"/>
            <w:vAlign w:val="center"/>
          </w:tcPr>
          <w:p w14:paraId="0F42E408" w14:textId="77777777" w:rsidR="00280799" w:rsidRPr="00280799" w:rsidRDefault="00280799" w:rsidP="0074607E">
            <w:pPr>
              <w:pStyle w:val="TAH"/>
              <w:keepNext w:val="0"/>
              <w:keepLines w:val="0"/>
              <w:widowControl w:val="0"/>
            </w:pPr>
            <w:r w:rsidRPr="00280799">
              <w:t xml:space="preserve">Layer-to-port mapping </w:t>
            </w:r>
            <w:r w:rsidR="00B60A8A">
              <w:rPr>
                <w:noProof/>
                <w:position w:val="-10"/>
              </w:rPr>
              <w:drawing>
                <wp:inline distT="0" distB="0" distL="0" distR="0" wp14:anchorId="1C988A8D" wp14:editId="230815CC">
                  <wp:extent cx="829310" cy="19113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829310" cy="191135"/>
                          </a:xfrm>
                          <a:prstGeom prst="rect">
                            <a:avLst/>
                          </a:prstGeom>
                          <a:noFill/>
                          <a:ln>
                            <a:noFill/>
                          </a:ln>
                        </pic:spPr>
                      </pic:pic>
                    </a:graphicData>
                  </a:graphic>
                </wp:inline>
              </w:drawing>
            </w:r>
          </w:p>
        </w:tc>
      </w:tr>
      <w:tr w:rsidR="00280799" w:rsidRPr="00280799" w14:paraId="1221C71D" w14:textId="77777777" w:rsidTr="00654EEB">
        <w:trPr>
          <w:jc w:val="center"/>
        </w:trPr>
        <w:tc>
          <w:tcPr>
            <w:tcW w:w="2126" w:type="dxa"/>
            <w:shd w:val="clear" w:color="auto" w:fill="auto"/>
          </w:tcPr>
          <w:p w14:paraId="7A728445" w14:textId="77777777" w:rsidR="00280799" w:rsidRPr="00280799" w:rsidRDefault="00280799" w:rsidP="0074607E">
            <w:pPr>
              <w:widowControl w:val="0"/>
              <w:spacing w:after="0"/>
              <w:jc w:val="center"/>
              <w:rPr>
                <w:rFonts w:ascii="Arial" w:hAnsi="Arial"/>
                <w:sz w:val="18"/>
              </w:rPr>
            </w:pPr>
            <w:r w:rsidRPr="00280799">
              <w:rPr>
                <w:rFonts w:ascii="Arial" w:hAnsi="Arial"/>
                <w:sz w:val="18"/>
              </w:rPr>
              <w:t>2</w:t>
            </w:r>
          </w:p>
        </w:tc>
        <w:tc>
          <w:tcPr>
            <w:tcW w:w="3686" w:type="dxa"/>
            <w:shd w:val="clear" w:color="auto" w:fill="auto"/>
            <w:vAlign w:val="center"/>
          </w:tcPr>
          <w:p w14:paraId="16493924"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0838ED08" wp14:editId="0AEA0F0C">
                  <wp:extent cx="340360" cy="191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340360" cy="191135"/>
                          </a:xfrm>
                          <a:prstGeom prst="rect">
                            <a:avLst/>
                          </a:prstGeom>
                          <a:noFill/>
                          <a:ln>
                            <a:noFill/>
                          </a:ln>
                        </pic:spPr>
                      </pic:pic>
                    </a:graphicData>
                  </a:graphic>
                </wp:inline>
              </w:drawing>
            </w:r>
          </w:p>
        </w:tc>
      </w:tr>
      <w:tr w:rsidR="00280799" w:rsidRPr="00280799" w14:paraId="11D43DF0" w14:textId="77777777" w:rsidTr="00654EEB">
        <w:trPr>
          <w:jc w:val="center"/>
        </w:trPr>
        <w:tc>
          <w:tcPr>
            <w:tcW w:w="2126" w:type="dxa"/>
            <w:shd w:val="clear" w:color="auto" w:fill="auto"/>
          </w:tcPr>
          <w:p w14:paraId="34E05D61" w14:textId="77777777" w:rsidR="00280799" w:rsidRPr="00280799" w:rsidRDefault="00280799" w:rsidP="0074607E">
            <w:pPr>
              <w:widowControl w:val="0"/>
              <w:spacing w:after="0"/>
              <w:jc w:val="center"/>
              <w:rPr>
                <w:rFonts w:ascii="Arial" w:hAnsi="Arial"/>
                <w:sz w:val="18"/>
              </w:rPr>
            </w:pPr>
            <w:r w:rsidRPr="00280799">
              <w:rPr>
                <w:rFonts w:ascii="Arial" w:hAnsi="Arial"/>
                <w:sz w:val="18"/>
              </w:rPr>
              <w:t>3</w:t>
            </w:r>
          </w:p>
        </w:tc>
        <w:tc>
          <w:tcPr>
            <w:tcW w:w="3686" w:type="dxa"/>
            <w:shd w:val="clear" w:color="auto" w:fill="auto"/>
            <w:vAlign w:val="center"/>
          </w:tcPr>
          <w:p w14:paraId="1E6B34C5" w14:textId="77777777" w:rsidR="00280799" w:rsidRPr="00280799" w:rsidRDefault="00B60A8A" w:rsidP="0074607E">
            <w:pPr>
              <w:widowControl w:val="0"/>
              <w:spacing w:after="0"/>
              <w:rPr>
                <w:rFonts w:ascii="Arial" w:hAnsi="Arial"/>
                <w:sz w:val="18"/>
              </w:rPr>
            </w:pPr>
            <w:r>
              <w:rPr>
                <w:rFonts w:ascii="Arial" w:hAnsi="Arial"/>
                <w:noProof/>
                <w:position w:val="-10"/>
                <w:sz w:val="18"/>
              </w:rPr>
              <w:drawing>
                <wp:inline distT="0" distB="0" distL="0" distR="0" wp14:anchorId="504FE93E" wp14:editId="24B3DDF8">
                  <wp:extent cx="584835" cy="19113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584835" cy="191135"/>
                          </a:xfrm>
                          <a:prstGeom prst="rect">
                            <a:avLst/>
                          </a:prstGeom>
                          <a:noFill/>
                          <a:ln>
                            <a:noFill/>
                          </a:ln>
                        </pic:spPr>
                      </pic:pic>
                    </a:graphicData>
                  </a:graphic>
                </wp:inline>
              </w:drawing>
            </w:r>
          </w:p>
        </w:tc>
      </w:tr>
      <w:tr w:rsidR="00280799" w:rsidRPr="00280799" w14:paraId="01F0EDD5" w14:textId="77777777" w:rsidTr="00654EEB">
        <w:trPr>
          <w:jc w:val="center"/>
        </w:trPr>
        <w:tc>
          <w:tcPr>
            <w:tcW w:w="2126" w:type="dxa"/>
            <w:shd w:val="clear" w:color="auto" w:fill="auto"/>
          </w:tcPr>
          <w:p w14:paraId="1658E7E6" w14:textId="77777777" w:rsidR="00280799" w:rsidRPr="00280799" w:rsidRDefault="00280799" w:rsidP="0074607E">
            <w:pPr>
              <w:widowControl w:val="0"/>
              <w:spacing w:after="0"/>
              <w:jc w:val="center"/>
              <w:rPr>
                <w:rFonts w:ascii="Arial" w:hAnsi="Arial"/>
                <w:sz w:val="18"/>
              </w:rPr>
            </w:pPr>
            <w:r w:rsidRPr="00280799">
              <w:rPr>
                <w:rFonts w:ascii="Arial" w:hAnsi="Arial"/>
                <w:sz w:val="18"/>
              </w:rPr>
              <w:t>4</w:t>
            </w:r>
          </w:p>
        </w:tc>
        <w:tc>
          <w:tcPr>
            <w:tcW w:w="3686" w:type="dxa"/>
            <w:shd w:val="clear" w:color="auto" w:fill="auto"/>
            <w:vAlign w:val="center"/>
          </w:tcPr>
          <w:p w14:paraId="6BC50F82"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235742E5" wp14:editId="65AE0FD3">
                  <wp:extent cx="765810" cy="1911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765810" cy="191135"/>
                          </a:xfrm>
                          <a:prstGeom prst="rect">
                            <a:avLst/>
                          </a:prstGeom>
                          <a:noFill/>
                          <a:ln>
                            <a:noFill/>
                          </a:ln>
                        </pic:spPr>
                      </pic:pic>
                    </a:graphicData>
                  </a:graphic>
                </wp:inline>
              </w:drawing>
            </w:r>
          </w:p>
        </w:tc>
      </w:tr>
      <w:tr w:rsidR="00280799" w:rsidRPr="00280799" w14:paraId="1AB5D306" w14:textId="77777777" w:rsidTr="00654EEB">
        <w:trPr>
          <w:jc w:val="center"/>
        </w:trPr>
        <w:tc>
          <w:tcPr>
            <w:tcW w:w="2126" w:type="dxa"/>
            <w:shd w:val="clear" w:color="auto" w:fill="auto"/>
          </w:tcPr>
          <w:p w14:paraId="12E0C4BF" w14:textId="77777777" w:rsidR="00280799" w:rsidRPr="00280799" w:rsidRDefault="00280799" w:rsidP="0074607E">
            <w:pPr>
              <w:widowControl w:val="0"/>
              <w:spacing w:after="0"/>
              <w:jc w:val="center"/>
              <w:rPr>
                <w:rFonts w:ascii="Arial" w:hAnsi="Arial"/>
                <w:sz w:val="18"/>
              </w:rPr>
            </w:pPr>
            <w:r w:rsidRPr="00280799">
              <w:rPr>
                <w:rFonts w:ascii="Arial" w:hAnsi="Arial"/>
                <w:sz w:val="18"/>
              </w:rPr>
              <w:t>5</w:t>
            </w:r>
          </w:p>
        </w:tc>
        <w:tc>
          <w:tcPr>
            <w:tcW w:w="3686" w:type="dxa"/>
            <w:shd w:val="clear" w:color="auto" w:fill="auto"/>
            <w:vAlign w:val="center"/>
          </w:tcPr>
          <w:p w14:paraId="53E887FD" w14:textId="77777777" w:rsidR="00280799" w:rsidRPr="00280799" w:rsidRDefault="00B60A8A" w:rsidP="0074607E">
            <w:pPr>
              <w:widowControl w:val="0"/>
              <w:spacing w:after="0"/>
              <w:rPr>
                <w:rFonts w:ascii="Arial" w:hAnsi="Arial"/>
                <w:sz w:val="18"/>
              </w:rPr>
            </w:pPr>
            <w:r>
              <w:rPr>
                <w:rFonts w:ascii="Arial" w:hAnsi="Arial"/>
                <w:noProof/>
                <w:position w:val="-10"/>
                <w:sz w:val="18"/>
              </w:rPr>
              <w:drawing>
                <wp:inline distT="0" distB="0" distL="0" distR="0" wp14:anchorId="61A1FA2D" wp14:editId="1E07791A">
                  <wp:extent cx="988695" cy="19113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988695" cy="191135"/>
                          </a:xfrm>
                          <a:prstGeom prst="rect">
                            <a:avLst/>
                          </a:prstGeom>
                          <a:noFill/>
                          <a:ln>
                            <a:noFill/>
                          </a:ln>
                        </pic:spPr>
                      </pic:pic>
                    </a:graphicData>
                  </a:graphic>
                </wp:inline>
              </w:drawing>
            </w:r>
          </w:p>
        </w:tc>
      </w:tr>
      <w:tr w:rsidR="00280799" w:rsidRPr="00280799" w14:paraId="097E20E9" w14:textId="77777777" w:rsidTr="00654EEB">
        <w:trPr>
          <w:jc w:val="center"/>
        </w:trPr>
        <w:tc>
          <w:tcPr>
            <w:tcW w:w="2126" w:type="dxa"/>
            <w:shd w:val="clear" w:color="auto" w:fill="auto"/>
          </w:tcPr>
          <w:p w14:paraId="4C6D460D" w14:textId="77777777" w:rsidR="00280799" w:rsidRPr="00280799" w:rsidRDefault="00280799" w:rsidP="0074607E">
            <w:pPr>
              <w:widowControl w:val="0"/>
              <w:spacing w:after="0"/>
              <w:jc w:val="center"/>
              <w:rPr>
                <w:rFonts w:ascii="Arial" w:hAnsi="Arial"/>
                <w:sz w:val="18"/>
              </w:rPr>
            </w:pPr>
            <w:r w:rsidRPr="00280799">
              <w:rPr>
                <w:rFonts w:ascii="Arial" w:hAnsi="Arial"/>
                <w:sz w:val="18"/>
              </w:rPr>
              <w:t>6</w:t>
            </w:r>
          </w:p>
        </w:tc>
        <w:tc>
          <w:tcPr>
            <w:tcW w:w="3686" w:type="dxa"/>
            <w:shd w:val="clear" w:color="auto" w:fill="auto"/>
            <w:vAlign w:val="center"/>
          </w:tcPr>
          <w:p w14:paraId="17253565" w14:textId="77777777" w:rsidR="00280799" w:rsidRPr="00280799" w:rsidRDefault="00B60A8A" w:rsidP="0074607E">
            <w:pPr>
              <w:widowControl w:val="0"/>
              <w:spacing w:after="0"/>
              <w:rPr>
                <w:rFonts w:ascii="Arial" w:hAnsi="Arial"/>
                <w:sz w:val="18"/>
              </w:rPr>
            </w:pPr>
            <w:r>
              <w:rPr>
                <w:rFonts w:ascii="Arial" w:hAnsi="Arial"/>
                <w:noProof/>
                <w:position w:val="-10"/>
                <w:sz w:val="18"/>
              </w:rPr>
              <w:drawing>
                <wp:inline distT="0" distB="0" distL="0" distR="0" wp14:anchorId="1FBD8B60" wp14:editId="4598ACCE">
                  <wp:extent cx="1212215" cy="19113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212215" cy="191135"/>
                          </a:xfrm>
                          <a:prstGeom prst="rect">
                            <a:avLst/>
                          </a:prstGeom>
                          <a:noFill/>
                          <a:ln>
                            <a:noFill/>
                          </a:ln>
                        </pic:spPr>
                      </pic:pic>
                    </a:graphicData>
                  </a:graphic>
                </wp:inline>
              </w:drawing>
            </w:r>
          </w:p>
        </w:tc>
      </w:tr>
      <w:tr w:rsidR="00280799" w:rsidRPr="00280799" w14:paraId="50EF01CD" w14:textId="77777777" w:rsidTr="00654EEB">
        <w:trPr>
          <w:jc w:val="center"/>
        </w:trPr>
        <w:tc>
          <w:tcPr>
            <w:tcW w:w="2126" w:type="dxa"/>
            <w:shd w:val="clear" w:color="auto" w:fill="auto"/>
          </w:tcPr>
          <w:p w14:paraId="46C14D7B" w14:textId="77777777" w:rsidR="00280799" w:rsidRPr="00280799" w:rsidRDefault="00280799" w:rsidP="0074607E">
            <w:pPr>
              <w:widowControl w:val="0"/>
              <w:spacing w:after="0"/>
              <w:jc w:val="center"/>
              <w:rPr>
                <w:rFonts w:ascii="Arial" w:hAnsi="Arial"/>
                <w:sz w:val="18"/>
              </w:rPr>
            </w:pPr>
            <w:r w:rsidRPr="00280799">
              <w:rPr>
                <w:rFonts w:ascii="Arial" w:hAnsi="Arial"/>
                <w:sz w:val="18"/>
              </w:rPr>
              <w:t>7</w:t>
            </w:r>
          </w:p>
        </w:tc>
        <w:tc>
          <w:tcPr>
            <w:tcW w:w="3686" w:type="dxa"/>
            <w:shd w:val="clear" w:color="auto" w:fill="auto"/>
            <w:vAlign w:val="center"/>
          </w:tcPr>
          <w:p w14:paraId="00C6426D"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0D2A26E4" wp14:editId="2522BA51">
                  <wp:extent cx="1445895" cy="19113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445895" cy="191135"/>
                          </a:xfrm>
                          <a:prstGeom prst="rect">
                            <a:avLst/>
                          </a:prstGeom>
                          <a:noFill/>
                          <a:ln>
                            <a:noFill/>
                          </a:ln>
                        </pic:spPr>
                      </pic:pic>
                    </a:graphicData>
                  </a:graphic>
                </wp:inline>
              </w:drawing>
            </w:r>
          </w:p>
        </w:tc>
      </w:tr>
      <w:tr w:rsidR="00280799" w:rsidRPr="00280799" w14:paraId="5B8E9BD0" w14:textId="77777777" w:rsidTr="00654EEB">
        <w:trPr>
          <w:jc w:val="center"/>
        </w:trPr>
        <w:tc>
          <w:tcPr>
            <w:tcW w:w="2126" w:type="dxa"/>
            <w:shd w:val="clear" w:color="auto" w:fill="auto"/>
          </w:tcPr>
          <w:p w14:paraId="7C24E3C5" w14:textId="77777777" w:rsidR="00280799" w:rsidRPr="00280799" w:rsidRDefault="00280799" w:rsidP="0074607E">
            <w:pPr>
              <w:widowControl w:val="0"/>
              <w:spacing w:after="0"/>
              <w:jc w:val="center"/>
              <w:rPr>
                <w:rFonts w:ascii="Arial" w:hAnsi="Arial"/>
                <w:sz w:val="18"/>
              </w:rPr>
            </w:pPr>
            <w:r w:rsidRPr="00280799">
              <w:rPr>
                <w:rFonts w:ascii="Arial" w:hAnsi="Arial"/>
                <w:sz w:val="18"/>
              </w:rPr>
              <w:t>8</w:t>
            </w:r>
          </w:p>
        </w:tc>
        <w:tc>
          <w:tcPr>
            <w:tcW w:w="3686" w:type="dxa"/>
            <w:shd w:val="clear" w:color="auto" w:fill="auto"/>
            <w:vAlign w:val="center"/>
          </w:tcPr>
          <w:p w14:paraId="2E43011E"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405285D3" wp14:editId="38E4C5AC">
                  <wp:extent cx="1680210" cy="19113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1680210" cy="191135"/>
                          </a:xfrm>
                          <a:prstGeom prst="rect">
                            <a:avLst/>
                          </a:prstGeom>
                          <a:noFill/>
                          <a:ln>
                            <a:noFill/>
                          </a:ln>
                        </pic:spPr>
                      </pic:pic>
                    </a:graphicData>
                  </a:graphic>
                </wp:inline>
              </w:drawing>
            </w:r>
          </w:p>
        </w:tc>
      </w:tr>
      <w:bookmarkEnd w:id="50"/>
    </w:tbl>
    <w:p w14:paraId="08FC5215" w14:textId="77777777" w:rsidR="00B85576" w:rsidRPr="00F829B6" w:rsidRDefault="00B85576" w:rsidP="0074607E">
      <w:pPr>
        <w:widowControl w:val="0"/>
        <w:rPr>
          <w:lang w:eastAsia="zh-CN"/>
        </w:rPr>
      </w:pPr>
    </w:p>
    <w:p w14:paraId="52E5A919" w14:textId="77777777" w:rsidR="0035583A" w:rsidRPr="00F829B6" w:rsidRDefault="0035583A" w:rsidP="0074607E">
      <w:pPr>
        <w:widowControl w:val="0"/>
      </w:pPr>
      <w:r w:rsidRPr="00F829B6">
        <w:rPr>
          <w:rFonts w:hint="eastAsia"/>
          <w:lang w:eastAsia="zh-CN"/>
        </w:rPr>
        <w:t xml:space="preserve">Otherwise, </w:t>
      </w:r>
      <w:r w:rsidRPr="00F829B6">
        <w:t xml:space="preserve">the set of antenna ports used is </w:t>
      </w:r>
      <w:r w:rsidRPr="00F829B6">
        <w:rPr>
          <w:position w:val="-10"/>
        </w:rPr>
        <w:object w:dxaOrig="1319" w:dyaOrig="280" w14:anchorId="3B801F0B">
          <v:shape id="_x0000_i1481" type="#_x0000_t75" style="width:65.45pt;height:14.05pt" o:ole="">
            <v:imagedata r:id="rId845" o:title=""/>
          </v:shape>
          <o:OLEObject Type="Embed" ProgID="Equation.3" ShapeID="_x0000_i1481" DrawAspect="Content" ObjectID="_1755942427" r:id="rId846"/>
        </w:object>
      </w:r>
      <w:r w:rsidRPr="00F829B6">
        <w:rPr>
          <w:rFonts w:hint="eastAsia"/>
          <w:lang w:eastAsia="zh-CN"/>
        </w:rPr>
        <w:t>and</w:t>
      </w:r>
      <w:r w:rsidR="00B80263" w:rsidRPr="00F829B6">
        <w:rPr>
          <w:lang w:eastAsia="zh-CN"/>
        </w:rPr>
        <w:t xml:space="preserve"> </w:t>
      </w:r>
      <w:r w:rsidRPr="00F829B6">
        <w:t xml:space="preserve">the precoding operation for transmission on </w:t>
      </w:r>
      <w:r w:rsidRPr="00F829B6">
        <w:rPr>
          <w:position w:val="-6"/>
        </w:rPr>
        <w:object w:dxaOrig="180" w:dyaOrig="200" w14:anchorId="3D33AE61">
          <v:shape id="_x0000_i1482" type="#_x0000_t75" style="width:8.4pt;height:10.3pt" o:ole="">
            <v:imagedata r:id="rId847" o:title=""/>
          </v:shape>
          <o:OLEObject Type="Embed" ProgID="Equation.3" ShapeID="_x0000_i1482" DrawAspect="Content" ObjectID="_1755942428" r:id="rId848"/>
        </w:object>
      </w:r>
      <w:r w:rsidRPr="00F829B6">
        <w:t xml:space="preserve"> antenna ports is defined by</w:t>
      </w:r>
    </w:p>
    <w:p w14:paraId="4F950A22" w14:textId="77777777" w:rsidR="0035583A" w:rsidRPr="00F829B6" w:rsidRDefault="0035583A" w:rsidP="0074607E">
      <w:pPr>
        <w:pStyle w:val="EQ"/>
        <w:keepLines w:val="0"/>
        <w:widowControl w:val="0"/>
        <w:jc w:val="center"/>
      </w:pPr>
      <w:r w:rsidRPr="00F829B6">
        <w:rPr>
          <w:position w:val="-60"/>
        </w:rPr>
        <w:object w:dxaOrig="1980" w:dyaOrig="1300" w14:anchorId="02B5A0B9">
          <v:shape id="_x0000_i1483" type="#_x0000_t75" style="width:98.2pt;height:65.45pt" o:ole="">
            <v:imagedata r:id="rId849" o:title=""/>
          </v:shape>
          <o:OLEObject Type="Embed" ProgID="Equation.3" ShapeID="_x0000_i1483" DrawAspect="Content" ObjectID="_1755942429" r:id="rId850"/>
        </w:object>
      </w:r>
    </w:p>
    <w:p w14:paraId="23B2A354" w14:textId="77777777" w:rsidR="0035583A" w:rsidRPr="00F829B6" w:rsidRDefault="0035583A" w:rsidP="0074607E">
      <w:pPr>
        <w:widowControl w:val="0"/>
      </w:pPr>
      <w:r w:rsidRPr="00F829B6">
        <w:rPr>
          <w:lang w:eastAsia="zh-CN"/>
        </w:rPr>
        <w:t xml:space="preserve">where </w:t>
      </w:r>
      <w:r w:rsidRPr="00F829B6">
        <w:rPr>
          <w:position w:val="-14"/>
        </w:rPr>
        <w:object w:dxaOrig="1579" w:dyaOrig="380" w14:anchorId="0CE398C0">
          <v:shape id="_x0000_i1484" type="#_x0000_t75" style="width:78.55pt;height:18.7pt" o:ole="">
            <v:imagedata r:id="rId501" o:title=""/>
          </v:shape>
          <o:OLEObject Type="Embed" ProgID="Equation.3" ShapeID="_x0000_i1484" DrawAspect="Content" ObjectID="_1755942430" r:id="rId851"/>
        </w:object>
      </w:r>
      <w:r w:rsidRPr="00F829B6">
        <w:rPr>
          <w:lang w:eastAsia="zh-CN"/>
        </w:rPr>
        <w:t xml:space="preserve">, </w:t>
      </w:r>
      <w:r w:rsidRPr="00F829B6">
        <w:rPr>
          <w:position w:val="-14"/>
        </w:rPr>
        <w:object w:dxaOrig="1300" w:dyaOrig="380" w14:anchorId="1267B26E">
          <v:shape id="_x0000_i1485" type="#_x0000_t75" style="width:65.45pt;height:18.7pt" o:ole="">
            <v:imagedata r:id="rId503" o:title=""/>
          </v:shape>
          <o:OLEObject Type="Embed" ProgID="Equation.3" ShapeID="_x0000_i1485" DrawAspect="Content" ObjectID="_1755942431" r:id="rId852"/>
        </w:object>
      </w:r>
      <w:r w:rsidRPr="00F829B6">
        <w:t>.</w:t>
      </w:r>
    </w:p>
    <w:p w14:paraId="1730935A" w14:textId="77777777" w:rsidR="0035583A" w:rsidRPr="00F829B6" w:rsidRDefault="0035583A" w:rsidP="0074607E">
      <w:pPr>
        <w:pStyle w:val="Heading3"/>
        <w:keepNext w:val="0"/>
        <w:keepLines w:val="0"/>
        <w:widowControl w:val="0"/>
      </w:pPr>
      <w:bookmarkStart w:id="51" w:name="_Toc454818030"/>
      <w:r w:rsidRPr="00F829B6">
        <w:t>6.3.5</w:t>
      </w:r>
      <w:r w:rsidRPr="00F829B6">
        <w:tab/>
        <w:t>Mapping to resource elements</w:t>
      </w:r>
      <w:bookmarkEnd w:id="51"/>
    </w:p>
    <w:bookmarkEnd w:id="31"/>
    <w:bookmarkEnd w:id="32"/>
    <w:p w14:paraId="3D91A243" w14:textId="77777777" w:rsidR="0035583A" w:rsidRPr="00F829B6" w:rsidRDefault="0035583A" w:rsidP="0074607E">
      <w:pPr>
        <w:widowControl w:val="0"/>
      </w:pPr>
      <w:r w:rsidRPr="00F829B6">
        <w:t xml:space="preserve">For each of the antenna ports used for transmission of the physical channel, the block of complex-valued symbols </w:t>
      </w:r>
      <w:r w:rsidRPr="00F829B6">
        <w:rPr>
          <w:position w:val="-14"/>
        </w:rPr>
        <w:object w:dxaOrig="2180" w:dyaOrig="380" w14:anchorId="2F34E4AB">
          <v:shape id="_x0000_i1486" type="#_x0000_t75" style="width:108.45pt;height:18.7pt" o:ole="">
            <v:imagedata r:id="rId853" o:title=""/>
          </v:shape>
          <o:OLEObject Type="Embed" ProgID="Equation.3" ShapeID="_x0000_i1486" DrawAspect="Content" ObjectID="_1755942432" r:id="rId854"/>
        </w:object>
      </w:r>
      <w:r w:rsidRPr="00F829B6">
        <w:t xml:space="preserve"> shall conform to the downlink power allocation specified in clause 5.2 in 3GPP TS 36.213 [4] and be mapped in sequence starting with </w:t>
      </w:r>
      <w:r w:rsidRPr="00F829B6">
        <w:rPr>
          <w:position w:val="-10"/>
        </w:rPr>
        <w:object w:dxaOrig="660" w:dyaOrig="340" w14:anchorId="1B353FFD">
          <v:shape id="_x0000_i1487" type="#_x0000_t75" style="width:32.75pt;height:17.75pt" o:ole="">
            <v:imagedata r:id="rId855" o:title=""/>
          </v:shape>
          <o:OLEObject Type="Embed" ProgID="Equation.3" ShapeID="_x0000_i1487" DrawAspect="Content" ObjectID="_1755942433" r:id="rId856"/>
        </w:object>
      </w:r>
      <w:r w:rsidRPr="00F829B6">
        <w:t xml:space="preserve"> to resource elements </w:t>
      </w:r>
      <w:r w:rsidRPr="00F829B6">
        <w:rPr>
          <w:position w:val="-10"/>
        </w:rPr>
        <w:object w:dxaOrig="440" w:dyaOrig="300" w14:anchorId="64E49028">
          <v:shape id="_x0000_i1488" type="#_x0000_t75" style="width:21.5pt;height:14.95pt" o:ole="">
            <v:imagedata r:id="rId857" o:title=""/>
          </v:shape>
          <o:OLEObject Type="Embed" ProgID="Equation.3" ShapeID="_x0000_i1488" DrawAspect="Content" ObjectID="_1755942434" r:id="rId858"/>
        </w:object>
      </w:r>
      <w:r w:rsidRPr="00F829B6">
        <w:t xml:space="preserve"> which meet all of the following criteria in the current subframe: </w:t>
      </w:r>
    </w:p>
    <w:p w14:paraId="170AB185" w14:textId="77777777" w:rsidR="0035583A" w:rsidRPr="00F829B6" w:rsidRDefault="0035583A" w:rsidP="0074607E">
      <w:pPr>
        <w:pStyle w:val="B1"/>
        <w:widowControl w:val="0"/>
      </w:pPr>
      <w:r w:rsidRPr="00F829B6">
        <w:t>-</w:t>
      </w:r>
      <w:r w:rsidRPr="00F829B6">
        <w:tab/>
        <w:t xml:space="preserve">they are in the physical resource blocks corresponding to the virtual resource blocks assigned for transmission, and </w:t>
      </w:r>
    </w:p>
    <w:p w14:paraId="1048F23E" w14:textId="77777777" w:rsidR="0035583A" w:rsidRPr="00F829B6" w:rsidRDefault="0035583A" w:rsidP="0074607E">
      <w:pPr>
        <w:pStyle w:val="B1"/>
        <w:widowControl w:val="0"/>
      </w:pPr>
      <w:r w:rsidRPr="00F829B6">
        <w:t>-</w:t>
      </w:r>
      <w:r w:rsidRPr="00F829B6">
        <w:tab/>
        <w:t>they are not used for transmission of the core part of PBCH, synchronization signals, and</w:t>
      </w:r>
    </w:p>
    <w:p w14:paraId="5981ED78" w14:textId="77777777" w:rsidR="0035583A" w:rsidRPr="00F829B6" w:rsidRDefault="0035583A" w:rsidP="0074607E">
      <w:pPr>
        <w:pStyle w:val="B1"/>
        <w:widowControl w:val="0"/>
      </w:pPr>
      <w:r w:rsidRPr="00F829B6">
        <w:t>-</w:t>
      </w:r>
      <w:r w:rsidRPr="00F829B6">
        <w:tab/>
        <w:t>they are assumed by the UE not to be used for cell-specific reference signals, where the positions of the cell-specific reference signals are given by clause 6.10.1.2 with the number of antenna ports for and the frequency shift of cell-specific reference signals derived as described in clause 6.10.1.2 4, and</w:t>
      </w:r>
    </w:p>
    <w:p w14:paraId="687FF03B" w14:textId="77777777" w:rsidR="0035583A" w:rsidRDefault="0035583A" w:rsidP="0074607E">
      <w:pPr>
        <w:widowControl w:val="0"/>
      </w:pPr>
      <w:r w:rsidRPr="00F829B6">
        <w:t xml:space="preserve">The mapping to resource elements </w:t>
      </w:r>
      <w:r w:rsidRPr="00F829B6">
        <w:rPr>
          <w:position w:val="-10"/>
        </w:rPr>
        <w:object w:dxaOrig="440" w:dyaOrig="300" w14:anchorId="2F7B3C6A">
          <v:shape id="_x0000_i1489" type="#_x0000_t75" style="width:21.5pt;height:14.95pt" o:ole="">
            <v:imagedata r:id="rId857" o:title=""/>
          </v:shape>
          <o:OLEObject Type="Embed" ProgID="Equation.3" ShapeID="_x0000_i1489" DrawAspect="Content" ObjectID="_1755942435" r:id="rId859"/>
        </w:object>
      </w:r>
      <w:r w:rsidRPr="00F829B6">
        <w:t xml:space="preserve"> on antenna port </w:t>
      </w:r>
      <w:r w:rsidRPr="00F829B6">
        <w:rPr>
          <w:position w:val="-10"/>
        </w:rPr>
        <w:object w:dxaOrig="200" w:dyaOrig="240" w14:anchorId="25C983A1">
          <v:shape id="_x0000_i1490" type="#_x0000_t75" style="width:10.3pt;height:11.2pt" o:ole="">
            <v:imagedata r:id="rId81" o:title=""/>
          </v:shape>
          <o:OLEObject Type="Embed" ProgID="Equation.3" ShapeID="_x0000_i1490" DrawAspect="Content" ObjectID="_1755942436" r:id="rId860"/>
        </w:object>
      </w:r>
      <w:r w:rsidRPr="00F829B6">
        <w:t xml:space="preserve"> not reserved for other purposes shall be in increasing order of first the index </w:t>
      </w:r>
      <w:r w:rsidRPr="00F829B6">
        <w:rPr>
          <w:position w:val="-6"/>
        </w:rPr>
        <w:object w:dxaOrig="180" w:dyaOrig="260" w14:anchorId="3ECB7827">
          <v:shape id="_x0000_i1491" type="#_x0000_t75" style="width:9.35pt;height:12.15pt" o:ole="">
            <v:imagedata r:id="rId861" o:title=""/>
          </v:shape>
          <o:OLEObject Type="Embed" ProgID="Equation.3" ShapeID="_x0000_i1491" DrawAspect="Content" ObjectID="_1755942437" r:id="rId862"/>
        </w:object>
      </w:r>
      <w:r w:rsidRPr="00F829B6">
        <w:rPr>
          <w:rFonts w:eastAsia="Batang" w:hint="eastAsia"/>
          <w:lang w:eastAsia="ko-KR"/>
        </w:rPr>
        <w:t xml:space="preserve"> over the assigned physical resource blocks</w:t>
      </w:r>
      <w:r w:rsidRPr="00F829B6">
        <w:t xml:space="preserve"> and then the index</w:t>
      </w:r>
      <w:r w:rsidRPr="00F829B6">
        <w:rPr>
          <w:position w:val="-6"/>
        </w:rPr>
        <w:object w:dxaOrig="139" w:dyaOrig="260" w14:anchorId="1ECD40A5">
          <v:shape id="_x0000_i1492" type="#_x0000_t75" style="width:6.55pt;height:12.15pt" o:ole="">
            <v:imagedata r:id="rId863" o:title=""/>
          </v:shape>
          <o:OLEObject Type="Embed" ProgID="Equation.3" ShapeID="_x0000_i1492" DrawAspect="Content" ObjectID="_1755942438" r:id="rId864"/>
        </w:object>
      </w:r>
      <w:r w:rsidRPr="00F829B6">
        <w:t xml:space="preserve">, starting with the first slot in a subframe. </w:t>
      </w:r>
    </w:p>
    <w:p w14:paraId="0F2FE6E5" w14:textId="77777777" w:rsidR="009E42EC" w:rsidRDefault="009E42EC" w:rsidP="009E42EC">
      <w:pPr>
        <w:widowControl w:val="0"/>
      </w:pPr>
      <w:r>
        <w:t xml:space="preserve">For BL/CE UEs, if the higher layer parameter </w:t>
      </w:r>
      <w:r w:rsidRPr="00463FF3">
        <w:rPr>
          <w:i/>
        </w:rPr>
        <w:t>ce-punctured-subcarriers-DL</w:t>
      </w:r>
      <w:r>
        <w:t xml:space="preserve"> is configured, then in case of MPDCCH or PDSCH transmission associated with C-RNTI or SPS C-RNTI,</w:t>
      </w:r>
    </w:p>
    <w:p w14:paraId="3BB9A267" w14:textId="77777777" w:rsidR="009E42EC" w:rsidRDefault="009E42EC" w:rsidP="00BD7513">
      <w:pPr>
        <w:pStyle w:val="B1"/>
      </w:pPr>
      <w:r>
        <w:t>-</w:t>
      </w:r>
      <w:r>
        <w:tab/>
        <w:t xml:space="preserve">The parameter </w:t>
      </w:r>
      <w:r w:rsidRPr="00463FF3">
        <w:rPr>
          <w:i/>
        </w:rPr>
        <w:t>ce-punctured-subcarriers-DL</w:t>
      </w:r>
      <w:r>
        <w:t xml:space="preserve"> indicates the number of subcarriers (1 or 2) and their position (lower or higher edge) to puncture at the downlink narrowband edges:</w:t>
      </w:r>
    </w:p>
    <w:p w14:paraId="5B9820A2" w14:textId="77777777" w:rsidR="009E42EC" w:rsidRDefault="009E42EC" w:rsidP="00BD7513">
      <w:pPr>
        <w:pStyle w:val="B2"/>
      </w:pPr>
      <w:r>
        <w:lastRenderedPageBreak/>
        <w:t>-</w:t>
      </w:r>
      <w:r>
        <w:tab/>
        <w:t xml:space="preserve">If the value is </w:t>
      </w:r>
      <w:r w:rsidR="00D464C9">
        <w:t>'</w:t>
      </w:r>
      <w:r>
        <w:t>00</w:t>
      </w:r>
      <w:r w:rsidR="00D464C9">
        <w:t>'</w:t>
      </w:r>
      <w:r>
        <w:t>, then the number of punctured subcarriers on the higher edge of narrowbands above the DC subcarrier is 2 and the number of punctured subcarriers on the higher edge of narrowbands below the DC subcarrier is 1.</w:t>
      </w:r>
    </w:p>
    <w:p w14:paraId="7628D12C" w14:textId="77777777" w:rsidR="009E42EC" w:rsidRDefault="009E42EC" w:rsidP="00BD7513">
      <w:pPr>
        <w:pStyle w:val="B2"/>
      </w:pPr>
      <w:r>
        <w:t>-</w:t>
      </w:r>
      <w:r>
        <w:tab/>
        <w:t xml:space="preserve">If the value is </w:t>
      </w:r>
      <w:r w:rsidR="00D464C9">
        <w:t>'</w:t>
      </w:r>
      <w:r>
        <w:t>01</w:t>
      </w:r>
      <w:r w:rsidR="00D464C9">
        <w:t>'</w:t>
      </w:r>
      <w:r>
        <w:t>, then the number of punctured subcarriers on the higher edge of narrowbands above the DC subcarrier is 1 and the number of punctured subcarriers on the higher edge of narrowbands below the DC subcarrier is 0.</w:t>
      </w:r>
    </w:p>
    <w:p w14:paraId="16ED7B86" w14:textId="77777777" w:rsidR="009E42EC" w:rsidRDefault="009E42EC" w:rsidP="00BD7513">
      <w:pPr>
        <w:pStyle w:val="B2"/>
      </w:pPr>
      <w:r>
        <w:t>-</w:t>
      </w:r>
      <w:r>
        <w:tab/>
        <w:t xml:space="preserve">If the value is </w:t>
      </w:r>
      <w:r w:rsidR="00D464C9">
        <w:t>'</w:t>
      </w:r>
      <w:r>
        <w:t>10</w:t>
      </w:r>
      <w:r w:rsidR="00D464C9">
        <w:t>'</w:t>
      </w:r>
      <w:r>
        <w:t>, then the number of punctured subcarriers on the lower edge of narrowbands above the DC subcarrier is 0 and the number of punctured subcarriers on the lower edge of narrowbands below the DC subcarrier is 1.</w:t>
      </w:r>
    </w:p>
    <w:p w14:paraId="2FA884F2" w14:textId="77777777" w:rsidR="009E42EC" w:rsidRDefault="009E42EC" w:rsidP="00BD7513">
      <w:pPr>
        <w:pStyle w:val="B2"/>
      </w:pPr>
      <w:r>
        <w:t>-</w:t>
      </w:r>
      <w:r>
        <w:tab/>
        <w:t xml:space="preserve">If the value is </w:t>
      </w:r>
      <w:r w:rsidR="00D464C9">
        <w:t>'</w:t>
      </w:r>
      <w:r>
        <w:t>11</w:t>
      </w:r>
      <w:r w:rsidR="00D464C9">
        <w:t>'</w:t>
      </w:r>
      <w:r>
        <w:t>, then the number of punctured subcarriers on the lower edge of narrowbands above the DC subcarrier is 1 and the number of punctured subcarriers on the lower edge of narrowbands below the DC subcarrier is 2.</w:t>
      </w:r>
    </w:p>
    <w:p w14:paraId="6F00F368" w14:textId="77777777" w:rsidR="000C12F8" w:rsidRPr="00EB1557" w:rsidRDefault="000C12F8" w:rsidP="00EB1557">
      <w:pPr>
        <w:pStyle w:val="B1"/>
        <w:rPr>
          <w:lang w:val="en-US" w:eastAsia="sv-SE"/>
        </w:rPr>
      </w:pPr>
      <w:r w:rsidRPr="000813D8">
        <w:rPr>
          <w:lang w:val="en-US"/>
        </w:rPr>
        <w:t>-</w:t>
      </w:r>
      <w:r>
        <w:rPr>
          <w:lang w:val="en-US"/>
        </w:rPr>
        <w:tab/>
      </w:r>
      <w:r w:rsidRPr="000813D8">
        <w:rPr>
          <w:lang w:val="en-US"/>
        </w:rPr>
        <w:t xml:space="preserve">In the mapping to resource elements, when a subcarrier </w:t>
      </w:r>
      <w:r>
        <w:rPr>
          <w:i/>
          <w:iCs/>
          <w:lang w:val="en-US"/>
        </w:rPr>
        <w:t>k</w:t>
      </w:r>
      <w:r w:rsidRPr="000813D8">
        <w:rPr>
          <w:lang w:val="en-US"/>
        </w:rPr>
        <w:t xml:space="preserve"> is punctured according to the above, the resource elements </w:t>
      </w:r>
      <w:r w:rsidRPr="000813D8">
        <w:rPr>
          <w:i/>
          <w:iCs/>
          <w:lang w:val="en-US"/>
        </w:rPr>
        <w:t>(k,l)</w:t>
      </w:r>
      <w:r w:rsidRPr="000813D8">
        <w:rPr>
          <w:lang w:val="en-US"/>
        </w:rPr>
        <w:t xml:space="preserve"> shall be counted but not used for transmission.</w:t>
      </w:r>
    </w:p>
    <w:p w14:paraId="1286BF2A" w14:textId="77777777" w:rsidR="009E42EC" w:rsidRDefault="009E42EC" w:rsidP="00BD7513">
      <w:pPr>
        <w:pStyle w:val="B1"/>
      </w:pPr>
      <w:r>
        <w:t>-</w:t>
      </w:r>
      <w:r>
        <w:tab/>
        <w:t>The subcarrier puncturing is applied to transmission of the following physical signals and channels when the transmission is aligned with a narrowband edge.</w:t>
      </w:r>
    </w:p>
    <w:p w14:paraId="566074C4" w14:textId="77777777" w:rsidR="009E42EC" w:rsidRDefault="009E42EC" w:rsidP="00BD7513">
      <w:pPr>
        <w:pStyle w:val="B2"/>
      </w:pPr>
      <w:r>
        <w:t>-</w:t>
      </w:r>
      <w:r>
        <w:tab/>
        <w:t>MPDCCH</w:t>
      </w:r>
    </w:p>
    <w:p w14:paraId="4D6C5A1F" w14:textId="77777777" w:rsidR="009E42EC" w:rsidRPr="00F829B6" w:rsidRDefault="009E42EC" w:rsidP="00BD7513">
      <w:pPr>
        <w:pStyle w:val="B2"/>
      </w:pPr>
      <w:r>
        <w:t>-</w:t>
      </w:r>
      <w:r>
        <w:tab/>
        <w:t>PDSCH</w:t>
      </w:r>
    </w:p>
    <w:p w14:paraId="50CA25B6" w14:textId="77777777" w:rsidR="009E42EC" w:rsidRPr="00F829B6" w:rsidRDefault="009E42EC" w:rsidP="00BD7513">
      <w:pPr>
        <w:pStyle w:val="B2"/>
      </w:pPr>
      <w:r>
        <w:t>-</w:t>
      </w:r>
      <w:r>
        <w:tab/>
        <w:t>CSI reference signals</w:t>
      </w:r>
    </w:p>
    <w:p w14:paraId="761597C6" w14:textId="77777777" w:rsidR="009E42EC" w:rsidRPr="00F829B6" w:rsidRDefault="009E42EC" w:rsidP="00BD7513">
      <w:pPr>
        <w:pStyle w:val="B1"/>
      </w:pPr>
      <w:r>
        <w:t>-</w:t>
      </w:r>
      <w:r>
        <w:tab/>
        <w:t>No subcarrier puncturing is applied to transmissions that are not aligned with a narrowband edge.</w:t>
      </w:r>
    </w:p>
    <w:p w14:paraId="356C6CE8" w14:textId="77777777" w:rsidR="0035583A" w:rsidRPr="00F829B6" w:rsidRDefault="0035583A" w:rsidP="0074607E">
      <w:pPr>
        <w:pStyle w:val="Heading2"/>
        <w:keepNext w:val="0"/>
        <w:keepLines w:val="0"/>
        <w:widowControl w:val="0"/>
      </w:pPr>
      <w:bookmarkStart w:id="52" w:name="_Toc454818031"/>
      <w:r w:rsidRPr="00F829B6">
        <w:t>6.4</w:t>
      </w:r>
      <w:r w:rsidRPr="00F829B6">
        <w:tab/>
        <w:t>Physical downlink shared channel</w:t>
      </w:r>
      <w:bookmarkEnd w:id="52"/>
    </w:p>
    <w:p w14:paraId="1B9AE25D" w14:textId="77777777" w:rsidR="0035583A" w:rsidRPr="00F829B6" w:rsidRDefault="0035583A" w:rsidP="0074607E">
      <w:pPr>
        <w:widowControl w:val="0"/>
      </w:pPr>
      <w:r w:rsidRPr="00F829B6">
        <w:t>The physical downlink shared channel shall be processed and mapped to resource elements as described in clause 6.3 with the following additions and exceptions:</w:t>
      </w:r>
    </w:p>
    <w:p w14:paraId="1FEADAB6" w14:textId="77777777" w:rsidR="0035583A" w:rsidRPr="00F829B6" w:rsidRDefault="0035583A" w:rsidP="0074607E">
      <w:pPr>
        <w:pStyle w:val="B1"/>
        <w:widowControl w:val="0"/>
      </w:pPr>
      <w:r w:rsidRPr="00F829B6">
        <w:t>-</w:t>
      </w:r>
      <w:r w:rsidRPr="00F829B6">
        <w:tab/>
        <w:t>In resource blocks in which UE-specific reference signals are not transmitted, the PDSCH shall be transmitted on the same set of antenna ports as the PBCH, which is one of</w:t>
      </w:r>
      <w:r w:rsidR="00B80263" w:rsidRPr="00F829B6">
        <w:t xml:space="preserve"> </w:t>
      </w:r>
      <w:r w:rsidRPr="00F829B6">
        <w:rPr>
          <w:position w:val="-10"/>
        </w:rPr>
        <w:object w:dxaOrig="300" w:dyaOrig="300" w14:anchorId="4335B090">
          <v:shape id="_x0000_i1493" type="#_x0000_t75" style="width:14.95pt;height:14.95pt" o:ole="">
            <v:imagedata r:id="rId865" o:title=""/>
          </v:shape>
          <o:OLEObject Type="Embed" ProgID="Equation.3" ShapeID="_x0000_i1493" DrawAspect="Content" ObjectID="_1755942439" r:id="rId866"/>
        </w:object>
      </w:r>
      <w:r w:rsidRPr="00F829B6">
        <w:t xml:space="preserve">, </w:t>
      </w:r>
      <w:r w:rsidRPr="00F829B6">
        <w:rPr>
          <w:position w:val="-10"/>
        </w:rPr>
        <w:object w:dxaOrig="400" w:dyaOrig="300" w14:anchorId="7DC36E1C">
          <v:shape id="_x0000_i1494" type="#_x0000_t75" style="width:19.65pt;height:14.95pt" o:ole="">
            <v:imagedata r:id="rId867" o:title=""/>
          </v:shape>
          <o:OLEObject Type="Embed" ProgID="Equation.3" ShapeID="_x0000_i1494" DrawAspect="Content" ObjectID="_1755942440" r:id="rId868"/>
        </w:object>
      </w:r>
      <w:r w:rsidRPr="00F829B6">
        <w:t xml:space="preserve">, or </w:t>
      </w:r>
      <w:r w:rsidRPr="00F829B6">
        <w:rPr>
          <w:position w:val="-10"/>
        </w:rPr>
        <w:object w:dxaOrig="700" w:dyaOrig="300" w14:anchorId="4D64144B">
          <v:shape id="_x0000_i1495" type="#_x0000_t75" style="width:35.55pt;height:14.95pt" o:ole="">
            <v:imagedata r:id="rId869" o:title=""/>
          </v:shape>
          <o:OLEObject Type="Embed" ProgID="Equation.3" ShapeID="_x0000_i1495" DrawAspect="Content" ObjectID="_1755942441" r:id="rId870"/>
        </w:object>
      </w:r>
      <w:r w:rsidRPr="00F829B6">
        <w:t>.</w:t>
      </w:r>
    </w:p>
    <w:p w14:paraId="0FD53231" w14:textId="77777777" w:rsidR="0035583A" w:rsidRPr="00F829B6" w:rsidRDefault="0035583A" w:rsidP="0074607E">
      <w:pPr>
        <w:pStyle w:val="B1"/>
        <w:widowControl w:val="0"/>
      </w:pPr>
      <w:r w:rsidRPr="00F829B6">
        <w:t>-</w:t>
      </w:r>
      <w:r w:rsidRPr="00F829B6">
        <w:tab/>
        <w:t xml:space="preserve">In resource blocks in which UE-specific reference signals are transmitted, the PDSCH shall be transmitted on antenna port(s) </w:t>
      </w:r>
      <w:r w:rsidRPr="00F829B6">
        <w:rPr>
          <w:position w:val="-10"/>
        </w:rPr>
        <w:object w:dxaOrig="279" w:dyaOrig="300" w14:anchorId="136B5F49">
          <v:shape id="_x0000_i1496" type="#_x0000_t75" style="width:14.05pt;height:14.95pt" o:ole="">
            <v:imagedata r:id="rId871" o:title=""/>
          </v:shape>
          <o:OLEObject Type="Embed" ProgID="Equation.3" ShapeID="_x0000_i1496" DrawAspect="Content" ObjectID="_1755942442" r:id="rId872"/>
        </w:object>
      </w:r>
      <w:r w:rsidRPr="00F829B6">
        <w:t>,</w:t>
      </w:r>
      <w:r w:rsidRPr="00F829B6">
        <w:rPr>
          <w:position w:val="-10"/>
        </w:rPr>
        <w:object w:dxaOrig="300" w:dyaOrig="300" w14:anchorId="1933256D">
          <v:shape id="_x0000_i1497" type="#_x0000_t75" style="width:14.95pt;height:14.95pt" o:ole="">
            <v:imagedata r:id="rId873" o:title=""/>
          </v:shape>
          <o:OLEObject Type="Embed" ProgID="Equation.3" ShapeID="_x0000_i1497" DrawAspect="Content" ObjectID="_1755942443" r:id="rId874"/>
        </w:object>
      </w:r>
      <w:r w:rsidRPr="00F829B6">
        <w:t>,</w:t>
      </w:r>
      <w:r w:rsidRPr="00F829B6">
        <w:rPr>
          <w:position w:val="-10"/>
        </w:rPr>
        <w:object w:dxaOrig="279" w:dyaOrig="300" w14:anchorId="5A2F7906">
          <v:shape id="_x0000_i1498" type="#_x0000_t75" style="width:14.05pt;height:14.95pt" o:ole="">
            <v:imagedata r:id="rId875" o:title=""/>
          </v:shape>
          <o:OLEObject Type="Embed" ProgID="Equation.3" ShapeID="_x0000_i1498" DrawAspect="Content" ObjectID="_1755942444" r:id="rId876"/>
        </w:object>
      </w:r>
      <w:r w:rsidRPr="00F829B6">
        <w:t xml:space="preserve">, </w:t>
      </w:r>
      <w:r w:rsidR="00B85576" w:rsidRPr="00F829B6">
        <w:rPr>
          <w:position w:val="-10"/>
        </w:rPr>
        <w:object w:dxaOrig="360" w:dyaOrig="300" w14:anchorId="6A42BE62">
          <v:shape id="_x0000_i1499" type="#_x0000_t75" style="width:18.7pt;height:14.95pt" o:ole="">
            <v:imagedata r:id="rId877" o:title=""/>
          </v:shape>
          <o:OLEObject Type="Embed" ProgID="Equation.3" ShapeID="_x0000_i1499" DrawAspect="Content" ObjectID="_1755942445" r:id="rId878"/>
        </w:object>
      </w:r>
      <w:r w:rsidR="00B85576" w:rsidRPr="00F829B6">
        <w:t xml:space="preserve">, </w:t>
      </w:r>
      <w:r w:rsidR="00280799" w:rsidRPr="001B4AAF">
        <w:rPr>
          <w:position w:val="-10"/>
        </w:rPr>
        <w:object w:dxaOrig="360" w:dyaOrig="300" w14:anchorId="1D8EA253">
          <v:shape id="_x0000_i1500" type="#_x0000_t75" style="width:18.7pt;height:14.95pt" o:ole="">
            <v:imagedata r:id="rId879" o:title=""/>
          </v:shape>
          <o:OLEObject Type="Embed" ProgID="Equation.3" ShapeID="_x0000_i1500" DrawAspect="Content" ObjectID="_1755942446" r:id="rId880"/>
        </w:object>
      </w:r>
      <w:r w:rsidR="00B85576" w:rsidRPr="00F829B6">
        <w:t xml:space="preserve">, </w:t>
      </w:r>
      <w:r w:rsidR="00280799" w:rsidRPr="001B4AAF">
        <w:rPr>
          <w:position w:val="-10"/>
        </w:rPr>
        <w:object w:dxaOrig="580" w:dyaOrig="300" w14:anchorId="03F61323">
          <v:shape id="_x0000_i1501" type="#_x0000_t75" style="width:29pt;height:14.95pt" o:ole="">
            <v:imagedata r:id="rId881" o:title=""/>
          </v:shape>
          <o:OLEObject Type="Embed" ProgID="Equation.3" ShapeID="_x0000_i1501" DrawAspect="Content" ObjectID="_1755942447" r:id="rId882"/>
        </w:object>
      </w:r>
      <w:r w:rsidR="00280799">
        <w:rPr>
          <w:kern w:val="2"/>
          <w:lang w:eastAsia="zh-CN"/>
        </w:rPr>
        <w:t>,</w:t>
      </w:r>
      <w:r w:rsidRPr="00F829B6">
        <w:t xml:space="preserve"> </w:t>
      </w:r>
      <w:r w:rsidRPr="00F829B6">
        <w:rPr>
          <w:position w:val="-10"/>
        </w:rPr>
        <w:object w:dxaOrig="1419" w:dyaOrig="300" w14:anchorId="1248D60C">
          <v:shape id="_x0000_i1502" type="#_x0000_t75" style="width:69.2pt;height:14.95pt" o:ole="">
            <v:imagedata r:id="rId883" o:title=""/>
          </v:shape>
          <o:OLEObject Type="Embed" ProgID="Equation.3" ShapeID="_x0000_i1502" DrawAspect="Content" ObjectID="_1755942448" r:id="rId884"/>
        </w:object>
      </w:r>
      <w:r w:rsidRPr="00F829B6">
        <w:t xml:space="preserve">, </w:t>
      </w:r>
      <w:r w:rsidR="00280799">
        <w:t xml:space="preserve">or the antenna ports listed in Table 6.3.4.4-1, </w:t>
      </w:r>
      <w:r w:rsidRPr="00F829B6">
        <w:t xml:space="preserve">where </w:t>
      </w:r>
      <w:r w:rsidRPr="00F829B6">
        <w:rPr>
          <w:position w:val="-6"/>
        </w:rPr>
        <w:object w:dxaOrig="180" w:dyaOrig="200" w14:anchorId="0F4843E8">
          <v:shape id="_x0000_i1503" type="#_x0000_t75" style="width:9.35pt;height:10.3pt" o:ole="">
            <v:imagedata r:id="rId386" o:title=""/>
          </v:shape>
          <o:OLEObject Type="Embed" ProgID="Equation.3" ShapeID="_x0000_i1503" DrawAspect="Content" ObjectID="_1755942449" r:id="rId885"/>
        </w:object>
      </w:r>
      <w:r w:rsidRPr="00F829B6">
        <w:t xml:space="preserve"> is the number of layers used for transmission of the PDSCH.</w:t>
      </w:r>
    </w:p>
    <w:p w14:paraId="00F32C84" w14:textId="77777777" w:rsidR="0035583A" w:rsidRPr="00F829B6" w:rsidRDefault="0035583A" w:rsidP="0074607E">
      <w:pPr>
        <w:pStyle w:val="B1"/>
        <w:widowControl w:val="0"/>
      </w:pPr>
      <w:r w:rsidRPr="00F829B6">
        <w:t>-</w:t>
      </w:r>
      <w:r w:rsidRPr="00F829B6">
        <w:tab/>
      </w:r>
      <w:r w:rsidRPr="00F829B6">
        <w:rPr>
          <w:rFonts w:hint="eastAsia"/>
          <w:lang w:eastAsia="zh-CN"/>
        </w:rPr>
        <w:t xml:space="preserve">If PDSCH is </w:t>
      </w:r>
      <w:r w:rsidRPr="00F829B6">
        <w:t xml:space="preserve">transmitted in MBSFN subframes </w:t>
      </w:r>
      <w:r w:rsidRPr="00F829B6">
        <w:rPr>
          <w:rFonts w:hint="eastAsia"/>
          <w:lang w:eastAsia="ja-JP"/>
        </w:rPr>
        <w:t xml:space="preserve">as defined in </w:t>
      </w:r>
      <w:r w:rsidRPr="00F829B6">
        <w:t>3GPP TS 36.213</w:t>
      </w:r>
      <w:r w:rsidRPr="00F829B6">
        <w:rPr>
          <w:lang w:eastAsia="ja-JP"/>
        </w:rPr>
        <w:t> </w:t>
      </w:r>
      <w:r w:rsidRPr="00F829B6">
        <w:rPr>
          <w:rFonts w:hint="eastAsia"/>
          <w:lang w:eastAsia="ja-JP"/>
        </w:rPr>
        <w:t>[4]</w:t>
      </w:r>
      <w:r w:rsidRPr="00F829B6">
        <w:t xml:space="preserve">, the PDSCH shall be transmitted on one or several of antenna port(s) </w:t>
      </w:r>
      <w:r w:rsidRPr="00F829B6">
        <w:rPr>
          <w:position w:val="-10"/>
        </w:rPr>
        <w:object w:dxaOrig="1419" w:dyaOrig="300" w14:anchorId="6261E1F0">
          <v:shape id="_x0000_i1504" type="#_x0000_t75" style="width:69.2pt;height:14.95pt" o:ole="">
            <v:imagedata r:id="rId883" o:title=""/>
          </v:shape>
          <o:OLEObject Type="Embed" ProgID="Equation.3" ShapeID="_x0000_i1504" DrawAspect="Content" ObjectID="_1755942450" r:id="rId886"/>
        </w:object>
      </w:r>
      <w:r w:rsidR="00280799" w:rsidRPr="00CB3E39">
        <w:t xml:space="preserve"> </w:t>
      </w:r>
      <w:r w:rsidR="00280799">
        <w:t>or on the antenna ports indicated in Table 6.3.4.4-1</w:t>
      </w:r>
      <w:r w:rsidRPr="00F829B6">
        <w:t xml:space="preserve">, where </w:t>
      </w:r>
      <w:r w:rsidRPr="00F829B6">
        <w:rPr>
          <w:position w:val="-6"/>
        </w:rPr>
        <w:object w:dxaOrig="180" w:dyaOrig="200" w14:anchorId="6025990A">
          <v:shape id="_x0000_i1505" type="#_x0000_t75" style="width:9.35pt;height:10.3pt" o:ole="">
            <v:imagedata r:id="rId386" o:title=""/>
          </v:shape>
          <o:OLEObject Type="Embed" ProgID="Equation.3" ShapeID="_x0000_i1505" DrawAspect="Content" ObjectID="_1755942451" r:id="rId887"/>
        </w:object>
      </w:r>
      <w:r w:rsidRPr="00F829B6">
        <w:t xml:space="preserve"> is the number of layers used for transmission of the PDSCH. </w:t>
      </w:r>
    </w:p>
    <w:p w14:paraId="0BFF6599" w14:textId="77777777" w:rsidR="0035583A" w:rsidRPr="00F829B6" w:rsidRDefault="0035583A" w:rsidP="0074607E">
      <w:pPr>
        <w:pStyle w:val="B1"/>
        <w:widowControl w:val="0"/>
      </w:pPr>
      <w:r w:rsidRPr="00F829B6">
        <w:t>-</w:t>
      </w:r>
      <w:r w:rsidRPr="00F829B6">
        <w:tab/>
        <w:t>PDSCH is not mapped to resource elements used for UE-specific reference signals associated with PDSCH</w:t>
      </w:r>
    </w:p>
    <w:p w14:paraId="5FE96769" w14:textId="77777777" w:rsidR="00280799" w:rsidRPr="00280799" w:rsidRDefault="0035583A" w:rsidP="0074607E">
      <w:pPr>
        <w:pStyle w:val="B1"/>
        <w:widowControl w:val="0"/>
      </w:pPr>
      <w:r w:rsidRPr="00F829B6">
        <w:t>-</w:t>
      </w:r>
      <w:r w:rsidRPr="00F829B6">
        <w:tab/>
        <w:t xml:space="preserve">In mapping to resource elements, the </w:t>
      </w:r>
      <w:r w:rsidR="00280799">
        <w:t xml:space="preserve">same positions of the cell-specifc reference shall be assumed for all antenna ports on which the PDSCH is transmitted and the </w:t>
      </w:r>
      <w:r w:rsidRPr="00F829B6">
        <w:t xml:space="preserve">positions of the cell-specific reference signals are given by clause 6.10.1.2 with the number of antenna ports and the frequency shift of the cell-specific reference signals derived as described in clause 6.10.1.2, </w:t>
      </w:r>
      <w:bookmarkStart w:id="53" w:name="_Hlk506885387"/>
      <w:r w:rsidR="00280799" w:rsidRPr="00280799">
        <w:t>unless indicated otherwise in clause 7.1.9 in 3GPP</w:t>
      </w:r>
      <w:r w:rsidR="000A4C8C">
        <w:t xml:space="preserve"> </w:t>
      </w:r>
      <w:r w:rsidR="00280799" w:rsidRPr="00280799">
        <w:t>TS</w:t>
      </w:r>
      <w:r w:rsidR="000A4C8C">
        <w:t xml:space="preserve"> </w:t>
      </w:r>
      <w:r w:rsidR="00280799" w:rsidRPr="00280799">
        <w:t>36.213</w:t>
      </w:r>
      <w:r w:rsidR="000A4C8C">
        <w:t xml:space="preserve"> </w:t>
      </w:r>
      <w:r w:rsidR="00280799" w:rsidRPr="00280799">
        <w:t>[4],</w:t>
      </w:r>
      <w:bookmarkEnd w:id="53"/>
    </w:p>
    <w:p w14:paraId="183121C4" w14:textId="77777777" w:rsidR="000A4C8C" w:rsidRPr="000A4C8C" w:rsidRDefault="00280799" w:rsidP="0074607E">
      <w:pPr>
        <w:pStyle w:val="B2"/>
        <w:widowControl w:val="0"/>
      </w:pPr>
      <w:r w:rsidRPr="00280799">
        <w:t>-</w:t>
      </w:r>
      <w:r w:rsidRPr="00280799">
        <w:tab/>
        <w:t>if one set of parameters for cell-specific reference signal positions</w:t>
      </w:r>
      <w:r w:rsidR="0035583A" w:rsidRPr="00F829B6">
        <w:t xml:space="preserve"> are provided by clause 7.1.9 in 3GPP TS 36.213 [4], </w:t>
      </w:r>
      <w:r w:rsidR="000A4C8C">
        <w:t>the</w:t>
      </w:r>
      <w:r w:rsidR="0035583A" w:rsidRPr="00F829B6">
        <w:t xml:space="preserve"> values </w:t>
      </w:r>
      <w:r w:rsidR="000A4C8C">
        <w:t xml:space="preserve">of these parameters </w:t>
      </w:r>
      <w:r w:rsidR="0035583A" w:rsidRPr="00F829B6">
        <w:t xml:space="preserve">are used </w:t>
      </w:r>
      <w:r w:rsidR="000A4C8C">
        <w:t xml:space="preserve">for all antenna ports whereon the PDSCH is transmitted </w:t>
      </w:r>
      <w:r w:rsidR="0035583A" w:rsidRPr="00F829B6">
        <w:t>in the resource blocks indicated by the relevant DCI.</w:t>
      </w:r>
    </w:p>
    <w:p w14:paraId="2FE92CAD" w14:textId="77777777" w:rsidR="0035583A" w:rsidRPr="00F829B6" w:rsidRDefault="000A4C8C" w:rsidP="0074607E">
      <w:pPr>
        <w:pStyle w:val="B2"/>
        <w:widowControl w:val="0"/>
      </w:pPr>
      <w:r>
        <w:t>-</w:t>
      </w:r>
      <w:r>
        <w:tab/>
      </w:r>
      <w:r w:rsidRPr="000A4C8C">
        <w:t xml:space="preserve">if two sets of parameters for cell-specific reference signal positions are provided by clause 7.1.9 in 3GPP TS 36.213 [4], the first set of parameters are used for the set of antenna ports associated with PDSCH codeword </w:t>
      </w:r>
      <w:r w:rsidRPr="000A4C8C">
        <w:rPr>
          <w:position w:val="-10"/>
        </w:rPr>
        <w:object w:dxaOrig="480" w:dyaOrig="279" w14:anchorId="1D6D0135">
          <v:shape id="_x0000_i1506" type="#_x0000_t75" style="width:24.3pt;height:14.05pt" o:ole="">
            <v:imagedata r:id="rId888" o:title=""/>
          </v:shape>
          <o:OLEObject Type="Embed" ProgID="Equation.3" ShapeID="_x0000_i1506" DrawAspect="Content" ObjectID="_1755942452" r:id="rId889"/>
        </w:object>
      </w:r>
      <w:r w:rsidRPr="000A4C8C">
        <w:t xml:space="preserve"> while the second set of parameters are used for the set of antenna ports associated with PDSCH codeword </w:t>
      </w:r>
      <w:r w:rsidRPr="000A4C8C">
        <w:rPr>
          <w:position w:val="-10"/>
        </w:rPr>
        <w:object w:dxaOrig="460" w:dyaOrig="279" w14:anchorId="79D4094B">
          <v:shape id="_x0000_i1507" type="#_x0000_t75" style="width:23.4pt;height:14.05pt" o:ole="">
            <v:imagedata r:id="rId890" o:title=""/>
          </v:shape>
          <o:OLEObject Type="Embed" ProgID="Equation.3" ShapeID="_x0000_i1507" DrawAspect="Content" ObjectID="_1755942453" r:id="rId891"/>
        </w:object>
      </w:r>
      <w:r w:rsidRPr="000A4C8C">
        <w:t xml:space="preserve">, according to codeword-to-layer mapping and layer-to-port mapping in </w:t>
      </w:r>
      <w:r w:rsidR="00E54729">
        <w:t>Clause</w:t>
      </w:r>
      <w:r>
        <w:t xml:space="preserve"> </w:t>
      </w:r>
      <w:r w:rsidRPr="000A4C8C">
        <w:t xml:space="preserve">6.3.3.2 and </w:t>
      </w:r>
      <w:r w:rsidR="00E54729">
        <w:t>Clause</w:t>
      </w:r>
      <w:r w:rsidRPr="000A4C8C">
        <w:t xml:space="preserve"> 6.3.4.4, respectiv</w:t>
      </w:r>
      <w:r w:rsidR="009057B8">
        <w:t>e</w:t>
      </w:r>
      <w:r w:rsidRPr="000A4C8C">
        <w:t>ly.</w:t>
      </w:r>
    </w:p>
    <w:p w14:paraId="1F63C5D6" w14:textId="77777777" w:rsidR="0035583A" w:rsidRPr="00F829B6" w:rsidRDefault="0035583A" w:rsidP="0074607E">
      <w:pPr>
        <w:pStyle w:val="B1"/>
        <w:widowControl w:val="0"/>
      </w:pPr>
      <w:r w:rsidRPr="00F829B6">
        <w:lastRenderedPageBreak/>
        <w:t>-</w:t>
      </w:r>
      <w:r w:rsidRPr="00F829B6">
        <w:tab/>
        <w:t xml:space="preserve">If the DCI associated with the PDSCH uses the C-RNTI or semi-persistent C-RNTI, PDSCH </w:t>
      </w:r>
      <w:r w:rsidR="000A4C8C">
        <w:t>modulation symbols on the indicated antenna ports are</w:t>
      </w:r>
      <w:r w:rsidRPr="00F829B6">
        <w:t xml:space="preserve"> not mapped to resource elements assumed by the UE to be used for transmission of: </w:t>
      </w:r>
    </w:p>
    <w:p w14:paraId="51A9662D" w14:textId="77777777" w:rsidR="0035583A" w:rsidRPr="00F829B6" w:rsidRDefault="0035583A" w:rsidP="0074607E">
      <w:pPr>
        <w:pStyle w:val="B2"/>
        <w:widowControl w:val="0"/>
      </w:pPr>
      <w:r w:rsidRPr="00F829B6">
        <w:t>-</w:t>
      </w:r>
      <w:r w:rsidRPr="00F829B6">
        <w:tab/>
        <w:t xml:space="preserve">zero-power CSI reference signals, where the positions of the CSI reference signals </w:t>
      </w:r>
      <w:r w:rsidR="000A4C8C">
        <w:t xml:space="preserve">assumed for each antenna port </w:t>
      </w:r>
      <w:r w:rsidRPr="00F829B6">
        <w:t>are given by clause 6.10.5.2</w:t>
      </w:r>
      <w:r w:rsidR="0057683B" w:rsidRPr="00F829B6">
        <w:t>.</w:t>
      </w:r>
      <w:r w:rsidR="000A4C8C">
        <w:t xml:space="preserve"> </w:t>
      </w:r>
      <w:r w:rsidRPr="00F829B6">
        <w:t>The configuration for zero power CSI reference signals is</w:t>
      </w:r>
    </w:p>
    <w:p w14:paraId="6AC1B878" w14:textId="77777777" w:rsidR="000A4C8C" w:rsidRPr="000A4C8C" w:rsidRDefault="0035583A" w:rsidP="0074607E">
      <w:pPr>
        <w:pStyle w:val="B3"/>
        <w:widowControl w:val="0"/>
      </w:pPr>
      <w:r w:rsidRPr="00F829B6">
        <w:t>-</w:t>
      </w:r>
      <w:r w:rsidRPr="00F829B6">
        <w:tab/>
        <w:t>obtained as described in clause 6.10.5.2</w:t>
      </w:r>
      <w:r w:rsidR="000A4C8C" w:rsidRPr="000A4C8C">
        <w:t xml:space="preserve"> and used for all antenna ports whereon the PDSCH is transmitted, unless indicated otherwise in clause 7.1.9 in 3GPP</w:t>
      </w:r>
      <w:r w:rsidR="000A4C8C">
        <w:t xml:space="preserve"> </w:t>
      </w:r>
      <w:r w:rsidR="000A4C8C" w:rsidRPr="000A4C8C">
        <w:t>TS</w:t>
      </w:r>
      <w:r w:rsidR="000A4C8C">
        <w:t xml:space="preserve"> </w:t>
      </w:r>
      <w:r w:rsidR="000A4C8C" w:rsidRPr="000A4C8C">
        <w:t>36.213</w:t>
      </w:r>
      <w:r w:rsidR="000A4C8C">
        <w:t xml:space="preserve"> </w:t>
      </w:r>
      <w:r w:rsidR="000A4C8C" w:rsidRPr="000A4C8C">
        <w:t>[4]</w:t>
      </w:r>
    </w:p>
    <w:p w14:paraId="24CEB18E" w14:textId="77777777" w:rsidR="009057B8" w:rsidRDefault="000A4C8C" w:rsidP="0074607E">
      <w:pPr>
        <w:pStyle w:val="B4"/>
        <w:widowControl w:val="0"/>
      </w:pPr>
      <w:r w:rsidRPr="000A4C8C">
        <w:t>-</w:t>
      </w:r>
      <w:r w:rsidRPr="000A4C8C">
        <w:tab/>
        <w:t>if one set of parameters for zero power CSI reference signal configuration is</w:t>
      </w:r>
      <w:r w:rsidR="0035583A" w:rsidRPr="00F829B6">
        <w:t xml:space="preserve"> provided by clause 7.1.9 in 3GPP TS 36.213 [4], </w:t>
      </w:r>
      <w:r w:rsidR="009057B8">
        <w:t>the</w:t>
      </w:r>
      <w:r w:rsidR="0035583A" w:rsidRPr="00F829B6">
        <w:t xml:space="preserve"> values </w:t>
      </w:r>
      <w:r w:rsidR="009057B8">
        <w:t xml:space="preserve">of these parameters </w:t>
      </w:r>
      <w:r w:rsidR="0035583A" w:rsidRPr="00F829B6">
        <w:t xml:space="preserve">are used </w:t>
      </w:r>
      <w:r w:rsidR="009057B8">
        <w:t xml:space="preserve">for all antenna ports on which the PDSCH is transmitted </w:t>
      </w:r>
      <w:r w:rsidR="0035583A" w:rsidRPr="00F829B6">
        <w:t xml:space="preserve">in the resource blocks indicated by the </w:t>
      </w:r>
      <w:r w:rsidR="00093E0F">
        <w:t>corresponding</w:t>
      </w:r>
      <w:r w:rsidR="0035583A" w:rsidRPr="00F829B6">
        <w:t xml:space="preserve"> DCI</w:t>
      </w:r>
      <w:r w:rsidR="00093E0F">
        <w:t xml:space="preserve"> scheduling the PDSCH</w:t>
      </w:r>
      <w:r w:rsidR="0035583A" w:rsidRPr="00F829B6">
        <w:t>, and</w:t>
      </w:r>
    </w:p>
    <w:p w14:paraId="287E65E3" w14:textId="77777777" w:rsidR="0035583A" w:rsidRPr="00F829B6" w:rsidRDefault="009057B8" w:rsidP="0074607E">
      <w:pPr>
        <w:pStyle w:val="B4"/>
        <w:widowControl w:val="0"/>
      </w:pPr>
      <w:r>
        <w:t>-</w:t>
      </w:r>
      <w:r>
        <w:tab/>
      </w:r>
      <w:r w:rsidRPr="008B0C5A">
        <w:t xml:space="preserve">if two sets of parameters for zero power CSI reference signal configuration are provided by clause 7.1.9 in 3GPP TS 36.213 [4], the first set of parameters are used for the set of antenna ports associated with PDSCH codeword </w:t>
      </w:r>
      <w:r>
        <w:rPr>
          <w:position w:val="-10"/>
        </w:rPr>
        <w:object w:dxaOrig="480" w:dyaOrig="279" w14:anchorId="5675878B">
          <v:shape id="_x0000_i1508" type="#_x0000_t75" style="width:24.3pt;height:14.05pt" o:ole="">
            <v:imagedata r:id="rId888" o:title=""/>
          </v:shape>
          <o:OLEObject Type="Embed" ProgID="Equation.3" ShapeID="_x0000_i1508" DrawAspect="Content" ObjectID="_1755942454" r:id="rId892"/>
        </w:object>
      </w:r>
      <w:r w:rsidRPr="008B0C5A">
        <w:t xml:space="preserve"> while the second set of parameters are used for the set of antenna ports associated with PDSCH codeword  </w:t>
      </w:r>
      <w:r>
        <w:rPr>
          <w:position w:val="-10"/>
        </w:rPr>
        <w:object w:dxaOrig="460" w:dyaOrig="279" w14:anchorId="75DDBEBA">
          <v:shape id="_x0000_i1509" type="#_x0000_t75" style="width:23.4pt;height:14.05pt" o:ole="">
            <v:imagedata r:id="rId890" o:title=""/>
          </v:shape>
          <o:OLEObject Type="Embed" ProgID="Equation.3" ShapeID="_x0000_i1509" DrawAspect="Content" ObjectID="_1755942455" r:id="rId893"/>
        </w:object>
      </w:r>
      <w:r w:rsidRPr="008B0C5A">
        <w:t xml:space="preserve">, according to codeword-to-layer mapping and layer-to-port mapping in </w:t>
      </w:r>
      <w:r w:rsidR="00E54729">
        <w:t>Clause</w:t>
      </w:r>
      <w:r w:rsidRPr="008B0C5A">
        <w:t xml:space="preserve"> 6.3.3.2 and </w:t>
      </w:r>
      <w:r w:rsidR="00E54729">
        <w:t>Clause</w:t>
      </w:r>
      <w:r w:rsidRPr="008B0C5A">
        <w:t xml:space="preserve"> 6.3.4.4</w:t>
      </w:r>
      <w:r>
        <w:t>,</w:t>
      </w:r>
      <w:r w:rsidRPr="008B0C5A">
        <w:t xml:space="preserve"> respectiv</w:t>
      </w:r>
      <w:r>
        <w:t>e</w:t>
      </w:r>
      <w:r w:rsidRPr="008B0C5A">
        <w:t>ly.</w:t>
      </w:r>
    </w:p>
    <w:p w14:paraId="14176C04" w14:textId="77777777" w:rsidR="0035583A" w:rsidRPr="00F829B6" w:rsidRDefault="0035583A" w:rsidP="0074607E">
      <w:pPr>
        <w:pStyle w:val="B3"/>
        <w:widowControl w:val="0"/>
      </w:pPr>
      <w:r w:rsidRPr="00F829B6">
        <w:t>-</w:t>
      </w:r>
      <w:r w:rsidRPr="00F829B6">
        <w:tab/>
        <w:t xml:space="preserve">obtained by higher-layer configuration of up to five reserved CSI-RS resources as part of the discovery signal configuration following the procedure for zero-power CSI-RS in clause 6.10.5.2. </w:t>
      </w:r>
    </w:p>
    <w:p w14:paraId="619791EB" w14:textId="77777777" w:rsidR="0035583A" w:rsidRPr="00F829B6" w:rsidRDefault="0035583A" w:rsidP="0074607E">
      <w:pPr>
        <w:pStyle w:val="B2"/>
        <w:widowControl w:val="0"/>
      </w:pPr>
      <w:r w:rsidRPr="00F829B6">
        <w:t>-</w:t>
      </w:r>
      <w:r w:rsidRPr="00F829B6">
        <w:tab/>
        <w:t xml:space="preserve">non-zero-power CSI reference signals for CSI reporting, </w:t>
      </w:r>
      <w:r w:rsidR="00093E0F">
        <w:t xml:space="preserve">except for non-zero power CSI reference signals configured by </w:t>
      </w:r>
      <w:r w:rsidR="00093E0F" w:rsidRPr="00AE5E12">
        <w:rPr>
          <w:i/>
        </w:rPr>
        <w:t>csi-RS-ConfigNZP-ApList</w:t>
      </w:r>
      <w:r w:rsidR="00093E0F" w:rsidRPr="00EE2F9F">
        <w:t xml:space="preserve">, </w:t>
      </w:r>
      <w:r w:rsidRPr="00093E0F">
        <w:t>w</w:t>
      </w:r>
      <w:r w:rsidRPr="00F829B6">
        <w:t>here the positions of the non-zero-power CSI reference signals for CSI reporting are given by clause 6.10.5.2. The configuration for non-zero power CSI reference signals is obtained as described in clause 6.10.5.2.</w:t>
      </w:r>
    </w:p>
    <w:p w14:paraId="0EC5D49E" w14:textId="77777777" w:rsidR="0035583A" w:rsidRPr="00F829B6" w:rsidRDefault="0035583A" w:rsidP="0074607E">
      <w:pPr>
        <w:pStyle w:val="B1"/>
        <w:widowControl w:val="0"/>
        <w:rPr>
          <w:lang w:eastAsia="zh-CN"/>
        </w:rPr>
      </w:pPr>
      <w:r w:rsidRPr="00F829B6">
        <w:t>-</w:t>
      </w:r>
      <w:r w:rsidRPr="00F829B6">
        <w:tab/>
        <w:t>PDSCH is not mapped to any physical resource-block pair(s) carrying an EPDCCH associated with the PDSCH.</w:t>
      </w:r>
      <w:r w:rsidRPr="00F829B6">
        <w:rPr>
          <w:rFonts w:hint="eastAsia"/>
          <w:lang w:eastAsia="zh-CN"/>
        </w:rPr>
        <w:t xml:space="preserve"> </w:t>
      </w:r>
    </w:p>
    <w:p w14:paraId="567A689F" w14:textId="77777777" w:rsidR="0020460D" w:rsidRPr="00F829B6" w:rsidRDefault="0035583A" w:rsidP="0074607E">
      <w:pPr>
        <w:pStyle w:val="B1"/>
        <w:widowControl w:val="0"/>
        <w:rPr>
          <w:rFonts w:eastAsia="Malgun Gothic"/>
          <w:lang w:eastAsia="ko-KR"/>
        </w:rPr>
      </w:pPr>
      <w:r w:rsidRPr="00F829B6">
        <w:t>-</w:t>
      </w:r>
      <w:r w:rsidRPr="00F829B6">
        <w:tab/>
        <w:t>PDSCH</w:t>
      </w:r>
      <w:r w:rsidR="001D44C4" w:rsidRPr="001D44C4">
        <w:rPr>
          <w:lang w:eastAsia="zh-CN"/>
        </w:rPr>
        <w:t xml:space="preserve"> </w:t>
      </w:r>
      <w:r w:rsidR="001D44C4">
        <w:rPr>
          <w:lang w:eastAsia="zh-CN"/>
        </w:rPr>
        <w:t>with subframe duration</w:t>
      </w:r>
      <w:r w:rsidRPr="00F829B6">
        <w:rPr>
          <w:rFonts w:hint="eastAsia"/>
          <w:lang w:eastAsia="zh-CN"/>
        </w:rPr>
        <w:t xml:space="preserve"> on antenna port </w:t>
      </w:r>
      <w:r w:rsidRPr="00F829B6">
        <w:rPr>
          <w:lang w:eastAsia="zh-CN"/>
        </w:rPr>
        <w:t>7, 8, 9, 10, 11, 12, 13 or 14</w:t>
      </w:r>
      <w:r w:rsidRPr="00F829B6">
        <w:rPr>
          <w:rFonts w:hint="eastAsia"/>
          <w:lang w:eastAsia="zh-CN"/>
        </w:rPr>
        <w:t xml:space="preserve"> </w:t>
      </w:r>
      <w:r w:rsidRPr="00F829B6">
        <w:t>is not mapped to any physical resource-block</w:t>
      </w:r>
      <w:r w:rsidRPr="00F829B6">
        <w:rPr>
          <w:rFonts w:hint="eastAsia"/>
          <w:lang w:eastAsia="zh-CN"/>
        </w:rPr>
        <w:t xml:space="preserve"> pair(s) </w:t>
      </w:r>
      <w:r w:rsidRPr="00F829B6">
        <w:t xml:space="preserve">carrying </w:t>
      </w:r>
      <w:r w:rsidRPr="00F829B6">
        <w:rPr>
          <w:rFonts w:hint="eastAsia"/>
          <w:lang w:eastAsia="zh-CN"/>
        </w:rPr>
        <w:t xml:space="preserve">PBCH or </w:t>
      </w:r>
      <w:r w:rsidRPr="00F829B6">
        <w:rPr>
          <w:lang w:eastAsia="zh-CN"/>
        </w:rPr>
        <w:t>synchronization signals</w:t>
      </w:r>
      <w:r w:rsidRPr="00F829B6">
        <w:t>.</w:t>
      </w:r>
      <w:r w:rsidR="0020460D" w:rsidRPr="00F829B6">
        <w:rPr>
          <w:rFonts w:eastAsia="Malgun Gothic" w:hint="eastAsia"/>
          <w:lang w:eastAsia="ko-KR"/>
        </w:rPr>
        <w:t xml:space="preserve"> </w:t>
      </w:r>
    </w:p>
    <w:p w14:paraId="310C7095" w14:textId="77777777" w:rsidR="0020460D" w:rsidRPr="00F829B6" w:rsidRDefault="0020460D" w:rsidP="0074607E">
      <w:pPr>
        <w:pStyle w:val="B1"/>
        <w:widowControl w:val="0"/>
        <w:rPr>
          <w:rFonts w:eastAsia="Malgun Gothic"/>
          <w:lang w:eastAsia="ko-KR"/>
        </w:rPr>
      </w:pPr>
      <w:r w:rsidRPr="00F829B6">
        <w:rPr>
          <w:rFonts w:eastAsia="Malgun Gothic"/>
          <w:lang w:eastAsia="ko-KR"/>
        </w:rPr>
        <w:t>-</w:t>
      </w:r>
      <w:r w:rsidRPr="00F829B6">
        <w:rPr>
          <w:rFonts w:eastAsia="Malgun Gothic"/>
          <w:lang w:eastAsia="ko-KR"/>
        </w:rPr>
        <w:tab/>
      </w:r>
      <w:r w:rsidRPr="00F829B6">
        <w:rPr>
          <w:rFonts w:eastAsia="Malgun Gothic" w:hint="eastAsia"/>
          <w:lang w:eastAsia="ko-KR"/>
        </w:rPr>
        <w:t xml:space="preserve">Frame structure type 1, </w:t>
      </w:r>
      <w:r w:rsidRPr="00F829B6">
        <w:t>PDSCH</w:t>
      </w:r>
      <w:r w:rsidRPr="00F829B6">
        <w:rPr>
          <w:rFonts w:hint="eastAsia"/>
        </w:rPr>
        <w:t xml:space="preserve"> on antenna port </w:t>
      </w:r>
      <w:r w:rsidRPr="00F829B6">
        <w:rPr>
          <w:rFonts w:eastAsia="Malgun Gothic" w:hint="eastAsia"/>
          <w:lang w:eastAsia="ko-KR"/>
        </w:rPr>
        <w:t>5</w:t>
      </w:r>
      <w:r w:rsidRPr="00F829B6">
        <w:rPr>
          <w:rFonts w:hint="eastAsia"/>
        </w:rPr>
        <w:t xml:space="preserve"> </w:t>
      </w:r>
      <w:r w:rsidRPr="00F829B6">
        <w:t>is not mapped to any physical resource-block</w:t>
      </w:r>
      <w:r w:rsidRPr="00F829B6">
        <w:rPr>
          <w:rFonts w:hint="eastAsia"/>
        </w:rPr>
        <w:t xml:space="preserve"> pair(s) </w:t>
      </w:r>
      <w:r w:rsidRPr="00F829B6">
        <w:t xml:space="preserve">carrying </w:t>
      </w:r>
      <w:r w:rsidRPr="00F829B6">
        <w:rPr>
          <w:rFonts w:hint="eastAsia"/>
        </w:rPr>
        <w:t xml:space="preserve">PBCH or </w:t>
      </w:r>
      <w:r w:rsidRPr="00F829B6">
        <w:t>synchronization signals.</w:t>
      </w:r>
    </w:p>
    <w:p w14:paraId="4547CF48" w14:textId="77777777" w:rsidR="0020460D" w:rsidRPr="00F829B6" w:rsidRDefault="0020460D" w:rsidP="0074607E">
      <w:pPr>
        <w:pStyle w:val="B1"/>
        <w:widowControl w:val="0"/>
        <w:rPr>
          <w:rFonts w:eastAsia="Malgun Gothic"/>
          <w:lang w:eastAsia="ko-KR"/>
        </w:rPr>
      </w:pPr>
      <w:r w:rsidRPr="00F829B6">
        <w:rPr>
          <w:rFonts w:eastAsia="Malgun Gothic"/>
          <w:lang w:eastAsia="ko-KR"/>
        </w:rPr>
        <w:t>-</w:t>
      </w:r>
      <w:r w:rsidRPr="00F829B6">
        <w:rPr>
          <w:rFonts w:eastAsia="Malgun Gothic"/>
          <w:lang w:eastAsia="ko-KR"/>
        </w:rPr>
        <w:tab/>
      </w:r>
      <w:r w:rsidRPr="00F829B6">
        <w:rPr>
          <w:rFonts w:eastAsia="Malgun Gothic" w:hint="eastAsia"/>
          <w:lang w:eastAsia="ko-KR"/>
        </w:rPr>
        <w:t xml:space="preserve">Frame structure type 2, </w:t>
      </w:r>
      <w:r w:rsidRPr="00F829B6">
        <w:t>PDSCH</w:t>
      </w:r>
      <w:r w:rsidRPr="00F829B6">
        <w:rPr>
          <w:rFonts w:hint="eastAsia"/>
        </w:rPr>
        <w:t xml:space="preserve"> on antenna port </w:t>
      </w:r>
      <w:r w:rsidRPr="00F829B6">
        <w:rPr>
          <w:rFonts w:eastAsia="Malgun Gothic" w:hint="eastAsia"/>
          <w:lang w:eastAsia="ko-KR"/>
        </w:rPr>
        <w:t>5</w:t>
      </w:r>
      <w:r w:rsidRPr="00F829B6">
        <w:rPr>
          <w:rFonts w:hint="eastAsia"/>
        </w:rPr>
        <w:t xml:space="preserve"> </w:t>
      </w:r>
      <w:r w:rsidRPr="00F829B6">
        <w:t>is not mapped to any physical resource-block</w:t>
      </w:r>
      <w:r w:rsidRPr="00F829B6">
        <w:rPr>
          <w:rFonts w:hint="eastAsia"/>
        </w:rPr>
        <w:t xml:space="preserve"> pair(s) </w:t>
      </w:r>
      <w:r w:rsidRPr="00F829B6">
        <w:t xml:space="preserve">carrying </w:t>
      </w:r>
      <w:r w:rsidRPr="00F829B6">
        <w:rPr>
          <w:rFonts w:hint="eastAsia"/>
        </w:rPr>
        <w:t>PBCH</w:t>
      </w:r>
      <w:r w:rsidRPr="00F829B6">
        <w:t>.</w:t>
      </w:r>
    </w:p>
    <w:p w14:paraId="6EE7DE1C" w14:textId="77777777" w:rsidR="0035583A" w:rsidRPr="00F829B6" w:rsidRDefault="0035583A" w:rsidP="0074607E">
      <w:pPr>
        <w:pStyle w:val="B1"/>
        <w:widowControl w:val="0"/>
      </w:pPr>
      <w:r w:rsidRPr="00F829B6">
        <w:t>-</w:t>
      </w:r>
      <w:r w:rsidRPr="00F829B6">
        <w:tab/>
        <w:t xml:space="preserve">For frame structure type 1 and 2, the index </w:t>
      </w:r>
      <w:r w:rsidRPr="00F829B6">
        <w:rPr>
          <w:position w:val="-6"/>
        </w:rPr>
        <w:object w:dxaOrig="140" w:dyaOrig="259" w14:anchorId="56EAE09A">
          <v:shape id="_x0000_i1510" type="#_x0000_t75" style="width:6.55pt;height:12.15pt" o:ole="">
            <v:imagedata r:id="rId894" o:title=""/>
          </v:shape>
          <o:OLEObject Type="Embed" ProgID="Equation.3" ShapeID="_x0000_i1510" DrawAspect="Content" ObjectID="_1755942456" r:id="rId895"/>
        </w:object>
      </w:r>
      <w:r w:rsidRPr="00F829B6">
        <w:t xml:space="preserve"> in the first slot in a subframe fulfils </w:t>
      </w:r>
      <w:r w:rsidRPr="00F829B6">
        <w:rPr>
          <w:position w:val="-10"/>
        </w:rPr>
        <w:object w:dxaOrig="940" w:dyaOrig="300" w14:anchorId="0BB757AE">
          <v:shape id="_x0000_i1511" type="#_x0000_t75" style="width:46.75pt;height:14.95pt" o:ole="">
            <v:imagedata r:id="rId896" o:title=""/>
          </v:shape>
          <o:OLEObject Type="Embed" ProgID="Equation.3" ShapeID="_x0000_i1511" DrawAspect="Content" ObjectID="_1755942457" r:id="rId897"/>
        </w:object>
      </w:r>
      <w:r w:rsidRPr="00F829B6">
        <w:t xml:space="preserve"> where </w:t>
      </w:r>
      <w:r w:rsidRPr="00F829B6">
        <w:rPr>
          <w:position w:val="-10"/>
        </w:rPr>
        <w:object w:dxaOrig="660" w:dyaOrig="300" w14:anchorId="13AB58A0">
          <v:shape id="_x0000_i1512" type="#_x0000_t75" style="width:32.75pt;height:14.95pt" o:ole="">
            <v:imagedata r:id="rId898" o:title=""/>
          </v:shape>
          <o:OLEObject Type="Embed" ProgID="Equation.3" ShapeID="_x0000_i1512" DrawAspect="Content" ObjectID="_1755942458" r:id="rId899"/>
        </w:object>
      </w:r>
      <w:r w:rsidRPr="00F829B6">
        <w:t xml:space="preserve"> is given by clause 7.1.6.4 of 3GPP TS 36.213 [4]. </w:t>
      </w:r>
    </w:p>
    <w:p w14:paraId="5040DA06" w14:textId="77777777" w:rsidR="0035583A" w:rsidRPr="00F829B6" w:rsidRDefault="0035583A" w:rsidP="0074607E">
      <w:pPr>
        <w:pStyle w:val="B1"/>
        <w:widowControl w:val="0"/>
      </w:pPr>
      <w:r w:rsidRPr="00F829B6">
        <w:t>-</w:t>
      </w:r>
      <w:r w:rsidRPr="00F829B6">
        <w:tab/>
        <w:t xml:space="preserve">For frame structure type 3, </w:t>
      </w:r>
    </w:p>
    <w:p w14:paraId="62F8E9C6" w14:textId="77777777" w:rsidR="0035583A" w:rsidRPr="00F829B6" w:rsidRDefault="0035583A" w:rsidP="0074607E">
      <w:pPr>
        <w:pStyle w:val="B2"/>
        <w:widowControl w:val="0"/>
      </w:pPr>
      <w:r w:rsidRPr="00F829B6">
        <w:t>-</w:t>
      </w:r>
      <w:r w:rsidRPr="00F829B6">
        <w:tab/>
      </w:r>
      <w:r w:rsidRPr="00B30C92">
        <w:t xml:space="preserve">if the higher layer parameter </w:t>
      </w:r>
      <w:r w:rsidRPr="00B30C92">
        <w:rPr>
          <w:i/>
        </w:rPr>
        <w:t>subframeStartPosition</w:t>
      </w:r>
      <w:r w:rsidRPr="00B30C92">
        <w:t xml:space="preserve"> indicates </w:t>
      </w:r>
      <w:r w:rsidR="00B80263" w:rsidRPr="00B30C92">
        <w:t>'</w:t>
      </w:r>
      <w:r w:rsidRPr="00B30C92">
        <w:t>s07</w:t>
      </w:r>
      <w:r w:rsidR="00B80263" w:rsidRPr="00B30C92">
        <w:t>'</w:t>
      </w:r>
      <w:r w:rsidRPr="00B30C92">
        <w:t xml:space="preserve"> and the downlink</w:t>
      </w:r>
      <w:r w:rsidRPr="00F829B6">
        <w:t xml:space="preserve"> transmission starts in the second slot of a subframe </w:t>
      </w:r>
    </w:p>
    <w:p w14:paraId="022D49B8" w14:textId="77777777"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2F739E42">
          <v:shape id="_x0000_i1513" type="#_x0000_t75" style="width:6.55pt;height:12.15pt" o:ole="">
            <v:imagedata r:id="rId894" o:title=""/>
          </v:shape>
          <o:OLEObject Type="Embed" ProgID="Equation.3" ShapeID="_x0000_i1513" DrawAspect="Content" ObjectID="_1755942459" r:id="rId900"/>
        </w:object>
      </w:r>
      <w:r w:rsidRPr="00F829B6">
        <w:t xml:space="preserve"> in the second slot in a subframe fulfils </w:t>
      </w:r>
      <w:r w:rsidRPr="00F829B6">
        <w:rPr>
          <w:position w:val="-10"/>
        </w:rPr>
        <w:object w:dxaOrig="940" w:dyaOrig="300" w14:anchorId="018B234C">
          <v:shape id="_x0000_i1514" type="#_x0000_t75" style="width:46.75pt;height:14.95pt" o:ole="">
            <v:imagedata r:id="rId896" o:title=""/>
          </v:shape>
          <o:OLEObject Type="Embed" ProgID="Equation.3" ShapeID="_x0000_i1514" DrawAspect="Content" ObjectID="_1755942460" r:id="rId901"/>
        </w:object>
      </w:r>
      <w:r w:rsidRPr="00F829B6">
        <w:t xml:space="preserve"> where </w:t>
      </w:r>
      <w:r w:rsidRPr="00F829B6">
        <w:rPr>
          <w:position w:val="-10"/>
        </w:rPr>
        <w:object w:dxaOrig="660" w:dyaOrig="300" w14:anchorId="51D5BB81">
          <v:shape id="_x0000_i1515" type="#_x0000_t75" style="width:32.75pt;height:14.95pt" o:ole="">
            <v:imagedata r:id="rId898" o:title=""/>
          </v:shape>
          <o:OLEObject Type="Embed" ProgID="Equation.3" ShapeID="_x0000_i1515" DrawAspect="Content" ObjectID="_1755942461" r:id="rId902"/>
        </w:object>
      </w:r>
      <w:r w:rsidRPr="00F829B6">
        <w:t xml:space="preserve"> is given by clause 7.1.6.4 of 3GPP TS 36.213</w:t>
      </w:r>
      <w:r w:rsidR="00B80263" w:rsidRPr="00F829B6">
        <w:t xml:space="preserve"> </w:t>
      </w:r>
      <w:r w:rsidRPr="00F829B6">
        <w:t>[4],</w:t>
      </w:r>
    </w:p>
    <w:p w14:paraId="1E71C3D4" w14:textId="77777777" w:rsidR="0035583A" w:rsidRPr="00F829B6" w:rsidRDefault="0035583A" w:rsidP="0074607E">
      <w:pPr>
        <w:pStyle w:val="B2"/>
        <w:widowControl w:val="0"/>
      </w:pPr>
      <w:r w:rsidRPr="00F829B6">
        <w:t>-</w:t>
      </w:r>
      <w:r w:rsidRPr="00F829B6">
        <w:tab/>
        <w:t xml:space="preserve">otherwise </w:t>
      </w:r>
    </w:p>
    <w:p w14:paraId="0D726766" w14:textId="77777777"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0F8713BE">
          <v:shape id="_x0000_i1516" type="#_x0000_t75" style="width:6.55pt;height:12.15pt" o:ole="">
            <v:imagedata r:id="rId894" o:title=""/>
          </v:shape>
          <o:OLEObject Type="Embed" ProgID="Equation.3" ShapeID="_x0000_i1516" DrawAspect="Content" ObjectID="_1755942462" r:id="rId903"/>
        </w:object>
      </w:r>
      <w:r w:rsidRPr="00F829B6">
        <w:t xml:space="preserve"> in the first slot in a subframe fulfils </w:t>
      </w:r>
      <w:r w:rsidRPr="00F829B6">
        <w:rPr>
          <w:position w:val="-10"/>
        </w:rPr>
        <w:object w:dxaOrig="940" w:dyaOrig="300" w14:anchorId="4C0D10BA">
          <v:shape id="_x0000_i1517" type="#_x0000_t75" style="width:46.75pt;height:14.95pt" o:ole="">
            <v:imagedata r:id="rId896" o:title=""/>
          </v:shape>
          <o:OLEObject Type="Embed" ProgID="Equation.3" ShapeID="_x0000_i1517" DrawAspect="Content" ObjectID="_1755942463" r:id="rId904"/>
        </w:object>
      </w:r>
      <w:r w:rsidRPr="00F829B6">
        <w:t xml:space="preserve"> where </w:t>
      </w:r>
      <w:r w:rsidRPr="00F829B6">
        <w:rPr>
          <w:position w:val="-10"/>
        </w:rPr>
        <w:object w:dxaOrig="660" w:dyaOrig="300" w14:anchorId="2C478BF5">
          <v:shape id="_x0000_i1518" type="#_x0000_t75" style="width:32.75pt;height:14.95pt" o:ole="">
            <v:imagedata r:id="rId898" o:title=""/>
          </v:shape>
          <o:OLEObject Type="Embed" ProgID="Equation.3" ShapeID="_x0000_i1518" DrawAspect="Content" ObjectID="_1755942464" r:id="rId905"/>
        </w:object>
      </w:r>
      <w:r w:rsidRPr="00F829B6">
        <w:t xml:space="preserve"> is given by clause </w:t>
      </w:r>
      <w:r w:rsidR="00712322">
        <w:t xml:space="preserve">7.1.6.4 </w:t>
      </w:r>
      <w:r w:rsidRPr="00F829B6">
        <w:t xml:space="preserve"> of 3GPP TS 36.213</w:t>
      </w:r>
      <w:r w:rsidR="00B80263" w:rsidRPr="00F829B6">
        <w:t xml:space="preserve"> </w:t>
      </w:r>
      <w:r w:rsidRPr="00F829B6">
        <w:t>[4],</w:t>
      </w:r>
    </w:p>
    <w:p w14:paraId="78F57431" w14:textId="77777777" w:rsidR="0035583A" w:rsidRPr="00F829B6" w:rsidRDefault="0035583A" w:rsidP="0074607E">
      <w:pPr>
        <w:pStyle w:val="B1"/>
        <w:widowControl w:val="0"/>
      </w:pPr>
      <w:r w:rsidRPr="00F829B6">
        <w:t>-</w:t>
      </w:r>
      <w:r w:rsidRPr="00F829B6">
        <w:tab/>
        <w:t>In mapping to resource elements, if the DCI associated with the PDSCH uses the C-RNTI or semi-persistent C-RNTI</w:t>
      </w:r>
      <w:r w:rsidR="00B85576" w:rsidRPr="00F829B6">
        <w:t>,</w:t>
      </w:r>
      <w:r w:rsidRPr="00F829B6">
        <w:t xml:space="preserve"> and transmit diversity according to clause 6.3.4.3 is used</w:t>
      </w:r>
      <w:r w:rsidR="00B85576" w:rsidRPr="00F829B6">
        <w:t xml:space="preserve">, and if the higher-layer parameter </w:t>
      </w:r>
      <w:r w:rsidR="00B85576" w:rsidRPr="00F829B6">
        <w:rPr>
          <w:i/>
        </w:rPr>
        <w:t>semiOpenLoop</w:t>
      </w:r>
      <w:r w:rsidR="00B85576" w:rsidRPr="00F829B6">
        <w:t xml:space="preserve"> is not set</w:t>
      </w:r>
      <w:r w:rsidR="001D44C4">
        <w:t xml:space="preserve"> and if the DCI associated with the PDSCH is not of format 7</w:t>
      </w:r>
      <w:r w:rsidRPr="00F829B6">
        <w:t>, resource elements in an OFDM symbol assumed by the UE to contain CSI-RS shall be used in the mapping if and only if all of the following criteria are fulfilled:</w:t>
      </w:r>
    </w:p>
    <w:p w14:paraId="7B776838" w14:textId="77777777" w:rsidR="0035583A" w:rsidRPr="00F829B6" w:rsidRDefault="0035583A" w:rsidP="0074607E">
      <w:pPr>
        <w:pStyle w:val="B2"/>
        <w:widowControl w:val="0"/>
      </w:pPr>
      <w:r w:rsidRPr="00F829B6">
        <w:t>-</w:t>
      </w:r>
      <w:r w:rsidRPr="00F829B6">
        <w:tab/>
        <w:t>there is an even number of resource elements for the OFDM symbol in each resource block assigned for transmission, and</w:t>
      </w:r>
    </w:p>
    <w:p w14:paraId="2EE62641" w14:textId="77777777" w:rsidR="00B85576" w:rsidRPr="00F829B6" w:rsidRDefault="0035583A" w:rsidP="0074607E">
      <w:pPr>
        <w:pStyle w:val="B2"/>
        <w:widowControl w:val="0"/>
      </w:pPr>
      <w:r w:rsidRPr="00F829B6">
        <w:lastRenderedPageBreak/>
        <w:t>-</w:t>
      </w:r>
      <w:r w:rsidRPr="00F829B6">
        <w:tab/>
        <w:t xml:space="preserve">the complex-valued symbols </w:t>
      </w:r>
      <w:r w:rsidRPr="00F829B6">
        <w:rPr>
          <w:position w:val="-10"/>
        </w:rPr>
        <w:object w:dxaOrig="620" w:dyaOrig="340" w14:anchorId="4FD10E6B">
          <v:shape id="_x0000_i1519" type="#_x0000_t75" style="width:30.85pt;height:17.75pt" o:ole="">
            <v:imagedata r:id="rId906" o:title=""/>
          </v:shape>
          <o:OLEObject Type="Embed" ProgID="Equation.3" ShapeID="_x0000_i1519" DrawAspect="Content" ObjectID="_1755942465" r:id="rId907"/>
        </w:object>
      </w:r>
      <w:r w:rsidRPr="00F829B6">
        <w:t xml:space="preserve"> and </w:t>
      </w:r>
      <w:r w:rsidRPr="00F829B6">
        <w:rPr>
          <w:position w:val="-10"/>
        </w:rPr>
        <w:object w:dxaOrig="859" w:dyaOrig="340" w14:anchorId="2223059A">
          <v:shape id="_x0000_i1520" type="#_x0000_t75" style="width:43pt;height:17.75pt" o:ole="">
            <v:imagedata r:id="rId908" o:title=""/>
          </v:shape>
          <o:OLEObject Type="Embed" ProgID="Equation.3" ShapeID="_x0000_i1520" DrawAspect="Content" ObjectID="_1755942466" r:id="rId909"/>
        </w:object>
      </w:r>
      <w:r w:rsidRPr="00F829B6">
        <w:t xml:space="preserve">, where </w:t>
      </w:r>
      <w:r w:rsidRPr="00F829B6">
        <w:rPr>
          <w:position w:val="-6"/>
        </w:rPr>
        <w:object w:dxaOrig="139" w:dyaOrig="240" w14:anchorId="349A998C">
          <v:shape id="_x0000_i1521" type="#_x0000_t75" style="width:6.55pt;height:11.2pt" o:ole="">
            <v:imagedata r:id="rId910" o:title=""/>
          </v:shape>
          <o:OLEObject Type="Embed" ProgID="Equation.3" ShapeID="_x0000_i1521" DrawAspect="Content" ObjectID="_1755942467" r:id="rId911"/>
        </w:object>
      </w:r>
      <w:r w:rsidRPr="00F829B6">
        <w:t xml:space="preserve"> is an even number, can be mapped to resource elements </w:t>
      </w:r>
      <w:r w:rsidRPr="00F829B6">
        <w:rPr>
          <w:position w:val="-10"/>
        </w:rPr>
        <w:object w:dxaOrig="440" w:dyaOrig="300" w14:anchorId="2A0156F8">
          <v:shape id="_x0000_i1522" type="#_x0000_t75" style="width:21.5pt;height:14.95pt" o:ole="">
            <v:imagedata r:id="rId912" o:title=""/>
          </v:shape>
          <o:OLEObject Type="Embed" ProgID="Equation.3" ShapeID="_x0000_i1522" DrawAspect="Content" ObjectID="_1755942468" r:id="rId913"/>
        </w:object>
      </w:r>
      <w:r w:rsidRPr="00F829B6">
        <w:t xml:space="preserve"> and </w:t>
      </w:r>
      <w:r w:rsidRPr="00F829B6">
        <w:rPr>
          <w:position w:val="-10"/>
        </w:rPr>
        <w:object w:dxaOrig="720" w:dyaOrig="300" w14:anchorId="10722A09">
          <v:shape id="_x0000_i1523" type="#_x0000_t75" style="width:36.45pt;height:14.95pt" o:ole="">
            <v:imagedata r:id="rId914" o:title=""/>
          </v:shape>
          <o:OLEObject Type="Embed" ProgID="Equation.3" ShapeID="_x0000_i1523" DrawAspect="Content" ObjectID="_1755942469" r:id="rId915"/>
        </w:object>
      </w:r>
      <w:r w:rsidRPr="00F829B6">
        <w:t xml:space="preserve"> in the same OFDM symbol with </w:t>
      </w:r>
      <w:r w:rsidRPr="00F829B6">
        <w:rPr>
          <w:position w:val="-6"/>
        </w:rPr>
        <w:object w:dxaOrig="480" w:dyaOrig="240" w14:anchorId="06C348C1">
          <v:shape id="_x0000_i1524" type="#_x0000_t75" style="width:25.25pt;height:11.2pt" o:ole="">
            <v:imagedata r:id="rId916" o:title=""/>
          </v:shape>
          <o:OLEObject Type="Embed" ProgID="Equation.3" ShapeID="_x0000_i1524" DrawAspect="Content" ObjectID="_1755942470" r:id="rId917"/>
        </w:object>
      </w:r>
      <w:r w:rsidRPr="00F829B6">
        <w:t>.</w:t>
      </w:r>
    </w:p>
    <w:p w14:paraId="4E565378" w14:textId="77777777" w:rsidR="00B85576" w:rsidRPr="00F829B6" w:rsidRDefault="00B85576" w:rsidP="0074607E">
      <w:pPr>
        <w:pStyle w:val="B1"/>
        <w:widowControl w:val="0"/>
      </w:pPr>
      <w:r w:rsidRPr="00F829B6">
        <w:t>-</w:t>
      </w:r>
      <w:r w:rsidRPr="00F829B6">
        <w:tab/>
        <w:t xml:space="preserve">In mapping to resource elements, if the DCI associated with the PDSCH uses C-RNTI or semi-persistent C-RNTI and if the higher-layer parameter </w:t>
      </w:r>
      <w:r w:rsidRPr="00F829B6">
        <w:rPr>
          <w:i/>
        </w:rPr>
        <w:t>semiOpenLoop</w:t>
      </w:r>
      <w:r w:rsidRPr="00F829B6">
        <w:t xml:space="preserve"> is set</w:t>
      </w:r>
      <w:r w:rsidR="001D44C4" w:rsidRPr="001D44C4">
        <w:t xml:space="preserve"> </w:t>
      </w:r>
      <w:r w:rsidR="001D44C4" w:rsidRPr="00E95014">
        <w:t xml:space="preserve">for subframe PDSCH or the higher-layer parameter </w:t>
      </w:r>
      <w:r w:rsidR="001D44C4" w:rsidRPr="00E95014">
        <w:rPr>
          <w:i/>
        </w:rPr>
        <w:t>semiOpenLoop-STTI</w:t>
      </w:r>
      <w:r w:rsidR="001D44C4" w:rsidRPr="00E95014">
        <w:t xml:space="preserve"> is set for slot/subslot PDSCH</w:t>
      </w:r>
      <w:r w:rsidR="001D44C4">
        <w:t xml:space="preserve"> or if the DCI associated with the PDSCH is of format 7</w:t>
      </w:r>
      <w:r w:rsidR="007270AE">
        <w:t xml:space="preserve"> </w:t>
      </w:r>
      <w:r w:rsidR="007270AE" w:rsidRPr="00632F19">
        <w:t xml:space="preserve">and transmit diversity according to </w:t>
      </w:r>
      <w:r w:rsidR="00E54729">
        <w:t>clause</w:t>
      </w:r>
      <w:r w:rsidR="007270AE" w:rsidRPr="00632F19">
        <w:t xml:space="preserve"> 6.3.4.3 is used</w:t>
      </w:r>
      <w:r w:rsidRPr="00F829B6">
        <w:t xml:space="preserve">, a pair of resource elements </w:t>
      </w:r>
      <w:r w:rsidRPr="00F829B6">
        <w:rPr>
          <w:position w:val="-10"/>
        </w:rPr>
        <w:object w:dxaOrig="480" w:dyaOrig="300" w14:anchorId="0CCAD168">
          <v:shape id="_x0000_i1525" type="#_x0000_t75" style="width:25.25pt;height:14.95pt" o:ole="">
            <v:imagedata r:id="rId918" o:title=""/>
          </v:shape>
          <o:OLEObject Type="Embed" ProgID="Equation.3" ShapeID="_x0000_i1525" DrawAspect="Content" ObjectID="_1755942471" r:id="rId919"/>
        </w:object>
      </w:r>
      <w:r w:rsidRPr="00F829B6">
        <w:t xml:space="preserve">, </w:t>
      </w:r>
      <w:r w:rsidRPr="00F829B6">
        <w:rPr>
          <w:position w:val="-10"/>
        </w:rPr>
        <w:object w:dxaOrig="680" w:dyaOrig="300" w14:anchorId="5BD04C96">
          <v:shape id="_x0000_i1526" type="#_x0000_t75" style="width:33.65pt;height:14.95pt" o:ole="">
            <v:imagedata r:id="rId920" o:title=""/>
          </v:shape>
          <o:OLEObject Type="Embed" ProgID="Equation.3" ShapeID="_x0000_i1526" DrawAspect="Content" ObjectID="_1755942472" r:id="rId921"/>
        </w:object>
      </w:r>
      <w:r w:rsidRPr="00F829B6">
        <w:rPr>
          <w:rFonts w:eastAsia="MS Mincho"/>
          <w:i/>
          <w:lang w:eastAsia="ja-JP"/>
        </w:rPr>
        <w:t xml:space="preserve"> </w:t>
      </w:r>
      <w:r w:rsidRPr="00F829B6">
        <w:t>shall be used in the mapping if and only if</w:t>
      </w:r>
    </w:p>
    <w:p w14:paraId="60CD03D9" w14:textId="77777777" w:rsidR="00B85576" w:rsidRPr="00F829B6" w:rsidRDefault="00B85576" w:rsidP="0074607E">
      <w:pPr>
        <w:pStyle w:val="B2"/>
        <w:widowControl w:val="0"/>
        <w:rPr>
          <w:rFonts w:eastAsia="MS Mincho"/>
          <w:lang w:eastAsia="ja-JP"/>
        </w:rPr>
      </w:pPr>
      <w:r w:rsidRPr="00F829B6">
        <w:rPr>
          <w:rFonts w:eastAsia="MS Mincho"/>
          <w:lang w:eastAsia="ja-JP"/>
        </w:rPr>
        <w:t>-</w:t>
      </w:r>
      <w:r w:rsidRPr="00F829B6">
        <w:rPr>
          <w:rFonts w:eastAsia="MS Mincho"/>
          <w:lang w:eastAsia="ja-JP"/>
        </w:rPr>
        <w:tab/>
        <w:t>the complex-</w:t>
      </w:r>
      <w:r w:rsidRPr="00F829B6">
        <w:t>valued</w:t>
      </w:r>
      <w:r w:rsidRPr="00F829B6">
        <w:rPr>
          <w:rFonts w:eastAsia="MS Mincho"/>
          <w:lang w:eastAsia="ja-JP"/>
        </w:rPr>
        <w:t xml:space="preserve"> symbols </w:t>
      </w:r>
      <w:r w:rsidRPr="00F829B6">
        <w:rPr>
          <w:position w:val="-10"/>
        </w:rPr>
        <w:object w:dxaOrig="620" w:dyaOrig="340" w14:anchorId="6116ED1C">
          <v:shape id="_x0000_i1527" type="#_x0000_t75" style="width:30.85pt;height:17.75pt" o:ole="">
            <v:imagedata r:id="rId906" o:title=""/>
          </v:shape>
          <o:OLEObject Type="Embed" ProgID="Equation.3" ShapeID="_x0000_i1527" DrawAspect="Content" ObjectID="_1755942473" r:id="rId922"/>
        </w:object>
      </w:r>
      <w:r w:rsidRPr="00F829B6">
        <w:rPr>
          <w:rFonts w:eastAsia="MS Mincho"/>
          <w:lang w:eastAsia="ja-JP"/>
        </w:rPr>
        <w:t xml:space="preserve"> and </w:t>
      </w:r>
      <w:r w:rsidRPr="00F829B6">
        <w:rPr>
          <w:position w:val="-10"/>
        </w:rPr>
        <w:object w:dxaOrig="859" w:dyaOrig="340" w14:anchorId="4793241D">
          <v:shape id="_x0000_i1528" type="#_x0000_t75" style="width:43pt;height:17.75pt" o:ole="">
            <v:imagedata r:id="rId923" o:title=""/>
          </v:shape>
          <o:OLEObject Type="Embed" ProgID="Equation.3" ShapeID="_x0000_i1528" DrawAspect="Content" ObjectID="_1755942474" r:id="rId924"/>
        </w:object>
      </w:r>
      <w:r w:rsidRPr="00F829B6">
        <w:rPr>
          <w:rFonts w:eastAsia="MS Mincho"/>
          <w:lang w:eastAsia="ja-JP"/>
        </w:rPr>
        <w:t xml:space="preserve"> can be mapped to resource elements </w:t>
      </w:r>
      <w:r w:rsidRPr="00F829B6">
        <w:rPr>
          <w:position w:val="-10"/>
        </w:rPr>
        <w:object w:dxaOrig="480" w:dyaOrig="300" w14:anchorId="72DD3750">
          <v:shape id="_x0000_i1529" type="#_x0000_t75" style="width:25.25pt;height:14.95pt" o:ole="">
            <v:imagedata r:id="rId925" o:title=""/>
          </v:shape>
          <o:OLEObject Type="Embed" ProgID="Equation.3" ShapeID="_x0000_i1529" DrawAspect="Content" ObjectID="_1755942475" r:id="rId926"/>
        </w:object>
      </w:r>
      <w:r w:rsidRPr="00F829B6">
        <w:rPr>
          <w:rFonts w:eastAsia="MS Mincho"/>
          <w:lang w:eastAsia="ja-JP"/>
        </w:rPr>
        <w:t xml:space="preserve"> and </w:t>
      </w:r>
      <w:r w:rsidRPr="00F829B6">
        <w:rPr>
          <w:position w:val="-10"/>
        </w:rPr>
        <w:object w:dxaOrig="680" w:dyaOrig="300" w14:anchorId="2B9FDC8B">
          <v:shape id="_x0000_i1530" type="#_x0000_t75" style="width:33.65pt;height:14.95pt" o:ole="">
            <v:imagedata r:id="rId920" o:title=""/>
          </v:shape>
          <o:OLEObject Type="Embed" ProgID="Equation.3" ShapeID="_x0000_i1530" DrawAspect="Content" ObjectID="_1755942476" r:id="rId927"/>
        </w:object>
      </w:r>
      <w:r w:rsidRPr="00F829B6">
        <w:rPr>
          <w:rFonts w:eastAsia="MS Mincho"/>
          <w:lang w:eastAsia="ja-JP"/>
        </w:rPr>
        <w:t xml:space="preserve"> in the same OFDM symbol and the same PRB with </w:t>
      </w:r>
      <w:r w:rsidRPr="00F829B6">
        <w:rPr>
          <w:position w:val="-6"/>
        </w:rPr>
        <w:object w:dxaOrig="480" w:dyaOrig="240" w14:anchorId="2EDC8A4D">
          <v:shape id="_x0000_i1531" type="#_x0000_t75" style="width:25.25pt;height:11.2pt" o:ole="">
            <v:imagedata r:id="rId916" o:title=""/>
          </v:shape>
          <o:OLEObject Type="Embed" ProgID="Equation.3" ShapeID="_x0000_i1531" DrawAspect="Content" ObjectID="_1755942477" r:id="rId928"/>
        </w:object>
      </w:r>
      <w:r w:rsidRPr="00F829B6">
        <w:rPr>
          <w:rFonts w:eastAsia="MS Mincho"/>
          <w:lang w:eastAsia="ja-JP"/>
        </w:rPr>
        <w:t xml:space="preserve">, where </w:t>
      </w:r>
      <w:r w:rsidRPr="00F829B6">
        <w:rPr>
          <w:position w:val="-6"/>
        </w:rPr>
        <w:object w:dxaOrig="139" w:dyaOrig="240" w14:anchorId="5DB28297">
          <v:shape id="_x0000_i1532" type="#_x0000_t75" style="width:6.55pt;height:11.2pt" o:ole="">
            <v:imagedata r:id="rId910" o:title=""/>
          </v:shape>
          <o:OLEObject Type="Embed" ProgID="Equation.3" ShapeID="_x0000_i1532" DrawAspect="Content" ObjectID="_1755942478" r:id="rId929"/>
        </w:object>
      </w:r>
      <w:r w:rsidRPr="00F829B6">
        <w:rPr>
          <w:rFonts w:eastAsia="MS Mincho"/>
          <w:lang w:eastAsia="ja-JP"/>
        </w:rPr>
        <w:t xml:space="preserve"> is an even number and </w:t>
      </w:r>
      <w:r w:rsidRPr="00F829B6">
        <w:rPr>
          <w:position w:val="-6"/>
        </w:rPr>
        <w:object w:dxaOrig="240" w:dyaOrig="260" w14:anchorId="2448B3CC">
          <v:shape id="_x0000_i1533" type="#_x0000_t75" style="width:11.2pt;height:12.15pt" o:ole="">
            <v:imagedata r:id="rId930" o:title=""/>
          </v:shape>
          <o:OLEObject Type="Embed" ProgID="Equation.3" ShapeID="_x0000_i1533" DrawAspect="Content" ObjectID="_1755942479" r:id="rId931"/>
        </w:object>
      </w:r>
      <w:r w:rsidRPr="00F829B6">
        <w:rPr>
          <w:rFonts w:eastAsia="MS Mincho"/>
          <w:lang w:eastAsia="ja-JP"/>
        </w:rPr>
        <w:t xml:space="preserve"> starts from 0 at the lowest subcarrier of the PRB.</w:t>
      </w:r>
    </w:p>
    <w:p w14:paraId="34199332" w14:textId="77777777" w:rsidR="0035583A" w:rsidRPr="00F829B6" w:rsidRDefault="0035583A" w:rsidP="0074607E">
      <w:pPr>
        <w:pStyle w:val="Heading3"/>
        <w:keepNext w:val="0"/>
        <w:keepLines w:val="0"/>
        <w:widowControl w:val="0"/>
      </w:pPr>
      <w:bookmarkStart w:id="54" w:name="_Toc454818032"/>
      <w:r w:rsidRPr="00F829B6">
        <w:t>6.4.1</w:t>
      </w:r>
      <w:r w:rsidRPr="00F829B6">
        <w:tab/>
        <w:t>Physical downlink shared channel for BL/CE UEs</w:t>
      </w:r>
      <w:bookmarkEnd w:id="54"/>
    </w:p>
    <w:p w14:paraId="5430A633" w14:textId="77777777" w:rsidR="0035583A" w:rsidRPr="00F829B6" w:rsidRDefault="0035583A" w:rsidP="0074607E">
      <w:pPr>
        <w:widowControl w:val="0"/>
      </w:pPr>
      <w:r w:rsidRPr="00F829B6">
        <w:t>For BL/CE UEs, the following additions and exceptions hold in addition to those in clause 6.4:</w:t>
      </w:r>
    </w:p>
    <w:p w14:paraId="6964E5D7" w14:textId="77777777" w:rsidR="004A1AED" w:rsidRPr="00F829B6" w:rsidRDefault="004A1AED" w:rsidP="0074607E">
      <w:pPr>
        <w:pStyle w:val="B1"/>
        <w:widowControl w:val="0"/>
      </w:pPr>
      <w:r w:rsidRPr="00F829B6">
        <w:t>-</w:t>
      </w:r>
      <w:r w:rsidRPr="00F829B6">
        <w:tab/>
        <w:t>The maximum number of allocatable PRBs for PDSCH is restricted as follows:</w:t>
      </w:r>
    </w:p>
    <w:p w14:paraId="5ED257D9" w14:textId="77777777" w:rsidR="004A1AED" w:rsidRPr="00F829B6" w:rsidRDefault="004A1AED" w:rsidP="0074607E">
      <w:pPr>
        <w:pStyle w:val="B2"/>
        <w:widowControl w:val="0"/>
      </w:pPr>
      <w:r w:rsidRPr="00F829B6">
        <w:t>-</w:t>
      </w:r>
      <w:r w:rsidRPr="00F829B6">
        <w:tab/>
        <w:t xml:space="preserve">If the PDSCH is associated with C-RNTI or SPS C-RNTI and the higher layer parameter </w:t>
      </w:r>
      <w:r w:rsidRPr="00F829B6">
        <w:rPr>
          <w:i/>
        </w:rPr>
        <w:t>ce-pdsch-maxBandwidth-config</w:t>
      </w:r>
      <w:r w:rsidRPr="00F829B6">
        <w:t xml:space="preserve"> is set,</w:t>
      </w:r>
    </w:p>
    <w:p w14:paraId="46810B81" w14:textId="77777777" w:rsidR="004A1AED" w:rsidRPr="00F829B6" w:rsidRDefault="004A1AED" w:rsidP="0074607E">
      <w:pPr>
        <w:pStyle w:val="B3"/>
        <w:widowControl w:val="0"/>
      </w:pPr>
      <w:r w:rsidRPr="00F829B6">
        <w:t>-</w:t>
      </w:r>
      <w:r w:rsidRPr="00F829B6">
        <w:tab/>
        <w:t xml:space="preserve">if the higher layer parameter </w:t>
      </w:r>
      <w:r w:rsidRPr="00F829B6">
        <w:rPr>
          <w:i/>
        </w:rPr>
        <w:t>ce-pdsch-maxBandwidth-config</w:t>
      </w:r>
      <w:r w:rsidRPr="00F829B6">
        <w:t xml:space="preserve"> is set to 20 MHz, the maximum number of allocatable PRBs for PDSCH is 96 PRBs restricted to the narrowbands defined in clause 6.2.7;</w:t>
      </w:r>
    </w:p>
    <w:p w14:paraId="5FA32E60" w14:textId="77777777" w:rsidR="004A1AED" w:rsidRPr="00F829B6" w:rsidRDefault="004A1AED" w:rsidP="0074607E">
      <w:pPr>
        <w:pStyle w:val="B3"/>
        <w:widowControl w:val="0"/>
      </w:pPr>
      <w:r w:rsidRPr="00F829B6">
        <w:t>-</w:t>
      </w:r>
      <w:r w:rsidRPr="00F829B6">
        <w:tab/>
        <w:t xml:space="preserve">if the higher layer parameter </w:t>
      </w:r>
      <w:r w:rsidRPr="00F829B6">
        <w:rPr>
          <w:i/>
        </w:rPr>
        <w:t>ce-pdsch-maxBandwidth-config</w:t>
      </w:r>
      <w:r w:rsidRPr="00F829B6">
        <w:t xml:space="preserve"> is set to 5 MHz, the maximum number of allocatable PRBs for PDSCH is 24 PRBs restricted to no more than four of the narrowbands defined in clause 6.2.7.</w:t>
      </w:r>
    </w:p>
    <w:p w14:paraId="123702E7" w14:textId="77777777" w:rsidR="004A1AED" w:rsidRPr="00F829B6" w:rsidRDefault="004A1AED" w:rsidP="0074607E">
      <w:pPr>
        <w:pStyle w:val="B2"/>
        <w:widowControl w:val="0"/>
      </w:pPr>
      <w:r w:rsidRPr="00F829B6">
        <w:t>-</w:t>
      </w:r>
      <w:r w:rsidR="00D464C9">
        <w:tab/>
      </w:r>
      <w:r w:rsidRPr="00F829B6">
        <w:t xml:space="preserve">If the PDSCH is associated with G-RNTI and the higher layer parameter </w:t>
      </w:r>
      <w:r w:rsidRPr="00F829B6">
        <w:rPr>
          <w:i/>
        </w:rPr>
        <w:t>pdsch-MaxBandwidth-SC-MTCH</w:t>
      </w:r>
      <w:r w:rsidRPr="00F829B6">
        <w:t xml:space="preserve"> is set to 24 PRBs, the maximum number of allocatable PRBs for PDSCH is 24 PRBs restricted to no more than four of the narrowbands defined in clause 6.2.7.</w:t>
      </w:r>
    </w:p>
    <w:p w14:paraId="63770C37" w14:textId="77777777" w:rsidR="004A1AED" w:rsidRPr="00F829B6" w:rsidRDefault="004A1AED" w:rsidP="0074607E">
      <w:pPr>
        <w:pStyle w:val="B2"/>
        <w:widowControl w:val="0"/>
      </w:pPr>
      <w:r w:rsidRPr="00F829B6">
        <w:t>-</w:t>
      </w:r>
      <w:r w:rsidRPr="00F829B6">
        <w:tab/>
        <w:t>For all other cases, the maximum number of allocatable PRBs for PDSCH is 6 PRBs restricted to one of the narrowbands defined in clause 6.2.7.</w:t>
      </w:r>
    </w:p>
    <w:p w14:paraId="691C91F0" w14:textId="77777777" w:rsidR="0035583A" w:rsidRPr="00F829B6" w:rsidRDefault="00E21BF8" w:rsidP="0074607E">
      <w:pPr>
        <w:pStyle w:val="B1"/>
        <w:widowControl w:val="0"/>
      </w:pPr>
      <w:r>
        <w:t>-</w:t>
      </w:r>
      <w:r>
        <w:tab/>
      </w:r>
      <w:r w:rsidR="0035583A" w:rsidRPr="00F829B6">
        <w:t xml:space="preserve">Resource elements occupied by CSI reference signals shall be counted in the </w:t>
      </w:r>
      <w:r w:rsidR="0035583A" w:rsidRPr="00F829B6">
        <w:rPr>
          <w:rFonts w:hint="eastAsia"/>
          <w:lang w:eastAsia="zh-CN"/>
        </w:rPr>
        <w:t>PDSCH</w:t>
      </w:r>
      <w:r w:rsidR="0035583A" w:rsidRPr="00F829B6">
        <w:t xml:space="preserve"> mapping but not used for transmission of the PDSCH.</w:t>
      </w:r>
    </w:p>
    <w:p w14:paraId="08179CFA" w14:textId="77777777" w:rsidR="0035583A" w:rsidRDefault="00E21BF8" w:rsidP="0074607E">
      <w:pPr>
        <w:pStyle w:val="B1"/>
        <w:widowControl w:val="0"/>
      </w:pPr>
      <w:r>
        <w:t>-</w:t>
      </w:r>
      <w:r>
        <w:tab/>
      </w:r>
      <w:r w:rsidR="0035583A" w:rsidRPr="00F829B6">
        <w:t>Resource elements belonging to synchronization signals, the core part of PBCH</w:t>
      </w:r>
      <w:r w:rsidR="006D5A90" w:rsidRPr="00F829B6">
        <w:t>,</w:t>
      </w:r>
      <w:r w:rsidR="0035583A" w:rsidRPr="00F829B6">
        <w:t xml:space="preserve"> PBCH repetitions</w:t>
      </w:r>
      <w:r w:rsidR="006D5A90" w:rsidRPr="00F829B6">
        <w:t>, or resource elements reserved for reference signals in the mapping operation of PBCH but not used for transmission of reference signals,</w:t>
      </w:r>
      <w:r w:rsidR="0035583A" w:rsidRPr="00F829B6">
        <w:t xml:space="preserve"> shall be counted in the PDSCH mapping but not used for transmission of the PDSCH.</w:t>
      </w:r>
    </w:p>
    <w:p w14:paraId="0CEDCECF" w14:textId="77777777" w:rsidR="000D5C82" w:rsidRPr="00F829B6" w:rsidRDefault="000D5C82" w:rsidP="0074607E">
      <w:pPr>
        <w:pStyle w:val="B1"/>
        <w:widowControl w:val="0"/>
      </w:pPr>
      <w:r w:rsidRPr="000D5C82">
        <w:t>-</w:t>
      </w:r>
      <w:r w:rsidRPr="000D5C82">
        <w:tab/>
        <w:t>PRB pairs occupied by RSS shall be counted in the PDSCH mapping but not used for transmission of the PDSCH.</w:t>
      </w:r>
    </w:p>
    <w:p w14:paraId="1A238037" w14:textId="77777777" w:rsidR="00750C15" w:rsidRPr="00F829B6" w:rsidRDefault="00E21BF8" w:rsidP="0074607E">
      <w:pPr>
        <w:pStyle w:val="B1"/>
        <w:widowControl w:val="0"/>
        <w:rPr>
          <w:lang w:eastAsia="zh-CN"/>
        </w:rPr>
      </w:pPr>
      <w:r>
        <w:t>-</w:t>
      </w:r>
      <w:r>
        <w:tab/>
      </w:r>
      <w:r w:rsidR="0035583A" w:rsidRPr="00F829B6">
        <w:t xml:space="preserve">For BL/CE UEs in CEModeB configured in transmission mode 9, in MBSFN subframe(s), resource elements that correspond to the positions of cell-specific reference signals </w:t>
      </w:r>
      <w:r w:rsidR="0035583A" w:rsidRPr="00F829B6">
        <w:rPr>
          <w:rFonts w:hint="eastAsia"/>
          <w:lang w:eastAsia="zh-CN"/>
        </w:rPr>
        <w:t xml:space="preserve">as in subframe #0 </w:t>
      </w:r>
      <w:r w:rsidR="0035583A" w:rsidRPr="00F829B6">
        <w:t>shall not be counted in the PDSCH mapping and not used for transmission of the PDSCH.</w:t>
      </w:r>
      <w:r w:rsidR="00750C15" w:rsidRPr="00F829B6">
        <w:rPr>
          <w:lang w:eastAsia="zh-CN"/>
        </w:rPr>
        <w:t xml:space="preserve"> </w:t>
      </w:r>
    </w:p>
    <w:p w14:paraId="5EFA8D7A" w14:textId="77777777" w:rsidR="0035583A" w:rsidRDefault="00E21BF8" w:rsidP="0074607E">
      <w:pPr>
        <w:pStyle w:val="B1"/>
        <w:widowControl w:val="0"/>
      </w:pPr>
      <w:r>
        <w:t>-</w:t>
      </w:r>
      <w:r>
        <w:tab/>
      </w:r>
      <w:r w:rsidR="00750C15" w:rsidRPr="00F829B6">
        <w:t>Resource elements belonging to PRBs in which PRS is transmitted (including PRS muted subframes) shall be counted in the PDSCH mapping but not used for transmission of the PDSCH.</w:t>
      </w:r>
    </w:p>
    <w:p w14:paraId="4D1276CF" w14:textId="77777777" w:rsidR="000717A9" w:rsidRPr="006E18CE" w:rsidRDefault="000717A9" w:rsidP="000717A9">
      <w:pPr>
        <w:pStyle w:val="B1"/>
        <w:widowControl w:val="0"/>
        <w:rPr>
          <w:lang w:val="en-US" w:eastAsia="sv-SE"/>
        </w:rPr>
      </w:pPr>
      <w:r>
        <w:t>-</w:t>
      </w:r>
      <w:r>
        <w:tab/>
        <w:t>If</w:t>
      </w:r>
      <w:r w:rsidRPr="00B42AE9">
        <w:t xml:space="preserve"> the higher layer parameter </w:t>
      </w:r>
      <w:r w:rsidRPr="00B42AE9">
        <w:rPr>
          <w:i/>
        </w:rPr>
        <w:t>ce-punctured-subcarriers-DL</w:t>
      </w:r>
      <w:r w:rsidRPr="00B42AE9">
        <w:t xml:space="preserve"> is configured</w:t>
      </w:r>
      <w:r>
        <w:t>, and</w:t>
      </w:r>
      <w:r w:rsidRPr="006E18CE">
        <w:rPr>
          <w:lang w:val="en-US"/>
        </w:rPr>
        <w:t xml:space="preserve"> the DCI associated with the PDSCH uses C-RNTI or </w:t>
      </w:r>
      <w:r>
        <w:rPr>
          <w:lang w:val="en-US"/>
        </w:rPr>
        <w:t>SPS</w:t>
      </w:r>
      <w:r w:rsidRPr="006E18CE">
        <w:rPr>
          <w:lang w:val="en-US"/>
        </w:rPr>
        <w:t xml:space="preserve"> C-RNTI, and transmit diversity according to clause 6.3.4.3 is used,</w:t>
      </w:r>
    </w:p>
    <w:p w14:paraId="5864B5D8" w14:textId="77777777" w:rsidR="000717A9" w:rsidRPr="006E18CE" w:rsidRDefault="000717A9" w:rsidP="000717A9">
      <w:pPr>
        <w:pStyle w:val="B2"/>
        <w:rPr>
          <w:lang w:val="en-US"/>
        </w:rPr>
      </w:pPr>
      <w:r>
        <w:rPr>
          <w:lang w:val="en-US"/>
        </w:rPr>
        <w:t>-</w:t>
      </w:r>
      <w:r>
        <w:rPr>
          <w:lang w:val="en-US"/>
        </w:rPr>
        <w:tab/>
        <w:t xml:space="preserve">In the mapping to resource elements, when </w:t>
      </w:r>
      <w:r w:rsidRPr="006E18CE">
        <w:rPr>
          <w:lang w:val="en-US"/>
        </w:rPr>
        <w:t xml:space="preserve">the complex-valued symbols </w:t>
      </w:r>
      <w:r w:rsidRPr="006E18CE">
        <w:rPr>
          <w:noProof/>
          <w:position w:val="-10"/>
        </w:rPr>
        <w:drawing>
          <wp:inline distT="0" distB="0" distL="0" distR="0" wp14:anchorId="142663E4" wp14:editId="1FD2DFF2">
            <wp:extent cx="358140" cy="182880"/>
            <wp:effectExtent l="0" t="0" r="3810" b="762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0" y="0"/>
                      <a:ext cx="358140" cy="182880"/>
                    </a:xfrm>
                    <a:prstGeom prst="rect">
                      <a:avLst/>
                    </a:prstGeom>
                    <a:noFill/>
                    <a:ln>
                      <a:noFill/>
                    </a:ln>
                  </pic:spPr>
                </pic:pic>
              </a:graphicData>
            </a:graphic>
          </wp:inline>
        </w:drawing>
      </w:r>
      <w:r>
        <w:rPr>
          <w:lang w:val="en-US"/>
        </w:rPr>
        <w:t xml:space="preserve"> </w:t>
      </w:r>
      <w:r w:rsidRPr="006E18CE">
        <w:rPr>
          <w:lang w:val="en-US"/>
        </w:rPr>
        <w:t xml:space="preserve">and </w:t>
      </w:r>
      <w:r w:rsidRPr="006E18CE">
        <w:rPr>
          <w:noProof/>
          <w:position w:val="-10"/>
        </w:rPr>
        <w:drawing>
          <wp:inline distT="0" distB="0" distL="0" distR="0" wp14:anchorId="77E610A4" wp14:editId="50195997">
            <wp:extent cx="556260" cy="182880"/>
            <wp:effectExtent l="0" t="0" r="0" b="762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a:blip r:embed="rId933" cstate="print">
                      <a:extLst>
                        <a:ext uri="{28A0092B-C50C-407E-A947-70E740481C1C}">
                          <a14:useLocalDpi xmlns:a14="http://schemas.microsoft.com/office/drawing/2010/main" val="0"/>
                        </a:ext>
                      </a:extLst>
                    </a:blip>
                    <a:srcRect/>
                    <a:stretch>
                      <a:fillRect/>
                    </a:stretch>
                  </pic:blipFill>
                  <pic:spPr bwMode="auto">
                    <a:xfrm>
                      <a:off x="0" y="0"/>
                      <a:ext cx="556260" cy="182880"/>
                    </a:xfrm>
                    <a:prstGeom prst="rect">
                      <a:avLst/>
                    </a:prstGeom>
                    <a:noFill/>
                    <a:ln>
                      <a:noFill/>
                    </a:ln>
                  </pic:spPr>
                </pic:pic>
              </a:graphicData>
            </a:graphic>
          </wp:inline>
        </w:drawing>
      </w:r>
      <w:r w:rsidRPr="006E18CE">
        <w:rPr>
          <w:lang w:val="en-US"/>
        </w:rPr>
        <w:t xml:space="preserve">, where </w:t>
      </w:r>
      <w:r w:rsidRPr="006E18CE">
        <w:rPr>
          <w:noProof/>
          <w:position w:val="-6"/>
        </w:rPr>
        <w:drawing>
          <wp:inline distT="0" distB="0" distL="0" distR="0" wp14:anchorId="778ED2FD" wp14:editId="3D412BA5">
            <wp:extent cx="95250" cy="182880"/>
            <wp:effectExtent l="0" t="0" r="0" b="762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934" cstate="print">
                      <a:extLst>
                        <a:ext uri="{28A0092B-C50C-407E-A947-70E740481C1C}">
                          <a14:useLocalDpi xmlns:a14="http://schemas.microsoft.com/office/drawing/2010/main" val="0"/>
                        </a:ext>
                      </a:extLst>
                    </a:blip>
                    <a:srcRect/>
                    <a:stretch>
                      <a:fillRect/>
                    </a:stretch>
                  </pic:blipFill>
                  <pic:spPr bwMode="auto">
                    <a:xfrm>
                      <a:off x="0" y="0"/>
                      <a:ext cx="95250" cy="182880"/>
                    </a:xfrm>
                    <a:prstGeom prst="rect">
                      <a:avLst/>
                    </a:prstGeom>
                    <a:noFill/>
                    <a:ln>
                      <a:noFill/>
                    </a:ln>
                  </pic:spPr>
                </pic:pic>
              </a:graphicData>
            </a:graphic>
          </wp:inline>
        </w:drawing>
      </w:r>
      <w:r w:rsidRPr="006E18CE">
        <w:rPr>
          <w:lang w:val="en-US"/>
        </w:rPr>
        <w:t xml:space="preserve"> is an even number, </w:t>
      </w:r>
      <w:r>
        <w:rPr>
          <w:lang w:val="en-US"/>
        </w:rPr>
        <w:t>are</w:t>
      </w:r>
      <w:r w:rsidRPr="006E18CE">
        <w:rPr>
          <w:lang w:val="en-US"/>
        </w:rPr>
        <w:t xml:space="preserve"> mapped to resource elements </w:t>
      </w:r>
      <w:r w:rsidRPr="006E18CE">
        <w:rPr>
          <w:noProof/>
          <w:position w:val="-10"/>
        </w:rPr>
        <w:drawing>
          <wp:inline distT="0" distB="0" distL="0" distR="0" wp14:anchorId="08343CF9" wp14:editId="5713E2BD">
            <wp:extent cx="263525" cy="18288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w:t>
      </w:r>
      <w:r w:rsidRPr="006E18CE">
        <w:rPr>
          <w:lang w:val="en-US"/>
        </w:rPr>
        <w:t xml:space="preserve">and </w:t>
      </w:r>
      <w:r w:rsidRPr="006E18CE">
        <w:rPr>
          <w:noProof/>
          <w:position w:val="-10"/>
        </w:rPr>
        <w:drawing>
          <wp:inline distT="0" distB="0" distL="0" distR="0" wp14:anchorId="30EE5509" wp14:editId="42411515">
            <wp:extent cx="461010" cy="182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461010" cy="182880"/>
                    </a:xfrm>
                    <a:prstGeom prst="rect">
                      <a:avLst/>
                    </a:prstGeom>
                    <a:noFill/>
                    <a:ln>
                      <a:noFill/>
                    </a:ln>
                  </pic:spPr>
                </pic:pic>
              </a:graphicData>
            </a:graphic>
          </wp:inline>
        </w:drawing>
      </w:r>
      <w:r>
        <w:t xml:space="preserve"> </w:t>
      </w:r>
      <w:r w:rsidRPr="006E18CE">
        <w:rPr>
          <w:lang w:val="en-US"/>
        </w:rPr>
        <w:t xml:space="preserve">in the same OFDM symbol with </w:t>
      </w:r>
      <w:r w:rsidRPr="006E18CE">
        <w:rPr>
          <w:noProof/>
          <w:position w:val="-6"/>
        </w:rPr>
        <w:drawing>
          <wp:inline distT="0" distB="0" distL="0" distR="0" wp14:anchorId="55D2A629" wp14:editId="0D3D6371">
            <wp:extent cx="263525" cy="182880"/>
            <wp:effectExtent l="0" t="0" r="317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then if </w:t>
      </w:r>
      <w:r w:rsidRPr="00B42AE9">
        <w:rPr>
          <w:i/>
        </w:rPr>
        <w:t>ce-punctured-subcarriers-DL</w:t>
      </w:r>
      <w:r>
        <w:rPr>
          <w:lang w:val="en-US"/>
        </w:rPr>
        <w:t xml:space="preserve"> indicates that any of </w:t>
      </w:r>
      <w:r w:rsidRPr="006E18CE">
        <w:rPr>
          <w:noProof/>
          <w:position w:val="-10"/>
        </w:rPr>
        <w:drawing>
          <wp:inline distT="0" distB="0" distL="0" distR="0" wp14:anchorId="071C92C9" wp14:editId="6E37ED5A">
            <wp:extent cx="263525" cy="182880"/>
            <wp:effectExtent l="0" t="0" r="3175" b="762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and </w:t>
      </w:r>
      <w:r w:rsidRPr="006E18CE">
        <w:rPr>
          <w:noProof/>
          <w:position w:val="-10"/>
        </w:rPr>
        <w:drawing>
          <wp:inline distT="0" distB="0" distL="0" distR="0" wp14:anchorId="729988B5" wp14:editId="071E8111">
            <wp:extent cx="461010" cy="182880"/>
            <wp:effectExtent l="0" t="0" r="0" b="762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461010" cy="182880"/>
                    </a:xfrm>
                    <a:prstGeom prst="rect">
                      <a:avLst/>
                    </a:prstGeom>
                    <a:noFill/>
                    <a:ln>
                      <a:noFill/>
                    </a:ln>
                  </pic:spPr>
                </pic:pic>
              </a:graphicData>
            </a:graphic>
          </wp:inline>
        </w:drawing>
      </w:r>
      <w:r>
        <w:rPr>
          <w:lang w:val="en-US"/>
        </w:rPr>
        <w:t xml:space="preserve"> shall be counted but not used for transmission, the UE shall assume that both </w:t>
      </w:r>
      <w:r w:rsidRPr="006E18CE">
        <w:rPr>
          <w:noProof/>
          <w:position w:val="-10"/>
        </w:rPr>
        <w:drawing>
          <wp:inline distT="0" distB="0" distL="0" distR="0" wp14:anchorId="384A1FA6" wp14:editId="0EACFF2C">
            <wp:extent cx="263525" cy="182880"/>
            <wp:effectExtent l="0" t="0" r="3175" b="762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and </w:t>
      </w:r>
      <w:r w:rsidRPr="006E18CE">
        <w:rPr>
          <w:noProof/>
          <w:position w:val="-10"/>
        </w:rPr>
        <w:drawing>
          <wp:inline distT="0" distB="0" distL="0" distR="0" wp14:anchorId="1DC5E2A0" wp14:editId="4B93CAF9">
            <wp:extent cx="461010" cy="182880"/>
            <wp:effectExtent l="0" t="0" r="0" b="762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461010" cy="182880"/>
                    </a:xfrm>
                    <a:prstGeom prst="rect">
                      <a:avLst/>
                    </a:prstGeom>
                    <a:noFill/>
                    <a:ln>
                      <a:noFill/>
                    </a:ln>
                  </pic:spPr>
                </pic:pic>
              </a:graphicData>
            </a:graphic>
          </wp:inline>
        </w:drawing>
      </w:r>
      <w:r>
        <w:rPr>
          <w:lang w:val="en-US"/>
        </w:rPr>
        <w:t xml:space="preserve"> are counted but not used for transmission.</w:t>
      </w:r>
    </w:p>
    <w:p w14:paraId="2AA106B9" w14:textId="77777777" w:rsidR="000717A9" w:rsidRPr="00F829B6" w:rsidRDefault="000717A9" w:rsidP="0074607E">
      <w:pPr>
        <w:pStyle w:val="B1"/>
        <w:widowControl w:val="0"/>
        <w:rPr>
          <w:lang w:eastAsia="zh-CN"/>
        </w:rPr>
      </w:pPr>
      <w:r>
        <w:lastRenderedPageBreak/>
        <w:t>-</w:t>
      </w:r>
      <w:r>
        <w:tab/>
        <w:t xml:space="preserve">If </w:t>
      </w:r>
      <w:r w:rsidRPr="00B204AD">
        <w:t xml:space="preserve">PDSCH transmission in </w:t>
      </w:r>
      <w:r>
        <w:t xml:space="preserve">the </w:t>
      </w:r>
      <w:r w:rsidRPr="00B204AD">
        <w:t xml:space="preserve">LTE control region </w:t>
      </w:r>
      <w:r>
        <w:t xml:space="preserve">is configured by higher layer parameter </w:t>
      </w:r>
      <w:r w:rsidR="003D481C" w:rsidRPr="000B39AA">
        <w:rPr>
          <w:rFonts w:eastAsia="SimSun"/>
          <w:i/>
          <w:lang w:val="en-US" w:eastAsia="zh-CN"/>
        </w:rPr>
        <w:t>transmissionInControlChRegion</w:t>
      </w:r>
      <w:r>
        <w:t xml:space="preserve">, </w:t>
      </w:r>
      <w:r w:rsidR="003D481C">
        <w:t xml:space="preserve">after </w:t>
      </w:r>
      <w:r>
        <w:t xml:space="preserve">the </w:t>
      </w:r>
      <w:r w:rsidR="003D481C">
        <w:t xml:space="preserve">initial </w:t>
      </w:r>
      <w:r>
        <w:t xml:space="preserve">mapping </w:t>
      </w:r>
      <w:r w:rsidR="003D481C">
        <w:t xml:space="preserve">of the PDSCH </w:t>
      </w:r>
      <w:r>
        <w:t xml:space="preserve">to </w:t>
      </w:r>
      <w:r w:rsidRPr="00F829B6">
        <w:t>resource elements</w:t>
      </w:r>
      <w:r>
        <w:t xml:space="preserve"> </w:t>
      </w:r>
      <m:oMath>
        <m:r>
          <w:rPr>
            <w:rFonts w:ascii="Cambria Math" w:hAnsi="Cambria Math"/>
          </w:rPr>
          <m:t>(k,l)</m:t>
        </m:r>
      </m:oMath>
      <w:r w:rsidRPr="00F829B6">
        <w:t xml:space="preserve"> starting</w:t>
      </w:r>
      <w:r>
        <w:t xml:space="preserve"> from </w:t>
      </w:r>
      <m:oMath>
        <m:r>
          <w:rPr>
            <w:rFonts w:ascii="Cambria Math" w:hAnsi="Cambria Math"/>
          </w:rPr>
          <m:t>l=</m:t>
        </m:r>
        <m:sSub>
          <m:sSubPr>
            <m:ctrlPr>
              <w:rPr>
                <w:rFonts w:ascii="Cambria Math" w:hAnsi="Cambria Math"/>
                <w:i/>
              </w:rPr>
            </m:ctrlPr>
          </m:sSubPr>
          <m:e>
            <m:r>
              <w:rPr>
                <w:rFonts w:ascii="Cambria Math" w:hAnsi="Cambria Math"/>
              </w:rPr>
              <m:t>l</m:t>
            </m:r>
          </m:e>
          <m:sub>
            <m:r>
              <m:rPr>
                <m:sty m:val="p"/>
              </m:rPr>
              <w:rPr>
                <w:rFonts w:ascii="Cambria Math" w:hAnsi="Cambria Math"/>
              </w:rPr>
              <m:t>DataStart</m:t>
            </m:r>
          </m:sub>
        </m:sSub>
      </m:oMath>
      <w:r>
        <w:t xml:space="preserve"> in the first slot to the last OFDM symbol available for downlink transmission in the subframe</w:t>
      </w:r>
      <w:r w:rsidR="003D481C">
        <w:t xml:space="preserve"> has been performed, </w:t>
      </w:r>
      <w:r w:rsidR="003D481C" w:rsidRPr="00EB21BA">
        <w:t xml:space="preserve">the mapping shall continue with </w:t>
      </w:r>
      <w:r w:rsidR="003D481C" w:rsidRPr="00F829B6">
        <w:t>resource elements</w:t>
      </w:r>
      <w:r w:rsidR="003D481C">
        <w:t xml:space="preserve"> </w:t>
      </w:r>
      <m:oMath>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l</m:t>
            </m:r>
          </m:e>
        </m:d>
      </m:oMath>
      <w:r w:rsidR="003D481C">
        <w:t xml:space="preserve"> not reserved for cell-specific reference signals </w:t>
      </w:r>
      <w:r w:rsidR="003D481C" w:rsidRPr="00F829B6">
        <w:t>in increasing order of first the index</w:t>
      </w:r>
      <w:r w:rsidR="003D481C">
        <w:t xml:space="preserve"> </w:t>
      </w:r>
      <m:oMath>
        <m:r>
          <w:rPr>
            <w:rFonts w:ascii="Cambria Math" w:hAnsi="Cambria Math"/>
          </w:rPr>
          <m:t>k</m:t>
        </m:r>
      </m:oMath>
      <w:r w:rsidR="003D481C" w:rsidRPr="00F829B6">
        <w:t xml:space="preserve"> </w:t>
      </w:r>
      <w:r w:rsidR="003D481C" w:rsidRPr="00EB21BA">
        <w:rPr>
          <w:rFonts w:hint="eastAsia"/>
        </w:rPr>
        <w:t>over the assigned physical resource blocks</w:t>
      </w:r>
      <w:r w:rsidR="003D481C" w:rsidRPr="00F829B6">
        <w:t xml:space="preserve"> and </w:t>
      </w:r>
      <w:r w:rsidR="003D481C">
        <w:t>then</w:t>
      </w:r>
      <w:r w:rsidR="003D481C" w:rsidRPr="00F829B6">
        <w:t xml:space="preserve"> the index</w:t>
      </w:r>
      <w:r w:rsidR="003D481C">
        <w:t xml:space="preserve"> </w:t>
      </w:r>
      <m:oMath>
        <m:r>
          <w:rPr>
            <w:rFonts w:ascii="Cambria Math" w:hAnsi="Cambria Math"/>
          </w:rPr>
          <m:t>l</m:t>
        </m:r>
      </m:oMath>
      <w:r w:rsidR="003D481C" w:rsidRPr="00F829B6">
        <w:t xml:space="preserve"> starting</w:t>
      </w:r>
      <w:r>
        <w:t xml:space="preserve"> from </w:t>
      </w:r>
      <m:oMath>
        <m:r>
          <w:rPr>
            <w:rFonts w:ascii="Cambria Math" w:hAnsi="Cambria Math"/>
          </w:rPr>
          <m:t xml:space="preserve">l=0 </m:t>
        </m:r>
      </m:oMath>
      <w:r>
        <w:t xml:space="preserve">in the first slot to </w:t>
      </w:r>
      <m:oMath>
        <m:r>
          <w:rPr>
            <w:rFonts w:ascii="Cambria Math" w:hAnsi="Cambria Math"/>
          </w:rPr>
          <m:t>l=</m:t>
        </m:r>
        <m:sSub>
          <m:sSubPr>
            <m:ctrlPr>
              <w:rPr>
                <w:rFonts w:ascii="Cambria Math" w:hAnsi="Cambria Math"/>
                <w:i/>
              </w:rPr>
            </m:ctrlPr>
          </m:sSubPr>
          <m:e>
            <m:r>
              <w:rPr>
                <w:rFonts w:ascii="Cambria Math" w:hAnsi="Cambria Math"/>
              </w:rPr>
              <m:t>l</m:t>
            </m:r>
          </m:e>
          <m:sub>
            <m:r>
              <m:rPr>
                <m:sty m:val="p"/>
              </m:rPr>
              <w:rPr>
                <w:rFonts w:ascii="Cambria Math" w:hAnsi="Cambria Math"/>
              </w:rPr>
              <m:t>DataStart</m:t>
            </m:r>
          </m:sub>
        </m:sSub>
        <m:r>
          <w:rPr>
            <w:rFonts w:ascii="Cambria Math" w:hAnsi="Cambria Math"/>
          </w:rPr>
          <m:t>-1</m:t>
        </m:r>
      </m:oMath>
      <w:r>
        <w:t xml:space="preserve"> in the first slot, w</w:t>
      </w:r>
      <w:r w:rsidRPr="00F829B6">
        <w:t>here</w:t>
      </w:r>
      <w:r>
        <w:t xml:space="preserve"> </w:t>
      </w:r>
      <m:oMath>
        <m:sSub>
          <m:sSubPr>
            <m:ctrlPr>
              <w:rPr>
                <w:rFonts w:ascii="Cambria Math" w:hAnsi="Cambria Math"/>
                <w:i/>
              </w:rPr>
            </m:ctrlPr>
          </m:sSubPr>
          <m:e>
            <m:r>
              <w:rPr>
                <w:rFonts w:ascii="Cambria Math" w:hAnsi="Cambria Math"/>
              </w:rPr>
              <m:t>l</m:t>
            </m:r>
          </m:e>
          <m:sub>
            <m:r>
              <m:rPr>
                <m:sty m:val="p"/>
              </m:rPr>
              <w:rPr>
                <w:rFonts w:ascii="Cambria Math" w:hAnsi="Cambria Math"/>
              </w:rPr>
              <m:t>DataStart</m:t>
            </m:r>
          </m:sub>
        </m:sSub>
      </m:oMath>
      <w:r>
        <w:t xml:space="preserve"> </w:t>
      </w:r>
      <w:r w:rsidRPr="00F829B6">
        <w:t xml:space="preserve"> is given by clause 7.1.6.4 of </w:t>
      </w:r>
      <w:r w:rsidR="00E54729">
        <w:t xml:space="preserve">3GPP TS </w:t>
      </w:r>
      <w:r w:rsidRPr="00F829B6">
        <w:t>36.213 [4].</w:t>
      </w:r>
    </w:p>
    <w:p w14:paraId="7E8BA638" w14:textId="77777777" w:rsidR="0035583A" w:rsidRDefault="0035583A" w:rsidP="0074607E">
      <w:pPr>
        <w:widowControl w:val="0"/>
      </w:pPr>
      <w:r w:rsidRPr="00F829B6">
        <w:t xml:space="preserve">For BL/CE UEs, if the PDSCH is not carrying SIB1-BR the PRB resources for PDSCH transmission in the first subframe are obtained from the DCI as described in clauses 5.3.3.1.12, 5.3.3.1.13, and 5.5.1.3.14 in [3], or provided by higher layers. </w:t>
      </w:r>
      <w:r w:rsidR="006E3B30">
        <w:t>Each of t</w:t>
      </w:r>
      <w:r w:rsidR="006E3B30" w:rsidRPr="00F829B6">
        <w:t>he</w:t>
      </w:r>
      <w:r w:rsidR="006E3B30">
        <w:t xml:space="preserve"> </w:t>
      </w:r>
      <m:oMath>
        <m:sSub>
          <m:sSubPr>
            <m:ctrlPr>
              <w:rPr>
                <w:rFonts w:ascii="Cambria Math" w:hAnsi="Cambria Math"/>
                <w:i/>
              </w:rPr>
            </m:ctrlPr>
          </m:sSubPr>
          <m:e>
            <m:r>
              <w:rPr>
                <w:rFonts w:ascii="Cambria Math"/>
              </w:rPr>
              <m:t>N</m:t>
            </m:r>
          </m:e>
          <m:sub>
            <m:r>
              <w:rPr>
                <w:rFonts w:ascii="Cambria Math"/>
              </w:rPr>
              <m:t>TB</m:t>
            </m:r>
          </m:sub>
        </m:sSub>
        <m:r>
          <w:rPr>
            <w:rFonts w:ascii="Cambria Math" w:hAnsi="Cambria Math"/>
          </w:rPr>
          <m:t>≥</m:t>
        </m:r>
        <m:r>
          <w:rPr>
            <w:rFonts w:ascii="Cambria Math"/>
          </w:rPr>
          <m:t>1</m:t>
        </m:r>
      </m:oMath>
      <w:r w:rsidR="006E3B30" w:rsidRPr="00F829B6">
        <w:t xml:space="preserve"> PDSCH</w:t>
      </w:r>
      <w:r w:rsidR="006E3B30">
        <w:t xml:space="preserve"> codewords</w:t>
      </w:r>
      <w:r w:rsidRPr="00F829B6">
        <w:t xml:space="preserve"> is transmitted with </w:t>
      </w:r>
      <w:r w:rsidRPr="00F829B6">
        <w:rPr>
          <w:position w:val="-14"/>
        </w:rPr>
        <w:object w:dxaOrig="999" w:dyaOrig="380" w14:anchorId="7FDE8ACB">
          <v:shape id="_x0000_i1534" type="#_x0000_t75" style="width:50.5pt;height:18.7pt" o:ole="">
            <v:imagedata r:id="rId938" o:title=""/>
          </v:shape>
          <o:OLEObject Type="Embed" ProgID="Equation.3" ShapeID="_x0000_i1534" DrawAspect="Content" ObjectID="_1755942480" r:id="rId939"/>
        </w:object>
      </w:r>
      <w:r w:rsidRPr="00F829B6">
        <w:t xml:space="preserve"> repetitions, </w:t>
      </w:r>
      <w:r w:rsidR="006E3B30">
        <w:t xml:space="preserve">where </w:t>
      </w:r>
      <m:oMath>
        <m:sSub>
          <m:sSubPr>
            <m:ctrlPr>
              <w:rPr>
                <w:rFonts w:ascii="Cambria Math" w:hAnsi="Cambria Math"/>
                <w:i/>
              </w:rPr>
            </m:ctrlPr>
          </m:sSubPr>
          <m:e>
            <m:r>
              <w:rPr>
                <w:rFonts w:ascii="Cambria Math"/>
              </w:rPr>
              <m:t>N</m:t>
            </m:r>
          </m:e>
          <m:sub>
            <m:r>
              <w:rPr>
                <w:rFonts w:ascii="Cambria Math"/>
              </w:rPr>
              <m:t>TB</m:t>
            </m:r>
          </m:sub>
        </m:sSub>
      </m:oMath>
      <w:r w:rsidR="006E3B30" w:rsidRPr="00F829B6">
        <w:t xml:space="preserve"> </w:t>
      </w:r>
      <w:r w:rsidR="006E3B30">
        <w:t>is the number of transport blocks defined in clause 7.1.11</w:t>
      </w:r>
      <w:r w:rsidR="006E3B30" w:rsidRPr="005E0144">
        <w:t xml:space="preserve"> of </w:t>
      </w:r>
      <w:r w:rsidR="00E54729">
        <w:t xml:space="preserve">3GPP TS </w:t>
      </w:r>
      <w:r w:rsidR="006E3B30" w:rsidRPr="005E0144">
        <w:t>36.213</w:t>
      </w:r>
      <w:r w:rsidR="006E3B30">
        <w:t xml:space="preserve"> </w:t>
      </w:r>
      <w:r w:rsidR="006E3B30" w:rsidRPr="005E0144">
        <w:t>[4]</w:t>
      </w:r>
      <w:r w:rsidR="006E3B30">
        <w:t xml:space="preserve">. The PDSCH transmission </w:t>
      </w:r>
      <w:r w:rsidR="006E3B30" w:rsidRPr="00F829B6">
        <w:t>span</w:t>
      </w:r>
      <w:r w:rsidR="006E3B30">
        <w:t>s</w:t>
      </w:r>
      <w:r w:rsidR="006E3B30" w:rsidRPr="00F829B6">
        <w:t xml:space="preserve"> </w:t>
      </w:r>
      <m:oMath>
        <m:sSubSup>
          <m:sSubSupPr>
            <m:ctrlPr>
              <w:rPr>
                <w:rFonts w:ascii="Cambria Math" w:hAnsi="Cambria Math"/>
                <w:i/>
              </w:rPr>
            </m:ctrlPr>
          </m:sSubSupPr>
          <m:e>
            <m:r>
              <w:rPr>
                <w:rFonts w:ascii="Cambria Math"/>
              </w:rPr>
              <m:t>N</m:t>
            </m:r>
          </m:e>
          <m:sub>
            <m:r>
              <m:rPr>
                <m:nor/>
              </m:rPr>
              <w:rPr>
                <w:rFonts w:ascii="Cambria Math"/>
              </w:rPr>
              <m:t>abs</m:t>
            </m:r>
            <m:ctrlPr>
              <w:rPr>
                <w:rFonts w:ascii="Cambria Math" w:hAnsi="Cambria Math"/>
              </w:rPr>
            </m:ctrlPr>
          </m:sub>
          <m:sup>
            <m:r>
              <m:rPr>
                <m:nor/>
              </m:rPr>
              <w:rPr>
                <w:rFonts w:ascii="Cambria Math"/>
              </w:rPr>
              <m:t>PDSCH</m:t>
            </m:r>
            <m:ctrlPr>
              <w:rPr>
                <w:rFonts w:ascii="Cambria Math" w:hAnsi="Cambria Math"/>
              </w:rPr>
            </m:ctrlPr>
          </m:sup>
        </m:sSubSup>
        <m:r>
          <w:rPr>
            <w:rFonts w:ascii="Cambria Math"/>
          </w:rPr>
          <m:t>≥</m:t>
        </m:r>
        <m:sSubSup>
          <m:sSubSupPr>
            <m:ctrlPr>
              <w:rPr>
                <w:rFonts w:ascii="Cambria Math" w:hAnsi="Cambria Math"/>
                <w:i/>
              </w:rPr>
            </m:ctrlPr>
          </m:sSubSupPr>
          <m:e>
            <m:sSub>
              <m:sSubPr>
                <m:ctrlPr>
                  <w:rPr>
                    <w:rFonts w:ascii="Cambria Math" w:hAnsi="Cambria Math"/>
                    <w:i/>
                  </w:rPr>
                </m:ctrlPr>
              </m:sSubPr>
              <m:e>
                <m:r>
                  <w:rPr>
                    <w:rFonts w:ascii="Cambria Math"/>
                  </w:rPr>
                  <m:t>N</m:t>
                </m:r>
              </m:e>
              <m:sub>
                <m:r>
                  <w:rPr>
                    <w:rFonts w:ascii="Cambria Math"/>
                  </w:rPr>
                  <m:t>TB</m:t>
                </m:r>
              </m:sub>
            </m:sSub>
            <m:r>
              <w:rPr>
                <w:rFonts w:ascii="Cambria Math"/>
              </w:rPr>
              <m:t>N</m:t>
            </m:r>
          </m:e>
          <m:sub>
            <m:r>
              <m:rPr>
                <m:nor/>
              </m:rPr>
              <w:rPr>
                <w:rFonts w:ascii="Cambria Math"/>
              </w:rPr>
              <m:t>rep</m:t>
            </m:r>
            <m:ctrlPr>
              <w:rPr>
                <w:rFonts w:ascii="Cambria Math" w:hAnsi="Cambria Math"/>
              </w:rPr>
            </m:ctrlPr>
          </m:sub>
          <m:sup>
            <m:r>
              <m:rPr>
                <m:nor/>
              </m:rPr>
              <w:rPr>
                <w:rFonts w:ascii="Cambria Math"/>
              </w:rPr>
              <m:t>PDSCH</m:t>
            </m:r>
            <m:ctrlPr>
              <w:rPr>
                <w:rFonts w:ascii="Cambria Math" w:hAnsi="Cambria Math"/>
              </w:rPr>
            </m:ctrlPr>
          </m:sup>
        </m:sSubSup>
      </m:oMath>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the PDSCH transmission is postponed. </w:t>
      </w:r>
    </w:p>
    <w:p w14:paraId="4E74A954" w14:textId="77777777" w:rsidR="006E3B30" w:rsidRDefault="006E3B30" w:rsidP="006E3B30">
      <w:pPr>
        <w:pStyle w:val="B1"/>
        <w:widowControl w:val="0"/>
      </w:pPr>
      <w:r>
        <w:t>-</w:t>
      </w:r>
      <w:r>
        <w:tab/>
        <w:t xml:space="preserve">If </w:t>
      </w:r>
      <w:r w:rsidR="00377961">
        <w:t>downlink resource reservation is enabled for the UE as specified in [9]</w:t>
      </w:r>
      <w:r>
        <w:t>, and the Resource reservation field in the DCI is set to 1, then in case of PDSCH transmission associated with C-RNTI or SPS C-RNTI</w:t>
      </w:r>
      <w:r w:rsidR="000C12F8" w:rsidRPr="00110122">
        <w:t xml:space="preserve"> using UE-specific MPDCCH search space</w:t>
      </w:r>
      <w:r w:rsidR="003D481C">
        <w:t xml:space="preserve"> including PDSCH transmission without a corresponding MPDCCH</w:t>
      </w:r>
      <w:r>
        <w:t>,</w:t>
      </w:r>
    </w:p>
    <w:p w14:paraId="6C90E670" w14:textId="77777777" w:rsidR="006E3B30" w:rsidRDefault="006E3B30" w:rsidP="00BD7513">
      <w:pPr>
        <w:pStyle w:val="B2"/>
      </w:pPr>
      <w:r>
        <w:t>-</w:t>
      </w:r>
      <w:r>
        <w:tab/>
        <w:t>In a subframe that is fully reserved</w:t>
      </w:r>
      <w:r w:rsidR="000C12F8">
        <w:t xml:space="preserve"> as defined in clause 7.1 in [4]</w:t>
      </w:r>
      <w:r>
        <w:t>, the PDSCH transmission is postponed until the next BL/CE downlink subframe that is not fully reserved.</w:t>
      </w:r>
    </w:p>
    <w:p w14:paraId="0DE5383F" w14:textId="77777777" w:rsidR="006E3B30" w:rsidRPr="00F829B6" w:rsidRDefault="006E3B30" w:rsidP="00BD7513">
      <w:pPr>
        <w:pStyle w:val="B2"/>
        <w:rPr>
          <w:lang w:eastAsia="zh-CN"/>
        </w:rPr>
      </w:pPr>
      <w:r>
        <w:t>-</w:t>
      </w:r>
      <w:r>
        <w:tab/>
        <w:t>In a subframe that is partially reserved, the reserved resource elements shall be counted in the PDSCH mapping but not used for transmission of the PDSCH.</w:t>
      </w:r>
    </w:p>
    <w:p w14:paraId="2DAB8F8C" w14:textId="77777777" w:rsidR="0035583A" w:rsidRPr="00F829B6" w:rsidRDefault="0035583A" w:rsidP="0074607E">
      <w:pPr>
        <w:pStyle w:val="B1"/>
        <w:widowControl w:val="0"/>
      </w:pPr>
      <w:r w:rsidRPr="00F829B6">
        <w:t>-</w:t>
      </w:r>
      <w:r w:rsidRPr="00F829B6">
        <w:tab/>
        <w:t xml:space="preserve">If frequency hopping is not enabled for PDSCH, </w:t>
      </w:r>
      <w:r w:rsidR="004A1AED" w:rsidRPr="00F829B6">
        <w:t>all</w:t>
      </w:r>
      <w:r w:rsidRPr="00F829B6">
        <w:t xml:space="preserve"> PDSCH repetitions are located at the same PRB resources, and</w:t>
      </w:r>
      <w:r w:rsidR="00B80263" w:rsidRPr="00F829B6">
        <w:t xml:space="preserve"> </w:t>
      </w:r>
    </w:p>
    <w:p w14:paraId="29AEAC5A" w14:textId="77777777" w:rsidR="0035583A" w:rsidRPr="00F829B6" w:rsidRDefault="0035583A" w:rsidP="0074607E">
      <w:pPr>
        <w:pStyle w:val="B1"/>
        <w:widowControl w:val="0"/>
      </w:pPr>
      <w:r w:rsidRPr="00F829B6">
        <w:t>-</w:t>
      </w:r>
      <w:r w:rsidRPr="00F829B6">
        <w:tab/>
        <w:t xml:space="preserve">if frequency hopping is enabled for PDSCH, the PDSCH shall be transmitted in subframe </w:t>
      </w:r>
      <w:r w:rsidRPr="00F829B6">
        <w:rPr>
          <w:position w:val="-6"/>
        </w:rPr>
        <w:object w:dxaOrig="139" w:dyaOrig="240" w14:anchorId="177F93DF">
          <v:shape id="_x0000_i1535" type="#_x0000_t75" style="width:6.55pt;height:11.2pt" o:ole="">
            <v:imagedata r:id="rId940" o:title=""/>
          </v:shape>
          <o:OLEObject Type="Embed" ProgID="Equation.3" ShapeID="_x0000_i1535" DrawAspect="Content" ObjectID="_1755942481" r:id="rId941"/>
        </w:object>
      </w:r>
      <w:r w:rsidRPr="00F829B6">
        <w:t xml:space="preserve"> within the</w:t>
      </w:r>
      <w:r w:rsidR="00B80263" w:rsidRPr="00F829B6">
        <w:t xml:space="preserve"> </w:t>
      </w:r>
      <w:r w:rsidRPr="00F829B6">
        <w:rPr>
          <w:position w:val="-10"/>
        </w:rPr>
        <w:object w:dxaOrig="720" w:dyaOrig="340" w14:anchorId="14588AE3">
          <v:shape id="_x0000_i1536" type="#_x0000_t75" style="width:36.45pt;height:17.75pt" o:ole="">
            <v:imagedata r:id="rId942" o:title=""/>
          </v:shape>
          <o:OLEObject Type="Embed" ProgID="Equation.3" ShapeID="_x0000_i1536" DrawAspect="Content" ObjectID="_1755942482" r:id="rId943"/>
        </w:object>
      </w:r>
      <w:r w:rsidRPr="00F829B6">
        <w:t xml:space="preserve"> consecutive downlink subframes using the </w:t>
      </w:r>
      <w:r w:rsidR="000D5C82" w:rsidRPr="001005DE">
        <w:rPr>
          <w:rFonts w:eastAsia="SimSun"/>
        </w:rPr>
        <w:t>PRB resources of the narrowband</w:t>
      </w:r>
      <w:r w:rsidR="00EE2CF2">
        <w:rPr>
          <w:rFonts w:eastAsia="SimSun"/>
        </w:rPr>
        <w:t xml:space="preserve"> </w:t>
      </w:r>
      <w:r w:rsidR="000D5C82" w:rsidRPr="00CE644F">
        <w:rPr>
          <w:position w:val="-10"/>
        </w:rPr>
        <w:object w:dxaOrig="340" w:dyaOrig="320" w14:anchorId="23D4D4C6">
          <v:shape id="_x0000_i1537" type="#_x0000_t75" style="width:16.85pt;height:16.85pt" o:ole="">
            <v:imagedata r:id="rId944" o:title=""/>
          </v:shape>
          <o:OLEObject Type="Embed" ProgID="Equation.DSMT4" ShapeID="_x0000_i1537" DrawAspect="Content" ObjectID="_1755942483" r:id="rId945"/>
        </w:object>
      </w:r>
      <w:r w:rsidR="000D5C82" w:rsidRPr="001005DE">
        <w:rPr>
          <w:rFonts w:eastAsia="SimSun"/>
        </w:rPr>
        <w:t xml:space="preserve"> with </w:t>
      </w:r>
      <w:r w:rsidR="000D5C82">
        <w:rPr>
          <w:rFonts w:eastAsia="SimSun"/>
        </w:rPr>
        <w:t xml:space="preserve">the </w:t>
      </w:r>
      <w:r w:rsidR="000D5C82" w:rsidRPr="001005DE">
        <w:rPr>
          <w:rFonts w:eastAsia="SimSun"/>
        </w:rPr>
        <w:t xml:space="preserve">same RIV as that of narrowband </w:t>
      </w:r>
      <w:r w:rsidR="000D5C82" w:rsidRPr="00432983">
        <w:rPr>
          <w:rFonts w:eastAsia="SimSun"/>
        </w:rPr>
        <w:fldChar w:fldCharType="begin"/>
      </w:r>
      <w:r w:rsidR="000D5C82" w:rsidRPr="00432983">
        <w:rPr>
          <w:rFonts w:eastAsia="SimSun"/>
        </w:rPr>
        <w:instrText xml:space="preserve"> QUOTE </w:instrText>
      </w:r>
      <m:oMath>
        <m:sSubSup>
          <m:sSubSupPr>
            <m:ctrlPr>
              <w:rPr>
                <w:rFonts w:ascii="Cambria Math" w:eastAsia="SimSun" w:hAnsi="Cambria Math"/>
                <w:i/>
              </w:rPr>
            </m:ctrlPr>
          </m:sSubSupPr>
          <m:e>
            <m:r>
              <m:rPr>
                <m:sty m:val="p"/>
              </m:rPr>
              <w:rPr>
                <w:rFonts w:ascii="Cambria Math" w:eastAsia="SimSun" w:hAnsi="Cambria Math"/>
              </w:rPr>
              <m:t>n</m:t>
            </m:r>
          </m:e>
          <m:sub>
            <m:r>
              <m:rPr>
                <m:sty m:val="p"/>
              </m:rPr>
              <w:rPr>
                <w:rFonts w:ascii="Cambria Math" w:eastAsia="SimSun" w:hAnsi="Cambria Math"/>
              </w:rPr>
              <m:t>NB</m:t>
            </m:r>
          </m:sub>
          <m:sup>
            <m:r>
              <m:rPr>
                <m:sty m:val="p"/>
              </m:rPr>
              <w:rPr>
                <w:rFonts w:ascii="Cambria Math" w:eastAsia="SimSun" w:hAnsi="Cambria Math"/>
              </w:rPr>
              <m:t>(</m:t>
            </m:r>
            <m:sSub>
              <m:sSubPr>
                <m:ctrlPr>
                  <w:rPr>
                    <w:rFonts w:ascii="Cambria Math" w:eastAsia="SimSun" w:hAnsi="Cambria Math"/>
                    <w:i/>
                  </w:rPr>
                </m:ctrlPr>
              </m:sSubPr>
              <m:e>
                <m:r>
                  <m:rPr>
                    <m:sty m:val="p"/>
                  </m:rPr>
                  <w:rPr>
                    <w:rFonts w:ascii="Cambria Math" w:eastAsia="SimSun" w:hAnsi="Cambria Math"/>
                  </w:rPr>
                  <m:t>i</m:t>
                </m:r>
              </m:e>
              <m:sub>
                <m:r>
                  <m:rPr>
                    <m:sty m:val="p"/>
                  </m:rPr>
                  <w:rPr>
                    <w:rFonts w:ascii="Cambria Math" w:eastAsia="SimSun" w:hAnsi="Cambria Math"/>
                  </w:rPr>
                  <m:t>0</m:t>
                </m:r>
              </m:sub>
            </m:sSub>
            <m:r>
              <m:rPr>
                <m:sty m:val="p"/>
              </m:rPr>
              <w:rPr>
                <w:rFonts w:ascii="Cambria Math" w:eastAsia="SimSun" w:hAnsi="Cambria Math"/>
              </w:rPr>
              <m:t>)</m:t>
            </m:r>
          </m:sup>
        </m:sSubSup>
      </m:oMath>
      <w:r w:rsidR="000D5C82" w:rsidRPr="00432983">
        <w:rPr>
          <w:rFonts w:eastAsia="SimSun"/>
        </w:rPr>
        <w:instrText xml:space="preserve"> </w:instrText>
      </w:r>
      <w:r w:rsidR="000D5C82" w:rsidRPr="00432983">
        <w:rPr>
          <w:rFonts w:eastAsia="SimSun"/>
        </w:rPr>
        <w:fldChar w:fldCharType="separate"/>
      </w:r>
      <w:r w:rsidR="000D5C82" w:rsidRPr="008838F0">
        <w:rPr>
          <w:position w:val="-10"/>
        </w:rPr>
        <w:object w:dxaOrig="360" w:dyaOrig="340" w14:anchorId="36F36D26">
          <v:shape id="_x0000_i1538" type="#_x0000_t75" style="width:18.7pt;height:16.85pt" o:ole="">
            <v:imagedata r:id="rId946" o:title=""/>
          </v:shape>
          <o:OLEObject Type="Embed" ProgID="Equation.DSMT4" ShapeID="_x0000_i1538" DrawAspect="Content" ObjectID="_1755942484" r:id="rId947"/>
        </w:object>
      </w:r>
      <w:r w:rsidR="000D5C82" w:rsidRPr="00432983">
        <w:rPr>
          <w:rFonts w:eastAsia="SimSun"/>
        </w:rPr>
        <w:fldChar w:fldCharType="end"/>
      </w:r>
      <w:r w:rsidR="000D5C82" w:rsidRPr="001005DE">
        <w:rPr>
          <w:rFonts w:eastAsia="SimSun"/>
        </w:rPr>
        <w:t xml:space="preserve">. The narrowband </w:t>
      </w:r>
      <w:r w:rsidR="000D5C82" w:rsidRPr="008838F0">
        <w:rPr>
          <w:position w:val="-10"/>
        </w:rPr>
        <w:object w:dxaOrig="340" w:dyaOrig="320" w14:anchorId="33AF0DA4">
          <v:shape id="_x0000_i1539" type="#_x0000_t75" style="width:16.85pt;height:16.85pt" o:ole="">
            <v:imagedata r:id="rId944" o:title=""/>
          </v:shape>
          <o:OLEObject Type="Embed" ProgID="Equation.DSMT4" ShapeID="_x0000_i1539" DrawAspect="Content" ObjectID="_1755942485" r:id="rId948"/>
        </w:object>
      </w:r>
      <w:r w:rsidR="000D5C82" w:rsidRPr="00432983">
        <w:rPr>
          <w:rFonts w:eastAsia="SimSun"/>
        </w:rPr>
        <w:fldChar w:fldCharType="begin"/>
      </w:r>
      <w:r w:rsidR="000D5C82" w:rsidRPr="00432983">
        <w:rPr>
          <w:rFonts w:eastAsia="SimSun"/>
        </w:rPr>
        <w:instrText xml:space="preserve"> QUOTE </w:instrText>
      </w:r>
      <m:oMath>
        <m:sSubSup>
          <m:sSubSupPr>
            <m:ctrlPr>
              <w:rPr>
                <w:rFonts w:ascii="Cambria Math" w:eastAsia="SimSun" w:hAnsi="Cambria Math"/>
                <w:i/>
              </w:rPr>
            </m:ctrlPr>
          </m:sSubSupPr>
          <m:e>
            <m:r>
              <m:rPr>
                <m:sty m:val="p"/>
              </m:rPr>
              <w:rPr>
                <w:rFonts w:ascii="Cambria Math" w:eastAsia="SimSun" w:hAnsi="Cambria Math"/>
              </w:rPr>
              <m:t>n</m:t>
            </m:r>
          </m:e>
          <m:sub>
            <m:r>
              <m:rPr>
                <m:sty m:val="p"/>
              </m:rPr>
              <w:rPr>
                <w:rFonts w:ascii="Cambria Math" w:eastAsia="SimSun" w:hAnsi="Cambria Math"/>
              </w:rPr>
              <m:t>NB</m:t>
            </m:r>
          </m:sub>
          <m:sup>
            <m:r>
              <m:rPr>
                <m:sty m:val="p"/>
              </m:rPr>
              <w:rPr>
                <w:rFonts w:ascii="Cambria Math" w:eastAsia="SimSun" w:hAnsi="Cambria Math"/>
              </w:rPr>
              <m:t>(i)</m:t>
            </m:r>
          </m:sup>
        </m:sSubSup>
      </m:oMath>
      <w:r w:rsidR="000D5C82" w:rsidRPr="00432983">
        <w:rPr>
          <w:rFonts w:eastAsia="SimSun"/>
        </w:rPr>
        <w:instrText xml:space="preserve"> </w:instrText>
      </w:r>
      <w:r w:rsidR="000D5C82" w:rsidRPr="00432983">
        <w:rPr>
          <w:rFonts w:eastAsia="SimSun"/>
        </w:rPr>
        <w:fldChar w:fldCharType="end"/>
      </w:r>
      <w:r w:rsidR="000D5C82" w:rsidRPr="001005DE">
        <w:rPr>
          <w:rFonts w:eastAsia="SimSun"/>
        </w:rPr>
        <w:t xml:space="preserve"> is defined </w:t>
      </w:r>
      <w:r w:rsidR="000D5C82">
        <w:rPr>
          <w:rFonts w:eastAsia="SimSun"/>
        </w:rPr>
        <w:t>as</w:t>
      </w:r>
    </w:p>
    <w:p w14:paraId="2D16BEE8" w14:textId="77777777" w:rsidR="0035583A" w:rsidRPr="00F829B6" w:rsidRDefault="0035583A" w:rsidP="0074607E">
      <w:pPr>
        <w:pStyle w:val="EQ"/>
        <w:keepLines w:val="0"/>
        <w:widowControl w:val="0"/>
        <w:jc w:val="center"/>
      </w:pPr>
      <w:r w:rsidRPr="00F829B6">
        <w:rPr>
          <w:position w:val="-100"/>
        </w:rPr>
        <w:object w:dxaOrig="5240" w:dyaOrig="2100" w14:anchorId="5DAB2751">
          <v:shape id="_x0000_i1540" type="#_x0000_t75" style="width:261.8pt;height:104.75pt" o:ole="">
            <v:imagedata r:id="rId949" o:title=""/>
          </v:shape>
          <o:OLEObject Type="Embed" ProgID="Equation.3" ShapeID="_x0000_i1540" DrawAspect="Content" ObjectID="_1755942486" r:id="rId950"/>
        </w:object>
      </w:r>
    </w:p>
    <w:p w14:paraId="5CA68553" w14:textId="77777777" w:rsidR="0035583A" w:rsidRPr="00F829B6" w:rsidRDefault="0035583A" w:rsidP="0074607E">
      <w:pPr>
        <w:pStyle w:val="B1"/>
        <w:widowControl w:val="0"/>
        <w:ind w:firstLine="0"/>
        <w:rPr>
          <w:rFonts w:ascii="Arial" w:hAnsi="Arial" w:cs="Arial"/>
          <w:lang w:val="en-US" w:eastAsia="zh-CN"/>
        </w:rPr>
      </w:pPr>
      <w:r w:rsidRPr="00F829B6">
        <w:t xml:space="preserve">where </w:t>
      </w:r>
      <w:r w:rsidRPr="00F829B6">
        <w:rPr>
          <w:position w:val="-10"/>
        </w:rPr>
        <w:object w:dxaOrig="200" w:dyaOrig="300" w14:anchorId="0A1026FF">
          <v:shape id="_x0000_i1541" type="#_x0000_t75" style="width:10.3pt;height:14.95pt" o:ole="">
            <v:imagedata r:id="rId951" o:title=""/>
          </v:shape>
          <o:OLEObject Type="Embed" ProgID="Equation.3" ShapeID="_x0000_i1541" DrawAspect="Content" ObjectID="_1755942487" r:id="rId952"/>
        </w:object>
      </w:r>
      <w:r w:rsidRPr="00F829B6">
        <w:t xml:space="preserve"> is the absolute subframe number of the first downlink subframe intended for PDSCH and </w:t>
      </w:r>
      <w:r w:rsidRPr="00F829B6">
        <w:rPr>
          <w:position w:val="-10"/>
        </w:rPr>
        <w:object w:dxaOrig="620" w:dyaOrig="340" w14:anchorId="28B4AC93">
          <v:shape id="_x0000_i1542" type="#_x0000_t75" style="width:30.85pt;height:17.75pt" o:ole="">
            <v:imagedata r:id="rId953" o:title=""/>
          </v:shape>
          <o:OLEObject Type="Embed" ProgID="Equation.3" ShapeID="_x0000_i1542" DrawAspect="Content" ObjectID="_1755942488" r:id="rId954"/>
        </w:object>
      </w:r>
      <w:r w:rsidRPr="00F829B6">
        <w:t xml:space="preserve">, </w:t>
      </w:r>
      <w:r w:rsidRPr="00F829B6">
        <w:rPr>
          <w:position w:val="-14"/>
        </w:rPr>
        <w:object w:dxaOrig="680" w:dyaOrig="380" w14:anchorId="364D5620">
          <v:shape id="_x0000_i1543" type="#_x0000_t75" style="width:36.45pt;height:21.5pt" o:ole="">
            <v:imagedata r:id="rId955" o:title=""/>
          </v:shape>
          <o:OLEObject Type="Embed" ProgID="Equation.3" ShapeID="_x0000_i1543" DrawAspect="Content" ObjectID="_1755942489" r:id="rId956"/>
        </w:object>
      </w:r>
      <w:r w:rsidRPr="00F829B6">
        <w:t xml:space="preserve"> and </w:t>
      </w:r>
      <w:r w:rsidRPr="00F829B6">
        <w:rPr>
          <w:position w:val="-14"/>
        </w:rPr>
        <w:object w:dxaOrig="639" w:dyaOrig="380" w14:anchorId="4FEDD17B">
          <v:shape id="_x0000_i1544" type="#_x0000_t75" style="width:36.45pt;height:21.5pt" o:ole="">
            <v:imagedata r:id="rId957" o:title=""/>
          </v:shape>
          <o:OLEObject Type="Embed" ProgID="Equation.3" ShapeID="_x0000_i1544" DrawAspect="Content" ObjectID="_1755942490" r:id="rId958"/>
        </w:object>
      </w:r>
      <w:r w:rsidRPr="00F829B6">
        <w:t xml:space="preserve"> are cell-specific higher-layer parameters. For PDSCH carrying SI other than SIB1-BR</w:t>
      </w:r>
      <w:r w:rsidR="00D4716C" w:rsidRPr="00F829B6">
        <w:t xml:space="preserve"> and for PDSCH associated with P-RNTI</w:t>
      </w:r>
      <w:r w:rsidRPr="00F829B6">
        <w:t xml:space="preserve">, </w:t>
      </w:r>
      <w:r w:rsidR="00D4716C" w:rsidRPr="00F829B6">
        <w:t xml:space="preserve">if </w:t>
      </w:r>
      <w:r w:rsidRPr="00F829B6">
        <w:rPr>
          <w:i/>
        </w:rPr>
        <w:t>interval-DlHoppingConfigCommonModeB</w:t>
      </w:r>
      <w:r w:rsidRPr="00F829B6">
        <w:t xml:space="preserve"> is signalled in SIB1-BR, then the frequency hopping granularity </w:t>
      </w:r>
      <w:r w:rsidRPr="00F829B6">
        <w:rPr>
          <w:position w:val="-10"/>
        </w:rPr>
        <w:object w:dxaOrig="620" w:dyaOrig="340" w14:anchorId="718A3CF0">
          <v:shape id="_x0000_i1545" type="#_x0000_t75" style="width:28.05pt;height:14.05pt" o:ole="">
            <v:imagedata r:id="rId953" o:title=""/>
          </v:shape>
          <o:OLEObject Type="Embed" ProgID="Equation.3" ShapeID="_x0000_i1545" DrawAspect="Content" ObjectID="_1755942491" r:id="rId959"/>
        </w:object>
      </w:r>
      <w:r w:rsidRPr="00F829B6">
        <w:t xml:space="preserve"> is set to </w:t>
      </w:r>
      <w:r w:rsidRPr="00F829B6">
        <w:rPr>
          <w:i/>
        </w:rPr>
        <w:t>interval-DlHoppingConfigCommonModeB</w:t>
      </w:r>
      <w:r w:rsidRPr="00F829B6">
        <w:t xml:space="preserve">; </w:t>
      </w:r>
      <w:r w:rsidR="00D4716C" w:rsidRPr="00F829B6">
        <w:t>otherwise</w:t>
      </w:r>
      <w:r w:rsidRPr="00F829B6">
        <w:t xml:space="preserve">, </w:t>
      </w:r>
      <w:r w:rsidRPr="00F829B6">
        <w:rPr>
          <w:position w:val="-10"/>
        </w:rPr>
        <w:object w:dxaOrig="620" w:dyaOrig="340" w14:anchorId="5F50BA8C">
          <v:shape id="_x0000_i1546" type="#_x0000_t75" style="width:28.05pt;height:14.05pt" o:ole="">
            <v:imagedata r:id="rId953" o:title=""/>
          </v:shape>
          <o:OLEObject Type="Embed" ProgID="Equation.3" ShapeID="_x0000_i1546" DrawAspect="Content" ObjectID="_1755942492" r:id="rId960"/>
        </w:object>
      </w:r>
      <w:r w:rsidRPr="00F829B6">
        <w:t xml:space="preserve"> is set to </w:t>
      </w:r>
      <w:r w:rsidRPr="00F829B6">
        <w:rPr>
          <w:i/>
        </w:rPr>
        <w:t>interval-DlHoppingConfigCommonModeA</w:t>
      </w:r>
      <w:r w:rsidRPr="00F829B6">
        <w:t xml:space="preserve"> signalled in SIB1-BR</w:t>
      </w:r>
      <w:r w:rsidRPr="00F829B6">
        <w:rPr>
          <w:rFonts w:ascii="Arial" w:hAnsi="Arial" w:cs="Arial"/>
          <w:lang w:val="en-US" w:eastAsia="zh-CN"/>
        </w:rPr>
        <w:t>.</w:t>
      </w:r>
    </w:p>
    <w:p w14:paraId="7B55A015" w14:textId="77777777" w:rsidR="0035583A" w:rsidRPr="00F829B6" w:rsidRDefault="0035583A" w:rsidP="0074607E">
      <w:pPr>
        <w:widowControl w:val="0"/>
      </w:pPr>
      <w:r w:rsidRPr="00F829B6">
        <w:t>For BL/CE UE in CEModeA, frequency hopping of PDSCH associated with C-RNTI or SPS</w:t>
      </w:r>
      <w:r w:rsidR="004A1AED" w:rsidRPr="00F829B6">
        <w:t xml:space="preserve"> C</w:t>
      </w:r>
      <w:r w:rsidRPr="00F829B6">
        <w:t xml:space="preserve">-RNTI is enabled when higher layer parameter </w:t>
      </w:r>
      <w:r w:rsidRPr="00F829B6">
        <w:rPr>
          <w:i/>
          <w:lang w:eastAsia="en-GB"/>
        </w:rPr>
        <w:t>mpdcch-pdsch-HoppingConfig</w:t>
      </w:r>
      <w:r w:rsidRPr="00F829B6">
        <w:t xml:space="preserve"> is set and the frequency hopping flag in DCI format 6-1A indicates frequency hopping, otherwise, frequency hopping of is not enabled.</w:t>
      </w:r>
      <w:r w:rsidR="00FD5F4C" w:rsidRPr="00F829B6">
        <w:t xml:space="preserve"> For BL/CE UE in CEModeB, frequency hopping of PDSCH associated with C-RNTI or SPS</w:t>
      </w:r>
      <w:r w:rsidR="008945F1">
        <w:t xml:space="preserve"> C</w:t>
      </w:r>
      <w:r w:rsidR="00FD5F4C" w:rsidRPr="00F829B6">
        <w:t xml:space="preserve">-RNTI is enabled when higher layer parameter </w:t>
      </w:r>
      <w:r w:rsidR="00FD5F4C" w:rsidRPr="00F829B6">
        <w:rPr>
          <w:i/>
        </w:rPr>
        <w:t>mpdcch-pdsch-HoppingConfig</w:t>
      </w:r>
      <w:r w:rsidR="00FD5F4C" w:rsidRPr="00F829B6">
        <w:t xml:space="preserve"> is set, otherwise, frequency hopping of is not enabled.</w:t>
      </w:r>
    </w:p>
    <w:p w14:paraId="1EEB4B27" w14:textId="77777777" w:rsidR="0035583A" w:rsidRPr="00F829B6" w:rsidRDefault="0035583A" w:rsidP="0074607E">
      <w:pPr>
        <w:widowControl w:val="0"/>
      </w:pPr>
      <w:r w:rsidRPr="00F829B6">
        <w:t xml:space="preserve">The UE shall not expect PDSCH in subframe </w:t>
      </w:r>
      <w:r w:rsidRPr="00F829B6">
        <w:rPr>
          <w:position w:val="-6"/>
        </w:rPr>
        <w:object w:dxaOrig="139" w:dyaOrig="240" w14:anchorId="37117456">
          <v:shape id="_x0000_i1547" type="#_x0000_t75" style="width:7.5pt;height:14.05pt" o:ole="">
            <v:imagedata r:id="rId961" o:title=""/>
          </v:shape>
          <o:OLEObject Type="Embed" ProgID="Equation.3" ShapeID="_x0000_i1547" DrawAspect="Content" ObjectID="_1755942493" r:id="rId962"/>
        </w:object>
      </w:r>
      <w:r w:rsidRPr="00F829B6">
        <w:t xml:space="preserve"> if it is not a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subframe.</w:t>
      </w:r>
    </w:p>
    <w:p w14:paraId="43AEE505" w14:textId="77777777" w:rsidR="0035583A" w:rsidRPr="00F829B6" w:rsidRDefault="0035583A" w:rsidP="0074607E">
      <w:pPr>
        <w:widowControl w:val="0"/>
      </w:pPr>
      <w:r w:rsidRPr="00F829B6">
        <w:t xml:space="preserve">For BL/CE UEs, if the PDSCH carries SIB1-BR, the PDSCH transmission is repeated periodically in every period of 8 radio frames, where a period starts with a radio frame with </w:t>
      </w:r>
      <w:r w:rsidRPr="00F829B6">
        <w:rPr>
          <w:position w:val="-10"/>
        </w:rPr>
        <w:object w:dxaOrig="1080" w:dyaOrig="300" w14:anchorId="33A8DB2A">
          <v:shape id="_x0000_i1548" type="#_x0000_t75" style="width:57.95pt;height:14.05pt" o:ole="">
            <v:imagedata r:id="rId963" o:title=""/>
          </v:shape>
          <o:OLEObject Type="Embed" ProgID="Equation.3" ShapeID="_x0000_i1548" DrawAspect="Content" ObjectID="_1755942494" r:id="rId964"/>
        </w:object>
      </w:r>
      <w:r w:rsidRPr="00F829B6">
        <w:t xml:space="preserve"> </w:t>
      </w:r>
      <w:r w:rsidRPr="00F829B6">
        <w:rPr>
          <w:iCs/>
        </w:rPr>
        <w:t xml:space="preserve">where </w:t>
      </w:r>
      <w:r w:rsidRPr="00F829B6">
        <w:rPr>
          <w:i/>
          <w:iCs/>
          <w:position w:val="-10"/>
        </w:rPr>
        <w:object w:dxaOrig="240" w:dyaOrig="300" w14:anchorId="6FEC9E84">
          <v:shape id="_x0000_i1549" type="#_x0000_t75" style="width:14.05pt;height:14.05pt" o:ole="">
            <v:imagedata r:id="rId965" o:title=""/>
          </v:shape>
          <o:OLEObject Type="Embed" ProgID="Equation.3" ShapeID="_x0000_i1549" DrawAspect="Content" ObjectID="_1755942495" r:id="rId966"/>
        </w:object>
      </w:r>
      <w:r w:rsidRPr="00F829B6">
        <w:rPr>
          <w:iCs/>
        </w:rPr>
        <w:t xml:space="preserve"> is the system frame number</w:t>
      </w:r>
      <w:r w:rsidRPr="00F829B6">
        <w:t xml:space="preserve">. The PDSCH is transmitted </w:t>
      </w:r>
      <w:r w:rsidRPr="00F829B6">
        <w:rPr>
          <w:position w:val="-10"/>
        </w:rPr>
        <w:object w:dxaOrig="780" w:dyaOrig="340" w14:anchorId="638A19FF">
          <v:shape id="_x0000_i1550" type="#_x0000_t75" style="width:35.55pt;height:14.05pt" o:ole="">
            <v:imagedata r:id="rId967" o:title=""/>
          </v:shape>
          <o:OLEObject Type="Embed" ProgID="Equation.3" ShapeID="_x0000_i1550" DrawAspect="Content" ObjectID="_1755942496" r:id="rId968"/>
        </w:object>
      </w:r>
      <w:r w:rsidRPr="00F829B6">
        <w:t xml:space="preserve"> times in each period of 8 frames, Let </w:t>
      </w:r>
      <w:r w:rsidRPr="00F829B6">
        <w:rPr>
          <w:position w:val="-14"/>
        </w:rPr>
        <w:object w:dxaOrig="360" w:dyaOrig="340" w14:anchorId="44144924">
          <v:shape id="_x0000_i1551" type="#_x0000_t75" style="width:21.5pt;height:14.05pt" o:ole="">
            <v:imagedata r:id="rId969" o:title=""/>
          </v:shape>
          <o:OLEObject Type="Embed" ProgID="Equation.3" ShapeID="_x0000_i1551" DrawAspect="Content" ObjectID="_1755942497" r:id="rId970"/>
        </w:object>
      </w:r>
      <w:r w:rsidRPr="00F829B6">
        <w:t xml:space="preserve"> be the set of narrowbands, excluding </w:t>
      </w:r>
      <w:r w:rsidRPr="00F829B6">
        <w:lastRenderedPageBreak/>
        <w:t xml:space="preserve">narrowbands overlapping with the 72 center subcarriers for </w:t>
      </w:r>
      <w:r w:rsidRPr="00F829B6">
        <w:rPr>
          <w:position w:val="-10"/>
        </w:rPr>
        <w:object w:dxaOrig="840" w:dyaOrig="340" w14:anchorId="5946CD6F">
          <v:shape id="_x0000_i1552" type="#_x0000_t75" style="width:43.95pt;height:14.05pt" o:ole="">
            <v:imagedata r:id="rId971" o:title=""/>
          </v:shape>
          <o:OLEObject Type="Embed" ProgID="Equation.3" ShapeID="_x0000_i1552" DrawAspect="Content" ObjectID="_1755942498" r:id="rId972"/>
        </w:object>
      </w:r>
      <w:r w:rsidRPr="00F829B6">
        <w:t xml:space="preserve">, and ordered in increasing order of narrowband index. The PDSCH transmission cycles through the set </w:t>
      </w:r>
      <w:r w:rsidRPr="00F829B6">
        <w:rPr>
          <w:position w:val="-10"/>
        </w:rPr>
        <w:object w:dxaOrig="340" w:dyaOrig="300" w14:anchorId="0C43EF9F">
          <v:shape id="_x0000_i1553" type="#_x0000_t75" style="width:14.05pt;height:14.05pt" o:ole="">
            <v:imagedata r:id="rId973" o:title=""/>
          </v:shape>
          <o:OLEObject Type="Embed" ProgID="Equation.3" ShapeID="_x0000_i1553" DrawAspect="Content" ObjectID="_1755942499" r:id="rId974"/>
        </w:object>
      </w:r>
      <w:r w:rsidRPr="00F829B6">
        <w:t xml:space="preserve"> of narrowbands in increasing order of </w:t>
      </w:r>
      <w:r w:rsidRPr="00F829B6">
        <w:rPr>
          <w:i/>
          <w:iCs/>
          <w:position w:val="-6"/>
        </w:rPr>
        <w:object w:dxaOrig="139" w:dyaOrig="240" w14:anchorId="254C6780">
          <v:shape id="_x0000_i1554" type="#_x0000_t75" style="width:7.5pt;height:14.05pt" o:ole="">
            <v:imagedata r:id="rId975" o:title=""/>
          </v:shape>
          <o:OLEObject Type="Embed" ProgID="Equation.3" ShapeID="_x0000_i1554" DrawAspect="Content" ObjectID="_1755942500" r:id="rId976"/>
        </w:object>
      </w:r>
      <w:r w:rsidRPr="00F829B6">
        <w:t xml:space="preserve">, starting with </w:t>
      </w:r>
      <w:r w:rsidRPr="00F829B6">
        <w:rPr>
          <w:i/>
          <w:iCs/>
          <w:position w:val="-6"/>
        </w:rPr>
        <w:object w:dxaOrig="440" w:dyaOrig="240" w14:anchorId="7F2B70F0">
          <v:shape id="_x0000_i1555" type="#_x0000_t75" style="width:21.5pt;height:14.05pt" o:ole="">
            <v:imagedata r:id="rId977" o:title=""/>
          </v:shape>
          <o:OLEObject Type="Embed" ProgID="Equation.3" ShapeID="_x0000_i1555" DrawAspect="Content" ObjectID="_1755942501" r:id="rId978"/>
        </w:object>
      </w:r>
      <w:r w:rsidRPr="00F829B6">
        <w:t xml:space="preserve"> for the first subframe, according to</w:t>
      </w:r>
    </w:p>
    <w:p w14:paraId="2794C018" w14:textId="77777777" w:rsidR="0035583A" w:rsidRPr="00F829B6" w:rsidRDefault="0035583A" w:rsidP="0074607E">
      <w:pPr>
        <w:pStyle w:val="EQ"/>
        <w:keepLines w:val="0"/>
        <w:widowControl w:val="0"/>
        <w:jc w:val="center"/>
        <w:rPr>
          <w:i/>
          <w:iCs/>
        </w:rPr>
      </w:pPr>
      <w:r w:rsidRPr="00F829B6">
        <w:rPr>
          <w:i/>
          <w:iCs/>
          <w:position w:val="-96"/>
        </w:rPr>
        <w:object w:dxaOrig="3760" w:dyaOrig="2020" w14:anchorId="4098A66B">
          <v:shape id="_x0000_i1556" type="#_x0000_t75" style="width:187.95pt;height:100.05pt" o:ole="">
            <v:imagedata r:id="rId979" o:title=""/>
          </v:shape>
          <o:OLEObject Type="Embed" ProgID="Equation.3" ShapeID="_x0000_i1556" DrawAspect="Content" ObjectID="_1755942502" r:id="rId980"/>
        </w:object>
      </w:r>
    </w:p>
    <w:p w14:paraId="109A12F1" w14:textId="77777777" w:rsidR="0035583A" w:rsidRPr="00F829B6" w:rsidRDefault="0035583A" w:rsidP="0074607E">
      <w:pPr>
        <w:widowControl w:val="0"/>
      </w:pPr>
      <w:r w:rsidRPr="00F829B6">
        <w:t xml:space="preserve">where </w:t>
      </w:r>
      <w:r w:rsidRPr="00F829B6">
        <w:rPr>
          <w:position w:val="-10"/>
        </w:rPr>
        <w:object w:dxaOrig="440" w:dyaOrig="340" w14:anchorId="3B351AD5">
          <v:shape id="_x0000_i1557" type="#_x0000_t75" style="width:21.5pt;height:14.05pt" o:ole="">
            <v:imagedata r:id="rId981" o:title=""/>
          </v:shape>
          <o:OLEObject Type="Embed" ProgID="Equation.3" ShapeID="_x0000_i1557" DrawAspect="Content" ObjectID="_1755942503" r:id="rId982"/>
        </w:object>
      </w:r>
      <w:r w:rsidRPr="00F829B6">
        <w:t xml:space="preserve"> is the number of narrowbands in the set </w:t>
      </w:r>
      <w:r w:rsidRPr="00F829B6">
        <w:rPr>
          <w:position w:val="-14"/>
        </w:rPr>
        <w:object w:dxaOrig="360" w:dyaOrig="340" w14:anchorId="7F532D8C">
          <v:shape id="_x0000_i1558" type="#_x0000_t75" style="width:21.5pt;height:14.05pt" o:ole="">
            <v:imagedata r:id="rId969" o:title=""/>
          </v:shape>
          <o:OLEObject Type="Embed" ProgID="Equation.3" ShapeID="_x0000_i1558" DrawAspect="Content" ObjectID="_1755942504" r:id="rId983"/>
        </w:object>
      </w:r>
      <w:r w:rsidRPr="00F829B6">
        <w:t>.</w:t>
      </w:r>
    </w:p>
    <w:p w14:paraId="01D56033" w14:textId="77777777" w:rsidR="0035583A" w:rsidRPr="00F829B6" w:rsidRDefault="0035583A" w:rsidP="0074607E">
      <w:pPr>
        <w:widowControl w:val="0"/>
      </w:pPr>
      <w:r w:rsidRPr="00F829B6">
        <w:t>The set of frames and subframes used for SIB1-BR transmission in each period are given by Tables 6.4.1-1 and 6.4.1-2.</w:t>
      </w:r>
      <w:r w:rsidR="00B80263" w:rsidRPr="00F829B6">
        <w:t xml:space="preserve"> </w:t>
      </w:r>
    </w:p>
    <w:p w14:paraId="71D8444A" w14:textId="77777777" w:rsidR="0035583A" w:rsidRPr="00F829B6" w:rsidRDefault="0035583A" w:rsidP="0074607E">
      <w:pPr>
        <w:pStyle w:val="TH"/>
        <w:keepNext w:val="0"/>
        <w:keepLines w:val="0"/>
        <w:widowControl w:val="0"/>
      </w:pPr>
      <w:r w:rsidRPr="00F829B6">
        <w:t xml:space="preserve">Table 6.4.1-1: The set of frames and subframes for SIB1-BR for </w:t>
      </w:r>
      <w:r w:rsidRPr="00F829B6">
        <w:rPr>
          <w:position w:val="-10"/>
        </w:rPr>
        <w:object w:dxaOrig="840" w:dyaOrig="340" w14:anchorId="350761B3">
          <v:shape id="_x0000_i1559" type="#_x0000_t75" style="width:43.95pt;height:14.05pt" o:ole="">
            <v:imagedata r:id="rId984" o:title=""/>
          </v:shape>
          <o:OLEObject Type="Embed" ProgID="Equation.3" ShapeID="_x0000_i1559" DrawAspect="Content" ObjectID="_1755942505" r:id="rId985"/>
        </w:object>
      </w:r>
      <w:r w:rsidRPr="00F829B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387"/>
        <w:gridCol w:w="1439"/>
        <w:gridCol w:w="1290"/>
        <w:gridCol w:w="1290"/>
        <w:gridCol w:w="1290"/>
      </w:tblGrid>
      <w:tr w:rsidR="0035583A" w:rsidRPr="00F829B6" w14:paraId="36A9E50A" w14:textId="77777777" w:rsidTr="00A02649">
        <w:trPr>
          <w:jc w:val="center"/>
        </w:trPr>
        <w:tc>
          <w:tcPr>
            <w:tcW w:w="1440" w:type="dxa"/>
            <w:vMerge w:val="restart"/>
            <w:shd w:val="clear" w:color="auto" w:fill="E0E0E0"/>
            <w:vAlign w:val="bottom"/>
          </w:tcPr>
          <w:p w14:paraId="10C0BAD5" w14:textId="77777777" w:rsidR="0035583A" w:rsidRPr="00F829B6" w:rsidRDefault="0035583A" w:rsidP="0074607E">
            <w:pPr>
              <w:pStyle w:val="TAH"/>
              <w:keepNext w:val="0"/>
              <w:keepLines w:val="0"/>
              <w:widowControl w:val="0"/>
              <w:jc w:val="left"/>
            </w:pPr>
            <w:r w:rsidRPr="00F829B6">
              <w:rPr>
                <w:position w:val="-10"/>
              </w:rPr>
              <w:object w:dxaOrig="780" w:dyaOrig="340" w14:anchorId="773BE405">
                <v:shape id="_x0000_i1560" type="#_x0000_t75" style="width:35.55pt;height:14.05pt" o:ole="">
                  <v:imagedata r:id="rId967" o:title=""/>
                </v:shape>
                <o:OLEObject Type="Embed" ProgID="Equation.3" ShapeID="_x0000_i1560" DrawAspect="Content" ObjectID="_1755942506" r:id="rId986"/>
              </w:object>
            </w:r>
          </w:p>
        </w:tc>
        <w:tc>
          <w:tcPr>
            <w:tcW w:w="1387" w:type="dxa"/>
            <w:vMerge w:val="restart"/>
            <w:shd w:val="clear" w:color="auto" w:fill="E0E0E0"/>
            <w:vAlign w:val="bottom"/>
          </w:tcPr>
          <w:p w14:paraId="4CCC2FCE" w14:textId="77777777" w:rsidR="0035583A" w:rsidRPr="00F829B6" w:rsidRDefault="0035583A" w:rsidP="0074607E">
            <w:pPr>
              <w:pStyle w:val="TAH"/>
              <w:keepNext w:val="0"/>
              <w:keepLines w:val="0"/>
              <w:widowControl w:val="0"/>
              <w:jc w:val="left"/>
            </w:pPr>
            <w:r w:rsidRPr="00F829B6">
              <w:object w:dxaOrig="980" w:dyaOrig="340" w14:anchorId="4FA78568">
                <v:shape id="_x0000_i1561" type="#_x0000_t75" style="width:50.5pt;height:14.05pt" o:ole="">
                  <v:imagedata r:id="rId987" o:title=""/>
                </v:shape>
                <o:OLEObject Type="Embed" ProgID="Equation.3" ShapeID="_x0000_i1561" DrawAspect="Content" ObjectID="_1755942507" r:id="rId988"/>
              </w:object>
            </w:r>
          </w:p>
        </w:tc>
        <w:tc>
          <w:tcPr>
            <w:tcW w:w="2729" w:type="dxa"/>
            <w:gridSpan w:val="2"/>
            <w:tcBorders>
              <w:bottom w:val="nil"/>
            </w:tcBorders>
            <w:shd w:val="clear" w:color="auto" w:fill="E0E0E0"/>
          </w:tcPr>
          <w:p w14:paraId="5052D50A" w14:textId="77777777" w:rsidR="0035583A" w:rsidRPr="00F829B6" w:rsidRDefault="0035583A" w:rsidP="0074607E">
            <w:pPr>
              <w:pStyle w:val="TAH"/>
              <w:keepNext w:val="0"/>
              <w:keepLines w:val="0"/>
              <w:widowControl w:val="0"/>
            </w:pPr>
            <w:r w:rsidRPr="00F829B6">
              <w:t>Frame structure type 1</w:t>
            </w:r>
          </w:p>
        </w:tc>
        <w:tc>
          <w:tcPr>
            <w:tcW w:w="2580" w:type="dxa"/>
            <w:gridSpan w:val="2"/>
            <w:tcBorders>
              <w:bottom w:val="nil"/>
            </w:tcBorders>
            <w:shd w:val="clear" w:color="auto" w:fill="E0E0E0"/>
          </w:tcPr>
          <w:p w14:paraId="14C3CD5B" w14:textId="77777777" w:rsidR="0035583A" w:rsidRPr="00F829B6" w:rsidRDefault="0035583A" w:rsidP="0074607E">
            <w:pPr>
              <w:pStyle w:val="TAH"/>
              <w:keepNext w:val="0"/>
              <w:keepLines w:val="0"/>
              <w:widowControl w:val="0"/>
            </w:pPr>
            <w:r w:rsidRPr="00F829B6">
              <w:t>Frame structure type 2</w:t>
            </w:r>
          </w:p>
        </w:tc>
      </w:tr>
      <w:tr w:rsidR="0035583A" w:rsidRPr="00F829B6" w14:paraId="18FC5794" w14:textId="77777777" w:rsidTr="00A02649">
        <w:trPr>
          <w:jc w:val="center"/>
        </w:trPr>
        <w:tc>
          <w:tcPr>
            <w:tcW w:w="1440" w:type="dxa"/>
            <w:vMerge/>
            <w:shd w:val="clear" w:color="auto" w:fill="E0E0E0"/>
          </w:tcPr>
          <w:p w14:paraId="2EC48754" w14:textId="77777777" w:rsidR="0035583A" w:rsidRPr="00F829B6" w:rsidRDefault="0035583A" w:rsidP="0074607E">
            <w:pPr>
              <w:pStyle w:val="TAH"/>
              <w:keepNext w:val="0"/>
              <w:keepLines w:val="0"/>
              <w:widowControl w:val="0"/>
              <w:jc w:val="left"/>
            </w:pPr>
          </w:p>
        </w:tc>
        <w:tc>
          <w:tcPr>
            <w:tcW w:w="1387" w:type="dxa"/>
            <w:vMerge/>
            <w:shd w:val="clear" w:color="auto" w:fill="E0E0E0"/>
          </w:tcPr>
          <w:p w14:paraId="44885B10" w14:textId="77777777" w:rsidR="0035583A" w:rsidRPr="00F829B6" w:rsidRDefault="0035583A" w:rsidP="0074607E">
            <w:pPr>
              <w:pStyle w:val="TAH"/>
              <w:keepNext w:val="0"/>
              <w:keepLines w:val="0"/>
              <w:widowControl w:val="0"/>
              <w:jc w:val="left"/>
            </w:pPr>
          </w:p>
        </w:tc>
        <w:tc>
          <w:tcPr>
            <w:tcW w:w="1439" w:type="dxa"/>
            <w:tcBorders>
              <w:top w:val="nil"/>
            </w:tcBorders>
            <w:shd w:val="clear" w:color="auto" w:fill="E0E0E0"/>
          </w:tcPr>
          <w:p w14:paraId="3E1A3B78" w14:textId="77777777" w:rsidR="0035583A" w:rsidRPr="00F829B6" w:rsidRDefault="0035583A" w:rsidP="0074607E">
            <w:pPr>
              <w:pStyle w:val="TAH"/>
              <w:keepNext w:val="0"/>
              <w:keepLines w:val="0"/>
              <w:widowControl w:val="0"/>
              <w:jc w:val="left"/>
            </w:pPr>
            <w:r w:rsidRPr="00F829B6">
              <w:rPr>
                <w:position w:val="-10"/>
              </w:rPr>
              <w:object w:dxaOrig="780" w:dyaOrig="300" w14:anchorId="68B5CEB4">
                <v:shape id="_x0000_i1562" type="#_x0000_t75" style="width:35.55pt;height:14.05pt" o:ole="">
                  <v:imagedata r:id="rId989" o:title=""/>
                </v:shape>
                <o:OLEObject Type="Embed" ProgID="Equation.3" ShapeID="_x0000_i1562" DrawAspect="Content" ObjectID="_1755942508" r:id="rId990"/>
              </w:object>
            </w:r>
          </w:p>
        </w:tc>
        <w:tc>
          <w:tcPr>
            <w:tcW w:w="1290" w:type="dxa"/>
            <w:tcBorders>
              <w:top w:val="nil"/>
            </w:tcBorders>
            <w:shd w:val="clear" w:color="auto" w:fill="E0E0E0"/>
          </w:tcPr>
          <w:p w14:paraId="0F684F73" w14:textId="77777777" w:rsidR="0035583A" w:rsidRPr="00F829B6" w:rsidRDefault="0035583A" w:rsidP="0074607E">
            <w:pPr>
              <w:pStyle w:val="TAH"/>
              <w:keepNext w:val="0"/>
              <w:keepLines w:val="0"/>
              <w:widowControl w:val="0"/>
              <w:jc w:val="left"/>
            </w:pPr>
            <w:r w:rsidRPr="00F829B6">
              <w:object w:dxaOrig="300" w:dyaOrig="300" w14:anchorId="21C7CD1F">
                <v:shape id="_x0000_i1563" type="#_x0000_t75" style="width:14.05pt;height:14.05pt" o:ole="">
                  <v:imagedata r:id="rId991" o:title=""/>
                </v:shape>
                <o:OLEObject Type="Embed" ProgID="Equation.3" ShapeID="_x0000_i1563" DrawAspect="Content" ObjectID="_1755942509" r:id="rId992"/>
              </w:object>
            </w:r>
          </w:p>
        </w:tc>
        <w:tc>
          <w:tcPr>
            <w:tcW w:w="1290" w:type="dxa"/>
            <w:tcBorders>
              <w:top w:val="nil"/>
            </w:tcBorders>
            <w:shd w:val="clear" w:color="auto" w:fill="E0E0E0"/>
          </w:tcPr>
          <w:p w14:paraId="2FBCB4FD" w14:textId="77777777" w:rsidR="0035583A" w:rsidRPr="00F829B6" w:rsidRDefault="0035583A" w:rsidP="0074607E">
            <w:pPr>
              <w:pStyle w:val="TAH"/>
              <w:keepNext w:val="0"/>
              <w:keepLines w:val="0"/>
              <w:widowControl w:val="0"/>
              <w:jc w:val="left"/>
            </w:pPr>
            <w:r w:rsidRPr="00F829B6">
              <w:rPr>
                <w:position w:val="-10"/>
              </w:rPr>
              <w:object w:dxaOrig="780" w:dyaOrig="300" w14:anchorId="0914F029">
                <v:shape id="_x0000_i1564" type="#_x0000_t75" style="width:35.55pt;height:14.05pt" o:ole="">
                  <v:imagedata r:id="rId989" o:title=""/>
                </v:shape>
                <o:OLEObject Type="Embed" ProgID="Equation.3" ShapeID="_x0000_i1564" DrawAspect="Content" ObjectID="_1755942510" r:id="rId993"/>
              </w:object>
            </w:r>
          </w:p>
        </w:tc>
        <w:tc>
          <w:tcPr>
            <w:tcW w:w="1290" w:type="dxa"/>
            <w:tcBorders>
              <w:top w:val="nil"/>
            </w:tcBorders>
            <w:shd w:val="clear" w:color="auto" w:fill="E0E0E0"/>
          </w:tcPr>
          <w:p w14:paraId="757808F3" w14:textId="77777777" w:rsidR="0035583A" w:rsidRPr="00F829B6" w:rsidRDefault="0035583A" w:rsidP="0074607E">
            <w:pPr>
              <w:pStyle w:val="TAH"/>
              <w:keepNext w:val="0"/>
              <w:keepLines w:val="0"/>
              <w:widowControl w:val="0"/>
              <w:jc w:val="left"/>
            </w:pPr>
            <w:r w:rsidRPr="00F829B6">
              <w:object w:dxaOrig="300" w:dyaOrig="300" w14:anchorId="034E1CD4">
                <v:shape id="_x0000_i1565" type="#_x0000_t75" style="width:14.05pt;height:14.05pt" o:ole="">
                  <v:imagedata r:id="rId991" o:title=""/>
                </v:shape>
                <o:OLEObject Type="Embed" ProgID="Equation.3" ShapeID="_x0000_i1565" DrawAspect="Content" ObjectID="_1755942511" r:id="rId994"/>
              </w:object>
            </w:r>
          </w:p>
        </w:tc>
      </w:tr>
      <w:tr w:rsidR="0035583A" w:rsidRPr="00F829B6" w14:paraId="24D9B1D7" w14:textId="77777777" w:rsidTr="00A02649">
        <w:trPr>
          <w:jc w:val="center"/>
        </w:trPr>
        <w:tc>
          <w:tcPr>
            <w:tcW w:w="1440" w:type="dxa"/>
            <w:vMerge w:val="restart"/>
            <w:shd w:val="clear" w:color="auto" w:fill="auto"/>
            <w:vAlign w:val="center"/>
          </w:tcPr>
          <w:p w14:paraId="23B881A3" w14:textId="77777777" w:rsidR="0035583A" w:rsidRPr="00F829B6" w:rsidRDefault="0035583A" w:rsidP="0074607E">
            <w:pPr>
              <w:pStyle w:val="TAL"/>
              <w:keepNext w:val="0"/>
              <w:keepLines w:val="0"/>
              <w:widowControl w:val="0"/>
              <w:jc w:val="center"/>
            </w:pPr>
            <w:r w:rsidRPr="00F829B6">
              <w:t>4</w:t>
            </w:r>
          </w:p>
        </w:tc>
        <w:tc>
          <w:tcPr>
            <w:tcW w:w="1387" w:type="dxa"/>
            <w:shd w:val="clear" w:color="auto" w:fill="auto"/>
            <w:vAlign w:val="center"/>
          </w:tcPr>
          <w:p w14:paraId="78521EE1"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0177A7AF" w14:textId="77777777" w:rsidR="0035583A" w:rsidRPr="00F829B6" w:rsidRDefault="0035583A" w:rsidP="0074607E">
            <w:pPr>
              <w:pStyle w:val="TAL"/>
              <w:keepNext w:val="0"/>
              <w:keepLines w:val="0"/>
              <w:widowControl w:val="0"/>
              <w:jc w:val="center"/>
            </w:pPr>
            <w:r w:rsidRPr="00F829B6">
              <w:t>0</w:t>
            </w:r>
          </w:p>
        </w:tc>
        <w:tc>
          <w:tcPr>
            <w:tcW w:w="1290" w:type="dxa"/>
            <w:shd w:val="clear" w:color="auto" w:fill="auto"/>
            <w:vAlign w:val="center"/>
          </w:tcPr>
          <w:p w14:paraId="6668A77C"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57EE21C1"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6591C905" w14:textId="77777777" w:rsidR="0035583A" w:rsidRPr="00F829B6" w:rsidRDefault="0035583A" w:rsidP="0074607E">
            <w:pPr>
              <w:pStyle w:val="TAL"/>
              <w:keepNext w:val="0"/>
              <w:keepLines w:val="0"/>
              <w:widowControl w:val="0"/>
              <w:jc w:val="center"/>
            </w:pPr>
            <w:r w:rsidRPr="00F829B6">
              <w:t>5</w:t>
            </w:r>
          </w:p>
        </w:tc>
      </w:tr>
      <w:tr w:rsidR="0035583A" w:rsidRPr="00F829B6" w14:paraId="56DF6DCC" w14:textId="77777777" w:rsidTr="00A02649">
        <w:trPr>
          <w:jc w:val="center"/>
        </w:trPr>
        <w:tc>
          <w:tcPr>
            <w:tcW w:w="1440" w:type="dxa"/>
            <w:vMerge/>
            <w:shd w:val="clear" w:color="auto" w:fill="auto"/>
            <w:vAlign w:val="center"/>
          </w:tcPr>
          <w:p w14:paraId="4E884398"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5C960ACA"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0328C8CB"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4EABCC51"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2FCA1E97"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78044531" w14:textId="77777777" w:rsidR="0035583A" w:rsidRPr="00F829B6" w:rsidRDefault="0035583A" w:rsidP="0074607E">
            <w:pPr>
              <w:pStyle w:val="TAL"/>
              <w:keepNext w:val="0"/>
              <w:keepLines w:val="0"/>
              <w:widowControl w:val="0"/>
              <w:jc w:val="center"/>
            </w:pPr>
            <w:r w:rsidRPr="00F829B6">
              <w:t>5</w:t>
            </w:r>
          </w:p>
        </w:tc>
      </w:tr>
    </w:tbl>
    <w:p w14:paraId="548414D5" w14:textId="77777777" w:rsidR="0035583A" w:rsidRPr="00F829B6" w:rsidRDefault="0035583A" w:rsidP="0074607E">
      <w:pPr>
        <w:widowControl w:val="0"/>
      </w:pPr>
    </w:p>
    <w:p w14:paraId="6A201488" w14:textId="77777777" w:rsidR="0035583A" w:rsidRPr="00F829B6" w:rsidRDefault="0035583A" w:rsidP="0074607E">
      <w:pPr>
        <w:pStyle w:val="TH"/>
        <w:keepNext w:val="0"/>
        <w:keepLines w:val="0"/>
        <w:widowControl w:val="0"/>
      </w:pPr>
      <w:r w:rsidRPr="00F829B6">
        <w:t xml:space="preserve">Table 6.4.1-2: The set of frames and subframes for SIB1-BR for </w:t>
      </w:r>
      <w:r w:rsidRPr="00F829B6">
        <w:rPr>
          <w:position w:val="-10"/>
        </w:rPr>
        <w:object w:dxaOrig="840" w:dyaOrig="340" w14:anchorId="66B4B2E0">
          <v:shape id="_x0000_i1566" type="#_x0000_t75" style="width:43.95pt;height:14.05pt" o:ole="">
            <v:imagedata r:id="rId995" o:title=""/>
          </v:shape>
          <o:OLEObject Type="Embed" ProgID="Equation.3" ShapeID="_x0000_i1566" DrawAspect="Content" ObjectID="_1755942512" r:id="rId996"/>
        </w:object>
      </w:r>
      <w:r w:rsidRPr="00F829B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387"/>
        <w:gridCol w:w="1439"/>
        <w:gridCol w:w="1290"/>
        <w:gridCol w:w="1290"/>
        <w:gridCol w:w="1290"/>
      </w:tblGrid>
      <w:tr w:rsidR="0035583A" w:rsidRPr="00F829B6" w14:paraId="542B14B8" w14:textId="77777777" w:rsidTr="00A02649">
        <w:trPr>
          <w:jc w:val="center"/>
        </w:trPr>
        <w:tc>
          <w:tcPr>
            <w:tcW w:w="1440" w:type="dxa"/>
            <w:vMerge w:val="restart"/>
            <w:shd w:val="clear" w:color="auto" w:fill="E0E0E0"/>
            <w:vAlign w:val="bottom"/>
          </w:tcPr>
          <w:p w14:paraId="6BC0877C" w14:textId="77777777" w:rsidR="0035583A" w:rsidRPr="00F829B6" w:rsidRDefault="0035583A" w:rsidP="0074607E">
            <w:pPr>
              <w:pStyle w:val="TAH"/>
              <w:keepNext w:val="0"/>
              <w:keepLines w:val="0"/>
              <w:widowControl w:val="0"/>
              <w:jc w:val="left"/>
            </w:pPr>
            <w:r w:rsidRPr="00F829B6">
              <w:rPr>
                <w:position w:val="-10"/>
              </w:rPr>
              <w:object w:dxaOrig="780" w:dyaOrig="340" w14:anchorId="3D3F2E9E">
                <v:shape id="_x0000_i1567" type="#_x0000_t75" style="width:35.55pt;height:14.05pt" o:ole="">
                  <v:imagedata r:id="rId967" o:title=""/>
                </v:shape>
                <o:OLEObject Type="Embed" ProgID="Equation.3" ShapeID="_x0000_i1567" DrawAspect="Content" ObjectID="_1755942513" r:id="rId997"/>
              </w:object>
            </w:r>
          </w:p>
        </w:tc>
        <w:tc>
          <w:tcPr>
            <w:tcW w:w="1387" w:type="dxa"/>
            <w:vMerge w:val="restart"/>
            <w:shd w:val="clear" w:color="auto" w:fill="E0E0E0"/>
            <w:vAlign w:val="bottom"/>
          </w:tcPr>
          <w:p w14:paraId="541A9755" w14:textId="77777777" w:rsidR="0035583A" w:rsidRPr="00F829B6" w:rsidRDefault="0035583A" w:rsidP="0074607E">
            <w:pPr>
              <w:pStyle w:val="TAH"/>
              <w:keepNext w:val="0"/>
              <w:keepLines w:val="0"/>
              <w:widowControl w:val="0"/>
              <w:jc w:val="left"/>
            </w:pPr>
            <w:r w:rsidRPr="00F829B6">
              <w:object w:dxaOrig="980" w:dyaOrig="340" w14:anchorId="3BEC3BD0">
                <v:shape id="_x0000_i1568" type="#_x0000_t75" style="width:50.5pt;height:14.05pt" o:ole="">
                  <v:imagedata r:id="rId987" o:title=""/>
                </v:shape>
                <o:OLEObject Type="Embed" ProgID="Equation.3" ShapeID="_x0000_i1568" DrawAspect="Content" ObjectID="_1755942514" r:id="rId998"/>
              </w:object>
            </w:r>
          </w:p>
        </w:tc>
        <w:tc>
          <w:tcPr>
            <w:tcW w:w="2729" w:type="dxa"/>
            <w:gridSpan w:val="2"/>
            <w:tcBorders>
              <w:bottom w:val="nil"/>
            </w:tcBorders>
            <w:shd w:val="clear" w:color="auto" w:fill="E0E0E0"/>
          </w:tcPr>
          <w:p w14:paraId="1B2C7850" w14:textId="77777777" w:rsidR="0035583A" w:rsidRPr="00F829B6" w:rsidRDefault="0035583A" w:rsidP="0074607E">
            <w:pPr>
              <w:pStyle w:val="TAH"/>
              <w:keepNext w:val="0"/>
              <w:keepLines w:val="0"/>
              <w:widowControl w:val="0"/>
            </w:pPr>
            <w:r w:rsidRPr="00F829B6">
              <w:t>Frame structure type 1</w:t>
            </w:r>
          </w:p>
        </w:tc>
        <w:tc>
          <w:tcPr>
            <w:tcW w:w="2580" w:type="dxa"/>
            <w:gridSpan w:val="2"/>
            <w:tcBorders>
              <w:bottom w:val="nil"/>
            </w:tcBorders>
            <w:shd w:val="clear" w:color="auto" w:fill="E0E0E0"/>
          </w:tcPr>
          <w:p w14:paraId="14106623" w14:textId="77777777" w:rsidR="0035583A" w:rsidRPr="00F829B6" w:rsidRDefault="0035583A" w:rsidP="0074607E">
            <w:pPr>
              <w:pStyle w:val="TAH"/>
              <w:keepNext w:val="0"/>
              <w:keepLines w:val="0"/>
              <w:widowControl w:val="0"/>
            </w:pPr>
            <w:r w:rsidRPr="00F829B6">
              <w:t>Frame structure type 2</w:t>
            </w:r>
          </w:p>
        </w:tc>
      </w:tr>
      <w:tr w:rsidR="0035583A" w:rsidRPr="00F829B6" w14:paraId="4ECD656E" w14:textId="77777777" w:rsidTr="00A02649">
        <w:trPr>
          <w:jc w:val="center"/>
        </w:trPr>
        <w:tc>
          <w:tcPr>
            <w:tcW w:w="1440" w:type="dxa"/>
            <w:vMerge/>
            <w:shd w:val="clear" w:color="auto" w:fill="E0E0E0"/>
          </w:tcPr>
          <w:p w14:paraId="13C6C60A" w14:textId="77777777" w:rsidR="0035583A" w:rsidRPr="00F829B6" w:rsidRDefault="0035583A" w:rsidP="0074607E">
            <w:pPr>
              <w:pStyle w:val="TAH"/>
              <w:keepNext w:val="0"/>
              <w:keepLines w:val="0"/>
              <w:widowControl w:val="0"/>
              <w:jc w:val="left"/>
            </w:pPr>
          </w:p>
        </w:tc>
        <w:tc>
          <w:tcPr>
            <w:tcW w:w="1387" w:type="dxa"/>
            <w:vMerge/>
            <w:shd w:val="clear" w:color="auto" w:fill="E0E0E0"/>
          </w:tcPr>
          <w:p w14:paraId="4BA83663" w14:textId="77777777" w:rsidR="0035583A" w:rsidRPr="00F829B6" w:rsidRDefault="0035583A" w:rsidP="0074607E">
            <w:pPr>
              <w:pStyle w:val="TAH"/>
              <w:keepNext w:val="0"/>
              <w:keepLines w:val="0"/>
              <w:widowControl w:val="0"/>
              <w:jc w:val="left"/>
            </w:pPr>
          </w:p>
        </w:tc>
        <w:tc>
          <w:tcPr>
            <w:tcW w:w="1439" w:type="dxa"/>
            <w:tcBorders>
              <w:top w:val="nil"/>
            </w:tcBorders>
            <w:shd w:val="clear" w:color="auto" w:fill="E0E0E0"/>
          </w:tcPr>
          <w:p w14:paraId="0F3B5C1E" w14:textId="77777777" w:rsidR="0035583A" w:rsidRPr="00F829B6" w:rsidRDefault="0035583A" w:rsidP="0074607E">
            <w:pPr>
              <w:pStyle w:val="TAH"/>
              <w:keepNext w:val="0"/>
              <w:keepLines w:val="0"/>
              <w:widowControl w:val="0"/>
              <w:jc w:val="left"/>
            </w:pPr>
            <w:r w:rsidRPr="00F829B6">
              <w:rPr>
                <w:position w:val="-10"/>
              </w:rPr>
              <w:object w:dxaOrig="780" w:dyaOrig="300" w14:anchorId="70BF8149">
                <v:shape id="_x0000_i1569" type="#_x0000_t75" style="width:35.55pt;height:14.05pt" o:ole="">
                  <v:imagedata r:id="rId999" o:title=""/>
                </v:shape>
                <o:OLEObject Type="Embed" ProgID="Equation.3" ShapeID="_x0000_i1569" DrawAspect="Content" ObjectID="_1755942515" r:id="rId1000"/>
              </w:object>
            </w:r>
          </w:p>
        </w:tc>
        <w:tc>
          <w:tcPr>
            <w:tcW w:w="1290" w:type="dxa"/>
            <w:tcBorders>
              <w:top w:val="nil"/>
            </w:tcBorders>
            <w:shd w:val="clear" w:color="auto" w:fill="E0E0E0"/>
          </w:tcPr>
          <w:p w14:paraId="7349B0CE" w14:textId="77777777" w:rsidR="0035583A" w:rsidRPr="00F829B6" w:rsidRDefault="0035583A" w:rsidP="0074607E">
            <w:pPr>
              <w:pStyle w:val="TAH"/>
              <w:keepNext w:val="0"/>
              <w:keepLines w:val="0"/>
              <w:widowControl w:val="0"/>
              <w:jc w:val="left"/>
            </w:pPr>
            <w:r w:rsidRPr="00F829B6">
              <w:object w:dxaOrig="300" w:dyaOrig="300" w14:anchorId="7DCFCED8">
                <v:shape id="_x0000_i1570" type="#_x0000_t75" style="width:14.05pt;height:14.05pt" o:ole="">
                  <v:imagedata r:id="rId991" o:title=""/>
                </v:shape>
                <o:OLEObject Type="Embed" ProgID="Equation.3" ShapeID="_x0000_i1570" DrawAspect="Content" ObjectID="_1755942516" r:id="rId1001"/>
              </w:object>
            </w:r>
          </w:p>
        </w:tc>
        <w:tc>
          <w:tcPr>
            <w:tcW w:w="1290" w:type="dxa"/>
            <w:tcBorders>
              <w:top w:val="nil"/>
            </w:tcBorders>
            <w:shd w:val="clear" w:color="auto" w:fill="E0E0E0"/>
          </w:tcPr>
          <w:p w14:paraId="6D10BABB" w14:textId="77777777" w:rsidR="0035583A" w:rsidRPr="00F829B6" w:rsidRDefault="0035583A" w:rsidP="0074607E">
            <w:pPr>
              <w:pStyle w:val="TAH"/>
              <w:keepNext w:val="0"/>
              <w:keepLines w:val="0"/>
              <w:widowControl w:val="0"/>
              <w:jc w:val="left"/>
            </w:pPr>
            <w:r w:rsidRPr="00F829B6">
              <w:rPr>
                <w:position w:val="-10"/>
              </w:rPr>
              <w:object w:dxaOrig="780" w:dyaOrig="300" w14:anchorId="283F2217">
                <v:shape id="_x0000_i1571" type="#_x0000_t75" style="width:35.55pt;height:14.05pt" o:ole="">
                  <v:imagedata r:id="rId989" o:title=""/>
                </v:shape>
                <o:OLEObject Type="Embed" ProgID="Equation.3" ShapeID="_x0000_i1571" DrawAspect="Content" ObjectID="_1755942517" r:id="rId1002"/>
              </w:object>
            </w:r>
          </w:p>
        </w:tc>
        <w:tc>
          <w:tcPr>
            <w:tcW w:w="1290" w:type="dxa"/>
            <w:tcBorders>
              <w:top w:val="nil"/>
            </w:tcBorders>
            <w:shd w:val="clear" w:color="auto" w:fill="E0E0E0"/>
          </w:tcPr>
          <w:p w14:paraId="35D8875A" w14:textId="77777777" w:rsidR="0035583A" w:rsidRPr="00F829B6" w:rsidRDefault="0035583A" w:rsidP="0074607E">
            <w:pPr>
              <w:pStyle w:val="TAH"/>
              <w:keepNext w:val="0"/>
              <w:keepLines w:val="0"/>
              <w:widowControl w:val="0"/>
              <w:jc w:val="left"/>
            </w:pPr>
            <w:r w:rsidRPr="00F829B6">
              <w:object w:dxaOrig="300" w:dyaOrig="300" w14:anchorId="190B9C4F">
                <v:shape id="_x0000_i1572" type="#_x0000_t75" style="width:14.05pt;height:14.05pt" o:ole="">
                  <v:imagedata r:id="rId991" o:title=""/>
                </v:shape>
                <o:OLEObject Type="Embed" ProgID="Equation.3" ShapeID="_x0000_i1572" DrawAspect="Content" ObjectID="_1755942518" r:id="rId1003"/>
              </w:object>
            </w:r>
          </w:p>
        </w:tc>
      </w:tr>
      <w:tr w:rsidR="0035583A" w:rsidRPr="00F829B6" w14:paraId="269194B9" w14:textId="77777777" w:rsidTr="00A02649">
        <w:trPr>
          <w:jc w:val="center"/>
        </w:trPr>
        <w:tc>
          <w:tcPr>
            <w:tcW w:w="1440" w:type="dxa"/>
            <w:vMerge w:val="restart"/>
            <w:shd w:val="clear" w:color="auto" w:fill="auto"/>
            <w:vAlign w:val="center"/>
          </w:tcPr>
          <w:p w14:paraId="38B90FB8" w14:textId="77777777" w:rsidR="0035583A" w:rsidRPr="00F829B6" w:rsidRDefault="0035583A" w:rsidP="0074607E">
            <w:pPr>
              <w:pStyle w:val="TAL"/>
              <w:keepNext w:val="0"/>
              <w:keepLines w:val="0"/>
              <w:widowControl w:val="0"/>
              <w:jc w:val="center"/>
            </w:pPr>
            <w:r w:rsidRPr="00F829B6">
              <w:t>4</w:t>
            </w:r>
          </w:p>
        </w:tc>
        <w:tc>
          <w:tcPr>
            <w:tcW w:w="1387" w:type="dxa"/>
            <w:shd w:val="clear" w:color="auto" w:fill="auto"/>
            <w:vAlign w:val="center"/>
          </w:tcPr>
          <w:p w14:paraId="2E9CC8C2"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4FCE75D2" w14:textId="77777777" w:rsidR="0035583A" w:rsidRPr="00F829B6" w:rsidRDefault="0035583A" w:rsidP="0074607E">
            <w:pPr>
              <w:pStyle w:val="TAL"/>
              <w:keepNext w:val="0"/>
              <w:keepLines w:val="0"/>
              <w:widowControl w:val="0"/>
              <w:jc w:val="center"/>
            </w:pPr>
            <w:r w:rsidRPr="00F829B6">
              <w:t>0</w:t>
            </w:r>
          </w:p>
        </w:tc>
        <w:tc>
          <w:tcPr>
            <w:tcW w:w="1290" w:type="dxa"/>
            <w:shd w:val="clear" w:color="auto" w:fill="auto"/>
            <w:vAlign w:val="center"/>
          </w:tcPr>
          <w:p w14:paraId="3E8ACDBC"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6E0373F8"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1584E6A9" w14:textId="77777777" w:rsidR="0035583A" w:rsidRPr="00F829B6" w:rsidRDefault="0035583A" w:rsidP="0074607E">
            <w:pPr>
              <w:pStyle w:val="TAL"/>
              <w:keepNext w:val="0"/>
              <w:keepLines w:val="0"/>
              <w:widowControl w:val="0"/>
              <w:jc w:val="center"/>
            </w:pPr>
            <w:r w:rsidRPr="00F829B6">
              <w:t>5</w:t>
            </w:r>
          </w:p>
        </w:tc>
      </w:tr>
      <w:tr w:rsidR="0035583A" w:rsidRPr="00F829B6" w14:paraId="6F7944BE" w14:textId="77777777" w:rsidTr="00A02649">
        <w:trPr>
          <w:jc w:val="center"/>
        </w:trPr>
        <w:tc>
          <w:tcPr>
            <w:tcW w:w="1440" w:type="dxa"/>
            <w:vMerge/>
            <w:shd w:val="clear" w:color="auto" w:fill="auto"/>
            <w:vAlign w:val="center"/>
          </w:tcPr>
          <w:p w14:paraId="3A0340F1"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29DF3F2F"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7487BB8C"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1632E305"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393C05B7"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4EB42196" w14:textId="77777777" w:rsidR="0035583A" w:rsidRPr="00F829B6" w:rsidRDefault="0035583A" w:rsidP="0074607E">
            <w:pPr>
              <w:pStyle w:val="TAL"/>
              <w:keepNext w:val="0"/>
              <w:keepLines w:val="0"/>
              <w:widowControl w:val="0"/>
              <w:jc w:val="center"/>
            </w:pPr>
            <w:r w:rsidRPr="00F829B6">
              <w:t>0</w:t>
            </w:r>
          </w:p>
        </w:tc>
      </w:tr>
      <w:tr w:rsidR="0035583A" w:rsidRPr="00F829B6" w14:paraId="05001F1D" w14:textId="77777777" w:rsidTr="00A02649">
        <w:trPr>
          <w:jc w:val="center"/>
        </w:trPr>
        <w:tc>
          <w:tcPr>
            <w:tcW w:w="1440" w:type="dxa"/>
            <w:vMerge w:val="restart"/>
            <w:shd w:val="clear" w:color="auto" w:fill="auto"/>
            <w:vAlign w:val="center"/>
          </w:tcPr>
          <w:p w14:paraId="1A4F1148" w14:textId="77777777" w:rsidR="0035583A" w:rsidRPr="00F829B6" w:rsidRDefault="0035583A" w:rsidP="0074607E">
            <w:pPr>
              <w:pStyle w:val="TAL"/>
              <w:keepNext w:val="0"/>
              <w:keepLines w:val="0"/>
              <w:widowControl w:val="0"/>
              <w:jc w:val="center"/>
            </w:pPr>
            <w:r w:rsidRPr="00F829B6">
              <w:t>8</w:t>
            </w:r>
          </w:p>
        </w:tc>
        <w:tc>
          <w:tcPr>
            <w:tcW w:w="1387" w:type="dxa"/>
            <w:shd w:val="clear" w:color="auto" w:fill="auto"/>
            <w:vAlign w:val="center"/>
          </w:tcPr>
          <w:p w14:paraId="6656AC21"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261657F0"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423865E2"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08A964D3"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658D9E55" w14:textId="77777777" w:rsidR="0035583A" w:rsidRPr="00F829B6" w:rsidRDefault="0035583A" w:rsidP="0074607E">
            <w:pPr>
              <w:pStyle w:val="TAL"/>
              <w:keepNext w:val="0"/>
              <w:keepLines w:val="0"/>
              <w:widowControl w:val="0"/>
              <w:jc w:val="center"/>
            </w:pPr>
            <w:r w:rsidRPr="00F829B6">
              <w:t>5</w:t>
            </w:r>
          </w:p>
        </w:tc>
      </w:tr>
      <w:tr w:rsidR="0035583A" w:rsidRPr="00F829B6" w14:paraId="2B07BC35" w14:textId="77777777" w:rsidTr="00A02649">
        <w:trPr>
          <w:jc w:val="center"/>
        </w:trPr>
        <w:tc>
          <w:tcPr>
            <w:tcW w:w="1440" w:type="dxa"/>
            <w:vMerge/>
            <w:shd w:val="clear" w:color="auto" w:fill="auto"/>
            <w:vAlign w:val="center"/>
          </w:tcPr>
          <w:p w14:paraId="70B65527"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1DEDAD29"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4218B844"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4961CF49" w14:textId="77777777" w:rsidR="0035583A" w:rsidRPr="00F829B6" w:rsidRDefault="0035583A" w:rsidP="0074607E">
            <w:pPr>
              <w:pStyle w:val="TAL"/>
              <w:keepNext w:val="0"/>
              <w:keepLines w:val="0"/>
              <w:widowControl w:val="0"/>
              <w:jc w:val="center"/>
            </w:pPr>
            <w:r w:rsidRPr="00F829B6">
              <w:t>9</w:t>
            </w:r>
          </w:p>
        </w:tc>
        <w:tc>
          <w:tcPr>
            <w:tcW w:w="1290" w:type="dxa"/>
            <w:shd w:val="clear" w:color="auto" w:fill="auto"/>
            <w:vAlign w:val="center"/>
          </w:tcPr>
          <w:p w14:paraId="485A0168"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3FF4BD1C" w14:textId="77777777" w:rsidR="0035583A" w:rsidRPr="00F829B6" w:rsidRDefault="0035583A" w:rsidP="0074607E">
            <w:pPr>
              <w:pStyle w:val="TAL"/>
              <w:keepNext w:val="0"/>
              <w:keepLines w:val="0"/>
              <w:widowControl w:val="0"/>
              <w:jc w:val="center"/>
            </w:pPr>
            <w:r w:rsidRPr="00F829B6">
              <w:t>0</w:t>
            </w:r>
          </w:p>
        </w:tc>
      </w:tr>
      <w:tr w:rsidR="0035583A" w:rsidRPr="00F829B6" w14:paraId="64CECC45" w14:textId="77777777" w:rsidTr="00A02649">
        <w:trPr>
          <w:jc w:val="center"/>
        </w:trPr>
        <w:tc>
          <w:tcPr>
            <w:tcW w:w="1440" w:type="dxa"/>
            <w:vMerge w:val="restart"/>
            <w:shd w:val="clear" w:color="auto" w:fill="auto"/>
            <w:vAlign w:val="center"/>
          </w:tcPr>
          <w:p w14:paraId="62CBF958" w14:textId="77777777" w:rsidR="0035583A" w:rsidRPr="00F829B6" w:rsidRDefault="0035583A" w:rsidP="0074607E">
            <w:pPr>
              <w:pStyle w:val="TAL"/>
              <w:keepNext w:val="0"/>
              <w:keepLines w:val="0"/>
              <w:widowControl w:val="0"/>
              <w:jc w:val="center"/>
            </w:pPr>
            <w:r w:rsidRPr="00F829B6">
              <w:t>16</w:t>
            </w:r>
          </w:p>
        </w:tc>
        <w:tc>
          <w:tcPr>
            <w:tcW w:w="1387" w:type="dxa"/>
            <w:shd w:val="clear" w:color="auto" w:fill="auto"/>
            <w:vAlign w:val="center"/>
          </w:tcPr>
          <w:p w14:paraId="462998BC"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44D53020"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41A40E92" w14:textId="77777777" w:rsidR="0035583A" w:rsidRPr="00F829B6" w:rsidRDefault="0035583A" w:rsidP="0074607E">
            <w:pPr>
              <w:pStyle w:val="TAL"/>
              <w:keepNext w:val="0"/>
              <w:keepLines w:val="0"/>
              <w:widowControl w:val="0"/>
              <w:jc w:val="center"/>
            </w:pPr>
            <w:r w:rsidRPr="00F829B6">
              <w:t>4, 9</w:t>
            </w:r>
          </w:p>
        </w:tc>
        <w:tc>
          <w:tcPr>
            <w:tcW w:w="1290" w:type="dxa"/>
            <w:shd w:val="clear" w:color="auto" w:fill="auto"/>
            <w:vAlign w:val="center"/>
          </w:tcPr>
          <w:p w14:paraId="4DCFD3CD"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38FD345E" w14:textId="77777777" w:rsidR="0035583A" w:rsidRPr="00F829B6" w:rsidRDefault="0035583A" w:rsidP="0074607E">
            <w:pPr>
              <w:pStyle w:val="TAL"/>
              <w:keepNext w:val="0"/>
              <w:keepLines w:val="0"/>
              <w:widowControl w:val="0"/>
              <w:jc w:val="center"/>
            </w:pPr>
            <w:r w:rsidRPr="00F829B6">
              <w:t>0, 5</w:t>
            </w:r>
          </w:p>
        </w:tc>
      </w:tr>
      <w:tr w:rsidR="0035583A" w:rsidRPr="00F829B6" w14:paraId="53121005" w14:textId="77777777" w:rsidTr="00A02649">
        <w:trPr>
          <w:jc w:val="center"/>
        </w:trPr>
        <w:tc>
          <w:tcPr>
            <w:tcW w:w="1440" w:type="dxa"/>
            <w:vMerge/>
            <w:shd w:val="clear" w:color="auto" w:fill="auto"/>
            <w:vAlign w:val="center"/>
          </w:tcPr>
          <w:p w14:paraId="6C7F4FE6"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6B292CC7"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25A7C2CF"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2FE9440F" w14:textId="77777777" w:rsidR="0035583A" w:rsidRPr="00F829B6" w:rsidRDefault="0035583A" w:rsidP="0074607E">
            <w:pPr>
              <w:pStyle w:val="TAL"/>
              <w:keepNext w:val="0"/>
              <w:keepLines w:val="0"/>
              <w:widowControl w:val="0"/>
              <w:jc w:val="center"/>
            </w:pPr>
            <w:r w:rsidRPr="00F829B6">
              <w:t>0, 9</w:t>
            </w:r>
          </w:p>
        </w:tc>
        <w:tc>
          <w:tcPr>
            <w:tcW w:w="1290" w:type="dxa"/>
            <w:shd w:val="clear" w:color="auto" w:fill="auto"/>
            <w:vAlign w:val="center"/>
          </w:tcPr>
          <w:p w14:paraId="22E4CA85"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3E3A0657" w14:textId="77777777" w:rsidR="0035583A" w:rsidRPr="00F829B6" w:rsidRDefault="0035583A" w:rsidP="0074607E">
            <w:pPr>
              <w:pStyle w:val="TAL"/>
              <w:keepNext w:val="0"/>
              <w:keepLines w:val="0"/>
              <w:widowControl w:val="0"/>
              <w:jc w:val="center"/>
            </w:pPr>
            <w:r w:rsidRPr="00F829B6">
              <w:t>0, 5</w:t>
            </w:r>
          </w:p>
        </w:tc>
      </w:tr>
    </w:tbl>
    <w:p w14:paraId="76FD768A" w14:textId="77777777" w:rsidR="0035583A" w:rsidRPr="00F829B6" w:rsidRDefault="0035583A" w:rsidP="0074607E">
      <w:pPr>
        <w:widowControl w:val="0"/>
      </w:pPr>
    </w:p>
    <w:p w14:paraId="74B98D75" w14:textId="77777777" w:rsidR="0035583A" w:rsidRPr="00F829B6" w:rsidRDefault="0035583A" w:rsidP="0074607E">
      <w:pPr>
        <w:widowControl w:val="0"/>
      </w:pPr>
      <w:r w:rsidRPr="00F829B6">
        <w:t>BL/CE UEs may assume the same precoding matrix being used for a PRB across a block of</w:t>
      </w:r>
      <w:r w:rsidR="00B80263" w:rsidRPr="00F829B6">
        <w:t xml:space="preserve"> </w:t>
      </w:r>
      <w:r w:rsidRPr="00F829B6">
        <w:rPr>
          <w:position w:val="-12"/>
        </w:rPr>
        <w:object w:dxaOrig="639" w:dyaOrig="380" w14:anchorId="6D782EE8">
          <v:shape id="_x0000_i1573" type="#_x0000_t75" style="width:36.45pt;height:21.5pt" o:ole="">
            <v:imagedata r:id="rId1004" o:title=""/>
          </v:shape>
          <o:OLEObject Type="Embed" ProgID="Equation.3" ShapeID="_x0000_i1573" DrawAspect="Content" ObjectID="_1755942519" r:id="rId1005"/>
        </w:object>
      </w:r>
      <w:r w:rsidRPr="00F829B6">
        <w:t xml:space="preserve"> consecutive subframes</w:t>
      </w:r>
      <w:r w:rsidR="00B80263" w:rsidRPr="00F829B6">
        <w:t xml:space="preserve"> </w:t>
      </w:r>
      <w:r w:rsidRPr="00F829B6">
        <w:t>when UE-specific reference signals are transmitted together with the PDSCH</w:t>
      </w:r>
      <w:r w:rsidR="00912AFD">
        <w:t xml:space="preserve">, </w:t>
      </w:r>
      <w:r w:rsidR="00912AFD">
        <w:rPr>
          <w:noProof/>
          <w:lang w:eastAsia="zh-CN"/>
        </w:rPr>
        <w:t xml:space="preserve">where the subframe number of the first subframe in each </w:t>
      </w:r>
      <w:r w:rsidR="00912AFD">
        <w:t xml:space="preserve">block of </w:t>
      </w:r>
      <w:r w:rsidR="00912AFD" w:rsidRPr="007B21ED">
        <w:rPr>
          <w:position w:val="-10"/>
        </w:rPr>
        <w:object w:dxaOrig="620" w:dyaOrig="340" w14:anchorId="36AC5A91">
          <v:shape id="_x0000_i1574" type="#_x0000_t75" style="width:28.05pt;height:14.05pt" o:ole="">
            <v:imagedata r:id="rId46" o:title=""/>
          </v:shape>
          <o:OLEObject Type="Embed" ProgID="Equation.3" ShapeID="_x0000_i1574" DrawAspect="Content" ObjectID="_1755942520" r:id="rId1006"/>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0D1B2FE4">
          <v:shape id="_x0000_i1575" type="#_x0000_t75" style="width:21.5pt;height:21.5pt" o:ole="">
            <v:imagedata r:id="rId349" o:title=""/>
          </v:shape>
          <o:OLEObject Type="Embed" ProgID="Equation.3" ShapeID="_x0000_i1575" DrawAspect="Content" ObjectID="_1755942521" r:id="rId1007"/>
        </w:object>
      </w:r>
      <w:r w:rsidR="00912AFD">
        <w:rPr>
          <w:lang w:eastAsia="zh-CN"/>
        </w:rPr>
        <w:t xml:space="preserve">, satisfies </w:t>
      </w:r>
      <w:r w:rsidR="00912AFD" w:rsidRPr="007B21ED">
        <w:rPr>
          <w:position w:val="-16"/>
        </w:rPr>
        <w:object w:dxaOrig="2220" w:dyaOrig="420" w14:anchorId="6708EEAE">
          <v:shape id="_x0000_i1576" type="#_x0000_t75" style="width:108.45pt;height:21.5pt" o:ole="">
            <v:imagedata r:id="rId1008" o:title=""/>
          </v:shape>
          <o:OLEObject Type="Embed" ProgID="Equation.DSMT4" ShapeID="_x0000_i1576" DrawAspect="Content" ObjectID="_1755942522" r:id="rId1009"/>
        </w:object>
      </w:r>
      <w:r w:rsidRPr="00F829B6">
        <w:t>.</w:t>
      </w:r>
    </w:p>
    <w:p w14:paraId="0D74AF21" w14:textId="77777777" w:rsidR="008945F1" w:rsidRDefault="00D4716C" w:rsidP="008945F1">
      <w:pPr>
        <w:widowControl w:val="0"/>
      </w:pPr>
      <w:r w:rsidRPr="00F829B6">
        <w:t xml:space="preserve">For PDSCH transmission associated with SI-RNTI or P-RNTI to BL/CE UEs, frequency hopping of the PDSCH is enabled when higher layer parameter </w:t>
      </w:r>
      <w:r w:rsidRPr="00F829B6">
        <w:rPr>
          <w:i/>
          <w:lang w:eastAsia="en-GB"/>
        </w:rPr>
        <w:t xml:space="preserve">si-HoppingConfigCommon </w:t>
      </w:r>
      <w:r w:rsidRPr="00F829B6">
        <w:t>is set.</w:t>
      </w:r>
      <w:r w:rsidR="008945F1" w:rsidRPr="008945F1">
        <w:t xml:space="preserve"> </w:t>
      </w:r>
    </w:p>
    <w:p w14:paraId="506F2E93" w14:textId="77777777" w:rsidR="008945F1" w:rsidRPr="00F829B6" w:rsidRDefault="008945F1" w:rsidP="0074607E">
      <w:pPr>
        <w:widowControl w:val="0"/>
      </w:pPr>
      <w:r>
        <w:t>For</w:t>
      </w:r>
      <w:r w:rsidRPr="005E7934">
        <w:t xml:space="preserve"> </w:t>
      </w:r>
      <w:r>
        <w:t>PDSC</w:t>
      </w:r>
      <w:r w:rsidRPr="00F829B6">
        <w:t xml:space="preserve">H transmission associated </w:t>
      </w:r>
      <w:r>
        <w:t xml:space="preserve">with </w:t>
      </w:r>
      <w:r w:rsidR="00377961">
        <w:t>PUR-RNTI</w:t>
      </w:r>
      <w:r>
        <w:t xml:space="preserve"> to BL/CE UEs using UE-specific MPDCCH search space, </w:t>
      </w:r>
      <w:r w:rsidRPr="00F829B6">
        <w:t xml:space="preserve">frequency hopping of the </w:t>
      </w:r>
      <w:r>
        <w:t>PDSCH</w:t>
      </w:r>
      <w:r w:rsidRPr="00F829B6">
        <w:t xml:space="preserve"> is enabled when higher layer parameter </w:t>
      </w:r>
      <w:r w:rsidRPr="005E7934">
        <w:rPr>
          <w:i/>
          <w:lang w:eastAsia="en-GB"/>
        </w:rPr>
        <w:t>pur-PDSCH-</w:t>
      </w:r>
      <w:r w:rsidR="003D481C" w:rsidRPr="000B39AA">
        <w:rPr>
          <w:i/>
        </w:rPr>
        <w:t>FreqHopping</w:t>
      </w:r>
      <w:r w:rsidRPr="00F829B6">
        <w:t xml:space="preserve"> is set</w:t>
      </w:r>
      <w:r>
        <w:t>.</w:t>
      </w:r>
    </w:p>
    <w:p w14:paraId="545A8FF9" w14:textId="77777777" w:rsidR="0035583A" w:rsidRPr="00F829B6" w:rsidRDefault="0035583A" w:rsidP="0074607E">
      <w:pPr>
        <w:widowControl w:val="0"/>
      </w:pPr>
      <w:r w:rsidRPr="00F829B6">
        <w:t xml:space="preserve">For PDSCH transmission associated with RA-RNTI or temporary C-RNTI to BL/CE UEs, frequency hopping of the PDSCH is enabled when higher layer parameter </w:t>
      </w:r>
      <w:r w:rsidRPr="00F829B6">
        <w:rPr>
          <w:i/>
          <w:lang w:eastAsia="en-GB"/>
        </w:rPr>
        <w:t xml:space="preserve">rar-HoppingConfig </w:t>
      </w:r>
      <w:r w:rsidRPr="00F829B6">
        <w:t>is set. Further</w:t>
      </w:r>
    </w:p>
    <w:p w14:paraId="315223BE" w14:textId="77777777" w:rsidR="0035583A" w:rsidRPr="00F829B6" w:rsidRDefault="0035583A" w:rsidP="0074607E">
      <w:pPr>
        <w:pStyle w:val="B1"/>
        <w:widowControl w:val="0"/>
      </w:pPr>
      <w:r w:rsidRPr="00F829B6">
        <w:t>-</w:t>
      </w:r>
      <w:r w:rsidRPr="00F829B6">
        <w:tab/>
        <w:t>if PRACH CE level 0 or 1</w:t>
      </w:r>
      <w:r w:rsidR="00B80263" w:rsidRPr="00F829B6">
        <w:t xml:space="preserve"> </w:t>
      </w:r>
      <w:r w:rsidRPr="00F829B6">
        <w:t xml:space="preserve">is used for the last PRACH attempt, </w:t>
      </w:r>
      <w:r w:rsidRPr="00F829B6">
        <w:rPr>
          <w:position w:val="-10"/>
        </w:rPr>
        <w:object w:dxaOrig="620" w:dyaOrig="340" w14:anchorId="5CB97388">
          <v:shape id="_x0000_i1577" type="#_x0000_t75" style="width:28.05pt;height:14.05pt" o:ole="">
            <v:imagedata r:id="rId1010" o:title=""/>
          </v:shape>
          <o:OLEObject Type="Embed" ProgID="Equation.3" ShapeID="_x0000_i1577" DrawAspect="Content" ObjectID="_1755942523" r:id="rId1011"/>
        </w:object>
      </w:r>
      <w:r w:rsidRPr="00F829B6">
        <w:t xml:space="preserve"> is set to the higher layer parameter </w:t>
      </w:r>
      <w:r w:rsidRPr="00F829B6">
        <w:rPr>
          <w:i/>
        </w:rPr>
        <w:t>interval-DlHoppingConfigCommonModeA</w:t>
      </w:r>
      <w:r w:rsidRPr="00F829B6">
        <w:t xml:space="preserve">; </w:t>
      </w:r>
    </w:p>
    <w:p w14:paraId="3731F329" w14:textId="77777777" w:rsidR="0035583A" w:rsidRPr="00F829B6" w:rsidRDefault="0035583A" w:rsidP="0074607E">
      <w:pPr>
        <w:pStyle w:val="B1"/>
        <w:widowControl w:val="0"/>
      </w:pPr>
      <w:r w:rsidRPr="00F829B6">
        <w:t>-</w:t>
      </w:r>
      <w:r w:rsidRPr="00F829B6">
        <w:tab/>
        <w:t xml:space="preserve">if PRACH CE level 2 or 3 is used for the last PRACH attempt, </w:t>
      </w:r>
      <w:r w:rsidRPr="00F829B6">
        <w:rPr>
          <w:position w:val="-10"/>
        </w:rPr>
        <w:object w:dxaOrig="620" w:dyaOrig="340" w14:anchorId="51921EF1">
          <v:shape id="_x0000_i1578" type="#_x0000_t75" style="width:28.05pt;height:14.05pt" o:ole="">
            <v:imagedata r:id="rId1010" o:title=""/>
          </v:shape>
          <o:OLEObject Type="Embed" ProgID="Equation.3" ShapeID="_x0000_i1578" DrawAspect="Content" ObjectID="_1755942524" r:id="rId1012"/>
        </w:object>
      </w:r>
      <w:r w:rsidRPr="00F829B6">
        <w:t xml:space="preserve"> is set to the higher layer parameter </w:t>
      </w:r>
      <w:r w:rsidRPr="00F829B6">
        <w:rPr>
          <w:i/>
        </w:rPr>
        <w:t>interval-DlHoppingConfigCommonModeB</w:t>
      </w:r>
      <w:r w:rsidRPr="00F829B6">
        <w:t>.</w:t>
      </w:r>
    </w:p>
    <w:p w14:paraId="124A3C25" w14:textId="77777777" w:rsidR="004A1AED" w:rsidRPr="00F829B6" w:rsidRDefault="004A1AED" w:rsidP="0074607E">
      <w:pPr>
        <w:widowControl w:val="0"/>
      </w:pPr>
      <w:r w:rsidRPr="00F829B6">
        <w:t xml:space="preserve">For PDSCH transmission associated with SC-RNTI to BL/CE UEs, frequency hopping of the PDSCH is enabled when higher layer parameter </w:t>
      </w:r>
      <w:r w:rsidRPr="00F829B6">
        <w:rPr>
          <w:i/>
        </w:rPr>
        <w:t>mpdcch-pdsch-HoppingConfig-SC-MCCH</w:t>
      </w:r>
      <w:r w:rsidRPr="00F829B6">
        <w:rPr>
          <w:i/>
          <w:lang w:eastAsia="en-GB"/>
        </w:rPr>
        <w:t xml:space="preserve"> </w:t>
      </w:r>
      <w:r w:rsidRPr="00F829B6">
        <w:t>is set. Further</w:t>
      </w:r>
    </w:p>
    <w:p w14:paraId="44F21F86" w14:textId="77777777" w:rsidR="004A1AED" w:rsidRPr="00F829B6" w:rsidRDefault="004A1AED" w:rsidP="0074607E">
      <w:pPr>
        <w:pStyle w:val="B1"/>
        <w:widowControl w:val="0"/>
      </w:pPr>
      <w:r w:rsidRPr="00F829B6">
        <w:lastRenderedPageBreak/>
        <w:t>-</w:t>
      </w:r>
      <w:r w:rsidRPr="00F829B6">
        <w:tab/>
        <w:t xml:space="preserve">if </w:t>
      </w:r>
      <w:r w:rsidRPr="00F829B6">
        <w:rPr>
          <w:i/>
        </w:rPr>
        <w:t>mpdcch-pdsch-HoppingConfig-SC-MCCH</w:t>
      </w:r>
      <w:r w:rsidRPr="00F829B6">
        <w:t xml:space="preserve"> is set to CEModeA, </w:t>
      </w:r>
      <w:r w:rsidRPr="00F829B6">
        <w:rPr>
          <w:position w:val="-12"/>
        </w:rPr>
        <w:object w:dxaOrig="639" w:dyaOrig="380" w14:anchorId="6DB9EB06">
          <v:shape id="_x0000_i1579" type="#_x0000_t75" style="width:36.45pt;height:21.5pt" o:ole="">
            <v:imagedata r:id="rId1004" o:title=""/>
          </v:shape>
          <o:OLEObject Type="Embed" ProgID="Equation.3" ShapeID="_x0000_i1579" DrawAspect="Content" ObjectID="_1755942525" r:id="rId1013"/>
        </w:object>
      </w:r>
      <w:r w:rsidRPr="00F829B6">
        <w:t xml:space="preserve"> is set to the higher layer parameter </w:t>
      </w:r>
      <w:r w:rsidRPr="00F829B6">
        <w:rPr>
          <w:i/>
        </w:rPr>
        <w:t>interval-DlHoppingConfigCommonModeA</w:t>
      </w:r>
      <w:r w:rsidRPr="00F829B6">
        <w:t xml:space="preserve">; </w:t>
      </w:r>
    </w:p>
    <w:p w14:paraId="17B0277B" w14:textId="77777777" w:rsidR="004A1AED" w:rsidRPr="00F829B6" w:rsidRDefault="004A1AED" w:rsidP="0074607E">
      <w:pPr>
        <w:pStyle w:val="B1"/>
        <w:widowControl w:val="0"/>
      </w:pPr>
      <w:r w:rsidRPr="00F829B6">
        <w:t>-</w:t>
      </w:r>
      <w:r w:rsidRPr="00F829B6">
        <w:tab/>
        <w:t xml:space="preserve">if </w:t>
      </w:r>
      <w:r w:rsidRPr="00F829B6">
        <w:rPr>
          <w:i/>
        </w:rPr>
        <w:t>mpdcch-pdsch-HoppingConfig-SC-MCCH</w:t>
      </w:r>
      <w:r w:rsidRPr="00F829B6">
        <w:t xml:space="preserve"> is set to CEModeB, </w:t>
      </w:r>
      <w:r w:rsidRPr="00F829B6">
        <w:rPr>
          <w:position w:val="-12"/>
        </w:rPr>
        <w:object w:dxaOrig="639" w:dyaOrig="380" w14:anchorId="107A3F77">
          <v:shape id="_x0000_i1580" type="#_x0000_t75" style="width:36.45pt;height:21.5pt" o:ole="">
            <v:imagedata r:id="rId1004" o:title=""/>
          </v:shape>
          <o:OLEObject Type="Embed" ProgID="Equation.3" ShapeID="_x0000_i1580" DrawAspect="Content" ObjectID="_1755942526" r:id="rId1014"/>
        </w:object>
      </w:r>
      <w:r w:rsidRPr="00F829B6">
        <w:t xml:space="preserve"> is set to the higher layer parameter </w:t>
      </w:r>
      <w:r w:rsidRPr="00F829B6">
        <w:rPr>
          <w:i/>
        </w:rPr>
        <w:t>interval-DlHoppingConfigCommonModeB.</w:t>
      </w:r>
    </w:p>
    <w:p w14:paraId="5BE75E51" w14:textId="77777777" w:rsidR="004A1AED" w:rsidRPr="00F829B6" w:rsidRDefault="004A1AED" w:rsidP="0074607E">
      <w:pPr>
        <w:widowControl w:val="0"/>
      </w:pPr>
      <w:r w:rsidRPr="00F829B6">
        <w:t>For PDSCH transmission associated with G-RNTI to BL/CE UEs,</w:t>
      </w:r>
    </w:p>
    <w:p w14:paraId="561A31F3" w14:textId="77777777" w:rsidR="004A1AED" w:rsidRPr="00F829B6" w:rsidRDefault="004A1AED" w:rsidP="0074607E">
      <w:pPr>
        <w:pStyle w:val="B1"/>
        <w:widowControl w:val="0"/>
      </w:pPr>
      <w:r w:rsidRPr="00F829B6">
        <w:t>-</w:t>
      </w:r>
      <w:r w:rsidRPr="00F829B6">
        <w:tab/>
        <w:t xml:space="preserve">if the higher layer parameter </w:t>
      </w:r>
      <w:r w:rsidRPr="00F829B6">
        <w:rPr>
          <w:i/>
        </w:rPr>
        <w:t>mpdcch-pdsch-CEmodeConfig-SC-MTCH</w:t>
      </w:r>
      <w:r w:rsidRPr="00F829B6">
        <w:t xml:space="preserve"> is set to CEModeA,</w:t>
      </w:r>
    </w:p>
    <w:p w14:paraId="45FB2007" w14:textId="77777777" w:rsidR="004A1AED" w:rsidRPr="00F829B6" w:rsidRDefault="004A1AED" w:rsidP="0074607E">
      <w:pPr>
        <w:pStyle w:val="B2"/>
        <w:widowControl w:val="0"/>
      </w:pPr>
      <w:r w:rsidRPr="00F829B6">
        <w:t>-</w:t>
      </w:r>
      <w:r w:rsidRPr="00F829B6">
        <w:tab/>
        <w:t xml:space="preserve">if the higher layer parameter </w:t>
      </w:r>
      <w:r w:rsidRPr="00F829B6">
        <w:rPr>
          <w:i/>
        </w:rPr>
        <w:t>mpdcch-pdsch-HoppingConfig-SC-MTCH</w:t>
      </w:r>
      <w:r w:rsidRPr="00F829B6">
        <w:t xml:space="preserve"> is set and the frequency hopping flag in DCI format 6-1A indicates frequency hopping, then frequency hopping of the PDSCH is enabled and </w:t>
      </w:r>
      <w:r w:rsidRPr="00F829B6">
        <w:rPr>
          <w:position w:val="-10"/>
        </w:rPr>
        <w:object w:dxaOrig="620" w:dyaOrig="340" w14:anchorId="3CE17C7E">
          <v:shape id="_x0000_i1581" type="#_x0000_t75" style="width:28.05pt;height:14.05pt" o:ole="">
            <v:imagedata r:id="rId1015" o:title=""/>
          </v:shape>
          <o:OLEObject Type="Embed" ProgID="Equation.3" ShapeID="_x0000_i1581" DrawAspect="Content" ObjectID="_1755942527" r:id="rId1016"/>
        </w:object>
      </w:r>
      <w:r w:rsidRPr="00F829B6">
        <w:t xml:space="preserve"> is set to the higher layer parameter </w:t>
      </w:r>
      <w:r w:rsidRPr="00F829B6">
        <w:rPr>
          <w:i/>
        </w:rPr>
        <w:t>interval-DlHoppingConfigCommonModeA</w:t>
      </w:r>
      <w:r w:rsidRPr="00F829B6">
        <w:t xml:space="preserve">, otherwise frequency hopping is not enabled; </w:t>
      </w:r>
    </w:p>
    <w:p w14:paraId="4E0883D5" w14:textId="77777777" w:rsidR="004A1AED" w:rsidRPr="00F829B6" w:rsidRDefault="004A1AED" w:rsidP="0074607E">
      <w:pPr>
        <w:pStyle w:val="B1"/>
        <w:widowControl w:val="0"/>
      </w:pPr>
      <w:r w:rsidRPr="00F829B6">
        <w:t>-</w:t>
      </w:r>
      <w:r w:rsidRPr="00F829B6">
        <w:tab/>
        <w:t xml:space="preserve">if the higher layer parameter </w:t>
      </w:r>
      <w:r w:rsidRPr="00F829B6">
        <w:rPr>
          <w:i/>
        </w:rPr>
        <w:t>mpdcch-pdsch-CEmodeConfig-SC-MTCH</w:t>
      </w:r>
      <w:r w:rsidRPr="00F829B6">
        <w:t xml:space="preserve"> is set to CEModeB,</w:t>
      </w:r>
    </w:p>
    <w:p w14:paraId="37B673AC" w14:textId="77777777" w:rsidR="004A1AED" w:rsidRPr="00F829B6" w:rsidRDefault="004A1AED" w:rsidP="0074607E">
      <w:pPr>
        <w:pStyle w:val="B2"/>
        <w:widowControl w:val="0"/>
        <w:rPr>
          <w:i/>
        </w:rPr>
      </w:pPr>
      <w:r w:rsidRPr="00F829B6">
        <w:t>-</w:t>
      </w:r>
      <w:r w:rsidRPr="00F829B6">
        <w:tab/>
        <w:t xml:space="preserve">if the higher layer parameter </w:t>
      </w:r>
      <w:r w:rsidRPr="00F829B6">
        <w:rPr>
          <w:i/>
        </w:rPr>
        <w:t>mpdcch-pdsch-HoppingConfig-SC-MTCH</w:t>
      </w:r>
      <w:r w:rsidRPr="00F829B6">
        <w:t xml:space="preserve"> is set, then frequency hopping of the PDSCH is enabled and </w:t>
      </w:r>
      <w:r w:rsidRPr="00F829B6">
        <w:rPr>
          <w:position w:val="-10"/>
        </w:rPr>
        <w:object w:dxaOrig="620" w:dyaOrig="340" w14:anchorId="3171B375">
          <v:shape id="_x0000_i1582" type="#_x0000_t75" style="width:28.05pt;height:14.05pt" o:ole="">
            <v:imagedata r:id="rId1017" o:title=""/>
          </v:shape>
          <o:OLEObject Type="Embed" ProgID="Equation.3" ShapeID="_x0000_i1582" DrawAspect="Content" ObjectID="_1755942528" r:id="rId1018"/>
        </w:object>
      </w:r>
      <w:r w:rsidRPr="00F829B6">
        <w:t xml:space="preserve"> is set to the higher layer parameter </w:t>
      </w:r>
      <w:r w:rsidRPr="00F829B6">
        <w:rPr>
          <w:i/>
        </w:rPr>
        <w:t>interval-DlHoppingConfigCommonModeB</w:t>
      </w:r>
      <w:r w:rsidRPr="00F829B6">
        <w:t>, otherwise frequency hopping is not enabled</w:t>
      </w:r>
      <w:r w:rsidRPr="00F829B6">
        <w:rPr>
          <w:i/>
        </w:rPr>
        <w:t>.</w:t>
      </w:r>
    </w:p>
    <w:p w14:paraId="6D805989" w14:textId="77777777" w:rsidR="007C5EEE" w:rsidRPr="00F829B6" w:rsidRDefault="007C5EEE" w:rsidP="0074607E">
      <w:pPr>
        <w:pStyle w:val="Heading3"/>
        <w:keepNext w:val="0"/>
        <w:keepLines w:val="0"/>
        <w:widowControl w:val="0"/>
      </w:pPr>
      <w:r w:rsidRPr="00F829B6">
        <w:t>6.4.2</w:t>
      </w:r>
      <w:r w:rsidRPr="00F829B6">
        <w:tab/>
        <w:t>Slot/subslot-based</w:t>
      </w:r>
      <w:r w:rsidRPr="00F829B6">
        <w:rPr>
          <w:i/>
        </w:rPr>
        <w:t xml:space="preserve"> </w:t>
      </w:r>
      <w:r w:rsidRPr="00F829B6">
        <w:t>physical downlink shared channel</w:t>
      </w:r>
    </w:p>
    <w:p w14:paraId="6FF7C49E" w14:textId="77777777" w:rsidR="007C5EEE" w:rsidRPr="00F829B6" w:rsidRDefault="007C5EEE" w:rsidP="0074607E">
      <w:pPr>
        <w:widowControl w:val="0"/>
      </w:pPr>
      <w:r w:rsidRPr="00F829B6">
        <w:t>For slot or subslot-based PDSCH</w:t>
      </w:r>
      <w:r w:rsidR="001D44C4">
        <w:t>, in this specification referred to as slot-PDSCH and subslot-PDSCH respectively</w:t>
      </w:r>
      <w:r w:rsidRPr="00F829B6">
        <w:t>, the following additions and exceptions hold in addition to those in clause 6.4:</w:t>
      </w:r>
    </w:p>
    <w:p w14:paraId="0F3ED850" w14:textId="77777777" w:rsidR="007C5EEE" w:rsidRPr="00F829B6" w:rsidRDefault="007C5EEE" w:rsidP="0074607E">
      <w:pPr>
        <w:pStyle w:val="B1"/>
        <w:widowControl w:val="0"/>
      </w:pPr>
      <w:r w:rsidRPr="00F829B6">
        <w:t>-</w:t>
      </w:r>
      <w:r w:rsidRPr="00F829B6">
        <w:tab/>
        <w:t>PDSCH is not mapped to resource elements</w:t>
      </w:r>
      <w:r w:rsidR="001D44C4" w:rsidRPr="001D44C4">
        <w:t xml:space="preserve"> </w:t>
      </w:r>
      <w:r w:rsidR="001D44C4">
        <w:t>of SCCEs</w:t>
      </w:r>
      <w:r w:rsidRPr="00F829B6">
        <w:t xml:space="preserve"> used by the associated SPDCCH, or </w:t>
      </w:r>
      <w:r w:rsidR="001D44C4">
        <w:t xml:space="preserve">resource elements </w:t>
      </w:r>
      <w:r w:rsidRPr="00F829B6">
        <w:t>used for UE-specific reference signals associated with SPDCCH</w:t>
      </w:r>
    </w:p>
    <w:p w14:paraId="78FD32BA" w14:textId="77777777" w:rsidR="001D44C4" w:rsidRDefault="007C5EEE" w:rsidP="0074607E">
      <w:pPr>
        <w:pStyle w:val="B1"/>
        <w:widowControl w:val="0"/>
        <w:rPr>
          <w:rFonts w:eastAsia="MS Mincho"/>
          <w:lang w:eastAsia="ja-JP"/>
        </w:rPr>
      </w:pPr>
      <w:r w:rsidRPr="00F829B6">
        <w:rPr>
          <w:rFonts w:eastAsia="MS Mincho"/>
          <w:lang w:eastAsia="ja-JP"/>
        </w:rPr>
        <w:t>-</w:t>
      </w:r>
      <w:r w:rsidRPr="00F829B6">
        <w:rPr>
          <w:rFonts w:eastAsia="MS Mincho"/>
          <w:lang w:eastAsia="ja-JP"/>
        </w:rPr>
        <w:tab/>
        <w:t>In case of slot-PDSCH</w:t>
      </w:r>
      <w:r w:rsidR="001D44C4">
        <w:rPr>
          <w:rFonts w:eastAsia="MS Mincho"/>
          <w:lang w:eastAsia="ja-JP"/>
        </w:rPr>
        <w:t>:</w:t>
      </w:r>
      <w:r w:rsidRPr="00F829B6">
        <w:rPr>
          <w:rFonts w:eastAsia="MS Mincho"/>
          <w:lang w:eastAsia="ja-JP"/>
        </w:rPr>
        <w:t xml:space="preserve"> </w:t>
      </w:r>
    </w:p>
    <w:p w14:paraId="248FF638" w14:textId="77777777" w:rsidR="001D44C4" w:rsidRPr="001D44C4" w:rsidRDefault="001D44C4" w:rsidP="0074607E">
      <w:pPr>
        <w:pStyle w:val="B2"/>
        <w:widowControl w:val="0"/>
      </w:pPr>
      <w:r>
        <w:rPr>
          <w:rFonts w:eastAsia="MS Mincho"/>
          <w:lang w:eastAsia="ja-JP"/>
        </w:rPr>
        <w:t>-</w:t>
      </w:r>
      <w:r>
        <w:rPr>
          <w:rFonts w:eastAsia="MS Mincho"/>
          <w:lang w:eastAsia="ja-JP"/>
        </w:rPr>
        <w:tab/>
      </w:r>
      <w:r w:rsidR="007C5EEE" w:rsidRPr="00F829B6">
        <w:t xml:space="preserve">the mapping to resource elements </w:t>
      </w:r>
      <w:r w:rsidR="007C5EEE" w:rsidRPr="00F829B6">
        <w:rPr>
          <w:position w:val="-10"/>
        </w:rPr>
        <w:object w:dxaOrig="440" w:dyaOrig="300" w14:anchorId="71FE667E">
          <v:shape id="_x0000_i1583" type="#_x0000_t75" style="width:21.5pt;height:14.05pt" o:ole="">
            <v:imagedata r:id="rId1019" o:title=""/>
          </v:shape>
          <o:OLEObject Type="Embed" ProgID="Equation.3" ShapeID="_x0000_i1583" DrawAspect="Content" ObjectID="_1755942529" r:id="rId1020"/>
        </w:object>
      </w:r>
      <w:r w:rsidR="007C5EEE" w:rsidRPr="00F829B6">
        <w:t xml:space="preserve"> on antenna port </w:t>
      </w:r>
      <w:r w:rsidR="007C5EEE" w:rsidRPr="00F829B6">
        <w:rPr>
          <w:position w:val="-10"/>
        </w:rPr>
        <w:object w:dxaOrig="200" w:dyaOrig="240" w14:anchorId="47AEEB8E">
          <v:shape id="_x0000_i1584" type="#_x0000_t75" style="width:14.05pt;height:14.05pt" o:ole="">
            <v:imagedata r:id="rId81" o:title=""/>
          </v:shape>
          <o:OLEObject Type="Embed" ProgID="Equation.3" ShapeID="_x0000_i1584" DrawAspect="Content" ObjectID="_1755942530" r:id="rId1021"/>
        </w:object>
      </w:r>
      <w:r w:rsidR="007C5EEE" w:rsidRPr="00F829B6">
        <w:t xml:space="preserve"> not reserved for other purposes shall be in increasing order of first the index </w:t>
      </w:r>
      <w:r w:rsidR="007C5EEE" w:rsidRPr="00F829B6">
        <w:rPr>
          <w:position w:val="-6"/>
        </w:rPr>
        <w:object w:dxaOrig="180" w:dyaOrig="260" w14:anchorId="1C8F8320">
          <v:shape id="_x0000_i1585" type="#_x0000_t75" style="width:14.05pt;height:14.05pt" o:ole="">
            <v:imagedata r:id="rId861" o:title=""/>
          </v:shape>
          <o:OLEObject Type="Embed" ProgID="Equation.3" ShapeID="_x0000_i1585" DrawAspect="Content" ObjectID="_1755942531" r:id="rId1022"/>
        </w:object>
      </w:r>
      <w:r w:rsidR="007C5EEE" w:rsidRPr="00F829B6">
        <w:rPr>
          <w:rFonts w:eastAsia="Batang" w:hint="eastAsia"/>
          <w:lang w:eastAsia="ko-KR"/>
        </w:rPr>
        <w:t xml:space="preserve"> over the assigned physical resource blocks</w:t>
      </w:r>
      <w:r w:rsidR="007C5EEE" w:rsidRPr="00F829B6">
        <w:t xml:space="preserve"> and then the index</w:t>
      </w:r>
      <w:r w:rsidR="007C5EEE" w:rsidRPr="00F829B6">
        <w:rPr>
          <w:position w:val="-6"/>
        </w:rPr>
        <w:object w:dxaOrig="139" w:dyaOrig="260" w14:anchorId="48A6229D">
          <v:shape id="_x0000_i1586" type="#_x0000_t75" style="width:7.5pt;height:14.05pt" o:ole="">
            <v:imagedata r:id="rId863" o:title=""/>
          </v:shape>
          <o:OLEObject Type="Embed" ProgID="Equation.3" ShapeID="_x0000_i1586" DrawAspect="Content" ObjectID="_1755942532" r:id="rId1023"/>
        </w:object>
      </w:r>
      <w:r w:rsidR="007C5EEE" w:rsidRPr="00F829B6">
        <w:t>, for the slot of the assigned physical resources in the subframe</w:t>
      </w:r>
      <w:r w:rsidRPr="001D44C4">
        <w:t>, and</w:t>
      </w:r>
    </w:p>
    <w:p w14:paraId="41E58481" w14:textId="77777777" w:rsidR="007C5EEE" w:rsidRPr="00F829B6" w:rsidRDefault="001D44C4" w:rsidP="0074607E">
      <w:pPr>
        <w:pStyle w:val="B2"/>
        <w:widowControl w:val="0"/>
      </w:pPr>
      <w:r w:rsidRPr="001D44C4">
        <w:t>-</w:t>
      </w:r>
      <w:r w:rsidRPr="001D44C4">
        <w:tab/>
        <w:t xml:space="preserve">in case of </w:t>
      </w:r>
      <w:r w:rsidRPr="001D44C4">
        <w:rPr>
          <w:lang w:val="en-US"/>
        </w:rPr>
        <w:t>UE-specific reference signals, the PDSCH is not mapped to any physical resource blocks carrying PBCH</w:t>
      </w:r>
      <w:r w:rsidR="007C5EEE" w:rsidRPr="00F829B6">
        <w:t>.</w:t>
      </w:r>
    </w:p>
    <w:p w14:paraId="1D19319E" w14:textId="77777777" w:rsidR="007C5EEE" w:rsidRPr="00F829B6" w:rsidRDefault="007C5EEE" w:rsidP="0074607E">
      <w:pPr>
        <w:pStyle w:val="B1"/>
        <w:widowControl w:val="0"/>
        <w:rPr>
          <w:rFonts w:eastAsia="MS Mincho"/>
          <w:lang w:eastAsia="ja-JP"/>
        </w:rPr>
      </w:pPr>
      <w:r w:rsidRPr="00F829B6">
        <w:rPr>
          <w:rFonts w:eastAsia="MS Mincho"/>
          <w:lang w:eastAsia="ja-JP"/>
        </w:rPr>
        <w:t>-</w:t>
      </w:r>
      <w:r w:rsidRPr="00F829B6">
        <w:rPr>
          <w:rFonts w:eastAsia="MS Mincho"/>
          <w:lang w:eastAsia="ja-JP"/>
        </w:rPr>
        <w:tab/>
        <w:t>In case of subslot-PDSCH:</w:t>
      </w:r>
    </w:p>
    <w:p w14:paraId="6A912B53" w14:textId="77777777" w:rsidR="001D44C4" w:rsidRPr="001D44C4" w:rsidRDefault="007C5EEE" w:rsidP="0074607E">
      <w:pPr>
        <w:pStyle w:val="B2"/>
        <w:widowControl w:val="0"/>
      </w:pPr>
      <w:r w:rsidRPr="00F829B6">
        <w:t>-</w:t>
      </w:r>
      <w:r w:rsidRPr="00F829B6">
        <w:tab/>
        <w:t xml:space="preserve">the mapping to resource elements </w:t>
      </w:r>
      <w:r w:rsidRPr="00F829B6">
        <w:rPr>
          <w:position w:val="-10"/>
        </w:rPr>
        <w:object w:dxaOrig="440" w:dyaOrig="300" w14:anchorId="288ABF86">
          <v:shape id="_x0000_i1587" type="#_x0000_t75" style="width:21.5pt;height:14.05pt" o:ole="">
            <v:imagedata r:id="rId1019" o:title=""/>
          </v:shape>
          <o:OLEObject Type="Embed" ProgID="Equation.3" ShapeID="_x0000_i1587" DrawAspect="Content" ObjectID="_1755942533" r:id="rId1024"/>
        </w:object>
      </w:r>
      <w:r w:rsidRPr="00F829B6">
        <w:t xml:space="preserve"> on antenna port </w:t>
      </w:r>
      <w:r w:rsidRPr="00F829B6">
        <w:rPr>
          <w:position w:val="-10"/>
        </w:rPr>
        <w:object w:dxaOrig="200" w:dyaOrig="240" w14:anchorId="6DE22D07">
          <v:shape id="_x0000_i1588" type="#_x0000_t75" style="width:14.05pt;height:14.05pt" o:ole="">
            <v:imagedata r:id="rId81" o:title=""/>
          </v:shape>
          <o:OLEObject Type="Embed" ProgID="Equation.3" ShapeID="_x0000_i1588" DrawAspect="Content" ObjectID="_1755942534" r:id="rId1025"/>
        </w:object>
      </w:r>
      <w:r w:rsidRPr="00F829B6">
        <w:t xml:space="preserve"> not reserved for other purposes shall be in increasing order of first the index </w:t>
      </w:r>
      <w:r w:rsidRPr="00F829B6">
        <w:rPr>
          <w:position w:val="-6"/>
        </w:rPr>
        <w:object w:dxaOrig="180" w:dyaOrig="260" w14:anchorId="18E64BF9">
          <v:shape id="_x0000_i1589" type="#_x0000_t75" style="width:14.05pt;height:14.05pt" o:ole="">
            <v:imagedata r:id="rId861" o:title=""/>
          </v:shape>
          <o:OLEObject Type="Embed" ProgID="Equation.3" ShapeID="_x0000_i1589" DrawAspect="Content" ObjectID="_1755942535" r:id="rId1026"/>
        </w:object>
      </w:r>
      <w:r w:rsidRPr="00F829B6">
        <w:rPr>
          <w:rFonts w:eastAsia="Batang" w:hint="eastAsia"/>
          <w:lang w:eastAsia="ko-KR"/>
        </w:rPr>
        <w:t xml:space="preserve"> over the assigned physical resource blocks</w:t>
      </w:r>
      <w:r w:rsidRPr="00F829B6">
        <w:t xml:space="preserve"> and then the index</w:t>
      </w:r>
      <w:r w:rsidRPr="00F829B6">
        <w:rPr>
          <w:position w:val="-6"/>
        </w:rPr>
        <w:object w:dxaOrig="139" w:dyaOrig="260" w14:anchorId="55FD4E9F">
          <v:shape id="_x0000_i1590" type="#_x0000_t75" style="width:7.5pt;height:14.05pt" o:ole="">
            <v:imagedata r:id="rId863" o:title=""/>
          </v:shape>
          <o:OLEObject Type="Embed" ProgID="Equation.3" ShapeID="_x0000_i1590" DrawAspect="Content" ObjectID="_1755942536" r:id="rId1027"/>
        </w:object>
      </w:r>
      <w:r w:rsidRPr="00F829B6">
        <w:t xml:space="preserve">, starting from </w:t>
      </w:r>
      <w:r w:rsidRPr="00F829B6">
        <w:rPr>
          <w:position w:val="-12"/>
        </w:rPr>
        <w:object w:dxaOrig="220" w:dyaOrig="360" w14:anchorId="71BE0852">
          <v:shape id="_x0000_i1591" type="#_x0000_t75" style="width:7.5pt;height:14.05pt" o:ole="">
            <v:imagedata r:id="rId1028" o:title=""/>
          </v:shape>
          <o:OLEObject Type="Embed" ProgID="Equation.3" ShapeID="_x0000_i1591" DrawAspect="Content" ObjectID="_1755942537" r:id="rId1029"/>
        </w:object>
      </w:r>
      <w:r w:rsidRPr="00F829B6">
        <w:t xml:space="preserve">given in Table 6.4.2-1. The starting value </w:t>
      </w:r>
      <w:r w:rsidRPr="00F829B6">
        <w:rPr>
          <w:position w:val="-12"/>
        </w:rPr>
        <w:object w:dxaOrig="220" w:dyaOrig="360" w14:anchorId="22521479">
          <v:shape id="_x0000_i1592" type="#_x0000_t75" style="width:7.5pt;height:14.05pt" o:ole="">
            <v:imagedata r:id="rId1030" o:title=""/>
          </v:shape>
          <o:OLEObject Type="Embed" ProgID="Equation.3" ShapeID="_x0000_i1592" DrawAspect="Content" ObjectID="_1755942538" r:id="rId1031"/>
        </w:object>
      </w:r>
      <w:r w:rsidRPr="00F829B6">
        <w:t xml:space="preserve">and the value range of </w:t>
      </w:r>
      <w:r w:rsidRPr="00F829B6">
        <w:rPr>
          <w:position w:val="-6"/>
        </w:rPr>
        <w:object w:dxaOrig="139" w:dyaOrig="260" w14:anchorId="41E821FA">
          <v:shape id="_x0000_i1593" type="#_x0000_t75" style="width:7.5pt;height:14.05pt" o:ole="">
            <v:imagedata r:id="rId863" o:title=""/>
          </v:shape>
          <o:OLEObject Type="Embed" ProgID="Equation.3" ShapeID="_x0000_i1593" DrawAspect="Content" ObjectID="_1755942539" r:id="rId1032"/>
        </w:object>
      </w:r>
      <w:r w:rsidRPr="00F829B6">
        <w:t xml:space="preserve"> depends on the number of symbols used for PDCCH and the subslot </w:t>
      </w:r>
      <w:r w:rsidR="001D44C4">
        <w:t>number</w:t>
      </w:r>
      <w:r w:rsidRPr="00F829B6">
        <w:t xml:space="preserve"> in the subframe, according to Table 6.4.2-1</w:t>
      </w:r>
      <w:r w:rsidR="001D44C4" w:rsidRPr="001D44C4">
        <w:t>, and</w:t>
      </w:r>
    </w:p>
    <w:p w14:paraId="5E380071" w14:textId="77777777" w:rsidR="001D44C4" w:rsidRPr="001D44C4" w:rsidRDefault="001D44C4" w:rsidP="0074607E">
      <w:pPr>
        <w:pStyle w:val="B2"/>
        <w:widowControl w:val="0"/>
        <w:rPr>
          <w:lang w:val="en-US"/>
        </w:rPr>
      </w:pPr>
      <w:r w:rsidRPr="001D44C4">
        <w:t>-</w:t>
      </w:r>
      <w:r w:rsidRPr="001D44C4">
        <w:tab/>
      </w:r>
      <w:r w:rsidRPr="001D44C4">
        <w:rPr>
          <w:lang w:val="en-US"/>
        </w:rPr>
        <w:t xml:space="preserve">in case of UE-specific reference signals, </w:t>
      </w:r>
    </w:p>
    <w:p w14:paraId="2575E178" w14:textId="77777777" w:rsidR="001D44C4" w:rsidRPr="001D44C4" w:rsidRDefault="001D44C4" w:rsidP="0074607E">
      <w:pPr>
        <w:pStyle w:val="B3"/>
        <w:widowControl w:val="0"/>
      </w:pPr>
      <w:r w:rsidRPr="001D44C4">
        <w:rPr>
          <w:lang w:val="en-US"/>
        </w:rPr>
        <w:t>-</w:t>
      </w:r>
      <w:r w:rsidRPr="001D44C4">
        <w:rPr>
          <w:lang w:val="en-US"/>
        </w:rPr>
        <w:tab/>
        <w:t xml:space="preserve">the PDSCH is not mapped to any physical resource blocks in frequency domain </w:t>
      </w:r>
      <w:r w:rsidRPr="001D44C4">
        <w:t xml:space="preserve">carrying </w:t>
      </w:r>
      <w:r w:rsidRPr="001D44C4">
        <w:rPr>
          <w:rFonts w:hint="eastAsia"/>
          <w:lang w:eastAsia="zh-CN"/>
        </w:rPr>
        <w:t xml:space="preserve">PBCH or </w:t>
      </w:r>
      <w:r w:rsidRPr="001D44C4">
        <w:rPr>
          <w:lang w:eastAsia="zh-CN"/>
        </w:rPr>
        <w:t>synchronization signals for the OFDM symbols of the given subslot.</w:t>
      </w:r>
    </w:p>
    <w:p w14:paraId="36577A15" w14:textId="77777777" w:rsidR="007C5EEE" w:rsidRPr="00F829B6" w:rsidRDefault="001D44C4" w:rsidP="0074607E">
      <w:pPr>
        <w:pStyle w:val="B3"/>
        <w:widowControl w:val="0"/>
      </w:pPr>
      <w:r w:rsidRPr="001D44C4">
        <w:t>-</w:t>
      </w:r>
      <w:r w:rsidRPr="001D44C4">
        <w:tab/>
        <w:t xml:space="preserve">and in case </w:t>
      </w:r>
      <w:r w:rsidRPr="001D44C4">
        <w:rPr>
          <w:lang w:val="en-US"/>
        </w:rPr>
        <w:t xml:space="preserve">the DCI associated with the subslot-PDSCH indicates the absence of the UE-specific reference signals </w:t>
      </w:r>
      <w:r w:rsidRPr="001D44C4">
        <w:t xml:space="preserve">(see </w:t>
      </w:r>
      <w:r w:rsidRPr="001D44C4">
        <w:rPr>
          <w:i/>
        </w:rPr>
        <w:t>DMRS position indicat</w:t>
      </w:r>
      <w:r w:rsidRPr="001D44C4">
        <w:rPr>
          <w:rFonts w:hint="eastAsia"/>
          <w:i/>
          <w:lang w:eastAsia="zh-CN"/>
        </w:rPr>
        <w:t>or</w:t>
      </w:r>
      <w:r w:rsidRPr="001D44C4">
        <w:t xml:space="preserve"> field in 3GPP TS 36.212 [3]), </w:t>
      </w:r>
      <w:r w:rsidRPr="001D44C4">
        <w:rPr>
          <w:lang w:val="en-US"/>
        </w:rPr>
        <w:t>the PDSCH is not mapped to any physical resource blocks in frequency domain that carried PBCH or synchronization signals for the OFDM symbols of the previous subslot</w:t>
      </w:r>
      <w:r w:rsidR="007C5EEE" w:rsidRPr="00F829B6">
        <w:t>.</w:t>
      </w:r>
    </w:p>
    <w:p w14:paraId="54F34807" w14:textId="77777777" w:rsidR="007C5EEE" w:rsidRPr="00F829B6" w:rsidRDefault="007C5EEE" w:rsidP="0074607E">
      <w:pPr>
        <w:pStyle w:val="TH"/>
        <w:keepNext w:val="0"/>
        <w:keepLines w:val="0"/>
        <w:widowControl w:val="0"/>
      </w:pPr>
      <w:r w:rsidRPr="00F829B6">
        <w:rPr>
          <w:rFonts w:eastAsia="MS Mincho"/>
          <w:lang w:eastAsia="ja-JP"/>
        </w:rPr>
        <w:t xml:space="preserve">Table 6.4.2-1: Starting value of index </w:t>
      </w:r>
      <w:r w:rsidRPr="00F829B6">
        <w:rPr>
          <w:position w:val="-6"/>
        </w:rPr>
        <w:object w:dxaOrig="139" w:dyaOrig="260" w14:anchorId="016C3A42">
          <v:shape id="_x0000_i1594" type="#_x0000_t75" style="width:7.5pt;height:14.05pt" o:ole="">
            <v:imagedata r:id="rId1033" o:title=""/>
          </v:shape>
          <o:OLEObject Type="Embed" ProgID="Equation.3" ShapeID="_x0000_i1594" DrawAspect="Content" ObjectID="_1755942540" r:id="rId1034"/>
        </w:object>
      </w:r>
      <w:r w:rsidRPr="00F829B6">
        <w:t xml:space="preserve">, i.e. </w:t>
      </w:r>
      <w:r w:rsidRPr="00F829B6">
        <w:rPr>
          <w:position w:val="-12"/>
        </w:rPr>
        <w:object w:dxaOrig="220" w:dyaOrig="360" w14:anchorId="30039F90">
          <v:shape id="_x0000_i1595" type="#_x0000_t75" style="width:14.05pt;height:14.05pt" o:ole="">
            <v:imagedata r:id="rId1035" o:title=""/>
          </v:shape>
          <o:OLEObject Type="Embed" ProgID="Equation.3" ShapeID="_x0000_i1595" DrawAspect="Content" ObjectID="_1755942541" r:id="rId1036"/>
        </w:object>
      </w:r>
      <w:r w:rsidRPr="00F829B6">
        <w:t>, for subslot PDSCH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9"/>
        <w:gridCol w:w="851"/>
        <w:gridCol w:w="708"/>
        <w:gridCol w:w="709"/>
        <w:gridCol w:w="709"/>
        <w:gridCol w:w="709"/>
        <w:gridCol w:w="703"/>
      </w:tblGrid>
      <w:tr w:rsidR="007C5EEE" w:rsidRPr="00F829B6" w14:paraId="3CEC1965" w14:textId="77777777" w:rsidTr="00F03850">
        <w:trPr>
          <w:jc w:val="center"/>
        </w:trPr>
        <w:tc>
          <w:tcPr>
            <w:tcW w:w="3549" w:type="dxa"/>
            <w:vMerge w:val="restart"/>
            <w:shd w:val="clear" w:color="auto" w:fill="auto"/>
          </w:tcPr>
          <w:p w14:paraId="141F0A90" w14:textId="77777777" w:rsidR="007C5EEE" w:rsidRPr="00F829B6" w:rsidRDefault="007C5EEE" w:rsidP="0074607E">
            <w:pPr>
              <w:pStyle w:val="TAH"/>
              <w:keepNext w:val="0"/>
              <w:keepLines w:val="0"/>
              <w:widowControl w:val="0"/>
            </w:pPr>
            <w:r w:rsidRPr="00F829B6">
              <w:t>Number of symbols used for PDCCH</w:t>
            </w:r>
          </w:p>
        </w:tc>
        <w:tc>
          <w:tcPr>
            <w:tcW w:w="4389" w:type="dxa"/>
            <w:gridSpan w:val="6"/>
            <w:shd w:val="clear" w:color="auto" w:fill="auto"/>
          </w:tcPr>
          <w:p w14:paraId="05E4FDDF" w14:textId="77777777" w:rsidR="007C5EEE" w:rsidRPr="00F829B6" w:rsidRDefault="007C5EEE" w:rsidP="0074607E">
            <w:pPr>
              <w:pStyle w:val="TAH"/>
              <w:keepNext w:val="0"/>
              <w:keepLines w:val="0"/>
              <w:widowControl w:val="0"/>
            </w:pPr>
            <w:r w:rsidRPr="00F829B6">
              <w:t>Downlink subslot index</w:t>
            </w:r>
          </w:p>
        </w:tc>
      </w:tr>
      <w:tr w:rsidR="007C5EEE" w:rsidRPr="00F829B6" w14:paraId="60FC7BB8" w14:textId="77777777" w:rsidTr="00F03850">
        <w:trPr>
          <w:jc w:val="center"/>
        </w:trPr>
        <w:tc>
          <w:tcPr>
            <w:tcW w:w="3549" w:type="dxa"/>
            <w:vMerge/>
            <w:shd w:val="clear" w:color="auto" w:fill="auto"/>
          </w:tcPr>
          <w:p w14:paraId="4897192C" w14:textId="77777777" w:rsidR="007C5EEE" w:rsidRPr="00F829B6" w:rsidRDefault="007C5EEE" w:rsidP="0074607E">
            <w:pPr>
              <w:pStyle w:val="TAH"/>
              <w:keepNext w:val="0"/>
              <w:keepLines w:val="0"/>
              <w:widowControl w:val="0"/>
            </w:pPr>
          </w:p>
        </w:tc>
        <w:tc>
          <w:tcPr>
            <w:tcW w:w="851" w:type="dxa"/>
            <w:shd w:val="clear" w:color="auto" w:fill="auto"/>
          </w:tcPr>
          <w:p w14:paraId="67AD92E2" w14:textId="77777777" w:rsidR="007C5EEE" w:rsidRPr="00F829B6" w:rsidRDefault="007C5EEE" w:rsidP="0074607E">
            <w:pPr>
              <w:pStyle w:val="TAH"/>
              <w:keepNext w:val="0"/>
              <w:keepLines w:val="0"/>
              <w:widowControl w:val="0"/>
            </w:pPr>
            <w:r w:rsidRPr="00F829B6">
              <w:t>#0</w:t>
            </w:r>
          </w:p>
        </w:tc>
        <w:tc>
          <w:tcPr>
            <w:tcW w:w="708" w:type="dxa"/>
            <w:shd w:val="clear" w:color="auto" w:fill="auto"/>
          </w:tcPr>
          <w:p w14:paraId="08E8E982" w14:textId="77777777" w:rsidR="007C5EEE" w:rsidRPr="00F829B6" w:rsidRDefault="007C5EEE" w:rsidP="0074607E">
            <w:pPr>
              <w:pStyle w:val="TAH"/>
              <w:keepNext w:val="0"/>
              <w:keepLines w:val="0"/>
              <w:widowControl w:val="0"/>
            </w:pPr>
            <w:r w:rsidRPr="00F829B6">
              <w:t>#1</w:t>
            </w:r>
          </w:p>
        </w:tc>
        <w:tc>
          <w:tcPr>
            <w:tcW w:w="709" w:type="dxa"/>
            <w:shd w:val="clear" w:color="auto" w:fill="auto"/>
          </w:tcPr>
          <w:p w14:paraId="6A52C7F0" w14:textId="77777777" w:rsidR="007C5EEE" w:rsidRPr="00F829B6" w:rsidRDefault="007C5EEE" w:rsidP="0074607E">
            <w:pPr>
              <w:pStyle w:val="TAH"/>
              <w:keepNext w:val="0"/>
              <w:keepLines w:val="0"/>
              <w:widowControl w:val="0"/>
            </w:pPr>
            <w:r w:rsidRPr="00F829B6">
              <w:t>#2</w:t>
            </w:r>
          </w:p>
        </w:tc>
        <w:tc>
          <w:tcPr>
            <w:tcW w:w="709" w:type="dxa"/>
            <w:shd w:val="clear" w:color="auto" w:fill="auto"/>
          </w:tcPr>
          <w:p w14:paraId="04CD265F" w14:textId="77777777" w:rsidR="007C5EEE" w:rsidRPr="00F829B6" w:rsidRDefault="007C5EEE" w:rsidP="0074607E">
            <w:pPr>
              <w:pStyle w:val="TAH"/>
              <w:keepNext w:val="0"/>
              <w:keepLines w:val="0"/>
              <w:widowControl w:val="0"/>
            </w:pPr>
            <w:r w:rsidRPr="00F829B6">
              <w:t>#3</w:t>
            </w:r>
          </w:p>
        </w:tc>
        <w:tc>
          <w:tcPr>
            <w:tcW w:w="709" w:type="dxa"/>
            <w:shd w:val="clear" w:color="auto" w:fill="auto"/>
          </w:tcPr>
          <w:p w14:paraId="4D45B85E" w14:textId="77777777" w:rsidR="007C5EEE" w:rsidRPr="00F829B6" w:rsidRDefault="007C5EEE" w:rsidP="0074607E">
            <w:pPr>
              <w:pStyle w:val="TAH"/>
              <w:keepNext w:val="0"/>
              <w:keepLines w:val="0"/>
              <w:widowControl w:val="0"/>
            </w:pPr>
            <w:r w:rsidRPr="00F829B6">
              <w:t>#4</w:t>
            </w:r>
          </w:p>
        </w:tc>
        <w:tc>
          <w:tcPr>
            <w:tcW w:w="703" w:type="dxa"/>
            <w:shd w:val="clear" w:color="auto" w:fill="auto"/>
          </w:tcPr>
          <w:p w14:paraId="06BECE49" w14:textId="77777777" w:rsidR="007C5EEE" w:rsidRPr="00F829B6" w:rsidRDefault="007C5EEE" w:rsidP="0074607E">
            <w:pPr>
              <w:pStyle w:val="TAH"/>
              <w:keepNext w:val="0"/>
              <w:keepLines w:val="0"/>
              <w:widowControl w:val="0"/>
            </w:pPr>
            <w:r w:rsidRPr="00F829B6">
              <w:t>#5</w:t>
            </w:r>
          </w:p>
        </w:tc>
      </w:tr>
      <w:tr w:rsidR="007C5EEE" w:rsidRPr="00F829B6" w14:paraId="6EC24B38" w14:textId="77777777" w:rsidTr="00F03850">
        <w:trPr>
          <w:jc w:val="center"/>
        </w:trPr>
        <w:tc>
          <w:tcPr>
            <w:tcW w:w="3549" w:type="dxa"/>
            <w:shd w:val="clear" w:color="auto" w:fill="auto"/>
          </w:tcPr>
          <w:p w14:paraId="51231A55" w14:textId="77777777" w:rsidR="007C5EEE" w:rsidRPr="00F829B6" w:rsidRDefault="007C5EEE" w:rsidP="0074607E">
            <w:pPr>
              <w:pStyle w:val="TAC"/>
              <w:keepNext w:val="0"/>
              <w:keepLines w:val="0"/>
              <w:widowControl w:val="0"/>
            </w:pPr>
            <w:r w:rsidRPr="00F829B6">
              <w:t>1</w:t>
            </w:r>
          </w:p>
        </w:tc>
        <w:tc>
          <w:tcPr>
            <w:tcW w:w="851" w:type="dxa"/>
            <w:shd w:val="clear" w:color="auto" w:fill="auto"/>
          </w:tcPr>
          <w:p w14:paraId="4AB61C93" w14:textId="77777777" w:rsidR="007C5EEE" w:rsidRPr="00F829B6" w:rsidRDefault="007C5EEE" w:rsidP="0074607E">
            <w:pPr>
              <w:pStyle w:val="TAC"/>
              <w:keepNext w:val="0"/>
              <w:keepLines w:val="0"/>
              <w:widowControl w:val="0"/>
            </w:pPr>
            <w:r w:rsidRPr="00F829B6">
              <w:t>1</w:t>
            </w:r>
          </w:p>
        </w:tc>
        <w:tc>
          <w:tcPr>
            <w:tcW w:w="708" w:type="dxa"/>
            <w:shd w:val="clear" w:color="auto" w:fill="auto"/>
          </w:tcPr>
          <w:p w14:paraId="47730A3E" w14:textId="77777777" w:rsidR="007C5EEE" w:rsidRPr="00F829B6" w:rsidRDefault="007C5EEE" w:rsidP="0074607E">
            <w:pPr>
              <w:pStyle w:val="TAC"/>
              <w:keepNext w:val="0"/>
              <w:keepLines w:val="0"/>
              <w:widowControl w:val="0"/>
            </w:pPr>
            <w:r w:rsidRPr="00F829B6">
              <w:t>3</w:t>
            </w:r>
          </w:p>
        </w:tc>
        <w:tc>
          <w:tcPr>
            <w:tcW w:w="709" w:type="dxa"/>
            <w:shd w:val="clear" w:color="auto" w:fill="auto"/>
          </w:tcPr>
          <w:p w14:paraId="235CDA5F" w14:textId="77777777" w:rsidR="007C5EEE" w:rsidRPr="00F829B6" w:rsidRDefault="007C5EEE" w:rsidP="0074607E">
            <w:pPr>
              <w:pStyle w:val="TAC"/>
              <w:keepNext w:val="0"/>
              <w:keepLines w:val="0"/>
              <w:widowControl w:val="0"/>
            </w:pPr>
            <w:r w:rsidRPr="00F829B6">
              <w:t>5</w:t>
            </w:r>
          </w:p>
        </w:tc>
        <w:tc>
          <w:tcPr>
            <w:tcW w:w="709" w:type="dxa"/>
            <w:shd w:val="clear" w:color="auto" w:fill="auto"/>
          </w:tcPr>
          <w:p w14:paraId="3C322CED" w14:textId="77777777" w:rsidR="007C5EEE" w:rsidRPr="00F829B6" w:rsidRDefault="007C5EEE" w:rsidP="0074607E">
            <w:pPr>
              <w:pStyle w:val="TAC"/>
              <w:keepNext w:val="0"/>
              <w:keepLines w:val="0"/>
              <w:widowControl w:val="0"/>
            </w:pPr>
            <w:r w:rsidRPr="00F829B6">
              <w:t>0</w:t>
            </w:r>
          </w:p>
        </w:tc>
        <w:tc>
          <w:tcPr>
            <w:tcW w:w="709" w:type="dxa"/>
            <w:shd w:val="clear" w:color="auto" w:fill="auto"/>
          </w:tcPr>
          <w:p w14:paraId="6BF265B3" w14:textId="77777777" w:rsidR="007C5EEE" w:rsidRPr="00F829B6" w:rsidRDefault="007C5EEE" w:rsidP="0074607E">
            <w:pPr>
              <w:pStyle w:val="TAC"/>
              <w:keepNext w:val="0"/>
              <w:keepLines w:val="0"/>
              <w:widowControl w:val="0"/>
            </w:pPr>
            <w:r w:rsidRPr="00F829B6">
              <w:t>2</w:t>
            </w:r>
          </w:p>
        </w:tc>
        <w:tc>
          <w:tcPr>
            <w:tcW w:w="703" w:type="dxa"/>
            <w:shd w:val="clear" w:color="auto" w:fill="auto"/>
          </w:tcPr>
          <w:p w14:paraId="4D34698E" w14:textId="77777777" w:rsidR="007C5EEE" w:rsidRPr="00F829B6" w:rsidRDefault="007C5EEE" w:rsidP="0074607E">
            <w:pPr>
              <w:pStyle w:val="TAC"/>
              <w:keepNext w:val="0"/>
              <w:keepLines w:val="0"/>
              <w:widowControl w:val="0"/>
            </w:pPr>
            <w:r w:rsidRPr="00F829B6">
              <w:t>4</w:t>
            </w:r>
          </w:p>
        </w:tc>
      </w:tr>
      <w:tr w:rsidR="007C5EEE" w:rsidRPr="00F829B6" w14:paraId="27BB7D04" w14:textId="77777777" w:rsidTr="00F03850">
        <w:trPr>
          <w:jc w:val="center"/>
        </w:trPr>
        <w:tc>
          <w:tcPr>
            <w:tcW w:w="3549" w:type="dxa"/>
            <w:shd w:val="clear" w:color="auto" w:fill="auto"/>
          </w:tcPr>
          <w:p w14:paraId="2ECC8CFE" w14:textId="77777777" w:rsidR="007C5EEE" w:rsidRPr="00F829B6" w:rsidRDefault="007C5EEE" w:rsidP="0074607E">
            <w:pPr>
              <w:pStyle w:val="TAC"/>
              <w:keepNext w:val="0"/>
              <w:keepLines w:val="0"/>
              <w:widowControl w:val="0"/>
            </w:pPr>
            <w:r w:rsidRPr="00F829B6">
              <w:t>2</w:t>
            </w:r>
          </w:p>
        </w:tc>
        <w:tc>
          <w:tcPr>
            <w:tcW w:w="851" w:type="dxa"/>
            <w:shd w:val="clear" w:color="auto" w:fill="auto"/>
          </w:tcPr>
          <w:p w14:paraId="7849CA9B" w14:textId="77777777" w:rsidR="007C5EEE" w:rsidRPr="00F829B6" w:rsidRDefault="007C5EEE" w:rsidP="0074607E">
            <w:pPr>
              <w:pStyle w:val="TAC"/>
              <w:keepNext w:val="0"/>
              <w:keepLines w:val="0"/>
              <w:widowControl w:val="0"/>
            </w:pPr>
            <w:r w:rsidRPr="00F829B6">
              <w:t>-</w:t>
            </w:r>
          </w:p>
        </w:tc>
        <w:tc>
          <w:tcPr>
            <w:tcW w:w="708" w:type="dxa"/>
            <w:shd w:val="clear" w:color="auto" w:fill="auto"/>
          </w:tcPr>
          <w:p w14:paraId="41EE9073" w14:textId="77777777" w:rsidR="007C5EEE" w:rsidRPr="00F829B6" w:rsidRDefault="007C5EEE" w:rsidP="0074607E">
            <w:pPr>
              <w:pStyle w:val="TAC"/>
              <w:keepNext w:val="0"/>
              <w:keepLines w:val="0"/>
              <w:widowControl w:val="0"/>
            </w:pPr>
            <w:r w:rsidRPr="00F829B6">
              <w:t>2</w:t>
            </w:r>
          </w:p>
        </w:tc>
        <w:tc>
          <w:tcPr>
            <w:tcW w:w="709" w:type="dxa"/>
            <w:shd w:val="clear" w:color="auto" w:fill="auto"/>
          </w:tcPr>
          <w:p w14:paraId="7828543B" w14:textId="77777777" w:rsidR="007C5EEE" w:rsidRPr="00F829B6" w:rsidRDefault="007C5EEE" w:rsidP="0074607E">
            <w:pPr>
              <w:pStyle w:val="TAC"/>
              <w:keepNext w:val="0"/>
              <w:keepLines w:val="0"/>
              <w:widowControl w:val="0"/>
            </w:pPr>
            <w:r w:rsidRPr="00F829B6">
              <w:t>5</w:t>
            </w:r>
          </w:p>
        </w:tc>
        <w:tc>
          <w:tcPr>
            <w:tcW w:w="709" w:type="dxa"/>
            <w:shd w:val="clear" w:color="auto" w:fill="auto"/>
          </w:tcPr>
          <w:p w14:paraId="3E344E13" w14:textId="77777777" w:rsidR="007C5EEE" w:rsidRPr="00F829B6" w:rsidRDefault="007C5EEE" w:rsidP="0074607E">
            <w:pPr>
              <w:pStyle w:val="TAC"/>
              <w:keepNext w:val="0"/>
              <w:keepLines w:val="0"/>
              <w:widowControl w:val="0"/>
            </w:pPr>
            <w:r w:rsidRPr="00F829B6">
              <w:t>0</w:t>
            </w:r>
          </w:p>
        </w:tc>
        <w:tc>
          <w:tcPr>
            <w:tcW w:w="709" w:type="dxa"/>
            <w:shd w:val="clear" w:color="auto" w:fill="auto"/>
          </w:tcPr>
          <w:p w14:paraId="77A40571" w14:textId="77777777" w:rsidR="007C5EEE" w:rsidRPr="00F829B6" w:rsidRDefault="007C5EEE" w:rsidP="0074607E">
            <w:pPr>
              <w:pStyle w:val="TAC"/>
              <w:keepNext w:val="0"/>
              <w:keepLines w:val="0"/>
              <w:widowControl w:val="0"/>
            </w:pPr>
            <w:r w:rsidRPr="00F829B6">
              <w:t>2</w:t>
            </w:r>
          </w:p>
        </w:tc>
        <w:tc>
          <w:tcPr>
            <w:tcW w:w="703" w:type="dxa"/>
            <w:shd w:val="clear" w:color="auto" w:fill="auto"/>
          </w:tcPr>
          <w:p w14:paraId="6A71B862" w14:textId="77777777" w:rsidR="007C5EEE" w:rsidRPr="00F829B6" w:rsidRDefault="007C5EEE" w:rsidP="0074607E">
            <w:pPr>
              <w:pStyle w:val="TAC"/>
              <w:keepNext w:val="0"/>
              <w:keepLines w:val="0"/>
              <w:widowControl w:val="0"/>
            </w:pPr>
            <w:r w:rsidRPr="00F829B6">
              <w:t>4</w:t>
            </w:r>
          </w:p>
        </w:tc>
      </w:tr>
      <w:tr w:rsidR="007C5EEE" w:rsidRPr="00F829B6" w14:paraId="767A8DDF" w14:textId="77777777" w:rsidTr="00F03850">
        <w:trPr>
          <w:jc w:val="center"/>
        </w:trPr>
        <w:tc>
          <w:tcPr>
            <w:tcW w:w="3549" w:type="dxa"/>
            <w:shd w:val="clear" w:color="auto" w:fill="auto"/>
          </w:tcPr>
          <w:p w14:paraId="5EB7CE21" w14:textId="77777777" w:rsidR="007C5EEE" w:rsidRPr="00F829B6" w:rsidRDefault="007C5EEE" w:rsidP="0074607E">
            <w:pPr>
              <w:pStyle w:val="TAC"/>
              <w:keepNext w:val="0"/>
              <w:keepLines w:val="0"/>
              <w:widowControl w:val="0"/>
            </w:pPr>
            <w:r w:rsidRPr="00F829B6">
              <w:lastRenderedPageBreak/>
              <w:t>3</w:t>
            </w:r>
          </w:p>
        </w:tc>
        <w:tc>
          <w:tcPr>
            <w:tcW w:w="851" w:type="dxa"/>
            <w:shd w:val="clear" w:color="auto" w:fill="auto"/>
          </w:tcPr>
          <w:p w14:paraId="4C6BB35C" w14:textId="77777777" w:rsidR="007C5EEE" w:rsidRPr="00F829B6" w:rsidRDefault="007C5EEE" w:rsidP="0074607E">
            <w:pPr>
              <w:pStyle w:val="TAC"/>
              <w:keepNext w:val="0"/>
              <w:keepLines w:val="0"/>
              <w:widowControl w:val="0"/>
            </w:pPr>
            <w:r w:rsidRPr="00F829B6">
              <w:t>-</w:t>
            </w:r>
          </w:p>
        </w:tc>
        <w:tc>
          <w:tcPr>
            <w:tcW w:w="708" w:type="dxa"/>
            <w:shd w:val="clear" w:color="auto" w:fill="auto"/>
          </w:tcPr>
          <w:p w14:paraId="5ACCB56D" w14:textId="77777777" w:rsidR="007C5EEE" w:rsidRPr="00F829B6" w:rsidRDefault="007C5EEE" w:rsidP="0074607E">
            <w:pPr>
              <w:pStyle w:val="TAC"/>
              <w:keepNext w:val="0"/>
              <w:keepLines w:val="0"/>
              <w:widowControl w:val="0"/>
            </w:pPr>
            <w:r w:rsidRPr="00F829B6">
              <w:t>3</w:t>
            </w:r>
          </w:p>
        </w:tc>
        <w:tc>
          <w:tcPr>
            <w:tcW w:w="709" w:type="dxa"/>
            <w:shd w:val="clear" w:color="auto" w:fill="auto"/>
          </w:tcPr>
          <w:p w14:paraId="7A58EABD" w14:textId="77777777" w:rsidR="007C5EEE" w:rsidRPr="00F829B6" w:rsidRDefault="007C5EEE" w:rsidP="0074607E">
            <w:pPr>
              <w:pStyle w:val="TAC"/>
              <w:keepNext w:val="0"/>
              <w:keepLines w:val="0"/>
              <w:widowControl w:val="0"/>
            </w:pPr>
            <w:r w:rsidRPr="00F829B6">
              <w:t>5</w:t>
            </w:r>
          </w:p>
        </w:tc>
        <w:tc>
          <w:tcPr>
            <w:tcW w:w="709" w:type="dxa"/>
            <w:shd w:val="clear" w:color="auto" w:fill="auto"/>
          </w:tcPr>
          <w:p w14:paraId="40325430" w14:textId="77777777" w:rsidR="007C5EEE" w:rsidRPr="00F829B6" w:rsidRDefault="007C5EEE" w:rsidP="0074607E">
            <w:pPr>
              <w:pStyle w:val="TAC"/>
              <w:keepNext w:val="0"/>
              <w:keepLines w:val="0"/>
              <w:widowControl w:val="0"/>
            </w:pPr>
            <w:r w:rsidRPr="00F829B6">
              <w:t>0</w:t>
            </w:r>
          </w:p>
        </w:tc>
        <w:tc>
          <w:tcPr>
            <w:tcW w:w="709" w:type="dxa"/>
            <w:shd w:val="clear" w:color="auto" w:fill="auto"/>
          </w:tcPr>
          <w:p w14:paraId="65D49545" w14:textId="77777777" w:rsidR="007C5EEE" w:rsidRPr="00F829B6" w:rsidRDefault="007C5EEE" w:rsidP="0074607E">
            <w:pPr>
              <w:pStyle w:val="TAC"/>
              <w:keepNext w:val="0"/>
              <w:keepLines w:val="0"/>
              <w:widowControl w:val="0"/>
            </w:pPr>
            <w:r w:rsidRPr="00F829B6">
              <w:t>2</w:t>
            </w:r>
          </w:p>
        </w:tc>
        <w:tc>
          <w:tcPr>
            <w:tcW w:w="703" w:type="dxa"/>
            <w:shd w:val="clear" w:color="auto" w:fill="auto"/>
          </w:tcPr>
          <w:p w14:paraId="276F5E1F" w14:textId="77777777" w:rsidR="007C5EEE" w:rsidRPr="00F829B6" w:rsidRDefault="007C5EEE" w:rsidP="0074607E">
            <w:pPr>
              <w:pStyle w:val="TAC"/>
              <w:keepNext w:val="0"/>
              <w:keepLines w:val="0"/>
              <w:widowControl w:val="0"/>
            </w:pPr>
            <w:r w:rsidRPr="00F829B6">
              <w:t>4</w:t>
            </w:r>
          </w:p>
        </w:tc>
      </w:tr>
    </w:tbl>
    <w:p w14:paraId="56A19035" w14:textId="77777777" w:rsidR="007C5EEE" w:rsidRPr="00F829B6" w:rsidRDefault="007C5EEE" w:rsidP="0074607E">
      <w:pPr>
        <w:widowControl w:val="0"/>
      </w:pPr>
    </w:p>
    <w:p w14:paraId="0F262630" w14:textId="77777777" w:rsidR="001D44C4" w:rsidRDefault="00E21BF8" w:rsidP="0074607E">
      <w:pPr>
        <w:pStyle w:val="B1"/>
        <w:widowControl w:val="0"/>
        <w:rPr>
          <w:lang w:val="en-US"/>
        </w:rPr>
      </w:pPr>
      <w:r>
        <w:t>-</w:t>
      </w:r>
      <w:r>
        <w:tab/>
      </w:r>
      <w:r w:rsidR="007C5EEE" w:rsidRPr="00F829B6">
        <w:t>F</w:t>
      </w:r>
      <w:r w:rsidR="007C5EEE" w:rsidRPr="00F829B6">
        <w:rPr>
          <w:lang w:val="en-US"/>
        </w:rPr>
        <w:t xml:space="preserve">or PDSCH associated with UE-specific reference signals, </w:t>
      </w:r>
    </w:p>
    <w:p w14:paraId="4593A640" w14:textId="77777777" w:rsidR="001D44C4" w:rsidRPr="001D44C4" w:rsidRDefault="001D44C4" w:rsidP="0074607E">
      <w:pPr>
        <w:pStyle w:val="B2"/>
        <w:widowControl w:val="0"/>
        <w:rPr>
          <w:lang w:val="en-US"/>
        </w:rPr>
      </w:pPr>
      <w:r>
        <w:rPr>
          <w:lang w:val="en-US"/>
        </w:rPr>
        <w:t>-</w:t>
      </w:r>
      <w:r>
        <w:rPr>
          <w:lang w:val="en-US"/>
        </w:rPr>
        <w:tab/>
      </w:r>
      <w:r w:rsidR="007C5EEE" w:rsidRPr="00F829B6">
        <w:rPr>
          <w:lang w:val="en-US"/>
        </w:rPr>
        <w:t>the PDSCH shall only be mapped to physical resource blocks in frequency domain assigned for PDSCH transmission where the assignment maps to both physical resource blocks of a PRG.</w:t>
      </w:r>
      <w:r w:rsidRPr="001D44C4">
        <w:rPr>
          <w:lang w:val="en-US"/>
        </w:rPr>
        <w:t xml:space="preserve"> </w:t>
      </w:r>
    </w:p>
    <w:p w14:paraId="4C5DC289" w14:textId="77777777" w:rsidR="007C5EEE" w:rsidRPr="00F829B6" w:rsidRDefault="001D44C4" w:rsidP="0074607E">
      <w:pPr>
        <w:pStyle w:val="B2"/>
        <w:widowControl w:val="0"/>
      </w:pPr>
      <w:r>
        <w:rPr>
          <w:lang w:val="en-US"/>
        </w:rPr>
        <w:t>-</w:t>
      </w:r>
      <w:r>
        <w:rPr>
          <w:lang w:val="en-US"/>
        </w:rPr>
        <w:tab/>
      </w:r>
      <w:r w:rsidRPr="001D44C4">
        <w:rPr>
          <w:lang w:val="en-US"/>
        </w:rPr>
        <w:t xml:space="preserve">the subslot-PDSCH shall not be mapped to the physical resource blocks of a PRG in case the resource elements of </w:t>
      </w:r>
      <w:r w:rsidRPr="001D44C4">
        <w:t>the associated SPDCCH</w:t>
      </w:r>
      <w:r w:rsidRPr="001D44C4">
        <w:rPr>
          <w:lang w:val="en-US"/>
        </w:rPr>
        <w:t xml:space="preserve"> are mapped to those physical resource blocks.</w:t>
      </w:r>
    </w:p>
    <w:p w14:paraId="43FCE114" w14:textId="77777777" w:rsidR="007C5EEE" w:rsidRPr="00F829B6" w:rsidRDefault="00E21BF8" w:rsidP="0074607E">
      <w:pPr>
        <w:pStyle w:val="B1"/>
        <w:widowControl w:val="0"/>
      </w:pPr>
      <w:r>
        <w:t>-</w:t>
      </w:r>
      <w:r>
        <w:tab/>
      </w:r>
      <w:r w:rsidR="007C5EEE" w:rsidRPr="00F829B6">
        <w:t xml:space="preserve">In addition, the following additions and exceptions related to L1 signaling and/or higher layer configuration controlling rate-matching around SPDCCH resources hold: </w:t>
      </w:r>
    </w:p>
    <w:p w14:paraId="575397E7"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Pr="00F829B6">
        <w:rPr>
          <w:i/>
          <w:lang w:eastAsia="zh-CN"/>
        </w:rPr>
        <w:t>rateMatchingMode</w:t>
      </w:r>
      <w:r w:rsidRPr="00F829B6">
        <w:rPr>
          <w:lang w:eastAsia="zh-CN"/>
        </w:rPr>
        <w:t xml:space="preserve"> indicating </w:t>
      </w:r>
      <w:r w:rsidR="00D464C9">
        <w:rPr>
          <w:lang w:eastAsia="zh-CN"/>
        </w:rPr>
        <w:t>'</w:t>
      </w:r>
      <w:r w:rsidRPr="00F829B6">
        <w:rPr>
          <w:lang w:eastAsia="zh-CN"/>
        </w:rPr>
        <w:t>m2</w:t>
      </w:r>
      <w:r w:rsidR="00D464C9">
        <w:rPr>
          <w:lang w:eastAsia="zh-CN"/>
        </w:rPr>
        <w:t>'</w:t>
      </w:r>
      <w:r w:rsidRPr="00F829B6">
        <w:t xml:space="preserve"> if either this SPDCCH resource set is not configured with higher layer parameter </w:t>
      </w:r>
      <w:r w:rsidR="001D44C4">
        <w:rPr>
          <w:i/>
          <w:lang w:eastAsia="zh-CN"/>
        </w:rPr>
        <w:t>spdcch</w:t>
      </w:r>
      <w:r w:rsidRPr="00F829B6">
        <w:rPr>
          <w:i/>
          <w:lang w:eastAsia="zh-CN"/>
        </w:rPr>
        <w:t xml:space="preserve">-L1-ReuseIndication </w:t>
      </w:r>
      <w:r w:rsidRPr="00F829B6">
        <w:rPr>
          <w:lang w:eastAsia="zh-CN"/>
        </w:rPr>
        <w:t xml:space="preserve">or it </w:t>
      </w:r>
      <w:r w:rsidRPr="00F829B6">
        <w:t xml:space="preserve">is configured with higher layer parameter </w:t>
      </w:r>
      <w:r w:rsidR="001D44C4">
        <w:rPr>
          <w:i/>
          <w:lang w:eastAsia="zh-CN"/>
        </w:rPr>
        <w:t>spdcch</w:t>
      </w:r>
      <w:r w:rsidRPr="00F829B6">
        <w:rPr>
          <w:i/>
          <w:lang w:eastAsia="zh-CN"/>
        </w:rPr>
        <w:t xml:space="preserve">-L1-ReuseIndication </w:t>
      </w:r>
      <w:r w:rsidR="00D464C9">
        <w:rPr>
          <w:lang w:eastAsia="zh-CN"/>
        </w:rPr>
        <w:t>'</w:t>
      </w:r>
      <w:r w:rsidR="003364B6" w:rsidRPr="00CC03F3">
        <w:rPr>
          <w:lang w:eastAsia="zh-CN"/>
        </w:rPr>
        <w:t>n1</w:t>
      </w:r>
      <w:r w:rsidR="00D464C9">
        <w:rPr>
          <w:lang w:eastAsia="zh-CN"/>
        </w:rPr>
        <w:t>'</w:t>
      </w:r>
      <w:r w:rsidR="003364B6" w:rsidRPr="00CC03F3">
        <w:rPr>
          <w:lang w:eastAsia="zh-CN"/>
        </w:rPr>
        <w:t xml:space="preserve"> or </w:t>
      </w:r>
      <w:r w:rsidR="00D464C9">
        <w:rPr>
          <w:lang w:eastAsia="zh-CN"/>
        </w:rPr>
        <w:t>'</w:t>
      </w:r>
      <w:r w:rsidR="003364B6" w:rsidRPr="00CC03F3">
        <w:rPr>
          <w:lang w:eastAsia="zh-CN"/>
        </w:rPr>
        <w:t>n2</w:t>
      </w:r>
      <w:r w:rsidR="00D464C9">
        <w:rPr>
          <w:lang w:eastAsia="zh-CN"/>
        </w:rPr>
        <w:t>'</w:t>
      </w:r>
      <w:r w:rsidR="003364B6" w:rsidRPr="00CC03F3">
        <w:rPr>
          <w:lang w:eastAsia="zh-CN"/>
        </w:rPr>
        <w:t xml:space="preserve"> </w:t>
      </w:r>
      <w:r w:rsidRPr="00F829B6">
        <w:rPr>
          <w:lang w:eastAsia="zh-CN"/>
        </w:rPr>
        <w:t xml:space="preserve">indicating </w:t>
      </w:r>
      <w:r w:rsidR="00D464C9">
        <w:rPr>
          <w:lang w:eastAsia="zh-CN"/>
        </w:rPr>
        <w:t>'</w:t>
      </w:r>
      <w:r w:rsidRPr="00F829B6">
        <w:rPr>
          <w:lang w:eastAsia="zh-CN"/>
        </w:rPr>
        <w:t>0</w:t>
      </w:r>
      <w:r w:rsidR="00D464C9">
        <w:rPr>
          <w:lang w:eastAsia="zh-CN"/>
        </w:rPr>
        <w:t>'</w:t>
      </w:r>
      <w:r w:rsidR="003364B6">
        <w:rPr>
          <w:lang w:eastAsia="zh-CN"/>
        </w:rPr>
        <w:t xml:space="preserve"> for the SPDCCH resource set</w:t>
      </w:r>
      <w:r w:rsidRPr="00F829B6">
        <w:rPr>
          <w:lang w:eastAsia="zh-CN"/>
        </w:rPr>
        <w:t>.</w:t>
      </w:r>
    </w:p>
    <w:p w14:paraId="3CF75861"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Pr="00F829B6">
        <w:rPr>
          <w:i/>
          <w:lang w:eastAsia="zh-CN"/>
        </w:rPr>
        <w:t>rateMatchingMode</w:t>
      </w:r>
      <w:r w:rsidRPr="00F829B6">
        <w:rPr>
          <w:lang w:eastAsia="zh-CN"/>
        </w:rPr>
        <w:t xml:space="preserve"> indicating </w:t>
      </w:r>
      <w:r w:rsidR="00D464C9">
        <w:rPr>
          <w:lang w:eastAsia="zh-CN"/>
        </w:rPr>
        <w:t>'</w:t>
      </w:r>
      <w:r w:rsidRPr="00F829B6">
        <w:rPr>
          <w:lang w:eastAsia="zh-CN"/>
        </w:rPr>
        <w:t>m3</w:t>
      </w:r>
      <w:r w:rsidR="00D464C9">
        <w:rPr>
          <w:lang w:eastAsia="zh-CN"/>
        </w:rPr>
        <w:t>'</w:t>
      </w:r>
      <w:r w:rsidRPr="00F829B6">
        <w:rPr>
          <w:lang w:eastAsia="zh-CN"/>
        </w:rPr>
        <w:t xml:space="preserve"> </w:t>
      </w:r>
      <w:r w:rsidRPr="00F829B6">
        <w:t xml:space="preserve">if the SPDCCH associated with PDSCH is found in this SPDCCH resource set and if either this SPDCCH resource set is not configured with higher layer parameter </w:t>
      </w:r>
      <w:r w:rsidR="001D44C4">
        <w:rPr>
          <w:i/>
          <w:lang w:eastAsia="zh-CN"/>
        </w:rPr>
        <w:t>spdcch</w:t>
      </w:r>
      <w:r w:rsidRPr="00F829B6">
        <w:rPr>
          <w:i/>
          <w:lang w:eastAsia="zh-CN"/>
        </w:rPr>
        <w:t xml:space="preserve">-L1-ReuseIndication </w:t>
      </w:r>
      <w:r w:rsidRPr="00F829B6">
        <w:rPr>
          <w:lang w:eastAsia="zh-CN"/>
        </w:rPr>
        <w:t xml:space="preserve">or it </w:t>
      </w:r>
      <w:r w:rsidRPr="00F829B6">
        <w:t xml:space="preserve">is configured with higher layer parameter </w:t>
      </w:r>
      <w:r w:rsidR="001D44C4">
        <w:rPr>
          <w:i/>
          <w:lang w:eastAsia="zh-CN"/>
        </w:rPr>
        <w:t>spdcch</w:t>
      </w:r>
      <w:r w:rsidRPr="00F829B6">
        <w:rPr>
          <w:i/>
          <w:lang w:eastAsia="zh-CN"/>
        </w:rPr>
        <w:t xml:space="preserve">-L1-ReuseIndication </w:t>
      </w:r>
      <w:r w:rsidR="00D464C9">
        <w:rPr>
          <w:lang w:eastAsia="zh-CN"/>
        </w:rPr>
        <w:t>'</w:t>
      </w:r>
      <w:r w:rsidR="003364B6" w:rsidRPr="00CC03F3">
        <w:rPr>
          <w:lang w:eastAsia="zh-CN"/>
        </w:rPr>
        <w:t>n1</w:t>
      </w:r>
      <w:r w:rsidR="00D464C9">
        <w:rPr>
          <w:lang w:eastAsia="zh-CN"/>
        </w:rPr>
        <w:t>'</w:t>
      </w:r>
      <w:r w:rsidR="003364B6" w:rsidRPr="00CC03F3">
        <w:rPr>
          <w:lang w:eastAsia="zh-CN"/>
        </w:rPr>
        <w:t xml:space="preserve"> or </w:t>
      </w:r>
      <w:r w:rsidR="00D464C9">
        <w:rPr>
          <w:lang w:eastAsia="zh-CN"/>
        </w:rPr>
        <w:t>'</w:t>
      </w:r>
      <w:r w:rsidR="003364B6" w:rsidRPr="00CC03F3">
        <w:rPr>
          <w:lang w:eastAsia="zh-CN"/>
        </w:rPr>
        <w:t>n2</w:t>
      </w:r>
      <w:r w:rsidR="00D464C9">
        <w:rPr>
          <w:lang w:eastAsia="zh-CN"/>
        </w:rPr>
        <w:t>'</w:t>
      </w:r>
      <w:r w:rsidR="003364B6" w:rsidRPr="00CC03F3">
        <w:rPr>
          <w:lang w:eastAsia="zh-CN"/>
        </w:rPr>
        <w:t xml:space="preserve"> </w:t>
      </w:r>
      <w:r w:rsidRPr="00F829B6">
        <w:rPr>
          <w:lang w:eastAsia="zh-CN"/>
        </w:rPr>
        <w:t xml:space="preserve">indicating </w:t>
      </w:r>
      <w:r w:rsidR="00D464C9">
        <w:rPr>
          <w:lang w:eastAsia="zh-CN"/>
        </w:rPr>
        <w:t>'</w:t>
      </w:r>
      <w:r w:rsidRPr="00F829B6">
        <w:rPr>
          <w:lang w:eastAsia="zh-CN"/>
        </w:rPr>
        <w:t>0</w:t>
      </w:r>
      <w:r w:rsidR="00D464C9">
        <w:rPr>
          <w:lang w:eastAsia="zh-CN"/>
        </w:rPr>
        <w:t>'</w:t>
      </w:r>
      <w:r w:rsidR="003364B6">
        <w:rPr>
          <w:lang w:eastAsia="zh-CN"/>
        </w:rPr>
        <w:t xml:space="preserve"> for the SPDCCH resource set</w:t>
      </w:r>
      <w:r w:rsidRPr="00F829B6">
        <w:rPr>
          <w:lang w:eastAsia="zh-CN"/>
        </w:rPr>
        <w:t xml:space="preserve">. If </w:t>
      </w:r>
      <w:r w:rsidRPr="00F829B6">
        <w:t xml:space="preserve">the SPDCCH associated with PDSCH is found on </w:t>
      </w:r>
      <w:r w:rsidR="00DF644F">
        <w:t>a candidate</w:t>
      </w:r>
      <w:r w:rsidRPr="00F829B6">
        <w:t xml:space="preserve"> b</w:t>
      </w:r>
      <w:r w:rsidRPr="00F829B6">
        <w:rPr>
          <w:lang w:eastAsia="zh-CN"/>
        </w:rPr>
        <w:t xml:space="preserve">elonging to two SPDCCH </w:t>
      </w:r>
      <w:r w:rsidRPr="00F829B6">
        <w:t xml:space="preserve">resource </w:t>
      </w:r>
      <w:r w:rsidRPr="00F829B6">
        <w:rPr>
          <w:lang w:eastAsia="zh-CN"/>
        </w:rPr>
        <w:t xml:space="preserve">sets, </w:t>
      </w:r>
      <w:r w:rsidRPr="00F829B6">
        <w:rPr>
          <w:lang w:eastAsia="ja-JP"/>
        </w:rPr>
        <w:t xml:space="preserve">the </w:t>
      </w:r>
      <w:r w:rsidRPr="00F829B6">
        <w:t xml:space="preserve">SPDCCH </w:t>
      </w:r>
      <w:r w:rsidRPr="00F829B6">
        <w:rPr>
          <w:lang w:eastAsia="ja-JP"/>
        </w:rPr>
        <w:t xml:space="preserve">is assumed to be found in both SPDCCH </w:t>
      </w:r>
      <w:r w:rsidRPr="00F829B6">
        <w:t xml:space="preserve">resource </w:t>
      </w:r>
      <w:r w:rsidRPr="00F829B6">
        <w:rPr>
          <w:lang w:eastAsia="ja-JP"/>
        </w:rPr>
        <w:t xml:space="preserve">sets. </w:t>
      </w:r>
    </w:p>
    <w:p w14:paraId="78064472"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Pr="00F829B6">
        <w:rPr>
          <w:i/>
          <w:lang w:eastAsia="zh-CN"/>
        </w:rPr>
        <w:t>rateMatchingMode</w:t>
      </w:r>
      <w:r w:rsidRPr="00F829B6">
        <w:rPr>
          <w:lang w:eastAsia="zh-CN"/>
        </w:rPr>
        <w:t xml:space="preserve"> indicating </w:t>
      </w:r>
      <w:r w:rsidR="00D464C9">
        <w:rPr>
          <w:lang w:eastAsia="zh-CN"/>
        </w:rPr>
        <w:t>'</w:t>
      </w:r>
      <w:r w:rsidRPr="00F829B6">
        <w:rPr>
          <w:lang w:eastAsia="zh-CN"/>
        </w:rPr>
        <w:t>m4</w:t>
      </w:r>
      <w:r w:rsidR="00D464C9">
        <w:rPr>
          <w:lang w:eastAsia="zh-CN"/>
        </w:rPr>
        <w:t>'</w:t>
      </w:r>
      <w:r w:rsidRPr="00F829B6">
        <w:t xml:space="preserve"> if the SPDCCH associated with PDSCH is not found in this SPDCCH resource set and if either this SPDCCH resource set is not configured with higher layer parameter </w:t>
      </w:r>
      <w:r w:rsidR="00DF644F">
        <w:rPr>
          <w:i/>
          <w:lang w:eastAsia="zh-CN"/>
        </w:rPr>
        <w:t>spdcch</w:t>
      </w:r>
      <w:r w:rsidRPr="00F829B6">
        <w:rPr>
          <w:i/>
          <w:lang w:eastAsia="zh-CN"/>
        </w:rPr>
        <w:t xml:space="preserve">-L1-ReuseIndication </w:t>
      </w:r>
      <w:r w:rsidRPr="00F829B6">
        <w:rPr>
          <w:lang w:eastAsia="zh-CN"/>
        </w:rPr>
        <w:t>or</w:t>
      </w:r>
      <w:r w:rsidRPr="00F829B6">
        <w:t xml:space="preserve"> it is configured with higher layer parameter </w:t>
      </w:r>
      <w:r w:rsidR="00DF644F">
        <w:rPr>
          <w:i/>
          <w:lang w:eastAsia="zh-CN"/>
        </w:rPr>
        <w:t>spdcch</w:t>
      </w:r>
      <w:r w:rsidRPr="00F829B6">
        <w:rPr>
          <w:i/>
          <w:lang w:eastAsia="zh-CN"/>
        </w:rPr>
        <w:t xml:space="preserve">-L1-ReuseIndication </w:t>
      </w:r>
      <w:r w:rsidR="00D464C9">
        <w:rPr>
          <w:lang w:eastAsia="zh-CN"/>
        </w:rPr>
        <w:t>'</w:t>
      </w:r>
      <w:r w:rsidR="003364B6" w:rsidRPr="00CC03F3">
        <w:rPr>
          <w:lang w:eastAsia="zh-CN"/>
        </w:rPr>
        <w:t>n1</w:t>
      </w:r>
      <w:r w:rsidR="00D464C9">
        <w:rPr>
          <w:lang w:eastAsia="zh-CN"/>
        </w:rPr>
        <w:t>'</w:t>
      </w:r>
      <w:r w:rsidR="003364B6" w:rsidRPr="00CC03F3">
        <w:rPr>
          <w:lang w:eastAsia="zh-CN"/>
        </w:rPr>
        <w:t xml:space="preserve"> or </w:t>
      </w:r>
      <w:r w:rsidR="00D464C9">
        <w:rPr>
          <w:lang w:eastAsia="zh-CN"/>
        </w:rPr>
        <w:t>'</w:t>
      </w:r>
      <w:r w:rsidR="003364B6" w:rsidRPr="00CC03F3">
        <w:rPr>
          <w:lang w:eastAsia="zh-CN"/>
        </w:rPr>
        <w:t>n2</w:t>
      </w:r>
      <w:r w:rsidR="00D464C9">
        <w:rPr>
          <w:lang w:eastAsia="zh-CN"/>
        </w:rPr>
        <w:t>'</w:t>
      </w:r>
      <w:r w:rsidR="003364B6" w:rsidRPr="00CC03F3">
        <w:rPr>
          <w:lang w:eastAsia="zh-CN"/>
        </w:rPr>
        <w:t xml:space="preserve"> </w:t>
      </w:r>
      <w:r w:rsidRPr="00F829B6">
        <w:rPr>
          <w:lang w:eastAsia="zh-CN"/>
        </w:rPr>
        <w:t xml:space="preserve">indicating </w:t>
      </w:r>
      <w:r w:rsidR="00D464C9">
        <w:rPr>
          <w:lang w:eastAsia="zh-CN"/>
        </w:rPr>
        <w:t>'</w:t>
      </w:r>
      <w:r w:rsidRPr="00F829B6">
        <w:rPr>
          <w:lang w:eastAsia="zh-CN"/>
        </w:rPr>
        <w:t>0</w:t>
      </w:r>
      <w:r w:rsidR="00D464C9">
        <w:rPr>
          <w:lang w:eastAsia="zh-CN"/>
        </w:rPr>
        <w:t>'</w:t>
      </w:r>
      <w:r w:rsidR="003364B6">
        <w:rPr>
          <w:lang w:eastAsia="zh-CN"/>
        </w:rPr>
        <w:t xml:space="preserve"> for the SPDCCH resource set</w:t>
      </w:r>
      <w:r w:rsidRPr="00F829B6">
        <w:rPr>
          <w:lang w:eastAsia="zh-CN"/>
        </w:rPr>
        <w:t xml:space="preserve">. </w:t>
      </w:r>
    </w:p>
    <w:p w14:paraId="237CC6FF"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00DF644F">
        <w:rPr>
          <w:i/>
          <w:lang w:eastAsia="zh-CN"/>
        </w:rPr>
        <w:t>spdcch</w:t>
      </w:r>
      <w:r w:rsidRPr="00F829B6">
        <w:rPr>
          <w:i/>
          <w:lang w:eastAsia="zh-CN"/>
        </w:rPr>
        <w:t xml:space="preserve">-L1-ReuseIndication </w:t>
      </w:r>
      <w:r w:rsidR="00D464C9">
        <w:rPr>
          <w:lang w:eastAsia="zh-CN"/>
        </w:rPr>
        <w:t>'</w:t>
      </w:r>
      <w:r w:rsidR="003364B6" w:rsidRPr="002228FC">
        <w:rPr>
          <w:lang w:eastAsia="zh-CN"/>
        </w:rPr>
        <w:t>n0</w:t>
      </w:r>
      <w:r w:rsidR="00D464C9">
        <w:rPr>
          <w:lang w:eastAsia="zh-CN"/>
        </w:rPr>
        <w:t>'</w:t>
      </w:r>
      <w:r w:rsidR="003364B6" w:rsidRPr="002228FC">
        <w:rPr>
          <w:lang w:eastAsia="zh-CN"/>
        </w:rPr>
        <w:t xml:space="preserve"> </w:t>
      </w:r>
      <w:r w:rsidRPr="00F829B6">
        <w:t xml:space="preserve">if the bit of the </w:t>
      </w:r>
      <w:r w:rsidRPr="00F829B6">
        <w:rPr>
          <w:lang w:eastAsia="zh-CN"/>
        </w:rPr>
        <w:t>Used/Unused SPDCCH resource indication f</w:t>
      </w:r>
      <w:r w:rsidRPr="00F829B6">
        <w:t>ield corresponding to this SPDCCH resource set in the DCI format 7 associated with PDSCH is set to 1.</w:t>
      </w:r>
      <w:r w:rsidRPr="00F829B6">
        <w:rPr>
          <w:lang w:eastAsia="zh-CN"/>
        </w:rPr>
        <w:t xml:space="preserve"> </w:t>
      </w:r>
    </w:p>
    <w:p w14:paraId="04EAE89A" w14:textId="77777777" w:rsidR="007C5EEE" w:rsidRPr="00F829B6" w:rsidRDefault="007C5EEE" w:rsidP="0074607E">
      <w:pPr>
        <w:pStyle w:val="B2"/>
        <w:widowControl w:val="0"/>
      </w:pPr>
      <w:r w:rsidRPr="00F829B6">
        <w:t>-</w:t>
      </w:r>
      <w:r w:rsidRPr="00F829B6">
        <w:tab/>
        <w:t>PDSCH is not mapped to resource elements belonging to SCCE#0 to SCCE#</w:t>
      </w:r>
      <w:r w:rsidRPr="00F829B6">
        <w:rPr>
          <w:position w:val="-34"/>
        </w:rPr>
        <w:object w:dxaOrig="1560" w:dyaOrig="800" w14:anchorId="160D29E3">
          <v:shape id="_x0000_i1596" type="#_x0000_t75" style="width:64.5pt;height:36.45pt" o:ole="">
            <v:imagedata r:id="rId1037" o:title=""/>
          </v:shape>
          <o:OLEObject Type="Embed" ProgID="Equation.3" ShapeID="_x0000_i1596" DrawAspect="Content" ObjectID="_1755942542" r:id="rId1038"/>
        </w:object>
      </w:r>
      <w:r w:rsidRPr="00F829B6">
        <w:t xml:space="preserve">of a SPDCCH resource set configured with higher layer parameter </w:t>
      </w:r>
      <w:r w:rsidR="004D2EEB">
        <w:rPr>
          <w:i/>
          <w:lang w:eastAsia="zh-CN"/>
        </w:rPr>
        <w:t>spdcch</w:t>
      </w:r>
      <w:r w:rsidRPr="00F829B6">
        <w:rPr>
          <w:i/>
          <w:lang w:eastAsia="zh-CN"/>
        </w:rPr>
        <w:t xml:space="preserve">-L1-ReuseIndication </w:t>
      </w:r>
      <w:r w:rsidR="00D464C9">
        <w:rPr>
          <w:lang w:eastAsia="zh-CN"/>
        </w:rPr>
        <w:t>'</w:t>
      </w:r>
      <w:r w:rsidR="004E3938" w:rsidRPr="00CC03F3">
        <w:rPr>
          <w:lang w:eastAsia="zh-CN"/>
        </w:rPr>
        <w:t>n1</w:t>
      </w:r>
      <w:r w:rsidR="00D464C9">
        <w:rPr>
          <w:lang w:eastAsia="zh-CN"/>
        </w:rPr>
        <w:t>'</w:t>
      </w:r>
      <w:r w:rsidR="004E3938" w:rsidRPr="00CC03F3">
        <w:rPr>
          <w:lang w:eastAsia="zh-CN"/>
        </w:rPr>
        <w:t xml:space="preserve"> or </w:t>
      </w:r>
      <w:r w:rsidR="00D464C9">
        <w:rPr>
          <w:lang w:eastAsia="zh-CN"/>
        </w:rPr>
        <w:t>'</w:t>
      </w:r>
      <w:r w:rsidR="004E3938" w:rsidRPr="00CC03F3">
        <w:rPr>
          <w:lang w:eastAsia="zh-CN"/>
        </w:rPr>
        <w:t>n2</w:t>
      </w:r>
      <w:r w:rsidR="00D464C9">
        <w:rPr>
          <w:lang w:eastAsia="zh-CN"/>
        </w:rPr>
        <w:t>'</w:t>
      </w:r>
      <w:r w:rsidR="004E3938" w:rsidRPr="00CC03F3">
        <w:rPr>
          <w:lang w:eastAsia="zh-CN"/>
        </w:rPr>
        <w:t xml:space="preserve"> </w:t>
      </w:r>
      <w:r w:rsidRPr="00F829B6">
        <w:rPr>
          <w:lang w:eastAsia="zh-CN"/>
        </w:rPr>
        <w:t xml:space="preserve">indicating </w:t>
      </w:r>
      <w:r w:rsidR="00D464C9">
        <w:rPr>
          <w:lang w:eastAsia="zh-CN"/>
        </w:rPr>
        <w:t>'</w:t>
      </w:r>
      <w:r w:rsidRPr="00F829B6">
        <w:rPr>
          <w:lang w:eastAsia="zh-CN"/>
        </w:rPr>
        <w:t>2</w:t>
      </w:r>
      <w:r w:rsidR="00D464C9">
        <w:rPr>
          <w:lang w:eastAsia="zh-CN"/>
        </w:rPr>
        <w:t>'</w:t>
      </w:r>
      <w:r w:rsidR="003364B6">
        <w:rPr>
          <w:lang w:eastAsia="zh-CN"/>
        </w:rPr>
        <w:t xml:space="preserve"> for the SPDCCH resource set</w:t>
      </w:r>
      <w:r w:rsidRPr="00F829B6">
        <w:rPr>
          <w:lang w:eastAsia="zh-CN"/>
        </w:rPr>
        <w:t xml:space="preserve"> </w:t>
      </w:r>
      <w:r w:rsidRPr="00F829B6">
        <w:t xml:space="preserve">if the </w:t>
      </w:r>
      <w:r w:rsidR="004D2EEB">
        <w:t>most significant</w:t>
      </w:r>
      <w:r w:rsidRPr="00F829B6">
        <w:t xml:space="preserve"> bit of the </w:t>
      </w:r>
      <w:r w:rsidRPr="00F829B6">
        <w:rPr>
          <w:lang w:eastAsia="zh-CN"/>
        </w:rPr>
        <w:t xml:space="preserve">Used/Unused SPDCCH resource indication </w:t>
      </w:r>
      <w:r w:rsidRPr="00F829B6">
        <w:t>field in the DCI format 7 associated with PDSCH is set to 1.</w:t>
      </w:r>
    </w:p>
    <w:p w14:paraId="42EA05C1" w14:textId="77777777" w:rsidR="007C5EEE" w:rsidRPr="00F829B6" w:rsidRDefault="007C5EEE" w:rsidP="0074607E">
      <w:pPr>
        <w:pStyle w:val="B2"/>
        <w:widowControl w:val="0"/>
      </w:pPr>
      <w:r w:rsidRPr="00F829B6">
        <w:t>-</w:t>
      </w:r>
      <w:r w:rsidRPr="00F829B6">
        <w:tab/>
        <w:t>PDSCH is not mapped to resource elements belonging to SCCE#</w:t>
      </w:r>
      <w:r w:rsidRPr="00F829B6">
        <w:rPr>
          <w:position w:val="-32"/>
        </w:rPr>
        <w:object w:dxaOrig="1040" w:dyaOrig="760" w14:anchorId="120CAEE4">
          <v:shape id="_x0000_i1597" type="#_x0000_t75" style="width:43.95pt;height:35.55pt" o:ole="">
            <v:imagedata r:id="rId1039" o:title=""/>
          </v:shape>
          <o:OLEObject Type="Embed" ProgID="Equation.3" ShapeID="_x0000_i1597" DrawAspect="Content" ObjectID="_1755942543" r:id="rId1040"/>
        </w:object>
      </w:r>
      <w:r w:rsidRPr="00F829B6">
        <w:t xml:space="preserve"> to SCCE#</w:t>
      </w:r>
      <w:r w:rsidRPr="00F829B6">
        <w:rPr>
          <w:position w:val="-14"/>
        </w:rPr>
        <w:object w:dxaOrig="1219" w:dyaOrig="380" w14:anchorId="0B9E0C41">
          <v:shape id="_x0000_i1598" type="#_x0000_t75" style="width:57.95pt;height:21.5pt" o:ole="">
            <v:imagedata r:id="rId1041" o:title=""/>
          </v:shape>
          <o:OLEObject Type="Embed" ProgID="Equation.3" ShapeID="_x0000_i1598" DrawAspect="Content" ObjectID="_1755942544" r:id="rId1042"/>
        </w:object>
      </w:r>
      <w:r w:rsidRPr="00F829B6">
        <w:t xml:space="preserve"> of a SPDCCH resource set configured with higher layer parameter </w:t>
      </w:r>
      <w:r w:rsidR="004D2EEB">
        <w:rPr>
          <w:i/>
          <w:lang w:eastAsia="zh-CN"/>
        </w:rPr>
        <w:t>spdcch</w:t>
      </w:r>
      <w:r w:rsidRPr="00F829B6">
        <w:rPr>
          <w:i/>
          <w:lang w:eastAsia="zh-CN"/>
        </w:rPr>
        <w:t xml:space="preserve">-L1-ReuseIndication </w:t>
      </w:r>
      <w:r w:rsidR="00D464C9">
        <w:rPr>
          <w:lang w:eastAsia="zh-CN"/>
        </w:rPr>
        <w:t>'</w:t>
      </w:r>
      <w:r w:rsidR="004E3938" w:rsidRPr="00CC03F3">
        <w:rPr>
          <w:lang w:eastAsia="zh-CN"/>
        </w:rPr>
        <w:t>n1</w:t>
      </w:r>
      <w:r w:rsidR="00D464C9">
        <w:rPr>
          <w:lang w:eastAsia="zh-CN"/>
        </w:rPr>
        <w:t>'</w:t>
      </w:r>
      <w:r w:rsidR="004E3938" w:rsidRPr="00CC03F3">
        <w:rPr>
          <w:lang w:eastAsia="zh-CN"/>
        </w:rPr>
        <w:t xml:space="preserve"> or </w:t>
      </w:r>
      <w:r w:rsidR="00D464C9">
        <w:rPr>
          <w:lang w:eastAsia="zh-CN"/>
        </w:rPr>
        <w:t>'</w:t>
      </w:r>
      <w:r w:rsidR="004E3938" w:rsidRPr="00CC03F3">
        <w:rPr>
          <w:lang w:eastAsia="zh-CN"/>
        </w:rPr>
        <w:t>n2</w:t>
      </w:r>
      <w:r w:rsidR="00D464C9">
        <w:rPr>
          <w:lang w:eastAsia="zh-CN"/>
        </w:rPr>
        <w:t>'</w:t>
      </w:r>
      <w:r w:rsidR="004E3938" w:rsidRPr="00CC03F3">
        <w:rPr>
          <w:lang w:eastAsia="zh-CN"/>
        </w:rPr>
        <w:t xml:space="preserve"> </w:t>
      </w:r>
      <w:r w:rsidRPr="00F829B6">
        <w:rPr>
          <w:lang w:eastAsia="zh-CN"/>
        </w:rPr>
        <w:t xml:space="preserve">indicating </w:t>
      </w:r>
      <w:r w:rsidR="00D464C9">
        <w:rPr>
          <w:lang w:eastAsia="zh-CN"/>
        </w:rPr>
        <w:t>'</w:t>
      </w:r>
      <w:r w:rsidRPr="00F829B6">
        <w:rPr>
          <w:lang w:eastAsia="zh-CN"/>
        </w:rPr>
        <w:t>2</w:t>
      </w:r>
      <w:r w:rsidR="00D464C9">
        <w:rPr>
          <w:lang w:eastAsia="zh-CN"/>
        </w:rPr>
        <w:t>'</w:t>
      </w:r>
      <w:r w:rsidR="003364B6">
        <w:rPr>
          <w:lang w:eastAsia="zh-CN"/>
        </w:rPr>
        <w:t xml:space="preserve"> for the SPDCCH resource set</w:t>
      </w:r>
      <w:r w:rsidRPr="00F829B6">
        <w:rPr>
          <w:lang w:eastAsia="zh-CN"/>
        </w:rPr>
        <w:t xml:space="preserve"> </w:t>
      </w:r>
      <w:r w:rsidRPr="00F829B6">
        <w:t xml:space="preserve">if the </w:t>
      </w:r>
      <w:r w:rsidR="004D2EEB">
        <w:t>least significant</w:t>
      </w:r>
      <w:r w:rsidRPr="00F829B6">
        <w:t xml:space="preserve"> bit of the </w:t>
      </w:r>
      <w:r w:rsidRPr="00F829B6">
        <w:rPr>
          <w:lang w:eastAsia="zh-CN"/>
        </w:rPr>
        <w:t xml:space="preserve">Used/Unused SPDCCH resource indication </w:t>
      </w:r>
      <w:r w:rsidRPr="00F829B6">
        <w:t>field in the DCI format 7 associated with PDSCH is set to 1.</w:t>
      </w:r>
    </w:p>
    <w:p w14:paraId="26EBA497" w14:textId="77777777" w:rsidR="008F4B46" w:rsidRPr="008F4B46" w:rsidRDefault="007C5EEE" w:rsidP="0074607E">
      <w:pPr>
        <w:pStyle w:val="B2"/>
        <w:widowControl w:val="0"/>
        <w:rPr>
          <w:lang w:val="en-US"/>
        </w:rPr>
      </w:pPr>
      <w:r w:rsidRPr="00F829B6">
        <w:rPr>
          <w:lang w:val="en-US"/>
        </w:rPr>
        <w:t>-</w:t>
      </w:r>
      <w:r w:rsidRPr="00F829B6">
        <w:rPr>
          <w:lang w:val="en-US"/>
        </w:rPr>
        <w:tab/>
        <w:t>It should be noted that not mapping PDSCH to resource elements belonging to a SPDCCH resource set holds irrespective of other indications (</w:t>
      </w:r>
      <w:r w:rsidR="004D2EEB">
        <w:rPr>
          <w:i/>
          <w:lang w:eastAsia="zh-CN"/>
        </w:rPr>
        <w:t>spdcch</w:t>
      </w:r>
      <w:r w:rsidRPr="00F829B6">
        <w:rPr>
          <w:i/>
          <w:lang w:eastAsia="zh-CN"/>
        </w:rPr>
        <w:t xml:space="preserve">-L1-ReuseIndication </w:t>
      </w:r>
      <w:r w:rsidRPr="00F829B6">
        <w:rPr>
          <w:lang w:val="en-US" w:eastAsia="zh-CN"/>
        </w:rPr>
        <w:t xml:space="preserve">or </w:t>
      </w:r>
      <w:r w:rsidRPr="00F829B6">
        <w:rPr>
          <w:i/>
          <w:lang w:val="en-US" w:eastAsia="zh-CN"/>
        </w:rPr>
        <w:t>rateMatchingMode</w:t>
      </w:r>
      <w:r w:rsidRPr="00F829B6">
        <w:rPr>
          <w:lang w:val="en-US"/>
        </w:rPr>
        <w:t>) associated with other SPDCCH resource sets (if configured).</w:t>
      </w:r>
      <w:r w:rsidR="008F4B46" w:rsidRPr="008F4B46">
        <w:rPr>
          <w:lang w:val="en-US"/>
        </w:rPr>
        <w:t xml:space="preserve"> </w:t>
      </w:r>
    </w:p>
    <w:p w14:paraId="391608C7" w14:textId="77777777" w:rsidR="003364B6" w:rsidRDefault="008F4B46" w:rsidP="0074607E">
      <w:pPr>
        <w:pStyle w:val="B2"/>
        <w:widowControl w:val="0"/>
      </w:pPr>
      <w:r w:rsidRPr="008F4B46">
        <w:t>-</w:t>
      </w:r>
      <w:r w:rsidRPr="008F4B46">
        <w:tab/>
        <w:t xml:space="preserve">For a UE with the higher-layer parameter </w:t>
      </w:r>
      <w:r w:rsidRPr="008F4B46">
        <w:rPr>
          <w:i/>
        </w:rPr>
        <w:t>blindSlotSubslotPDSCH-Repetitions</w:t>
      </w:r>
      <w:r w:rsidRPr="008F4B46">
        <w:t xml:space="preserve"> set to TRUE and PDSCH associated with a downlink assignment sent on PDCCH/SPDCCH with DCI format 7 indicating </w:t>
      </w:r>
      <m:oMath>
        <m:r>
          <w:rPr>
            <w:rFonts w:ascii="Cambria Math" w:hAnsi="Cambria Math"/>
          </w:rPr>
          <m:t>k</m:t>
        </m:r>
      </m:oMath>
      <w:r w:rsidRPr="008F4B46">
        <w:t xml:space="preserve"> transmissions, the rate-matching around SPDCCH resources </w:t>
      </w:r>
      <w:r w:rsidR="003364B6">
        <w:t xml:space="preserve">if applicable </w:t>
      </w:r>
      <w:r w:rsidRPr="008F4B46">
        <w:t xml:space="preserve">for PDSCH in the </w:t>
      </w:r>
      <m:oMath>
        <m:r>
          <w:rPr>
            <w:rFonts w:ascii="Cambria Math" w:hAnsi="Cambria Math"/>
          </w:rPr>
          <m:t>k-1</m:t>
        </m:r>
      </m:oMath>
      <w:r w:rsidRPr="008F4B46">
        <w:t xml:space="preserve"> valid slots/subslots following the slot/subslot containing the downlink assignment follows </w:t>
      </w:r>
    </w:p>
    <w:p w14:paraId="1D5B7E8E" w14:textId="77777777" w:rsidR="003364B6" w:rsidRDefault="003364B6" w:rsidP="0074607E">
      <w:pPr>
        <w:pStyle w:val="B3"/>
        <w:widowControl w:val="0"/>
      </w:pPr>
      <w:r>
        <w:t>-</w:t>
      </w:r>
      <w:r>
        <w:tab/>
      </w:r>
      <w:r w:rsidR="008F4B46" w:rsidRPr="008F4B46">
        <w:t>the rate-matching around SPDCCH resources of the PDSCH in the slot/subslot containing the downlink assignment</w:t>
      </w:r>
      <w:r>
        <w:t xml:space="preserve">, if the DCI format 7 indicating </w:t>
      </w:r>
      <m:oMath>
        <m:r>
          <w:rPr>
            <w:rFonts w:ascii="Cambria Math" w:hAnsi="Cambria Math"/>
          </w:rPr>
          <m:t>k</m:t>
        </m:r>
      </m:oMath>
      <w:r>
        <w:rPr>
          <w:position w:val="-5"/>
        </w:rPr>
        <w:t xml:space="preserve"> </w:t>
      </w:r>
      <w:r w:rsidRPr="008F4B46">
        <w:t>transmissions</w:t>
      </w:r>
      <w:r>
        <w:t xml:space="preserve"> is received on SPDCCH</w:t>
      </w:r>
      <w:r w:rsidRPr="008F4B46">
        <w:t>.</w:t>
      </w:r>
    </w:p>
    <w:p w14:paraId="5A12D345" w14:textId="77777777" w:rsidR="007C5EEE" w:rsidRPr="00F829B6" w:rsidRDefault="003364B6" w:rsidP="0074607E">
      <w:pPr>
        <w:pStyle w:val="B3"/>
        <w:widowControl w:val="0"/>
      </w:pPr>
      <w:r>
        <w:t>-</w:t>
      </w:r>
      <w:r>
        <w:tab/>
      </w:r>
      <w:r w:rsidRPr="00C1084E">
        <w:t>the rate-matching around SPDCCH resource</w:t>
      </w:r>
      <w:r>
        <w:t>s</w:t>
      </w:r>
      <w:r w:rsidRPr="00C1084E">
        <w:t xml:space="preserve"> of the PDSCH in the SPDCCH resource set according to </w:t>
      </w:r>
      <w:r w:rsidRPr="0084443B">
        <w:rPr>
          <w:i/>
          <w:iCs/>
        </w:rPr>
        <w:lastRenderedPageBreak/>
        <w:t>rateMatchingMode</w:t>
      </w:r>
      <w:r w:rsidRPr="0084443B">
        <w:t xml:space="preserve"> indicating </w:t>
      </w:r>
      <w:r w:rsidR="00D464C9">
        <w:t>'</w:t>
      </w:r>
      <w:r w:rsidRPr="0084443B">
        <w:t>m2</w:t>
      </w:r>
      <w:r w:rsidR="00D464C9">
        <w:t>'</w:t>
      </w:r>
      <w:r w:rsidRPr="0084443B">
        <w:t xml:space="preserve">, if configured by higher layers, </w:t>
      </w:r>
      <w:r w:rsidRPr="00C1084E">
        <w:rPr>
          <w:bCs/>
        </w:rPr>
        <w:t xml:space="preserve">if the DCI format 7 indicating </w:t>
      </w:r>
      <w:r w:rsidR="00B60A8A">
        <w:rPr>
          <w:bCs/>
          <w:noProof/>
          <w:position w:val="-5"/>
        </w:rPr>
        <w:drawing>
          <wp:inline distT="0" distB="0" distL="0" distR="0" wp14:anchorId="4948C3E9" wp14:editId="07909CE0">
            <wp:extent cx="74295" cy="148590"/>
            <wp:effectExtent l="0" t="0" r="0" b="0"/>
            <wp:docPr id="619" name="Picture 619" descr="cid:image001.png@01D472A0.1687F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id:image001.png@01D472A0.1687F650"/>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74295" cy="148590"/>
                    </a:xfrm>
                    <a:prstGeom prst="rect">
                      <a:avLst/>
                    </a:prstGeom>
                    <a:noFill/>
                    <a:ln>
                      <a:noFill/>
                    </a:ln>
                  </pic:spPr>
                </pic:pic>
              </a:graphicData>
            </a:graphic>
          </wp:inline>
        </w:drawing>
      </w:r>
      <w:r w:rsidRPr="00C1084E">
        <w:rPr>
          <w:bCs/>
        </w:rPr>
        <w:t xml:space="preserve"> transmissions </w:t>
      </w:r>
      <w:r>
        <w:rPr>
          <w:bCs/>
        </w:rPr>
        <w:t>is</w:t>
      </w:r>
      <w:r w:rsidRPr="00C1084E">
        <w:rPr>
          <w:bCs/>
        </w:rPr>
        <w:t xml:space="preserve"> received on PDCCH</w:t>
      </w:r>
      <w:r w:rsidRPr="00C1084E">
        <w:t xml:space="preserve">. For other configurations of </w:t>
      </w:r>
      <w:r w:rsidRPr="0084443B">
        <w:rPr>
          <w:i/>
          <w:iCs/>
        </w:rPr>
        <w:t>rateMatchingMode</w:t>
      </w:r>
      <w:r w:rsidRPr="0084443B">
        <w:t xml:space="preserve">, no rate-matching around SPDCCH resources for PDSCH in the </w:t>
      </w:r>
      <m:oMath>
        <m:r>
          <w:rPr>
            <w:rFonts w:ascii="Cambria Math" w:hAnsi="Cambria Math"/>
          </w:rPr>
          <m:t>k-1</m:t>
        </m:r>
      </m:oMath>
      <w:r w:rsidRPr="00C1084E">
        <w:rPr>
          <w:position w:val="-5"/>
        </w:rPr>
        <w:t xml:space="preserve"> </w:t>
      </w:r>
      <w:r w:rsidRPr="00C1084E">
        <w:rPr>
          <w:lang w:val="en-US"/>
        </w:rPr>
        <w:t xml:space="preserve">valid slots/subslots following the PDCCH with DCI format 7 indicating </w:t>
      </w:r>
      <m:oMath>
        <m:r>
          <w:rPr>
            <w:rFonts w:ascii="Cambria Math" w:hAnsi="Cambria Math"/>
          </w:rPr>
          <m:t>k</m:t>
        </m:r>
      </m:oMath>
      <w:r>
        <w:rPr>
          <w:lang w:val="en-US"/>
        </w:rPr>
        <w:t xml:space="preserve"> </w:t>
      </w:r>
      <w:r w:rsidRPr="00C1084E">
        <w:rPr>
          <w:lang w:val="en-US"/>
        </w:rPr>
        <w:t>PDSCH transmissions is applied.</w:t>
      </w:r>
      <w:r w:rsidR="008F4B46" w:rsidRPr="008F4B46">
        <w:t>.</w:t>
      </w:r>
    </w:p>
    <w:p w14:paraId="1F3FD50F" w14:textId="77777777" w:rsidR="0035583A" w:rsidRPr="00F829B6" w:rsidRDefault="0035583A" w:rsidP="0074607E">
      <w:pPr>
        <w:pStyle w:val="Heading2"/>
        <w:keepNext w:val="0"/>
        <w:keepLines w:val="0"/>
        <w:widowControl w:val="0"/>
      </w:pPr>
      <w:bookmarkStart w:id="55" w:name="_Toc454818033"/>
      <w:r w:rsidRPr="00F829B6">
        <w:t>6.5</w:t>
      </w:r>
      <w:r w:rsidRPr="00F829B6">
        <w:tab/>
        <w:t>Physical multicast channel</w:t>
      </w:r>
      <w:bookmarkEnd w:id="55"/>
    </w:p>
    <w:p w14:paraId="6EDD75DD" w14:textId="77777777" w:rsidR="0035583A" w:rsidRPr="00F829B6" w:rsidRDefault="0035583A" w:rsidP="0074607E">
      <w:pPr>
        <w:widowControl w:val="0"/>
      </w:pPr>
      <w:r w:rsidRPr="00F829B6">
        <w:t>The physical multicast channel shall be processed and mapped to resource elements as described in clause 6.3 with the following exceptions:</w:t>
      </w:r>
    </w:p>
    <w:p w14:paraId="40FFA22F" w14:textId="77777777" w:rsidR="0035583A" w:rsidRPr="00F829B6" w:rsidRDefault="0035583A" w:rsidP="0074607E">
      <w:pPr>
        <w:pStyle w:val="B1"/>
        <w:widowControl w:val="0"/>
      </w:pPr>
      <w:r w:rsidRPr="00F829B6">
        <w:t>-</w:t>
      </w:r>
      <w:r w:rsidRPr="00F829B6">
        <w:tab/>
        <w:t>No transmit diversity scheme is specified.</w:t>
      </w:r>
    </w:p>
    <w:p w14:paraId="29FDCB81" w14:textId="77777777" w:rsidR="0035583A" w:rsidRPr="00F829B6" w:rsidRDefault="0035583A" w:rsidP="0074607E">
      <w:pPr>
        <w:pStyle w:val="B1"/>
        <w:widowControl w:val="0"/>
      </w:pPr>
      <w:r w:rsidRPr="00F829B6">
        <w:t>-</w:t>
      </w:r>
      <w:r w:rsidRPr="00F829B6">
        <w:tab/>
        <w:t>Layer mapping and precoding shall be done assuming a single antenna port and the transmission shall use antenna port 4.</w:t>
      </w:r>
    </w:p>
    <w:p w14:paraId="0874D2F5" w14:textId="77777777" w:rsidR="0035583A" w:rsidRPr="00F829B6" w:rsidRDefault="0035583A" w:rsidP="0074607E">
      <w:pPr>
        <w:pStyle w:val="B1"/>
        <w:widowControl w:val="0"/>
      </w:pPr>
      <w:r w:rsidRPr="00F829B6">
        <w:t>-</w:t>
      </w:r>
      <w:r w:rsidRPr="00F829B6">
        <w:tab/>
        <w:t xml:space="preserve">The PMCH can only be transmitted in the MBSFN region. </w:t>
      </w:r>
      <w:r w:rsidR="00775885">
        <w:t xml:space="preserve">For PMCH with </w:t>
      </w:r>
      <w:r w:rsidR="00775885">
        <w:rPr>
          <w:lang w:eastAsia="en-GB"/>
        </w:rPr>
        <w:t>Δ</w:t>
      </w:r>
      <w:r w:rsidR="00775885">
        <w:rPr>
          <w:i/>
          <w:iCs/>
          <w:lang w:eastAsia="en-GB"/>
        </w:rPr>
        <w:t>f</w:t>
      </w:r>
      <w:r w:rsidR="00775885">
        <w:rPr>
          <w:lang w:eastAsia="en-GB"/>
        </w:rPr>
        <w:t xml:space="preserve">  = 15 kHz,</w:t>
      </w:r>
      <w:r w:rsidR="00775885">
        <w:t xml:space="preserve"> t</w:t>
      </w:r>
      <w:r w:rsidR="00775885" w:rsidRPr="00F829B6">
        <w:t xml:space="preserve">he </w:t>
      </w:r>
      <w:r w:rsidRPr="00F829B6">
        <w:t xml:space="preserve">index </w:t>
      </w:r>
      <w:r w:rsidRPr="00F829B6">
        <w:rPr>
          <w:position w:val="-6"/>
        </w:rPr>
        <w:object w:dxaOrig="140" w:dyaOrig="259" w14:anchorId="51DEE34A">
          <v:shape id="_x0000_i1599" type="#_x0000_t75" style="width:7.5pt;height:14.05pt" o:ole="">
            <v:imagedata r:id="rId894" o:title=""/>
          </v:shape>
          <o:OLEObject Type="Embed" ProgID="Equation.3" ShapeID="_x0000_i1599" DrawAspect="Content" ObjectID="_1755942545" r:id="rId1044"/>
        </w:object>
      </w:r>
      <w:r w:rsidRPr="00F829B6">
        <w:t xml:space="preserve"> in the first slot in the MBSFN subframe fulfils </w:t>
      </w:r>
      <w:r w:rsidRPr="00F829B6">
        <w:rPr>
          <w:position w:val="-12"/>
        </w:rPr>
        <w:object w:dxaOrig="1120" w:dyaOrig="360" w14:anchorId="6EC26446">
          <v:shape id="_x0000_i1600" type="#_x0000_t75" style="width:57.95pt;height:21.5pt" o:ole="">
            <v:imagedata r:id="rId1045" o:title=""/>
          </v:shape>
          <o:OLEObject Type="Embed" ProgID="Equation.3" ShapeID="_x0000_i1600" DrawAspect="Content" ObjectID="_1755942546" r:id="rId1046"/>
        </w:object>
      </w:r>
      <w:r w:rsidRPr="00F829B6">
        <w:t xml:space="preserve"> where </w:t>
      </w:r>
      <w:r w:rsidRPr="00F829B6">
        <w:rPr>
          <w:position w:val="-12"/>
        </w:rPr>
        <w:object w:dxaOrig="820" w:dyaOrig="360" w14:anchorId="328DBBD4">
          <v:shape id="_x0000_i1601" type="#_x0000_t75" style="width:43.95pt;height:21.5pt" o:ole="">
            <v:imagedata r:id="rId1047" o:title=""/>
          </v:shape>
          <o:OLEObject Type="Embed" ProgID="Equation.3" ShapeID="_x0000_i1601" DrawAspect="Content" ObjectID="_1755942547" r:id="rId1048"/>
        </w:object>
      </w:r>
      <w:r w:rsidRPr="00F829B6">
        <w:t xml:space="preserve"> is equal to the value given by the higher layer parameter </w:t>
      </w:r>
      <w:r w:rsidRPr="00F829B6">
        <w:rPr>
          <w:i/>
        </w:rPr>
        <w:t>non-MBSFNregionLength</w:t>
      </w:r>
      <w:r w:rsidRPr="00F829B6">
        <w:t xml:space="preserve"> [9].</w:t>
      </w:r>
    </w:p>
    <w:p w14:paraId="04CDB23C" w14:textId="77777777" w:rsidR="0035583A" w:rsidRPr="00F829B6" w:rsidRDefault="0035583A" w:rsidP="0074607E">
      <w:pPr>
        <w:pStyle w:val="B1"/>
        <w:widowControl w:val="0"/>
      </w:pPr>
      <w:r w:rsidRPr="00F829B6">
        <w:t>-</w:t>
      </w:r>
      <w:r w:rsidRPr="00F829B6">
        <w:tab/>
        <w:t xml:space="preserve">The PMCH shall use extended cyclic prefix. </w:t>
      </w:r>
    </w:p>
    <w:p w14:paraId="623B683C" w14:textId="77777777" w:rsidR="00893B3D" w:rsidRDefault="0035583A" w:rsidP="00893B3D">
      <w:pPr>
        <w:pStyle w:val="B1"/>
        <w:widowControl w:val="0"/>
      </w:pPr>
      <w:r w:rsidRPr="00F829B6">
        <w:t>-</w:t>
      </w:r>
      <w:r w:rsidRPr="00F829B6">
        <w:tab/>
        <w:t>The PMCH is not mapped to resource elements used for transmission of MBSFN reference signals.</w:t>
      </w:r>
      <w:r w:rsidR="00893B3D" w:rsidRPr="00893B3D">
        <w:t xml:space="preserve"> </w:t>
      </w:r>
    </w:p>
    <w:p w14:paraId="1C1AA7BB" w14:textId="77777777" w:rsidR="000C2653" w:rsidRDefault="000C2653" w:rsidP="000C2653">
      <w:pPr>
        <w:pStyle w:val="B1"/>
        <w:widowControl w:val="0"/>
      </w:pPr>
      <w:r>
        <w:rPr>
          <w:rFonts w:eastAsia="SimSun"/>
          <w:lang w:eastAsia="en-GB"/>
        </w:rPr>
        <w:t>-</w:t>
      </w:r>
      <w:r>
        <w:rPr>
          <w:rFonts w:eastAsia="SimSun"/>
          <w:lang w:eastAsia="en-GB"/>
        </w:rPr>
        <w:tab/>
        <w:t>In clause 6.3.1, for Δ</w:t>
      </w:r>
      <w:r>
        <w:rPr>
          <w:rFonts w:eastAsia="SimSun"/>
          <w:i/>
          <w:iCs/>
          <w:lang w:eastAsia="en-GB"/>
        </w:rPr>
        <w:t>f</w:t>
      </w:r>
      <w:r>
        <w:rPr>
          <w:rFonts w:eastAsia="SimSun"/>
          <w:lang w:eastAsia="en-GB"/>
        </w:rPr>
        <w:t xml:space="preserve"> = 1.25 kHz and Δ</w:t>
      </w:r>
      <w:r>
        <w:rPr>
          <w:rFonts w:eastAsia="SimSun"/>
          <w:i/>
          <w:iCs/>
          <w:lang w:eastAsia="en-GB"/>
        </w:rPr>
        <w:t>f</w:t>
      </w:r>
      <w:r>
        <w:rPr>
          <w:rFonts w:eastAsia="SimSun"/>
          <w:lang w:eastAsia="en-GB"/>
        </w:rPr>
        <w:t xml:space="preserve"> ≈ 0.37 kHz, the scrambling generator shall be initialised at the start of each slot.</w:t>
      </w:r>
    </w:p>
    <w:p w14:paraId="45A173EB" w14:textId="77777777" w:rsidR="00893B3D" w:rsidRDefault="00893B3D" w:rsidP="00893B3D">
      <w:pPr>
        <w:pStyle w:val="B1"/>
      </w:pPr>
      <w:r>
        <w:t>-</w:t>
      </w:r>
      <w:r>
        <w:tab/>
        <w:t xml:space="preserve">For </w:t>
      </w:r>
      <w:bookmarkStart w:id="56" w:name="_Hlk26186501"/>
      <m:oMath>
        <m:r>
          <m:rPr>
            <m:sty m:val="p"/>
          </m:rPr>
          <w:rPr>
            <w:rFonts w:ascii="Cambria Math" w:hAnsi="Cambria Math"/>
          </w:rPr>
          <m:t>Δ</m:t>
        </m:r>
        <m:r>
          <w:rPr>
            <w:rFonts w:ascii="Cambria Math" w:hAnsi="Cambria Math"/>
          </w:rPr>
          <m:t>f=</m:t>
        </m:r>
        <m:f>
          <m:fPr>
            <m:type m:val="lin"/>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82944</m:t>
                </m:r>
                <m:sSub>
                  <m:sSubPr>
                    <m:ctrlPr>
                      <w:rPr>
                        <w:rFonts w:ascii="Cambria Math" w:hAnsi="Cambria Math"/>
                        <w:i/>
                      </w:rPr>
                    </m:ctrlPr>
                  </m:sSubPr>
                  <m:e>
                    <m:r>
                      <w:rPr>
                        <w:rFonts w:ascii="Cambria Math" w:hAnsi="Cambria Math"/>
                      </w:rPr>
                      <m:t>T</m:t>
                    </m:r>
                  </m:e>
                  <m:sub>
                    <m:r>
                      <m:rPr>
                        <m:nor/>
                      </m:rPr>
                      <w:rPr>
                        <w:rFonts w:ascii="Cambria Math" w:hAnsi="Cambria Math"/>
                      </w:rPr>
                      <m:t>s</m:t>
                    </m:r>
                  </m:sub>
                </m:sSub>
              </m:e>
            </m:d>
          </m:den>
        </m:f>
        <m:r>
          <w:rPr>
            <w:rFonts w:ascii="Cambria Math" w:hAnsi="Cambria Math"/>
          </w:rPr>
          <m:t xml:space="preserve">≈0.37 </m:t>
        </m:r>
        <m:r>
          <m:rPr>
            <m:nor/>
          </m:rPr>
          <w:rPr>
            <w:rFonts w:ascii="Cambria Math" w:hAnsi="Cambria Math"/>
          </w:rPr>
          <m:t>kHz</m:t>
        </m:r>
      </m:oMath>
      <w:bookmarkEnd w:id="56"/>
      <w:r>
        <w:t xml:space="preserve"> the following exception applies to clause 6.3.5:</w:t>
      </w:r>
    </w:p>
    <w:p w14:paraId="5DE8E70B" w14:textId="77777777" w:rsidR="00893B3D" w:rsidRDefault="00893B3D" w:rsidP="00893B3D">
      <w:pPr>
        <w:pStyle w:val="B2"/>
      </w:pPr>
      <w:r>
        <w:t>-</w:t>
      </w:r>
      <w:r>
        <w:tab/>
        <w:t xml:space="preserve">The text </w:t>
      </w:r>
      <w:r w:rsidR="00D464C9">
        <w:t>"</w:t>
      </w:r>
      <w:r w:rsidRPr="00612147">
        <w:t>which meet all of the following criteria in the current subframe</w:t>
      </w:r>
      <w:r w:rsidR="00D464C9">
        <w:t>"</w:t>
      </w:r>
      <w:r>
        <w:t xml:space="preserve"> shall be replaced by </w:t>
      </w:r>
      <w:r w:rsidR="00D464C9">
        <w:t>"</w:t>
      </w:r>
      <w:r w:rsidRPr="00F829B6">
        <w:t xml:space="preserve">which meet all of the following criteria in the current </w:t>
      </w:r>
      <w:r>
        <w:t>slot</w:t>
      </w:r>
      <w:r w:rsidR="00D464C9">
        <w:t>"</w:t>
      </w:r>
    </w:p>
    <w:p w14:paraId="4AF487AF" w14:textId="77777777" w:rsidR="0035583A" w:rsidRPr="00F829B6" w:rsidRDefault="00893B3D" w:rsidP="00BD7513">
      <w:pPr>
        <w:pStyle w:val="B2"/>
      </w:pPr>
      <w:r>
        <w:t>-</w:t>
      </w:r>
      <w:r>
        <w:tab/>
      </w:r>
      <w:r w:rsidRPr="00F829B6">
        <w:t xml:space="preserve">The mapping to resource elements </w:t>
      </w:r>
      <m:oMath>
        <m:d>
          <m:dPr>
            <m:ctrlPr>
              <w:rPr>
                <w:rFonts w:ascii="Cambria Math" w:hAnsi="Cambria Math"/>
                <w:i/>
              </w:rPr>
            </m:ctrlPr>
          </m:dPr>
          <m:e>
            <m:r>
              <w:rPr>
                <w:rFonts w:ascii="Cambria Math" w:hAnsi="Cambria Math"/>
              </w:rPr>
              <m:t>k,l</m:t>
            </m:r>
          </m:e>
        </m:d>
      </m:oMath>
      <w:r w:rsidRPr="00F829B6">
        <w:t xml:space="preserve"> on antenna port </w:t>
      </w:r>
      <m:oMath>
        <m:r>
          <w:rPr>
            <w:rFonts w:ascii="Cambria Math" w:hAnsi="Cambria Math"/>
          </w:rPr>
          <m:t>p</m:t>
        </m:r>
      </m:oMath>
      <w:r w:rsidRPr="00F829B6">
        <w:t xml:space="preserve"> not reserved for other purposes shall be in increasing order of first the index </w:t>
      </w:r>
      <m:oMath>
        <m:r>
          <w:rPr>
            <w:rFonts w:ascii="Cambria Math" w:hAnsi="Cambria Math"/>
          </w:rPr>
          <m:t>k</m:t>
        </m:r>
      </m:oMath>
      <w:r w:rsidRPr="00F829B6">
        <w:rPr>
          <w:rFonts w:eastAsia="Batang" w:hint="eastAsia"/>
          <w:lang w:eastAsia="ko-KR"/>
        </w:rPr>
        <w:t xml:space="preserve"> over the assigned physical resource blocks</w:t>
      </w:r>
      <w:r w:rsidRPr="00F829B6">
        <w:t xml:space="preserve"> and then the index</w:t>
      </w:r>
      <w:r>
        <w:t xml:space="preserve"> </w:t>
      </w:r>
      <m:oMath>
        <m:r>
          <w:rPr>
            <w:rFonts w:ascii="Cambria Math" w:hAnsi="Cambria Math"/>
          </w:rPr>
          <m:t>l</m:t>
        </m:r>
      </m:oMath>
      <w:r>
        <w:t>.</w:t>
      </w:r>
      <w:r w:rsidRPr="00F829B6">
        <w:t xml:space="preserve"> </w:t>
      </w:r>
    </w:p>
    <w:p w14:paraId="220613A0" w14:textId="77777777" w:rsidR="0035583A" w:rsidRPr="00F829B6" w:rsidRDefault="0035583A" w:rsidP="0074607E">
      <w:pPr>
        <w:pStyle w:val="Heading2"/>
        <w:keepNext w:val="0"/>
        <w:keepLines w:val="0"/>
        <w:widowControl w:val="0"/>
      </w:pPr>
      <w:bookmarkStart w:id="57" w:name="_Toc454818034"/>
      <w:bookmarkStart w:id="58" w:name="OLE_LINK60"/>
      <w:bookmarkStart w:id="59" w:name="OLE_LINK61"/>
      <w:r w:rsidRPr="00F829B6">
        <w:t>6.6</w:t>
      </w:r>
      <w:r w:rsidRPr="00F829B6">
        <w:tab/>
        <w:t>Physical broadcast channel</w:t>
      </w:r>
      <w:bookmarkEnd w:id="57"/>
    </w:p>
    <w:p w14:paraId="5E2BACCD" w14:textId="77777777" w:rsidR="0035583A" w:rsidRPr="00F829B6" w:rsidRDefault="0035583A" w:rsidP="0074607E">
      <w:pPr>
        <w:widowControl w:val="0"/>
      </w:pPr>
      <w:r w:rsidRPr="00F829B6">
        <w:t>The PBCH is not transmitted for frame structure type 3.</w:t>
      </w:r>
    </w:p>
    <w:p w14:paraId="4C911FD8" w14:textId="77777777" w:rsidR="0035583A" w:rsidRPr="00F829B6" w:rsidRDefault="0035583A" w:rsidP="0074607E">
      <w:pPr>
        <w:pStyle w:val="Heading3"/>
        <w:keepNext w:val="0"/>
        <w:keepLines w:val="0"/>
        <w:widowControl w:val="0"/>
      </w:pPr>
      <w:bookmarkStart w:id="60" w:name="_Toc454818035"/>
      <w:r w:rsidRPr="00F829B6">
        <w:t>6.6.1</w:t>
      </w:r>
      <w:r w:rsidRPr="00F829B6">
        <w:tab/>
        <w:t>Scrambling</w:t>
      </w:r>
      <w:bookmarkEnd w:id="60"/>
    </w:p>
    <w:p w14:paraId="767F8678" w14:textId="77777777" w:rsidR="0035583A" w:rsidRPr="00F829B6" w:rsidRDefault="0035583A" w:rsidP="0074607E">
      <w:pPr>
        <w:widowControl w:val="0"/>
      </w:pPr>
      <w:r w:rsidRPr="00F829B6">
        <w:t>The block of bits</w:t>
      </w:r>
      <w:r w:rsidRPr="00F829B6">
        <w:rPr>
          <w:position w:val="-10"/>
        </w:rPr>
        <w:object w:dxaOrig="1540" w:dyaOrig="300" w14:anchorId="026B8B29">
          <v:shape id="_x0000_i1602" type="#_x0000_t75" style="width:79.5pt;height:14.05pt" o:ole="">
            <v:imagedata r:id="rId1049" o:title=""/>
          </v:shape>
          <o:OLEObject Type="Embed" ProgID="Equation.3" ShapeID="_x0000_i1602" DrawAspect="Content" ObjectID="_1755942548" r:id="rId1050"/>
        </w:object>
      </w:r>
      <w:r w:rsidRPr="00F829B6">
        <w:t xml:space="preserve">, where </w:t>
      </w:r>
      <w:r w:rsidRPr="00F829B6">
        <w:rPr>
          <w:position w:val="-10"/>
        </w:rPr>
        <w:object w:dxaOrig="440" w:dyaOrig="300" w14:anchorId="72C660E2">
          <v:shape id="_x0000_i1603" type="#_x0000_t75" style="width:21.5pt;height:14.05pt" o:ole="">
            <v:imagedata r:id="rId1051" o:title=""/>
          </v:shape>
          <o:OLEObject Type="Embed" ProgID="Equation.3" ShapeID="_x0000_i1603" DrawAspect="Content" ObjectID="_1755942549" r:id="rId1052"/>
        </w:object>
      </w:r>
      <w:r w:rsidRPr="00F829B6">
        <w:t>, the number of bits transmitted on the physical broadcast channel, equals 1920 for normal cyclic prefix and 1728 for extended cyclic prefix, shall be scrambled with a cell-specific sequence prior to modulation, resulting in a block of scrambled bits</w:t>
      </w:r>
      <w:r w:rsidR="00B80263" w:rsidRPr="00F829B6">
        <w:t xml:space="preserve"> </w:t>
      </w:r>
      <w:r w:rsidRPr="00F829B6">
        <w:rPr>
          <w:position w:val="-10"/>
        </w:rPr>
        <w:object w:dxaOrig="1600" w:dyaOrig="340" w14:anchorId="3F7FB8C3">
          <v:shape id="_x0000_i1604" type="#_x0000_t75" style="width:79.5pt;height:14.05pt" o:ole="">
            <v:imagedata r:id="rId1053" o:title=""/>
          </v:shape>
          <o:OLEObject Type="Embed" ProgID="Equation.3" ShapeID="_x0000_i1604" DrawAspect="Content" ObjectID="_1755942550" r:id="rId1054"/>
        </w:object>
      </w:r>
      <w:r w:rsidRPr="00F829B6">
        <w:t xml:space="preserve"> according to</w:t>
      </w:r>
    </w:p>
    <w:p w14:paraId="1556A41B" w14:textId="77777777" w:rsidR="0035583A" w:rsidRPr="00F829B6" w:rsidRDefault="0035583A" w:rsidP="0074607E">
      <w:pPr>
        <w:pStyle w:val="EQ"/>
        <w:keepLines w:val="0"/>
        <w:widowControl w:val="0"/>
        <w:jc w:val="center"/>
      </w:pPr>
      <w:r w:rsidRPr="00F829B6">
        <w:rPr>
          <w:position w:val="-10"/>
        </w:rPr>
        <w:object w:dxaOrig="2000" w:dyaOrig="340" w14:anchorId="21DFE895">
          <v:shape id="_x0000_i1605" type="#_x0000_t75" style="width:100.05pt;height:14.05pt" o:ole="">
            <v:imagedata r:id="rId1055" o:title=""/>
          </v:shape>
          <o:OLEObject Type="Embed" ProgID="Equation.3" ShapeID="_x0000_i1605" DrawAspect="Content" ObjectID="_1755942551" r:id="rId1056"/>
        </w:object>
      </w:r>
    </w:p>
    <w:p w14:paraId="37E252B0" w14:textId="77777777" w:rsidR="0035583A" w:rsidRPr="00F829B6" w:rsidRDefault="0035583A" w:rsidP="0074607E">
      <w:pPr>
        <w:widowControl w:val="0"/>
      </w:pPr>
      <w:r w:rsidRPr="00F829B6">
        <w:t xml:space="preserve">where the scrambling sequence </w:t>
      </w:r>
      <w:r w:rsidRPr="00F829B6">
        <w:rPr>
          <w:position w:val="-10"/>
        </w:rPr>
        <w:object w:dxaOrig="360" w:dyaOrig="300" w14:anchorId="25EA6A81">
          <v:shape id="_x0000_i1606" type="#_x0000_t75" style="width:21.5pt;height:14.05pt" o:ole="">
            <v:imagedata r:id="rId1057" o:title=""/>
          </v:shape>
          <o:OLEObject Type="Embed" ProgID="Equation.3" ShapeID="_x0000_i1606" DrawAspect="Content" ObjectID="_1755942552" r:id="rId1058"/>
        </w:object>
      </w:r>
      <w:r w:rsidRPr="00F829B6">
        <w:t xml:space="preserve"> is given by clause 7.2. The scrambling sequence shall be initialised with </w:t>
      </w:r>
      <w:r w:rsidRPr="00F829B6">
        <w:rPr>
          <w:position w:val="-10"/>
        </w:rPr>
        <w:object w:dxaOrig="960" w:dyaOrig="340" w14:anchorId="2D04B08E">
          <v:shape id="_x0000_i1607" type="#_x0000_t75" style="width:50.5pt;height:14.05pt" o:ole="">
            <v:imagedata r:id="rId1059" o:title=""/>
          </v:shape>
          <o:OLEObject Type="Embed" ProgID="Equation.3" ShapeID="_x0000_i1607" DrawAspect="Content" ObjectID="_1755942553" r:id="rId1060"/>
        </w:object>
      </w:r>
      <w:r w:rsidRPr="00F829B6">
        <w:t xml:space="preserve"> in each radio frame fulfilling </w:t>
      </w:r>
      <w:r w:rsidRPr="00F829B6">
        <w:rPr>
          <w:position w:val="-10"/>
        </w:rPr>
        <w:object w:dxaOrig="1080" w:dyaOrig="300" w14:anchorId="27F5FB53">
          <v:shape id="_x0000_i1608" type="#_x0000_t75" style="width:57.95pt;height:14.05pt" o:ole="">
            <v:imagedata r:id="rId1061" o:title=""/>
          </v:shape>
          <o:OLEObject Type="Embed" ProgID="Equation.3" ShapeID="_x0000_i1608" DrawAspect="Content" ObjectID="_1755942554" r:id="rId1062"/>
        </w:object>
      </w:r>
      <w:r w:rsidRPr="00F829B6">
        <w:t>.</w:t>
      </w:r>
      <w:r w:rsidR="00152FF8" w:rsidRPr="00F829B6">
        <w:t xml:space="preserve"> For an MBMS-dedicated cell, the scrambling sequence shall be initialised with </w:t>
      </w:r>
      <w:r w:rsidR="00152FF8" w:rsidRPr="00F829B6">
        <w:rPr>
          <w:position w:val="-10"/>
        </w:rPr>
        <w:object w:dxaOrig="1335" w:dyaOrig="345" w14:anchorId="22B75A6C">
          <v:shape id="_x0000_i1609" type="#_x0000_t75" style="width:64.5pt;height:14.05pt" o:ole="">
            <v:imagedata r:id="rId1063" o:title=""/>
          </v:shape>
          <o:OLEObject Type="Embed" ProgID="Equation.3" ShapeID="_x0000_i1609" DrawAspect="Content" ObjectID="_1755942555" r:id="rId1064"/>
        </w:object>
      </w:r>
      <w:r w:rsidR="00152FF8" w:rsidRPr="00F829B6">
        <w:t xml:space="preserve"> in each radio frame fulfilling </w:t>
      </w:r>
      <w:r w:rsidR="00152FF8" w:rsidRPr="00F829B6">
        <w:rPr>
          <w:position w:val="-10"/>
        </w:rPr>
        <w:object w:dxaOrig="1155" w:dyaOrig="300" w14:anchorId="6F14AEB5">
          <v:shape id="_x0000_i1610" type="#_x0000_t75" style="width:57.95pt;height:14.05pt" o:ole="">
            <v:imagedata r:id="rId1065" o:title=""/>
          </v:shape>
          <o:OLEObject Type="Embed" ProgID="Equation.3" ShapeID="_x0000_i1610" DrawAspect="Content" ObjectID="_1755942556" r:id="rId1066"/>
        </w:object>
      </w:r>
      <w:r w:rsidR="00152FF8" w:rsidRPr="00F829B6">
        <w:t>.</w:t>
      </w:r>
    </w:p>
    <w:p w14:paraId="008AEA3B" w14:textId="77777777" w:rsidR="0035583A" w:rsidRPr="00F829B6" w:rsidRDefault="0035583A" w:rsidP="0074607E">
      <w:pPr>
        <w:pStyle w:val="Heading3"/>
        <w:keepNext w:val="0"/>
        <w:keepLines w:val="0"/>
        <w:widowControl w:val="0"/>
      </w:pPr>
      <w:bookmarkStart w:id="61" w:name="_Toc454818036"/>
      <w:r w:rsidRPr="00F829B6">
        <w:t>6.6.2</w:t>
      </w:r>
      <w:r w:rsidRPr="00F829B6">
        <w:tab/>
        <w:t>Modulation</w:t>
      </w:r>
      <w:bookmarkEnd w:id="61"/>
    </w:p>
    <w:p w14:paraId="6C488710" w14:textId="77777777" w:rsidR="0035583A" w:rsidRPr="00F829B6" w:rsidRDefault="0035583A" w:rsidP="0074607E">
      <w:pPr>
        <w:widowControl w:val="0"/>
      </w:pPr>
      <w:r w:rsidRPr="00F829B6">
        <w:t xml:space="preserve">The block of scrambled bits </w:t>
      </w:r>
      <w:r w:rsidRPr="00F829B6">
        <w:rPr>
          <w:position w:val="-10"/>
        </w:rPr>
        <w:object w:dxaOrig="1600" w:dyaOrig="340" w14:anchorId="077F4EEB">
          <v:shape id="_x0000_i1611" type="#_x0000_t75" style="width:79.5pt;height:14.05pt" o:ole="">
            <v:imagedata r:id="rId1067" o:title=""/>
          </v:shape>
          <o:OLEObject Type="Embed" ProgID="Equation.3" ShapeID="_x0000_i1611" DrawAspect="Content" ObjectID="_1755942557" r:id="rId1068"/>
        </w:object>
      </w:r>
      <w:r w:rsidRPr="00F829B6">
        <w:t xml:space="preserve"> shall be modulated as described in clause 7.1, resulting in a block of complex-valued modulation symbols</w:t>
      </w:r>
      <w:r w:rsidRPr="00F829B6">
        <w:rPr>
          <w:position w:val="-14"/>
        </w:rPr>
        <w:object w:dxaOrig="1719" w:dyaOrig="340" w14:anchorId="3A0335E8">
          <v:shape id="_x0000_i1612" type="#_x0000_t75" style="width:86.05pt;height:14.05pt" o:ole="">
            <v:imagedata r:id="rId1069" o:title=""/>
          </v:shape>
          <o:OLEObject Type="Embed" ProgID="Equation.3" ShapeID="_x0000_i1612" DrawAspect="Content" ObjectID="_1755942558" r:id="rId1070"/>
        </w:object>
      </w:r>
      <w:r w:rsidRPr="00F829B6">
        <w:t xml:space="preserve">. Table 6.6.2-1 specifies the modulation mappings applicable for the physical broadcast channel. </w:t>
      </w:r>
    </w:p>
    <w:p w14:paraId="35726268" w14:textId="77777777" w:rsidR="0035583A" w:rsidRPr="00F829B6" w:rsidRDefault="0035583A" w:rsidP="0074607E">
      <w:pPr>
        <w:pStyle w:val="TH"/>
        <w:keepNext w:val="0"/>
        <w:keepLines w:val="0"/>
        <w:widowControl w:val="0"/>
      </w:pPr>
      <w:r w:rsidRPr="00F829B6">
        <w:t>Table 6.6.2-1: PBCH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733B2C4D" w14:textId="77777777" w:rsidTr="00A02649">
        <w:trPr>
          <w:jc w:val="center"/>
        </w:trPr>
        <w:tc>
          <w:tcPr>
            <w:tcW w:w="0" w:type="auto"/>
            <w:shd w:val="clear" w:color="auto" w:fill="E0E0E0"/>
            <w:vAlign w:val="center"/>
          </w:tcPr>
          <w:p w14:paraId="0035FCE3" w14:textId="77777777" w:rsidR="0035583A" w:rsidRPr="00F829B6" w:rsidRDefault="0035583A" w:rsidP="0074607E">
            <w:pPr>
              <w:pStyle w:val="TAH"/>
              <w:keepNext w:val="0"/>
              <w:keepLines w:val="0"/>
              <w:widowControl w:val="0"/>
              <w:jc w:val="left"/>
            </w:pPr>
            <w:r w:rsidRPr="00F829B6">
              <w:lastRenderedPageBreak/>
              <w:t>Physical channel</w:t>
            </w:r>
          </w:p>
        </w:tc>
        <w:tc>
          <w:tcPr>
            <w:tcW w:w="0" w:type="auto"/>
            <w:shd w:val="clear" w:color="auto" w:fill="E0E0E0"/>
            <w:vAlign w:val="center"/>
          </w:tcPr>
          <w:p w14:paraId="3233406C" w14:textId="77777777" w:rsidR="0035583A" w:rsidRPr="00F829B6" w:rsidRDefault="0035583A" w:rsidP="0074607E">
            <w:pPr>
              <w:pStyle w:val="TAH"/>
              <w:keepNext w:val="0"/>
              <w:keepLines w:val="0"/>
              <w:widowControl w:val="0"/>
              <w:jc w:val="left"/>
            </w:pPr>
            <w:r w:rsidRPr="00F829B6">
              <w:t>Modulation schemes</w:t>
            </w:r>
          </w:p>
        </w:tc>
      </w:tr>
      <w:tr w:rsidR="0035583A" w:rsidRPr="00F829B6" w14:paraId="48725DDB" w14:textId="77777777" w:rsidTr="00A02649">
        <w:trPr>
          <w:jc w:val="center"/>
        </w:trPr>
        <w:tc>
          <w:tcPr>
            <w:tcW w:w="0" w:type="auto"/>
            <w:shd w:val="clear" w:color="auto" w:fill="auto"/>
            <w:vAlign w:val="center"/>
          </w:tcPr>
          <w:p w14:paraId="401F6F9F" w14:textId="77777777" w:rsidR="0035583A" w:rsidRPr="00F829B6" w:rsidRDefault="0035583A" w:rsidP="0074607E">
            <w:pPr>
              <w:pStyle w:val="TAL"/>
              <w:keepNext w:val="0"/>
              <w:keepLines w:val="0"/>
              <w:widowControl w:val="0"/>
            </w:pPr>
            <w:r w:rsidRPr="00F829B6">
              <w:t>PBCH</w:t>
            </w:r>
          </w:p>
        </w:tc>
        <w:tc>
          <w:tcPr>
            <w:tcW w:w="0" w:type="auto"/>
            <w:shd w:val="clear" w:color="auto" w:fill="auto"/>
            <w:vAlign w:val="center"/>
          </w:tcPr>
          <w:p w14:paraId="110A051A" w14:textId="77777777" w:rsidR="0035583A" w:rsidRPr="00F829B6" w:rsidRDefault="0035583A" w:rsidP="0074607E">
            <w:pPr>
              <w:pStyle w:val="TAL"/>
              <w:keepNext w:val="0"/>
              <w:keepLines w:val="0"/>
              <w:widowControl w:val="0"/>
            </w:pPr>
            <w:r w:rsidRPr="00F829B6">
              <w:t>QPSK</w:t>
            </w:r>
          </w:p>
        </w:tc>
      </w:tr>
    </w:tbl>
    <w:p w14:paraId="6687893A" w14:textId="77777777" w:rsidR="0035583A" w:rsidRPr="00F829B6" w:rsidRDefault="0035583A" w:rsidP="0074607E">
      <w:pPr>
        <w:widowControl w:val="0"/>
      </w:pPr>
    </w:p>
    <w:p w14:paraId="78A85AC5" w14:textId="77777777" w:rsidR="0035583A" w:rsidRPr="00F829B6" w:rsidRDefault="0035583A" w:rsidP="0074607E">
      <w:pPr>
        <w:pStyle w:val="Heading3"/>
        <w:keepNext w:val="0"/>
        <w:keepLines w:val="0"/>
        <w:widowControl w:val="0"/>
      </w:pPr>
      <w:bookmarkStart w:id="62" w:name="_Toc454818037"/>
      <w:r w:rsidRPr="00F829B6">
        <w:t>6.6.3</w:t>
      </w:r>
      <w:r w:rsidRPr="00F829B6">
        <w:tab/>
        <w:t>Layer mapping and precoding</w:t>
      </w:r>
      <w:bookmarkEnd w:id="62"/>
    </w:p>
    <w:p w14:paraId="6DAF3C90" w14:textId="77777777" w:rsidR="0035583A" w:rsidRPr="00F829B6" w:rsidRDefault="0035583A" w:rsidP="0074607E">
      <w:pPr>
        <w:widowControl w:val="0"/>
      </w:pPr>
      <w:r w:rsidRPr="00F829B6">
        <w:t xml:space="preserve">The block of modulation symbols </w:t>
      </w:r>
      <w:r w:rsidRPr="00F829B6">
        <w:rPr>
          <w:position w:val="-14"/>
        </w:rPr>
        <w:object w:dxaOrig="1719" w:dyaOrig="340" w14:anchorId="2837E963">
          <v:shape id="_x0000_i1613" type="#_x0000_t75" style="width:86.05pt;height:14.05pt" o:ole="">
            <v:imagedata r:id="rId1069" o:title=""/>
          </v:shape>
          <o:OLEObject Type="Embed" ProgID="Equation.3" ShapeID="_x0000_i1613" DrawAspect="Content" ObjectID="_1755942559" r:id="rId1071"/>
        </w:object>
      </w:r>
      <w:r w:rsidRPr="00F829B6">
        <w:t xml:space="preserve"> shall be mapped to layers according to one of clauses 6.3.3.1 or 6.3.3.3 with </w:t>
      </w:r>
      <w:r w:rsidRPr="00F829B6">
        <w:rPr>
          <w:position w:val="-14"/>
        </w:rPr>
        <w:object w:dxaOrig="1300" w:dyaOrig="380" w14:anchorId="04014838">
          <v:shape id="_x0000_i1614" type="#_x0000_t75" style="width:64.5pt;height:21.5pt" o:ole="">
            <v:imagedata r:id="rId1072" o:title=""/>
          </v:shape>
          <o:OLEObject Type="Embed" ProgID="Equation.3" ShapeID="_x0000_i1614" DrawAspect="Content" ObjectID="_1755942560" r:id="rId1073"/>
        </w:object>
      </w:r>
      <w:r w:rsidRPr="00F829B6">
        <w:t xml:space="preserve"> and precoded according to one of</w:t>
      </w:r>
      <w:r w:rsidR="00B80263" w:rsidRPr="00F829B6">
        <w:t xml:space="preserve"> </w:t>
      </w:r>
      <w:r w:rsidRPr="00F829B6">
        <w:t xml:space="preserve">clauses 6.3.4.1 or 6.3.4.3, resulting in a block of vectors </w:t>
      </w:r>
      <w:r w:rsidRPr="00F829B6">
        <w:rPr>
          <w:position w:val="-10"/>
        </w:rPr>
        <w:object w:dxaOrig="2480" w:dyaOrig="400" w14:anchorId="403C4A3C">
          <v:shape id="_x0000_i1615" type="#_x0000_t75" style="width:122.5pt;height:21.5pt" o:ole="">
            <v:imagedata r:id="rId1074" o:title=""/>
          </v:shape>
          <o:OLEObject Type="Embed" ProgID="Equation.3" ShapeID="_x0000_i1615" DrawAspect="Content" ObjectID="_1755942561" r:id="rId1075"/>
        </w:object>
      </w:r>
      <w:r w:rsidRPr="00F829B6">
        <w:t xml:space="preserve">, </w:t>
      </w:r>
      <w:r w:rsidRPr="00F829B6">
        <w:rPr>
          <w:position w:val="-14"/>
        </w:rPr>
        <w:object w:dxaOrig="1460" w:dyaOrig="340" w14:anchorId="63F8BAFC">
          <v:shape id="_x0000_i1616" type="#_x0000_t75" style="width:1in;height:14.05pt" o:ole="">
            <v:imagedata r:id="rId1076" o:title=""/>
          </v:shape>
          <o:OLEObject Type="Embed" ProgID="Equation.3" ShapeID="_x0000_i1616" DrawAspect="Content" ObjectID="_1755942562" r:id="rId1077"/>
        </w:object>
      </w:r>
      <w:r w:rsidRPr="00F829B6">
        <w:t xml:space="preserve">, where </w:t>
      </w:r>
      <w:r w:rsidRPr="00F829B6">
        <w:rPr>
          <w:position w:val="-10"/>
        </w:rPr>
        <w:object w:dxaOrig="639" w:dyaOrig="340" w14:anchorId="582A318F">
          <v:shape id="_x0000_i1617" type="#_x0000_t75" style="width:36.45pt;height:14.05pt" o:ole="">
            <v:imagedata r:id="rId494" o:title=""/>
          </v:shape>
          <o:OLEObject Type="Embed" ProgID="Equation.3" ShapeID="_x0000_i1617" DrawAspect="Content" ObjectID="_1755942563" r:id="rId1078"/>
        </w:object>
      </w:r>
      <w:r w:rsidRPr="00F829B6">
        <w:t xml:space="preserve"> represents the signal for antenna port </w:t>
      </w:r>
      <w:r w:rsidRPr="00F829B6">
        <w:rPr>
          <w:position w:val="-10"/>
        </w:rPr>
        <w:object w:dxaOrig="200" w:dyaOrig="240" w14:anchorId="65BC16E2">
          <v:shape id="_x0000_i1618" type="#_x0000_t75" style="width:7.5pt;height:14.05pt" o:ole="">
            <v:imagedata r:id="rId81" o:title=""/>
          </v:shape>
          <o:OLEObject Type="Embed" ProgID="Equation.3" ShapeID="_x0000_i1618" DrawAspect="Content" ObjectID="_1755942564" r:id="rId1079"/>
        </w:object>
      </w:r>
      <w:r w:rsidRPr="00F829B6">
        <w:t xml:space="preserve"> and where </w:t>
      </w:r>
      <w:r w:rsidRPr="00F829B6">
        <w:rPr>
          <w:position w:val="-10"/>
        </w:rPr>
        <w:object w:dxaOrig="1160" w:dyaOrig="279" w14:anchorId="7BC6D76E">
          <v:shape id="_x0000_i1619" type="#_x0000_t75" style="width:57.95pt;height:14.05pt" o:ole="">
            <v:imagedata r:id="rId1080" o:title=""/>
          </v:shape>
          <o:OLEObject Type="Embed" ProgID="Equation.3" ShapeID="_x0000_i1619" DrawAspect="Content" ObjectID="_1755942565" r:id="rId1081"/>
        </w:object>
      </w:r>
      <w:r w:rsidRPr="00F829B6">
        <w:t xml:space="preserve"> and the number of antenna ports for cell-specific reference signals </w:t>
      </w:r>
      <w:r w:rsidRPr="00F829B6">
        <w:rPr>
          <w:position w:val="-10"/>
        </w:rPr>
        <w:object w:dxaOrig="900" w:dyaOrig="300" w14:anchorId="1643966B">
          <v:shape id="_x0000_i1620" type="#_x0000_t75" style="width:43.95pt;height:14.05pt" o:ole="">
            <v:imagedata r:id="rId1082" o:title=""/>
          </v:shape>
          <o:OLEObject Type="Embed" ProgID="Equation.3" ShapeID="_x0000_i1620" DrawAspect="Content" ObjectID="_1755942566" r:id="rId1083"/>
        </w:object>
      </w:r>
      <w:r w:rsidRPr="00F829B6">
        <w:t>.</w:t>
      </w:r>
    </w:p>
    <w:p w14:paraId="76B34A09" w14:textId="77777777" w:rsidR="0035583A" w:rsidRPr="00F829B6" w:rsidRDefault="0035583A" w:rsidP="0074607E">
      <w:pPr>
        <w:pStyle w:val="Heading3"/>
        <w:keepNext w:val="0"/>
        <w:keepLines w:val="0"/>
        <w:widowControl w:val="0"/>
      </w:pPr>
      <w:bookmarkStart w:id="63" w:name="_Toc454818038"/>
      <w:r w:rsidRPr="00F829B6">
        <w:t>6.6.4</w:t>
      </w:r>
      <w:r w:rsidRPr="00F829B6">
        <w:tab/>
        <w:t>Mapping to resource elements</w:t>
      </w:r>
      <w:bookmarkEnd w:id="63"/>
    </w:p>
    <w:p w14:paraId="572C207F" w14:textId="77777777" w:rsidR="00152FF8" w:rsidRPr="00F829B6" w:rsidRDefault="0035583A" w:rsidP="0074607E">
      <w:pPr>
        <w:widowControl w:val="0"/>
      </w:pPr>
      <w:r w:rsidRPr="00F829B6">
        <w:t>The block of complex-valued symbols</w:t>
      </w:r>
      <w:r w:rsidRPr="00F829B6">
        <w:rPr>
          <w:position w:val="-14"/>
        </w:rPr>
        <w:object w:dxaOrig="2180" w:dyaOrig="380" w14:anchorId="39EE394C">
          <v:shape id="_x0000_i1621" type="#_x0000_t75" style="width:108.45pt;height:21.5pt" o:ole="">
            <v:imagedata r:id="rId1084" o:title=""/>
          </v:shape>
          <o:OLEObject Type="Embed" ProgID="Equation.3" ShapeID="_x0000_i1621" DrawAspect="Content" ObjectID="_1755942567" r:id="rId1085"/>
        </w:object>
      </w:r>
      <w:r w:rsidRPr="00F829B6">
        <w:t xml:space="preserve"> for each antenna port </w:t>
      </w:r>
      <w:r w:rsidR="00152FF8" w:rsidRPr="00F829B6">
        <w:t>shall</w:t>
      </w:r>
    </w:p>
    <w:p w14:paraId="52E79143" w14:textId="77777777" w:rsidR="00152FF8" w:rsidRPr="00F829B6" w:rsidRDefault="00152FF8" w:rsidP="0074607E">
      <w:pPr>
        <w:pStyle w:val="B1"/>
        <w:widowControl w:val="0"/>
      </w:pPr>
      <w:r w:rsidRPr="00F829B6">
        <w:t>-</w:t>
      </w:r>
      <w:r w:rsidRPr="00F829B6">
        <w:tab/>
        <w:t>for an MBMS-dedicated cell, be</w:t>
      </w:r>
      <w:r w:rsidR="00B80263" w:rsidRPr="00F829B6">
        <w:t xml:space="preserve"> </w:t>
      </w:r>
      <w:r w:rsidR="0035583A" w:rsidRPr="00F829B6">
        <w:t xml:space="preserve">transmitted during 4 consecutive radio frames </w:t>
      </w:r>
      <w:r w:rsidRPr="00F829B6">
        <w:t xml:space="preserve">fulfilling </w:t>
      </w:r>
      <w:r w:rsidRPr="00F829B6">
        <w:rPr>
          <w:position w:val="-10"/>
        </w:rPr>
        <w:object w:dxaOrig="1080" w:dyaOrig="300" w14:anchorId="0318FBD2">
          <v:shape id="_x0000_i1622" type="#_x0000_t75" style="width:57.95pt;height:14.05pt" o:ole="">
            <v:imagedata r:id="rId1086" o:title=""/>
          </v:shape>
          <o:OLEObject Type="Embed" ProgID="Equation.3" ShapeID="_x0000_i1622" DrawAspect="Content" ObjectID="_1755942568" r:id="rId1087"/>
        </w:object>
      </w:r>
      <w:r w:rsidRPr="00F829B6">
        <w:t xml:space="preserve">, </w:t>
      </w:r>
      <w:r w:rsidR="0035583A" w:rsidRPr="00F829B6">
        <w:t xml:space="preserve">starting in each radio frame fulfilling </w:t>
      </w:r>
      <w:r w:rsidRPr="00F829B6">
        <w:rPr>
          <w:position w:val="-10"/>
        </w:rPr>
        <w:object w:dxaOrig="1155" w:dyaOrig="300" w14:anchorId="70814748">
          <v:shape id="_x0000_i1623" type="#_x0000_t75" style="width:57.95pt;height:14.05pt" o:ole="">
            <v:imagedata r:id="rId1088" o:title=""/>
          </v:shape>
          <o:OLEObject Type="Embed" ProgID="Equation.3" ShapeID="_x0000_i1623" DrawAspect="Content" ObjectID="_1755942569" r:id="rId1089"/>
        </w:object>
      </w:r>
      <w:r w:rsidRPr="00F829B6">
        <w:t>,</w:t>
      </w:r>
      <w:r w:rsidR="0035583A" w:rsidRPr="00F829B6">
        <w:t xml:space="preserve"> and </w:t>
      </w:r>
    </w:p>
    <w:p w14:paraId="18BC8B1D" w14:textId="77777777" w:rsidR="00152FF8" w:rsidRPr="00F829B6" w:rsidRDefault="00152FF8" w:rsidP="0074607E">
      <w:pPr>
        <w:pStyle w:val="B1"/>
        <w:widowControl w:val="0"/>
      </w:pPr>
      <w:r w:rsidRPr="00F829B6">
        <w:t>-</w:t>
      </w:r>
      <w:r w:rsidRPr="00F829B6">
        <w:tab/>
        <w:t xml:space="preserve">otherwise, be transmitted during 4 consecutive radio frames, starting in each radio frame fulfilling </w:t>
      </w:r>
      <w:r w:rsidRPr="00F829B6">
        <w:rPr>
          <w:position w:val="-10"/>
        </w:rPr>
        <w:object w:dxaOrig="1080" w:dyaOrig="300" w14:anchorId="2A988481">
          <v:shape id="_x0000_i1624" type="#_x0000_t75" style="width:57.95pt;height:14.05pt" o:ole="">
            <v:imagedata r:id="rId1086" o:title=""/>
          </v:shape>
          <o:OLEObject Type="Embed" ProgID="Equation.3" ShapeID="_x0000_i1624" DrawAspect="Content" ObjectID="_1755942570" r:id="rId1090"/>
        </w:object>
      </w:r>
      <w:r w:rsidRPr="00F829B6">
        <w:t>.</w:t>
      </w:r>
    </w:p>
    <w:p w14:paraId="14318DDC" w14:textId="77777777" w:rsidR="0035583A" w:rsidRPr="00F829B6" w:rsidRDefault="00152FF8" w:rsidP="0074607E">
      <w:pPr>
        <w:widowControl w:val="0"/>
      </w:pPr>
      <w:r w:rsidRPr="00F829B6">
        <w:t xml:space="preserve">The block of complex-valued symbols </w:t>
      </w:r>
      <w:r w:rsidR="0035583A" w:rsidRPr="00F829B6">
        <w:t xml:space="preserve">shall be mapped in sequence starting with </w:t>
      </w:r>
      <w:r w:rsidR="0035583A" w:rsidRPr="00F829B6">
        <w:rPr>
          <w:position w:val="-10"/>
        </w:rPr>
        <w:object w:dxaOrig="440" w:dyaOrig="300" w14:anchorId="38201045">
          <v:shape id="_x0000_i1625" type="#_x0000_t75" style="width:21.5pt;height:14.05pt" o:ole="">
            <v:imagedata r:id="rId1091" o:title=""/>
          </v:shape>
          <o:OLEObject Type="Embed" ProgID="Equation.3" ShapeID="_x0000_i1625" DrawAspect="Content" ObjectID="_1755942571" r:id="rId1092"/>
        </w:object>
      </w:r>
      <w:r w:rsidR="0035583A" w:rsidRPr="00F829B6">
        <w:t xml:space="preserve"> to resource elements </w:t>
      </w:r>
      <w:r w:rsidR="0035583A" w:rsidRPr="00F829B6">
        <w:rPr>
          <w:position w:val="-10"/>
        </w:rPr>
        <w:object w:dxaOrig="440" w:dyaOrig="300" w14:anchorId="411D04E0">
          <v:shape id="_x0000_i1626" type="#_x0000_t75" style="width:21.5pt;height:14.05pt" o:ole="">
            <v:imagedata r:id="rId1093" o:title=""/>
          </v:shape>
          <o:OLEObject Type="Embed" ProgID="Equation.3" ShapeID="_x0000_i1626" DrawAspect="Content" ObjectID="_1755942572" r:id="rId1094"/>
        </w:object>
      </w:r>
      <w:r w:rsidR="0035583A" w:rsidRPr="00F829B6">
        <w:t xml:space="preserve"> constituting the core set of PBCH resource elements. The mapping to resource elements </w:t>
      </w:r>
      <w:r w:rsidR="0035583A" w:rsidRPr="00F829B6">
        <w:rPr>
          <w:position w:val="-10"/>
        </w:rPr>
        <w:object w:dxaOrig="440" w:dyaOrig="300" w14:anchorId="1150EF1A">
          <v:shape id="_x0000_i1627" type="#_x0000_t75" style="width:21.5pt;height:14.05pt" o:ole="">
            <v:imagedata r:id="rId1095" o:title=""/>
          </v:shape>
          <o:OLEObject Type="Embed" ProgID="Equation.3" ShapeID="_x0000_i1627" DrawAspect="Content" ObjectID="_1755942573" r:id="rId1096"/>
        </w:object>
      </w:r>
      <w:r w:rsidR="0035583A" w:rsidRPr="00F829B6">
        <w:t xml:space="preserve"> not reserved for transmission of reference signals shall be in increasing order of first the index</w:t>
      </w:r>
      <w:r w:rsidR="0035583A" w:rsidRPr="00F829B6">
        <w:rPr>
          <w:position w:val="-6"/>
        </w:rPr>
        <w:object w:dxaOrig="180" w:dyaOrig="260" w14:anchorId="68F1773C">
          <v:shape id="_x0000_i1628" type="#_x0000_t75" style="width:7.5pt;height:14.05pt" o:ole="">
            <v:imagedata r:id="rId861" o:title=""/>
          </v:shape>
          <o:OLEObject Type="Embed" ProgID="Equation.3" ShapeID="_x0000_i1628" DrawAspect="Content" ObjectID="_1755942574" r:id="rId1097"/>
        </w:object>
      </w:r>
      <w:r w:rsidR="0035583A" w:rsidRPr="00F829B6">
        <w:t xml:space="preserve">, then the index </w:t>
      </w:r>
      <w:r w:rsidR="0035583A" w:rsidRPr="00F829B6">
        <w:rPr>
          <w:position w:val="-6"/>
        </w:rPr>
        <w:object w:dxaOrig="139" w:dyaOrig="260" w14:anchorId="12781AE2">
          <v:shape id="_x0000_i1629" type="#_x0000_t75" style="width:7.5pt;height:14.05pt" o:ole="">
            <v:imagedata r:id="rId863" o:title=""/>
          </v:shape>
          <o:OLEObject Type="Embed" ProgID="Equation.3" ShapeID="_x0000_i1629" DrawAspect="Content" ObjectID="_1755942575" r:id="rId1098"/>
        </w:object>
      </w:r>
      <w:r w:rsidR="0035583A" w:rsidRPr="00F829B6">
        <w:t xml:space="preserve"> in slot 1 in subframe 0 and finally the radio frame number. The resource-element indices are given by</w:t>
      </w:r>
      <w:r w:rsidR="0035583A" w:rsidRPr="00F829B6" w:rsidDel="00880097">
        <w:t xml:space="preserve"> </w:t>
      </w:r>
    </w:p>
    <w:p w14:paraId="4C1BFED9" w14:textId="77777777" w:rsidR="0035583A" w:rsidRPr="00F829B6" w:rsidRDefault="0035583A" w:rsidP="0074607E">
      <w:pPr>
        <w:pStyle w:val="EQ"/>
        <w:keepLines w:val="0"/>
        <w:widowControl w:val="0"/>
        <w:jc w:val="center"/>
      </w:pPr>
      <w:r w:rsidRPr="00F829B6">
        <w:rPr>
          <w:position w:val="-38"/>
        </w:rPr>
        <w:object w:dxaOrig="3200" w:dyaOrig="859" w14:anchorId="24ABFAAA">
          <v:shape id="_x0000_i1630" type="#_x0000_t75" style="width:158.05pt;height:43.95pt" o:ole="">
            <v:imagedata r:id="rId1099" o:title=""/>
          </v:shape>
          <o:OLEObject Type="Embed" ProgID="Equation.3" ShapeID="_x0000_i1630" DrawAspect="Content" ObjectID="_1755942576" r:id="rId1100"/>
        </w:object>
      </w:r>
    </w:p>
    <w:p w14:paraId="690CA113" w14:textId="77777777" w:rsidR="00893B3D" w:rsidRDefault="0035583A" w:rsidP="00893B3D">
      <w:pPr>
        <w:widowControl w:val="0"/>
      </w:pPr>
      <w:r w:rsidRPr="00F829B6">
        <w:t xml:space="preserve">where resource elements reserved for reference signals shall be excluded. The mapping operation shall assume cell-specific reference signals for antenna ports 0-3 being present irrespective of the actual configuration. The UE shall assume that the resource elements assumed to be reserved for reference signals in the mapping operation above but not used for transmission of reference signal are not available for PDSCH or MPDCCH transmission. The UE shall not make any other assumptions about these resource elements. </w:t>
      </w:r>
    </w:p>
    <w:p w14:paraId="248C325E" w14:textId="77777777" w:rsidR="0035583A" w:rsidRPr="00F829B6" w:rsidRDefault="00893B3D" w:rsidP="00893B3D">
      <w:pPr>
        <w:widowControl w:val="0"/>
      </w:pPr>
      <w:bookmarkStart w:id="64" w:name="_Hlk26380241"/>
      <w:r>
        <w:t>For an MBMS-dedicated cell configured with repetition, the physical broadcast channel shall be repeated as described in clause 6.6.4.1.</w:t>
      </w:r>
      <w:bookmarkEnd w:id="64"/>
    </w:p>
    <w:p w14:paraId="3174F92C" w14:textId="77777777" w:rsidR="0035583A" w:rsidRPr="00F829B6" w:rsidRDefault="0035583A" w:rsidP="0074607E">
      <w:pPr>
        <w:widowControl w:val="0"/>
      </w:pPr>
      <w:r w:rsidRPr="00F829B6">
        <w:t xml:space="preserve">If a cell is configured with repetition of the physical broadcast channel </w:t>
      </w:r>
    </w:p>
    <w:p w14:paraId="6F87C939" w14:textId="77777777" w:rsidR="0035583A" w:rsidRPr="00F829B6" w:rsidRDefault="0035583A" w:rsidP="0074607E">
      <w:pPr>
        <w:pStyle w:val="B1"/>
        <w:widowControl w:val="0"/>
      </w:pPr>
      <w:r w:rsidRPr="00F829B6">
        <w:t>-</w:t>
      </w:r>
      <w:r w:rsidRPr="00F829B6">
        <w:tab/>
        <w:t xml:space="preserve">symbols mapped to core resource element </w:t>
      </w:r>
      <w:r w:rsidRPr="00F829B6">
        <w:rPr>
          <w:position w:val="-10"/>
        </w:rPr>
        <w:object w:dxaOrig="440" w:dyaOrig="300" w14:anchorId="74BC05D3">
          <v:shape id="_x0000_i1631" type="#_x0000_t75" style="width:21.5pt;height:14.05pt" o:ole="">
            <v:imagedata r:id="rId1101" o:title=""/>
          </v:shape>
          <o:OLEObject Type="Embed" ProgID="Equation.3" ShapeID="_x0000_i1631" DrawAspect="Content" ObjectID="_1755942577" r:id="rId1102"/>
        </w:object>
      </w:r>
      <w:r w:rsidR="00B80263" w:rsidRPr="00F829B6">
        <w:t xml:space="preserve"> </w:t>
      </w:r>
      <w:r w:rsidRPr="00F829B6">
        <w:t xml:space="preserve">in slot 1 in subframe 0 within a radio frame </w:t>
      </w:r>
      <w:r w:rsidRPr="00F829B6">
        <w:rPr>
          <w:position w:val="-10"/>
        </w:rPr>
        <w:object w:dxaOrig="240" w:dyaOrig="300" w14:anchorId="6C386716">
          <v:shape id="_x0000_i1632" type="#_x0000_t75" style="width:14.05pt;height:14.05pt" o:ole="">
            <v:imagedata r:id="rId1103" o:title=""/>
          </v:shape>
          <o:OLEObject Type="Embed" ProgID="Equation.3" ShapeID="_x0000_i1632" DrawAspect="Content" ObjectID="_1755942578" r:id="rId1104"/>
        </w:object>
      </w:r>
      <w:r w:rsidRPr="00F829B6">
        <w:t xml:space="preserve"> according to the mapping operation above, and</w:t>
      </w:r>
    </w:p>
    <w:p w14:paraId="473F9168" w14:textId="77777777" w:rsidR="0035583A" w:rsidRPr="00F829B6" w:rsidRDefault="0035583A" w:rsidP="0074607E">
      <w:pPr>
        <w:pStyle w:val="B1"/>
        <w:widowControl w:val="0"/>
      </w:pPr>
      <w:r w:rsidRPr="00F829B6">
        <w:t>-</w:t>
      </w:r>
      <w:r w:rsidRPr="00F829B6">
        <w:tab/>
        <w:t xml:space="preserve">cell-specific reference signals in OFDM symbols </w:t>
      </w:r>
      <w:r w:rsidRPr="00F829B6">
        <w:rPr>
          <w:position w:val="-6"/>
        </w:rPr>
        <w:object w:dxaOrig="139" w:dyaOrig="260" w14:anchorId="4AD7A583">
          <v:shape id="_x0000_i1633" type="#_x0000_t75" style="width:7.5pt;height:14.05pt" o:ole="">
            <v:imagedata r:id="rId1105" o:title=""/>
          </v:shape>
          <o:OLEObject Type="Embed" ProgID="Equation.3" ShapeID="_x0000_i1633" DrawAspect="Content" ObjectID="_1755942579" r:id="rId1106"/>
        </w:object>
      </w:r>
      <w:r w:rsidRPr="00F829B6">
        <w:t xml:space="preserve"> in slot 1 in subframe 0 within a radio frame </w:t>
      </w:r>
      <w:r w:rsidRPr="00F829B6">
        <w:rPr>
          <w:position w:val="-10"/>
        </w:rPr>
        <w:object w:dxaOrig="240" w:dyaOrig="300" w14:anchorId="4DF5696E">
          <v:shape id="_x0000_i1634" type="#_x0000_t75" style="width:14.05pt;height:14.05pt" o:ole="">
            <v:imagedata r:id="rId1103" o:title=""/>
          </v:shape>
          <o:OLEObject Type="Embed" ProgID="Equation.3" ShapeID="_x0000_i1634" DrawAspect="Content" ObjectID="_1755942580" r:id="rId1107"/>
        </w:object>
      </w:r>
      <w:r w:rsidRPr="00F829B6">
        <w:t xml:space="preserve"> with </w:t>
      </w:r>
      <w:r w:rsidRPr="00F829B6">
        <w:rPr>
          <w:position w:val="-6"/>
        </w:rPr>
        <w:object w:dxaOrig="139" w:dyaOrig="260" w14:anchorId="5ADA8ECE">
          <v:shape id="_x0000_i1635" type="#_x0000_t75" style="width:7.5pt;height:14.05pt" o:ole="">
            <v:imagedata r:id="rId1105" o:title=""/>
          </v:shape>
          <o:OLEObject Type="Embed" ProgID="Equation.3" ShapeID="_x0000_i1635" DrawAspect="Content" ObjectID="_1755942581" r:id="rId1108"/>
        </w:object>
      </w:r>
      <w:r w:rsidRPr="00F829B6">
        <w:t xml:space="preserve"> according to the mapping operation above</w:t>
      </w:r>
    </w:p>
    <w:p w14:paraId="6CBA2CCD" w14:textId="77777777" w:rsidR="0035583A" w:rsidRPr="00F829B6" w:rsidRDefault="0035583A" w:rsidP="0074607E">
      <w:pPr>
        <w:widowControl w:val="0"/>
      </w:pPr>
      <w:r w:rsidRPr="00F829B6">
        <w:t xml:space="preserve">shall additionally be mapped to resource elements </w:t>
      </w:r>
      <w:r w:rsidRPr="00F829B6">
        <w:rPr>
          <w:position w:val="-10"/>
        </w:rPr>
        <w:object w:dxaOrig="480" w:dyaOrig="300" w14:anchorId="0DA5599E">
          <v:shape id="_x0000_i1636" type="#_x0000_t75" style="width:21.5pt;height:14.05pt" o:ole="">
            <v:imagedata r:id="rId1109" o:title=""/>
          </v:shape>
          <o:OLEObject Type="Embed" ProgID="Equation.3" ShapeID="_x0000_i1636" DrawAspect="Content" ObjectID="_1755942582" r:id="rId1110"/>
        </w:object>
      </w:r>
      <w:r w:rsidRPr="00F829B6">
        <w:t xml:space="preserve"> in slot number </w:t>
      </w:r>
      <w:r w:rsidRPr="00F829B6">
        <w:rPr>
          <w:position w:val="-10"/>
        </w:rPr>
        <w:object w:dxaOrig="240" w:dyaOrig="300" w14:anchorId="1B6BC1A4">
          <v:shape id="_x0000_i1637" type="#_x0000_t75" style="width:14.05pt;height:14.05pt" o:ole="">
            <v:imagedata r:id="rId1111" o:title=""/>
          </v:shape>
          <o:OLEObject Type="Embed" ProgID="Equation.3" ShapeID="_x0000_i1637" DrawAspect="Content" ObjectID="_1755942583" r:id="rId1112"/>
        </w:object>
      </w:r>
      <w:r w:rsidRPr="00F829B6">
        <w:t xml:space="preserve"> within radio frame </w:t>
      </w:r>
      <w:r w:rsidRPr="00F829B6">
        <w:rPr>
          <w:position w:val="-10"/>
        </w:rPr>
        <w:object w:dxaOrig="499" w:dyaOrig="300" w14:anchorId="0FF06FBF">
          <v:shape id="_x0000_i1638" type="#_x0000_t75" style="width:21.5pt;height:14.05pt" o:ole="">
            <v:imagedata r:id="rId1113" o:title=""/>
          </v:shape>
          <o:OLEObject Type="Embed" ProgID="Equation.3" ShapeID="_x0000_i1638" DrawAspect="Content" ObjectID="_1755942584" r:id="rId1114"/>
        </w:object>
      </w:r>
      <w:r w:rsidRPr="00F829B6">
        <w:t xml:space="preserve"> unless resource element </w:t>
      </w:r>
      <w:r w:rsidRPr="00F829B6">
        <w:rPr>
          <w:position w:val="-10"/>
        </w:rPr>
        <w:object w:dxaOrig="480" w:dyaOrig="300" w14:anchorId="15FBAA96">
          <v:shape id="_x0000_i1639" type="#_x0000_t75" style="width:21.5pt;height:14.05pt" o:ole="">
            <v:imagedata r:id="rId1109" o:title=""/>
          </v:shape>
          <o:OLEObject Type="Embed" ProgID="Equation.3" ShapeID="_x0000_i1639" DrawAspect="Content" ObjectID="_1755942585" r:id="rId1115"/>
        </w:object>
      </w:r>
      <w:r w:rsidRPr="00F829B6">
        <w:t xml:space="preserve"> is used by CSI reference signals. </w:t>
      </w:r>
    </w:p>
    <w:p w14:paraId="3D55B580" w14:textId="77777777" w:rsidR="0035583A" w:rsidRPr="00F829B6" w:rsidRDefault="0035583A" w:rsidP="0074607E">
      <w:pPr>
        <w:widowControl w:val="0"/>
      </w:pPr>
      <w:r w:rsidRPr="00F829B6">
        <w:t xml:space="preserve">For frame structure type 1, </w:t>
      </w:r>
      <w:r w:rsidRPr="00F829B6">
        <w:rPr>
          <w:position w:val="-6"/>
        </w:rPr>
        <w:object w:dxaOrig="180" w:dyaOrig="260" w14:anchorId="72CBF8CF">
          <v:shape id="_x0000_i1640" type="#_x0000_t75" style="width:7.5pt;height:14.05pt" o:ole="">
            <v:imagedata r:id="rId1116" o:title=""/>
          </v:shape>
          <o:OLEObject Type="Embed" ProgID="Equation.3" ShapeID="_x0000_i1640" DrawAspect="Content" ObjectID="_1755942586" r:id="rId1117"/>
        </w:object>
      </w:r>
      <w:r w:rsidRPr="00F829B6">
        <w:t xml:space="preserve">, </w:t>
      </w:r>
      <w:r w:rsidRPr="00F829B6">
        <w:rPr>
          <w:position w:val="-10"/>
        </w:rPr>
        <w:object w:dxaOrig="240" w:dyaOrig="300" w14:anchorId="1614FF82">
          <v:shape id="_x0000_i1641" type="#_x0000_t75" style="width:14.05pt;height:14.05pt" o:ole="">
            <v:imagedata r:id="rId1118" o:title=""/>
          </v:shape>
          <o:OLEObject Type="Embed" ProgID="Equation.3" ShapeID="_x0000_i1641" DrawAspect="Content" ObjectID="_1755942587" r:id="rId1119"/>
        </w:object>
      </w:r>
      <w:r w:rsidRPr="00F829B6">
        <w:t xml:space="preserve">, and </w:t>
      </w:r>
      <w:r w:rsidRPr="00F829B6">
        <w:rPr>
          <w:position w:val="-6"/>
        </w:rPr>
        <w:object w:dxaOrig="139" w:dyaOrig="240" w14:anchorId="3E9ADDB1">
          <v:shape id="_x0000_i1642" type="#_x0000_t75" style="width:7.5pt;height:14.05pt" o:ole="">
            <v:imagedata r:id="rId1120" o:title=""/>
          </v:shape>
          <o:OLEObject Type="Embed" ProgID="Equation.3" ShapeID="_x0000_i1642" DrawAspect="Content" ObjectID="_1755942588" r:id="rId1121"/>
        </w:object>
      </w:r>
      <w:r w:rsidRPr="00F829B6">
        <w:t xml:space="preserve"> are given by Table 6.6.4-1. </w:t>
      </w:r>
    </w:p>
    <w:p w14:paraId="1C20C140" w14:textId="77777777" w:rsidR="0035583A" w:rsidRPr="00F829B6" w:rsidRDefault="0035583A" w:rsidP="0074607E">
      <w:pPr>
        <w:widowControl w:val="0"/>
      </w:pPr>
      <w:r w:rsidRPr="00F829B6">
        <w:t>For frame structure type 2,</w:t>
      </w:r>
    </w:p>
    <w:p w14:paraId="2FA26E3F" w14:textId="77777777" w:rsidR="0035583A" w:rsidRPr="00F829B6" w:rsidRDefault="0035583A" w:rsidP="0074607E">
      <w:pPr>
        <w:pStyle w:val="B1"/>
        <w:widowControl w:val="0"/>
      </w:pPr>
      <w:r w:rsidRPr="00F829B6">
        <w:t>-</w:t>
      </w:r>
      <w:r w:rsidRPr="00F829B6">
        <w:tab/>
        <w:t xml:space="preserve">if </w:t>
      </w:r>
      <w:r w:rsidRPr="00F829B6">
        <w:rPr>
          <w:position w:val="-10"/>
        </w:rPr>
        <w:object w:dxaOrig="840" w:dyaOrig="340" w14:anchorId="5637A35F">
          <v:shape id="_x0000_i1643" type="#_x0000_t75" style="width:43.95pt;height:14.05pt" o:ole="">
            <v:imagedata r:id="rId1122" o:title=""/>
          </v:shape>
          <o:OLEObject Type="Embed" ProgID="Equation.3" ShapeID="_x0000_i1643" DrawAspect="Content" ObjectID="_1755942589" r:id="rId1123"/>
        </w:object>
      </w:r>
      <w:r w:rsidRPr="00F829B6">
        <w:t xml:space="preserve">, </w:t>
      </w:r>
      <w:r w:rsidRPr="00F829B6">
        <w:rPr>
          <w:position w:val="-6"/>
        </w:rPr>
        <w:object w:dxaOrig="180" w:dyaOrig="260" w14:anchorId="2F8345B6">
          <v:shape id="_x0000_i1644" type="#_x0000_t75" style="width:7.5pt;height:14.05pt" o:ole="">
            <v:imagedata r:id="rId1116" o:title=""/>
          </v:shape>
          <o:OLEObject Type="Embed" ProgID="Equation.3" ShapeID="_x0000_i1644" DrawAspect="Content" ObjectID="_1755942590" r:id="rId1124"/>
        </w:object>
      </w:r>
      <w:r w:rsidRPr="00F829B6">
        <w:t xml:space="preserve"> and </w:t>
      </w:r>
      <w:r w:rsidRPr="00F829B6">
        <w:rPr>
          <w:position w:val="-10"/>
        </w:rPr>
        <w:object w:dxaOrig="240" w:dyaOrig="300" w14:anchorId="5A16148F">
          <v:shape id="_x0000_i1645" type="#_x0000_t75" style="width:14.05pt;height:14.05pt" o:ole="">
            <v:imagedata r:id="rId1118" o:title=""/>
          </v:shape>
          <o:OLEObject Type="Embed" ProgID="Equation.3" ShapeID="_x0000_i1645" DrawAspect="Content" ObjectID="_1755942591" r:id="rId1125"/>
        </w:object>
      </w:r>
      <w:r w:rsidRPr="00F829B6">
        <w:t xml:space="preserve"> are given by Table 6.6.4-2 and </w:t>
      </w:r>
      <w:r w:rsidRPr="00F829B6">
        <w:rPr>
          <w:position w:val="-6"/>
        </w:rPr>
        <w:object w:dxaOrig="440" w:dyaOrig="240" w14:anchorId="1C1F89B1">
          <v:shape id="_x0000_i1646" type="#_x0000_t75" style="width:21.5pt;height:14.05pt" o:ole="">
            <v:imagedata r:id="rId1126" o:title=""/>
          </v:shape>
          <o:OLEObject Type="Embed" ProgID="Equation.3" ShapeID="_x0000_i1646" DrawAspect="Content" ObjectID="_1755942592" r:id="rId1127"/>
        </w:object>
      </w:r>
      <w:r w:rsidRPr="00F829B6">
        <w:t xml:space="preserve">; </w:t>
      </w:r>
    </w:p>
    <w:p w14:paraId="056C30FF" w14:textId="77777777" w:rsidR="0035583A" w:rsidRPr="00F829B6" w:rsidRDefault="0035583A" w:rsidP="0074607E">
      <w:pPr>
        <w:pStyle w:val="B1"/>
        <w:widowControl w:val="0"/>
      </w:pPr>
      <w:r w:rsidRPr="00F829B6">
        <w:lastRenderedPageBreak/>
        <w:t>-</w:t>
      </w:r>
      <w:r w:rsidRPr="00F829B6">
        <w:tab/>
        <w:t xml:space="preserve">if </w:t>
      </w:r>
      <w:r w:rsidRPr="00F829B6">
        <w:rPr>
          <w:position w:val="-10"/>
        </w:rPr>
        <w:object w:dxaOrig="1160" w:dyaOrig="340" w14:anchorId="00F219AE">
          <v:shape id="_x0000_i1647" type="#_x0000_t75" style="width:57.95pt;height:14.05pt" o:ole="">
            <v:imagedata r:id="rId1128" o:title=""/>
          </v:shape>
          <o:OLEObject Type="Embed" ProgID="Equation.3" ShapeID="_x0000_i1647" DrawAspect="Content" ObjectID="_1755942593" r:id="rId1129"/>
        </w:object>
      </w:r>
      <w:r w:rsidRPr="00F829B6">
        <w:t xml:space="preserve">, </w:t>
      </w:r>
      <w:r w:rsidRPr="00F829B6">
        <w:rPr>
          <w:position w:val="-6"/>
        </w:rPr>
        <w:object w:dxaOrig="180" w:dyaOrig="260" w14:anchorId="62CFDB89">
          <v:shape id="_x0000_i1648" type="#_x0000_t75" style="width:7.5pt;height:14.05pt" o:ole="">
            <v:imagedata r:id="rId1116" o:title=""/>
          </v:shape>
          <o:OLEObject Type="Embed" ProgID="Equation.3" ShapeID="_x0000_i1648" DrawAspect="Content" ObjectID="_1755942594" r:id="rId1130"/>
        </w:object>
      </w:r>
      <w:r w:rsidRPr="00F829B6">
        <w:t xml:space="preserve"> and </w:t>
      </w:r>
      <w:r w:rsidRPr="00F829B6">
        <w:rPr>
          <w:position w:val="-10"/>
        </w:rPr>
        <w:object w:dxaOrig="240" w:dyaOrig="300" w14:anchorId="5B2600DE">
          <v:shape id="_x0000_i1649" type="#_x0000_t75" style="width:14.05pt;height:14.05pt" o:ole="">
            <v:imagedata r:id="rId1118" o:title=""/>
          </v:shape>
          <o:OLEObject Type="Embed" ProgID="Equation.3" ShapeID="_x0000_i1649" DrawAspect="Content" ObjectID="_1755942595" r:id="rId1131"/>
        </w:object>
      </w:r>
      <w:r w:rsidRPr="00F829B6">
        <w:t xml:space="preserve"> are given by Table 6.6.4-2 and </w:t>
      </w:r>
      <w:r w:rsidRPr="00F829B6">
        <w:rPr>
          <w:position w:val="-6"/>
        </w:rPr>
        <w:object w:dxaOrig="440" w:dyaOrig="240" w14:anchorId="5BFC31BE">
          <v:shape id="_x0000_i1650" type="#_x0000_t75" style="width:21.5pt;height:14.05pt" o:ole="">
            <v:imagedata r:id="rId1126" o:title=""/>
          </v:shape>
          <o:OLEObject Type="Embed" ProgID="Equation.3" ShapeID="_x0000_i1650" DrawAspect="Content" ObjectID="_1755942596" r:id="rId1132"/>
        </w:object>
      </w:r>
      <w:r w:rsidRPr="00F829B6">
        <w:t xml:space="preserve">, except that repetitions with </w:t>
      </w:r>
      <w:r w:rsidRPr="00F829B6">
        <w:rPr>
          <w:position w:val="-10"/>
        </w:rPr>
        <w:object w:dxaOrig="660" w:dyaOrig="300" w14:anchorId="750D31D8">
          <v:shape id="_x0000_i1651" type="#_x0000_t75" style="width:36.45pt;height:14.05pt" o:ole="">
            <v:imagedata r:id="rId1133" o:title=""/>
          </v:shape>
          <o:OLEObject Type="Embed" ProgID="Equation.3" ShapeID="_x0000_i1651" DrawAspect="Content" ObjectID="_1755942597" r:id="rId1134"/>
        </w:object>
      </w:r>
      <w:r w:rsidRPr="00F829B6">
        <w:t xml:space="preserve"> and </w:t>
      </w:r>
      <w:r w:rsidRPr="00F829B6">
        <w:rPr>
          <w:position w:val="-10"/>
        </w:rPr>
        <w:object w:dxaOrig="639" w:dyaOrig="300" w14:anchorId="163E13EC">
          <v:shape id="_x0000_i1652" type="#_x0000_t75" style="width:36.45pt;height:14.05pt" o:ole="">
            <v:imagedata r:id="rId1135" o:title=""/>
          </v:shape>
          <o:OLEObject Type="Embed" ProgID="Equation.3" ShapeID="_x0000_i1652" DrawAspect="Content" ObjectID="_1755942598" r:id="rId1136"/>
        </w:object>
      </w:r>
      <w:r w:rsidR="00B80263" w:rsidRPr="00F829B6">
        <w:t xml:space="preserve"> </w:t>
      </w:r>
      <w:r w:rsidRPr="00F829B6">
        <w:t>are not applied.</w:t>
      </w:r>
      <w:r w:rsidR="00B80263" w:rsidRPr="00F829B6">
        <w:t xml:space="preserve"> </w:t>
      </w:r>
    </w:p>
    <w:p w14:paraId="22A04C67" w14:textId="77777777" w:rsidR="0035583A" w:rsidRPr="00F829B6" w:rsidRDefault="0035583A" w:rsidP="0074607E">
      <w:pPr>
        <w:widowControl w:val="0"/>
      </w:pPr>
      <w:r w:rsidRPr="00F829B6">
        <w:t xml:space="preserve">For both frame structure type 1 and frame structure type 2, repetition of the physical broadcast channel is not applicable if </w:t>
      </w:r>
      <w:r w:rsidRPr="00F829B6">
        <w:rPr>
          <w:position w:val="-10"/>
        </w:rPr>
        <w:object w:dxaOrig="780" w:dyaOrig="340" w14:anchorId="668F004D">
          <v:shape id="_x0000_i1653" type="#_x0000_t75" style="width:35.55pt;height:14.05pt" o:ole="">
            <v:imagedata r:id="rId1137" o:title=""/>
          </v:shape>
          <o:OLEObject Type="Embed" ProgID="Equation.3" ShapeID="_x0000_i1653" DrawAspect="Content" ObjectID="_1755942599" r:id="rId1138"/>
        </w:object>
      </w:r>
      <w:r w:rsidRPr="00F829B6">
        <w:t>.</w:t>
      </w:r>
    </w:p>
    <w:p w14:paraId="7A9FD3DF" w14:textId="77777777" w:rsidR="0035583A" w:rsidRPr="00F829B6" w:rsidRDefault="0035583A" w:rsidP="0074607E">
      <w:pPr>
        <w:widowControl w:val="0"/>
      </w:pPr>
      <w:r w:rsidRPr="00F829B6">
        <w:t xml:space="preserve">Resource elements already </w:t>
      </w:r>
      <w:r w:rsidR="00CC44AC" w:rsidRPr="00F829B6">
        <w:t xml:space="preserve">reserved or </w:t>
      </w:r>
      <w:r w:rsidRPr="00F829B6">
        <w:t xml:space="preserve">used for transmission of cell-specific reference signals in absence of repetition shall not be used for additional mapping of cell-specific reference signals. </w:t>
      </w:r>
    </w:p>
    <w:p w14:paraId="609004A6" w14:textId="77777777" w:rsidR="0035583A" w:rsidRPr="00F829B6" w:rsidRDefault="0035583A" w:rsidP="0074607E">
      <w:pPr>
        <w:pStyle w:val="TH"/>
        <w:keepNext w:val="0"/>
        <w:keepLines w:val="0"/>
        <w:widowControl w:val="0"/>
        <w:rPr>
          <w:lang w:val="en-US"/>
        </w:rPr>
      </w:pPr>
      <w:r w:rsidRPr="00F829B6">
        <w:rPr>
          <w:lang w:val="en-US"/>
        </w:rPr>
        <w:t xml:space="preserve">Table 6.6.4-1: </w:t>
      </w:r>
      <w:r w:rsidRPr="00F829B6">
        <w:t xml:space="preserve">Frame offset, slot and symbol number triplets </w:t>
      </w:r>
      <w:r w:rsidRPr="00F829B6">
        <w:rPr>
          <w:lang w:val="en-US"/>
        </w:rPr>
        <w:t>for repetition of PBCH for frame structure type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
        <w:gridCol w:w="2898"/>
        <w:gridCol w:w="2278"/>
      </w:tblGrid>
      <w:tr w:rsidR="0035583A" w:rsidRPr="00F829B6" w14:paraId="6625ADC1" w14:textId="77777777" w:rsidTr="00A02649">
        <w:trPr>
          <w:jc w:val="center"/>
        </w:trPr>
        <w:tc>
          <w:tcPr>
            <w:tcW w:w="0" w:type="auto"/>
            <w:vMerge w:val="restart"/>
            <w:shd w:val="clear" w:color="auto" w:fill="E0E0E0"/>
            <w:vAlign w:val="center"/>
          </w:tcPr>
          <w:p w14:paraId="100F5137" w14:textId="77777777" w:rsidR="0035583A" w:rsidRPr="00F829B6" w:rsidRDefault="0035583A" w:rsidP="0074607E">
            <w:pPr>
              <w:pStyle w:val="TAH"/>
              <w:keepNext w:val="0"/>
              <w:keepLines w:val="0"/>
              <w:widowControl w:val="0"/>
            </w:pPr>
            <w:r w:rsidRPr="00F829B6">
              <w:rPr>
                <w:position w:val="-6"/>
              </w:rPr>
              <w:object w:dxaOrig="139" w:dyaOrig="260" w14:anchorId="170B7353">
                <v:shape id="_x0000_i1654" type="#_x0000_t75" style="width:7.5pt;height:14.05pt" o:ole="">
                  <v:imagedata r:id="rId863" o:title=""/>
                </v:shape>
                <o:OLEObject Type="Embed" ProgID="Equation.3" ShapeID="_x0000_i1654" DrawAspect="Content" ObjectID="_1755942600" r:id="rId1139"/>
              </w:object>
            </w:r>
          </w:p>
        </w:tc>
        <w:tc>
          <w:tcPr>
            <w:tcW w:w="0" w:type="auto"/>
            <w:gridSpan w:val="2"/>
            <w:tcBorders>
              <w:bottom w:val="nil"/>
            </w:tcBorders>
            <w:shd w:val="clear" w:color="auto" w:fill="E0E0E0"/>
            <w:vAlign w:val="center"/>
          </w:tcPr>
          <w:p w14:paraId="36AB5697" w14:textId="77777777" w:rsidR="0035583A" w:rsidRPr="00F829B6" w:rsidRDefault="0035583A" w:rsidP="0074607E">
            <w:pPr>
              <w:pStyle w:val="TAH"/>
              <w:keepNext w:val="0"/>
              <w:keepLines w:val="0"/>
              <w:widowControl w:val="0"/>
            </w:pPr>
            <w:r w:rsidRPr="00F829B6">
              <w:t xml:space="preserve">Frame offset, slot and symbol number triplets </w:t>
            </w:r>
            <w:r w:rsidRPr="00F829B6">
              <w:rPr>
                <w:position w:val="-10"/>
              </w:rPr>
              <w:object w:dxaOrig="660" w:dyaOrig="300" w14:anchorId="2D53F977">
                <v:shape id="_x0000_i1655" type="#_x0000_t75" style="width:36.45pt;height:14.05pt" o:ole="">
                  <v:imagedata r:id="rId1140" o:title=""/>
                </v:shape>
                <o:OLEObject Type="Embed" ProgID="Equation.3" ShapeID="_x0000_i1655" DrawAspect="Content" ObjectID="_1755942601" r:id="rId1141"/>
              </w:object>
            </w:r>
          </w:p>
        </w:tc>
      </w:tr>
      <w:tr w:rsidR="0035583A" w:rsidRPr="00F829B6" w14:paraId="09F4E226" w14:textId="77777777" w:rsidTr="00A02649">
        <w:trPr>
          <w:jc w:val="center"/>
        </w:trPr>
        <w:tc>
          <w:tcPr>
            <w:tcW w:w="0" w:type="auto"/>
            <w:vMerge/>
            <w:shd w:val="clear" w:color="auto" w:fill="E0E0E0"/>
            <w:vAlign w:val="center"/>
          </w:tcPr>
          <w:p w14:paraId="4E87A938" w14:textId="77777777" w:rsidR="0035583A" w:rsidRPr="00F829B6" w:rsidRDefault="0035583A" w:rsidP="0074607E">
            <w:pPr>
              <w:pStyle w:val="TAH"/>
              <w:keepNext w:val="0"/>
              <w:keepLines w:val="0"/>
              <w:widowControl w:val="0"/>
            </w:pPr>
          </w:p>
        </w:tc>
        <w:tc>
          <w:tcPr>
            <w:tcW w:w="0" w:type="auto"/>
            <w:tcBorders>
              <w:top w:val="nil"/>
            </w:tcBorders>
            <w:shd w:val="clear" w:color="auto" w:fill="E0E0E0"/>
            <w:vAlign w:val="center"/>
          </w:tcPr>
          <w:p w14:paraId="45739698" w14:textId="77777777" w:rsidR="0035583A" w:rsidRPr="00F829B6" w:rsidRDefault="0035583A" w:rsidP="0074607E">
            <w:pPr>
              <w:pStyle w:val="TAH"/>
              <w:keepNext w:val="0"/>
              <w:keepLines w:val="0"/>
              <w:widowControl w:val="0"/>
            </w:pPr>
            <w:r w:rsidRPr="00F829B6">
              <w:t>Normal cyclic prefix</w:t>
            </w:r>
          </w:p>
        </w:tc>
        <w:tc>
          <w:tcPr>
            <w:tcW w:w="0" w:type="auto"/>
            <w:tcBorders>
              <w:top w:val="nil"/>
            </w:tcBorders>
            <w:shd w:val="clear" w:color="auto" w:fill="E0E0E0"/>
          </w:tcPr>
          <w:p w14:paraId="7E652978" w14:textId="77777777" w:rsidR="0035583A" w:rsidRPr="00F829B6" w:rsidRDefault="0035583A" w:rsidP="0074607E">
            <w:pPr>
              <w:pStyle w:val="TAH"/>
              <w:keepNext w:val="0"/>
              <w:keepLines w:val="0"/>
              <w:widowControl w:val="0"/>
            </w:pPr>
            <w:r w:rsidRPr="00F829B6">
              <w:t>Extended cyclic prefix</w:t>
            </w:r>
          </w:p>
        </w:tc>
      </w:tr>
      <w:tr w:rsidR="0035583A" w:rsidRPr="00F829B6" w14:paraId="61CD5E16" w14:textId="77777777" w:rsidTr="00A02649">
        <w:trPr>
          <w:jc w:val="center"/>
        </w:trPr>
        <w:tc>
          <w:tcPr>
            <w:tcW w:w="0" w:type="auto"/>
            <w:shd w:val="clear" w:color="auto" w:fill="auto"/>
            <w:vAlign w:val="center"/>
          </w:tcPr>
          <w:p w14:paraId="12948188" w14:textId="77777777" w:rsidR="0035583A" w:rsidRPr="00F829B6" w:rsidRDefault="0035583A" w:rsidP="0074607E">
            <w:pPr>
              <w:pStyle w:val="TAL"/>
              <w:keepNext w:val="0"/>
              <w:keepLines w:val="0"/>
              <w:widowControl w:val="0"/>
              <w:jc w:val="center"/>
            </w:pPr>
            <w:r w:rsidRPr="00F829B6">
              <w:t>0</w:t>
            </w:r>
          </w:p>
        </w:tc>
        <w:tc>
          <w:tcPr>
            <w:tcW w:w="0" w:type="auto"/>
            <w:shd w:val="clear" w:color="auto" w:fill="auto"/>
            <w:vAlign w:val="center"/>
          </w:tcPr>
          <w:p w14:paraId="6639FAF2" w14:textId="77777777" w:rsidR="0035583A" w:rsidRPr="00F829B6" w:rsidRDefault="0035583A" w:rsidP="0074607E">
            <w:pPr>
              <w:pStyle w:val="TAL"/>
              <w:keepNext w:val="0"/>
              <w:keepLines w:val="0"/>
              <w:widowControl w:val="0"/>
              <w:jc w:val="center"/>
            </w:pPr>
            <w:r w:rsidRPr="00F829B6">
              <w:t>(1,18,3), (1,19,0), (1,19,4), (0,0,4)</w:t>
            </w:r>
          </w:p>
        </w:tc>
        <w:tc>
          <w:tcPr>
            <w:tcW w:w="0" w:type="auto"/>
            <w:vAlign w:val="center"/>
          </w:tcPr>
          <w:p w14:paraId="595D0D20" w14:textId="77777777" w:rsidR="0035583A" w:rsidRPr="00F829B6" w:rsidRDefault="0035583A" w:rsidP="0074607E">
            <w:pPr>
              <w:pStyle w:val="TAL"/>
              <w:keepNext w:val="0"/>
              <w:keepLines w:val="0"/>
              <w:widowControl w:val="0"/>
              <w:jc w:val="center"/>
            </w:pPr>
            <w:r w:rsidRPr="00F829B6">
              <w:t>(1,18,3), (1,19,0), (1,19,5)</w:t>
            </w:r>
          </w:p>
        </w:tc>
      </w:tr>
      <w:tr w:rsidR="0035583A" w:rsidRPr="00F829B6" w14:paraId="2B3C1A02" w14:textId="77777777" w:rsidTr="00A02649">
        <w:trPr>
          <w:jc w:val="center"/>
        </w:trPr>
        <w:tc>
          <w:tcPr>
            <w:tcW w:w="0" w:type="auto"/>
            <w:shd w:val="clear" w:color="auto" w:fill="auto"/>
            <w:vAlign w:val="center"/>
          </w:tcPr>
          <w:p w14:paraId="1E9F6D8D" w14:textId="77777777" w:rsidR="0035583A" w:rsidRPr="00F829B6" w:rsidRDefault="0035583A" w:rsidP="0074607E">
            <w:pPr>
              <w:pStyle w:val="TAL"/>
              <w:keepNext w:val="0"/>
              <w:keepLines w:val="0"/>
              <w:widowControl w:val="0"/>
              <w:jc w:val="center"/>
            </w:pPr>
            <w:r w:rsidRPr="00F829B6">
              <w:t>1</w:t>
            </w:r>
          </w:p>
        </w:tc>
        <w:tc>
          <w:tcPr>
            <w:tcW w:w="0" w:type="auto"/>
            <w:shd w:val="clear" w:color="auto" w:fill="auto"/>
            <w:vAlign w:val="center"/>
          </w:tcPr>
          <w:p w14:paraId="653A81DA" w14:textId="77777777" w:rsidR="0035583A" w:rsidRPr="00F829B6" w:rsidRDefault="0035583A" w:rsidP="0074607E">
            <w:pPr>
              <w:pStyle w:val="TAL"/>
              <w:keepNext w:val="0"/>
              <w:keepLines w:val="0"/>
              <w:widowControl w:val="0"/>
              <w:jc w:val="center"/>
            </w:pPr>
            <w:r w:rsidRPr="00F829B6">
              <w:t>(1,18,4), (1,19,1). (1,19,5), (0,1,4)</w:t>
            </w:r>
          </w:p>
        </w:tc>
        <w:tc>
          <w:tcPr>
            <w:tcW w:w="0" w:type="auto"/>
            <w:vAlign w:val="center"/>
          </w:tcPr>
          <w:p w14:paraId="10947AEA" w14:textId="77777777" w:rsidR="0035583A" w:rsidRPr="00F829B6" w:rsidRDefault="0035583A" w:rsidP="0074607E">
            <w:pPr>
              <w:pStyle w:val="TAL"/>
              <w:keepNext w:val="0"/>
              <w:keepLines w:val="0"/>
              <w:widowControl w:val="0"/>
              <w:jc w:val="center"/>
            </w:pPr>
            <w:r w:rsidRPr="00F829B6">
              <w:t>(1,18,4), (1,19,1). (0,0,3)</w:t>
            </w:r>
          </w:p>
        </w:tc>
      </w:tr>
      <w:tr w:rsidR="0035583A" w:rsidRPr="00F829B6" w14:paraId="7E761846" w14:textId="77777777" w:rsidTr="00A02649">
        <w:trPr>
          <w:jc w:val="center"/>
        </w:trPr>
        <w:tc>
          <w:tcPr>
            <w:tcW w:w="0" w:type="auto"/>
            <w:shd w:val="clear" w:color="auto" w:fill="auto"/>
            <w:vAlign w:val="center"/>
          </w:tcPr>
          <w:p w14:paraId="3BBE7EA4" w14:textId="77777777" w:rsidR="0035583A" w:rsidRPr="00F829B6" w:rsidRDefault="0035583A" w:rsidP="0074607E">
            <w:pPr>
              <w:pStyle w:val="TAL"/>
              <w:keepNext w:val="0"/>
              <w:keepLines w:val="0"/>
              <w:widowControl w:val="0"/>
              <w:jc w:val="center"/>
            </w:pPr>
            <w:r w:rsidRPr="00F829B6">
              <w:t>2</w:t>
            </w:r>
          </w:p>
        </w:tc>
        <w:tc>
          <w:tcPr>
            <w:tcW w:w="0" w:type="auto"/>
            <w:shd w:val="clear" w:color="auto" w:fill="auto"/>
            <w:vAlign w:val="center"/>
          </w:tcPr>
          <w:p w14:paraId="160D3119" w14:textId="77777777" w:rsidR="0035583A" w:rsidRPr="00F829B6" w:rsidRDefault="0035583A" w:rsidP="0074607E">
            <w:pPr>
              <w:pStyle w:val="TAL"/>
              <w:keepNext w:val="0"/>
              <w:keepLines w:val="0"/>
              <w:widowControl w:val="0"/>
              <w:jc w:val="center"/>
            </w:pPr>
            <w:r w:rsidRPr="00F829B6">
              <w:t>(1,18,5), (1,19,2), (1,19,6), (0,1,5)</w:t>
            </w:r>
          </w:p>
        </w:tc>
        <w:tc>
          <w:tcPr>
            <w:tcW w:w="0" w:type="auto"/>
            <w:vAlign w:val="center"/>
          </w:tcPr>
          <w:p w14:paraId="1321458E" w14:textId="77777777" w:rsidR="0035583A" w:rsidRPr="00F829B6" w:rsidRDefault="0035583A" w:rsidP="0074607E">
            <w:pPr>
              <w:pStyle w:val="TAL"/>
              <w:keepNext w:val="0"/>
              <w:keepLines w:val="0"/>
              <w:widowControl w:val="0"/>
              <w:jc w:val="center"/>
            </w:pPr>
            <w:r w:rsidRPr="00F829B6">
              <w:t>(1,18,5), (1,19,2), (0,1,4)</w:t>
            </w:r>
          </w:p>
        </w:tc>
      </w:tr>
      <w:tr w:rsidR="0035583A" w:rsidRPr="00F829B6" w14:paraId="0E3E22CD" w14:textId="77777777" w:rsidTr="00A02649">
        <w:trPr>
          <w:jc w:val="center"/>
        </w:trPr>
        <w:tc>
          <w:tcPr>
            <w:tcW w:w="0" w:type="auto"/>
            <w:shd w:val="clear" w:color="auto" w:fill="auto"/>
            <w:vAlign w:val="center"/>
          </w:tcPr>
          <w:p w14:paraId="138E1E68" w14:textId="77777777" w:rsidR="0035583A" w:rsidRPr="00F829B6" w:rsidRDefault="0035583A" w:rsidP="0074607E">
            <w:pPr>
              <w:pStyle w:val="TAL"/>
              <w:keepNext w:val="0"/>
              <w:keepLines w:val="0"/>
              <w:widowControl w:val="0"/>
              <w:jc w:val="center"/>
            </w:pPr>
            <w:r w:rsidRPr="00F829B6">
              <w:t>3</w:t>
            </w:r>
          </w:p>
        </w:tc>
        <w:tc>
          <w:tcPr>
            <w:tcW w:w="0" w:type="auto"/>
            <w:shd w:val="clear" w:color="auto" w:fill="auto"/>
            <w:vAlign w:val="center"/>
          </w:tcPr>
          <w:p w14:paraId="4E3141B0" w14:textId="77777777" w:rsidR="0035583A" w:rsidRPr="00F829B6" w:rsidRDefault="0035583A" w:rsidP="0074607E">
            <w:pPr>
              <w:pStyle w:val="TAL"/>
              <w:keepNext w:val="0"/>
              <w:keepLines w:val="0"/>
              <w:widowControl w:val="0"/>
              <w:jc w:val="center"/>
            </w:pPr>
            <w:r w:rsidRPr="00F829B6">
              <w:t>(1,18,6), (1,19,3), (0,0,3), (0,1,6)</w:t>
            </w:r>
          </w:p>
        </w:tc>
        <w:tc>
          <w:tcPr>
            <w:tcW w:w="0" w:type="auto"/>
            <w:vAlign w:val="center"/>
          </w:tcPr>
          <w:p w14:paraId="52B1E8D5" w14:textId="77777777" w:rsidR="0035583A" w:rsidRPr="00F829B6" w:rsidRDefault="0035583A" w:rsidP="0074607E">
            <w:pPr>
              <w:pStyle w:val="TAL"/>
              <w:keepNext w:val="0"/>
              <w:keepLines w:val="0"/>
              <w:widowControl w:val="0"/>
              <w:jc w:val="center"/>
            </w:pPr>
            <w:r w:rsidRPr="00F829B6">
              <w:t>(1,19,3), (1,19,4), (0,1,5)</w:t>
            </w:r>
          </w:p>
        </w:tc>
      </w:tr>
    </w:tbl>
    <w:p w14:paraId="00C9C9C6" w14:textId="77777777" w:rsidR="0035583A" w:rsidRPr="00F829B6" w:rsidRDefault="0035583A" w:rsidP="0074607E">
      <w:pPr>
        <w:widowControl w:val="0"/>
        <w:rPr>
          <w:lang w:val="en-US"/>
        </w:rPr>
      </w:pPr>
    </w:p>
    <w:p w14:paraId="584E665A" w14:textId="77777777" w:rsidR="0035583A" w:rsidRPr="00F829B6" w:rsidRDefault="0035583A" w:rsidP="0074607E">
      <w:pPr>
        <w:pStyle w:val="TH"/>
        <w:keepNext w:val="0"/>
        <w:keepLines w:val="0"/>
        <w:widowControl w:val="0"/>
        <w:rPr>
          <w:lang w:val="en-US"/>
        </w:rPr>
      </w:pPr>
      <w:r w:rsidRPr="00F829B6">
        <w:rPr>
          <w:lang w:val="en-US"/>
        </w:rPr>
        <w:t>Table 6.6.4-2: Slot and symbol number pairs for repetition of PBCH for frame structure type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
        <w:gridCol w:w="2767"/>
        <w:gridCol w:w="2117"/>
      </w:tblGrid>
      <w:tr w:rsidR="0035583A" w:rsidRPr="00F829B6" w14:paraId="4756631E" w14:textId="77777777" w:rsidTr="00A02649">
        <w:trPr>
          <w:jc w:val="center"/>
        </w:trPr>
        <w:tc>
          <w:tcPr>
            <w:tcW w:w="0" w:type="auto"/>
            <w:vMerge w:val="restart"/>
            <w:shd w:val="clear" w:color="auto" w:fill="E0E0E0"/>
            <w:vAlign w:val="center"/>
          </w:tcPr>
          <w:p w14:paraId="52B97817" w14:textId="77777777" w:rsidR="0035583A" w:rsidRPr="00F829B6" w:rsidRDefault="0035583A" w:rsidP="0074607E">
            <w:pPr>
              <w:pStyle w:val="TAH"/>
              <w:keepNext w:val="0"/>
              <w:keepLines w:val="0"/>
              <w:widowControl w:val="0"/>
            </w:pPr>
            <w:r w:rsidRPr="00F829B6">
              <w:rPr>
                <w:position w:val="-6"/>
              </w:rPr>
              <w:object w:dxaOrig="139" w:dyaOrig="260" w14:anchorId="09961A8F">
                <v:shape id="_x0000_i1656" type="#_x0000_t75" style="width:7.5pt;height:14.05pt" o:ole="">
                  <v:imagedata r:id="rId863" o:title=""/>
                </v:shape>
                <o:OLEObject Type="Embed" ProgID="Equation.3" ShapeID="_x0000_i1656" DrawAspect="Content" ObjectID="_1755942602" r:id="rId1142"/>
              </w:object>
            </w:r>
          </w:p>
        </w:tc>
        <w:tc>
          <w:tcPr>
            <w:tcW w:w="0" w:type="auto"/>
            <w:gridSpan w:val="2"/>
            <w:tcBorders>
              <w:bottom w:val="nil"/>
            </w:tcBorders>
            <w:shd w:val="clear" w:color="auto" w:fill="E0E0E0"/>
            <w:vAlign w:val="center"/>
          </w:tcPr>
          <w:p w14:paraId="3040F727" w14:textId="77777777" w:rsidR="0035583A" w:rsidRPr="00F829B6" w:rsidRDefault="0035583A" w:rsidP="0074607E">
            <w:pPr>
              <w:pStyle w:val="TAH"/>
              <w:keepNext w:val="0"/>
              <w:keepLines w:val="0"/>
              <w:widowControl w:val="0"/>
            </w:pPr>
            <w:r w:rsidRPr="00F829B6">
              <w:t xml:space="preserve">Slot and symbol number pairs </w:t>
            </w:r>
            <w:r w:rsidRPr="00F829B6">
              <w:rPr>
                <w:position w:val="-10"/>
              </w:rPr>
              <w:object w:dxaOrig="540" w:dyaOrig="300" w14:anchorId="5E8588A2">
                <v:shape id="_x0000_i1657" type="#_x0000_t75" style="width:28.05pt;height:14.05pt" o:ole="">
                  <v:imagedata r:id="rId1143" o:title=""/>
                </v:shape>
                <o:OLEObject Type="Embed" ProgID="Equation.3" ShapeID="_x0000_i1657" DrawAspect="Content" ObjectID="_1755942603" r:id="rId1144"/>
              </w:object>
            </w:r>
          </w:p>
        </w:tc>
      </w:tr>
      <w:tr w:rsidR="0035583A" w:rsidRPr="00F829B6" w14:paraId="0A100EA0" w14:textId="77777777" w:rsidTr="00A02649">
        <w:trPr>
          <w:jc w:val="center"/>
        </w:trPr>
        <w:tc>
          <w:tcPr>
            <w:tcW w:w="0" w:type="auto"/>
            <w:vMerge/>
            <w:shd w:val="clear" w:color="auto" w:fill="E0E0E0"/>
            <w:vAlign w:val="center"/>
          </w:tcPr>
          <w:p w14:paraId="58254878" w14:textId="77777777" w:rsidR="0035583A" w:rsidRPr="00F829B6" w:rsidRDefault="0035583A" w:rsidP="0074607E">
            <w:pPr>
              <w:pStyle w:val="TAH"/>
              <w:keepNext w:val="0"/>
              <w:keepLines w:val="0"/>
              <w:widowControl w:val="0"/>
            </w:pPr>
          </w:p>
        </w:tc>
        <w:tc>
          <w:tcPr>
            <w:tcW w:w="0" w:type="auto"/>
            <w:tcBorders>
              <w:top w:val="nil"/>
            </w:tcBorders>
            <w:shd w:val="clear" w:color="auto" w:fill="E0E0E0"/>
            <w:vAlign w:val="center"/>
          </w:tcPr>
          <w:p w14:paraId="295A03E1" w14:textId="77777777" w:rsidR="0035583A" w:rsidRPr="00F829B6" w:rsidRDefault="0035583A" w:rsidP="0074607E">
            <w:pPr>
              <w:pStyle w:val="TAH"/>
              <w:keepNext w:val="0"/>
              <w:keepLines w:val="0"/>
              <w:widowControl w:val="0"/>
            </w:pPr>
            <w:r w:rsidRPr="00F829B6">
              <w:t>Normal cyclic prefix</w:t>
            </w:r>
          </w:p>
        </w:tc>
        <w:tc>
          <w:tcPr>
            <w:tcW w:w="0" w:type="auto"/>
            <w:tcBorders>
              <w:top w:val="nil"/>
            </w:tcBorders>
            <w:shd w:val="clear" w:color="auto" w:fill="E0E0E0"/>
          </w:tcPr>
          <w:p w14:paraId="7D5391DF" w14:textId="77777777" w:rsidR="0035583A" w:rsidRPr="00F829B6" w:rsidRDefault="0035583A" w:rsidP="0074607E">
            <w:pPr>
              <w:pStyle w:val="TAH"/>
              <w:keepNext w:val="0"/>
              <w:keepLines w:val="0"/>
              <w:widowControl w:val="0"/>
            </w:pPr>
            <w:r w:rsidRPr="00F829B6">
              <w:t>Extended cyclic prefix</w:t>
            </w:r>
          </w:p>
        </w:tc>
      </w:tr>
      <w:tr w:rsidR="0035583A" w:rsidRPr="00F829B6" w14:paraId="4E76D592" w14:textId="77777777" w:rsidTr="00A02649">
        <w:trPr>
          <w:jc w:val="center"/>
        </w:trPr>
        <w:tc>
          <w:tcPr>
            <w:tcW w:w="0" w:type="auto"/>
            <w:shd w:val="clear" w:color="auto" w:fill="auto"/>
            <w:vAlign w:val="center"/>
          </w:tcPr>
          <w:p w14:paraId="250DD848" w14:textId="77777777" w:rsidR="0035583A" w:rsidRPr="00F829B6" w:rsidRDefault="0035583A" w:rsidP="0074607E">
            <w:pPr>
              <w:pStyle w:val="TAL"/>
              <w:keepNext w:val="0"/>
              <w:keepLines w:val="0"/>
              <w:widowControl w:val="0"/>
              <w:jc w:val="center"/>
            </w:pPr>
            <w:r w:rsidRPr="00F829B6">
              <w:t>0</w:t>
            </w:r>
          </w:p>
        </w:tc>
        <w:tc>
          <w:tcPr>
            <w:tcW w:w="0" w:type="auto"/>
            <w:shd w:val="clear" w:color="auto" w:fill="auto"/>
            <w:vAlign w:val="center"/>
          </w:tcPr>
          <w:p w14:paraId="1F2F18ED" w14:textId="77777777" w:rsidR="0035583A" w:rsidRPr="00F829B6" w:rsidRDefault="0035583A" w:rsidP="0074607E">
            <w:pPr>
              <w:pStyle w:val="TAL"/>
              <w:keepNext w:val="0"/>
              <w:keepLines w:val="0"/>
              <w:widowControl w:val="0"/>
              <w:jc w:val="center"/>
            </w:pPr>
            <w:r w:rsidRPr="00F829B6">
              <w:t>(0,3), (1,4), (10,3), (11,0), (11,4)</w:t>
            </w:r>
          </w:p>
        </w:tc>
        <w:tc>
          <w:tcPr>
            <w:tcW w:w="0" w:type="auto"/>
            <w:vAlign w:val="center"/>
          </w:tcPr>
          <w:p w14:paraId="6CDBFC9C" w14:textId="77777777" w:rsidR="0035583A" w:rsidRPr="00F829B6" w:rsidRDefault="0035583A" w:rsidP="0074607E">
            <w:pPr>
              <w:pStyle w:val="TAL"/>
              <w:keepNext w:val="0"/>
              <w:keepLines w:val="0"/>
              <w:widowControl w:val="0"/>
              <w:jc w:val="center"/>
            </w:pPr>
            <w:r w:rsidRPr="00F829B6">
              <w:t>(0,3), (10,3), (11,0)</w:t>
            </w:r>
          </w:p>
        </w:tc>
      </w:tr>
      <w:tr w:rsidR="0035583A" w:rsidRPr="00F829B6" w14:paraId="07542DD2" w14:textId="77777777" w:rsidTr="00A02649">
        <w:trPr>
          <w:jc w:val="center"/>
        </w:trPr>
        <w:tc>
          <w:tcPr>
            <w:tcW w:w="0" w:type="auto"/>
            <w:shd w:val="clear" w:color="auto" w:fill="auto"/>
            <w:vAlign w:val="center"/>
          </w:tcPr>
          <w:p w14:paraId="3FEC2744" w14:textId="77777777" w:rsidR="0035583A" w:rsidRPr="00F829B6" w:rsidRDefault="0035583A" w:rsidP="0074607E">
            <w:pPr>
              <w:pStyle w:val="TAL"/>
              <w:keepNext w:val="0"/>
              <w:keepLines w:val="0"/>
              <w:widowControl w:val="0"/>
              <w:jc w:val="center"/>
            </w:pPr>
            <w:r w:rsidRPr="00F829B6">
              <w:t>1</w:t>
            </w:r>
          </w:p>
        </w:tc>
        <w:tc>
          <w:tcPr>
            <w:tcW w:w="0" w:type="auto"/>
            <w:shd w:val="clear" w:color="auto" w:fill="auto"/>
            <w:vAlign w:val="center"/>
          </w:tcPr>
          <w:p w14:paraId="61AB44C0" w14:textId="77777777" w:rsidR="0035583A" w:rsidRPr="00F829B6" w:rsidRDefault="0035583A" w:rsidP="0074607E">
            <w:pPr>
              <w:pStyle w:val="TAL"/>
              <w:keepNext w:val="0"/>
              <w:keepLines w:val="0"/>
              <w:widowControl w:val="0"/>
              <w:jc w:val="center"/>
            </w:pPr>
            <w:r w:rsidRPr="00F829B6">
              <w:t>(0,4), (1,5), (10,4), (11,1), (11,5)</w:t>
            </w:r>
          </w:p>
        </w:tc>
        <w:tc>
          <w:tcPr>
            <w:tcW w:w="0" w:type="auto"/>
            <w:vAlign w:val="center"/>
          </w:tcPr>
          <w:p w14:paraId="02796CEB" w14:textId="77777777" w:rsidR="0035583A" w:rsidRPr="00F829B6" w:rsidRDefault="0035583A" w:rsidP="0074607E">
            <w:pPr>
              <w:pStyle w:val="TAL"/>
              <w:keepNext w:val="0"/>
              <w:keepLines w:val="0"/>
              <w:widowControl w:val="0"/>
              <w:jc w:val="center"/>
            </w:pPr>
            <w:r w:rsidRPr="00F829B6">
              <w:t>(0,4), (10,4), (11,1)</w:t>
            </w:r>
          </w:p>
        </w:tc>
      </w:tr>
      <w:tr w:rsidR="0035583A" w:rsidRPr="00F829B6" w14:paraId="305EAD6C" w14:textId="77777777" w:rsidTr="00A02649">
        <w:trPr>
          <w:jc w:val="center"/>
        </w:trPr>
        <w:tc>
          <w:tcPr>
            <w:tcW w:w="0" w:type="auto"/>
            <w:shd w:val="clear" w:color="auto" w:fill="auto"/>
            <w:vAlign w:val="center"/>
          </w:tcPr>
          <w:p w14:paraId="436E787B" w14:textId="77777777" w:rsidR="0035583A" w:rsidRPr="00F829B6" w:rsidRDefault="0035583A" w:rsidP="0074607E">
            <w:pPr>
              <w:pStyle w:val="TAL"/>
              <w:keepNext w:val="0"/>
              <w:keepLines w:val="0"/>
              <w:widowControl w:val="0"/>
              <w:jc w:val="center"/>
            </w:pPr>
            <w:r w:rsidRPr="00F829B6">
              <w:t>2</w:t>
            </w:r>
          </w:p>
        </w:tc>
        <w:tc>
          <w:tcPr>
            <w:tcW w:w="0" w:type="auto"/>
            <w:shd w:val="clear" w:color="auto" w:fill="auto"/>
            <w:vAlign w:val="center"/>
          </w:tcPr>
          <w:p w14:paraId="0010D115" w14:textId="77777777" w:rsidR="0035583A" w:rsidRPr="00F829B6" w:rsidRDefault="0035583A" w:rsidP="0074607E">
            <w:pPr>
              <w:pStyle w:val="TAL"/>
              <w:keepNext w:val="0"/>
              <w:keepLines w:val="0"/>
              <w:widowControl w:val="0"/>
              <w:jc w:val="center"/>
            </w:pPr>
            <w:r w:rsidRPr="00F829B6">
              <w:t>(0,5), (10,5), (11.2)</w:t>
            </w:r>
          </w:p>
        </w:tc>
        <w:tc>
          <w:tcPr>
            <w:tcW w:w="0" w:type="auto"/>
            <w:vAlign w:val="center"/>
          </w:tcPr>
          <w:p w14:paraId="2031C4FC" w14:textId="77777777" w:rsidR="0035583A" w:rsidRPr="00F829B6" w:rsidRDefault="0035583A" w:rsidP="0074607E">
            <w:pPr>
              <w:pStyle w:val="TAL"/>
              <w:keepNext w:val="0"/>
              <w:keepLines w:val="0"/>
              <w:widowControl w:val="0"/>
              <w:jc w:val="center"/>
            </w:pPr>
            <w:r w:rsidRPr="00F829B6">
              <w:t>(0,5), (10,5), (11.2)</w:t>
            </w:r>
          </w:p>
        </w:tc>
      </w:tr>
      <w:tr w:rsidR="0035583A" w:rsidRPr="00F829B6" w14:paraId="5489494F" w14:textId="77777777" w:rsidTr="00A02649">
        <w:trPr>
          <w:jc w:val="center"/>
        </w:trPr>
        <w:tc>
          <w:tcPr>
            <w:tcW w:w="0" w:type="auto"/>
            <w:shd w:val="clear" w:color="auto" w:fill="auto"/>
            <w:vAlign w:val="center"/>
          </w:tcPr>
          <w:p w14:paraId="3B2FE05A" w14:textId="77777777" w:rsidR="0035583A" w:rsidRPr="00F829B6" w:rsidRDefault="0035583A" w:rsidP="0074607E">
            <w:pPr>
              <w:pStyle w:val="TAL"/>
              <w:keepNext w:val="0"/>
              <w:keepLines w:val="0"/>
              <w:widowControl w:val="0"/>
              <w:jc w:val="center"/>
            </w:pPr>
            <w:r w:rsidRPr="00F829B6">
              <w:t>3</w:t>
            </w:r>
          </w:p>
        </w:tc>
        <w:tc>
          <w:tcPr>
            <w:tcW w:w="0" w:type="auto"/>
            <w:shd w:val="clear" w:color="auto" w:fill="auto"/>
            <w:vAlign w:val="center"/>
          </w:tcPr>
          <w:p w14:paraId="36BEA78D" w14:textId="77777777" w:rsidR="0035583A" w:rsidRPr="00F829B6" w:rsidRDefault="0035583A" w:rsidP="0074607E">
            <w:pPr>
              <w:pStyle w:val="TAL"/>
              <w:keepNext w:val="0"/>
              <w:keepLines w:val="0"/>
              <w:widowControl w:val="0"/>
              <w:jc w:val="center"/>
            </w:pPr>
            <w:r w:rsidRPr="00F829B6">
              <w:t>(0,6), (10,6), (11.3)</w:t>
            </w:r>
          </w:p>
        </w:tc>
        <w:tc>
          <w:tcPr>
            <w:tcW w:w="0" w:type="auto"/>
            <w:vAlign w:val="center"/>
          </w:tcPr>
          <w:p w14:paraId="4B2E914E" w14:textId="77777777" w:rsidR="0035583A" w:rsidRPr="00F829B6" w:rsidRDefault="0035583A" w:rsidP="0074607E">
            <w:pPr>
              <w:pStyle w:val="TAL"/>
              <w:keepNext w:val="0"/>
              <w:keepLines w:val="0"/>
              <w:widowControl w:val="0"/>
              <w:jc w:val="center"/>
            </w:pPr>
            <w:r w:rsidRPr="00F829B6">
              <w:t>(1,4), (11,3), (11.4)</w:t>
            </w:r>
          </w:p>
        </w:tc>
      </w:tr>
    </w:tbl>
    <w:p w14:paraId="31CE2BB9" w14:textId="77777777" w:rsidR="0035583A" w:rsidRDefault="0035583A" w:rsidP="0074607E">
      <w:pPr>
        <w:widowControl w:val="0"/>
      </w:pPr>
    </w:p>
    <w:p w14:paraId="4D7031BF" w14:textId="77777777" w:rsidR="00893B3D" w:rsidRDefault="00893B3D" w:rsidP="00893B3D">
      <w:pPr>
        <w:pStyle w:val="Heading4"/>
      </w:pPr>
      <w:r>
        <w:t>6.6.4.1</w:t>
      </w:r>
      <w:r>
        <w:tab/>
        <w:t>PBCH repetition in the cell acquisition subframe</w:t>
      </w:r>
    </w:p>
    <w:p w14:paraId="6431488C" w14:textId="77777777" w:rsidR="00893B3D" w:rsidRPr="00F829B6" w:rsidRDefault="00893B3D" w:rsidP="00893B3D">
      <w:pPr>
        <w:widowControl w:val="0"/>
      </w:pPr>
      <w:r>
        <w:t xml:space="preserve">For a MBMS-dedicated cell with </w:t>
      </w:r>
      <m:oMath>
        <m:sSubSup>
          <m:sSubSupPr>
            <m:ctrlPr>
              <w:rPr>
                <w:rFonts w:ascii="Cambria Math" w:hAnsi="Cambria Math"/>
                <w:i/>
              </w:rPr>
            </m:ctrlPr>
          </m:sSubSupPr>
          <m:e>
            <m:r>
              <w:rPr>
                <w:rFonts w:ascii="Cambria Math" w:hAnsi="Cambria Math"/>
              </w:rPr>
              <m:t>N</m:t>
            </m:r>
          </m:e>
          <m:sub>
            <m:r>
              <m:rPr>
                <m:nor/>
              </m:rPr>
              <w:rPr>
                <w:rFonts w:ascii="Cambria Math" w:hAnsi="Cambria Math"/>
              </w:rPr>
              <m:t>RB</m:t>
            </m:r>
          </m:sub>
          <m:sup>
            <m:r>
              <m:rPr>
                <m:nor/>
              </m:rPr>
              <w:rPr>
                <w:rFonts w:ascii="Cambria Math" w:hAnsi="Cambria Math"/>
              </w:rPr>
              <m:t>DL</m:t>
            </m:r>
          </m:sup>
        </m:sSubSup>
        <m:r>
          <w:rPr>
            <w:rFonts w:ascii="Cambria Math" w:hAnsi="Cambria Math"/>
          </w:rPr>
          <m:t>&gt;6</m:t>
        </m:r>
      </m:oMath>
      <w:r>
        <w:t xml:space="preserve">, </w:t>
      </w:r>
    </w:p>
    <w:p w14:paraId="51B90CBB" w14:textId="77777777" w:rsidR="00893B3D" w:rsidRPr="00F829B6" w:rsidRDefault="00893B3D" w:rsidP="00893B3D">
      <w:pPr>
        <w:pStyle w:val="B1"/>
        <w:widowControl w:val="0"/>
      </w:pPr>
      <w:r w:rsidRPr="00F829B6">
        <w:t>-</w:t>
      </w:r>
      <w:r w:rsidRPr="00F829B6">
        <w:tab/>
        <w:t>symbols mapped to core resource element</w:t>
      </w:r>
      <w:r>
        <w:t xml:space="preserve"> </w:t>
      </w:r>
      <m:oMath>
        <m:d>
          <m:dPr>
            <m:ctrlPr>
              <w:rPr>
                <w:rFonts w:ascii="Cambria Math" w:hAnsi="Cambria Math"/>
                <w:i/>
              </w:rPr>
            </m:ctrlPr>
          </m:dPr>
          <m:e>
            <m:r>
              <w:rPr>
                <w:rFonts w:ascii="Cambria Math" w:hAnsi="Cambria Math"/>
              </w:rPr>
              <m:t>k,l</m:t>
            </m:r>
          </m:e>
        </m:d>
      </m:oMath>
      <w:r w:rsidRPr="00F829B6">
        <w:t xml:space="preserve"> in slot 1 in subframe 0 within a radio frame </w:t>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oMath>
      <w:r w:rsidRPr="00F829B6">
        <w:t xml:space="preserve"> according to the mapping operation </w:t>
      </w:r>
      <w:r>
        <w:t>in clause 6.6.4</w:t>
      </w:r>
      <w:r w:rsidRPr="00F829B6">
        <w:t>, and</w:t>
      </w:r>
    </w:p>
    <w:p w14:paraId="432A5506" w14:textId="77777777" w:rsidR="00893B3D" w:rsidRPr="00F829B6" w:rsidRDefault="00893B3D" w:rsidP="00893B3D">
      <w:pPr>
        <w:pStyle w:val="B1"/>
        <w:widowControl w:val="0"/>
      </w:pPr>
      <w:r w:rsidRPr="00F829B6">
        <w:t>-</w:t>
      </w:r>
      <w:r w:rsidRPr="00F829B6">
        <w:tab/>
        <w:t xml:space="preserve">cell-specific reference signals in OFDM symbols </w:t>
      </w:r>
      <m:oMath>
        <m:r>
          <w:rPr>
            <w:rFonts w:ascii="Cambria Math" w:hAnsi="Cambria Math"/>
          </w:rPr>
          <m:t>l</m:t>
        </m:r>
      </m:oMath>
      <w:r w:rsidRPr="00F829B6">
        <w:t xml:space="preserve"> in slot 1 in subframe 0 within a radio frame </w:t>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oMath>
      <w:r w:rsidRPr="00F829B6">
        <w:t xml:space="preserve"> with </w:t>
      </w:r>
      <m:oMath>
        <m:r>
          <w:rPr>
            <w:rFonts w:ascii="Cambria Math" w:hAnsi="Cambria Math"/>
          </w:rPr>
          <m:t xml:space="preserve"> l</m:t>
        </m:r>
      </m:oMath>
      <w:r w:rsidRPr="00F829B6">
        <w:t xml:space="preserve"> according to the mapping operation </w:t>
      </w:r>
      <w:r>
        <w:t>in clause 6.6.4</w:t>
      </w:r>
    </w:p>
    <w:p w14:paraId="4A0CA105" w14:textId="77777777" w:rsidR="00893B3D" w:rsidRDefault="00893B3D" w:rsidP="00893B3D">
      <w:pPr>
        <w:widowControl w:val="0"/>
      </w:pPr>
      <w:bookmarkStart w:id="65" w:name="_Hlk26187029"/>
      <w:r w:rsidRPr="00F829B6">
        <w:t xml:space="preserve">shall additionally be </w:t>
      </w:r>
      <w:r w:rsidRPr="00AB5DA1">
        <w:t xml:space="preserve">multiplied by </w:t>
      </w:r>
      <m:oMath>
        <m:sSub>
          <m:sSubPr>
            <m:ctrlPr>
              <w:rPr>
                <w:rFonts w:ascii="Cambria Math" w:hAnsi="Cambria Math"/>
                <w:i/>
              </w:rPr>
            </m:ctrlPr>
          </m:sSubPr>
          <m:e>
            <m:r>
              <w:rPr>
                <w:rFonts w:ascii="Cambria Math" w:hAnsi="Cambria Math"/>
              </w:rPr>
              <m:t>θ</m:t>
            </m:r>
          </m:e>
          <m:sub>
            <m:r>
              <w:rPr>
                <w:rFonts w:ascii="Cambria Math" w:hAnsi="Cambria Math"/>
              </w:rPr>
              <m:t>k,</m:t>
            </m:r>
            <m:sSup>
              <m:sSupPr>
                <m:ctrlPr>
                  <w:rPr>
                    <w:rFonts w:ascii="Cambria Math" w:hAnsi="Cambria Math"/>
                    <w:i/>
                  </w:rPr>
                </m:ctrlPr>
              </m:sSupPr>
              <m:e>
                <m:r>
                  <w:rPr>
                    <w:rFonts w:ascii="Cambria Math" w:hAnsi="Cambria Math"/>
                  </w:rPr>
                  <m:t>l</m:t>
                </m:r>
              </m:e>
              <m:sup>
                <m:r>
                  <w:rPr>
                    <w:rFonts w:ascii="Cambria Math" w:hAnsi="Cambria Math"/>
                  </w:rPr>
                  <m:t>'</m:t>
                </m:r>
              </m:sup>
            </m:sSup>
          </m:sub>
        </m:sSub>
      </m:oMath>
      <w:r w:rsidRPr="00AB5DA1">
        <w:t xml:space="preserve"> and</w:t>
      </w:r>
      <w:r>
        <w:t xml:space="preserve"> </w:t>
      </w:r>
      <w:r w:rsidRPr="00F829B6">
        <w:t xml:space="preserve">mapped to resource elements </w:t>
      </w:r>
      <m:oMath>
        <m:d>
          <m:dPr>
            <m:ctrlPr>
              <w:rPr>
                <w:rFonts w:ascii="Cambria Math" w:hAnsi="Cambria Math"/>
                <w:i/>
              </w:rPr>
            </m:ctrlPr>
          </m:dPr>
          <m:e>
            <m:r>
              <w:rPr>
                <w:rFonts w:ascii="Cambria Math" w:hAnsi="Cambria Math"/>
              </w:rPr>
              <m:t>k,l'</m:t>
            </m:r>
          </m:e>
        </m:d>
      </m:oMath>
      <w:r w:rsidRPr="00F829B6">
        <w:t xml:space="preserve"> in slot number </w:t>
      </w:r>
      <m:oMath>
        <m:sSubSup>
          <m:sSubSupPr>
            <m:ctrlPr>
              <w:rPr>
                <w:rFonts w:ascii="Cambria Math" w:hAnsi="Cambria Math"/>
                <w:i/>
              </w:rPr>
            </m:ctrlPr>
          </m:sSubSupPr>
          <m:e>
            <m:r>
              <w:rPr>
                <w:rFonts w:ascii="Cambria Math" w:hAnsi="Cambria Math"/>
              </w:rPr>
              <m:t>n</m:t>
            </m:r>
          </m:e>
          <m:sub>
            <m:r>
              <m:rPr>
                <m:nor/>
              </m:rPr>
              <w:rPr>
                <w:rFonts w:ascii="Cambria Math" w:hAnsi="Cambria Math"/>
              </w:rPr>
              <m:t>s</m:t>
            </m:r>
          </m:sub>
          <m:sup>
            <m:r>
              <w:rPr>
                <w:rFonts w:ascii="Cambria Math" w:hAnsi="Cambria Math"/>
              </w:rPr>
              <m:t>'</m:t>
            </m:r>
          </m:sup>
        </m:sSubSup>
      </m:oMath>
      <w:r w:rsidRPr="00F829B6">
        <w:t xml:space="preserve"> within radio frame</w:t>
      </w:r>
      <w:r>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oMath>
      <w:r w:rsidRPr="00F829B6">
        <w:t xml:space="preserve"> </w:t>
      </w:r>
      <w:r>
        <w:t>where</w:t>
      </w:r>
      <w:r w:rsidRPr="00F829B6">
        <w:t xml:space="preserve"> </w:t>
      </w:r>
      <m:oMath>
        <m:r>
          <w:rPr>
            <w:rFonts w:ascii="Cambria Math" w:hAnsi="Cambria Math"/>
          </w:rPr>
          <m:t>l'</m:t>
        </m:r>
      </m:oMath>
      <w:r>
        <w:t xml:space="preserve"> and </w:t>
      </w:r>
      <m:oMath>
        <m:sSubSup>
          <m:sSubSupPr>
            <m:ctrlPr>
              <w:rPr>
                <w:rFonts w:ascii="Cambria Math" w:hAnsi="Cambria Math"/>
                <w:i/>
              </w:rPr>
            </m:ctrlPr>
          </m:sSubSupPr>
          <m:e>
            <m:r>
              <w:rPr>
                <w:rFonts w:ascii="Cambria Math" w:hAnsi="Cambria Math"/>
              </w:rPr>
              <m:t>n</m:t>
            </m:r>
          </m:e>
          <m:sub>
            <m:r>
              <m:rPr>
                <m:nor/>
              </m:rPr>
              <w:rPr>
                <w:rFonts w:ascii="Cambria Math" w:hAnsi="Cambria Math"/>
              </w:rPr>
              <m:t>s</m:t>
            </m:r>
          </m:sub>
          <m:sup>
            <m:r>
              <w:rPr>
                <w:rFonts w:ascii="Cambria Math" w:hAnsi="Cambria Math"/>
              </w:rPr>
              <m:t>'</m:t>
            </m:r>
          </m:sup>
        </m:sSubSup>
      </m:oMath>
      <w:r w:rsidRPr="00F829B6">
        <w:t xml:space="preserve"> are given by </w:t>
      </w:r>
      <w:bookmarkStart w:id="66" w:name="_Hlk26192528"/>
      <w:r w:rsidRPr="00F829B6">
        <w:t>Table 6.6.4</w:t>
      </w:r>
      <w:r>
        <w:t>.1</w:t>
      </w:r>
      <w:r w:rsidRPr="00F829B6">
        <w:t>-1</w:t>
      </w:r>
      <w:bookmarkEnd w:id="66"/>
      <w:r>
        <w:t xml:space="preserve"> in frames fulfilling </w:t>
      </w:r>
    </w:p>
    <w:p w14:paraId="618A0E7D" w14:textId="77777777" w:rsidR="00893B3D" w:rsidRDefault="00893B3D" w:rsidP="00893B3D">
      <w:pPr>
        <w:pStyle w:val="B1"/>
      </w:pPr>
      <w:r>
        <w:t>-</w:t>
      </w:r>
      <w:r>
        <w:tab/>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r>
          <m:rPr>
            <m:sty m:val="p"/>
          </m:rPr>
          <w:rPr>
            <w:rFonts w:ascii="Cambria Math" w:hAnsi="Cambria Math"/>
          </w:rPr>
          <m:t xml:space="preserve"> mod 4 = 0</m:t>
        </m:r>
      </m:oMath>
      <w:r>
        <w:t xml:space="preserve"> for </w:t>
      </w:r>
      <m:oMath>
        <m:r>
          <m:rPr>
            <m:sty m:val="p"/>
          </m:rPr>
          <w:rPr>
            <w:rFonts w:ascii="Cambria Math" w:hAnsi="Cambria Math"/>
          </w:rPr>
          <m:t>25≤</m:t>
        </m:r>
        <m:sSubSup>
          <m:sSubSupPr>
            <m:ctrlPr>
              <w:rPr>
                <w:rFonts w:ascii="Cambria Math" w:hAnsi="Cambria Math"/>
              </w:rPr>
            </m:ctrlPr>
          </m:sSubSupPr>
          <m:e>
            <m:r>
              <w:rPr>
                <w:rFonts w:ascii="Cambria Math" w:hAnsi="Cambria Math"/>
              </w:rPr>
              <m:t>N</m:t>
            </m:r>
          </m:e>
          <m:sub>
            <m:r>
              <m:rPr>
                <m:nor/>
              </m:rPr>
              <m:t>RB</m:t>
            </m:r>
          </m:sub>
          <m:sup>
            <m:r>
              <m:rPr>
                <m:nor/>
              </m:rPr>
              <m:t>DL</m:t>
            </m:r>
          </m:sup>
        </m:sSubSup>
      </m:oMath>
      <w:r>
        <w:t>;</w:t>
      </w:r>
    </w:p>
    <w:p w14:paraId="085AAACE" w14:textId="77777777" w:rsidR="00893B3D" w:rsidRPr="00F829B6" w:rsidRDefault="00893B3D" w:rsidP="00893B3D">
      <w:pPr>
        <w:pStyle w:val="B1"/>
      </w:pPr>
      <w:r>
        <w:t>-</w:t>
      </w:r>
      <w:r>
        <w:tab/>
      </w:r>
      <m:oMath>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 xml:space="preserve"> mod 8 = 4</m:t>
        </m:r>
      </m:oMath>
      <w:r>
        <w:t xml:space="preserve"> for </w:t>
      </w:r>
      <m:oMath>
        <m:r>
          <m:rPr>
            <m:sty m:val="p"/>
          </m:rPr>
          <w:rPr>
            <w:rFonts w:ascii="Cambria Math" w:hAnsi="Cambria Math"/>
          </w:rPr>
          <m:t>6&lt;</m:t>
        </m:r>
        <m:sSubSup>
          <m:sSubSupPr>
            <m:ctrlPr>
              <w:rPr>
                <w:rFonts w:ascii="Cambria Math" w:hAnsi="Cambria Math"/>
              </w:rPr>
            </m:ctrlPr>
          </m:sSubSupPr>
          <m:e>
            <m:r>
              <w:rPr>
                <w:rFonts w:ascii="Cambria Math" w:hAnsi="Cambria Math"/>
              </w:rPr>
              <m:t>N</m:t>
            </m:r>
          </m:e>
          <m:sub>
            <m:r>
              <m:rPr>
                <m:nor/>
              </m:rPr>
              <m:t>RB</m:t>
            </m:r>
          </m:sub>
          <m:sup>
            <m:r>
              <m:rPr>
                <m:nor/>
              </m:rPr>
              <m:t>DL</m:t>
            </m:r>
          </m:sup>
        </m:sSubSup>
        <m:r>
          <m:rPr>
            <m:sty m:val="p"/>
          </m:rPr>
          <w:rPr>
            <w:rFonts w:ascii="Cambria Math" w:hAnsi="Cambria Math"/>
          </w:rPr>
          <m:t>&lt;25</m:t>
        </m:r>
      </m:oMath>
    </w:p>
    <w:bookmarkEnd w:id="65"/>
    <w:p w14:paraId="195748B3" w14:textId="77777777" w:rsidR="00893B3D" w:rsidRDefault="00893B3D" w:rsidP="00893B3D">
      <w:pPr>
        <w:widowControl w:val="0"/>
      </w:pPr>
      <w:r w:rsidRPr="00F829B6">
        <w:t xml:space="preserve">Resource elements already reserved or used for transmission of cell-specific reference signals in absence of repetition shall not be used for additional mapping of cell-specific reference signals. </w:t>
      </w:r>
    </w:p>
    <w:p w14:paraId="448CC6C8" w14:textId="77777777" w:rsidR="00893B3D" w:rsidRDefault="00893B3D" w:rsidP="00893B3D">
      <w:pPr>
        <w:widowControl w:val="0"/>
      </w:pPr>
      <w:r>
        <w:t xml:space="preserve">The quantity </w:t>
      </w:r>
      <m:oMath>
        <m:sSub>
          <m:sSubPr>
            <m:ctrlPr>
              <w:rPr>
                <w:rFonts w:ascii="Cambria Math" w:hAnsi="Cambria Math"/>
                <w:i/>
              </w:rPr>
            </m:ctrlPr>
          </m:sSubPr>
          <m:e>
            <m:r>
              <w:rPr>
                <w:rFonts w:ascii="Cambria Math" w:hAnsi="Cambria Math"/>
              </w:rPr>
              <m:t>θ</m:t>
            </m:r>
          </m:e>
          <m:sub>
            <m:r>
              <w:rPr>
                <w:rFonts w:ascii="Cambria Math" w:hAnsi="Cambria Math"/>
              </w:rPr>
              <m:t>k,</m:t>
            </m:r>
            <m:sSup>
              <m:sSupPr>
                <m:ctrlPr>
                  <w:rPr>
                    <w:rFonts w:ascii="Cambria Math" w:hAnsi="Cambria Math"/>
                    <w:i/>
                  </w:rPr>
                </m:ctrlPr>
              </m:sSupPr>
              <m:e>
                <m:r>
                  <w:rPr>
                    <w:rFonts w:ascii="Cambria Math" w:hAnsi="Cambria Math"/>
                  </w:rPr>
                  <m:t>l</m:t>
                </m:r>
              </m:e>
              <m:sup>
                <m:r>
                  <w:rPr>
                    <w:rFonts w:ascii="Cambria Math" w:hAnsi="Cambria Math"/>
                  </w:rPr>
                  <m:t>'</m:t>
                </m:r>
              </m:sup>
            </m:sSup>
          </m:sub>
        </m:sSub>
      </m:oMath>
      <w:r>
        <w:t xml:space="preserve"> is given by</w:t>
      </w:r>
    </w:p>
    <w:p w14:paraId="67B2B2A2" w14:textId="77777777" w:rsidR="00191E9F" w:rsidRPr="008208F6" w:rsidRDefault="00000000" w:rsidP="00771109">
      <w:pPr>
        <w:pStyle w:val="EQ"/>
        <w:rPr>
          <w:rFonts w:asciiTheme="minorHAnsi" w:eastAsiaTheme="minorEastAsia" w:hAnsiTheme="minorHAnsi" w:cstheme="minorBidi"/>
        </w:rPr>
      </w:pPr>
      <m:oMathPara>
        <m:oMath>
          <m:sSub>
            <m:sSubPr>
              <m:ctrlPr>
                <w:rPr>
                  <w:rFonts w:ascii="Cambria Math" w:hAnsi="Cambria Math"/>
                </w:rPr>
              </m:ctrlPr>
            </m:sSubPr>
            <m:e>
              <m:r>
                <w:rPr>
                  <w:rFonts w:ascii="Cambria Math" w:hAnsi="Cambria Math"/>
                </w:rPr>
                <m:t>θ</m:t>
              </m:r>
            </m:e>
            <m:sub>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sup>
              </m:sSup>
            </m:sub>
          </m:sSub>
          <m:r>
            <m:rPr>
              <m:sty m:val="p"/>
            </m:rPr>
            <w:rPr>
              <w:rFonts w:ascii="Cambria Math" w:hAnsi="Cambria Math"/>
            </w:rPr>
            <m:t>=</m:t>
          </m:r>
          <m:sSup>
            <m:sSupPr>
              <m:ctrlPr>
                <w:rPr>
                  <w:rFonts w:ascii="Cambria Math" w:eastAsiaTheme="minorEastAsia" w:hAnsi="Cambria Math" w:cstheme="minorBidi"/>
                  <w:sz w:val="22"/>
                  <w:szCs w:val="22"/>
                  <w:lang w:val="sv-SE"/>
                </w:rPr>
              </m:ctrlPr>
            </m:sSupPr>
            <m:e>
              <m:r>
                <w:rPr>
                  <w:rFonts w:ascii="Cambria Math" w:eastAsiaTheme="minorEastAsia" w:hAnsi="Cambria Math"/>
                </w:rPr>
                <m:t>e</m:t>
              </m:r>
            </m:e>
            <m:sup>
              <m:r>
                <w:rPr>
                  <w:rFonts w:ascii="Cambria Math" w:eastAsiaTheme="minorEastAsia" w:hAnsi="Cambria Math"/>
                </w:rPr>
                <m:t>j</m:t>
              </m:r>
              <m:f>
                <m:fPr>
                  <m:type m:val="lin"/>
                  <m:ctrlPr>
                    <w:rPr>
                      <w:rFonts w:ascii="Cambria Math" w:eastAsiaTheme="minorEastAsia" w:hAnsi="Cambria Math" w:cstheme="minorBidi"/>
                      <w:sz w:val="22"/>
                      <w:szCs w:val="22"/>
                      <w:lang w:val="sv-SE"/>
                    </w:rPr>
                  </m:ctrlPr>
                </m:fPr>
                <m:num>
                  <m:r>
                    <w:rPr>
                      <w:rFonts w:ascii="Cambria Math" w:eastAsiaTheme="minorEastAsia" w:hAnsi="Cambria Math"/>
                    </w:rPr>
                    <m:t>π</m:t>
                  </m:r>
                  <m:r>
                    <w:rPr>
                      <w:rFonts w:ascii="Cambria Math" w:hAnsi="Cambria Math"/>
                    </w:rPr>
                    <m:t>c</m:t>
                  </m:r>
                  <m:d>
                    <m:dPr>
                      <m:ctrlPr>
                        <w:rPr>
                          <w:rFonts w:ascii="Cambria Math" w:eastAsiaTheme="minorHAnsi" w:hAnsi="Cambria Math" w:cstheme="minorBidi"/>
                          <w:sz w:val="22"/>
                          <w:szCs w:val="22"/>
                          <w:lang w:val="sv-SE"/>
                        </w:rPr>
                      </m:ctrlPr>
                    </m:dPr>
                    <m:e>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m:t>
                          </m:r>
                        </m:sup>
                      </m:sSup>
                    </m:e>
                  </m:d>
                </m:num>
                <m:den>
                  <m:r>
                    <m:rPr>
                      <m:sty m:val="p"/>
                    </m:rPr>
                    <w:rPr>
                      <w:rFonts w:ascii="Cambria Math" w:eastAsiaTheme="minorEastAsia" w:hAnsi="Cambria Math"/>
                    </w:rPr>
                    <m:t>2</m:t>
                  </m:r>
                </m:den>
              </m:f>
            </m:sup>
          </m:sSup>
          <m:sSup>
            <m:sSupPr>
              <m:ctrlPr>
                <w:rPr>
                  <w:rFonts w:ascii="Cambria Math" w:eastAsiaTheme="minorEastAsia" w:hAnsi="Cambria Math" w:cstheme="minorBidi"/>
                  <w:sz w:val="22"/>
                  <w:szCs w:val="22"/>
                  <w:lang w:val="sv-SE"/>
                </w:rPr>
              </m:ctrlPr>
            </m:sSupPr>
            <m:e>
              <m:r>
                <w:rPr>
                  <w:rFonts w:ascii="Cambria Math" w:eastAsiaTheme="minorEastAsia" w:hAnsi="Cambria Math"/>
                </w:rPr>
                <m:t>e</m:t>
              </m:r>
            </m:e>
            <m:sup>
              <m:r>
                <w:rPr>
                  <w:rFonts w:ascii="Cambria Math" w:eastAsiaTheme="minorEastAsia" w:hAnsi="Cambria Math"/>
                </w:rPr>
                <m:t>jπ</m:t>
              </m:r>
              <m:r>
                <w:rPr>
                  <w:rFonts w:ascii="Cambria Math" w:hAnsi="Cambria Math"/>
                </w:rPr>
                <m:t>c</m:t>
              </m:r>
              <m:d>
                <m:dPr>
                  <m:ctrlPr>
                    <w:rPr>
                      <w:rFonts w:ascii="Cambria Math" w:eastAsiaTheme="minorHAnsi" w:hAnsi="Cambria Math" w:cstheme="minorBidi"/>
                      <w:sz w:val="22"/>
                      <w:szCs w:val="22"/>
                      <w:lang w:val="sv-SE"/>
                    </w:rPr>
                  </m:ctrlPr>
                </m:dPr>
                <m:e>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+1</m:t>
                  </m:r>
                </m:e>
              </m:d>
            </m:sup>
          </m:sSup>
        </m:oMath>
      </m:oMathPara>
    </w:p>
    <w:p w14:paraId="4D7BD1BC" w14:textId="77777777" w:rsidR="00893B3D" w:rsidRDefault="00191E9F" w:rsidP="00191E9F">
      <w:pPr>
        <w:widowControl w:val="0"/>
      </w:pPr>
      <w:r w:rsidRPr="008208F6">
        <w:t>where</w:t>
      </w:r>
      <w:r>
        <w:t xml:space="preserve"> the relationship between </w:t>
      </w:r>
      <m:oMath>
        <m:r>
          <w:rPr>
            <w:rFonts w:ascii="Cambria Math" w:hAnsi="Cambria Math"/>
          </w:rPr>
          <m:t>k'</m:t>
        </m:r>
      </m:oMath>
      <w:r>
        <w:t xml:space="preserve"> and</w:t>
      </w:r>
      <w:r w:rsidRPr="008208F6">
        <w:t xml:space="preserve"> </w:t>
      </w:r>
      <m:oMath>
        <m:r>
          <w:rPr>
            <w:rFonts w:ascii="Cambria Math" w:hAnsi="Cambria Math"/>
          </w:rPr>
          <m:t>k</m:t>
        </m:r>
      </m:oMath>
      <w:r>
        <w:t xml:space="preserve"> is defined in clause 6.6.4, and </w:t>
      </w:r>
      <w:r w:rsidR="00893B3D">
        <w:t xml:space="preserve">the pseudo-random sequence </w:t>
      </w:r>
      <m:oMath>
        <m:r>
          <w:rPr>
            <w:rFonts w:ascii="Cambria Math" w:hAnsi="Cambria Math"/>
          </w:rPr>
          <m:t>c</m:t>
        </m:r>
        <m:d>
          <m:dPr>
            <m:ctrlPr>
              <w:rPr>
                <w:rFonts w:ascii="Cambria Math" w:hAnsi="Cambria Math"/>
                <w:i/>
              </w:rPr>
            </m:ctrlPr>
          </m:dPr>
          <m:e>
            <m:r>
              <w:rPr>
                <w:rFonts w:ascii="Cambria Math" w:hAnsi="Cambria Math"/>
              </w:rPr>
              <m:t>i</m:t>
            </m:r>
          </m:e>
        </m:d>
      </m:oMath>
      <w:r w:rsidR="00893B3D">
        <w:t xml:space="preserve"> is given by clause 7.2 and initialized for each OFDM symbol </w:t>
      </w:r>
      <m:oMath>
        <m:r>
          <w:rPr>
            <w:rFonts w:ascii="Cambria Math" w:hAnsi="Cambria Math"/>
          </w:rPr>
          <m:t>l'</m:t>
        </m:r>
      </m:oMath>
      <w:r w:rsidR="00893B3D">
        <w:t xml:space="preserve"> with</w:t>
      </w:r>
    </w:p>
    <w:p w14:paraId="2229EDD1" w14:textId="77777777" w:rsidR="00893B3D" w:rsidRDefault="00000000" w:rsidP="00BD7513">
      <w:pPr>
        <w:pStyle w:val="EQ"/>
      </w:pPr>
      <m:oMathPara>
        <m:oMath>
          <m:sSub>
            <m:sSubPr>
              <m:ctrlPr>
                <w:rPr>
                  <w:rFonts w:ascii="Cambria Math" w:hAnsi="Cambria Math"/>
                </w:rPr>
              </m:ctrlPr>
            </m:sSubPr>
            <m:e>
              <m:r>
                <w:rPr>
                  <w:rFonts w:ascii="Cambria Math" w:hAnsi="Cambria Math"/>
                </w:rPr>
                <m:t>c</m:t>
              </m:r>
            </m:e>
            <m:sub>
              <m:r>
                <m:rPr>
                  <m:nor/>
                </m:rPr>
                <m:t>init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13</m:t>
              </m:r>
            </m:sup>
          </m:sSup>
          <m:d>
            <m:dPr>
              <m:ctrlPr>
                <w:rPr>
                  <w:rFonts w:ascii="Cambria Math" w:hAnsi="Cambria Math"/>
                </w:rPr>
              </m:ctrlPr>
            </m:dPr>
            <m:e>
              <m:d>
                <m:dPr>
                  <m:ctrlPr>
                    <w:rPr>
                      <w:rFonts w:ascii="Cambria Math" w:hAnsi="Cambria Math"/>
                    </w:rPr>
                  </m:ctrlPr>
                </m:dPr>
                <m:e>
                  <m:sSubSup>
                    <m:sSubSupPr>
                      <m:ctrlPr>
                        <w:rPr>
                          <w:rFonts w:ascii="Cambria Math" w:hAnsi="Cambria Math"/>
                        </w:rPr>
                      </m:ctrlPr>
                    </m:sSubSupPr>
                    <m:e>
                      <m:r>
                        <w:rPr>
                          <w:rFonts w:ascii="Cambria Math" w:hAnsi="Cambria Math"/>
                        </w:rPr>
                        <m:t>N</m:t>
                      </m:r>
                    </m:e>
                    <m:sub>
                      <m:r>
                        <m:rPr>
                          <m:nor/>
                        </m:rPr>
                        <m:t>ID</m:t>
                      </m:r>
                    </m:sub>
                    <m:sup>
                      <m:r>
                        <m:rPr>
                          <m:nor/>
                        </m:rPr>
                        <m:t>cell</m:t>
                      </m:r>
                    </m:sup>
                  </m:sSubSup>
                  <m:r>
                    <m:rPr>
                      <m:sty m:val="p"/>
                    </m:rPr>
                    <w:rPr>
                      <w:rFonts w:ascii="Cambria Math" w:hAnsi="Cambria Math"/>
                    </w:rPr>
                    <m:t>+1</m:t>
                  </m:r>
                </m:e>
              </m:d>
              <m:d>
                <m:dPr>
                  <m:ctrlPr>
                    <w:rPr>
                      <w:rFonts w:ascii="Cambria Math" w:hAnsi="Cambria Math"/>
                    </w:rPr>
                  </m:ctrlPr>
                </m:dPr>
                <m:e>
                  <m:sSubSup>
                    <m:sSubSupPr>
                      <m:ctrlPr>
                        <w:rPr>
                          <w:rFonts w:ascii="Cambria Math" w:hAnsi="Cambria Math"/>
                        </w:rPr>
                      </m:ctrlPr>
                    </m:sSubSupPr>
                    <m:e>
                      <m:r>
                        <w:rPr>
                          <w:rFonts w:ascii="Cambria Math" w:hAnsi="Cambria Math"/>
                        </w:rPr>
                        <m:t>N</m:t>
                      </m:r>
                    </m:e>
                    <m:sub>
                      <m:r>
                        <m:rPr>
                          <m:nor/>
                        </m:rPr>
                        <m:t>symb</m:t>
                      </m:r>
                    </m:sub>
                    <m:sup>
                      <m:r>
                        <m:rPr>
                          <m:nor/>
                        </m:rPr>
                        <m:t>DL</m:t>
                      </m:r>
                    </m:sup>
                  </m:sSubSup>
                  <m:sSubSup>
                    <m:sSubSupPr>
                      <m:ctrlPr>
                        <w:rPr>
                          <w:rFonts w:ascii="Cambria Math" w:hAnsi="Cambria Math"/>
                        </w:rPr>
                      </m:ctrlPr>
                    </m:sSubSupPr>
                    <m:e>
                      <m:r>
                        <w:rPr>
                          <w:rFonts w:ascii="Cambria Math" w:hAnsi="Cambria Math"/>
                        </w:rPr>
                        <m:t>n</m:t>
                      </m:r>
                    </m:e>
                    <m:sub>
                      <m:r>
                        <m:rPr>
                          <m:nor/>
                        </m:rPr>
                        <m:t>s</m:t>
                      </m:r>
                    </m:sub>
                    <m:sup>
                      <m:r>
                        <m:rPr>
                          <m:sty m:val="p"/>
                        </m:rPr>
                        <w:rPr>
                          <w:rFonts w:ascii="Cambria Math" w:hAnsi="Cambria Math"/>
                        </w:rPr>
                        <m:t>'</m:t>
                      </m:r>
                    </m:sup>
                  </m:sSubSup>
                  <m:r>
                    <m:rPr>
                      <m:sty m:val="p"/>
                    </m:rPr>
                    <w:rPr>
                      <w:rFonts w:ascii="Cambria Math" w:hAnsi="Cambria Math"/>
                    </w:rPr>
                    <m:t>+</m:t>
                  </m:r>
                  <m:r>
                    <w:rPr>
                      <w:rFonts w:ascii="Cambria Math" w:hAnsi="Cambria Math"/>
                    </w:rPr>
                    <m:t>l</m:t>
                  </m:r>
                  <m:r>
                    <m:rPr>
                      <m:sty m:val="p"/>
                    </m:rPr>
                    <w:rPr>
                      <w:rFonts w:ascii="Cambria Math" w:hAnsi="Cambria Math"/>
                    </w:rPr>
                    <m:t>'+1</m:t>
                  </m:r>
                </m:e>
              </m:d>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4</m:t>
              </m:r>
            </m:sup>
          </m:sSup>
          <m:sSubSup>
            <m:sSubSupPr>
              <m:ctrlPr>
                <w:rPr>
                  <w:rFonts w:ascii="Cambria Math" w:hAnsi="Cambria Math"/>
                </w:rPr>
              </m:ctrlPr>
            </m:sSubSupPr>
            <m:e>
              <m:r>
                <w:rPr>
                  <w:rFonts w:ascii="Cambria Math" w:hAnsi="Cambria Math"/>
                </w:rPr>
                <m:t>N</m:t>
              </m:r>
            </m:e>
            <m:sub>
              <m:r>
                <m:rPr>
                  <m:nor/>
                </m:rPr>
                <m:t>ID</m:t>
              </m:r>
            </m:sub>
            <m:sup>
              <m:r>
                <m:rPr>
                  <m:nor/>
                </m:rPr>
                <m:t>cell</m:t>
              </m:r>
            </m:sup>
          </m:sSub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N</m:t>
                  </m:r>
                </m:e>
                <m:sub>
                  <m:r>
                    <m:rPr>
                      <m:nor/>
                    </m:rPr>
                    <m:t>symb</m:t>
                  </m:r>
                </m:sub>
                <m:sup>
                  <m:r>
                    <m:rPr>
                      <m:nor/>
                    </m:rPr>
                    <m:t>DL</m:t>
                  </m:r>
                </m:sup>
              </m:sSubSup>
              <m:sSubSup>
                <m:sSubSupPr>
                  <m:ctrlPr>
                    <w:rPr>
                      <w:rFonts w:ascii="Cambria Math" w:hAnsi="Cambria Math"/>
                    </w:rPr>
                  </m:ctrlPr>
                </m:sSubSupPr>
                <m:e>
                  <m:r>
                    <w:rPr>
                      <w:rFonts w:ascii="Cambria Math" w:hAnsi="Cambria Math"/>
                    </w:rPr>
                    <m:t>n</m:t>
                  </m:r>
                </m:e>
                <m:sub>
                  <m:r>
                    <m:rPr>
                      <m:nor/>
                    </m:rPr>
                    <m:t>s</m:t>
                  </m:r>
                </m:sub>
                <m:sup>
                  <m:r>
                    <m:rPr>
                      <m:sty m:val="p"/>
                    </m:rPr>
                    <w:rPr>
                      <w:rFonts w:ascii="Cambria Math" w:hAnsi="Cambria Math"/>
                    </w:rPr>
                    <m:t>'</m:t>
                  </m:r>
                </m:sup>
              </m:sSubSup>
              <m:r>
                <m:rPr>
                  <m:sty m:val="p"/>
                </m:rPr>
                <w:rPr>
                  <w:rFonts w:ascii="Cambria Math" w:hAnsi="Cambria Math"/>
                </w:rPr>
                <m:t>+</m:t>
              </m:r>
              <m:r>
                <w:rPr>
                  <w:rFonts w:ascii="Cambria Math" w:hAnsi="Cambria Math"/>
                </w:rPr>
                <m:t>l</m:t>
              </m:r>
              <m:r>
                <m:rPr>
                  <m:sty m:val="p"/>
                </m:rPr>
                <w:rPr>
                  <w:rFonts w:ascii="Cambria Math" w:hAnsi="Cambria Math"/>
                </w:rPr>
                <m:t>'</m:t>
              </m:r>
            </m:e>
          </m:d>
        </m:oMath>
      </m:oMathPara>
    </w:p>
    <w:p w14:paraId="3D954092" w14:textId="77777777" w:rsidR="00893B3D" w:rsidRPr="00F829B6" w:rsidRDefault="00893B3D" w:rsidP="00893B3D">
      <w:pPr>
        <w:widowControl w:val="0"/>
      </w:pPr>
    </w:p>
    <w:p w14:paraId="21DAEC1F" w14:textId="77777777" w:rsidR="00893B3D" w:rsidRPr="00F829B6" w:rsidRDefault="00893B3D" w:rsidP="00893B3D">
      <w:pPr>
        <w:pStyle w:val="TH"/>
        <w:keepNext w:val="0"/>
        <w:keepLines w:val="0"/>
        <w:widowControl w:val="0"/>
        <w:rPr>
          <w:lang w:val="en-US"/>
        </w:rPr>
      </w:pPr>
      <w:r w:rsidRPr="00F829B6">
        <w:rPr>
          <w:lang w:val="en-US"/>
        </w:rPr>
        <w:t>Table 6.6.4</w:t>
      </w:r>
      <w:r>
        <w:rPr>
          <w:lang w:val="en-US"/>
        </w:rPr>
        <w:t>.1</w:t>
      </w:r>
      <w:r w:rsidRPr="00F829B6">
        <w:rPr>
          <w:lang w:val="en-US"/>
        </w:rPr>
        <w:t xml:space="preserve">-1: </w:t>
      </w:r>
      <w:r>
        <w:t>S</w:t>
      </w:r>
      <w:r w:rsidRPr="00F829B6">
        <w:t xml:space="preserve">lot and symbol number </w:t>
      </w:r>
      <w:r>
        <w:t>pair</w:t>
      </w:r>
      <w:r w:rsidRPr="00F829B6">
        <w:t xml:space="preserve"> </w:t>
      </w:r>
      <w:r w:rsidRPr="00F829B6">
        <w:rPr>
          <w:lang w:val="en-US"/>
        </w:rPr>
        <w:t>for repetition of PBCH.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27"/>
        <w:gridCol w:w="2117"/>
      </w:tblGrid>
      <w:tr w:rsidR="00893B3D" w:rsidRPr="00F829B6" w14:paraId="5D2D320C" w14:textId="77777777" w:rsidTr="00D821CD">
        <w:trPr>
          <w:jc w:val="center"/>
        </w:trPr>
        <w:tc>
          <w:tcPr>
            <w:tcW w:w="0" w:type="auto"/>
            <w:vMerge w:val="restart"/>
            <w:shd w:val="clear" w:color="auto" w:fill="E0E0E0"/>
            <w:vAlign w:val="center"/>
          </w:tcPr>
          <w:p w14:paraId="66A114E3" w14:textId="77777777" w:rsidR="00893B3D" w:rsidRPr="00F829B6" w:rsidRDefault="00893B3D" w:rsidP="00D821CD">
            <w:pPr>
              <w:pStyle w:val="TAH"/>
              <w:keepNext w:val="0"/>
              <w:keepLines w:val="0"/>
              <w:widowControl w:val="0"/>
            </w:pPr>
            <m:oMathPara>
              <m:oMath>
                <m:r>
                  <m:rPr>
                    <m:sty m:val="bi"/>
                  </m:rPr>
                  <w:rPr>
                    <w:rFonts w:ascii="Cambria Math" w:hAnsi="Cambria Math"/>
                  </w:rPr>
                  <w:lastRenderedPageBreak/>
                  <m:t>l</m:t>
                </m:r>
              </m:oMath>
            </m:oMathPara>
          </w:p>
        </w:tc>
        <w:tc>
          <w:tcPr>
            <w:tcW w:w="0" w:type="auto"/>
            <w:gridSpan w:val="2"/>
            <w:tcBorders>
              <w:bottom w:val="nil"/>
            </w:tcBorders>
            <w:shd w:val="clear" w:color="auto" w:fill="E0E0E0"/>
            <w:vAlign w:val="center"/>
          </w:tcPr>
          <w:p w14:paraId="4CAB2813" w14:textId="77777777" w:rsidR="00893B3D" w:rsidRPr="00F829B6" w:rsidRDefault="00893B3D" w:rsidP="00D821CD">
            <w:pPr>
              <w:pStyle w:val="TAH"/>
              <w:keepNext w:val="0"/>
              <w:keepLines w:val="0"/>
              <w:widowControl w:val="0"/>
            </w:pPr>
            <w:r>
              <w:t>S</w:t>
            </w:r>
            <w:r w:rsidRPr="00F829B6">
              <w:t xml:space="preserve">lot and symbol number </w:t>
            </w:r>
            <w:r>
              <w:t xml:space="preserve">pair </w:t>
            </w:r>
            <m:oMath>
              <m:d>
                <m:dPr>
                  <m:ctrlPr>
                    <w:rPr>
                      <w:rFonts w:ascii="Cambria Math" w:hAnsi="Cambria Math"/>
                      <w:i/>
                    </w:rPr>
                  </m:ctrlPr>
                </m:dPr>
                <m:e>
                  <m:sSubSup>
                    <m:sSubSupPr>
                      <m:ctrlPr>
                        <w:rPr>
                          <w:rFonts w:ascii="Cambria Math" w:hAnsi="Cambria Math"/>
                          <w:b w:val="0"/>
                          <w:i/>
                          <w:sz w:val="20"/>
                        </w:rPr>
                      </m:ctrlPr>
                    </m:sSubSupPr>
                    <m:e>
                      <m:r>
                        <m:rPr>
                          <m:sty m:val="bi"/>
                        </m:rPr>
                        <w:rPr>
                          <w:rFonts w:ascii="Cambria Math" w:hAnsi="Cambria Math"/>
                        </w:rPr>
                        <m:t>n</m:t>
                      </m:r>
                    </m:e>
                    <m:sub>
                      <m:r>
                        <m:rPr>
                          <m:nor/>
                        </m:rPr>
                        <w:rPr>
                          <w:rFonts w:ascii="Cambria Math" w:hAnsi="Cambria Math"/>
                        </w:rPr>
                        <m:t>s</m:t>
                      </m:r>
                    </m:sub>
                    <m:sup>
                      <m:r>
                        <m:rPr>
                          <m:sty m:val="bi"/>
                        </m:rPr>
                        <w:rPr>
                          <w:rFonts w:ascii="Cambria Math" w:hAnsi="Cambria Math"/>
                        </w:rPr>
                        <m:t>'</m:t>
                      </m:r>
                    </m:sup>
                  </m:sSubSup>
                  <m:r>
                    <m:rPr>
                      <m:sty m:val="bi"/>
                    </m:rPr>
                    <w:rPr>
                      <w:rFonts w:ascii="Cambria Math" w:hAnsi="Cambria Math"/>
                    </w:rPr>
                    <m:t>,</m:t>
                  </m:r>
                  <m:sSup>
                    <m:sSupPr>
                      <m:ctrlPr>
                        <w:rPr>
                          <w:rFonts w:ascii="Cambria Math" w:hAnsi="Cambria Math"/>
                          <w:i/>
                        </w:rPr>
                      </m:ctrlPr>
                    </m:sSupPr>
                    <m:e>
                      <m:r>
                        <m:rPr>
                          <m:sty m:val="bi"/>
                        </m:rPr>
                        <w:rPr>
                          <w:rFonts w:ascii="Cambria Math" w:hAnsi="Cambria Math"/>
                        </w:rPr>
                        <m:t>l</m:t>
                      </m:r>
                    </m:e>
                    <m:sup>
                      <m:r>
                        <m:rPr>
                          <m:sty m:val="bi"/>
                        </m:rPr>
                        <w:rPr>
                          <w:rFonts w:ascii="Cambria Math" w:hAnsi="Cambria Math"/>
                        </w:rPr>
                        <m:t>'</m:t>
                      </m:r>
                    </m:sup>
                  </m:sSup>
                </m:e>
              </m:d>
            </m:oMath>
          </w:p>
        </w:tc>
      </w:tr>
      <w:tr w:rsidR="00893B3D" w:rsidRPr="00F829B6" w14:paraId="6AC21F02" w14:textId="77777777" w:rsidTr="00D821CD">
        <w:trPr>
          <w:jc w:val="center"/>
        </w:trPr>
        <w:tc>
          <w:tcPr>
            <w:tcW w:w="0" w:type="auto"/>
            <w:vMerge/>
            <w:shd w:val="clear" w:color="auto" w:fill="E0E0E0"/>
            <w:vAlign w:val="center"/>
          </w:tcPr>
          <w:p w14:paraId="29E5EBB3" w14:textId="77777777" w:rsidR="00893B3D" w:rsidRPr="00F829B6" w:rsidRDefault="00893B3D" w:rsidP="00D821CD">
            <w:pPr>
              <w:pStyle w:val="TAH"/>
              <w:keepNext w:val="0"/>
              <w:keepLines w:val="0"/>
              <w:widowControl w:val="0"/>
            </w:pPr>
          </w:p>
        </w:tc>
        <w:tc>
          <w:tcPr>
            <w:tcW w:w="0" w:type="auto"/>
            <w:tcBorders>
              <w:top w:val="nil"/>
            </w:tcBorders>
            <w:shd w:val="clear" w:color="auto" w:fill="E0E0E0"/>
            <w:vAlign w:val="center"/>
          </w:tcPr>
          <w:p w14:paraId="748FF6BC" w14:textId="77777777" w:rsidR="00893B3D" w:rsidRPr="00F829B6" w:rsidRDefault="00893B3D" w:rsidP="00D821CD">
            <w:pPr>
              <w:pStyle w:val="TAH"/>
              <w:keepNext w:val="0"/>
              <w:keepLines w:val="0"/>
              <w:widowControl w:val="0"/>
            </w:pPr>
            <w:r w:rsidRPr="00F829B6">
              <w:t>Normal cyclic prefix</w:t>
            </w:r>
          </w:p>
        </w:tc>
        <w:tc>
          <w:tcPr>
            <w:tcW w:w="0" w:type="auto"/>
            <w:tcBorders>
              <w:top w:val="nil"/>
            </w:tcBorders>
            <w:shd w:val="clear" w:color="auto" w:fill="E0E0E0"/>
          </w:tcPr>
          <w:p w14:paraId="51F979CA" w14:textId="77777777" w:rsidR="00893B3D" w:rsidRPr="00F829B6" w:rsidRDefault="00893B3D" w:rsidP="00D821CD">
            <w:pPr>
              <w:pStyle w:val="TAH"/>
              <w:keepNext w:val="0"/>
              <w:keepLines w:val="0"/>
              <w:widowControl w:val="0"/>
            </w:pPr>
            <w:r w:rsidRPr="00F829B6">
              <w:t>Extended cyclic prefix</w:t>
            </w:r>
          </w:p>
        </w:tc>
      </w:tr>
      <w:tr w:rsidR="00893B3D" w:rsidRPr="00F829B6" w14:paraId="1502E55F" w14:textId="77777777" w:rsidTr="00D821CD">
        <w:trPr>
          <w:jc w:val="center"/>
        </w:trPr>
        <w:tc>
          <w:tcPr>
            <w:tcW w:w="0" w:type="auto"/>
            <w:shd w:val="clear" w:color="auto" w:fill="auto"/>
            <w:vAlign w:val="center"/>
          </w:tcPr>
          <w:p w14:paraId="342C8DC2" w14:textId="77777777" w:rsidR="00893B3D" w:rsidRPr="00F829B6" w:rsidRDefault="00893B3D" w:rsidP="00D821CD">
            <w:pPr>
              <w:pStyle w:val="TAL"/>
              <w:keepNext w:val="0"/>
              <w:keepLines w:val="0"/>
              <w:widowControl w:val="0"/>
              <w:jc w:val="center"/>
            </w:pPr>
            <w:r w:rsidRPr="00F829B6">
              <w:t>0</w:t>
            </w:r>
          </w:p>
        </w:tc>
        <w:tc>
          <w:tcPr>
            <w:tcW w:w="0" w:type="auto"/>
            <w:shd w:val="clear" w:color="auto" w:fill="auto"/>
            <w:vAlign w:val="center"/>
          </w:tcPr>
          <w:p w14:paraId="2C4712E2" w14:textId="77777777" w:rsidR="00893B3D" w:rsidRPr="00F829B6" w:rsidRDefault="00893B3D" w:rsidP="00D821CD">
            <w:pPr>
              <w:pStyle w:val="TAL"/>
              <w:keepNext w:val="0"/>
              <w:keepLines w:val="0"/>
              <w:widowControl w:val="0"/>
              <w:jc w:val="center"/>
            </w:pPr>
            <w:r>
              <w:t>(0, 4)</w:t>
            </w:r>
          </w:p>
        </w:tc>
        <w:tc>
          <w:tcPr>
            <w:tcW w:w="0" w:type="auto"/>
            <w:vAlign w:val="center"/>
          </w:tcPr>
          <w:p w14:paraId="3DAC45EA" w14:textId="77777777" w:rsidR="00893B3D" w:rsidRPr="00F829B6" w:rsidRDefault="00893B3D" w:rsidP="00D821CD">
            <w:pPr>
              <w:pStyle w:val="TAL"/>
              <w:keepNext w:val="0"/>
              <w:keepLines w:val="0"/>
              <w:widowControl w:val="0"/>
              <w:jc w:val="center"/>
            </w:pPr>
            <w:r>
              <w:t>-</w:t>
            </w:r>
          </w:p>
        </w:tc>
      </w:tr>
      <w:tr w:rsidR="00893B3D" w:rsidRPr="00F829B6" w14:paraId="763BD728" w14:textId="77777777" w:rsidTr="00D821CD">
        <w:trPr>
          <w:jc w:val="center"/>
        </w:trPr>
        <w:tc>
          <w:tcPr>
            <w:tcW w:w="0" w:type="auto"/>
            <w:shd w:val="clear" w:color="auto" w:fill="auto"/>
            <w:vAlign w:val="center"/>
          </w:tcPr>
          <w:p w14:paraId="2B262C4E" w14:textId="77777777" w:rsidR="00893B3D" w:rsidRPr="00F829B6" w:rsidRDefault="00893B3D" w:rsidP="00D821CD">
            <w:pPr>
              <w:pStyle w:val="TAL"/>
              <w:keepNext w:val="0"/>
              <w:keepLines w:val="0"/>
              <w:widowControl w:val="0"/>
              <w:jc w:val="center"/>
            </w:pPr>
            <w:r w:rsidRPr="00F829B6">
              <w:t>1</w:t>
            </w:r>
          </w:p>
        </w:tc>
        <w:tc>
          <w:tcPr>
            <w:tcW w:w="0" w:type="auto"/>
            <w:shd w:val="clear" w:color="auto" w:fill="auto"/>
            <w:vAlign w:val="center"/>
          </w:tcPr>
          <w:p w14:paraId="727E680D" w14:textId="77777777" w:rsidR="00893B3D" w:rsidRPr="00F829B6" w:rsidRDefault="00893B3D" w:rsidP="00D821CD">
            <w:pPr>
              <w:pStyle w:val="TAL"/>
              <w:keepNext w:val="0"/>
              <w:keepLines w:val="0"/>
              <w:widowControl w:val="0"/>
              <w:jc w:val="center"/>
            </w:pPr>
            <w:r>
              <w:t>(1, 4)</w:t>
            </w:r>
          </w:p>
        </w:tc>
        <w:tc>
          <w:tcPr>
            <w:tcW w:w="0" w:type="auto"/>
            <w:vAlign w:val="center"/>
          </w:tcPr>
          <w:p w14:paraId="766AB201" w14:textId="77777777" w:rsidR="00893B3D" w:rsidRPr="00F829B6" w:rsidRDefault="00893B3D" w:rsidP="00D821CD">
            <w:pPr>
              <w:pStyle w:val="TAL"/>
              <w:keepNext w:val="0"/>
              <w:keepLines w:val="0"/>
              <w:widowControl w:val="0"/>
              <w:jc w:val="center"/>
            </w:pPr>
            <w:r>
              <w:t>(0, 3)</w:t>
            </w:r>
          </w:p>
        </w:tc>
      </w:tr>
      <w:tr w:rsidR="00893B3D" w:rsidRPr="00F829B6" w14:paraId="63938E83" w14:textId="77777777" w:rsidTr="00D821CD">
        <w:trPr>
          <w:jc w:val="center"/>
        </w:trPr>
        <w:tc>
          <w:tcPr>
            <w:tcW w:w="0" w:type="auto"/>
            <w:shd w:val="clear" w:color="auto" w:fill="auto"/>
            <w:vAlign w:val="center"/>
          </w:tcPr>
          <w:p w14:paraId="70BA110A" w14:textId="77777777" w:rsidR="00893B3D" w:rsidRPr="00F829B6" w:rsidRDefault="00893B3D" w:rsidP="00D821CD">
            <w:pPr>
              <w:pStyle w:val="TAL"/>
              <w:keepNext w:val="0"/>
              <w:keepLines w:val="0"/>
              <w:widowControl w:val="0"/>
              <w:jc w:val="center"/>
            </w:pPr>
            <w:r w:rsidRPr="00F829B6">
              <w:t>2</w:t>
            </w:r>
          </w:p>
        </w:tc>
        <w:tc>
          <w:tcPr>
            <w:tcW w:w="0" w:type="auto"/>
            <w:shd w:val="clear" w:color="auto" w:fill="auto"/>
            <w:vAlign w:val="center"/>
          </w:tcPr>
          <w:p w14:paraId="2D2CA20C" w14:textId="77777777" w:rsidR="00893B3D" w:rsidRPr="00F829B6" w:rsidRDefault="00893B3D" w:rsidP="00D821CD">
            <w:pPr>
              <w:pStyle w:val="TAL"/>
              <w:keepNext w:val="0"/>
              <w:keepLines w:val="0"/>
              <w:widowControl w:val="0"/>
              <w:jc w:val="center"/>
            </w:pPr>
            <w:r>
              <w:t>(1, 5)</w:t>
            </w:r>
          </w:p>
        </w:tc>
        <w:tc>
          <w:tcPr>
            <w:tcW w:w="0" w:type="auto"/>
            <w:vAlign w:val="center"/>
          </w:tcPr>
          <w:p w14:paraId="2451721D" w14:textId="77777777" w:rsidR="00893B3D" w:rsidRPr="00F829B6" w:rsidRDefault="00893B3D" w:rsidP="00D821CD">
            <w:pPr>
              <w:pStyle w:val="TAL"/>
              <w:keepNext w:val="0"/>
              <w:keepLines w:val="0"/>
              <w:widowControl w:val="0"/>
              <w:jc w:val="center"/>
            </w:pPr>
            <w:r>
              <w:t>(1, 4)</w:t>
            </w:r>
          </w:p>
        </w:tc>
      </w:tr>
      <w:tr w:rsidR="00893B3D" w:rsidRPr="00F829B6" w14:paraId="4185F5CF" w14:textId="77777777" w:rsidTr="00D821CD">
        <w:trPr>
          <w:jc w:val="center"/>
        </w:trPr>
        <w:tc>
          <w:tcPr>
            <w:tcW w:w="0" w:type="auto"/>
            <w:shd w:val="clear" w:color="auto" w:fill="auto"/>
            <w:vAlign w:val="center"/>
          </w:tcPr>
          <w:p w14:paraId="2ECF1879" w14:textId="77777777" w:rsidR="00893B3D" w:rsidRPr="00F829B6" w:rsidRDefault="00893B3D" w:rsidP="00D821CD">
            <w:pPr>
              <w:pStyle w:val="TAL"/>
              <w:keepNext w:val="0"/>
              <w:keepLines w:val="0"/>
              <w:widowControl w:val="0"/>
              <w:jc w:val="center"/>
            </w:pPr>
            <w:r w:rsidRPr="00F829B6">
              <w:t>3</w:t>
            </w:r>
          </w:p>
        </w:tc>
        <w:tc>
          <w:tcPr>
            <w:tcW w:w="0" w:type="auto"/>
            <w:shd w:val="clear" w:color="auto" w:fill="auto"/>
            <w:vAlign w:val="center"/>
          </w:tcPr>
          <w:p w14:paraId="59EAAE7A" w14:textId="77777777" w:rsidR="00893B3D" w:rsidRPr="00F829B6" w:rsidRDefault="00893B3D" w:rsidP="00D821CD">
            <w:pPr>
              <w:pStyle w:val="TAL"/>
              <w:keepNext w:val="0"/>
              <w:keepLines w:val="0"/>
              <w:widowControl w:val="0"/>
              <w:jc w:val="center"/>
            </w:pPr>
            <w:r>
              <w:t>(0, 3), (1, 6)</w:t>
            </w:r>
          </w:p>
        </w:tc>
        <w:tc>
          <w:tcPr>
            <w:tcW w:w="0" w:type="auto"/>
            <w:vAlign w:val="center"/>
          </w:tcPr>
          <w:p w14:paraId="1B3453F7" w14:textId="77777777" w:rsidR="00893B3D" w:rsidRPr="00F829B6" w:rsidRDefault="00893B3D" w:rsidP="00D821CD">
            <w:pPr>
              <w:pStyle w:val="TAL"/>
              <w:keepNext w:val="0"/>
              <w:keepLines w:val="0"/>
              <w:widowControl w:val="0"/>
              <w:jc w:val="center"/>
            </w:pPr>
            <w:r>
              <w:t>(1, 5)</w:t>
            </w:r>
          </w:p>
        </w:tc>
      </w:tr>
    </w:tbl>
    <w:p w14:paraId="4B33E030" w14:textId="77777777" w:rsidR="00893B3D" w:rsidRPr="00F829B6" w:rsidRDefault="00893B3D" w:rsidP="0074607E">
      <w:pPr>
        <w:widowControl w:val="0"/>
      </w:pPr>
    </w:p>
    <w:p w14:paraId="202C710C" w14:textId="77777777" w:rsidR="0035583A" w:rsidRPr="00F829B6" w:rsidRDefault="0035583A" w:rsidP="0074607E">
      <w:pPr>
        <w:pStyle w:val="Heading2"/>
        <w:keepNext w:val="0"/>
        <w:keepLines w:val="0"/>
        <w:widowControl w:val="0"/>
        <w:rPr>
          <w:lang w:val="en-US"/>
        </w:rPr>
      </w:pPr>
      <w:bookmarkStart w:id="67" w:name="_Toc454818039"/>
      <w:r w:rsidRPr="00F829B6">
        <w:rPr>
          <w:lang w:val="en-US"/>
        </w:rPr>
        <w:t>6.7</w:t>
      </w:r>
      <w:r w:rsidRPr="00F829B6">
        <w:rPr>
          <w:lang w:val="en-US"/>
        </w:rPr>
        <w:tab/>
        <w:t>Physical control format indicator channel</w:t>
      </w:r>
      <w:bookmarkEnd w:id="67"/>
    </w:p>
    <w:p w14:paraId="63F9AA81" w14:textId="77777777" w:rsidR="0035583A" w:rsidRPr="00F829B6" w:rsidRDefault="0035583A" w:rsidP="0074607E">
      <w:pPr>
        <w:widowControl w:val="0"/>
        <w:rPr>
          <w:lang w:val="en-US"/>
        </w:rPr>
      </w:pPr>
      <w:r w:rsidRPr="00F829B6">
        <w:rPr>
          <w:lang w:val="en-US"/>
        </w:rPr>
        <w:t>The physical control format indicator channel carries information about the number of OFDM symbols used for transmission of PDCCHs in a subframe. The set of OFDM symbols possible to use for PDCCH in a subframe is given by Table 6.7-1.</w:t>
      </w:r>
    </w:p>
    <w:p w14:paraId="7C0F0C33" w14:textId="77777777" w:rsidR="0035583A" w:rsidRPr="00F829B6" w:rsidRDefault="0035583A" w:rsidP="0074607E">
      <w:pPr>
        <w:pStyle w:val="TH"/>
        <w:keepNext w:val="0"/>
        <w:keepLines w:val="0"/>
        <w:widowControl w:val="0"/>
        <w:rPr>
          <w:lang w:val="en-US"/>
        </w:rPr>
      </w:pPr>
      <w:r w:rsidRPr="00F829B6">
        <w:rPr>
          <w:lang w:val="en-US"/>
        </w:rPr>
        <w:t>Table 6.7-1: Number of OFDM symbols used for PDCCH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5"/>
        <w:gridCol w:w="2268"/>
        <w:gridCol w:w="2268"/>
      </w:tblGrid>
      <w:tr w:rsidR="0035583A" w:rsidRPr="00F829B6" w14:paraId="2ABA67F7" w14:textId="77777777" w:rsidTr="00A02649">
        <w:trPr>
          <w:cantSplit/>
          <w:jc w:val="center"/>
        </w:trPr>
        <w:tc>
          <w:tcPr>
            <w:tcW w:w="0" w:type="auto"/>
            <w:shd w:val="clear" w:color="auto" w:fill="E0E0E0"/>
            <w:vAlign w:val="center"/>
          </w:tcPr>
          <w:p w14:paraId="6853EB99" w14:textId="77777777" w:rsidR="0035583A" w:rsidRPr="00F829B6" w:rsidRDefault="0035583A" w:rsidP="0074607E">
            <w:pPr>
              <w:pStyle w:val="TAH"/>
              <w:keepNext w:val="0"/>
              <w:keepLines w:val="0"/>
              <w:widowControl w:val="0"/>
              <w:rPr>
                <w:lang w:val="en-US"/>
              </w:rPr>
            </w:pPr>
            <w:r w:rsidRPr="00F829B6">
              <w:rPr>
                <w:lang w:val="en-US"/>
              </w:rPr>
              <w:t>Subframe</w:t>
            </w:r>
          </w:p>
        </w:tc>
        <w:tc>
          <w:tcPr>
            <w:tcW w:w="0" w:type="auto"/>
            <w:shd w:val="clear" w:color="auto" w:fill="E0E0E0"/>
            <w:vAlign w:val="center"/>
          </w:tcPr>
          <w:p w14:paraId="76823C26" w14:textId="77777777" w:rsidR="0035583A" w:rsidRPr="00F829B6" w:rsidRDefault="0035583A" w:rsidP="0074607E">
            <w:pPr>
              <w:pStyle w:val="TAH"/>
              <w:keepNext w:val="0"/>
              <w:keepLines w:val="0"/>
              <w:widowControl w:val="0"/>
              <w:rPr>
                <w:rFonts w:eastAsia="SimSun"/>
                <w:lang w:val="en-US" w:eastAsia="zh-CN"/>
              </w:rPr>
            </w:pPr>
            <w:r w:rsidRPr="00F829B6">
              <w:rPr>
                <w:lang w:val="en-US"/>
              </w:rPr>
              <w:t>Number of OFDM symbols for PDCCH</w:t>
            </w:r>
            <w:r w:rsidRPr="00F829B6">
              <w:rPr>
                <w:rFonts w:eastAsia="SimSun" w:hint="eastAsia"/>
                <w:lang w:val="en-US" w:eastAsia="zh-CN"/>
              </w:rPr>
              <w:t xml:space="preserve"> when </w:t>
            </w:r>
            <w:r w:rsidRPr="00F829B6">
              <w:rPr>
                <w:position w:val="-10"/>
                <w:lang w:val="en-US"/>
              </w:rPr>
              <w:object w:dxaOrig="859" w:dyaOrig="340" w14:anchorId="43D7A0E4">
                <v:shape id="_x0000_i1658" type="#_x0000_t75" style="width:43.95pt;height:14.05pt" o:ole="">
                  <v:imagedata r:id="rId1145" o:title=""/>
                </v:shape>
                <o:OLEObject Type="Embed" ProgID="Equation.3" ShapeID="_x0000_i1658" DrawAspect="Content" ObjectID="_1755942604" r:id="rId1146"/>
              </w:object>
            </w:r>
          </w:p>
        </w:tc>
        <w:tc>
          <w:tcPr>
            <w:tcW w:w="0" w:type="auto"/>
            <w:shd w:val="clear" w:color="auto" w:fill="E0E0E0"/>
            <w:vAlign w:val="center"/>
          </w:tcPr>
          <w:p w14:paraId="7D4A6966" w14:textId="77777777" w:rsidR="0035583A" w:rsidRPr="00F829B6" w:rsidRDefault="0035583A" w:rsidP="0074607E">
            <w:pPr>
              <w:pStyle w:val="TAH"/>
              <w:keepNext w:val="0"/>
              <w:keepLines w:val="0"/>
              <w:widowControl w:val="0"/>
              <w:rPr>
                <w:rFonts w:eastAsia="SimSun"/>
                <w:lang w:val="en-US" w:eastAsia="zh-CN"/>
              </w:rPr>
            </w:pPr>
            <w:r w:rsidRPr="00F829B6">
              <w:rPr>
                <w:lang w:val="en-US"/>
              </w:rPr>
              <w:t>Number of OFDM symbols for PDCCH</w:t>
            </w:r>
            <w:r w:rsidRPr="00F829B6">
              <w:rPr>
                <w:rFonts w:eastAsia="SimSun" w:hint="eastAsia"/>
                <w:lang w:val="en-US" w:eastAsia="zh-CN"/>
              </w:rPr>
              <w:t xml:space="preserve"> when </w:t>
            </w:r>
            <w:r w:rsidRPr="00F829B6">
              <w:rPr>
                <w:position w:val="-10"/>
                <w:lang w:val="en-US"/>
              </w:rPr>
              <w:object w:dxaOrig="859" w:dyaOrig="340" w14:anchorId="42443633">
                <v:shape id="_x0000_i1659" type="#_x0000_t75" style="width:43.95pt;height:14.05pt" o:ole="">
                  <v:imagedata r:id="rId1147" o:title=""/>
                </v:shape>
                <o:OLEObject Type="Embed" ProgID="Equation.3" ShapeID="_x0000_i1659" DrawAspect="Content" ObjectID="_1755942605" r:id="rId1148"/>
              </w:object>
            </w:r>
          </w:p>
        </w:tc>
      </w:tr>
      <w:tr w:rsidR="0035583A" w:rsidRPr="00F829B6" w14:paraId="74AA85C9" w14:textId="77777777" w:rsidTr="00A02649">
        <w:trPr>
          <w:cantSplit/>
          <w:jc w:val="center"/>
        </w:trPr>
        <w:tc>
          <w:tcPr>
            <w:tcW w:w="0" w:type="auto"/>
            <w:vAlign w:val="center"/>
          </w:tcPr>
          <w:p w14:paraId="4C333696" w14:textId="77777777" w:rsidR="0035583A" w:rsidRPr="00F829B6" w:rsidRDefault="0035583A" w:rsidP="0074607E">
            <w:pPr>
              <w:pStyle w:val="TAL"/>
              <w:keepNext w:val="0"/>
              <w:keepLines w:val="0"/>
              <w:widowControl w:val="0"/>
              <w:rPr>
                <w:lang w:val="en-US"/>
              </w:rPr>
            </w:pPr>
            <w:r w:rsidRPr="00F829B6">
              <w:rPr>
                <w:lang w:val="en-US"/>
              </w:rPr>
              <w:t>Subframe 1 and 6 for frame structure type 2 or a subframe for frame structure type 3 with the same duration as the DwPTS duration of a special subframe configuration</w:t>
            </w:r>
          </w:p>
        </w:tc>
        <w:tc>
          <w:tcPr>
            <w:tcW w:w="0" w:type="auto"/>
            <w:vAlign w:val="center"/>
          </w:tcPr>
          <w:p w14:paraId="63C1F9BF" w14:textId="77777777" w:rsidR="0035583A" w:rsidRPr="00F829B6" w:rsidRDefault="0035583A" w:rsidP="0074607E">
            <w:pPr>
              <w:pStyle w:val="TAC"/>
              <w:keepNext w:val="0"/>
              <w:keepLines w:val="0"/>
              <w:widowControl w:val="0"/>
              <w:rPr>
                <w:lang w:val="en-US"/>
              </w:rPr>
            </w:pPr>
            <w:r w:rsidRPr="00F829B6">
              <w:rPr>
                <w:lang w:val="en-US"/>
              </w:rPr>
              <w:t>1, 2</w:t>
            </w:r>
          </w:p>
        </w:tc>
        <w:tc>
          <w:tcPr>
            <w:tcW w:w="0" w:type="auto"/>
            <w:vAlign w:val="center"/>
          </w:tcPr>
          <w:p w14:paraId="23970BC0" w14:textId="77777777" w:rsidR="0035583A" w:rsidRPr="00F829B6" w:rsidRDefault="0035583A" w:rsidP="0074607E">
            <w:pPr>
              <w:pStyle w:val="TAC"/>
              <w:keepNext w:val="0"/>
              <w:keepLines w:val="0"/>
              <w:widowControl w:val="0"/>
              <w:rPr>
                <w:lang w:val="en-US"/>
              </w:rPr>
            </w:pPr>
            <w:r w:rsidRPr="00F829B6">
              <w:rPr>
                <w:lang w:val="en-US"/>
              </w:rPr>
              <w:t>2</w:t>
            </w:r>
          </w:p>
        </w:tc>
      </w:tr>
      <w:tr w:rsidR="0035583A" w:rsidRPr="00F829B6" w14:paraId="281E7BBB" w14:textId="77777777" w:rsidTr="00A02649">
        <w:trPr>
          <w:cantSplit/>
          <w:jc w:val="center"/>
        </w:trPr>
        <w:tc>
          <w:tcPr>
            <w:tcW w:w="0" w:type="auto"/>
            <w:vAlign w:val="center"/>
          </w:tcPr>
          <w:p w14:paraId="4CDB6355" w14:textId="77777777" w:rsidR="0035583A" w:rsidRPr="00F829B6" w:rsidRDefault="0035583A" w:rsidP="0074607E">
            <w:pPr>
              <w:pStyle w:val="TAL"/>
              <w:keepNext w:val="0"/>
              <w:keepLines w:val="0"/>
              <w:widowControl w:val="0"/>
              <w:rPr>
                <w:lang w:val="en-US"/>
              </w:rPr>
            </w:pPr>
            <w:r w:rsidRPr="00F829B6">
              <w:rPr>
                <w:lang w:val="en-US"/>
              </w:rPr>
              <w:t xml:space="preserve">MBSFN subframes </w:t>
            </w:r>
            <w:r w:rsidR="00152FF8" w:rsidRPr="00F829B6">
              <w:rPr>
                <w:lang w:val="en-US"/>
              </w:rPr>
              <w:t xml:space="preserve">with </w:t>
            </w:r>
            <w:r w:rsidR="00152FF8" w:rsidRPr="00F829B6">
              <w:rPr>
                <w:rFonts w:ascii="Times New Roman" w:hAnsi="Times New Roman"/>
                <w:position w:val="-10"/>
                <w:sz w:val="20"/>
                <w:lang w:val="en-US"/>
              </w:rPr>
              <w:object w:dxaOrig="1065" w:dyaOrig="300" w14:anchorId="4DE02788">
                <v:shape id="_x0000_i1660" type="#_x0000_t75" style="width:50.5pt;height:14.05pt" o:ole="">
                  <v:imagedata r:id="rId1149" o:title=""/>
                </v:shape>
                <o:OLEObject Type="Embed" ProgID="Equation.3" ShapeID="_x0000_i1660" DrawAspect="Content" ObjectID="_1755942606" r:id="rId1150"/>
              </w:object>
            </w:r>
            <w:r w:rsidR="00152FF8" w:rsidRPr="00F829B6">
              <w:rPr>
                <w:lang w:val="en-US"/>
              </w:rPr>
              <w:t xml:space="preserve"> and</w:t>
            </w:r>
            <w:r w:rsidRPr="00F829B6">
              <w:rPr>
                <w:lang w:val="en-US"/>
              </w:rPr>
              <w:t xml:space="preserve"> configured with 1 or 2 cell-specific antenna ports</w:t>
            </w:r>
          </w:p>
        </w:tc>
        <w:tc>
          <w:tcPr>
            <w:tcW w:w="0" w:type="auto"/>
            <w:vAlign w:val="center"/>
          </w:tcPr>
          <w:p w14:paraId="177EA2B3" w14:textId="77777777" w:rsidR="0035583A" w:rsidRPr="00F829B6" w:rsidRDefault="0035583A" w:rsidP="0074607E">
            <w:pPr>
              <w:pStyle w:val="TAC"/>
              <w:keepNext w:val="0"/>
              <w:keepLines w:val="0"/>
              <w:widowControl w:val="0"/>
              <w:rPr>
                <w:lang w:val="en-US"/>
              </w:rPr>
            </w:pPr>
            <w:r w:rsidRPr="00F829B6">
              <w:rPr>
                <w:lang w:val="en-US"/>
              </w:rPr>
              <w:t>1, 2</w:t>
            </w:r>
          </w:p>
        </w:tc>
        <w:tc>
          <w:tcPr>
            <w:tcW w:w="0" w:type="auto"/>
            <w:vAlign w:val="center"/>
          </w:tcPr>
          <w:p w14:paraId="7034794D" w14:textId="77777777" w:rsidR="0035583A" w:rsidRPr="00F829B6" w:rsidRDefault="0035583A" w:rsidP="0074607E">
            <w:pPr>
              <w:pStyle w:val="TAC"/>
              <w:keepNext w:val="0"/>
              <w:keepLines w:val="0"/>
              <w:widowControl w:val="0"/>
              <w:rPr>
                <w:lang w:val="en-US"/>
              </w:rPr>
            </w:pPr>
            <w:r w:rsidRPr="00F829B6">
              <w:rPr>
                <w:lang w:val="en-US"/>
              </w:rPr>
              <w:t>2</w:t>
            </w:r>
          </w:p>
        </w:tc>
      </w:tr>
      <w:tr w:rsidR="0035583A" w:rsidRPr="00F829B6" w14:paraId="2CEADAAB" w14:textId="77777777" w:rsidTr="00A02649">
        <w:trPr>
          <w:cantSplit/>
          <w:jc w:val="center"/>
        </w:trPr>
        <w:tc>
          <w:tcPr>
            <w:tcW w:w="0" w:type="auto"/>
            <w:vAlign w:val="center"/>
          </w:tcPr>
          <w:p w14:paraId="347D790B" w14:textId="77777777" w:rsidR="0035583A" w:rsidRPr="00F829B6" w:rsidRDefault="0035583A" w:rsidP="0074607E">
            <w:pPr>
              <w:pStyle w:val="TAL"/>
              <w:keepNext w:val="0"/>
              <w:keepLines w:val="0"/>
              <w:widowControl w:val="0"/>
              <w:rPr>
                <w:lang w:val="en-US"/>
              </w:rPr>
            </w:pPr>
            <w:r w:rsidRPr="00F829B6">
              <w:rPr>
                <w:lang w:val="en-US"/>
              </w:rPr>
              <w:t xml:space="preserve">MBSFN subframes </w:t>
            </w:r>
            <w:r w:rsidR="00152FF8" w:rsidRPr="00F829B6">
              <w:rPr>
                <w:lang w:val="en-US"/>
              </w:rPr>
              <w:t xml:space="preserve">with </w:t>
            </w:r>
            <w:r w:rsidR="00152FF8" w:rsidRPr="00F829B6">
              <w:rPr>
                <w:rFonts w:ascii="Times New Roman" w:hAnsi="Times New Roman"/>
                <w:position w:val="-10"/>
                <w:sz w:val="20"/>
                <w:lang w:val="en-US"/>
              </w:rPr>
              <w:object w:dxaOrig="1065" w:dyaOrig="300" w14:anchorId="2B59608D">
                <v:shape id="_x0000_i1661" type="#_x0000_t75" style="width:50.5pt;height:14.05pt" o:ole="">
                  <v:imagedata r:id="rId1149" o:title=""/>
                </v:shape>
                <o:OLEObject Type="Embed" ProgID="Equation.3" ShapeID="_x0000_i1661" DrawAspect="Content" ObjectID="_1755942607" r:id="rId1151"/>
              </w:object>
            </w:r>
            <w:r w:rsidR="00152FF8" w:rsidRPr="00F829B6">
              <w:rPr>
                <w:lang w:val="en-US"/>
              </w:rPr>
              <w:t xml:space="preserve"> and</w:t>
            </w:r>
            <w:r w:rsidRPr="00F829B6">
              <w:rPr>
                <w:lang w:val="en-US"/>
              </w:rPr>
              <w:t xml:space="preserve"> configured with 4 cell-specific antenna ports</w:t>
            </w:r>
          </w:p>
        </w:tc>
        <w:tc>
          <w:tcPr>
            <w:tcW w:w="0" w:type="auto"/>
            <w:vAlign w:val="center"/>
          </w:tcPr>
          <w:p w14:paraId="4C99791B" w14:textId="77777777" w:rsidR="0035583A" w:rsidRPr="00F829B6" w:rsidRDefault="0035583A" w:rsidP="0074607E">
            <w:pPr>
              <w:pStyle w:val="TAC"/>
              <w:keepNext w:val="0"/>
              <w:keepLines w:val="0"/>
              <w:widowControl w:val="0"/>
              <w:rPr>
                <w:lang w:val="en-US"/>
              </w:rPr>
            </w:pPr>
            <w:r w:rsidRPr="00F829B6">
              <w:rPr>
                <w:lang w:val="en-US"/>
              </w:rPr>
              <w:t>2</w:t>
            </w:r>
          </w:p>
        </w:tc>
        <w:tc>
          <w:tcPr>
            <w:tcW w:w="0" w:type="auto"/>
            <w:vAlign w:val="center"/>
          </w:tcPr>
          <w:p w14:paraId="36C7E00B" w14:textId="77777777" w:rsidR="0035583A" w:rsidRPr="00F829B6" w:rsidRDefault="0035583A" w:rsidP="0074607E">
            <w:pPr>
              <w:pStyle w:val="TAC"/>
              <w:keepNext w:val="0"/>
              <w:keepLines w:val="0"/>
              <w:widowControl w:val="0"/>
              <w:rPr>
                <w:lang w:val="en-US"/>
              </w:rPr>
            </w:pPr>
            <w:r w:rsidRPr="00F829B6">
              <w:rPr>
                <w:lang w:val="en-US"/>
              </w:rPr>
              <w:t>2</w:t>
            </w:r>
          </w:p>
        </w:tc>
      </w:tr>
      <w:tr w:rsidR="002E65B3" w:rsidRPr="00F829B6" w14:paraId="788A1A05" w14:textId="77777777" w:rsidTr="00A02649">
        <w:trPr>
          <w:cantSplit/>
          <w:jc w:val="center"/>
        </w:trPr>
        <w:tc>
          <w:tcPr>
            <w:tcW w:w="0" w:type="auto"/>
            <w:vAlign w:val="center"/>
          </w:tcPr>
          <w:p w14:paraId="48D38F56" w14:textId="77777777" w:rsidR="002E65B3" w:rsidRPr="002E65B3" w:rsidRDefault="002E65B3" w:rsidP="002E65B3">
            <w:pPr>
              <w:pStyle w:val="TAL"/>
              <w:keepNext w:val="0"/>
              <w:keepLines w:val="0"/>
              <w:widowControl w:val="0"/>
              <w:rPr>
                <w:rFonts w:cs="Arial"/>
                <w:szCs w:val="18"/>
                <w:lang w:val="en-US"/>
              </w:rPr>
            </w:pPr>
            <w:r w:rsidRPr="002E65B3">
              <w:rPr>
                <w:rFonts w:cs="Arial"/>
                <w:szCs w:val="18"/>
                <w:lang w:val="en-US"/>
              </w:rPr>
              <w:t xml:space="preserve">MBSFN subframes with </w:t>
            </w:r>
            <m:oMath>
              <m:r>
                <w:rPr>
                  <w:rFonts w:ascii="Cambria Math" w:hAnsi="Cambria Math" w:cs="Arial"/>
                  <w:szCs w:val="18"/>
                  <w:lang w:val="en-US"/>
                </w:rPr>
                <m:t>∆f∈</m:t>
              </m:r>
              <m:d>
                <m:dPr>
                  <m:begChr m:val="{"/>
                  <m:endChr m:val="}"/>
                  <m:ctrlPr>
                    <w:rPr>
                      <w:rFonts w:ascii="Cambria Math" w:hAnsi="Cambria Math" w:cs="Arial"/>
                      <w:i/>
                      <w:szCs w:val="18"/>
                      <w:lang w:val="en-US"/>
                    </w:rPr>
                  </m:ctrlPr>
                </m:dPr>
                <m:e>
                  <m:r>
                    <w:rPr>
                      <w:rFonts w:ascii="Cambria Math" w:hAnsi="Cambria Math" w:cs="Arial"/>
                      <w:szCs w:val="18"/>
                      <w:lang w:val="en-US"/>
                    </w:rPr>
                    <m:t>7.5, 2.5, 1.25</m:t>
                  </m:r>
                </m:e>
              </m:d>
            </m:oMath>
            <w:r w:rsidRPr="00A27E1C">
              <w:rPr>
                <w:rFonts w:cs="Arial"/>
                <w:szCs w:val="18"/>
                <w:lang w:val="en-US"/>
              </w:rPr>
              <w:t xml:space="preserve"> kHz or MBSFN slots with </w:t>
            </w:r>
            <m:oMath>
              <m:r>
                <w:rPr>
                  <w:rFonts w:ascii="Cambria Math" w:hAnsi="Cambria Math" w:cs="Arial"/>
                  <w:szCs w:val="18"/>
                  <w:lang w:val="en-US"/>
                </w:rPr>
                <m:t xml:space="preserve">∆f≈0.37 </m:t>
              </m:r>
            </m:oMath>
            <w:r w:rsidRPr="00A27E1C">
              <w:rPr>
                <w:rFonts w:cs="Arial"/>
                <w:szCs w:val="18"/>
                <w:lang w:val="en-US"/>
              </w:rPr>
              <w:t>kHz</w:t>
            </w:r>
          </w:p>
        </w:tc>
        <w:tc>
          <w:tcPr>
            <w:tcW w:w="0" w:type="auto"/>
            <w:vAlign w:val="center"/>
          </w:tcPr>
          <w:p w14:paraId="772EBF70" w14:textId="77777777" w:rsidR="002E65B3" w:rsidRPr="00F829B6" w:rsidRDefault="002E65B3" w:rsidP="002E65B3">
            <w:pPr>
              <w:pStyle w:val="TAC"/>
              <w:keepNext w:val="0"/>
              <w:keepLines w:val="0"/>
              <w:widowControl w:val="0"/>
              <w:rPr>
                <w:lang w:val="en-US"/>
              </w:rPr>
            </w:pPr>
            <w:r w:rsidRPr="00F829B6">
              <w:rPr>
                <w:lang w:val="en-US"/>
              </w:rPr>
              <w:t>0</w:t>
            </w:r>
          </w:p>
        </w:tc>
        <w:tc>
          <w:tcPr>
            <w:tcW w:w="0" w:type="auto"/>
            <w:vAlign w:val="center"/>
          </w:tcPr>
          <w:p w14:paraId="57732CCA" w14:textId="77777777" w:rsidR="002E65B3" w:rsidRPr="00F829B6" w:rsidRDefault="002E65B3" w:rsidP="002E65B3">
            <w:pPr>
              <w:pStyle w:val="TAC"/>
              <w:keepNext w:val="0"/>
              <w:keepLines w:val="0"/>
              <w:widowControl w:val="0"/>
              <w:rPr>
                <w:lang w:val="en-US"/>
              </w:rPr>
            </w:pPr>
            <w:r w:rsidRPr="00F829B6">
              <w:rPr>
                <w:lang w:val="en-US"/>
              </w:rPr>
              <w:t>0</w:t>
            </w:r>
          </w:p>
        </w:tc>
      </w:tr>
      <w:tr w:rsidR="0035583A" w:rsidRPr="00F829B6" w14:paraId="6827D542" w14:textId="77777777" w:rsidTr="00A02649">
        <w:trPr>
          <w:cantSplit/>
          <w:jc w:val="center"/>
        </w:trPr>
        <w:tc>
          <w:tcPr>
            <w:tcW w:w="0" w:type="auto"/>
            <w:vAlign w:val="center"/>
          </w:tcPr>
          <w:p w14:paraId="65152D72" w14:textId="77777777" w:rsidR="0035583A" w:rsidRPr="00F829B6" w:rsidRDefault="0035583A" w:rsidP="0074607E">
            <w:pPr>
              <w:pStyle w:val="TAL"/>
              <w:keepNext w:val="0"/>
              <w:keepLines w:val="0"/>
              <w:widowControl w:val="0"/>
              <w:rPr>
                <w:lang w:val="en-US"/>
              </w:rPr>
            </w:pPr>
            <w:r w:rsidRPr="00F829B6">
              <w:rPr>
                <w:lang w:val="en-US" w:eastAsia="zh-CN"/>
              </w:rPr>
              <w:t>Non-MBSFN subframes (except subframe 6 for frame structure type 2) configured with positioning reference signals</w:t>
            </w:r>
          </w:p>
        </w:tc>
        <w:tc>
          <w:tcPr>
            <w:tcW w:w="0" w:type="auto"/>
            <w:vAlign w:val="center"/>
          </w:tcPr>
          <w:p w14:paraId="787D6386" w14:textId="77777777" w:rsidR="0035583A" w:rsidRPr="00F829B6" w:rsidRDefault="0035583A" w:rsidP="0074607E">
            <w:pPr>
              <w:pStyle w:val="TAC"/>
              <w:keepNext w:val="0"/>
              <w:keepLines w:val="0"/>
              <w:widowControl w:val="0"/>
              <w:rPr>
                <w:lang w:val="en-US"/>
              </w:rPr>
            </w:pPr>
            <w:r w:rsidRPr="00F829B6">
              <w:rPr>
                <w:lang w:val="en-US"/>
              </w:rPr>
              <w:t>1, 2, 3</w:t>
            </w:r>
          </w:p>
        </w:tc>
        <w:tc>
          <w:tcPr>
            <w:tcW w:w="0" w:type="auto"/>
            <w:vAlign w:val="center"/>
          </w:tcPr>
          <w:p w14:paraId="7D600835" w14:textId="77777777" w:rsidR="0035583A" w:rsidRPr="00F829B6" w:rsidRDefault="0035583A" w:rsidP="0074607E">
            <w:pPr>
              <w:pStyle w:val="TAC"/>
              <w:keepNext w:val="0"/>
              <w:keepLines w:val="0"/>
              <w:widowControl w:val="0"/>
              <w:rPr>
                <w:lang w:val="en-US"/>
              </w:rPr>
            </w:pPr>
            <w:r w:rsidRPr="00F829B6">
              <w:rPr>
                <w:lang w:val="en-US"/>
              </w:rPr>
              <w:t>2, 3</w:t>
            </w:r>
          </w:p>
        </w:tc>
      </w:tr>
      <w:tr w:rsidR="0035583A" w:rsidRPr="00F829B6" w14:paraId="22981DD5" w14:textId="77777777" w:rsidTr="00A02649">
        <w:trPr>
          <w:cantSplit/>
          <w:jc w:val="center"/>
        </w:trPr>
        <w:tc>
          <w:tcPr>
            <w:tcW w:w="0" w:type="auto"/>
            <w:vAlign w:val="center"/>
          </w:tcPr>
          <w:p w14:paraId="5B2D367E" w14:textId="77777777" w:rsidR="0035583A" w:rsidRPr="00F829B6" w:rsidRDefault="0035583A" w:rsidP="0074607E">
            <w:pPr>
              <w:pStyle w:val="TAL"/>
              <w:keepNext w:val="0"/>
              <w:keepLines w:val="0"/>
              <w:widowControl w:val="0"/>
              <w:rPr>
                <w:lang w:val="en-US"/>
              </w:rPr>
            </w:pPr>
            <w:r w:rsidRPr="00F829B6">
              <w:rPr>
                <w:lang w:val="en-US"/>
              </w:rPr>
              <w:t>All other cases</w:t>
            </w:r>
          </w:p>
        </w:tc>
        <w:tc>
          <w:tcPr>
            <w:tcW w:w="0" w:type="auto"/>
            <w:vAlign w:val="center"/>
          </w:tcPr>
          <w:p w14:paraId="709060BA" w14:textId="77777777" w:rsidR="0035583A" w:rsidRPr="00F829B6" w:rsidRDefault="0035583A" w:rsidP="0074607E">
            <w:pPr>
              <w:pStyle w:val="TAC"/>
              <w:keepNext w:val="0"/>
              <w:keepLines w:val="0"/>
              <w:widowControl w:val="0"/>
              <w:rPr>
                <w:lang w:val="en-US"/>
              </w:rPr>
            </w:pPr>
            <w:r w:rsidRPr="00F829B6">
              <w:rPr>
                <w:lang w:val="en-US"/>
              </w:rPr>
              <w:t>1, 2, 3</w:t>
            </w:r>
          </w:p>
        </w:tc>
        <w:tc>
          <w:tcPr>
            <w:tcW w:w="0" w:type="auto"/>
            <w:vAlign w:val="center"/>
          </w:tcPr>
          <w:p w14:paraId="6DDBC16B" w14:textId="77777777" w:rsidR="0035583A" w:rsidRPr="00F829B6" w:rsidRDefault="0035583A" w:rsidP="0074607E">
            <w:pPr>
              <w:pStyle w:val="TAC"/>
              <w:keepNext w:val="0"/>
              <w:keepLines w:val="0"/>
              <w:widowControl w:val="0"/>
              <w:rPr>
                <w:lang w:val="en-US" w:eastAsia="zh-CN"/>
              </w:rPr>
            </w:pPr>
            <w:r w:rsidRPr="00F829B6">
              <w:rPr>
                <w:lang w:val="en-US"/>
              </w:rPr>
              <w:t>2, 3</w:t>
            </w:r>
            <w:r w:rsidRPr="00F829B6">
              <w:rPr>
                <w:rFonts w:hint="eastAsia"/>
                <w:lang w:val="en-US" w:eastAsia="zh-CN"/>
              </w:rPr>
              <w:t>, 4</w:t>
            </w:r>
          </w:p>
        </w:tc>
      </w:tr>
    </w:tbl>
    <w:p w14:paraId="40BD46E0" w14:textId="77777777" w:rsidR="0035583A" w:rsidRPr="00F829B6" w:rsidRDefault="0035583A" w:rsidP="0074607E">
      <w:pPr>
        <w:widowControl w:val="0"/>
        <w:rPr>
          <w:lang w:val="en-US"/>
        </w:rPr>
      </w:pPr>
    </w:p>
    <w:p w14:paraId="3854D8B1" w14:textId="77777777" w:rsidR="0035583A" w:rsidRPr="00F829B6" w:rsidRDefault="0035583A" w:rsidP="0074607E">
      <w:pPr>
        <w:widowControl w:val="0"/>
        <w:rPr>
          <w:lang w:val="en-US"/>
        </w:rPr>
      </w:pPr>
      <w:r w:rsidRPr="00F829B6">
        <w:rPr>
          <w:lang w:val="en-US"/>
        </w:rPr>
        <w:t>The UE may assume the PCFICH is transmitted when the number of OFDM symbols for PDCCH is greater than zero unless stated otherwise in [4, clause 12].</w:t>
      </w:r>
    </w:p>
    <w:p w14:paraId="2A09C58F" w14:textId="77777777" w:rsidR="0035583A" w:rsidRPr="00F829B6" w:rsidRDefault="0035583A" w:rsidP="0074607E">
      <w:pPr>
        <w:pStyle w:val="Heading3"/>
        <w:keepNext w:val="0"/>
        <w:keepLines w:val="0"/>
        <w:widowControl w:val="0"/>
        <w:rPr>
          <w:lang w:val="en-US"/>
        </w:rPr>
      </w:pPr>
      <w:bookmarkStart w:id="68" w:name="_Toc454818040"/>
      <w:r w:rsidRPr="00F829B6">
        <w:rPr>
          <w:lang w:val="en-US"/>
        </w:rPr>
        <w:t>6.7.1</w:t>
      </w:r>
      <w:r w:rsidRPr="00F829B6">
        <w:rPr>
          <w:lang w:val="en-US"/>
        </w:rPr>
        <w:tab/>
        <w:t>Scrambling</w:t>
      </w:r>
      <w:bookmarkEnd w:id="68"/>
    </w:p>
    <w:p w14:paraId="53ECCED2" w14:textId="77777777" w:rsidR="0035583A" w:rsidRPr="00F829B6" w:rsidRDefault="0035583A" w:rsidP="0074607E">
      <w:pPr>
        <w:widowControl w:val="0"/>
      </w:pPr>
      <w:r w:rsidRPr="00F829B6">
        <w:t xml:space="preserve">The block of bits </w:t>
      </w:r>
      <w:r w:rsidRPr="00F829B6">
        <w:rPr>
          <w:position w:val="-10"/>
        </w:rPr>
        <w:object w:dxaOrig="1100" w:dyaOrig="300" w14:anchorId="1ED9DA64">
          <v:shape id="_x0000_i1662" type="#_x0000_t75" style="width:57.95pt;height:14.05pt" o:ole="">
            <v:imagedata r:id="rId1152" o:title=""/>
          </v:shape>
          <o:OLEObject Type="Embed" ProgID="Equation.3" ShapeID="_x0000_i1662" DrawAspect="Content" ObjectID="_1755942608" r:id="rId1153"/>
        </w:object>
      </w:r>
      <w:r w:rsidRPr="00F829B6">
        <w:t xml:space="preserve"> transmitted in one subframe shall be scrambled with a cell-specific sequence prior to modulation, resulting in a block of scrambled bits</w:t>
      </w:r>
      <w:r w:rsidRPr="00F829B6">
        <w:rPr>
          <w:position w:val="-10"/>
        </w:rPr>
        <w:object w:dxaOrig="1160" w:dyaOrig="340" w14:anchorId="269BE7A6">
          <v:shape id="_x0000_i1663" type="#_x0000_t75" style="width:57.95pt;height:14.05pt" o:ole="">
            <v:imagedata r:id="rId1154" o:title=""/>
          </v:shape>
          <o:OLEObject Type="Embed" ProgID="Equation.3" ShapeID="_x0000_i1663" DrawAspect="Content" ObjectID="_1755942609" r:id="rId1155"/>
        </w:object>
      </w:r>
      <w:r w:rsidRPr="00F829B6">
        <w:t>according to</w:t>
      </w:r>
    </w:p>
    <w:p w14:paraId="3EC74041" w14:textId="77777777" w:rsidR="0035583A" w:rsidRPr="00F829B6" w:rsidRDefault="0035583A" w:rsidP="0074607E">
      <w:pPr>
        <w:pStyle w:val="EQ"/>
        <w:keepLines w:val="0"/>
        <w:widowControl w:val="0"/>
        <w:jc w:val="center"/>
      </w:pPr>
      <w:r w:rsidRPr="00F829B6">
        <w:rPr>
          <w:position w:val="-10"/>
        </w:rPr>
        <w:object w:dxaOrig="2000" w:dyaOrig="340" w14:anchorId="4612A36C">
          <v:shape id="_x0000_i1664" type="#_x0000_t75" style="width:100.05pt;height:14.05pt" o:ole="">
            <v:imagedata r:id="rId1156" o:title=""/>
          </v:shape>
          <o:OLEObject Type="Embed" ProgID="Equation.3" ShapeID="_x0000_i1664" DrawAspect="Content" ObjectID="_1755942610" r:id="rId1157"/>
        </w:object>
      </w:r>
    </w:p>
    <w:p w14:paraId="7CF8E204" w14:textId="77777777" w:rsidR="0035583A" w:rsidRPr="00F829B6" w:rsidRDefault="0035583A" w:rsidP="0074607E">
      <w:pPr>
        <w:widowControl w:val="0"/>
      </w:pPr>
      <w:r w:rsidRPr="00F829B6">
        <w:t xml:space="preserve">where the scrambling sequence </w:t>
      </w:r>
      <w:r w:rsidRPr="00F829B6">
        <w:rPr>
          <w:position w:val="-10"/>
        </w:rPr>
        <w:object w:dxaOrig="360" w:dyaOrig="300" w14:anchorId="54143116">
          <v:shape id="_x0000_i1665" type="#_x0000_t75" style="width:21.5pt;height:14.05pt" o:ole="">
            <v:imagedata r:id="rId1057" o:title=""/>
          </v:shape>
          <o:OLEObject Type="Embed" ProgID="Equation.3" ShapeID="_x0000_i1665" DrawAspect="Content" ObjectID="_1755942611" r:id="rId1158"/>
        </w:object>
      </w:r>
      <w:r w:rsidRPr="00F829B6">
        <w:t xml:space="preserve"> is given by clause 7.2. The scrambling sequence generator shall be initialised with </w:t>
      </w:r>
      <w:r w:rsidRPr="00F829B6">
        <w:rPr>
          <w:position w:val="-10"/>
        </w:rPr>
        <w:object w:dxaOrig="3260" w:dyaOrig="340" w14:anchorId="25AC0471">
          <v:shape id="_x0000_i1666" type="#_x0000_t75" style="width:165.5pt;height:14.05pt" o:ole="">
            <v:imagedata r:id="rId1159" o:title=""/>
          </v:shape>
          <o:OLEObject Type="Embed" ProgID="Equation.3" ShapeID="_x0000_i1666" DrawAspect="Content" ObjectID="_1755942612" r:id="rId1160"/>
        </w:object>
      </w:r>
      <w:r w:rsidRPr="00F829B6">
        <w:t xml:space="preserve"> at the start of each subframe.</w:t>
      </w:r>
    </w:p>
    <w:p w14:paraId="73039C93" w14:textId="77777777" w:rsidR="0035583A" w:rsidRPr="00F829B6" w:rsidRDefault="0035583A" w:rsidP="0074607E">
      <w:pPr>
        <w:pStyle w:val="Heading3"/>
        <w:keepNext w:val="0"/>
        <w:keepLines w:val="0"/>
        <w:widowControl w:val="0"/>
      </w:pPr>
      <w:bookmarkStart w:id="69" w:name="_Toc454818041"/>
      <w:r w:rsidRPr="00F829B6">
        <w:t>6.7.2</w:t>
      </w:r>
      <w:r w:rsidRPr="00F829B6">
        <w:tab/>
        <w:t>Modulation</w:t>
      </w:r>
      <w:bookmarkEnd w:id="69"/>
    </w:p>
    <w:p w14:paraId="6C9AAD9C" w14:textId="77777777" w:rsidR="0035583A" w:rsidRPr="00F829B6" w:rsidRDefault="0035583A" w:rsidP="0074607E">
      <w:pPr>
        <w:widowControl w:val="0"/>
      </w:pPr>
      <w:r w:rsidRPr="00F829B6">
        <w:t>The block of scrambled bits</w:t>
      </w:r>
      <w:r w:rsidRPr="00F829B6">
        <w:rPr>
          <w:position w:val="-10"/>
        </w:rPr>
        <w:object w:dxaOrig="1160" w:dyaOrig="340" w14:anchorId="533328A9">
          <v:shape id="_x0000_i1667" type="#_x0000_t75" style="width:57.95pt;height:14.05pt" o:ole="">
            <v:imagedata r:id="rId1154" o:title=""/>
          </v:shape>
          <o:OLEObject Type="Embed" ProgID="Equation.3" ShapeID="_x0000_i1667" DrawAspect="Content" ObjectID="_1755942613" r:id="rId1161"/>
        </w:object>
      </w:r>
      <w:r w:rsidRPr="00F829B6">
        <w:t xml:space="preserve"> shall be modulated as described in clause 7.1, resulting in a block of complex-valued modulation symbols</w:t>
      </w:r>
      <w:r w:rsidRPr="00F829B6">
        <w:rPr>
          <w:position w:val="-10"/>
        </w:rPr>
        <w:object w:dxaOrig="1140" w:dyaOrig="300" w14:anchorId="6CABAB6A">
          <v:shape id="_x0000_i1668" type="#_x0000_t75" style="width:57.95pt;height:14.05pt" o:ole="">
            <v:imagedata r:id="rId1162" o:title=""/>
          </v:shape>
          <o:OLEObject Type="Embed" ProgID="Equation.3" ShapeID="_x0000_i1668" DrawAspect="Content" ObjectID="_1755942614" r:id="rId1163"/>
        </w:object>
      </w:r>
      <w:r w:rsidRPr="00F829B6">
        <w:t>. Table 6.7.2-1 specifies the modulation mappings applicable for the physical control format indicator channel.</w:t>
      </w:r>
    </w:p>
    <w:p w14:paraId="05031D68" w14:textId="77777777" w:rsidR="0035583A" w:rsidRPr="00F829B6" w:rsidRDefault="0035583A" w:rsidP="0074607E">
      <w:pPr>
        <w:pStyle w:val="TH"/>
        <w:keepNext w:val="0"/>
        <w:keepLines w:val="0"/>
        <w:widowControl w:val="0"/>
      </w:pPr>
      <w:r w:rsidRPr="00F829B6">
        <w:t>Table 6.7.2-1: PCFICH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3113B9D1" w14:textId="77777777" w:rsidTr="00A02649">
        <w:trPr>
          <w:jc w:val="center"/>
        </w:trPr>
        <w:tc>
          <w:tcPr>
            <w:tcW w:w="0" w:type="auto"/>
            <w:shd w:val="clear" w:color="auto" w:fill="E0E0E0"/>
          </w:tcPr>
          <w:p w14:paraId="638BC944" w14:textId="77777777" w:rsidR="0035583A" w:rsidRPr="00F829B6" w:rsidRDefault="0035583A" w:rsidP="0074607E">
            <w:pPr>
              <w:pStyle w:val="TAH"/>
              <w:keepNext w:val="0"/>
              <w:keepLines w:val="0"/>
              <w:widowControl w:val="0"/>
            </w:pPr>
            <w:r w:rsidRPr="00F829B6">
              <w:t>Physical channel</w:t>
            </w:r>
          </w:p>
        </w:tc>
        <w:tc>
          <w:tcPr>
            <w:tcW w:w="0" w:type="auto"/>
            <w:shd w:val="clear" w:color="auto" w:fill="E0E0E0"/>
          </w:tcPr>
          <w:p w14:paraId="04B50F2C" w14:textId="77777777" w:rsidR="0035583A" w:rsidRPr="00F829B6" w:rsidRDefault="0035583A" w:rsidP="0074607E">
            <w:pPr>
              <w:pStyle w:val="TAH"/>
              <w:keepNext w:val="0"/>
              <w:keepLines w:val="0"/>
              <w:widowControl w:val="0"/>
            </w:pPr>
            <w:r w:rsidRPr="00F829B6">
              <w:t>Modulation schemes</w:t>
            </w:r>
          </w:p>
        </w:tc>
      </w:tr>
      <w:tr w:rsidR="0035583A" w:rsidRPr="00F829B6" w14:paraId="6F22B755" w14:textId="77777777" w:rsidTr="00A02649">
        <w:trPr>
          <w:jc w:val="center"/>
        </w:trPr>
        <w:tc>
          <w:tcPr>
            <w:tcW w:w="0" w:type="auto"/>
            <w:shd w:val="clear" w:color="auto" w:fill="auto"/>
          </w:tcPr>
          <w:p w14:paraId="5CCC4E8E" w14:textId="77777777" w:rsidR="0035583A" w:rsidRPr="00F829B6" w:rsidRDefault="0035583A" w:rsidP="0074607E">
            <w:pPr>
              <w:pStyle w:val="TAL"/>
              <w:keepNext w:val="0"/>
              <w:keepLines w:val="0"/>
              <w:widowControl w:val="0"/>
            </w:pPr>
            <w:r w:rsidRPr="00F829B6">
              <w:t>PCFICH</w:t>
            </w:r>
          </w:p>
        </w:tc>
        <w:tc>
          <w:tcPr>
            <w:tcW w:w="0" w:type="auto"/>
            <w:shd w:val="clear" w:color="auto" w:fill="auto"/>
          </w:tcPr>
          <w:p w14:paraId="24EE904E" w14:textId="77777777" w:rsidR="0035583A" w:rsidRPr="00F829B6" w:rsidRDefault="0035583A" w:rsidP="0074607E">
            <w:pPr>
              <w:pStyle w:val="TAL"/>
              <w:keepNext w:val="0"/>
              <w:keepLines w:val="0"/>
              <w:widowControl w:val="0"/>
            </w:pPr>
            <w:r w:rsidRPr="00F829B6">
              <w:t>QPSK</w:t>
            </w:r>
          </w:p>
        </w:tc>
      </w:tr>
    </w:tbl>
    <w:p w14:paraId="21E01E28" w14:textId="77777777" w:rsidR="0035583A" w:rsidRPr="00F829B6" w:rsidRDefault="0035583A" w:rsidP="0074607E">
      <w:pPr>
        <w:widowControl w:val="0"/>
      </w:pPr>
    </w:p>
    <w:p w14:paraId="2DF1BC20" w14:textId="77777777" w:rsidR="0035583A" w:rsidRPr="00F829B6" w:rsidRDefault="0035583A" w:rsidP="0074607E">
      <w:pPr>
        <w:pStyle w:val="Heading3"/>
        <w:keepNext w:val="0"/>
        <w:keepLines w:val="0"/>
        <w:widowControl w:val="0"/>
      </w:pPr>
      <w:bookmarkStart w:id="70" w:name="_Toc454818042"/>
      <w:r w:rsidRPr="00F829B6">
        <w:lastRenderedPageBreak/>
        <w:t>6.7.3</w:t>
      </w:r>
      <w:r w:rsidRPr="00F829B6">
        <w:tab/>
        <w:t>Layer mapping and precoding</w:t>
      </w:r>
      <w:bookmarkEnd w:id="70"/>
    </w:p>
    <w:p w14:paraId="2DCAD811" w14:textId="77777777" w:rsidR="0035583A" w:rsidRPr="00F829B6" w:rsidRDefault="0035583A" w:rsidP="0074607E">
      <w:pPr>
        <w:widowControl w:val="0"/>
      </w:pPr>
      <w:r w:rsidRPr="00F829B6">
        <w:t xml:space="preserve">The block of modulation symbols </w:t>
      </w:r>
      <w:r w:rsidRPr="00F829B6">
        <w:rPr>
          <w:position w:val="-10"/>
        </w:rPr>
        <w:object w:dxaOrig="1140" w:dyaOrig="300" w14:anchorId="10DC016A">
          <v:shape id="_x0000_i1669" type="#_x0000_t75" style="width:57.95pt;height:14.05pt" o:ole="">
            <v:imagedata r:id="rId1162" o:title=""/>
          </v:shape>
          <o:OLEObject Type="Embed" ProgID="Equation.3" ShapeID="_x0000_i1669" DrawAspect="Content" ObjectID="_1755942615" r:id="rId1164"/>
        </w:object>
      </w:r>
      <w:r w:rsidRPr="00F829B6">
        <w:t xml:space="preserve"> shall be mapped to layers according to one of clauses 6.3.3.1 or 6.3.3.3 with</w:t>
      </w:r>
      <w:r w:rsidRPr="00F829B6">
        <w:rPr>
          <w:position w:val="-14"/>
        </w:rPr>
        <w:object w:dxaOrig="980" w:dyaOrig="380" w14:anchorId="632EF561">
          <v:shape id="_x0000_i1670" type="#_x0000_t75" style="width:50.5pt;height:21.5pt" o:ole="">
            <v:imagedata r:id="rId1165" o:title=""/>
          </v:shape>
          <o:OLEObject Type="Embed" ProgID="Equation.3" ShapeID="_x0000_i1670" DrawAspect="Content" ObjectID="_1755942616" r:id="rId1166"/>
        </w:object>
      </w:r>
      <w:r w:rsidRPr="00F829B6">
        <w:t xml:space="preserve"> and precoded according to one of</w:t>
      </w:r>
      <w:r w:rsidR="00B80263" w:rsidRPr="00F829B6">
        <w:t xml:space="preserve"> </w:t>
      </w:r>
      <w:r w:rsidRPr="00F829B6">
        <w:t xml:space="preserve">clauses 6.3.4.1 or 6.3.4.3, resulting in a block of vectors </w:t>
      </w:r>
      <w:r w:rsidRPr="00F829B6">
        <w:rPr>
          <w:position w:val="-10"/>
        </w:rPr>
        <w:object w:dxaOrig="2480" w:dyaOrig="400" w14:anchorId="1B887B15">
          <v:shape id="_x0000_i1671" type="#_x0000_t75" style="width:122.5pt;height:21.5pt" o:ole="">
            <v:imagedata r:id="rId1074" o:title=""/>
          </v:shape>
          <o:OLEObject Type="Embed" ProgID="Equation.3" ShapeID="_x0000_i1671" DrawAspect="Content" ObjectID="_1755942617" r:id="rId1167"/>
        </w:object>
      </w:r>
      <w:r w:rsidRPr="00F829B6">
        <w:t xml:space="preserve">, </w:t>
      </w:r>
      <w:r w:rsidRPr="00F829B6">
        <w:rPr>
          <w:position w:val="-8"/>
        </w:rPr>
        <w:object w:dxaOrig="859" w:dyaOrig="260" w14:anchorId="5DE69D3C">
          <v:shape id="_x0000_i1672" type="#_x0000_t75" style="width:43.95pt;height:14.05pt" o:ole="">
            <v:imagedata r:id="rId1168" o:title=""/>
          </v:shape>
          <o:OLEObject Type="Embed" ProgID="Equation.3" ShapeID="_x0000_i1672" DrawAspect="Content" ObjectID="_1755942618" r:id="rId1169"/>
        </w:object>
      </w:r>
      <w:r w:rsidRPr="00F829B6">
        <w:t xml:space="preserve">, where </w:t>
      </w:r>
      <w:r w:rsidRPr="00F829B6">
        <w:rPr>
          <w:position w:val="-10"/>
        </w:rPr>
        <w:object w:dxaOrig="639" w:dyaOrig="340" w14:anchorId="732AE102">
          <v:shape id="_x0000_i1673" type="#_x0000_t75" style="width:36.45pt;height:14.05pt" o:ole="">
            <v:imagedata r:id="rId494" o:title=""/>
          </v:shape>
          <o:OLEObject Type="Embed" ProgID="Equation.3" ShapeID="_x0000_i1673" DrawAspect="Content" ObjectID="_1755942619" r:id="rId1170"/>
        </w:object>
      </w:r>
      <w:r w:rsidRPr="00F829B6">
        <w:t xml:space="preserve"> represents the signal for antenna port </w:t>
      </w:r>
      <w:r w:rsidRPr="00F829B6">
        <w:rPr>
          <w:position w:val="-10"/>
        </w:rPr>
        <w:object w:dxaOrig="200" w:dyaOrig="240" w14:anchorId="4F06FE3D">
          <v:shape id="_x0000_i1674" type="#_x0000_t75" style="width:7.5pt;height:14.05pt" o:ole="">
            <v:imagedata r:id="rId81" o:title=""/>
          </v:shape>
          <o:OLEObject Type="Embed" ProgID="Equation.3" ShapeID="_x0000_i1674" DrawAspect="Content" ObjectID="_1755942620" r:id="rId1171"/>
        </w:object>
      </w:r>
      <w:r w:rsidRPr="00F829B6">
        <w:t xml:space="preserve"> and where </w:t>
      </w:r>
      <w:r w:rsidRPr="00F829B6">
        <w:rPr>
          <w:position w:val="-10"/>
        </w:rPr>
        <w:object w:dxaOrig="1160" w:dyaOrig="279" w14:anchorId="5A545562">
          <v:shape id="_x0000_i1675" type="#_x0000_t75" style="width:57.95pt;height:14.05pt" o:ole="">
            <v:imagedata r:id="rId1080" o:title=""/>
          </v:shape>
          <o:OLEObject Type="Embed" ProgID="Equation.3" ShapeID="_x0000_i1675" DrawAspect="Content" ObjectID="_1755942621" r:id="rId1172"/>
        </w:object>
      </w:r>
      <w:r w:rsidRPr="00F829B6">
        <w:t xml:space="preserve">and the number of antenna ports for cell-specific reference signals </w:t>
      </w:r>
      <w:r w:rsidRPr="00F829B6">
        <w:rPr>
          <w:position w:val="-10"/>
        </w:rPr>
        <w:object w:dxaOrig="900" w:dyaOrig="300" w14:anchorId="705C67AA">
          <v:shape id="_x0000_i1676" type="#_x0000_t75" style="width:43.95pt;height:14.05pt" o:ole="">
            <v:imagedata r:id="rId1082" o:title=""/>
          </v:shape>
          <o:OLEObject Type="Embed" ProgID="Equation.3" ShapeID="_x0000_i1676" DrawAspect="Content" ObjectID="_1755942622" r:id="rId1173"/>
        </w:object>
      </w:r>
      <w:r w:rsidRPr="00F829B6">
        <w:t>. The PCFICH shall be transmitted on the same set of antenna ports as the PBCH.</w:t>
      </w:r>
    </w:p>
    <w:p w14:paraId="59CFBFBE" w14:textId="77777777" w:rsidR="0035583A" w:rsidRPr="00F829B6" w:rsidRDefault="0035583A" w:rsidP="0074607E">
      <w:pPr>
        <w:pStyle w:val="Heading3"/>
        <w:keepNext w:val="0"/>
        <w:keepLines w:val="0"/>
        <w:widowControl w:val="0"/>
      </w:pPr>
      <w:bookmarkStart w:id="71" w:name="_Toc454818043"/>
      <w:r w:rsidRPr="00F829B6">
        <w:t>6.7.4</w:t>
      </w:r>
      <w:r w:rsidRPr="00F829B6">
        <w:tab/>
        <w:t>Mapping to resource elements</w:t>
      </w:r>
      <w:bookmarkEnd w:id="71"/>
    </w:p>
    <w:p w14:paraId="11FBC560" w14:textId="77777777" w:rsidR="0035583A" w:rsidRPr="00F829B6" w:rsidRDefault="0035583A" w:rsidP="0074607E">
      <w:pPr>
        <w:widowControl w:val="0"/>
      </w:pPr>
      <w:r w:rsidRPr="00F829B6">
        <w:t xml:space="preserve">The mapping to resource elements is defined in terms of quadruplets of complex-valued symbols. Let </w:t>
      </w:r>
      <w:r w:rsidRPr="00F829B6">
        <w:rPr>
          <w:position w:val="-16"/>
        </w:rPr>
        <w:object w:dxaOrig="4560" w:dyaOrig="420" w14:anchorId="2401E782">
          <v:shape id="_x0000_i1677" type="#_x0000_t75" style="width:230.05pt;height:21.5pt" o:ole="">
            <v:imagedata r:id="rId1174" o:title=""/>
          </v:shape>
          <o:OLEObject Type="Embed" ProgID="Equation.3" ShapeID="_x0000_i1677" DrawAspect="Content" ObjectID="_1755942623" r:id="rId1175"/>
        </w:object>
      </w:r>
      <w:r w:rsidRPr="00F829B6">
        <w:t xml:space="preserve"> denote symbol quadruplet </w:t>
      </w:r>
      <w:r w:rsidRPr="00F829B6">
        <w:rPr>
          <w:position w:val="-6"/>
        </w:rPr>
        <w:object w:dxaOrig="139" w:dyaOrig="240" w14:anchorId="781B3EB7">
          <v:shape id="_x0000_i1678" type="#_x0000_t75" style="width:7.5pt;height:14.05pt" o:ole="">
            <v:imagedata r:id="rId266" o:title=""/>
          </v:shape>
          <o:OLEObject Type="Embed" ProgID="Equation.3" ShapeID="_x0000_i1678" DrawAspect="Content" ObjectID="_1755942624" r:id="rId1176"/>
        </w:object>
      </w:r>
      <w:r w:rsidRPr="00F829B6">
        <w:t xml:space="preserve"> for antenna port</w:t>
      </w:r>
      <w:r w:rsidRPr="00F829B6">
        <w:rPr>
          <w:position w:val="-10"/>
        </w:rPr>
        <w:object w:dxaOrig="200" w:dyaOrig="240" w14:anchorId="4841E02D">
          <v:shape id="_x0000_i1679" type="#_x0000_t75" style="width:7.5pt;height:14.05pt" o:ole="">
            <v:imagedata r:id="rId1177" o:title=""/>
          </v:shape>
          <o:OLEObject Type="Embed" ProgID="Equation.3" ShapeID="_x0000_i1679" DrawAspect="Content" ObjectID="_1755942625" r:id="rId1178"/>
        </w:object>
      </w:r>
      <w:r w:rsidRPr="00F829B6">
        <w:t xml:space="preserve">. For each of the antenna ports, symbol quadruplets shall be mapped in increasing order of </w:t>
      </w:r>
      <w:r w:rsidRPr="00F829B6">
        <w:rPr>
          <w:position w:val="-6"/>
        </w:rPr>
        <w:object w:dxaOrig="139" w:dyaOrig="240" w14:anchorId="2241F531">
          <v:shape id="_x0000_i1680" type="#_x0000_t75" style="width:7.5pt;height:14.05pt" o:ole="">
            <v:imagedata r:id="rId266" o:title=""/>
          </v:shape>
          <o:OLEObject Type="Embed" ProgID="Equation.3" ShapeID="_x0000_i1680" DrawAspect="Content" ObjectID="_1755942626" r:id="rId1179"/>
        </w:object>
      </w:r>
      <w:r w:rsidRPr="00F829B6">
        <w:t xml:space="preserve"> to the four resource-element groups in the first OFDM symbol in a downlink subframe or DwPTS with the representative resource-element as defined in clause 6.2.4 given by</w:t>
      </w:r>
    </w:p>
    <w:p w14:paraId="02CFB631" w14:textId="77777777" w:rsidR="0035583A" w:rsidRPr="00F829B6" w:rsidRDefault="0035583A" w:rsidP="0074607E">
      <w:pPr>
        <w:pStyle w:val="EQ"/>
        <w:keepLines w:val="0"/>
        <w:widowControl w:val="0"/>
        <w:jc w:val="center"/>
      </w:pPr>
      <w:r w:rsidRPr="00F829B6">
        <w:rPr>
          <w:position w:val="-68"/>
        </w:rPr>
        <w:object w:dxaOrig="7620" w:dyaOrig="1460" w14:anchorId="57682048">
          <v:shape id="_x0000_i1681" type="#_x0000_t75" style="width:381.5pt;height:1in" o:ole="">
            <v:imagedata r:id="rId1180" o:title=""/>
          </v:shape>
          <o:OLEObject Type="Embed" ProgID="Equation.3" ShapeID="_x0000_i1681" DrawAspect="Content" ObjectID="_1755942627" r:id="rId1181"/>
        </w:object>
      </w:r>
    </w:p>
    <w:p w14:paraId="758D1FC2" w14:textId="77777777" w:rsidR="0035583A" w:rsidRPr="00F829B6" w:rsidRDefault="0035583A" w:rsidP="0074607E">
      <w:pPr>
        <w:widowControl w:val="0"/>
      </w:pPr>
      <w:r w:rsidRPr="00F829B6">
        <w:t xml:space="preserve">where the additions are modulo </w:t>
      </w:r>
      <w:r w:rsidRPr="00F829B6">
        <w:rPr>
          <w:position w:val="-10"/>
        </w:rPr>
        <w:object w:dxaOrig="820" w:dyaOrig="340" w14:anchorId="50AB4EEF">
          <v:shape id="_x0000_i1682" type="#_x0000_t75" style="width:43.95pt;height:14.05pt" o:ole="">
            <v:imagedata r:id="rId1182" o:title=""/>
          </v:shape>
          <o:OLEObject Type="Embed" ProgID="Equation.3" ShapeID="_x0000_i1682" DrawAspect="Content" ObjectID="_1755942628" r:id="rId1183"/>
        </w:object>
      </w:r>
      <w:r w:rsidRPr="00F829B6">
        <w:t xml:space="preserve"> ,</w:t>
      </w:r>
    </w:p>
    <w:p w14:paraId="42084AE4" w14:textId="77777777" w:rsidR="0035583A" w:rsidRPr="00F829B6" w:rsidRDefault="0035583A" w:rsidP="0074607E">
      <w:pPr>
        <w:pStyle w:val="EQ"/>
        <w:keepLines w:val="0"/>
        <w:widowControl w:val="0"/>
        <w:jc w:val="center"/>
      </w:pPr>
      <w:r w:rsidRPr="00F829B6">
        <w:rPr>
          <w:position w:val="-10"/>
        </w:rPr>
        <w:object w:dxaOrig="2580" w:dyaOrig="340" w14:anchorId="57000C6D">
          <v:shape id="_x0000_i1683" type="#_x0000_t75" style="width:129.95pt;height:14.05pt" o:ole="">
            <v:imagedata r:id="rId1184" o:title=""/>
          </v:shape>
          <o:OLEObject Type="Embed" ProgID="Equation.3" ShapeID="_x0000_i1683" DrawAspect="Content" ObjectID="_1755942629" r:id="rId1185"/>
        </w:object>
      </w:r>
    </w:p>
    <w:p w14:paraId="532DEF82" w14:textId="77777777" w:rsidR="0035583A" w:rsidRPr="00F829B6" w:rsidRDefault="0035583A" w:rsidP="0074607E">
      <w:pPr>
        <w:widowControl w:val="0"/>
      </w:pPr>
      <w:r w:rsidRPr="00F829B6">
        <w:t xml:space="preserve">and </w:t>
      </w:r>
      <w:r w:rsidRPr="00F829B6">
        <w:rPr>
          <w:position w:val="-10"/>
        </w:rPr>
        <w:object w:dxaOrig="460" w:dyaOrig="340" w14:anchorId="37E99720">
          <v:shape id="_x0000_i1684" type="#_x0000_t75" style="width:21.5pt;height:14.05pt" o:ole="">
            <v:imagedata r:id="rId1186" o:title=""/>
          </v:shape>
          <o:OLEObject Type="Embed" ProgID="Equation.3" ShapeID="_x0000_i1684" DrawAspect="Content" ObjectID="_1755942630" r:id="rId1187"/>
        </w:object>
      </w:r>
      <w:r w:rsidRPr="00F829B6">
        <w:t xml:space="preserve"> is the physical-layer cell identity as given by clause 6.11. </w:t>
      </w:r>
    </w:p>
    <w:p w14:paraId="244A3089" w14:textId="77777777" w:rsidR="0035583A" w:rsidRPr="00F829B6" w:rsidRDefault="0035583A" w:rsidP="0074607E">
      <w:pPr>
        <w:pStyle w:val="Heading2"/>
        <w:keepNext w:val="0"/>
        <w:keepLines w:val="0"/>
        <w:widowControl w:val="0"/>
      </w:pPr>
      <w:bookmarkStart w:id="72" w:name="_Toc454818044"/>
      <w:r w:rsidRPr="00F829B6">
        <w:t>6.8</w:t>
      </w:r>
      <w:r w:rsidRPr="00F829B6">
        <w:tab/>
        <w:t>Physical downlink control channel</w:t>
      </w:r>
      <w:bookmarkEnd w:id="72"/>
    </w:p>
    <w:p w14:paraId="4D34B73C" w14:textId="77777777" w:rsidR="0035583A" w:rsidRPr="00F829B6" w:rsidRDefault="0035583A" w:rsidP="0074607E">
      <w:pPr>
        <w:pStyle w:val="Heading3"/>
        <w:keepNext w:val="0"/>
        <w:keepLines w:val="0"/>
        <w:widowControl w:val="0"/>
      </w:pPr>
      <w:bookmarkStart w:id="73" w:name="_Toc454818045"/>
      <w:r w:rsidRPr="00F829B6">
        <w:t>6.8.1</w:t>
      </w:r>
      <w:r w:rsidRPr="00F829B6">
        <w:tab/>
        <w:t>PDCCH formats</w:t>
      </w:r>
      <w:bookmarkEnd w:id="73"/>
    </w:p>
    <w:p w14:paraId="7A664CDD" w14:textId="77777777" w:rsidR="0035583A" w:rsidRPr="00F829B6" w:rsidRDefault="0035583A" w:rsidP="0074607E">
      <w:pPr>
        <w:widowControl w:val="0"/>
      </w:pPr>
      <w:r w:rsidRPr="00F829B6">
        <w:t xml:space="preserve">The physical downlink control channel carries scheduling assignments and other control information. A physical control channel is transmitted on an aggregation of one or several consecutive control channel elements (CCEs), where a control channel element corresponds to 9 resource element groups. </w:t>
      </w:r>
      <w:r w:rsidRPr="00F829B6">
        <w:rPr>
          <w:lang w:eastAsia="ko-KR"/>
        </w:rPr>
        <w:t>T</w:t>
      </w:r>
      <w:r w:rsidRPr="00F829B6">
        <w:rPr>
          <w:rFonts w:hint="eastAsia"/>
          <w:lang w:eastAsia="ko-KR"/>
        </w:rPr>
        <w:t xml:space="preserve">he number of </w:t>
      </w:r>
      <w:r w:rsidRPr="00F829B6">
        <w:t>resource-element group</w:t>
      </w:r>
      <w:r w:rsidRPr="00F829B6">
        <w:rPr>
          <w:rFonts w:hint="eastAsia"/>
          <w:lang w:eastAsia="ko-KR"/>
        </w:rPr>
        <w:t>s</w:t>
      </w:r>
      <w:r w:rsidRPr="00F829B6">
        <w:t xml:space="preserve"> not assigned to PCFICH or PHICH</w:t>
      </w:r>
      <w:r w:rsidRPr="00F829B6">
        <w:rPr>
          <w:rFonts w:hint="eastAsia"/>
          <w:lang w:eastAsia="ko-KR"/>
        </w:rPr>
        <w:t xml:space="preserve"> is </w:t>
      </w:r>
      <w:r w:rsidRPr="00F829B6">
        <w:rPr>
          <w:position w:val="-10"/>
        </w:rPr>
        <w:object w:dxaOrig="520" w:dyaOrig="300" w14:anchorId="17578530">
          <v:shape id="_x0000_i1685" type="#_x0000_t75" style="width:28.05pt;height:14.05pt" o:ole="">
            <v:imagedata r:id="rId1188" o:title=""/>
          </v:shape>
          <o:OLEObject Type="Embed" ProgID="Equation.3" ShapeID="_x0000_i1685" DrawAspect="Content" ObjectID="_1755942631" r:id="rId1189"/>
        </w:object>
      </w:r>
      <w:r w:rsidRPr="00F829B6">
        <w:rPr>
          <w:rFonts w:hint="eastAsia"/>
          <w:lang w:eastAsia="ko-KR"/>
        </w:rPr>
        <w:t xml:space="preserve">. </w:t>
      </w:r>
      <w:r w:rsidRPr="00F829B6">
        <w:t>The CCEs available in the system are numbered from 0 to</w:t>
      </w:r>
      <w:r w:rsidRPr="00F829B6">
        <w:rPr>
          <w:position w:val="-10"/>
        </w:rPr>
        <w:object w:dxaOrig="780" w:dyaOrig="300" w14:anchorId="139D3EC2">
          <v:shape id="_x0000_i1686" type="#_x0000_t75" style="width:35.55pt;height:14.05pt" o:ole="">
            <v:imagedata r:id="rId1190" o:title=""/>
          </v:shape>
          <o:OLEObject Type="Embed" ProgID="Equation.3" ShapeID="_x0000_i1686" DrawAspect="Content" ObjectID="_1755942632" r:id="rId1191"/>
        </w:object>
      </w:r>
      <w:r w:rsidRPr="00F829B6">
        <w:rPr>
          <w:rFonts w:hint="eastAsia"/>
          <w:lang w:eastAsia="ko-KR"/>
        </w:rPr>
        <w:t xml:space="preserve">, where </w:t>
      </w:r>
      <w:r w:rsidRPr="00F829B6">
        <w:rPr>
          <w:position w:val="-10"/>
        </w:rPr>
        <w:object w:dxaOrig="1579" w:dyaOrig="300" w14:anchorId="127D546C">
          <v:shape id="_x0000_i1687" type="#_x0000_t75" style="width:79.5pt;height:14.05pt" o:ole="">
            <v:imagedata r:id="rId1192" o:title=""/>
          </v:shape>
          <o:OLEObject Type="Embed" ProgID="Equation.3" ShapeID="_x0000_i1687" DrawAspect="Content" ObjectID="_1755942633" r:id="rId1193"/>
        </w:object>
      </w:r>
      <w:r w:rsidRPr="00F829B6">
        <w:t>. The PDCCH supports multiple formats as listed in Table 6.8.1-1</w:t>
      </w:r>
      <w:r w:rsidR="00D821CD">
        <w:t xml:space="preserve"> where PDCCH format 4 is supported only for </w:t>
      </w:r>
      <w:r w:rsidR="000C2653" w:rsidRPr="00892FAC">
        <w:t>non-MBSFN subframes in an MBMS-dedicated cell</w:t>
      </w:r>
      <w:r w:rsidRPr="00F829B6">
        <w:t xml:space="preserve">. A PDCCH consisting of </w:t>
      </w:r>
      <w:r w:rsidRPr="00F829B6">
        <w:rPr>
          <w:position w:val="-6"/>
        </w:rPr>
        <w:object w:dxaOrig="180" w:dyaOrig="200" w14:anchorId="6D1C72B2">
          <v:shape id="_x0000_i1688" type="#_x0000_t75" style="width:7.5pt;height:7.5pt" o:ole="">
            <v:imagedata r:id="rId1194" o:title=""/>
          </v:shape>
          <o:OLEObject Type="Embed" ProgID="Equation.3" ShapeID="_x0000_i1688" DrawAspect="Content" ObjectID="_1755942634" r:id="rId1195"/>
        </w:object>
      </w:r>
      <w:r w:rsidRPr="00F829B6">
        <w:t xml:space="preserve"> consecutive CCEs may only start on a CCE fulfilling</w:t>
      </w:r>
      <w:r w:rsidRPr="00F829B6">
        <w:rPr>
          <w:position w:val="-6"/>
        </w:rPr>
        <w:object w:dxaOrig="960" w:dyaOrig="260" w14:anchorId="77691118">
          <v:shape id="_x0000_i1689" type="#_x0000_t75" style="width:50.5pt;height:14.05pt" o:ole="">
            <v:imagedata r:id="rId1196" o:title=""/>
          </v:shape>
          <o:OLEObject Type="Embed" ProgID="Equation.3" ShapeID="_x0000_i1689" DrawAspect="Content" ObjectID="_1755942635" r:id="rId1197"/>
        </w:object>
      </w:r>
      <w:r w:rsidRPr="00F829B6">
        <w:t xml:space="preserve">, where </w:t>
      </w:r>
      <w:r w:rsidRPr="00F829B6">
        <w:rPr>
          <w:position w:val="-6"/>
        </w:rPr>
        <w:object w:dxaOrig="139" w:dyaOrig="240" w14:anchorId="14C1BE6E">
          <v:shape id="_x0000_i1690" type="#_x0000_t75" style="width:7.5pt;height:14.05pt" o:ole="">
            <v:imagedata r:id="rId266" o:title=""/>
          </v:shape>
          <o:OLEObject Type="Embed" ProgID="Equation.3" ShapeID="_x0000_i1690" DrawAspect="Content" ObjectID="_1755942636" r:id="rId1198"/>
        </w:object>
      </w:r>
      <w:r w:rsidRPr="00F829B6">
        <w:t xml:space="preserve"> is the CCE number. </w:t>
      </w:r>
    </w:p>
    <w:p w14:paraId="419FB2D8" w14:textId="77777777" w:rsidR="0035583A" w:rsidRPr="00F829B6" w:rsidRDefault="0035583A" w:rsidP="0074607E">
      <w:pPr>
        <w:widowControl w:val="0"/>
      </w:pPr>
      <w:r w:rsidRPr="00F829B6">
        <w:t>Multiple PDCCHs can be transmitted in a subframe.</w:t>
      </w:r>
    </w:p>
    <w:p w14:paraId="269CEC5A" w14:textId="77777777" w:rsidR="0035583A" w:rsidRPr="00F829B6" w:rsidRDefault="0035583A" w:rsidP="0074607E">
      <w:pPr>
        <w:pStyle w:val="TH"/>
        <w:keepNext w:val="0"/>
        <w:keepLines w:val="0"/>
        <w:widowControl w:val="0"/>
      </w:pPr>
      <w:r w:rsidRPr="00F829B6">
        <w:t>Table 6.8.1-1: Supported 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7"/>
        <w:gridCol w:w="1647"/>
        <w:gridCol w:w="3327"/>
        <w:gridCol w:w="2177"/>
      </w:tblGrid>
      <w:tr w:rsidR="0035583A" w:rsidRPr="00F829B6" w14:paraId="074AEB80" w14:textId="77777777" w:rsidTr="00A02649">
        <w:trPr>
          <w:cantSplit/>
          <w:jc w:val="center"/>
        </w:trPr>
        <w:tc>
          <w:tcPr>
            <w:tcW w:w="0" w:type="auto"/>
            <w:shd w:val="clear" w:color="auto" w:fill="E0E0E0"/>
            <w:vAlign w:val="center"/>
          </w:tcPr>
          <w:p w14:paraId="6D23F10A" w14:textId="77777777" w:rsidR="0035583A" w:rsidRPr="00F829B6" w:rsidRDefault="0035583A" w:rsidP="0074607E">
            <w:pPr>
              <w:pStyle w:val="TAH"/>
              <w:keepNext w:val="0"/>
              <w:keepLines w:val="0"/>
              <w:widowControl w:val="0"/>
            </w:pPr>
            <w:r w:rsidRPr="00F829B6">
              <w:t>PDCCH format</w:t>
            </w:r>
          </w:p>
        </w:tc>
        <w:tc>
          <w:tcPr>
            <w:tcW w:w="0" w:type="auto"/>
            <w:shd w:val="clear" w:color="auto" w:fill="E0E0E0"/>
            <w:vAlign w:val="center"/>
          </w:tcPr>
          <w:p w14:paraId="16E2FD41" w14:textId="77777777" w:rsidR="0035583A" w:rsidRPr="00F829B6" w:rsidRDefault="0035583A" w:rsidP="0074607E">
            <w:pPr>
              <w:pStyle w:val="TAH"/>
              <w:keepNext w:val="0"/>
              <w:keepLines w:val="0"/>
              <w:widowControl w:val="0"/>
            </w:pPr>
            <w:r w:rsidRPr="00F829B6">
              <w:t>Number of CCEs</w:t>
            </w:r>
          </w:p>
        </w:tc>
        <w:tc>
          <w:tcPr>
            <w:tcW w:w="0" w:type="auto"/>
            <w:shd w:val="clear" w:color="auto" w:fill="E0E0E0"/>
            <w:vAlign w:val="center"/>
          </w:tcPr>
          <w:p w14:paraId="1D1A5A64" w14:textId="77777777" w:rsidR="0035583A" w:rsidRPr="00F829B6" w:rsidRDefault="0035583A" w:rsidP="0074607E">
            <w:pPr>
              <w:pStyle w:val="TAH"/>
              <w:keepNext w:val="0"/>
              <w:keepLines w:val="0"/>
              <w:widowControl w:val="0"/>
            </w:pPr>
            <w:r w:rsidRPr="00F829B6">
              <w:t>Number of resource-element groups</w:t>
            </w:r>
          </w:p>
        </w:tc>
        <w:tc>
          <w:tcPr>
            <w:tcW w:w="0" w:type="auto"/>
            <w:shd w:val="clear" w:color="auto" w:fill="E0E0E0"/>
            <w:vAlign w:val="center"/>
          </w:tcPr>
          <w:p w14:paraId="170A7583" w14:textId="77777777" w:rsidR="0035583A" w:rsidRPr="00F829B6" w:rsidRDefault="0035583A" w:rsidP="0074607E">
            <w:pPr>
              <w:pStyle w:val="TAH"/>
              <w:keepNext w:val="0"/>
              <w:keepLines w:val="0"/>
              <w:widowControl w:val="0"/>
            </w:pPr>
            <w:r w:rsidRPr="00F829B6">
              <w:t>Number of PDCCH bits</w:t>
            </w:r>
          </w:p>
        </w:tc>
      </w:tr>
      <w:tr w:rsidR="0035583A" w:rsidRPr="00F829B6" w14:paraId="45A55DFC" w14:textId="77777777" w:rsidTr="00A02649">
        <w:trPr>
          <w:cantSplit/>
          <w:jc w:val="center"/>
        </w:trPr>
        <w:tc>
          <w:tcPr>
            <w:tcW w:w="0" w:type="auto"/>
            <w:shd w:val="clear" w:color="auto" w:fill="auto"/>
            <w:vAlign w:val="center"/>
          </w:tcPr>
          <w:p w14:paraId="603936D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DFA79F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5D254BEC"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7ADE851B" w14:textId="77777777" w:rsidR="0035583A" w:rsidRPr="00F829B6" w:rsidRDefault="0035583A" w:rsidP="0074607E">
            <w:pPr>
              <w:pStyle w:val="TAC"/>
              <w:keepNext w:val="0"/>
              <w:keepLines w:val="0"/>
              <w:widowControl w:val="0"/>
            </w:pPr>
            <w:r w:rsidRPr="00F829B6">
              <w:t>72</w:t>
            </w:r>
          </w:p>
        </w:tc>
      </w:tr>
      <w:tr w:rsidR="0035583A" w:rsidRPr="00F829B6" w14:paraId="4C897E59" w14:textId="77777777" w:rsidTr="00A02649">
        <w:trPr>
          <w:cantSplit/>
          <w:jc w:val="center"/>
        </w:trPr>
        <w:tc>
          <w:tcPr>
            <w:tcW w:w="0" w:type="auto"/>
            <w:shd w:val="clear" w:color="auto" w:fill="auto"/>
            <w:vAlign w:val="center"/>
          </w:tcPr>
          <w:p w14:paraId="74136C1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28262BCF"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5B6B7771" w14:textId="77777777" w:rsidR="0035583A" w:rsidRPr="00F829B6" w:rsidRDefault="0035583A" w:rsidP="0074607E">
            <w:pPr>
              <w:pStyle w:val="TAC"/>
              <w:keepNext w:val="0"/>
              <w:keepLines w:val="0"/>
              <w:widowControl w:val="0"/>
            </w:pPr>
            <w:r w:rsidRPr="00F829B6">
              <w:t>18</w:t>
            </w:r>
          </w:p>
        </w:tc>
        <w:tc>
          <w:tcPr>
            <w:tcW w:w="0" w:type="auto"/>
            <w:shd w:val="clear" w:color="auto" w:fill="auto"/>
            <w:vAlign w:val="center"/>
          </w:tcPr>
          <w:p w14:paraId="44D222AF" w14:textId="77777777" w:rsidR="0035583A" w:rsidRPr="00F829B6" w:rsidRDefault="0035583A" w:rsidP="0074607E">
            <w:pPr>
              <w:pStyle w:val="TAC"/>
              <w:keepNext w:val="0"/>
              <w:keepLines w:val="0"/>
              <w:widowControl w:val="0"/>
            </w:pPr>
            <w:r w:rsidRPr="00F829B6">
              <w:t>144</w:t>
            </w:r>
          </w:p>
        </w:tc>
      </w:tr>
      <w:tr w:rsidR="0035583A" w:rsidRPr="00F829B6" w14:paraId="5748E8BC" w14:textId="77777777" w:rsidTr="00A02649">
        <w:trPr>
          <w:cantSplit/>
          <w:jc w:val="center"/>
        </w:trPr>
        <w:tc>
          <w:tcPr>
            <w:tcW w:w="0" w:type="auto"/>
            <w:shd w:val="clear" w:color="auto" w:fill="auto"/>
            <w:vAlign w:val="center"/>
          </w:tcPr>
          <w:p w14:paraId="51C0EFF4"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71C23263"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4213FC7F" w14:textId="77777777" w:rsidR="0035583A" w:rsidRPr="00F829B6" w:rsidRDefault="0035583A" w:rsidP="0074607E">
            <w:pPr>
              <w:pStyle w:val="TAC"/>
              <w:keepNext w:val="0"/>
              <w:keepLines w:val="0"/>
              <w:widowControl w:val="0"/>
            </w:pPr>
            <w:r w:rsidRPr="00F829B6">
              <w:t>36</w:t>
            </w:r>
          </w:p>
        </w:tc>
        <w:tc>
          <w:tcPr>
            <w:tcW w:w="0" w:type="auto"/>
            <w:shd w:val="clear" w:color="auto" w:fill="auto"/>
            <w:vAlign w:val="center"/>
          </w:tcPr>
          <w:p w14:paraId="13CA69C8" w14:textId="77777777" w:rsidR="0035583A" w:rsidRPr="00F829B6" w:rsidRDefault="0035583A" w:rsidP="0074607E">
            <w:pPr>
              <w:pStyle w:val="TAC"/>
              <w:keepNext w:val="0"/>
              <w:keepLines w:val="0"/>
              <w:widowControl w:val="0"/>
            </w:pPr>
            <w:r w:rsidRPr="00F829B6">
              <w:t>288</w:t>
            </w:r>
          </w:p>
        </w:tc>
      </w:tr>
      <w:tr w:rsidR="0035583A" w:rsidRPr="00F829B6" w14:paraId="024ADD2A" w14:textId="77777777" w:rsidTr="00A02649">
        <w:trPr>
          <w:cantSplit/>
          <w:jc w:val="center"/>
        </w:trPr>
        <w:tc>
          <w:tcPr>
            <w:tcW w:w="0" w:type="auto"/>
            <w:shd w:val="clear" w:color="auto" w:fill="auto"/>
            <w:vAlign w:val="center"/>
          </w:tcPr>
          <w:p w14:paraId="23154E4A"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03692622" w14:textId="77777777" w:rsidR="0035583A" w:rsidRPr="00F829B6" w:rsidRDefault="0035583A" w:rsidP="0074607E">
            <w:pPr>
              <w:pStyle w:val="TAC"/>
              <w:keepNext w:val="0"/>
              <w:keepLines w:val="0"/>
              <w:widowControl w:val="0"/>
            </w:pPr>
            <w:r w:rsidRPr="00F829B6">
              <w:t>8</w:t>
            </w:r>
          </w:p>
        </w:tc>
        <w:tc>
          <w:tcPr>
            <w:tcW w:w="0" w:type="auto"/>
            <w:shd w:val="clear" w:color="auto" w:fill="auto"/>
            <w:vAlign w:val="center"/>
          </w:tcPr>
          <w:p w14:paraId="73E89122" w14:textId="77777777" w:rsidR="0035583A" w:rsidRPr="00F829B6" w:rsidRDefault="0035583A" w:rsidP="0074607E">
            <w:pPr>
              <w:pStyle w:val="TAC"/>
              <w:keepNext w:val="0"/>
              <w:keepLines w:val="0"/>
              <w:widowControl w:val="0"/>
            </w:pPr>
            <w:r w:rsidRPr="00F829B6">
              <w:t>72</w:t>
            </w:r>
          </w:p>
        </w:tc>
        <w:tc>
          <w:tcPr>
            <w:tcW w:w="0" w:type="auto"/>
            <w:shd w:val="clear" w:color="auto" w:fill="auto"/>
            <w:vAlign w:val="center"/>
          </w:tcPr>
          <w:p w14:paraId="3C14BAB1" w14:textId="77777777" w:rsidR="0035583A" w:rsidRPr="00F829B6" w:rsidRDefault="0035583A" w:rsidP="0074607E">
            <w:pPr>
              <w:pStyle w:val="TAC"/>
              <w:keepNext w:val="0"/>
              <w:keepLines w:val="0"/>
              <w:widowControl w:val="0"/>
            </w:pPr>
            <w:r w:rsidRPr="00F829B6">
              <w:t>576</w:t>
            </w:r>
          </w:p>
        </w:tc>
      </w:tr>
      <w:tr w:rsidR="00D821CD" w:rsidRPr="00F829B6" w14:paraId="3FD67DC7" w14:textId="77777777" w:rsidTr="00D821C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1344F7" w14:textId="77777777" w:rsidR="00D821CD" w:rsidRPr="00F829B6" w:rsidRDefault="00D821CD" w:rsidP="00D821CD">
            <w:pPr>
              <w:pStyle w:val="TAC"/>
              <w:keepNext w:val="0"/>
              <w:keepLines w:val="0"/>
              <w:widowControl w:val="0"/>
            </w:pPr>
            <w: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496DC2" w14:textId="77777777" w:rsidR="00D821CD" w:rsidRPr="00F829B6" w:rsidRDefault="00D821CD" w:rsidP="00D821CD">
            <w:pPr>
              <w:pStyle w:val="TAC"/>
              <w:keepNext w:val="0"/>
              <w:keepLines w:val="0"/>
              <w:widowControl w:val="0"/>
            </w:pPr>
            <w:r>
              <w:t>16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7047486" w14:textId="77777777" w:rsidR="00D821CD" w:rsidRPr="00F829B6" w:rsidRDefault="00D821CD" w:rsidP="00D821CD">
            <w:pPr>
              <w:pStyle w:val="TAC"/>
              <w:keepNext w:val="0"/>
              <w:keepLines w:val="0"/>
              <w:widowControl w:val="0"/>
            </w:pPr>
            <w:r>
              <w:t>144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F7070F" w14:textId="77777777" w:rsidR="00D821CD" w:rsidRPr="00F829B6" w:rsidRDefault="00D821CD" w:rsidP="00D821CD">
            <w:pPr>
              <w:pStyle w:val="TAC"/>
              <w:keepNext w:val="0"/>
              <w:keepLines w:val="0"/>
              <w:widowControl w:val="0"/>
            </w:pPr>
            <w:r>
              <w:t>1152</w:t>
            </w:r>
          </w:p>
        </w:tc>
      </w:tr>
    </w:tbl>
    <w:p w14:paraId="22A3FF08" w14:textId="77777777" w:rsidR="0035583A" w:rsidRPr="00F829B6" w:rsidRDefault="0035583A" w:rsidP="0074607E">
      <w:pPr>
        <w:widowControl w:val="0"/>
      </w:pPr>
    </w:p>
    <w:p w14:paraId="087B912E" w14:textId="77777777" w:rsidR="0035583A" w:rsidRPr="00F829B6" w:rsidRDefault="0035583A" w:rsidP="0074607E">
      <w:pPr>
        <w:pStyle w:val="Heading3"/>
        <w:keepNext w:val="0"/>
        <w:keepLines w:val="0"/>
        <w:widowControl w:val="0"/>
      </w:pPr>
      <w:bookmarkStart w:id="74" w:name="_Toc454818046"/>
      <w:r w:rsidRPr="00F829B6">
        <w:t>6.8.2</w:t>
      </w:r>
      <w:r w:rsidRPr="00F829B6">
        <w:tab/>
        <w:t>PDCCH multiplexing and scrambling</w:t>
      </w:r>
      <w:bookmarkEnd w:id="74"/>
    </w:p>
    <w:p w14:paraId="077D38D4" w14:textId="77777777" w:rsidR="0035583A" w:rsidRPr="00F829B6" w:rsidRDefault="0035583A" w:rsidP="0074607E">
      <w:pPr>
        <w:widowControl w:val="0"/>
      </w:pPr>
      <w:r w:rsidRPr="00F829B6">
        <w:lastRenderedPageBreak/>
        <w:t xml:space="preserve">The block of bits </w:t>
      </w:r>
      <w:r w:rsidRPr="00F829B6">
        <w:rPr>
          <w:position w:val="-12"/>
        </w:rPr>
        <w:object w:dxaOrig="1900" w:dyaOrig="360" w14:anchorId="67B34D69">
          <v:shape id="_x0000_i1691" type="#_x0000_t75" style="width:93.5pt;height:21.5pt" o:ole="">
            <v:imagedata r:id="rId1199" o:title=""/>
          </v:shape>
          <o:OLEObject Type="Embed" ProgID="Equation.3" ShapeID="_x0000_i1691" DrawAspect="Content" ObjectID="_1755942637" r:id="rId1200"/>
        </w:object>
      </w:r>
      <w:r w:rsidRPr="00F829B6">
        <w:t xml:space="preserve"> on each of the control channels to be transmitted in a subframe, where </w:t>
      </w:r>
      <w:r w:rsidRPr="00F829B6">
        <w:rPr>
          <w:position w:val="-12"/>
        </w:rPr>
        <w:object w:dxaOrig="440" w:dyaOrig="360" w14:anchorId="64ADB1F9">
          <v:shape id="_x0000_i1692" type="#_x0000_t75" style="width:21.5pt;height:21.5pt" o:ole="">
            <v:imagedata r:id="rId1201" o:title=""/>
          </v:shape>
          <o:OLEObject Type="Embed" ProgID="Equation.3" ShapeID="_x0000_i1692" DrawAspect="Content" ObjectID="_1755942638" r:id="rId1202"/>
        </w:object>
      </w:r>
      <w:r w:rsidRPr="00F829B6">
        <w:t xml:space="preserve"> is the number of bits in one subframe to be transmitted on physical downlink control channel number </w:t>
      </w:r>
      <w:r w:rsidRPr="00F829B6">
        <w:rPr>
          <w:position w:val="-6"/>
        </w:rPr>
        <w:object w:dxaOrig="139" w:dyaOrig="240" w14:anchorId="76918ED2">
          <v:shape id="_x0000_i1693" type="#_x0000_t75" style="width:7.5pt;height:14.05pt" o:ole="">
            <v:imagedata r:id="rId1203" o:title=""/>
          </v:shape>
          <o:OLEObject Type="Embed" ProgID="Equation.3" ShapeID="_x0000_i1693" DrawAspect="Content" ObjectID="_1755942639" r:id="rId1204"/>
        </w:object>
      </w:r>
      <w:r w:rsidRPr="00F829B6">
        <w:t xml:space="preserve">, shall be multiplexed, resulting in a block of bits </w:t>
      </w:r>
      <w:r w:rsidRPr="00F829B6">
        <w:rPr>
          <w:position w:val="-12"/>
        </w:rPr>
        <w:object w:dxaOrig="7540" w:dyaOrig="380" w14:anchorId="492107AC">
          <v:shape id="_x0000_i1694" type="#_x0000_t75" style="width:374.95pt;height:21.5pt" o:ole="">
            <v:imagedata r:id="rId1205" o:title=""/>
          </v:shape>
          <o:OLEObject Type="Embed" ProgID="Equation.3" ShapeID="_x0000_i1694" DrawAspect="Content" ObjectID="_1755942640" r:id="rId1206"/>
        </w:object>
      </w:r>
      <w:r w:rsidRPr="00F829B6">
        <w:t xml:space="preserve">, where </w:t>
      </w:r>
      <w:r w:rsidRPr="00F829B6">
        <w:rPr>
          <w:position w:val="-10"/>
        </w:rPr>
        <w:object w:dxaOrig="660" w:dyaOrig="300" w14:anchorId="13303538">
          <v:shape id="_x0000_i1695" type="#_x0000_t75" style="width:36.45pt;height:14.05pt" o:ole="">
            <v:imagedata r:id="rId1207" o:title=""/>
          </v:shape>
          <o:OLEObject Type="Embed" ProgID="Equation.3" ShapeID="_x0000_i1695" DrawAspect="Content" ObjectID="_1755942641" r:id="rId1208"/>
        </w:object>
      </w:r>
      <w:r w:rsidRPr="00F829B6">
        <w:t xml:space="preserve"> is the number of PDCCHs transmitted in the subframe. </w:t>
      </w:r>
    </w:p>
    <w:p w14:paraId="69F9C972" w14:textId="77777777" w:rsidR="0035583A" w:rsidRPr="00F829B6" w:rsidRDefault="0035583A" w:rsidP="0074607E">
      <w:pPr>
        <w:widowControl w:val="0"/>
      </w:pPr>
      <w:r w:rsidRPr="00F829B6">
        <w:t xml:space="preserve">The block of bits </w:t>
      </w:r>
      <w:r w:rsidRPr="00F829B6">
        <w:rPr>
          <w:position w:val="-12"/>
        </w:rPr>
        <w:object w:dxaOrig="7540" w:dyaOrig="380" w14:anchorId="3B764FC1">
          <v:shape id="_x0000_i1696" type="#_x0000_t75" style="width:374.95pt;height:21.5pt" o:ole="">
            <v:imagedata r:id="rId1205" o:title=""/>
          </v:shape>
          <o:OLEObject Type="Embed" ProgID="Equation.3" ShapeID="_x0000_i1696" DrawAspect="Content" ObjectID="_1755942642" r:id="rId1209"/>
        </w:object>
      </w:r>
      <w:r w:rsidRPr="00F829B6">
        <w:t xml:space="preserve"> shall be scrambled with a cell-specific sequence prior to modulation, resulting in a block of scrambled bits </w:t>
      </w:r>
      <w:r w:rsidRPr="00F829B6">
        <w:rPr>
          <w:position w:val="-10"/>
        </w:rPr>
        <w:object w:dxaOrig="1600" w:dyaOrig="340" w14:anchorId="44DE719C">
          <v:shape id="_x0000_i1697" type="#_x0000_t75" style="width:79.5pt;height:14.05pt" o:ole="">
            <v:imagedata r:id="rId1210" o:title=""/>
          </v:shape>
          <o:OLEObject Type="Embed" ProgID="Equation.3" ShapeID="_x0000_i1697" DrawAspect="Content" ObjectID="_1755942643" r:id="rId1211"/>
        </w:object>
      </w:r>
      <w:r w:rsidRPr="00F829B6">
        <w:t>according to</w:t>
      </w:r>
    </w:p>
    <w:p w14:paraId="2EB20F9A" w14:textId="77777777" w:rsidR="0035583A" w:rsidRPr="00F829B6" w:rsidRDefault="0035583A" w:rsidP="0074607E">
      <w:pPr>
        <w:pStyle w:val="EQ"/>
        <w:keepLines w:val="0"/>
        <w:widowControl w:val="0"/>
        <w:jc w:val="center"/>
      </w:pPr>
      <w:r w:rsidRPr="00F829B6">
        <w:rPr>
          <w:position w:val="-10"/>
        </w:rPr>
        <w:object w:dxaOrig="2000" w:dyaOrig="340" w14:anchorId="24B946FD">
          <v:shape id="_x0000_i1698" type="#_x0000_t75" style="width:100.05pt;height:14.05pt" o:ole="">
            <v:imagedata r:id="rId1212" o:title=""/>
          </v:shape>
          <o:OLEObject Type="Embed" ProgID="Equation.3" ShapeID="_x0000_i1698" DrawAspect="Content" ObjectID="_1755942644" r:id="rId1213"/>
        </w:object>
      </w:r>
    </w:p>
    <w:p w14:paraId="000D6416" w14:textId="77777777" w:rsidR="0035583A" w:rsidRPr="00F829B6" w:rsidRDefault="0035583A" w:rsidP="0074607E">
      <w:pPr>
        <w:widowControl w:val="0"/>
      </w:pPr>
      <w:r w:rsidRPr="00F829B6">
        <w:t xml:space="preserve">where the scrambling sequence </w:t>
      </w:r>
      <w:r w:rsidRPr="00F829B6">
        <w:rPr>
          <w:position w:val="-10"/>
        </w:rPr>
        <w:object w:dxaOrig="360" w:dyaOrig="300" w14:anchorId="72E51F2A">
          <v:shape id="_x0000_i1699" type="#_x0000_t75" style="width:21.5pt;height:14.05pt" o:ole="">
            <v:imagedata r:id="rId1057" o:title=""/>
          </v:shape>
          <o:OLEObject Type="Embed" ProgID="Equation.3" ShapeID="_x0000_i1699" DrawAspect="Content" ObjectID="_1755942645" r:id="rId1214"/>
        </w:object>
      </w:r>
      <w:r w:rsidRPr="00F829B6">
        <w:t xml:space="preserve"> is given by clause 7.2. The scrambling sequence generator shall be initialised with </w:t>
      </w:r>
      <w:r w:rsidRPr="00F829B6">
        <w:rPr>
          <w:position w:val="-10"/>
        </w:rPr>
        <w:object w:dxaOrig="1860" w:dyaOrig="340" w14:anchorId="5AE9847E">
          <v:shape id="_x0000_i1700" type="#_x0000_t75" style="width:93.5pt;height:14.05pt" o:ole="">
            <v:imagedata r:id="rId1215" o:title=""/>
          </v:shape>
          <o:OLEObject Type="Embed" ProgID="Equation.3" ShapeID="_x0000_i1700" DrawAspect="Content" ObjectID="_1755942646" r:id="rId1216"/>
        </w:object>
      </w:r>
      <w:r w:rsidRPr="00F829B6">
        <w:t xml:space="preserve"> at the start of each subframe.</w:t>
      </w:r>
    </w:p>
    <w:p w14:paraId="1CC54B01" w14:textId="77777777" w:rsidR="0035583A" w:rsidRPr="00F829B6" w:rsidRDefault="0035583A" w:rsidP="0074607E">
      <w:pPr>
        <w:widowControl w:val="0"/>
      </w:pPr>
      <w:bookmarkStart w:id="75" w:name="OLE_LINK48"/>
      <w:r w:rsidRPr="00F829B6">
        <w:t xml:space="preserve">CCE number </w:t>
      </w:r>
      <w:r w:rsidRPr="00F829B6">
        <w:rPr>
          <w:position w:val="-6"/>
        </w:rPr>
        <w:object w:dxaOrig="180" w:dyaOrig="200" w14:anchorId="4B8CC7E4">
          <v:shape id="_x0000_i1701" type="#_x0000_t75" style="width:7.5pt;height:7.5pt" o:ole="">
            <v:imagedata r:id="rId1194" o:title=""/>
          </v:shape>
          <o:OLEObject Type="Embed" ProgID="Equation.3" ShapeID="_x0000_i1701" DrawAspect="Content" ObjectID="_1755942647" r:id="rId1217"/>
        </w:object>
      </w:r>
      <w:r w:rsidRPr="00F829B6">
        <w:t xml:space="preserve"> corresponds to bits </w:t>
      </w:r>
      <w:r w:rsidRPr="00F829B6">
        <w:rPr>
          <w:position w:val="-10"/>
        </w:rPr>
        <w:object w:dxaOrig="2640" w:dyaOrig="300" w14:anchorId="72DD41CD">
          <v:shape id="_x0000_i1702" type="#_x0000_t75" style="width:129.95pt;height:14.05pt" o:ole="">
            <v:imagedata r:id="rId1218" o:title=""/>
          </v:shape>
          <o:OLEObject Type="Embed" ProgID="Equation.3" ShapeID="_x0000_i1702" DrawAspect="Content" ObjectID="_1755942648" r:id="rId1219"/>
        </w:object>
      </w:r>
      <w:r w:rsidRPr="00F829B6">
        <w:t xml:space="preserve">. If necessary, &lt;NIL&gt; elements shall be inserted in the block of bits prior to scrambling to ensure that the PDCCHs starts at the CCE positions as described in 3GPP TS 36.213 [4] and to ensure that the length </w:t>
      </w:r>
      <w:r w:rsidRPr="00F829B6">
        <w:rPr>
          <w:position w:val="-16"/>
        </w:rPr>
        <w:object w:dxaOrig="2659" w:dyaOrig="460" w14:anchorId="2D325CB8">
          <v:shape id="_x0000_i1703" type="#_x0000_t75" style="width:129.95pt;height:21.5pt" o:ole="">
            <v:imagedata r:id="rId1220" o:title=""/>
          </v:shape>
          <o:OLEObject Type="Embed" ProgID="Equation.3" ShapeID="_x0000_i1703" DrawAspect="Content" ObjectID="_1755942649" r:id="rId1221"/>
        </w:object>
      </w:r>
      <w:r w:rsidRPr="00F829B6">
        <w:t xml:space="preserve"> of the scrambled block of bits matches the amount of resource-element group</w:t>
      </w:r>
      <w:r w:rsidRPr="00F829B6">
        <w:rPr>
          <w:rFonts w:hint="eastAsia"/>
          <w:lang w:eastAsia="ko-KR"/>
        </w:rPr>
        <w:t>s</w:t>
      </w:r>
      <w:r w:rsidRPr="00F829B6">
        <w:t xml:space="preserve"> not assigned to PCFICH or PHICH.</w:t>
      </w:r>
    </w:p>
    <w:p w14:paraId="57DB22E1" w14:textId="77777777" w:rsidR="0035583A" w:rsidRPr="00F829B6" w:rsidRDefault="0035583A" w:rsidP="0074607E">
      <w:pPr>
        <w:pStyle w:val="Heading3"/>
        <w:keepNext w:val="0"/>
        <w:keepLines w:val="0"/>
        <w:widowControl w:val="0"/>
      </w:pPr>
      <w:bookmarkStart w:id="76" w:name="_Toc454818047"/>
      <w:bookmarkEnd w:id="75"/>
      <w:r w:rsidRPr="00F829B6">
        <w:t>6.8.3</w:t>
      </w:r>
      <w:r w:rsidRPr="00F829B6">
        <w:tab/>
        <w:t>Modulation</w:t>
      </w:r>
      <w:bookmarkEnd w:id="76"/>
    </w:p>
    <w:p w14:paraId="0CD5FE17" w14:textId="77777777" w:rsidR="0035583A" w:rsidRPr="00F829B6" w:rsidRDefault="0035583A" w:rsidP="0074607E">
      <w:pPr>
        <w:widowControl w:val="0"/>
      </w:pPr>
      <w:r w:rsidRPr="00F829B6">
        <w:t>The block of scrambled bits</w:t>
      </w:r>
      <w:r w:rsidRPr="00F829B6">
        <w:rPr>
          <w:position w:val="-10"/>
        </w:rPr>
        <w:object w:dxaOrig="1600" w:dyaOrig="340" w14:anchorId="001BD371">
          <v:shape id="_x0000_i1704" type="#_x0000_t75" style="width:79.5pt;height:14.05pt" o:ole="">
            <v:imagedata r:id="rId1210" o:title=""/>
          </v:shape>
          <o:OLEObject Type="Embed" ProgID="Equation.3" ShapeID="_x0000_i1704" DrawAspect="Content" ObjectID="_1755942650" r:id="rId1222"/>
        </w:object>
      </w:r>
      <w:r w:rsidRPr="00F829B6">
        <w:t xml:space="preserve"> shall be modulated as described in clause 7.1, resulting in a block of complex-valued modulation symbols</w:t>
      </w:r>
      <w:r w:rsidRPr="00F829B6">
        <w:rPr>
          <w:position w:val="-14"/>
        </w:rPr>
        <w:object w:dxaOrig="1719" w:dyaOrig="340" w14:anchorId="468B4C4C">
          <v:shape id="_x0000_i1705" type="#_x0000_t75" style="width:86.05pt;height:14.05pt" o:ole="">
            <v:imagedata r:id="rId1069" o:title=""/>
          </v:shape>
          <o:OLEObject Type="Embed" ProgID="Equation.3" ShapeID="_x0000_i1705" DrawAspect="Content" ObjectID="_1755942651" r:id="rId1223"/>
        </w:object>
      </w:r>
      <w:r w:rsidRPr="00F829B6">
        <w:t>. Table 6.8.3-1 specifies the modulation mappings applicable for the physical downlink control channel.</w:t>
      </w:r>
    </w:p>
    <w:p w14:paraId="08815E7F" w14:textId="77777777" w:rsidR="0035583A" w:rsidRPr="00F829B6" w:rsidRDefault="0035583A" w:rsidP="0074607E">
      <w:pPr>
        <w:pStyle w:val="TH"/>
        <w:keepNext w:val="0"/>
        <w:keepLines w:val="0"/>
        <w:widowControl w:val="0"/>
      </w:pPr>
      <w:r w:rsidRPr="00F829B6">
        <w:t>Table 6.8.3-1: PDCCH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2E71FAAB" w14:textId="77777777" w:rsidTr="00A02649">
        <w:trPr>
          <w:jc w:val="center"/>
        </w:trPr>
        <w:tc>
          <w:tcPr>
            <w:tcW w:w="0" w:type="auto"/>
            <w:shd w:val="clear" w:color="auto" w:fill="E0E0E0"/>
            <w:vAlign w:val="center"/>
          </w:tcPr>
          <w:p w14:paraId="6612F312" w14:textId="77777777" w:rsidR="0035583A" w:rsidRPr="00F829B6" w:rsidRDefault="0035583A" w:rsidP="0074607E">
            <w:pPr>
              <w:pStyle w:val="TAH"/>
              <w:keepNext w:val="0"/>
              <w:keepLines w:val="0"/>
              <w:widowControl w:val="0"/>
              <w:jc w:val="left"/>
            </w:pPr>
            <w:r w:rsidRPr="00F829B6">
              <w:t>Physical channel</w:t>
            </w:r>
          </w:p>
        </w:tc>
        <w:tc>
          <w:tcPr>
            <w:tcW w:w="0" w:type="auto"/>
            <w:shd w:val="clear" w:color="auto" w:fill="E0E0E0"/>
            <w:vAlign w:val="center"/>
          </w:tcPr>
          <w:p w14:paraId="0003D794" w14:textId="77777777" w:rsidR="0035583A" w:rsidRPr="00F829B6" w:rsidRDefault="0035583A" w:rsidP="0074607E">
            <w:pPr>
              <w:pStyle w:val="TAH"/>
              <w:keepNext w:val="0"/>
              <w:keepLines w:val="0"/>
              <w:widowControl w:val="0"/>
              <w:jc w:val="left"/>
            </w:pPr>
            <w:r w:rsidRPr="00F829B6">
              <w:t>Modulation schemes</w:t>
            </w:r>
          </w:p>
        </w:tc>
      </w:tr>
      <w:tr w:rsidR="0035583A" w:rsidRPr="00F829B6" w14:paraId="57615CBB" w14:textId="77777777" w:rsidTr="00A02649">
        <w:trPr>
          <w:jc w:val="center"/>
        </w:trPr>
        <w:tc>
          <w:tcPr>
            <w:tcW w:w="0" w:type="auto"/>
            <w:shd w:val="clear" w:color="auto" w:fill="auto"/>
            <w:vAlign w:val="center"/>
          </w:tcPr>
          <w:p w14:paraId="65AA4AE9" w14:textId="77777777" w:rsidR="0035583A" w:rsidRPr="00F829B6" w:rsidRDefault="0035583A" w:rsidP="0074607E">
            <w:pPr>
              <w:pStyle w:val="TAL"/>
              <w:keepNext w:val="0"/>
              <w:keepLines w:val="0"/>
              <w:widowControl w:val="0"/>
            </w:pPr>
            <w:r w:rsidRPr="00F829B6">
              <w:t>PDCCH</w:t>
            </w:r>
          </w:p>
        </w:tc>
        <w:tc>
          <w:tcPr>
            <w:tcW w:w="0" w:type="auto"/>
            <w:shd w:val="clear" w:color="auto" w:fill="auto"/>
            <w:vAlign w:val="center"/>
          </w:tcPr>
          <w:p w14:paraId="5108BDAC" w14:textId="77777777" w:rsidR="0035583A" w:rsidRPr="00F829B6" w:rsidRDefault="0035583A" w:rsidP="0074607E">
            <w:pPr>
              <w:pStyle w:val="TAL"/>
              <w:keepNext w:val="0"/>
              <w:keepLines w:val="0"/>
              <w:widowControl w:val="0"/>
            </w:pPr>
            <w:r w:rsidRPr="00F829B6">
              <w:t>QPSK</w:t>
            </w:r>
          </w:p>
        </w:tc>
      </w:tr>
    </w:tbl>
    <w:p w14:paraId="4D2F4554" w14:textId="77777777" w:rsidR="0035583A" w:rsidRPr="00F829B6" w:rsidRDefault="0035583A" w:rsidP="0074607E">
      <w:pPr>
        <w:widowControl w:val="0"/>
      </w:pPr>
    </w:p>
    <w:p w14:paraId="298387BA" w14:textId="77777777" w:rsidR="0035583A" w:rsidRPr="00F829B6" w:rsidRDefault="0035583A" w:rsidP="0074607E">
      <w:pPr>
        <w:pStyle w:val="Heading3"/>
        <w:keepNext w:val="0"/>
        <w:keepLines w:val="0"/>
        <w:widowControl w:val="0"/>
      </w:pPr>
      <w:bookmarkStart w:id="77" w:name="_Toc454818048"/>
      <w:r w:rsidRPr="00F829B6">
        <w:t>6.8.4</w:t>
      </w:r>
      <w:r w:rsidRPr="00F829B6">
        <w:tab/>
        <w:t>Layer mapping and precoding</w:t>
      </w:r>
      <w:bookmarkEnd w:id="77"/>
    </w:p>
    <w:p w14:paraId="35FAA6BD" w14:textId="77777777" w:rsidR="0035583A" w:rsidRPr="00F829B6" w:rsidRDefault="0035583A" w:rsidP="0074607E">
      <w:pPr>
        <w:widowControl w:val="0"/>
      </w:pPr>
      <w:r w:rsidRPr="00F829B6">
        <w:t xml:space="preserve">The block of modulation symbols </w:t>
      </w:r>
      <w:r w:rsidRPr="00F829B6">
        <w:rPr>
          <w:position w:val="-14"/>
        </w:rPr>
        <w:object w:dxaOrig="1719" w:dyaOrig="340" w14:anchorId="68FAECEE">
          <v:shape id="_x0000_i1706" type="#_x0000_t75" style="width:86.05pt;height:14.05pt" o:ole="">
            <v:imagedata r:id="rId1069" o:title=""/>
          </v:shape>
          <o:OLEObject Type="Embed" ProgID="Equation.3" ShapeID="_x0000_i1706" DrawAspect="Content" ObjectID="_1755942652" r:id="rId1224"/>
        </w:object>
      </w:r>
      <w:r w:rsidRPr="00F829B6">
        <w:t xml:space="preserve"> shall be mapped to layers according to one of clauses 6.3.3.1 or 6.3.3.3</w:t>
      </w:r>
      <w:r w:rsidR="00B80263" w:rsidRPr="00F829B6">
        <w:t xml:space="preserve"> </w:t>
      </w:r>
      <w:r w:rsidRPr="00F829B6">
        <w:t xml:space="preserve">with </w:t>
      </w:r>
      <w:r w:rsidRPr="00F829B6">
        <w:rPr>
          <w:position w:val="-14"/>
        </w:rPr>
        <w:object w:dxaOrig="1300" w:dyaOrig="380" w14:anchorId="7D604F35">
          <v:shape id="_x0000_i1707" type="#_x0000_t75" style="width:64.5pt;height:21.5pt" o:ole="">
            <v:imagedata r:id="rId1072" o:title=""/>
          </v:shape>
          <o:OLEObject Type="Embed" ProgID="Equation.3" ShapeID="_x0000_i1707" DrawAspect="Content" ObjectID="_1755942653" r:id="rId1225"/>
        </w:object>
      </w:r>
      <w:r w:rsidRPr="00F829B6">
        <w:t xml:space="preserve"> and precoded according to one of clauses 6.3.4.1 or 6.3.4.3, resulting in a block of vectors </w:t>
      </w:r>
      <w:r w:rsidRPr="00F829B6">
        <w:rPr>
          <w:position w:val="-10"/>
        </w:rPr>
        <w:object w:dxaOrig="2480" w:dyaOrig="400" w14:anchorId="72CBA1E8">
          <v:shape id="_x0000_i1708" type="#_x0000_t75" style="width:122.5pt;height:21.5pt" o:ole="">
            <v:imagedata r:id="rId1074" o:title=""/>
          </v:shape>
          <o:OLEObject Type="Embed" ProgID="Equation.3" ShapeID="_x0000_i1708" DrawAspect="Content" ObjectID="_1755942654" r:id="rId1226"/>
        </w:object>
      </w:r>
      <w:r w:rsidRPr="00F829B6">
        <w:t xml:space="preserve">, </w:t>
      </w:r>
      <w:r w:rsidRPr="00F829B6">
        <w:rPr>
          <w:position w:val="-14"/>
        </w:rPr>
        <w:object w:dxaOrig="1460" w:dyaOrig="340" w14:anchorId="090F32A7">
          <v:shape id="_x0000_i1709" type="#_x0000_t75" style="width:1in;height:14.05pt" o:ole="">
            <v:imagedata r:id="rId1227" o:title=""/>
          </v:shape>
          <o:OLEObject Type="Embed" ProgID="Equation.3" ShapeID="_x0000_i1709" DrawAspect="Content" ObjectID="_1755942655" r:id="rId1228"/>
        </w:object>
      </w:r>
      <w:r w:rsidRPr="00F829B6">
        <w:t xml:space="preserve"> to be mapped onto resources on the antenna ports used for transmission, where </w:t>
      </w:r>
      <w:r w:rsidRPr="00F829B6">
        <w:rPr>
          <w:position w:val="-10"/>
        </w:rPr>
        <w:object w:dxaOrig="639" w:dyaOrig="340" w14:anchorId="2716DD67">
          <v:shape id="_x0000_i1710" type="#_x0000_t75" style="width:36.45pt;height:14.05pt" o:ole="">
            <v:imagedata r:id="rId494" o:title=""/>
          </v:shape>
          <o:OLEObject Type="Embed" ProgID="Equation.3" ShapeID="_x0000_i1710" DrawAspect="Content" ObjectID="_1755942656" r:id="rId1229"/>
        </w:object>
      </w:r>
      <w:r w:rsidRPr="00F829B6">
        <w:t xml:space="preserve"> represents the signal for antenna port </w:t>
      </w:r>
      <w:r w:rsidRPr="00F829B6">
        <w:rPr>
          <w:position w:val="-10"/>
        </w:rPr>
        <w:object w:dxaOrig="200" w:dyaOrig="240" w14:anchorId="33387CC1">
          <v:shape id="_x0000_i1711" type="#_x0000_t75" style="width:7.5pt;height:14.05pt" o:ole="">
            <v:imagedata r:id="rId81" o:title=""/>
          </v:shape>
          <o:OLEObject Type="Embed" ProgID="Equation.3" ShapeID="_x0000_i1711" DrawAspect="Content" ObjectID="_1755942657" r:id="rId1230"/>
        </w:object>
      </w:r>
      <w:r w:rsidRPr="00F829B6">
        <w:t>. The PDCCH shall be transmitted on the same set of antenna ports as the PBCH.</w:t>
      </w:r>
    </w:p>
    <w:p w14:paraId="6BDB7507" w14:textId="77777777" w:rsidR="0035583A" w:rsidRPr="00F829B6" w:rsidRDefault="0035583A" w:rsidP="0074607E">
      <w:pPr>
        <w:pStyle w:val="Heading3"/>
        <w:keepNext w:val="0"/>
        <w:keepLines w:val="0"/>
        <w:widowControl w:val="0"/>
      </w:pPr>
      <w:bookmarkStart w:id="78" w:name="_Toc454818049"/>
      <w:r w:rsidRPr="00F829B6">
        <w:t>6.8.5</w:t>
      </w:r>
      <w:r w:rsidRPr="00F829B6">
        <w:tab/>
        <w:t>Mapping to resource elements</w:t>
      </w:r>
      <w:bookmarkEnd w:id="78"/>
    </w:p>
    <w:p w14:paraId="5D257B9C" w14:textId="77777777" w:rsidR="0035583A" w:rsidRPr="00F829B6" w:rsidRDefault="0035583A" w:rsidP="0074607E">
      <w:pPr>
        <w:widowControl w:val="0"/>
      </w:pPr>
      <w:r w:rsidRPr="00F829B6">
        <w:t xml:space="preserve">The mapping to resource elements is defined by operations on quadruplets of complex-valued symbols. Let </w:t>
      </w:r>
      <w:r w:rsidRPr="00F829B6">
        <w:rPr>
          <w:position w:val="-16"/>
        </w:rPr>
        <w:object w:dxaOrig="4560" w:dyaOrig="420" w14:anchorId="1916C4C5">
          <v:shape id="_x0000_i1712" type="#_x0000_t75" style="width:230.05pt;height:21.5pt" o:ole="">
            <v:imagedata r:id="rId1174" o:title=""/>
          </v:shape>
          <o:OLEObject Type="Embed" ProgID="Equation.3" ShapeID="_x0000_i1712" DrawAspect="Content" ObjectID="_1755942658" r:id="rId1231"/>
        </w:object>
      </w:r>
      <w:r w:rsidRPr="00F829B6">
        <w:t xml:space="preserve"> denote symbol quadruplet </w:t>
      </w:r>
      <w:r w:rsidRPr="00F829B6">
        <w:rPr>
          <w:position w:val="-6"/>
        </w:rPr>
        <w:object w:dxaOrig="139" w:dyaOrig="240" w14:anchorId="19876614">
          <v:shape id="_x0000_i1713" type="#_x0000_t75" style="width:7.5pt;height:14.05pt" o:ole="">
            <v:imagedata r:id="rId266" o:title=""/>
          </v:shape>
          <o:OLEObject Type="Embed" ProgID="Equation.3" ShapeID="_x0000_i1713" DrawAspect="Content" ObjectID="_1755942659" r:id="rId1232"/>
        </w:object>
      </w:r>
      <w:r w:rsidRPr="00F829B6">
        <w:t xml:space="preserve"> for antenna port</w:t>
      </w:r>
      <w:r w:rsidRPr="00F829B6">
        <w:rPr>
          <w:position w:val="-10"/>
        </w:rPr>
        <w:object w:dxaOrig="200" w:dyaOrig="240" w14:anchorId="7A63BCB1">
          <v:shape id="_x0000_i1714" type="#_x0000_t75" style="width:7.5pt;height:14.05pt" o:ole="">
            <v:imagedata r:id="rId1177" o:title=""/>
          </v:shape>
          <o:OLEObject Type="Embed" ProgID="Equation.3" ShapeID="_x0000_i1714" DrawAspect="Content" ObjectID="_1755942660" r:id="rId1233"/>
        </w:object>
      </w:r>
      <w:r w:rsidRPr="00F829B6">
        <w:t xml:space="preserve">. </w:t>
      </w:r>
    </w:p>
    <w:p w14:paraId="0204096F" w14:textId="77777777" w:rsidR="0035583A" w:rsidRPr="00F829B6" w:rsidRDefault="0035583A" w:rsidP="0074607E">
      <w:pPr>
        <w:widowControl w:val="0"/>
      </w:pPr>
      <w:r w:rsidRPr="00F829B6">
        <w:t>The block of quadruplets</w:t>
      </w:r>
      <w:r w:rsidRPr="00F829B6">
        <w:rPr>
          <w:position w:val="-14"/>
        </w:rPr>
        <w:object w:dxaOrig="2120" w:dyaOrig="380" w14:anchorId="5F4AD1AD">
          <v:shape id="_x0000_i1715" type="#_x0000_t75" style="width:108.45pt;height:21.5pt" o:ole="">
            <v:imagedata r:id="rId1234" o:title=""/>
          </v:shape>
          <o:OLEObject Type="Embed" ProgID="Equation.3" ShapeID="_x0000_i1715" DrawAspect="Content" ObjectID="_1755942661" r:id="rId1235"/>
        </w:object>
      </w:r>
      <w:r w:rsidRPr="00F829B6">
        <w:t xml:space="preserve"> , where </w:t>
      </w:r>
      <w:r w:rsidRPr="00F829B6">
        <w:rPr>
          <w:position w:val="-14"/>
        </w:rPr>
        <w:object w:dxaOrig="1500" w:dyaOrig="340" w14:anchorId="545AD1F5">
          <v:shape id="_x0000_i1716" type="#_x0000_t75" style="width:1in;height:14.05pt" o:ole="">
            <v:imagedata r:id="rId1236" o:title=""/>
          </v:shape>
          <o:OLEObject Type="Embed" ProgID="Equation.3" ShapeID="_x0000_i1716" DrawAspect="Content" ObjectID="_1755942662" r:id="rId1237"/>
        </w:object>
      </w:r>
      <w:r w:rsidRPr="00F829B6">
        <w:t xml:space="preserve">, shall be permuted resulting in </w:t>
      </w:r>
      <w:r w:rsidRPr="00F829B6">
        <w:rPr>
          <w:position w:val="-14"/>
        </w:rPr>
        <w:object w:dxaOrig="2200" w:dyaOrig="380" w14:anchorId="3B35845D">
          <v:shape id="_x0000_i1717" type="#_x0000_t75" style="width:108.45pt;height:21.5pt" o:ole="">
            <v:imagedata r:id="rId1238" o:title=""/>
          </v:shape>
          <o:OLEObject Type="Embed" ProgID="Equation.3" ShapeID="_x0000_i1717" DrawAspect="Content" ObjectID="_1755942663" r:id="rId1239"/>
        </w:object>
      </w:r>
      <w:r w:rsidRPr="00F829B6">
        <w:t>. The permutation shall be according to the sub-block interleaver in clause 5.1.4.2.1 of 3GPP TS 36.212 [3] with the following exceptions:</w:t>
      </w:r>
    </w:p>
    <w:p w14:paraId="6FEAA12B" w14:textId="77777777" w:rsidR="0035583A" w:rsidRPr="00F829B6" w:rsidRDefault="00E21BF8" w:rsidP="0074607E">
      <w:pPr>
        <w:pStyle w:val="B1"/>
        <w:widowControl w:val="0"/>
      </w:pPr>
      <w:r>
        <w:t>-</w:t>
      </w:r>
      <w:r>
        <w:tab/>
      </w:r>
      <w:r w:rsidR="0035583A" w:rsidRPr="00F829B6">
        <w:t>the input and output to the interleaver is defined by symbol quadruplets instead of bits</w:t>
      </w:r>
    </w:p>
    <w:p w14:paraId="1735D128" w14:textId="77777777" w:rsidR="0035583A" w:rsidRPr="00F829B6" w:rsidRDefault="00E21BF8" w:rsidP="0074607E">
      <w:pPr>
        <w:pStyle w:val="B1"/>
        <w:widowControl w:val="0"/>
      </w:pPr>
      <w:r>
        <w:lastRenderedPageBreak/>
        <w:t>-</w:t>
      </w:r>
      <w:r>
        <w:tab/>
      </w:r>
      <w:r w:rsidR="0035583A" w:rsidRPr="00F829B6">
        <w:t xml:space="preserve">interleaving is performed on symbol quadruplets instead of bits by substituting the terms </w:t>
      </w:r>
      <w:r w:rsidR="00B80263" w:rsidRPr="00F829B6">
        <w:t>"</w:t>
      </w:r>
      <w:r w:rsidR="0035583A" w:rsidRPr="00F829B6">
        <w:t>bit</w:t>
      </w:r>
      <w:r w:rsidR="00B80263" w:rsidRPr="00F829B6">
        <w:t>"</w:t>
      </w:r>
      <w:r w:rsidR="0035583A" w:rsidRPr="00F829B6">
        <w:t xml:space="preserve">, </w:t>
      </w:r>
      <w:r w:rsidR="00B80263" w:rsidRPr="00F829B6">
        <w:t>"</w:t>
      </w:r>
      <w:r w:rsidR="0035583A" w:rsidRPr="00F829B6">
        <w:t>bits</w:t>
      </w:r>
      <w:r w:rsidR="00B80263" w:rsidRPr="00F829B6">
        <w:t>"</w:t>
      </w:r>
      <w:r w:rsidR="0035583A" w:rsidRPr="00F829B6">
        <w:t xml:space="preserve"> and </w:t>
      </w:r>
      <w:r w:rsidR="00B80263" w:rsidRPr="00F829B6">
        <w:t>"</w:t>
      </w:r>
      <w:r w:rsidR="0035583A" w:rsidRPr="00F829B6">
        <w:t>bit sequence</w:t>
      </w:r>
      <w:r w:rsidR="00B80263" w:rsidRPr="00F829B6">
        <w:t>"</w:t>
      </w:r>
      <w:r w:rsidR="0035583A" w:rsidRPr="00F829B6">
        <w:t xml:space="preserve"> in clause 5.1.4.2.1 of 3GPP TS 36.212 [3] by </w:t>
      </w:r>
      <w:r w:rsidR="00B80263" w:rsidRPr="00F829B6">
        <w:t>"</w:t>
      </w:r>
      <w:r w:rsidR="0035583A" w:rsidRPr="00F829B6">
        <w:t>symbol quadruplet</w:t>
      </w:r>
      <w:r w:rsidR="00B80263" w:rsidRPr="00F829B6">
        <w:t>"</w:t>
      </w:r>
      <w:r w:rsidR="0035583A" w:rsidRPr="00F829B6">
        <w:t xml:space="preserve">, </w:t>
      </w:r>
      <w:r w:rsidR="00B80263" w:rsidRPr="00F829B6">
        <w:t>"</w:t>
      </w:r>
      <w:r w:rsidR="0035583A" w:rsidRPr="00F829B6">
        <w:t>symbol quadruplets</w:t>
      </w:r>
      <w:r w:rsidR="00B80263" w:rsidRPr="00F829B6">
        <w:t>"</w:t>
      </w:r>
      <w:r w:rsidR="0035583A" w:rsidRPr="00F829B6">
        <w:t xml:space="preserve"> and </w:t>
      </w:r>
      <w:r w:rsidR="00B80263" w:rsidRPr="00F829B6">
        <w:t>"</w:t>
      </w:r>
      <w:r w:rsidR="0035583A" w:rsidRPr="00F829B6">
        <w:t>symbol-quadruplet sequence</w:t>
      </w:r>
      <w:r w:rsidR="00B80263" w:rsidRPr="00F829B6">
        <w:t>"</w:t>
      </w:r>
      <w:r w:rsidR="0035583A" w:rsidRPr="00F829B6">
        <w:t>, respectively</w:t>
      </w:r>
    </w:p>
    <w:p w14:paraId="06A5B08B" w14:textId="77777777" w:rsidR="0035583A" w:rsidRPr="00F829B6" w:rsidRDefault="0035583A" w:rsidP="0074607E">
      <w:pPr>
        <w:widowControl w:val="0"/>
      </w:pPr>
      <w:r w:rsidRPr="00F829B6">
        <w:t xml:space="preserve">&lt;NULL&gt; elements at the output of the interleaver in 3GPP TS 36.212 [3] shall be removed when forming </w:t>
      </w:r>
      <w:r w:rsidRPr="00F829B6">
        <w:rPr>
          <w:position w:val="-14"/>
        </w:rPr>
        <w:object w:dxaOrig="2200" w:dyaOrig="380" w14:anchorId="0F23ADE4">
          <v:shape id="_x0000_i1718" type="#_x0000_t75" style="width:108.45pt;height:21.5pt" o:ole="">
            <v:imagedata r:id="rId1238" o:title=""/>
          </v:shape>
          <o:OLEObject Type="Embed" ProgID="Equation.3" ShapeID="_x0000_i1718" DrawAspect="Content" ObjectID="_1755942664" r:id="rId1240"/>
        </w:object>
      </w:r>
      <w:r w:rsidRPr="00F829B6">
        <w:t>. Note that the removal of &lt;NULL&gt; elements does not affect any &lt;NIL&gt; elements inserted in clause 6.8.2.</w:t>
      </w:r>
    </w:p>
    <w:p w14:paraId="1D728323" w14:textId="77777777" w:rsidR="0035583A" w:rsidRPr="00F829B6" w:rsidRDefault="0035583A" w:rsidP="0074607E">
      <w:pPr>
        <w:widowControl w:val="0"/>
      </w:pPr>
      <w:r w:rsidRPr="00F829B6">
        <w:t xml:space="preserve">The block of quadruplets </w:t>
      </w:r>
      <w:r w:rsidRPr="00F829B6">
        <w:rPr>
          <w:position w:val="-14"/>
        </w:rPr>
        <w:object w:dxaOrig="2200" w:dyaOrig="380" w14:anchorId="66D2CFF4">
          <v:shape id="_x0000_i1719" type="#_x0000_t75" style="width:108.45pt;height:21.5pt" o:ole="">
            <v:imagedata r:id="rId1241" o:title=""/>
          </v:shape>
          <o:OLEObject Type="Embed" ProgID="Equation.3" ShapeID="_x0000_i1719" DrawAspect="Content" ObjectID="_1755942665" r:id="rId1242"/>
        </w:object>
      </w:r>
      <w:r w:rsidRPr="00F829B6">
        <w:t xml:space="preserve"> shall be cyclically shifted, resulting in</w:t>
      </w:r>
      <w:r w:rsidR="00B80263" w:rsidRPr="00F829B6">
        <w:t xml:space="preserve"> </w:t>
      </w:r>
      <w:r w:rsidRPr="00F829B6">
        <w:rPr>
          <w:position w:val="-14"/>
        </w:rPr>
        <w:object w:dxaOrig="2240" w:dyaOrig="380" w14:anchorId="4080B276">
          <v:shape id="_x0000_i1720" type="#_x0000_t75" style="width:115.95pt;height:21.5pt" o:ole="">
            <v:imagedata r:id="rId1243" o:title=""/>
          </v:shape>
          <o:OLEObject Type="Embed" ProgID="Equation.3" ShapeID="_x0000_i1720" DrawAspect="Content" ObjectID="_1755942666" r:id="rId1244"/>
        </w:object>
      </w:r>
      <w:r w:rsidRPr="00F829B6">
        <w:t xml:space="preserve"> where</w:t>
      </w:r>
      <w:r w:rsidRPr="00F829B6">
        <w:rPr>
          <w:position w:val="-14"/>
        </w:rPr>
        <w:object w:dxaOrig="2980" w:dyaOrig="380" w14:anchorId="244B2525">
          <v:shape id="_x0000_i1721" type="#_x0000_t75" style="width:151.5pt;height:21.5pt" o:ole="">
            <v:imagedata r:id="rId1245" o:title=""/>
          </v:shape>
          <o:OLEObject Type="Embed" ProgID="Equation.3" ShapeID="_x0000_i1721" DrawAspect="Content" ObjectID="_1755942667" r:id="rId1246"/>
        </w:object>
      </w:r>
      <w:r w:rsidRPr="00F829B6">
        <w:t>.</w:t>
      </w:r>
    </w:p>
    <w:p w14:paraId="4D1DA9DC" w14:textId="77777777" w:rsidR="0035583A" w:rsidRPr="00F829B6" w:rsidRDefault="0035583A" w:rsidP="0074607E">
      <w:pPr>
        <w:widowControl w:val="0"/>
      </w:pPr>
      <w:r w:rsidRPr="00F829B6">
        <w:t xml:space="preserve">Mapping of the block of quadruplets </w:t>
      </w:r>
      <w:r w:rsidRPr="00F829B6">
        <w:rPr>
          <w:position w:val="-14"/>
        </w:rPr>
        <w:object w:dxaOrig="2240" w:dyaOrig="380" w14:anchorId="71DCD2D5">
          <v:shape id="_x0000_i1722" type="#_x0000_t75" style="width:115.95pt;height:21.5pt" o:ole="">
            <v:imagedata r:id="rId1247" o:title=""/>
          </v:shape>
          <o:OLEObject Type="Embed" ProgID="Equation.3" ShapeID="_x0000_i1722" DrawAspect="Content" ObjectID="_1755942668" r:id="rId1248"/>
        </w:object>
      </w:r>
      <w:r w:rsidRPr="00F829B6">
        <w:t xml:space="preserve"> is defined in terms of resource-element groups, specified in clause 6.2.4, </w:t>
      </w:r>
      <w:r w:rsidRPr="00F829B6">
        <w:rPr>
          <w:lang w:val="en-US"/>
        </w:rPr>
        <w:t>according to steps 1–10 below:</w:t>
      </w:r>
    </w:p>
    <w:p w14:paraId="060A3617" w14:textId="77777777" w:rsidR="0035583A" w:rsidRPr="00F829B6" w:rsidRDefault="0035583A" w:rsidP="0074607E">
      <w:pPr>
        <w:pStyle w:val="B1"/>
        <w:widowControl w:val="0"/>
      </w:pPr>
      <w:r w:rsidRPr="00F829B6">
        <w:t>1)</w:t>
      </w:r>
      <w:r w:rsidRPr="00F829B6">
        <w:tab/>
        <w:t xml:space="preserve">Initialize </w:t>
      </w:r>
      <w:r w:rsidRPr="00F829B6">
        <w:rPr>
          <w:position w:val="-6"/>
        </w:rPr>
        <w:object w:dxaOrig="600" w:dyaOrig="260" w14:anchorId="3F911FC7">
          <v:shape id="_x0000_i1723" type="#_x0000_t75" style="width:28.05pt;height:14.05pt" o:ole="">
            <v:imagedata r:id="rId1249" o:title=""/>
          </v:shape>
          <o:OLEObject Type="Embed" ProgID="Equation.3" ShapeID="_x0000_i1723" DrawAspect="Content" ObjectID="_1755942669" r:id="rId1250"/>
        </w:object>
      </w:r>
      <w:r w:rsidRPr="00F829B6">
        <w:t xml:space="preserve"> (resource-element group number)</w:t>
      </w:r>
    </w:p>
    <w:p w14:paraId="50C9C9AD" w14:textId="77777777" w:rsidR="0035583A" w:rsidRPr="00F829B6" w:rsidRDefault="0035583A" w:rsidP="0074607E">
      <w:pPr>
        <w:pStyle w:val="B1"/>
        <w:widowControl w:val="0"/>
      </w:pPr>
      <w:r w:rsidRPr="00F829B6">
        <w:t>2)</w:t>
      </w:r>
      <w:r w:rsidRPr="00F829B6">
        <w:tab/>
        <w:t xml:space="preserve">Initialize </w:t>
      </w:r>
      <w:r w:rsidRPr="00F829B6">
        <w:rPr>
          <w:position w:val="-6"/>
        </w:rPr>
        <w:object w:dxaOrig="499" w:dyaOrig="260" w14:anchorId="3D7CEC6F">
          <v:shape id="_x0000_i1724" type="#_x0000_t75" style="width:21.5pt;height:14.05pt" o:ole="">
            <v:imagedata r:id="rId1251" o:title=""/>
          </v:shape>
          <o:OLEObject Type="Embed" ProgID="Equation.3" ShapeID="_x0000_i1724" DrawAspect="Content" ObjectID="_1755942670" r:id="rId1252"/>
        </w:object>
      </w:r>
    </w:p>
    <w:p w14:paraId="684AC9F6" w14:textId="77777777" w:rsidR="0035583A" w:rsidRPr="00F829B6" w:rsidRDefault="0035583A" w:rsidP="0074607E">
      <w:pPr>
        <w:pStyle w:val="B2"/>
        <w:widowControl w:val="0"/>
      </w:pPr>
      <w:r w:rsidRPr="00F829B6">
        <w:t>3)</w:t>
      </w:r>
      <w:r w:rsidRPr="00F829B6">
        <w:tab/>
        <w:t xml:space="preserve">Initialize </w:t>
      </w:r>
      <w:r w:rsidRPr="00F829B6">
        <w:rPr>
          <w:position w:val="-6"/>
        </w:rPr>
        <w:object w:dxaOrig="460" w:dyaOrig="260" w14:anchorId="7C8741AD">
          <v:shape id="_x0000_i1725" type="#_x0000_t75" style="width:21.5pt;height:14.05pt" o:ole="">
            <v:imagedata r:id="rId1253" o:title=""/>
          </v:shape>
          <o:OLEObject Type="Embed" ProgID="Equation.3" ShapeID="_x0000_i1725" DrawAspect="Content" ObjectID="_1755942671" r:id="rId1254"/>
        </w:object>
      </w:r>
    </w:p>
    <w:p w14:paraId="1832D396" w14:textId="77777777" w:rsidR="0035583A" w:rsidRPr="00F829B6" w:rsidRDefault="0035583A" w:rsidP="0074607E">
      <w:pPr>
        <w:pStyle w:val="B3"/>
        <w:widowControl w:val="0"/>
      </w:pPr>
      <w:r w:rsidRPr="00F829B6">
        <w:t>4)</w:t>
      </w:r>
      <w:r w:rsidRPr="00F829B6">
        <w:tab/>
        <w:t xml:space="preserve">If the resource element </w:t>
      </w:r>
      <w:r w:rsidRPr="00F829B6">
        <w:rPr>
          <w:rStyle w:val="B3Char"/>
        </w:rPr>
        <w:object w:dxaOrig="560" w:dyaOrig="300" w14:anchorId="6BEF8481">
          <v:shape id="_x0000_i1726" type="#_x0000_t75" style="width:28.05pt;height:14.05pt" o:ole="">
            <v:imagedata r:id="rId1255" o:title=""/>
          </v:shape>
          <o:OLEObject Type="Embed" ProgID="Equation.3" ShapeID="_x0000_i1726" DrawAspect="Content" ObjectID="_1755942672" r:id="rId1256"/>
        </w:object>
      </w:r>
      <w:r w:rsidRPr="00F829B6">
        <w:t xml:space="preserve"> represents a resource-element group and the resource-element group is not assigned to PCFICH or PHICH then perform step 5 and 6, else go to step 7</w:t>
      </w:r>
    </w:p>
    <w:p w14:paraId="70EBE693" w14:textId="77777777" w:rsidR="0035583A" w:rsidRPr="00F829B6" w:rsidRDefault="0035583A" w:rsidP="0074607E">
      <w:pPr>
        <w:pStyle w:val="B4"/>
        <w:widowControl w:val="0"/>
      </w:pPr>
      <w:r w:rsidRPr="00F829B6">
        <w:t>5)</w:t>
      </w:r>
      <w:r w:rsidRPr="00F829B6">
        <w:tab/>
        <w:t xml:space="preserve">Map symbol-quadruplet </w:t>
      </w:r>
      <w:r w:rsidRPr="00F829B6">
        <w:rPr>
          <w:position w:val="-10"/>
        </w:rPr>
        <w:object w:dxaOrig="800" w:dyaOrig="340" w14:anchorId="5EBB300A">
          <v:shape id="_x0000_i1727" type="#_x0000_t75" style="width:36.45pt;height:14.05pt" o:ole="">
            <v:imagedata r:id="rId1257" o:title=""/>
          </v:shape>
          <o:OLEObject Type="Embed" ProgID="Equation.3" ShapeID="_x0000_i1727" DrawAspect="Content" ObjectID="_1755942673" r:id="rId1258"/>
        </w:object>
      </w:r>
      <w:r w:rsidRPr="00F829B6">
        <w:t xml:space="preserve"> to the resource-element group represented by </w:t>
      </w:r>
      <w:r w:rsidRPr="00F829B6">
        <w:rPr>
          <w:position w:val="-10"/>
        </w:rPr>
        <w:object w:dxaOrig="560" w:dyaOrig="300" w14:anchorId="4E2ECE1E">
          <v:shape id="_x0000_i1728" type="#_x0000_t75" style="width:28.05pt;height:14.05pt" o:ole="">
            <v:imagedata r:id="rId1259" o:title=""/>
          </v:shape>
          <o:OLEObject Type="Embed" ProgID="Equation.3" ShapeID="_x0000_i1728" DrawAspect="Content" ObjectID="_1755942674" r:id="rId1260"/>
        </w:object>
      </w:r>
      <w:r w:rsidRPr="00F829B6">
        <w:t xml:space="preserve"> for each antenna port </w:t>
      </w:r>
      <w:r w:rsidRPr="00F829B6">
        <w:rPr>
          <w:position w:val="-10"/>
        </w:rPr>
        <w:object w:dxaOrig="200" w:dyaOrig="240" w14:anchorId="74A6309C">
          <v:shape id="_x0000_i1729" type="#_x0000_t75" style="width:7.5pt;height:14.05pt" o:ole="">
            <v:imagedata r:id="rId1177" o:title=""/>
          </v:shape>
          <o:OLEObject Type="Embed" ProgID="Equation.3" ShapeID="_x0000_i1729" DrawAspect="Content" ObjectID="_1755942675" r:id="rId1261"/>
        </w:object>
      </w:r>
    </w:p>
    <w:p w14:paraId="24F98160" w14:textId="77777777" w:rsidR="0035583A" w:rsidRPr="00F829B6" w:rsidRDefault="0035583A" w:rsidP="0074607E">
      <w:pPr>
        <w:pStyle w:val="B4"/>
        <w:widowControl w:val="0"/>
      </w:pPr>
      <w:r w:rsidRPr="00F829B6">
        <w:t>6)</w:t>
      </w:r>
      <w:r w:rsidRPr="00F829B6">
        <w:tab/>
        <w:t xml:space="preserve">Increase </w:t>
      </w:r>
      <w:r w:rsidRPr="00F829B6">
        <w:rPr>
          <w:position w:val="-6"/>
        </w:rPr>
        <w:object w:dxaOrig="279" w:dyaOrig="260" w14:anchorId="26A3B71A">
          <v:shape id="_x0000_i1730" type="#_x0000_t75" style="width:14.05pt;height:14.05pt" o:ole="">
            <v:imagedata r:id="rId1262" o:title=""/>
          </v:shape>
          <o:OLEObject Type="Embed" ProgID="Equation.3" ShapeID="_x0000_i1730" DrawAspect="Content" ObjectID="_1755942676" r:id="rId1263"/>
        </w:object>
      </w:r>
      <w:r w:rsidRPr="00F829B6">
        <w:t xml:space="preserve"> by 1</w:t>
      </w:r>
    </w:p>
    <w:p w14:paraId="12E50FFA" w14:textId="77777777" w:rsidR="0035583A" w:rsidRPr="00F829B6" w:rsidRDefault="0035583A" w:rsidP="0074607E">
      <w:pPr>
        <w:pStyle w:val="B3"/>
        <w:widowControl w:val="0"/>
      </w:pPr>
      <w:r w:rsidRPr="00F829B6">
        <w:t xml:space="preserve">7) Increase </w:t>
      </w:r>
      <w:r w:rsidRPr="00F829B6">
        <w:rPr>
          <w:position w:val="-6"/>
        </w:rPr>
        <w:object w:dxaOrig="180" w:dyaOrig="260" w14:anchorId="71B41F9B">
          <v:shape id="_x0000_i1731" type="#_x0000_t75" style="width:7.5pt;height:14.05pt" o:ole="">
            <v:imagedata r:id="rId1264" o:title=""/>
          </v:shape>
          <o:OLEObject Type="Embed" ProgID="Equation.3" ShapeID="_x0000_i1731" DrawAspect="Content" ObjectID="_1755942677" r:id="rId1265"/>
        </w:object>
      </w:r>
      <w:r w:rsidRPr="00F829B6">
        <w:t xml:space="preserve"> by 1</w:t>
      </w:r>
    </w:p>
    <w:p w14:paraId="78A2A3F6" w14:textId="77777777" w:rsidR="008F4B46" w:rsidRDefault="0035583A" w:rsidP="0074607E">
      <w:pPr>
        <w:pStyle w:val="B3"/>
        <w:widowControl w:val="0"/>
      </w:pPr>
      <w:r w:rsidRPr="00F829B6">
        <w:t>8) Repeat from step 4 if</w:t>
      </w:r>
      <w:r w:rsidR="00B80263" w:rsidRPr="00F829B6">
        <w:t xml:space="preserve"> </w:t>
      </w:r>
      <w:r w:rsidRPr="00F829B6">
        <w:rPr>
          <w:position w:val="-6"/>
        </w:rPr>
        <w:object w:dxaOrig="480" w:dyaOrig="260" w14:anchorId="262D823C">
          <v:shape id="_x0000_i1732" type="#_x0000_t75" style="width:21.5pt;height:14.05pt" o:ole="">
            <v:imagedata r:id="rId1266" o:title=""/>
          </v:shape>
          <o:OLEObject Type="Embed" ProgID="Equation.3" ShapeID="_x0000_i1732" DrawAspect="Content" ObjectID="_1755942678" r:id="rId1267"/>
        </w:object>
      </w:r>
      <w:r w:rsidRPr="00F829B6">
        <w:t xml:space="preserve">, where </w:t>
      </w:r>
      <w:r w:rsidRPr="00F829B6">
        <w:rPr>
          <w:position w:val="-4"/>
        </w:rPr>
        <w:object w:dxaOrig="200" w:dyaOrig="220" w14:anchorId="3AE9F444">
          <v:shape id="_x0000_i1733" type="#_x0000_t75" style="width:7.5pt;height:14.05pt" o:ole="">
            <v:imagedata r:id="rId1268" o:title=""/>
          </v:shape>
          <o:OLEObject Type="Embed" ProgID="Equation.3" ShapeID="_x0000_i1733" DrawAspect="Content" ObjectID="_1755942679" r:id="rId1269"/>
        </w:object>
      </w:r>
      <w:r w:rsidRPr="00F829B6">
        <w:t xml:space="preserve"> corresponds to the number of OFDM symbols used for PDCCH transmission</w:t>
      </w:r>
      <w:r w:rsidR="008F4B46">
        <w:t xml:space="preserve">. The quantity </w:t>
      </w:r>
      <m:oMath>
        <m:r>
          <w:rPr>
            <w:rFonts w:ascii="Cambria Math" w:hAnsi="Cambria Math"/>
          </w:rPr>
          <m:t>L</m:t>
        </m:r>
      </m:oMath>
      <w:r w:rsidR="008F4B46" w:rsidRPr="00F829B6">
        <w:t xml:space="preserve"> </w:t>
      </w:r>
      <w:r w:rsidR="008F4B46">
        <w:t>is</w:t>
      </w:r>
      <w:r w:rsidR="008F4B46" w:rsidRPr="00F829B6">
        <w:t xml:space="preserve"> </w:t>
      </w:r>
      <w:r w:rsidR="008F4B46">
        <w:t>obtained from</w:t>
      </w:r>
      <w:r w:rsidRPr="00F829B6">
        <w:t xml:space="preserve"> </w:t>
      </w:r>
    </w:p>
    <w:p w14:paraId="127912C6" w14:textId="77777777" w:rsidR="008F4B46" w:rsidRPr="008F4B46" w:rsidRDefault="008F4B46" w:rsidP="0074607E">
      <w:pPr>
        <w:pStyle w:val="B4"/>
        <w:widowControl w:val="0"/>
      </w:pPr>
      <w:r>
        <w:t>-</w:t>
      </w:r>
      <w:r>
        <w:tab/>
      </w:r>
      <w:r w:rsidR="0035583A" w:rsidRPr="00F829B6">
        <w:t>the sequence transmitted on the PCFICH</w:t>
      </w:r>
      <w:r w:rsidRPr="008F4B46">
        <w:t xml:space="preserve">, or </w:t>
      </w:r>
    </w:p>
    <w:p w14:paraId="49D1F9E4" w14:textId="77777777" w:rsidR="008F4B46" w:rsidRPr="008F4B46" w:rsidRDefault="008F4B46" w:rsidP="0074607E">
      <w:pPr>
        <w:pStyle w:val="B4"/>
        <w:widowControl w:val="0"/>
      </w:pPr>
      <w:r>
        <w:t>-</w:t>
      </w:r>
      <w:r>
        <w:tab/>
      </w:r>
      <w:r w:rsidRPr="008F4B46">
        <w:t xml:space="preserve">the higher-layer parameter </w:t>
      </w:r>
      <w:r w:rsidR="00527C72" w:rsidRPr="00527C72">
        <w:rPr>
          <w:i/>
        </w:rPr>
        <w:t>cfi-SubframeMBSFN-r15</w:t>
      </w:r>
      <w:r w:rsidRPr="008F4B46">
        <w:t xml:space="preserve"> for DCI formats other than DCI format 7 in a MBSFN subframe, or</w:t>
      </w:r>
    </w:p>
    <w:p w14:paraId="176C7001" w14:textId="77777777" w:rsidR="008F4B46" w:rsidRPr="008F4B46" w:rsidRDefault="008F4B46" w:rsidP="0074607E">
      <w:pPr>
        <w:pStyle w:val="B4"/>
        <w:widowControl w:val="0"/>
      </w:pPr>
      <w:r>
        <w:t>-</w:t>
      </w:r>
      <w:r>
        <w:tab/>
      </w:r>
      <w:r w:rsidRPr="008F4B46">
        <w:t xml:space="preserve">the higher-layer parameter </w:t>
      </w:r>
      <w:r w:rsidR="00527C72" w:rsidRPr="00995ACA">
        <w:rPr>
          <w:i/>
        </w:rPr>
        <w:t>cfi-SlotSubslotMBSFN-r15</w:t>
      </w:r>
      <w:r w:rsidRPr="008F4B46">
        <w:t xml:space="preserve"> for DCI format 7 in a MBSFN subframe, or</w:t>
      </w:r>
    </w:p>
    <w:p w14:paraId="3611977A" w14:textId="77777777" w:rsidR="008F4B46" w:rsidRPr="008F4B46" w:rsidRDefault="008F4B46" w:rsidP="0074607E">
      <w:pPr>
        <w:pStyle w:val="B4"/>
        <w:widowControl w:val="0"/>
      </w:pPr>
      <w:r>
        <w:t>-</w:t>
      </w:r>
      <w:r>
        <w:tab/>
      </w:r>
      <w:r w:rsidRPr="008F4B46">
        <w:t xml:space="preserve">the higher-layer parameter </w:t>
      </w:r>
      <w:r w:rsidR="00527C72" w:rsidRPr="00995ACA">
        <w:rPr>
          <w:i/>
        </w:rPr>
        <w:t>cfi-SubframeNonMBSFN-r15</w:t>
      </w:r>
      <w:r w:rsidRPr="008F4B46">
        <w:t xml:space="preserve"> for DCI formats other than DCI format 7 in a non-MBSFN subframe, or </w:t>
      </w:r>
    </w:p>
    <w:p w14:paraId="5BECF73D" w14:textId="77777777" w:rsidR="00527C72" w:rsidRDefault="008F4B46" w:rsidP="0074607E">
      <w:pPr>
        <w:pStyle w:val="B4"/>
        <w:widowControl w:val="0"/>
      </w:pPr>
      <w:r>
        <w:t>-</w:t>
      </w:r>
      <w:r>
        <w:tab/>
      </w:r>
      <w:r w:rsidRPr="008F4B46">
        <w:t xml:space="preserve">the higher-layer parameter </w:t>
      </w:r>
      <w:r w:rsidR="00527C72" w:rsidRPr="00995ACA">
        <w:rPr>
          <w:i/>
        </w:rPr>
        <w:t>cfi-SlotSubslotNonMBSFN-r15</w:t>
      </w:r>
      <w:r w:rsidRPr="008F4B46">
        <w:t xml:space="preserve"> for DCI format 7 in a non-MBSFN subframe</w:t>
      </w:r>
      <w:r w:rsidR="00527C72">
        <w:t>, or</w:t>
      </w:r>
    </w:p>
    <w:p w14:paraId="2CD5C9C9" w14:textId="77777777" w:rsidR="00527C72" w:rsidRPr="0024062D" w:rsidRDefault="00527C72" w:rsidP="0074607E">
      <w:pPr>
        <w:pStyle w:val="B4"/>
        <w:widowControl w:val="0"/>
      </w:pPr>
      <w:r>
        <w:t>-</w:t>
      </w:r>
      <w:r>
        <w:tab/>
      </w:r>
      <w:r w:rsidRPr="0024062D">
        <w:t xml:space="preserve">the higher-layer parameter </w:t>
      </w:r>
      <w:r w:rsidRPr="00995ACA">
        <w:rPr>
          <w:i/>
        </w:rPr>
        <w:t>cfi-PatternSubframe-r15</w:t>
      </w:r>
      <w:r w:rsidRPr="0024062D">
        <w:t xml:space="preserve"> for DCI formats other than DCI format 7 in one subframe for frame structure 2, or</w:t>
      </w:r>
    </w:p>
    <w:p w14:paraId="20AAE9B5" w14:textId="77777777" w:rsidR="0035583A" w:rsidRPr="00F829B6" w:rsidRDefault="00527C72" w:rsidP="0074607E">
      <w:pPr>
        <w:pStyle w:val="B4"/>
        <w:widowControl w:val="0"/>
      </w:pPr>
      <w:r w:rsidRPr="0024062D">
        <w:t>-</w:t>
      </w:r>
      <w:r w:rsidRPr="0024062D">
        <w:tab/>
        <w:t xml:space="preserve">the higher-layer parameter </w:t>
      </w:r>
      <w:r w:rsidRPr="00995ACA">
        <w:rPr>
          <w:i/>
        </w:rPr>
        <w:t>cfi-PatternSlotSubslot-r15</w:t>
      </w:r>
      <w:r w:rsidRPr="0024062D">
        <w:t xml:space="preserve"> for DCI formats 7 in one subframe for frame structure 2</w:t>
      </w:r>
      <w:r w:rsidR="008F4B46" w:rsidRPr="008F4B46">
        <w:t>.</w:t>
      </w:r>
    </w:p>
    <w:p w14:paraId="57D47562" w14:textId="77777777" w:rsidR="0035583A" w:rsidRPr="00F829B6" w:rsidRDefault="0035583A" w:rsidP="0074607E">
      <w:pPr>
        <w:pStyle w:val="B2"/>
        <w:widowControl w:val="0"/>
      </w:pPr>
      <w:r w:rsidRPr="00F829B6">
        <w:t xml:space="preserve">9) Increase </w:t>
      </w:r>
      <w:r w:rsidRPr="00F829B6">
        <w:rPr>
          <w:position w:val="-6"/>
        </w:rPr>
        <w:object w:dxaOrig="220" w:dyaOrig="260" w14:anchorId="3C4C9E95">
          <v:shape id="_x0000_i1734" type="#_x0000_t75" style="width:14.05pt;height:14.05pt" o:ole="">
            <v:imagedata r:id="rId1270" o:title=""/>
          </v:shape>
          <o:OLEObject Type="Embed" ProgID="Equation.3" ShapeID="_x0000_i1734" DrawAspect="Content" ObjectID="_1755942680" r:id="rId1271"/>
        </w:object>
      </w:r>
      <w:r w:rsidRPr="00F829B6">
        <w:t xml:space="preserve"> by 1</w:t>
      </w:r>
    </w:p>
    <w:p w14:paraId="0CA80606" w14:textId="77777777" w:rsidR="00152FF8" w:rsidRPr="00F829B6" w:rsidRDefault="0035583A" w:rsidP="0074607E">
      <w:pPr>
        <w:pStyle w:val="B2"/>
        <w:widowControl w:val="0"/>
      </w:pPr>
      <w:r w:rsidRPr="00F829B6">
        <w:t xml:space="preserve">10) Repeat from step 3 if </w:t>
      </w:r>
      <w:r w:rsidRPr="00F829B6">
        <w:rPr>
          <w:position w:val="-10"/>
        </w:rPr>
        <w:object w:dxaOrig="1260" w:dyaOrig="340" w14:anchorId="626C97B6">
          <v:shape id="_x0000_i1735" type="#_x0000_t75" style="width:64.5pt;height:14.05pt" o:ole="">
            <v:imagedata r:id="rId1272" o:title=""/>
          </v:shape>
          <o:OLEObject Type="Embed" ProgID="Equation.3" ShapeID="_x0000_i1735" DrawAspect="Content" ObjectID="_1755942681" r:id="rId1273"/>
        </w:object>
      </w:r>
    </w:p>
    <w:p w14:paraId="24FBCA5B" w14:textId="77777777" w:rsidR="0035583A" w:rsidRPr="00F829B6" w:rsidRDefault="00152FF8" w:rsidP="0074607E">
      <w:pPr>
        <w:widowControl w:val="0"/>
      </w:pPr>
      <w:r w:rsidRPr="00F829B6">
        <w:t>PDCCHs shall not be transmitted in MBSFN subframes with zero-size non-MBSFN region.</w:t>
      </w:r>
    </w:p>
    <w:p w14:paraId="6A8EC50C" w14:textId="77777777" w:rsidR="0035583A" w:rsidRPr="00F829B6" w:rsidRDefault="0035583A" w:rsidP="0074607E">
      <w:pPr>
        <w:pStyle w:val="Heading2"/>
        <w:keepNext w:val="0"/>
        <w:keepLines w:val="0"/>
        <w:widowControl w:val="0"/>
      </w:pPr>
      <w:bookmarkStart w:id="79" w:name="_Toc454818050"/>
      <w:r w:rsidRPr="00F829B6">
        <w:t>6.8A</w:t>
      </w:r>
      <w:r w:rsidRPr="00F829B6">
        <w:tab/>
        <w:t>Enhanced physical downlink control channel</w:t>
      </w:r>
      <w:bookmarkEnd w:id="79"/>
    </w:p>
    <w:p w14:paraId="022A3BD9" w14:textId="77777777" w:rsidR="0035583A" w:rsidRPr="00F829B6" w:rsidRDefault="0035583A" w:rsidP="0074607E">
      <w:pPr>
        <w:widowControl w:val="0"/>
      </w:pPr>
      <w:r w:rsidRPr="00F829B6">
        <w:lastRenderedPageBreak/>
        <w:t>For frame structure type 3, for a subframe with the same duration as the DwPTS duration of a special subframe configuration, the enhanced physical downlink control channel is defined the same as that for the corresponding special subframe configuration.</w:t>
      </w:r>
    </w:p>
    <w:p w14:paraId="2946A92F" w14:textId="77777777" w:rsidR="0035583A" w:rsidRPr="00F829B6" w:rsidRDefault="0035583A" w:rsidP="0074607E">
      <w:pPr>
        <w:pStyle w:val="Heading3"/>
        <w:keepNext w:val="0"/>
        <w:keepLines w:val="0"/>
        <w:widowControl w:val="0"/>
      </w:pPr>
      <w:bookmarkStart w:id="80" w:name="_Toc454818051"/>
      <w:r w:rsidRPr="00F829B6">
        <w:t>6.8A.1</w:t>
      </w:r>
      <w:r w:rsidRPr="00F829B6">
        <w:tab/>
        <w:t>EPDCCH formats</w:t>
      </w:r>
      <w:bookmarkEnd w:id="80"/>
    </w:p>
    <w:p w14:paraId="16D53025" w14:textId="77777777" w:rsidR="0035583A" w:rsidRPr="00F829B6" w:rsidRDefault="0035583A" w:rsidP="0074607E">
      <w:pPr>
        <w:widowControl w:val="0"/>
      </w:pPr>
      <w:r w:rsidRPr="00F829B6">
        <w:t>The enhanced physical downlink control channel (EPDCCH) carries scheduling assignments. An enhanced physical downlink control channel is transmitted using an aggregation of one or several consecutive enhanced control channel elements (ECCEs) where each ECCE consists of multiple enhanced resource element groups (EREGs), defined in clause 6.2.4A. The number of ECCEs used for one EPDCCH depends on the EPDCCH format as given by Table 6.8A.1-2 and the number of EREGs per ECCE is given by Table 6.8A.1-1.</w:t>
      </w:r>
      <w:r w:rsidR="00B80263" w:rsidRPr="00F829B6">
        <w:t xml:space="preserve"> </w:t>
      </w:r>
      <w:r w:rsidRPr="00F829B6" w:rsidDel="00F22523">
        <w:t xml:space="preserve">Both localized and distributed transmission is supported. </w:t>
      </w:r>
    </w:p>
    <w:p w14:paraId="0BA4AB2D" w14:textId="77777777" w:rsidR="0035583A" w:rsidRPr="00F829B6" w:rsidRDefault="0035583A" w:rsidP="0074607E">
      <w:pPr>
        <w:widowControl w:val="0"/>
      </w:pPr>
      <w:r w:rsidRPr="00F829B6">
        <w:t>An EPDCCH can use either localized or distributed transmission, differing in the mapping of ECCEs to EREGs and PRB pairs.</w:t>
      </w:r>
    </w:p>
    <w:p w14:paraId="47478582" w14:textId="77777777" w:rsidR="0035583A" w:rsidRPr="00F829B6" w:rsidRDefault="0035583A" w:rsidP="0074607E">
      <w:pPr>
        <w:widowControl w:val="0"/>
      </w:pPr>
      <w:r w:rsidRPr="00F829B6">
        <w:t xml:space="preserve">A UE shall monitor multiple EPDCCHs as defined in 3GPP TS 36.213 [4]. One or two sets of physical resource-block pairs which a UE shall monitor for EPDCCH transmissions can be configured. All EPDCCH candidates in EPDCCH set </w:t>
      </w:r>
      <w:r w:rsidRPr="00F829B6">
        <w:rPr>
          <w:position w:val="-12"/>
        </w:rPr>
        <w:object w:dxaOrig="360" w:dyaOrig="360" w14:anchorId="7B051C4C">
          <v:shape id="_x0000_i1736" type="#_x0000_t75" style="width:21.5pt;height:21.5pt" o:ole="">
            <v:imagedata r:id="rId1274" o:title=""/>
          </v:shape>
          <o:OLEObject Type="Embed" ProgID="Equation.3" ShapeID="_x0000_i1736" DrawAspect="Content" ObjectID="_1755942682" r:id="rId1275"/>
        </w:object>
      </w:r>
      <w:r w:rsidRPr="00F829B6">
        <w:t xml:space="preserve"> use either only localized or only distributed transmission as configured by higher layers. Within EPDCCH set </w:t>
      </w:r>
      <w:r w:rsidRPr="00F829B6">
        <w:rPr>
          <w:position w:val="-12"/>
        </w:rPr>
        <w:object w:dxaOrig="360" w:dyaOrig="360" w14:anchorId="0E1B8121">
          <v:shape id="_x0000_i1737" type="#_x0000_t75" style="width:21.5pt;height:21.5pt" o:ole="">
            <v:imagedata r:id="rId1276" o:title=""/>
          </v:shape>
          <o:OLEObject Type="Embed" ProgID="Equation.3" ShapeID="_x0000_i1737" DrawAspect="Content" ObjectID="_1755942683" r:id="rId1277"/>
        </w:object>
      </w:r>
      <w:r w:rsidRPr="00F829B6">
        <w:t xml:space="preserve"> in subframe </w:t>
      </w:r>
      <w:r w:rsidRPr="00F829B6">
        <w:rPr>
          <w:position w:val="-6"/>
        </w:rPr>
        <w:object w:dxaOrig="139" w:dyaOrig="240" w14:anchorId="503589A8">
          <v:shape id="_x0000_i1738" type="#_x0000_t75" style="width:7.5pt;height:14.05pt" o:ole="">
            <v:imagedata r:id="rId1278" o:title=""/>
          </v:shape>
          <o:OLEObject Type="Embed" ProgID="Equation.3" ShapeID="_x0000_i1738" DrawAspect="Content" ObjectID="_1755942684" r:id="rId1279"/>
        </w:object>
      </w:r>
      <w:r w:rsidRPr="00F829B6">
        <w:t xml:space="preserve">, the ECCEs available for transmission of EPDCCHs are numbered from 0 to </w:t>
      </w:r>
      <w:r w:rsidRPr="00F829B6">
        <w:rPr>
          <w:position w:val="-12"/>
        </w:rPr>
        <w:object w:dxaOrig="1100" w:dyaOrig="320" w14:anchorId="30EED47D">
          <v:shape id="_x0000_i1739" type="#_x0000_t75" style="width:57.95pt;height:14.05pt" o:ole="">
            <v:imagedata r:id="rId1280" o:title=""/>
          </v:shape>
          <o:OLEObject Type="Embed" ProgID="Equation.3" ShapeID="_x0000_i1739" DrawAspect="Content" ObjectID="_1755942685" r:id="rId1281"/>
        </w:object>
      </w:r>
      <w:r w:rsidRPr="00F829B6">
        <w:t xml:space="preserve"> and ECCE number </w:t>
      </w:r>
      <w:r w:rsidRPr="00F829B6">
        <w:rPr>
          <w:position w:val="-6"/>
        </w:rPr>
        <w:object w:dxaOrig="180" w:dyaOrig="200" w14:anchorId="555A8CCF">
          <v:shape id="_x0000_i1740" type="#_x0000_t75" style="width:7.5pt;height:7.5pt" o:ole="">
            <v:imagedata r:id="rId1282" o:title=""/>
          </v:shape>
          <o:OLEObject Type="Embed" ProgID="Equation.3" ShapeID="_x0000_i1740" DrawAspect="Content" ObjectID="_1755942686" r:id="rId1283"/>
        </w:object>
      </w:r>
      <w:r w:rsidRPr="00F829B6">
        <w:t xml:space="preserve"> corresponds to</w:t>
      </w:r>
    </w:p>
    <w:p w14:paraId="1DD9B3DB" w14:textId="77777777" w:rsidR="0035583A" w:rsidRPr="00F829B6" w:rsidRDefault="0035583A" w:rsidP="0074607E">
      <w:pPr>
        <w:pStyle w:val="B1"/>
        <w:widowControl w:val="0"/>
        <w:rPr>
          <w:lang w:val="en-US"/>
        </w:rPr>
      </w:pPr>
      <w:r w:rsidRPr="00F829B6">
        <w:rPr>
          <w:lang w:val="en-US"/>
        </w:rPr>
        <w:t>-</w:t>
      </w:r>
      <w:r w:rsidRPr="00F829B6">
        <w:rPr>
          <w:lang w:val="en-US"/>
        </w:rPr>
        <w:tab/>
        <w:t xml:space="preserve">EREGs numbered </w:t>
      </w:r>
      <w:r w:rsidRPr="00F829B6">
        <w:rPr>
          <w:position w:val="-12"/>
          <w:lang w:val="en-US"/>
        </w:rPr>
        <w:object w:dxaOrig="2120" w:dyaOrig="380" w14:anchorId="0DD8D365">
          <v:shape id="_x0000_i1741" type="#_x0000_t75" style="width:108.45pt;height:21.5pt" o:ole="">
            <v:imagedata r:id="rId1284" o:title=""/>
          </v:shape>
          <o:OLEObject Type="Embed" ProgID="Equation.3" ShapeID="_x0000_i1741" DrawAspect="Content" ObjectID="_1755942687" r:id="rId1285"/>
        </w:object>
      </w:r>
      <w:r w:rsidRPr="00F829B6">
        <w:rPr>
          <w:lang w:val="en-US"/>
        </w:rPr>
        <w:t xml:space="preserve"> in PRB index </w:t>
      </w:r>
      <w:r w:rsidRPr="00F829B6">
        <w:rPr>
          <w:position w:val="-12"/>
          <w:lang w:val="en-US"/>
        </w:rPr>
        <w:object w:dxaOrig="1020" w:dyaOrig="360" w14:anchorId="52327646">
          <v:shape id="_x0000_i1742" type="#_x0000_t75" style="width:50.5pt;height:21.5pt" o:ole="">
            <v:imagedata r:id="rId1286" o:title=""/>
          </v:shape>
          <o:OLEObject Type="Embed" ProgID="Equation.3" ShapeID="_x0000_i1742" DrawAspect="Content" ObjectID="_1755942688" r:id="rId1287"/>
        </w:object>
      </w:r>
      <w:r w:rsidRPr="00F829B6">
        <w:t xml:space="preserve"> for localized mapping, and</w:t>
      </w:r>
    </w:p>
    <w:p w14:paraId="43D5940D" w14:textId="77777777" w:rsidR="0035583A" w:rsidRPr="00F829B6" w:rsidRDefault="0035583A" w:rsidP="0074607E">
      <w:pPr>
        <w:pStyle w:val="B1"/>
        <w:widowControl w:val="0"/>
        <w:rPr>
          <w:lang w:val="en-US"/>
        </w:rPr>
      </w:pPr>
      <w:r w:rsidRPr="00F829B6">
        <w:rPr>
          <w:lang w:val="en-US"/>
        </w:rPr>
        <w:t>-</w:t>
      </w:r>
      <w:r w:rsidRPr="00F829B6">
        <w:rPr>
          <w:lang w:val="en-US"/>
        </w:rPr>
        <w:tab/>
        <w:t xml:space="preserve">EREGs numbered </w:t>
      </w:r>
      <w:r w:rsidRPr="00F829B6">
        <w:rPr>
          <w:position w:val="-12"/>
          <w:lang w:val="en-US"/>
        </w:rPr>
        <w:object w:dxaOrig="1660" w:dyaOrig="380" w14:anchorId="74F03830">
          <v:shape id="_x0000_i1743" type="#_x0000_t75" style="width:86.05pt;height:21.5pt" o:ole="">
            <v:imagedata r:id="rId1288" o:title=""/>
          </v:shape>
          <o:OLEObject Type="Embed" ProgID="Equation.3" ShapeID="_x0000_i1743" DrawAspect="Content" ObjectID="_1755942689" r:id="rId1289"/>
        </w:object>
      </w:r>
      <w:r w:rsidRPr="00F829B6">
        <w:rPr>
          <w:lang w:val="en-US"/>
        </w:rPr>
        <w:t xml:space="preserve"> in PRB indices </w:t>
      </w:r>
      <w:r w:rsidRPr="00F829B6">
        <w:rPr>
          <w:position w:val="-12"/>
          <w:lang w:val="en-US"/>
        </w:rPr>
        <w:object w:dxaOrig="3180" w:dyaOrig="380" w14:anchorId="3EA884B2">
          <v:shape id="_x0000_i1744" type="#_x0000_t75" style="width:158.05pt;height:21.5pt" o:ole="">
            <v:imagedata r:id="rId1290" o:title=""/>
          </v:shape>
          <o:OLEObject Type="Embed" ProgID="Equation.3" ShapeID="_x0000_i1744" DrawAspect="Content" ObjectID="_1755942690" r:id="rId1291"/>
        </w:object>
      </w:r>
      <w:r w:rsidR="00B80263" w:rsidRPr="00F829B6">
        <w:rPr>
          <w:lang w:val="en-US"/>
        </w:rPr>
        <w:t xml:space="preserve"> </w:t>
      </w:r>
      <w:r w:rsidRPr="00F829B6">
        <w:rPr>
          <w:lang w:val="en-US"/>
        </w:rPr>
        <w:t>for distributed mapping,</w:t>
      </w:r>
    </w:p>
    <w:p w14:paraId="739D991A" w14:textId="77777777" w:rsidR="0035583A" w:rsidRPr="00F829B6" w:rsidRDefault="0035583A" w:rsidP="0074607E">
      <w:pPr>
        <w:widowControl w:val="0"/>
      </w:pPr>
      <w:r w:rsidRPr="00F829B6">
        <w:t xml:space="preserve">where </w:t>
      </w:r>
      <w:r w:rsidRPr="00F829B6">
        <w:rPr>
          <w:position w:val="-12"/>
        </w:rPr>
        <w:object w:dxaOrig="1740" w:dyaOrig="380" w14:anchorId="61F772DC">
          <v:shape id="_x0000_i1745" type="#_x0000_t75" style="width:86.05pt;height:21.5pt" o:ole="">
            <v:imagedata r:id="rId1292" o:title=""/>
          </v:shape>
          <o:OLEObject Type="Embed" ProgID="Equation.3" ShapeID="_x0000_i1745" DrawAspect="Content" ObjectID="_1755942691" r:id="rId1293"/>
        </w:object>
      </w:r>
      <w:r w:rsidRPr="00F829B6">
        <w:t xml:space="preserve">, </w:t>
      </w:r>
      <w:r w:rsidRPr="00F829B6">
        <w:rPr>
          <w:position w:val="-12"/>
        </w:rPr>
        <w:object w:dxaOrig="620" w:dyaOrig="380" w14:anchorId="6CFE45B9">
          <v:shape id="_x0000_i1746" type="#_x0000_t75" style="width:28.05pt;height:21.5pt" o:ole="">
            <v:imagedata r:id="rId1294" o:title=""/>
          </v:shape>
          <o:OLEObject Type="Embed" ProgID="Equation.3" ShapeID="_x0000_i1746" DrawAspect="Content" ObjectID="_1755942692" r:id="rId1295"/>
        </w:object>
      </w:r>
      <w:r w:rsidRPr="00F829B6">
        <w:t xml:space="preserve"> is the number of EREGs per ECCE, and </w:t>
      </w:r>
      <w:r w:rsidRPr="00F829B6">
        <w:rPr>
          <w:position w:val="-12"/>
        </w:rPr>
        <w:object w:dxaOrig="1719" w:dyaOrig="380" w14:anchorId="71C5C84F">
          <v:shape id="_x0000_i1747" type="#_x0000_t75" style="width:86.05pt;height:21.5pt" o:ole="">
            <v:imagedata r:id="rId1296" o:title=""/>
          </v:shape>
          <o:OLEObject Type="Embed" ProgID="Equation.3" ShapeID="_x0000_i1747" DrawAspect="Content" ObjectID="_1755942693" r:id="rId1297"/>
        </w:object>
      </w:r>
      <w:r w:rsidRPr="00F829B6">
        <w:t xml:space="preserve"> is the number of ECCEs per resource-block pair. The physical resource-block pairs constituting </w:t>
      </w:r>
      <w:r w:rsidRPr="00F829B6">
        <w:rPr>
          <w:lang w:val="en-US"/>
        </w:rPr>
        <w:t xml:space="preserve">EPDCCH set </w:t>
      </w:r>
      <w:r w:rsidRPr="00F829B6">
        <w:rPr>
          <w:position w:val="-12"/>
        </w:rPr>
        <w:object w:dxaOrig="360" w:dyaOrig="360" w14:anchorId="4BA27383">
          <v:shape id="_x0000_i1748" type="#_x0000_t75" style="width:21.5pt;height:21.5pt" o:ole="">
            <v:imagedata r:id="rId1298" o:title=""/>
          </v:shape>
          <o:OLEObject Type="Embed" ProgID="Equation.3" ShapeID="_x0000_i1748" DrawAspect="Content" ObjectID="_1755942694" r:id="rId1299"/>
        </w:object>
      </w:r>
      <w:r w:rsidRPr="00F829B6">
        <w:t xml:space="preserve"> are in this paragraph assumed to be numbered in ascending order from 0 to </w:t>
      </w:r>
      <w:r w:rsidRPr="00F829B6">
        <w:rPr>
          <w:position w:val="-10"/>
          <w:lang w:val="en-US"/>
        </w:rPr>
        <w:object w:dxaOrig="760" w:dyaOrig="360" w14:anchorId="32364953">
          <v:shape id="_x0000_i1749" type="#_x0000_t75" style="width:35.55pt;height:21.5pt" o:ole="">
            <v:imagedata r:id="rId1300" o:title=""/>
          </v:shape>
          <o:OLEObject Type="Embed" ProgID="Equation.3" ShapeID="_x0000_i1749" DrawAspect="Content" ObjectID="_1755942695" r:id="rId1301"/>
        </w:object>
      </w:r>
      <w:r w:rsidRPr="00F829B6">
        <w:rPr>
          <w:lang w:val="en-US"/>
        </w:rPr>
        <w:t>.</w:t>
      </w:r>
      <w:r w:rsidRPr="00F829B6">
        <w:t xml:space="preserve"> </w:t>
      </w:r>
    </w:p>
    <w:p w14:paraId="0007673F" w14:textId="77777777" w:rsidR="0035583A" w:rsidRPr="00F829B6" w:rsidRDefault="0035583A" w:rsidP="0074607E">
      <w:pPr>
        <w:pStyle w:val="TH"/>
        <w:keepNext w:val="0"/>
        <w:keepLines w:val="0"/>
        <w:widowControl w:val="0"/>
      </w:pPr>
      <w:r w:rsidRPr="00F829B6">
        <w:t xml:space="preserve">Table 6.8A.1-1: Number of EREGs per ECCE, </w:t>
      </w:r>
      <w:r w:rsidRPr="00F829B6">
        <w:rPr>
          <w:position w:val="-12"/>
        </w:rPr>
        <w:object w:dxaOrig="620" w:dyaOrig="380" w14:anchorId="67A7BBBC">
          <v:shape id="_x0000_i1750" type="#_x0000_t75" style="width:28.05pt;height:21.5pt" o:ole="">
            <v:imagedata r:id="rId1302" o:title=""/>
          </v:shape>
          <o:OLEObject Type="Embed" ProgID="Equation.3" ShapeID="_x0000_i1750" DrawAspect="Content" ObjectID="_1755942696" r:id="rId1303"/>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2206"/>
        <w:gridCol w:w="2481"/>
        <w:gridCol w:w="1290"/>
        <w:gridCol w:w="2364"/>
      </w:tblGrid>
      <w:tr w:rsidR="0035583A" w:rsidRPr="00F829B6" w14:paraId="36C139F7" w14:textId="77777777" w:rsidTr="00A02649">
        <w:trPr>
          <w:cantSplit/>
          <w:jc w:val="center"/>
        </w:trPr>
        <w:tc>
          <w:tcPr>
            <w:tcW w:w="0" w:type="auto"/>
            <w:gridSpan w:val="3"/>
            <w:tcBorders>
              <w:bottom w:val="single" w:sz="4" w:space="0" w:color="auto"/>
            </w:tcBorders>
            <w:shd w:val="clear" w:color="auto" w:fill="E0E0E0"/>
            <w:vAlign w:val="center"/>
          </w:tcPr>
          <w:p w14:paraId="37108579" w14:textId="77777777" w:rsidR="0035583A" w:rsidRPr="00F829B6" w:rsidRDefault="0035583A" w:rsidP="0074607E">
            <w:pPr>
              <w:pStyle w:val="TAH"/>
              <w:keepNext w:val="0"/>
              <w:keepLines w:val="0"/>
              <w:widowControl w:val="0"/>
            </w:pPr>
            <w:r w:rsidRPr="00F829B6">
              <w:t>Normal cyclic prefix</w:t>
            </w:r>
          </w:p>
        </w:tc>
        <w:tc>
          <w:tcPr>
            <w:tcW w:w="0" w:type="auto"/>
            <w:gridSpan w:val="2"/>
            <w:tcBorders>
              <w:bottom w:val="single" w:sz="4" w:space="0" w:color="auto"/>
            </w:tcBorders>
            <w:shd w:val="clear" w:color="auto" w:fill="E0E0E0"/>
            <w:vAlign w:val="center"/>
          </w:tcPr>
          <w:p w14:paraId="0FDD4588" w14:textId="77777777" w:rsidR="0035583A" w:rsidRPr="00F829B6" w:rsidRDefault="0035583A" w:rsidP="0074607E">
            <w:pPr>
              <w:pStyle w:val="TAH"/>
              <w:keepNext w:val="0"/>
              <w:keepLines w:val="0"/>
              <w:widowControl w:val="0"/>
            </w:pPr>
            <w:r w:rsidRPr="00F829B6">
              <w:t>Extended cyclic prefix</w:t>
            </w:r>
          </w:p>
        </w:tc>
      </w:tr>
      <w:tr w:rsidR="0035583A" w:rsidRPr="00F829B6" w14:paraId="139A84B7" w14:textId="77777777" w:rsidTr="00A02649">
        <w:trPr>
          <w:cantSplit/>
          <w:jc w:val="center"/>
        </w:trPr>
        <w:tc>
          <w:tcPr>
            <w:tcW w:w="0" w:type="auto"/>
            <w:tcBorders>
              <w:top w:val="single" w:sz="4" w:space="0" w:color="auto"/>
            </w:tcBorders>
            <w:shd w:val="clear" w:color="auto" w:fill="E0E0E0"/>
            <w:vAlign w:val="center"/>
          </w:tcPr>
          <w:p w14:paraId="2DD97E1E" w14:textId="77777777" w:rsidR="0035583A" w:rsidRPr="00F829B6" w:rsidRDefault="0035583A" w:rsidP="0074607E">
            <w:pPr>
              <w:pStyle w:val="TAH"/>
              <w:keepNext w:val="0"/>
              <w:keepLines w:val="0"/>
              <w:widowControl w:val="0"/>
            </w:pPr>
            <w:r w:rsidRPr="00F829B6">
              <w:t>Normal subframe</w:t>
            </w:r>
          </w:p>
        </w:tc>
        <w:tc>
          <w:tcPr>
            <w:tcW w:w="0" w:type="auto"/>
            <w:tcBorders>
              <w:top w:val="single" w:sz="4" w:space="0" w:color="auto"/>
            </w:tcBorders>
            <w:shd w:val="clear" w:color="auto" w:fill="E0E0E0"/>
            <w:vAlign w:val="center"/>
          </w:tcPr>
          <w:p w14:paraId="0BC80005" w14:textId="77777777" w:rsidR="0035583A" w:rsidRPr="00F829B6" w:rsidRDefault="0035583A" w:rsidP="0074607E">
            <w:pPr>
              <w:pStyle w:val="TAH"/>
              <w:keepNext w:val="0"/>
              <w:keepLines w:val="0"/>
              <w:widowControl w:val="0"/>
            </w:pPr>
            <w:r w:rsidRPr="00F829B6">
              <w:t>Special subframe, configuration 3, 4, 8</w:t>
            </w:r>
          </w:p>
        </w:tc>
        <w:tc>
          <w:tcPr>
            <w:tcW w:w="0" w:type="auto"/>
            <w:tcBorders>
              <w:top w:val="single" w:sz="4" w:space="0" w:color="auto"/>
            </w:tcBorders>
            <w:shd w:val="clear" w:color="auto" w:fill="E0E0E0"/>
            <w:vAlign w:val="center"/>
          </w:tcPr>
          <w:p w14:paraId="12B57F5C" w14:textId="77777777" w:rsidR="0035583A" w:rsidRPr="00F829B6" w:rsidRDefault="0035583A" w:rsidP="0074607E">
            <w:pPr>
              <w:pStyle w:val="TAH"/>
              <w:keepNext w:val="0"/>
              <w:keepLines w:val="0"/>
              <w:widowControl w:val="0"/>
            </w:pPr>
            <w:r w:rsidRPr="00F829B6">
              <w:t>Special subframe, configuration 1, 2, 6, 7, 9</w:t>
            </w:r>
            <w:r w:rsidR="00E72650" w:rsidRPr="00F829B6">
              <w:t>, 10</w:t>
            </w:r>
          </w:p>
        </w:tc>
        <w:tc>
          <w:tcPr>
            <w:tcW w:w="0" w:type="auto"/>
            <w:tcBorders>
              <w:top w:val="single" w:sz="4" w:space="0" w:color="auto"/>
            </w:tcBorders>
            <w:shd w:val="clear" w:color="auto" w:fill="E0E0E0"/>
            <w:vAlign w:val="center"/>
          </w:tcPr>
          <w:p w14:paraId="57E3A118" w14:textId="77777777" w:rsidR="0035583A" w:rsidRPr="00F829B6" w:rsidRDefault="0035583A" w:rsidP="0074607E">
            <w:pPr>
              <w:pStyle w:val="TAH"/>
              <w:keepNext w:val="0"/>
              <w:keepLines w:val="0"/>
              <w:widowControl w:val="0"/>
            </w:pPr>
            <w:r w:rsidRPr="00F829B6">
              <w:t>Normal subframe</w:t>
            </w:r>
          </w:p>
        </w:tc>
        <w:tc>
          <w:tcPr>
            <w:tcW w:w="0" w:type="auto"/>
            <w:tcBorders>
              <w:top w:val="single" w:sz="4" w:space="0" w:color="auto"/>
            </w:tcBorders>
            <w:shd w:val="clear" w:color="auto" w:fill="E0E0E0"/>
            <w:vAlign w:val="center"/>
          </w:tcPr>
          <w:p w14:paraId="52A80A28" w14:textId="77777777" w:rsidR="0035583A" w:rsidRPr="00F829B6" w:rsidRDefault="0035583A" w:rsidP="0074607E">
            <w:pPr>
              <w:pStyle w:val="TAH"/>
              <w:keepNext w:val="0"/>
              <w:keepLines w:val="0"/>
              <w:widowControl w:val="0"/>
            </w:pPr>
            <w:r w:rsidRPr="00F829B6">
              <w:t>Special subframe, configuration 1, 2, 3, 5, 6</w:t>
            </w:r>
          </w:p>
        </w:tc>
      </w:tr>
      <w:tr w:rsidR="0035583A" w:rsidRPr="00F829B6" w14:paraId="7F3C136F" w14:textId="77777777" w:rsidTr="00A02649">
        <w:trPr>
          <w:cantSplit/>
          <w:jc w:val="center"/>
        </w:trPr>
        <w:tc>
          <w:tcPr>
            <w:tcW w:w="0" w:type="auto"/>
            <w:gridSpan w:val="2"/>
            <w:shd w:val="clear" w:color="auto" w:fill="auto"/>
            <w:vAlign w:val="center"/>
          </w:tcPr>
          <w:p w14:paraId="29E20E57" w14:textId="77777777" w:rsidR="0035583A" w:rsidRPr="00F829B6" w:rsidRDefault="0035583A" w:rsidP="0074607E">
            <w:pPr>
              <w:pStyle w:val="TAC"/>
              <w:keepNext w:val="0"/>
              <w:keepLines w:val="0"/>
              <w:widowControl w:val="0"/>
            </w:pPr>
            <w:r w:rsidRPr="00F829B6">
              <w:t>4</w:t>
            </w:r>
          </w:p>
        </w:tc>
        <w:tc>
          <w:tcPr>
            <w:tcW w:w="0" w:type="auto"/>
            <w:gridSpan w:val="3"/>
            <w:shd w:val="clear" w:color="auto" w:fill="auto"/>
            <w:vAlign w:val="center"/>
          </w:tcPr>
          <w:p w14:paraId="604CD960" w14:textId="77777777" w:rsidR="0035583A" w:rsidRPr="00F829B6" w:rsidRDefault="0035583A" w:rsidP="0074607E">
            <w:pPr>
              <w:pStyle w:val="TAC"/>
              <w:keepNext w:val="0"/>
              <w:keepLines w:val="0"/>
              <w:widowControl w:val="0"/>
            </w:pPr>
            <w:r w:rsidRPr="00F829B6">
              <w:t>8</w:t>
            </w:r>
          </w:p>
        </w:tc>
      </w:tr>
    </w:tbl>
    <w:p w14:paraId="3EC2882E" w14:textId="77777777" w:rsidR="0035583A" w:rsidRPr="00F829B6" w:rsidRDefault="0035583A" w:rsidP="0074607E">
      <w:pPr>
        <w:widowControl w:val="0"/>
        <w:rPr>
          <w:lang w:eastAsia="ko-KR"/>
        </w:rPr>
      </w:pPr>
    </w:p>
    <w:p w14:paraId="47EF141E" w14:textId="77777777" w:rsidR="0035583A" w:rsidRPr="00F829B6" w:rsidRDefault="0035583A" w:rsidP="0074607E">
      <w:pPr>
        <w:pStyle w:val="TH"/>
        <w:keepNext w:val="0"/>
        <w:keepLines w:val="0"/>
        <w:widowControl w:val="0"/>
      </w:pPr>
      <w:r w:rsidRPr="00F829B6">
        <w:t>Table 6.8A.1-2: Supported EPDCCH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9"/>
        <w:gridCol w:w="1579"/>
        <w:gridCol w:w="1440"/>
        <w:gridCol w:w="1440"/>
        <w:gridCol w:w="1440"/>
      </w:tblGrid>
      <w:tr w:rsidR="0035583A" w:rsidRPr="00F829B6" w14:paraId="4AD91279" w14:textId="77777777" w:rsidTr="00A02649">
        <w:trPr>
          <w:cantSplit/>
          <w:jc w:val="center"/>
        </w:trPr>
        <w:tc>
          <w:tcPr>
            <w:tcW w:w="1589" w:type="dxa"/>
            <w:vMerge w:val="restart"/>
            <w:tcBorders>
              <w:bottom w:val="single" w:sz="4" w:space="0" w:color="auto"/>
            </w:tcBorders>
            <w:shd w:val="clear" w:color="auto" w:fill="E0E0E0"/>
            <w:vAlign w:val="center"/>
          </w:tcPr>
          <w:p w14:paraId="39E3A0B6" w14:textId="77777777" w:rsidR="0035583A" w:rsidRPr="00F829B6" w:rsidRDefault="0035583A" w:rsidP="0074607E">
            <w:pPr>
              <w:pStyle w:val="TAH"/>
              <w:keepNext w:val="0"/>
              <w:keepLines w:val="0"/>
              <w:widowControl w:val="0"/>
            </w:pPr>
            <w:r w:rsidRPr="00F829B6">
              <w:t>EPDCCH format</w:t>
            </w:r>
          </w:p>
        </w:tc>
        <w:tc>
          <w:tcPr>
            <w:tcW w:w="5899" w:type="dxa"/>
            <w:gridSpan w:val="4"/>
            <w:tcBorders>
              <w:bottom w:val="single" w:sz="4" w:space="0" w:color="auto"/>
            </w:tcBorders>
            <w:shd w:val="clear" w:color="auto" w:fill="E0E0E0"/>
            <w:vAlign w:val="center"/>
          </w:tcPr>
          <w:p w14:paraId="6C99297A" w14:textId="77777777" w:rsidR="0035583A" w:rsidRPr="00F829B6" w:rsidRDefault="0035583A" w:rsidP="0074607E">
            <w:pPr>
              <w:pStyle w:val="TAH"/>
              <w:keepNext w:val="0"/>
              <w:keepLines w:val="0"/>
              <w:widowControl w:val="0"/>
            </w:pPr>
            <w:r w:rsidRPr="00F829B6">
              <w:t xml:space="preserve">Number of ECCEs for one EPDCCH, </w:t>
            </w:r>
            <w:r w:rsidRPr="00F829B6">
              <w:rPr>
                <w:rFonts w:eastAsia="MS Mincho"/>
                <w:position w:val="-12"/>
              </w:rPr>
              <w:object w:dxaOrig="820" w:dyaOrig="380" w14:anchorId="28D9F92F">
                <v:shape id="_x0000_i1751" type="#_x0000_t75" style="width:43.95pt;height:21.5pt" o:ole="">
                  <v:imagedata r:id="rId1304" o:title=""/>
                </v:shape>
                <o:OLEObject Type="Embed" ProgID="Equation.3" ShapeID="_x0000_i1751" DrawAspect="Content" ObjectID="_1755942697" r:id="rId1305"/>
              </w:object>
            </w:r>
          </w:p>
        </w:tc>
      </w:tr>
      <w:tr w:rsidR="0035583A" w:rsidRPr="00F829B6" w14:paraId="4E7C4F4B" w14:textId="77777777" w:rsidTr="00A02649">
        <w:trPr>
          <w:cantSplit/>
          <w:jc w:val="center"/>
        </w:trPr>
        <w:tc>
          <w:tcPr>
            <w:tcW w:w="1589" w:type="dxa"/>
            <w:vMerge/>
            <w:tcBorders>
              <w:top w:val="single" w:sz="4" w:space="0" w:color="auto"/>
              <w:bottom w:val="single" w:sz="4" w:space="0" w:color="auto"/>
            </w:tcBorders>
            <w:shd w:val="clear" w:color="auto" w:fill="E0E0E0"/>
            <w:vAlign w:val="center"/>
          </w:tcPr>
          <w:p w14:paraId="04A68E31" w14:textId="77777777" w:rsidR="0035583A" w:rsidRPr="00F829B6" w:rsidRDefault="0035583A" w:rsidP="0074607E">
            <w:pPr>
              <w:pStyle w:val="TAH"/>
              <w:keepNext w:val="0"/>
              <w:keepLines w:val="0"/>
              <w:widowControl w:val="0"/>
            </w:pPr>
          </w:p>
        </w:tc>
        <w:tc>
          <w:tcPr>
            <w:tcW w:w="3019" w:type="dxa"/>
            <w:gridSpan w:val="2"/>
            <w:tcBorders>
              <w:top w:val="single" w:sz="4" w:space="0" w:color="auto"/>
              <w:bottom w:val="single" w:sz="4" w:space="0" w:color="auto"/>
            </w:tcBorders>
            <w:shd w:val="clear" w:color="auto" w:fill="E0E0E0"/>
            <w:vAlign w:val="center"/>
          </w:tcPr>
          <w:p w14:paraId="04A9A64D" w14:textId="77777777" w:rsidR="0035583A" w:rsidRPr="00F829B6" w:rsidRDefault="0035583A" w:rsidP="0074607E">
            <w:pPr>
              <w:pStyle w:val="TAH"/>
              <w:keepNext w:val="0"/>
              <w:keepLines w:val="0"/>
              <w:widowControl w:val="0"/>
            </w:pPr>
            <w:r w:rsidRPr="00F829B6">
              <w:t>Case A</w:t>
            </w:r>
          </w:p>
        </w:tc>
        <w:tc>
          <w:tcPr>
            <w:tcW w:w="2880" w:type="dxa"/>
            <w:gridSpan w:val="2"/>
            <w:tcBorders>
              <w:top w:val="single" w:sz="4" w:space="0" w:color="auto"/>
              <w:bottom w:val="single" w:sz="4" w:space="0" w:color="auto"/>
            </w:tcBorders>
            <w:shd w:val="clear" w:color="auto" w:fill="E0E0E0"/>
            <w:vAlign w:val="center"/>
          </w:tcPr>
          <w:p w14:paraId="7B5D89CC" w14:textId="77777777" w:rsidR="0035583A" w:rsidRPr="00F829B6" w:rsidRDefault="0035583A" w:rsidP="0074607E">
            <w:pPr>
              <w:pStyle w:val="TAH"/>
              <w:keepNext w:val="0"/>
              <w:keepLines w:val="0"/>
              <w:widowControl w:val="0"/>
            </w:pPr>
            <w:r w:rsidRPr="00F829B6">
              <w:t>Case B</w:t>
            </w:r>
          </w:p>
        </w:tc>
      </w:tr>
      <w:tr w:rsidR="0035583A" w:rsidRPr="00F829B6" w14:paraId="07CC3E89" w14:textId="77777777" w:rsidTr="00A02649">
        <w:trPr>
          <w:cantSplit/>
          <w:jc w:val="center"/>
        </w:trPr>
        <w:tc>
          <w:tcPr>
            <w:tcW w:w="1589" w:type="dxa"/>
            <w:vMerge/>
            <w:tcBorders>
              <w:top w:val="single" w:sz="4" w:space="0" w:color="auto"/>
            </w:tcBorders>
            <w:shd w:val="clear" w:color="auto" w:fill="E0E0E0"/>
            <w:vAlign w:val="center"/>
          </w:tcPr>
          <w:p w14:paraId="11FAD793" w14:textId="77777777" w:rsidR="0035583A" w:rsidRPr="00F829B6" w:rsidRDefault="0035583A" w:rsidP="0074607E">
            <w:pPr>
              <w:pStyle w:val="TAH"/>
              <w:keepNext w:val="0"/>
              <w:keepLines w:val="0"/>
              <w:widowControl w:val="0"/>
            </w:pPr>
          </w:p>
        </w:tc>
        <w:tc>
          <w:tcPr>
            <w:tcW w:w="1579" w:type="dxa"/>
            <w:tcBorders>
              <w:top w:val="single" w:sz="4" w:space="0" w:color="auto"/>
            </w:tcBorders>
            <w:shd w:val="clear" w:color="auto" w:fill="E0E0E0"/>
            <w:vAlign w:val="center"/>
          </w:tcPr>
          <w:p w14:paraId="5F2CE862" w14:textId="77777777" w:rsidR="0035583A" w:rsidRPr="00F829B6" w:rsidRDefault="0035583A" w:rsidP="0074607E">
            <w:pPr>
              <w:pStyle w:val="TAH"/>
              <w:keepNext w:val="0"/>
              <w:keepLines w:val="0"/>
              <w:widowControl w:val="0"/>
            </w:pPr>
            <w:r w:rsidRPr="00F829B6">
              <w:t>Localized transmission</w:t>
            </w:r>
          </w:p>
        </w:tc>
        <w:tc>
          <w:tcPr>
            <w:tcW w:w="1440" w:type="dxa"/>
            <w:tcBorders>
              <w:top w:val="single" w:sz="4" w:space="0" w:color="auto"/>
            </w:tcBorders>
            <w:shd w:val="clear" w:color="auto" w:fill="E0E0E0"/>
            <w:vAlign w:val="center"/>
          </w:tcPr>
          <w:p w14:paraId="58DBEA77" w14:textId="77777777" w:rsidR="0035583A" w:rsidRPr="00F829B6" w:rsidRDefault="0035583A" w:rsidP="0074607E">
            <w:pPr>
              <w:pStyle w:val="TAH"/>
              <w:keepNext w:val="0"/>
              <w:keepLines w:val="0"/>
              <w:widowControl w:val="0"/>
            </w:pPr>
            <w:r w:rsidRPr="00F829B6">
              <w:t>Distributed transmission</w:t>
            </w:r>
          </w:p>
        </w:tc>
        <w:tc>
          <w:tcPr>
            <w:tcW w:w="1440" w:type="dxa"/>
            <w:tcBorders>
              <w:top w:val="single" w:sz="4" w:space="0" w:color="auto"/>
            </w:tcBorders>
            <w:shd w:val="clear" w:color="auto" w:fill="E0E0E0"/>
            <w:vAlign w:val="center"/>
          </w:tcPr>
          <w:p w14:paraId="07BEC288" w14:textId="77777777" w:rsidR="0035583A" w:rsidRPr="00F829B6" w:rsidRDefault="0035583A" w:rsidP="0074607E">
            <w:pPr>
              <w:pStyle w:val="TAH"/>
              <w:keepNext w:val="0"/>
              <w:keepLines w:val="0"/>
              <w:widowControl w:val="0"/>
            </w:pPr>
            <w:r w:rsidRPr="00F829B6">
              <w:t>Localized transmission</w:t>
            </w:r>
          </w:p>
        </w:tc>
        <w:tc>
          <w:tcPr>
            <w:tcW w:w="1440" w:type="dxa"/>
            <w:tcBorders>
              <w:top w:val="single" w:sz="4" w:space="0" w:color="auto"/>
            </w:tcBorders>
            <w:shd w:val="clear" w:color="auto" w:fill="E0E0E0"/>
            <w:vAlign w:val="center"/>
          </w:tcPr>
          <w:p w14:paraId="3C399314" w14:textId="77777777" w:rsidR="0035583A" w:rsidRPr="00F829B6" w:rsidRDefault="0035583A" w:rsidP="0074607E">
            <w:pPr>
              <w:pStyle w:val="TAH"/>
              <w:keepNext w:val="0"/>
              <w:keepLines w:val="0"/>
              <w:widowControl w:val="0"/>
            </w:pPr>
            <w:r w:rsidRPr="00F829B6">
              <w:t>Distributed transmission</w:t>
            </w:r>
          </w:p>
        </w:tc>
      </w:tr>
      <w:tr w:rsidR="0035583A" w:rsidRPr="00F829B6" w14:paraId="1C2E77A4" w14:textId="77777777" w:rsidTr="00A02649">
        <w:trPr>
          <w:cantSplit/>
          <w:jc w:val="center"/>
        </w:trPr>
        <w:tc>
          <w:tcPr>
            <w:tcW w:w="1589" w:type="dxa"/>
            <w:shd w:val="clear" w:color="auto" w:fill="auto"/>
            <w:vAlign w:val="center"/>
          </w:tcPr>
          <w:p w14:paraId="4187C032" w14:textId="77777777" w:rsidR="0035583A" w:rsidRPr="00F829B6" w:rsidRDefault="0035583A" w:rsidP="0074607E">
            <w:pPr>
              <w:pStyle w:val="TAC"/>
              <w:keepNext w:val="0"/>
              <w:keepLines w:val="0"/>
              <w:widowControl w:val="0"/>
            </w:pPr>
            <w:r w:rsidRPr="00F829B6">
              <w:t>0</w:t>
            </w:r>
          </w:p>
        </w:tc>
        <w:tc>
          <w:tcPr>
            <w:tcW w:w="1579" w:type="dxa"/>
            <w:shd w:val="clear" w:color="auto" w:fill="auto"/>
            <w:vAlign w:val="center"/>
          </w:tcPr>
          <w:p w14:paraId="0FE5215F"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643DFFDE"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398DD6FE" w14:textId="77777777" w:rsidR="0035583A" w:rsidRPr="00F829B6" w:rsidRDefault="0035583A" w:rsidP="0074607E">
            <w:pPr>
              <w:pStyle w:val="TAC"/>
              <w:keepNext w:val="0"/>
              <w:keepLines w:val="0"/>
              <w:widowControl w:val="0"/>
            </w:pPr>
            <w:r w:rsidRPr="00F829B6">
              <w:t>1</w:t>
            </w:r>
          </w:p>
        </w:tc>
        <w:tc>
          <w:tcPr>
            <w:tcW w:w="1440" w:type="dxa"/>
            <w:shd w:val="clear" w:color="auto" w:fill="auto"/>
            <w:vAlign w:val="center"/>
          </w:tcPr>
          <w:p w14:paraId="117DA4F8" w14:textId="77777777" w:rsidR="0035583A" w:rsidRPr="00F829B6" w:rsidRDefault="0035583A" w:rsidP="0074607E">
            <w:pPr>
              <w:pStyle w:val="TAC"/>
              <w:keepNext w:val="0"/>
              <w:keepLines w:val="0"/>
              <w:widowControl w:val="0"/>
            </w:pPr>
            <w:r w:rsidRPr="00F829B6">
              <w:t>1</w:t>
            </w:r>
          </w:p>
        </w:tc>
      </w:tr>
      <w:tr w:rsidR="0035583A" w:rsidRPr="00F829B6" w14:paraId="730D8C03" w14:textId="77777777" w:rsidTr="00A02649">
        <w:trPr>
          <w:cantSplit/>
          <w:jc w:val="center"/>
        </w:trPr>
        <w:tc>
          <w:tcPr>
            <w:tcW w:w="1589" w:type="dxa"/>
            <w:shd w:val="clear" w:color="auto" w:fill="auto"/>
            <w:vAlign w:val="center"/>
          </w:tcPr>
          <w:p w14:paraId="3DB0953C" w14:textId="77777777" w:rsidR="0035583A" w:rsidRPr="00F829B6" w:rsidRDefault="0035583A" w:rsidP="0074607E">
            <w:pPr>
              <w:pStyle w:val="TAC"/>
              <w:keepNext w:val="0"/>
              <w:keepLines w:val="0"/>
              <w:widowControl w:val="0"/>
            </w:pPr>
            <w:r w:rsidRPr="00F829B6">
              <w:t>1</w:t>
            </w:r>
          </w:p>
        </w:tc>
        <w:tc>
          <w:tcPr>
            <w:tcW w:w="1579" w:type="dxa"/>
            <w:shd w:val="clear" w:color="auto" w:fill="auto"/>
            <w:vAlign w:val="center"/>
          </w:tcPr>
          <w:p w14:paraId="3A5A03A7"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2A4AE3E1"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1614E9C9"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3B597C97" w14:textId="77777777" w:rsidR="0035583A" w:rsidRPr="00F829B6" w:rsidRDefault="0035583A" w:rsidP="0074607E">
            <w:pPr>
              <w:pStyle w:val="TAC"/>
              <w:keepNext w:val="0"/>
              <w:keepLines w:val="0"/>
              <w:widowControl w:val="0"/>
            </w:pPr>
            <w:r w:rsidRPr="00F829B6">
              <w:t>2</w:t>
            </w:r>
          </w:p>
        </w:tc>
      </w:tr>
      <w:tr w:rsidR="0035583A" w:rsidRPr="00F829B6" w14:paraId="6174D1D5" w14:textId="77777777" w:rsidTr="00A02649">
        <w:trPr>
          <w:cantSplit/>
          <w:jc w:val="center"/>
        </w:trPr>
        <w:tc>
          <w:tcPr>
            <w:tcW w:w="1589" w:type="dxa"/>
            <w:shd w:val="clear" w:color="auto" w:fill="auto"/>
            <w:vAlign w:val="center"/>
          </w:tcPr>
          <w:p w14:paraId="69C14327" w14:textId="77777777" w:rsidR="0035583A" w:rsidRPr="00F829B6" w:rsidRDefault="0035583A" w:rsidP="0074607E">
            <w:pPr>
              <w:pStyle w:val="TAC"/>
              <w:keepNext w:val="0"/>
              <w:keepLines w:val="0"/>
              <w:widowControl w:val="0"/>
            </w:pPr>
            <w:r w:rsidRPr="00F829B6">
              <w:t>2</w:t>
            </w:r>
          </w:p>
        </w:tc>
        <w:tc>
          <w:tcPr>
            <w:tcW w:w="1579" w:type="dxa"/>
            <w:shd w:val="clear" w:color="auto" w:fill="auto"/>
            <w:vAlign w:val="center"/>
          </w:tcPr>
          <w:p w14:paraId="363A16F2"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6D8F0B57"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23B3091C"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26713E6E" w14:textId="77777777" w:rsidR="0035583A" w:rsidRPr="00F829B6" w:rsidRDefault="0035583A" w:rsidP="0074607E">
            <w:pPr>
              <w:pStyle w:val="TAC"/>
              <w:keepNext w:val="0"/>
              <w:keepLines w:val="0"/>
              <w:widowControl w:val="0"/>
            </w:pPr>
            <w:r w:rsidRPr="00F829B6">
              <w:t>4</w:t>
            </w:r>
          </w:p>
        </w:tc>
      </w:tr>
      <w:tr w:rsidR="0035583A" w:rsidRPr="00F829B6" w14:paraId="3E8C3AB9" w14:textId="77777777" w:rsidTr="00A02649">
        <w:trPr>
          <w:cantSplit/>
          <w:jc w:val="center"/>
        </w:trPr>
        <w:tc>
          <w:tcPr>
            <w:tcW w:w="1589" w:type="dxa"/>
            <w:shd w:val="clear" w:color="auto" w:fill="auto"/>
            <w:vAlign w:val="center"/>
          </w:tcPr>
          <w:p w14:paraId="59A2CA58" w14:textId="77777777" w:rsidR="0035583A" w:rsidRPr="00F829B6" w:rsidRDefault="0035583A" w:rsidP="0074607E">
            <w:pPr>
              <w:pStyle w:val="TAC"/>
              <w:keepNext w:val="0"/>
              <w:keepLines w:val="0"/>
              <w:widowControl w:val="0"/>
            </w:pPr>
            <w:r w:rsidRPr="00F829B6">
              <w:t>3</w:t>
            </w:r>
          </w:p>
        </w:tc>
        <w:tc>
          <w:tcPr>
            <w:tcW w:w="1579" w:type="dxa"/>
            <w:shd w:val="clear" w:color="auto" w:fill="auto"/>
            <w:vAlign w:val="center"/>
          </w:tcPr>
          <w:p w14:paraId="5539765F"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187F03A4"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5BBB57FC"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3D2B3B3C" w14:textId="77777777" w:rsidR="0035583A" w:rsidRPr="00F829B6" w:rsidRDefault="0035583A" w:rsidP="0074607E">
            <w:pPr>
              <w:pStyle w:val="TAC"/>
              <w:keepNext w:val="0"/>
              <w:keepLines w:val="0"/>
              <w:widowControl w:val="0"/>
            </w:pPr>
            <w:r w:rsidRPr="00F829B6">
              <w:t>8</w:t>
            </w:r>
          </w:p>
        </w:tc>
      </w:tr>
      <w:tr w:rsidR="0035583A" w:rsidRPr="00F829B6" w14:paraId="65B605AE" w14:textId="77777777" w:rsidTr="00A02649">
        <w:trPr>
          <w:cantSplit/>
          <w:jc w:val="center"/>
        </w:trPr>
        <w:tc>
          <w:tcPr>
            <w:tcW w:w="1589" w:type="dxa"/>
            <w:shd w:val="clear" w:color="auto" w:fill="auto"/>
            <w:vAlign w:val="center"/>
          </w:tcPr>
          <w:p w14:paraId="24B5A174" w14:textId="77777777" w:rsidR="0035583A" w:rsidRPr="00F829B6" w:rsidRDefault="0035583A" w:rsidP="0074607E">
            <w:pPr>
              <w:pStyle w:val="TAC"/>
              <w:keepNext w:val="0"/>
              <w:keepLines w:val="0"/>
              <w:widowControl w:val="0"/>
            </w:pPr>
            <w:r w:rsidRPr="00F829B6">
              <w:t>4</w:t>
            </w:r>
          </w:p>
        </w:tc>
        <w:tc>
          <w:tcPr>
            <w:tcW w:w="1579" w:type="dxa"/>
            <w:shd w:val="clear" w:color="auto" w:fill="auto"/>
            <w:vAlign w:val="center"/>
          </w:tcPr>
          <w:p w14:paraId="66FF953D"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760D248A" w14:textId="77777777" w:rsidR="0035583A" w:rsidRPr="00F829B6" w:rsidRDefault="0035583A" w:rsidP="0074607E">
            <w:pPr>
              <w:pStyle w:val="TAC"/>
              <w:keepNext w:val="0"/>
              <w:keepLines w:val="0"/>
              <w:widowControl w:val="0"/>
            </w:pPr>
            <w:r w:rsidRPr="00F829B6">
              <w:t>32</w:t>
            </w:r>
          </w:p>
        </w:tc>
        <w:tc>
          <w:tcPr>
            <w:tcW w:w="1440" w:type="dxa"/>
            <w:shd w:val="clear" w:color="auto" w:fill="auto"/>
            <w:vAlign w:val="center"/>
          </w:tcPr>
          <w:p w14:paraId="713FCB19"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375F7FC9" w14:textId="77777777" w:rsidR="0035583A" w:rsidRPr="00F829B6" w:rsidRDefault="0035583A" w:rsidP="0074607E">
            <w:pPr>
              <w:pStyle w:val="TAC"/>
              <w:keepNext w:val="0"/>
              <w:keepLines w:val="0"/>
              <w:widowControl w:val="0"/>
            </w:pPr>
            <w:r w:rsidRPr="00F829B6">
              <w:t>16</w:t>
            </w:r>
          </w:p>
        </w:tc>
      </w:tr>
    </w:tbl>
    <w:p w14:paraId="1304BEE1" w14:textId="77777777" w:rsidR="0035583A" w:rsidRPr="00F829B6" w:rsidRDefault="0035583A" w:rsidP="0074607E">
      <w:pPr>
        <w:widowControl w:val="0"/>
      </w:pPr>
    </w:p>
    <w:p w14:paraId="381B68F9" w14:textId="77777777" w:rsidR="0035583A" w:rsidRPr="00F829B6" w:rsidRDefault="0035583A" w:rsidP="0074607E">
      <w:pPr>
        <w:widowControl w:val="0"/>
      </w:pPr>
      <w:r w:rsidRPr="00F829B6">
        <w:t xml:space="preserve">Case A in Table 6.8A.1-2 is used when the conditions corresponding to case 1 in clause 9.1.4 of 3GPP TS 36.213 [4] are satisfied, otherwise case B is used. The quantity </w:t>
      </w:r>
      <w:r w:rsidRPr="00F829B6">
        <w:rPr>
          <w:position w:val="-10"/>
        </w:rPr>
        <w:object w:dxaOrig="740" w:dyaOrig="300" w14:anchorId="4D394A67">
          <v:shape id="_x0000_i1752" type="#_x0000_t75" style="width:36.45pt;height:14.05pt" o:ole="">
            <v:imagedata r:id="rId1306" o:title=""/>
          </v:shape>
          <o:OLEObject Type="Embed" ProgID="Equation.3" ShapeID="_x0000_i1752" DrawAspect="Content" ObjectID="_1755942698" r:id="rId1307"/>
        </w:object>
      </w:r>
      <w:r w:rsidRPr="00F829B6">
        <w:t xml:space="preserve"> for a particular UE and referenced in 3GPP TS 36.213 [4] </w:t>
      </w:r>
      <w:r w:rsidRPr="00F829B6">
        <w:lastRenderedPageBreak/>
        <w:t xml:space="preserve">is defined as the number of downlink resource elements </w:t>
      </w:r>
      <w:r w:rsidRPr="00F829B6">
        <w:rPr>
          <w:position w:val="-10"/>
        </w:rPr>
        <w:object w:dxaOrig="460" w:dyaOrig="300" w14:anchorId="29E83274">
          <v:shape id="_x0000_i1753" type="#_x0000_t75" style="width:21.5pt;height:14.05pt" o:ole="">
            <v:imagedata r:id="rId1308" o:title=""/>
          </v:shape>
          <o:OLEObject Type="Embed" ProgID="Equation.3" ShapeID="_x0000_i1753" DrawAspect="Content" ObjectID="_1755942699" r:id="rId1309"/>
        </w:object>
      </w:r>
      <w:r w:rsidRPr="00F829B6">
        <w:t xml:space="preserve"> available for EPDCCH transmission in a physical resource-block pair configured for possible EPDCCH transmission of EPDCCH set </w:t>
      </w:r>
      <w:r w:rsidRPr="00F829B6">
        <w:rPr>
          <w:position w:val="-12"/>
        </w:rPr>
        <w:object w:dxaOrig="320" w:dyaOrig="360" w14:anchorId="4BE4483C">
          <v:shape id="_x0000_i1754" type="#_x0000_t75" style="width:14.05pt;height:21.5pt" o:ole="">
            <v:imagedata r:id="rId1310" o:title=""/>
          </v:shape>
          <o:OLEObject Type="Embed" ProgID="Equation.3" ShapeID="_x0000_i1754" DrawAspect="Content" ObjectID="_1755942700" r:id="rId1311"/>
        </w:object>
      </w:r>
      <w:r w:rsidRPr="00F829B6">
        <w:t xml:space="preserve"> and fulfilling all of the following criteria:</w:t>
      </w:r>
    </w:p>
    <w:p w14:paraId="0E96EAE2" w14:textId="77777777" w:rsidR="0035583A" w:rsidRPr="00F829B6" w:rsidRDefault="0035583A" w:rsidP="0074607E">
      <w:pPr>
        <w:pStyle w:val="B1"/>
        <w:widowControl w:val="0"/>
      </w:pPr>
      <w:r w:rsidRPr="00F829B6">
        <w:t>-</w:t>
      </w:r>
      <w:r w:rsidRPr="00F829B6">
        <w:tab/>
        <w:t>they are part of any one of the 16 EREGs in the physical resource-block pair, and</w:t>
      </w:r>
    </w:p>
    <w:p w14:paraId="4EBD8C15" w14:textId="77777777" w:rsidR="0035583A" w:rsidRPr="00F829B6" w:rsidRDefault="0035583A" w:rsidP="0074607E">
      <w:pPr>
        <w:pStyle w:val="B1"/>
        <w:widowControl w:val="0"/>
      </w:pPr>
      <w:r w:rsidRPr="00F829B6">
        <w:t>-</w:t>
      </w:r>
      <w:r w:rsidRPr="00F829B6">
        <w:tab/>
        <w:t>they are assumed by the UE not to be used for cell-specific reference signals, where the positions of the cell-specific reference signals are given by clause 6.10.1.2 with the number of antenna ports for and the frequency shift of cell-specific reference signals derived as described in clause 6.10.1.2 unless other values for these parameters are provided by clause 9.1.4.3 in 3GPP TS 36.213 [4], and-</w:t>
      </w:r>
    </w:p>
    <w:p w14:paraId="58B3F35E" w14:textId="77777777" w:rsidR="0035583A" w:rsidRPr="00F829B6" w:rsidRDefault="0035583A" w:rsidP="0074607E">
      <w:pPr>
        <w:pStyle w:val="B1"/>
        <w:widowControl w:val="0"/>
      </w:pPr>
      <w:r w:rsidRPr="00F829B6">
        <w:t>-</w:t>
      </w:r>
      <w:r w:rsidRPr="00F829B6">
        <w:tab/>
        <w:t>they are assumed by the UE not to be used for transmission of CSI reference signals, where the positions of the CSI reference signals are given by clause 6.10.5.2 with the configuration for zero power CSI reference signals obtained as described in clause 6.10.5.2 unless other values are provided by clause 9.1.4.3 in 3GPP TS 36.213 [4], and with the configuration for non-zero power CSI reference signals obtained as described in clause 6.10.5.2, and</w:t>
      </w:r>
    </w:p>
    <w:p w14:paraId="0A8C5304" w14:textId="77777777" w:rsidR="0035583A" w:rsidRPr="00F829B6" w:rsidRDefault="0035583A" w:rsidP="0074607E">
      <w:pPr>
        <w:pStyle w:val="B1"/>
        <w:widowControl w:val="0"/>
      </w:pPr>
      <w:r w:rsidRPr="00F829B6">
        <w:t>-</w:t>
      </w:r>
      <w:r w:rsidRPr="00F829B6">
        <w:tab/>
        <w:t xml:space="preserve">for frame structure type 1 and 2, the index </w:t>
      </w:r>
      <w:r w:rsidRPr="00F829B6">
        <w:rPr>
          <w:position w:val="-6"/>
        </w:rPr>
        <w:object w:dxaOrig="140" w:dyaOrig="259" w14:anchorId="0FB3F333">
          <v:shape id="_x0000_i1755" type="#_x0000_t75" style="width:7.5pt;height:14.05pt" o:ole="">
            <v:imagedata r:id="rId894" o:title=""/>
          </v:shape>
          <o:OLEObject Type="Embed" ProgID="Equation.3" ShapeID="_x0000_i1755" DrawAspect="Content" ObjectID="_1755942701" r:id="rId1312"/>
        </w:object>
      </w:r>
      <w:r w:rsidRPr="00F829B6">
        <w:t xml:space="preserve"> in the first slot in a subframe fulfils </w:t>
      </w:r>
      <w:r w:rsidRPr="00F829B6">
        <w:rPr>
          <w:position w:val="-10"/>
        </w:rPr>
        <w:object w:dxaOrig="1219" w:dyaOrig="300" w14:anchorId="0585B75C">
          <v:shape id="_x0000_i1756" type="#_x0000_t75" style="width:57.95pt;height:14.05pt" o:ole="">
            <v:imagedata r:id="rId1313" o:title=""/>
          </v:shape>
          <o:OLEObject Type="Embed" ProgID="Equation.3" ShapeID="_x0000_i1756" DrawAspect="Content" ObjectID="_1755942702" r:id="rId1314"/>
        </w:object>
      </w:r>
      <w:r w:rsidRPr="00F829B6">
        <w:t xml:space="preserve"> where </w:t>
      </w:r>
      <w:r w:rsidRPr="00F829B6">
        <w:rPr>
          <w:position w:val="-10"/>
        </w:rPr>
        <w:object w:dxaOrig="960" w:dyaOrig="300" w14:anchorId="75D7F100">
          <v:shape id="_x0000_i1757" type="#_x0000_t75" style="width:50.5pt;height:14.05pt" o:ole="">
            <v:imagedata r:id="rId1315" o:title=""/>
          </v:shape>
          <o:OLEObject Type="Embed" ProgID="Equation.3" ShapeID="_x0000_i1757" DrawAspect="Content" ObjectID="_1755942703" r:id="rId1316"/>
        </w:object>
      </w:r>
      <w:r w:rsidRPr="00F829B6">
        <w:t xml:space="preserve"> is given by clause 9.1.4.1 of 3GPP TS 36.213 [4], and</w:t>
      </w:r>
    </w:p>
    <w:p w14:paraId="44596937" w14:textId="77777777" w:rsidR="0035583A" w:rsidRPr="00F829B6" w:rsidRDefault="0035583A" w:rsidP="0074607E">
      <w:pPr>
        <w:pStyle w:val="B1"/>
        <w:widowControl w:val="0"/>
      </w:pPr>
      <w:r w:rsidRPr="00F829B6">
        <w:t>-</w:t>
      </w:r>
      <w:r w:rsidRPr="00F829B6">
        <w:tab/>
        <w:t xml:space="preserve">for frame structure type 3, </w:t>
      </w:r>
    </w:p>
    <w:p w14:paraId="352635A1" w14:textId="77777777" w:rsidR="0035583A" w:rsidRPr="00F829B6" w:rsidRDefault="0035583A" w:rsidP="0074607E">
      <w:pPr>
        <w:pStyle w:val="B2"/>
        <w:widowControl w:val="0"/>
      </w:pPr>
      <w:r w:rsidRPr="00F829B6">
        <w:t>-</w:t>
      </w:r>
      <w:r w:rsidRPr="00F829B6">
        <w:tab/>
        <w:t xml:space="preserve">if the higher layer parameter </w:t>
      </w:r>
      <w:r w:rsidRPr="00F829B6">
        <w:rPr>
          <w:i/>
        </w:rPr>
        <w:t>subframeStartPosition</w:t>
      </w:r>
      <w:r w:rsidRPr="00F829B6">
        <w:t xml:space="preserve"> indicates </w:t>
      </w:r>
      <w:r w:rsidR="00B80263" w:rsidRPr="00F829B6">
        <w:t>'</w:t>
      </w:r>
      <w:r w:rsidRPr="00F829B6">
        <w:t>s07</w:t>
      </w:r>
      <w:r w:rsidR="00B80263" w:rsidRPr="00F829B6">
        <w:t>'</w:t>
      </w:r>
      <w:r w:rsidRPr="00F829B6">
        <w:t xml:space="preserve"> and if the downlink transmission starts in the second slot of a subframe </w:t>
      </w:r>
    </w:p>
    <w:p w14:paraId="15E42261" w14:textId="77777777"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7845901F">
          <v:shape id="_x0000_i1758" type="#_x0000_t75" style="width:7.5pt;height:14.05pt" o:ole="">
            <v:imagedata r:id="rId894" o:title=""/>
          </v:shape>
          <o:OLEObject Type="Embed" ProgID="Equation.3" ShapeID="_x0000_i1758" DrawAspect="Content" ObjectID="_1755942704" r:id="rId1317"/>
        </w:object>
      </w:r>
      <w:r w:rsidRPr="00F829B6">
        <w:t xml:space="preserve"> in the second slot in the subframe fulfils </w:t>
      </w:r>
      <w:r w:rsidRPr="00F829B6">
        <w:rPr>
          <w:position w:val="-10"/>
        </w:rPr>
        <w:object w:dxaOrig="1219" w:dyaOrig="300" w14:anchorId="1FB6F0AC">
          <v:shape id="_x0000_i1759" type="#_x0000_t75" style="width:57.95pt;height:14.05pt" o:ole="">
            <v:imagedata r:id="rId1313" o:title=""/>
          </v:shape>
          <o:OLEObject Type="Embed" ProgID="Equation.3" ShapeID="_x0000_i1759" DrawAspect="Content" ObjectID="_1755942705" r:id="rId1318"/>
        </w:object>
      </w:r>
      <w:r w:rsidRPr="00F829B6">
        <w:t xml:space="preserve"> where </w:t>
      </w:r>
      <w:r w:rsidRPr="00F829B6">
        <w:rPr>
          <w:position w:val="-12"/>
        </w:rPr>
        <w:object w:dxaOrig="960" w:dyaOrig="360" w14:anchorId="483BB041">
          <v:shape id="_x0000_i1760" type="#_x0000_t75" style="width:50.5pt;height:21.5pt" o:ole="">
            <v:imagedata r:id="rId1319" o:title=""/>
          </v:shape>
          <o:OLEObject Type="Embed" ProgID="Equation.3" ShapeID="_x0000_i1760" DrawAspect="Content" ObjectID="_1755942706" r:id="rId1320"/>
        </w:object>
      </w:r>
      <w:r w:rsidRPr="00F829B6">
        <w:t xml:space="preserve"> is given by clause </w:t>
      </w:r>
      <w:r w:rsidR="001B0B09" w:rsidRPr="00F829B6">
        <w:t>9.1.4.1</w:t>
      </w:r>
      <w:r w:rsidRPr="00F829B6">
        <w:t xml:space="preserve"> of 3GPP TS 36.213</w:t>
      </w:r>
      <w:r w:rsidR="00B80263" w:rsidRPr="00F829B6">
        <w:t xml:space="preserve"> </w:t>
      </w:r>
      <w:r w:rsidRPr="00F829B6">
        <w:t>[4],</w:t>
      </w:r>
    </w:p>
    <w:p w14:paraId="6C07A240" w14:textId="77777777" w:rsidR="0035583A" w:rsidRPr="00F829B6" w:rsidRDefault="0035583A" w:rsidP="0074607E">
      <w:pPr>
        <w:pStyle w:val="B2"/>
        <w:widowControl w:val="0"/>
      </w:pPr>
      <w:r w:rsidRPr="00F829B6">
        <w:t>-</w:t>
      </w:r>
      <w:r w:rsidRPr="00F829B6">
        <w:tab/>
        <w:t xml:space="preserve">otherwise </w:t>
      </w:r>
    </w:p>
    <w:p w14:paraId="7BE8683C" w14:textId="77777777"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34E5892D">
          <v:shape id="_x0000_i1761" type="#_x0000_t75" style="width:7.5pt;height:14.05pt" o:ole="">
            <v:imagedata r:id="rId894" o:title=""/>
          </v:shape>
          <o:OLEObject Type="Embed" ProgID="Equation.3" ShapeID="_x0000_i1761" DrawAspect="Content" ObjectID="_1755942707" r:id="rId1321"/>
        </w:object>
      </w:r>
      <w:r w:rsidRPr="00F829B6">
        <w:t xml:space="preserve"> in the first slot in the subframe fulfils </w:t>
      </w:r>
      <w:r w:rsidRPr="00F829B6">
        <w:rPr>
          <w:position w:val="-10"/>
        </w:rPr>
        <w:object w:dxaOrig="1219" w:dyaOrig="300" w14:anchorId="64CC5BD6">
          <v:shape id="_x0000_i1762" type="#_x0000_t75" style="width:57.95pt;height:14.05pt" o:ole="">
            <v:imagedata r:id="rId1313" o:title=""/>
          </v:shape>
          <o:OLEObject Type="Embed" ProgID="Equation.3" ShapeID="_x0000_i1762" DrawAspect="Content" ObjectID="_1755942708" r:id="rId1322"/>
        </w:object>
      </w:r>
      <w:r w:rsidRPr="00F829B6">
        <w:t xml:space="preserve"> where </w:t>
      </w:r>
      <w:r w:rsidRPr="00F829B6">
        <w:rPr>
          <w:position w:val="-12"/>
        </w:rPr>
        <w:object w:dxaOrig="960" w:dyaOrig="360" w14:anchorId="0EEC0E71">
          <v:shape id="_x0000_i1763" type="#_x0000_t75" style="width:50.5pt;height:21.5pt" o:ole="">
            <v:imagedata r:id="rId1323" o:title=""/>
          </v:shape>
          <o:OLEObject Type="Embed" ProgID="Equation.3" ShapeID="_x0000_i1763" DrawAspect="Content" ObjectID="_1755942709" r:id="rId1324"/>
        </w:object>
      </w:r>
      <w:r w:rsidRPr="00F829B6">
        <w:t xml:space="preserve"> is given by clause</w:t>
      </w:r>
      <w:r w:rsidR="00B80263" w:rsidRPr="00F829B6">
        <w:t xml:space="preserve"> </w:t>
      </w:r>
      <w:r w:rsidR="001B0B09" w:rsidRPr="00F829B6">
        <w:t>9.1.4.1</w:t>
      </w:r>
      <w:r w:rsidRPr="00F829B6">
        <w:t xml:space="preserve"> of 3GPP TS 36.213</w:t>
      </w:r>
      <w:r w:rsidR="00B80263" w:rsidRPr="00F829B6">
        <w:t xml:space="preserve"> </w:t>
      </w:r>
      <w:r w:rsidRPr="00F829B6">
        <w:t>[4].</w:t>
      </w:r>
    </w:p>
    <w:p w14:paraId="1DF3B0B9" w14:textId="77777777" w:rsidR="0035583A" w:rsidRPr="00F829B6" w:rsidRDefault="0035583A" w:rsidP="0074607E">
      <w:pPr>
        <w:pStyle w:val="Heading3"/>
        <w:keepNext w:val="0"/>
        <w:keepLines w:val="0"/>
        <w:widowControl w:val="0"/>
      </w:pPr>
      <w:bookmarkStart w:id="81" w:name="_Toc454818052"/>
      <w:r w:rsidRPr="00F829B6">
        <w:t>6.8A.2</w:t>
      </w:r>
      <w:r w:rsidRPr="00F829B6">
        <w:tab/>
        <w:t>Scrambling</w:t>
      </w:r>
      <w:bookmarkEnd w:id="81"/>
    </w:p>
    <w:p w14:paraId="28CF647A" w14:textId="77777777" w:rsidR="0035583A" w:rsidRPr="00F829B6" w:rsidRDefault="0035583A" w:rsidP="0074607E">
      <w:pPr>
        <w:widowControl w:val="0"/>
      </w:pPr>
      <w:r w:rsidRPr="00F829B6">
        <w:t xml:space="preserve">The block of bits </w:t>
      </w:r>
      <w:r w:rsidRPr="00F829B6">
        <w:rPr>
          <w:position w:val="-12"/>
        </w:rPr>
        <w:object w:dxaOrig="1540" w:dyaOrig="380" w14:anchorId="10F2B588">
          <v:shape id="_x0000_i1764" type="#_x0000_t75" style="width:79.5pt;height:21.5pt" o:ole="">
            <v:imagedata r:id="rId1325" o:title=""/>
          </v:shape>
          <o:OLEObject Type="Embed" ProgID="Equation.3" ShapeID="_x0000_i1764" DrawAspect="Content" ObjectID="_1755942710" r:id="rId1326"/>
        </w:object>
      </w:r>
      <w:r w:rsidRPr="00F829B6">
        <w:t xml:space="preserve"> to be transmitted on an EPDCCH in a subframe shall be scrambled, resulting in a block of scrambled bits </w:t>
      </w:r>
      <w:r w:rsidRPr="00F829B6">
        <w:rPr>
          <w:position w:val="-10"/>
        </w:rPr>
        <w:object w:dxaOrig="1600" w:dyaOrig="340" w14:anchorId="4A2AE9E3">
          <v:shape id="_x0000_i1765" type="#_x0000_t75" style="width:79.5pt;height:14.05pt" o:ole="">
            <v:imagedata r:id="rId1327" o:title=""/>
          </v:shape>
          <o:OLEObject Type="Embed" ProgID="Equation.3" ShapeID="_x0000_i1765" DrawAspect="Content" ObjectID="_1755942711" r:id="rId1328"/>
        </w:object>
      </w:r>
      <w:r w:rsidRPr="00F829B6">
        <w:t xml:space="preserve"> according to</w:t>
      </w:r>
    </w:p>
    <w:p w14:paraId="374E69CC" w14:textId="77777777" w:rsidR="0035583A" w:rsidRPr="00F829B6" w:rsidRDefault="0035583A" w:rsidP="0074607E">
      <w:pPr>
        <w:pStyle w:val="EQ"/>
        <w:keepLines w:val="0"/>
        <w:widowControl w:val="0"/>
        <w:jc w:val="center"/>
      </w:pPr>
      <w:r w:rsidRPr="00F829B6">
        <w:rPr>
          <w:position w:val="-10"/>
        </w:rPr>
        <w:object w:dxaOrig="2000" w:dyaOrig="340" w14:anchorId="6B5B8E3E">
          <v:shape id="_x0000_i1766" type="#_x0000_t75" style="width:100.05pt;height:14.05pt" o:ole="">
            <v:imagedata r:id="rId1329" o:title=""/>
          </v:shape>
          <o:OLEObject Type="Embed" ProgID="Equation.3" ShapeID="_x0000_i1766" DrawAspect="Content" ObjectID="_1755942712" r:id="rId1330"/>
        </w:object>
      </w:r>
    </w:p>
    <w:p w14:paraId="563D89E7" w14:textId="77777777" w:rsidR="0035583A" w:rsidRPr="00F829B6" w:rsidRDefault="0035583A" w:rsidP="0074607E">
      <w:pPr>
        <w:widowControl w:val="0"/>
      </w:pPr>
      <w:r w:rsidRPr="00F829B6">
        <w:t xml:space="preserve">where the UE-specific scrambling sequence </w:t>
      </w:r>
      <w:r w:rsidRPr="00F829B6">
        <w:rPr>
          <w:position w:val="-10"/>
        </w:rPr>
        <w:object w:dxaOrig="360" w:dyaOrig="300" w14:anchorId="326CC621">
          <v:shape id="_x0000_i1767" type="#_x0000_t75" style="width:21.5pt;height:14.05pt" o:ole="">
            <v:imagedata r:id="rId1331" o:title=""/>
          </v:shape>
          <o:OLEObject Type="Embed" ProgID="Equation.3" ShapeID="_x0000_i1767" DrawAspect="Content" ObjectID="_1755942713" r:id="rId1332"/>
        </w:object>
      </w:r>
      <w:r w:rsidRPr="00F829B6">
        <w:t xml:space="preserve"> is given by clause 7.2. The scrambling sequence generator shall be initialized with </w:t>
      </w:r>
      <w:r w:rsidRPr="00F829B6">
        <w:rPr>
          <w:position w:val="-12"/>
        </w:rPr>
        <w:object w:dxaOrig="2260" w:dyaOrig="360" w14:anchorId="11F99F28">
          <v:shape id="_x0000_i1768" type="#_x0000_t75" style="width:115.95pt;height:21.5pt" o:ole="">
            <v:imagedata r:id="rId1333" o:title=""/>
          </v:shape>
          <o:OLEObject Type="Embed" ProgID="Equation.3" ShapeID="_x0000_i1768" DrawAspect="Content" ObjectID="_1755942714" r:id="rId1334"/>
        </w:object>
      </w:r>
      <w:r w:rsidRPr="00F829B6">
        <w:t xml:space="preserve"> where </w:t>
      </w:r>
      <w:r w:rsidRPr="00F829B6">
        <w:rPr>
          <w:position w:val="-6"/>
        </w:rPr>
        <w:object w:dxaOrig="220" w:dyaOrig="200" w14:anchorId="305B79BB">
          <v:shape id="_x0000_i1769" type="#_x0000_t75" style="width:14.05pt;height:7.5pt" o:ole="">
            <v:imagedata r:id="rId1335" o:title=""/>
          </v:shape>
          <o:OLEObject Type="Embed" ProgID="Equation.3" ShapeID="_x0000_i1769" DrawAspect="Content" ObjectID="_1755942715" r:id="rId1336"/>
        </w:object>
      </w:r>
      <w:r w:rsidRPr="00F829B6">
        <w:t xml:space="preserve"> is the EPDCCH set number.</w:t>
      </w:r>
    </w:p>
    <w:p w14:paraId="11E0581C" w14:textId="77777777" w:rsidR="0035583A" w:rsidRPr="00F829B6" w:rsidRDefault="0035583A" w:rsidP="0074607E">
      <w:pPr>
        <w:pStyle w:val="Heading3"/>
        <w:keepNext w:val="0"/>
        <w:keepLines w:val="0"/>
        <w:widowControl w:val="0"/>
      </w:pPr>
      <w:bookmarkStart w:id="82" w:name="_Toc454818053"/>
      <w:r w:rsidRPr="00F829B6">
        <w:t>6.8A.3</w:t>
      </w:r>
      <w:r w:rsidRPr="00F829B6">
        <w:tab/>
        <w:t>Modulation</w:t>
      </w:r>
      <w:bookmarkEnd w:id="82"/>
    </w:p>
    <w:p w14:paraId="66A0E0F1" w14:textId="77777777" w:rsidR="0035583A" w:rsidRPr="00F829B6" w:rsidRDefault="0035583A" w:rsidP="0074607E">
      <w:pPr>
        <w:widowControl w:val="0"/>
      </w:pPr>
      <w:r w:rsidRPr="00F829B6">
        <w:t xml:space="preserve">The block of scrambled bits </w:t>
      </w:r>
      <w:r w:rsidRPr="00F829B6">
        <w:rPr>
          <w:position w:val="-10"/>
        </w:rPr>
        <w:object w:dxaOrig="1600" w:dyaOrig="340" w14:anchorId="4059B740">
          <v:shape id="_x0000_i1770" type="#_x0000_t75" style="width:79.5pt;height:14.05pt" o:ole="">
            <v:imagedata r:id="rId1327" o:title=""/>
          </v:shape>
          <o:OLEObject Type="Embed" ProgID="Equation.3" ShapeID="_x0000_i1770" DrawAspect="Content" ObjectID="_1755942716" r:id="rId1337"/>
        </w:object>
      </w:r>
      <w:r w:rsidRPr="00F829B6">
        <w:t xml:space="preserve"> shall be modulated as described in clause 7.1, resulting in a block of complex-valued modulation symbols </w:t>
      </w:r>
      <w:r w:rsidRPr="00F829B6">
        <w:rPr>
          <w:position w:val="-14"/>
        </w:rPr>
        <w:object w:dxaOrig="1719" w:dyaOrig="340" w14:anchorId="4CD7F48E">
          <v:shape id="_x0000_i1771" type="#_x0000_t75" style="width:86.05pt;height:14.05pt" o:ole="">
            <v:imagedata r:id="rId1069" o:title=""/>
          </v:shape>
          <o:OLEObject Type="Embed" ProgID="Equation.3" ShapeID="_x0000_i1771" DrawAspect="Content" ObjectID="_1755942717" r:id="rId1338"/>
        </w:object>
      </w:r>
      <w:r w:rsidRPr="00F829B6">
        <w:t>. Table 6.8A.3-1 specifies the modulation mappings applicable for the enhanced physical downlink control channel.</w:t>
      </w:r>
    </w:p>
    <w:p w14:paraId="44E27549" w14:textId="77777777" w:rsidR="0035583A" w:rsidRPr="00F829B6" w:rsidRDefault="0035583A" w:rsidP="0074607E">
      <w:pPr>
        <w:pStyle w:val="TH"/>
        <w:keepNext w:val="0"/>
        <w:keepLines w:val="0"/>
        <w:widowControl w:val="0"/>
      </w:pPr>
      <w:r w:rsidRPr="00F829B6">
        <w:t>Table 6.8A.3-1: EPDCCH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5E3C1175" w14:textId="77777777" w:rsidTr="00A02649">
        <w:trPr>
          <w:jc w:val="center"/>
        </w:trPr>
        <w:tc>
          <w:tcPr>
            <w:tcW w:w="0" w:type="auto"/>
            <w:shd w:val="clear" w:color="auto" w:fill="E0E0E0"/>
            <w:vAlign w:val="center"/>
          </w:tcPr>
          <w:p w14:paraId="3EBA5566" w14:textId="77777777" w:rsidR="0035583A" w:rsidRPr="00F829B6" w:rsidRDefault="0035583A" w:rsidP="0074607E">
            <w:pPr>
              <w:pStyle w:val="TAH"/>
              <w:keepNext w:val="0"/>
              <w:keepLines w:val="0"/>
              <w:widowControl w:val="0"/>
              <w:jc w:val="left"/>
            </w:pPr>
            <w:r w:rsidRPr="00F829B6">
              <w:t>Physical channel</w:t>
            </w:r>
          </w:p>
        </w:tc>
        <w:tc>
          <w:tcPr>
            <w:tcW w:w="0" w:type="auto"/>
            <w:shd w:val="clear" w:color="auto" w:fill="E0E0E0"/>
            <w:vAlign w:val="center"/>
          </w:tcPr>
          <w:p w14:paraId="0D6B08C4" w14:textId="77777777" w:rsidR="0035583A" w:rsidRPr="00F829B6" w:rsidRDefault="0035583A" w:rsidP="0074607E">
            <w:pPr>
              <w:pStyle w:val="TAH"/>
              <w:keepNext w:val="0"/>
              <w:keepLines w:val="0"/>
              <w:widowControl w:val="0"/>
              <w:jc w:val="left"/>
            </w:pPr>
            <w:r w:rsidRPr="00F829B6">
              <w:t>Modulation schemes</w:t>
            </w:r>
          </w:p>
        </w:tc>
      </w:tr>
      <w:tr w:rsidR="0035583A" w:rsidRPr="00F829B6" w14:paraId="393A4EA4" w14:textId="77777777" w:rsidTr="00A02649">
        <w:trPr>
          <w:jc w:val="center"/>
        </w:trPr>
        <w:tc>
          <w:tcPr>
            <w:tcW w:w="0" w:type="auto"/>
            <w:shd w:val="clear" w:color="auto" w:fill="auto"/>
            <w:vAlign w:val="center"/>
          </w:tcPr>
          <w:p w14:paraId="41768F91" w14:textId="77777777" w:rsidR="0035583A" w:rsidRPr="00F829B6" w:rsidRDefault="0035583A" w:rsidP="0074607E">
            <w:pPr>
              <w:pStyle w:val="TAC"/>
              <w:keepNext w:val="0"/>
              <w:keepLines w:val="0"/>
              <w:widowControl w:val="0"/>
            </w:pPr>
            <w:r w:rsidRPr="00F829B6">
              <w:t>EPDCCH</w:t>
            </w:r>
          </w:p>
        </w:tc>
        <w:tc>
          <w:tcPr>
            <w:tcW w:w="0" w:type="auto"/>
            <w:shd w:val="clear" w:color="auto" w:fill="auto"/>
            <w:vAlign w:val="center"/>
          </w:tcPr>
          <w:p w14:paraId="7C6E9440" w14:textId="77777777" w:rsidR="0035583A" w:rsidRPr="00F829B6" w:rsidRDefault="0035583A" w:rsidP="0074607E">
            <w:pPr>
              <w:pStyle w:val="TAC"/>
              <w:keepNext w:val="0"/>
              <w:keepLines w:val="0"/>
              <w:widowControl w:val="0"/>
            </w:pPr>
            <w:r w:rsidRPr="00F829B6">
              <w:t>QPSK</w:t>
            </w:r>
          </w:p>
        </w:tc>
      </w:tr>
    </w:tbl>
    <w:p w14:paraId="0CE7B8EE" w14:textId="77777777" w:rsidR="0035583A" w:rsidRPr="00F829B6" w:rsidRDefault="0035583A" w:rsidP="0074607E">
      <w:pPr>
        <w:widowControl w:val="0"/>
      </w:pPr>
    </w:p>
    <w:p w14:paraId="30AE43A6" w14:textId="77777777" w:rsidR="0035583A" w:rsidRPr="00F829B6" w:rsidRDefault="0035583A" w:rsidP="0074607E">
      <w:pPr>
        <w:pStyle w:val="Heading3"/>
        <w:keepNext w:val="0"/>
        <w:keepLines w:val="0"/>
        <w:widowControl w:val="0"/>
      </w:pPr>
      <w:bookmarkStart w:id="83" w:name="_Toc454818054"/>
      <w:r w:rsidRPr="00F829B6">
        <w:t>6.8A.4</w:t>
      </w:r>
      <w:r w:rsidRPr="00F829B6">
        <w:tab/>
        <w:t>Layer mapping and precoding</w:t>
      </w:r>
      <w:bookmarkEnd w:id="83"/>
    </w:p>
    <w:p w14:paraId="28661232" w14:textId="77777777" w:rsidR="0035583A" w:rsidRPr="00F829B6" w:rsidRDefault="0035583A" w:rsidP="0074607E">
      <w:pPr>
        <w:widowControl w:val="0"/>
      </w:pPr>
      <w:r w:rsidRPr="00F829B6">
        <w:lastRenderedPageBreak/>
        <w:t xml:space="preserve">The block of complex-valued modulation symbols shall be mapped to a single layer and precoded according to </w:t>
      </w:r>
      <w:r w:rsidR="00FD5F4C" w:rsidRPr="00F829B6">
        <w:rPr>
          <w:lang w:eastAsia="zh-CN"/>
        </w:rPr>
        <w:t>6.3.4.1 as for</w:t>
      </w:r>
      <w:r w:rsidR="00FD5F4C" w:rsidRPr="00F829B6">
        <w:t xml:space="preserve"> </w:t>
      </w:r>
      <w:r w:rsidRPr="00F829B6">
        <w:rPr>
          <w:position w:val="-10"/>
        </w:rPr>
        <w:object w:dxaOrig="920" w:dyaOrig="300" w14:anchorId="13CDD16B">
          <v:shape id="_x0000_i1772" type="#_x0000_t75" style="width:43.95pt;height:14.05pt" o:ole="">
            <v:imagedata r:id="rId1339" o:title=""/>
          </v:shape>
          <o:OLEObject Type="Embed" ProgID="Equation.3" ShapeID="_x0000_i1772" DrawAspect="Content" ObjectID="_1755942718" r:id="rId1340"/>
        </w:object>
      </w:r>
      <w:r w:rsidRPr="00F829B6">
        <w:t xml:space="preserve">, </w:t>
      </w:r>
      <w:r w:rsidRPr="00F829B6">
        <w:rPr>
          <w:position w:val="-14"/>
        </w:rPr>
        <w:object w:dxaOrig="1460" w:dyaOrig="340" w14:anchorId="59E7A393">
          <v:shape id="_x0000_i1773" type="#_x0000_t75" style="width:1in;height:14.05pt" o:ole="">
            <v:imagedata r:id="rId1341" o:title=""/>
          </v:shape>
          <o:OLEObject Type="Embed" ProgID="Equation.3" ShapeID="_x0000_i1773" DrawAspect="Content" ObjectID="_1755942719" r:id="rId1342"/>
        </w:object>
      </w:r>
      <w:r w:rsidRPr="00F829B6">
        <w:t>.</w:t>
      </w:r>
    </w:p>
    <w:p w14:paraId="6ED4C84D" w14:textId="77777777" w:rsidR="0035583A" w:rsidRPr="00F829B6" w:rsidRDefault="0035583A" w:rsidP="0074607E">
      <w:pPr>
        <w:pStyle w:val="Heading3"/>
        <w:keepNext w:val="0"/>
        <w:keepLines w:val="0"/>
        <w:widowControl w:val="0"/>
      </w:pPr>
      <w:bookmarkStart w:id="84" w:name="_Toc454818055"/>
      <w:r w:rsidRPr="00F829B6">
        <w:t>6.8A.5</w:t>
      </w:r>
      <w:r w:rsidRPr="00F829B6">
        <w:tab/>
        <w:t>Mapping to resource elements</w:t>
      </w:r>
      <w:bookmarkEnd w:id="84"/>
    </w:p>
    <w:p w14:paraId="74151E64" w14:textId="77777777" w:rsidR="0035583A" w:rsidRPr="00F829B6" w:rsidRDefault="0035583A" w:rsidP="0074607E">
      <w:pPr>
        <w:widowControl w:val="0"/>
      </w:pPr>
      <w:r w:rsidRPr="00F829B6">
        <w:t xml:space="preserve">The block of complex-valued symbols </w:t>
      </w:r>
      <w:r w:rsidRPr="00F829B6">
        <w:rPr>
          <w:position w:val="-14"/>
        </w:rPr>
        <w:object w:dxaOrig="1719" w:dyaOrig="340" w14:anchorId="267B36F7">
          <v:shape id="_x0000_i1774" type="#_x0000_t75" style="width:86.05pt;height:14.05pt" o:ole="">
            <v:imagedata r:id="rId1343" o:title=""/>
          </v:shape>
          <o:OLEObject Type="Embed" ProgID="Equation.3" ShapeID="_x0000_i1774" DrawAspect="Content" ObjectID="_1755942720" r:id="rId1344"/>
        </w:object>
      </w:r>
      <w:r w:rsidRPr="00F829B6">
        <w:t xml:space="preserve"> shall be mapped in sequence starting with </w:t>
      </w:r>
      <w:r w:rsidRPr="00F829B6">
        <w:rPr>
          <w:position w:val="-10"/>
        </w:rPr>
        <w:object w:dxaOrig="440" w:dyaOrig="300" w14:anchorId="5FF85F2C">
          <v:shape id="_x0000_i1775" type="#_x0000_t75" style="width:21.5pt;height:14.05pt" o:ole="">
            <v:imagedata r:id="rId1345" o:title=""/>
          </v:shape>
          <o:OLEObject Type="Embed" ProgID="Equation.3" ShapeID="_x0000_i1775" DrawAspect="Content" ObjectID="_1755942721" r:id="rId1346"/>
        </w:object>
      </w:r>
      <w:r w:rsidRPr="00F829B6">
        <w:t xml:space="preserve"> to resource elements </w:t>
      </w:r>
      <w:r w:rsidRPr="00F829B6">
        <w:rPr>
          <w:position w:val="-10"/>
        </w:rPr>
        <w:object w:dxaOrig="440" w:dyaOrig="300" w14:anchorId="5667F2B9">
          <v:shape id="_x0000_i1776" type="#_x0000_t75" style="width:21.5pt;height:14.05pt" o:ole="">
            <v:imagedata r:id="rId857" o:title=""/>
          </v:shape>
          <o:OLEObject Type="Embed" ProgID="Equation.3" ShapeID="_x0000_i1776" DrawAspect="Content" ObjectID="_1755942722" r:id="rId1347"/>
        </w:object>
      </w:r>
      <w:r w:rsidRPr="00F829B6">
        <w:t xml:space="preserve"> on the associated antenna port which meet all of the following criteria: </w:t>
      </w:r>
    </w:p>
    <w:p w14:paraId="693BDC3C" w14:textId="77777777" w:rsidR="0035583A" w:rsidRPr="00F829B6" w:rsidRDefault="0035583A" w:rsidP="0074607E">
      <w:pPr>
        <w:pStyle w:val="B1"/>
        <w:widowControl w:val="0"/>
      </w:pPr>
      <w:r w:rsidRPr="00F829B6">
        <w:t>-</w:t>
      </w:r>
      <w:r w:rsidRPr="00F829B6">
        <w:tab/>
        <w:t>they are part of the EREGs assigned for the EPDCCH transmission, and</w:t>
      </w:r>
    </w:p>
    <w:p w14:paraId="387CD804" w14:textId="77777777" w:rsidR="0035583A" w:rsidRPr="00F829B6" w:rsidRDefault="0035583A" w:rsidP="0074607E">
      <w:pPr>
        <w:pStyle w:val="B1"/>
        <w:widowControl w:val="0"/>
      </w:pPr>
      <w:r w:rsidRPr="00F829B6">
        <w:t>-</w:t>
      </w:r>
      <w:r w:rsidRPr="00F829B6">
        <w:tab/>
        <w:t>they are assumed by the UE not to be used for cell-specific reference signals, where the positions of the cell-specific reference signals are given by clause 6.10.1.2 with the number of antenna ports for and the frequency shift of cell-specific reference signals derived as described in clause 6.10.1.2 unless other values for these parameters are provided by clause 9.1.4.3 in 3GPP TS 36.213 [4], and</w:t>
      </w:r>
    </w:p>
    <w:p w14:paraId="2877F2B6" w14:textId="77777777" w:rsidR="0035583A" w:rsidRPr="00F829B6" w:rsidRDefault="0035583A" w:rsidP="0074607E">
      <w:pPr>
        <w:pStyle w:val="B1"/>
        <w:widowControl w:val="0"/>
      </w:pPr>
      <w:r w:rsidRPr="00F829B6">
        <w:t>-</w:t>
      </w:r>
      <w:r w:rsidRPr="00F829B6">
        <w:tab/>
        <w:t xml:space="preserve">they are assumed by the UE not to be used for transmission of: </w:t>
      </w:r>
    </w:p>
    <w:p w14:paraId="1CA7011E" w14:textId="77777777" w:rsidR="0035583A" w:rsidRPr="00F829B6" w:rsidRDefault="0035583A" w:rsidP="0074607E">
      <w:pPr>
        <w:pStyle w:val="B2"/>
        <w:widowControl w:val="0"/>
      </w:pPr>
      <w:r w:rsidRPr="00F829B6">
        <w:t>-</w:t>
      </w:r>
      <w:r w:rsidRPr="00F829B6">
        <w:tab/>
        <w:t>zero-power CSI reference signals, where the positions of the CSI reference signals are given by clause 6.10.5.2. The configuration for zero power CSI reference signals is</w:t>
      </w:r>
    </w:p>
    <w:p w14:paraId="4DE29CF0" w14:textId="77777777" w:rsidR="0035583A" w:rsidRPr="00F829B6" w:rsidRDefault="0035583A" w:rsidP="0074607E">
      <w:pPr>
        <w:pStyle w:val="B3"/>
        <w:widowControl w:val="0"/>
      </w:pPr>
      <w:r w:rsidRPr="00F829B6">
        <w:t>-</w:t>
      </w:r>
      <w:r w:rsidRPr="00F829B6">
        <w:tab/>
        <w:t xml:space="preserve">obtained as described in clause 6.10.5.2 unless other values are provided by clause 9.1.4.3 in 3GPP TS 36.213 [4], and </w:t>
      </w:r>
    </w:p>
    <w:p w14:paraId="09AB7024" w14:textId="77777777" w:rsidR="0035583A" w:rsidRPr="00F829B6" w:rsidRDefault="0035583A" w:rsidP="0074607E">
      <w:pPr>
        <w:pStyle w:val="B3"/>
        <w:widowControl w:val="0"/>
      </w:pPr>
      <w:r w:rsidRPr="00F829B6">
        <w:t>-</w:t>
      </w:r>
      <w:r w:rsidRPr="00F829B6">
        <w:tab/>
        <w:t>obtained by higher-layer configuration of up to five reserved CSI-RS resources as part of the discovery signal configuration following the procedure for zero-power CSI-RS in clause 6.10.5.2.</w:t>
      </w:r>
    </w:p>
    <w:p w14:paraId="10F9DD76" w14:textId="77777777" w:rsidR="0035583A" w:rsidRPr="00F829B6" w:rsidRDefault="0035583A" w:rsidP="0074607E">
      <w:pPr>
        <w:pStyle w:val="B2"/>
        <w:widowControl w:val="0"/>
      </w:pPr>
      <w:r w:rsidRPr="00F829B6">
        <w:t>-</w:t>
      </w:r>
      <w:r w:rsidRPr="00F829B6">
        <w:tab/>
        <w:t>non-zero-power CSI reference signals for CSI reporting</w:t>
      </w:r>
      <w:r w:rsidR="00093E0F">
        <w:t>,</w:t>
      </w:r>
      <w:r w:rsidR="00093E0F" w:rsidRPr="00566A2E">
        <w:t xml:space="preserve"> </w:t>
      </w:r>
      <w:r w:rsidR="00093E0F">
        <w:t xml:space="preserve">except for non-zero power CSI reference signals configured by </w:t>
      </w:r>
      <w:r w:rsidR="00093E0F" w:rsidRPr="00AE5E12">
        <w:rPr>
          <w:i/>
        </w:rPr>
        <w:t>csi-RS-ConfigNZP-ApList</w:t>
      </w:r>
      <w:r w:rsidR="00093E0F" w:rsidRPr="00EE2F9F">
        <w:t xml:space="preserve">, </w:t>
      </w:r>
      <w:r w:rsidRPr="00093E0F">
        <w:t xml:space="preserve"> </w:t>
      </w:r>
      <w:r w:rsidRPr="00F829B6">
        <w:t>with the configuration for non-zero power CSI reference signals for CSI reporting obtained as described in clause 6.10.5.2, and</w:t>
      </w:r>
    </w:p>
    <w:p w14:paraId="5CB1BD2D" w14:textId="77777777" w:rsidR="0035583A" w:rsidRPr="00F829B6" w:rsidRDefault="0035583A" w:rsidP="0074607E">
      <w:pPr>
        <w:pStyle w:val="B1"/>
        <w:widowControl w:val="0"/>
      </w:pPr>
      <w:r w:rsidRPr="00F829B6">
        <w:t>-</w:t>
      </w:r>
      <w:r w:rsidRPr="00F829B6">
        <w:tab/>
        <w:t xml:space="preserve">for frame structure type 1 and 2, the index </w:t>
      </w:r>
      <w:r w:rsidRPr="00F829B6">
        <w:rPr>
          <w:position w:val="-6"/>
        </w:rPr>
        <w:object w:dxaOrig="140" w:dyaOrig="259" w14:anchorId="6CD797F1">
          <v:shape id="_x0000_i1777" type="#_x0000_t75" style="width:7.5pt;height:14.05pt" o:ole="">
            <v:imagedata r:id="rId894" o:title=""/>
          </v:shape>
          <o:OLEObject Type="Embed" ProgID="Equation.3" ShapeID="_x0000_i1777" DrawAspect="Content" ObjectID="_1755942723" r:id="rId1348"/>
        </w:object>
      </w:r>
      <w:r w:rsidRPr="00F829B6">
        <w:t xml:space="preserve"> in the first slot in a subframe fulfils </w:t>
      </w:r>
      <w:r w:rsidRPr="00F829B6">
        <w:rPr>
          <w:position w:val="-10"/>
        </w:rPr>
        <w:object w:dxaOrig="1219" w:dyaOrig="300" w14:anchorId="25ECF89B">
          <v:shape id="_x0000_i1778" type="#_x0000_t75" style="width:57.95pt;height:14.05pt" o:ole="">
            <v:imagedata r:id="rId1313" o:title=""/>
          </v:shape>
          <o:OLEObject Type="Embed" ProgID="Equation.3" ShapeID="_x0000_i1778" DrawAspect="Content" ObjectID="_1755942724" r:id="rId1349"/>
        </w:object>
      </w:r>
      <w:r w:rsidRPr="00F829B6">
        <w:t xml:space="preserve"> where </w:t>
      </w:r>
      <w:r w:rsidRPr="00F829B6">
        <w:rPr>
          <w:position w:val="-10"/>
        </w:rPr>
        <w:object w:dxaOrig="960" w:dyaOrig="300" w14:anchorId="0F0A161F">
          <v:shape id="_x0000_i1779" type="#_x0000_t75" style="width:50.5pt;height:14.05pt" o:ole="">
            <v:imagedata r:id="rId1315" o:title=""/>
          </v:shape>
          <o:OLEObject Type="Embed" ProgID="Equation.3" ShapeID="_x0000_i1779" DrawAspect="Content" ObjectID="_1755942725" r:id="rId1350"/>
        </w:object>
      </w:r>
      <w:r w:rsidRPr="00F829B6">
        <w:t xml:space="preserve"> is given by clause 9.1.4.1 of 3GPP TS 36.213 [4], and</w:t>
      </w:r>
    </w:p>
    <w:p w14:paraId="29B341DD" w14:textId="77777777" w:rsidR="0035583A" w:rsidRPr="00F829B6" w:rsidRDefault="0035583A" w:rsidP="0074607E">
      <w:pPr>
        <w:pStyle w:val="B1"/>
        <w:widowControl w:val="0"/>
      </w:pPr>
      <w:r w:rsidRPr="00F829B6">
        <w:t>-</w:t>
      </w:r>
      <w:r w:rsidRPr="00F829B6">
        <w:tab/>
        <w:t xml:space="preserve">for frame structure type 3, </w:t>
      </w:r>
    </w:p>
    <w:p w14:paraId="5CF27EF2" w14:textId="77777777" w:rsidR="0035583A" w:rsidRPr="00F829B6" w:rsidRDefault="0035583A" w:rsidP="0074607E">
      <w:pPr>
        <w:pStyle w:val="B2"/>
        <w:widowControl w:val="0"/>
      </w:pPr>
      <w:r w:rsidRPr="00F829B6">
        <w:t>-</w:t>
      </w:r>
      <w:r w:rsidRPr="00F829B6">
        <w:tab/>
        <w:t xml:space="preserve">if the higher layer parameter </w:t>
      </w:r>
      <w:r w:rsidRPr="00F829B6">
        <w:rPr>
          <w:i/>
        </w:rPr>
        <w:t>subframeStartPosition</w:t>
      </w:r>
      <w:r w:rsidRPr="00F829B6">
        <w:t xml:space="preserve"> indicates </w:t>
      </w:r>
      <w:r w:rsidR="00B80263" w:rsidRPr="00F829B6">
        <w:t>'</w:t>
      </w:r>
      <w:r w:rsidRPr="00F829B6">
        <w:t>s07</w:t>
      </w:r>
      <w:r w:rsidR="00B80263" w:rsidRPr="00F829B6">
        <w:t>'</w:t>
      </w:r>
      <w:r w:rsidRPr="00F829B6">
        <w:t xml:space="preserve"> and if the downlink transmission starts in the second slot of a subframe </w:t>
      </w:r>
    </w:p>
    <w:p w14:paraId="5DFCE493" w14:textId="77777777"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10FF6580">
          <v:shape id="_x0000_i1780" type="#_x0000_t75" style="width:7.5pt;height:14.05pt" o:ole="">
            <v:imagedata r:id="rId894" o:title=""/>
          </v:shape>
          <o:OLEObject Type="Embed" ProgID="Equation.3" ShapeID="_x0000_i1780" DrawAspect="Content" ObjectID="_1755942726" r:id="rId1351"/>
        </w:object>
      </w:r>
      <w:r w:rsidRPr="00F829B6">
        <w:t xml:space="preserve"> in the second slot in the subframe fulfils </w:t>
      </w:r>
      <w:r w:rsidRPr="00F829B6">
        <w:rPr>
          <w:position w:val="-10"/>
        </w:rPr>
        <w:object w:dxaOrig="1219" w:dyaOrig="300" w14:anchorId="30E5A8DB">
          <v:shape id="_x0000_i1781" type="#_x0000_t75" style="width:57.95pt;height:14.05pt" o:ole="">
            <v:imagedata r:id="rId1313" o:title=""/>
          </v:shape>
          <o:OLEObject Type="Embed" ProgID="Equation.3" ShapeID="_x0000_i1781" DrawAspect="Content" ObjectID="_1755942727" r:id="rId1352"/>
        </w:object>
      </w:r>
      <w:r w:rsidRPr="00F829B6">
        <w:t xml:space="preserve"> where </w:t>
      </w:r>
      <w:r w:rsidRPr="00F829B6">
        <w:rPr>
          <w:position w:val="-12"/>
        </w:rPr>
        <w:object w:dxaOrig="960" w:dyaOrig="360" w14:anchorId="758BACBA">
          <v:shape id="_x0000_i1782" type="#_x0000_t75" style="width:50.5pt;height:21.5pt" o:ole="">
            <v:imagedata r:id="rId1323" o:title=""/>
          </v:shape>
          <o:OLEObject Type="Embed" ProgID="Equation.3" ShapeID="_x0000_i1782" DrawAspect="Content" ObjectID="_1755942728" r:id="rId1353"/>
        </w:object>
      </w:r>
      <w:r w:rsidRPr="00F829B6">
        <w:t xml:space="preserve"> is given by clause </w:t>
      </w:r>
      <w:r w:rsidR="001B0B09" w:rsidRPr="00F829B6">
        <w:t>9.1.4.1</w:t>
      </w:r>
      <w:r w:rsidRPr="00F829B6">
        <w:t xml:space="preserve"> of 3GPP TS 36.213</w:t>
      </w:r>
      <w:r w:rsidR="00B80263" w:rsidRPr="00F829B6">
        <w:t xml:space="preserve"> </w:t>
      </w:r>
      <w:r w:rsidRPr="00F829B6">
        <w:t>[4],</w:t>
      </w:r>
    </w:p>
    <w:p w14:paraId="49D9D35D" w14:textId="77777777" w:rsidR="0035583A" w:rsidRPr="00F829B6" w:rsidRDefault="0035583A" w:rsidP="0074607E">
      <w:pPr>
        <w:pStyle w:val="B2"/>
        <w:widowControl w:val="0"/>
      </w:pPr>
      <w:r w:rsidRPr="00F829B6">
        <w:t>-</w:t>
      </w:r>
      <w:r w:rsidRPr="00F829B6">
        <w:tab/>
        <w:t xml:space="preserve">otherwise </w:t>
      </w:r>
    </w:p>
    <w:p w14:paraId="448E6935" w14:textId="77777777"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0A6E4D3D">
          <v:shape id="_x0000_i1783" type="#_x0000_t75" style="width:7.5pt;height:14.05pt" o:ole="">
            <v:imagedata r:id="rId894" o:title=""/>
          </v:shape>
          <o:OLEObject Type="Embed" ProgID="Equation.3" ShapeID="_x0000_i1783" DrawAspect="Content" ObjectID="_1755942729" r:id="rId1354"/>
        </w:object>
      </w:r>
      <w:r w:rsidRPr="00F829B6">
        <w:t xml:space="preserve"> in the first slot in the subframe fulfils </w:t>
      </w:r>
      <w:r w:rsidRPr="00F829B6">
        <w:rPr>
          <w:position w:val="-10"/>
        </w:rPr>
        <w:object w:dxaOrig="1219" w:dyaOrig="300" w14:anchorId="4495E5C4">
          <v:shape id="_x0000_i1784" type="#_x0000_t75" style="width:57.95pt;height:14.05pt" o:ole="">
            <v:imagedata r:id="rId1313" o:title=""/>
          </v:shape>
          <o:OLEObject Type="Embed" ProgID="Equation.3" ShapeID="_x0000_i1784" DrawAspect="Content" ObjectID="_1755942730" r:id="rId1355"/>
        </w:object>
      </w:r>
      <w:r w:rsidRPr="00F829B6">
        <w:t xml:space="preserve"> where </w:t>
      </w:r>
      <w:r w:rsidRPr="00F829B6">
        <w:rPr>
          <w:position w:val="-12"/>
        </w:rPr>
        <w:object w:dxaOrig="960" w:dyaOrig="360" w14:anchorId="459C6A6B">
          <v:shape id="_x0000_i1785" type="#_x0000_t75" style="width:50.5pt;height:21.5pt" o:ole="">
            <v:imagedata r:id="rId1323" o:title=""/>
          </v:shape>
          <o:OLEObject Type="Embed" ProgID="Equation.3" ShapeID="_x0000_i1785" DrawAspect="Content" ObjectID="_1755942731" r:id="rId1356"/>
        </w:object>
      </w:r>
      <w:r w:rsidRPr="00F829B6">
        <w:t xml:space="preserve"> is given by clause </w:t>
      </w:r>
      <w:r w:rsidR="001B0B09" w:rsidRPr="00F829B6">
        <w:t>9.1.4.1</w:t>
      </w:r>
      <w:r w:rsidRPr="00F829B6">
        <w:t xml:space="preserve"> of 3GPP TS 36.213</w:t>
      </w:r>
      <w:r w:rsidR="00B80263" w:rsidRPr="00F829B6">
        <w:t xml:space="preserve"> </w:t>
      </w:r>
      <w:r w:rsidRPr="00F829B6">
        <w:t>[4].</w:t>
      </w:r>
    </w:p>
    <w:p w14:paraId="2666E89A" w14:textId="77777777" w:rsidR="0035583A" w:rsidRPr="00F829B6" w:rsidRDefault="0035583A" w:rsidP="0074607E">
      <w:pPr>
        <w:widowControl w:val="0"/>
      </w:pPr>
      <w:r w:rsidRPr="00F829B6">
        <w:t xml:space="preserve">The mapping to resource elements </w:t>
      </w:r>
      <w:r w:rsidRPr="00F829B6">
        <w:rPr>
          <w:position w:val="-10"/>
        </w:rPr>
        <w:object w:dxaOrig="440" w:dyaOrig="300" w14:anchorId="1CAB5906">
          <v:shape id="_x0000_i1786" type="#_x0000_t75" style="width:21.5pt;height:14.05pt" o:ole="">
            <v:imagedata r:id="rId857" o:title=""/>
          </v:shape>
          <o:OLEObject Type="Embed" ProgID="Equation.3" ShapeID="_x0000_i1786" DrawAspect="Content" ObjectID="_1755942732" r:id="rId1357"/>
        </w:object>
      </w:r>
      <w:r w:rsidRPr="00F829B6">
        <w:t xml:space="preserve"> on antenna port </w:t>
      </w:r>
      <w:r w:rsidRPr="00F829B6">
        <w:rPr>
          <w:position w:val="-10"/>
        </w:rPr>
        <w:object w:dxaOrig="200" w:dyaOrig="240" w14:anchorId="7482FFF6">
          <v:shape id="_x0000_i1787" type="#_x0000_t75" style="width:7.5pt;height:14.05pt" o:ole="">
            <v:imagedata r:id="rId81" o:title=""/>
          </v:shape>
          <o:OLEObject Type="Embed" ProgID="Equation.3" ShapeID="_x0000_i1787" DrawAspect="Content" ObjectID="_1755942733" r:id="rId1358"/>
        </w:object>
      </w:r>
      <w:r w:rsidRPr="00F829B6">
        <w:t xml:space="preserve"> meeting the criteria above shall be in increasing order of first the index </w:t>
      </w:r>
      <w:r w:rsidRPr="00F829B6">
        <w:rPr>
          <w:position w:val="-6"/>
        </w:rPr>
        <w:object w:dxaOrig="180" w:dyaOrig="260" w14:anchorId="60A276D4">
          <v:shape id="_x0000_i1788" type="#_x0000_t75" style="width:7.5pt;height:14.05pt" o:ole="">
            <v:imagedata r:id="rId861" o:title=""/>
          </v:shape>
          <o:OLEObject Type="Embed" ProgID="Equation.3" ShapeID="_x0000_i1788" DrawAspect="Content" ObjectID="_1755942734" r:id="rId1359"/>
        </w:object>
      </w:r>
      <w:r w:rsidRPr="00F829B6">
        <w:rPr>
          <w:rFonts w:eastAsia="Batang" w:hint="eastAsia"/>
          <w:lang w:eastAsia="ko-KR"/>
        </w:rPr>
        <w:t xml:space="preserve"> </w:t>
      </w:r>
      <w:r w:rsidRPr="00F829B6">
        <w:t>and then the index</w:t>
      </w:r>
      <w:r w:rsidRPr="00F829B6">
        <w:rPr>
          <w:position w:val="-6"/>
        </w:rPr>
        <w:object w:dxaOrig="139" w:dyaOrig="260" w14:anchorId="53B58399">
          <v:shape id="_x0000_i1789" type="#_x0000_t75" style="width:7.5pt;height:14.05pt" o:ole="">
            <v:imagedata r:id="rId863" o:title=""/>
          </v:shape>
          <o:OLEObject Type="Embed" ProgID="Equation.3" ShapeID="_x0000_i1789" DrawAspect="Content" ObjectID="_1755942735" r:id="rId1360"/>
        </w:object>
      </w:r>
      <w:r w:rsidRPr="00F829B6">
        <w:t>, starting with the first slot and ending with the second slot in a subframe.</w:t>
      </w:r>
    </w:p>
    <w:p w14:paraId="54F62752" w14:textId="77777777" w:rsidR="0035583A" w:rsidRPr="00F829B6" w:rsidRDefault="0035583A" w:rsidP="0074607E">
      <w:pPr>
        <w:widowControl w:val="0"/>
      </w:pPr>
      <w:r w:rsidRPr="00F829B6">
        <w:t xml:space="preserve">For localized transmission, the single antenna port </w:t>
      </w:r>
      <w:r w:rsidRPr="00F829B6">
        <w:rPr>
          <w:position w:val="-10"/>
        </w:rPr>
        <w:object w:dxaOrig="200" w:dyaOrig="240" w14:anchorId="75866397">
          <v:shape id="_x0000_i1790" type="#_x0000_t75" style="width:7.5pt;height:14.05pt" o:ole="">
            <v:imagedata r:id="rId81" o:title=""/>
          </v:shape>
          <o:OLEObject Type="Embed" ProgID="Equation.3" ShapeID="_x0000_i1790" DrawAspect="Content" ObjectID="_1755942736" r:id="rId1361"/>
        </w:object>
      </w:r>
      <w:r w:rsidRPr="00F829B6">
        <w:t xml:space="preserve"> to use is given by Table 6.8A.5-1 with</w:t>
      </w:r>
    </w:p>
    <w:p w14:paraId="024F6AA8" w14:textId="77777777" w:rsidR="0035583A" w:rsidRPr="00F829B6" w:rsidRDefault="0035583A" w:rsidP="0074607E">
      <w:pPr>
        <w:pStyle w:val="EQ"/>
        <w:keepLines w:val="0"/>
        <w:widowControl w:val="0"/>
        <w:jc w:val="center"/>
      </w:pPr>
      <w:r w:rsidRPr="00F829B6">
        <w:rPr>
          <w:position w:val="-14"/>
        </w:rPr>
        <w:object w:dxaOrig="5080" w:dyaOrig="400" w14:anchorId="3FA77DFC">
          <v:shape id="_x0000_i1791" type="#_x0000_t75" style="width:251.55pt;height:21.5pt" o:ole="">
            <v:imagedata r:id="rId1362" o:title=""/>
          </v:shape>
          <o:OLEObject Type="Embed" ProgID="Equation.3" ShapeID="_x0000_i1791" DrawAspect="Content" ObjectID="_1755942737" r:id="rId1363"/>
        </w:object>
      </w:r>
    </w:p>
    <w:p w14:paraId="3BBB57CB" w14:textId="77777777" w:rsidR="0035583A" w:rsidRPr="00F829B6" w:rsidRDefault="0035583A" w:rsidP="0074607E">
      <w:pPr>
        <w:widowControl w:val="0"/>
      </w:pPr>
      <w:r w:rsidRPr="00F829B6">
        <w:t xml:space="preserve">where </w:t>
      </w:r>
      <w:r w:rsidRPr="00F829B6">
        <w:rPr>
          <w:position w:val="-12"/>
        </w:rPr>
        <w:object w:dxaOrig="800" w:dyaOrig="320" w14:anchorId="1798F634">
          <v:shape id="_x0000_i1792" type="#_x0000_t75" style="width:36.45pt;height:14.05pt" o:ole="">
            <v:imagedata r:id="rId1364" o:title=""/>
          </v:shape>
          <o:OLEObject Type="Embed" ProgID="Equation.3" ShapeID="_x0000_i1792" DrawAspect="Content" ObjectID="_1755942738" r:id="rId1365"/>
        </w:object>
      </w:r>
      <w:r w:rsidRPr="00F829B6">
        <w:t xml:space="preserve"> is the lowest ECCE index used by this EPDCCH transmission in the EPDCCH set, </w:t>
      </w:r>
      <w:r w:rsidRPr="00F829B6">
        <w:rPr>
          <w:position w:val="-10"/>
        </w:rPr>
        <w:object w:dxaOrig="520" w:dyaOrig="300" w14:anchorId="6229F192">
          <v:shape id="_x0000_i1793" type="#_x0000_t75" style="width:28.05pt;height:14.05pt" o:ole="">
            <v:imagedata r:id="rId343" o:title=""/>
          </v:shape>
          <o:OLEObject Type="Embed" ProgID="Equation.3" ShapeID="_x0000_i1793" DrawAspect="Content" ObjectID="_1755942739" r:id="rId1366"/>
        </w:object>
      </w:r>
      <w:r w:rsidRPr="00F829B6">
        <w:t xml:space="preserve"> equals the C-RNTI, and </w:t>
      </w:r>
      <w:r w:rsidRPr="00F829B6">
        <w:rPr>
          <w:position w:val="-12"/>
        </w:rPr>
        <w:object w:dxaOrig="820" w:dyaOrig="380" w14:anchorId="7E254F38">
          <v:shape id="_x0000_i1794" type="#_x0000_t75" style="width:43.95pt;height:21.5pt" o:ole="">
            <v:imagedata r:id="rId1367" o:title=""/>
          </v:shape>
          <o:OLEObject Type="Embed" ProgID="Equation.3" ShapeID="_x0000_i1794" DrawAspect="Content" ObjectID="_1755942740" r:id="rId1368"/>
        </w:object>
      </w:r>
      <w:r w:rsidRPr="00F829B6">
        <w:t xml:space="preserve"> is the number of ECCEs used for this EPDCCH.</w:t>
      </w:r>
    </w:p>
    <w:p w14:paraId="1D23D966" w14:textId="77777777" w:rsidR="0035583A" w:rsidRPr="00F829B6" w:rsidRDefault="0035583A" w:rsidP="0074607E">
      <w:pPr>
        <w:pStyle w:val="TH"/>
        <w:keepNext w:val="0"/>
        <w:keepLines w:val="0"/>
        <w:widowControl w:val="0"/>
      </w:pPr>
      <w:r w:rsidRPr="00F829B6">
        <w:t>Table 6.8A.5-1: Antenna port to use for localized EPDCCH transmission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1"/>
        <w:gridCol w:w="2017"/>
        <w:gridCol w:w="2717"/>
        <w:gridCol w:w="2117"/>
      </w:tblGrid>
      <w:tr w:rsidR="0035583A" w:rsidRPr="00F829B6" w14:paraId="3FEE6DFC" w14:textId="77777777" w:rsidTr="00A02649">
        <w:trPr>
          <w:cantSplit/>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0357CF96" w14:textId="77777777" w:rsidR="0035583A" w:rsidRPr="00F829B6" w:rsidRDefault="0035583A" w:rsidP="0074607E">
            <w:pPr>
              <w:pStyle w:val="TAH"/>
              <w:keepNext w:val="0"/>
              <w:keepLines w:val="0"/>
              <w:widowControl w:val="0"/>
            </w:pPr>
            <w:r w:rsidRPr="00F829B6">
              <w:rPr>
                <w:position w:val="-6"/>
              </w:rPr>
              <w:object w:dxaOrig="220" w:dyaOrig="240" w14:anchorId="785D07BC">
                <v:shape id="_x0000_i1795" type="#_x0000_t75" style="width:14.05pt;height:14.05pt" o:ole="">
                  <v:imagedata r:id="rId1369" o:title=""/>
                </v:shape>
                <o:OLEObject Type="Embed" ProgID="Equation.3" ShapeID="_x0000_i1795" DrawAspect="Content" ObjectID="_1755942741" r:id="rId1370"/>
              </w:object>
            </w:r>
          </w:p>
        </w:tc>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5AC36370" w14:textId="77777777" w:rsidR="0035583A" w:rsidRPr="00F829B6" w:rsidRDefault="0035583A" w:rsidP="0074607E">
            <w:pPr>
              <w:pStyle w:val="TAH"/>
              <w:keepNext w:val="0"/>
              <w:keepLines w:val="0"/>
              <w:widowControl w:val="0"/>
            </w:pPr>
            <w:r w:rsidRPr="00F829B6">
              <w:t>Normal cyclic prefix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4CAB780" w14:textId="77777777" w:rsidR="0035583A" w:rsidRPr="00F829B6" w:rsidRDefault="0035583A" w:rsidP="0074607E">
            <w:pPr>
              <w:pStyle w:val="TAH"/>
              <w:keepNext w:val="0"/>
              <w:keepLines w:val="0"/>
              <w:widowControl w:val="0"/>
            </w:pPr>
            <w:r w:rsidRPr="00F829B6">
              <w:t>Extended cyclic prefix</w:t>
            </w:r>
          </w:p>
        </w:tc>
      </w:tr>
      <w:tr w:rsidR="0035583A" w:rsidRPr="00F829B6" w14:paraId="3D154975" w14:textId="77777777" w:rsidTr="00A02649">
        <w:trPr>
          <w:cantSplit/>
          <w:jc w:val="center"/>
        </w:trPr>
        <w:tc>
          <w:tcPr>
            <w:tcW w:w="0" w:type="auto"/>
            <w:vMerge/>
            <w:tcBorders>
              <w:top w:val="single" w:sz="4" w:space="0" w:color="auto"/>
              <w:left w:val="single" w:sz="4" w:space="0" w:color="auto"/>
              <w:bottom w:val="single" w:sz="4" w:space="0" w:color="auto"/>
              <w:right w:val="single" w:sz="4" w:space="0" w:color="auto"/>
            </w:tcBorders>
            <w:shd w:val="clear" w:color="auto" w:fill="E0E0E0"/>
            <w:vAlign w:val="center"/>
          </w:tcPr>
          <w:p w14:paraId="38FE3723" w14:textId="77777777" w:rsidR="0035583A" w:rsidRPr="00F829B6" w:rsidRDefault="0035583A" w:rsidP="0074607E">
            <w:pPr>
              <w:pStyle w:val="TAH"/>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B960459" w14:textId="77777777" w:rsidR="0035583A" w:rsidRPr="00F829B6" w:rsidRDefault="0035583A" w:rsidP="0074607E">
            <w:pPr>
              <w:pStyle w:val="TAH"/>
              <w:keepNext w:val="0"/>
              <w:keepLines w:val="0"/>
              <w:widowControl w:val="0"/>
            </w:pPr>
            <w:r w:rsidRPr="00F829B6">
              <w:t>Normal subframes,</w:t>
            </w:r>
          </w:p>
          <w:p w14:paraId="15317A84" w14:textId="77777777" w:rsidR="0035583A" w:rsidRPr="00F829B6" w:rsidRDefault="0035583A" w:rsidP="0074607E">
            <w:pPr>
              <w:pStyle w:val="TAH"/>
              <w:keepNext w:val="0"/>
              <w:keepLines w:val="0"/>
              <w:widowControl w:val="0"/>
            </w:pPr>
            <w:r w:rsidRPr="00F829B6">
              <w:t>Special subframes,</w:t>
            </w:r>
            <w:r w:rsidRPr="00F829B6">
              <w:br/>
              <w:t>configurations 3, 4, 8</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635C590" w14:textId="77777777" w:rsidR="0035583A" w:rsidRPr="00F829B6" w:rsidRDefault="0035583A" w:rsidP="0074607E">
            <w:pPr>
              <w:pStyle w:val="TAH"/>
              <w:keepNext w:val="0"/>
              <w:keepLines w:val="0"/>
              <w:widowControl w:val="0"/>
            </w:pPr>
          </w:p>
          <w:p w14:paraId="77E8F435" w14:textId="77777777" w:rsidR="0035583A" w:rsidRPr="00F829B6" w:rsidRDefault="0035583A" w:rsidP="0074607E">
            <w:pPr>
              <w:pStyle w:val="TAH"/>
              <w:keepNext w:val="0"/>
              <w:keepLines w:val="0"/>
              <w:widowControl w:val="0"/>
            </w:pPr>
            <w:r w:rsidRPr="00F829B6">
              <w:t xml:space="preserve">Special subframes, </w:t>
            </w:r>
            <w:r w:rsidRPr="00F829B6">
              <w:br/>
              <w:t>configurations 1, 2, 6, 7, 9</w:t>
            </w:r>
            <w:r w:rsidR="00E72650" w:rsidRPr="00F829B6">
              <w:t>, 10</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EED9FB9" w14:textId="77777777" w:rsidR="0035583A" w:rsidRPr="00F829B6" w:rsidRDefault="0035583A" w:rsidP="0074607E">
            <w:pPr>
              <w:pStyle w:val="TAH"/>
              <w:keepNext w:val="0"/>
              <w:keepLines w:val="0"/>
              <w:widowControl w:val="0"/>
            </w:pPr>
            <w:r w:rsidRPr="00F829B6">
              <w:t>Any subframe</w:t>
            </w:r>
          </w:p>
        </w:tc>
      </w:tr>
      <w:tr w:rsidR="0035583A" w:rsidRPr="00F829B6" w14:paraId="089FEFBA" w14:textId="77777777" w:rsidTr="00A02649">
        <w:trPr>
          <w:cantSplit/>
          <w:jc w:val="center"/>
        </w:trPr>
        <w:tc>
          <w:tcPr>
            <w:tcW w:w="0" w:type="auto"/>
            <w:tcBorders>
              <w:top w:val="single" w:sz="4" w:space="0" w:color="auto"/>
            </w:tcBorders>
            <w:shd w:val="clear" w:color="auto" w:fill="auto"/>
            <w:vAlign w:val="center"/>
          </w:tcPr>
          <w:p w14:paraId="74AFF1C1" w14:textId="77777777" w:rsidR="0035583A" w:rsidRPr="00F829B6" w:rsidRDefault="0035583A" w:rsidP="0074607E">
            <w:pPr>
              <w:pStyle w:val="TAC"/>
              <w:keepNext w:val="0"/>
              <w:keepLines w:val="0"/>
              <w:widowControl w:val="0"/>
            </w:pPr>
            <w:r w:rsidRPr="00F829B6">
              <w:t>0</w:t>
            </w:r>
          </w:p>
        </w:tc>
        <w:tc>
          <w:tcPr>
            <w:tcW w:w="0" w:type="auto"/>
            <w:tcBorders>
              <w:top w:val="single" w:sz="4" w:space="0" w:color="auto"/>
            </w:tcBorders>
            <w:shd w:val="clear" w:color="auto" w:fill="auto"/>
            <w:vAlign w:val="center"/>
          </w:tcPr>
          <w:p w14:paraId="1CDA7AAB" w14:textId="77777777" w:rsidR="0035583A" w:rsidRPr="00F829B6" w:rsidRDefault="0035583A" w:rsidP="0074607E">
            <w:pPr>
              <w:pStyle w:val="TAC"/>
              <w:keepNext w:val="0"/>
              <w:keepLines w:val="0"/>
              <w:widowControl w:val="0"/>
            </w:pPr>
            <w:r w:rsidRPr="00F829B6">
              <w:t>107</w:t>
            </w:r>
          </w:p>
        </w:tc>
        <w:tc>
          <w:tcPr>
            <w:tcW w:w="0" w:type="auto"/>
            <w:tcBorders>
              <w:top w:val="single" w:sz="4" w:space="0" w:color="auto"/>
            </w:tcBorders>
            <w:shd w:val="clear" w:color="auto" w:fill="auto"/>
            <w:vAlign w:val="center"/>
          </w:tcPr>
          <w:p w14:paraId="04A0A7D9" w14:textId="77777777" w:rsidR="0035583A" w:rsidRPr="00F829B6" w:rsidRDefault="0035583A" w:rsidP="0074607E">
            <w:pPr>
              <w:pStyle w:val="TAC"/>
              <w:keepNext w:val="0"/>
              <w:keepLines w:val="0"/>
              <w:widowControl w:val="0"/>
            </w:pPr>
            <w:r w:rsidRPr="00F829B6">
              <w:t>107</w:t>
            </w:r>
          </w:p>
        </w:tc>
        <w:tc>
          <w:tcPr>
            <w:tcW w:w="0" w:type="auto"/>
            <w:tcBorders>
              <w:top w:val="single" w:sz="4" w:space="0" w:color="auto"/>
            </w:tcBorders>
            <w:shd w:val="clear" w:color="auto" w:fill="auto"/>
            <w:vAlign w:val="center"/>
          </w:tcPr>
          <w:p w14:paraId="2253EC60" w14:textId="77777777" w:rsidR="0035583A" w:rsidRPr="00F829B6" w:rsidRDefault="0035583A" w:rsidP="0074607E">
            <w:pPr>
              <w:pStyle w:val="TAC"/>
              <w:keepNext w:val="0"/>
              <w:keepLines w:val="0"/>
              <w:widowControl w:val="0"/>
            </w:pPr>
            <w:r w:rsidRPr="00F829B6">
              <w:t>107</w:t>
            </w:r>
          </w:p>
        </w:tc>
      </w:tr>
      <w:tr w:rsidR="0035583A" w:rsidRPr="00F829B6" w14:paraId="55D4A78B" w14:textId="77777777" w:rsidTr="00A02649">
        <w:trPr>
          <w:cantSplit/>
          <w:jc w:val="center"/>
        </w:trPr>
        <w:tc>
          <w:tcPr>
            <w:tcW w:w="0" w:type="auto"/>
            <w:shd w:val="clear" w:color="auto" w:fill="auto"/>
            <w:vAlign w:val="center"/>
          </w:tcPr>
          <w:p w14:paraId="7ABC65AB"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28954CAE" w14:textId="77777777" w:rsidR="0035583A" w:rsidRPr="00F829B6" w:rsidRDefault="0035583A" w:rsidP="0074607E">
            <w:pPr>
              <w:pStyle w:val="TAC"/>
              <w:keepNext w:val="0"/>
              <w:keepLines w:val="0"/>
              <w:widowControl w:val="0"/>
            </w:pPr>
            <w:r w:rsidRPr="00F829B6">
              <w:t>108</w:t>
            </w:r>
          </w:p>
        </w:tc>
        <w:tc>
          <w:tcPr>
            <w:tcW w:w="0" w:type="auto"/>
            <w:shd w:val="clear" w:color="auto" w:fill="auto"/>
            <w:vAlign w:val="center"/>
          </w:tcPr>
          <w:p w14:paraId="02AB76EC" w14:textId="77777777" w:rsidR="0035583A" w:rsidRPr="00F829B6" w:rsidRDefault="0035583A" w:rsidP="0074607E">
            <w:pPr>
              <w:pStyle w:val="TAC"/>
              <w:keepNext w:val="0"/>
              <w:keepLines w:val="0"/>
              <w:widowControl w:val="0"/>
            </w:pPr>
            <w:r w:rsidRPr="00F829B6">
              <w:t>109</w:t>
            </w:r>
          </w:p>
        </w:tc>
        <w:tc>
          <w:tcPr>
            <w:tcW w:w="0" w:type="auto"/>
            <w:shd w:val="clear" w:color="auto" w:fill="auto"/>
            <w:vAlign w:val="center"/>
          </w:tcPr>
          <w:p w14:paraId="06FDE8B2" w14:textId="77777777" w:rsidR="0035583A" w:rsidRPr="00F829B6" w:rsidRDefault="0035583A" w:rsidP="0074607E">
            <w:pPr>
              <w:pStyle w:val="TAC"/>
              <w:keepNext w:val="0"/>
              <w:keepLines w:val="0"/>
              <w:widowControl w:val="0"/>
            </w:pPr>
            <w:r w:rsidRPr="00F829B6">
              <w:t>108</w:t>
            </w:r>
          </w:p>
        </w:tc>
      </w:tr>
      <w:tr w:rsidR="0035583A" w:rsidRPr="00F829B6" w14:paraId="48D0643D" w14:textId="77777777" w:rsidTr="00A02649">
        <w:trPr>
          <w:cantSplit/>
          <w:jc w:val="center"/>
        </w:trPr>
        <w:tc>
          <w:tcPr>
            <w:tcW w:w="0" w:type="auto"/>
            <w:shd w:val="clear" w:color="auto" w:fill="auto"/>
            <w:vAlign w:val="center"/>
          </w:tcPr>
          <w:p w14:paraId="5A2C56C7"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7209F24C" w14:textId="77777777" w:rsidR="0035583A" w:rsidRPr="00F829B6" w:rsidRDefault="0035583A" w:rsidP="0074607E">
            <w:pPr>
              <w:pStyle w:val="TAC"/>
              <w:keepNext w:val="0"/>
              <w:keepLines w:val="0"/>
              <w:widowControl w:val="0"/>
            </w:pPr>
            <w:r w:rsidRPr="00F829B6">
              <w:t>109</w:t>
            </w:r>
          </w:p>
        </w:tc>
        <w:tc>
          <w:tcPr>
            <w:tcW w:w="0" w:type="auto"/>
            <w:shd w:val="clear" w:color="auto" w:fill="auto"/>
            <w:vAlign w:val="center"/>
          </w:tcPr>
          <w:p w14:paraId="02A13DEE" w14:textId="77777777" w:rsidR="0035583A" w:rsidRPr="00F829B6" w:rsidRDefault="0035583A" w:rsidP="0074607E">
            <w:pPr>
              <w:pStyle w:val="TAC"/>
              <w:keepNext w:val="0"/>
              <w:keepLines w:val="0"/>
              <w:widowControl w:val="0"/>
            </w:pPr>
            <w:r w:rsidRPr="00F829B6">
              <w:t>-</w:t>
            </w:r>
          </w:p>
        </w:tc>
        <w:tc>
          <w:tcPr>
            <w:tcW w:w="0" w:type="auto"/>
            <w:shd w:val="clear" w:color="auto" w:fill="auto"/>
            <w:vAlign w:val="center"/>
          </w:tcPr>
          <w:p w14:paraId="7ED191B9" w14:textId="77777777" w:rsidR="0035583A" w:rsidRPr="00F829B6" w:rsidRDefault="0035583A" w:rsidP="0074607E">
            <w:pPr>
              <w:pStyle w:val="TAC"/>
              <w:keepNext w:val="0"/>
              <w:keepLines w:val="0"/>
              <w:widowControl w:val="0"/>
            </w:pPr>
            <w:r w:rsidRPr="00F829B6">
              <w:t>-</w:t>
            </w:r>
          </w:p>
        </w:tc>
      </w:tr>
      <w:tr w:rsidR="0035583A" w:rsidRPr="00F829B6" w14:paraId="5BCB6993" w14:textId="77777777" w:rsidTr="00A02649">
        <w:trPr>
          <w:cantSplit/>
          <w:jc w:val="center"/>
        </w:trPr>
        <w:tc>
          <w:tcPr>
            <w:tcW w:w="0" w:type="auto"/>
            <w:shd w:val="clear" w:color="auto" w:fill="auto"/>
            <w:vAlign w:val="center"/>
          </w:tcPr>
          <w:p w14:paraId="7DA256A4"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57E2D3A7" w14:textId="77777777" w:rsidR="0035583A" w:rsidRPr="00F829B6" w:rsidRDefault="0035583A" w:rsidP="0074607E">
            <w:pPr>
              <w:pStyle w:val="TAC"/>
              <w:keepNext w:val="0"/>
              <w:keepLines w:val="0"/>
              <w:widowControl w:val="0"/>
            </w:pPr>
            <w:r w:rsidRPr="00F829B6">
              <w:t>110</w:t>
            </w:r>
          </w:p>
        </w:tc>
        <w:tc>
          <w:tcPr>
            <w:tcW w:w="0" w:type="auto"/>
            <w:shd w:val="clear" w:color="auto" w:fill="auto"/>
            <w:vAlign w:val="center"/>
          </w:tcPr>
          <w:p w14:paraId="33DE9419" w14:textId="77777777" w:rsidR="0035583A" w:rsidRPr="00F829B6" w:rsidRDefault="0035583A" w:rsidP="0074607E">
            <w:pPr>
              <w:pStyle w:val="TAC"/>
              <w:keepNext w:val="0"/>
              <w:keepLines w:val="0"/>
              <w:widowControl w:val="0"/>
            </w:pPr>
            <w:r w:rsidRPr="00F829B6">
              <w:t>-</w:t>
            </w:r>
          </w:p>
        </w:tc>
        <w:tc>
          <w:tcPr>
            <w:tcW w:w="0" w:type="auto"/>
            <w:shd w:val="clear" w:color="auto" w:fill="auto"/>
            <w:vAlign w:val="center"/>
          </w:tcPr>
          <w:p w14:paraId="7CE4422B" w14:textId="77777777" w:rsidR="0035583A" w:rsidRPr="00F829B6" w:rsidRDefault="0035583A" w:rsidP="0074607E">
            <w:pPr>
              <w:pStyle w:val="TAC"/>
              <w:keepNext w:val="0"/>
              <w:keepLines w:val="0"/>
              <w:widowControl w:val="0"/>
            </w:pPr>
            <w:r w:rsidRPr="00F829B6">
              <w:t>-</w:t>
            </w:r>
          </w:p>
        </w:tc>
      </w:tr>
    </w:tbl>
    <w:p w14:paraId="259E1348" w14:textId="77777777" w:rsidR="0035583A" w:rsidRPr="00F829B6" w:rsidRDefault="0035583A" w:rsidP="0074607E">
      <w:pPr>
        <w:widowControl w:val="0"/>
      </w:pPr>
    </w:p>
    <w:p w14:paraId="3C5673B1" w14:textId="77777777" w:rsidR="0035583A" w:rsidRPr="00F829B6" w:rsidRDefault="0035583A" w:rsidP="0074607E">
      <w:pPr>
        <w:widowControl w:val="0"/>
      </w:pPr>
      <w:r w:rsidRPr="00F829B6">
        <w:t xml:space="preserve">For distributed transmission, each resource element in an EREG is associated with one out of two antenna ports in an alternating manner, starting with antenna port 107, where </w:t>
      </w:r>
      <w:r w:rsidRPr="00F829B6">
        <w:rPr>
          <w:position w:val="-10"/>
        </w:rPr>
        <w:object w:dxaOrig="1140" w:dyaOrig="300" w14:anchorId="23FEA2D2">
          <v:shape id="_x0000_i1796" type="#_x0000_t75" style="width:57.95pt;height:14.05pt" o:ole="">
            <v:imagedata r:id="rId1371" o:title=""/>
          </v:shape>
          <o:OLEObject Type="Embed" ProgID="Equation.3" ShapeID="_x0000_i1796" DrawAspect="Content" ObjectID="_1755942742" r:id="rId1372"/>
        </w:object>
      </w:r>
      <w:r w:rsidRPr="00F829B6">
        <w:t xml:space="preserve"> for normal cyclic prefix and </w:t>
      </w:r>
      <w:r w:rsidRPr="00F829B6">
        <w:rPr>
          <w:position w:val="-10"/>
        </w:rPr>
        <w:object w:dxaOrig="1140" w:dyaOrig="300" w14:anchorId="7AB91EF0">
          <v:shape id="_x0000_i1797" type="#_x0000_t75" style="width:57.95pt;height:14.05pt" o:ole="">
            <v:imagedata r:id="rId1373" o:title=""/>
          </v:shape>
          <o:OLEObject Type="Embed" ProgID="Equation.3" ShapeID="_x0000_i1797" DrawAspect="Content" ObjectID="_1755942743" r:id="rId1374"/>
        </w:object>
      </w:r>
      <w:r w:rsidRPr="00F829B6">
        <w:t xml:space="preserve"> for extended cyclic prefix. </w:t>
      </w:r>
    </w:p>
    <w:p w14:paraId="5BA13287" w14:textId="77777777" w:rsidR="0035583A" w:rsidRPr="00F829B6" w:rsidRDefault="0035583A" w:rsidP="0074607E">
      <w:pPr>
        <w:pStyle w:val="Heading2"/>
        <w:keepNext w:val="0"/>
        <w:keepLines w:val="0"/>
        <w:widowControl w:val="0"/>
      </w:pPr>
      <w:bookmarkStart w:id="85" w:name="_Toc454818056"/>
      <w:r w:rsidRPr="00F829B6">
        <w:t>6.8B</w:t>
      </w:r>
      <w:r w:rsidRPr="00F829B6">
        <w:tab/>
        <w:t>MTC physical downlink control channel</w:t>
      </w:r>
      <w:bookmarkEnd w:id="85"/>
    </w:p>
    <w:p w14:paraId="521C4E17" w14:textId="77777777" w:rsidR="0035583A" w:rsidRPr="00F829B6" w:rsidRDefault="0035583A" w:rsidP="0074607E">
      <w:pPr>
        <w:pStyle w:val="Heading3"/>
        <w:keepNext w:val="0"/>
        <w:keepLines w:val="0"/>
        <w:widowControl w:val="0"/>
      </w:pPr>
      <w:bookmarkStart w:id="86" w:name="_Toc454818057"/>
      <w:r w:rsidRPr="00F829B6">
        <w:t>6.8B.1</w:t>
      </w:r>
      <w:r w:rsidRPr="00F829B6">
        <w:tab/>
        <w:t>MPDCCH formats</w:t>
      </w:r>
      <w:bookmarkEnd w:id="86"/>
    </w:p>
    <w:p w14:paraId="22ECBB86" w14:textId="77777777" w:rsidR="0035583A" w:rsidRPr="00F829B6" w:rsidRDefault="0035583A" w:rsidP="0074607E">
      <w:pPr>
        <w:widowControl w:val="0"/>
      </w:pPr>
      <w:r w:rsidRPr="00F829B6">
        <w:t>The MPDCCH formats are defined as in Clause 6.8A.1 with the following exceptions:</w:t>
      </w:r>
    </w:p>
    <w:p w14:paraId="6EE2BE1F" w14:textId="77777777" w:rsidR="0035583A" w:rsidRPr="00F829B6" w:rsidRDefault="0035583A" w:rsidP="0074607E">
      <w:pPr>
        <w:pStyle w:val="B1"/>
        <w:widowControl w:val="0"/>
      </w:pPr>
      <w:r w:rsidRPr="00F829B6">
        <w:t>-</w:t>
      </w:r>
      <w:r w:rsidRPr="00F829B6">
        <w:tab/>
        <w:t>The term EPDCCH is replaced by MPDCCH.</w:t>
      </w:r>
    </w:p>
    <w:p w14:paraId="0BA49F2E" w14:textId="77777777" w:rsidR="0035583A" w:rsidRPr="00F829B6" w:rsidRDefault="0035583A" w:rsidP="0074607E">
      <w:pPr>
        <w:pStyle w:val="B1"/>
        <w:widowControl w:val="0"/>
      </w:pPr>
      <w:r w:rsidRPr="00F829B6">
        <w:t>-</w:t>
      </w:r>
      <w:r w:rsidRPr="00F829B6">
        <w:tab/>
        <w:t xml:space="preserve">The MTC physical downlink control channel carries downlink control information and is transmitted across </w:t>
      </w:r>
      <w:r w:rsidRPr="00F829B6">
        <w:rPr>
          <w:position w:val="-14"/>
        </w:rPr>
        <w:object w:dxaOrig="1140" w:dyaOrig="380" w14:anchorId="2AE4D66C">
          <v:shape id="_x0000_i1798" type="#_x0000_t75" style="width:57.95pt;height:21.5pt" o:ole="">
            <v:imagedata r:id="rId1375" o:title=""/>
          </v:shape>
          <o:OLEObject Type="Embed" ProgID="Equation.3" ShapeID="_x0000_i1798" DrawAspect="Content" ObjectID="_1755942744" r:id="rId1376"/>
        </w:object>
      </w:r>
      <w:r w:rsidRPr="00F829B6">
        <w:t xml:space="preserve"> consecutive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Within each of the </w:t>
      </w:r>
      <w:r w:rsidRPr="00F829B6">
        <w:rPr>
          <w:position w:val="-14"/>
        </w:rPr>
        <w:object w:dxaOrig="859" w:dyaOrig="380" w14:anchorId="2802C32E">
          <v:shape id="_x0000_i1799" type="#_x0000_t75" style="width:43.95pt;height:21.5pt" o:ole="">
            <v:imagedata r:id="rId1377" o:title=""/>
          </v:shape>
          <o:OLEObject Type="Embed" ProgID="Equation.3" ShapeID="_x0000_i1799" DrawAspect="Content" ObjectID="_1755942745" r:id="rId1378"/>
        </w:object>
      </w:r>
      <w:r w:rsidRPr="00F829B6">
        <w:t xml:space="preserve">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subframes an MPDCCH is transmitted using an aggregation of one or several consecutive enhanced control channel elements (ECCEs) where each ECCE consists of multiple enhanced resource element groups (EREGs), defined in clause 6.2.4A.</w:t>
      </w:r>
    </w:p>
    <w:p w14:paraId="457B5B30" w14:textId="77777777" w:rsidR="0035583A" w:rsidRPr="00F829B6" w:rsidRDefault="0035583A" w:rsidP="0074607E">
      <w:pPr>
        <w:pStyle w:val="B1"/>
        <w:widowControl w:val="0"/>
      </w:pPr>
      <w:r w:rsidRPr="00F829B6">
        <w:t>-</w:t>
      </w:r>
      <w:r w:rsidRPr="00F829B6">
        <w:tab/>
        <w:t xml:space="preserve">For frame structure type 2, </w:t>
      </w:r>
    </w:p>
    <w:p w14:paraId="2866121C" w14:textId="77777777" w:rsidR="0035583A" w:rsidRPr="00F829B6" w:rsidRDefault="0035583A" w:rsidP="0074607E">
      <w:pPr>
        <w:pStyle w:val="B2"/>
        <w:widowControl w:val="0"/>
      </w:pPr>
      <w:r w:rsidRPr="00F829B6">
        <w:t>-</w:t>
      </w:r>
      <w:r w:rsidRPr="00F829B6">
        <w:tab/>
      </w:r>
      <w:r w:rsidR="00873C51" w:rsidRPr="00F829B6">
        <w:rPr>
          <w:lang w:eastAsia="ja-JP"/>
        </w:rPr>
        <w:t>I</w:t>
      </w:r>
      <w:r w:rsidRPr="00F829B6">
        <w:t>f</w:t>
      </w:r>
      <w:r w:rsidRPr="00F829B6">
        <w:rPr>
          <w:lang w:eastAsia="ja-JP"/>
        </w:rPr>
        <w:t xml:space="preserve"> repetition is not configured for the MPDCCH, </w:t>
      </w:r>
      <w:r w:rsidRPr="00F829B6">
        <w:t xml:space="preserve">the number of EREGs per ECCE is given by Table 6.8A.1-1. If repetition is </w:t>
      </w:r>
      <w:r w:rsidRPr="00F829B6">
        <w:rPr>
          <w:lang w:eastAsia="ja-JP"/>
        </w:rPr>
        <w:t xml:space="preserve">configured for the MPDCCH, </w:t>
      </w:r>
      <w:r w:rsidRPr="00F829B6">
        <w:t>the number of EREGs per ECCE is given by Table 6.8B.1-1.</w:t>
      </w:r>
    </w:p>
    <w:p w14:paraId="6ED1958F" w14:textId="77777777" w:rsidR="0035583A" w:rsidRPr="00F829B6" w:rsidRDefault="0035583A" w:rsidP="0074607E">
      <w:pPr>
        <w:pStyle w:val="B2"/>
        <w:widowControl w:val="0"/>
      </w:pPr>
      <w:r w:rsidRPr="00F829B6">
        <w:t>-</w:t>
      </w:r>
      <w:r w:rsidRPr="00F829B6">
        <w:tab/>
        <w:t xml:space="preserve">For those special subframes where the MPDCCH is not supported, these special subframes are considered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for both MPDCCH and PDSCH transmission, only if they are indicated as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 by higher layer signalling. </w:t>
      </w:r>
    </w:p>
    <w:p w14:paraId="79638389" w14:textId="77777777" w:rsidR="0035583A" w:rsidRPr="00F829B6" w:rsidRDefault="0035583A" w:rsidP="0074607E">
      <w:pPr>
        <w:pStyle w:val="B1"/>
        <w:widowControl w:val="0"/>
      </w:pPr>
      <w:r w:rsidRPr="00F829B6">
        <w:t>-</w:t>
      </w:r>
      <w:r w:rsidRPr="00F829B6">
        <w:tab/>
        <w:t>For an MPDCCH associated with 2 or 4 PRBs, if repetition is not configured for the MPDCCH, the supported MPDCCH formats are given by Table 6.8A.1-2. Otherwise, the supported MPDCCH formats are given by Table 6.8B.1-2.</w:t>
      </w:r>
      <w:r w:rsidRPr="00F829B6">
        <w:rPr>
          <w:rFonts w:eastAsia="MS Mincho" w:hint="eastAsia"/>
          <w:lang w:eastAsia="ja-JP"/>
        </w:rPr>
        <w:t xml:space="preserve"> However, f</w:t>
      </w:r>
      <w:r w:rsidRPr="00F829B6">
        <w:t xml:space="preserve">or MPDCCH format 5, the </w:t>
      </w:r>
      <w:r w:rsidRPr="00F829B6">
        <w:rPr>
          <w:rFonts w:eastAsia="MS Mincho" w:hint="eastAsia"/>
          <w:lang w:eastAsia="ja-JP"/>
        </w:rPr>
        <w:t xml:space="preserve">equation defining the relation between </w:t>
      </w:r>
      <w:r w:rsidRPr="00F829B6">
        <w:t>ECCE</w:t>
      </w:r>
      <w:r w:rsidRPr="00F829B6">
        <w:rPr>
          <w:rFonts w:eastAsia="MS Mincho" w:hint="eastAsia"/>
          <w:lang w:eastAsia="ja-JP"/>
        </w:rPr>
        <w:t xml:space="preserve"> index</w:t>
      </w:r>
      <w:r w:rsidRPr="00F829B6">
        <w:t xml:space="preserve"> </w:t>
      </w:r>
      <w:r w:rsidRPr="00F829B6">
        <w:rPr>
          <w:rFonts w:eastAsia="MS Mincho" w:hint="eastAsia"/>
          <w:lang w:eastAsia="ja-JP"/>
        </w:rPr>
        <w:t>and EREG index does not apply</w:t>
      </w:r>
      <w:r w:rsidRPr="00F829B6">
        <w:t xml:space="preserve"> and the number of ECCEs refers to the MPDCCH mapping to the REs of the 2+4 PRB set as defined in </w:t>
      </w:r>
      <w:r w:rsidR="00E54729">
        <w:t>Clause</w:t>
      </w:r>
      <w:r w:rsidRPr="00F829B6">
        <w:t xml:space="preserve"> 6.8B.5.</w:t>
      </w:r>
    </w:p>
    <w:p w14:paraId="79BA10E2" w14:textId="77777777" w:rsidR="0035583A" w:rsidRPr="00F829B6" w:rsidRDefault="0035583A" w:rsidP="0074607E">
      <w:pPr>
        <w:pStyle w:val="TH"/>
        <w:keepNext w:val="0"/>
        <w:keepLines w:val="0"/>
        <w:widowControl w:val="0"/>
      </w:pPr>
      <w:r w:rsidRPr="00F829B6">
        <w:t xml:space="preserve">Table 6.8B.1-1: Number of EREGs per ECCE, </w:t>
      </w:r>
      <w:r w:rsidRPr="00F829B6">
        <w:rPr>
          <w:position w:val="-12"/>
        </w:rPr>
        <w:object w:dxaOrig="620" w:dyaOrig="380" w14:anchorId="0D067C4D">
          <v:shape id="_x0000_i1800" type="#_x0000_t75" style="width:28.05pt;height:21.5pt" o:ole="">
            <v:imagedata r:id="rId1302" o:title=""/>
          </v:shape>
          <o:OLEObject Type="Embed" ProgID="Equation.3" ShapeID="_x0000_i1800" DrawAspect="Content" ObjectID="_1755942746" r:id="rId1379"/>
        </w:object>
      </w:r>
      <w:r w:rsidRPr="00F829B6">
        <w:t>, for frame structure type 2.</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2274"/>
        <w:gridCol w:w="2258"/>
        <w:gridCol w:w="2274"/>
      </w:tblGrid>
      <w:tr w:rsidR="0035583A" w:rsidRPr="00F829B6" w14:paraId="547BC22E" w14:textId="77777777" w:rsidTr="00A02649">
        <w:tc>
          <w:tcPr>
            <w:tcW w:w="4643" w:type="dxa"/>
            <w:gridSpan w:val="2"/>
            <w:tcBorders>
              <w:bottom w:val="nil"/>
            </w:tcBorders>
            <w:shd w:val="clear" w:color="auto" w:fill="D9D9D9"/>
          </w:tcPr>
          <w:p w14:paraId="7226A084" w14:textId="77777777" w:rsidR="0035583A" w:rsidRPr="00F829B6" w:rsidRDefault="0035583A" w:rsidP="0074607E">
            <w:pPr>
              <w:pStyle w:val="TAH"/>
              <w:keepNext w:val="0"/>
              <w:keepLines w:val="0"/>
              <w:widowControl w:val="0"/>
            </w:pPr>
            <w:r w:rsidRPr="00F829B6">
              <w:t>Normal cyclic prefix</w:t>
            </w:r>
          </w:p>
        </w:tc>
        <w:tc>
          <w:tcPr>
            <w:tcW w:w="4644" w:type="dxa"/>
            <w:gridSpan w:val="2"/>
            <w:tcBorders>
              <w:bottom w:val="nil"/>
            </w:tcBorders>
            <w:shd w:val="clear" w:color="auto" w:fill="D9D9D9"/>
          </w:tcPr>
          <w:p w14:paraId="4EE8CFE1" w14:textId="77777777" w:rsidR="0035583A" w:rsidRPr="00F829B6" w:rsidRDefault="0035583A" w:rsidP="0074607E">
            <w:pPr>
              <w:pStyle w:val="TAH"/>
              <w:keepNext w:val="0"/>
              <w:keepLines w:val="0"/>
              <w:widowControl w:val="0"/>
            </w:pPr>
            <w:r w:rsidRPr="00F829B6">
              <w:t>Extended cyclic prefix</w:t>
            </w:r>
          </w:p>
        </w:tc>
      </w:tr>
      <w:tr w:rsidR="0035583A" w:rsidRPr="00F829B6" w14:paraId="1C1D4504" w14:textId="77777777" w:rsidTr="00A02649">
        <w:tc>
          <w:tcPr>
            <w:tcW w:w="2321" w:type="dxa"/>
            <w:tcBorders>
              <w:top w:val="nil"/>
            </w:tcBorders>
            <w:shd w:val="clear" w:color="auto" w:fill="D9D9D9"/>
            <w:vAlign w:val="center"/>
          </w:tcPr>
          <w:p w14:paraId="2AD53794" w14:textId="77777777" w:rsidR="0035583A" w:rsidRPr="00F829B6" w:rsidRDefault="0035583A" w:rsidP="0074607E">
            <w:pPr>
              <w:pStyle w:val="TAH"/>
              <w:keepNext w:val="0"/>
              <w:keepLines w:val="0"/>
              <w:widowControl w:val="0"/>
            </w:pPr>
            <w:r w:rsidRPr="00F829B6">
              <w:t>Normal subframe</w:t>
            </w:r>
          </w:p>
        </w:tc>
        <w:tc>
          <w:tcPr>
            <w:tcW w:w="2322" w:type="dxa"/>
            <w:tcBorders>
              <w:top w:val="nil"/>
            </w:tcBorders>
            <w:shd w:val="clear" w:color="auto" w:fill="D9D9D9"/>
            <w:vAlign w:val="center"/>
          </w:tcPr>
          <w:p w14:paraId="50C1EC93" w14:textId="77777777" w:rsidR="0035583A" w:rsidRPr="00F829B6" w:rsidRDefault="0035583A" w:rsidP="0074607E">
            <w:pPr>
              <w:pStyle w:val="TAH"/>
              <w:keepNext w:val="0"/>
              <w:keepLines w:val="0"/>
              <w:widowControl w:val="0"/>
            </w:pPr>
            <w:r w:rsidRPr="00F829B6">
              <w:t>Special subframe, configuration 3, 4, 8</w:t>
            </w:r>
          </w:p>
        </w:tc>
        <w:tc>
          <w:tcPr>
            <w:tcW w:w="2322" w:type="dxa"/>
            <w:tcBorders>
              <w:top w:val="nil"/>
            </w:tcBorders>
            <w:shd w:val="clear" w:color="auto" w:fill="D9D9D9"/>
            <w:vAlign w:val="center"/>
          </w:tcPr>
          <w:p w14:paraId="3A9DAC01" w14:textId="77777777" w:rsidR="0035583A" w:rsidRPr="00F829B6" w:rsidRDefault="0035583A" w:rsidP="0074607E">
            <w:pPr>
              <w:pStyle w:val="TAH"/>
              <w:keepNext w:val="0"/>
              <w:keepLines w:val="0"/>
              <w:widowControl w:val="0"/>
            </w:pPr>
            <w:r w:rsidRPr="00F829B6">
              <w:t>Normal subframe</w:t>
            </w:r>
          </w:p>
        </w:tc>
        <w:tc>
          <w:tcPr>
            <w:tcW w:w="2322" w:type="dxa"/>
            <w:tcBorders>
              <w:top w:val="nil"/>
            </w:tcBorders>
            <w:shd w:val="clear" w:color="auto" w:fill="D9D9D9"/>
            <w:vAlign w:val="center"/>
          </w:tcPr>
          <w:p w14:paraId="4DDC6BB8" w14:textId="77777777" w:rsidR="0035583A" w:rsidRPr="00F829B6" w:rsidRDefault="0035583A" w:rsidP="0074607E">
            <w:pPr>
              <w:pStyle w:val="TAH"/>
              <w:keepNext w:val="0"/>
              <w:keepLines w:val="0"/>
              <w:widowControl w:val="0"/>
            </w:pPr>
            <w:r w:rsidRPr="00F829B6">
              <w:t>Special subframe, configuration 1, 2, 3, 5, 6</w:t>
            </w:r>
          </w:p>
        </w:tc>
      </w:tr>
      <w:tr w:rsidR="0035583A" w:rsidRPr="00F829B6" w14:paraId="35958BF9" w14:textId="77777777" w:rsidTr="00A02649">
        <w:tc>
          <w:tcPr>
            <w:tcW w:w="4643" w:type="dxa"/>
            <w:gridSpan w:val="2"/>
            <w:shd w:val="clear" w:color="auto" w:fill="auto"/>
            <w:vAlign w:val="center"/>
          </w:tcPr>
          <w:p w14:paraId="29ED75C2" w14:textId="77777777" w:rsidR="0035583A" w:rsidRPr="00F829B6" w:rsidRDefault="0035583A" w:rsidP="0074607E">
            <w:pPr>
              <w:pStyle w:val="TAC"/>
              <w:keepNext w:val="0"/>
              <w:keepLines w:val="0"/>
              <w:widowControl w:val="0"/>
            </w:pPr>
            <w:r w:rsidRPr="00F829B6">
              <w:t>4</w:t>
            </w:r>
          </w:p>
        </w:tc>
        <w:tc>
          <w:tcPr>
            <w:tcW w:w="4644" w:type="dxa"/>
            <w:gridSpan w:val="2"/>
            <w:shd w:val="clear" w:color="auto" w:fill="auto"/>
            <w:vAlign w:val="center"/>
          </w:tcPr>
          <w:p w14:paraId="15CB5C03" w14:textId="77777777" w:rsidR="0035583A" w:rsidRPr="00F829B6" w:rsidRDefault="0035583A" w:rsidP="0074607E">
            <w:pPr>
              <w:pStyle w:val="TAC"/>
              <w:keepNext w:val="0"/>
              <w:keepLines w:val="0"/>
              <w:widowControl w:val="0"/>
            </w:pPr>
            <w:r w:rsidRPr="00F829B6">
              <w:t>8</w:t>
            </w:r>
          </w:p>
        </w:tc>
      </w:tr>
    </w:tbl>
    <w:p w14:paraId="4527A1BA" w14:textId="77777777" w:rsidR="0035583A" w:rsidRPr="00F829B6" w:rsidRDefault="0035583A" w:rsidP="0074607E">
      <w:pPr>
        <w:pStyle w:val="B1"/>
        <w:widowControl w:val="0"/>
      </w:pPr>
    </w:p>
    <w:p w14:paraId="1C744758" w14:textId="77777777" w:rsidR="0035583A" w:rsidRPr="00F829B6" w:rsidRDefault="0035583A" w:rsidP="0074607E">
      <w:pPr>
        <w:pStyle w:val="TH"/>
        <w:keepNext w:val="0"/>
        <w:keepLines w:val="0"/>
        <w:widowControl w:val="0"/>
      </w:pPr>
      <w:r w:rsidRPr="00F829B6">
        <w:t>Table 6.8B.1-2: Supported MPDCCH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9"/>
        <w:gridCol w:w="1579"/>
        <w:gridCol w:w="1440"/>
        <w:gridCol w:w="1440"/>
        <w:gridCol w:w="1440"/>
      </w:tblGrid>
      <w:tr w:rsidR="0035583A" w:rsidRPr="00F829B6" w14:paraId="5CDE217A" w14:textId="77777777" w:rsidTr="00A02649">
        <w:trPr>
          <w:cantSplit/>
          <w:jc w:val="center"/>
        </w:trPr>
        <w:tc>
          <w:tcPr>
            <w:tcW w:w="1589" w:type="dxa"/>
            <w:vMerge w:val="restart"/>
            <w:tcBorders>
              <w:bottom w:val="single" w:sz="4" w:space="0" w:color="auto"/>
            </w:tcBorders>
            <w:shd w:val="clear" w:color="auto" w:fill="D9D9D9"/>
            <w:vAlign w:val="center"/>
          </w:tcPr>
          <w:p w14:paraId="33E1CE97" w14:textId="77777777" w:rsidR="0035583A" w:rsidRPr="00F829B6" w:rsidRDefault="0035583A" w:rsidP="0074607E">
            <w:pPr>
              <w:pStyle w:val="TAH"/>
              <w:keepNext w:val="0"/>
              <w:keepLines w:val="0"/>
              <w:widowControl w:val="0"/>
            </w:pPr>
            <w:r w:rsidRPr="00F829B6">
              <w:t>MPDCCH format</w:t>
            </w:r>
          </w:p>
        </w:tc>
        <w:tc>
          <w:tcPr>
            <w:tcW w:w="5899" w:type="dxa"/>
            <w:gridSpan w:val="4"/>
            <w:tcBorders>
              <w:bottom w:val="nil"/>
            </w:tcBorders>
            <w:shd w:val="clear" w:color="auto" w:fill="D9D9D9"/>
            <w:vAlign w:val="center"/>
          </w:tcPr>
          <w:p w14:paraId="78BF459A" w14:textId="77777777" w:rsidR="0035583A" w:rsidRPr="00F829B6" w:rsidRDefault="0035583A" w:rsidP="0074607E">
            <w:pPr>
              <w:pStyle w:val="TAH"/>
              <w:keepNext w:val="0"/>
              <w:keepLines w:val="0"/>
              <w:widowControl w:val="0"/>
            </w:pPr>
            <w:r w:rsidRPr="00F829B6">
              <w:t xml:space="preserve">Number of ECCEs in a subframe for one MPDCCH, </w:t>
            </w:r>
            <w:r w:rsidRPr="00F829B6">
              <w:rPr>
                <w:rFonts w:eastAsia="MS Mincho"/>
                <w:position w:val="-10"/>
              </w:rPr>
              <w:object w:dxaOrig="859" w:dyaOrig="340" w14:anchorId="4CDB5F7A">
                <v:shape id="_x0000_i1801" type="#_x0000_t75" style="width:43.95pt;height:14.05pt" o:ole="">
                  <v:imagedata r:id="rId1380" o:title=""/>
                </v:shape>
                <o:OLEObject Type="Embed" ProgID="Equation.3" ShapeID="_x0000_i1801" DrawAspect="Content" ObjectID="_1755942747" r:id="rId1381"/>
              </w:object>
            </w:r>
          </w:p>
        </w:tc>
      </w:tr>
      <w:tr w:rsidR="0035583A" w:rsidRPr="00F829B6" w14:paraId="5C32540B" w14:textId="77777777" w:rsidTr="00A02649">
        <w:trPr>
          <w:cantSplit/>
          <w:jc w:val="center"/>
        </w:trPr>
        <w:tc>
          <w:tcPr>
            <w:tcW w:w="1589" w:type="dxa"/>
            <w:vMerge/>
            <w:tcBorders>
              <w:top w:val="single" w:sz="4" w:space="0" w:color="auto"/>
              <w:bottom w:val="single" w:sz="4" w:space="0" w:color="auto"/>
            </w:tcBorders>
            <w:shd w:val="clear" w:color="auto" w:fill="D9D9D9"/>
            <w:vAlign w:val="center"/>
          </w:tcPr>
          <w:p w14:paraId="50B71AF6" w14:textId="77777777" w:rsidR="0035583A" w:rsidRPr="00F829B6" w:rsidRDefault="0035583A" w:rsidP="0074607E">
            <w:pPr>
              <w:pStyle w:val="TAH"/>
              <w:keepNext w:val="0"/>
              <w:keepLines w:val="0"/>
              <w:widowControl w:val="0"/>
            </w:pPr>
          </w:p>
        </w:tc>
        <w:tc>
          <w:tcPr>
            <w:tcW w:w="3019" w:type="dxa"/>
            <w:gridSpan w:val="2"/>
            <w:tcBorders>
              <w:top w:val="nil"/>
              <w:bottom w:val="nil"/>
            </w:tcBorders>
            <w:shd w:val="clear" w:color="auto" w:fill="D9D9D9"/>
            <w:vAlign w:val="center"/>
          </w:tcPr>
          <w:p w14:paraId="1B9240D0" w14:textId="77777777" w:rsidR="0035583A" w:rsidRPr="00F829B6" w:rsidRDefault="0035583A" w:rsidP="0074607E">
            <w:pPr>
              <w:pStyle w:val="TAH"/>
              <w:keepNext w:val="0"/>
              <w:keepLines w:val="0"/>
              <w:widowControl w:val="0"/>
            </w:pPr>
            <w:r w:rsidRPr="00F829B6">
              <w:rPr>
                <w:position w:val="-12"/>
              </w:rPr>
              <w:object w:dxaOrig="620" w:dyaOrig="380" w14:anchorId="16EAAC6E">
                <v:shape id="_x0000_i1802" type="#_x0000_t75" style="width:28.05pt;height:21.5pt" o:ole="">
                  <v:imagedata r:id="rId1302" o:title=""/>
                </v:shape>
                <o:OLEObject Type="Embed" ProgID="Equation.3" ShapeID="_x0000_i1802" DrawAspect="Content" ObjectID="_1755942748" r:id="rId1382"/>
              </w:object>
            </w:r>
            <w:r w:rsidRPr="00F829B6">
              <w:rPr>
                <w:rFonts w:eastAsia="MS Mincho" w:hint="eastAsia"/>
                <w:lang w:eastAsia="ja-JP"/>
              </w:rPr>
              <w:t>=4</w:t>
            </w:r>
          </w:p>
        </w:tc>
        <w:tc>
          <w:tcPr>
            <w:tcW w:w="2880" w:type="dxa"/>
            <w:gridSpan w:val="2"/>
            <w:tcBorders>
              <w:top w:val="nil"/>
              <w:bottom w:val="nil"/>
            </w:tcBorders>
            <w:shd w:val="clear" w:color="auto" w:fill="D9D9D9"/>
            <w:vAlign w:val="center"/>
          </w:tcPr>
          <w:p w14:paraId="54CD1F30" w14:textId="77777777" w:rsidR="0035583A" w:rsidRPr="00F829B6" w:rsidRDefault="0035583A" w:rsidP="0074607E">
            <w:pPr>
              <w:pStyle w:val="TAH"/>
              <w:keepNext w:val="0"/>
              <w:keepLines w:val="0"/>
              <w:widowControl w:val="0"/>
            </w:pPr>
            <w:r w:rsidRPr="00F829B6">
              <w:rPr>
                <w:position w:val="-12"/>
              </w:rPr>
              <w:object w:dxaOrig="620" w:dyaOrig="380" w14:anchorId="43E5BB06">
                <v:shape id="_x0000_i1803" type="#_x0000_t75" style="width:28.05pt;height:21.5pt" o:ole="">
                  <v:imagedata r:id="rId1302" o:title=""/>
                </v:shape>
                <o:OLEObject Type="Embed" ProgID="Equation.3" ShapeID="_x0000_i1803" DrawAspect="Content" ObjectID="_1755942749" r:id="rId1383"/>
              </w:object>
            </w:r>
            <w:r w:rsidRPr="00F829B6">
              <w:rPr>
                <w:rFonts w:eastAsia="MS Mincho" w:hint="eastAsia"/>
                <w:lang w:eastAsia="ja-JP"/>
              </w:rPr>
              <w:t>=8</w:t>
            </w:r>
          </w:p>
        </w:tc>
      </w:tr>
      <w:tr w:rsidR="0035583A" w:rsidRPr="00F829B6" w14:paraId="50772912" w14:textId="77777777" w:rsidTr="00A02649">
        <w:trPr>
          <w:cantSplit/>
          <w:jc w:val="center"/>
        </w:trPr>
        <w:tc>
          <w:tcPr>
            <w:tcW w:w="1589" w:type="dxa"/>
            <w:vMerge/>
            <w:tcBorders>
              <w:top w:val="single" w:sz="4" w:space="0" w:color="auto"/>
            </w:tcBorders>
            <w:shd w:val="clear" w:color="auto" w:fill="D9D9D9"/>
            <w:vAlign w:val="center"/>
          </w:tcPr>
          <w:p w14:paraId="11CF2183" w14:textId="77777777" w:rsidR="0035583A" w:rsidRPr="00F829B6" w:rsidRDefault="0035583A" w:rsidP="0074607E">
            <w:pPr>
              <w:pStyle w:val="TAH"/>
              <w:keepNext w:val="0"/>
              <w:keepLines w:val="0"/>
              <w:widowControl w:val="0"/>
            </w:pPr>
          </w:p>
        </w:tc>
        <w:tc>
          <w:tcPr>
            <w:tcW w:w="1579" w:type="dxa"/>
            <w:tcBorders>
              <w:top w:val="nil"/>
            </w:tcBorders>
            <w:shd w:val="clear" w:color="auto" w:fill="D9D9D9"/>
            <w:vAlign w:val="center"/>
          </w:tcPr>
          <w:p w14:paraId="52454733" w14:textId="77777777" w:rsidR="0035583A" w:rsidRPr="00F829B6" w:rsidRDefault="0035583A" w:rsidP="0074607E">
            <w:pPr>
              <w:pStyle w:val="TAH"/>
              <w:keepNext w:val="0"/>
              <w:keepLines w:val="0"/>
              <w:widowControl w:val="0"/>
            </w:pPr>
            <w:r w:rsidRPr="00F829B6">
              <w:t>Localized transmission</w:t>
            </w:r>
          </w:p>
        </w:tc>
        <w:tc>
          <w:tcPr>
            <w:tcW w:w="1440" w:type="dxa"/>
            <w:tcBorders>
              <w:top w:val="nil"/>
            </w:tcBorders>
            <w:shd w:val="clear" w:color="auto" w:fill="D9D9D9"/>
            <w:vAlign w:val="center"/>
          </w:tcPr>
          <w:p w14:paraId="46C95A9A" w14:textId="77777777" w:rsidR="0035583A" w:rsidRPr="00F829B6" w:rsidRDefault="0035583A" w:rsidP="0074607E">
            <w:pPr>
              <w:pStyle w:val="TAH"/>
              <w:keepNext w:val="0"/>
              <w:keepLines w:val="0"/>
              <w:widowControl w:val="0"/>
            </w:pPr>
            <w:r w:rsidRPr="00F829B6">
              <w:t>Distributed transmission</w:t>
            </w:r>
          </w:p>
        </w:tc>
        <w:tc>
          <w:tcPr>
            <w:tcW w:w="1440" w:type="dxa"/>
            <w:tcBorders>
              <w:top w:val="nil"/>
            </w:tcBorders>
            <w:shd w:val="clear" w:color="auto" w:fill="D9D9D9"/>
            <w:vAlign w:val="center"/>
          </w:tcPr>
          <w:p w14:paraId="35A58F14" w14:textId="77777777" w:rsidR="0035583A" w:rsidRPr="00F829B6" w:rsidRDefault="0035583A" w:rsidP="0074607E">
            <w:pPr>
              <w:pStyle w:val="TAH"/>
              <w:keepNext w:val="0"/>
              <w:keepLines w:val="0"/>
              <w:widowControl w:val="0"/>
            </w:pPr>
            <w:r w:rsidRPr="00F829B6">
              <w:t>Localized transmission</w:t>
            </w:r>
          </w:p>
        </w:tc>
        <w:tc>
          <w:tcPr>
            <w:tcW w:w="1440" w:type="dxa"/>
            <w:tcBorders>
              <w:top w:val="nil"/>
            </w:tcBorders>
            <w:shd w:val="clear" w:color="auto" w:fill="D9D9D9"/>
            <w:vAlign w:val="center"/>
          </w:tcPr>
          <w:p w14:paraId="2B6EB088" w14:textId="77777777" w:rsidR="0035583A" w:rsidRPr="00F829B6" w:rsidRDefault="0035583A" w:rsidP="0074607E">
            <w:pPr>
              <w:pStyle w:val="TAH"/>
              <w:keepNext w:val="0"/>
              <w:keepLines w:val="0"/>
              <w:widowControl w:val="0"/>
            </w:pPr>
            <w:r w:rsidRPr="00F829B6">
              <w:t>Distributed transmission</w:t>
            </w:r>
          </w:p>
        </w:tc>
      </w:tr>
      <w:tr w:rsidR="0035583A" w:rsidRPr="00F829B6" w14:paraId="034116F7" w14:textId="77777777" w:rsidTr="00A02649">
        <w:trPr>
          <w:cantSplit/>
          <w:jc w:val="center"/>
        </w:trPr>
        <w:tc>
          <w:tcPr>
            <w:tcW w:w="1589" w:type="dxa"/>
            <w:shd w:val="clear" w:color="auto" w:fill="auto"/>
            <w:vAlign w:val="center"/>
          </w:tcPr>
          <w:p w14:paraId="066F8550" w14:textId="77777777" w:rsidR="0035583A" w:rsidRPr="00F829B6" w:rsidRDefault="0035583A" w:rsidP="0074607E">
            <w:pPr>
              <w:pStyle w:val="TAC"/>
              <w:keepNext w:val="0"/>
              <w:keepLines w:val="0"/>
              <w:widowControl w:val="0"/>
            </w:pPr>
            <w:r w:rsidRPr="00F829B6">
              <w:t>0</w:t>
            </w:r>
          </w:p>
        </w:tc>
        <w:tc>
          <w:tcPr>
            <w:tcW w:w="1579" w:type="dxa"/>
            <w:shd w:val="clear" w:color="auto" w:fill="auto"/>
            <w:vAlign w:val="center"/>
          </w:tcPr>
          <w:p w14:paraId="7F5A0582"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3B9235F3"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732C9081" w14:textId="77777777" w:rsidR="0035583A" w:rsidRPr="00F829B6" w:rsidRDefault="0035583A" w:rsidP="0074607E">
            <w:pPr>
              <w:pStyle w:val="TAC"/>
              <w:keepNext w:val="0"/>
              <w:keepLines w:val="0"/>
              <w:widowControl w:val="0"/>
            </w:pPr>
            <w:r w:rsidRPr="00F829B6">
              <w:t>1</w:t>
            </w:r>
          </w:p>
        </w:tc>
        <w:tc>
          <w:tcPr>
            <w:tcW w:w="1440" w:type="dxa"/>
            <w:shd w:val="clear" w:color="auto" w:fill="auto"/>
            <w:vAlign w:val="center"/>
          </w:tcPr>
          <w:p w14:paraId="0FB08DEB" w14:textId="77777777" w:rsidR="0035583A" w:rsidRPr="00F829B6" w:rsidRDefault="0035583A" w:rsidP="0074607E">
            <w:pPr>
              <w:pStyle w:val="TAC"/>
              <w:keepNext w:val="0"/>
              <w:keepLines w:val="0"/>
              <w:widowControl w:val="0"/>
            </w:pPr>
            <w:r w:rsidRPr="00F829B6">
              <w:t>1</w:t>
            </w:r>
          </w:p>
        </w:tc>
      </w:tr>
      <w:tr w:rsidR="0035583A" w:rsidRPr="00F829B6" w14:paraId="389FEC1F" w14:textId="77777777" w:rsidTr="00A02649">
        <w:trPr>
          <w:cantSplit/>
          <w:jc w:val="center"/>
        </w:trPr>
        <w:tc>
          <w:tcPr>
            <w:tcW w:w="1589" w:type="dxa"/>
            <w:shd w:val="clear" w:color="auto" w:fill="auto"/>
            <w:vAlign w:val="center"/>
          </w:tcPr>
          <w:p w14:paraId="731AA3BF" w14:textId="77777777" w:rsidR="0035583A" w:rsidRPr="00F829B6" w:rsidRDefault="0035583A" w:rsidP="0074607E">
            <w:pPr>
              <w:pStyle w:val="TAC"/>
              <w:keepNext w:val="0"/>
              <w:keepLines w:val="0"/>
              <w:widowControl w:val="0"/>
            </w:pPr>
            <w:r w:rsidRPr="00F829B6">
              <w:t>1</w:t>
            </w:r>
          </w:p>
        </w:tc>
        <w:tc>
          <w:tcPr>
            <w:tcW w:w="1579" w:type="dxa"/>
            <w:shd w:val="clear" w:color="auto" w:fill="auto"/>
            <w:vAlign w:val="center"/>
          </w:tcPr>
          <w:p w14:paraId="6008C20F"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4B09AAF7"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4CF0A6B0"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4737896D" w14:textId="77777777" w:rsidR="0035583A" w:rsidRPr="00F829B6" w:rsidRDefault="0035583A" w:rsidP="0074607E">
            <w:pPr>
              <w:pStyle w:val="TAC"/>
              <w:keepNext w:val="0"/>
              <w:keepLines w:val="0"/>
              <w:widowControl w:val="0"/>
            </w:pPr>
            <w:r w:rsidRPr="00F829B6">
              <w:t>2</w:t>
            </w:r>
          </w:p>
        </w:tc>
      </w:tr>
      <w:tr w:rsidR="0035583A" w:rsidRPr="00F829B6" w14:paraId="0A3D960B" w14:textId="77777777" w:rsidTr="00A02649">
        <w:trPr>
          <w:cantSplit/>
          <w:jc w:val="center"/>
        </w:trPr>
        <w:tc>
          <w:tcPr>
            <w:tcW w:w="1589" w:type="dxa"/>
            <w:shd w:val="clear" w:color="auto" w:fill="auto"/>
            <w:vAlign w:val="center"/>
          </w:tcPr>
          <w:p w14:paraId="6A322CB6" w14:textId="77777777" w:rsidR="0035583A" w:rsidRPr="00F829B6" w:rsidRDefault="0035583A" w:rsidP="0074607E">
            <w:pPr>
              <w:pStyle w:val="TAC"/>
              <w:keepNext w:val="0"/>
              <w:keepLines w:val="0"/>
              <w:widowControl w:val="0"/>
            </w:pPr>
            <w:r w:rsidRPr="00F829B6">
              <w:t>2</w:t>
            </w:r>
          </w:p>
        </w:tc>
        <w:tc>
          <w:tcPr>
            <w:tcW w:w="1579" w:type="dxa"/>
            <w:shd w:val="clear" w:color="auto" w:fill="auto"/>
            <w:vAlign w:val="center"/>
          </w:tcPr>
          <w:p w14:paraId="21EA3EF3"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327DBB48"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1C868C2E"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70BC7E13" w14:textId="77777777" w:rsidR="0035583A" w:rsidRPr="00F829B6" w:rsidRDefault="0035583A" w:rsidP="0074607E">
            <w:pPr>
              <w:pStyle w:val="TAC"/>
              <w:keepNext w:val="0"/>
              <w:keepLines w:val="0"/>
              <w:widowControl w:val="0"/>
            </w:pPr>
            <w:r w:rsidRPr="00F829B6">
              <w:t>4</w:t>
            </w:r>
          </w:p>
        </w:tc>
      </w:tr>
      <w:tr w:rsidR="0035583A" w:rsidRPr="00F829B6" w14:paraId="43013F4D" w14:textId="77777777" w:rsidTr="00A02649">
        <w:trPr>
          <w:cantSplit/>
          <w:jc w:val="center"/>
        </w:trPr>
        <w:tc>
          <w:tcPr>
            <w:tcW w:w="1589" w:type="dxa"/>
            <w:shd w:val="clear" w:color="auto" w:fill="auto"/>
            <w:vAlign w:val="center"/>
          </w:tcPr>
          <w:p w14:paraId="77B1D047" w14:textId="77777777" w:rsidR="0035583A" w:rsidRPr="00F829B6" w:rsidRDefault="0035583A" w:rsidP="0074607E">
            <w:pPr>
              <w:pStyle w:val="TAC"/>
              <w:keepNext w:val="0"/>
              <w:keepLines w:val="0"/>
              <w:widowControl w:val="0"/>
            </w:pPr>
            <w:r w:rsidRPr="00F829B6">
              <w:lastRenderedPageBreak/>
              <w:t>3</w:t>
            </w:r>
          </w:p>
        </w:tc>
        <w:tc>
          <w:tcPr>
            <w:tcW w:w="1579" w:type="dxa"/>
            <w:shd w:val="clear" w:color="auto" w:fill="auto"/>
            <w:vAlign w:val="center"/>
          </w:tcPr>
          <w:p w14:paraId="7B901B0A"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626A5A86"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251FA551"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4A15D7B6" w14:textId="77777777" w:rsidR="0035583A" w:rsidRPr="00F829B6" w:rsidRDefault="0035583A" w:rsidP="0074607E">
            <w:pPr>
              <w:pStyle w:val="TAC"/>
              <w:keepNext w:val="0"/>
              <w:keepLines w:val="0"/>
              <w:widowControl w:val="0"/>
            </w:pPr>
            <w:r w:rsidRPr="00F829B6">
              <w:t>8</w:t>
            </w:r>
          </w:p>
        </w:tc>
      </w:tr>
      <w:tr w:rsidR="0035583A" w:rsidRPr="00F829B6" w14:paraId="76D842FF" w14:textId="77777777" w:rsidTr="00A02649">
        <w:trPr>
          <w:cantSplit/>
          <w:jc w:val="center"/>
        </w:trPr>
        <w:tc>
          <w:tcPr>
            <w:tcW w:w="1589" w:type="dxa"/>
            <w:shd w:val="clear" w:color="auto" w:fill="auto"/>
            <w:vAlign w:val="center"/>
          </w:tcPr>
          <w:p w14:paraId="21E6532D" w14:textId="77777777" w:rsidR="0035583A" w:rsidRPr="00F829B6" w:rsidRDefault="0035583A" w:rsidP="0074607E">
            <w:pPr>
              <w:pStyle w:val="TAC"/>
              <w:keepNext w:val="0"/>
              <w:keepLines w:val="0"/>
              <w:widowControl w:val="0"/>
            </w:pPr>
            <w:r w:rsidRPr="00F829B6">
              <w:t>4</w:t>
            </w:r>
          </w:p>
        </w:tc>
        <w:tc>
          <w:tcPr>
            <w:tcW w:w="1579" w:type="dxa"/>
            <w:shd w:val="clear" w:color="auto" w:fill="auto"/>
            <w:vAlign w:val="center"/>
          </w:tcPr>
          <w:p w14:paraId="1C11B5E6"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6E7BF625"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249ECF1F"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7B7C9E77" w14:textId="77777777" w:rsidR="0035583A" w:rsidRPr="00F829B6" w:rsidRDefault="0035583A" w:rsidP="0074607E">
            <w:pPr>
              <w:pStyle w:val="TAC"/>
              <w:keepNext w:val="0"/>
              <w:keepLines w:val="0"/>
              <w:widowControl w:val="0"/>
            </w:pPr>
            <w:r w:rsidRPr="00F829B6">
              <w:t>-</w:t>
            </w:r>
          </w:p>
        </w:tc>
      </w:tr>
      <w:tr w:rsidR="0035583A" w:rsidRPr="00F829B6" w14:paraId="61B6AD0E" w14:textId="77777777" w:rsidTr="00A02649">
        <w:trPr>
          <w:cantSplit/>
          <w:jc w:val="center"/>
        </w:trPr>
        <w:tc>
          <w:tcPr>
            <w:tcW w:w="1589" w:type="dxa"/>
            <w:shd w:val="clear" w:color="auto" w:fill="auto"/>
            <w:vAlign w:val="center"/>
          </w:tcPr>
          <w:p w14:paraId="618F35EF" w14:textId="77777777" w:rsidR="0035583A" w:rsidRPr="00F829B6" w:rsidRDefault="0035583A" w:rsidP="0074607E">
            <w:pPr>
              <w:pStyle w:val="TAC"/>
              <w:keepNext w:val="0"/>
              <w:keepLines w:val="0"/>
              <w:widowControl w:val="0"/>
            </w:pPr>
            <w:r w:rsidRPr="00F829B6">
              <w:t>5</w:t>
            </w:r>
          </w:p>
        </w:tc>
        <w:tc>
          <w:tcPr>
            <w:tcW w:w="1579" w:type="dxa"/>
            <w:shd w:val="clear" w:color="auto" w:fill="auto"/>
            <w:vAlign w:val="center"/>
          </w:tcPr>
          <w:p w14:paraId="4E14F10F" w14:textId="77777777" w:rsidR="0035583A" w:rsidRPr="00F829B6" w:rsidRDefault="0035583A" w:rsidP="0074607E">
            <w:pPr>
              <w:pStyle w:val="TAC"/>
              <w:keepNext w:val="0"/>
              <w:keepLines w:val="0"/>
              <w:widowControl w:val="0"/>
            </w:pPr>
            <w:r w:rsidRPr="00F829B6">
              <w:t>24</w:t>
            </w:r>
          </w:p>
        </w:tc>
        <w:tc>
          <w:tcPr>
            <w:tcW w:w="1440" w:type="dxa"/>
            <w:shd w:val="clear" w:color="auto" w:fill="auto"/>
            <w:vAlign w:val="center"/>
          </w:tcPr>
          <w:p w14:paraId="1470A11F" w14:textId="77777777" w:rsidR="0035583A" w:rsidRPr="00F829B6" w:rsidRDefault="0035583A" w:rsidP="0074607E">
            <w:pPr>
              <w:pStyle w:val="TAC"/>
              <w:keepNext w:val="0"/>
              <w:keepLines w:val="0"/>
              <w:widowControl w:val="0"/>
            </w:pPr>
            <w:r w:rsidRPr="00F829B6">
              <w:t>24</w:t>
            </w:r>
          </w:p>
        </w:tc>
        <w:tc>
          <w:tcPr>
            <w:tcW w:w="1440" w:type="dxa"/>
            <w:shd w:val="clear" w:color="auto" w:fill="auto"/>
            <w:vAlign w:val="center"/>
          </w:tcPr>
          <w:p w14:paraId="3FE1DF7A" w14:textId="77777777" w:rsidR="0035583A" w:rsidRPr="00F829B6" w:rsidRDefault="0035583A" w:rsidP="0074607E">
            <w:pPr>
              <w:pStyle w:val="TAC"/>
              <w:keepNext w:val="0"/>
              <w:keepLines w:val="0"/>
              <w:widowControl w:val="0"/>
            </w:pPr>
            <w:r w:rsidRPr="00F829B6">
              <w:t>12</w:t>
            </w:r>
          </w:p>
        </w:tc>
        <w:tc>
          <w:tcPr>
            <w:tcW w:w="1440" w:type="dxa"/>
            <w:shd w:val="clear" w:color="auto" w:fill="auto"/>
            <w:vAlign w:val="center"/>
          </w:tcPr>
          <w:p w14:paraId="57473485" w14:textId="77777777" w:rsidR="0035583A" w:rsidRPr="00F829B6" w:rsidRDefault="0035583A" w:rsidP="0074607E">
            <w:pPr>
              <w:pStyle w:val="TAC"/>
              <w:keepNext w:val="0"/>
              <w:keepLines w:val="0"/>
              <w:widowControl w:val="0"/>
            </w:pPr>
            <w:r w:rsidRPr="00F829B6">
              <w:t>12</w:t>
            </w:r>
          </w:p>
        </w:tc>
      </w:tr>
    </w:tbl>
    <w:p w14:paraId="3819CAA7" w14:textId="77777777" w:rsidR="0035583A" w:rsidRPr="00F829B6" w:rsidRDefault="0035583A" w:rsidP="0074607E">
      <w:pPr>
        <w:widowControl w:val="0"/>
      </w:pPr>
    </w:p>
    <w:p w14:paraId="508036F8" w14:textId="77777777" w:rsidR="0035583A" w:rsidRPr="00F829B6" w:rsidRDefault="0035583A" w:rsidP="0074607E">
      <w:pPr>
        <w:pStyle w:val="Heading3"/>
        <w:keepNext w:val="0"/>
        <w:keepLines w:val="0"/>
        <w:widowControl w:val="0"/>
      </w:pPr>
      <w:bookmarkStart w:id="87" w:name="_Toc454818058"/>
      <w:r w:rsidRPr="00F829B6">
        <w:t>6.8B.2</w:t>
      </w:r>
      <w:r w:rsidRPr="00F829B6">
        <w:tab/>
        <w:t>Scrambling</w:t>
      </w:r>
      <w:bookmarkEnd w:id="87"/>
    </w:p>
    <w:p w14:paraId="61C99AD0" w14:textId="77777777" w:rsidR="0077379D" w:rsidRPr="00F829B6" w:rsidRDefault="0035583A" w:rsidP="0074607E">
      <w:pPr>
        <w:widowControl w:val="0"/>
      </w:pPr>
      <w:r w:rsidRPr="00F829B6">
        <w:rPr>
          <w:noProof/>
          <w:lang w:eastAsia="zh-CN"/>
        </w:rPr>
        <w:t xml:space="preserve">Scrambling shall be perfomed according to Clause 6.8A.2 with EPDCCH </w:t>
      </w:r>
      <w:r w:rsidRPr="00F829B6">
        <w:rPr>
          <w:rFonts w:hint="eastAsia"/>
          <w:noProof/>
          <w:lang w:eastAsia="zh-CN"/>
        </w:rPr>
        <w:t>replaced</w:t>
      </w:r>
      <w:r w:rsidRPr="00F829B6">
        <w:rPr>
          <w:noProof/>
          <w:lang w:eastAsia="zh-CN"/>
        </w:rPr>
        <w:t xml:space="preserve"> by MPDCCH except that the same scrambling sequence is applied per subframe to MPDCCH </w:t>
      </w:r>
      <w:r w:rsidRPr="00F829B6">
        <w:t xml:space="preserve">for a given block of </w:t>
      </w:r>
      <w:r w:rsidRPr="00F829B6">
        <w:rPr>
          <w:position w:val="-10"/>
        </w:rPr>
        <w:object w:dxaOrig="420" w:dyaOrig="300" w14:anchorId="5F449E75">
          <v:shape id="_x0000_i1804" type="#_x0000_t75" style="width:21.5pt;height:14.05pt" o:ole="">
            <v:imagedata r:id="rId345" o:title=""/>
          </v:shape>
          <o:OLEObject Type="Embed" ProgID="Equation.3" ShapeID="_x0000_i1804" DrawAspect="Content" ObjectID="_1755942750" r:id="rId1384"/>
        </w:object>
      </w:r>
      <w:r w:rsidRPr="00F829B6">
        <w:t xml:space="preserve"> subframes and </w:t>
      </w:r>
      <w:r w:rsidRPr="00F829B6">
        <w:rPr>
          <w:position w:val="-6"/>
        </w:rPr>
        <w:object w:dxaOrig="220" w:dyaOrig="200" w14:anchorId="667FE111">
          <v:shape id="_x0000_i1805" type="#_x0000_t75" style="width:14.05pt;height:7.5pt" o:ole="">
            <v:imagedata r:id="rId1335" o:title=""/>
          </v:shape>
          <o:OLEObject Type="Embed" ProgID="Equation.3" ShapeID="_x0000_i1805" DrawAspect="Content" ObjectID="_1755942751" r:id="rId1385"/>
        </w:object>
      </w:r>
      <w:r w:rsidRPr="00F829B6">
        <w:t xml:space="preserve"> is the MPDCCH set number. </w:t>
      </w:r>
      <w:r w:rsidR="0077379D" w:rsidRPr="00F829B6">
        <w:t xml:space="preserve">For an MPDCCH associated with a 2+4 PRB set as defined in [4], </w:t>
      </w:r>
      <w:r w:rsidR="0077379D" w:rsidRPr="00F829B6">
        <w:rPr>
          <w:position w:val="-6"/>
        </w:rPr>
        <w:object w:dxaOrig="620" w:dyaOrig="279" w14:anchorId="52EA3EF6">
          <v:shape id="_x0000_i1806" type="#_x0000_t75" style="width:28.05pt;height:14.05pt" o:ole="">
            <v:imagedata r:id="rId1386" o:title=""/>
          </v:shape>
          <o:OLEObject Type="Embed" ProgID="Equation.3" ShapeID="_x0000_i1806" DrawAspect="Content" ObjectID="_1755942752" r:id="rId1387"/>
        </w:object>
      </w:r>
      <w:r w:rsidR="0077379D" w:rsidRPr="00F829B6">
        <w:t xml:space="preserve"> is used to generate the scrambling sequence for mapping to REs in 6 PRBs</w:t>
      </w:r>
      <w:r w:rsidR="0077379D" w:rsidRPr="00F829B6">
        <w:rPr>
          <w:rFonts w:eastAsia="MS Mincho" w:hint="eastAsia"/>
          <w:lang w:eastAsia="ja-JP"/>
        </w:rPr>
        <w:t xml:space="preserve"> </w:t>
      </w:r>
      <w:r w:rsidR="0077379D" w:rsidRPr="00F829B6">
        <w:rPr>
          <w:lang w:val="en-US"/>
        </w:rPr>
        <w:t>as well as 2 PRBs and 4 PRBs</w:t>
      </w:r>
      <w:r w:rsidR="0077379D" w:rsidRPr="00F829B6">
        <w:t>.</w:t>
      </w:r>
    </w:p>
    <w:p w14:paraId="0E450BC9" w14:textId="77777777" w:rsidR="0035583A" w:rsidRPr="00F829B6" w:rsidRDefault="00912AFD" w:rsidP="0074607E">
      <w:pPr>
        <w:widowControl w:val="0"/>
      </w:pPr>
      <w:r>
        <w:rPr>
          <w:noProof/>
          <w:lang w:eastAsia="zh-CN"/>
        </w:rPr>
        <w:t xml:space="preserve">The subframe number of the first subframe in each </w:t>
      </w:r>
      <w:r>
        <w:t xml:space="preserve">block of </w:t>
      </w:r>
      <w:r w:rsidRPr="007B21ED">
        <w:rPr>
          <w:position w:val="-12"/>
        </w:rPr>
        <w:object w:dxaOrig="440" w:dyaOrig="360" w14:anchorId="7F7E51E2">
          <v:shape id="_x0000_i1807" type="#_x0000_t75" style="width:21.5pt;height:21.5pt" o:ole="">
            <v:imagedata r:id="rId347" o:title=""/>
          </v:shape>
          <o:OLEObject Type="Embed" ProgID="Equation.3" ShapeID="_x0000_i1807" DrawAspect="Content" ObjectID="_1755942753" r:id="rId1388"/>
        </w:object>
      </w:r>
      <w:r>
        <w:t xml:space="preserve"> </w:t>
      </w:r>
      <w:r>
        <w:rPr>
          <w:lang w:eastAsia="zh-CN"/>
        </w:rPr>
        <w:t xml:space="preserve">consecutive </w:t>
      </w:r>
      <w:r>
        <w:t>subframes</w:t>
      </w:r>
      <w:r>
        <w:rPr>
          <w:lang w:eastAsia="zh-CN"/>
        </w:rPr>
        <w:t xml:space="preserve">, denoted as </w:t>
      </w:r>
      <w:r w:rsidRPr="007B21ED">
        <w:rPr>
          <w:position w:val="-14"/>
        </w:rPr>
        <w:object w:dxaOrig="480" w:dyaOrig="400" w14:anchorId="2C18483C">
          <v:shape id="_x0000_i1808" type="#_x0000_t75" style="width:21.5pt;height:21.5pt" o:ole="">
            <v:imagedata r:id="rId349" o:title=""/>
          </v:shape>
          <o:OLEObject Type="Embed" ProgID="Equation.3" ShapeID="_x0000_i1808" DrawAspect="Content" ObjectID="_1755942754" r:id="rId1389"/>
        </w:object>
      </w:r>
      <w:r>
        <w:rPr>
          <w:lang w:eastAsia="zh-CN"/>
        </w:rPr>
        <w:t xml:space="preserve">, satisfies </w:t>
      </w:r>
      <w:r w:rsidRPr="007B21ED">
        <w:rPr>
          <w:position w:val="-16"/>
        </w:rPr>
        <w:object w:dxaOrig="2040" w:dyaOrig="420" w14:anchorId="3A97E676">
          <v:shape id="_x0000_i1809" type="#_x0000_t75" style="width:100.05pt;height:21.5pt" o:ole="">
            <v:imagedata r:id="rId351" o:title=""/>
          </v:shape>
          <o:OLEObject Type="Embed" ProgID="Equation.DSMT4" ShapeID="_x0000_i1809" DrawAspect="Content" ObjectID="_1755942755" r:id="rId1390"/>
        </w:object>
      </w:r>
      <w:r>
        <w:rPr>
          <w:noProof/>
          <w:lang w:eastAsia="zh-CN"/>
        </w:rPr>
        <w:t>.</w:t>
      </w:r>
      <w:r>
        <w:t xml:space="preserve"> </w:t>
      </w:r>
      <w:r w:rsidR="0035583A" w:rsidRPr="00F829B6">
        <w:t xml:space="preserve">For the </w:t>
      </w:r>
      <w:r w:rsidR="0035583A" w:rsidRPr="00F829B6">
        <w:rPr>
          <w:position w:val="-10"/>
        </w:rPr>
        <w:object w:dxaOrig="320" w:dyaOrig="340" w14:anchorId="70710D56">
          <v:shape id="_x0000_i1810" type="#_x0000_t75" style="width:14.05pt;height:14.05pt" o:ole="">
            <v:imagedata r:id="rId1391" o:title=""/>
          </v:shape>
          <o:OLEObject Type="Embed" ProgID="Equation.3" ShapeID="_x0000_i1810" DrawAspect="Content" ObjectID="_1755942756" r:id="rId1392"/>
        </w:object>
      </w:r>
      <w:r w:rsidR="0035583A" w:rsidRPr="00F829B6">
        <w:t>block of</w:t>
      </w:r>
      <w:r w:rsidR="00B80263" w:rsidRPr="00F829B6">
        <w:t xml:space="preserve"> </w:t>
      </w:r>
      <w:r w:rsidR="0035583A" w:rsidRPr="00F829B6">
        <w:rPr>
          <w:position w:val="-10"/>
        </w:rPr>
        <w:object w:dxaOrig="420" w:dyaOrig="300" w14:anchorId="3C199F98">
          <v:shape id="_x0000_i1811" type="#_x0000_t75" style="width:21.5pt;height:14.05pt" o:ole="">
            <v:imagedata r:id="rId345" o:title=""/>
          </v:shape>
          <o:OLEObject Type="Embed" ProgID="Equation.3" ShapeID="_x0000_i1811" DrawAspect="Content" ObjectID="_1755942757" r:id="rId1393"/>
        </w:object>
      </w:r>
      <w:r>
        <w:t xml:space="preserve"> </w:t>
      </w:r>
      <w:r w:rsidR="0035583A" w:rsidRPr="00F829B6">
        <w:t>subframes, the scrambling sequence generator shall be initialised with</w:t>
      </w:r>
    </w:p>
    <w:p w14:paraId="09E1D8EB" w14:textId="77777777" w:rsidR="0035583A" w:rsidRPr="00F829B6" w:rsidRDefault="00F84E8B" w:rsidP="0074607E">
      <w:pPr>
        <w:widowControl w:val="0"/>
        <w:jc w:val="center"/>
      </w:pPr>
      <w:r w:rsidRPr="00F829B6">
        <w:rPr>
          <w:position w:val="-30"/>
        </w:rPr>
        <w:object w:dxaOrig="6780" w:dyaOrig="700" w14:anchorId="3E0C4DBB">
          <v:shape id="_x0000_i1812" type="#_x0000_t75" style="width:302.05pt;height:28.05pt" o:ole="">
            <v:imagedata r:id="rId1394" o:title=""/>
          </v:shape>
          <o:OLEObject Type="Embed" ProgID="Equation.3" ShapeID="_x0000_i1812" DrawAspect="Content" ObjectID="_1755942758" r:id="rId1395"/>
        </w:object>
      </w:r>
    </w:p>
    <w:p w14:paraId="384B5A02" w14:textId="77777777" w:rsidR="0035583A" w:rsidRPr="00F829B6" w:rsidRDefault="0035583A" w:rsidP="0074607E">
      <w:pPr>
        <w:widowControl w:val="0"/>
      </w:pPr>
      <w:r w:rsidRPr="00F829B6">
        <w:t xml:space="preserve">where </w:t>
      </w:r>
    </w:p>
    <w:p w14:paraId="3DC8BFC4" w14:textId="77777777" w:rsidR="0035583A" w:rsidRPr="00F829B6" w:rsidRDefault="00F84E8B" w:rsidP="0074607E">
      <w:pPr>
        <w:pStyle w:val="EQ"/>
        <w:keepLines w:val="0"/>
        <w:widowControl w:val="0"/>
        <w:jc w:val="center"/>
      </w:pPr>
      <w:r w:rsidRPr="00F829B6">
        <w:rPr>
          <w:position w:val="-74"/>
        </w:rPr>
        <w:object w:dxaOrig="4580" w:dyaOrig="1640" w14:anchorId="790ECBA8">
          <v:shape id="_x0000_i1813" type="#_x0000_t75" style="width:229.1pt;height:79.5pt" o:ole="">
            <v:imagedata r:id="rId1396" o:title=""/>
          </v:shape>
          <o:OLEObject Type="Embed" ProgID="Equation.3" ShapeID="_x0000_i1813" DrawAspect="Content" ObjectID="_1755942759" r:id="rId1397"/>
        </w:object>
      </w:r>
    </w:p>
    <w:p w14:paraId="59718F27" w14:textId="77777777" w:rsidR="0035583A" w:rsidRPr="00F829B6" w:rsidRDefault="0035583A" w:rsidP="0074607E">
      <w:pPr>
        <w:widowControl w:val="0"/>
      </w:pPr>
      <w:r w:rsidRPr="00F829B6">
        <w:t xml:space="preserve">and </w:t>
      </w:r>
      <w:r w:rsidRPr="00F829B6">
        <w:rPr>
          <w:position w:val="-10"/>
        </w:rPr>
        <w:object w:dxaOrig="200" w:dyaOrig="300" w14:anchorId="47A7EC3C">
          <v:shape id="_x0000_i1814" type="#_x0000_t75" style="width:7.5pt;height:14.05pt" o:ole="">
            <v:imagedata r:id="rId360" o:title=""/>
          </v:shape>
          <o:OLEObject Type="Embed" ProgID="Equation.3" ShapeID="_x0000_i1814" DrawAspect="Content" ObjectID="_1755942760" r:id="rId1398"/>
        </w:object>
      </w:r>
      <w:r w:rsidRPr="00F829B6">
        <w:t xml:space="preserve"> is the absolute subframe number of the first downlink subframe intended for the MPDCCH. The MPDCCH transmission spans </w:t>
      </w:r>
      <w:r w:rsidRPr="00F829B6">
        <w:rPr>
          <w:position w:val="-10"/>
        </w:rPr>
        <w:object w:dxaOrig="859" w:dyaOrig="340" w14:anchorId="101E8B8C">
          <v:shape id="_x0000_i1815" type="#_x0000_t75" style="width:43.95pt;height:14.05pt" o:ole="">
            <v:imagedata r:id="rId1399" o:title=""/>
          </v:shape>
          <o:OLEObject Type="Embed" ProgID="Equation.3" ShapeID="_x0000_i1815" DrawAspect="Content" ObjectID="_1755942761" r:id="rId1400"/>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subframes where the MPDCCH transmission is postponed.</w:t>
      </w:r>
    </w:p>
    <w:p w14:paraId="748DB9E9" w14:textId="77777777" w:rsidR="0035583A" w:rsidRPr="00F829B6" w:rsidRDefault="0035583A" w:rsidP="0074607E">
      <w:pPr>
        <w:widowControl w:val="0"/>
      </w:pPr>
      <w:r w:rsidRPr="00F829B6">
        <w:t>For BL/CE UEs,</w:t>
      </w:r>
    </w:p>
    <w:p w14:paraId="7C220B50" w14:textId="77777777" w:rsidR="0035583A" w:rsidRPr="00F829B6" w:rsidRDefault="0035583A" w:rsidP="0074607E">
      <w:pPr>
        <w:pStyle w:val="B1"/>
        <w:widowControl w:val="0"/>
      </w:pPr>
      <w:r w:rsidRPr="00F829B6">
        <w:t>-</w:t>
      </w:r>
      <w:r w:rsidRPr="00F829B6">
        <w:tab/>
        <w:t>if the MPDCCH transmission is associated with P-RNTI</w:t>
      </w:r>
      <w:r w:rsidR="00F84E8B" w:rsidRPr="00F829B6">
        <w:t xml:space="preserve"> or SC-RNTI</w:t>
      </w:r>
      <w:r w:rsidRPr="00F829B6">
        <w:t>:</w:t>
      </w:r>
    </w:p>
    <w:p w14:paraId="4118FD04" w14:textId="77777777" w:rsidR="0035583A" w:rsidRPr="00F829B6" w:rsidRDefault="0035583A" w:rsidP="0074607E">
      <w:pPr>
        <w:pStyle w:val="B2"/>
        <w:widowControl w:val="0"/>
      </w:pPr>
      <w:r w:rsidRPr="00F829B6">
        <w:t>-</w:t>
      </w:r>
      <w:r w:rsidRPr="00F829B6">
        <w:tab/>
      </w:r>
      <w:r w:rsidRPr="00F829B6">
        <w:rPr>
          <w:position w:val="-10"/>
        </w:rPr>
        <w:object w:dxaOrig="760" w:dyaOrig="300" w14:anchorId="7EDC33DA">
          <v:shape id="_x0000_i1816" type="#_x0000_t75" style="width:35.55pt;height:14.05pt" o:ole="">
            <v:imagedata r:id="rId366" o:title=""/>
          </v:shape>
          <o:OLEObject Type="Embed" ProgID="Equation.3" ShapeID="_x0000_i1816" DrawAspect="Content" ObjectID="_1755942762" r:id="rId1401"/>
        </w:object>
      </w:r>
      <w:r w:rsidRPr="00F829B6">
        <w:t xml:space="preserve"> for frame structure type 1 and </w:t>
      </w:r>
      <w:r w:rsidRPr="00F829B6">
        <w:rPr>
          <w:position w:val="-10"/>
        </w:rPr>
        <w:object w:dxaOrig="840" w:dyaOrig="300" w14:anchorId="60BE22A9">
          <v:shape id="_x0000_i1817" type="#_x0000_t75" style="width:43.95pt;height:14.05pt" o:ole="">
            <v:imagedata r:id="rId368" o:title=""/>
          </v:shape>
          <o:OLEObject Type="Embed" ProgID="Equation.3" ShapeID="_x0000_i1817" DrawAspect="Content" ObjectID="_1755942763" r:id="rId1402"/>
        </w:object>
      </w:r>
      <w:r w:rsidRPr="00F829B6">
        <w:t xml:space="preserve"> for frame structure type 2</w:t>
      </w:r>
    </w:p>
    <w:p w14:paraId="76AF4D27" w14:textId="77777777" w:rsidR="0035583A" w:rsidRPr="00F829B6" w:rsidRDefault="0035583A" w:rsidP="0074607E">
      <w:pPr>
        <w:pStyle w:val="B1"/>
        <w:widowControl w:val="0"/>
      </w:pPr>
      <w:r w:rsidRPr="00F829B6">
        <w:t>-</w:t>
      </w:r>
      <w:r w:rsidRPr="00F829B6">
        <w:tab/>
        <w:t>otherwise</w:t>
      </w:r>
    </w:p>
    <w:p w14:paraId="3E2FD50B" w14:textId="77777777" w:rsidR="0035583A" w:rsidRPr="00F829B6" w:rsidRDefault="0035583A" w:rsidP="0074607E">
      <w:pPr>
        <w:pStyle w:val="B2"/>
        <w:widowControl w:val="0"/>
      </w:pPr>
      <w:r w:rsidRPr="00F829B6">
        <w:t>-</w:t>
      </w:r>
      <w:r w:rsidR="00D464C9">
        <w:tab/>
      </w:r>
      <w:r w:rsidRPr="00F829B6">
        <w:rPr>
          <w:position w:val="-10"/>
        </w:rPr>
        <w:object w:dxaOrig="720" w:dyaOrig="300" w14:anchorId="79449FF5">
          <v:shape id="_x0000_i1818" type="#_x0000_t75" style="width:36.45pt;height:14.05pt" o:ole="">
            <v:imagedata r:id="rId364" o:title=""/>
          </v:shape>
          <o:OLEObject Type="Embed" ProgID="Equation.3" ShapeID="_x0000_i1818" DrawAspect="Content" ObjectID="_1755942764" r:id="rId1403"/>
        </w:object>
      </w:r>
      <w:r w:rsidRPr="00F829B6">
        <w:t xml:space="preserve">for UEs assuming CEModeA (according to the definition in </w:t>
      </w:r>
      <w:r w:rsidR="00C57C48" w:rsidRPr="00F829B6">
        <w:t>Clause</w:t>
      </w:r>
      <w:r w:rsidRPr="00F829B6">
        <w:t xml:space="preserve"> 12 of [4]) or configured with CEModeA:</w:t>
      </w:r>
    </w:p>
    <w:p w14:paraId="4C0CD4D9" w14:textId="77777777" w:rsidR="0035583A" w:rsidRPr="00F829B6" w:rsidRDefault="0035583A" w:rsidP="0074607E">
      <w:pPr>
        <w:pStyle w:val="B2"/>
        <w:widowControl w:val="0"/>
      </w:pPr>
      <w:r w:rsidRPr="00F829B6">
        <w:t>-</w:t>
      </w:r>
      <w:r w:rsidRPr="00F829B6">
        <w:tab/>
      </w:r>
      <w:r w:rsidRPr="00F829B6">
        <w:rPr>
          <w:position w:val="-10"/>
        </w:rPr>
        <w:object w:dxaOrig="760" w:dyaOrig="300" w14:anchorId="58B96FCA">
          <v:shape id="_x0000_i1819" type="#_x0000_t75" style="width:35.55pt;height:14.05pt" o:ole="">
            <v:imagedata r:id="rId366" o:title=""/>
          </v:shape>
          <o:OLEObject Type="Embed" ProgID="Equation.3" ShapeID="_x0000_i1819" DrawAspect="Content" ObjectID="_1755942765" r:id="rId1404"/>
        </w:object>
      </w:r>
      <w:r w:rsidRPr="00F829B6">
        <w:t xml:space="preserve"> for frame structure type 1 and </w:t>
      </w:r>
      <w:r w:rsidRPr="00F829B6">
        <w:rPr>
          <w:position w:val="-10"/>
        </w:rPr>
        <w:object w:dxaOrig="840" w:dyaOrig="300" w14:anchorId="5D0286E7">
          <v:shape id="_x0000_i1820" type="#_x0000_t75" style="width:43.95pt;height:14.05pt" o:ole="">
            <v:imagedata r:id="rId368" o:title=""/>
          </v:shape>
          <o:OLEObject Type="Embed" ProgID="Equation.3" ShapeID="_x0000_i1820" DrawAspect="Content" ObjectID="_1755942766" r:id="rId1405"/>
        </w:object>
      </w:r>
      <w:r w:rsidRPr="00F829B6">
        <w:t xml:space="preserve"> for frame structure type 2 for UEs assuming CEModeB (according to the definition in </w:t>
      </w:r>
      <w:r w:rsidR="00C57C48" w:rsidRPr="00F829B6">
        <w:t>Clause</w:t>
      </w:r>
      <w:r w:rsidRPr="00F829B6">
        <w:t xml:space="preserve"> 12 of [4]) or configured with CEModeB.</w:t>
      </w:r>
    </w:p>
    <w:p w14:paraId="234E581C" w14:textId="77777777" w:rsidR="0035583A" w:rsidRPr="00F829B6" w:rsidRDefault="0035583A" w:rsidP="0074607E">
      <w:pPr>
        <w:pStyle w:val="Heading3"/>
        <w:keepNext w:val="0"/>
        <w:keepLines w:val="0"/>
        <w:widowControl w:val="0"/>
      </w:pPr>
      <w:bookmarkStart w:id="88" w:name="_Toc454818059"/>
      <w:r w:rsidRPr="00F829B6">
        <w:t>6.8B.3</w:t>
      </w:r>
      <w:r w:rsidRPr="00F829B6">
        <w:tab/>
        <w:t>Modulation</w:t>
      </w:r>
      <w:bookmarkEnd w:id="88"/>
    </w:p>
    <w:p w14:paraId="0F96E465" w14:textId="77777777" w:rsidR="0035583A" w:rsidRPr="00F829B6" w:rsidRDefault="0035583A" w:rsidP="0074607E">
      <w:pPr>
        <w:widowControl w:val="0"/>
      </w:pPr>
      <w:r w:rsidRPr="00F829B6">
        <w:t>Modulation shall be performed according to 6.8A.3 with EPDCCH replaced by MPDCCH.</w:t>
      </w:r>
    </w:p>
    <w:p w14:paraId="2AC4AF57" w14:textId="77777777" w:rsidR="0035583A" w:rsidRPr="00F829B6" w:rsidRDefault="0035583A" w:rsidP="0074607E">
      <w:pPr>
        <w:pStyle w:val="Heading3"/>
        <w:keepNext w:val="0"/>
        <w:keepLines w:val="0"/>
        <w:widowControl w:val="0"/>
      </w:pPr>
      <w:bookmarkStart w:id="89" w:name="_Toc454818060"/>
      <w:r w:rsidRPr="00F829B6">
        <w:t>6.8B.4</w:t>
      </w:r>
      <w:r w:rsidRPr="00F829B6">
        <w:tab/>
        <w:t>Layer mapping and precoding</w:t>
      </w:r>
      <w:bookmarkEnd w:id="89"/>
    </w:p>
    <w:p w14:paraId="56875C5E" w14:textId="77777777" w:rsidR="0035583A" w:rsidRPr="00F829B6" w:rsidRDefault="0035583A" w:rsidP="0074607E">
      <w:pPr>
        <w:widowControl w:val="0"/>
      </w:pPr>
      <w:r w:rsidRPr="00F829B6">
        <w:t>Layer mapping and precoding shall be done according to Clause 6.8A.4 with EPDCCH replaced by MPDCCH.</w:t>
      </w:r>
    </w:p>
    <w:p w14:paraId="21EF7218" w14:textId="77777777" w:rsidR="0035583A" w:rsidRPr="00F829B6" w:rsidRDefault="0035583A" w:rsidP="0074607E">
      <w:pPr>
        <w:pStyle w:val="Heading3"/>
        <w:keepNext w:val="0"/>
        <w:keepLines w:val="0"/>
        <w:widowControl w:val="0"/>
      </w:pPr>
      <w:bookmarkStart w:id="90" w:name="_Toc454818061"/>
      <w:r w:rsidRPr="00F829B6">
        <w:t>6.8B.5</w:t>
      </w:r>
      <w:r w:rsidRPr="00F829B6">
        <w:tab/>
        <w:t>Mapping to resource elements</w:t>
      </w:r>
      <w:bookmarkEnd w:id="90"/>
    </w:p>
    <w:p w14:paraId="79F8C46D" w14:textId="77777777" w:rsidR="0035583A" w:rsidRPr="00F829B6" w:rsidRDefault="0035583A" w:rsidP="0074607E">
      <w:pPr>
        <w:widowControl w:val="0"/>
      </w:pPr>
      <w:r w:rsidRPr="00F829B6">
        <w:t>Mapping to resource elements shall be done according to Clause 6.8A.5</w:t>
      </w:r>
      <w:r w:rsidR="003D481C">
        <w:t xml:space="preserve"> </w:t>
      </w:r>
      <w:r w:rsidRPr="00F829B6">
        <w:t>with the following exceptions:</w:t>
      </w:r>
    </w:p>
    <w:p w14:paraId="57949543" w14:textId="77777777" w:rsidR="0035583A" w:rsidRPr="00F829B6" w:rsidRDefault="0035583A" w:rsidP="0074607E">
      <w:pPr>
        <w:pStyle w:val="B1"/>
        <w:widowControl w:val="0"/>
      </w:pPr>
      <w:r w:rsidRPr="00F829B6">
        <w:lastRenderedPageBreak/>
        <w:t>-</w:t>
      </w:r>
      <w:r w:rsidRPr="00F829B6">
        <w:tab/>
        <w:t>The term EPDCCH shall be replaced by MPDCCH.</w:t>
      </w:r>
    </w:p>
    <w:p w14:paraId="7A2F1B5B" w14:textId="77777777" w:rsidR="0035583A" w:rsidRPr="00F829B6" w:rsidRDefault="0035583A" w:rsidP="0074607E">
      <w:pPr>
        <w:pStyle w:val="B1"/>
        <w:widowControl w:val="0"/>
      </w:pPr>
      <w:r w:rsidRPr="00F829B6">
        <w:t>-</w:t>
      </w:r>
      <w:r w:rsidRPr="00F829B6">
        <w:tab/>
        <w:t xml:space="preserve">The mapping shall be repeated across each of the </w:t>
      </w:r>
      <w:r w:rsidRPr="00F829B6">
        <w:rPr>
          <w:position w:val="-14"/>
        </w:rPr>
        <w:object w:dxaOrig="859" w:dyaOrig="380" w14:anchorId="44FE22AF">
          <v:shape id="_x0000_i1821" type="#_x0000_t75" style="width:43.95pt;height:21.5pt" o:ole="">
            <v:imagedata r:id="rId1406" o:title=""/>
          </v:shape>
          <o:OLEObject Type="Embed" ProgID="Equation.3" ShapeID="_x0000_i1821" DrawAspect="Content" ObjectID="_1755942767" r:id="rId1407"/>
        </w:object>
      </w:r>
      <w:r w:rsidRPr="00F829B6">
        <w:t xml:space="preserve">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subframes.</w:t>
      </w:r>
    </w:p>
    <w:p w14:paraId="7C396119" w14:textId="77777777" w:rsidR="0035583A" w:rsidRPr="00F829B6" w:rsidRDefault="0035583A" w:rsidP="0074607E">
      <w:pPr>
        <w:pStyle w:val="B1"/>
        <w:widowControl w:val="0"/>
      </w:pPr>
      <w:r w:rsidRPr="00F829B6">
        <w:t>-</w:t>
      </w:r>
      <w:r w:rsidRPr="00F829B6">
        <w:tab/>
      </w:r>
      <w:r w:rsidRPr="00F829B6">
        <w:rPr>
          <w:position w:val="-10"/>
        </w:rPr>
        <w:object w:dxaOrig="859" w:dyaOrig="340" w14:anchorId="64857A73">
          <v:shape id="_x0000_i1822" type="#_x0000_t75" style="width:43.95pt;height:14.05pt" o:ole="">
            <v:imagedata r:id="rId1408" o:title=""/>
          </v:shape>
          <o:OLEObject Type="Embed" ProgID="Equation.3" ShapeID="_x0000_i1822" DrawAspect="Content" ObjectID="_1755942768" r:id="rId1409"/>
        </w:object>
      </w:r>
      <w:r w:rsidRPr="00F829B6">
        <w:t xml:space="preserve"> is the number of ECCEs used for this MPDCCH in the first of the </w:t>
      </w:r>
      <w:r w:rsidRPr="00F829B6">
        <w:rPr>
          <w:position w:val="-14"/>
        </w:rPr>
        <w:object w:dxaOrig="859" w:dyaOrig="380" w14:anchorId="6FB776AD">
          <v:shape id="_x0000_i1823" type="#_x0000_t75" style="width:43.95pt;height:21.5pt" o:ole="">
            <v:imagedata r:id="rId1410" o:title=""/>
          </v:shape>
          <o:OLEObject Type="Embed" ProgID="Equation.3" ShapeID="_x0000_i1823" DrawAspect="Content" ObjectID="_1755942769" r:id="rId1411"/>
        </w:object>
      </w:r>
      <w:r w:rsidRPr="00F829B6">
        <w:t xml:space="preserve"> subframes.</w:t>
      </w:r>
    </w:p>
    <w:p w14:paraId="404F03C7" w14:textId="77777777" w:rsidR="0035583A" w:rsidRPr="00F829B6" w:rsidRDefault="0035583A" w:rsidP="0074607E">
      <w:pPr>
        <w:pStyle w:val="B1"/>
        <w:widowControl w:val="0"/>
        <w:rPr>
          <w:rFonts w:eastAsia="MS Mincho"/>
          <w:lang w:eastAsia="ja-JP"/>
        </w:rPr>
      </w:pPr>
      <w:r w:rsidRPr="00F829B6">
        <w:t>-</w:t>
      </w:r>
      <w:r w:rsidRPr="00F829B6">
        <w:tab/>
        <w:t xml:space="preserve">For an MPDCCH associated with a 2+4 PRB set as defined in [4], the mapping to resource elements </w:t>
      </w:r>
      <w:r w:rsidRPr="00F829B6">
        <w:rPr>
          <w:position w:val="-10"/>
        </w:rPr>
        <w:object w:dxaOrig="440" w:dyaOrig="300" w14:anchorId="6C50B013">
          <v:shape id="_x0000_i1824" type="#_x0000_t75" style="width:21.5pt;height:14.05pt" o:ole="">
            <v:imagedata r:id="rId857" o:title=""/>
          </v:shape>
          <o:OLEObject Type="Embed" ProgID="Equation.3" ShapeID="_x0000_i1824" DrawAspect="Content" ObjectID="_1755942770" r:id="rId1412"/>
        </w:object>
      </w:r>
      <w:r w:rsidRPr="00F829B6">
        <w:t xml:space="preserve"> on antenna port </w:t>
      </w:r>
      <w:r w:rsidRPr="00F829B6">
        <w:rPr>
          <w:position w:val="-10"/>
        </w:rPr>
        <w:object w:dxaOrig="200" w:dyaOrig="240" w14:anchorId="6E7FB206">
          <v:shape id="_x0000_i1825" type="#_x0000_t75" style="width:7.5pt;height:14.05pt" o:ole="">
            <v:imagedata r:id="rId81" o:title=""/>
          </v:shape>
          <o:OLEObject Type="Embed" ProgID="Equation.3" ShapeID="_x0000_i1825" DrawAspect="Content" ObjectID="_1755942771" r:id="rId1413"/>
        </w:object>
      </w:r>
      <w:r w:rsidRPr="00F829B6">
        <w:t xml:space="preserve"> shall be in increasing order of first the index </w:t>
      </w:r>
      <w:r w:rsidRPr="00F829B6">
        <w:rPr>
          <w:position w:val="-6"/>
        </w:rPr>
        <w:object w:dxaOrig="180" w:dyaOrig="260" w14:anchorId="33DD8A64">
          <v:shape id="_x0000_i1826" type="#_x0000_t75" style="width:7.5pt;height:14.05pt" o:ole="">
            <v:imagedata r:id="rId861" o:title=""/>
          </v:shape>
          <o:OLEObject Type="Embed" ProgID="Equation.3" ShapeID="_x0000_i1826" DrawAspect="Content" ObjectID="_1755942772" r:id="rId1414"/>
        </w:object>
      </w:r>
      <w:r w:rsidRPr="00F829B6">
        <w:rPr>
          <w:rFonts w:eastAsia="Batang" w:hint="eastAsia"/>
          <w:lang w:eastAsia="ko-KR"/>
        </w:rPr>
        <w:t xml:space="preserve"> </w:t>
      </w:r>
      <w:r w:rsidRPr="00F829B6">
        <w:t>and then the index</w:t>
      </w:r>
      <w:r w:rsidRPr="00F829B6">
        <w:rPr>
          <w:position w:val="-6"/>
        </w:rPr>
        <w:object w:dxaOrig="139" w:dyaOrig="260" w14:anchorId="5512DBB2">
          <v:shape id="_x0000_i1827" type="#_x0000_t75" style="width:7.5pt;height:14.05pt" o:ole="">
            <v:imagedata r:id="rId863" o:title=""/>
          </v:shape>
          <o:OLEObject Type="Embed" ProgID="Equation.3" ShapeID="_x0000_i1827" DrawAspect="Content" ObjectID="_1755942773" r:id="rId1415"/>
        </w:object>
      </w:r>
      <w:r w:rsidRPr="00F829B6">
        <w:t xml:space="preserve"> over the 6 PRBs for MPDCCH format 5 and over the 2 or 4 PRBs for the other MPDCCH formats.</w:t>
      </w:r>
      <w:r w:rsidRPr="00F829B6">
        <w:rPr>
          <w:rFonts w:eastAsia="MS Mincho" w:hint="eastAsia"/>
          <w:lang w:eastAsia="ja-JP"/>
        </w:rPr>
        <w:t xml:space="preserve"> </w:t>
      </w:r>
    </w:p>
    <w:p w14:paraId="3250C156" w14:textId="77777777" w:rsidR="0035583A" w:rsidRPr="00F829B6" w:rsidRDefault="0035583A" w:rsidP="0074607E">
      <w:pPr>
        <w:pStyle w:val="B1"/>
        <w:widowControl w:val="0"/>
      </w:pPr>
      <w:r w:rsidRPr="00F829B6">
        <w:t>-</w:t>
      </w:r>
      <w:r w:rsidRPr="00F829B6">
        <w:tab/>
      </w:r>
      <w:r w:rsidRPr="00F829B6">
        <w:rPr>
          <w:rFonts w:eastAsia="MS Mincho"/>
          <w:lang w:eastAsia="ja-JP"/>
        </w:rPr>
        <w:t xml:space="preserve">For localized transmission and </w:t>
      </w:r>
      <w:r w:rsidRPr="00F829B6">
        <w:t>MPDCCH format 5</w:t>
      </w:r>
      <w:r w:rsidRPr="00F829B6">
        <w:rPr>
          <w:rFonts w:eastAsia="MS Mincho"/>
          <w:lang w:eastAsia="ja-JP"/>
        </w:rPr>
        <w:t xml:space="preserve">, </w:t>
      </w:r>
      <w:r w:rsidRPr="00F829B6">
        <w:t xml:space="preserve">the single antenna port </w:t>
      </w:r>
      <w:r w:rsidRPr="00F829B6">
        <w:rPr>
          <w:position w:val="-10"/>
        </w:rPr>
        <w:object w:dxaOrig="200" w:dyaOrig="240" w14:anchorId="4F830C70">
          <v:shape id="_x0000_i1828" type="#_x0000_t75" style="width:7.5pt;height:14.05pt" o:ole="">
            <v:imagedata r:id="rId81" o:title=""/>
          </v:shape>
          <o:OLEObject Type="Embed" ProgID="Equation.3" ShapeID="_x0000_i1828" DrawAspect="Content" ObjectID="_1755942774" r:id="rId1416"/>
        </w:object>
      </w:r>
      <w:r w:rsidRPr="00F829B6">
        <w:t xml:space="preserve"> to use is given by Table 6.8A.5-1 with</w:t>
      </w:r>
    </w:p>
    <w:p w14:paraId="5F15C420" w14:textId="77777777" w:rsidR="00712322" w:rsidRDefault="0035583A" w:rsidP="00712322">
      <w:pPr>
        <w:pStyle w:val="EQ"/>
        <w:jc w:val="center"/>
      </w:pPr>
      <w:r w:rsidRPr="00F829B6">
        <w:rPr>
          <w:position w:val="-12"/>
        </w:rPr>
        <w:object w:dxaOrig="1820" w:dyaOrig="380" w14:anchorId="7180F72E">
          <v:shape id="_x0000_i1829" type="#_x0000_t75" style="width:93.5pt;height:21.5pt" o:ole="">
            <v:imagedata r:id="rId1417" o:title=""/>
          </v:shape>
          <o:OLEObject Type="Embed" ProgID="Equation.3" ShapeID="_x0000_i1829" DrawAspect="Content" ObjectID="_1755942775" r:id="rId1418"/>
        </w:object>
      </w:r>
      <w:r w:rsidR="00712322" w:rsidRPr="00712322">
        <w:t xml:space="preserve"> </w:t>
      </w:r>
    </w:p>
    <w:p w14:paraId="6111EF31" w14:textId="77777777" w:rsidR="0035583A" w:rsidRPr="00F829B6" w:rsidRDefault="00712322" w:rsidP="00FA2384">
      <w:pPr>
        <w:ind w:left="568"/>
      </w:pPr>
      <w:r>
        <w:t xml:space="preserve">where </w:t>
      </w:r>
      <w:r>
        <w:rPr>
          <w:position w:val="-10"/>
        </w:rPr>
        <w:object w:dxaOrig="495" w:dyaOrig="300" w14:anchorId="7B979F63">
          <v:shape id="_x0000_i1830" type="#_x0000_t75" style="width:25.25pt;height:14.95pt" o:ole="">
            <v:imagedata r:id="rId343" o:title=""/>
          </v:shape>
          <o:OLEObject Type="Embed" ProgID="Equation.3" ShapeID="_x0000_i1830" DrawAspect="Content" ObjectID="_1755942776" r:id="rId1419"/>
        </w:object>
      </w:r>
      <w:r>
        <w:t xml:space="preserve"> equals the C-RNTI.</w:t>
      </w:r>
    </w:p>
    <w:p w14:paraId="08121667" w14:textId="77777777" w:rsidR="00750C15" w:rsidRDefault="0035583A" w:rsidP="0074607E">
      <w:pPr>
        <w:pStyle w:val="B1"/>
        <w:widowControl w:val="0"/>
      </w:pPr>
      <w:r w:rsidRPr="00F829B6">
        <w:t>-</w:t>
      </w:r>
      <w:r w:rsidRPr="00F829B6">
        <w:tab/>
        <w:t xml:space="preserve">Resource elements occupied by CSI reference signals shall be counted in the MPDCCH mapping but not used for transmission of the MPDCCH. </w:t>
      </w:r>
    </w:p>
    <w:p w14:paraId="38F21A9A" w14:textId="77777777" w:rsidR="000D5C82" w:rsidRPr="00F829B6" w:rsidRDefault="000D5C82" w:rsidP="0074607E">
      <w:pPr>
        <w:pStyle w:val="B1"/>
        <w:widowControl w:val="0"/>
      </w:pPr>
      <w:r>
        <w:t>-</w:t>
      </w:r>
      <w:r>
        <w:tab/>
      </w:r>
      <w:r w:rsidRPr="000D5C82">
        <w:t>PRB pairs occupied by RSS shall be counted in the MPDCCH mapping but not used for transmission of the MPDCCH.</w:t>
      </w:r>
    </w:p>
    <w:p w14:paraId="3AF34DBA" w14:textId="77777777" w:rsidR="00D4716C" w:rsidRPr="00F829B6" w:rsidRDefault="00750C15" w:rsidP="0074607E">
      <w:pPr>
        <w:pStyle w:val="B1"/>
        <w:widowControl w:val="0"/>
      </w:pPr>
      <w:r w:rsidRPr="00F829B6">
        <w:t>-</w:t>
      </w:r>
      <w:r w:rsidRPr="00F829B6">
        <w:tab/>
        <w:t>Resource elements belonging to PRBs in which PRS is transmitted (including PRS muted subframes) shall be counted in the MPDCCH mapping but not used for transmission of the MPDCCH.</w:t>
      </w:r>
    </w:p>
    <w:p w14:paraId="22F9B2DC" w14:textId="77777777" w:rsidR="00C252AF" w:rsidRPr="00F829B6" w:rsidRDefault="00D4716C" w:rsidP="0074607E">
      <w:pPr>
        <w:pStyle w:val="B1"/>
        <w:widowControl w:val="0"/>
        <w:rPr>
          <w:lang w:eastAsia="zh-CN"/>
        </w:rPr>
      </w:pPr>
      <w:r w:rsidRPr="00F829B6">
        <w:t>-</w:t>
      </w:r>
      <w:r w:rsidRPr="00F829B6">
        <w:tab/>
      </w:r>
      <w:r w:rsidR="00C252AF" w:rsidRPr="00F829B6">
        <w:t>A BL/CE</w:t>
      </w:r>
      <w:r w:rsidR="0035583A" w:rsidRPr="00F829B6">
        <w:t xml:space="preserve"> UE </w:t>
      </w:r>
      <w:r w:rsidR="00C252AF" w:rsidRPr="00F829B6">
        <w:t xml:space="preserve">not configured with higher layer parameter </w:t>
      </w:r>
      <w:r w:rsidR="00C252AF" w:rsidRPr="00F829B6">
        <w:rPr>
          <w:i/>
          <w:lang w:val="en-US"/>
        </w:rPr>
        <w:t>ce-pdsch-maxBandwidth-config</w:t>
      </w:r>
      <w:r w:rsidR="00C252AF" w:rsidRPr="00F829B6">
        <w:t xml:space="preserve"> </w:t>
      </w:r>
      <w:r w:rsidR="00D62EF9" w:rsidRPr="006B39AE">
        <w:rPr>
          <w:lang w:val="en-US"/>
        </w:rPr>
        <w:t xml:space="preserve">and not configured with higher layer parameter </w:t>
      </w:r>
      <w:r w:rsidR="00D62EF9" w:rsidRPr="006B39AE">
        <w:rPr>
          <w:i/>
          <w:lang w:val="en-US"/>
        </w:rPr>
        <w:t>ce-PDSCH-FlexibleStartPRB-AllocConfig</w:t>
      </w:r>
      <w:r w:rsidR="00D62EF9" w:rsidRPr="00F829B6">
        <w:t xml:space="preserve"> </w:t>
      </w:r>
      <w:r w:rsidR="0035583A" w:rsidRPr="00F829B6">
        <w:t>may assume there is no MPDCCH transmission which uses overlapping sets of subframes as PDSCH transmissions to that UE, where the MPDCCH is located at a different narrowband than the PDSCH.</w:t>
      </w:r>
      <w:r w:rsidR="0035583A" w:rsidRPr="00F829B6">
        <w:rPr>
          <w:lang w:eastAsia="zh-CN"/>
        </w:rPr>
        <w:t xml:space="preserve"> </w:t>
      </w:r>
    </w:p>
    <w:p w14:paraId="604F770A" w14:textId="77777777" w:rsidR="0035583A" w:rsidRDefault="00E21BF8" w:rsidP="0074607E">
      <w:pPr>
        <w:pStyle w:val="B1"/>
        <w:widowControl w:val="0"/>
        <w:rPr>
          <w:lang w:val="en-US"/>
        </w:rPr>
      </w:pPr>
      <w:r>
        <w:t>-</w:t>
      </w:r>
      <w:r>
        <w:tab/>
      </w:r>
      <w:r w:rsidR="00C252AF" w:rsidRPr="00F829B6">
        <w:t xml:space="preserve">A </w:t>
      </w:r>
      <w:r w:rsidR="00C252AF" w:rsidRPr="00F829B6">
        <w:rPr>
          <w:lang w:val="en-US"/>
        </w:rPr>
        <w:t xml:space="preserve">BL/CE UE configured with higher layer parameter </w:t>
      </w:r>
      <w:r w:rsidR="00C252AF" w:rsidRPr="00F829B6">
        <w:rPr>
          <w:i/>
          <w:lang w:val="en-US"/>
        </w:rPr>
        <w:t>ce-pdsch-maxBandwidth-config</w:t>
      </w:r>
      <w:r w:rsidR="00C252AF" w:rsidRPr="00F829B6">
        <w:rPr>
          <w:lang w:val="en-US"/>
        </w:rPr>
        <w:t xml:space="preserve"> may assume that there is no MPDCCH transmission which uses overlapping sets of subframes as PDSCH transmissions to that UE, where the MPDCCH transmission and PDSCH transmission in any of the overlapping subframes span a PRB region larger than </w:t>
      </w:r>
      <w:r w:rsidR="00C252AF" w:rsidRPr="00F829B6">
        <w:rPr>
          <w:i/>
          <w:lang w:val="en-US"/>
        </w:rPr>
        <w:t>X</w:t>
      </w:r>
      <w:r w:rsidR="00C252AF" w:rsidRPr="00F829B6">
        <w:rPr>
          <w:lang w:val="en-US"/>
        </w:rPr>
        <w:t xml:space="preserve"> contiguous PRBs where </w:t>
      </w:r>
      <w:r w:rsidR="00C252AF" w:rsidRPr="00F829B6">
        <w:rPr>
          <w:i/>
          <w:lang w:val="en-US"/>
        </w:rPr>
        <w:t>X</w:t>
      </w:r>
      <w:r w:rsidR="00C252AF" w:rsidRPr="00F829B6">
        <w:rPr>
          <w:lang w:val="en-US"/>
        </w:rPr>
        <w:t xml:space="preserve">=25 if </w:t>
      </w:r>
      <w:r w:rsidR="00C252AF" w:rsidRPr="00F829B6">
        <w:rPr>
          <w:i/>
          <w:lang w:val="en-US"/>
        </w:rPr>
        <w:t>ce-pdsch-maxBandwidth-config</w:t>
      </w:r>
      <w:r w:rsidR="00C252AF" w:rsidRPr="00F829B6">
        <w:rPr>
          <w:lang w:val="en-US"/>
        </w:rPr>
        <w:t xml:space="preserve"> is set to 5 MHz and </w:t>
      </w:r>
      <w:r w:rsidR="00C252AF" w:rsidRPr="00F829B6">
        <w:rPr>
          <w:i/>
          <w:lang w:val="en-US"/>
        </w:rPr>
        <w:t>X</w:t>
      </w:r>
      <w:r w:rsidR="00C252AF" w:rsidRPr="00F829B6">
        <w:rPr>
          <w:lang w:val="en-US"/>
        </w:rPr>
        <w:t xml:space="preserve">=100 if </w:t>
      </w:r>
      <w:r w:rsidR="00C252AF" w:rsidRPr="00F829B6">
        <w:rPr>
          <w:i/>
          <w:lang w:val="en-US"/>
        </w:rPr>
        <w:t>ce-pdsch-maxBandwidth-config</w:t>
      </w:r>
      <w:r w:rsidR="00C252AF" w:rsidRPr="00F829B6">
        <w:rPr>
          <w:lang w:val="en-US"/>
        </w:rPr>
        <w:t xml:space="preserve"> is set to 20 MHz.</w:t>
      </w:r>
    </w:p>
    <w:p w14:paraId="6396A1A8" w14:textId="77777777" w:rsidR="00D62EF9" w:rsidRPr="00F829B6" w:rsidRDefault="00D62EF9" w:rsidP="0074607E">
      <w:pPr>
        <w:pStyle w:val="B1"/>
        <w:widowControl w:val="0"/>
      </w:pPr>
      <w:r w:rsidRPr="006B39AE">
        <w:t>-</w:t>
      </w:r>
      <w:r w:rsidRPr="006B39AE">
        <w:tab/>
        <w:t xml:space="preserve">A BL/CE UE configured with </w:t>
      </w:r>
      <w:r w:rsidRPr="006B39AE">
        <w:rPr>
          <w:lang w:val="en-US"/>
        </w:rPr>
        <w:t xml:space="preserve">higher layer parameter </w:t>
      </w:r>
      <w:r w:rsidRPr="006B39AE">
        <w:rPr>
          <w:i/>
          <w:lang w:val="en-US"/>
        </w:rPr>
        <w:t>ce-PDSCH-FlexibleStartPRB-AllocConfig</w:t>
      </w:r>
      <w:r w:rsidRPr="006B39AE">
        <w:t xml:space="preserve"> may assume there is no MPDCCH transmission in MPDCCH candidates not fully contained within the tuning narrowband defined for PDSCH in Clause 6.2.8.</w:t>
      </w:r>
    </w:p>
    <w:p w14:paraId="24C4A0DF" w14:textId="77777777" w:rsidR="0035583A" w:rsidRPr="00F829B6" w:rsidRDefault="00E21BF8" w:rsidP="0074607E">
      <w:pPr>
        <w:pStyle w:val="B1"/>
        <w:widowControl w:val="0"/>
        <w:rPr>
          <w:lang w:eastAsia="zh-CN"/>
        </w:rPr>
      </w:pPr>
      <w:r>
        <w:rPr>
          <w:lang w:eastAsia="zh-CN"/>
        </w:rPr>
        <w:t>-</w:t>
      </w:r>
      <w:r>
        <w:rPr>
          <w:lang w:eastAsia="zh-CN"/>
        </w:rPr>
        <w:tab/>
      </w:r>
      <w:r w:rsidR="0035583A" w:rsidRPr="00F829B6">
        <w:rPr>
          <w:rFonts w:hint="eastAsia"/>
          <w:lang w:eastAsia="zh-CN"/>
        </w:rPr>
        <w:t>For BL/CE UEs in CEModeB,</w:t>
      </w:r>
      <w:r w:rsidR="0035583A" w:rsidRPr="00F829B6">
        <w:rPr>
          <w:lang w:eastAsia="zh-CN"/>
        </w:rPr>
        <w:t xml:space="preserve"> </w:t>
      </w:r>
      <w:r w:rsidR="0035583A" w:rsidRPr="00F829B6">
        <w:rPr>
          <w:rFonts w:hint="eastAsia"/>
          <w:lang w:eastAsia="zh-CN"/>
        </w:rPr>
        <w:t xml:space="preserve">in MBSFN subframe(s), resource elements </w:t>
      </w:r>
      <w:r w:rsidR="0035583A" w:rsidRPr="00F829B6">
        <w:rPr>
          <w:lang w:eastAsia="zh-CN"/>
        </w:rPr>
        <w:t>that</w:t>
      </w:r>
      <w:r w:rsidR="0035583A" w:rsidRPr="00F829B6">
        <w:rPr>
          <w:rFonts w:hint="eastAsia"/>
          <w:lang w:eastAsia="zh-CN"/>
        </w:rPr>
        <w:t xml:space="preserve"> correspond to the positions of cell-specific reference signals</w:t>
      </w:r>
      <w:r w:rsidR="0035583A" w:rsidRPr="00F829B6">
        <w:t xml:space="preserve"> </w:t>
      </w:r>
      <w:r w:rsidR="0035583A" w:rsidRPr="00F829B6">
        <w:rPr>
          <w:rFonts w:hint="eastAsia"/>
          <w:lang w:eastAsia="zh-CN"/>
        </w:rPr>
        <w:t xml:space="preserve">as in subframe #0 </w:t>
      </w:r>
      <w:r w:rsidR="0035583A" w:rsidRPr="00F829B6">
        <w:t xml:space="preserve">shall not be counted in the </w:t>
      </w:r>
      <w:r w:rsidR="0035583A" w:rsidRPr="00F829B6">
        <w:rPr>
          <w:rFonts w:hint="eastAsia"/>
          <w:lang w:eastAsia="zh-CN"/>
        </w:rPr>
        <w:t>MPDC</w:t>
      </w:r>
      <w:r w:rsidR="0035583A" w:rsidRPr="00F829B6">
        <w:t>CH mapping and not used for transmission of the</w:t>
      </w:r>
      <w:r w:rsidR="0035583A" w:rsidRPr="00F829B6">
        <w:rPr>
          <w:rFonts w:hint="eastAsia"/>
          <w:lang w:eastAsia="zh-CN"/>
        </w:rPr>
        <w:t xml:space="preserve"> MPDCCH.</w:t>
      </w:r>
    </w:p>
    <w:p w14:paraId="265C41A3" w14:textId="77777777" w:rsidR="0035583A" w:rsidRDefault="00E21BF8" w:rsidP="0074607E">
      <w:pPr>
        <w:pStyle w:val="B1"/>
        <w:widowControl w:val="0"/>
      </w:pPr>
      <w:r>
        <w:t>-</w:t>
      </w:r>
      <w:r>
        <w:tab/>
      </w:r>
      <w:r w:rsidR="0035583A" w:rsidRPr="00F829B6">
        <w:t>Resource elements belonging to synchronization signals, the core part of PBCH</w:t>
      </w:r>
      <w:r w:rsidR="006D5A90" w:rsidRPr="00F829B6">
        <w:t>,</w:t>
      </w:r>
      <w:r w:rsidR="0035583A" w:rsidRPr="00F829B6">
        <w:t xml:space="preserve"> PBCH repetitions</w:t>
      </w:r>
      <w:r w:rsidR="006D5A90" w:rsidRPr="00F829B6">
        <w:t>, or resource elements reserved for reference signals in the mapping operation of PBCH but not used for transmission of reference signals,</w:t>
      </w:r>
      <w:r w:rsidR="0035583A" w:rsidRPr="00F829B6">
        <w:t xml:space="preserve"> shall be counted in the MPDCCH mapping but not used for transmission of the MPDCCH.</w:t>
      </w:r>
    </w:p>
    <w:p w14:paraId="3C4ECDA7" w14:textId="77777777" w:rsidR="009515B8" w:rsidRDefault="009515B8" w:rsidP="009515B8">
      <w:pPr>
        <w:pStyle w:val="B1"/>
        <w:widowControl w:val="0"/>
      </w:pPr>
      <w:r>
        <w:rPr>
          <w:rFonts w:eastAsia="MS Mincho"/>
          <w:lang w:eastAsia="ja-JP"/>
        </w:rPr>
        <w:t>-</w:t>
      </w:r>
      <w:r>
        <w:rPr>
          <w:rFonts w:eastAsia="MS Mincho"/>
          <w:lang w:eastAsia="ja-JP"/>
        </w:rPr>
        <w:tab/>
        <w:t>If M</w:t>
      </w:r>
      <w:r w:rsidRPr="00B204AD">
        <w:t>PD</w:t>
      </w:r>
      <w:r>
        <w:t>C</w:t>
      </w:r>
      <w:r w:rsidRPr="00B204AD">
        <w:t xml:space="preserve">CH transmission in </w:t>
      </w:r>
      <w:r>
        <w:t xml:space="preserve">the </w:t>
      </w:r>
      <w:r w:rsidRPr="00B204AD">
        <w:t xml:space="preserve">LTE control region </w:t>
      </w:r>
      <w:r>
        <w:t xml:space="preserve">is configured by the higher layer parameter </w:t>
      </w:r>
      <w:r w:rsidR="003D481C" w:rsidRPr="000B39AA">
        <w:rPr>
          <w:rFonts w:eastAsia="SimSun"/>
          <w:i/>
          <w:lang w:val="en-US" w:eastAsia="zh-CN"/>
        </w:rPr>
        <w:t>transmissionInControlChRegion</w:t>
      </w:r>
      <w:r>
        <w:t>,</w:t>
      </w:r>
    </w:p>
    <w:p w14:paraId="3634456D" w14:textId="77777777" w:rsidR="009515B8" w:rsidRDefault="009515B8" w:rsidP="00BD7513">
      <w:pPr>
        <w:pStyle w:val="B2"/>
        <w:rPr>
          <w:rFonts w:eastAsia="MS Mincho"/>
          <w:lang w:eastAsia="ja-JP"/>
        </w:rPr>
      </w:pPr>
      <w:r>
        <w:rPr>
          <w:rFonts w:eastAsia="MS Mincho"/>
          <w:lang w:eastAsia="ja-JP"/>
        </w:rPr>
        <w:t>-</w:t>
      </w:r>
      <w:r>
        <w:rPr>
          <w:rFonts w:eastAsia="MS Mincho"/>
          <w:lang w:eastAsia="ja-JP"/>
        </w:rPr>
        <w:tab/>
        <w:t>For frame structure type 1 and frame structure type 2 except special subframe configuration 9 or 10,</w:t>
      </w:r>
    </w:p>
    <w:p w14:paraId="0E584490" w14:textId="77777777" w:rsidR="009515B8" w:rsidRDefault="009515B8" w:rsidP="00BD7513">
      <w:pPr>
        <w:pStyle w:val="B3"/>
      </w:pPr>
      <w:r>
        <w:rPr>
          <w:rFonts w:eastAsia="MS Mincho"/>
          <w:lang w:eastAsia="ja-JP"/>
        </w:rPr>
        <w:t>-</w:t>
      </w:r>
      <w:r>
        <w:rPr>
          <w:rFonts w:eastAsia="MS Mincho"/>
          <w:lang w:eastAsia="ja-JP"/>
        </w:rPr>
        <w:tab/>
        <w:t xml:space="preserve">Symbols used for transmission of MPDCCH or demodulation signals associated with MPDCCH and mapped to resource element </w:t>
      </w:r>
      <m:oMath>
        <m:d>
          <m:dPr>
            <m:ctrlPr>
              <w:rPr>
                <w:rFonts w:ascii="Cambria Math" w:eastAsia="MS Mincho" w:hAnsi="Cambria Math"/>
                <w:i/>
                <w:lang w:eastAsia="ja-JP"/>
              </w:rPr>
            </m:ctrlPr>
          </m:dPr>
          <m:e>
            <m:r>
              <w:rPr>
                <w:rFonts w:ascii="Cambria Math" w:eastAsia="MS Mincho" w:hAnsi="Cambria Math"/>
                <w:lang w:eastAsia="ja-JP"/>
              </w:rPr>
              <m:t>k,l</m:t>
            </m:r>
          </m:e>
        </m:d>
      </m:oMath>
      <w:r>
        <w:rPr>
          <w:rFonts w:eastAsia="MS Mincho"/>
          <w:lang w:eastAsia="ja-JP"/>
        </w:rPr>
        <w:t xml:space="preserve"> </w:t>
      </w:r>
      <w:r>
        <w:t xml:space="preserve">in the second slot, where </w:t>
      </w:r>
      <m:oMath>
        <m:r>
          <w:rPr>
            <w:rFonts w:ascii="Cambria Math" w:hAnsi="Cambria Math"/>
          </w:rPr>
          <m:t>l∈{0..</m:t>
        </m:r>
        <m:sSub>
          <m:sSubPr>
            <m:ctrlPr>
              <w:rPr>
                <w:rFonts w:ascii="Cambria Math" w:hAnsi="Cambria Math"/>
                <w:i/>
              </w:rPr>
            </m:ctrlPr>
          </m:sSubPr>
          <m:e>
            <m:r>
              <w:rPr>
                <w:rFonts w:ascii="Cambria Math" w:hAnsi="Cambria Math"/>
              </w:rPr>
              <m:t>l</m:t>
            </m:r>
          </m:e>
          <m:sub>
            <m:r>
              <w:rPr>
                <w:rFonts w:ascii="Cambria Math" w:hAnsi="Cambria Math"/>
              </w:rPr>
              <m:t>MPDCCHStart</m:t>
            </m:r>
          </m:sub>
        </m:sSub>
        <m:r>
          <w:rPr>
            <w:rFonts w:ascii="Cambria Math" w:hAnsi="Cambria Math"/>
          </w:rPr>
          <m:t>-1}</m:t>
        </m:r>
      </m:oMath>
      <w:r>
        <w:t xml:space="preserve">, shall additionally be mapped to resource element </w:t>
      </w:r>
      <m:oMath>
        <m:r>
          <w:rPr>
            <w:rFonts w:ascii="Cambria Math" w:hAnsi="Cambria Math"/>
          </w:rPr>
          <m:t>(k,l)</m:t>
        </m:r>
      </m:oMath>
      <w:r>
        <w:t xml:space="preserve"> in the first slot. </w:t>
      </w:r>
    </w:p>
    <w:p w14:paraId="6B4AF33E" w14:textId="77777777" w:rsidR="009515B8" w:rsidRDefault="009515B8" w:rsidP="00BD7513">
      <w:pPr>
        <w:pStyle w:val="B2"/>
        <w:rPr>
          <w:rFonts w:eastAsia="MS Mincho"/>
          <w:lang w:eastAsia="ja-JP"/>
        </w:rPr>
      </w:pPr>
      <w:r>
        <w:rPr>
          <w:rFonts w:eastAsia="MS Mincho"/>
          <w:lang w:eastAsia="ja-JP"/>
        </w:rPr>
        <w:t>-</w:t>
      </w:r>
      <w:r w:rsidR="00D464C9">
        <w:rPr>
          <w:rFonts w:eastAsia="MS Mincho"/>
          <w:lang w:eastAsia="ja-JP"/>
        </w:rPr>
        <w:tab/>
      </w:r>
      <w:r>
        <w:rPr>
          <w:rFonts w:eastAsia="MS Mincho"/>
          <w:lang w:eastAsia="ja-JP"/>
        </w:rPr>
        <w:t>For frame structure type 2 and special subframe configuration 9 or 10,</w:t>
      </w:r>
    </w:p>
    <w:p w14:paraId="356294CC" w14:textId="77777777" w:rsidR="009515B8" w:rsidRPr="00F829B6" w:rsidRDefault="009515B8" w:rsidP="00BD7513">
      <w:pPr>
        <w:pStyle w:val="B3"/>
      </w:pPr>
      <w:r>
        <w:rPr>
          <w:rFonts w:eastAsia="MS Mincho"/>
          <w:lang w:eastAsia="ja-JP"/>
        </w:rPr>
        <w:t>-</w:t>
      </w:r>
      <w:r w:rsidR="00D464C9">
        <w:rPr>
          <w:rFonts w:eastAsia="MS Mincho"/>
          <w:lang w:eastAsia="ja-JP"/>
        </w:rPr>
        <w:tab/>
      </w:r>
      <w:r>
        <w:rPr>
          <w:rFonts w:eastAsia="MS Mincho"/>
          <w:lang w:eastAsia="ja-JP"/>
        </w:rPr>
        <w:t>Symbols used for transmission of MPDCCH or demodulation signals associated with MPDCCH and mapped to resource elemen</w:t>
      </w:r>
      <w:r>
        <w:t xml:space="preserve">t </w:t>
      </w:r>
      <m:oMath>
        <m:r>
          <w:rPr>
            <w:rFonts w:ascii="Cambria Math" w:hAnsi="Cambria Math"/>
          </w:rPr>
          <m:t>(k,l+4)</m:t>
        </m:r>
      </m:oMath>
      <w:r>
        <w:t xml:space="preserve"> in</w:t>
      </w:r>
      <w:r>
        <w:rPr>
          <w:rFonts w:eastAsia="MS Mincho"/>
          <w:lang w:eastAsia="ja-JP"/>
        </w:rPr>
        <w:t xml:space="preserve"> the first slot</w:t>
      </w:r>
      <w:r>
        <w:t xml:space="preserve">, where </w:t>
      </w:r>
      <m:oMath>
        <m:r>
          <w:rPr>
            <w:rFonts w:ascii="Cambria Math" w:hAnsi="Cambria Math"/>
          </w:rPr>
          <m:t>l∈{0..</m:t>
        </m:r>
        <m:sSub>
          <m:sSubPr>
            <m:ctrlPr>
              <w:rPr>
                <w:rFonts w:ascii="Cambria Math" w:hAnsi="Cambria Math"/>
                <w:i/>
              </w:rPr>
            </m:ctrlPr>
          </m:sSubPr>
          <m:e>
            <m:r>
              <w:rPr>
                <w:rFonts w:ascii="Cambria Math" w:hAnsi="Cambria Math"/>
              </w:rPr>
              <m:t>l</m:t>
            </m:r>
          </m:e>
          <m:sub>
            <m:r>
              <w:rPr>
                <w:rFonts w:ascii="Cambria Math" w:hAnsi="Cambria Math"/>
              </w:rPr>
              <m:t>MPDCCHStart</m:t>
            </m:r>
          </m:sub>
        </m:sSub>
        <m:r>
          <w:rPr>
            <w:rFonts w:ascii="Cambria Math" w:hAnsi="Cambria Math"/>
          </w:rPr>
          <m:t>-1}</m:t>
        </m:r>
      </m:oMath>
      <w:r>
        <w:t xml:space="preserve">, shall additionally </w:t>
      </w:r>
      <w:r>
        <w:lastRenderedPageBreak/>
        <w:t xml:space="preserve">be mapped to resource element </w:t>
      </w:r>
      <m:oMath>
        <m:r>
          <w:rPr>
            <w:rFonts w:ascii="Cambria Math" w:hAnsi="Cambria Math"/>
          </w:rPr>
          <m:t>(k,l)</m:t>
        </m:r>
      </m:oMath>
      <w:r>
        <w:t xml:space="preserve"> in the first slot, if resource element </w:t>
      </w:r>
      <m:oMath>
        <m:r>
          <w:rPr>
            <w:rFonts w:ascii="Cambria Math" w:hAnsi="Cambria Math"/>
          </w:rPr>
          <m:t>(k,l)</m:t>
        </m:r>
      </m:oMath>
      <w:r>
        <w:t xml:space="preserve"> in the first slot is not used for cell-specific reference signals.</w:t>
      </w:r>
    </w:p>
    <w:p w14:paraId="21F338F1" w14:textId="77777777" w:rsidR="0035583A" w:rsidRPr="00F829B6" w:rsidRDefault="00E21BF8" w:rsidP="0074607E">
      <w:pPr>
        <w:pStyle w:val="B1"/>
        <w:widowControl w:val="0"/>
      </w:pPr>
      <w:r>
        <w:t>-</w:t>
      </w:r>
      <w:r>
        <w:tab/>
      </w:r>
      <w:r w:rsidR="0035583A" w:rsidRPr="00F829B6">
        <w:t>In the subframes where an MPDCCH or its associated PDSCH is transmitted in response to a physical random access transmission initiated by a PDCCH order, the UE shall receive the MPDCCH or its associated PDSCH, and assume no other UE-specific reception is needed.</w:t>
      </w:r>
    </w:p>
    <w:p w14:paraId="0ADC3F6F" w14:textId="77777777" w:rsidR="001B2736" w:rsidRDefault="0035583A" w:rsidP="0074607E">
      <w:pPr>
        <w:pStyle w:val="B1"/>
        <w:widowControl w:val="0"/>
      </w:pPr>
      <w:r w:rsidRPr="00F829B6">
        <w:t>-</w:t>
      </w:r>
      <w:r w:rsidRPr="00F829B6">
        <w:tab/>
        <w:t xml:space="preserve">For MPDCCH transmission associated with C-RNTI or </w:t>
      </w:r>
      <w:r w:rsidR="00D9797F" w:rsidRPr="00F829B6">
        <w:t xml:space="preserve">TPC-PUCCH-RNTI </w:t>
      </w:r>
      <w:r w:rsidR="00D9797F" w:rsidRPr="00F829B6">
        <w:rPr>
          <w:rFonts w:hint="eastAsia"/>
          <w:lang w:eastAsia="zh-CN"/>
        </w:rPr>
        <w:t xml:space="preserve">or </w:t>
      </w:r>
      <w:r w:rsidR="00D9797F" w:rsidRPr="00F829B6">
        <w:rPr>
          <w:rFonts w:eastAsia="MS Mincho"/>
        </w:rPr>
        <w:t>TPC-PUSCH-RNTI</w:t>
      </w:r>
      <w:r w:rsidR="00D9797F" w:rsidRPr="00F829B6">
        <w:rPr>
          <w:rFonts w:hint="eastAsia"/>
        </w:rPr>
        <w:t xml:space="preserve"> or</w:t>
      </w:r>
      <w:r w:rsidR="00D9797F" w:rsidRPr="00F829B6">
        <w:rPr>
          <w:rFonts w:ascii="Arial" w:hAnsi="Arial" w:hint="eastAsia"/>
          <w:noProof/>
          <w:lang w:eastAsia="zh-CN"/>
        </w:rPr>
        <w:t xml:space="preserve"> </w:t>
      </w:r>
      <w:r w:rsidRPr="00F829B6">
        <w:t>SPS</w:t>
      </w:r>
      <w:r w:rsidR="00F84E8B" w:rsidRPr="00F829B6">
        <w:t xml:space="preserve"> C</w:t>
      </w:r>
      <w:r w:rsidRPr="00F829B6">
        <w:t>-RNTI</w:t>
      </w:r>
      <w:r w:rsidR="00104309" w:rsidRPr="00F829B6">
        <w:t xml:space="preserve"> that are not configured to use the Type2-MPDCCH common search space</w:t>
      </w:r>
      <w:r w:rsidRPr="00F829B6">
        <w:t xml:space="preserve">, frequency hopping of the MPDCCH is enabled when higher layer parameter </w:t>
      </w:r>
      <w:r w:rsidRPr="00F829B6">
        <w:rPr>
          <w:i/>
          <w:lang w:eastAsia="en-GB"/>
        </w:rPr>
        <w:t>mpdcch-pdsch-HoppingConfig</w:t>
      </w:r>
      <w:r w:rsidRPr="00F829B6">
        <w:t xml:space="preserve"> is set. </w:t>
      </w:r>
    </w:p>
    <w:p w14:paraId="3E7A3C8C" w14:textId="77777777" w:rsidR="009515B8" w:rsidRPr="00F829B6" w:rsidRDefault="009515B8" w:rsidP="0074607E">
      <w:pPr>
        <w:pStyle w:val="B1"/>
        <w:widowControl w:val="0"/>
      </w:pPr>
      <w:bookmarkStart w:id="91" w:name="_Hlk26392184"/>
      <w:r w:rsidRPr="00F829B6">
        <w:t>-</w:t>
      </w:r>
      <w:r w:rsidRPr="00F829B6">
        <w:tab/>
        <w:t xml:space="preserve">For MPDCCH transmission associated </w:t>
      </w:r>
      <w:r>
        <w:t xml:space="preserve">with </w:t>
      </w:r>
      <w:r w:rsidR="00377961">
        <w:t>PUR-RNTI</w:t>
      </w:r>
      <w:r>
        <w:t xml:space="preserve"> using UE-specific MPDCCH search space, </w:t>
      </w:r>
      <w:r w:rsidRPr="00F829B6">
        <w:t xml:space="preserve">frequency hopping of the MPDCCH is enabled when </w:t>
      </w:r>
      <w:r w:rsidR="003D481C" w:rsidRPr="000B39AA">
        <w:rPr>
          <w:i/>
        </w:rPr>
        <w:t>mpdcch-FreqHopping</w:t>
      </w:r>
      <w:r w:rsidR="003D481C">
        <w:rPr>
          <w:iCs/>
        </w:rPr>
        <w:t xml:space="preserve"> in</w:t>
      </w:r>
      <w:r w:rsidR="003D481C">
        <w:rPr>
          <w:i/>
        </w:rPr>
        <w:t xml:space="preserve"> </w:t>
      </w:r>
      <w:r w:rsidRPr="00F829B6">
        <w:t xml:space="preserve">higher layer parameter </w:t>
      </w:r>
      <w:r w:rsidR="003D481C" w:rsidRPr="005E536A">
        <w:rPr>
          <w:i/>
          <w:iCs/>
        </w:rPr>
        <w:t>PUR-MPDCCH-Config</w:t>
      </w:r>
      <w:r w:rsidRPr="00F829B6">
        <w:t xml:space="preserve"> is set.</w:t>
      </w:r>
      <w:bookmarkEnd w:id="91"/>
    </w:p>
    <w:p w14:paraId="72719BAD" w14:textId="77777777" w:rsidR="001B2736" w:rsidRPr="00F829B6" w:rsidRDefault="001B2736" w:rsidP="0074607E">
      <w:pPr>
        <w:pStyle w:val="B1"/>
        <w:widowControl w:val="0"/>
      </w:pPr>
      <w:r w:rsidRPr="00F829B6">
        <w:t>-</w:t>
      </w:r>
      <w:r w:rsidRPr="00F829B6">
        <w:tab/>
      </w:r>
      <w:r w:rsidR="0035583A" w:rsidRPr="00F829B6">
        <w:t xml:space="preserve">For MPDCCH transmission associated with </w:t>
      </w:r>
      <w:r w:rsidR="00104309" w:rsidRPr="00F829B6">
        <w:t>Type2-MPDCCH common search space</w:t>
      </w:r>
      <w:r w:rsidR="0035583A" w:rsidRPr="00F829B6">
        <w:t xml:space="preserve">, frequency hopping of the MPDCCH is enabled when higher layer parameter </w:t>
      </w:r>
      <w:r w:rsidR="0035583A" w:rsidRPr="00F829B6">
        <w:rPr>
          <w:i/>
          <w:lang w:eastAsia="en-GB"/>
        </w:rPr>
        <w:t xml:space="preserve">rar-HoppingConfig </w:t>
      </w:r>
      <w:r w:rsidR="0035583A" w:rsidRPr="00F829B6">
        <w:t>is set.</w:t>
      </w:r>
      <w:r w:rsidRPr="00F829B6">
        <w:t xml:space="preserve"> Further</w:t>
      </w:r>
    </w:p>
    <w:p w14:paraId="0B6E2D5E" w14:textId="77777777" w:rsidR="001B2736" w:rsidRPr="00F829B6" w:rsidRDefault="001B2736" w:rsidP="0074607E">
      <w:pPr>
        <w:pStyle w:val="B2"/>
        <w:widowControl w:val="0"/>
      </w:pPr>
      <w:r w:rsidRPr="00F829B6">
        <w:t>-</w:t>
      </w:r>
      <w:r w:rsidRPr="00F829B6">
        <w:tab/>
        <w:t xml:space="preserve">if PRACH CE level 0 or 1 is used for the last PRACH attempt, </w:t>
      </w:r>
      <w:r w:rsidRPr="00F829B6">
        <w:object w:dxaOrig="620" w:dyaOrig="340" w14:anchorId="02CA8697">
          <v:shape id="_x0000_i1831" type="#_x0000_t75" style="width:28.05pt;height:14.05pt" o:ole="">
            <v:imagedata r:id="rId1010" o:title=""/>
          </v:shape>
          <o:OLEObject Type="Embed" ProgID="Equation.3" ShapeID="_x0000_i1831" DrawAspect="Content" ObjectID="_1755942777" r:id="rId1420"/>
        </w:object>
      </w:r>
      <w:r w:rsidRPr="00F829B6">
        <w:t xml:space="preserve"> is set to the higher layer parameter </w:t>
      </w:r>
      <w:r w:rsidRPr="00F829B6">
        <w:rPr>
          <w:i/>
        </w:rPr>
        <w:t>interval-DlHoppingConfigCommonModeA</w:t>
      </w:r>
      <w:r w:rsidRPr="00F829B6">
        <w:t xml:space="preserve">; </w:t>
      </w:r>
    </w:p>
    <w:p w14:paraId="1CCF29D2" w14:textId="77777777" w:rsidR="001B2736" w:rsidRPr="00F829B6" w:rsidRDefault="001B2736" w:rsidP="0074607E">
      <w:pPr>
        <w:pStyle w:val="B2"/>
        <w:widowControl w:val="0"/>
      </w:pPr>
      <w:r w:rsidRPr="00F829B6">
        <w:t>-</w:t>
      </w:r>
      <w:r w:rsidRPr="00F829B6">
        <w:tab/>
        <w:t xml:space="preserve">if PRACH CE level 2 or 3 is used for the last PRACH attempt, </w:t>
      </w:r>
      <w:r w:rsidRPr="00F829B6">
        <w:object w:dxaOrig="620" w:dyaOrig="340" w14:anchorId="2E99F871">
          <v:shape id="_x0000_i1832" type="#_x0000_t75" style="width:28.05pt;height:14.05pt" o:ole="">
            <v:imagedata r:id="rId1010" o:title=""/>
          </v:shape>
          <o:OLEObject Type="Embed" ProgID="Equation.3" ShapeID="_x0000_i1832" DrawAspect="Content" ObjectID="_1755942778" r:id="rId1421"/>
        </w:object>
      </w:r>
      <w:r w:rsidRPr="00F829B6">
        <w:t xml:space="preserve"> is set to the higher layer parameter </w:t>
      </w:r>
      <w:r w:rsidRPr="00F829B6">
        <w:rPr>
          <w:i/>
        </w:rPr>
        <w:t>interval-DlHoppingConfigCommonModeB</w:t>
      </w:r>
      <w:r w:rsidRPr="00F829B6">
        <w:t>.</w:t>
      </w:r>
    </w:p>
    <w:p w14:paraId="52841961" w14:textId="77777777" w:rsidR="00F84E8B" w:rsidRPr="00F829B6" w:rsidRDefault="00F84E8B" w:rsidP="0074607E">
      <w:pPr>
        <w:pStyle w:val="B1"/>
        <w:widowControl w:val="0"/>
      </w:pPr>
      <w:r w:rsidRPr="00F829B6">
        <w:t>-</w:t>
      </w:r>
      <w:r w:rsidRPr="00F829B6">
        <w:tab/>
        <w:t xml:space="preserve">For MPDCCH transmission associated with SC-RNTI, frequency hopping of the MPDCCH is enabled when higher layer parameter </w:t>
      </w:r>
      <w:r w:rsidRPr="00F829B6">
        <w:rPr>
          <w:i/>
        </w:rPr>
        <w:t>mpdcch-pdsch-HoppingConfig-SC-MCCH</w:t>
      </w:r>
      <w:r w:rsidRPr="00F829B6">
        <w:rPr>
          <w:i/>
          <w:lang w:eastAsia="en-GB"/>
        </w:rPr>
        <w:t xml:space="preserve"> </w:t>
      </w:r>
      <w:r w:rsidRPr="00F829B6">
        <w:t>is set. Further</w:t>
      </w:r>
    </w:p>
    <w:p w14:paraId="30CE9201" w14:textId="77777777" w:rsidR="00F84E8B" w:rsidRPr="00F829B6" w:rsidRDefault="00F84E8B" w:rsidP="0074607E">
      <w:pPr>
        <w:pStyle w:val="B2"/>
        <w:widowControl w:val="0"/>
      </w:pPr>
      <w:r w:rsidRPr="00F829B6">
        <w:t>-</w:t>
      </w:r>
      <w:r w:rsidRPr="00F829B6">
        <w:tab/>
        <w:t xml:space="preserve">if </w:t>
      </w:r>
      <w:r w:rsidRPr="00F829B6">
        <w:rPr>
          <w:i/>
        </w:rPr>
        <w:t>mpdcch-pdsch-HoppingConfig-SC-MCCH</w:t>
      </w:r>
      <w:r w:rsidRPr="00F829B6">
        <w:t xml:space="preserve"> is set to CEModeA, </w:t>
      </w:r>
      <w:r w:rsidRPr="00F829B6">
        <w:rPr>
          <w:position w:val="-10"/>
        </w:rPr>
        <w:object w:dxaOrig="620" w:dyaOrig="340" w14:anchorId="63DCD99F">
          <v:shape id="_x0000_i1833" type="#_x0000_t75" style="width:28.05pt;height:14.05pt" o:ole="">
            <v:imagedata r:id="rId1422" o:title=""/>
          </v:shape>
          <o:OLEObject Type="Embed" ProgID="Equation.3" ShapeID="_x0000_i1833" DrawAspect="Content" ObjectID="_1755942779" r:id="rId1423"/>
        </w:object>
      </w:r>
      <w:r w:rsidRPr="00F829B6">
        <w:t xml:space="preserve"> is set to the higher layer parameter </w:t>
      </w:r>
      <w:r w:rsidRPr="00F829B6">
        <w:rPr>
          <w:i/>
        </w:rPr>
        <w:t>interval-DlHoppingConfigCommonModeA</w:t>
      </w:r>
      <w:r w:rsidRPr="00F829B6">
        <w:t xml:space="preserve">; </w:t>
      </w:r>
    </w:p>
    <w:p w14:paraId="7FC3FC30" w14:textId="77777777" w:rsidR="00F84E8B" w:rsidRPr="00F829B6" w:rsidRDefault="00F84E8B" w:rsidP="0074607E">
      <w:pPr>
        <w:pStyle w:val="B2"/>
        <w:widowControl w:val="0"/>
      </w:pPr>
      <w:r w:rsidRPr="00F829B6">
        <w:t>-</w:t>
      </w:r>
      <w:r w:rsidRPr="00F829B6">
        <w:tab/>
        <w:t xml:space="preserve">if </w:t>
      </w:r>
      <w:r w:rsidRPr="00F829B6">
        <w:rPr>
          <w:i/>
        </w:rPr>
        <w:t>mpdcch-pdsch-HoppingConfig-SC-MCCH</w:t>
      </w:r>
      <w:r w:rsidRPr="00F829B6">
        <w:t xml:space="preserve"> is set to CEModeB, </w:t>
      </w:r>
      <w:r w:rsidRPr="00F829B6">
        <w:rPr>
          <w:position w:val="-10"/>
        </w:rPr>
        <w:object w:dxaOrig="620" w:dyaOrig="340" w14:anchorId="2A95A00D">
          <v:shape id="_x0000_i1834" type="#_x0000_t75" style="width:28.05pt;height:14.05pt" o:ole="">
            <v:imagedata r:id="rId1424" o:title=""/>
          </v:shape>
          <o:OLEObject Type="Embed" ProgID="Equation.3" ShapeID="_x0000_i1834" DrawAspect="Content" ObjectID="_1755942780" r:id="rId1425"/>
        </w:object>
      </w:r>
      <w:r w:rsidRPr="00F829B6">
        <w:t xml:space="preserve"> is set to the higher layer parameter </w:t>
      </w:r>
      <w:r w:rsidRPr="00F829B6">
        <w:rPr>
          <w:i/>
        </w:rPr>
        <w:t>interval-DlHoppingConfigCommonModeB.</w:t>
      </w:r>
    </w:p>
    <w:p w14:paraId="1CAEB6C0" w14:textId="77777777" w:rsidR="00F84E8B" w:rsidRPr="00F829B6" w:rsidRDefault="00F84E8B" w:rsidP="0074607E">
      <w:pPr>
        <w:pStyle w:val="B1"/>
        <w:widowControl w:val="0"/>
      </w:pPr>
      <w:r w:rsidRPr="00F829B6">
        <w:t>-</w:t>
      </w:r>
      <w:r w:rsidRPr="00F829B6">
        <w:tab/>
        <w:t xml:space="preserve">For MPDCCH transmission associated with G-RNTI, frequency hopping of the MPDCCH is enabled when higher layer parameter </w:t>
      </w:r>
      <w:r w:rsidRPr="00F829B6">
        <w:rPr>
          <w:i/>
        </w:rPr>
        <w:t>mpdcch-pdsch-HoppingConfig-SC-MTCH</w:t>
      </w:r>
      <w:r w:rsidRPr="00F829B6">
        <w:rPr>
          <w:i/>
          <w:lang w:eastAsia="en-GB"/>
        </w:rPr>
        <w:t xml:space="preserve"> </w:t>
      </w:r>
      <w:r w:rsidRPr="00F829B6">
        <w:t>is set. Further</w:t>
      </w:r>
    </w:p>
    <w:p w14:paraId="75A59A38" w14:textId="77777777" w:rsidR="00F84E8B" w:rsidRPr="00F829B6" w:rsidRDefault="00F84E8B" w:rsidP="0074607E">
      <w:pPr>
        <w:pStyle w:val="B2"/>
        <w:widowControl w:val="0"/>
      </w:pPr>
      <w:r w:rsidRPr="00F829B6">
        <w:t>-</w:t>
      </w:r>
      <w:r w:rsidRPr="00F829B6">
        <w:tab/>
        <w:t xml:space="preserve">if </w:t>
      </w:r>
      <w:r w:rsidRPr="00F829B6">
        <w:rPr>
          <w:i/>
        </w:rPr>
        <w:t>mpdcch-pdsch-CEmodeConfig-SC-MTCH</w:t>
      </w:r>
      <w:r w:rsidRPr="00F829B6">
        <w:t xml:space="preserve"> is set to CEModeA, </w:t>
      </w:r>
      <w:r w:rsidRPr="00F829B6">
        <w:rPr>
          <w:position w:val="-10"/>
        </w:rPr>
        <w:object w:dxaOrig="620" w:dyaOrig="340" w14:anchorId="4929CCCB">
          <v:shape id="_x0000_i1835" type="#_x0000_t75" style="width:28.05pt;height:14.05pt" o:ole="">
            <v:imagedata r:id="rId1426" o:title=""/>
          </v:shape>
          <o:OLEObject Type="Embed" ProgID="Equation.3" ShapeID="_x0000_i1835" DrawAspect="Content" ObjectID="_1755942781" r:id="rId1427"/>
        </w:object>
      </w:r>
      <w:r w:rsidRPr="00F829B6">
        <w:t xml:space="preserve"> is set to the higher layer parameter </w:t>
      </w:r>
      <w:r w:rsidRPr="00F829B6">
        <w:rPr>
          <w:i/>
        </w:rPr>
        <w:t>interval-DlHoppingConfigCommonModeA</w:t>
      </w:r>
      <w:r w:rsidRPr="00F829B6">
        <w:t xml:space="preserve">; </w:t>
      </w:r>
    </w:p>
    <w:p w14:paraId="6D1A5891" w14:textId="77777777" w:rsidR="00F84E8B" w:rsidRPr="00F829B6" w:rsidRDefault="00F84E8B" w:rsidP="0074607E">
      <w:pPr>
        <w:pStyle w:val="B2"/>
        <w:widowControl w:val="0"/>
      </w:pPr>
      <w:r w:rsidRPr="00F829B6">
        <w:t>-</w:t>
      </w:r>
      <w:r w:rsidRPr="00F829B6">
        <w:tab/>
        <w:t xml:space="preserve">if </w:t>
      </w:r>
      <w:r w:rsidRPr="00F829B6">
        <w:rPr>
          <w:i/>
        </w:rPr>
        <w:t>mpdcch-pdsch-CEmodeConfig-SC-MTCH</w:t>
      </w:r>
      <w:r w:rsidRPr="00F829B6">
        <w:t xml:space="preserve"> is set to CEModeB, </w:t>
      </w:r>
      <w:r w:rsidRPr="00F829B6">
        <w:rPr>
          <w:position w:val="-10"/>
        </w:rPr>
        <w:object w:dxaOrig="620" w:dyaOrig="340" w14:anchorId="63A258D1">
          <v:shape id="_x0000_i1836" type="#_x0000_t75" style="width:28.05pt;height:14.05pt" o:ole="">
            <v:imagedata r:id="rId1428" o:title=""/>
          </v:shape>
          <o:OLEObject Type="Embed" ProgID="Equation.3" ShapeID="_x0000_i1836" DrawAspect="Content" ObjectID="_1755942782" r:id="rId1429"/>
        </w:object>
      </w:r>
      <w:r w:rsidRPr="00F829B6">
        <w:t xml:space="preserve"> is set to the higher layer parameter </w:t>
      </w:r>
      <w:r w:rsidRPr="00F829B6">
        <w:rPr>
          <w:i/>
        </w:rPr>
        <w:t>interval-DlHoppingConfigCommonModeB.</w:t>
      </w:r>
    </w:p>
    <w:p w14:paraId="26C4A731" w14:textId="77777777" w:rsidR="0035583A" w:rsidRDefault="0035583A" w:rsidP="0074607E">
      <w:pPr>
        <w:pStyle w:val="B1"/>
        <w:widowControl w:val="0"/>
      </w:pPr>
      <w:r w:rsidRPr="00F829B6">
        <w:t>-</w:t>
      </w:r>
      <w:r w:rsidRPr="00F829B6">
        <w:tab/>
        <w:t xml:space="preserve">The narrowband </w:t>
      </w:r>
      <w:r w:rsidR="00B7314F" w:rsidRPr="00F829B6">
        <w:rPr>
          <w:position w:val="-12"/>
        </w:rPr>
        <w:object w:dxaOrig="520" w:dyaOrig="400" w14:anchorId="6636384B">
          <v:shape id="_x0000_i1837" type="#_x0000_t75" style="width:28.05pt;height:21.5pt" o:ole="">
            <v:imagedata r:id="rId1430" o:title=""/>
          </v:shape>
          <o:OLEObject Type="Embed" ProgID="Equation.3" ShapeID="_x0000_i1837" DrawAspect="Content" ObjectID="_1755942783" r:id="rId1431"/>
        </w:object>
      </w:r>
      <w:r w:rsidRPr="00F829B6">
        <w:t xml:space="preserve"> for MPDCCH transmission in the first subframe of MPDCCH </w:t>
      </w:r>
      <w:r w:rsidR="00B7314F" w:rsidRPr="00F829B6">
        <w:t>search space</w:t>
      </w:r>
      <w:r w:rsidRPr="00F829B6">
        <w:t xml:space="preserve"> is provided by higher layers. Starting subframe configuration of </w:t>
      </w:r>
      <w:r w:rsidR="00FD5F4C" w:rsidRPr="00F829B6">
        <w:t>a</w:t>
      </w:r>
      <w:r w:rsidRPr="00F829B6">
        <w:t xml:space="preserve"> search space where UE monitors an MPDCCH is also provided by higher layers. The MPDCCH </w:t>
      </w:r>
      <w:r w:rsidR="00B7314F" w:rsidRPr="00F829B6">
        <w:t xml:space="preserve">search space uses </w:t>
      </w:r>
      <w:r w:rsidR="00B7314F" w:rsidRPr="00F829B6">
        <w:rPr>
          <w:position w:val="-14"/>
        </w:rPr>
        <w:object w:dxaOrig="1219" w:dyaOrig="400" w14:anchorId="491A8470">
          <v:shape id="_x0000_i1838" type="#_x0000_t75" style="width:57.95pt;height:21.5pt" o:ole="">
            <v:imagedata r:id="rId1432" o:title=""/>
          </v:shape>
          <o:OLEObject Type="Embed" ProgID="Equation.3" ShapeID="_x0000_i1838" DrawAspect="Content" ObjectID="_1755942784" r:id="rId1433"/>
        </w:object>
      </w:r>
      <w:r w:rsidRPr="00F829B6">
        <w:t xml:space="preserve"> </w:t>
      </w:r>
      <w:r w:rsidR="00B7314F" w:rsidRPr="00F829B6">
        <w:t>subframes</w:t>
      </w:r>
      <w:r w:rsidRPr="00F829B6">
        <w:t xml:space="preserve">, spanning </w:t>
      </w:r>
      <w:r w:rsidR="00B7314F" w:rsidRPr="00F829B6">
        <w:rPr>
          <w:position w:val="-14"/>
        </w:rPr>
        <w:object w:dxaOrig="1939" w:dyaOrig="400" w14:anchorId="1957ABCF">
          <v:shape id="_x0000_i1839" type="#_x0000_t75" style="width:93.5pt;height:21.5pt" o:ole="">
            <v:imagedata r:id="rId1434" o:title=""/>
          </v:shape>
          <o:OLEObject Type="Embed" ProgID="Equation.3" ShapeID="_x0000_i1839" DrawAspect="Content" ObjectID="_1755942785" r:id="rId1435"/>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 xml:space="preserve">subframes where the MPDCCH transmission is postponed. </w:t>
      </w:r>
    </w:p>
    <w:p w14:paraId="614EC7A8" w14:textId="77777777" w:rsidR="009515B8" w:rsidRDefault="009515B8" w:rsidP="00BD7513">
      <w:pPr>
        <w:pStyle w:val="B2"/>
      </w:pPr>
      <w:r>
        <w:t>-</w:t>
      </w:r>
      <w:r>
        <w:tab/>
      </w:r>
      <w:r w:rsidRPr="00167874">
        <w:t xml:space="preserve">If </w:t>
      </w:r>
      <w:r w:rsidR="00377961">
        <w:t>downlink resource reservation is enabled for the UE as specified in [9]</w:t>
      </w:r>
      <w:r w:rsidRPr="00167874">
        <w:t>, then</w:t>
      </w:r>
      <w:r>
        <w:t xml:space="preserve"> in case of MPDCCH transmission associated with C-RNTI or SPS C-RNTI using UE-specific MPDCCH search space,</w:t>
      </w:r>
    </w:p>
    <w:p w14:paraId="264E7577" w14:textId="77777777" w:rsidR="009515B8" w:rsidRDefault="009515B8" w:rsidP="00BD7513">
      <w:pPr>
        <w:pStyle w:val="B3"/>
      </w:pPr>
      <w:r>
        <w:t>-</w:t>
      </w:r>
      <w:r>
        <w:tab/>
        <w:t>In a subframe that is fully reserved</w:t>
      </w:r>
      <w:r w:rsidR="00396066">
        <w:t xml:space="preserve"> as defined in clause 7.1 in [4]</w:t>
      </w:r>
      <w:r>
        <w:t>, the MPDCCH transmission is postponed until the next BL/CE downlink subframe that is not fully reserved.</w:t>
      </w:r>
    </w:p>
    <w:p w14:paraId="2AFD0C41" w14:textId="77777777" w:rsidR="009515B8" w:rsidRPr="00F829B6" w:rsidRDefault="009515B8" w:rsidP="00BD7513">
      <w:pPr>
        <w:pStyle w:val="B3"/>
        <w:rPr>
          <w:lang w:eastAsia="zh-CN"/>
        </w:rPr>
      </w:pPr>
      <w:r>
        <w:t>-</w:t>
      </w:r>
      <w:r>
        <w:tab/>
        <w:t>In a subframe that is partially reserved, the reserved resource elements shall be counted in the MPDCCH mapping but not used for transmission of the MPDCCH.</w:t>
      </w:r>
    </w:p>
    <w:p w14:paraId="48CBF207" w14:textId="77777777" w:rsidR="0035583A" w:rsidRPr="00F829B6" w:rsidRDefault="0035583A" w:rsidP="0074607E">
      <w:pPr>
        <w:pStyle w:val="B2"/>
        <w:widowControl w:val="0"/>
      </w:pPr>
      <w:r w:rsidRPr="00F829B6">
        <w:t>-</w:t>
      </w:r>
      <w:r w:rsidRPr="00F829B6">
        <w:tab/>
        <w:t xml:space="preserve">If frequency hopping is not enabled for MPDCCH, the repetitions of an MPDCCH candidate are located at the same PRB resources in the same narrowband </w:t>
      </w:r>
      <w:r w:rsidR="00B7314F" w:rsidRPr="00F829B6">
        <w:rPr>
          <w:position w:val="-12"/>
        </w:rPr>
        <w:object w:dxaOrig="520" w:dyaOrig="400" w14:anchorId="5366E5FC">
          <v:shape id="_x0000_i1840" type="#_x0000_t75" style="width:28.05pt;height:21.5pt" o:ole="">
            <v:imagedata r:id="rId1436" o:title=""/>
          </v:shape>
          <o:OLEObject Type="Embed" ProgID="Equation.3" ShapeID="_x0000_i1840" DrawAspect="Content" ObjectID="_1755942786" r:id="rId1437"/>
        </w:object>
      </w:r>
      <w:r w:rsidRPr="00F829B6">
        <w:t>, and</w:t>
      </w:r>
      <w:r w:rsidR="00B80263" w:rsidRPr="00F829B6">
        <w:t xml:space="preserve"> </w:t>
      </w:r>
    </w:p>
    <w:p w14:paraId="5310DD45" w14:textId="77777777" w:rsidR="0035583A" w:rsidRPr="00F829B6" w:rsidRDefault="0035583A" w:rsidP="0074607E">
      <w:pPr>
        <w:pStyle w:val="B2"/>
        <w:widowControl w:val="0"/>
      </w:pPr>
      <w:r w:rsidRPr="00F829B6">
        <w:lastRenderedPageBreak/>
        <w:t>-</w:t>
      </w:r>
      <w:r w:rsidRPr="00F829B6">
        <w:tab/>
        <w:t xml:space="preserve">if frequency hopping is enabled for MPDCCH, an MPDCCH candidate shall be transmitted in </w:t>
      </w:r>
      <w:r w:rsidR="00B7314F" w:rsidRPr="00F829B6">
        <w:t xml:space="preserve">absolute </w:t>
      </w:r>
      <w:r w:rsidRPr="00F829B6">
        <w:t xml:space="preserve">subframe </w:t>
      </w:r>
      <w:r w:rsidRPr="00F829B6">
        <w:rPr>
          <w:position w:val="-6"/>
        </w:rPr>
        <w:object w:dxaOrig="139" w:dyaOrig="240" w14:anchorId="2D91E0D2">
          <v:shape id="_x0000_i1841" type="#_x0000_t75" style="width:7.5pt;height:14.05pt" o:ole="">
            <v:imagedata r:id="rId940" o:title=""/>
          </v:shape>
          <o:OLEObject Type="Embed" ProgID="Equation.3" ShapeID="_x0000_i1841" DrawAspect="Content" ObjectID="_1755942787" r:id="rId1438"/>
        </w:object>
      </w:r>
      <w:r w:rsidRPr="00F829B6">
        <w:t xml:space="preserve"> using the same PRB resources within each narrowband</w:t>
      </w:r>
      <w:r w:rsidR="00B7314F" w:rsidRPr="00F829B6">
        <w:t xml:space="preserve"> </w:t>
      </w:r>
      <w:r w:rsidR="00B7314F" w:rsidRPr="00F829B6">
        <w:rPr>
          <w:position w:val="-12"/>
        </w:rPr>
        <w:object w:dxaOrig="400" w:dyaOrig="380" w14:anchorId="506A9DD2">
          <v:shape id="_x0000_i1842" type="#_x0000_t75" style="width:21.5pt;height:21.5pt" o:ole="">
            <v:imagedata r:id="rId1439" o:title=""/>
          </v:shape>
          <o:OLEObject Type="Embed" ProgID="Equation.3" ShapeID="_x0000_i1842" DrawAspect="Content" ObjectID="_1755942788" r:id="rId1440"/>
        </w:object>
      </w:r>
    </w:p>
    <w:p w14:paraId="49057B07" w14:textId="77777777" w:rsidR="0035583A" w:rsidRPr="00F829B6" w:rsidRDefault="00B7314F" w:rsidP="0074607E">
      <w:pPr>
        <w:pStyle w:val="EQ"/>
        <w:keepLines w:val="0"/>
        <w:widowControl w:val="0"/>
        <w:jc w:val="center"/>
      </w:pPr>
      <w:r w:rsidRPr="00F829B6">
        <w:rPr>
          <w:position w:val="-116"/>
        </w:rPr>
        <w:object w:dxaOrig="6000" w:dyaOrig="2439" w14:anchorId="253570B6">
          <v:shape id="_x0000_i1843" type="#_x0000_t75" style="width:302.95pt;height:122.5pt" o:ole="">
            <v:imagedata r:id="rId1441" o:title=""/>
          </v:shape>
          <o:OLEObject Type="Embed" ProgID="Equation.3" ShapeID="_x0000_i1843" DrawAspect="Content" ObjectID="_1755942789" r:id="rId1442"/>
        </w:object>
      </w:r>
    </w:p>
    <w:p w14:paraId="724DA903" w14:textId="77777777" w:rsidR="0035583A" w:rsidRPr="00F829B6" w:rsidRDefault="0035583A" w:rsidP="0074607E">
      <w:pPr>
        <w:pStyle w:val="B2"/>
        <w:widowControl w:val="0"/>
        <w:ind w:firstLine="0"/>
      </w:pPr>
      <w:r w:rsidRPr="00F829B6">
        <w:t xml:space="preserve">where </w:t>
      </w:r>
      <w:r w:rsidR="00B7314F" w:rsidRPr="00F829B6">
        <w:rPr>
          <w:position w:val="-14"/>
        </w:rPr>
        <w:object w:dxaOrig="360" w:dyaOrig="380" w14:anchorId="0E31AD6B">
          <v:shape id="_x0000_i1844" type="#_x0000_t75" style="width:21.5pt;height:21.5pt" o:ole="">
            <v:imagedata r:id="rId1443" o:title=""/>
          </v:shape>
          <o:OLEObject Type="Embed" ProgID="Equation.3" ShapeID="_x0000_i1844" DrawAspect="Content" ObjectID="_1755942790" r:id="rId1444"/>
        </w:object>
      </w:r>
      <w:r w:rsidRPr="00F829B6">
        <w:t xml:space="preserve"> is the absolute subframe number of the first downlink subframe of MPDCCH </w:t>
      </w:r>
      <w:r w:rsidR="00B7314F" w:rsidRPr="00F829B6">
        <w:t>search space</w:t>
      </w:r>
      <w:r w:rsidRPr="00F829B6">
        <w:t xml:space="preserve">, and </w:t>
      </w:r>
      <w:r w:rsidRPr="00F829B6">
        <w:rPr>
          <w:position w:val="-14"/>
        </w:rPr>
        <w:object w:dxaOrig="680" w:dyaOrig="380" w14:anchorId="22D6974C">
          <v:shape id="_x0000_i1845" type="#_x0000_t75" style="width:36.45pt;height:21.5pt" o:ole="">
            <v:imagedata r:id="rId1445" o:title=""/>
          </v:shape>
          <o:OLEObject Type="Embed" ProgID="Equation.3" ShapeID="_x0000_i1845" DrawAspect="Content" ObjectID="_1755942791" r:id="rId1446"/>
        </w:object>
      </w:r>
      <w:r w:rsidRPr="00F829B6">
        <w:t xml:space="preserve">, </w:t>
      </w:r>
      <w:r w:rsidRPr="00F829B6">
        <w:rPr>
          <w:position w:val="-10"/>
        </w:rPr>
        <w:object w:dxaOrig="620" w:dyaOrig="340" w14:anchorId="1D7705A5">
          <v:shape id="_x0000_i1846" type="#_x0000_t75" style="width:28.05pt;height:14.05pt" o:ole="">
            <v:imagedata r:id="rId953" o:title=""/>
          </v:shape>
          <o:OLEObject Type="Embed" ProgID="Equation.3" ShapeID="_x0000_i1846" DrawAspect="Content" ObjectID="_1755942792" r:id="rId1447"/>
        </w:object>
      </w:r>
      <w:r w:rsidRPr="00F829B6">
        <w:t xml:space="preserve"> and </w:t>
      </w:r>
      <w:r w:rsidRPr="00F829B6">
        <w:rPr>
          <w:position w:val="-14"/>
        </w:rPr>
        <w:object w:dxaOrig="639" w:dyaOrig="380" w14:anchorId="7A2045E8">
          <v:shape id="_x0000_i1847" type="#_x0000_t75" style="width:36.45pt;height:21.5pt" o:ole="">
            <v:imagedata r:id="rId957" o:title=""/>
          </v:shape>
          <o:OLEObject Type="Embed" ProgID="Equation.3" ShapeID="_x0000_i1847" DrawAspect="Content" ObjectID="_1755942793" r:id="rId1448"/>
        </w:object>
      </w:r>
      <w:r w:rsidRPr="00F829B6">
        <w:t xml:space="preserve"> are cell-specific higher-layer parameters. The UE shall not expect MPDCCH transmission in </w:t>
      </w:r>
      <w:r w:rsidR="00B7314F" w:rsidRPr="00F829B6">
        <w:t xml:space="preserve">absolute </w:t>
      </w:r>
      <w:r w:rsidRPr="00F829B6">
        <w:t xml:space="preserve">subframe </w:t>
      </w:r>
      <w:r w:rsidRPr="00F829B6">
        <w:rPr>
          <w:position w:val="-6"/>
        </w:rPr>
        <w:object w:dxaOrig="139" w:dyaOrig="240" w14:anchorId="4326D39C">
          <v:shape id="_x0000_i1848" type="#_x0000_t75" style="width:7.5pt;height:14.05pt" o:ole="">
            <v:imagedata r:id="rId961" o:title=""/>
          </v:shape>
          <o:OLEObject Type="Embed" ProgID="Equation.3" ShapeID="_x0000_i1848" DrawAspect="Content" ObjectID="_1755942794" r:id="rId1449"/>
        </w:object>
      </w:r>
      <w:r w:rsidRPr="00F829B6">
        <w:t xml:space="preserve"> if it is not a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subframe.</w:t>
      </w:r>
    </w:p>
    <w:p w14:paraId="2859C064" w14:textId="77777777" w:rsidR="009515B8" w:rsidRPr="00F829B6" w:rsidRDefault="0035583A" w:rsidP="009515B8">
      <w:pPr>
        <w:pStyle w:val="B1"/>
        <w:widowControl w:val="0"/>
      </w:pPr>
      <w:r w:rsidRPr="00F829B6">
        <w:t>-</w:t>
      </w:r>
      <w:r w:rsidRPr="00F829B6">
        <w:tab/>
        <w:t>The UE may assume the same precoding matrix being used for a PRB across a block of</w:t>
      </w:r>
      <w:r w:rsidR="00B80263" w:rsidRPr="00F829B6">
        <w:t xml:space="preserve"> </w:t>
      </w:r>
      <w:r w:rsidRPr="00F829B6">
        <w:rPr>
          <w:position w:val="-10"/>
        </w:rPr>
        <w:object w:dxaOrig="620" w:dyaOrig="340" w14:anchorId="4390EB1A">
          <v:shape id="_x0000_i1849" type="#_x0000_t75" style="width:28.05pt;height:14.05pt" o:ole="">
            <v:imagedata r:id="rId46" o:title=""/>
          </v:shape>
          <o:OLEObject Type="Embed" ProgID="Equation.3" ShapeID="_x0000_i1849" DrawAspect="Content" ObjectID="_1755942795" r:id="rId1450"/>
        </w:object>
      </w:r>
      <w:r w:rsidRPr="00F829B6">
        <w:t xml:space="preserve"> consecutive subframes for MPDCCH</w:t>
      </w:r>
      <w:r w:rsidR="00912AFD">
        <w:t xml:space="preserve">, </w:t>
      </w:r>
      <w:r w:rsidR="00912AFD">
        <w:rPr>
          <w:noProof/>
          <w:lang w:eastAsia="zh-CN"/>
        </w:rPr>
        <w:t xml:space="preserve">where the subframe number of the first subframe in each </w:t>
      </w:r>
      <w:r w:rsidR="00912AFD">
        <w:t xml:space="preserve">block of </w:t>
      </w:r>
      <w:r w:rsidR="00912AFD" w:rsidRPr="007B21ED">
        <w:rPr>
          <w:rFonts w:eastAsia="SimSun"/>
          <w:position w:val="-10"/>
        </w:rPr>
        <w:object w:dxaOrig="620" w:dyaOrig="340" w14:anchorId="29981FB6">
          <v:shape id="_x0000_i1850" type="#_x0000_t75" style="width:28.05pt;height:14.05pt" o:ole="">
            <v:imagedata r:id="rId46" o:title=""/>
          </v:shape>
          <o:OLEObject Type="Embed" ProgID="Equation.3" ShapeID="_x0000_i1850" DrawAspect="Content" ObjectID="_1755942796" r:id="rId1451"/>
        </w:object>
      </w:r>
      <w:r w:rsidR="00912AFD">
        <w:rPr>
          <w:rFonts w:eastAsia="SimSun"/>
        </w:rPr>
        <w:t xml:space="preserve"> </w:t>
      </w:r>
      <w:r w:rsidR="00912AFD">
        <w:rPr>
          <w:lang w:eastAsia="zh-CN"/>
        </w:rPr>
        <w:t xml:space="preserve">consecutive </w:t>
      </w:r>
      <w:r w:rsidR="00912AFD">
        <w:t>subframes</w:t>
      </w:r>
      <w:r w:rsidR="00912AFD">
        <w:rPr>
          <w:lang w:eastAsia="zh-CN"/>
        </w:rPr>
        <w:t xml:space="preserve">, denoted as </w:t>
      </w:r>
      <w:r w:rsidR="00912AFD" w:rsidRPr="007B21ED">
        <w:rPr>
          <w:rFonts w:eastAsia="SimSun"/>
          <w:position w:val="-14"/>
        </w:rPr>
        <w:object w:dxaOrig="480" w:dyaOrig="400" w14:anchorId="4C0545BC">
          <v:shape id="_x0000_i1851" type="#_x0000_t75" style="width:21.5pt;height:21.5pt" o:ole="">
            <v:imagedata r:id="rId349" o:title=""/>
          </v:shape>
          <o:OLEObject Type="Embed" ProgID="Equation.3" ShapeID="_x0000_i1851" DrawAspect="Content" ObjectID="_1755942797" r:id="rId1452"/>
        </w:object>
      </w:r>
      <w:r w:rsidR="00912AFD">
        <w:rPr>
          <w:lang w:eastAsia="zh-CN"/>
        </w:rPr>
        <w:t xml:space="preserve">, satisfies </w:t>
      </w:r>
      <w:r w:rsidR="00912AFD" w:rsidRPr="007B21ED">
        <w:rPr>
          <w:rFonts w:eastAsia="SimSun"/>
          <w:position w:val="-16"/>
        </w:rPr>
        <w:object w:dxaOrig="2220" w:dyaOrig="420" w14:anchorId="0151151E">
          <v:shape id="_x0000_i1852" type="#_x0000_t75" style="width:108.45pt;height:21.5pt" o:ole="">
            <v:imagedata r:id="rId1008" o:title=""/>
          </v:shape>
          <o:OLEObject Type="Embed" ProgID="Equation.DSMT4" ShapeID="_x0000_i1852" DrawAspect="Content" ObjectID="_1755942798" r:id="rId1453"/>
        </w:object>
      </w:r>
      <w:r w:rsidRPr="00F829B6">
        <w:t>.</w:t>
      </w:r>
    </w:p>
    <w:p w14:paraId="1636902D" w14:textId="77777777" w:rsidR="009515B8" w:rsidRDefault="009515B8" w:rsidP="009515B8">
      <w:pPr>
        <w:pStyle w:val="B1"/>
        <w:widowControl w:val="0"/>
      </w:pPr>
      <w:r w:rsidRPr="00F829B6">
        <w:t>-</w:t>
      </w:r>
      <w:r w:rsidRPr="00F829B6">
        <w:tab/>
      </w:r>
      <w:r>
        <w:t xml:space="preserve">If </w:t>
      </w:r>
      <w:r w:rsidR="001C6236" w:rsidRPr="000B39AA">
        <w:rPr>
          <w:rFonts w:eastAsia="SimSun"/>
          <w:i/>
          <w:lang w:val="en-US"/>
        </w:rPr>
        <w:t>crs-ChEstMPDCCH-ConfigCommon</w:t>
      </w:r>
      <w:r>
        <w:t xml:space="preserve"> or </w:t>
      </w:r>
      <w:r w:rsidR="001C6236" w:rsidRPr="000B39AA">
        <w:rPr>
          <w:rFonts w:eastAsia="SimSun"/>
          <w:i/>
          <w:lang w:val="en-US"/>
        </w:rPr>
        <w:t>crs-ChEstMPDCCH-ConfigDedicated</w:t>
      </w:r>
      <w:r>
        <w:t xml:space="preserve"> is configured by higher layers, the relation between the MPDCCH and CRS antenna ports is defined as follows:</w:t>
      </w:r>
    </w:p>
    <w:p w14:paraId="4645CBA4" w14:textId="77777777" w:rsidR="004B4C31" w:rsidRPr="00F829B6" w:rsidRDefault="004B4C31" w:rsidP="00EB1557">
      <w:pPr>
        <w:pStyle w:val="B2"/>
        <w:widowControl w:val="0"/>
      </w:pPr>
      <w:r w:rsidRPr="00F829B6">
        <w:t>-</w:t>
      </w:r>
      <w:r w:rsidRPr="00F829B6">
        <w:tab/>
      </w:r>
      <w:r w:rsidRPr="006D22E4">
        <w:t>When one CRS port is configured by the eNB, the antenna port(s) used for MPDCCH transmission are equivalent to CRS port 0</w:t>
      </w:r>
      <w:r>
        <w:t>.</w:t>
      </w:r>
    </w:p>
    <w:p w14:paraId="7EA21C61" w14:textId="77777777" w:rsidR="009515B8" w:rsidRPr="00F829B6" w:rsidRDefault="009515B8" w:rsidP="009515B8">
      <w:pPr>
        <w:pStyle w:val="B2"/>
        <w:widowControl w:val="0"/>
      </w:pPr>
      <w:r w:rsidRPr="00F829B6">
        <w:t>-</w:t>
      </w:r>
      <w:r w:rsidRPr="00F829B6">
        <w:tab/>
      </w:r>
      <w:r>
        <w:t xml:space="preserve">For distributed transmission and when two CRS ports are configured by the eNB, the relation between the symbols transmitted on the antenna ports used for MPDCCH transmission and CRS ports 0 – 1 is defined by the precoder matrix for single-layer transmission in Table 6.3.4.2.3-1 using codebook index </w:t>
      </w:r>
      <m:oMath>
        <m:r>
          <w:rPr>
            <w:rFonts w:ascii="Cambria Math" w:hAnsi="Cambria Math"/>
          </w:rPr>
          <m:t>0</m:t>
        </m:r>
      </m:oMath>
      <w:r>
        <w:t xml:space="preserve"> for antenna port 107 and codebook index </w:t>
      </w:r>
      <m:oMath>
        <m:r>
          <w:rPr>
            <w:rFonts w:ascii="Cambria Math" w:hAnsi="Cambria Math"/>
          </w:rPr>
          <m:t>1</m:t>
        </m:r>
      </m:oMath>
      <w:r>
        <w:t xml:space="preserve"> for antenna port 109.</w:t>
      </w:r>
      <w:r w:rsidRPr="00F829B6">
        <w:t xml:space="preserve"> </w:t>
      </w:r>
    </w:p>
    <w:p w14:paraId="2C27B238" w14:textId="77777777" w:rsidR="009515B8" w:rsidRPr="008965F3" w:rsidRDefault="009515B8" w:rsidP="009515B8">
      <w:pPr>
        <w:pStyle w:val="B2"/>
        <w:widowControl w:val="0"/>
      </w:pPr>
      <w:r w:rsidRPr="00F829B6">
        <w:t>-</w:t>
      </w:r>
      <w:r w:rsidRPr="00F829B6">
        <w:tab/>
      </w:r>
      <w:r>
        <w:t xml:space="preserve">For distributed transmission and when four CRS ports are configured by the eNB, in absolute subframe </w:t>
      </w:r>
      <m:oMath>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oMath>
      <w:r>
        <w:t xml:space="preserve"> and resource block index </w:t>
      </w:r>
      <m:oMath>
        <m:sSub>
          <m:sSubPr>
            <m:ctrlPr>
              <w:rPr>
                <w:rFonts w:ascii="Cambria Math" w:hAnsi="Cambria Math"/>
                <w:i/>
              </w:rPr>
            </m:ctrlPr>
          </m:sSubPr>
          <m:e>
            <m:r>
              <w:rPr>
                <w:rFonts w:ascii="Cambria Math" w:hAnsi="Cambria Math"/>
              </w:rPr>
              <m:t>n</m:t>
            </m:r>
          </m:e>
          <m:sub>
            <m:r>
              <w:rPr>
                <w:rFonts w:ascii="Cambria Math" w:hAnsi="Cambria Math"/>
              </w:rPr>
              <m:t>PRB</m:t>
            </m:r>
          </m:sub>
        </m:sSub>
      </m:oMath>
      <w:r>
        <w:t xml:space="preserve"> within</w:t>
      </w:r>
      <w:r w:rsidR="004B4C31">
        <w:t xml:space="preserve"> one or two MPDCCH PRB sets where UE monitors an MPDCCH</w:t>
      </w:r>
      <w:r>
        <w:t xml:space="preserve">, the relation between the symbols transmitted on the antenna ports used for MPDCCH transmission and CRS ports 0 – 3 is defined by the precoder matrix for single-layer transmission in Table 6.3.4.2.3-2 using codebook index </w:t>
      </w:r>
      <m:oMath>
        <m:r>
          <w:rPr>
            <w:rFonts w:ascii="Cambria Math" w:hAnsi="Cambria Math"/>
          </w:rPr>
          <m:t>i</m:t>
        </m:r>
      </m:oMath>
      <w:r>
        <w:t xml:space="preserve"> for antenna port 107 and codebook index </w:t>
      </w:r>
      <m:oMath>
        <m:r>
          <w:rPr>
            <w:rFonts w:ascii="Cambria Math" w:hAnsi="Cambria Math"/>
          </w:rPr>
          <m:t>i+1</m:t>
        </m:r>
      </m:oMath>
      <w:r>
        <w:t xml:space="preserve"> for antenna port 109, where</w:t>
      </w:r>
      <w:r>
        <w:br/>
      </w:r>
      <m:oMathPara>
        <m:oMath>
          <m:r>
            <w:rPr>
              <w:rFonts w:ascii="Cambria Math" w:hAnsi="Cambria Math"/>
            </w:rPr>
            <m:t>i=12+2</m:t>
          </m:r>
          <m:d>
            <m:dPr>
              <m:ctrlPr>
                <w:rPr>
                  <w:rFonts w:ascii="Cambria Math" w:hAnsi="Cambria Math"/>
                  <w:i/>
                </w:rPr>
              </m:ctrlPr>
            </m:d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Δ</m:t>
                              </m:r>
                            </m:sub>
                          </m:sSub>
                        </m:num>
                        <m:den>
                          <m:sSubSup>
                            <m:sSubSupPr>
                              <m:ctrlPr>
                                <w:rPr>
                                  <w:rFonts w:ascii="Cambria Math" w:hAnsi="Cambria Math"/>
                                  <w:i/>
                                </w:rPr>
                              </m:ctrlPr>
                            </m:sSubSupPr>
                            <m:e>
                              <m:r>
                                <w:rPr>
                                  <w:rFonts w:ascii="Cambria Math" w:hAnsi="Cambria Math"/>
                                </w:rPr>
                                <m:t>n</m:t>
                              </m:r>
                            </m:e>
                            <m:sub>
                              <m:r>
                                <m:rPr>
                                  <m:sty m:val="p"/>
                                </m:rPr>
                                <w:rPr>
                                  <w:rFonts w:ascii="Cambria Math" w:hAnsi="Cambria Math"/>
                                </w:rPr>
                                <m:t>NB</m:t>
                              </m:r>
                            </m:sub>
                            <m:sup>
                              <m:r>
                                <m:rPr>
                                  <m:sty m:val="p"/>
                                </m:rPr>
                                <w:rPr>
                                  <w:rFonts w:ascii="Cambria Math" w:hAnsi="Cambria Math"/>
                                </w:rPr>
                                <m:t>ch,DL</m:t>
                              </m:r>
                            </m:sup>
                          </m:sSubSup>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PRB</m:t>
                      </m:r>
                    </m:sub>
                  </m:sSub>
                </m:e>
              </m:d>
              <m:r>
                <w:rPr>
                  <w:rFonts w:ascii="Cambria Math" w:hAnsi="Cambria Math"/>
                </w:rPr>
                <m:t xml:space="preserve"> </m:t>
              </m:r>
              <m:r>
                <m:rPr>
                  <m:sty m:val="p"/>
                </m:rPr>
                <w:rPr>
                  <w:rFonts w:ascii="Cambria Math" w:hAnsi="Cambria Math"/>
                </w:rPr>
                <m:t>mod 2</m:t>
              </m:r>
            </m:e>
          </m:d>
        </m:oMath>
      </m:oMathPara>
    </w:p>
    <w:p w14:paraId="09ECE74A" w14:textId="77777777" w:rsidR="009515B8" w:rsidRPr="008965F3" w:rsidRDefault="009515B8" w:rsidP="009515B8">
      <w:pPr>
        <w:pStyle w:val="B2"/>
        <w:widowControl w:val="0"/>
      </w:pPr>
      <w:r w:rsidRPr="00F829B6">
        <w:t>-</w:t>
      </w:r>
      <w:r w:rsidRPr="00F829B6">
        <w:tab/>
      </w:r>
      <w:r>
        <w:t xml:space="preserve">For localized transmission, when two CRS ports are configured by the eNB and predefined mapping type is used, in absolute subframe </w:t>
      </w:r>
      <m:oMath>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oMath>
      <w:r>
        <w:t xml:space="preserve"> and resource block index </w:t>
      </w:r>
      <m:oMath>
        <m:sSub>
          <m:sSubPr>
            <m:ctrlPr>
              <w:rPr>
                <w:rFonts w:ascii="Cambria Math" w:hAnsi="Cambria Math"/>
                <w:i/>
              </w:rPr>
            </m:ctrlPr>
          </m:sSubPr>
          <m:e>
            <m:r>
              <w:rPr>
                <w:rFonts w:ascii="Cambria Math" w:hAnsi="Cambria Math"/>
              </w:rPr>
              <m:t>n</m:t>
            </m:r>
          </m:e>
          <m:sub>
            <m:r>
              <w:rPr>
                <w:rFonts w:ascii="Cambria Math" w:hAnsi="Cambria Math"/>
              </w:rPr>
              <m:t>PRB</m:t>
            </m:r>
          </m:sub>
        </m:sSub>
      </m:oMath>
      <w:r>
        <w:t xml:space="preserve"> within </w:t>
      </w:r>
      <w:r w:rsidR="004B4C31">
        <w:t>one or two MPDCCH PRB sets where UE monitors an MPDCCH</w:t>
      </w:r>
      <w:r>
        <w:t xml:space="preserve">, the relation between the symbols transmitted on the antenna port used for MPDCCH transmission and CRS ports 0 – 1 is defined by the precoder matrix for single-layer transmission in Table 6.3.4.2.3-1, with codebook index </w:t>
      </w:r>
      <m:oMath>
        <m:r>
          <w:rPr>
            <w:rFonts w:ascii="Cambria Math" w:hAnsi="Cambria Math"/>
          </w:rPr>
          <m:t>i</m:t>
        </m:r>
      </m:oMath>
      <w:r>
        <w:t>, where</w:t>
      </w:r>
      <w:r>
        <w:br/>
      </w:r>
      <m:oMathPara>
        <m:oMath>
          <m:r>
            <w:rPr>
              <w:rFonts w:ascii="Cambria Math" w:hAnsi="Cambria Math"/>
            </w:rPr>
            <m:t>i=</m:t>
          </m:r>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Δ</m:t>
                          </m:r>
                        </m:sub>
                      </m:sSub>
                    </m:num>
                    <m:den>
                      <m:sSubSup>
                        <m:sSubSupPr>
                          <m:ctrlPr>
                            <w:rPr>
                              <w:rFonts w:ascii="Cambria Math" w:hAnsi="Cambria Math"/>
                              <w:i/>
                            </w:rPr>
                          </m:ctrlPr>
                        </m:sSubSupPr>
                        <m:e>
                          <m:r>
                            <w:rPr>
                              <w:rFonts w:ascii="Cambria Math" w:hAnsi="Cambria Math"/>
                            </w:rPr>
                            <m:t>n</m:t>
                          </m:r>
                        </m:e>
                        <m:sub>
                          <m:r>
                            <m:rPr>
                              <m:sty m:val="p"/>
                            </m:rPr>
                            <w:rPr>
                              <w:rFonts w:ascii="Cambria Math" w:hAnsi="Cambria Math"/>
                            </w:rPr>
                            <m:t>NB</m:t>
                          </m:r>
                        </m:sub>
                        <m:sup>
                          <m:r>
                            <m:rPr>
                              <m:sty m:val="p"/>
                            </m:rPr>
                            <w:rPr>
                              <w:rFonts w:ascii="Cambria Math" w:hAnsi="Cambria Math"/>
                            </w:rPr>
                            <m:t>ch,DL</m:t>
                          </m:r>
                        </m:sup>
                      </m:sSubSup>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PRB</m:t>
                  </m:r>
                </m:sub>
              </m:sSub>
            </m:e>
          </m:d>
          <m:r>
            <w:rPr>
              <w:rFonts w:ascii="Cambria Math" w:hAnsi="Cambria Math"/>
            </w:rPr>
            <m:t xml:space="preserve"> </m:t>
          </m:r>
          <m:r>
            <m:rPr>
              <m:sty m:val="p"/>
            </m:rPr>
            <w:rPr>
              <w:rFonts w:ascii="Cambria Math" w:hAnsi="Cambria Math"/>
            </w:rPr>
            <m:t>mod 2</m:t>
          </m:r>
        </m:oMath>
      </m:oMathPara>
    </w:p>
    <w:p w14:paraId="6071A64C" w14:textId="77777777" w:rsidR="009515B8" w:rsidRPr="00DC07B6" w:rsidRDefault="009515B8" w:rsidP="009515B8">
      <w:pPr>
        <w:pStyle w:val="B2"/>
        <w:widowControl w:val="0"/>
      </w:pPr>
      <w:r w:rsidRPr="00F829B6">
        <w:t>-</w:t>
      </w:r>
      <w:r w:rsidRPr="00F829B6">
        <w:tab/>
      </w:r>
      <w:r>
        <w:t xml:space="preserve">For localized transmission, when four CRS ports are configured by the eNB and predefined mapping type is used, in absolute subframe </w:t>
      </w:r>
      <m:oMath>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oMath>
      <w:r>
        <w:t xml:space="preserve"> and resource block index </w:t>
      </w:r>
      <m:oMath>
        <m:sSub>
          <m:sSubPr>
            <m:ctrlPr>
              <w:rPr>
                <w:rFonts w:ascii="Cambria Math" w:hAnsi="Cambria Math"/>
                <w:i/>
              </w:rPr>
            </m:ctrlPr>
          </m:sSubPr>
          <m:e>
            <m:r>
              <w:rPr>
                <w:rFonts w:ascii="Cambria Math" w:hAnsi="Cambria Math"/>
              </w:rPr>
              <m:t>n</m:t>
            </m:r>
          </m:e>
          <m:sub>
            <m:r>
              <w:rPr>
                <w:rFonts w:ascii="Cambria Math" w:hAnsi="Cambria Math"/>
              </w:rPr>
              <m:t>PRB</m:t>
            </m:r>
          </m:sub>
        </m:sSub>
      </m:oMath>
      <w:r>
        <w:t xml:space="preserve"> within </w:t>
      </w:r>
      <w:r w:rsidR="004B4C31">
        <w:t>one or two MPDCCH PRB sets where UE monitors an MPDCCH</w:t>
      </w:r>
      <w:r>
        <w:t xml:space="preserve">, the relation between the symbols transmitted on the antenna port used for MPDCCH transmission and CRS ports 0 – 3 is given by the precoder matrix for single-layer transmission in Table 6.3.4.2.3-2 using codebook index </w:t>
      </w:r>
      <m:oMath>
        <m:r>
          <w:rPr>
            <w:rFonts w:ascii="Cambria Math" w:hAnsi="Cambria Math"/>
          </w:rPr>
          <m:t>i</m:t>
        </m:r>
      </m:oMath>
      <w:r>
        <w:t xml:space="preserve"> where</w:t>
      </w:r>
      <w:r>
        <w:br/>
      </w:r>
      <m:oMathPara>
        <m:oMath>
          <m:r>
            <w:rPr>
              <w:rFonts w:ascii="Cambria Math" w:hAnsi="Cambria Math"/>
            </w:rPr>
            <w:lastRenderedPageBreak/>
            <m:t>i=12+</m:t>
          </m:r>
          <m:d>
            <m:dPr>
              <m:ctrlPr>
                <w:rPr>
                  <w:rFonts w:ascii="Cambria Math" w:hAnsi="Cambria Math"/>
                  <w:i/>
                </w:rPr>
              </m:ctrlPr>
            </m:d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Δ</m:t>
                              </m:r>
                            </m:sub>
                          </m:sSub>
                        </m:num>
                        <m:den>
                          <m:sSubSup>
                            <m:sSubSupPr>
                              <m:ctrlPr>
                                <w:rPr>
                                  <w:rFonts w:ascii="Cambria Math" w:hAnsi="Cambria Math"/>
                                  <w:i/>
                                </w:rPr>
                              </m:ctrlPr>
                            </m:sSubSupPr>
                            <m:e>
                              <m:r>
                                <w:rPr>
                                  <w:rFonts w:ascii="Cambria Math" w:hAnsi="Cambria Math"/>
                                </w:rPr>
                                <m:t>n</m:t>
                              </m:r>
                            </m:e>
                            <m:sub>
                              <m:r>
                                <m:rPr>
                                  <m:sty m:val="p"/>
                                </m:rPr>
                                <w:rPr>
                                  <w:rFonts w:ascii="Cambria Math" w:hAnsi="Cambria Math"/>
                                </w:rPr>
                                <m:t>NB</m:t>
                              </m:r>
                            </m:sub>
                            <m:sup>
                              <m:r>
                                <m:rPr>
                                  <m:sty m:val="p"/>
                                </m:rPr>
                                <w:rPr>
                                  <w:rFonts w:ascii="Cambria Math" w:hAnsi="Cambria Math"/>
                                </w:rPr>
                                <m:t>ch,DL</m:t>
                              </m:r>
                            </m:sup>
                          </m:sSubSup>
                        </m:den>
                      </m:f>
                    </m:e>
                  </m:d>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PRB</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sty m:val="p"/>
                        </m:rPr>
                        <w:rPr>
                          <w:rFonts w:ascii="Cambria Math" w:hAnsi="Cambria Math"/>
                        </w:rPr>
                        <m:t>mod 4</m:t>
                      </m:r>
                    </m:e>
                  </m:d>
                </m:e>
              </m:d>
              <m:r>
                <w:rPr>
                  <w:rFonts w:ascii="Cambria Math" w:hAnsi="Cambria Math"/>
                </w:rPr>
                <m:t xml:space="preserve"> </m:t>
              </m:r>
              <m:r>
                <m:rPr>
                  <m:sty m:val="p"/>
                </m:rPr>
                <w:rPr>
                  <w:rFonts w:ascii="Cambria Math" w:hAnsi="Cambria Math"/>
                </w:rPr>
                <m:t xml:space="preserve">mod </m:t>
              </m:r>
              <m:r>
                <w:rPr>
                  <w:rFonts w:ascii="Cambria Math" w:hAnsi="Cambria Math"/>
                </w:rPr>
                <m:t>4</m:t>
              </m:r>
            </m:e>
          </m:d>
        </m:oMath>
      </m:oMathPara>
    </w:p>
    <w:p w14:paraId="03059618" w14:textId="77777777" w:rsidR="009515B8" w:rsidRDefault="00000000" w:rsidP="009515B8">
      <w:pPr>
        <w:pStyle w:val="B2"/>
        <w:widowControl w:val="0"/>
      </w:pPr>
      <m:oMathPara>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 xml:space="preserve"> 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0</m:t>
                  </m:r>
                </m:e>
              </m:d>
              <m:r>
                <w:rPr>
                  <w:rFonts w:ascii="Cambria Math" w:hAnsi="Cambria Math"/>
                </w:rPr>
                <m:t xml:space="preserve">   </m:t>
              </m:r>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2</m:t>
                  </m:r>
                </m:e>
              </m:d>
              <m:r>
                <w:rPr>
                  <w:rFonts w:ascii="Cambria Math" w:hAnsi="Cambria Math"/>
                </w:rPr>
                <m:t xml:space="preserve">   </m:t>
              </m:r>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3</m:t>
                  </m:r>
                </m:e>
              </m:d>
              <m:r>
                <w:rPr>
                  <w:rFonts w:ascii="Cambria Math" w:hAnsi="Cambria Math"/>
                </w:rPr>
                <m:t xml:space="preserve"> </m:t>
              </m:r>
            </m:e>
          </m:d>
          <m:r>
            <w:rPr>
              <w:rFonts w:ascii="Cambria Math" w:hAnsi="Cambria Math"/>
            </w:rPr>
            <m:t>=[0 2 1 3]</m:t>
          </m:r>
        </m:oMath>
      </m:oMathPara>
    </w:p>
    <w:p w14:paraId="085BBA17" w14:textId="77777777" w:rsidR="0035583A" w:rsidRPr="00EB1557" w:rsidRDefault="009515B8" w:rsidP="00BD7513">
      <w:pPr>
        <w:pStyle w:val="B2"/>
        <w:widowControl w:val="0"/>
        <w:rPr>
          <w:lang w:val="en-US"/>
        </w:rPr>
      </w:pPr>
      <w:r w:rsidRPr="004B4C31">
        <w:t>-</w:t>
      </w:r>
      <w:r w:rsidRPr="004B4C31">
        <w:tab/>
        <w:t xml:space="preserve">For localized transmission and when CSI-based or reciprocity-based mapping type is used, the relation between the symbols transmitted on the antenna port used for MPDCCH transmission and the CRS ports is given in [4]. </w:t>
      </w:r>
      <w:r w:rsidRPr="00EB1557">
        <w:rPr>
          <w:lang w:val="en-US"/>
        </w:rPr>
        <w:t>When it is indicated in [4] that the antenna port is changed for an MPDCCH candidate with aggregation level 2, the antenna port shall be replaced by the antenna port determined for an MPDCCH candidate with aggregation level 4 in the same search space.</w:t>
      </w:r>
    </w:p>
    <w:p w14:paraId="41FEADA5" w14:textId="77777777" w:rsidR="004B4C31" w:rsidRPr="00F829B6" w:rsidRDefault="004B4C31" w:rsidP="00BD7513">
      <w:pPr>
        <w:pStyle w:val="B2"/>
        <w:widowControl w:val="0"/>
      </w:pPr>
      <w:r w:rsidRPr="00F829B6">
        <w:t>-</w:t>
      </w:r>
      <w:r w:rsidRPr="00F829B6">
        <w:tab/>
      </w:r>
      <w:r>
        <w:rPr>
          <w:szCs w:val="22"/>
        </w:rPr>
        <w:t>NOTE</w:t>
      </w:r>
      <w:r w:rsidRPr="00796FF2">
        <w:rPr>
          <w:color w:val="000000" w:themeColor="text1"/>
          <w:szCs w:val="22"/>
        </w:rPr>
        <w:t>:</w:t>
      </w:r>
      <w:r w:rsidRPr="00175A82">
        <w:rPr>
          <w:color w:val="000000" w:themeColor="text1"/>
          <w:szCs w:val="22"/>
        </w:rPr>
        <w:t xml:space="preserve"> </w:t>
      </w:r>
      <m:oMath>
        <m:sSub>
          <m:sSubPr>
            <m:ctrlPr>
              <w:rPr>
                <w:rFonts w:ascii="Cambria Math" w:hAnsi="Cambria Math"/>
                <w:noProof/>
                <w:color w:val="000000" w:themeColor="text1"/>
              </w:rPr>
            </m:ctrlPr>
          </m:sSubPr>
          <m:e>
            <m:r>
              <w:rPr>
                <w:rFonts w:ascii="Cambria Math" w:hAnsi="Cambria Math"/>
                <w:noProof/>
                <w:color w:val="000000" w:themeColor="text1"/>
              </w:rPr>
              <m:t>n</m:t>
            </m:r>
          </m:e>
          <m:sub>
            <m:r>
              <w:rPr>
                <w:rFonts w:ascii="Cambria Math" w:hAnsi="Cambria Math"/>
                <w:noProof/>
                <w:color w:val="000000" w:themeColor="text1"/>
              </w:rPr>
              <m:t>PRB</m:t>
            </m:r>
          </m:sub>
        </m:sSub>
        <m:r>
          <w:rPr>
            <w:rFonts w:ascii="Cambria Math" w:hAnsi="Cambria Math"/>
            <w:noProof/>
            <w:color w:val="000000" w:themeColor="text1"/>
          </w:rPr>
          <m:t>=0,…,K-1</m:t>
        </m:r>
      </m:oMath>
      <w:r w:rsidRPr="00175A82">
        <w:rPr>
          <w:rFonts w:hint="eastAsia"/>
          <w:color w:val="000000" w:themeColor="text1"/>
        </w:rPr>
        <w:t xml:space="preserve">, </w:t>
      </w:r>
      <w:r w:rsidRPr="00175A82">
        <w:rPr>
          <w:noProof/>
          <w:color w:val="000000" w:themeColor="text1"/>
        </w:rPr>
        <w:t xml:space="preserve">with </w:t>
      </w:r>
      <m:oMath>
        <m:r>
          <w:rPr>
            <w:rFonts w:ascii="Cambria Math" w:hAnsi="Cambria Math"/>
            <w:noProof/>
            <w:color w:val="000000" w:themeColor="text1"/>
          </w:rPr>
          <m:t xml:space="preserve">K=6 </m:t>
        </m:r>
      </m:oMath>
      <w:r w:rsidRPr="00175A82">
        <w:rPr>
          <w:noProof/>
          <w:color w:val="000000" w:themeColor="text1"/>
        </w:rPr>
        <w:t xml:space="preserve">for </w:t>
      </w:r>
      <m:oMath>
        <m:sSubSup>
          <m:sSubSupPr>
            <m:ctrlPr>
              <w:rPr>
                <w:rFonts w:ascii="Cambria Math" w:hAnsi="Cambria Math"/>
                <w:i/>
                <w:noProof/>
                <w:color w:val="000000" w:themeColor="text1"/>
              </w:rPr>
            </m:ctrlPr>
          </m:sSubSupPr>
          <m:e>
            <m:r>
              <w:rPr>
                <w:rFonts w:ascii="Cambria Math" w:hAnsi="Cambria Math"/>
                <w:noProof/>
                <w:color w:val="000000" w:themeColor="text1"/>
              </w:rPr>
              <m:t>N</m:t>
            </m:r>
          </m:e>
          <m:sub>
            <m:r>
              <w:rPr>
                <w:rFonts w:ascii="Cambria Math" w:hAnsi="Cambria Math"/>
                <w:noProof/>
                <w:color w:val="000000" w:themeColor="text1"/>
              </w:rPr>
              <m:t>RB</m:t>
            </m:r>
          </m:sub>
          <m:sup>
            <m:r>
              <w:rPr>
                <w:rFonts w:ascii="Cambria Math" w:hAnsi="Cambria Math"/>
                <w:noProof/>
                <w:color w:val="000000" w:themeColor="text1"/>
              </w:rPr>
              <m:t>'</m:t>
            </m:r>
            <m:sSub>
              <m:sSubPr>
                <m:ctrlPr>
                  <w:rPr>
                    <w:rFonts w:ascii="Cambria Math" w:hAnsi="Cambria Math"/>
                    <w:i/>
                    <w:noProof/>
                    <w:color w:val="000000" w:themeColor="text1"/>
                  </w:rPr>
                </m:ctrlPr>
              </m:sSubPr>
              <m:e>
                <m:r>
                  <w:rPr>
                    <w:rFonts w:ascii="Cambria Math" w:hAnsi="Cambria Math"/>
                    <w:noProof/>
                    <w:color w:val="000000" w:themeColor="text1"/>
                  </w:rPr>
                  <m:t>X</m:t>
                </m:r>
              </m:e>
              <m:sub>
                <m:r>
                  <w:rPr>
                    <w:rFonts w:ascii="Cambria Math" w:hAnsi="Cambria Math"/>
                    <w:noProof/>
                    <w:color w:val="000000" w:themeColor="text1"/>
                  </w:rPr>
                  <m:t>p</m:t>
                </m:r>
              </m:sub>
            </m:sSub>
          </m:sup>
        </m:sSubSup>
        <m:r>
          <w:rPr>
            <w:rFonts w:ascii="Cambria Math" w:hAnsi="Cambria Math"/>
            <w:noProof/>
            <w:color w:val="000000" w:themeColor="text1"/>
          </w:rPr>
          <m:t>=2+4,</m:t>
        </m:r>
      </m:oMath>
      <w:r w:rsidRPr="00175A82">
        <w:rPr>
          <w:noProof/>
          <w:color w:val="000000" w:themeColor="text1"/>
        </w:rPr>
        <w:t xml:space="preserve"> and </w:t>
      </w:r>
      <m:oMath>
        <m:r>
          <w:rPr>
            <w:rFonts w:ascii="Cambria Math" w:hAnsi="Cambria Math"/>
            <w:noProof/>
            <w:color w:val="000000" w:themeColor="text1"/>
          </w:rPr>
          <m:t>K=</m:t>
        </m:r>
        <m:sSubSup>
          <m:sSubSupPr>
            <m:ctrlPr>
              <w:rPr>
                <w:rFonts w:ascii="Cambria Math" w:hAnsi="Cambria Math"/>
                <w:i/>
                <w:noProof/>
                <w:color w:val="000000" w:themeColor="text1"/>
              </w:rPr>
            </m:ctrlPr>
          </m:sSubSupPr>
          <m:e>
            <m:r>
              <w:rPr>
                <w:rFonts w:ascii="Cambria Math" w:hAnsi="Cambria Math"/>
                <w:noProof/>
                <w:color w:val="000000" w:themeColor="text1"/>
              </w:rPr>
              <m:t>N</m:t>
            </m:r>
          </m:e>
          <m:sub>
            <m:r>
              <w:rPr>
                <w:rFonts w:ascii="Cambria Math" w:hAnsi="Cambria Math"/>
                <w:noProof/>
                <w:color w:val="000000" w:themeColor="text1"/>
              </w:rPr>
              <m:t>RB</m:t>
            </m:r>
          </m:sub>
          <m:sup>
            <m:r>
              <w:rPr>
                <w:rFonts w:ascii="Cambria Math" w:hAnsi="Cambria Math"/>
                <w:noProof/>
                <w:color w:val="000000" w:themeColor="text1"/>
              </w:rPr>
              <m:t>'</m:t>
            </m:r>
            <m:sSub>
              <m:sSubPr>
                <m:ctrlPr>
                  <w:rPr>
                    <w:rFonts w:ascii="Cambria Math" w:hAnsi="Cambria Math"/>
                    <w:i/>
                    <w:noProof/>
                    <w:color w:val="000000" w:themeColor="text1"/>
                  </w:rPr>
                </m:ctrlPr>
              </m:sSubPr>
              <m:e>
                <m:r>
                  <w:rPr>
                    <w:rFonts w:ascii="Cambria Math" w:hAnsi="Cambria Math"/>
                    <w:noProof/>
                    <w:color w:val="000000" w:themeColor="text1"/>
                  </w:rPr>
                  <m:t>X</m:t>
                </m:r>
              </m:e>
              <m:sub>
                <m:r>
                  <w:rPr>
                    <w:rFonts w:ascii="Cambria Math" w:hAnsi="Cambria Math"/>
                    <w:noProof/>
                    <w:color w:val="000000" w:themeColor="text1"/>
                  </w:rPr>
                  <m:t>p</m:t>
                </m:r>
              </m:sub>
            </m:sSub>
          </m:sup>
        </m:sSubSup>
        <m:r>
          <w:rPr>
            <w:rFonts w:ascii="Cambria Math" w:hAnsi="Cambria Math"/>
            <w:noProof/>
            <w:color w:val="000000" w:themeColor="text1"/>
          </w:rPr>
          <m:t xml:space="preserve"> </m:t>
        </m:r>
      </m:oMath>
      <w:r w:rsidRPr="00175A82">
        <w:rPr>
          <w:noProof/>
          <w:color w:val="000000" w:themeColor="text1"/>
        </w:rPr>
        <w:t>otherwise, where the ordering of PRBs within the PRB set(s) is in increasing order of PRB index</w:t>
      </w:r>
      <w:r w:rsidRPr="003075FE">
        <w:rPr>
          <w:lang w:val="en-US"/>
        </w:rPr>
        <w:t>.</w:t>
      </w:r>
    </w:p>
    <w:p w14:paraId="625860A2" w14:textId="77777777" w:rsidR="0035583A" w:rsidRPr="00F829B6" w:rsidRDefault="0035583A" w:rsidP="0074607E">
      <w:pPr>
        <w:widowControl w:val="0"/>
      </w:pPr>
      <w:r w:rsidRPr="00F829B6">
        <w:t xml:space="preserve">The UE may assume that an MPDCCH associated with the P-RNTI is transmitted on the set </w:t>
      </w:r>
      <w:r w:rsidRPr="00F829B6">
        <w:rPr>
          <w:position w:val="-14"/>
        </w:rPr>
        <w:object w:dxaOrig="360" w:dyaOrig="340" w14:anchorId="1EA3CEE1">
          <v:shape id="_x0000_i1853" type="#_x0000_t75" style="width:21.5pt;height:14.05pt" o:ole="">
            <v:imagedata r:id="rId1454" o:title=""/>
          </v:shape>
          <o:OLEObject Type="Embed" ProgID="Equation.3" ShapeID="_x0000_i1853" DrawAspect="Content" ObjectID="_1755942799" r:id="rId1455"/>
        </w:object>
      </w:r>
      <w:r w:rsidRPr="00F829B6">
        <w:t xml:space="preserve"> of narrowbands where </w:t>
      </w:r>
      <w:r w:rsidRPr="00F829B6">
        <w:rPr>
          <w:position w:val="-14"/>
        </w:rPr>
        <w:object w:dxaOrig="360" w:dyaOrig="340" w14:anchorId="0D446350">
          <v:shape id="_x0000_i1854" type="#_x0000_t75" style="width:21.5pt;height:14.05pt" o:ole="">
            <v:imagedata r:id="rId969" o:title=""/>
          </v:shape>
          <o:OLEObject Type="Embed" ProgID="Equation.3" ShapeID="_x0000_i1854" DrawAspect="Content" ObjectID="_1755942800" r:id="rId1456"/>
        </w:object>
      </w:r>
      <w:r w:rsidRPr="00F829B6">
        <w:t xml:space="preserve"> is defined in </w:t>
      </w:r>
      <w:r w:rsidR="00E54729">
        <w:t>Clause</w:t>
      </w:r>
      <w:r w:rsidRPr="00F829B6">
        <w:t xml:space="preserve"> 6.4.1. For a UE monitoring an MPDCCH associated with the P-RNTI, the first MPDCCH narrowband is given by </w:t>
      </w:r>
      <w:r w:rsidRPr="00F829B6">
        <w:rPr>
          <w:position w:val="-10"/>
        </w:rPr>
        <w:object w:dxaOrig="279" w:dyaOrig="300" w14:anchorId="13A29D50">
          <v:shape id="_x0000_i1855" type="#_x0000_t75" style="width:14.05pt;height:14.05pt" o:ole="">
            <v:imagedata r:id="rId1457" o:title=""/>
          </v:shape>
          <o:OLEObject Type="Embed" ProgID="Equation.3" ShapeID="_x0000_i1855" DrawAspect="Content" ObjectID="_1755942801" r:id="rId1458"/>
        </w:object>
      </w:r>
      <w:r w:rsidRPr="00F829B6">
        <w:t xml:space="preserve"> where </w:t>
      </w:r>
      <w:r w:rsidRPr="00F829B6">
        <w:rPr>
          <w:position w:val="-10"/>
        </w:rPr>
        <w:object w:dxaOrig="2260" w:dyaOrig="340" w14:anchorId="6079CC75">
          <v:shape id="_x0000_i1856" type="#_x0000_t75" style="width:115.95pt;height:14.05pt" o:ole="">
            <v:imagedata r:id="rId1459" o:title=""/>
          </v:shape>
          <o:OLEObject Type="Embed" ProgID="Equation.3" ShapeID="_x0000_i1856" DrawAspect="Content" ObjectID="_1755942802" r:id="rId1460"/>
        </w:object>
      </w:r>
      <w:r w:rsidRPr="00F829B6">
        <w:t xml:space="preserve">, </w:t>
      </w:r>
      <w:r w:rsidRPr="00F829B6">
        <w:rPr>
          <w:position w:val="-10"/>
        </w:rPr>
        <w:object w:dxaOrig="1860" w:dyaOrig="340" w14:anchorId="3BA58427">
          <v:shape id="_x0000_i1857" type="#_x0000_t75" style="width:93.5pt;height:14.05pt" o:ole="">
            <v:imagedata r:id="rId1461" o:title=""/>
          </v:shape>
          <o:OLEObject Type="Embed" ProgID="Equation.3" ShapeID="_x0000_i1857" DrawAspect="Content" ObjectID="_1755942803" r:id="rId1462"/>
        </w:object>
      </w:r>
      <w:r w:rsidRPr="00F829B6">
        <w:t xml:space="preserve"> is the Paging Narrowband (PN) obtained according to [10], and </w:t>
      </w:r>
      <w:r w:rsidRPr="00F829B6">
        <w:rPr>
          <w:position w:val="-10"/>
        </w:rPr>
        <w:object w:dxaOrig="440" w:dyaOrig="340" w14:anchorId="57CB8DA7">
          <v:shape id="_x0000_i1858" type="#_x0000_t75" style="width:21.5pt;height:14.05pt" o:ole="">
            <v:imagedata r:id="rId1463" o:title=""/>
          </v:shape>
          <o:OLEObject Type="Embed" ProgID="Equation.3" ShapeID="_x0000_i1858" DrawAspect="Content" ObjectID="_1755942804" r:id="rId1464"/>
        </w:object>
      </w:r>
      <w:r w:rsidRPr="00F829B6">
        <w:t xml:space="preserve"> is the higher-layer parameter </w:t>
      </w:r>
      <w:r w:rsidRPr="00F829B6">
        <w:rPr>
          <w:i/>
        </w:rPr>
        <w:t>paging-narrowBands</w:t>
      </w:r>
      <w:r w:rsidRPr="00F829B6">
        <w:t>.</w:t>
      </w:r>
    </w:p>
    <w:p w14:paraId="737FFF44" w14:textId="77777777" w:rsidR="0035583A" w:rsidRPr="00F829B6" w:rsidRDefault="0035583A" w:rsidP="0074607E">
      <w:pPr>
        <w:pStyle w:val="B1"/>
        <w:widowControl w:val="0"/>
      </w:pPr>
      <w:r w:rsidRPr="00F829B6">
        <w:t>-</w:t>
      </w:r>
      <w:r w:rsidRPr="00F829B6">
        <w:tab/>
        <w:t xml:space="preserve">If the higher-layer parameter </w:t>
      </w:r>
      <w:r w:rsidR="00D4716C" w:rsidRPr="00F829B6">
        <w:rPr>
          <w:i/>
        </w:rPr>
        <w:t>si</w:t>
      </w:r>
      <w:r w:rsidRPr="00F829B6">
        <w:rPr>
          <w:i/>
        </w:rPr>
        <w:t>-HoppingConfigCommon</w:t>
      </w:r>
      <w:r w:rsidRPr="00F829B6">
        <w:t xml:space="preserve"> disables frequency hopping for an MPDCCH associated with P-RNTI, each MPDCCH candidate shall be located in the same PRB in narrowband </w:t>
      </w:r>
      <w:r w:rsidRPr="00F829B6">
        <w:rPr>
          <w:position w:val="-10"/>
        </w:rPr>
        <w:object w:dxaOrig="279" w:dyaOrig="300" w14:anchorId="3706366E">
          <v:shape id="_x0000_i1859" type="#_x0000_t75" style="width:14.05pt;height:14.05pt" o:ole="">
            <v:imagedata r:id="rId1457" o:title=""/>
          </v:shape>
          <o:OLEObject Type="Embed" ProgID="Equation.3" ShapeID="_x0000_i1859" DrawAspect="Content" ObjectID="_1755942805" r:id="rId1465"/>
        </w:object>
      </w:r>
      <w:r w:rsidRPr="00F829B6">
        <w:t xml:space="preserve"> where </w:t>
      </w:r>
      <w:r w:rsidRPr="00F829B6">
        <w:rPr>
          <w:position w:val="-10"/>
        </w:rPr>
        <w:object w:dxaOrig="2260" w:dyaOrig="340" w14:anchorId="0462EFFC">
          <v:shape id="_x0000_i1860" type="#_x0000_t75" style="width:115.95pt;height:14.05pt" o:ole="">
            <v:imagedata r:id="rId1459" o:title=""/>
          </v:shape>
          <o:OLEObject Type="Embed" ProgID="Equation.3" ShapeID="_x0000_i1860" DrawAspect="Content" ObjectID="_1755942806" r:id="rId1466"/>
        </w:object>
      </w:r>
      <w:r w:rsidRPr="00F829B6">
        <w:t>.</w:t>
      </w:r>
    </w:p>
    <w:p w14:paraId="1070BA6F" w14:textId="77777777" w:rsidR="0035583A" w:rsidRPr="00F829B6" w:rsidRDefault="0035583A" w:rsidP="0074607E">
      <w:pPr>
        <w:pStyle w:val="B1"/>
        <w:widowControl w:val="0"/>
      </w:pPr>
      <w:r w:rsidRPr="00F829B6">
        <w:t>-</w:t>
      </w:r>
      <w:r w:rsidRPr="00F829B6">
        <w:tab/>
        <w:t xml:space="preserve">If the higher-layer parameter </w:t>
      </w:r>
      <w:r w:rsidR="00D4716C" w:rsidRPr="00F829B6">
        <w:rPr>
          <w:i/>
        </w:rPr>
        <w:t>si</w:t>
      </w:r>
      <w:r w:rsidRPr="00F829B6">
        <w:rPr>
          <w:i/>
        </w:rPr>
        <w:t>-HoppingConfigCommon</w:t>
      </w:r>
      <w:r w:rsidRPr="00F829B6">
        <w:t xml:space="preserve"> enables frequency hopping for an MPDCCH with P-RNTI, an MPDCCH candidate shall be located in narrowband </w:t>
      </w:r>
      <w:r w:rsidRPr="00F829B6">
        <w:rPr>
          <w:position w:val="-14"/>
        </w:rPr>
        <w:object w:dxaOrig="240" w:dyaOrig="340" w14:anchorId="629D37BD">
          <v:shape id="_x0000_i1861" type="#_x0000_t75" style="width:14.05pt;height:14.05pt" o:ole="">
            <v:imagedata r:id="rId1467" o:title=""/>
          </v:shape>
          <o:OLEObject Type="Embed" ProgID="Equation.3" ShapeID="_x0000_i1861" DrawAspect="Content" ObjectID="_1755942807" r:id="rId1468"/>
        </w:object>
      </w:r>
      <w:r w:rsidRPr="00F829B6">
        <w:t xml:space="preserve"> in </w:t>
      </w:r>
      <w:r w:rsidR="00B7314F" w:rsidRPr="00F829B6">
        <w:t xml:space="preserve">absolute </w:t>
      </w:r>
      <w:r w:rsidRPr="00F829B6">
        <w:t xml:space="preserve">subframe </w:t>
      </w:r>
      <w:r w:rsidRPr="00F829B6">
        <w:rPr>
          <w:i/>
          <w:iCs/>
          <w:position w:val="-6"/>
        </w:rPr>
        <w:object w:dxaOrig="139" w:dyaOrig="240" w14:anchorId="44703968">
          <v:shape id="_x0000_i1862" type="#_x0000_t75" style="width:7.5pt;height:14.05pt" o:ole="">
            <v:imagedata r:id="rId975" o:title=""/>
          </v:shape>
          <o:OLEObject Type="Embed" ProgID="Equation.3" ShapeID="_x0000_i1862" DrawAspect="Content" ObjectID="_1755942808" r:id="rId1469"/>
        </w:object>
      </w:r>
      <w:r w:rsidRPr="00F829B6">
        <w:rPr>
          <w:i/>
          <w:iCs/>
        </w:rPr>
        <w:t xml:space="preserve"> </w:t>
      </w:r>
      <w:r w:rsidRPr="00F829B6">
        <w:t xml:space="preserve">using the same PRB resources within each narrowband </w:t>
      </w:r>
      <w:r w:rsidRPr="00F829B6">
        <w:rPr>
          <w:position w:val="-14"/>
        </w:rPr>
        <w:object w:dxaOrig="240" w:dyaOrig="340" w14:anchorId="20572C44">
          <v:shape id="_x0000_i1863" type="#_x0000_t75" style="width:14.05pt;height:14.05pt" o:ole="">
            <v:imagedata r:id="rId1467" o:title=""/>
          </v:shape>
          <o:OLEObject Type="Embed" ProgID="Equation.3" ShapeID="_x0000_i1863" DrawAspect="Content" ObjectID="_1755942809" r:id="rId1470"/>
        </w:object>
      </w:r>
      <w:r w:rsidRPr="00F829B6">
        <w:t xml:space="preserve"> where</w:t>
      </w:r>
    </w:p>
    <w:p w14:paraId="4FACE900" w14:textId="77777777" w:rsidR="0035583A" w:rsidRPr="00F829B6" w:rsidRDefault="0035583A" w:rsidP="0074607E">
      <w:pPr>
        <w:pStyle w:val="EQ"/>
        <w:keepLines w:val="0"/>
        <w:widowControl w:val="0"/>
        <w:jc w:val="center"/>
      </w:pPr>
      <w:r w:rsidRPr="00F829B6">
        <w:rPr>
          <w:position w:val="-36"/>
        </w:rPr>
        <w:object w:dxaOrig="6340" w:dyaOrig="840" w14:anchorId="4B49EC3E">
          <v:shape id="_x0000_i1864" type="#_x0000_t75" style="width:316.05pt;height:43.95pt" o:ole="">
            <v:imagedata r:id="rId1471" o:title=""/>
          </v:shape>
          <o:OLEObject Type="Embed" ProgID="Equation.DSMT4" ShapeID="_x0000_i1864" DrawAspect="Content" ObjectID="_1755942810" r:id="rId1472"/>
        </w:object>
      </w:r>
    </w:p>
    <w:p w14:paraId="37737313" w14:textId="77777777" w:rsidR="0035583A" w:rsidRPr="00F829B6" w:rsidRDefault="00B7314F" w:rsidP="0074607E">
      <w:pPr>
        <w:pStyle w:val="EQ"/>
        <w:keepLines w:val="0"/>
        <w:widowControl w:val="0"/>
        <w:jc w:val="center"/>
        <w:rPr>
          <w:lang w:eastAsia="zh-CN"/>
        </w:rPr>
      </w:pPr>
      <w:r w:rsidRPr="00F829B6">
        <w:rPr>
          <w:position w:val="-90"/>
        </w:rPr>
        <w:object w:dxaOrig="4200" w:dyaOrig="1579" w14:anchorId="6DF8E18F">
          <v:shape id="_x0000_i1865" type="#_x0000_t75" style="width:208.5pt;height:79.5pt" o:ole="">
            <v:imagedata r:id="rId1473" o:title=""/>
          </v:shape>
          <o:OLEObject Type="Embed" ProgID="Equation.3" ShapeID="_x0000_i1865" DrawAspect="Content" ObjectID="_1755942811" r:id="rId1474"/>
        </w:object>
      </w:r>
    </w:p>
    <w:p w14:paraId="63128414" w14:textId="77777777" w:rsidR="00D4716C" w:rsidRPr="00F829B6" w:rsidRDefault="0035583A" w:rsidP="0074607E">
      <w:pPr>
        <w:pStyle w:val="B1"/>
        <w:widowControl w:val="0"/>
        <w:rPr>
          <w:rFonts w:ascii="Arial" w:hAnsi="Arial" w:cs="Arial"/>
          <w:lang w:val="en-US" w:eastAsia="zh-CN"/>
        </w:rPr>
      </w:pPr>
      <w:r w:rsidRPr="00F829B6">
        <w:tab/>
        <w:t xml:space="preserve">where </w:t>
      </w:r>
      <w:r w:rsidR="00B7314F" w:rsidRPr="00F829B6">
        <w:rPr>
          <w:position w:val="-14"/>
        </w:rPr>
        <w:object w:dxaOrig="360" w:dyaOrig="380" w14:anchorId="7FF21F62">
          <v:shape id="_x0000_i1866" type="#_x0000_t75" style="width:21.5pt;height:21.5pt" o:ole="">
            <v:imagedata r:id="rId1443" o:title=""/>
          </v:shape>
          <o:OLEObject Type="Embed" ProgID="Equation.3" ShapeID="_x0000_i1866" DrawAspect="Content" ObjectID="_1755942812" r:id="rId1475"/>
        </w:object>
      </w:r>
      <w:r w:rsidRPr="00F829B6">
        <w:t xml:space="preserve"> is the absolute subframe number of the first downlink subframe of MPDCCH </w:t>
      </w:r>
      <w:r w:rsidR="00B7314F" w:rsidRPr="00F829B6">
        <w:t>search space</w:t>
      </w:r>
      <w:r w:rsidRPr="00F829B6">
        <w:t xml:space="preserve"> according to locations of paging opportunity subframes, and </w:t>
      </w:r>
      <w:r w:rsidRPr="00F829B6">
        <w:rPr>
          <w:position w:val="-14"/>
        </w:rPr>
        <w:object w:dxaOrig="680" w:dyaOrig="380" w14:anchorId="06AAFD4C">
          <v:shape id="_x0000_i1867" type="#_x0000_t75" style="width:36.45pt;height:21.5pt" o:ole="">
            <v:imagedata r:id="rId1445" o:title=""/>
          </v:shape>
          <o:OLEObject Type="Embed" ProgID="Equation.3" ShapeID="_x0000_i1867" DrawAspect="Content" ObjectID="_1755942813" r:id="rId1476"/>
        </w:object>
      </w:r>
      <w:r w:rsidRPr="00F829B6">
        <w:t xml:space="preserve">, </w:t>
      </w:r>
      <w:r w:rsidRPr="00F829B6">
        <w:rPr>
          <w:position w:val="-10"/>
        </w:rPr>
        <w:object w:dxaOrig="620" w:dyaOrig="340" w14:anchorId="68C4087A">
          <v:shape id="_x0000_i1868" type="#_x0000_t75" style="width:28.05pt;height:14.05pt" o:ole="">
            <v:imagedata r:id="rId953" o:title=""/>
          </v:shape>
          <o:OLEObject Type="Embed" ProgID="Equation.3" ShapeID="_x0000_i1868" DrawAspect="Content" ObjectID="_1755942814" r:id="rId1477"/>
        </w:object>
      </w:r>
      <w:r w:rsidRPr="00F829B6">
        <w:t xml:space="preserve"> and </w:t>
      </w:r>
      <w:r w:rsidRPr="00F829B6">
        <w:rPr>
          <w:position w:val="-14"/>
        </w:rPr>
        <w:object w:dxaOrig="639" w:dyaOrig="380" w14:anchorId="43860F2E">
          <v:shape id="_x0000_i1869" type="#_x0000_t75" style="width:36.45pt;height:21.5pt" o:ole="">
            <v:imagedata r:id="rId957" o:title=""/>
          </v:shape>
          <o:OLEObject Type="Embed" ProgID="Equation.3" ShapeID="_x0000_i1869" DrawAspect="Content" ObjectID="_1755942815" r:id="rId1478"/>
        </w:object>
      </w:r>
      <w:r w:rsidRPr="00F829B6">
        <w:t xml:space="preserve"> are cell-specific higher-layer parameters. </w:t>
      </w:r>
      <w:r w:rsidR="00D4716C" w:rsidRPr="00F829B6">
        <w:t xml:space="preserve">For MPDCCH associated with P-RNTI, if </w:t>
      </w:r>
      <w:r w:rsidR="00D4716C" w:rsidRPr="00F829B6">
        <w:rPr>
          <w:i/>
        </w:rPr>
        <w:t>interval-DlHoppingConfigCommonModeB</w:t>
      </w:r>
      <w:r w:rsidR="00D4716C" w:rsidRPr="00F829B6">
        <w:t xml:space="preserve"> is signalled in SIB1-BR, then the frequency hopping granularity </w:t>
      </w:r>
      <w:r w:rsidR="00D4716C" w:rsidRPr="00F829B6">
        <w:rPr>
          <w:position w:val="-10"/>
        </w:rPr>
        <w:object w:dxaOrig="620" w:dyaOrig="340" w14:anchorId="09012FE8">
          <v:shape id="_x0000_i1870" type="#_x0000_t75" style="width:28.05pt;height:14.05pt" o:ole="">
            <v:imagedata r:id="rId953" o:title=""/>
          </v:shape>
          <o:OLEObject Type="Embed" ProgID="Equation.3" ShapeID="_x0000_i1870" DrawAspect="Content" ObjectID="_1755942816" r:id="rId1479"/>
        </w:object>
      </w:r>
      <w:r w:rsidR="00D4716C" w:rsidRPr="00F829B6">
        <w:t xml:space="preserve"> is set to </w:t>
      </w:r>
      <w:r w:rsidR="00D4716C" w:rsidRPr="00F829B6">
        <w:rPr>
          <w:i/>
        </w:rPr>
        <w:t>interval-DlHoppingConfigCommonModeB</w:t>
      </w:r>
      <w:r w:rsidR="00D4716C" w:rsidRPr="00F829B6">
        <w:t xml:space="preserve">; otherwise, </w:t>
      </w:r>
      <w:r w:rsidR="00D4716C" w:rsidRPr="00F829B6">
        <w:rPr>
          <w:position w:val="-10"/>
        </w:rPr>
        <w:object w:dxaOrig="620" w:dyaOrig="340" w14:anchorId="0D9782BE">
          <v:shape id="_x0000_i1871" type="#_x0000_t75" style="width:28.05pt;height:14.05pt" o:ole="">
            <v:imagedata r:id="rId953" o:title=""/>
          </v:shape>
          <o:OLEObject Type="Embed" ProgID="Equation.3" ShapeID="_x0000_i1871" DrawAspect="Content" ObjectID="_1755942817" r:id="rId1480"/>
        </w:object>
      </w:r>
      <w:r w:rsidR="00D4716C" w:rsidRPr="00F829B6">
        <w:t xml:space="preserve"> is set to </w:t>
      </w:r>
      <w:r w:rsidR="00D4716C" w:rsidRPr="00F829B6">
        <w:rPr>
          <w:i/>
        </w:rPr>
        <w:t>interval-DlHoppingConfigCommonModeA</w:t>
      </w:r>
      <w:r w:rsidR="00D4716C" w:rsidRPr="00F829B6">
        <w:t xml:space="preserve"> signalled in SIB1-BR</w:t>
      </w:r>
      <w:r w:rsidR="00D4716C" w:rsidRPr="00F829B6">
        <w:rPr>
          <w:rFonts w:ascii="Arial" w:hAnsi="Arial" w:cs="Arial"/>
          <w:lang w:val="en-US" w:eastAsia="zh-CN"/>
        </w:rPr>
        <w:t>.</w:t>
      </w:r>
    </w:p>
    <w:p w14:paraId="5861EDD9" w14:textId="77777777" w:rsidR="0035583A" w:rsidRPr="00F829B6" w:rsidRDefault="0035583A" w:rsidP="0074607E">
      <w:pPr>
        <w:widowControl w:val="0"/>
      </w:pPr>
      <w:r w:rsidRPr="00F829B6">
        <w:t xml:space="preserve">The UE shall not expect MPDCCH transmission in </w:t>
      </w:r>
      <w:r w:rsidR="00B7314F" w:rsidRPr="00F829B6">
        <w:t xml:space="preserve">absolute </w:t>
      </w:r>
      <w:r w:rsidRPr="00F829B6">
        <w:t xml:space="preserve">subframe </w:t>
      </w:r>
      <w:r w:rsidRPr="00F829B6">
        <w:rPr>
          <w:position w:val="-6"/>
        </w:rPr>
        <w:object w:dxaOrig="139" w:dyaOrig="240" w14:anchorId="087F73FD">
          <v:shape id="_x0000_i1872" type="#_x0000_t75" style="width:7.5pt;height:14.05pt" o:ole="">
            <v:imagedata r:id="rId961" o:title=""/>
          </v:shape>
          <o:OLEObject Type="Embed" ProgID="Equation.3" ShapeID="_x0000_i1872" DrawAspect="Content" ObjectID="_1755942818" r:id="rId1481"/>
        </w:object>
      </w:r>
      <w:r w:rsidRPr="00F829B6">
        <w:t xml:space="preserve"> if it is not a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subframe.</w:t>
      </w:r>
    </w:p>
    <w:p w14:paraId="3FEE7DF7" w14:textId="77777777" w:rsidR="000155D5" w:rsidRPr="00F829B6" w:rsidRDefault="000155D5" w:rsidP="0074607E">
      <w:pPr>
        <w:pStyle w:val="Heading2"/>
        <w:keepNext w:val="0"/>
        <w:keepLines w:val="0"/>
        <w:widowControl w:val="0"/>
      </w:pPr>
      <w:r w:rsidRPr="00F829B6">
        <w:t>6.8C</w:t>
      </w:r>
      <w:r w:rsidRPr="00F829B6">
        <w:tab/>
        <w:t>Short physical downlink control channel (SPDCCH)</w:t>
      </w:r>
    </w:p>
    <w:p w14:paraId="3B63484B" w14:textId="77777777" w:rsidR="000155D5" w:rsidRPr="00F829B6" w:rsidRDefault="000155D5" w:rsidP="0074607E">
      <w:pPr>
        <w:pStyle w:val="Heading3"/>
        <w:keepNext w:val="0"/>
        <w:keepLines w:val="0"/>
        <w:widowControl w:val="0"/>
      </w:pPr>
      <w:r w:rsidRPr="00F829B6">
        <w:t>6.8C.1</w:t>
      </w:r>
      <w:r w:rsidRPr="00F829B6">
        <w:tab/>
        <w:t>SPDCCH formats</w:t>
      </w:r>
    </w:p>
    <w:p w14:paraId="6AD93DBC" w14:textId="77777777" w:rsidR="000155D5" w:rsidRPr="00F829B6" w:rsidRDefault="000155D5" w:rsidP="0074607E">
      <w:pPr>
        <w:widowControl w:val="0"/>
      </w:pPr>
      <w:r w:rsidRPr="00F829B6">
        <w:t>The short physical downlink control channel (SPDCCH) carries scheduling assignments and other control information for subslot PDSCH</w:t>
      </w:r>
      <w:r w:rsidR="004D2EEB">
        <w:t>, slot-PDSCH, subslot-PUSCH, and slot-PUSCH</w:t>
      </w:r>
      <w:r w:rsidRPr="00F829B6">
        <w:t xml:space="preserve">. A SPDCCH is transmitted using an aggregation of </w:t>
      </w:r>
      <w:r w:rsidRPr="00F829B6">
        <w:lastRenderedPageBreak/>
        <w:t xml:space="preserve">one or several consecutive short control channel elements (SCCEs) where each SCCE consists of multiple short resource element groups (SREGs), defined in clause 6.2.4B. The number of resource elements used for one SPDCCH depends on the SPDCCH format as given by Table 6.8C.1-2 and the number of </w:t>
      </w:r>
      <w:r w:rsidR="004D2EEB">
        <w:t>S</w:t>
      </w:r>
      <w:r w:rsidR="004D2EEB" w:rsidRPr="00F829B6">
        <w:t xml:space="preserve">REGs per </w:t>
      </w:r>
      <w:r w:rsidR="004D2EEB">
        <w:t>S</w:t>
      </w:r>
      <w:r w:rsidR="004D2EEB" w:rsidRPr="00F829B6">
        <w:t>CCE</w:t>
      </w:r>
      <w:r w:rsidRPr="00F829B6">
        <w:t xml:space="preserve"> is given by Table 6.8C.1-1. </w:t>
      </w:r>
    </w:p>
    <w:p w14:paraId="2B2242FE" w14:textId="77777777" w:rsidR="000155D5" w:rsidRPr="00F829B6" w:rsidRDefault="000155D5" w:rsidP="0074607E">
      <w:pPr>
        <w:pStyle w:val="TH"/>
        <w:keepNext w:val="0"/>
        <w:keepLines w:val="0"/>
        <w:widowControl w:val="0"/>
      </w:pPr>
      <w:r w:rsidRPr="00F829B6">
        <w:t xml:space="preserve">Table 6.8C.1-1: Number of SREGs per SCCE, </w:t>
      </w:r>
      <w:r w:rsidRPr="00F829B6">
        <w:rPr>
          <w:position w:val="-12"/>
        </w:rPr>
        <w:object w:dxaOrig="600" w:dyaOrig="380" w14:anchorId="1C9176E5">
          <v:shape id="_x0000_i1873" type="#_x0000_t75" style="width:28.05pt;height:14.05pt" o:ole="">
            <v:imagedata r:id="rId1482" o:title=""/>
          </v:shape>
          <o:OLEObject Type="Embed" ProgID="Equation.3" ShapeID="_x0000_i1873" DrawAspect="Content" ObjectID="_1755942819" r:id="rId1483"/>
        </w:object>
      </w:r>
    </w:p>
    <w:tbl>
      <w:tblPr>
        <w:tblW w:w="4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3"/>
        <w:gridCol w:w="2455"/>
      </w:tblGrid>
      <w:tr w:rsidR="000155D5" w:rsidRPr="00F829B6" w14:paraId="4A838504" w14:textId="77777777" w:rsidTr="00F03850">
        <w:trPr>
          <w:cantSplit/>
          <w:trHeight w:val="210"/>
          <w:jc w:val="center"/>
        </w:trPr>
        <w:tc>
          <w:tcPr>
            <w:tcW w:w="0" w:type="auto"/>
            <w:shd w:val="clear" w:color="auto" w:fill="E0E0E0"/>
            <w:vAlign w:val="center"/>
          </w:tcPr>
          <w:p w14:paraId="5C70E11D" w14:textId="77777777" w:rsidR="000155D5" w:rsidRPr="00F829B6" w:rsidRDefault="000155D5" w:rsidP="0074607E">
            <w:pPr>
              <w:pStyle w:val="TAH"/>
              <w:keepNext w:val="0"/>
              <w:keepLines w:val="0"/>
              <w:widowControl w:val="0"/>
            </w:pPr>
          </w:p>
        </w:tc>
        <w:tc>
          <w:tcPr>
            <w:tcW w:w="2245" w:type="dxa"/>
            <w:shd w:val="clear" w:color="auto" w:fill="E0E0E0"/>
            <w:vAlign w:val="center"/>
          </w:tcPr>
          <w:p w14:paraId="71790361" w14:textId="77777777" w:rsidR="000155D5" w:rsidRPr="00F829B6" w:rsidRDefault="000155D5" w:rsidP="0074607E">
            <w:pPr>
              <w:pStyle w:val="TAH"/>
              <w:keepNext w:val="0"/>
              <w:keepLines w:val="0"/>
              <w:widowControl w:val="0"/>
              <w:rPr>
                <w:highlight w:val="yellow"/>
              </w:rPr>
            </w:pPr>
            <w:r w:rsidRPr="00F829B6">
              <w:rPr>
                <w:position w:val="-12"/>
              </w:rPr>
              <w:object w:dxaOrig="600" w:dyaOrig="380" w14:anchorId="138AFBB2">
                <v:shape id="_x0000_i1874" type="#_x0000_t75" style="width:28.05pt;height:14.05pt" o:ole="">
                  <v:imagedata r:id="rId1482" o:title=""/>
                </v:shape>
                <o:OLEObject Type="Embed" ProgID="Equation.3" ShapeID="_x0000_i1874" DrawAspect="Content" ObjectID="_1755942820" r:id="rId1484"/>
              </w:object>
            </w:r>
          </w:p>
        </w:tc>
      </w:tr>
      <w:tr w:rsidR="000155D5" w:rsidRPr="00F829B6" w14:paraId="6066657C" w14:textId="77777777" w:rsidTr="00F03850">
        <w:trPr>
          <w:cantSplit/>
          <w:trHeight w:val="50"/>
          <w:jc w:val="center"/>
        </w:trPr>
        <w:tc>
          <w:tcPr>
            <w:tcW w:w="0" w:type="auto"/>
            <w:shd w:val="clear" w:color="auto" w:fill="auto"/>
            <w:vAlign w:val="center"/>
          </w:tcPr>
          <w:p w14:paraId="3292D022" w14:textId="77777777" w:rsidR="000155D5" w:rsidRPr="00F829B6" w:rsidRDefault="000155D5" w:rsidP="0074607E">
            <w:pPr>
              <w:pStyle w:val="TAC"/>
              <w:keepNext w:val="0"/>
              <w:keepLines w:val="0"/>
              <w:widowControl w:val="0"/>
            </w:pPr>
            <w:r w:rsidRPr="00F829B6">
              <w:t>CRS based SPDCCH</w:t>
            </w:r>
          </w:p>
        </w:tc>
        <w:tc>
          <w:tcPr>
            <w:tcW w:w="2245" w:type="dxa"/>
            <w:shd w:val="clear" w:color="auto" w:fill="auto"/>
            <w:vAlign w:val="center"/>
          </w:tcPr>
          <w:p w14:paraId="45476E7C" w14:textId="77777777" w:rsidR="000155D5" w:rsidRPr="00F829B6" w:rsidRDefault="000155D5" w:rsidP="0074607E">
            <w:pPr>
              <w:pStyle w:val="TAC"/>
              <w:keepNext w:val="0"/>
              <w:keepLines w:val="0"/>
              <w:widowControl w:val="0"/>
              <w:rPr>
                <w:highlight w:val="yellow"/>
              </w:rPr>
            </w:pPr>
            <w:r w:rsidRPr="00F829B6">
              <w:t>4</w:t>
            </w:r>
          </w:p>
        </w:tc>
      </w:tr>
      <w:tr w:rsidR="000155D5" w:rsidRPr="00F829B6" w14:paraId="116ABBFA" w14:textId="77777777" w:rsidTr="00F03850">
        <w:trPr>
          <w:cantSplit/>
          <w:trHeight w:val="248"/>
          <w:jc w:val="center"/>
        </w:trPr>
        <w:tc>
          <w:tcPr>
            <w:tcW w:w="0" w:type="auto"/>
            <w:shd w:val="clear" w:color="auto" w:fill="auto"/>
            <w:vAlign w:val="center"/>
          </w:tcPr>
          <w:p w14:paraId="5350291A" w14:textId="77777777" w:rsidR="000155D5" w:rsidRPr="00F829B6" w:rsidRDefault="000155D5" w:rsidP="0074607E">
            <w:pPr>
              <w:pStyle w:val="TAC"/>
              <w:keepNext w:val="0"/>
              <w:keepLines w:val="0"/>
              <w:widowControl w:val="0"/>
            </w:pPr>
            <w:r w:rsidRPr="00F829B6">
              <w:t>DMRS based SPDCCH</w:t>
            </w:r>
          </w:p>
        </w:tc>
        <w:tc>
          <w:tcPr>
            <w:tcW w:w="2245" w:type="dxa"/>
            <w:shd w:val="clear" w:color="auto" w:fill="auto"/>
            <w:vAlign w:val="center"/>
          </w:tcPr>
          <w:p w14:paraId="4545A93B" w14:textId="77777777" w:rsidR="000155D5" w:rsidRPr="00F829B6" w:rsidRDefault="000155D5" w:rsidP="0074607E">
            <w:pPr>
              <w:pStyle w:val="TAC"/>
              <w:keepNext w:val="0"/>
              <w:keepLines w:val="0"/>
              <w:widowControl w:val="0"/>
            </w:pPr>
            <w:r w:rsidRPr="00F829B6">
              <w:t>4 for a 2-symbol SPDCCH</w:t>
            </w:r>
            <w:r w:rsidRPr="00F829B6">
              <w:rPr>
                <w:vertAlign w:val="superscript"/>
              </w:rPr>
              <w:t>1</w:t>
            </w:r>
          </w:p>
          <w:p w14:paraId="1C7A0DA9" w14:textId="77777777" w:rsidR="000155D5" w:rsidRPr="00F829B6" w:rsidRDefault="000155D5" w:rsidP="0074607E">
            <w:pPr>
              <w:pStyle w:val="TAC"/>
              <w:keepNext w:val="0"/>
              <w:keepLines w:val="0"/>
              <w:widowControl w:val="0"/>
              <w:rPr>
                <w:highlight w:val="yellow"/>
              </w:rPr>
            </w:pPr>
            <w:r w:rsidRPr="00F829B6">
              <w:t>6 for a 3-symbol SPDCCH</w:t>
            </w:r>
            <w:r w:rsidRPr="00F829B6">
              <w:rPr>
                <w:vertAlign w:val="superscript"/>
              </w:rPr>
              <w:t>1</w:t>
            </w:r>
          </w:p>
        </w:tc>
      </w:tr>
      <w:tr w:rsidR="000155D5" w:rsidRPr="00F829B6" w14:paraId="6E6053A6" w14:textId="77777777" w:rsidTr="00F03850">
        <w:trPr>
          <w:cantSplit/>
          <w:trHeight w:val="248"/>
          <w:jc w:val="center"/>
        </w:trPr>
        <w:tc>
          <w:tcPr>
            <w:tcW w:w="4748" w:type="dxa"/>
            <w:gridSpan w:val="2"/>
            <w:shd w:val="clear" w:color="auto" w:fill="auto"/>
            <w:vAlign w:val="center"/>
          </w:tcPr>
          <w:p w14:paraId="46BA2669" w14:textId="77777777" w:rsidR="000155D5" w:rsidRPr="00F829B6" w:rsidRDefault="000155D5" w:rsidP="0074607E">
            <w:pPr>
              <w:pStyle w:val="TAN"/>
              <w:keepNext w:val="0"/>
              <w:keepLines w:val="0"/>
              <w:widowControl w:val="0"/>
            </w:pPr>
            <w:r w:rsidRPr="00F829B6">
              <w:t>NOTE 1:</w:t>
            </w:r>
            <w:r w:rsidR="00D464C9">
              <w:tab/>
            </w:r>
            <w:r w:rsidRPr="00F829B6">
              <w:t>see table 6.8C.5-1 and table 6.8C.5-2</w:t>
            </w:r>
          </w:p>
        </w:tc>
      </w:tr>
    </w:tbl>
    <w:p w14:paraId="0075E86A" w14:textId="77777777" w:rsidR="000155D5" w:rsidRPr="00F829B6" w:rsidRDefault="000155D5" w:rsidP="0074607E">
      <w:pPr>
        <w:widowControl w:val="0"/>
        <w:rPr>
          <w:lang w:eastAsia="ko-KR"/>
        </w:rPr>
      </w:pPr>
    </w:p>
    <w:p w14:paraId="4661ED92" w14:textId="77777777" w:rsidR="000155D5" w:rsidRPr="00F829B6" w:rsidRDefault="000155D5" w:rsidP="0074607E">
      <w:pPr>
        <w:pStyle w:val="TH"/>
        <w:keepNext w:val="0"/>
        <w:keepLines w:val="0"/>
        <w:widowControl w:val="0"/>
      </w:pPr>
      <w:r w:rsidRPr="00F829B6">
        <w:t>Table 6.8C.1-2: Supported SPDCCH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9"/>
        <w:gridCol w:w="3118"/>
      </w:tblGrid>
      <w:tr w:rsidR="000155D5" w:rsidRPr="00F829B6" w14:paraId="21F067EA" w14:textId="77777777" w:rsidTr="00F03850">
        <w:trPr>
          <w:cantSplit/>
          <w:trHeight w:val="822"/>
          <w:jc w:val="center"/>
        </w:trPr>
        <w:tc>
          <w:tcPr>
            <w:tcW w:w="1589" w:type="dxa"/>
            <w:tcBorders>
              <w:bottom w:val="single" w:sz="4" w:space="0" w:color="auto"/>
            </w:tcBorders>
            <w:shd w:val="clear" w:color="auto" w:fill="E0E0E0"/>
            <w:vAlign w:val="center"/>
          </w:tcPr>
          <w:p w14:paraId="35E3C352" w14:textId="77777777" w:rsidR="000155D5" w:rsidRPr="00F829B6" w:rsidRDefault="000155D5" w:rsidP="0074607E">
            <w:pPr>
              <w:pStyle w:val="TAH"/>
              <w:keepNext w:val="0"/>
              <w:keepLines w:val="0"/>
              <w:widowControl w:val="0"/>
            </w:pPr>
            <w:r w:rsidRPr="00F829B6">
              <w:t>SPDCCH format</w:t>
            </w:r>
          </w:p>
        </w:tc>
        <w:tc>
          <w:tcPr>
            <w:tcW w:w="3118" w:type="dxa"/>
            <w:shd w:val="clear" w:color="auto" w:fill="E0E0E0"/>
            <w:vAlign w:val="center"/>
          </w:tcPr>
          <w:p w14:paraId="7DC8F874" w14:textId="77777777" w:rsidR="000155D5" w:rsidRPr="00F829B6" w:rsidRDefault="000155D5" w:rsidP="0074607E">
            <w:pPr>
              <w:pStyle w:val="TAH"/>
              <w:keepNext w:val="0"/>
              <w:keepLines w:val="0"/>
              <w:widowControl w:val="0"/>
            </w:pPr>
            <w:r w:rsidRPr="00F829B6">
              <w:t xml:space="preserve">Number of SCCEs for one SPDCCH, </w:t>
            </w:r>
            <w:r w:rsidRPr="00F829B6">
              <w:rPr>
                <w:rFonts w:eastAsia="MS Mincho"/>
                <w:position w:val="-12"/>
              </w:rPr>
              <w:object w:dxaOrig="800" w:dyaOrig="380" w14:anchorId="55E6A099">
                <v:shape id="_x0000_i1875" type="#_x0000_t75" style="width:43.95pt;height:14.05pt" o:ole="">
                  <v:imagedata r:id="rId1485" o:title=""/>
                </v:shape>
                <o:OLEObject Type="Embed" ProgID="Equation.3" ShapeID="_x0000_i1875" DrawAspect="Content" ObjectID="_1755942821" r:id="rId1486"/>
              </w:object>
            </w:r>
          </w:p>
        </w:tc>
      </w:tr>
      <w:tr w:rsidR="000155D5" w:rsidRPr="00F829B6" w14:paraId="18EDB755" w14:textId="77777777" w:rsidTr="00F03850">
        <w:trPr>
          <w:cantSplit/>
          <w:jc w:val="center"/>
        </w:trPr>
        <w:tc>
          <w:tcPr>
            <w:tcW w:w="1589" w:type="dxa"/>
            <w:shd w:val="clear" w:color="auto" w:fill="auto"/>
            <w:vAlign w:val="center"/>
          </w:tcPr>
          <w:p w14:paraId="1ECF3388" w14:textId="77777777" w:rsidR="000155D5" w:rsidRPr="00F829B6" w:rsidRDefault="000155D5" w:rsidP="0074607E">
            <w:pPr>
              <w:pStyle w:val="TAC"/>
              <w:keepNext w:val="0"/>
              <w:keepLines w:val="0"/>
              <w:widowControl w:val="0"/>
            </w:pPr>
            <w:r w:rsidRPr="00F829B6">
              <w:t>0</w:t>
            </w:r>
          </w:p>
        </w:tc>
        <w:tc>
          <w:tcPr>
            <w:tcW w:w="3118" w:type="dxa"/>
          </w:tcPr>
          <w:p w14:paraId="0DF8B2BD" w14:textId="77777777" w:rsidR="000155D5" w:rsidRPr="00F829B6" w:rsidRDefault="000155D5" w:rsidP="0074607E">
            <w:pPr>
              <w:pStyle w:val="TAC"/>
              <w:keepNext w:val="0"/>
              <w:keepLines w:val="0"/>
              <w:widowControl w:val="0"/>
            </w:pPr>
            <w:r w:rsidRPr="00F829B6">
              <w:t>1</w:t>
            </w:r>
          </w:p>
        </w:tc>
      </w:tr>
      <w:tr w:rsidR="000155D5" w:rsidRPr="00F829B6" w14:paraId="11E417D4" w14:textId="77777777" w:rsidTr="00F03850">
        <w:trPr>
          <w:cantSplit/>
          <w:jc w:val="center"/>
        </w:trPr>
        <w:tc>
          <w:tcPr>
            <w:tcW w:w="1589" w:type="dxa"/>
            <w:shd w:val="clear" w:color="auto" w:fill="auto"/>
            <w:vAlign w:val="center"/>
          </w:tcPr>
          <w:p w14:paraId="729EF3F8" w14:textId="77777777" w:rsidR="000155D5" w:rsidRPr="00F829B6" w:rsidRDefault="000155D5" w:rsidP="0074607E">
            <w:pPr>
              <w:pStyle w:val="TAC"/>
              <w:keepNext w:val="0"/>
              <w:keepLines w:val="0"/>
              <w:widowControl w:val="0"/>
            </w:pPr>
            <w:r w:rsidRPr="00F829B6">
              <w:t>1</w:t>
            </w:r>
          </w:p>
        </w:tc>
        <w:tc>
          <w:tcPr>
            <w:tcW w:w="3118" w:type="dxa"/>
          </w:tcPr>
          <w:p w14:paraId="570264DB" w14:textId="77777777" w:rsidR="000155D5" w:rsidRPr="00F829B6" w:rsidRDefault="000155D5" w:rsidP="0074607E">
            <w:pPr>
              <w:pStyle w:val="TAC"/>
              <w:keepNext w:val="0"/>
              <w:keepLines w:val="0"/>
              <w:widowControl w:val="0"/>
            </w:pPr>
            <w:r w:rsidRPr="00F829B6">
              <w:t>2</w:t>
            </w:r>
          </w:p>
        </w:tc>
      </w:tr>
      <w:tr w:rsidR="000155D5" w:rsidRPr="00F829B6" w14:paraId="4B690AC5" w14:textId="77777777" w:rsidTr="00F03850">
        <w:trPr>
          <w:cantSplit/>
          <w:jc w:val="center"/>
        </w:trPr>
        <w:tc>
          <w:tcPr>
            <w:tcW w:w="1589" w:type="dxa"/>
            <w:shd w:val="clear" w:color="auto" w:fill="auto"/>
            <w:vAlign w:val="center"/>
          </w:tcPr>
          <w:p w14:paraId="7672D390" w14:textId="77777777" w:rsidR="000155D5" w:rsidRPr="00F829B6" w:rsidRDefault="000155D5" w:rsidP="0074607E">
            <w:pPr>
              <w:pStyle w:val="TAC"/>
              <w:keepNext w:val="0"/>
              <w:keepLines w:val="0"/>
              <w:widowControl w:val="0"/>
            </w:pPr>
            <w:r w:rsidRPr="00F829B6">
              <w:t>2</w:t>
            </w:r>
          </w:p>
        </w:tc>
        <w:tc>
          <w:tcPr>
            <w:tcW w:w="3118" w:type="dxa"/>
          </w:tcPr>
          <w:p w14:paraId="2E2B3A51" w14:textId="77777777" w:rsidR="000155D5" w:rsidRPr="00F829B6" w:rsidRDefault="000155D5" w:rsidP="0074607E">
            <w:pPr>
              <w:pStyle w:val="TAC"/>
              <w:keepNext w:val="0"/>
              <w:keepLines w:val="0"/>
              <w:widowControl w:val="0"/>
            </w:pPr>
            <w:r w:rsidRPr="00F829B6">
              <w:t>4</w:t>
            </w:r>
          </w:p>
        </w:tc>
      </w:tr>
      <w:tr w:rsidR="000155D5" w:rsidRPr="00F829B6" w14:paraId="6250DBC3" w14:textId="77777777" w:rsidTr="00F03850">
        <w:trPr>
          <w:cantSplit/>
          <w:jc w:val="center"/>
        </w:trPr>
        <w:tc>
          <w:tcPr>
            <w:tcW w:w="1589" w:type="dxa"/>
            <w:shd w:val="clear" w:color="auto" w:fill="auto"/>
            <w:vAlign w:val="center"/>
          </w:tcPr>
          <w:p w14:paraId="17CEFD23" w14:textId="77777777" w:rsidR="000155D5" w:rsidRPr="00F829B6" w:rsidRDefault="000155D5" w:rsidP="0074607E">
            <w:pPr>
              <w:pStyle w:val="TAC"/>
              <w:keepNext w:val="0"/>
              <w:keepLines w:val="0"/>
              <w:widowControl w:val="0"/>
            </w:pPr>
            <w:r w:rsidRPr="00F829B6">
              <w:t>3</w:t>
            </w:r>
          </w:p>
        </w:tc>
        <w:tc>
          <w:tcPr>
            <w:tcW w:w="3118" w:type="dxa"/>
          </w:tcPr>
          <w:p w14:paraId="7AD1EBD2" w14:textId="77777777" w:rsidR="000155D5" w:rsidRPr="00F829B6" w:rsidRDefault="000155D5" w:rsidP="0074607E">
            <w:pPr>
              <w:pStyle w:val="TAC"/>
              <w:keepNext w:val="0"/>
              <w:keepLines w:val="0"/>
              <w:widowControl w:val="0"/>
            </w:pPr>
            <w:r w:rsidRPr="00F829B6">
              <w:t>8</w:t>
            </w:r>
          </w:p>
        </w:tc>
      </w:tr>
    </w:tbl>
    <w:p w14:paraId="530BA713" w14:textId="77777777" w:rsidR="004D2EEB" w:rsidRDefault="004D2EEB" w:rsidP="0074607E">
      <w:pPr>
        <w:pStyle w:val="FP"/>
        <w:widowControl w:val="0"/>
      </w:pPr>
    </w:p>
    <w:p w14:paraId="01155893" w14:textId="77777777" w:rsidR="000155D5" w:rsidRPr="00F829B6" w:rsidRDefault="000155D5" w:rsidP="0074607E">
      <w:pPr>
        <w:widowControl w:val="0"/>
      </w:pPr>
      <w:r w:rsidRPr="00F829B6">
        <w:t xml:space="preserve">A UE shall monitor multiple SPDCCHs as defined in 3GPP TS 36.213 [4]. One or two resource sets which a UE shall monitor for SPDCCH transmissions in a slot/subslot can be configured. The SPDCCH can use either localized or distributed transmission. All SPDCCH candidates in SPDCCH set </w:t>
      </w:r>
      <w:r w:rsidRPr="00F829B6">
        <w:rPr>
          <w:position w:val="-12"/>
        </w:rPr>
        <w:object w:dxaOrig="360" w:dyaOrig="360" w14:anchorId="0BABEB9F">
          <v:shape id="_x0000_i1876" type="#_x0000_t75" style="width:21.5pt;height:21.5pt" o:ole="">
            <v:imagedata r:id="rId1274" o:title=""/>
          </v:shape>
          <o:OLEObject Type="Embed" ProgID="Equation.3" ShapeID="_x0000_i1876" DrawAspect="Content" ObjectID="_1755942822" r:id="rId1487"/>
        </w:object>
      </w:r>
      <w:r w:rsidRPr="00F829B6">
        <w:t xml:space="preserve"> use either only localized or only distributed transmission as configured by higher layers</w:t>
      </w:r>
      <w:r w:rsidR="004D2EEB">
        <w:t xml:space="preserve"> (see </w:t>
      </w:r>
      <w:r w:rsidR="004D2EEB" w:rsidRPr="00435DD8">
        <w:rPr>
          <w:i/>
        </w:rPr>
        <w:t>transmissionType</w:t>
      </w:r>
      <w:r w:rsidR="004D2EEB">
        <w:t xml:space="preserve"> in 3GPP TS 36.331 [9])</w:t>
      </w:r>
      <w:r w:rsidRPr="00F829B6">
        <w:t xml:space="preserve">. Similarly, all SPDCCH candidates in SPDCCH set </w:t>
      </w:r>
      <w:r w:rsidRPr="00F829B6">
        <w:rPr>
          <w:position w:val="-12"/>
        </w:rPr>
        <w:object w:dxaOrig="360" w:dyaOrig="360" w14:anchorId="5D7AE4AA">
          <v:shape id="_x0000_i1877" type="#_x0000_t75" style="width:21.5pt;height:21.5pt" o:ole="">
            <v:imagedata r:id="rId1274" o:title=""/>
          </v:shape>
          <o:OLEObject Type="Embed" ProgID="Equation.3" ShapeID="_x0000_i1877" DrawAspect="Content" ObjectID="_1755942823" r:id="rId1488"/>
        </w:object>
      </w:r>
      <w:r w:rsidRPr="00F829B6">
        <w:t xml:space="preserve"> use either only CRS-based demodulation or only DMRS-based demodulation as configured by higher layers</w:t>
      </w:r>
      <w:r w:rsidR="004D2EEB">
        <w:t xml:space="preserve"> (see </w:t>
      </w:r>
      <w:r w:rsidR="004D2EEB" w:rsidRPr="00A67A73">
        <w:rPr>
          <w:i/>
        </w:rPr>
        <w:t>spdcch-SetReferenceSig</w:t>
      </w:r>
      <w:r w:rsidR="004D2EEB">
        <w:t xml:space="preserve"> in 3GPP TS 36.331 [9])</w:t>
      </w:r>
      <w:r w:rsidRPr="00F829B6">
        <w:t xml:space="preserve">. For a resource set with CRS-based </w:t>
      </w:r>
      <w:r w:rsidR="004D2EEB">
        <w:t>S</w:t>
      </w:r>
      <w:r w:rsidR="004D2EEB" w:rsidRPr="00F829B6">
        <w:t>PDCCH</w:t>
      </w:r>
      <w:r w:rsidRPr="00F829B6">
        <w:t xml:space="preserve">, the distributed transmission is implemented at the SREG level, i.e. in the SCCE-to-SREG mapping. For a resource set with DMRS-based </w:t>
      </w:r>
      <w:r w:rsidR="004D2EEB">
        <w:t>S</w:t>
      </w:r>
      <w:r w:rsidR="004D2EEB" w:rsidRPr="00F829B6">
        <w:t>PDCCH</w:t>
      </w:r>
      <w:r w:rsidRPr="00F829B6">
        <w:t>, the distributed transmission is implemented at the SCCE level, i.e. in the SPDCCH candidate-to-SCCE mapping.</w:t>
      </w:r>
    </w:p>
    <w:p w14:paraId="2AF3BC9F" w14:textId="77777777" w:rsidR="000155D5" w:rsidRPr="00F829B6" w:rsidRDefault="000155D5" w:rsidP="0074607E">
      <w:pPr>
        <w:widowControl w:val="0"/>
      </w:pPr>
      <w:r w:rsidRPr="00F829B6">
        <w:t xml:space="preserve">The number of OFDM symbols spanned by a SPDCCH resource set </w:t>
      </w:r>
      <w:r w:rsidRPr="00F829B6">
        <w:rPr>
          <w:position w:val="-12"/>
        </w:rPr>
        <w:object w:dxaOrig="360" w:dyaOrig="360" w14:anchorId="4EA3268C">
          <v:shape id="_x0000_i1878" type="#_x0000_t75" style="width:21.5pt;height:21.5pt" o:ole="">
            <v:imagedata r:id="rId1274" o:title=""/>
          </v:shape>
          <o:OLEObject Type="Embed" ProgID="Equation.3" ShapeID="_x0000_i1878" DrawAspect="Content" ObjectID="_1755942824" r:id="rId1489"/>
        </w:object>
      </w:r>
      <w:r w:rsidRPr="00F829B6">
        <w:t xml:space="preserve">configured with CRS based demodulation can be configured to be one or two. </w:t>
      </w:r>
    </w:p>
    <w:p w14:paraId="6397E299" w14:textId="77777777" w:rsidR="000155D5" w:rsidRPr="00F829B6" w:rsidRDefault="000155D5" w:rsidP="0074607E">
      <w:pPr>
        <w:widowControl w:val="0"/>
      </w:pPr>
      <w:r w:rsidRPr="00F829B6">
        <w:t xml:space="preserve">For slot based transmission, the number of OFDM symbols spanned by each SPDCCH candidate of a resource set </w:t>
      </w:r>
      <w:r w:rsidRPr="00F829B6">
        <w:rPr>
          <w:position w:val="-12"/>
        </w:rPr>
        <w:object w:dxaOrig="360" w:dyaOrig="360" w14:anchorId="640AAC10">
          <v:shape id="_x0000_i1879" type="#_x0000_t75" style="width:21.5pt;height:21.5pt" o:ole="">
            <v:imagedata r:id="rId1274" o:title=""/>
          </v:shape>
          <o:OLEObject Type="Embed" ProgID="Equation.3" ShapeID="_x0000_i1879" DrawAspect="Content" ObjectID="_1755942825" r:id="rId1490"/>
        </w:object>
      </w:r>
      <w:r w:rsidRPr="00F829B6">
        <w:t xml:space="preserve">configured with DMRS-based demodulation is fixed to 2. For subslot based transmission, the number of OFDM symbols spanned by each SPDCCH candidate of a resource set </w:t>
      </w:r>
      <w:r w:rsidRPr="00F829B6">
        <w:rPr>
          <w:position w:val="-12"/>
        </w:rPr>
        <w:object w:dxaOrig="360" w:dyaOrig="360" w14:anchorId="0877CE8A">
          <v:shape id="_x0000_i1880" type="#_x0000_t75" style="width:21.5pt;height:21.5pt" o:ole="">
            <v:imagedata r:id="rId1274" o:title=""/>
          </v:shape>
          <o:OLEObject Type="Embed" ProgID="Equation.3" ShapeID="_x0000_i1880" DrawAspect="Content" ObjectID="_1755942826" r:id="rId1491"/>
        </w:object>
      </w:r>
      <w:r w:rsidRPr="00F829B6">
        <w:t xml:space="preserve">configured with DMRS-based demodulation is equal to the number of OFDM symbols used for the subslot based PDSCH transmission (which depends on the starting symbol index, as specified in </w:t>
      </w:r>
      <w:r w:rsidRPr="00F829B6">
        <w:rPr>
          <w:rFonts w:eastAsia="MS Mincho"/>
          <w:lang w:eastAsia="ja-JP"/>
        </w:rPr>
        <w:t>Table 6.4.2-1)</w:t>
      </w:r>
      <w:r w:rsidRPr="00F829B6">
        <w:t>.</w:t>
      </w:r>
    </w:p>
    <w:p w14:paraId="54DCEDD2" w14:textId="77777777" w:rsidR="000155D5" w:rsidRPr="00F829B6" w:rsidRDefault="000155D5" w:rsidP="0074607E">
      <w:pPr>
        <w:widowControl w:val="0"/>
        <w:rPr>
          <w:iCs/>
          <w:lang w:val="en-US" w:eastAsia="ko-KR"/>
        </w:rPr>
      </w:pPr>
      <w:r w:rsidRPr="00F829B6">
        <w:t>The physical resource blocks in frequency domain constituting S</w:t>
      </w:r>
      <w:r w:rsidRPr="00F829B6">
        <w:rPr>
          <w:lang w:val="en-US"/>
        </w:rPr>
        <w:t xml:space="preserve">PDCCH set </w:t>
      </w:r>
      <w:r w:rsidRPr="00F829B6">
        <w:rPr>
          <w:position w:val="-12"/>
        </w:rPr>
        <w:object w:dxaOrig="360" w:dyaOrig="360" w14:anchorId="773B26BF">
          <v:shape id="_x0000_i1881" type="#_x0000_t75" style="width:21.5pt;height:21.5pt" o:ole="">
            <v:imagedata r:id="rId1298" o:title=""/>
          </v:shape>
          <o:OLEObject Type="Embed" ProgID="Equation.3" ShapeID="_x0000_i1881" DrawAspect="Content" ObjectID="_1755942827" r:id="rId1492"/>
        </w:object>
      </w:r>
      <w:r w:rsidRPr="00F829B6">
        <w:t xml:space="preserve"> are in this paragraph assumed to be numbered in ascending order from 0 to </w:t>
      </w:r>
      <w:r w:rsidRPr="00F829B6">
        <w:rPr>
          <w:position w:val="-10"/>
          <w:lang w:val="en-US"/>
        </w:rPr>
        <w:object w:dxaOrig="760" w:dyaOrig="360" w14:anchorId="334A6A71">
          <v:shape id="_x0000_i1882" type="#_x0000_t75" style="width:35.55pt;height:21.5pt" o:ole="">
            <v:imagedata r:id="rId1300" o:title=""/>
          </v:shape>
          <o:OLEObject Type="Embed" ProgID="Equation.3" ShapeID="_x0000_i1882" DrawAspect="Content" ObjectID="_1755942828" r:id="rId1493"/>
        </w:object>
      </w:r>
      <w:r w:rsidRPr="00F829B6">
        <w:rPr>
          <w:lang w:val="en-US"/>
        </w:rPr>
        <w:t>.</w:t>
      </w:r>
      <w:r w:rsidRPr="00F829B6">
        <w:t xml:space="preserve"> </w:t>
      </w:r>
      <w:r w:rsidRPr="00F829B6">
        <w:rPr>
          <w:iCs/>
          <w:lang w:eastAsia="ko-KR"/>
        </w:rPr>
        <w:t xml:space="preserve">For a CRS-based </w:t>
      </w:r>
      <w:r w:rsidR="004D2EEB">
        <w:t>S</w:t>
      </w:r>
      <w:r w:rsidR="004D2EEB" w:rsidRPr="00F829B6">
        <w:t>PDCCH</w:t>
      </w:r>
      <w:r w:rsidRPr="00F829B6">
        <w:rPr>
          <w:iCs/>
          <w:lang w:eastAsia="ko-KR"/>
        </w:rPr>
        <w:t xml:space="preserve">, SREGs within an SPDCCH set </w:t>
      </w:r>
      <w:r w:rsidRPr="00F829B6">
        <w:rPr>
          <w:iCs/>
          <w:position w:val="-10"/>
          <w:lang w:eastAsia="ko-KR"/>
        </w:rPr>
        <w:object w:dxaOrig="300" w:dyaOrig="279" w14:anchorId="48E25109">
          <v:shape id="_x0000_i1883" type="#_x0000_t75" style="width:14.05pt;height:14.05pt" o:ole="">
            <v:imagedata r:id="rId1494" o:title=""/>
          </v:shape>
          <o:OLEObject Type="Embed" ProgID="Equation.3" ShapeID="_x0000_i1883" DrawAspect="Content" ObjectID="_1755942829" r:id="rId1495"/>
        </w:object>
      </w:r>
      <w:r w:rsidRPr="00F829B6">
        <w:rPr>
          <w:iCs/>
          <w:lang w:eastAsia="ko-KR"/>
        </w:rPr>
        <w:t xml:space="preserve"> are numbered in a frequency-first time-second manner from 0 to</w:t>
      </w:r>
      <w:r w:rsidRPr="00F829B6">
        <w:rPr>
          <w:iCs/>
          <w:position w:val="-12"/>
          <w:lang w:eastAsia="ko-KR"/>
        </w:rPr>
        <w:object w:dxaOrig="1240" w:dyaOrig="380" w14:anchorId="2D4B93E6">
          <v:shape id="_x0000_i1884" type="#_x0000_t75" style="width:57.95pt;height:14.05pt" o:ole="">
            <v:imagedata r:id="rId1496" o:title=""/>
          </v:shape>
          <o:OLEObject Type="Embed" ProgID="Equation.3" ShapeID="_x0000_i1884" DrawAspect="Content" ObjectID="_1755942830" r:id="rId1497"/>
        </w:object>
      </w:r>
      <w:r w:rsidRPr="00F829B6">
        <w:rPr>
          <w:iCs/>
          <w:lang w:eastAsia="ko-KR"/>
        </w:rPr>
        <w:t xml:space="preserve">, where </w:t>
      </w:r>
      <w:r w:rsidRPr="00F829B6">
        <w:rPr>
          <w:position w:val="-12"/>
        </w:rPr>
        <w:object w:dxaOrig="480" w:dyaOrig="380" w14:anchorId="477598EC">
          <v:shape id="_x0000_i1885" type="#_x0000_t75" style="width:21.5pt;height:14.05pt" o:ole="">
            <v:imagedata r:id="rId1498" o:title=""/>
          </v:shape>
          <o:OLEObject Type="Embed" ProgID="Equation.3" ShapeID="_x0000_i1885" DrawAspect="Content" ObjectID="_1755942831" r:id="rId1499"/>
        </w:object>
      </w:r>
      <w:r w:rsidRPr="00F829B6">
        <w:t>is the number of configured OFDM symbols (</w:t>
      </w:r>
      <w:r w:rsidR="004D2EEB">
        <w:t>OS</w:t>
      </w:r>
      <w:r w:rsidRPr="00F829B6">
        <w:t>)</w:t>
      </w:r>
      <w:r w:rsidRPr="00F829B6">
        <w:rPr>
          <w:iCs/>
          <w:lang w:eastAsia="ko-KR"/>
        </w:rPr>
        <w:t xml:space="preserve">. The frequency-first, time-second mapping </w:t>
      </w:r>
      <w:r w:rsidRPr="00F829B6">
        <w:t xml:space="preserve">of the </w:t>
      </w:r>
      <w:r w:rsidR="004D2EEB">
        <w:t>S</w:t>
      </w:r>
      <w:r w:rsidR="004D2EEB" w:rsidRPr="00F829B6">
        <w:t xml:space="preserve">REGs </w:t>
      </w:r>
      <w:r w:rsidRPr="00F829B6">
        <w:t>within a SPDCCH set</w:t>
      </w:r>
      <w:r w:rsidRPr="00F829B6">
        <w:rPr>
          <w:iCs/>
          <w:lang w:eastAsia="ko-KR"/>
        </w:rPr>
        <w:t xml:space="preserve"> is performed from the lowest </w:t>
      </w:r>
      <w:r w:rsidRPr="00F829B6">
        <w:t>resource block in frequency domain</w:t>
      </w:r>
      <w:r w:rsidRPr="00F829B6">
        <w:rPr>
          <w:iCs/>
          <w:lang w:eastAsia="ko-KR"/>
        </w:rPr>
        <w:t xml:space="preserve"> to the highest </w:t>
      </w:r>
      <w:r w:rsidRPr="00F829B6">
        <w:t>resource blocks in frequency domain</w:t>
      </w:r>
      <w:r w:rsidRPr="00F829B6">
        <w:rPr>
          <w:iCs/>
          <w:lang w:eastAsia="ko-KR"/>
        </w:rPr>
        <w:t xml:space="preserve"> for the first symbol, and from the highest </w:t>
      </w:r>
      <w:r w:rsidRPr="00F829B6">
        <w:t>resource block in frequency domain</w:t>
      </w:r>
      <w:r w:rsidRPr="00F829B6">
        <w:rPr>
          <w:iCs/>
          <w:lang w:eastAsia="ko-KR"/>
        </w:rPr>
        <w:t xml:space="preserve"> to the lowest </w:t>
      </w:r>
      <w:r w:rsidRPr="00F829B6">
        <w:t xml:space="preserve">resource block in frequency domain </w:t>
      </w:r>
      <w:r w:rsidRPr="00F829B6">
        <w:rPr>
          <w:iCs/>
          <w:lang w:eastAsia="ko-KR"/>
        </w:rPr>
        <w:t>for the second symbol. For a DMRS-based SPDCCH, SREGs within an SPDCCH set</w:t>
      </w:r>
      <w:r w:rsidRPr="00F829B6">
        <w:rPr>
          <w:iCs/>
          <w:position w:val="-10"/>
          <w:lang w:eastAsia="ko-KR"/>
        </w:rPr>
        <w:object w:dxaOrig="300" w:dyaOrig="279" w14:anchorId="057882AF">
          <v:shape id="_x0000_i1886" type="#_x0000_t75" style="width:14.05pt;height:14.05pt" o:ole="">
            <v:imagedata r:id="rId1500" o:title=""/>
          </v:shape>
          <o:OLEObject Type="Embed" ProgID="Equation.3" ShapeID="_x0000_i1886" DrawAspect="Content" ObjectID="_1755942832" r:id="rId1501"/>
        </w:object>
      </w:r>
      <w:r w:rsidRPr="00F829B6">
        <w:rPr>
          <w:iCs/>
          <w:lang w:eastAsia="ko-KR"/>
        </w:rPr>
        <w:t xml:space="preserve"> are numbered in a time-first frequency-second manner from 0 to</w:t>
      </w:r>
      <w:r w:rsidRPr="00F829B6">
        <w:rPr>
          <w:iCs/>
          <w:position w:val="-12"/>
          <w:lang w:eastAsia="ko-KR"/>
        </w:rPr>
        <w:object w:dxaOrig="1240" w:dyaOrig="380" w14:anchorId="7B3A2B18">
          <v:shape id="_x0000_i1887" type="#_x0000_t75" style="width:57.95pt;height:14.05pt" o:ole="">
            <v:imagedata r:id="rId1502" o:title=""/>
          </v:shape>
          <o:OLEObject Type="Embed" ProgID="Equation.3" ShapeID="_x0000_i1887" DrawAspect="Content" ObjectID="_1755942833" r:id="rId1503"/>
        </w:object>
      </w:r>
      <w:r w:rsidRPr="00F829B6">
        <w:rPr>
          <w:iCs/>
          <w:lang w:eastAsia="ko-KR"/>
        </w:rPr>
        <w:t>.</w:t>
      </w:r>
    </w:p>
    <w:p w14:paraId="3A9C788A" w14:textId="77777777" w:rsidR="000155D5" w:rsidRPr="00B30C92" w:rsidRDefault="000155D5" w:rsidP="0074607E">
      <w:pPr>
        <w:widowControl w:val="0"/>
      </w:pPr>
      <w:r w:rsidRPr="00B30C92">
        <w:t xml:space="preserve">Within </w:t>
      </w:r>
      <w:r w:rsidR="003364B6">
        <w:t xml:space="preserve">CRS-based </w:t>
      </w:r>
      <w:r w:rsidRPr="00B30C92">
        <w:t xml:space="preserve">SPDCCH set </w:t>
      </w:r>
      <w:r w:rsidRPr="00B30C92">
        <w:rPr>
          <w:position w:val="-12"/>
        </w:rPr>
        <w:object w:dxaOrig="360" w:dyaOrig="360" w14:anchorId="0194286A">
          <v:shape id="_x0000_i1888" type="#_x0000_t75" style="width:21.5pt;height:21.5pt" o:ole="">
            <v:imagedata r:id="rId1276" o:title=""/>
          </v:shape>
          <o:OLEObject Type="Embed" ProgID="Equation.3" ShapeID="_x0000_i1888" DrawAspect="Content" ObjectID="_1755942834" r:id="rId1504"/>
        </w:object>
      </w:r>
      <w:r w:rsidRPr="00B30C92">
        <w:t xml:space="preserve">, the SCCEs available for transmission of SPDCCHs are numbered from 0 to </w:t>
      </w:r>
      <w:r w:rsidRPr="00B30C92">
        <w:rPr>
          <w:position w:val="-14"/>
        </w:rPr>
        <w:object w:dxaOrig="1100" w:dyaOrig="380" w14:anchorId="2BDF252E">
          <v:shape id="_x0000_i1889" type="#_x0000_t75" style="width:43.95pt;height:14.05pt" o:ole="">
            <v:imagedata r:id="rId1505" o:title=""/>
          </v:shape>
          <o:OLEObject Type="Embed" ProgID="Equation.3" ShapeID="_x0000_i1889" DrawAspect="Content" ObjectID="_1755942835" r:id="rId1506"/>
        </w:object>
      </w:r>
      <w:r w:rsidR="004D2EEB" w:rsidRPr="00B30C92">
        <w:t xml:space="preserve"> where </w:t>
      </w:r>
      <w:r w:rsidR="004D2EEB" w:rsidRPr="00B30C92">
        <w:rPr>
          <w:position w:val="-14"/>
        </w:rPr>
        <w:object w:dxaOrig="2780" w:dyaOrig="400" w14:anchorId="2AA211CE">
          <v:shape id="_x0000_i1890" type="#_x0000_t75" style="width:129.95pt;height:21.5pt" o:ole="">
            <v:imagedata r:id="rId1507" o:title=""/>
          </v:shape>
          <o:OLEObject Type="Embed" ProgID="Equation.3" ShapeID="_x0000_i1890" DrawAspect="Content" ObjectID="_1755942836" r:id="rId1508"/>
        </w:object>
      </w:r>
      <w:r w:rsidR="004D2EEB" w:rsidRPr="00B30C92">
        <w:t xml:space="preserve"> for localized mapping and   </w:t>
      </w:r>
      <w:r w:rsidR="004D2EEB" w:rsidRPr="00B30C92">
        <w:rPr>
          <w:position w:val="-14"/>
        </w:rPr>
        <w:object w:dxaOrig="2799" w:dyaOrig="400" w14:anchorId="2691E4BD">
          <v:shape id="_x0000_i1891" type="#_x0000_t75" style="width:129.95pt;height:21.5pt" o:ole="">
            <v:imagedata r:id="rId1509" o:title=""/>
          </v:shape>
          <o:OLEObject Type="Embed" ProgID="Equation.3" ShapeID="_x0000_i1891" DrawAspect="Content" ObjectID="_1755942837" r:id="rId1510"/>
        </w:object>
      </w:r>
      <w:r w:rsidR="004D2EEB" w:rsidRPr="00B30C92">
        <w:t>for distributed mapping</w:t>
      </w:r>
      <w:r w:rsidR="003364B6">
        <w:t>.</w:t>
      </w:r>
      <w:r w:rsidR="003364B6" w:rsidRPr="003364B6">
        <w:t xml:space="preserve"> </w:t>
      </w:r>
      <w:r w:rsidR="003364B6" w:rsidRPr="00B30C92">
        <w:t xml:space="preserve">Within </w:t>
      </w:r>
      <w:r w:rsidR="003364B6">
        <w:t xml:space="preserve">DMRS-based </w:t>
      </w:r>
      <w:r w:rsidR="003364B6" w:rsidRPr="00B30C92">
        <w:t xml:space="preserve">SPDCCH set </w:t>
      </w:r>
      <w:r w:rsidR="003364B6" w:rsidRPr="00B30C92">
        <w:rPr>
          <w:position w:val="-12"/>
        </w:rPr>
        <w:object w:dxaOrig="360" w:dyaOrig="360" w14:anchorId="46010123">
          <v:shape id="_x0000_i1892" type="#_x0000_t75" style="width:21.5pt;height:21.5pt" o:ole="">
            <v:imagedata r:id="rId1276" o:title=""/>
          </v:shape>
          <o:OLEObject Type="Embed" ProgID="Equation.3" ShapeID="_x0000_i1892" DrawAspect="Content" ObjectID="_1755942838" r:id="rId1511"/>
        </w:object>
      </w:r>
      <w:r w:rsidR="003364B6" w:rsidRPr="00B30C92">
        <w:t xml:space="preserve">, the SCCEs available for transmission of SPDCCHs are numbered from 0 to </w:t>
      </w:r>
      <w:r w:rsidR="003364B6" w:rsidRPr="00B30C92">
        <w:rPr>
          <w:position w:val="-14"/>
        </w:rPr>
        <w:object w:dxaOrig="1100" w:dyaOrig="380" w14:anchorId="2F956F13">
          <v:shape id="_x0000_i1893" type="#_x0000_t75" style="width:43.95pt;height:14.05pt" o:ole="">
            <v:imagedata r:id="rId1505" o:title=""/>
          </v:shape>
          <o:OLEObject Type="Embed" ProgID="Equation.3" ShapeID="_x0000_i1893" DrawAspect="Content" ObjectID="_1755942839" r:id="rId1512"/>
        </w:object>
      </w:r>
      <w:r w:rsidR="003364B6" w:rsidRPr="00B30C92">
        <w:t xml:space="preserve"> where </w:t>
      </w:r>
      <w:r w:rsidR="003364B6" w:rsidRPr="00B30C92">
        <w:rPr>
          <w:position w:val="-14"/>
        </w:rPr>
        <w:object w:dxaOrig="2780" w:dyaOrig="400" w14:anchorId="12D2F57C">
          <v:shape id="_x0000_i1894" type="#_x0000_t75" style="width:129.95pt;height:21.5pt" o:ole="">
            <v:imagedata r:id="rId1507" o:title=""/>
          </v:shape>
          <o:OLEObject Type="Embed" ProgID="Equation.3" ShapeID="_x0000_i1894" DrawAspect="Content" ObjectID="_1755942840" r:id="rId1513"/>
        </w:object>
      </w:r>
      <w:r w:rsidR="003364B6">
        <w:t>.</w:t>
      </w:r>
      <w:r w:rsidR="003364B6" w:rsidRPr="00B30C92">
        <w:t xml:space="preserve"> </w:t>
      </w:r>
      <w:r w:rsidR="003364B6">
        <w:t>The</w:t>
      </w:r>
      <w:r w:rsidRPr="00B30C92">
        <w:t xml:space="preserve"> SCCE number </w:t>
      </w:r>
      <w:r w:rsidRPr="00B30C92">
        <w:rPr>
          <w:position w:val="-6"/>
        </w:rPr>
        <w:object w:dxaOrig="180" w:dyaOrig="200" w14:anchorId="422057C2">
          <v:shape id="_x0000_i1895" type="#_x0000_t75" style="width:14.05pt;height:14.05pt" o:ole="">
            <v:imagedata r:id="rId1282" o:title=""/>
          </v:shape>
          <o:OLEObject Type="Embed" ProgID="Equation.3" ShapeID="_x0000_i1895" DrawAspect="Content" ObjectID="_1755942841" r:id="rId1514"/>
        </w:object>
      </w:r>
      <w:r w:rsidRPr="00B30C92">
        <w:t xml:space="preserve"> corresponds</w:t>
      </w:r>
    </w:p>
    <w:p w14:paraId="1FC92B83" w14:textId="77777777" w:rsidR="000155D5" w:rsidRPr="00F829B6" w:rsidRDefault="000155D5" w:rsidP="0074607E">
      <w:pPr>
        <w:pStyle w:val="B1"/>
        <w:widowControl w:val="0"/>
        <w:rPr>
          <w:lang w:val="en-US"/>
        </w:rPr>
      </w:pPr>
      <w:r w:rsidRPr="00F829B6">
        <w:rPr>
          <w:lang w:val="en-US"/>
        </w:rPr>
        <w:t>-</w:t>
      </w:r>
      <w:r w:rsidRPr="00F829B6">
        <w:rPr>
          <w:lang w:val="en-US"/>
        </w:rPr>
        <w:tab/>
        <w:t xml:space="preserve">SREGs numbered </w:t>
      </w:r>
      <w:r w:rsidRPr="00F829B6">
        <w:rPr>
          <w:position w:val="-12"/>
        </w:rPr>
        <w:object w:dxaOrig="1240" w:dyaOrig="380" w14:anchorId="6DD392C7">
          <v:shape id="_x0000_i1896" type="#_x0000_t75" style="width:57.95pt;height:14.05pt" o:ole="">
            <v:imagedata r:id="rId1515" o:title=""/>
          </v:shape>
          <o:OLEObject Type="Embed" ProgID="Equation.3" ShapeID="_x0000_i1896" DrawAspect="Content" ObjectID="_1755942842" r:id="rId1516"/>
        </w:object>
      </w:r>
      <w:r w:rsidRPr="00F829B6">
        <w:rPr>
          <w:lang w:val="en-US"/>
        </w:rPr>
        <w:t xml:space="preserve"> </w:t>
      </w:r>
      <w:r w:rsidRPr="00F829B6">
        <w:t xml:space="preserve">for </w:t>
      </w:r>
      <w:r w:rsidRPr="00F829B6">
        <w:rPr>
          <w:lang w:val="en-US"/>
        </w:rPr>
        <w:t>localized SPDCCH</w:t>
      </w:r>
      <w:r w:rsidRPr="00F829B6">
        <w:t xml:space="preserve"> mapping with CRS and DMRS based demodulation and for </w:t>
      </w:r>
      <w:r w:rsidRPr="00F829B6">
        <w:rPr>
          <w:lang w:val="en-US"/>
        </w:rPr>
        <w:t>distributed SPDCCH mapping with DMRS-based demodulation</w:t>
      </w:r>
    </w:p>
    <w:p w14:paraId="03971137" w14:textId="77777777" w:rsidR="000155D5" w:rsidRPr="00F829B6" w:rsidRDefault="000155D5" w:rsidP="0074607E">
      <w:pPr>
        <w:pStyle w:val="B1"/>
        <w:widowControl w:val="0"/>
        <w:rPr>
          <w:lang w:val="en-US"/>
        </w:rPr>
      </w:pPr>
      <w:r w:rsidRPr="00F829B6">
        <w:rPr>
          <w:lang w:val="en-US"/>
        </w:rPr>
        <w:t>-</w:t>
      </w:r>
      <w:r w:rsidRPr="00F829B6">
        <w:rPr>
          <w:lang w:val="en-US"/>
        </w:rPr>
        <w:tab/>
        <w:t xml:space="preserve">SREGs numbered  </w:t>
      </w:r>
      <w:r w:rsidRPr="00F829B6">
        <w:t xml:space="preserve"> </w:t>
      </w:r>
      <w:r w:rsidRPr="00F829B6">
        <w:rPr>
          <w:position w:val="-70"/>
        </w:rPr>
        <w:object w:dxaOrig="4620" w:dyaOrig="1520" w14:anchorId="68B2CC4F">
          <v:shape id="_x0000_i1897" type="#_x0000_t75" style="width:179.55pt;height:57.95pt" o:ole="">
            <v:imagedata r:id="rId1517" o:title=""/>
          </v:shape>
          <o:OLEObject Type="Embed" ProgID="Equation.3" ShapeID="_x0000_i1897" DrawAspect="Content" ObjectID="_1755942843" r:id="rId1518"/>
        </w:object>
      </w:r>
      <w:r w:rsidRPr="00F829B6">
        <w:rPr>
          <w:lang w:val="en-US"/>
        </w:rPr>
        <w:t xml:space="preserve"> </w:t>
      </w:r>
      <w:r w:rsidRPr="00F829B6">
        <w:t xml:space="preserve">for </w:t>
      </w:r>
      <w:r w:rsidRPr="00F829B6">
        <w:rPr>
          <w:lang w:val="en-US"/>
        </w:rPr>
        <w:t>distributed SPDCCH mapping with CRS-based demodulation.</w:t>
      </w:r>
    </w:p>
    <w:p w14:paraId="557C2F8A" w14:textId="77777777" w:rsidR="000155D5" w:rsidRPr="00F829B6" w:rsidRDefault="000155D5" w:rsidP="0074607E">
      <w:pPr>
        <w:pStyle w:val="B1"/>
        <w:widowControl w:val="0"/>
        <w:rPr>
          <w:lang w:val="en-US"/>
        </w:rPr>
      </w:pPr>
      <w:r w:rsidRPr="00F829B6">
        <w:rPr>
          <w:lang w:val="en-US"/>
        </w:rPr>
        <w:t xml:space="preserve">where </w:t>
      </w:r>
      <w:r w:rsidRPr="00F829B6">
        <w:rPr>
          <w:position w:val="-12"/>
        </w:rPr>
        <w:object w:dxaOrig="1740" w:dyaOrig="380" w14:anchorId="2E54E1D2">
          <v:shape id="_x0000_i1898" type="#_x0000_t75" style="width:1in;height:14.05pt" o:ole="">
            <v:imagedata r:id="rId1519" o:title=""/>
          </v:shape>
          <o:OLEObject Type="Embed" ProgID="Equation.3" ShapeID="_x0000_i1898" DrawAspect="Content" ObjectID="_1755942844" r:id="rId1520"/>
        </w:object>
      </w:r>
      <w:r w:rsidRPr="00F829B6">
        <w:t xml:space="preserve">and </w:t>
      </w:r>
      <w:r w:rsidRPr="00F829B6">
        <w:rPr>
          <w:position w:val="-12"/>
        </w:rPr>
        <w:object w:dxaOrig="600" w:dyaOrig="380" w14:anchorId="0967F714">
          <v:shape id="_x0000_i1899" type="#_x0000_t75" style="width:21.5pt;height:14.05pt" o:ole="">
            <v:imagedata r:id="rId1521" o:title=""/>
          </v:shape>
          <o:OLEObject Type="Embed" ProgID="Equation.3" ShapeID="_x0000_i1899" DrawAspect="Content" ObjectID="_1755942845" r:id="rId1522"/>
        </w:object>
      </w:r>
      <w:r w:rsidRPr="00F829B6">
        <w:t xml:space="preserve"> is the number of SREGs per SCCE.</w:t>
      </w:r>
    </w:p>
    <w:p w14:paraId="1838A2B1" w14:textId="77777777" w:rsidR="00F27406" w:rsidRDefault="000155D5" w:rsidP="0074607E">
      <w:pPr>
        <w:widowControl w:val="0"/>
      </w:pPr>
      <w:r w:rsidRPr="00F829B6">
        <w:t>NOTE:</w:t>
      </w:r>
      <w:r w:rsidRPr="00F829B6">
        <w:rPr>
          <w:position w:val="-10"/>
        </w:rPr>
        <w:object w:dxaOrig="400" w:dyaOrig="320" w14:anchorId="747E802C">
          <v:shape id="_x0000_i1900" type="#_x0000_t75" style="width:21.5pt;height:21.5pt" o:ole="">
            <v:imagedata r:id="rId1523" o:title=""/>
          </v:shape>
          <o:OLEObject Type="Embed" ProgID="Equation.3" ShapeID="_x0000_i1900" DrawAspect="Content" ObjectID="_1755942846" r:id="rId1524"/>
        </w:object>
      </w:r>
      <w:r w:rsidRPr="00F829B6">
        <w:t>represents</w:t>
      </w:r>
      <w:r w:rsidRPr="00F829B6">
        <w:rPr>
          <w:lang w:val="en-US"/>
        </w:rPr>
        <w:t xml:space="preserve"> the number of SREGs per each configured OFDM symbol in the SPDCCH resource set </w:t>
      </w:r>
      <w:r w:rsidRPr="00F829B6">
        <w:rPr>
          <w:position w:val="-12"/>
        </w:rPr>
        <w:object w:dxaOrig="360" w:dyaOrig="360" w14:anchorId="340803E2">
          <v:shape id="_x0000_i1901" type="#_x0000_t75" style="width:21.5pt;height:21.5pt" o:ole="">
            <v:imagedata r:id="rId1276" o:title=""/>
          </v:shape>
          <o:OLEObject Type="Embed" ProgID="Equation.3" ShapeID="_x0000_i1901" DrawAspect="Content" ObjectID="_1755942847" r:id="rId1525"/>
        </w:object>
      </w:r>
      <w:r w:rsidR="00F27406">
        <w:t xml:space="preserve"> </w:t>
      </w:r>
      <w:r w:rsidR="004D2EEB" w:rsidRPr="004D2EEB">
        <w:t xml:space="preserve">and </w:t>
      </w:r>
      <w:r w:rsidR="00B60A8A">
        <w:rPr>
          <w:noProof/>
          <w:position w:val="-12"/>
          <w:lang w:eastAsia="ko-KR"/>
        </w:rPr>
        <w:drawing>
          <wp:inline distT="0" distB="0" distL="0" distR="0" wp14:anchorId="3289BE28" wp14:editId="6950E230">
            <wp:extent cx="510540" cy="22352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526" cstate="print">
                      <a:extLst>
                        <a:ext uri="{28A0092B-C50C-407E-A947-70E740481C1C}">
                          <a14:useLocalDpi xmlns:a14="http://schemas.microsoft.com/office/drawing/2010/main" val="0"/>
                        </a:ext>
                      </a:extLst>
                    </a:blip>
                    <a:srcRect/>
                    <a:stretch>
                      <a:fillRect/>
                    </a:stretch>
                  </pic:blipFill>
                  <pic:spPr bwMode="auto">
                    <a:xfrm>
                      <a:off x="0" y="0"/>
                      <a:ext cx="510540" cy="223520"/>
                    </a:xfrm>
                    <a:prstGeom prst="rect">
                      <a:avLst/>
                    </a:prstGeom>
                    <a:noFill/>
                    <a:ln>
                      <a:noFill/>
                    </a:ln>
                  </pic:spPr>
                </pic:pic>
              </a:graphicData>
            </a:graphic>
          </wp:inline>
        </w:drawing>
      </w:r>
      <w:r w:rsidR="004D2EEB" w:rsidRPr="004D2EEB">
        <w:rPr>
          <w:lang w:eastAsia="ko-KR"/>
        </w:rPr>
        <w:t xml:space="preserve">is the total number of SREGs in SPDCCH resource set </w:t>
      </w:r>
      <w:r w:rsidR="00B60A8A">
        <w:rPr>
          <w:noProof/>
          <w:position w:val="-12"/>
        </w:rPr>
        <w:drawing>
          <wp:inline distT="0" distB="0" distL="0" distR="0" wp14:anchorId="5F024D96" wp14:editId="766760E2">
            <wp:extent cx="233680" cy="23368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527"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004D2EEB" w:rsidRPr="004D2EEB">
        <w:t>.</w:t>
      </w:r>
    </w:p>
    <w:p w14:paraId="4FC626CF" w14:textId="77777777" w:rsidR="000155D5" w:rsidRPr="00F829B6" w:rsidRDefault="000155D5" w:rsidP="0074607E">
      <w:pPr>
        <w:pStyle w:val="Heading3"/>
        <w:keepNext w:val="0"/>
        <w:keepLines w:val="0"/>
        <w:widowControl w:val="0"/>
      </w:pPr>
      <w:r w:rsidRPr="00F829B6">
        <w:t>6.8C.2</w:t>
      </w:r>
      <w:r w:rsidRPr="00F829B6">
        <w:tab/>
        <w:t>Scrambling</w:t>
      </w:r>
    </w:p>
    <w:p w14:paraId="7FCBAA1D" w14:textId="77777777" w:rsidR="000155D5" w:rsidRPr="00F829B6" w:rsidRDefault="000155D5" w:rsidP="0074607E">
      <w:pPr>
        <w:widowControl w:val="0"/>
      </w:pPr>
      <w:r w:rsidRPr="00F829B6">
        <w:t xml:space="preserve">The block of bits </w:t>
      </w:r>
      <w:r w:rsidRPr="00F829B6">
        <w:rPr>
          <w:position w:val="-12"/>
        </w:rPr>
        <w:object w:dxaOrig="1540" w:dyaOrig="380" w14:anchorId="76FCC5CB">
          <v:shape id="_x0000_i1902" type="#_x0000_t75" style="width:79.5pt;height:14.05pt" o:ole="">
            <v:imagedata r:id="rId1325" o:title=""/>
          </v:shape>
          <o:OLEObject Type="Embed" ProgID="Equation.3" ShapeID="_x0000_i1902" DrawAspect="Content" ObjectID="_1755942848" r:id="rId1528"/>
        </w:object>
      </w:r>
      <w:r w:rsidRPr="00F829B6">
        <w:t xml:space="preserve"> to be transmitted on an SPDCCH in a subframe shall be scrambled, resulting in a block of scrambled bits </w:t>
      </w:r>
      <w:r w:rsidRPr="00F829B6">
        <w:rPr>
          <w:position w:val="-10"/>
        </w:rPr>
        <w:object w:dxaOrig="1600" w:dyaOrig="340" w14:anchorId="5A3CFB26">
          <v:shape id="_x0000_i1903" type="#_x0000_t75" style="width:79.5pt;height:21.5pt" o:ole="">
            <v:imagedata r:id="rId1327" o:title=""/>
          </v:shape>
          <o:OLEObject Type="Embed" ProgID="Equation.3" ShapeID="_x0000_i1903" DrawAspect="Content" ObjectID="_1755942849" r:id="rId1529"/>
        </w:object>
      </w:r>
      <w:r w:rsidRPr="00F829B6">
        <w:t xml:space="preserve"> according to</w:t>
      </w:r>
    </w:p>
    <w:p w14:paraId="434A0F59" w14:textId="77777777" w:rsidR="000155D5" w:rsidRPr="00F829B6" w:rsidRDefault="000155D5" w:rsidP="0074607E">
      <w:pPr>
        <w:pStyle w:val="EQ"/>
        <w:keepLines w:val="0"/>
        <w:widowControl w:val="0"/>
        <w:jc w:val="center"/>
      </w:pPr>
      <w:r w:rsidRPr="00F829B6">
        <w:rPr>
          <w:position w:val="-10"/>
        </w:rPr>
        <w:object w:dxaOrig="2000" w:dyaOrig="340" w14:anchorId="707BCB20">
          <v:shape id="_x0000_i1904" type="#_x0000_t75" style="width:100.05pt;height:21.5pt" o:ole="">
            <v:imagedata r:id="rId1329" o:title=""/>
          </v:shape>
          <o:OLEObject Type="Embed" ProgID="Equation.3" ShapeID="_x0000_i1904" DrawAspect="Content" ObjectID="_1755942850" r:id="rId1530"/>
        </w:object>
      </w:r>
    </w:p>
    <w:p w14:paraId="0B3BAA11" w14:textId="77777777" w:rsidR="000155D5" w:rsidRPr="00F829B6" w:rsidRDefault="000155D5" w:rsidP="0074607E">
      <w:pPr>
        <w:widowControl w:val="0"/>
      </w:pPr>
      <w:r w:rsidRPr="00F829B6">
        <w:t xml:space="preserve">where the UE-specific scrambling sequence </w:t>
      </w:r>
      <w:r w:rsidRPr="00F829B6">
        <w:rPr>
          <w:position w:val="-10"/>
        </w:rPr>
        <w:object w:dxaOrig="360" w:dyaOrig="300" w14:anchorId="582C8129">
          <v:shape id="_x0000_i1905" type="#_x0000_t75" style="width:21.5pt;height:21.5pt" o:ole="">
            <v:imagedata r:id="rId1331" o:title=""/>
          </v:shape>
          <o:OLEObject Type="Embed" ProgID="Equation.3" ShapeID="_x0000_i1905" DrawAspect="Content" ObjectID="_1755942851" r:id="rId1531"/>
        </w:object>
      </w:r>
      <w:r w:rsidRPr="00F829B6">
        <w:t xml:space="preserve"> is given by clause 7.2. The scrambling sequence generator shall be initialized with </w:t>
      </w:r>
      <w:r w:rsidRPr="00F829B6">
        <w:rPr>
          <w:position w:val="-12"/>
        </w:rPr>
        <w:object w:dxaOrig="2260" w:dyaOrig="360" w14:anchorId="3E63E985">
          <v:shape id="_x0000_i1906" type="#_x0000_t75" style="width:115.95pt;height:21.5pt" o:ole="">
            <v:imagedata r:id="rId1532" o:title=""/>
          </v:shape>
          <o:OLEObject Type="Embed" ProgID="Equation.3" ShapeID="_x0000_i1906" DrawAspect="Content" ObjectID="_1755942852" r:id="rId1533"/>
        </w:object>
      </w:r>
      <w:r w:rsidRPr="00F829B6">
        <w:t xml:space="preserve"> where </w:t>
      </w:r>
      <w:r w:rsidRPr="00F829B6">
        <w:rPr>
          <w:position w:val="-6"/>
        </w:rPr>
        <w:object w:dxaOrig="220" w:dyaOrig="200" w14:anchorId="1A02752D">
          <v:shape id="_x0000_i1907" type="#_x0000_t75" style="width:14.05pt;height:14.05pt" o:ole="">
            <v:imagedata r:id="rId1335" o:title=""/>
          </v:shape>
          <o:OLEObject Type="Embed" ProgID="Equation.3" ShapeID="_x0000_i1907" DrawAspect="Content" ObjectID="_1755942853" r:id="rId1534"/>
        </w:object>
      </w:r>
      <w:r w:rsidRPr="00F829B6">
        <w:t xml:space="preserve"> is the SPDCCH</w:t>
      </w:r>
      <w:r w:rsidR="004D2EEB" w:rsidRPr="004D2EEB">
        <w:t xml:space="preserve"> </w:t>
      </w:r>
      <w:r w:rsidR="004D2EEB">
        <w:t>resource</w:t>
      </w:r>
      <w:r w:rsidRPr="00F829B6">
        <w:t xml:space="preserve"> set number.</w:t>
      </w:r>
    </w:p>
    <w:p w14:paraId="0AF814C3" w14:textId="77777777" w:rsidR="000155D5" w:rsidRPr="00F829B6" w:rsidRDefault="000155D5" w:rsidP="0074607E">
      <w:pPr>
        <w:pStyle w:val="Heading3"/>
        <w:keepNext w:val="0"/>
        <w:keepLines w:val="0"/>
        <w:widowControl w:val="0"/>
      </w:pPr>
      <w:r w:rsidRPr="00F829B6">
        <w:t>6.8C.3</w:t>
      </w:r>
      <w:r w:rsidRPr="00F829B6">
        <w:tab/>
        <w:t>Modulation</w:t>
      </w:r>
    </w:p>
    <w:p w14:paraId="6A41345C" w14:textId="77777777" w:rsidR="000155D5" w:rsidRPr="00F829B6" w:rsidRDefault="000155D5" w:rsidP="0074607E">
      <w:pPr>
        <w:widowControl w:val="0"/>
      </w:pPr>
      <w:r w:rsidRPr="00F829B6">
        <w:t>The block of scrambled bits</w:t>
      </w:r>
      <w:r w:rsidRPr="00F829B6">
        <w:rPr>
          <w:position w:val="-10"/>
        </w:rPr>
        <w:object w:dxaOrig="1600" w:dyaOrig="340" w14:anchorId="6B55FB5D">
          <v:shape id="_x0000_i1908" type="#_x0000_t75" style="width:79.5pt;height:21.5pt" o:ole="">
            <v:imagedata r:id="rId1535" o:title=""/>
          </v:shape>
          <o:OLEObject Type="Embed" ProgID="Equation.3" ShapeID="_x0000_i1908" DrawAspect="Content" ObjectID="_1755942854" r:id="rId1536"/>
        </w:object>
      </w:r>
      <w:r w:rsidRPr="00F829B6">
        <w:t xml:space="preserve"> shall be modulated as described in clause 7.1, resulting in a block of complex-valued modulation symbols</w:t>
      </w:r>
      <w:r w:rsidRPr="00F829B6">
        <w:rPr>
          <w:position w:val="-14"/>
        </w:rPr>
        <w:object w:dxaOrig="1719" w:dyaOrig="340" w14:anchorId="5C990B94">
          <v:shape id="_x0000_i1909" type="#_x0000_t75" style="width:86.05pt;height:21.5pt" o:ole="">
            <v:imagedata r:id="rId1537" o:title=""/>
          </v:shape>
          <o:OLEObject Type="Embed" ProgID="Equation.3" ShapeID="_x0000_i1909" DrawAspect="Content" ObjectID="_1755942855" r:id="rId1538"/>
        </w:object>
      </w:r>
      <w:r w:rsidRPr="00F829B6">
        <w:t>. Table 6.8C.3-1 specifies the modulation mappings applicable for the physical downlink control channel.</w:t>
      </w:r>
    </w:p>
    <w:p w14:paraId="62829E1D" w14:textId="77777777" w:rsidR="000155D5" w:rsidRPr="00F829B6" w:rsidRDefault="000155D5" w:rsidP="0074607E">
      <w:pPr>
        <w:pStyle w:val="TH"/>
        <w:keepNext w:val="0"/>
        <w:keepLines w:val="0"/>
        <w:widowControl w:val="0"/>
      </w:pPr>
      <w:r w:rsidRPr="00F829B6">
        <w:t>Table 6.8C.3-1: SPDCCH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0155D5" w:rsidRPr="00F829B6" w14:paraId="4A8AC5C1" w14:textId="77777777" w:rsidTr="00F03850">
        <w:trPr>
          <w:jc w:val="center"/>
        </w:trPr>
        <w:tc>
          <w:tcPr>
            <w:tcW w:w="0" w:type="auto"/>
            <w:shd w:val="clear" w:color="auto" w:fill="E7E6E6"/>
            <w:vAlign w:val="center"/>
          </w:tcPr>
          <w:p w14:paraId="47F89F91" w14:textId="77777777" w:rsidR="000155D5" w:rsidRPr="00F829B6" w:rsidRDefault="000155D5" w:rsidP="0074607E">
            <w:pPr>
              <w:pStyle w:val="TAH"/>
              <w:keepNext w:val="0"/>
              <w:keepLines w:val="0"/>
              <w:widowControl w:val="0"/>
              <w:jc w:val="left"/>
            </w:pPr>
            <w:r w:rsidRPr="00F829B6">
              <w:t>Physical channel</w:t>
            </w:r>
          </w:p>
        </w:tc>
        <w:tc>
          <w:tcPr>
            <w:tcW w:w="0" w:type="auto"/>
            <w:shd w:val="clear" w:color="auto" w:fill="E0E0E0"/>
            <w:vAlign w:val="center"/>
          </w:tcPr>
          <w:p w14:paraId="280E6022" w14:textId="77777777" w:rsidR="000155D5" w:rsidRPr="00F829B6" w:rsidRDefault="000155D5" w:rsidP="0074607E">
            <w:pPr>
              <w:pStyle w:val="TAH"/>
              <w:keepNext w:val="0"/>
              <w:keepLines w:val="0"/>
              <w:widowControl w:val="0"/>
              <w:jc w:val="left"/>
            </w:pPr>
            <w:r w:rsidRPr="00F829B6">
              <w:t>Modulation schemes</w:t>
            </w:r>
          </w:p>
        </w:tc>
      </w:tr>
      <w:tr w:rsidR="000155D5" w:rsidRPr="00F829B6" w14:paraId="26009CE6" w14:textId="77777777" w:rsidTr="00F03850">
        <w:trPr>
          <w:jc w:val="center"/>
        </w:trPr>
        <w:tc>
          <w:tcPr>
            <w:tcW w:w="0" w:type="auto"/>
            <w:shd w:val="clear" w:color="auto" w:fill="auto"/>
            <w:vAlign w:val="center"/>
          </w:tcPr>
          <w:p w14:paraId="48D148F1" w14:textId="77777777" w:rsidR="000155D5" w:rsidRPr="00F829B6" w:rsidRDefault="000155D5" w:rsidP="0074607E">
            <w:pPr>
              <w:pStyle w:val="TAL"/>
              <w:keepNext w:val="0"/>
              <w:keepLines w:val="0"/>
              <w:widowControl w:val="0"/>
            </w:pPr>
            <w:r w:rsidRPr="00F829B6">
              <w:t>SPDCCH</w:t>
            </w:r>
          </w:p>
        </w:tc>
        <w:tc>
          <w:tcPr>
            <w:tcW w:w="0" w:type="auto"/>
            <w:shd w:val="clear" w:color="auto" w:fill="auto"/>
            <w:vAlign w:val="center"/>
          </w:tcPr>
          <w:p w14:paraId="1FE81880" w14:textId="77777777" w:rsidR="000155D5" w:rsidRPr="00F829B6" w:rsidRDefault="000155D5" w:rsidP="0074607E">
            <w:pPr>
              <w:pStyle w:val="TAL"/>
              <w:keepNext w:val="0"/>
              <w:keepLines w:val="0"/>
              <w:widowControl w:val="0"/>
            </w:pPr>
            <w:r w:rsidRPr="00F829B6">
              <w:t>QPSK</w:t>
            </w:r>
          </w:p>
        </w:tc>
      </w:tr>
    </w:tbl>
    <w:p w14:paraId="008FF874" w14:textId="77777777" w:rsidR="000155D5" w:rsidRPr="00F829B6" w:rsidRDefault="000155D5" w:rsidP="0074607E">
      <w:pPr>
        <w:widowControl w:val="0"/>
      </w:pPr>
    </w:p>
    <w:p w14:paraId="2E3B25E6" w14:textId="77777777" w:rsidR="000155D5" w:rsidRPr="00F829B6" w:rsidRDefault="000155D5" w:rsidP="0074607E">
      <w:pPr>
        <w:pStyle w:val="Heading3"/>
        <w:keepNext w:val="0"/>
        <w:keepLines w:val="0"/>
        <w:widowControl w:val="0"/>
      </w:pPr>
      <w:r w:rsidRPr="00F829B6">
        <w:t>6.8C.4</w:t>
      </w:r>
      <w:r w:rsidRPr="00F829B6">
        <w:tab/>
        <w:t>Layer mapping and precoding</w:t>
      </w:r>
    </w:p>
    <w:p w14:paraId="2E29C565" w14:textId="77777777" w:rsidR="000155D5" w:rsidRPr="00F829B6" w:rsidRDefault="000155D5" w:rsidP="0074607E">
      <w:pPr>
        <w:widowControl w:val="0"/>
      </w:pPr>
      <w:r w:rsidRPr="00F829B6">
        <w:t xml:space="preserve">In case of CRS based SPDCCH, layer mapping and precoding shall be done according to </w:t>
      </w:r>
      <w:r w:rsidR="00E54729">
        <w:t>clause</w:t>
      </w:r>
      <w:r w:rsidRPr="00F829B6">
        <w:t xml:space="preserve"> 6.8.4 with PDCCH replaced by SPDCCH. </w:t>
      </w:r>
    </w:p>
    <w:p w14:paraId="138674B2" w14:textId="77777777" w:rsidR="000155D5" w:rsidRPr="00F829B6" w:rsidRDefault="000155D5" w:rsidP="0074607E">
      <w:pPr>
        <w:widowControl w:val="0"/>
      </w:pPr>
      <w:r w:rsidRPr="00F829B6">
        <w:t xml:space="preserve">In case of DMRS based SPDCCH the layer mapping and precoding shall be done according to </w:t>
      </w:r>
      <w:r w:rsidR="00E54729">
        <w:t>clause</w:t>
      </w:r>
      <w:r w:rsidRPr="00F829B6">
        <w:t xml:space="preserve"> 6.8A.4.</w:t>
      </w:r>
    </w:p>
    <w:p w14:paraId="283786F4" w14:textId="77777777" w:rsidR="000155D5" w:rsidRPr="00F829B6" w:rsidRDefault="000155D5" w:rsidP="0074607E">
      <w:pPr>
        <w:pStyle w:val="Heading3"/>
        <w:keepNext w:val="0"/>
        <w:keepLines w:val="0"/>
        <w:widowControl w:val="0"/>
      </w:pPr>
      <w:r w:rsidRPr="00F829B6">
        <w:t>6.8C.5</w:t>
      </w:r>
      <w:r w:rsidRPr="00F829B6">
        <w:tab/>
        <w:t>Mapping to resource elements</w:t>
      </w:r>
    </w:p>
    <w:p w14:paraId="7540F5E6" w14:textId="77777777" w:rsidR="00781123" w:rsidRPr="00781123" w:rsidRDefault="00781123" w:rsidP="0074607E">
      <w:pPr>
        <w:widowControl w:val="0"/>
        <w:rPr>
          <w:lang w:eastAsia="zh-CN"/>
        </w:rPr>
      </w:pPr>
      <w:r w:rsidRPr="00781123">
        <w:rPr>
          <w:lang w:eastAsia="zh-CN"/>
        </w:rPr>
        <w:t xml:space="preserve">The mapping to resource elements is defined by operations on vectors of complex-valued symbols. Let </w:t>
      </w:r>
      <w:r w:rsidR="00B60A8A">
        <w:rPr>
          <w:noProof/>
          <w:lang w:eastAsia="zh-CN"/>
        </w:rPr>
        <w:lastRenderedPageBreak/>
        <w:drawing>
          <wp:inline distT="0" distB="0" distL="0" distR="0" wp14:anchorId="765E2313" wp14:editId="147488D7">
            <wp:extent cx="1456690" cy="27622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539" cstate="print">
                      <a:extLst>
                        <a:ext uri="{28A0092B-C50C-407E-A947-70E740481C1C}">
                          <a14:useLocalDpi xmlns:a14="http://schemas.microsoft.com/office/drawing/2010/main" val="0"/>
                        </a:ext>
                      </a:extLst>
                    </a:blip>
                    <a:srcRect/>
                    <a:stretch>
                      <a:fillRect/>
                    </a:stretch>
                  </pic:blipFill>
                  <pic:spPr bwMode="auto">
                    <a:xfrm>
                      <a:off x="0" y="0"/>
                      <a:ext cx="1456690" cy="276225"/>
                    </a:xfrm>
                    <a:prstGeom prst="rect">
                      <a:avLst/>
                    </a:prstGeom>
                    <a:noFill/>
                    <a:ln>
                      <a:noFill/>
                    </a:ln>
                  </pic:spPr>
                </pic:pic>
              </a:graphicData>
            </a:graphic>
          </wp:inline>
        </w:drawing>
      </w:r>
      <w:r w:rsidRPr="00781123">
        <w:rPr>
          <w:lang w:eastAsia="zh-CN"/>
        </w:rPr>
        <w:t xml:space="preserve"> denotes symbol vector </w:t>
      </w:r>
      <m:oMath>
        <m:r>
          <w:rPr>
            <w:rFonts w:ascii="Cambria Math" w:eastAsia="SimSun" w:hAnsi="Cambria Math"/>
            <w:lang w:eastAsia="zh-CN"/>
          </w:rPr>
          <m:t>i</m:t>
        </m:r>
      </m:oMath>
      <w:r w:rsidRPr="00781123">
        <w:rPr>
          <w:lang w:eastAsia="zh-CN"/>
        </w:rPr>
        <w:t xml:space="preserve"> and </w:t>
      </w:r>
      <w:r w:rsidR="00B60A8A">
        <w:rPr>
          <w:noProof/>
          <w:position w:val="-10"/>
        </w:rPr>
        <w:drawing>
          <wp:inline distT="0" distB="0" distL="0" distR="0" wp14:anchorId="55B25A2D" wp14:editId="363A416C">
            <wp:extent cx="361315" cy="18097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540" cstate="print">
                      <a:extLst>
                        <a:ext uri="{28A0092B-C50C-407E-A947-70E740481C1C}">
                          <a14:useLocalDpi xmlns:a14="http://schemas.microsoft.com/office/drawing/2010/main" val="0"/>
                        </a:ext>
                      </a:extLst>
                    </a:blip>
                    <a:srcRect/>
                    <a:stretch>
                      <a:fillRect/>
                    </a:stretch>
                  </pic:blipFill>
                  <pic:spPr bwMode="auto">
                    <a:xfrm>
                      <a:off x="0" y="0"/>
                      <a:ext cx="361315" cy="180975"/>
                    </a:xfrm>
                    <a:prstGeom prst="rect">
                      <a:avLst/>
                    </a:prstGeom>
                    <a:noFill/>
                    <a:ln>
                      <a:noFill/>
                    </a:ln>
                  </pic:spPr>
                </pic:pic>
              </a:graphicData>
            </a:graphic>
          </wp:inline>
        </w:drawing>
      </w:r>
      <w:r w:rsidRPr="00781123">
        <w:t xml:space="preserve"> represents the signal for antenna port</w:t>
      </w:r>
      <w:r w:rsidR="00B60A8A">
        <w:rPr>
          <w:noProof/>
          <w:position w:val="-10"/>
        </w:rPr>
        <w:drawing>
          <wp:inline distT="0" distB="0" distL="0" distR="0" wp14:anchorId="73EC943D" wp14:editId="55FFD75A">
            <wp:extent cx="85090" cy="18097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541" cstate="print">
                      <a:extLst>
                        <a:ext uri="{28A0092B-C50C-407E-A947-70E740481C1C}">
                          <a14:useLocalDpi xmlns:a14="http://schemas.microsoft.com/office/drawing/2010/main" val="0"/>
                        </a:ext>
                      </a:extLst>
                    </a:blip>
                    <a:srcRect/>
                    <a:stretch>
                      <a:fillRect/>
                    </a:stretch>
                  </pic:blipFill>
                  <pic:spPr bwMode="auto">
                    <a:xfrm>
                      <a:off x="0" y="0"/>
                      <a:ext cx="85090" cy="180975"/>
                    </a:xfrm>
                    <a:prstGeom prst="rect">
                      <a:avLst/>
                    </a:prstGeom>
                    <a:noFill/>
                    <a:ln>
                      <a:noFill/>
                    </a:ln>
                  </pic:spPr>
                </pic:pic>
              </a:graphicData>
            </a:graphic>
          </wp:inline>
        </w:drawing>
      </w:r>
      <w:r w:rsidRPr="00781123">
        <w:t xml:space="preserve">. </w:t>
      </w:r>
    </w:p>
    <w:p w14:paraId="5826640A" w14:textId="77777777" w:rsidR="000155D5" w:rsidRPr="00F829B6" w:rsidRDefault="000155D5" w:rsidP="0074607E">
      <w:pPr>
        <w:widowControl w:val="0"/>
      </w:pPr>
      <w:r w:rsidRPr="00F829B6">
        <w:t xml:space="preserve">The block of vectors </w:t>
      </w:r>
      <w:r w:rsidRPr="00F829B6">
        <w:rPr>
          <w:position w:val="-10"/>
        </w:rPr>
        <w:object w:dxaOrig="2480" w:dyaOrig="400" w14:anchorId="52F586D0">
          <v:shape id="_x0000_i1910" type="#_x0000_t75" style="width:115.95pt;height:21.5pt" o:ole="">
            <v:imagedata r:id="rId1074" o:title=""/>
          </v:shape>
          <o:OLEObject Type="Embed" ProgID="Equation.3" ShapeID="_x0000_i1910" DrawAspect="Content" ObjectID="_1755942856" r:id="rId1542"/>
        </w:object>
      </w:r>
      <w:r w:rsidRPr="00F829B6">
        <w:t xml:space="preserve">, </w:t>
      </w:r>
      <w:r w:rsidRPr="00F829B6">
        <w:rPr>
          <w:position w:val="-14"/>
        </w:rPr>
        <w:object w:dxaOrig="1460" w:dyaOrig="340" w14:anchorId="3041C1B7">
          <v:shape id="_x0000_i1911" type="#_x0000_t75" style="width:64.5pt;height:14.05pt" o:ole="">
            <v:imagedata r:id="rId1227" o:title=""/>
          </v:shape>
          <o:OLEObject Type="Embed" ProgID="Equation.3" ShapeID="_x0000_i1911" DrawAspect="Content" ObjectID="_1755942857" r:id="rId1543"/>
        </w:object>
      </w:r>
      <w:r w:rsidRPr="00F829B6">
        <w:t xml:space="preserve"> shall be mapped in sequence starting with </w:t>
      </w:r>
      <w:r w:rsidRPr="00F829B6">
        <w:rPr>
          <w:position w:val="-10"/>
        </w:rPr>
        <w:object w:dxaOrig="440" w:dyaOrig="300" w14:anchorId="65B14F63">
          <v:shape id="_x0000_i1912" type="#_x0000_t75" style="width:21.5pt;height:14.05pt" o:ole="">
            <v:imagedata r:id="rId1345" o:title=""/>
          </v:shape>
          <o:OLEObject Type="Embed" ProgID="Equation.3" ShapeID="_x0000_i1912" DrawAspect="Content" ObjectID="_1755942858" r:id="rId1544"/>
        </w:object>
      </w:r>
      <w:r w:rsidRPr="00F829B6">
        <w:t xml:space="preserve"> to resource elements </w:t>
      </w:r>
      <w:r w:rsidRPr="00F829B6">
        <w:rPr>
          <w:position w:val="-10"/>
        </w:rPr>
        <w:object w:dxaOrig="440" w:dyaOrig="300" w14:anchorId="5E3F74DC">
          <v:shape id="_x0000_i1913" type="#_x0000_t75" style="width:21.5pt;height:14.05pt" o:ole="">
            <v:imagedata r:id="rId857" o:title=""/>
          </v:shape>
          <o:OLEObject Type="Embed" ProgID="Equation.3" ShapeID="_x0000_i1913" DrawAspect="Content" ObjectID="_1755942859" r:id="rId1545"/>
        </w:object>
      </w:r>
      <w:r w:rsidRPr="00F829B6">
        <w:t xml:space="preserve"> on the associated antenna port(s) which meet all of the following criteria:</w:t>
      </w:r>
    </w:p>
    <w:p w14:paraId="53D8B005" w14:textId="77777777" w:rsidR="000155D5" w:rsidRPr="00F829B6" w:rsidRDefault="000155D5" w:rsidP="0074607E">
      <w:pPr>
        <w:pStyle w:val="B1"/>
        <w:widowControl w:val="0"/>
      </w:pPr>
      <w:r w:rsidRPr="00F829B6">
        <w:t>-</w:t>
      </w:r>
      <w:r w:rsidRPr="00F829B6">
        <w:tab/>
        <w:t>they are part of the SREGs assigned for the SPDCCH transmission, and</w:t>
      </w:r>
    </w:p>
    <w:p w14:paraId="3AE5883C" w14:textId="77777777" w:rsidR="000155D5" w:rsidRPr="00F829B6" w:rsidRDefault="000155D5" w:rsidP="0074607E">
      <w:pPr>
        <w:pStyle w:val="B1"/>
        <w:widowControl w:val="0"/>
      </w:pPr>
      <w:r w:rsidRPr="00F829B6">
        <w:t>-</w:t>
      </w:r>
      <w:r w:rsidRPr="00F829B6">
        <w:tab/>
        <w:t xml:space="preserve">they are assumed by the UE not to be used for cell-specific reference signals, where the positions of the cell-specific reference signals are given by </w:t>
      </w:r>
      <w:r w:rsidR="00E54729">
        <w:t>clause</w:t>
      </w:r>
      <w:r w:rsidRPr="00F829B6">
        <w:t xml:space="preserve"> 6.10.1.2 with the number of antenna ports and the frequency shift of cell-specific reference signals derived as described in clause 6.10.1.2 unless other values for these parameters are provided by clause 9.1.4.3 in 3GPP TS 36.213 [4], and</w:t>
      </w:r>
    </w:p>
    <w:p w14:paraId="12A8262A" w14:textId="77777777" w:rsidR="000155D5" w:rsidRPr="00F829B6" w:rsidRDefault="000155D5" w:rsidP="0074607E">
      <w:pPr>
        <w:pStyle w:val="B1"/>
        <w:widowControl w:val="0"/>
      </w:pPr>
      <w:r w:rsidRPr="00F829B6">
        <w:t>-</w:t>
      </w:r>
      <w:r w:rsidRPr="00F829B6">
        <w:tab/>
        <w:t xml:space="preserve">they are assumed by the UE not to be used for transmission of: </w:t>
      </w:r>
    </w:p>
    <w:p w14:paraId="57CCCDDB" w14:textId="77777777" w:rsidR="000155D5" w:rsidRPr="00F829B6" w:rsidRDefault="000155D5" w:rsidP="0074607E">
      <w:pPr>
        <w:pStyle w:val="B2"/>
        <w:widowControl w:val="0"/>
      </w:pPr>
      <w:r w:rsidRPr="00F829B6">
        <w:t>-</w:t>
      </w:r>
      <w:r w:rsidRPr="00F829B6">
        <w:tab/>
        <w:t>UE-specific reference signal associated with SPDCCH</w:t>
      </w:r>
    </w:p>
    <w:p w14:paraId="67023807" w14:textId="77777777" w:rsidR="000155D5" w:rsidRPr="00F829B6" w:rsidRDefault="000155D5" w:rsidP="0074607E">
      <w:pPr>
        <w:pStyle w:val="B2"/>
        <w:widowControl w:val="0"/>
      </w:pPr>
      <w:r w:rsidRPr="00F829B6">
        <w:t>-</w:t>
      </w:r>
      <w:r w:rsidRPr="00F829B6">
        <w:tab/>
        <w:t>zero-power CSI reference signals, where the positions of the CSI reference signals are given by clause 6.10.5.2. The configuration for zero power CSI reference signals is</w:t>
      </w:r>
    </w:p>
    <w:p w14:paraId="5B2C4CD8" w14:textId="77777777" w:rsidR="000155D5" w:rsidRPr="00F829B6" w:rsidRDefault="000155D5" w:rsidP="0074607E">
      <w:pPr>
        <w:pStyle w:val="B3"/>
        <w:widowControl w:val="0"/>
      </w:pPr>
      <w:r w:rsidRPr="00F829B6">
        <w:t>-</w:t>
      </w:r>
      <w:r w:rsidRPr="00F829B6">
        <w:tab/>
        <w:t xml:space="preserve">obtained as described in clause 6.10.5.2 unless other values are provided by clause 9.1.4.3 in 3GPP TS 36.213 [4], and </w:t>
      </w:r>
    </w:p>
    <w:p w14:paraId="4D8CCE50" w14:textId="77777777" w:rsidR="000155D5" w:rsidRPr="00F829B6" w:rsidRDefault="000155D5" w:rsidP="0074607E">
      <w:pPr>
        <w:pStyle w:val="B3"/>
        <w:widowControl w:val="0"/>
      </w:pPr>
      <w:r w:rsidRPr="00F829B6">
        <w:t>-</w:t>
      </w:r>
      <w:r w:rsidRPr="00F829B6">
        <w:tab/>
        <w:t>obtained by higher-layer configuration of up to five reserved CSI-RS resources as part of the discovery signal configuration following the procedure for zero-power CSI-RS in clause 6.10.5.2.</w:t>
      </w:r>
    </w:p>
    <w:p w14:paraId="2DD3B6B8" w14:textId="77777777" w:rsidR="000155D5" w:rsidRPr="00F829B6" w:rsidRDefault="000155D5" w:rsidP="0074607E">
      <w:pPr>
        <w:pStyle w:val="B2"/>
        <w:widowControl w:val="0"/>
      </w:pPr>
      <w:r w:rsidRPr="00F829B6">
        <w:t>-</w:t>
      </w:r>
      <w:r w:rsidRPr="00F829B6">
        <w:tab/>
        <w:t>non-zero-power CSI reference signals for CSI reporting with the configuration for non-zero power CSI reference signals for CSI reporting obtained as described in clause 6.10.5.2.</w:t>
      </w:r>
    </w:p>
    <w:p w14:paraId="2E157AA6" w14:textId="77777777" w:rsidR="000155D5" w:rsidRPr="00F829B6" w:rsidRDefault="000155D5" w:rsidP="0074607E">
      <w:pPr>
        <w:pStyle w:val="B1"/>
        <w:widowControl w:val="0"/>
      </w:pPr>
      <w:r w:rsidRPr="00F829B6">
        <w:t>-</w:t>
      </w:r>
      <w:r w:rsidRPr="00F829B6">
        <w:tab/>
        <w:t xml:space="preserve">The set of indices of </w:t>
      </w:r>
      <w:r w:rsidRPr="00F829B6">
        <w:rPr>
          <w:position w:val="-6"/>
        </w:rPr>
        <w:object w:dxaOrig="139" w:dyaOrig="260" w14:anchorId="43730B57">
          <v:shape id="_x0000_i1914" type="#_x0000_t75" style="width:7.5pt;height:14.05pt" o:ole="">
            <v:imagedata r:id="rId863" o:title=""/>
          </v:shape>
          <o:OLEObject Type="Embed" ProgID="Equation.3" ShapeID="_x0000_i1914" DrawAspect="Content" ObjectID="_1755942860" r:id="rId1546"/>
        </w:object>
      </w:r>
      <w:r w:rsidRPr="00F829B6">
        <w:t xml:space="preserve">where the SPDCCH can be mapped to is dependent on if slot or subslot based SPDCCH is used, the subslot </w:t>
      </w:r>
      <w:r w:rsidR="00781123">
        <w:t>number</w:t>
      </w:r>
      <w:r w:rsidRPr="00F829B6">
        <w:t xml:space="preserve">, if CRS or DMRS based SPDCCH is configured and the number of symbols used for PDCCH. In case CRS based SPDCCH is configured, the set of indices is also dependent on the number of symbols, </w:t>
      </w:r>
      <w:r w:rsidRPr="00F829B6">
        <w:rPr>
          <w:position w:val="-10"/>
        </w:rPr>
        <w:object w:dxaOrig="800" w:dyaOrig="340" w14:anchorId="2F86E644">
          <v:shape id="_x0000_i1915" type="#_x0000_t75" style="width:36.45pt;height:14.05pt" o:ole="">
            <v:imagedata r:id="rId1547" o:title=""/>
          </v:shape>
          <o:OLEObject Type="Embed" ProgID="Equation.3" ShapeID="_x0000_i1915" DrawAspect="Content" ObjectID="_1755942861" r:id="rId1548"/>
        </w:object>
      </w:r>
      <w:r w:rsidRPr="00F829B6">
        <w:t xml:space="preserve">, configured by higher layers (see </w:t>
      </w:r>
      <w:r w:rsidR="00781123">
        <w:rPr>
          <w:i/>
        </w:rPr>
        <w:t>spdcch</w:t>
      </w:r>
      <w:r w:rsidRPr="00F829B6">
        <w:rPr>
          <w:i/>
        </w:rPr>
        <w:t>-NoOfSymbols</w:t>
      </w:r>
      <w:r w:rsidRPr="00F829B6">
        <w:t xml:space="preserve"> in 3GPP TS 36.331 [9]), that the SPDCCH is mapped over.</w:t>
      </w:r>
    </w:p>
    <w:p w14:paraId="090F08ED" w14:textId="77777777" w:rsidR="000155D5" w:rsidRPr="00F829B6" w:rsidRDefault="000155D5" w:rsidP="0074607E">
      <w:pPr>
        <w:pStyle w:val="B2"/>
        <w:widowControl w:val="0"/>
      </w:pPr>
      <w:r w:rsidRPr="00F829B6">
        <w:t>-</w:t>
      </w:r>
      <w:r w:rsidRPr="00F829B6">
        <w:tab/>
        <w:t xml:space="preserve">For slot-SPDCCH and for frame structure type 1 and 2, the set of indices of </w:t>
      </w:r>
      <w:r w:rsidRPr="00F829B6">
        <w:rPr>
          <w:position w:val="-6"/>
        </w:rPr>
        <w:object w:dxaOrig="140" w:dyaOrig="259" w14:anchorId="653C9A7D">
          <v:shape id="_x0000_i1916" type="#_x0000_t75" style="width:7.5pt;height:14.05pt" o:ole="">
            <v:imagedata r:id="rId894" o:title=""/>
          </v:shape>
          <o:OLEObject Type="Embed" ProgID="Equation.3" ShapeID="_x0000_i1916" DrawAspect="Content" ObjectID="_1755942862" r:id="rId1549"/>
        </w:object>
      </w:r>
      <w:r w:rsidRPr="00F829B6">
        <w:t xml:space="preserve"> for the second slot in the subframe is given in Table 6.8C.5-1. It can be noted that no SPDCCH is transmitted in the first slot of the subframe, where the DCI instead is carried in PDCCH, see [3].</w:t>
      </w:r>
    </w:p>
    <w:p w14:paraId="20D61EAD" w14:textId="77777777" w:rsidR="000155D5" w:rsidRPr="00F829B6" w:rsidRDefault="000155D5" w:rsidP="0074607E">
      <w:pPr>
        <w:pStyle w:val="B2"/>
        <w:widowControl w:val="0"/>
      </w:pPr>
      <w:r w:rsidRPr="00F829B6">
        <w:t>-</w:t>
      </w:r>
      <w:r w:rsidRPr="00F829B6">
        <w:tab/>
        <w:t xml:space="preserve">For subslot-SPDCCH and for frame structure type 1, the set of indices of </w:t>
      </w:r>
      <w:r w:rsidRPr="00F829B6">
        <w:rPr>
          <w:position w:val="-6"/>
        </w:rPr>
        <w:object w:dxaOrig="140" w:dyaOrig="259" w14:anchorId="60FF9ACE">
          <v:shape id="_x0000_i1917" type="#_x0000_t75" style="width:7.5pt;height:14.05pt" o:ole="">
            <v:imagedata r:id="rId894" o:title=""/>
          </v:shape>
          <o:OLEObject Type="Embed" ProgID="Equation.3" ShapeID="_x0000_i1917" DrawAspect="Content" ObjectID="_1755942863" r:id="rId1550"/>
        </w:object>
      </w:r>
      <w:r w:rsidRPr="00F829B6">
        <w:t xml:space="preserve"> for a given downlink subslot </w:t>
      </w:r>
      <w:r w:rsidR="00781123">
        <w:t>number</w:t>
      </w:r>
      <w:r w:rsidRPr="00F829B6">
        <w:t xml:space="preserve"> in a subframe is given in Table 6.8C.5-2. It can be noted that for subslot </w:t>
      </w:r>
      <w:r w:rsidR="00781123">
        <w:t>number</w:t>
      </w:r>
      <w:r w:rsidRPr="00F829B6">
        <w:t xml:space="preserve"> 0 where no SPDCCH is transmitted, and the DCI is instead carried in PDCCH, see [3].</w:t>
      </w:r>
    </w:p>
    <w:p w14:paraId="51639DA0" w14:textId="77777777" w:rsidR="000155D5" w:rsidRPr="00F829B6" w:rsidRDefault="000155D5" w:rsidP="0074607E">
      <w:pPr>
        <w:widowControl w:val="0"/>
        <w:rPr>
          <w:lang w:val="en-US"/>
        </w:rPr>
      </w:pPr>
      <w:r w:rsidRPr="00F829B6">
        <w:t xml:space="preserve">If </w:t>
      </w:r>
      <w:r w:rsidRPr="00F829B6">
        <w:rPr>
          <w:position w:val="-10"/>
        </w:rPr>
        <w:object w:dxaOrig="440" w:dyaOrig="320" w14:anchorId="48E2B22B">
          <v:shape id="_x0000_i1918" type="#_x0000_t75" style="width:21.5pt;height:14.05pt" o:ole="">
            <v:imagedata r:id="rId1551" o:title=""/>
          </v:shape>
          <o:OLEObject Type="Embed" ProgID="Equation.3" ShapeID="_x0000_i1918" DrawAspect="Content" ObjectID="_1755942864" r:id="rId1552"/>
        </w:object>
      </w:r>
      <w:r w:rsidRPr="00F829B6">
        <w:t xml:space="preserve">has been precoded according to clause 6.3.4.3 and if there is an uneven number of resource elements per PRB that fulfil all the above criteria, </w:t>
      </w:r>
      <w:r w:rsidRPr="00F829B6">
        <w:rPr>
          <w:position w:val="-10"/>
        </w:rPr>
        <w:object w:dxaOrig="440" w:dyaOrig="320" w14:anchorId="3BD9F396">
          <v:shape id="_x0000_i1919" type="#_x0000_t75" style="width:21.5pt;height:14.05pt" o:ole="">
            <v:imagedata r:id="rId1551" o:title=""/>
          </v:shape>
          <o:OLEObject Type="Embed" ProgID="Equation.3" ShapeID="_x0000_i1919" DrawAspect="Content" ObjectID="_1755942865" r:id="rId1553"/>
        </w:object>
      </w:r>
      <w:r w:rsidRPr="00F829B6">
        <w:t xml:space="preserve">is not mapped to the resource element of the PRB with largest </w:t>
      </w:r>
      <w:r w:rsidRPr="00F829B6">
        <w:rPr>
          <w:position w:val="-6"/>
        </w:rPr>
        <w:object w:dxaOrig="200" w:dyaOrig="279" w14:anchorId="3362A4C6">
          <v:shape id="_x0000_i1920" type="#_x0000_t75" style="width:7.5pt;height:14.05pt" o:ole="">
            <v:imagedata r:id="rId1554" o:title=""/>
          </v:shape>
          <o:OLEObject Type="Embed" ProgID="Equation.3" ShapeID="_x0000_i1920" DrawAspect="Content" ObjectID="_1755942866" r:id="rId1555"/>
        </w:object>
      </w:r>
      <w:r w:rsidRPr="00F829B6">
        <w:t>.</w:t>
      </w:r>
    </w:p>
    <w:p w14:paraId="75A2E79A" w14:textId="77777777" w:rsidR="000155D5" w:rsidRPr="00F829B6" w:rsidRDefault="000155D5" w:rsidP="0074607E">
      <w:pPr>
        <w:widowControl w:val="0"/>
      </w:pPr>
      <w:r w:rsidRPr="00F829B6">
        <w:t>Resource elements belonging to synchronization signals, the core part of PBCH, PBCH repetitions, or resource elements reserved for reference signals in the mapping operation of PBCH but not used for transmission of reference signals, shall be assumed available in the SPDCCH mapping but not used for transmission of SPDCCH.</w:t>
      </w:r>
    </w:p>
    <w:p w14:paraId="059BEF0B" w14:textId="77777777" w:rsidR="000155D5" w:rsidRPr="00F829B6" w:rsidRDefault="000155D5" w:rsidP="0074607E">
      <w:pPr>
        <w:widowControl w:val="0"/>
        <w:rPr>
          <w:lang w:eastAsia="ja-JP"/>
        </w:rPr>
      </w:pPr>
      <w:r w:rsidRPr="00F829B6">
        <w:rPr>
          <w:lang w:eastAsia="ja-JP"/>
        </w:rPr>
        <w:t xml:space="preserve">NOTE: For DMRS based SPDCCH, the UE is not required to use the </w:t>
      </w:r>
      <w:r w:rsidR="00781123">
        <w:rPr>
          <w:lang w:eastAsia="ja-JP"/>
        </w:rPr>
        <w:t xml:space="preserve">PRGs of size 2 </w:t>
      </w:r>
      <w:r w:rsidRPr="00F829B6">
        <w:rPr>
          <w:lang w:eastAsia="ja-JP"/>
        </w:rPr>
        <w:t xml:space="preserve"> (see 3GPP TS 36.213 [4]) which is/are partially overlapped with PBCH/PSS/SSS for SPDCCH monitoring.</w:t>
      </w:r>
    </w:p>
    <w:p w14:paraId="4A2E2248" w14:textId="77777777" w:rsidR="000155D5" w:rsidRPr="00F829B6" w:rsidRDefault="000155D5" w:rsidP="0074607E">
      <w:pPr>
        <w:widowControl w:val="0"/>
      </w:pPr>
      <w:r w:rsidRPr="00F829B6">
        <w:t xml:space="preserve">For DMRS based SPDCCH, the mapping to resource elements </w:t>
      </w:r>
      <w:r w:rsidRPr="00F829B6">
        <w:rPr>
          <w:position w:val="-10"/>
        </w:rPr>
        <w:object w:dxaOrig="440" w:dyaOrig="300" w14:anchorId="6A580D41">
          <v:shape id="_x0000_i1921" type="#_x0000_t75" style="width:21.5pt;height:21.5pt" o:ole="">
            <v:imagedata r:id="rId857" o:title=""/>
          </v:shape>
          <o:OLEObject Type="Embed" ProgID="Equation.3" ShapeID="_x0000_i1921" DrawAspect="Content" ObjectID="_1755942867" r:id="rId1556"/>
        </w:object>
      </w:r>
      <w:r w:rsidRPr="00F829B6">
        <w:t xml:space="preserve"> on antenna port </w:t>
      </w:r>
      <w:r w:rsidRPr="00F829B6">
        <w:rPr>
          <w:position w:val="-10"/>
        </w:rPr>
        <w:object w:dxaOrig="200" w:dyaOrig="240" w14:anchorId="4F0161D6">
          <v:shape id="_x0000_i1922" type="#_x0000_t75" style="width:14.05pt;height:14.05pt" o:ole="">
            <v:imagedata r:id="rId81" o:title=""/>
          </v:shape>
          <o:OLEObject Type="Embed" ProgID="Equation.3" ShapeID="_x0000_i1922" DrawAspect="Content" ObjectID="_1755942868" r:id="rId1557"/>
        </w:object>
      </w:r>
      <w:r w:rsidRPr="00F829B6">
        <w:t xml:space="preserve">, meeting the criteria above, shall be in increasing order of first the index </w:t>
      </w:r>
      <w:r w:rsidRPr="00F829B6">
        <w:rPr>
          <w:position w:val="-6"/>
        </w:rPr>
        <w:object w:dxaOrig="180" w:dyaOrig="260" w14:anchorId="031325D0">
          <v:shape id="_x0000_i1923" type="#_x0000_t75" style="width:14.05pt;height:14.05pt" o:ole="">
            <v:imagedata r:id="rId861" o:title=""/>
          </v:shape>
          <o:OLEObject Type="Embed" ProgID="Equation.3" ShapeID="_x0000_i1923" DrawAspect="Content" ObjectID="_1755942869" r:id="rId1558"/>
        </w:object>
      </w:r>
      <w:r w:rsidRPr="00F829B6">
        <w:rPr>
          <w:rFonts w:eastAsia="Batang" w:hint="eastAsia"/>
          <w:lang w:eastAsia="ko-KR"/>
        </w:rPr>
        <w:t xml:space="preserve"> </w:t>
      </w:r>
      <w:r w:rsidRPr="00F829B6">
        <w:t xml:space="preserve">and then the index </w:t>
      </w:r>
      <w:r w:rsidRPr="00F829B6">
        <w:rPr>
          <w:position w:val="-6"/>
        </w:rPr>
        <w:object w:dxaOrig="139" w:dyaOrig="260" w14:anchorId="109E5297">
          <v:shape id="_x0000_i1924" type="#_x0000_t75" style="width:7.5pt;height:14.05pt" o:ole="">
            <v:imagedata r:id="rId863" o:title=""/>
          </v:shape>
          <o:OLEObject Type="Embed" ProgID="Equation.3" ShapeID="_x0000_i1924" DrawAspect="Content" ObjectID="_1755942870" r:id="rId1559"/>
        </w:object>
      </w:r>
      <w:r w:rsidRPr="00F829B6">
        <w:t xml:space="preserve">. </w:t>
      </w:r>
    </w:p>
    <w:p w14:paraId="66E60137" w14:textId="77777777" w:rsidR="000155D5" w:rsidRDefault="000155D5" w:rsidP="0074607E">
      <w:pPr>
        <w:widowControl w:val="0"/>
        <w:rPr>
          <w:lang w:eastAsia="zh-CN"/>
        </w:rPr>
      </w:pPr>
      <w:r w:rsidRPr="00F829B6">
        <w:rPr>
          <w:lang w:eastAsia="zh-CN"/>
        </w:rPr>
        <w:t>For localized</w:t>
      </w:r>
      <w:r w:rsidR="00781123" w:rsidRPr="00781123">
        <w:rPr>
          <w:lang w:eastAsia="zh-CN"/>
        </w:rPr>
        <w:t xml:space="preserve"> </w:t>
      </w:r>
      <w:r w:rsidR="00781123">
        <w:rPr>
          <w:lang w:eastAsia="zh-CN"/>
        </w:rPr>
        <w:t>and distributed</w:t>
      </w:r>
      <w:r w:rsidRPr="00F829B6">
        <w:rPr>
          <w:lang w:eastAsia="zh-CN"/>
        </w:rPr>
        <w:t xml:space="preserve"> CRS based SPDCCH, the SREGs of a SPDCCH candidate are first interleaved according to step 1 below and then the modulated symbols are mapped </w:t>
      </w:r>
      <w:r w:rsidRPr="00F829B6">
        <w:t xml:space="preserve">to resource elements </w:t>
      </w:r>
      <w:r w:rsidRPr="00F829B6">
        <w:rPr>
          <w:position w:val="-10"/>
        </w:rPr>
        <w:object w:dxaOrig="440" w:dyaOrig="300" w14:anchorId="24D31CE9">
          <v:shape id="_x0000_i1925" type="#_x0000_t75" style="width:21.5pt;height:21.5pt" o:ole="">
            <v:imagedata r:id="rId857" o:title=""/>
          </v:shape>
          <o:OLEObject Type="Embed" ProgID="Equation.3" ShapeID="_x0000_i1925" DrawAspect="Content" ObjectID="_1755942871" r:id="rId1560"/>
        </w:object>
      </w:r>
      <w:r w:rsidRPr="00F829B6">
        <w:t>of the interleaved SREGs according to step 2 below</w:t>
      </w:r>
      <w:r w:rsidRPr="00F829B6">
        <w:rPr>
          <w:lang w:eastAsia="zh-CN"/>
        </w:rPr>
        <w:t xml:space="preserve">. </w:t>
      </w:r>
    </w:p>
    <w:p w14:paraId="20C98BC0" w14:textId="77777777" w:rsidR="00781123" w:rsidRPr="00781123" w:rsidRDefault="00781123" w:rsidP="0074607E">
      <w:pPr>
        <w:pStyle w:val="B1"/>
        <w:widowControl w:val="0"/>
      </w:pPr>
      <w:r w:rsidRPr="00781123">
        <w:lastRenderedPageBreak/>
        <w:t>-</w:t>
      </w:r>
      <w:r w:rsidRPr="00781123">
        <w:tab/>
        <w:t>Step 1: Perform a block interleaver on the SREGs building the SPDCCH candidate, where the number of rows equal to the number of SCCEs for the SPDCCH candidate and the number of columns equal to 4 (i.e. the number of SREGs in an SCCE). The SREGs are written into the matrix row by row and read out column</w:t>
      </w:r>
      <w:r w:rsidRPr="00781123">
        <w:rPr>
          <w:lang w:eastAsia="zh-CN"/>
        </w:rPr>
        <w:t xml:space="preserve"> by column.</w:t>
      </w:r>
    </w:p>
    <w:p w14:paraId="6F030662" w14:textId="77777777" w:rsidR="00781123" w:rsidRPr="00F829B6" w:rsidRDefault="00781123" w:rsidP="0074607E">
      <w:pPr>
        <w:pStyle w:val="B1"/>
        <w:widowControl w:val="0"/>
      </w:pPr>
      <w:r w:rsidRPr="00781123">
        <w:rPr>
          <w:lang w:eastAsia="zh-CN"/>
        </w:rPr>
        <w:t>-</w:t>
      </w:r>
      <w:r w:rsidRPr="00781123">
        <w:rPr>
          <w:lang w:eastAsia="zh-CN"/>
        </w:rPr>
        <w:tab/>
        <w:t>Step 2</w:t>
      </w:r>
      <w:r w:rsidRPr="00781123">
        <w:t>:</w:t>
      </w:r>
      <w:r w:rsidRPr="00781123">
        <w:rPr>
          <w:lang w:eastAsia="zh-CN"/>
        </w:rPr>
        <w:t xml:space="preserve"> The modulated symbols are mapped in sequence starting</w:t>
      </w:r>
      <w:r w:rsidRPr="00781123">
        <w:t xml:space="preserve"> with </w:t>
      </w:r>
      <w:r w:rsidR="00B60A8A">
        <w:rPr>
          <w:noProof/>
          <w:position w:val="-10"/>
        </w:rPr>
        <w:drawing>
          <wp:inline distT="0" distB="0" distL="0" distR="0" wp14:anchorId="5208EE03" wp14:editId="3B9FBAFD">
            <wp:extent cx="457200" cy="1809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1561" cstate="print">
                      <a:extLst>
                        <a:ext uri="{28A0092B-C50C-407E-A947-70E740481C1C}">
                          <a14:useLocalDpi xmlns:a14="http://schemas.microsoft.com/office/drawing/2010/main" val="0"/>
                        </a:ext>
                      </a:extLst>
                    </a:blip>
                    <a:srcRect/>
                    <a:stretch>
                      <a:fillRect/>
                    </a:stretch>
                  </pic:blipFill>
                  <pic:spPr bwMode="auto">
                    <a:xfrm>
                      <a:off x="0" y="0"/>
                      <a:ext cx="457200" cy="180975"/>
                    </a:xfrm>
                    <a:prstGeom prst="rect">
                      <a:avLst/>
                    </a:prstGeom>
                    <a:noFill/>
                    <a:ln>
                      <a:noFill/>
                    </a:ln>
                  </pic:spPr>
                </pic:pic>
              </a:graphicData>
            </a:graphic>
          </wp:inline>
        </w:drawing>
      </w:r>
      <w:r w:rsidRPr="00781123">
        <w:t xml:space="preserve"> </w:t>
      </w:r>
      <w:r w:rsidRPr="00781123">
        <w:rPr>
          <w:lang w:eastAsia="zh-CN"/>
        </w:rPr>
        <w:t>to</w:t>
      </w:r>
      <w:r w:rsidRPr="00781123">
        <w:t xml:space="preserve"> resource elements </w:t>
      </w:r>
      <w:r w:rsidR="00B60A8A">
        <w:rPr>
          <w:noProof/>
          <w:position w:val="-10"/>
        </w:rPr>
        <w:drawing>
          <wp:inline distT="0" distB="0" distL="0" distR="0" wp14:anchorId="79D543D7" wp14:editId="05987756">
            <wp:extent cx="276225" cy="1809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1562"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781123">
        <w:t xml:space="preserve">on antenna port </w:t>
      </w:r>
      <w:r w:rsidR="00B60A8A">
        <w:rPr>
          <w:noProof/>
          <w:position w:val="-10"/>
        </w:rPr>
        <w:drawing>
          <wp:inline distT="0" distB="0" distL="0" distR="0" wp14:anchorId="4526C4D5" wp14:editId="7B59E7C2">
            <wp:extent cx="180975" cy="18097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1541"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81123">
        <w:t xml:space="preserve"> in increasing order of the index k, meeting the criteria above, </w:t>
      </w:r>
      <w:r w:rsidRPr="00781123">
        <w:rPr>
          <w:lang w:eastAsia="zh-CN"/>
        </w:rPr>
        <w:t>over the interleaved SREGs</w:t>
      </w:r>
      <w:r w:rsidRPr="00781123">
        <w:t xml:space="preserve"> </w:t>
      </w:r>
      <w:r w:rsidRPr="00781123">
        <w:rPr>
          <w:lang w:eastAsia="zh-CN"/>
        </w:rPr>
        <w:t>in the order given by the block interleaver of step 1.</w:t>
      </w:r>
    </w:p>
    <w:p w14:paraId="6218E24C" w14:textId="77777777" w:rsidR="000155D5" w:rsidRPr="00F829B6" w:rsidRDefault="000155D5" w:rsidP="0074607E">
      <w:pPr>
        <w:pStyle w:val="TH"/>
        <w:keepNext w:val="0"/>
        <w:keepLines w:val="0"/>
        <w:widowControl w:val="0"/>
      </w:pPr>
      <w:r w:rsidRPr="00F829B6">
        <w:t xml:space="preserve">Table 6.8C.5-1: Set of indices of </w:t>
      </w:r>
      <w:r w:rsidRPr="00F829B6">
        <w:rPr>
          <w:position w:val="-6"/>
        </w:rPr>
        <w:object w:dxaOrig="139" w:dyaOrig="260" w14:anchorId="431CE926">
          <v:shape id="_x0000_i1926" type="#_x0000_t75" style="width:7.5pt;height:14.05pt" o:ole="">
            <v:imagedata r:id="rId863" o:title=""/>
          </v:shape>
          <o:OLEObject Type="Embed" ProgID="Equation.3" ShapeID="_x0000_i1926" DrawAspect="Content" ObjectID="_1755942872" r:id="rId1563"/>
        </w:object>
      </w:r>
      <w:r w:rsidRPr="00F829B6">
        <w:t xml:space="preserve"> for slot-SPDCCH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417"/>
        <w:gridCol w:w="1437"/>
      </w:tblGrid>
      <w:tr w:rsidR="000155D5" w:rsidRPr="00F829B6" w14:paraId="5AE5B6D4" w14:textId="77777777" w:rsidTr="00F03850">
        <w:trPr>
          <w:jc w:val="center"/>
        </w:trPr>
        <w:tc>
          <w:tcPr>
            <w:tcW w:w="2227" w:type="dxa"/>
            <w:vMerge w:val="restart"/>
            <w:shd w:val="clear" w:color="auto" w:fill="E7E6E6"/>
          </w:tcPr>
          <w:p w14:paraId="6FAE71D2" w14:textId="77777777" w:rsidR="000155D5" w:rsidRPr="00F829B6" w:rsidRDefault="000155D5" w:rsidP="0074607E">
            <w:pPr>
              <w:pStyle w:val="TAH"/>
              <w:keepNext w:val="0"/>
              <w:keepLines w:val="0"/>
              <w:widowControl w:val="0"/>
            </w:pPr>
            <w:r w:rsidRPr="00F829B6">
              <w:t>DMRS based SPDCCH</w:t>
            </w:r>
          </w:p>
        </w:tc>
        <w:tc>
          <w:tcPr>
            <w:tcW w:w="2854" w:type="dxa"/>
            <w:gridSpan w:val="2"/>
            <w:shd w:val="clear" w:color="auto" w:fill="E7E6E6"/>
          </w:tcPr>
          <w:p w14:paraId="12517AEE" w14:textId="77777777" w:rsidR="000155D5" w:rsidRPr="00F829B6" w:rsidRDefault="000155D5" w:rsidP="0074607E">
            <w:pPr>
              <w:pStyle w:val="TAH"/>
              <w:keepNext w:val="0"/>
              <w:keepLines w:val="0"/>
              <w:widowControl w:val="0"/>
            </w:pPr>
            <w:r w:rsidRPr="00F829B6">
              <w:t>CRS based SPDCCH</w:t>
            </w:r>
          </w:p>
        </w:tc>
      </w:tr>
      <w:tr w:rsidR="000155D5" w:rsidRPr="00F829B6" w14:paraId="176FE796" w14:textId="77777777" w:rsidTr="00F03850">
        <w:trPr>
          <w:jc w:val="center"/>
        </w:trPr>
        <w:tc>
          <w:tcPr>
            <w:tcW w:w="2227" w:type="dxa"/>
            <w:vMerge/>
            <w:shd w:val="clear" w:color="auto" w:fill="E7E6E6"/>
          </w:tcPr>
          <w:p w14:paraId="39A3CFF6" w14:textId="77777777" w:rsidR="000155D5" w:rsidRPr="00F829B6" w:rsidRDefault="000155D5" w:rsidP="0074607E">
            <w:pPr>
              <w:pStyle w:val="TAH"/>
              <w:keepNext w:val="0"/>
              <w:keepLines w:val="0"/>
              <w:widowControl w:val="0"/>
            </w:pPr>
          </w:p>
        </w:tc>
        <w:tc>
          <w:tcPr>
            <w:tcW w:w="1417" w:type="dxa"/>
            <w:shd w:val="clear" w:color="auto" w:fill="E7E6E6"/>
          </w:tcPr>
          <w:p w14:paraId="5C6DEE40" w14:textId="77777777" w:rsidR="000155D5" w:rsidRPr="00F829B6" w:rsidRDefault="000155D5" w:rsidP="0074607E">
            <w:pPr>
              <w:pStyle w:val="TAH"/>
              <w:keepNext w:val="0"/>
              <w:keepLines w:val="0"/>
              <w:widowControl w:val="0"/>
            </w:pPr>
            <w:r w:rsidRPr="00F829B6">
              <w:rPr>
                <w:position w:val="-10"/>
              </w:rPr>
              <w:object w:dxaOrig="1100" w:dyaOrig="340" w14:anchorId="47293165">
                <v:shape id="_x0000_i1927" type="#_x0000_t75" style="width:57.95pt;height:14.05pt" o:ole="">
                  <v:imagedata r:id="rId1564" o:title=""/>
                </v:shape>
                <o:OLEObject Type="Embed" ProgID="Equation.3" ShapeID="_x0000_i1927" DrawAspect="Content" ObjectID="_1755942873" r:id="rId1565"/>
              </w:object>
            </w:r>
          </w:p>
        </w:tc>
        <w:tc>
          <w:tcPr>
            <w:tcW w:w="1437" w:type="dxa"/>
            <w:shd w:val="clear" w:color="auto" w:fill="E7E6E6"/>
          </w:tcPr>
          <w:p w14:paraId="0059FDF2" w14:textId="77777777" w:rsidR="000155D5" w:rsidRPr="00F829B6" w:rsidRDefault="000155D5" w:rsidP="0074607E">
            <w:pPr>
              <w:pStyle w:val="TAH"/>
              <w:keepNext w:val="0"/>
              <w:keepLines w:val="0"/>
              <w:widowControl w:val="0"/>
            </w:pPr>
            <w:r w:rsidRPr="00F829B6">
              <w:rPr>
                <w:position w:val="-10"/>
              </w:rPr>
              <w:object w:dxaOrig="1120" w:dyaOrig="340" w14:anchorId="1258BA53">
                <v:shape id="_x0000_i1928" type="#_x0000_t75" style="width:57.95pt;height:14.05pt" o:ole="">
                  <v:imagedata r:id="rId1566" o:title=""/>
                </v:shape>
                <o:OLEObject Type="Embed" ProgID="Equation.3" ShapeID="_x0000_i1928" DrawAspect="Content" ObjectID="_1755942874" r:id="rId1567"/>
              </w:object>
            </w:r>
          </w:p>
        </w:tc>
      </w:tr>
      <w:tr w:rsidR="000155D5" w:rsidRPr="00F829B6" w14:paraId="7A020843" w14:textId="77777777" w:rsidTr="00F03850">
        <w:trPr>
          <w:jc w:val="center"/>
        </w:trPr>
        <w:tc>
          <w:tcPr>
            <w:tcW w:w="2227" w:type="dxa"/>
            <w:shd w:val="clear" w:color="auto" w:fill="auto"/>
          </w:tcPr>
          <w:p w14:paraId="3B142196" w14:textId="77777777" w:rsidR="000155D5" w:rsidRPr="00F829B6" w:rsidRDefault="000155D5" w:rsidP="0074607E">
            <w:pPr>
              <w:pStyle w:val="TAC"/>
              <w:keepNext w:val="0"/>
              <w:keepLines w:val="0"/>
              <w:widowControl w:val="0"/>
            </w:pPr>
            <w:r w:rsidRPr="00F829B6">
              <w:rPr>
                <w:position w:val="-10"/>
              </w:rPr>
              <w:object w:dxaOrig="400" w:dyaOrig="300" w14:anchorId="70F0B254">
                <v:shape id="_x0000_i1929" type="#_x0000_t75" style="width:14.05pt;height:14.05pt" o:ole="">
                  <v:imagedata r:id="rId1568" o:title=""/>
                </v:shape>
                <o:OLEObject Type="Embed" ProgID="Equation.3" ShapeID="_x0000_i1929" DrawAspect="Content" ObjectID="_1755942875" r:id="rId1569"/>
              </w:object>
            </w:r>
          </w:p>
        </w:tc>
        <w:tc>
          <w:tcPr>
            <w:tcW w:w="1417" w:type="dxa"/>
            <w:shd w:val="clear" w:color="auto" w:fill="auto"/>
          </w:tcPr>
          <w:p w14:paraId="0E595344" w14:textId="77777777" w:rsidR="000155D5" w:rsidRPr="00F829B6" w:rsidRDefault="000155D5" w:rsidP="0074607E">
            <w:pPr>
              <w:pStyle w:val="TAC"/>
              <w:keepNext w:val="0"/>
              <w:keepLines w:val="0"/>
              <w:widowControl w:val="0"/>
            </w:pPr>
            <w:r w:rsidRPr="00F829B6">
              <w:rPr>
                <w:position w:val="-10"/>
              </w:rPr>
              <w:object w:dxaOrig="279" w:dyaOrig="300" w14:anchorId="5CF638D9">
                <v:shape id="_x0000_i1930" type="#_x0000_t75" style="width:14.05pt;height:14.05pt" o:ole="">
                  <v:imagedata r:id="rId1570" o:title=""/>
                </v:shape>
                <o:OLEObject Type="Embed" ProgID="Equation.3" ShapeID="_x0000_i1930" DrawAspect="Content" ObjectID="_1755942876" r:id="rId1571"/>
              </w:object>
            </w:r>
          </w:p>
        </w:tc>
        <w:tc>
          <w:tcPr>
            <w:tcW w:w="1437" w:type="dxa"/>
            <w:shd w:val="clear" w:color="auto" w:fill="auto"/>
          </w:tcPr>
          <w:p w14:paraId="13DC003E" w14:textId="77777777" w:rsidR="000155D5" w:rsidRPr="00F829B6" w:rsidRDefault="000155D5" w:rsidP="0074607E">
            <w:pPr>
              <w:pStyle w:val="TAC"/>
              <w:keepNext w:val="0"/>
              <w:keepLines w:val="0"/>
              <w:widowControl w:val="0"/>
            </w:pPr>
            <w:r w:rsidRPr="00F829B6">
              <w:rPr>
                <w:position w:val="-10"/>
              </w:rPr>
              <w:object w:dxaOrig="400" w:dyaOrig="300" w14:anchorId="6CEFD23E">
                <v:shape id="_x0000_i1931" type="#_x0000_t75" style="width:14.05pt;height:14.05pt" o:ole="">
                  <v:imagedata r:id="rId1572" o:title=""/>
                </v:shape>
                <o:OLEObject Type="Embed" ProgID="Equation.3" ShapeID="_x0000_i1931" DrawAspect="Content" ObjectID="_1755942877" r:id="rId1573"/>
              </w:object>
            </w:r>
          </w:p>
        </w:tc>
      </w:tr>
    </w:tbl>
    <w:p w14:paraId="3B03E5F4" w14:textId="77777777" w:rsidR="000155D5" w:rsidRPr="00F829B6" w:rsidRDefault="000155D5" w:rsidP="0074607E">
      <w:pPr>
        <w:pStyle w:val="TH"/>
        <w:keepNext w:val="0"/>
        <w:keepLines w:val="0"/>
        <w:widowControl w:val="0"/>
      </w:pPr>
    </w:p>
    <w:p w14:paraId="1F99A5F9" w14:textId="77777777" w:rsidR="000155D5" w:rsidRPr="00F829B6" w:rsidRDefault="000155D5" w:rsidP="0074607E">
      <w:pPr>
        <w:pStyle w:val="TH"/>
        <w:keepNext w:val="0"/>
        <w:keepLines w:val="0"/>
        <w:widowControl w:val="0"/>
      </w:pPr>
      <w:r w:rsidRPr="00F829B6">
        <w:t xml:space="preserve">Table 6.8C.5-2: Set of indices of </w:t>
      </w:r>
      <w:r w:rsidRPr="00F829B6">
        <w:rPr>
          <w:position w:val="-6"/>
        </w:rPr>
        <w:object w:dxaOrig="139" w:dyaOrig="260" w14:anchorId="47618690">
          <v:shape id="_x0000_i1932" type="#_x0000_t75" style="width:5.6pt;height:11.2pt" o:ole="">
            <v:imagedata r:id="rId863" o:title=""/>
          </v:shape>
          <o:OLEObject Type="Embed" ProgID="Equation.3" ShapeID="_x0000_i1932" DrawAspect="Content" ObjectID="_1755942878" r:id="rId1574"/>
        </w:object>
      </w:r>
      <w:r w:rsidRPr="00F829B6">
        <w:t xml:space="preserve"> for subslot-SPDCCH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1762"/>
        <w:gridCol w:w="1404"/>
        <w:gridCol w:w="1417"/>
        <w:gridCol w:w="1441"/>
      </w:tblGrid>
      <w:tr w:rsidR="000155D5" w:rsidRPr="00F829B6" w14:paraId="0F2082C7" w14:textId="77777777" w:rsidTr="00F03850">
        <w:trPr>
          <w:jc w:val="center"/>
        </w:trPr>
        <w:tc>
          <w:tcPr>
            <w:tcW w:w="1762" w:type="dxa"/>
            <w:vMerge w:val="restart"/>
            <w:shd w:val="clear" w:color="auto" w:fill="E7E6E6"/>
          </w:tcPr>
          <w:p w14:paraId="6480FD3F" w14:textId="77777777" w:rsidR="000155D5" w:rsidRPr="00F829B6" w:rsidRDefault="000155D5" w:rsidP="0074607E">
            <w:pPr>
              <w:pStyle w:val="TAH"/>
              <w:keepNext w:val="0"/>
              <w:keepLines w:val="0"/>
              <w:widowControl w:val="0"/>
            </w:pPr>
            <w:r w:rsidRPr="00F829B6">
              <w:t>Number of symbols used for PDCCH</w:t>
            </w:r>
          </w:p>
        </w:tc>
        <w:tc>
          <w:tcPr>
            <w:tcW w:w="1762" w:type="dxa"/>
            <w:vMerge w:val="restart"/>
            <w:shd w:val="clear" w:color="auto" w:fill="E7E6E6"/>
          </w:tcPr>
          <w:p w14:paraId="43805824" w14:textId="77777777" w:rsidR="000155D5" w:rsidRPr="00F829B6" w:rsidRDefault="000155D5" w:rsidP="0074607E">
            <w:pPr>
              <w:pStyle w:val="TAH"/>
              <w:keepNext w:val="0"/>
              <w:keepLines w:val="0"/>
              <w:widowControl w:val="0"/>
            </w:pPr>
            <w:r w:rsidRPr="00F829B6">
              <w:t>Subslot index</w:t>
            </w:r>
          </w:p>
        </w:tc>
        <w:tc>
          <w:tcPr>
            <w:tcW w:w="4262" w:type="dxa"/>
            <w:gridSpan w:val="3"/>
            <w:shd w:val="clear" w:color="auto" w:fill="E7E6E6"/>
          </w:tcPr>
          <w:p w14:paraId="2DC23964" w14:textId="77777777" w:rsidR="000155D5" w:rsidRPr="00F829B6" w:rsidRDefault="000155D5" w:rsidP="0074607E">
            <w:pPr>
              <w:pStyle w:val="TAH"/>
              <w:keepNext w:val="0"/>
              <w:keepLines w:val="0"/>
              <w:widowControl w:val="0"/>
            </w:pPr>
            <w:r w:rsidRPr="00F829B6">
              <w:t xml:space="preserve">Set of indicies of </w:t>
            </w:r>
            <w:r w:rsidRPr="00F829B6">
              <w:rPr>
                <w:position w:val="-6"/>
              </w:rPr>
              <w:object w:dxaOrig="139" w:dyaOrig="260" w14:anchorId="03742DD7">
                <v:shape id="_x0000_i1933" type="#_x0000_t75" style="width:5.6pt;height:11.2pt" o:ole="">
                  <v:imagedata r:id="rId863" o:title=""/>
                </v:shape>
                <o:OLEObject Type="Embed" ProgID="Equation.3" ShapeID="_x0000_i1933" DrawAspect="Content" ObjectID="_1755942879" r:id="rId1575"/>
              </w:object>
            </w:r>
          </w:p>
        </w:tc>
      </w:tr>
      <w:tr w:rsidR="000155D5" w:rsidRPr="00F829B6" w14:paraId="08738430" w14:textId="77777777" w:rsidTr="00F03850">
        <w:trPr>
          <w:jc w:val="center"/>
        </w:trPr>
        <w:tc>
          <w:tcPr>
            <w:tcW w:w="1762" w:type="dxa"/>
            <w:vMerge/>
            <w:shd w:val="clear" w:color="auto" w:fill="E7E6E6"/>
          </w:tcPr>
          <w:p w14:paraId="6D45D0C6" w14:textId="77777777" w:rsidR="000155D5" w:rsidRPr="00F829B6" w:rsidRDefault="000155D5" w:rsidP="0074607E">
            <w:pPr>
              <w:pStyle w:val="TAH"/>
              <w:keepNext w:val="0"/>
              <w:keepLines w:val="0"/>
              <w:widowControl w:val="0"/>
            </w:pPr>
          </w:p>
        </w:tc>
        <w:tc>
          <w:tcPr>
            <w:tcW w:w="1762" w:type="dxa"/>
            <w:vMerge/>
            <w:shd w:val="clear" w:color="auto" w:fill="E7E6E6"/>
          </w:tcPr>
          <w:p w14:paraId="2A673CE2" w14:textId="77777777" w:rsidR="000155D5" w:rsidRPr="00F829B6" w:rsidRDefault="000155D5" w:rsidP="0074607E">
            <w:pPr>
              <w:pStyle w:val="TAH"/>
              <w:keepNext w:val="0"/>
              <w:keepLines w:val="0"/>
              <w:widowControl w:val="0"/>
            </w:pPr>
          </w:p>
        </w:tc>
        <w:tc>
          <w:tcPr>
            <w:tcW w:w="1404" w:type="dxa"/>
            <w:vMerge w:val="restart"/>
            <w:shd w:val="clear" w:color="auto" w:fill="E7E6E6"/>
          </w:tcPr>
          <w:p w14:paraId="559774CE" w14:textId="77777777" w:rsidR="000155D5" w:rsidRPr="00F829B6" w:rsidRDefault="000155D5" w:rsidP="0074607E">
            <w:pPr>
              <w:pStyle w:val="TAH"/>
              <w:keepNext w:val="0"/>
              <w:keepLines w:val="0"/>
              <w:widowControl w:val="0"/>
            </w:pPr>
            <w:r w:rsidRPr="00F829B6">
              <w:t>DMRS based SPDCCH</w:t>
            </w:r>
          </w:p>
        </w:tc>
        <w:tc>
          <w:tcPr>
            <w:tcW w:w="2858" w:type="dxa"/>
            <w:gridSpan w:val="2"/>
            <w:shd w:val="clear" w:color="auto" w:fill="E7E6E6"/>
          </w:tcPr>
          <w:p w14:paraId="2E68E059" w14:textId="77777777" w:rsidR="000155D5" w:rsidRPr="00F829B6" w:rsidRDefault="000155D5" w:rsidP="0074607E">
            <w:pPr>
              <w:pStyle w:val="TAH"/>
              <w:keepNext w:val="0"/>
              <w:keepLines w:val="0"/>
              <w:widowControl w:val="0"/>
            </w:pPr>
            <w:r w:rsidRPr="00F829B6">
              <w:t>CRS based SPDCCH</w:t>
            </w:r>
          </w:p>
        </w:tc>
      </w:tr>
      <w:tr w:rsidR="000155D5" w:rsidRPr="00F829B6" w14:paraId="6E23C3D4" w14:textId="77777777" w:rsidTr="00F03850">
        <w:trPr>
          <w:jc w:val="center"/>
        </w:trPr>
        <w:tc>
          <w:tcPr>
            <w:tcW w:w="1762" w:type="dxa"/>
            <w:vMerge/>
            <w:shd w:val="clear" w:color="auto" w:fill="E7E6E6"/>
          </w:tcPr>
          <w:p w14:paraId="52A2CE59" w14:textId="77777777" w:rsidR="000155D5" w:rsidRPr="00F829B6" w:rsidRDefault="000155D5" w:rsidP="0074607E">
            <w:pPr>
              <w:pStyle w:val="TAH"/>
              <w:keepNext w:val="0"/>
              <w:keepLines w:val="0"/>
              <w:widowControl w:val="0"/>
            </w:pPr>
          </w:p>
        </w:tc>
        <w:tc>
          <w:tcPr>
            <w:tcW w:w="1762" w:type="dxa"/>
            <w:vMerge/>
            <w:shd w:val="clear" w:color="auto" w:fill="E7E6E6"/>
          </w:tcPr>
          <w:p w14:paraId="4AD30CEA" w14:textId="77777777" w:rsidR="000155D5" w:rsidRPr="00F829B6" w:rsidRDefault="000155D5" w:rsidP="0074607E">
            <w:pPr>
              <w:pStyle w:val="TAH"/>
              <w:keepNext w:val="0"/>
              <w:keepLines w:val="0"/>
              <w:widowControl w:val="0"/>
            </w:pPr>
          </w:p>
        </w:tc>
        <w:tc>
          <w:tcPr>
            <w:tcW w:w="1404" w:type="dxa"/>
            <w:vMerge/>
            <w:shd w:val="clear" w:color="auto" w:fill="E7E6E6"/>
          </w:tcPr>
          <w:p w14:paraId="1DA34C05" w14:textId="77777777" w:rsidR="000155D5" w:rsidRPr="00F829B6" w:rsidRDefault="000155D5" w:rsidP="0074607E">
            <w:pPr>
              <w:pStyle w:val="TAH"/>
              <w:keepNext w:val="0"/>
              <w:keepLines w:val="0"/>
              <w:widowControl w:val="0"/>
            </w:pPr>
          </w:p>
        </w:tc>
        <w:tc>
          <w:tcPr>
            <w:tcW w:w="1417" w:type="dxa"/>
            <w:shd w:val="clear" w:color="auto" w:fill="E7E6E6"/>
          </w:tcPr>
          <w:p w14:paraId="1CA81B95" w14:textId="77777777" w:rsidR="000155D5" w:rsidRPr="00F829B6" w:rsidRDefault="000155D5" w:rsidP="0074607E">
            <w:pPr>
              <w:pStyle w:val="TAH"/>
              <w:keepNext w:val="0"/>
              <w:keepLines w:val="0"/>
              <w:widowControl w:val="0"/>
            </w:pPr>
            <w:r w:rsidRPr="00F829B6">
              <w:rPr>
                <w:position w:val="-10"/>
              </w:rPr>
              <w:object w:dxaOrig="1100" w:dyaOrig="340" w14:anchorId="1B0F3752">
                <v:shape id="_x0000_i1934" type="#_x0000_t75" style="width:54.25pt;height:17.75pt" o:ole="">
                  <v:imagedata r:id="rId1576" o:title=""/>
                </v:shape>
                <o:OLEObject Type="Embed" ProgID="Equation.3" ShapeID="_x0000_i1934" DrawAspect="Content" ObjectID="_1755942880" r:id="rId1577"/>
              </w:object>
            </w:r>
          </w:p>
        </w:tc>
        <w:tc>
          <w:tcPr>
            <w:tcW w:w="1440" w:type="dxa"/>
            <w:shd w:val="clear" w:color="auto" w:fill="E7E6E6"/>
          </w:tcPr>
          <w:p w14:paraId="7836ECB5" w14:textId="77777777" w:rsidR="000155D5" w:rsidRPr="00F829B6" w:rsidRDefault="000155D5" w:rsidP="0074607E">
            <w:pPr>
              <w:pStyle w:val="TAH"/>
              <w:keepNext w:val="0"/>
              <w:keepLines w:val="0"/>
              <w:widowControl w:val="0"/>
            </w:pPr>
            <w:r w:rsidRPr="00F829B6">
              <w:rPr>
                <w:position w:val="-10"/>
              </w:rPr>
              <w:object w:dxaOrig="1120" w:dyaOrig="340" w14:anchorId="31CA10B1">
                <v:shape id="_x0000_i1935" type="#_x0000_t75" style="width:56.1pt;height:17.75pt" o:ole="">
                  <v:imagedata r:id="rId1578" o:title=""/>
                </v:shape>
                <o:OLEObject Type="Embed" ProgID="Equation.3" ShapeID="_x0000_i1935" DrawAspect="Content" ObjectID="_1755942881" r:id="rId1579"/>
              </w:object>
            </w:r>
          </w:p>
        </w:tc>
      </w:tr>
      <w:tr w:rsidR="000155D5" w:rsidRPr="00F829B6" w14:paraId="02D3B5CF" w14:textId="77777777" w:rsidTr="00F03850">
        <w:trPr>
          <w:jc w:val="center"/>
        </w:trPr>
        <w:tc>
          <w:tcPr>
            <w:tcW w:w="1762" w:type="dxa"/>
            <w:shd w:val="clear" w:color="auto" w:fill="auto"/>
          </w:tcPr>
          <w:p w14:paraId="6D1C8164" w14:textId="77777777" w:rsidR="000155D5" w:rsidRPr="00F829B6" w:rsidRDefault="000155D5" w:rsidP="0074607E">
            <w:pPr>
              <w:pStyle w:val="TAC"/>
              <w:keepNext w:val="0"/>
              <w:keepLines w:val="0"/>
              <w:widowControl w:val="0"/>
            </w:pPr>
            <w:r w:rsidRPr="00F829B6">
              <w:t>1 or 3</w:t>
            </w:r>
          </w:p>
        </w:tc>
        <w:tc>
          <w:tcPr>
            <w:tcW w:w="1762" w:type="dxa"/>
            <w:shd w:val="clear" w:color="auto" w:fill="auto"/>
          </w:tcPr>
          <w:p w14:paraId="799CD063" w14:textId="77777777" w:rsidR="000155D5" w:rsidRPr="00F829B6" w:rsidRDefault="000155D5" w:rsidP="0074607E">
            <w:pPr>
              <w:pStyle w:val="TAC"/>
              <w:keepNext w:val="0"/>
              <w:keepLines w:val="0"/>
              <w:widowControl w:val="0"/>
            </w:pPr>
            <w:r w:rsidRPr="00F829B6">
              <w:t>1</w:t>
            </w:r>
          </w:p>
        </w:tc>
        <w:tc>
          <w:tcPr>
            <w:tcW w:w="1404" w:type="dxa"/>
            <w:shd w:val="clear" w:color="auto" w:fill="auto"/>
          </w:tcPr>
          <w:p w14:paraId="0FF357EF" w14:textId="77777777" w:rsidR="000155D5" w:rsidRPr="00F829B6" w:rsidRDefault="000155D5" w:rsidP="0074607E">
            <w:pPr>
              <w:pStyle w:val="TAC"/>
              <w:keepNext w:val="0"/>
              <w:keepLines w:val="0"/>
              <w:widowControl w:val="0"/>
            </w:pPr>
            <w:r w:rsidRPr="00F829B6">
              <w:rPr>
                <w:position w:val="-10"/>
              </w:rPr>
              <w:object w:dxaOrig="420" w:dyaOrig="300" w14:anchorId="2FEF3037">
                <v:shape id="_x0000_i1936" type="#_x0000_t75" style="width:17.75pt;height:12.15pt" o:ole="">
                  <v:imagedata r:id="rId1580" o:title=""/>
                </v:shape>
                <o:OLEObject Type="Embed" ProgID="Equation.3" ShapeID="_x0000_i1936" DrawAspect="Content" ObjectID="_1755942882" r:id="rId1581"/>
              </w:object>
            </w:r>
          </w:p>
        </w:tc>
        <w:tc>
          <w:tcPr>
            <w:tcW w:w="1417" w:type="dxa"/>
            <w:shd w:val="clear" w:color="auto" w:fill="auto"/>
          </w:tcPr>
          <w:p w14:paraId="058129F2" w14:textId="77777777" w:rsidR="000155D5" w:rsidRPr="00F829B6" w:rsidRDefault="000155D5" w:rsidP="0074607E">
            <w:pPr>
              <w:pStyle w:val="TAC"/>
              <w:keepNext w:val="0"/>
              <w:keepLines w:val="0"/>
              <w:widowControl w:val="0"/>
            </w:pPr>
            <w:r w:rsidRPr="00F829B6">
              <w:rPr>
                <w:position w:val="-10"/>
              </w:rPr>
              <w:object w:dxaOrig="279" w:dyaOrig="300" w14:anchorId="061986A0">
                <v:shape id="_x0000_i1937" type="#_x0000_t75" style="width:11.2pt;height:12.15pt" o:ole="">
                  <v:imagedata r:id="rId1582" o:title=""/>
                </v:shape>
                <o:OLEObject Type="Embed" ProgID="Equation.3" ShapeID="_x0000_i1937" DrawAspect="Content" ObjectID="_1755942883" r:id="rId1583"/>
              </w:object>
            </w:r>
          </w:p>
        </w:tc>
        <w:tc>
          <w:tcPr>
            <w:tcW w:w="1440" w:type="dxa"/>
            <w:shd w:val="clear" w:color="auto" w:fill="auto"/>
          </w:tcPr>
          <w:p w14:paraId="4732CC48" w14:textId="77777777" w:rsidR="000155D5" w:rsidRPr="00F829B6" w:rsidRDefault="000155D5" w:rsidP="0074607E">
            <w:pPr>
              <w:pStyle w:val="TAC"/>
              <w:keepNext w:val="0"/>
              <w:keepLines w:val="0"/>
              <w:widowControl w:val="0"/>
            </w:pPr>
            <w:r w:rsidRPr="00F829B6">
              <w:rPr>
                <w:position w:val="-10"/>
              </w:rPr>
              <w:object w:dxaOrig="420" w:dyaOrig="300" w14:anchorId="1C4E5708">
                <v:shape id="_x0000_i1938" type="#_x0000_t75" style="width:17.75pt;height:12.15pt" o:ole="">
                  <v:imagedata r:id="rId1580" o:title=""/>
                </v:shape>
                <o:OLEObject Type="Embed" ProgID="Equation.3" ShapeID="_x0000_i1938" DrawAspect="Content" ObjectID="_1755942884" r:id="rId1584"/>
              </w:object>
            </w:r>
          </w:p>
        </w:tc>
      </w:tr>
      <w:tr w:rsidR="000155D5" w:rsidRPr="00F829B6" w14:paraId="03791165" w14:textId="77777777" w:rsidTr="00F03850">
        <w:trPr>
          <w:jc w:val="center"/>
        </w:trPr>
        <w:tc>
          <w:tcPr>
            <w:tcW w:w="1762" w:type="dxa"/>
            <w:shd w:val="clear" w:color="auto" w:fill="auto"/>
          </w:tcPr>
          <w:p w14:paraId="0EF27CE6" w14:textId="77777777" w:rsidR="000155D5" w:rsidRPr="00F829B6" w:rsidRDefault="000155D5" w:rsidP="0074607E">
            <w:pPr>
              <w:pStyle w:val="TAC"/>
              <w:keepNext w:val="0"/>
              <w:keepLines w:val="0"/>
              <w:widowControl w:val="0"/>
            </w:pPr>
            <w:r w:rsidRPr="00F829B6">
              <w:t>2</w:t>
            </w:r>
          </w:p>
        </w:tc>
        <w:tc>
          <w:tcPr>
            <w:tcW w:w="1762" w:type="dxa"/>
            <w:shd w:val="clear" w:color="auto" w:fill="auto"/>
          </w:tcPr>
          <w:p w14:paraId="07AE4DF7" w14:textId="77777777" w:rsidR="000155D5" w:rsidRPr="00F829B6" w:rsidRDefault="000155D5" w:rsidP="0074607E">
            <w:pPr>
              <w:pStyle w:val="TAC"/>
              <w:keepNext w:val="0"/>
              <w:keepLines w:val="0"/>
              <w:widowControl w:val="0"/>
            </w:pPr>
            <w:r w:rsidRPr="00F829B6">
              <w:t>1</w:t>
            </w:r>
          </w:p>
        </w:tc>
        <w:tc>
          <w:tcPr>
            <w:tcW w:w="1404" w:type="dxa"/>
            <w:shd w:val="clear" w:color="auto" w:fill="auto"/>
          </w:tcPr>
          <w:p w14:paraId="44F1AF02" w14:textId="77777777" w:rsidR="000155D5" w:rsidRPr="00F829B6" w:rsidRDefault="000155D5" w:rsidP="0074607E">
            <w:pPr>
              <w:pStyle w:val="TAC"/>
              <w:keepNext w:val="0"/>
              <w:keepLines w:val="0"/>
              <w:widowControl w:val="0"/>
            </w:pPr>
            <w:r w:rsidRPr="00F829B6">
              <w:rPr>
                <w:position w:val="-10"/>
              </w:rPr>
              <w:object w:dxaOrig="580" w:dyaOrig="300" w14:anchorId="046D9C83">
                <v:shape id="_x0000_i1939" type="#_x0000_t75" style="width:25.25pt;height:12.15pt" o:ole="">
                  <v:imagedata r:id="rId1585" o:title=""/>
                </v:shape>
                <o:OLEObject Type="Embed" ProgID="Equation.3" ShapeID="_x0000_i1939" DrawAspect="Content" ObjectID="_1755942885" r:id="rId1586"/>
              </w:object>
            </w:r>
          </w:p>
        </w:tc>
        <w:tc>
          <w:tcPr>
            <w:tcW w:w="1417" w:type="dxa"/>
            <w:shd w:val="clear" w:color="auto" w:fill="auto"/>
          </w:tcPr>
          <w:p w14:paraId="06D3B500" w14:textId="77777777" w:rsidR="000155D5" w:rsidRPr="00F829B6" w:rsidRDefault="000155D5" w:rsidP="0074607E">
            <w:pPr>
              <w:pStyle w:val="TAC"/>
              <w:keepNext w:val="0"/>
              <w:keepLines w:val="0"/>
              <w:widowControl w:val="0"/>
            </w:pPr>
            <w:r w:rsidRPr="00F829B6">
              <w:rPr>
                <w:position w:val="-10"/>
              </w:rPr>
              <w:object w:dxaOrig="279" w:dyaOrig="300" w14:anchorId="7C19EF74">
                <v:shape id="_x0000_i1940" type="#_x0000_t75" style="width:11.2pt;height:12.15pt" o:ole="">
                  <v:imagedata r:id="rId1587" o:title=""/>
                </v:shape>
                <o:OLEObject Type="Embed" ProgID="Equation.3" ShapeID="_x0000_i1940" DrawAspect="Content" ObjectID="_1755942886" r:id="rId1588"/>
              </w:object>
            </w:r>
          </w:p>
        </w:tc>
        <w:tc>
          <w:tcPr>
            <w:tcW w:w="1440" w:type="dxa"/>
            <w:shd w:val="clear" w:color="auto" w:fill="auto"/>
          </w:tcPr>
          <w:p w14:paraId="02D3693E" w14:textId="77777777" w:rsidR="000155D5" w:rsidRPr="00F829B6" w:rsidRDefault="000155D5" w:rsidP="0074607E">
            <w:pPr>
              <w:pStyle w:val="TAC"/>
              <w:keepNext w:val="0"/>
              <w:keepLines w:val="0"/>
              <w:widowControl w:val="0"/>
            </w:pPr>
            <w:r w:rsidRPr="00F829B6">
              <w:rPr>
                <w:position w:val="-10"/>
              </w:rPr>
              <w:object w:dxaOrig="420" w:dyaOrig="300" w14:anchorId="0A04393E">
                <v:shape id="_x0000_i1941" type="#_x0000_t75" style="width:17.75pt;height:12.15pt" o:ole="">
                  <v:imagedata r:id="rId1589" o:title=""/>
                </v:shape>
                <o:OLEObject Type="Embed" ProgID="Equation.3" ShapeID="_x0000_i1941" DrawAspect="Content" ObjectID="_1755942887" r:id="rId1590"/>
              </w:object>
            </w:r>
          </w:p>
        </w:tc>
      </w:tr>
      <w:tr w:rsidR="000155D5" w:rsidRPr="00F829B6" w14:paraId="42DC9C3C" w14:textId="77777777" w:rsidTr="00F03850">
        <w:trPr>
          <w:jc w:val="center"/>
        </w:trPr>
        <w:tc>
          <w:tcPr>
            <w:tcW w:w="1762" w:type="dxa"/>
            <w:shd w:val="clear" w:color="auto" w:fill="auto"/>
          </w:tcPr>
          <w:p w14:paraId="569D0711"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6124EA8F" w14:textId="77777777" w:rsidR="000155D5" w:rsidRPr="00F829B6" w:rsidRDefault="000155D5" w:rsidP="0074607E">
            <w:pPr>
              <w:pStyle w:val="TAC"/>
              <w:keepNext w:val="0"/>
              <w:keepLines w:val="0"/>
              <w:widowControl w:val="0"/>
            </w:pPr>
            <w:r w:rsidRPr="00F829B6">
              <w:t>2</w:t>
            </w:r>
          </w:p>
        </w:tc>
        <w:tc>
          <w:tcPr>
            <w:tcW w:w="1404" w:type="dxa"/>
            <w:shd w:val="clear" w:color="auto" w:fill="auto"/>
          </w:tcPr>
          <w:p w14:paraId="6047673C" w14:textId="77777777" w:rsidR="000155D5" w:rsidRPr="00F829B6" w:rsidRDefault="000155D5" w:rsidP="0074607E">
            <w:pPr>
              <w:pStyle w:val="TAC"/>
              <w:keepNext w:val="0"/>
              <w:keepLines w:val="0"/>
              <w:widowControl w:val="0"/>
            </w:pPr>
            <w:r w:rsidRPr="00F829B6">
              <w:rPr>
                <w:position w:val="-10"/>
              </w:rPr>
              <w:object w:dxaOrig="420" w:dyaOrig="300" w14:anchorId="5F14BBFD">
                <v:shape id="_x0000_i1942" type="#_x0000_t75" style="width:17.75pt;height:12.15pt" o:ole="">
                  <v:imagedata r:id="rId1591" o:title=""/>
                </v:shape>
                <o:OLEObject Type="Embed" ProgID="Equation.3" ShapeID="_x0000_i1942" DrawAspect="Content" ObjectID="_1755942888" r:id="rId1592"/>
              </w:object>
            </w:r>
          </w:p>
        </w:tc>
        <w:tc>
          <w:tcPr>
            <w:tcW w:w="1417" w:type="dxa"/>
            <w:shd w:val="clear" w:color="auto" w:fill="auto"/>
          </w:tcPr>
          <w:p w14:paraId="2E50493B" w14:textId="77777777" w:rsidR="000155D5" w:rsidRPr="00F829B6" w:rsidRDefault="000155D5" w:rsidP="0074607E">
            <w:pPr>
              <w:pStyle w:val="TAC"/>
              <w:keepNext w:val="0"/>
              <w:keepLines w:val="0"/>
              <w:widowControl w:val="0"/>
            </w:pPr>
            <w:r w:rsidRPr="00F829B6">
              <w:rPr>
                <w:position w:val="-10"/>
              </w:rPr>
              <w:object w:dxaOrig="279" w:dyaOrig="300" w14:anchorId="397CC927">
                <v:shape id="_x0000_i1943" type="#_x0000_t75" style="width:11.2pt;height:12.15pt" o:ole="">
                  <v:imagedata r:id="rId1593" o:title=""/>
                </v:shape>
                <o:OLEObject Type="Embed" ProgID="Equation.3" ShapeID="_x0000_i1943" DrawAspect="Content" ObjectID="_1755942889" r:id="rId1594"/>
              </w:object>
            </w:r>
          </w:p>
        </w:tc>
        <w:tc>
          <w:tcPr>
            <w:tcW w:w="1440" w:type="dxa"/>
            <w:shd w:val="clear" w:color="auto" w:fill="auto"/>
          </w:tcPr>
          <w:p w14:paraId="59162D81" w14:textId="77777777" w:rsidR="000155D5" w:rsidRPr="00F829B6" w:rsidRDefault="000155D5" w:rsidP="0074607E">
            <w:pPr>
              <w:pStyle w:val="TAC"/>
              <w:keepNext w:val="0"/>
              <w:keepLines w:val="0"/>
              <w:widowControl w:val="0"/>
            </w:pPr>
            <w:r w:rsidRPr="00F829B6">
              <w:rPr>
                <w:position w:val="-10"/>
              </w:rPr>
              <w:object w:dxaOrig="420" w:dyaOrig="300" w14:anchorId="033DBAC2">
                <v:shape id="_x0000_i1944" type="#_x0000_t75" style="width:17.75pt;height:12.15pt" o:ole="">
                  <v:imagedata r:id="rId1591" o:title=""/>
                </v:shape>
                <o:OLEObject Type="Embed" ProgID="Equation.3" ShapeID="_x0000_i1944" DrawAspect="Content" ObjectID="_1755942890" r:id="rId1595"/>
              </w:object>
            </w:r>
          </w:p>
        </w:tc>
      </w:tr>
      <w:tr w:rsidR="000155D5" w:rsidRPr="00F829B6" w14:paraId="6AE506ED" w14:textId="77777777" w:rsidTr="00F03850">
        <w:trPr>
          <w:jc w:val="center"/>
        </w:trPr>
        <w:tc>
          <w:tcPr>
            <w:tcW w:w="1762" w:type="dxa"/>
            <w:shd w:val="clear" w:color="auto" w:fill="auto"/>
          </w:tcPr>
          <w:p w14:paraId="246272A1"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6FD4533E" w14:textId="77777777" w:rsidR="000155D5" w:rsidRPr="00F829B6" w:rsidRDefault="000155D5" w:rsidP="0074607E">
            <w:pPr>
              <w:pStyle w:val="TAC"/>
              <w:keepNext w:val="0"/>
              <w:keepLines w:val="0"/>
              <w:widowControl w:val="0"/>
            </w:pPr>
            <w:r w:rsidRPr="00F829B6">
              <w:t>3</w:t>
            </w:r>
          </w:p>
        </w:tc>
        <w:tc>
          <w:tcPr>
            <w:tcW w:w="1404" w:type="dxa"/>
            <w:shd w:val="clear" w:color="auto" w:fill="auto"/>
          </w:tcPr>
          <w:p w14:paraId="3F8A59AD" w14:textId="77777777" w:rsidR="000155D5" w:rsidRPr="00F829B6" w:rsidRDefault="000155D5" w:rsidP="0074607E">
            <w:pPr>
              <w:pStyle w:val="TAC"/>
              <w:keepNext w:val="0"/>
              <w:keepLines w:val="0"/>
              <w:widowControl w:val="0"/>
            </w:pPr>
            <w:r w:rsidRPr="00F829B6">
              <w:rPr>
                <w:position w:val="-10"/>
              </w:rPr>
              <w:object w:dxaOrig="400" w:dyaOrig="300" w14:anchorId="723252EE">
                <v:shape id="_x0000_i1945" type="#_x0000_t75" style="width:17.75pt;height:12.15pt" o:ole="">
                  <v:imagedata r:id="rId1596" o:title=""/>
                </v:shape>
                <o:OLEObject Type="Embed" ProgID="Equation.3" ShapeID="_x0000_i1945" DrawAspect="Content" ObjectID="_1755942891" r:id="rId1597"/>
              </w:object>
            </w:r>
          </w:p>
        </w:tc>
        <w:tc>
          <w:tcPr>
            <w:tcW w:w="1417" w:type="dxa"/>
            <w:shd w:val="clear" w:color="auto" w:fill="auto"/>
          </w:tcPr>
          <w:p w14:paraId="399F07E8" w14:textId="77777777" w:rsidR="000155D5" w:rsidRPr="00F829B6" w:rsidRDefault="000155D5" w:rsidP="0074607E">
            <w:pPr>
              <w:pStyle w:val="TAC"/>
              <w:keepNext w:val="0"/>
              <w:keepLines w:val="0"/>
              <w:widowControl w:val="0"/>
            </w:pPr>
            <w:r w:rsidRPr="00F829B6">
              <w:rPr>
                <w:position w:val="-10"/>
              </w:rPr>
              <w:object w:dxaOrig="279" w:dyaOrig="300" w14:anchorId="0FA465FC">
                <v:shape id="_x0000_i1946" type="#_x0000_t75" style="width:11.2pt;height:12.15pt" o:ole="">
                  <v:imagedata r:id="rId1598" o:title=""/>
                </v:shape>
                <o:OLEObject Type="Embed" ProgID="Equation.3" ShapeID="_x0000_i1946" DrawAspect="Content" ObjectID="_1755942892" r:id="rId1599"/>
              </w:object>
            </w:r>
          </w:p>
        </w:tc>
        <w:tc>
          <w:tcPr>
            <w:tcW w:w="1440" w:type="dxa"/>
            <w:shd w:val="clear" w:color="auto" w:fill="auto"/>
          </w:tcPr>
          <w:p w14:paraId="24FF22C1" w14:textId="77777777" w:rsidR="000155D5" w:rsidRPr="00F829B6" w:rsidRDefault="000155D5" w:rsidP="0074607E">
            <w:pPr>
              <w:pStyle w:val="TAC"/>
              <w:keepNext w:val="0"/>
              <w:keepLines w:val="0"/>
              <w:widowControl w:val="0"/>
            </w:pPr>
            <w:r w:rsidRPr="00F829B6">
              <w:rPr>
                <w:position w:val="-10"/>
              </w:rPr>
              <w:object w:dxaOrig="400" w:dyaOrig="300" w14:anchorId="30E91FC8">
                <v:shape id="_x0000_i1947" type="#_x0000_t75" style="width:17.75pt;height:12.15pt" o:ole="">
                  <v:imagedata r:id="rId1596" o:title=""/>
                </v:shape>
                <o:OLEObject Type="Embed" ProgID="Equation.3" ShapeID="_x0000_i1947" DrawAspect="Content" ObjectID="_1755942893" r:id="rId1600"/>
              </w:object>
            </w:r>
          </w:p>
        </w:tc>
      </w:tr>
      <w:tr w:rsidR="000155D5" w:rsidRPr="00F829B6" w14:paraId="3E2703B0" w14:textId="77777777" w:rsidTr="00F03850">
        <w:trPr>
          <w:jc w:val="center"/>
        </w:trPr>
        <w:tc>
          <w:tcPr>
            <w:tcW w:w="1762" w:type="dxa"/>
            <w:shd w:val="clear" w:color="auto" w:fill="auto"/>
          </w:tcPr>
          <w:p w14:paraId="6F479081"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277F9FF9" w14:textId="77777777" w:rsidR="000155D5" w:rsidRPr="00F829B6" w:rsidRDefault="000155D5" w:rsidP="0074607E">
            <w:pPr>
              <w:pStyle w:val="TAC"/>
              <w:keepNext w:val="0"/>
              <w:keepLines w:val="0"/>
              <w:widowControl w:val="0"/>
            </w:pPr>
            <w:r w:rsidRPr="00F829B6">
              <w:t>4</w:t>
            </w:r>
          </w:p>
        </w:tc>
        <w:tc>
          <w:tcPr>
            <w:tcW w:w="1404" w:type="dxa"/>
            <w:shd w:val="clear" w:color="auto" w:fill="auto"/>
          </w:tcPr>
          <w:p w14:paraId="6628D7B7" w14:textId="77777777" w:rsidR="000155D5" w:rsidRPr="00F829B6" w:rsidRDefault="000155D5" w:rsidP="0074607E">
            <w:pPr>
              <w:pStyle w:val="TAC"/>
              <w:keepNext w:val="0"/>
              <w:keepLines w:val="0"/>
              <w:widowControl w:val="0"/>
            </w:pPr>
            <w:r w:rsidRPr="00F829B6">
              <w:rPr>
                <w:position w:val="-10"/>
              </w:rPr>
              <w:object w:dxaOrig="420" w:dyaOrig="300" w14:anchorId="7A750E13">
                <v:shape id="_x0000_i1948" type="#_x0000_t75" style="width:17.75pt;height:12.15pt" o:ole="">
                  <v:imagedata r:id="rId1601" o:title=""/>
                </v:shape>
                <o:OLEObject Type="Embed" ProgID="Equation.3" ShapeID="_x0000_i1948" DrawAspect="Content" ObjectID="_1755942894" r:id="rId1602"/>
              </w:object>
            </w:r>
          </w:p>
        </w:tc>
        <w:tc>
          <w:tcPr>
            <w:tcW w:w="1417" w:type="dxa"/>
            <w:shd w:val="clear" w:color="auto" w:fill="auto"/>
          </w:tcPr>
          <w:p w14:paraId="47E87387" w14:textId="77777777" w:rsidR="000155D5" w:rsidRPr="00F829B6" w:rsidRDefault="000155D5" w:rsidP="0074607E">
            <w:pPr>
              <w:pStyle w:val="TAC"/>
              <w:keepNext w:val="0"/>
              <w:keepLines w:val="0"/>
              <w:widowControl w:val="0"/>
            </w:pPr>
            <w:r w:rsidRPr="00F829B6">
              <w:rPr>
                <w:position w:val="-10"/>
              </w:rPr>
              <w:object w:dxaOrig="279" w:dyaOrig="300" w14:anchorId="77A9E79C">
                <v:shape id="_x0000_i1949" type="#_x0000_t75" style="width:11.2pt;height:12.15pt" o:ole="">
                  <v:imagedata r:id="rId1603" o:title=""/>
                </v:shape>
                <o:OLEObject Type="Embed" ProgID="Equation.3" ShapeID="_x0000_i1949" DrawAspect="Content" ObjectID="_1755942895" r:id="rId1604"/>
              </w:object>
            </w:r>
          </w:p>
        </w:tc>
        <w:tc>
          <w:tcPr>
            <w:tcW w:w="1440" w:type="dxa"/>
            <w:shd w:val="clear" w:color="auto" w:fill="auto"/>
          </w:tcPr>
          <w:p w14:paraId="3BA4D909" w14:textId="77777777" w:rsidR="000155D5" w:rsidRPr="00F829B6" w:rsidRDefault="000155D5" w:rsidP="0074607E">
            <w:pPr>
              <w:pStyle w:val="TAC"/>
              <w:keepNext w:val="0"/>
              <w:keepLines w:val="0"/>
              <w:widowControl w:val="0"/>
            </w:pPr>
            <w:r w:rsidRPr="00F829B6">
              <w:rPr>
                <w:position w:val="-10"/>
              </w:rPr>
              <w:object w:dxaOrig="420" w:dyaOrig="300" w14:anchorId="4C273D7D">
                <v:shape id="_x0000_i1950" type="#_x0000_t75" style="width:17.75pt;height:12.15pt" o:ole="">
                  <v:imagedata r:id="rId1601" o:title=""/>
                </v:shape>
                <o:OLEObject Type="Embed" ProgID="Equation.3" ShapeID="_x0000_i1950" DrawAspect="Content" ObjectID="_1755942896" r:id="rId1605"/>
              </w:object>
            </w:r>
          </w:p>
        </w:tc>
      </w:tr>
      <w:tr w:rsidR="000155D5" w:rsidRPr="00F829B6" w14:paraId="2395EA46" w14:textId="77777777" w:rsidTr="00F03850">
        <w:trPr>
          <w:jc w:val="center"/>
        </w:trPr>
        <w:tc>
          <w:tcPr>
            <w:tcW w:w="1762" w:type="dxa"/>
            <w:shd w:val="clear" w:color="auto" w:fill="auto"/>
          </w:tcPr>
          <w:p w14:paraId="79C55379"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22202F50" w14:textId="77777777" w:rsidR="000155D5" w:rsidRPr="00F829B6" w:rsidRDefault="000155D5" w:rsidP="0074607E">
            <w:pPr>
              <w:pStyle w:val="TAC"/>
              <w:keepNext w:val="0"/>
              <w:keepLines w:val="0"/>
              <w:widowControl w:val="0"/>
            </w:pPr>
            <w:r w:rsidRPr="00F829B6">
              <w:t>5</w:t>
            </w:r>
          </w:p>
        </w:tc>
        <w:tc>
          <w:tcPr>
            <w:tcW w:w="1404" w:type="dxa"/>
            <w:shd w:val="clear" w:color="auto" w:fill="auto"/>
          </w:tcPr>
          <w:p w14:paraId="47C3C855" w14:textId="77777777" w:rsidR="000155D5" w:rsidRPr="00F829B6" w:rsidRDefault="000155D5" w:rsidP="0074607E">
            <w:pPr>
              <w:pStyle w:val="TAC"/>
              <w:keepNext w:val="0"/>
              <w:keepLines w:val="0"/>
              <w:widowControl w:val="0"/>
            </w:pPr>
            <w:r w:rsidRPr="00F829B6">
              <w:rPr>
                <w:position w:val="-10"/>
              </w:rPr>
              <w:object w:dxaOrig="560" w:dyaOrig="300" w14:anchorId="186EBAF4">
                <v:shape id="_x0000_i1951" type="#_x0000_t75" style="width:25.25pt;height:12.15pt" o:ole="">
                  <v:imagedata r:id="rId1606" o:title=""/>
                </v:shape>
                <o:OLEObject Type="Embed" ProgID="Equation.3" ShapeID="_x0000_i1951" DrawAspect="Content" ObjectID="_1755942897" r:id="rId1607"/>
              </w:object>
            </w:r>
          </w:p>
        </w:tc>
        <w:tc>
          <w:tcPr>
            <w:tcW w:w="1417" w:type="dxa"/>
            <w:shd w:val="clear" w:color="auto" w:fill="auto"/>
          </w:tcPr>
          <w:p w14:paraId="3CE94E87" w14:textId="77777777" w:rsidR="000155D5" w:rsidRPr="00F829B6" w:rsidRDefault="000155D5" w:rsidP="0074607E">
            <w:pPr>
              <w:pStyle w:val="TAC"/>
              <w:keepNext w:val="0"/>
              <w:keepLines w:val="0"/>
              <w:widowControl w:val="0"/>
            </w:pPr>
            <w:r w:rsidRPr="00F829B6">
              <w:rPr>
                <w:position w:val="-10"/>
              </w:rPr>
              <w:object w:dxaOrig="279" w:dyaOrig="300" w14:anchorId="6B06F49C">
                <v:shape id="_x0000_i1952" type="#_x0000_t75" style="width:11.2pt;height:12.15pt" o:ole="">
                  <v:imagedata r:id="rId1608" o:title=""/>
                </v:shape>
                <o:OLEObject Type="Embed" ProgID="Equation.3" ShapeID="_x0000_i1952" DrawAspect="Content" ObjectID="_1755942898" r:id="rId1609"/>
              </w:object>
            </w:r>
          </w:p>
        </w:tc>
        <w:tc>
          <w:tcPr>
            <w:tcW w:w="1440" w:type="dxa"/>
            <w:shd w:val="clear" w:color="auto" w:fill="auto"/>
          </w:tcPr>
          <w:p w14:paraId="5D766F3A" w14:textId="77777777" w:rsidR="000155D5" w:rsidRPr="00F829B6" w:rsidRDefault="000155D5" w:rsidP="0074607E">
            <w:pPr>
              <w:pStyle w:val="TAC"/>
              <w:keepNext w:val="0"/>
              <w:keepLines w:val="0"/>
              <w:widowControl w:val="0"/>
            </w:pPr>
            <w:r w:rsidRPr="00F829B6">
              <w:rPr>
                <w:position w:val="-10"/>
              </w:rPr>
              <w:object w:dxaOrig="420" w:dyaOrig="300" w14:anchorId="04E2F9F0">
                <v:shape id="_x0000_i1953" type="#_x0000_t75" style="width:17.75pt;height:12.15pt" o:ole="">
                  <v:imagedata r:id="rId1610" o:title=""/>
                </v:shape>
                <o:OLEObject Type="Embed" ProgID="Equation.3" ShapeID="_x0000_i1953" DrawAspect="Content" ObjectID="_1755942899" r:id="rId1611"/>
              </w:object>
            </w:r>
          </w:p>
        </w:tc>
      </w:tr>
    </w:tbl>
    <w:p w14:paraId="49494FFA" w14:textId="77777777" w:rsidR="000155D5" w:rsidRPr="00F829B6" w:rsidRDefault="000155D5" w:rsidP="0074607E">
      <w:pPr>
        <w:widowControl w:val="0"/>
      </w:pPr>
    </w:p>
    <w:p w14:paraId="1C8E0DC7" w14:textId="77777777" w:rsidR="0035583A" w:rsidRPr="00F829B6" w:rsidRDefault="0035583A" w:rsidP="0074607E">
      <w:pPr>
        <w:pStyle w:val="Heading2"/>
        <w:keepNext w:val="0"/>
        <w:keepLines w:val="0"/>
        <w:widowControl w:val="0"/>
      </w:pPr>
      <w:bookmarkStart w:id="92" w:name="_Toc454818062"/>
      <w:r w:rsidRPr="00F829B6">
        <w:t>6.9</w:t>
      </w:r>
      <w:r w:rsidRPr="00F829B6">
        <w:tab/>
        <w:t>Physical hybrid ARQ indicator channel</w:t>
      </w:r>
      <w:bookmarkEnd w:id="92"/>
    </w:p>
    <w:p w14:paraId="10B34A9C" w14:textId="77777777" w:rsidR="0035583A" w:rsidRPr="00F829B6" w:rsidRDefault="0035583A" w:rsidP="0074607E">
      <w:pPr>
        <w:widowControl w:val="0"/>
      </w:pPr>
      <w:r w:rsidRPr="00F829B6">
        <w:t xml:space="preserve">The PHICH carries the hybrid-ARQ ACK/NACK. Multiple PHICHs mapped to the same set of resource elements constitute a PHICH group, where PHICHs within the same PHICH group are separated through different orthogonal sequences. A PHICH resource is identified by the index pair </w:t>
      </w:r>
      <w:r w:rsidRPr="00F829B6">
        <w:rPr>
          <w:position w:val="-10"/>
        </w:rPr>
        <w:object w:dxaOrig="1340" w:dyaOrig="340" w14:anchorId="129B2A02">
          <v:shape id="_x0000_i1954" type="#_x0000_t75" style="width:67.3pt;height:17.75pt" o:ole="">
            <v:imagedata r:id="rId1612" o:title=""/>
          </v:shape>
          <o:OLEObject Type="Embed" ProgID="Equation.3" ShapeID="_x0000_i1954" DrawAspect="Content" ObjectID="_1755942900" r:id="rId1613"/>
        </w:object>
      </w:r>
      <w:r w:rsidRPr="00F829B6">
        <w:t xml:space="preserve">, where </w:t>
      </w:r>
      <w:r w:rsidRPr="00F829B6">
        <w:rPr>
          <w:position w:val="-10"/>
        </w:rPr>
        <w:object w:dxaOrig="600" w:dyaOrig="340" w14:anchorId="65A73C95">
          <v:shape id="_x0000_i1955" type="#_x0000_t75" style="width:29.9pt;height:17.75pt" o:ole="">
            <v:imagedata r:id="rId1614" o:title=""/>
          </v:shape>
          <o:OLEObject Type="Embed" ProgID="Equation.3" ShapeID="_x0000_i1955" DrawAspect="Content" ObjectID="_1755942901" r:id="rId1615"/>
        </w:object>
      </w:r>
      <w:r w:rsidRPr="00F829B6">
        <w:t xml:space="preserve"> is the PHICH group number and </w:t>
      </w:r>
      <w:r w:rsidRPr="00F829B6">
        <w:rPr>
          <w:position w:val="-10"/>
        </w:rPr>
        <w:object w:dxaOrig="600" w:dyaOrig="340" w14:anchorId="5BCC0043">
          <v:shape id="_x0000_i1956" type="#_x0000_t75" style="width:29.9pt;height:17.75pt" o:ole="">
            <v:imagedata r:id="rId1616" o:title=""/>
          </v:shape>
          <o:OLEObject Type="Embed" ProgID="Equation.3" ShapeID="_x0000_i1956" DrawAspect="Content" ObjectID="_1755942902" r:id="rId1617"/>
        </w:object>
      </w:r>
      <w:r w:rsidRPr="00F829B6">
        <w:t xml:space="preserve"> is the orthogonal sequence index within the group.</w:t>
      </w:r>
    </w:p>
    <w:p w14:paraId="494208CE" w14:textId="77777777" w:rsidR="0035583A" w:rsidRPr="00F829B6" w:rsidRDefault="0035583A" w:rsidP="0074607E">
      <w:pPr>
        <w:widowControl w:val="0"/>
      </w:pPr>
      <w:r w:rsidRPr="00F829B6">
        <w:t xml:space="preserve">For frame structure type 1 and type 3, the number of PHICH groups </w:t>
      </w:r>
      <w:r w:rsidRPr="00F829B6">
        <w:rPr>
          <w:position w:val="-10"/>
        </w:rPr>
        <w:object w:dxaOrig="660" w:dyaOrig="340" w14:anchorId="3C32E5E7">
          <v:shape id="_x0000_i1957" type="#_x0000_t75" style="width:32.75pt;height:17.75pt" o:ole="">
            <v:imagedata r:id="rId1618" o:title=""/>
          </v:shape>
          <o:OLEObject Type="Embed" ProgID="Equation.3" ShapeID="_x0000_i1957" DrawAspect="Content" ObjectID="_1755942903" r:id="rId1619"/>
        </w:object>
      </w:r>
      <w:r w:rsidRPr="00F829B6">
        <w:t xml:space="preserve"> is constant in all subframes and given by</w:t>
      </w:r>
    </w:p>
    <w:p w14:paraId="0558A147" w14:textId="77777777" w:rsidR="0035583A" w:rsidRPr="00F829B6" w:rsidRDefault="0035583A" w:rsidP="0074607E">
      <w:pPr>
        <w:pStyle w:val="EQ"/>
        <w:keepLines w:val="0"/>
        <w:widowControl w:val="0"/>
        <w:jc w:val="center"/>
      </w:pPr>
      <w:r w:rsidRPr="00F829B6">
        <w:rPr>
          <w:position w:val="-36"/>
        </w:rPr>
        <w:object w:dxaOrig="4540" w:dyaOrig="820" w14:anchorId="07AAA769">
          <v:shape id="_x0000_i1958" type="#_x0000_t75" style="width:227.2pt;height:41.15pt" o:ole="">
            <v:imagedata r:id="rId1620" o:title=""/>
          </v:shape>
          <o:OLEObject Type="Embed" ProgID="Equation.3" ShapeID="_x0000_i1958" DrawAspect="Content" ObjectID="_1755942904" r:id="rId1621"/>
        </w:object>
      </w:r>
    </w:p>
    <w:p w14:paraId="342FDD7C" w14:textId="77777777" w:rsidR="0035583A" w:rsidRPr="00F829B6" w:rsidRDefault="0035583A" w:rsidP="0074607E">
      <w:pPr>
        <w:widowControl w:val="0"/>
      </w:pPr>
      <w:r w:rsidRPr="00F829B6">
        <w:t xml:space="preserve">where </w:t>
      </w:r>
      <w:r w:rsidRPr="00F829B6">
        <w:rPr>
          <w:position w:val="-14"/>
        </w:rPr>
        <w:object w:dxaOrig="1500" w:dyaOrig="340" w14:anchorId="38E52E7A">
          <v:shape id="_x0000_i1959" type="#_x0000_t75" style="width:75.75pt;height:17.75pt" o:ole="">
            <v:imagedata r:id="rId1622" o:title=""/>
          </v:shape>
          <o:OLEObject Type="Embed" ProgID="Equation.3" ShapeID="_x0000_i1959" DrawAspect="Content" ObjectID="_1755942905" r:id="rId1623"/>
        </w:object>
      </w:r>
      <w:r w:rsidRPr="00F829B6">
        <w:t xml:space="preserve"> is provided by higher layers. The index </w:t>
      </w:r>
      <w:r w:rsidRPr="00F829B6">
        <w:rPr>
          <w:position w:val="-10"/>
        </w:rPr>
        <w:object w:dxaOrig="600" w:dyaOrig="340" w14:anchorId="4B34D529">
          <v:shape id="_x0000_i1960" type="#_x0000_t75" style="width:29.9pt;height:17.75pt" o:ole="">
            <v:imagedata r:id="rId1624" o:title=""/>
          </v:shape>
          <o:OLEObject Type="Embed" ProgID="Equation.3" ShapeID="_x0000_i1960" DrawAspect="Content" ObjectID="_1755942906" r:id="rId1625"/>
        </w:object>
      </w:r>
      <w:r w:rsidRPr="00F829B6">
        <w:t xml:space="preserve"> ranges from </w:t>
      </w:r>
      <w:r w:rsidRPr="00F829B6">
        <w:rPr>
          <w:position w:val="-6"/>
        </w:rPr>
        <w:object w:dxaOrig="180" w:dyaOrig="240" w14:anchorId="44E273BD">
          <v:shape id="_x0000_i1961" type="#_x0000_t75" style="width:9.35pt;height:11.2pt" o:ole="">
            <v:imagedata r:id="rId1626" o:title=""/>
          </v:shape>
          <o:OLEObject Type="Embed" ProgID="Equation.3" ShapeID="_x0000_i1961" DrawAspect="Content" ObjectID="_1755942907" r:id="rId1627"/>
        </w:object>
      </w:r>
      <w:r w:rsidRPr="00F829B6">
        <w:t xml:space="preserve"> to </w:t>
      </w:r>
      <w:r w:rsidRPr="00F829B6">
        <w:rPr>
          <w:position w:val="-10"/>
        </w:rPr>
        <w:object w:dxaOrig="920" w:dyaOrig="340" w14:anchorId="3E7EFE70">
          <v:shape id="_x0000_i1962" type="#_x0000_t75" style="width:45.8pt;height:17.75pt" o:ole="">
            <v:imagedata r:id="rId1628" o:title=""/>
          </v:shape>
          <o:OLEObject Type="Embed" ProgID="Equation.3" ShapeID="_x0000_i1962" DrawAspect="Content" ObjectID="_1755942908" r:id="rId1629"/>
        </w:object>
      </w:r>
      <w:r w:rsidRPr="00F829B6">
        <w:t>.</w:t>
      </w:r>
    </w:p>
    <w:p w14:paraId="2B50BCD5" w14:textId="77777777" w:rsidR="0035583A" w:rsidRPr="00F829B6" w:rsidRDefault="0035583A" w:rsidP="0074607E">
      <w:pPr>
        <w:widowControl w:val="0"/>
      </w:pPr>
      <w:r w:rsidRPr="00F829B6">
        <w:t xml:space="preserve">For frame structure type 2, the number of PHICH groups may vary between subframes and is given by </w:t>
      </w:r>
      <w:r w:rsidRPr="00F829B6">
        <w:rPr>
          <w:position w:val="-10"/>
        </w:rPr>
        <w:object w:dxaOrig="980" w:dyaOrig="340" w14:anchorId="28F3F44B">
          <v:shape id="_x0000_i1963" type="#_x0000_t75" style="width:47.7pt;height:17.75pt" o:ole="">
            <v:imagedata r:id="rId1630" o:title=""/>
          </v:shape>
          <o:OLEObject Type="Embed" ProgID="Equation.3" ShapeID="_x0000_i1963" DrawAspect="Content" ObjectID="_1755942909" r:id="rId1631"/>
        </w:object>
      </w:r>
      <w:r w:rsidR="00B80263" w:rsidRPr="00F829B6">
        <w:t xml:space="preserve"> </w:t>
      </w:r>
      <w:r w:rsidRPr="00F829B6">
        <w:t xml:space="preserve">where </w:t>
      </w:r>
      <w:r w:rsidRPr="00F829B6">
        <w:rPr>
          <w:position w:val="-10"/>
        </w:rPr>
        <w:object w:dxaOrig="660" w:dyaOrig="340" w14:anchorId="31EFA069">
          <v:shape id="_x0000_i1964" type="#_x0000_t75" style="width:32.75pt;height:17.75pt" o:ole="">
            <v:imagedata r:id="rId1618" o:title=""/>
          </v:shape>
          <o:OLEObject Type="Embed" ProgID="Equation.3" ShapeID="_x0000_i1964" DrawAspect="Content" ObjectID="_1755942910" r:id="rId1632"/>
        </w:object>
      </w:r>
      <w:r w:rsidRPr="00F829B6">
        <w:t xml:space="preserve"> is given by the expression above and </w:t>
      </w:r>
      <w:r w:rsidRPr="00F829B6">
        <w:rPr>
          <w:position w:val="-10"/>
        </w:rPr>
        <w:object w:dxaOrig="279" w:dyaOrig="300" w14:anchorId="50E9BAB4">
          <v:shape id="_x0000_i1965" type="#_x0000_t75" style="width:14.05pt;height:14.95pt" o:ole="">
            <v:imagedata r:id="rId1633" o:title=""/>
          </v:shape>
          <o:OLEObject Type="Embed" ProgID="Equation.3" ShapeID="_x0000_i1965" DrawAspect="Content" ObjectID="_1755942911" r:id="rId1634"/>
        </w:object>
      </w:r>
      <w:r w:rsidRPr="00F829B6">
        <w:t xml:space="preserve"> is given by Table 6.9-1 with the uplink-downlink configuration provided by the higher-layer parameter </w:t>
      </w:r>
      <w:r w:rsidRPr="00F829B6">
        <w:rPr>
          <w:i/>
        </w:rPr>
        <w:t>subframeAssignment</w:t>
      </w:r>
      <w:r w:rsidRPr="00F829B6">
        <w:t xml:space="preserve">. The index </w:t>
      </w:r>
      <w:r w:rsidRPr="00F829B6">
        <w:rPr>
          <w:position w:val="-10"/>
        </w:rPr>
        <w:object w:dxaOrig="600" w:dyaOrig="340" w14:anchorId="31AC6E13">
          <v:shape id="_x0000_i1966" type="#_x0000_t75" style="width:29.9pt;height:17.75pt" o:ole="">
            <v:imagedata r:id="rId1624" o:title=""/>
          </v:shape>
          <o:OLEObject Type="Embed" ProgID="Equation.3" ShapeID="_x0000_i1966" DrawAspect="Content" ObjectID="_1755942912" r:id="rId1635"/>
        </w:object>
      </w:r>
      <w:r w:rsidRPr="00F829B6">
        <w:t xml:space="preserve"> in a subframe with non-zero PHICH resources ranges from </w:t>
      </w:r>
      <w:r w:rsidRPr="00F829B6">
        <w:rPr>
          <w:position w:val="-6"/>
        </w:rPr>
        <w:object w:dxaOrig="180" w:dyaOrig="240" w14:anchorId="3F078AD8">
          <v:shape id="_x0000_i1967" type="#_x0000_t75" style="width:9.35pt;height:11.2pt" o:ole="">
            <v:imagedata r:id="rId1626" o:title=""/>
          </v:shape>
          <o:OLEObject Type="Embed" ProgID="Equation.3" ShapeID="_x0000_i1967" DrawAspect="Content" ObjectID="_1755942913" r:id="rId1636"/>
        </w:object>
      </w:r>
      <w:r w:rsidRPr="00F829B6">
        <w:t xml:space="preserve"> to </w:t>
      </w:r>
      <w:r w:rsidRPr="00F829B6">
        <w:rPr>
          <w:position w:val="-10"/>
        </w:rPr>
        <w:object w:dxaOrig="1240" w:dyaOrig="340" w14:anchorId="1F66664C">
          <v:shape id="_x0000_i1968" type="#_x0000_t75" style="width:61.7pt;height:17.75pt" o:ole="">
            <v:imagedata r:id="rId1637" o:title=""/>
          </v:shape>
          <o:OLEObject Type="Embed" ProgID="Equation.3" ShapeID="_x0000_i1968" DrawAspect="Content" ObjectID="_1755942914" r:id="rId1638"/>
        </w:object>
      </w:r>
      <w:r w:rsidRPr="00F829B6">
        <w:t>.</w:t>
      </w:r>
    </w:p>
    <w:p w14:paraId="5369089A" w14:textId="77777777" w:rsidR="0035583A" w:rsidRPr="00F829B6" w:rsidRDefault="0035583A" w:rsidP="0074607E">
      <w:pPr>
        <w:pStyle w:val="TH"/>
        <w:keepNext w:val="0"/>
        <w:keepLines w:val="0"/>
        <w:widowControl w:val="0"/>
      </w:pPr>
      <w:r w:rsidRPr="00F829B6">
        <w:t xml:space="preserve">Table 6.9-1: The factor </w:t>
      </w:r>
      <w:r w:rsidRPr="00F829B6">
        <w:rPr>
          <w:position w:val="-10"/>
        </w:rPr>
        <w:object w:dxaOrig="279" w:dyaOrig="300" w14:anchorId="366F45AE">
          <v:shape id="_x0000_i1969" type="#_x0000_t75" style="width:14.05pt;height:14.95pt" o:ole="">
            <v:imagedata r:id="rId1633" o:title=""/>
          </v:shape>
          <o:OLEObject Type="Embed" ProgID="Equation.3" ShapeID="_x0000_i1969" DrawAspect="Content" ObjectID="_1755942915" r:id="rId1639"/>
        </w:object>
      </w:r>
      <w:r w:rsidRPr="00F829B6">
        <w:t xml:space="preserve"> for frame structure type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6"/>
        <w:gridCol w:w="317"/>
        <w:gridCol w:w="317"/>
        <w:gridCol w:w="317"/>
        <w:gridCol w:w="317"/>
        <w:gridCol w:w="317"/>
        <w:gridCol w:w="317"/>
        <w:gridCol w:w="317"/>
        <w:gridCol w:w="317"/>
        <w:gridCol w:w="317"/>
        <w:gridCol w:w="317"/>
      </w:tblGrid>
      <w:tr w:rsidR="0035583A" w:rsidRPr="00F829B6" w14:paraId="628E4A86" w14:textId="77777777" w:rsidTr="00A02649">
        <w:trPr>
          <w:cantSplit/>
          <w:jc w:val="center"/>
        </w:trPr>
        <w:tc>
          <w:tcPr>
            <w:tcW w:w="0" w:type="auto"/>
            <w:vMerge w:val="restart"/>
            <w:shd w:val="clear" w:color="auto" w:fill="E0E0E0"/>
            <w:vAlign w:val="center"/>
          </w:tcPr>
          <w:p w14:paraId="7F7BD1E2" w14:textId="77777777" w:rsidR="0035583A" w:rsidRPr="00F829B6" w:rsidRDefault="0035583A" w:rsidP="0074607E">
            <w:pPr>
              <w:pStyle w:val="TAH"/>
              <w:keepNext w:val="0"/>
              <w:keepLines w:val="0"/>
              <w:widowControl w:val="0"/>
              <w:jc w:val="left"/>
            </w:pPr>
            <w:r w:rsidRPr="00F829B6">
              <w:t>Uplink-downlink</w:t>
            </w:r>
            <w:r w:rsidRPr="00F829B6">
              <w:br/>
              <w:t>configuration</w:t>
            </w:r>
          </w:p>
        </w:tc>
        <w:tc>
          <w:tcPr>
            <w:tcW w:w="0" w:type="auto"/>
            <w:gridSpan w:val="10"/>
            <w:shd w:val="clear" w:color="auto" w:fill="E0E0E0"/>
            <w:vAlign w:val="center"/>
          </w:tcPr>
          <w:p w14:paraId="4C2FD86A" w14:textId="77777777" w:rsidR="0035583A" w:rsidRPr="00F829B6" w:rsidRDefault="0035583A" w:rsidP="0074607E">
            <w:pPr>
              <w:pStyle w:val="TAH"/>
              <w:keepNext w:val="0"/>
              <w:keepLines w:val="0"/>
              <w:widowControl w:val="0"/>
            </w:pPr>
            <w:r w:rsidRPr="00F829B6">
              <w:t xml:space="preserve">Subframe number </w:t>
            </w:r>
            <w:r w:rsidRPr="00F829B6">
              <w:rPr>
                <w:position w:val="-6"/>
              </w:rPr>
              <w:object w:dxaOrig="139" w:dyaOrig="240" w14:anchorId="65D0F668">
                <v:shape id="_x0000_i1970" type="#_x0000_t75" style="width:6.55pt;height:11.2pt" o:ole="">
                  <v:imagedata r:id="rId266" o:title=""/>
                </v:shape>
                <o:OLEObject Type="Embed" ProgID="Equation.3" ShapeID="_x0000_i1970" DrawAspect="Content" ObjectID="_1755942916" r:id="rId1640"/>
              </w:object>
            </w:r>
          </w:p>
        </w:tc>
      </w:tr>
      <w:tr w:rsidR="0035583A" w:rsidRPr="00F829B6" w14:paraId="1F92DD72" w14:textId="77777777" w:rsidTr="00A02649">
        <w:trPr>
          <w:cantSplit/>
          <w:jc w:val="center"/>
        </w:trPr>
        <w:tc>
          <w:tcPr>
            <w:tcW w:w="0" w:type="auto"/>
            <w:vMerge/>
            <w:shd w:val="clear" w:color="auto" w:fill="E0E0E0"/>
            <w:vAlign w:val="center"/>
          </w:tcPr>
          <w:p w14:paraId="07CDE5BA" w14:textId="77777777" w:rsidR="0035583A" w:rsidRPr="00F829B6" w:rsidRDefault="0035583A" w:rsidP="0074607E">
            <w:pPr>
              <w:pStyle w:val="TAH"/>
              <w:keepNext w:val="0"/>
              <w:keepLines w:val="0"/>
              <w:widowControl w:val="0"/>
            </w:pPr>
          </w:p>
        </w:tc>
        <w:tc>
          <w:tcPr>
            <w:tcW w:w="0" w:type="auto"/>
            <w:shd w:val="clear" w:color="auto" w:fill="E0E0E0"/>
            <w:vAlign w:val="center"/>
          </w:tcPr>
          <w:p w14:paraId="00F2CB65" w14:textId="77777777" w:rsidR="0035583A" w:rsidRPr="00F829B6" w:rsidRDefault="0035583A" w:rsidP="0074607E">
            <w:pPr>
              <w:pStyle w:val="TAH"/>
              <w:keepNext w:val="0"/>
              <w:keepLines w:val="0"/>
              <w:widowControl w:val="0"/>
            </w:pPr>
            <w:r w:rsidRPr="00F829B6">
              <w:t>0</w:t>
            </w:r>
          </w:p>
        </w:tc>
        <w:tc>
          <w:tcPr>
            <w:tcW w:w="0" w:type="auto"/>
            <w:shd w:val="clear" w:color="auto" w:fill="E0E0E0"/>
            <w:vAlign w:val="center"/>
          </w:tcPr>
          <w:p w14:paraId="7D71855B" w14:textId="77777777" w:rsidR="0035583A" w:rsidRPr="00F829B6" w:rsidRDefault="0035583A" w:rsidP="0074607E">
            <w:pPr>
              <w:pStyle w:val="TAH"/>
              <w:keepNext w:val="0"/>
              <w:keepLines w:val="0"/>
              <w:widowControl w:val="0"/>
            </w:pPr>
            <w:r w:rsidRPr="00F829B6">
              <w:t>1</w:t>
            </w:r>
          </w:p>
        </w:tc>
        <w:tc>
          <w:tcPr>
            <w:tcW w:w="0" w:type="auto"/>
            <w:shd w:val="clear" w:color="auto" w:fill="E0E0E0"/>
            <w:vAlign w:val="center"/>
          </w:tcPr>
          <w:p w14:paraId="0715DF96" w14:textId="77777777" w:rsidR="0035583A" w:rsidRPr="00F829B6" w:rsidRDefault="0035583A" w:rsidP="0074607E">
            <w:pPr>
              <w:pStyle w:val="TAH"/>
              <w:keepNext w:val="0"/>
              <w:keepLines w:val="0"/>
              <w:widowControl w:val="0"/>
            </w:pPr>
            <w:r w:rsidRPr="00F829B6">
              <w:t>2</w:t>
            </w:r>
          </w:p>
        </w:tc>
        <w:tc>
          <w:tcPr>
            <w:tcW w:w="0" w:type="auto"/>
            <w:shd w:val="clear" w:color="auto" w:fill="E0E0E0"/>
            <w:vAlign w:val="center"/>
          </w:tcPr>
          <w:p w14:paraId="6D2F2F51" w14:textId="77777777" w:rsidR="0035583A" w:rsidRPr="00F829B6" w:rsidRDefault="0035583A" w:rsidP="0074607E">
            <w:pPr>
              <w:pStyle w:val="TAH"/>
              <w:keepNext w:val="0"/>
              <w:keepLines w:val="0"/>
              <w:widowControl w:val="0"/>
            </w:pPr>
            <w:r w:rsidRPr="00F829B6">
              <w:t>3</w:t>
            </w:r>
          </w:p>
        </w:tc>
        <w:tc>
          <w:tcPr>
            <w:tcW w:w="0" w:type="auto"/>
            <w:shd w:val="clear" w:color="auto" w:fill="E0E0E0"/>
            <w:vAlign w:val="center"/>
          </w:tcPr>
          <w:p w14:paraId="46372E9C" w14:textId="77777777" w:rsidR="0035583A" w:rsidRPr="00F829B6" w:rsidRDefault="0035583A" w:rsidP="0074607E">
            <w:pPr>
              <w:pStyle w:val="TAH"/>
              <w:keepNext w:val="0"/>
              <w:keepLines w:val="0"/>
              <w:widowControl w:val="0"/>
            </w:pPr>
            <w:r w:rsidRPr="00F829B6">
              <w:t>4</w:t>
            </w:r>
          </w:p>
        </w:tc>
        <w:tc>
          <w:tcPr>
            <w:tcW w:w="0" w:type="auto"/>
            <w:shd w:val="clear" w:color="auto" w:fill="E0E0E0"/>
            <w:vAlign w:val="center"/>
          </w:tcPr>
          <w:p w14:paraId="4E03FDFF" w14:textId="77777777" w:rsidR="0035583A" w:rsidRPr="00F829B6" w:rsidRDefault="0035583A" w:rsidP="0074607E">
            <w:pPr>
              <w:pStyle w:val="TAH"/>
              <w:keepNext w:val="0"/>
              <w:keepLines w:val="0"/>
              <w:widowControl w:val="0"/>
            </w:pPr>
            <w:r w:rsidRPr="00F829B6">
              <w:t>5</w:t>
            </w:r>
          </w:p>
        </w:tc>
        <w:tc>
          <w:tcPr>
            <w:tcW w:w="0" w:type="auto"/>
            <w:shd w:val="clear" w:color="auto" w:fill="E0E0E0"/>
            <w:vAlign w:val="center"/>
          </w:tcPr>
          <w:p w14:paraId="0A340BFD" w14:textId="77777777" w:rsidR="0035583A" w:rsidRPr="00F829B6" w:rsidRDefault="0035583A" w:rsidP="0074607E">
            <w:pPr>
              <w:pStyle w:val="TAH"/>
              <w:keepNext w:val="0"/>
              <w:keepLines w:val="0"/>
              <w:widowControl w:val="0"/>
            </w:pPr>
            <w:r w:rsidRPr="00F829B6">
              <w:t>6</w:t>
            </w:r>
          </w:p>
        </w:tc>
        <w:tc>
          <w:tcPr>
            <w:tcW w:w="0" w:type="auto"/>
            <w:shd w:val="clear" w:color="auto" w:fill="E0E0E0"/>
            <w:vAlign w:val="center"/>
          </w:tcPr>
          <w:p w14:paraId="09BC8F0D" w14:textId="77777777" w:rsidR="0035583A" w:rsidRPr="00F829B6" w:rsidRDefault="0035583A" w:rsidP="0074607E">
            <w:pPr>
              <w:pStyle w:val="TAH"/>
              <w:keepNext w:val="0"/>
              <w:keepLines w:val="0"/>
              <w:widowControl w:val="0"/>
            </w:pPr>
            <w:r w:rsidRPr="00F829B6">
              <w:t>7</w:t>
            </w:r>
          </w:p>
        </w:tc>
        <w:tc>
          <w:tcPr>
            <w:tcW w:w="0" w:type="auto"/>
            <w:shd w:val="clear" w:color="auto" w:fill="E0E0E0"/>
            <w:vAlign w:val="center"/>
          </w:tcPr>
          <w:p w14:paraId="21C8AAA9" w14:textId="77777777" w:rsidR="0035583A" w:rsidRPr="00F829B6" w:rsidRDefault="0035583A" w:rsidP="0074607E">
            <w:pPr>
              <w:pStyle w:val="TAH"/>
              <w:keepNext w:val="0"/>
              <w:keepLines w:val="0"/>
              <w:widowControl w:val="0"/>
            </w:pPr>
            <w:r w:rsidRPr="00F829B6">
              <w:t>8</w:t>
            </w:r>
          </w:p>
        </w:tc>
        <w:tc>
          <w:tcPr>
            <w:tcW w:w="0" w:type="auto"/>
            <w:shd w:val="clear" w:color="auto" w:fill="E0E0E0"/>
            <w:vAlign w:val="center"/>
          </w:tcPr>
          <w:p w14:paraId="2A47CD11" w14:textId="77777777" w:rsidR="0035583A" w:rsidRPr="00F829B6" w:rsidRDefault="0035583A" w:rsidP="0074607E">
            <w:pPr>
              <w:pStyle w:val="TAH"/>
              <w:keepNext w:val="0"/>
              <w:keepLines w:val="0"/>
              <w:widowControl w:val="0"/>
            </w:pPr>
            <w:r w:rsidRPr="00F829B6">
              <w:t>9</w:t>
            </w:r>
          </w:p>
        </w:tc>
      </w:tr>
      <w:tr w:rsidR="0035583A" w:rsidRPr="00F829B6" w14:paraId="5A488D1A" w14:textId="77777777" w:rsidTr="00A02649">
        <w:trPr>
          <w:cantSplit/>
          <w:jc w:val="center"/>
        </w:trPr>
        <w:tc>
          <w:tcPr>
            <w:tcW w:w="0" w:type="auto"/>
            <w:shd w:val="clear" w:color="auto" w:fill="auto"/>
            <w:vAlign w:val="center"/>
          </w:tcPr>
          <w:p w14:paraId="604610D7"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B00EB4F"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6D50226B"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645524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C72BE9F"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9079627"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3183F71"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4446B3D5"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76DCDC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A7CAF4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C5DEC8D" w14:textId="77777777" w:rsidR="0035583A" w:rsidRPr="00F829B6" w:rsidRDefault="0035583A" w:rsidP="0074607E">
            <w:pPr>
              <w:pStyle w:val="TAC"/>
              <w:keepNext w:val="0"/>
              <w:keepLines w:val="0"/>
              <w:widowControl w:val="0"/>
            </w:pPr>
            <w:r w:rsidRPr="00F829B6">
              <w:t>0</w:t>
            </w:r>
          </w:p>
        </w:tc>
      </w:tr>
      <w:tr w:rsidR="0035583A" w:rsidRPr="00F829B6" w14:paraId="375BF181" w14:textId="77777777" w:rsidTr="00A02649">
        <w:trPr>
          <w:cantSplit/>
          <w:jc w:val="center"/>
        </w:trPr>
        <w:tc>
          <w:tcPr>
            <w:tcW w:w="0" w:type="auto"/>
            <w:shd w:val="clear" w:color="auto" w:fill="auto"/>
            <w:vAlign w:val="center"/>
          </w:tcPr>
          <w:p w14:paraId="2C59FAE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2FB75A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3DDDD5D"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01821420"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64AD335"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2F959251"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81AE866"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B5242A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DD40A4F"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A9C6C6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DF6FD2F" w14:textId="77777777" w:rsidR="0035583A" w:rsidRPr="00F829B6" w:rsidRDefault="0035583A" w:rsidP="0074607E">
            <w:pPr>
              <w:pStyle w:val="TAC"/>
              <w:keepNext w:val="0"/>
              <w:keepLines w:val="0"/>
              <w:widowControl w:val="0"/>
            </w:pPr>
            <w:r w:rsidRPr="00F829B6">
              <w:t>1</w:t>
            </w:r>
          </w:p>
        </w:tc>
      </w:tr>
      <w:tr w:rsidR="0035583A" w:rsidRPr="00F829B6" w14:paraId="1A5BE9AE" w14:textId="77777777" w:rsidTr="00A02649">
        <w:trPr>
          <w:cantSplit/>
          <w:jc w:val="center"/>
        </w:trPr>
        <w:tc>
          <w:tcPr>
            <w:tcW w:w="0" w:type="auto"/>
            <w:shd w:val="clear" w:color="auto" w:fill="auto"/>
            <w:vAlign w:val="center"/>
          </w:tcPr>
          <w:p w14:paraId="5D4CBE66" w14:textId="77777777" w:rsidR="0035583A" w:rsidRPr="00F829B6" w:rsidRDefault="0035583A" w:rsidP="0074607E">
            <w:pPr>
              <w:pStyle w:val="TAC"/>
              <w:keepNext w:val="0"/>
              <w:keepLines w:val="0"/>
              <w:widowControl w:val="0"/>
            </w:pPr>
            <w:r w:rsidRPr="00F829B6">
              <w:lastRenderedPageBreak/>
              <w:t>2</w:t>
            </w:r>
          </w:p>
        </w:tc>
        <w:tc>
          <w:tcPr>
            <w:tcW w:w="0" w:type="auto"/>
            <w:shd w:val="clear" w:color="auto" w:fill="auto"/>
            <w:vAlign w:val="center"/>
          </w:tcPr>
          <w:p w14:paraId="6431356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EDAB544"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768CD6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A9D41E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0DF7534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442A26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B5C7067"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4510159"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2AD9CC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96387C2" w14:textId="77777777" w:rsidR="0035583A" w:rsidRPr="00F829B6" w:rsidRDefault="0035583A" w:rsidP="0074607E">
            <w:pPr>
              <w:pStyle w:val="TAC"/>
              <w:keepNext w:val="0"/>
              <w:keepLines w:val="0"/>
              <w:widowControl w:val="0"/>
            </w:pPr>
            <w:r w:rsidRPr="00F829B6">
              <w:t>0</w:t>
            </w:r>
          </w:p>
        </w:tc>
      </w:tr>
      <w:tr w:rsidR="0035583A" w:rsidRPr="00F829B6" w14:paraId="77C53D09" w14:textId="77777777" w:rsidTr="00A02649">
        <w:trPr>
          <w:cantSplit/>
          <w:jc w:val="center"/>
        </w:trPr>
        <w:tc>
          <w:tcPr>
            <w:tcW w:w="0" w:type="auto"/>
            <w:shd w:val="clear" w:color="auto" w:fill="auto"/>
            <w:vAlign w:val="center"/>
          </w:tcPr>
          <w:p w14:paraId="532087A2"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2200405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EB25346"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A31B1A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F79D61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01742E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76EEFF0"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5F7975E"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676B5B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23267A4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62DD807" w14:textId="77777777" w:rsidR="0035583A" w:rsidRPr="00F829B6" w:rsidRDefault="0035583A" w:rsidP="0074607E">
            <w:pPr>
              <w:pStyle w:val="TAC"/>
              <w:keepNext w:val="0"/>
              <w:keepLines w:val="0"/>
              <w:widowControl w:val="0"/>
            </w:pPr>
            <w:r w:rsidRPr="00F829B6">
              <w:t>1</w:t>
            </w:r>
          </w:p>
        </w:tc>
      </w:tr>
      <w:tr w:rsidR="0035583A" w:rsidRPr="00F829B6" w14:paraId="7491D5BC" w14:textId="77777777" w:rsidTr="00A02649">
        <w:trPr>
          <w:cantSplit/>
          <w:jc w:val="center"/>
        </w:trPr>
        <w:tc>
          <w:tcPr>
            <w:tcW w:w="0" w:type="auto"/>
            <w:shd w:val="clear" w:color="auto" w:fill="auto"/>
            <w:vAlign w:val="center"/>
          </w:tcPr>
          <w:p w14:paraId="64C380D2"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3B31F08D"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5E6192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75FD564"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28A5091"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F41B27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667D59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8791C2E"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93AD7E4"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179351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01F6CFE3" w14:textId="77777777" w:rsidR="0035583A" w:rsidRPr="00F829B6" w:rsidRDefault="0035583A" w:rsidP="0074607E">
            <w:pPr>
              <w:pStyle w:val="TAC"/>
              <w:keepNext w:val="0"/>
              <w:keepLines w:val="0"/>
              <w:widowControl w:val="0"/>
            </w:pPr>
            <w:r w:rsidRPr="00F829B6">
              <w:t>1</w:t>
            </w:r>
          </w:p>
        </w:tc>
      </w:tr>
      <w:tr w:rsidR="0035583A" w:rsidRPr="00F829B6" w14:paraId="0C40D068" w14:textId="77777777" w:rsidTr="00A02649">
        <w:trPr>
          <w:cantSplit/>
          <w:jc w:val="center"/>
        </w:trPr>
        <w:tc>
          <w:tcPr>
            <w:tcW w:w="0" w:type="auto"/>
            <w:shd w:val="clear" w:color="auto" w:fill="auto"/>
            <w:vAlign w:val="center"/>
          </w:tcPr>
          <w:p w14:paraId="19C175D4"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2DD1F90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B4BE93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A3EFB75"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D41A9E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B208439"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97D4F1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75094D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96A509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EA1DCC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429FEC80" w14:textId="77777777" w:rsidR="0035583A" w:rsidRPr="00F829B6" w:rsidRDefault="0035583A" w:rsidP="0074607E">
            <w:pPr>
              <w:pStyle w:val="TAC"/>
              <w:keepNext w:val="0"/>
              <w:keepLines w:val="0"/>
              <w:widowControl w:val="0"/>
            </w:pPr>
            <w:r w:rsidRPr="00F829B6">
              <w:t>0</w:t>
            </w:r>
          </w:p>
        </w:tc>
      </w:tr>
      <w:tr w:rsidR="0035583A" w:rsidRPr="00F829B6" w14:paraId="556614F7" w14:textId="77777777" w:rsidTr="00A02649">
        <w:trPr>
          <w:cantSplit/>
          <w:jc w:val="center"/>
        </w:trPr>
        <w:tc>
          <w:tcPr>
            <w:tcW w:w="0" w:type="auto"/>
            <w:shd w:val="clear" w:color="auto" w:fill="auto"/>
            <w:vAlign w:val="center"/>
          </w:tcPr>
          <w:p w14:paraId="2D87DA75" w14:textId="77777777" w:rsidR="0035583A" w:rsidRPr="00F829B6" w:rsidRDefault="0035583A" w:rsidP="0074607E">
            <w:pPr>
              <w:pStyle w:val="TAC"/>
              <w:keepNext w:val="0"/>
              <w:keepLines w:val="0"/>
              <w:widowControl w:val="0"/>
            </w:pPr>
            <w:r w:rsidRPr="00F829B6">
              <w:t>6</w:t>
            </w:r>
          </w:p>
        </w:tc>
        <w:tc>
          <w:tcPr>
            <w:tcW w:w="0" w:type="auto"/>
            <w:shd w:val="clear" w:color="auto" w:fill="auto"/>
            <w:vAlign w:val="center"/>
          </w:tcPr>
          <w:p w14:paraId="4FD4889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278879F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9BB0D2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7F3B17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AECBD9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2732E22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61B2C96"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B8A73B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985618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CFA9D02" w14:textId="77777777" w:rsidR="0035583A" w:rsidRPr="00F829B6" w:rsidRDefault="0035583A" w:rsidP="0074607E">
            <w:pPr>
              <w:pStyle w:val="TAC"/>
              <w:keepNext w:val="0"/>
              <w:keepLines w:val="0"/>
              <w:widowControl w:val="0"/>
            </w:pPr>
            <w:r w:rsidRPr="00F829B6">
              <w:t>1</w:t>
            </w:r>
          </w:p>
        </w:tc>
      </w:tr>
    </w:tbl>
    <w:p w14:paraId="483F2D42" w14:textId="77777777" w:rsidR="0035583A" w:rsidRPr="00F829B6" w:rsidRDefault="0035583A" w:rsidP="0074607E">
      <w:pPr>
        <w:widowControl w:val="0"/>
      </w:pPr>
    </w:p>
    <w:p w14:paraId="3AB81B89" w14:textId="77777777" w:rsidR="0035583A" w:rsidRPr="00F829B6" w:rsidRDefault="0035583A" w:rsidP="0074607E">
      <w:pPr>
        <w:pStyle w:val="Heading3"/>
        <w:keepNext w:val="0"/>
        <w:keepLines w:val="0"/>
        <w:widowControl w:val="0"/>
      </w:pPr>
      <w:bookmarkStart w:id="93" w:name="_Toc454818063"/>
      <w:r w:rsidRPr="00F829B6">
        <w:t>6.9.1</w:t>
      </w:r>
      <w:r w:rsidRPr="00F829B6">
        <w:tab/>
        <w:t>Modulation</w:t>
      </w:r>
      <w:bookmarkEnd w:id="93"/>
    </w:p>
    <w:p w14:paraId="44053973" w14:textId="77777777" w:rsidR="0035583A" w:rsidRPr="00F829B6" w:rsidRDefault="0035583A" w:rsidP="0074607E">
      <w:pPr>
        <w:widowControl w:val="0"/>
      </w:pPr>
      <w:bookmarkStart w:id="94" w:name="OLE_LINK62"/>
      <w:bookmarkStart w:id="95" w:name="OLE_LINK63"/>
      <w:r w:rsidRPr="00F829B6">
        <w:t xml:space="preserve">The block of bits </w:t>
      </w:r>
      <w:r w:rsidRPr="00F829B6">
        <w:rPr>
          <w:position w:val="-10"/>
        </w:rPr>
        <w:object w:dxaOrig="1540" w:dyaOrig="300" w14:anchorId="1C89D797">
          <v:shape id="_x0000_i1971" type="#_x0000_t75" style="width:76.7pt;height:14.95pt" o:ole="">
            <v:imagedata r:id="rId1641" o:title=""/>
          </v:shape>
          <o:OLEObject Type="Embed" ProgID="Equation.3" ShapeID="_x0000_i1971" DrawAspect="Content" ObjectID="_1755942917" r:id="rId1642"/>
        </w:object>
      </w:r>
      <w:r w:rsidRPr="00F829B6">
        <w:t xml:space="preserve"> transmitted on one PHICH in one subframe </w:t>
      </w:r>
      <w:bookmarkEnd w:id="94"/>
      <w:bookmarkEnd w:id="95"/>
      <w:r w:rsidRPr="00F829B6">
        <w:t>shall be modulated as described in clause 7.1, resulting in a block of complex-valued modulation symbols</w:t>
      </w:r>
      <w:r w:rsidRPr="00F829B6">
        <w:rPr>
          <w:position w:val="-10"/>
        </w:rPr>
        <w:object w:dxaOrig="1440" w:dyaOrig="300" w14:anchorId="6F206D3B">
          <v:shape id="_x0000_i1972" type="#_x0000_t75" style="width:1in;height:14.95pt" o:ole="">
            <v:imagedata r:id="rId1643" o:title=""/>
          </v:shape>
          <o:OLEObject Type="Embed" ProgID="Equation.3" ShapeID="_x0000_i1972" DrawAspect="Content" ObjectID="_1755942918" r:id="rId1644"/>
        </w:object>
      </w:r>
      <w:r w:rsidRPr="00F829B6">
        <w:t xml:space="preserve">, where </w:t>
      </w:r>
      <w:r w:rsidRPr="00F829B6">
        <w:rPr>
          <w:position w:val="-10"/>
        </w:rPr>
        <w:object w:dxaOrig="920" w:dyaOrig="300" w14:anchorId="4A0B652C">
          <v:shape id="_x0000_i1973" type="#_x0000_t75" style="width:45.8pt;height:14.95pt" o:ole="">
            <v:imagedata r:id="rId1645" o:title=""/>
          </v:shape>
          <o:OLEObject Type="Embed" ProgID="Equation.3" ShapeID="_x0000_i1973" DrawAspect="Content" ObjectID="_1755942919" r:id="rId1646"/>
        </w:object>
      </w:r>
      <w:r w:rsidRPr="00F829B6">
        <w:t>. Table 6.9.1-1 specifies the modulation mappings applicable for the physical hybrid ARQ indicator channel.</w:t>
      </w:r>
    </w:p>
    <w:p w14:paraId="1779D316" w14:textId="77777777" w:rsidR="0035583A" w:rsidRPr="00F829B6" w:rsidRDefault="0035583A" w:rsidP="0074607E">
      <w:pPr>
        <w:pStyle w:val="TH"/>
        <w:keepNext w:val="0"/>
        <w:keepLines w:val="0"/>
        <w:widowControl w:val="0"/>
      </w:pPr>
      <w:r w:rsidRPr="00F829B6">
        <w:t>Table 6.9.1-1: PHICH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4EC30799" w14:textId="77777777" w:rsidTr="00A02649">
        <w:trPr>
          <w:jc w:val="center"/>
        </w:trPr>
        <w:tc>
          <w:tcPr>
            <w:tcW w:w="0" w:type="auto"/>
            <w:shd w:val="clear" w:color="auto" w:fill="E0E0E0"/>
          </w:tcPr>
          <w:p w14:paraId="37A3B275" w14:textId="77777777" w:rsidR="0035583A" w:rsidRPr="00F829B6" w:rsidRDefault="0035583A" w:rsidP="0074607E">
            <w:pPr>
              <w:pStyle w:val="TAH"/>
              <w:keepNext w:val="0"/>
              <w:keepLines w:val="0"/>
              <w:widowControl w:val="0"/>
            </w:pPr>
            <w:r w:rsidRPr="00F829B6">
              <w:t>Physical channel</w:t>
            </w:r>
          </w:p>
        </w:tc>
        <w:tc>
          <w:tcPr>
            <w:tcW w:w="0" w:type="auto"/>
            <w:shd w:val="clear" w:color="auto" w:fill="E0E0E0"/>
          </w:tcPr>
          <w:p w14:paraId="1E020693" w14:textId="77777777" w:rsidR="0035583A" w:rsidRPr="00F829B6" w:rsidRDefault="0035583A" w:rsidP="0074607E">
            <w:pPr>
              <w:pStyle w:val="TAH"/>
              <w:keepNext w:val="0"/>
              <w:keepLines w:val="0"/>
              <w:widowControl w:val="0"/>
            </w:pPr>
            <w:r w:rsidRPr="00F829B6">
              <w:t>Modulation schemes</w:t>
            </w:r>
          </w:p>
        </w:tc>
      </w:tr>
      <w:tr w:rsidR="0035583A" w:rsidRPr="00F829B6" w14:paraId="6B970320" w14:textId="77777777" w:rsidTr="00A02649">
        <w:trPr>
          <w:jc w:val="center"/>
        </w:trPr>
        <w:tc>
          <w:tcPr>
            <w:tcW w:w="0" w:type="auto"/>
            <w:shd w:val="clear" w:color="auto" w:fill="auto"/>
          </w:tcPr>
          <w:p w14:paraId="2B075C63" w14:textId="77777777" w:rsidR="0035583A" w:rsidRPr="00F829B6" w:rsidRDefault="0035583A" w:rsidP="0074607E">
            <w:pPr>
              <w:pStyle w:val="TAC"/>
              <w:keepNext w:val="0"/>
              <w:keepLines w:val="0"/>
              <w:widowControl w:val="0"/>
            </w:pPr>
            <w:r w:rsidRPr="00F829B6">
              <w:t>PHICH</w:t>
            </w:r>
          </w:p>
        </w:tc>
        <w:tc>
          <w:tcPr>
            <w:tcW w:w="0" w:type="auto"/>
            <w:shd w:val="clear" w:color="auto" w:fill="auto"/>
          </w:tcPr>
          <w:p w14:paraId="547019B4" w14:textId="77777777" w:rsidR="0035583A" w:rsidRPr="00F829B6" w:rsidRDefault="0035583A" w:rsidP="0074607E">
            <w:pPr>
              <w:pStyle w:val="TAC"/>
              <w:keepNext w:val="0"/>
              <w:keepLines w:val="0"/>
              <w:widowControl w:val="0"/>
            </w:pPr>
            <w:r w:rsidRPr="00F829B6">
              <w:t>BPSK</w:t>
            </w:r>
          </w:p>
        </w:tc>
      </w:tr>
    </w:tbl>
    <w:p w14:paraId="1B5FE2AE" w14:textId="77777777" w:rsidR="0035583A" w:rsidRPr="00F829B6" w:rsidRDefault="0035583A" w:rsidP="0074607E">
      <w:pPr>
        <w:widowControl w:val="0"/>
      </w:pPr>
    </w:p>
    <w:p w14:paraId="4887F105" w14:textId="77777777" w:rsidR="0035583A" w:rsidRPr="00F829B6" w:rsidRDefault="0035583A" w:rsidP="0074607E">
      <w:pPr>
        <w:widowControl w:val="0"/>
      </w:pPr>
      <w:r w:rsidRPr="00F829B6">
        <w:t xml:space="preserve">The block of modulation symbols </w:t>
      </w:r>
      <w:r w:rsidRPr="00F829B6">
        <w:rPr>
          <w:position w:val="-10"/>
        </w:rPr>
        <w:object w:dxaOrig="1440" w:dyaOrig="300" w14:anchorId="323522D3">
          <v:shape id="_x0000_i1974" type="#_x0000_t75" style="width:1in;height:14.95pt" o:ole="">
            <v:imagedata r:id="rId1643" o:title=""/>
          </v:shape>
          <o:OLEObject Type="Embed" ProgID="Equation.3" ShapeID="_x0000_i1974" DrawAspect="Content" ObjectID="_1755942920" r:id="rId1647"/>
        </w:object>
      </w:r>
      <w:r w:rsidRPr="00F829B6">
        <w:t xml:space="preserve"> shall be </w:t>
      </w:r>
      <w:r w:rsidRPr="00F829B6">
        <w:rPr>
          <w:rFonts w:hint="eastAsia"/>
          <w:lang w:eastAsia="zh-CN"/>
        </w:rPr>
        <w:t>symbol</w:t>
      </w:r>
      <w:r w:rsidRPr="00F829B6">
        <w:t>-wise multiplied with an orthogonal sequence</w:t>
      </w:r>
      <w:r w:rsidRPr="00F829B6">
        <w:rPr>
          <w:rFonts w:hint="eastAsia"/>
          <w:lang w:eastAsia="zh-CN"/>
        </w:rPr>
        <w:t xml:space="preserve"> and scrambled</w:t>
      </w:r>
      <w:r w:rsidRPr="00F829B6">
        <w:t xml:space="preserve">, resulting in a sequence of modulation symbols </w:t>
      </w:r>
      <w:r w:rsidRPr="00F829B6">
        <w:rPr>
          <w:position w:val="-14"/>
        </w:rPr>
        <w:object w:dxaOrig="1719" w:dyaOrig="340" w14:anchorId="3B85CA53">
          <v:shape id="_x0000_i1975" type="#_x0000_t75" style="width:86.05pt;height:17.75pt" o:ole="">
            <v:imagedata r:id="rId1648" o:title=""/>
          </v:shape>
          <o:OLEObject Type="Embed" ProgID="Equation.3" ShapeID="_x0000_i1975" DrawAspect="Content" ObjectID="_1755942921" r:id="rId1649"/>
        </w:object>
      </w:r>
      <w:r w:rsidR="00B80263" w:rsidRPr="00F829B6">
        <w:t xml:space="preserve"> </w:t>
      </w:r>
      <w:r w:rsidRPr="00F829B6">
        <w:t>according to</w:t>
      </w:r>
    </w:p>
    <w:p w14:paraId="2236356B" w14:textId="77777777" w:rsidR="0035583A" w:rsidRPr="00F829B6" w:rsidRDefault="0035583A" w:rsidP="0074607E">
      <w:pPr>
        <w:pStyle w:val="EQ"/>
        <w:keepLines w:val="0"/>
        <w:widowControl w:val="0"/>
        <w:jc w:val="center"/>
      </w:pPr>
      <w:r w:rsidRPr="00F829B6">
        <w:rPr>
          <w:position w:val="-10"/>
        </w:rPr>
        <w:object w:dxaOrig="3940" w:dyaOrig="340" w14:anchorId="16AFAB8B">
          <v:shape id="_x0000_i1976" type="#_x0000_t75" style="width:197.3pt;height:17.75pt" o:ole="">
            <v:imagedata r:id="rId1650" o:title=""/>
          </v:shape>
          <o:OLEObject Type="Embed" ProgID="Equation.3" ShapeID="_x0000_i1976" DrawAspect="Content" ObjectID="_1755942922" r:id="rId1651"/>
        </w:object>
      </w:r>
    </w:p>
    <w:p w14:paraId="14AC133B" w14:textId="77777777" w:rsidR="0035583A" w:rsidRPr="00F829B6" w:rsidRDefault="0035583A" w:rsidP="0074607E">
      <w:pPr>
        <w:widowControl w:val="0"/>
      </w:pPr>
      <w:r w:rsidRPr="00F829B6">
        <w:t>where</w:t>
      </w:r>
    </w:p>
    <w:p w14:paraId="286A6B3E" w14:textId="77777777" w:rsidR="0035583A" w:rsidRPr="00F829B6" w:rsidRDefault="0035583A" w:rsidP="0074607E">
      <w:pPr>
        <w:pStyle w:val="EQ"/>
        <w:keepLines w:val="0"/>
        <w:widowControl w:val="0"/>
        <w:jc w:val="center"/>
      </w:pPr>
      <w:r w:rsidRPr="00F829B6">
        <w:rPr>
          <w:position w:val="-78"/>
        </w:rPr>
        <w:object w:dxaOrig="3040" w:dyaOrig="1359" w14:anchorId="6C54C1B8">
          <v:shape id="_x0000_i1977" type="#_x0000_t75" style="width:152.4pt;height:68.25pt" o:ole="">
            <v:imagedata r:id="rId1652" o:title=""/>
          </v:shape>
          <o:OLEObject Type="Embed" ProgID="Equation.3" ShapeID="_x0000_i1977" DrawAspect="Content" ObjectID="_1755942923" r:id="rId1653"/>
        </w:object>
      </w:r>
    </w:p>
    <w:p w14:paraId="15A0F4D4" w14:textId="77777777" w:rsidR="0035583A" w:rsidRPr="00F829B6" w:rsidRDefault="0035583A" w:rsidP="0074607E">
      <w:pPr>
        <w:widowControl w:val="0"/>
      </w:pPr>
      <w:r w:rsidRPr="00F829B6">
        <w:t xml:space="preserve">and </w:t>
      </w:r>
      <w:r w:rsidRPr="00F829B6">
        <w:rPr>
          <w:position w:val="-10"/>
        </w:rPr>
        <w:object w:dxaOrig="360" w:dyaOrig="300" w14:anchorId="0A98A1F7">
          <v:shape id="_x0000_i1978" type="#_x0000_t75" style="width:18.7pt;height:14.95pt" o:ole="">
            <v:imagedata r:id="rId1057" o:title=""/>
          </v:shape>
          <o:OLEObject Type="Embed" ProgID="Equation.3" ShapeID="_x0000_i1978" DrawAspect="Content" ObjectID="_1755942924" r:id="rId1654"/>
        </w:object>
      </w:r>
      <w:r w:rsidRPr="00F829B6">
        <w:t xml:space="preserve"> is a cell-specific scrambling sequence generated according to clause 7.2. The scrambling sequence generator shall be initialised with </w:t>
      </w:r>
      <w:r w:rsidRPr="00F829B6">
        <w:rPr>
          <w:position w:val="-10"/>
        </w:rPr>
        <w:object w:dxaOrig="3260" w:dyaOrig="340" w14:anchorId="1C8A266C">
          <v:shape id="_x0000_i1979" type="#_x0000_t75" style="width:162.7pt;height:17.75pt" o:ole="">
            <v:imagedata r:id="rId1655" o:title=""/>
          </v:shape>
          <o:OLEObject Type="Embed" ProgID="Equation.3" ShapeID="_x0000_i1979" DrawAspect="Content" ObjectID="_1755942925" r:id="rId1656"/>
        </w:object>
      </w:r>
      <w:r w:rsidRPr="00F829B6">
        <w:t xml:space="preserve"> at the start of each subframe. </w:t>
      </w:r>
    </w:p>
    <w:p w14:paraId="5ADD318B" w14:textId="77777777" w:rsidR="0035583A" w:rsidRPr="00F829B6" w:rsidRDefault="0035583A" w:rsidP="0074607E">
      <w:pPr>
        <w:widowControl w:val="0"/>
      </w:pPr>
      <w:r w:rsidRPr="00F829B6">
        <w:t xml:space="preserve">The sequence </w:t>
      </w:r>
      <w:r w:rsidRPr="00F829B6">
        <w:rPr>
          <w:position w:val="-10"/>
        </w:rPr>
        <w:object w:dxaOrig="2280" w:dyaOrig="400" w14:anchorId="7AF0BEB8">
          <v:shape id="_x0000_i1980" type="#_x0000_t75" style="width:114.1pt;height:19.65pt" o:ole="">
            <v:imagedata r:id="rId1657" o:title=""/>
          </v:shape>
          <o:OLEObject Type="Embed" ProgID="Equation.3" ShapeID="_x0000_i1980" DrawAspect="Content" ObjectID="_1755942926" r:id="rId1658"/>
        </w:object>
      </w:r>
      <w:r w:rsidRPr="00F829B6">
        <w:t xml:space="preserve"> is given by Table 6.9.1-2 where the sequence index </w:t>
      </w:r>
      <w:r w:rsidRPr="00F829B6">
        <w:rPr>
          <w:position w:val="-10"/>
        </w:rPr>
        <w:object w:dxaOrig="600" w:dyaOrig="340" w14:anchorId="00D18F9C">
          <v:shape id="_x0000_i1981" type="#_x0000_t75" style="width:29.9pt;height:17.75pt" o:ole="">
            <v:imagedata r:id="rId1616" o:title=""/>
          </v:shape>
          <o:OLEObject Type="Embed" ProgID="Equation.3" ShapeID="_x0000_i1981" DrawAspect="Content" ObjectID="_1755942927" r:id="rId1659"/>
        </w:object>
      </w:r>
      <w:r w:rsidRPr="00F829B6">
        <w:t xml:space="preserve"> corresponds to the PHICH number within the PHICH group.</w:t>
      </w:r>
    </w:p>
    <w:p w14:paraId="72C29B1A" w14:textId="77777777" w:rsidR="0035583A" w:rsidRPr="00F829B6" w:rsidRDefault="0035583A" w:rsidP="0074607E">
      <w:pPr>
        <w:pStyle w:val="TH"/>
        <w:keepNext w:val="0"/>
        <w:keepLines w:val="0"/>
        <w:widowControl w:val="0"/>
      </w:pPr>
      <w:r w:rsidRPr="00F829B6">
        <w:t xml:space="preserve">Table 6.9.1-2: Orthogonal sequences </w:t>
      </w:r>
      <w:r w:rsidRPr="00F829B6">
        <w:rPr>
          <w:position w:val="-10"/>
        </w:rPr>
        <w:object w:dxaOrig="2280" w:dyaOrig="400" w14:anchorId="027F0368">
          <v:shape id="_x0000_i1982" type="#_x0000_t75" style="width:114.1pt;height:19.65pt" o:ole="">
            <v:imagedata r:id="rId1660" o:title=""/>
          </v:shape>
          <o:OLEObject Type="Embed" ProgID="Equation.3" ShapeID="_x0000_i1982" DrawAspect="Content" ObjectID="_1755942928" r:id="rId1661"/>
        </w:object>
      </w:r>
      <w:r w:rsidRPr="00F829B6">
        <w:t xml:space="preserve"> for PHICH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7"/>
        <w:gridCol w:w="1958"/>
        <w:gridCol w:w="2117"/>
      </w:tblGrid>
      <w:tr w:rsidR="0035583A" w:rsidRPr="00F829B6" w14:paraId="2AA169FF" w14:textId="77777777" w:rsidTr="00A02649">
        <w:trPr>
          <w:cantSplit/>
          <w:jc w:val="center"/>
        </w:trPr>
        <w:tc>
          <w:tcPr>
            <w:tcW w:w="0" w:type="auto"/>
            <w:shd w:val="clear" w:color="auto" w:fill="E0E0E0"/>
            <w:vAlign w:val="center"/>
          </w:tcPr>
          <w:p w14:paraId="2EC52D15" w14:textId="77777777" w:rsidR="0035583A" w:rsidRPr="00F829B6" w:rsidRDefault="0035583A" w:rsidP="0074607E">
            <w:pPr>
              <w:pStyle w:val="TAH"/>
              <w:keepNext w:val="0"/>
              <w:keepLines w:val="0"/>
              <w:widowControl w:val="0"/>
            </w:pPr>
            <w:r w:rsidRPr="00F829B6">
              <w:t>Sequence index</w:t>
            </w:r>
          </w:p>
        </w:tc>
        <w:tc>
          <w:tcPr>
            <w:tcW w:w="0" w:type="auto"/>
            <w:gridSpan w:val="2"/>
            <w:shd w:val="clear" w:color="auto" w:fill="E0E0E0"/>
            <w:vAlign w:val="center"/>
          </w:tcPr>
          <w:p w14:paraId="5D5F4330" w14:textId="77777777" w:rsidR="0035583A" w:rsidRPr="00F829B6" w:rsidRDefault="0035583A" w:rsidP="0074607E">
            <w:pPr>
              <w:pStyle w:val="TAH"/>
              <w:keepNext w:val="0"/>
              <w:keepLines w:val="0"/>
              <w:widowControl w:val="0"/>
            </w:pPr>
            <w:r w:rsidRPr="00F829B6">
              <w:t>Orthogonal sequence</w:t>
            </w:r>
          </w:p>
        </w:tc>
      </w:tr>
      <w:tr w:rsidR="0035583A" w:rsidRPr="00F829B6" w14:paraId="1DABA117" w14:textId="77777777" w:rsidTr="00A02649">
        <w:trPr>
          <w:cantSplit/>
          <w:jc w:val="center"/>
        </w:trPr>
        <w:tc>
          <w:tcPr>
            <w:tcW w:w="0" w:type="auto"/>
            <w:shd w:val="clear" w:color="auto" w:fill="E0E0E0"/>
            <w:vAlign w:val="center"/>
          </w:tcPr>
          <w:p w14:paraId="0D6C2226" w14:textId="77777777" w:rsidR="0035583A" w:rsidRPr="00F829B6" w:rsidRDefault="0035583A" w:rsidP="0074607E">
            <w:pPr>
              <w:pStyle w:val="TAH"/>
              <w:keepNext w:val="0"/>
              <w:keepLines w:val="0"/>
              <w:widowControl w:val="0"/>
            </w:pPr>
            <w:r w:rsidRPr="00F829B6">
              <w:rPr>
                <w:position w:val="-10"/>
              </w:rPr>
              <w:object w:dxaOrig="600" w:dyaOrig="340" w14:anchorId="5DB254F1">
                <v:shape id="_x0000_i1983" type="#_x0000_t75" style="width:29.9pt;height:17.75pt" o:ole="">
                  <v:imagedata r:id="rId1616" o:title=""/>
                </v:shape>
                <o:OLEObject Type="Embed" ProgID="Equation.3" ShapeID="_x0000_i1983" DrawAspect="Content" ObjectID="_1755942929" r:id="rId1662"/>
              </w:object>
            </w:r>
          </w:p>
        </w:tc>
        <w:tc>
          <w:tcPr>
            <w:tcW w:w="0" w:type="auto"/>
            <w:shd w:val="clear" w:color="auto" w:fill="E0E0E0"/>
            <w:vAlign w:val="center"/>
          </w:tcPr>
          <w:p w14:paraId="0866BC5D" w14:textId="77777777" w:rsidR="0035583A" w:rsidRPr="00F829B6" w:rsidRDefault="0035583A" w:rsidP="0074607E">
            <w:pPr>
              <w:pStyle w:val="TAH"/>
              <w:keepNext w:val="0"/>
              <w:keepLines w:val="0"/>
              <w:widowControl w:val="0"/>
            </w:pPr>
            <w:r w:rsidRPr="00F829B6">
              <w:t>Normal cyclic prefix</w:t>
            </w:r>
          </w:p>
          <w:p w14:paraId="6854E3DF" w14:textId="77777777" w:rsidR="0035583A" w:rsidRPr="00F829B6" w:rsidRDefault="0035583A" w:rsidP="0074607E">
            <w:pPr>
              <w:pStyle w:val="TAH"/>
              <w:keepNext w:val="0"/>
              <w:keepLines w:val="0"/>
              <w:widowControl w:val="0"/>
            </w:pPr>
            <w:r w:rsidRPr="00F829B6">
              <w:rPr>
                <w:position w:val="-10"/>
              </w:rPr>
              <w:object w:dxaOrig="999" w:dyaOrig="340" w14:anchorId="1D7194AE">
                <v:shape id="_x0000_i1984" type="#_x0000_t75" style="width:50.5pt;height:17.75pt" o:ole="">
                  <v:imagedata r:id="rId1663" o:title=""/>
                </v:shape>
                <o:OLEObject Type="Embed" ProgID="Equation.3" ShapeID="_x0000_i1984" DrawAspect="Content" ObjectID="_1755942930" r:id="rId1664"/>
              </w:object>
            </w:r>
          </w:p>
        </w:tc>
        <w:tc>
          <w:tcPr>
            <w:tcW w:w="0" w:type="auto"/>
            <w:shd w:val="clear" w:color="auto" w:fill="E0E0E0"/>
            <w:vAlign w:val="center"/>
          </w:tcPr>
          <w:p w14:paraId="1BB6C2AC" w14:textId="77777777" w:rsidR="0035583A" w:rsidRPr="00F829B6" w:rsidRDefault="0035583A" w:rsidP="0074607E">
            <w:pPr>
              <w:pStyle w:val="TAH"/>
              <w:keepNext w:val="0"/>
              <w:keepLines w:val="0"/>
              <w:widowControl w:val="0"/>
            </w:pPr>
            <w:r w:rsidRPr="00F829B6">
              <w:t>Extended cyclic prefix</w:t>
            </w:r>
          </w:p>
          <w:p w14:paraId="4D570019" w14:textId="77777777" w:rsidR="0035583A" w:rsidRPr="00F829B6" w:rsidRDefault="0035583A" w:rsidP="0074607E">
            <w:pPr>
              <w:pStyle w:val="TAH"/>
              <w:keepNext w:val="0"/>
              <w:keepLines w:val="0"/>
              <w:widowControl w:val="0"/>
            </w:pPr>
            <w:r w:rsidRPr="00F829B6">
              <w:rPr>
                <w:position w:val="-10"/>
              </w:rPr>
              <w:object w:dxaOrig="999" w:dyaOrig="340" w14:anchorId="29618A63">
                <v:shape id="_x0000_i1985" type="#_x0000_t75" style="width:50.5pt;height:17.75pt" o:ole="">
                  <v:imagedata r:id="rId1665" o:title=""/>
                </v:shape>
                <o:OLEObject Type="Embed" ProgID="Equation.3" ShapeID="_x0000_i1985" DrawAspect="Content" ObjectID="_1755942931" r:id="rId1666"/>
              </w:object>
            </w:r>
          </w:p>
        </w:tc>
      </w:tr>
      <w:tr w:rsidR="0035583A" w:rsidRPr="00F829B6" w14:paraId="69EECEAA" w14:textId="77777777" w:rsidTr="00A02649">
        <w:trPr>
          <w:cantSplit/>
          <w:jc w:val="center"/>
        </w:trPr>
        <w:tc>
          <w:tcPr>
            <w:tcW w:w="0" w:type="auto"/>
            <w:shd w:val="clear" w:color="auto" w:fill="auto"/>
            <w:vAlign w:val="center"/>
          </w:tcPr>
          <w:p w14:paraId="5C4FB94F"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984F040" w14:textId="77777777" w:rsidR="0035583A" w:rsidRPr="00F829B6" w:rsidRDefault="0035583A" w:rsidP="0074607E">
            <w:pPr>
              <w:pStyle w:val="TAC"/>
              <w:keepNext w:val="0"/>
              <w:keepLines w:val="0"/>
              <w:widowControl w:val="0"/>
            </w:pPr>
            <w:r w:rsidRPr="00F829B6">
              <w:rPr>
                <w:position w:val="-10"/>
              </w:rPr>
              <w:object w:dxaOrig="1579" w:dyaOrig="300" w14:anchorId="1E06D421">
                <v:shape id="_x0000_i1986" type="#_x0000_t75" style="width:78.55pt;height:14.95pt" o:ole="">
                  <v:imagedata r:id="rId1667" o:title=""/>
                </v:shape>
                <o:OLEObject Type="Embed" ProgID="Equation.3" ShapeID="_x0000_i1986" DrawAspect="Content" ObjectID="_1755942932" r:id="rId1668"/>
              </w:object>
            </w:r>
          </w:p>
        </w:tc>
        <w:tc>
          <w:tcPr>
            <w:tcW w:w="0" w:type="auto"/>
            <w:shd w:val="clear" w:color="auto" w:fill="auto"/>
            <w:vAlign w:val="center"/>
          </w:tcPr>
          <w:p w14:paraId="7C01BE4F" w14:textId="77777777" w:rsidR="0035583A" w:rsidRPr="00F829B6" w:rsidRDefault="0035583A" w:rsidP="0074607E">
            <w:pPr>
              <w:pStyle w:val="TAC"/>
              <w:keepNext w:val="0"/>
              <w:keepLines w:val="0"/>
              <w:widowControl w:val="0"/>
            </w:pPr>
            <w:r w:rsidRPr="00F829B6">
              <w:rPr>
                <w:position w:val="-10"/>
              </w:rPr>
              <w:object w:dxaOrig="780" w:dyaOrig="300" w14:anchorId="0704B981">
                <v:shape id="_x0000_i1987" type="#_x0000_t75" style="width:39.25pt;height:14.95pt" o:ole="">
                  <v:imagedata r:id="rId1669" o:title=""/>
                </v:shape>
                <o:OLEObject Type="Embed" ProgID="Equation.3" ShapeID="_x0000_i1987" DrawAspect="Content" ObjectID="_1755942933" r:id="rId1670"/>
              </w:object>
            </w:r>
          </w:p>
        </w:tc>
      </w:tr>
      <w:tr w:rsidR="0035583A" w:rsidRPr="00F829B6" w14:paraId="07841063" w14:textId="77777777" w:rsidTr="00A02649">
        <w:trPr>
          <w:cantSplit/>
          <w:jc w:val="center"/>
        </w:trPr>
        <w:tc>
          <w:tcPr>
            <w:tcW w:w="0" w:type="auto"/>
            <w:shd w:val="clear" w:color="auto" w:fill="auto"/>
            <w:vAlign w:val="center"/>
          </w:tcPr>
          <w:p w14:paraId="097B343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568FD1E3" w14:textId="77777777" w:rsidR="0035583A" w:rsidRPr="00F829B6" w:rsidRDefault="0035583A" w:rsidP="0074607E">
            <w:pPr>
              <w:pStyle w:val="TAC"/>
              <w:keepNext w:val="0"/>
              <w:keepLines w:val="0"/>
              <w:widowControl w:val="0"/>
            </w:pPr>
            <w:r w:rsidRPr="00F829B6">
              <w:rPr>
                <w:position w:val="-10"/>
              </w:rPr>
              <w:object w:dxaOrig="1560" w:dyaOrig="300" w14:anchorId="5B4D303A">
                <v:shape id="_x0000_i1988" type="#_x0000_t75" style="width:77.6pt;height:14.95pt" o:ole="">
                  <v:imagedata r:id="rId1671" o:title=""/>
                </v:shape>
                <o:OLEObject Type="Embed" ProgID="Equation.3" ShapeID="_x0000_i1988" DrawAspect="Content" ObjectID="_1755942934" r:id="rId1672"/>
              </w:object>
            </w:r>
          </w:p>
        </w:tc>
        <w:tc>
          <w:tcPr>
            <w:tcW w:w="0" w:type="auto"/>
            <w:shd w:val="clear" w:color="auto" w:fill="auto"/>
            <w:vAlign w:val="center"/>
          </w:tcPr>
          <w:p w14:paraId="6673E77A" w14:textId="77777777" w:rsidR="0035583A" w:rsidRPr="00F829B6" w:rsidRDefault="0035583A" w:rsidP="0074607E">
            <w:pPr>
              <w:pStyle w:val="TAC"/>
              <w:keepNext w:val="0"/>
              <w:keepLines w:val="0"/>
              <w:widowControl w:val="0"/>
            </w:pPr>
            <w:r w:rsidRPr="00F829B6">
              <w:rPr>
                <w:position w:val="-10"/>
              </w:rPr>
              <w:object w:dxaOrig="780" w:dyaOrig="300" w14:anchorId="3B3FFAE9">
                <v:shape id="_x0000_i1989" type="#_x0000_t75" style="width:39.25pt;height:14.95pt" o:ole="">
                  <v:imagedata r:id="rId1673" o:title=""/>
                </v:shape>
                <o:OLEObject Type="Embed" ProgID="Equation.3" ShapeID="_x0000_i1989" DrawAspect="Content" ObjectID="_1755942935" r:id="rId1674"/>
              </w:object>
            </w:r>
          </w:p>
        </w:tc>
      </w:tr>
      <w:tr w:rsidR="0035583A" w:rsidRPr="00F829B6" w14:paraId="1312B90A" w14:textId="77777777" w:rsidTr="00A02649">
        <w:trPr>
          <w:cantSplit/>
          <w:jc w:val="center"/>
        </w:trPr>
        <w:tc>
          <w:tcPr>
            <w:tcW w:w="0" w:type="auto"/>
            <w:shd w:val="clear" w:color="auto" w:fill="auto"/>
            <w:vAlign w:val="center"/>
          </w:tcPr>
          <w:p w14:paraId="70754A01"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5EA4F05D" w14:textId="77777777" w:rsidR="0035583A" w:rsidRPr="00F829B6" w:rsidRDefault="0035583A" w:rsidP="0074607E">
            <w:pPr>
              <w:pStyle w:val="TAC"/>
              <w:keepNext w:val="0"/>
              <w:keepLines w:val="0"/>
              <w:widowControl w:val="0"/>
            </w:pPr>
            <w:r w:rsidRPr="00F829B6">
              <w:rPr>
                <w:position w:val="-10"/>
              </w:rPr>
              <w:object w:dxaOrig="1560" w:dyaOrig="300" w14:anchorId="20898E52">
                <v:shape id="_x0000_i1990" type="#_x0000_t75" style="width:77.6pt;height:14.95pt" o:ole="">
                  <v:imagedata r:id="rId1675" o:title=""/>
                </v:shape>
                <o:OLEObject Type="Embed" ProgID="Equation.3" ShapeID="_x0000_i1990" DrawAspect="Content" ObjectID="_1755942936" r:id="rId1676"/>
              </w:object>
            </w:r>
          </w:p>
        </w:tc>
        <w:tc>
          <w:tcPr>
            <w:tcW w:w="0" w:type="auto"/>
            <w:shd w:val="clear" w:color="auto" w:fill="auto"/>
            <w:vAlign w:val="center"/>
          </w:tcPr>
          <w:p w14:paraId="78A5FE1E" w14:textId="77777777" w:rsidR="0035583A" w:rsidRPr="00F829B6" w:rsidRDefault="0035583A" w:rsidP="0074607E">
            <w:pPr>
              <w:pStyle w:val="TAC"/>
              <w:keepNext w:val="0"/>
              <w:keepLines w:val="0"/>
              <w:widowControl w:val="0"/>
            </w:pPr>
            <w:r w:rsidRPr="00F829B6">
              <w:rPr>
                <w:position w:val="-10"/>
              </w:rPr>
              <w:object w:dxaOrig="859" w:dyaOrig="300" w14:anchorId="582592D0">
                <v:shape id="_x0000_i1991" type="#_x0000_t75" style="width:43pt;height:14.95pt" o:ole="">
                  <v:imagedata r:id="rId1677" o:title=""/>
                </v:shape>
                <o:OLEObject Type="Embed" ProgID="Equation.3" ShapeID="_x0000_i1991" DrawAspect="Content" ObjectID="_1755942937" r:id="rId1678"/>
              </w:object>
            </w:r>
          </w:p>
        </w:tc>
      </w:tr>
      <w:tr w:rsidR="0035583A" w:rsidRPr="00F829B6" w14:paraId="3BA5DCEC" w14:textId="77777777" w:rsidTr="00A02649">
        <w:trPr>
          <w:cantSplit/>
          <w:jc w:val="center"/>
        </w:trPr>
        <w:tc>
          <w:tcPr>
            <w:tcW w:w="0" w:type="auto"/>
            <w:shd w:val="clear" w:color="auto" w:fill="auto"/>
            <w:vAlign w:val="center"/>
          </w:tcPr>
          <w:p w14:paraId="50517D16"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138A7A1" w14:textId="77777777" w:rsidR="0035583A" w:rsidRPr="00F829B6" w:rsidRDefault="0035583A" w:rsidP="0074607E">
            <w:pPr>
              <w:pStyle w:val="TAC"/>
              <w:keepNext w:val="0"/>
              <w:keepLines w:val="0"/>
              <w:widowControl w:val="0"/>
            </w:pPr>
            <w:r w:rsidRPr="00F829B6">
              <w:rPr>
                <w:position w:val="-10"/>
              </w:rPr>
              <w:object w:dxaOrig="1560" w:dyaOrig="300" w14:anchorId="347E2A27">
                <v:shape id="_x0000_i1992" type="#_x0000_t75" style="width:77.6pt;height:14.95pt" o:ole="">
                  <v:imagedata r:id="rId1679" o:title=""/>
                </v:shape>
                <o:OLEObject Type="Embed" ProgID="Equation.3" ShapeID="_x0000_i1992" DrawAspect="Content" ObjectID="_1755942938" r:id="rId1680"/>
              </w:object>
            </w:r>
          </w:p>
        </w:tc>
        <w:tc>
          <w:tcPr>
            <w:tcW w:w="0" w:type="auto"/>
            <w:shd w:val="clear" w:color="auto" w:fill="auto"/>
            <w:vAlign w:val="center"/>
          </w:tcPr>
          <w:p w14:paraId="5583C83E" w14:textId="77777777" w:rsidR="0035583A" w:rsidRPr="00F829B6" w:rsidRDefault="0035583A" w:rsidP="0074607E">
            <w:pPr>
              <w:pStyle w:val="TAC"/>
              <w:keepNext w:val="0"/>
              <w:keepLines w:val="0"/>
              <w:widowControl w:val="0"/>
            </w:pPr>
            <w:r w:rsidRPr="00F829B6">
              <w:rPr>
                <w:position w:val="-10"/>
              </w:rPr>
              <w:object w:dxaOrig="859" w:dyaOrig="300" w14:anchorId="6723E5EB">
                <v:shape id="_x0000_i1993" type="#_x0000_t75" style="width:43pt;height:14.95pt" o:ole="">
                  <v:imagedata r:id="rId1681" o:title=""/>
                </v:shape>
                <o:OLEObject Type="Embed" ProgID="Equation.3" ShapeID="_x0000_i1993" DrawAspect="Content" ObjectID="_1755942939" r:id="rId1682"/>
              </w:object>
            </w:r>
          </w:p>
        </w:tc>
      </w:tr>
      <w:tr w:rsidR="0035583A" w:rsidRPr="00F829B6" w14:paraId="32E37E2C" w14:textId="77777777" w:rsidTr="00A02649">
        <w:trPr>
          <w:cantSplit/>
          <w:jc w:val="center"/>
        </w:trPr>
        <w:tc>
          <w:tcPr>
            <w:tcW w:w="0" w:type="auto"/>
            <w:shd w:val="clear" w:color="auto" w:fill="auto"/>
            <w:vAlign w:val="center"/>
          </w:tcPr>
          <w:p w14:paraId="651920E0"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100F14BC" w14:textId="77777777" w:rsidR="0035583A" w:rsidRPr="00F829B6" w:rsidRDefault="0035583A" w:rsidP="0074607E">
            <w:pPr>
              <w:pStyle w:val="TAC"/>
              <w:keepNext w:val="0"/>
              <w:keepLines w:val="0"/>
              <w:widowControl w:val="0"/>
            </w:pPr>
            <w:r w:rsidRPr="00F829B6">
              <w:rPr>
                <w:position w:val="-10"/>
              </w:rPr>
              <w:object w:dxaOrig="1740" w:dyaOrig="300" w14:anchorId="67385AB6">
                <v:shape id="_x0000_i1994" type="#_x0000_t75" style="width:86.95pt;height:14.95pt" o:ole="">
                  <v:imagedata r:id="rId1683" o:title=""/>
                </v:shape>
                <o:OLEObject Type="Embed" ProgID="Equation.3" ShapeID="_x0000_i1994" DrawAspect="Content" ObjectID="_1755942940" r:id="rId1684"/>
              </w:object>
            </w:r>
          </w:p>
        </w:tc>
        <w:tc>
          <w:tcPr>
            <w:tcW w:w="0" w:type="auto"/>
            <w:shd w:val="clear" w:color="auto" w:fill="auto"/>
            <w:vAlign w:val="center"/>
          </w:tcPr>
          <w:p w14:paraId="2D9B1E3B" w14:textId="77777777" w:rsidR="0035583A" w:rsidRPr="00F829B6" w:rsidRDefault="0035583A" w:rsidP="0074607E">
            <w:pPr>
              <w:pStyle w:val="TAC"/>
              <w:keepNext w:val="0"/>
              <w:keepLines w:val="0"/>
              <w:widowControl w:val="0"/>
            </w:pPr>
            <w:r w:rsidRPr="00F829B6">
              <w:t>-</w:t>
            </w:r>
          </w:p>
        </w:tc>
      </w:tr>
      <w:tr w:rsidR="0035583A" w:rsidRPr="00F829B6" w14:paraId="2D46243C" w14:textId="77777777" w:rsidTr="00A02649">
        <w:trPr>
          <w:cantSplit/>
          <w:jc w:val="center"/>
        </w:trPr>
        <w:tc>
          <w:tcPr>
            <w:tcW w:w="0" w:type="auto"/>
            <w:shd w:val="clear" w:color="auto" w:fill="auto"/>
            <w:vAlign w:val="center"/>
          </w:tcPr>
          <w:p w14:paraId="5C6C356D"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3E4A6F77" w14:textId="77777777" w:rsidR="0035583A" w:rsidRPr="00F829B6" w:rsidRDefault="0035583A" w:rsidP="0074607E">
            <w:pPr>
              <w:pStyle w:val="TAC"/>
              <w:keepNext w:val="0"/>
              <w:keepLines w:val="0"/>
              <w:widowControl w:val="0"/>
            </w:pPr>
            <w:r w:rsidRPr="00F829B6">
              <w:rPr>
                <w:position w:val="-10"/>
              </w:rPr>
              <w:object w:dxaOrig="1740" w:dyaOrig="300" w14:anchorId="77FCD8FF">
                <v:shape id="_x0000_i1995" type="#_x0000_t75" style="width:86.95pt;height:14.95pt" o:ole="">
                  <v:imagedata r:id="rId1685" o:title=""/>
                </v:shape>
                <o:OLEObject Type="Embed" ProgID="Equation.3" ShapeID="_x0000_i1995" DrawAspect="Content" ObjectID="_1755942941" r:id="rId1686"/>
              </w:object>
            </w:r>
          </w:p>
        </w:tc>
        <w:tc>
          <w:tcPr>
            <w:tcW w:w="0" w:type="auto"/>
            <w:shd w:val="clear" w:color="auto" w:fill="auto"/>
            <w:vAlign w:val="center"/>
          </w:tcPr>
          <w:p w14:paraId="48A2EC0A" w14:textId="77777777" w:rsidR="0035583A" w:rsidRPr="00F829B6" w:rsidRDefault="0035583A" w:rsidP="0074607E">
            <w:pPr>
              <w:pStyle w:val="TAC"/>
              <w:keepNext w:val="0"/>
              <w:keepLines w:val="0"/>
              <w:widowControl w:val="0"/>
            </w:pPr>
            <w:r w:rsidRPr="00F829B6">
              <w:t>-</w:t>
            </w:r>
          </w:p>
        </w:tc>
      </w:tr>
      <w:tr w:rsidR="0035583A" w:rsidRPr="00F829B6" w14:paraId="269B00EB" w14:textId="77777777" w:rsidTr="00A02649">
        <w:trPr>
          <w:cantSplit/>
          <w:jc w:val="center"/>
        </w:trPr>
        <w:tc>
          <w:tcPr>
            <w:tcW w:w="0" w:type="auto"/>
            <w:shd w:val="clear" w:color="auto" w:fill="auto"/>
            <w:vAlign w:val="center"/>
          </w:tcPr>
          <w:p w14:paraId="76E8DB26" w14:textId="77777777" w:rsidR="0035583A" w:rsidRPr="00F829B6" w:rsidRDefault="0035583A" w:rsidP="0074607E">
            <w:pPr>
              <w:pStyle w:val="TAC"/>
              <w:keepNext w:val="0"/>
              <w:keepLines w:val="0"/>
              <w:widowControl w:val="0"/>
            </w:pPr>
            <w:r w:rsidRPr="00F829B6">
              <w:t>6</w:t>
            </w:r>
          </w:p>
        </w:tc>
        <w:tc>
          <w:tcPr>
            <w:tcW w:w="0" w:type="auto"/>
            <w:shd w:val="clear" w:color="auto" w:fill="auto"/>
            <w:vAlign w:val="center"/>
          </w:tcPr>
          <w:p w14:paraId="5E2C3A56" w14:textId="77777777" w:rsidR="0035583A" w:rsidRPr="00F829B6" w:rsidRDefault="0035583A" w:rsidP="0074607E">
            <w:pPr>
              <w:pStyle w:val="TAC"/>
              <w:keepNext w:val="0"/>
              <w:keepLines w:val="0"/>
              <w:widowControl w:val="0"/>
            </w:pPr>
            <w:r w:rsidRPr="00F829B6">
              <w:rPr>
                <w:position w:val="-10"/>
              </w:rPr>
              <w:object w:dxaOrig="1740" w:dyaOrig="300" w14:anchorId="3A1DA985">
                <v:shape id="_x0000_i1996" type="#_x0000_t75" style="width:86.95pt;height:14.95pt" o:ole="">
                  <v:imagedata r:id="rId1687" o:title=""/>
                </v:shape>
                <o:OLEObject Type="Embed" ProgID="Equation.3" ShapeID="_x0000_i1996" DrawAspect="Content" ObjectID="_1755942942" r:id="rId1688"/>
              </w:object>
            </w:r>
          </w:p>
        </w:tc>
        <w:tc>
          <w:tcPr>
            <w:tcW w:w="0" w:type="auto"/>
            <w:shd w:val="clear" w:color="auto" w:fill="auto"/>
            <w:vAlign w:val="center"/>
          </w:tcPr>
          <w:p w14:paraId="61C6E70E" w14:textId="77777777" w:rsidR="0035583A" w:rsidRPr="00F829B6" w:rsidRDefault="0035583A" w:rsidP="0074607E">
            <w:pPr>
              <w:pStyle w:val="TAC"/>
              <w:keepNext w:val="0"/>
              <w:keepLines w:val="0"/>
              <w:widowControl w:val="0"/>
            </w:pPr>
            <w:r w:rsidRPr="00F829B6">
              <w:t>-</w:t>
            </w:r>
          </w:p>
        </w:tc>
      </w:tr>
      <w:tr w:rsidR="0035583A" w:rsidRPr="00F829B6" w14:paraId="7796B981" w14:textId="77777777" w:rsidTr="00A02649">
        <w:trPr>
          <w:cantSplit/>
          <w:jc w:val="center"/>
        </w:trPr>
        <w:tc>
          <w:tcPr>
            <w:tcW w:w="0" w:type="auto"/>
            <w:shd w:val="clear" w:color="auto" w:fill="auto"/>
            <w:vAlign w:val="center"/>
          </w:tcPr>
          <w:p w14:paraId="237F026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5A8AEFE5" w14:textId="77777777" w:rsidR="0035583A" w:rsidRPr="00F829B6" w:rsidRDefault="0035583A" w:rsidP="0074607E">
            <w:pPr>
              <w:pStyle w:val="TAC"/>
              <w:keepNext w:val="0"/>
              <w:keepLines w:val="0"/>
              <w:widowControl w:val="0"/>
            </w:pPr>
            <w:r w:rsidRPr="00F829B6">
              <w:rPr>
                <w:position w:val="-10"/>
              </w:rPr>
              <w:object w:dxaOrig="1740" w:dyaOrig="300" w14:anchorId="1EFD28F6">
                <v:shape id="_x0000_i1997" type="#_x0000_t75" style="width:86.95pt;height:14.95pt" o:ole="">
                  <v:imagedata r:id="rId1689" o:title=""/>
                </v:shape>
                <o:OLEObject Type="Embed" ProgID="Equation.3" ShapeID="_x0000_i1997" DrawAspect="Content" ObjectID="_1755942943" r:id="rId1690"/>
              </w:object>
            </w:r>
          </w:p>
        </w:tc>
        <w:tc>
          <w:tcPr>
            <w:tcW w:w="0" w:type="auto"/>
            <w:shd w:val="clear" w:color="auto" w:fill="auto"/>
            <w:vAlign w:val="center"/>
          </w:tcPr>
          <w:p w14:paraId="1F2207EC" w14:textId="77777777" w:rsidR="0035583A" w:rsidRPr="00F829B6" w:rsidRDefault="0035583A" w:rsidP="0074607E">
            <w:pPr>
              <w:pStyle w:val="TAC"/>
              <w:keepNext w:val="0"/>
              <w:keepLines w:val="0"/>
              <w:widowControl w:val="0"/>
            </w:pPr>
            <w:r w:rsidRPr="00F829B6">
              <w:t>-</w:t>
            </w:r>
          </w:p>
        </w:tc>
      </w:tr>
    </w:tbl>
    <w:p w14:paraId="6C5782B8" w14:textId="77777777" w:rsidR="0035583A" w:rsidRPr="00F829B6" w:rsidRDefault="0035583A" w:rsidP="0074607E">
      <w:pPr>
        <w:widowControl w:val="0"/>
      </w:pPr>
    </w:p>
    <w:p w14:paraId="743ECC98" w14:textId="77777777" w:rsidR="0035583A" w:rsidRPr="00F829B6" w:rsidRDefault="0035583A" w:rsidP="0074607E">
      <w:pPr>
        <w:pStyle w:val="Heading3"/>
        <w:keepNext w:val="0"/>
        <w:keepLines w:val="0"/>
        <w:widowControl w:val="0"/>
      </w:pPr>
      <w:bookmarkStart w:id="96" w:name="_Toc454818064"/>
      <w:r w:rsidRPr="00F829B6">
        <w:t>6.9.2</w:t>
      </w:r>
      <w:r w:rsidRPr="00F829B6">
        <w:tab/>
        <w:t>Resource group alignment, layer mapping and precoding</w:t>
      </w:r>
      <w:bookmarkEnd w:id="96"/>
    </w:p>
    <w:p w14:paraId="283BD7E2" w14:textId="77777777" w:rsidR="0035583A" w:rsidRPr="00F829B6" w:rsidRDefault="0035583A" w:rsidP="0074607E">
      <w:pPr>
        <w:widowControl w:val="0"/>
      </w:pPr>
      <w:r w:rsidRPr="00F829B6">
        <w:lastRenderedPageBreak/>
        <w:t xml:space="preserve">The block of symbols </w:t>
      </w:r>
      <w:r w:rsidRPr="00F829B6">
        <w:rPr>
          <w:position w:val="-14"/>
        </w:rPr>
        <w:object w:dxaOrig="1719" w:dyaOrig="340" w14:anchorId="71193071">
          <v:shape id="_x0000_i1998" type="#_x0000_t75" style="width:86.05pt;height:17.75pt" o:ole="">
            <v:imagedata r:id="rId1069" o:title=""/>
          </v:shape>
          <o:OLEObject Type="Embed" ProgID="Equation.3" ShapeID="_x0000_i1998" DrawAspect="Content" ObjectID="_1755942944" r:id="rId1691"/>
        </w:object>
      </w:r>
      <w:r w:rsidRPr="00F829B6">
        <w:t xml:space="preserve"> should be first aligned with resource element group size, resulting in a block of symbols </w:t>
      </w:r>
      <w:r w:rsidRPr="00F829B6">
        <w:rPr>
          <w:position w:val="-14"/>
        </w:rPr>
        <w:object w:dxaOrig="2340" w:dyaOrig="380" w14:anchorId="6E645F67">
          <v:shape id="_x0000_i1999" type="#_x0000_t75" style="width:116.9pt;height:18.7pt" o:ole="">
            <v:imagedata r:id="rId1692" o:title=""/>
          </v:shape>
          <o:OLEObject Type="Embed" ProgID="Equation.3" ShapeID="_x0000_i1999" DrawAspect="Content" ObjectID="_1755942945" r:id="rId1693"/>
        </w:object>
      </w:r>
      <w:r w:rsidRPr="00F829B6">
        <w:t xml:space="preserve">, where </w:t>
      </w:r>
      <w:r w:rsidRPr="00F829B6">
        <w:rPr>
          <w:position w:val="-6"/>
        </w:rPr>
        <w:object w:dxaOrig="440" w:dyaOrig="240" w14:anchorId="1BACD21B">
          <v:shape id="_x0000_i2000" type="#_x0000_t75" style="width:21.5pt;height:11.2pt" o:ole="">
            <v:imagedata r:id="rId1694" o:title=""/>
          </v:shape>
          <o:OLEObject Type="Embed" ProgID="Equation.3" ShapeID="_x0000_i2000" DrawAspect="Content" ObjectID="_1755942946" r:id="rId1695"/>
        </w:object>
      </w:r>
      <w:r w:rsidRPr="00F829B6">
        <w:t xml:space="preserve"> for normal cyclic prefix; and </w:t>
      </w:r>
      <w:r w:rsidRPr="00F829B6">
        <w:rPr>
          <w:position w:val="-6"/>
        </w:rPr>
        <w:object w:dxaOrig="480" w:dyaOrig="240" w14:anchorId="500507A3">
          <v:shape id="_x0000_i2001" type="#_x0000_t75" style="width:25.25pt;height:11.2pt" o:ole="">
            <v:imagedata r:id="rId1696" o:title=""/>
          </v:shape>
          <o:OLEObject Type="Embed" ProgID="Equation.3" ShapeID="_x0000_i2001" DrawAspect="Content" ObjectID="_1755942947" r:id="rId1697"/>
        </w:object>
      </w:r>
      <w:r w:rsidRPr="00F829B6">
        <w:t xml:space="preserve"> for extended cyclic prefix.</w:t>
      </w:r>
    </w:p>
    <w:p w14:paraId="1AD5CBE6" w14:textId="77777777" w:rsidR="0035583A" w:rsidRPr="00F829B6" w:rsidRDefault="0035583A" w:rsidP="0074607E">
      <w:pPr>
        <w:widowControl w:val="0"/>
      </w:pPr>
      <w:r w:rsidRPr="00F829B6">
        <w:t xml:space="preserve">For normal cyclic prefix, </w:t>
      </w:r>
      <w:r w:rsidRPr="00F829B6">
        <w:rPr>
          <w:position w:val="-10"/>
        </w:rPr>
        <w:object w:dxaOrig="1140" w:dyaOrig="340" w14:anchorId="6C02CA09">
          <v:shape id="_x0000_i2002" type="#_x0000_t75" style="width:57.05pt;height:17.75pt" o:ole="">
            <v:imagedata r:id="rId1698" o:title=""/>
          </v:shape>
          <o:OLEObject Type="Embed" ProgID="Equation.3" ShapeID="_x0000_i2002" DrawAspect="Content" ObjectID="_1755942948" r:id="rId1699"/>
        </w:object>
      </w:r>
      <w:r w:rsidRPr="00F829B6">
        <w:t xml:space="preserve">, for </w:t>
      </w:r>
      <w:r w:rsidRPr="00F829B6">
        <w:rPr>
          <w:position w:val="-14"/>
        </w:rPr>
        <w:object w:dxaOrig="1460" w:dyaOrig="340" w14:anchorId="420DA299">
          <v:shape id="_x0000_i2003" type="#_x0000_t75" style="width:72.95pt;height:17.75pt" o:ole="">
            <v:imagedata r:id="rId1700" o:title=""/>
          </v:shape>
          <o:OLEObject Type="Embed" ProgID="Equation.3" ShapeID="_x0000_i2003" DrawAspect="Content" ObjectID="_1755942949" r:id="rId1701"/>
        </w:object>
      </w:r>
      <w:r w:rsidRPr="00F829B6">
        <w:t>.</w:t>
      </w:r>
    </w:p>
    <w:p w14:paraId="16FC0562" w14:textId="77777777" w:rsidR="0035583A" w:rsidRPr="00F829B6" w:rsidRDefault="0035583A" w:rsidP="0074607E">
      <w:pPr>
        <w:widowControl w:val="0"/>
      </w:pPr>
      <w:r w:rsidRPr="00F829B6">
        <w:t>For extended cyclic prefix,</w:t>
      </w:r>
    </w:p>
    <w:p w14:paraId="5D67375F" w14:textId="77777777" w:rsidR="0035583A" w:rsidRPr="00F829B6" w:rsidRDefault="0035583A" w:rsidP="0074607E">
      <w:pPr>
        <w:pStyle w:val="EQ"/>
        <w:keepLines w:val="0"/>
        <w:widowControl w:val="0"/>
        <w:jc w:val="center"/>
      </w:pPr>
      <w:r w:rsidRPr="00F829B6">
        <w:rPr>
          <w:position w:val="-30"/>
        </w:rPr>
        <w:object w:dxaOrig="8080" w:dyaOrig="700" w14:anchorId="20238DA4">
          <v:shape id="_x0000_i2004" type="#_x0000_t75" style="width:403.95pt;height:35.55pt" o:ole="">
            <v:imagedata r:id="rId1702" o:title=""/>
          </v:shape>
          <o:OLEObject Type="Embed" ProgID="Equation.3" ShapeID="_x0000_i2004" DrawAspect="Content" ObjectID="_1755942950" r:id="rId1703"/>
        </w:object>
      </w:r>
    </w:p>
    <w:p w14:paraId="5BC42F3F" w14:textId="77777777" w:rsidR="0035583A" w:rsidRPr="00F829B6" w:rsidRDefault="0035583A" w:rsidP="0074607E">
      <w:pPr>
        <w:widowControl w:val="0"/>
      </w:pPr>
    </w:p>
    <w:p w14:paraId="105567C5" w14:textId="77777777" w:rsidR="0035583A" w:rsidRPr="00F829B6" w:rsidRDefault="0035583A" w:rsidP="0074607E">
      <w:pPr>
        <w:widowControl w:val="0"/>
      </w:pPr>
      <w:r w:rsidRPr="00F829B6">
        <w:t xml:space="preserve">for </w:t>
      </w:r>
      <w:r w:rsidRPr="00F829B6">
        <w:rPr>
          <w:position w:val="-14"/>
        </w:rPr>
        <w:object w:dxaOrig="1780" w:dyaOrig="340" w14:anchorId="0EFDA00D">
          <v:shape id="_x0000_i2005" type="#_x0000_t75" style="width:89.75pt;height:17.75pt" o:ole="">
            <v:imagedata r:id="rId1704" o:title=""/>
          </v:shape>
          <o:OLEObject Type="Embed" ProgID="Equation.3" ShapeID="_x0000_i2005" DrawAspect="Content" ObjectID="_1755942951" r:id="rId1705"/>
        </w:object>
      </w:r>
      <w:r w:rsidRPr="00F829B6">
        <w:t>.</w:t>
      </w:r>
    </w:p>
    <w:p w14:paraId="377AA8EA" w14:textId="77777777" w:rsidR="0035583A" w:rsidRPr="00F829B6" w:rsidRDefault="0035583A" w:rsidP="0074607E">
      <w:pPr>
        <w:widowControl w:val="0"/>
      </w:pPr>
    </w:p>
    <w:p w14:paraId="77AEE342" w14:textId="77777777" w:rsidR="0035583A" w:rsidRPr="00F829B6" w:rsidRDefault="0035583A" w:rsidP="0074607E">
      <w:pPr>
        <w:widowControl w:val="0"/>
      </w:pPr>
      <w:r w:rsidRPr="00F829B6">
        <w:t>The block of symbols</w:t>
      </w:r>
      <w:r w:rsidR="00B80263" w:rsidRPr="00F829B6">
        <w:t xml:space="preserve"> </w:t>
      </w:r>
      <w:r w:rsidRPr="00F829B6">
        <w:rPr>
          <w:position w:val="-14"/>
        </w:rPr>
        <w:object w:dxaOrig="2340" w:dyaOrig="380" w14:anchorId="32F1D389">
          <v:shape id="_x0000_i2006" type="#_x0000_t75" style="width:116.9pt;height:18.7pt" o:ole="">
            <v:imagedata r:id="rId1692" o:title=""/>
          </v:shape>
          <o:OLEObject Type="Embed" ProgID="Equation.3" ShapeID="_x0000_i2006" DrawAspect="Content" ObjectID="_1755942952" r:id="rId1706"/>
        </w:object>
      </w:r>
      <w:r w:rsidRPr="00F829B6">
        <w:t xml:space="preserve"> shall be mapped to layers and precoded, resulting in a block of vectors </w:t>
      </w:r>
      <w:r w:rsidRPr="00F829B6">
        <w:rPr>
          <w:position w:val="-10"/>
        </w:rPr>
        <w:object w:dxaOrig="2480" w:dyaOrig="400" w14:anchorId="024D0D2F">
          <v:shape id="_x0000_i2007" type="#_x0000_t75" style="width:123.45pt;height:19.65pt" o:ole="">
            <v:imagedata r:id="rId1074" o:title=""/>
          </v:shape>
          <o:OLEObject Type="Embed" ProgID="Equation.3" ShapeID="_x0000_i2007" DrawAspect="Content" ObjectID="_1755942953" r:id="rId1707"/>
        </w:object>
      </w:r>
      <w:r w:rsidRPr="00F829B6">
        <w:t xml:space="preserve">, </w:t>
      </w:r>
      <w:r w:rsidRPr="00F829B6">
        <w:rPr>
          <w:position w:val="-14"/>
        </w:rPr>
        <w:object w:dxaOrig="1660" w:dyaOrig="340" w14:anchorId="60FF7274">
          <v:shape id="_x0000_i2008" type="#_x0000_t75" style="width:83.2pt;height:17.75pt" o:ole="">
            <v:imagedata r:id="rId1708" o:title=""/>
          </v:shape>
          <o:OLEObject Type="Embed" ProgID="Equation.3" ShapeID="_x0000_i2008" DrawAspect="Content" ObjectID="_1755942954" r:id="rId1709"/>
        </w:object>
      </w:r>
      <w:r w:rsidRPr="00F829B6">
        <w:t xml:space="preserve">, where </w:t>
      </w:r>
      <w:r w:rsidRPr="00F829B6">
        <w:rPr>
          <w:position w:val="-10"/>
        </w:rPr>
        <w:object w:dxaOrig="639" w:dyaOrig="340" w14:anchorId="42D6B6B1">
          <v:shape id="_x0000_i2009" type="#_x0000_t75" style="width:32.75pt;height:17.75pt" o:ole="">
            <v:imagedata r:id="rId494" o:title=""/>
          </v:shape>
          <o:OLEObject Type="Embed" ProgID="Equation.3" ShapeID="_x0000_i2009" DrawAspect="Content" ObjectID="_1755942955" r:id="rId1710"/>
        </w:object>
      </w:r>
      <w:r w:rsidRPr="00F829B6">
        <w:t xml:space="preserve"> represents the signal for antenna port </w:t>
      </w:r>
      <w:r w:rsidRPr="00F829B6">
        <w:rPr>
          <w:position w:val="-10"/>
        </w:rPr>
        <w:object w:dxaOrig="200" w:dyaOrig="240" w14:anchorId="422B7A05">
          <v:shape id="_x0000_i2010" type="#_x0000_t75" style="width:10.3pt;height:11.2pt" o:ole="">
            <v:imagedata r:id="rId81" o:title=""/>
          </v:shape>
          <o:OLEObject Type="Embed" ProgID="Equation.3" ShapeID="_x0000_i2010" DrawAspect="Content" ObjectID="_1755942956" r:id="rId1711"/>
        </w:object>
      </w:r>
      <w:r w:rsidRPr="00F829B6">
        <w:t xml:space="preserve">, </w:t>
      </w:r>
      <w:r w:rsidRPr="00F829B6">
        <w:rPr>
          <w:position w:val="-10"/>
        </w:rPr>
        <w:object w:dxaOrig="1160" w:dyaOrig="279" w14:anchorId="18F4E3DE">
          <v:shape id="_x0000_i2011" type="#_x0000_t75" style="width:57.95pt;height:14.05pt" o:ole="">
            <v:imagedata r:id="rId1080" o:title=""/>
          </v:shape>
          <o:OLEObject Type="Embed" ProgID="Equation.3" ShapeID="_x0000_i2011" DrawAspect="Content" ObjectID="_1755942957" r:id="rId1712"/>
        </w:object>
      </w:r>
      <w:r w:rsidRPr="00F829B6">
        <w:t xml:space="preserve">and the number of cell-specific reference signals </w:t>
      </w:r>
      <w:r w:rsidRPr="00F829B6">
        <w:rPr>
          <w:position w:val="-10"/>
        </w:rPr>
        <w:object w:dxaOrig="900" w:dyaOrig="300" w14:anchorId="05D66B28">
          <v:shape id="_x0000_i2012" type="#_x0000_t75" style="width:44.9pt;height:14.95pt" o:ole="">
            <v:imagedata r:id="rId1082" o:title=""/>
          </v:shape>
          <o:OLEObject Type="Embed" ProgID="Equation.3" ShapeID="_x0000_i2012" DrawAspect="Content" ObjectID="_1755942958" r:id="rId1713"/>
        </w:object>
      </w:r>
      <w:r w:rsidRPr="00F829B6">
        <w:t>. The layer mapping and precoding operation depends on the cyclic prefix length and the number of antenna ports used for transmission of the PHICH. The PHICH shall be transmitted on the same set of antenna ports as the PBCH.</w:t>
      </w:r>
    </w:p>
    <w:p w14:paraId="0B515B68" w14:textId="77777777" w:rsidR="0035583A" w:rsidRPr="00F829B6" w:rsidRDefault="0035583A" w:rsidP="0074607E">
      <w:pPr>
        <w:widowControl w:val="0"/>
      </w:pPr>
      <w:r w:rsidRPr="00F829B6">
        <w:t xml:space="preserve">For transmission on a single antenna port, </w:t>
      </w:r>
      <w:r w:rsidRPr="00F829B6">
        <w:rPr>
          <w:position w:val="-4"/>
        </w:rPr>
        <w:object w:dxaOrig="480" w:dyaOrig="220" w14:anchorId="0DD99728">
          <v:shape id="_x0000_i2013" type="#_x0000_t75" style="width:25.25pt;height:11.2pt" o:ole="">
            <v:imagedata r:id="rId1714" o:title=""/>
          </v:shape>
          <o:OLEObject Type="Embed" ProgID="Equation.3" ShapeID="_x0000_i2013" DrawAspect="Content" ObjectID="_1755942959" r:id="rId1715"/>
        </w:object>
      </w:r>
      <w:r w:rsidRPr="00F829B6">
        <w:t xml:space="preserve">, layer mapping and precoding are defined by clauses 6.3.3.1 and 6.3.4.1, respectively, with </w:t>
      </w:r>
      <w:r w:rsidRPr="00F829B6">
        <w:rPr>
          <w:position w:val="-14"/>
        </w:rPr>
        <w:object w:dxaOrig="1480" w:dyaOrig="380" w14:anchorId="6F8880CB">
          <v:shape id="_x0000_i2014" type="#_x0000_t75" style="width:74.8pt;height:18.7pt" o:ole="">
            <v:imagedata r:id="rId1716" o:title=""/>
          </v:shape>
          <o:OLEObject Type="Embed" ProgID="Equation.3" ShapeID="_x0000_i2014" DrawAspect="Content" ObjectID="_1755942960" r:id="rId1717"/>
        </w:object>
      </w:r>
      <w:r w:rsidRPr="00F829B6">
        <w:t>.</w:t>
      </w:r>
    </w:p>
    <w:p w14:paraId="4B2C6525" w14:textId="77777777" w:rsidR="0035583A" w:rsidRPr="00F829B6" w:rsidRDefault="0035583A" w:rsidP="0074607E">
      <w:pPr>
        <w:widowControl w:val="0"/>
      </w:pPr>
      <w:r w:rsidRPr="00F829B6">
        <w:t xml:space="preserve">For transmission on two antenna ports, </w:t>
      </w:r>
      <w:r w:rsidRPr="00F829B6">
        <w:rPr>
          <w:position w:val="-4"/>
        </w:rPr>
        <w:object w:dxaOrig="520" w:dyaOrig="220" w14:anchorId="62C1CC7A">
          <v:shape id="_x0000_i2015" type="#_x0000_t75" style="width:26.2pt;height:11.2pt" o:ole="">
            <v:imagedata r:id="rId1718" o:title=""/>
          </v:shape>
          <o:OLEObject Type="Embed" ProgID="Equation.3" ShapeID="_x0000_i2015" DrawAspect="Content" ObjectID="_1755942961" r:id="rId1719"/>
        </w:object>
      </w:r>
      <w:r w:rsidRPr="00F829B6">
        <w:t xml:space="preserve">, layer mapping and precoding are defined by clauses 6.3.3.3 and 6.3.4.3, respectively, with </w:t>
      </w:r>
      <w:r w:rsidRPr="00F829B6">
        <w:rPr>
          <w:position w:val="-14"/>
        </w:rPr>
        <w:object w:dxaOrig="1480" w:dyaOrig="380" w14:anchorId="3FCE5157">
          <v:shape id="_x0000_i2016" type="#_x0000_t75" style="width:74.8pt;height:18.7pt" o:ole="">
            <v:imagedata r:id="rId1716" o:title=""/>
          </v:shape>
          <o:OLEObject Type="Embed" ProgID="Equation.3" ShapeID="_x0000_i2016" DrawAspect="Content" ObjectID="_1755942962" r:id="rId1720"/>
        </w:object>
      </w:r>
      <w:r w:rsidRPr="00F829B6">
        <w:t>.</w:t>
      </w:r>
    </w:p>
    <w:p w14:paraId="01311769" w14:textId="77777777" w:rsidR="0035583A" w:rsidRPr="00F829B6" w:rsidRDefault="0035583A" w:rsidP="0074607E">
      <w:pPr>
        <w:widowControl w:val="0"/>
      </w:pPr>
      <w:r w:rsidRPr="00F829B6">
        <w:t xml:space="preserve">For transmission on four antenna ports, </w:t>
      </w:r>
      <w:r w:rsidRPr="00F829B6">
        <w:rPr>
          <w:position w:val="-4"/>
        </w:rPr>
        <w:object w:dxaOrig="520" w:dyaOrig="220" w14:anchorId="69135B75">
          <v:shape id="_x0000_i2017" type="#_x0000_t75" style="width:26.2pt;height:11.2pt" o:ole="">
            <v:imagedata r:id="rId1721" o:title=""/>
          </v:shape>
          <o:OLEObject Type="Embed" ProgID="Equation.3" ShapeID="_x0000_i2017" DrawAspect="Content" ObjectID="_1755942963" r:id="rId1722"/>
        </w:object>
      </w:r>
      <w:r w:rsidRPr="00F829B6">
        <w:t xml:space="preserve">, layer mapping is defined by clause 6.3.3.3 with </w:t>
      </w:r>
      <w:r w:rsidRPr="00F829B6">
        <w:rPr>
          <w:position w:val="-14"/>
        </w:rPr>
        <w:object w:dxaOrig="1480" w:dyaOrig="380" w14:anchorId="26A88414">
          <v:shape id="_x0000_i2018" type="#_x0000_t75" style="width:74.8pt;height:18.7pt" o:ole="">
            <v:imagedata r:id="rId1716" o:title=""/>
          </v:shape>
          <o:OLEObject Type="Embed" ProgID="Equation.3" ShapeID="_x0000_i2018" DrawAspect="Content" ObjectID="_1755942964" r:id="rId1723"/>
        </w:object>
      </w:r>
      <w:r w:rsidRPr="00F829B6">
        <w:t xml:space="preserve"> and precoding by</w:t>
      </w:r>
    </w:p>
    <w:p w14:paraId="535BB7E3" w14:textId="77777777" w:rsidR="0035583A" w:rsidRPr="00F829B6" w:rsidRDefault="0035583A" w:rsidP="0074607E">
      <w:pPr>
        <w:pStyle w:val="EQ"/>
        <w:keepLines w:val="0"/>
        <w:widowControl w:val="0"/>
        <w:jc w:val="center"/>
      </w:pPr>
      <w:r w:rsidRPr="00F829B6">
        <w:rPr>
          <w:position w:val="-240"/>
        </w:rPr>
        <w:object w:dxaOrig="5480" w:dyaOrig="4900" w14:anchorId="29DFAE50">
          <v:shape id="_x0000_i2019" type="#_x0000_t75" style="width:273.95pt;height:245pt" o:ole="">
            <v:imagedata r:id="rId1724" o:title=""/>
          </v:shape>
          <o:OLEObject Type="Embed" ProgID="Equation.3" ShapeID="_x0000_i2019" DrawAspect="Content" ObjectID="_1755942965" r:id="rId1725"/>
        </w:object>
      </w:r>
    </w:p>
    <w:p w14:paraId="00AA67C5" w14:textId="77777777" w:rsidR="0035583A" w:rsidRPr="00F829B6" w:rsidRDefault="0035583A" w:rsidP="0074607E">
      <w:pPr>
        <w:widowControl w:val="0"/>
      </w:pPr>
      <w:r w:rsidRPr="00F829B6">
        <w:t xml:space="preserve">if </w:t>
      </w:r>
      <w:r w:rsidRPr="00F829B6">
        <w:rPr>
          <w:position w:val="-10"/>
        </w:rPr>
        <w:object w:dxaOrig="1820" w:dyaOrig="340" w14:anchorId="052EEBA3">
          <v:shape id="_x0000_i2020" type="#_x0000_t75" style="width:89.75pt;height:17.75pt" o:ole="">
            <v:imagedata r:id="rId1726" o:title=""/>
          </v:shape>
          <o:OLEObject Type="Embed" ProgID="Equation.3" ShapeID="_x0000_i2020" DrawAspect="Content" ObjectID="_1755942966" r:id="rId1727"/>
        </w:object>
      </w:r>
      <w:r w:rsidRPr="00F829B6">
        <w:t xml:space="preserve"> for normal cyclic prefix, or </w:t>
      </w:r>
      <w:r w:rsidRPr="00F829B6">
        <w:rPr>
          <w:position w:val="-10"/>
        </w:rPr>
        <w:object w:dxaOrig="2120" w:dyaOrig="340" w14:anchorId="74128502">
          <v:shape id="_x0000_i2021" type="#_x0000_t75" style="width:105.65pt;height:17.75pt" o:ole="">
            <v:imagedata r:id="rId1728" o:title=""/>
          </v:shape>
          <o:OLEObject Type="Embed" ProgID="Equation.3" ShapeID="_x0000_i2021" DrawAspect="Content" ObjectID="_1755942967" r:id="rId1729"/>
        </w:object>
      </w:r>
      <w:r w:rsidRPr="00F829B6">
        <w:t xml:space="preserve"> for extended cyclic prefix, where </w:t>
      </w:r>
      <w:r w:rsidRPr="00F829B6">
        <w:rPr>
          <w:position w:val="-10"/>
        </w:rPr>
        <w:object w:dxaOrig="600" w:dyaOrig="340" w14:anchorId="058591CB">
          <v:shape id="_x0000_i2022" type="#_x0000_t75" style="width:29.9pt;height:17.75pt" o:ole="">
            <v:imagedata r:id="rId1614" o:title=""/>
          </v:shape>
          <o:OLEObject Type="Embed" ProgID="Equation.3" ShapeID="_x0000_i2022" DrawAspect="Content" ObjectID="_1755942968" r:id="rId1730"/>
        </w:object>
      </w:r>
      <w:r w:rsidRPr="00F829B6">
        <w:t xml:space="preserve"> is the PHICH group number and </w:t>
      </w:r>
      <w:r w:rsidRPr="00F829B6">
        <w:rPr>
          <w:position w:val="-8"/>
        </w:rPr>
        <w:object w:dxaOrig="700" w:dyaOrig="260" w14:anchorId="7036DA28">
          <v:shape id="_x0000_i2023" type="#_x0000_t75" style="width:35.55pt;height:12.15pt" o:ole="">
            <v:imagedata r:id="rId1731" o:title=""/>
          </v:shape>
          <o:OLEObject Type="Embed" ProgID="Equation.3" ShapeID="_x0000_i2023" DrawAspect="Content" ObjectID="_1755942969" r:id="rId1732"/>
        </w:object>
      </w:r>
      <w:r w:rsidRPr="00F829B6">
        <w:t xml:space="preserve">, and by </w:t>
      </w:r>
    </w:p>
    <w:p w14:paraId="245BA984" w14:textId="77777777" w:rsidR="0035583A" w:rsidRPr="00F829B6" w:rsidRDefault="0035583A" w:rsidP="0074607E">
      <w:pPr>
        <w:pStyle w:val="EQ"/>
        <w:keepLines w:val="0"/>
        <w:widowControl w:val="0"/>
        <w:jc w:val="center"/>
      </w:pPr>
      <w:r w:rsidRPr="00F829B6">
        <w:rPr>
          <w:position w:val="-240"/>
        </w:rPr>
        <w:object w:dxaOrig="5480" w:dyaOrig="4900" w14:anchorId="035C2054">
          <v:shape id="_x0000_i2024" type="#_x0000_t75" style="width:273.95pt;height:245pt" o:ole="">
            <v:imagedata r:id="rId1733" o:title=""/>
          </v:shape>
          <o:OLEObject Type="Embed" ProgID="Equation.3" ShapeID="_x0000_i2024" DrawAspect="Content" ObjectID="_1755942970" r:id="rId1734"/>
        </w:object>
      </w:r>
    </w:p>
    <w:p w14:paraId="6B82E23A" w14:textId="77777777" w:rsidR="0035583A" w:rsidRPr="00F829B6" w:rsidRDefault="0035583A" w:rsidP="0074607E">
      <w:pPr>
        <w:widowControl w:val="0"/>
      </w:pPr>
      <w:r w:rsidRPr="00F829B6">
        <w:t xml:space="preserve">otherwise for </w:t>
      </w:r>
      <w:r w:rsidRPr="00F829B6">
        <w:rPr>
          <w:position w:val="-8"/>
        </w:rPr>
        <w:object w:dxaOrig="700" w:dyaOrig="260" w14:anchorId="0050EA4C">
          <v:shape id="_x0000_i2025" type="#_x0000_t75" style="width:35.55pt;height:12.15pt" o:ole="">
            <v:imagedata r:id="rId1731" o:title=""/>
          </v:shape>
          <o:OLEObject Type="Embed" ProgID="Equation.3" ShapeID="_x0000_i2025" DrawAspect="Content" ObjectID="_1755942971" r:id="rId1735"/>
        </w:object>
      </w:r>
      <w:r w:rsidR="00A35D1D" w:rsidRPr="00F829B6">
        <w:t>.</w:t>
      </w:r>
    </w:p>
    <w:p w14:paraId="172DB609" w14:textId="77777777" w:rsidR="0035583A" w:rsidRPr="00F829B6" w:rsidRDefault="0035583A" w:rsidP="0074607E">
      <w:pPr>
        <w:pStyle w:val="Heading3"/>
        <w:keepNext w:val="0"/>
        <w:keepLines w:val="0"/>
        <w:widowControl w:val="0"/>
      </w:pPr>
      <w:bookmarkStart w:id="97" w:name="_Toc454818065"/>
      <w:r w:rsidRPr="00F829B6">
        <w:t>6.9.3</w:t>
      </w:r>
      <w:r w:rsidRPr="00F829B6">
        <w:tab/>
        <w:t>Mapping to resource elements</w:t>
      </w:r>
      <w:bookmarkEnd w:id="97"/>
    </w:p>
    <w:p w14:paraId="4FAD22CD" w14:textId="77777777" w:rsidR="0035583A" w:rsidRPr="00F829B6" w:rsidRDefault="0035583A" w:rsidP="0074607E">
      <w:pPr>
        <w:widowControl w:val="0"/>
      </w:pPr>
      <w:r w:rsidRPr="00F829B6">
        <w:t xml:space="preserve">The sequence </w:t>
      </w:r>
      <w:r w:rsidRPr="00F829B6">
        <w:rPr>
          <w:position w:val="-14"/>
        </w:rPr>
        <w:object w:dxaOrig="2520" w:dyaOrig="400" w14:anchorId="3B39066E">
          <v:shape id="_x0000_i2026" type="#_x0000_t75" style="width:113.15pt;height:18.7pt" o:ole="">
            <v:imagedata r:id="rId1736" o:title=""/>
          </v:shape>
          <o:OLEObject Type="Embed" ProgID="Equation.3" ShapeID="_x0000_i2026" DrawAspect="Content" ObjectID="_1755942972" r:id="rId1737"/>
        </w:object>
      </w:r>
      <w:r w:rsidRPr="00F829B6">
        <w:t xml:space="preserve"> for each of the PHICH groups is defined by</w:t>
      </w:r>
    </w:p>
    <w:p w14:paraId="401D00C4" w14:textId="77777777" w:rsidR="0035583A" w:rsidRPr="00F829B6" w:rsidRDefault="0035583A" w:rsidP="0074607E">
      <w:pPr>
        <w:pStyle w:val="EQ"/>
        <w:keepLines w:val="0"/>
        <w:widowControl w:val="0"/>
        <w:jc w:val="center"/>
      </w:pPr>
      <w:r w:rsidRPr="00F829B6">
        <w:rPr>
          <w:position w:val="-14"/>
        </w:rPr>
        <w:object w:dxaOrig="1760" w:dyaOrig="380" w14:anchorId="15B872DF">
          <v:shape id="_x0000_i2027" type="#_x0000_t75" style="width:87.9pt;height:18.7pt" o:ole="">
            <v:imagedata r:id="rId1738" o:title=""/>
          </v:shape>
          <o:OLEObject Type="Embed" ProgID="Equation.3" ShapeID="_x0000_i2027" DrawAspect="Content" ObjectID="_1755942973" r:id="rId1739"/>
        </w:object>
      </w:r>
    </w:p>
    <w:p w14:paraId="33B3476E" w14:textId="77777777" w:rsidR="0035583A" w:rsidRPr="00F829B6" w:rsidRDefault="0035583A" w:rsidP="0074607E">
      <w:pPr>
        <w:widowControl w:val="0"/>
      </w:pPr>
      <w:r w:rsidRPr="00F829B6">
        <w:t xml:space="preserve">where the sum is over all PHICHs in the PHICH group and </w:t>
      </w:r>
      <w:r w:rsidRPr="00F829B6">
        <w:rPr>
          <w:position w:val="-10"/>
        </w:rPr>
        <w:object w:dxaOrig="660" w:dyaOrig="340" w14:anchorId="601B8CC2">
          <v:shape id="_x0000_i2028" type="#_x0000_t75" style="width:32.75pt;height:17.75pt" o:ole="">
            <v:imagedata r:id="rId1740" o:title=""/>
          </v:shape>
          <o:OLEObject Type="Embed" ProgID="Equation.3" ShapeID="_x0000_i2028" DrawAspect="Content" ObjectID="_1755942974" r:id="rId1741"/>
        </w:object>
      </w:r>
      <w:r w:rsidRPr="00F829B6">
        <w:t xml:space="preserve"> represents the symbol sequence from the </w:t>
      </w:r>
      <w:r w:rsidRPr="00F829B6">
        <w:rPr>
          <w:position w:val="-6"/>
        </w:rPr>
        <w:object w:dxaOrig="139" w:dyaOrig="240" w14:anchorId="1BF3CDB7">
          <v:shape id="_x0000_i2029" type="#_x0000_t75" style="width:6.55pt;height:11.2pt" o:ole="">
            <v:imagedata r:id="rId266" o:title=""/>
          </v:shape>
          <o:OLEObject Type="Embed" ProgID="Equation.3" ShapeID="_x0000_i2029" DrawAspect="Content" ObjectID="_1755942975" r:id="rId1742"/>
        </w:object>
      </w:r>
      <w:r w:rsidRPr="00F829B6">
        <w:t>:th PHICH in the PHICH group.</w:t>
      </w:r>
    </w:p>
    <w:p w14:paraId="7FC813D5" w14:textId="77777777" w:rsidR="0035583A" w:rsidRPr="00F829B6" w:rsidRDefault="0035583A" w:rsidP="0074607E">
      <w:pPr>
        <w:widowControl w:val="0"/>
        <w:rPr>
          <w:rFonts w:eastAsia="MS Mincho"/>
          <w:lang w:eastAsia="ko-KR"/>
        </w:rPr>
      </w:pPr>
      <w:r w:rsidRPr="00F829B6">
        <w:t xml:space="preserve">PHICH groups are mapped to PHICH mapping units. </w:t>
      </w:r>
    </w:p>
    <w:p w14:paraId="39ADE085" w14:textId="77777777" w:rsidR="0035583A" w:rsidRPr="00F829B6" w:rsidRDefault="0035583A" w:rsidP="0074607E">
      <w:pPr>
        <w:widowControl w:val="0"/>
        <w:rPr>
          <w:lang w:eastAsia="ko-KR"/>
        </w:rPr>
      </w:pPr>
      <w:r w:rsidRPr="00F829B6">
        <w:t xml:space="preserve">For normal cyclic prefix, the mapping of PHICH group </w:t>
      </w:r>
      <w:r w:rsidRPr="00F829B6">
        <w:rPr>
          <w:position w:val="-6"/>
        </w:rPr>
        <w:object w:dxaOrig="220" w:dyaOrig="200" w14:anchorId="732793C9">
          <v:shape id="_x0000_i2030" type="#_x0000_t75" style="width:11.2pt;height:10.3pt" o:ole="">
            <v:imagedata r:id="rId1743" o:title=""/>
          </v:shape>
          <o:OLEObject Type="Embed" ProgID="Equation.3" ShapeID="_x0000_i2030" DrawAspect="Content" ObjectID="_1755942976" r:id="rId1744"/>
        </w:object>
      </w:r>
      <w:r w:rsidRPr="00F829B6">
        <w:t xml:space="preserve"> to PHICH mapping unit </w:t>
      </w:r>
      <w:r w:rsidRPr="00F829B6">
        <w:rPr>
          <w:position w:val="-6"/>
        </w:rPr>
        <w:object w:dxaOrig="260" w:dyaOrig="240" w14:anchorId="505D6999">
          <v:shape id="_x0000_i2031" type="#_x0000_t75" style="width:12.15pt;height:11.2pt" o:ole="">
            <v:imagedata r:id="rId1745" o:title=""/>
          </v:shape>
          <o:OLEObject Type="Embed" ProgID="Equation.3" ShapeID="_x0000_i2031" DrawAspect="Content" ObjectID="_1755942977" r:id="rId1746"/>
        </w:object>
      </w:r>
      <w:r w:rsidRPr="00F829B6">
        <w:t>is defined by</w:t>
      </w:r>
      <w:r w:rsidR="00B80263" w:rsidRPr="00F829B6">
        <w:t xml:space="preserve"> </w:t>
      </w:r>
    </w:p>
    <w:p w14:paraId="5E8B17D2" w14:textId="77777777" w:rsidR="0035583A" w:rsidRPr="00F829B6" w:rsidRDefault="0035583A" w:rsidP="0074607E">
      <w:pPr>
        <w:pStyle w:val="EQ"/>
        <w:keepLines w:val="0"/>
        <w:widowControl w:val="0"/>
        <w:jc w:val="center"/>
      </w:pPr>
      <w:r w:rsidRPr="00F829B6">
        <w:rPr>
          <w:position w:val="-10"/>
        </w:rPr>
        <w:object w:dxaOrig="1480" w:dyaOrig="340" w14:anchorId="2AA8FBDC">
          <v:shape id="_x0000_i2032" type="#_x0000_t75" style="width:74.8pt;height:17.75pt" o:ole="">
            <v:imagedata r:id="rId1747" o:title=""/>
          </v:shape>
          <o:OLEObject Type="Embed" ProgID="Equation.3" ShapeID="_x0000_i2032" DrawAspect="Content" ObjectID="_1755942978" r:id="rId1748"/>
        </w:object>
      </w:r>
    </w:p>
    <w:p w14:paraId="191DB466" w14:textId="77777777" w:rsidR="0035583A" w:rsidRPr="00F829B6" w:rsidRDefault="0035583A" w:rsidP="0074607E">
      <w:pPr>
        <w:widowControl w:val="0"/>
      </w:pPr>
      <w:r w:rsidRPr="00F829B6">
        <w:t>where</w:t>
      </w:r>
    </w:p>
    <w:p w14:paraId="239E701E" w14:textId="77777777" w:rsidR="0035583A" w:rsidRPr="00F829B6" w:rsidRDefault="00AE6DDF" w:rsidP="0074607E">
      <w:pPr>
        <w:pStyle w:val="EQ"/>
        <w:keepLines w:val="0"/>
        <w:widowControl w:val="0"/>
        <w:jc w:val="center"/>
      </w:pPr>
      <w:r w:rsidRPr="00F829B6">
        <w:rPr>
          <w:position w:val="-50"/>
        </w:rPr>
        <w:object w:dxaOrig="6680" w:dyaOrig="780" w14:anchorId="2FD2E244">
          <v:shape id="_x0000_i2033" type="#_x0000_t75" style="width:271.15pt;height:31.8pt" o:ole="">
            <v:imagedata r:id="rId1749" o:title=""/>
          </v:shape>
          <o:OLEObject Type="Embed" ProgID="Equation.DSMT4" ShapeID="_x0000_i2033" DrawAspect="Content" ObjectID="_1755942979" r:id="rId1750"/>
        </w:object>
      </w:r>
      <w:r w:rsidR="0035583A" w:rsidRPr="00F829B6">
        <w:t>,</w:t>
      </w:r>
    </w:p>
    <w:p w14:paraId="103FF82E" w14:textId="77777777" w:rsidR="0035583A" w:rsidRPr="00F829B6" w:rsidRDefault="0035583A" w:rsidP="0074607E">
      <w:pPr>
        <w:widowControl w:val="0"/>
        <w:rPr>
          <w:lang w:eastAsia="ko-KR"/>
        </w:rPr>
      </w:pPr>
      <w:r w:rsidRPr="00F829B6">
        <w:t xml:space="preserve">and where </w:t>
      </w:r>
      <w:r w:rsidRPr="00F829B6">
        <w:rPr>
          <w:position w:val="-10"/>
        </w:rPr>
        <w:object w:dxaOrig="279" w:dyaOrig="300" w14:anchorId="483F1F26">
          <v:shape id="_x0000_i2034" type="#_x0000_t75" style="width:14.05pt;height:14.95pt" o:ole="">
            <v:imagedata r:id="rId1633" o:title=""/>
          </v:shape>
          <o:OLEObject Type="Embed" ProgID="Equation.3" ShapeID="_x0000_i2034" DrawAspect="Content" ObjectID="_1755942980" r:id="rId1751"/>
        </w:object>
      </w:r>
      <w:r w:rsidRPr="00F829B6">
        <w:t xml:space="preserve"> is given by Table 6.9-1.</w:t>
      </w:r>
    </w:p>
    <w:p w14:paraId="0120C8EB" w14:textId="77777777" w:rsidR="0035583A" w:rsidRPr="00F829B6" w:rsidRDefault="0035583A" w:rsidP="0074607E">
      <w:pPr>
        <w:widowControl w:val="0"/>
      </w:pPr>
      <w:r w:rsidRPr="00F829B6">
        <w:t xml:space="preserve">For extended cyclic prefix, the mapping of PHICH group </w:t>
      </w:r>
      <w:r w:rsidRPr="00F829B6">
        <w:rPr>
          <w:position w:val="-6"/>
        </w:rPr>
        <w:object w:dxaOrig="220" w:dyaOrig="200" w14:anchorId="389AC37B">
          <v:shape id="_x0000_i2035" type="#_x0000_t75" style="width:11.2pt;height:10.3pt" o:ole="">
            <v:imagedata r:id="rId1743" o:title=""/>
          </v:shape>
          <o:OLEObject Type="Embed" ProgID="Equation.3" ShapeID="_x0000_i2035" DrawAspect="Content" ObjectID="_1755942981" r:id="rId1752"/>
        </w:object>
      </w:r>
      <w:r w:rsidRPr="00F829B6">
        <w:rPr>
          <w:rFonts w:hint="eastAsia"/>
          <w:lang w:eastAsia="ko-KR"/>
        </w:rPr>
        <w:t xml:space="preserve">and </w:t>
      </w:r>
      <w:r w:rsidRPr="00F829B6">
        <w:rPr>
          <w:position w:val="-6"/>
        </w:rPr>
        <w:object w:dxaOrig="460" w:dyaOrig="240" w14:anchorId="244A14E3">
          <v:shape id="_x0000_i2036" type="#_x0000_t75" style="width:24.3pt;height:11.2pt" o:ole="">
            <v:imagedata r:id="rId1753" o:title=""/>
          </v:shape>
          <o:OLEObject Type="Embed" ProgID="Equation.3" ShapeID="_x0000_i2036" DrawAspect="Content" ObjectID="_1755942982" r:id="rId1754"/>
        </w:object>
      </w:r>
      <w:r w:rsidRPr="00F829B6">
        <w:t xml:space="preserve"> to PHICH mapping unit </w:t>
      </w:r>
      <w:r w:rsidRPr="00F829B6">
        <w:rPr>
          <w:position w:val="-6"/>
        </w:rPr>
        <w:object w:dxaOrig="260" w:dyaOrig="240" w14:anchorId="490FFBB7">
          <v:shape id="_x0000_i2037" type="#_x0000_t75" style="width:12.15pt;height:11.2pt" o:ole="">
            <v:imagedata r:id="rId1755" o:title=""/>
          </v:shape>
          <o:OLEObject Type="Embed" ProgID="Equation.3" ShapeID="_x0000_i2037" DrawAspect="Content" ObjectID="_1755942983" r:id="rId1756"/>
        </w:object>
      </w:r>
      <w:r w:rsidRPr="00F829B6">
        <w:t xml:space="preserve"> is defined by</w:t>
      </w:r>
    </w:p>
    <w:p w14:paraId="61C8886E" w14:textId="77777777" w:rsidR="0035583A" w:rsidRPr="00F829B6" w:rsidRDefault="0035583A" w:rsidP="0074607E">
      <w:pPr>
        <w:pStyle w:val="EQ"/>
        <w:keepLines w:val="0"/>
        <w:widowControl w:val="0"/>
        <w:jc w:val="center"/>
      </w:pPr>
      <w:r w:rsidRPr="00F829B6">
        <w:rPr>
          <w:position w:val="-10"/>
        </w:rPr>
        <w:object w:dxaOrig="2280" w:dyaOrig="340" w14:anchorId="05387E9D">
          <v:shape id="_x0000_i2038" type="#_x0000_t75" style="width:114.1pt;height:17.75pt" o:ole="">
            <v:imagedata r:id="rId1757" o:title=""/>
          </v:shape>
          <o:OLEObject Type="Embed" ProgID="Equation.3" ShapeID="_x0000_i2038" DrawAspect="Content" ObjectID="_1755942984" r:id="rId1758"/>
        </w:object>
      </w:r>
    </w:p>
    <w:p w14:paraId="6526D27B" w14:textId="77777777" w:rsidR="0035583A" w:rsidRPr="00F829B6" w:rsidRDefault="0035583A" w:rsidP="0074607E">
      <w:pPr>
        <w:widowControl w:val="0"/>
      </w:pPr>
      <w:r w:rsidRPr="00F829B6">
        <w:t xml:space="preserve">where </w:t>
      </w:r>
    </w:p>
    <w:p w14:paraId="1D659AEB" w14:textId="77777777" w:rsidR="0035583A" w:rsidRPr="00F829B6" w:rsidRDefault="0035583A" w:rsidP="0074607E">
      <w:pPr>
        <w:pStyle w:val="EQ"/>
        <w:keepLines w:val="0"/>
        <w:widowControl w:val="0"/>
        <w:ind w:left="2556"/>
      </w:pPr>
      <w:r w:rsidRPr="00F829B6">
        <w:rPr>
          <w:position w:val="-6"/>
        </w:rPr>
        <w:object w:dxaOrig="800" w:dyaOrig="260" w14:anchorId="635E0C6C">
          <v:shape id="_x0000_i2039" type="#_x0000_t75" style="width:39.25pt;height:12.15pt" o:ole="">
            <v:imagedata r:id="rId1759" o:title=""/>
          </v:shape>
          <o:OLEObject Type="Embed" ProgID="Equation.3" ShapeID="_x0000_i2039" DrawAspect="Content" ObjectID="_1755942985" r:id="rId1760"/>
        </w:object>
      </w:r>
    </w:p>
    <w:p w14:paraId="5DF4E1DE" w14:textId="77777777" w:rsidR="0035583A" w:rsidRPr="00F829B6" w:rsidRDefault="0035583A" w:rsidP="0074607E">
      <w:pPr>
        <w:pStyle w:val="EQ"/>
        <w:keepLines w:val="0"/>
        <w:widowControl w:val="0"/>
        <w:ind w:left="2556"/>
      </w:pPr>
      <w:r w:rsidRPr="00F829B6">
        <w:rPr>
          <w:position w:val="-30"/>
        </w:rPr>
        <w:object w:dxaOrig="4420" w:dyaOrig="700" w14:anchorId="2A0F7EB3">
          <v:shape id="_x0000_i2040" type="#_x0000_t75" style="width:220.7pt;height:35.55pt" o:ole="">
            <v:imagedata r:id="rId1761" o:title=""/>
          </v:shape>
          <o:OLEObject Type="Embed" ProgID="Equation.3" ShapeID="_x0000_i2040" DrawAspect="Content" ObjectID="_1755942986" r:id="rId1762"/>
        </w:object>
      </w:r>
    </w:p>
    <w:p w14:paraId="1689D9D8" w14:textId="77777777" w:rsidR="0035583A" w:rsidRPr="00F829B6" w:rsidRDefault="0035583A" w:rsidP="0074607E">
      <w:pPr>
        <w:widowControl w:val="0"/>
        <w:rPr>
          <w:lang w:eastAsia="ko-KR"/>
        </w:rPr>
      </w:pPr>
      <w:r w:rsidRPr="00F829B6">
        <w:rPr>
          <w:lang w:eastAsia="zh-CN"/>
        </w:rPr>
        <w:t xml:space="preserve">and </w:t>
      </w:r>
      <w:r w:rsidRPr="00F829B6">
        <w:rPr>
          <w:rFonts w:hint="eastAsia"/>
          <w:lang w:eastAsia="zh-CN"/>
        </w:rPr>
        <w:t xml:space="preserve">where </w:t>
      </w:r>
      <w:r w:rsidRPr="00F829B6">
        <w:rPr>
          <w:position w:val="-10"/>
        </w:rPr>
        <w:object w:dxaOrig="279" w:dyaOrig="300" w14:anchorId="2F7C6F59">
          <v:shape id="_x0000_i2041" type="#_x0000_t75" style="width:14.05pt;height:14.95pt" o:ole="">
            <v:imagedata r:id="rId1633" o:title=""/>
          </v:shape>
          <o:OLEObject Type="Embed" ProgID="Equation.3" ShapeID="_x0000_i2041" DrawAspect="Content" ObjectID="_1755942987" r:id="rId1763"/>
        </w:object>
      </w:r>
      <w:r w:rsidRPr="00F829B6">
        <w:t xml:space="preserve"> is given by Table 6.9-1</w:t>
      </w:r>
      <w:r w:rsidRPr="00F829B6">
        <w:rPr>
          <w:rFonts w:hint="eastAsia"/>
          <w:lang w:eastAsia="ko-KR"/>
        </w:rPr>
        <w:t>.</w:t>
      </w:r>
    </w:p>
    <w:p w14:paraId="4176DEED" w14:textId="77777777" w:rsidR="0035583A" w:rsidRPr="00F829B6" w:rsidRDefault="0035583A" w:rsidP="0074607E">
      <w:pPr>
        <w:widowControl w:val="0"/>
      </w:pPr>
    </w:p>
    <w:p w14:paraId="0853116D" w14:textId="77777777" w:rsidR="0035583A" w:rsidRPr="00F829B6" w:rsidRDefault="0035583A" w:rsidP="0074607E">
      <w:pPr>
        <w:widowControl w:val="0"/>
        <w:rPr>
          <w:lang w:val="en-US"/>
        </w:rPr>
      </w:pPr>
      <w:r w:rsidRPr="00F829B6">
        <w:rPr>
          <w:lang w:val="da-DK"/>
        </w:rPr>
        <w:t>Let</w:t>
      </w:r>
      <w:r w:rsidR="00B80263" w:rsidRPr="00F829B6">
        <w:rPr>
          <w:lang w:val="da-DK"/>
        </w:rPr>
        <w:t xml:space="preserve"> </w:t>
      </w:r>
      <w:r w:rsidRPr="00F829B6">
        <w:rPr>
          <w:position w:val="-16"/>
        </w:rPr>
        <w:object w:dxaOrig="5300" w:dyaOrig="440" w14:anchorId="53C86666">
          <v:shape id="_x0000_i2042" type="#_x0000_t75" style="width:218.8pt;height:17.75pt" o:ole="">
            <v:imagedata r:id="rId1764" o:title=""/>
          </v:shape>
          <o:OLEObject Type="Embed" ProgID="Equation.3" ShapeID="_x0000_i2042" DrawAspect="Content" ObjectID="_1755942988" r:id="rId1765"/>
        </w:object>
      </w:r>
      <w:r w:rsidRPr="00F829B6">
        <w:rPr>
          <w:lang w:val="da-DK"/>
        </w:rPr>
        <w:t xml:space="preserve">, </w:t>
      </w:r>
      <w:r w:rsidRPr="00F829B6">
        <w:rPr>
          <w:position w:val="-8"/>
        </w:rPr>
        <w:object w:dxaOrig="720" w:dyaOrig="260" w14:anchorId="4A0D3251">
          <v:shape id="_x0000_i2043" type="#_x0000_t75" style="width:36.45pt;height:12.15pt" o:ole="">
            <v:imagedata r:id="rId1766" o:title=""/>
          </v:shape>
          <o:OLEObject Type="Embed" ProgID="Equation.3" ShapeID="_x0000_i2043" DrawAspect="Content" ObjectID="_1755942989" r:id="rId1767"/>
        </w:object>
      </w:r>
      <w:r w:rsidRPr="00F829B6">
        <w:rPr>
          <w:lang w:val="da-DK"/>
        </w:rPr>
        <w:t xml:space="preserve"> denote symbol quadruplet </w:t>
      </w:r>
      <w:r w:rsidRPr="00F829B6">
        <w:rPr>
          <w:position w:val="-6"/>
        </w:rPr>
        <w:object w:dxaOrig="139" w:dyaOrig="240" w14:anchorId="77503067">
          <v:shape id="_x0000_i2044" type="#_x0000_t75" style="width:6.55pt;height:11.2pt" o:ole="">
            <v:imagedata r:id="rId266" o:title=""/>
          </v:shape>
          <o:OLEObject Type="Embed" ProgID="Equation.3" ShapeID="_x0000_i2044" DrawAspect="Content" ObjectID="_1755942990" r:id="rId1768"/>
        </w:object>
      </w:r>
      <w:r w:rsidRPr="00F829B6">
        <w:rPr>
          <w:lang w:val="da-DK"/>
        </w:rPr>
        <w:t xml:space="preserve"> for antenna port</w:t>
      </w:r>
      <w:r w:rsidRPr="00F829B6">
        <w:rPr>
          <w:position w:val="-10"/>
        </w:rPr>
        <w:object w:dxaOrig="200" w:dyaOrig="240" w14:anchorId="5A5DDD99">
          <v:shape id="_x0000_i2045" type="#_x0000_t75" style="width:10.3pt;height:11.2pt" o:ole="">
            <v:imagedata r:id="rId1177" o:title=""/>
          </v:shape>
          <o:OLEObject Type="Embed" ProgID="Equation.3" ShapeID="_x0000_i2045" DrawAspect="Content" ObjectID="_1755942991" r:id="rId1769"/>
        </w:object>
      </w:r>
      <w:r w:rsidRPr="00F829B6">
        <w:rPr>
          <w:lang w:val="da-DK"/>
        </w:rPr>
        <w:t>.</w:t>
      </w:r>
      <w:r w:rsidR="00B80263" w:rsidRPr="00F829B6">
        <w:rPr>
          <w:lang w:val="da-DK"/>
        </w:rPr>
        <w:t xml:space="preserve"> </w:t>
      </w:r>
      <w:r w:rsidRPr="00F829B6">
        <w:rPr>
          <w:lang w:val="en-US"/>
        </w:rPr>
        <w:t>Mapping to resource elements is defined in terms of symbol quadruplets according to steps 1–10 below:</w:t>
      </w:r>
    </w:p>
    <w:p w14:paraId="75D04894" w14:textId="77777777" w:rsidR="0035583A" w:rsidRPr="00F829B6" w:rsidRDefault="0035583A" w:rsidP="0074607E">
      <w:pPr>
        <w:pStyle w:val="B1"/>
        <w:widowControl w:val="0"/>
      </w:pPr>
      <w:r w:rsidRPr="00F829B6">
        <w:t>1)</w:t>
      </w:r>
      <w:r w:rsidRPr="00F829B6">
        <w:tab/>
        <w:t xml:space="preserve">For each value of </w:t>
      </w:r>
      <w:r w:rsidRPr="00F829B6">
        <w:rPr>
          <w:position w:val="-6"/>
        </w:rPr>
        <w:object w:dxaOrig="180" w:dyaOrig="260" w14:anchorId="5E0B0BED">
          <v:shape id="_x0000_i2046" type="#_x0000_t75" style="width:9.35pt;height:12.15pt" o:ole="">
            <v:imagedata r:id="rId1770" o:title=""/>
          </v:shape>
          <o:OLEObject Type="Embed" ProgID="Equation.DSMT4" ShapeID="_x0000_i2046" DrawAspect="Content" ObjectID="_1755942992" r:id="rId1771"/>
        </w:object>
      </w:r>
    </w:p>
    <w:p w14:paraId="527D48A1" w14:textId="77777777" w:rsidR="0035583A" w:rsidRPr="00F829B6" w:rsidRDefault="0035583A" w:rsidP="0074607E">
      <w:pPr>
        <w:pStyle w:val="B2"/>
        <w:widowControl w:val="0"/>
      </w:pPr>
      <w:r w:rsidRPr="00F829B6">
        <w:t>2)</w:t>
      </w:r>
      <w:r w:rsidRPr="00F829B6">
        <w:tab/>
        <w:t xml:space="preserve">Let </w:t>
      </w:r>
      <w:r w:rsidRPr="00F829B6">
        <w:rPr>
          <w:position w:val="-10"/>
        </w:rPr>
        <w:object w:dxaOrig="260" w:dyaOrig="300" w14:anchorId="68D558AA">
          <v:shape id="_x0000_i2047" type="#_x0000_t75" style="width:12.15pt;height:14.95pt" o:ole="">
            <v:imagedata r:id="rId1772" o:title=""/>
          </v:shape>
          <o:OLEObject Type="Embed" ProgID="Equation.DSMT4" ShapeID="_x0000_i2047" DrawAspect="Content" ObjectID="_1755942993" r:id="rId1773"/>
        </w:object>
      </w:r>
      <w:r w:rsidRPr="00F829B6">
        <w:t xml:space="preserve"> denote the number of resource element groups not assigned to PCFICH in OFDM symbol </w:t>
      </w:r>
      <w:r w:rsidRPr="00F829B6">
        <w:rPr>
          <w:position w:val="-6"/>
        </w:rPr>
        <w:object w:dxaOrig="180" w:dyaOrig="260" w14:anchorId="5BB75C3B">
          <v:shape id="_x0000_i2048" type="#_x0000_t75" style="width:9.35pt;height:12.15pt" o:ole="">
            <v:imagedata r:id="rId1770" o:title=""/>
          </v:shape>
          <o:OLEObject Type="Embed" ProgID="Equation.DSMT4" ShapeID="_x0000_i2048" DrawAspect="Content" ObjectID="_1755942994" r:id="rId1774"/>
        </w:object>
      </w:r>
      <w:r w:rsidR="00B80263" w:rsidRPr="00F829B6">
        <w:t xml:space="preserve"> </w:t>
      </w:r>
    </w:p>
    <w:p w14:paraId="2B5833DD" w14:textId="77777777" w:rsidR="0035583A" w:rsidRPr="00F829B6" w:rsidRDefault="0035583A" w:rsidP="0074607E">
      <w:pPr>
        <w:pStyle w:val="B2"/>
        <w:widowControl w:val="0"/>
      </w:pPr>
      <w:r w:rsidRPr="00F829B6">
        <w:t>3)</w:t>
      </w:r>
      <w:r w:rsidRPr="00F829B6">
        <w:tab/>
        <w:t xml:space="preserve">Number the resource-element groups not assigned to PCFICH in OFDM symbol </w:t>
      </w:r>
      <w:r w:rsidRPr="00F829B6">
        <w:rPr>
          <w:position w:val="-6"/>
        </w:rPr>
        <w:object w:dxaOrig="180" w:dyaOrig="260" w14:anchorId="245A218C">
          <v:shape id="_x0000_i2049" type="#_x0000_t75" style="width:9.35pt;height:12.15pt" o:ole="">
            <v:imagedata r:id="rId1770" o:title=""/>
          </v:shape>
          <o:OLEObject Type="Embed" ProgID="Equation.DSMT4" ShapeID="_x0000_i2049" DrawAspect="Content" ObjectID="_1755942995" r:id="rId1775"/>
        </w:object>
      </w:r>
      <w:r w:rsidR="00B80263" w:rsidRPr="00F829B6">
        <w:t xml:space="preserve"> </w:t>
      </w:r>
      <w:r w:rsidRPr="00F829B6">
        <w:t>from 0 to</w:t>
      </w:r>
      <w:r w:rsidRPr="00F829B6">
        <w:rPr>
          <w:position w:val="-10"/>
        </w:rPr>
        <w:object w:dxaOrig="540" w:dyaOrig="300" w14:anchorId="30C5B0BB">
          <v:shape id="_x0000_i2050" type="#_x0000_t75" style="width:27.1pt;height:14.95pt" o:ole="">
            <v:imagedata r:id="rId1776" o:title=""/>
          </v:shape>
          <o:OLEObject Type="Embed" ProgID="Equation.DSMT4" ShapeID="_x0000_i2050" DrawAspect="Content" ObjectID="_1755942996" r:id="rId1777"/>
        </w:object>
      </w:r>
      <w:r w:rsidRPr="00F829B6">
        <w:t>, starting from the resource-element group with the lowest frequency-domain index.</w:t>
      </w:r>
    </w:p>
    <w:p w14:paraId="71CA63EC" w14:textId="77777777" w:rsidR="0035583A" w:rsidRPr="00F829B6" w:rsidRDefault="0035583A" w:rsidP="0074607E">
      <w:pPr>
        <w:pStyle w:val="B1"/>
        <w:widowControl w:val="0"/>
      </w:pPr>
      <w:r w:rsidRPr="00F829B6">
        <w:t>4)</w:t>
      </w:r>
      <w:r w:rsidRPr="00F829B6">
        <w:tab/>
        <w:t xml:space="preserve">Initialize </w:t>
      </w:r>
      <w:r w:rsidRPr="00F829B6">
        <w:rPr>
          <w:position w:val="-6"/>
        </w:rPr>
        <w:object w:dxaOrig="600" w:dyaOrig="260" w14:anchorId="2B19CA9B">
          <v:shape id="_x0000_i2051" type="#_x0000_t75" style="width:29.9pt;height:12.15pt" o:ole="">
            <v:imagedata r:id="rId1249" o:title=""/>
          </v:shape>
          <o:OLEObject Type="Embed" ProgID="Equation.3" ShapeID="_x0000_i2051" DrawAspect="Content" ObjectID="_1755942997" r:id="rId1778"/>
        </w:object>
      </w:r>
      <w:r w:rsidRPr="00F829B6">
        <w:t xml:space="preserve"> (PHICH mapping unit number)</w:t>
      </w:r>
    </w:p>
    <w:p w14:paraId="7C684F3D" w14:textId="77777777" w:rsidR="0035583A" w:rsidRPr="00F829B6" w:rsidRDefault="0035583A" w:rsidP="0074607E">
      <w:pPr>
        <w:pStyle w:val="B1"/>
        <w:widowControl w:val="0"/>
      </w:pPr>
      <w:r w:rsidRPr="00F829B6">
        <w:t>5)</w:t>
      </w:r>
      <w:r w:rsidRPr="00F829B6">
        <w:tab/>
        <w:t xml:space="preserve">For each value of </w:t>
      </w:r>
      <w:r w:rsidRPr="00F829B6">
        <w:rPr>
          <w:position w:val="-8"/>
        </w:rPr>
        <w:object w:dxaOrig="720" w:dyaOrig="260" w14:anchorId="177E5987">
          <v:shape id="_x0000_i2052" type="#_x0000_t75" style="width:36.45pt;height:12.15pt" o:ole="">
            <v:imagedata r:id="rId1766" o:title=""/>
          </v:shape>
          <o:OLEObject Type="Embed" ProgID="Equation.3" ShapeID="_x0000_i2052" DrawAspect="Content" ObjectID="_1755942998" r:id="rId1779"/>
        </w:object>
      </w:r>
    </w:p>
    <w:p w14:paraId="48B4D6C3" w14:textId="77777777" w:rsidR="0035583A" w:rsidRPr="00F829B6" w:rsidRDefault="0035583A" w:rsidP="0074607E">
      <w:pPr>
        <w:pStyle w:val="B2"/>
        <w:widowControl w:val="0"/>
      </w:pPr>
      <w:r w:rsidRPr="00F829B6">
        <w:t>6)</w:t>
      </w:r>
      <w:r w:rsidRPr="00F829B6">
        <w:tab/>
        <w:t xml:space="preserve">Symbol-quadruplet </w:t>
      </w:r>
      <w:r w:rsidRPr="00F829B6">
        <w:rPr>
          <w:position w:val="-10"/>
        </w:rPr>
        <w:object w:dxaOrig="600" w:dyaOrig="340" w14:anchorId="653D52E1">
          <v:shape id="_x0000_i2053" type="#_x0000_t75" style="width:29.9pt;height:17.75pt" o:ole="">
            <v:imagedata r:id="rId1780" o:title=""/>
          </v:shape>
          <o:OLEObject Type="Embed" ProgID="Equation.3" ShapeID="_x0000_i2053" DrawAspect="Content" ObjectID="_1755942999" r:id="rId1781"/>
        </w:object>
      </w:r>
      <w:r w:rsidRPr="00F829B6">
        <w:t xml:space="preserve"> from PHICH mapping unit </w:t>
      </w:r>
      <w:r w:rsidRPr="00F829B6">
        <w:rPr>
          <w:position w:val="-6"/>
        </w:rPr>
        <w:object w:dxaOrig="260" w:dyaOrig="240" w14:anchorId="7CA15C79">
          <v:shape id="_x0000_i2054" type="#_x0000_t75" style="width:12.15pt;height:11.2pt" o:ole="">
            <v:imagedata r:id="rId1782" o:title=""/>
          </v:shape>
          <o:OLEObject Type="Embed" ProgID="Equation.3" ShapeID="_x0000_i2054" DrawAspect="Content" ObjectID="_1755943000" r:id="rId1783"/>
        </w:object>
      </w:r>
      <w:r w:rsidRPr="00F829B6">
        <w:t xml:space="preserve"> is mapped to the resource-element group represented by </w:t>
      </w:r>
      <w:r w:rsidRPr="00F829B6">
        <w:rPr>
          <w:position w:val="-10"/>
        </w:rPr>
        <w:object w:dxaOrig="600" w:dyaOrig="300" w14:anchorId="55658CE2">
          <v:shape id="_x0000_i2055" type="#_x0000_t75" style="width:29.9pt;height:14.95pt" o:ole="">
            <v:imagedata r:id="rId1784" o:title=""/>
          </v:shape>
          <o:OLEObject Type="Embed" ProgID="Equation.3" ShapeID="_x0000_i2055" DrawAspect="Content" ObjectID="_1755943001" r:id="rId1785"/>
        </w:object>
      </w:r>
      <w:r w:rsidRPr="00F829B6">
        <w:t xml:space="preserve"> as defined in clause 6.2.4 where the indices </w:t>
      </w:r>
      <w:r w:rsidRPr="00F829B6">
        <w:rPr>
          <w:position w:val="-10"/>
        </w:rPr>
        <w:object w:dxaOrig="240" w:dyaOrig="300" w14:anchorId="33DAAEEA">
          <v:shape id="_x0000_i2056" type="#_x0000_t75" style="width:11.2pt;height:14.95pt" o:ole="">
            <v:imagedata r:id="rId1786" o:title=""/>
          </v:shape>
          <o:OLEObject Type="Embed" ProgID="Equation.3" ShapeID="_x0000_i2056" DrawAspect="Content" ObjectID="_1755943002" r:id="rId1787"/>
        </w:object>
      </w:r>
      <w:r w:rsidRPr="00F829B6">
        <w:t xml:space="preserve"> and </w:t>
      </w:r>
      <w:r w:rsidRPr="00F829B6">
        <w:rPr>
          <w:position w:val="-10"/>
        </w:rPr>
        <w:object w:dxaOrig="180" w:dyaOrig="300" w14:anchorId="677527AA">
          <v:shape id="_x0000_i2057" type="#_x0000_t75" style="width:9.35pt;height:14.95pt" o:ole="">
            <v:imagedata r:id="rId1788" o:title=""/>
          </v:shape>
          <o:OLEObject Type="Embed" ProgID="Equation.3" ShapeID="_x0000_i2057" DrawAspect="Content" ObjectID="_1755943003" r:id="rId1789"/>
        </w:object>
      </w:r>
      <w:r w:rsidRPr="00F829B6">
        <w:t xml:space="preserve"> are given by steps 7 and 8 below:</w:t>
      </w:r>
    </w:p>
    <w:p w14:paraId="5C9FDD91" w14:textId="77777777" w:rsidR="0035583A" w:rsidRPr="00F829B6" w:rsidRDefault="0035583A" w:rsidP="0074607E">
      <w:pPr>
        <w:pStyle w:val="B3"/>
        <w:widowControl w:val="0"/>
      </w:pPr>
      <w:r w:rsidRPr="00F829B6">
        <w:t>7)</w:t>
      </w:r>
      <w:r w:rsidRPr="00F829B6">
        <w:tab/>
        <w:t xml:space="preserve">The time-domain index </w:t>
      </w:r>
      <w:r w:rsidRPr="00F829B6">
        <w:rPr>
          <w:position w:val="-10"/>
        </w:rPr>
        <w:object w:dxaOrig="180" w:dyaOrig="300" w14:anchorId="147F8ABD">
          <v:shape id="_x0000_i2058" type="#_x0000_t75" style="width:9.35pt;height:14.95pt" o:ole="">
            <v:imagedata r:id="rId1788" o:title=""/>
          </v:shape>
          <o:OLEObject Type="Embed" ProgID="Equation.3" ShapeID="_x0000_i2058" DrawAspect="Content" ObjectID="_1755943004" r:id="rId1790"/>
        </w:object>
      </w:r>
      <w:r w:rsidRPr="00F829B6">
        <w:t xml:space="preserve"> is given by </w:t>
      </w:r>
    </w:p>
    <w:p w14:paraId="7C03DEA3" w14:textId="77777777" w:rsidR="0035583A" w:rsidRPr="00F829B6" w:rsidRDefault="00AE6DDF" w:rsidP="0074607E">
      <w:pPr>
        <w:pStyle w:val="EQ"/>
        <w:keepLines w:val="0"/>
        <w:widowControl w:val="0"/>
        <w:jc w:val="center"/>
      </w:pPr>
      <w:r w:rsidRPr="00F829B6">
        <w:rPr>
          <w:position w:val="-94"/>
        </w:rPr>
        <w:object w:dxaOrig="14020" w:dyaOrig="2000" w14:anchorId="7BFA304D">
          <v:shape id="_x0000_i2059" type="#_x0000_t75" style="width:520.85pt;height:74.8pt" o:ole="">
            <v:imagedata r:id="rId1791" o:title=""/>
          </v:shape>
          <o:OLEObject Type="Embed" ProgID="Equation.3" ShapeID="_x0000_i2059" DrawAspect="Content" ObjectID="_1755943005" r:id="rId1792"/>
        </w:object>
      </w:r>
    </w:p>
    <w:p w14:paraId="3B8100B0" w14:textId="77777777" w:rsidR="0035583A" w:rsidRPr="00F829B6" w:rsidRDefault="0035583A" w:rsidP="0074607E">
      <w:pPr>
        <w:pStyle w:val="B3"/>
        <w:widowControl w:val="0"/>
      </w:pPr>
      <w:r w:rsidRPr="00F829B6">
        <w:t>8)</w:t>
      </w:r>
      <w:r w:rsidRPr="00F829B6">
        <w:tab/>
        <w:t xml:space="preserve">Set the frequency-domain index </w:t>
      </w:r>
      <w:r w:rsidRPr="00F829B6">
        <w:rPr>
          <w:position w:val="-10"/>
        </w:rPr>
        <w:object w:dxaOrig="240" w:dyaOrig="300" w14:anchorId="481BEA4A">
          <v:shape id="_x0000_i2060" type="#_x0000_t75" style="width:11.2pt;height:14.95pt" o:ole="">
            <v:imagedata r:id="rId1793" o:title=""/>
          </v:shape>
          <o:OLEObject Type="Embed" ProgID="Equation.3" ShapeID="_x0000_i2060" DrawAspect="Content" ObjectID="_1755943006" r:id="rId1794"/>
        </w:object>
      </w:r>
      <w:r w:rsidRPr="00F829B6">
        <w:t xml:space="preserve"> to the resource-element group assigned the number </w:t>
      </w:r>
      <w:r w:rsidRPr="00F829B6">
        <w:rPr>
          <w:position w:val="-10"/>
        </w:rPr>
        <w:object w:dxaOrig="220" w:dyaOrig="300" w14:anchorId="71F7FD82">
          <v:shape id="_x0000_i2061" type="#_x0000_t75" style="width:11.2pt;height:14.95pt" o:ole="">
            <v:imagedata r:id="rId1795" o:title=""/>
          </v:shape>
          <o:OLEObject Type="Embed" ProgID="Equation.3" ShapeID="_x0000_i2061" DrawAspect="Content" ObjectID="_1755943007" r:id="rId1796"/>
        </w:object>
      </w:r>
      <w:r w:rsidRPr="00F829B6">
        <w:t xml:space="preserve"> in step 3 above, where </w:t>
      </w:r>
      <w:r w:rsidRPr="00F829B6">
        <w:rPr>
          <w:position w:val="-10"/>
        </w:rPr>
        <w:object w:dxaOrig="220" w:dyaOrig="300" w14:anchorId="51C56241">
          <v:shape id="_x0000_i2062" type="#_x0000_t75" style="width:11.2pt;height:14.95pt" o:ole="">
            <v:imagedata r:id="rId1795" o:title=""/>
          </v:shape>
          <o:OLEObject Type="Embed" ProgID="Equation.3" ShapeID="_x0000_i2062" DrawAspect="Content" ObjectID="_1755943008" r:id="rId1797"/>
        </w:object>
      </w:r>
      <w:r w:rsidRPr="00F829B6">
        <w:t xml:space="preserve"> is given by</w:t>
      </w:r>
    </w:p>
    <w:p w14:paraId="5F0421F3" w14:textId="77777777" w:rsidR="0035583A" w:rsidRPr="00F829B6" w:rsidRDefault="0035583A" w:rsidP="0074607E">
      <w:pPr>
        <w:pStyle w:val="EQ"/>
        <w:keepLines w:val="0"/>
        <w:widowControl w:val="0"/>
        <w:jc w:val="center"/>
        <w:rPr>
          <w:lang w:val="en-US"/>
        </w:rPr>
      </w:pPr>
      <w:r w:rsidRPr="00F829B6">
        <w:rPr>
          <w:position w:val="-64"/>
          <w:lang w:val="en-US"/>
        </w:rPr>
        <w:object w:dxaOrig="4160" w:dyaOrig="1380" w14:anchorId="1C574589">
          <v:shape id="_x0000_i2063" type="#_x0000_t75" style="width:178.6pt;height:57.95pt" o:ole="">
            <v:imagedata r:id="rId1798" o:title=""/>
          </v:shape>
          <o:OLEObject Type="Embed" ProgID="Equation.3" ShapeID="_x0000_i2063" DrawAspect="Content" ObjectID="_1755943009" r:id="rId1799"/>
        </w:object>
      </w:r>
    </w:p>
    <w:p w14:paraId="3C974217" w14:textId="77777777" w:rsidR="0035583A" w:rsidRPr="00F829B6" w:rsidRDefault="0035583A" w:rsidP="0074607E">
      <w:pPr>
        <w:pStyle w:val="B3"/>
        <w:widowControl w:val="0"/>
        <w:ind w:firstLine="0"/>
      </w:pPr>
      <w:r w:rsidRPr="00F829B6">
        <w:t>in case of extended PHICH duration in MBSFN subframes, or extended PHICH duration in subframes 1 and 6 for frame structure type 2</w:t>
      </w:r>
      <w:r w:rsidR="00AE6DDF" w:rsidRPr="00F829B6">
        <w:rPr>
          <w:rFonts w:hint="eastAsia"/>
          <w:lang w:eastAsia="zh-CN"/>
        </w:rPr>
        <w:t xml:space="preserve">, or extended PHICH duration in subframe </w:t>
      </w:r>
      <w:r w:rsidR="00AE6DDF" w:rsidRPr="00F829B6">
        <w:rPr>
          <w:lang w:eastAsia="zh-CN"/>
        </w:rPr>
        <w:t>with the same duration as</w:t>
      </w:r>
      <w:r w:rsidR="00AE6DDF" w:rsidRPr="00F829B6">
        <w:rPr>
          <w:rFonts w:hint="eastAsia"/>
          <w:lang w:eastAsia="zh-CN"/>
        </w:rPr>
        <w:t xml:space="preserve"> </w:t>
      </w:r>
      <w:r w:rsidR="00AE6DDF" w:rsidRPr="00F829B6">
        <w:rPr>
          <w:lang w:eastAsia="zh-CN"/>
        </w:rPr>
        <w:t>the</w:t>
      </w:r>
      <w:r w:rsidR="00AE6DDF" w:rsidRPr="00F829B6">
        <w:rPr>
          <w:rFonts w:hint="eastAsia"/>
          <w:lang w:eastAsia="zh-CN"/>
        </w:rPr>
        <w:t xml:space="preserve"> DwPTS </w:t>
      </w:r>
      <w:r w:rsidR="00AE6DDF" w:rsidRPr="00F829B6">
        <w:rPr>
          <w:lang w:eastAsia="zh-CN"/>
        </w:rPr>
        <w:t>duration</w:t>
      </w:r>
      <w:r w:rsidR="00AE6DDF" w:rsidRPr="00F829B6">
        <w:rPr>
          <w:rFonts w:hint="eastAsia"/>
          <w:lang w:eastAsia="zh-CN"/>
        </w:rPr>
        <w:t xml:space="preserve"> </w:t>
      </w:r>
      <w:r w:rsidR="00AE6DDF" w:rsidRPr="00F829B6">
        <w:rPr>
          <w:lang w:eastAsia="zh-CN"/>
        </w:rPr>
        <w:t>of a special subframe configuration in</w:t>
      </w:r>
      <w:r w:rsidR="00AE6DDF" w:rsidRPr="00F829B6">
        <w:rPr>
          <w:rFonts w:hint="eastAsia"/>
          <w:lang w:eastAsia="zh-CN"/>
        </w:rPr>
        <w:t xml:space="preserve"> frame structure type 3</w:t>
      </w:r>
      <w:r w:rsidRPr="00F829B6">
        <w:t xml:space="preserve"> and by</w:t>
      </w:r>
    </w:p>
    <w:p w14:paraId="11CF4BE4" w14:textId="77777777" w:rsidR="0035583A" w:rsidRPr="00F829B6" w:rsidRDefault="0035583A" w:rsidP="0074607E">
      <w:pPr>
        <w:pStyle w:val="EQ"/>
        <w:keepLines w:val="0"/>
        <w:widowControl w:val="0"/>
        <w:jc w:val="center"/>
        <w:rPr>
          <w:lang w:val="en-US"/>
        </w:rPr>
      </w:pPr>
      <w:r w:rsidRPr="00F829B6">
        <w:rPr>
          <w:position w:val="-64"/>
          <w:lang w:val="en-US"/>
        </w:rPr>
        <w:object w:dxaOrig="4180" w:dyaOrig="1380" w14:anchorId="5B135E27">
          <v:shape id="_x0000_i2064" type="#_x0000_t75" style="width:179.55pt;height:57.95pt" o:ole="">
            <v:imagedata r:id="rId1800" o:title=""/>
          </v:shape>
          <o:OLEObject Type="Embed" ProgID="Equation.3" ShapeID="_x0000_i2064" DrawAspect="Content" ObjectID="_1755943010" r:id="rId1801"/>
        </w:object>
      </w:r>
    </w:p>
    <w:p w14:paraId="589F3402" w14:textId="77777777" w:rsidR="0035583A" w:rsidRPr="00F829B6" w:rsidRDefault="0035583A" w:rsidP="0074607E">
      <w:pPr>
        <w:pStyle w:val="B3"/>
        <w:widowControl w:val="0"/>
        <w:ind w:firstLine="0"/>
      </w:pPr>
      <w:r w:rsidRPr="00F829B6">
        <w:t>otherwise.</w:t>
      </w:r>
    </w:p>
    <w:p w14:paraId="6E9B03D2" w14:textId="77777777" w:rsidR="0035583A" w:rsidRPr="00F829B6" w:rsidRDefault="0035583A" w:rsidP="0074607E">
      <w:pPr>
        <w:pStyle w:val="B1"/>
        <w:widowControl w:val="0"/>
      </w:pPr>
      <w:r w:rsidRPr="00F829B6">
        <w:t>9)</w:t>
      </w:r>
      <w:r w:rsidRPr="00F829B6">
        <w:tab/>
        <w:t xml:space="preserve">Increase </w:t>
      </w:r>
      <w:r w:rsidRPr="00F829B6">
        <w:rPr>
          <w:position w:val="-6"/>
        </w:rPr>
        <w:object w:dxaOrig="279" w:dyaOrig="260" w14:anchorId="110FDFA7">
          <v:shape id="_x0000_i2065" type="#_x0000_t75" style="width:14.05pt;height:12.15pt" o:ole="">
            <v:imagedata r:id="rId1262" o:title=""/>
          </v:shape>
          <o:OLEObject Type="Embed" ProgID="Equation.3" ShapeID="_x0000_i2065" DrawAspect="Content" ObjectID="_1755943011" r:id="rId1802"/>
        </w:object>
      </w:r>
      <w:r w:rsidRPr="00F829B6">
        <w:t xml:space="preserve"> by 1.</w:t>
      </w:r>
    </w:p>
    <w:p w14:paraId="4BEE79FD" w14:textId="77777777" w:rsidR="0035583A" w:rsidRPr="00F829B6" w:rsidRDefault="0035583A" w:rsidP="0074607E">
      <w:pPr>
        <w:pStyle w:val="B1"/>
        <w:widowControl w:val="0"/>
      </w:pPr>
      <w:r w:rsidRPr="00F829B6">
        <w:t>10)</w:t>
      </w:r>
      <w:r w:rsidRPr="00F829B6">
        <w:tab/>
        <w:t>Repeat from step 5 until all PHICH mapping units have been assigned.</w:t>
      </w:r>
    </w:p>
    <w:p w14:paraId="16CAAB91" w14:textId="77777777" w:rsidR="0035583A" w:rsidRPr="00F829B6" w:rsidRDefault="0035583A" w:rsidP="0074607E">
      <w:pPr>
        <w:widowControl w:val="0"/>
      </w:pPr>
      <w:r w:rsidRPr="00F829B6">
        <w:t xml:space="preserve">The PHICH duration is configurable by higher layers according to Table 6.9.3-1. </w:t>
      </w:r>
    </w:p>
    <w:p w14:paraId="7824862E" w14:textId="77777777" w:rsidR="00152FF8" w:rsidRPr="00F829B6" w:rsidRDefault="00152FF8" w:rsidP="0074607E">
      <w:pPr>
        <w:widowControl w:val="0"/>
      </w:pPr>
      <w:r w:rsidRPr="00F829B6">
        <w:t xml:space="preserve">The PHICH shall not be transmitted in MBSFN subframes with zero-size non-MBSFN region. </w:t>
      </w:r>
    </w:p>
    <w:p w14:paraId="2C3C8EDE" w14:textId="77777777" w:rsidR="0035583A" w:rsidRPr="00F829B6" w:rsidRDefault="0035583A" w:rsidP="0074607E">
      <w:pPr>
        <w:widowControl w:val="0"/>
      </w:pPr>
    </w:p>
    <w:p w14:paraId="2A41B3BD" w14:textId="77777777" w:rsidR="0035583A" w:rsidRPr="00F829B6" w:rsidRDefault="0035583A" w:rsidP="0074607E">
      <w:pPr>
        <w:pStyle w:val="TH"/>
        <w:keepNext w:val="0"/>
        <w:keepLines w:val="0"/>
        <w:widowControl w:val="0"/>
      </w:pPr>
      <w:r w:rsidRPr="00F829B6">
        <w:t>Table 6.9.3-1: PHICH duration in MBSFN and non-MBSFN subframes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5"/>
        <w:gridCol w:w="2176"/>
        <w:gridCol w:w="2668"/>
        <w:gridCol w:w="1979"/>
        <w:gridCol w:w="1513"/>
      </w:tblGrid>
      <w:tr w:rsidR="00AE6DDF" w:rsidRPr="00F829B6" w14:paraId="52B33BBD" w14:textId="77777777" w:rsidTr="00260095">
        <w:trPr>
          <w:cantSplit/>
          <w:jc w:val="center"/>
        </w:trPr>
        <w:tc>
          <w:tcPr>
            <w:tcW w:w="0" w:type="auto"/>
            <w:vMerge w:val="restart"/>
            <w:shd w:val="clear" w:color="auto" w:fill="E0E0E0"/>
            <w:vAlign w:val="center"/>
          </w:tcPr>
          <w:p w14:paraId="35993260" w14:textId="77777777" w:rsidR="00AE6DDF" w:rsidRPr="00F829B6" w:rsidRDefault="00AE6DDF" w:rsidP="0074607E">
            <w:pPr>
              <w:pStyle w:val="TAH"/>
              <w:keepNext w:val="0"/>
              <w:keepLines w:val="0"/>
              <w:widowControl w:val="0"/>
            </w:pPr>
            <w:r w:rsidRPr="00F829B6">
              <w:lastRenderedPageBreak/>
              <w:t>PHICH duration</w:t>
            </w:r>
          </w:p>
        </w:tc>
        <w:tc>
          <w:tcPr>
            <w:tcW w:w="0" w:type="auto"/>
            <w:gridSpan w:val="3"/>
            <w:shd w:val="clear" w:color="auto" w:fill="E0E0E0"/>
          </w:tcPr>
          <w:p w14:paraId="512E691C" w14:textId="77777777" w:rsidR="00AE6DDF" w:rsidRPr="00F829B6" w:rsidRDefault="00AE6DDF" w:rsidP="0074607E">
            <w:pPr>
              <w:pStyle w:val="TAH"/>
              <w:keepNext w:val="0"/>
              <w:keepLines w:val="0"/>
              <w:widowControl w:val="0"/>
            </w:pPr>
            <w:r w:rsidRPr="00F829B6">
              <w:t>Non-MBSFN subframes</w:t>
            </w:r>
          </w:p>
        </w:tc>
        <w:tc>
          <w:tcPr>
            <w:tcW w:w="0" w:type="auto"/>
            <w:vMerge w:val="restart"/>
            <w:shd w:val="clear" w:color="auto" w:fill="E0E0E0"/>
            <w:vAlign w:val="center"/>
          </w:tcPr>
          <w:p w14:paraId="7C834803" w14:textId="77777777" w:rsidR="00AE6DDF" w:rsidRPr="00F829B6" w:rsidRDefault="00AE6DDF" w:rsidP="0074607E">
            <w:pPr>
              <w:pStyle w:val="TAH"/>
              <w:keepNext w:val="0"/>
              <w:keepLines w:val="0"/>
              <w:widowControl w:val="0"/>
            </w:pPr>
            <w:r w:rsidRPr="00F829B6">
              <w:t>MBSFN subframes</w:t>
            </w:r>
          </w:p>
          <w:p w14:paraId="536E8A0F" w14:textId="77777777" w:rsidR="00AE6DDF" w:rsidRPr="00F829B6" w:rsidRDefault="00AE6DDF" w:rsidP="0074607E">
            <w:pPr>
              <w:pStyle w:val="TAH"/>
              <w:keepNext w:val="0"/>
              <w:keepLines w:val="0"/>
              <w:widowControl w:val="0"/>
            </w:pPr>
          </w:p>
        </w:tc>
      </w:tr>
      <w:tr w:rsidR="00AE6DDF" w:rsidRPr="00F829B6" w14:paraId="334DEE04" w14:textId="77777777" w:rsidTr="00260095">
        <w:trPr>
          <w:cantSplit/>
          <w:jc w:val="center"/>
        </w:trPr>
        <w:tc>
          <w:tcPr>
            <w:tcW w:w="0" w:type="auto"/>
            <w:vMerge/>
            <w:shd w:val="clear" w:color="auto" w:fill="auto"/>
            <w:vAlign w:val="center"/>
          </w:tcPr>
          <w:p w14:paraId="410796C7" w14:textId="77777777" w:rsidR="00AE6DDF" w:rsidRPr="00F829B6" w:rsidRDefault="00AE6DDF" w:rsidP="0074607E">
            <w:pPr>
              <w:pStyle w:val="TAH"/>
              <w:keepNext w:val="0"/>
              <w:keepLines w:val="0"/>
              <w:widowControl w:val="0"/>
            </w:pPr>
          </w:p>
        </w:tc>
        <w:tc>
          <w:tcPr>
            <w:tcW w:w="0" w:type="auto"/>
            <w:tcBorders>
              <w:top w:val="single" w:sz="4" w:space="0" w:color="auto"/>
            </w:tcBorders>
            <w:shd w:val="clear" w:color="auto" w:fill="E0E0E0"/>
            <w:vAlign w:val="center"/>
          </w:tcPr>
          <w:p w14:paraId="5B303751" w14:textId="77777777" w:rsidR="00AE6DDF" w:rsidRPr="00F829B6" w:rsidRDefault="00AE6DDF" w:rsidP="0074607E">
            <w:pPr>
              <w:pStyle w:val="TAH"/>
              <w:keepNext w:val="0"/>
              <w:keepLines w:val="0"/>
              <w:widowControl w:val="0"/>
            </w:pPr>
            <w:r w:rsidRPr="00F829B6">
              <w:t xml:space="preserve">Subframes 1 and 6 </w:t>
            </w:r>
          </w:p>
          <w:p w14:paraId="63C71543" w14:textId="77777777" w:rsidR="00AE6DDF" w:rsidRPr="00F829B6" w:rsidRDefault="00AE6DDF" w:rsidP="0074607E">
            <w:pPr>
              <w:pStyle w:val="TAH"/>
              <w:keepNext w:val="0"/>
              <w:keepLines w:val="0"/>
              <w:widowControl w:val="0"/>
            </w:pPr>
            <w:r w:rsidRPr="00F829B6">
              <w:t>in case of frame structure type 2</w:t>
            </w:r>
          </w:p>
        </w:tc>
        <w:tc>
          <w:tcPr>
            <w:tcW w:w="2668" w:type="dxa"/>
            <w:tcBorders>
              <w:top w:val="single" w:sz="4" w:space="0" w:color="auto"/>
            </w:tcBorders>
            <w:shd w:val="clear" w:color="auto" w:fill="E0E0E0"/>
          </w:tcPr>
          <w:p w14:paraId="67878853" w14:textId="77777777" w:rsidR="00AE6DDF" w:rsidRPr="00F829B6" w:rsidRDefault="00AE6DDF" w:rsidP="0074607E">
            <w:pPr>
              <w:pStyle w:val="TAH"/>
              <w:keepNext w:val="0"/>
              <w:keepLines w:val="0"/>
              <w:widowControl w:val="0"/>
            </w:pPr>
            <w:r w:rsidRPr="00F829B6">
              <w:rPr>
                <w:rFonts w:hint="eastAsia"/>
                <w:lang w:eastAsia="zh-CN"/>
              </w:rPr>
              <w:t xml:space="preserve">Subframe </w:t>
            </w:r>
            <w:r w:rsidRPr="00F829B6">
              <w:rPr>
                <w:lang w:eastAsia="zh-CN"/>
              </w:rPr>
              <w:t xml:space="preserve">with the same duration as </w:t>
            </w:r>
            <w:r w:rsidRPr="00F829B6">
              <w:rPr>
                <w:rFonts w:hint="eastAsia"/>
                <w:lang w:eastAsia="zh-CN"/>
              </w:rPr>
              <w:t xml:space="preserve">the DwPTS </w:t>
            </w:r>
            <w:r w:rsidRPr="00F829B6">
              <w:rPr>
                <w:lang w:eastAsia="zh-CN"/>
              </w:rPr>
              <w:t>duration</w:t>
            </w:r>
            <w:r w:rsidRPr="00F829B6">
              <w:t xml:space="preserve"> of a specifial subframe configuration </w:t>
            </w:r>
            <w:r w:rsidRPr="00F829B6">
              <w:rPr>
                <w:rFonts w:hint="eastAsia"/>
                <w:lang w:eastAsia="zh-CN"/>
              </w:rPr>
              <w:t>in case of frame structure type 3</w:t>
            </w:r>
          </w:p>
        </w:tc>
        <w:tc>
          <w:tcPr>
            <w:tcW w:w="1979" w:type="dxa"/>
            <w:tcBorders>
              <w:top w:val="single" w:sz="4" w:space="0" w:color="auto"/>
            </w:tcBorders>
            <w:shd w:val="clear" w:color="auto" w:fill="E0E0E0"/>
            <w:vAlign w:val="center"/>
          </w:tcPr>
          <w:p w14:paraId="5585C1F3" w14:textId="77777777" w:rsidR="00AE6DDF" w:rsidRPr="00F829B6" w:rsidRDefault="00AE6DDF" w:rsidP="0074607E">
            <w:pPr>
              <w:pStyle w:val="TAH"/>
              <w:keepNext w:val="0"/>
              <w:keepLines w:val="0"/>
              <w:widowControl w:val="0"/>
            </w:pPr>
            <w:r w:rsidRPr="00F829B6">
              <w:t>All other cases</w:t>
            </w:r>
          </w:p>
        </w:tc>
        <w:tc>
          <w:tcPr>
            <w:tcW w:w="0" w:type="auto"/>
            <w:vMerge/>
            <w:shd w:val="clear" w:color="auto" w:fill="E0E0E0"/>
            <w:vAlign w:val="center"/>
          </w:tcPr>
          <w:p w14:paraId="076E7367" w14:textId="77777777" w:rsidR="00AE6DDF" w:rsidRPr="00F829B6" w:rsidRDefault="00AE6DDF" w:rsidP="0074607E">
            <w:pPr>
              <w:pStyle w:val="TAH"/>
              <w:keepNext w:val="0"/>
              <w:keepLines w:val="0"/>
              <w:widowControl w:val="0"/>
            </w:pPr>
          </w:p>
        </w:tc>
      </w:tr>
      <w:tr w:rsidR="00AE6DDF" w:rsidRPr="00F829B6" w14:paraId="6DECF7EB" w14:textId="77777777" w:rsidTr="00260095">
        <w:trPr>
          <w:cantSplit/>
          <w:jc w:val="center"/>
        </w:trPr>
        <w:tc>
          <w:tcPr>
            <w:tcW w:w="0" w:type="auto"/>
            <w:shd w:val="clear" w:color="auto" w:fill="auto"/>
            <w:vAlign w:val="center"/>
          </w:tcPr>
          <w:p w14:paraId="4FB0E0C0" w14:textId="77777777" w:rsidR="00AE6DDF" w:rsidRPr="00F829B6" w:rsidRDefault="00AE6DDF" w:rsidP="0074607E">
            <w:pPr>
              <w:pStyle w:val="TAL"/>
              <w:keepNext w:val="0"/>
              <w:keepLines w:val="0"/>
              <w:widowControl w:val="0"/>
            </w:pPr>
            <w:r w:rsidRPr="00F829B6">
              <w:t>Normal</w:t>
            </w:r>
          </w:p>
        </w:tc>
        <w:tc>
          <w:tcPr>
            <w:tcW w:w="0" w:type="auto"/>
            <w:shd w:val="clear" w:color="auto" w:fill="auto"/>
            <w:vAlign w:val="center"/>
          </w:tcPr>
          <w:p w14:paraId="4FAB02A9" w14:textId="77777777" w:rsidR="00AE6DDF" w:rsidRPr="00F829B6" w:rsidRDefault="00AE6DDF" w:rsidP="0074607E">
            <w:pPr>
              <w:pStyle w:val="TAC"/>
              <w:keepNext w:val="0"/>
              <w:keepLines w:val="0"/>
              <w:widowControl w:val="0"/>
            </w:pPr>
            <w:r w:rsidRPr="00F829B6">
              <w:t>1</w:t>
            </w:r>
          </w:p>
        </w:tc>
        <w:tc>
          <w:tcPr>
            <w:tcW w:w="2668" w:type="dxa"/>
          </w:tcPr>
          <w:p w14:paraId="6E91F039" w14:textId="77777777" w:rsidR="00AE6DDF" w:rsidRPr="00F829B6" w:rsidRDefault="00AE6DDF" w:rsidP="0074607E">
            <w:pPr>
              <w:pStyle w:val="TAC"/>
              <w:keepNext w:val="0"/>
              <w:keepLines w:val="0"/>
              <w:widowControl w:val="0"/>
              <w:rPr>
                <w:lang w:eastAsia="zh-CN"/>
              </w:rPr>
            </w:pPr>
            <w:r w:rsidRPr="00F829B6">
              <w:rPr>
                <w:rFonts w:hint="eastAsia"/>
                <w:lang w:eastAsia="zh-CN"/>
              </w:rPr>
              <w:t>1</w:t>
            </w:r>
          </w:p>
        </w:tc>
        <w:tc>
          <w:tcPr>
            <w:tcW w:w="1979" w:type="dxa"/>
            <w:shd w:val="clear" w:color="auto" w:fill="auto"/>
            <w:vAlign w:val="center"/>
          </w:tcPr>
          <w:p w14:paraId="6FB9AAF2" w14:textId="77777777" w:rsidR="00AE6DDF" w:rsidRPr="00F829B6" w:rsidRDefault="00AE6DDF" w:rsidP="0074607E">
            <w:pPr>
              <w:pStyle w:val="TAC"/>
              <w:keepNext w:val="0"/>
              <w:keepLines w:val="0"/>
              <w:widowControl w:val="0"/>
            </w:pPr>
            <w:r w:rsidRPr="00F829B6">
              <w:t>1</w:t>
            </w:r>
          </w:p>
        </w:tc>
        <w:tc>
          <w:tcPr>
            <w:tcW w:w="0" w:type="auto"/>
            <w:shd w:val="clear" w:color="auto" w:fill="auto"/>
            <w:vAlign w:val="center"/>
          </w:tcPr>
          <w:p w14:paraId="40E00A03" w14:textId="77777777" w:rsidR="00AE6DDF" w:rsidRPr="00F829B6" w:rsidRDefault="00AE6DDF" w:rsidP="0074607E">
            <w:pPr>
              <w:pStyle w:val="TAC"/>
              <w:keepNext w:val="0"/>
              <w:keepLines w:val="0"/>
              <w:widowControl w:val="0"/>
            </w:pPr>
            <w:r w:rsidRPr="00F829B6">
              <w:t>1</w:t>
            </w:r>
          </w:p>
        </w:tc>
      </w:tr>
      <w:tr w:rsidR="00AE6DDF" w:rsidRPr="00F829B6" w14:paraId="72B97EC2" w14:textId="77777777" w:rsidTr="00260095">
        <w:trPr>
          <w:cantSplit/>
          <w:jc w:val="center"/>
        </w:trPr>
        <w:tc>
          <w:tcPr>
            <w:tcW w:w="0" w:type="auto"/>
            <w:shd w:val="clear" w:color="auto" w:fill="auto"/>
            <w:vAlign w:val="center"/>
          </w:tcPr>
          <w:p w14:paraId="36EFE29D" w14:textId="77777777" w:rsidR="00AE6DDF" w:rsidRPr="00F829B6" w:rsidRDefault="00AE6DDF" w:rsidP="0074607E">
            <w:pPr>
              <w:pStyle w:val="TAL"/>
              <w:keepNext w:val="0"/>
              <w:keepLines w:val="0"/>
              <w:widowControl w:val="0"/>
            </w:pPr>
            <w:r w:rsidRPr="00F829B6">
              <w:t>Extended</w:t>
            </w:r>
          </w:p>
        </w:tc>
        <w:tc>
          <w:tcPr>
            <w:tcW w:w="0" w:type="auto"/>
            <w:shd w:val="clear" w:color="auto" w:fill="auto"/>
            <w:vAlign w:val="center"/>
          </w:tcPr>
          <w:p w14:paraId="2BD57EC6" w14:textId="77777777" w:rsidR="00AE6DDF" w:rsidRPr="00F829B6" w:rsidRDefault="00AE6DDF" w:rsidP="0074607E">
            <w:pPr>
              <w:pStyle w:val="TAC"/>
              <w:keepNext w:val="0"/>
              <w:keepLines w:val="0"/>
              <w:widowControl w:val="0"/>
            </w:pPr>
            <w:r w:rsidRPr="00F829B6">
              <w:t>2</w:t>
            </w:r>
          </w:p>
        </w:tc>
        <w:tc>
          <w:tcPr>
            <w:tcW w:w="2668" w:type="dxa"/>
          </w:tcPr>
          <w:p w14:paraId="386D2E53" w14:textId="77777777" w:rsidR="00AE6DDF" w:rsidRPr="00F829B6" w:rsidRDefault="00AE6DDF" w:rsidP="0074607E">
            <w:pPr>
              <w:pStyle w:val="TAC"/>
              <w:keepNext w:val="0"/>
              <w:keepLines w:val="0"/>
              <w:widowControl w:val="0"/>
              <w:rPr>
                <w:lang w:eastAsia="zh-CN"/>
              </w:rPr>
            </w:pPr>
            <w:r w:rsidRPr="00F829B6">
              <w:rPr>
                <w:rFonts w:hint="eastAsia"/>
                <w:lang w:eastAsia="zh-CN"/>
              </w:rPr>
              <w:t>2</w:t>
            </w:r>
          </w:p>
        </w:tc>
        <w:tc>
          <w:tcPr>
            <w:tcW w:w="1979" w:type="dxa"/>
            <w:shd w:val="clear" w:color="auto" w:fill="auto"/>
            <w:vAlign w:val="center"/>
          </w:tcPr>
          <w:p w14:paraId="4F96E910" w14:textId="77777777" w:rsidR="00AE6DDF" w:rsidRPr="00F829B6" w:rsidRDefault="00AE6DDF" w:rsidP="0074607E">
            <w:pPr>
              <w:pStyle w:val="TAC"/>
              <w:keepNext w:val="0"/>
              <w:keepLines w:val="0"/>
              <w:widowControl w:val="0"/>
            </w:pPr>
            <w:r w:rsidRPr="00F829B6">
              <w:t>3</w:t>
            </w:r>
          </w:p>
        </w:tc>
        <w:tc>
          <w:tcPr>
            <w:tcW w:w="0" w:type="auto"/>
            <w:shd w:val="clear" w:color="auto" w:fill="auto"/>
            <w:vAlign w:val="center"/>
          </w:tcPr>
          <w:p w14:paraId="6B77EC84" w14:textId="77777777" w:rsidR="00AE6DDF" w:rsidRPr="00F829B6" w:rsidRDefault="00AE6DDF" w:rsidP="0074607E">
            <w:pPr>
              <w:pStyle w:val="TAC"/>
              <w:keepNext w:val="0"/>
              <w:keepLines w:val="0"/>
              <w:widowControl w:val="0"/>
            </w:pPr>
            <w:r w:rsidRPr="00F829B6">
              <w:t>2</w:t>
            </w:r>
          </w:p>
        </w:tc>
      </w:tr>
    </w:tbl>
    <w:p w14:paraId="5140CD97" w14:textId="77777777" w:rsidR="00AE6DDF" w:rsidRPr="00F829B6" w:rsidRDefault="00AE6DDF" w:rsidP="0074607E">
      <w:pPr>
        <w:widowControl w:val="0"/>
      </w:pPr>
    </w:p>
    <w:p w14:paraId="3E1BF019" w14:textId="77777777" w:rsidR="0035583A" w:rsidRPr="00F829B6" w:rsidRDefault="0035583A" w:rsidP="0074607E">
      <w:pPr>
        <w:pStyle w:val="Heading2"/>
        <w:keepNext w:val="0"/>
        <w:keepLines w:val="0"/>
        <w:widowControl w:val="0"/>
      </w:pPr>
      <w:bookmarkStart w:id="98" w:name="_Toc454818066"/>
      <w:bookmarkEnd w:id="58"/>
      <w:bookmarkEnd w:id="59"/>
      <w:r w:rsidRPr="00F829B6">
        <w:t>6.10</w:t>
      </w:r>
      <w:r w:rsidRPr="00F829B6">
        <w:tab/>
        <w:t>Reference signals</w:t>
      </w:r>
      <w:bookmarkEnd w:id="98"/>
    </w:p>
    <w:p w14:paraId="50D6CB8B" w14:textId="77777777" w:rsidR="0035583A" w:rsidRPr="00F829B6" w:rsidRDefault="0035583A" w:rsidP="0074607E">
      <w:pPr>
        <w:widowControl w:val="0"/>
      </w:pPr>
      <w:r w:rsidRPr="00F829B6">
        <w:t>Six types of downlink reference signals are defined:</w:t>
      </w:r>
    </w:p>
    <w:p w14:paraId="5B4B72E1" w14:textId="77777777" w:rsidR="0035583A" w:rsidRPr="00F829B6" w:rsidRDefault="0035583A" w:rsidP="0074607E">
      <w:pPr>
        <w:pStyle w:val="B1"/>
        <w:widowControl w:val="0"/>
      </w:pPr>
      <w:r w:rsidRPr="00F829B6">
        <w:t>-</w:t>
      </w:r>
      <w:r w:rsidRPr="00F829B6">
        <w:tab/>
        <w:t>Cell-specific Reference Signal (CRS)</w:t>
      </w:r>
    </w:p>
    <w:p w14:paraId="78830457" w14:textId="77777777" w:rsidR="0035583A" w:rsidRPr="00F829B6" w:rsidRDefault="0035583A" w:rsidP="0074607E">
      <w:pPr>
        <w:pStyle w:val="B1"/>
        <w:widowControl w:val="0"/>
      </w:pPr>
      <w:r w:rsidRPr="00F829B6">
        <w:t>-</w:t>
      </w:r>
      <w:r w:rsidRPr="00F829B6">
        <w:tab/>
        <w:t>MBSFN reference signal</w:t>
      </w:r>
    </w:p>
    <w:p w14:paraId="554A7F4E" w14:textId="77777777" w:rsidR="0035583A" w:rsidRPr="00F829B6" w:rsidRDefault="0035583A" w:rsidP="0074607E">
      <w:pPr>
        <w:pStyle w:val="B1"/>
        <w:widowControl w:val="0"/>
      </w:pPr>
      <w:r w:rsidRPr="00F829B6">
        <w:t>-</w:t>
      </w:r>
      <w:r w:rsidRPr="00F829B6">
        <w:tab/>
        <w:t>UE-specific Reference Signal (DM-RS) associated with PDSCH</w:t>
      </w:r>
    </w:p>
    <w:p w14:paraId="2602BD5D" w14:textId="77777777" w:rsidR="0035583A" w:rsidRPr="00F829B6" w:rsidRDefault="0035583A" w:rsidP="0074607E">
      <w:pPr>
        <w:pStyle w:val="B1"/>
        <w:widowControl w:val="0"/>
      </w:pPr>
      <w:r w:rsidRPr="00F829B6">
        <w:t>-</w:t>
      </w:r>
      <w:r w:rsidRPr="00F829B6">
        <w:tab/>
        <w:t>DeModulation Reference Signal (DM-RS) associated with EPDCCH or MPDCCH</w:t>
      </w:r>
    </w:p>
    <w:p w14:paraId="52274D16" w14:textId="77777777" w:rsidR="0035583A" w:rsidRPr="00F829B6" w:rsidRDefault="0035583A" w:rsidP="0074607E">
      <w:pPr>
        <w:pStyle w:val="B1"/>
        <w:widowControl w:val="0"/>
      </w:pPr>
      <w:r w:rsidRPr="00F829B6">
        <w:t>-</w:t>
      </w:r>
      <w:r w:rsidRPr="00F829B6">
        <w:tab/>
        <w:t>Positioning Reference Signal (PRS)</w:t>
      </w:r>
    </w:p>
    <w:p w14:paraId="48C51697" w14:textId="77777777" w:rsidR="0035583A" w:rsidRPr="00F829B6" w:rsidRDefault="0035583A" w:rsidP="0074607E">
      <w:pPr>
        <w:pStyle w:val="B1"/>
        <w:widowControl w:val="0"/>
      </w:pPr>
      <w:r w:rsidRPr="00F829B6">
        <w:t>-</w:t>
      </w:r>
      <w:r w:rsidRPr="00F829B6">
        <w:tab/>
        <w:t>CSI Reference Signal (CSI-RS)</w:t>
      </w:r>
    </w:p>
    <w:p w14:paraId="4C007147" w14:textId="77777777" w:rsidR="0035583A" w:rsidRPr="00F829B6" w:rsidRDefault="0035583A" w:rsidP="0074607E">
      <w:pPr>
        <w:widowControl w:val="0"/>
      </w:pPr>
      <w:r w:rsidRPr="00F829B6">
        <w:t xml:space="preserve">There is one reference signal transmitted per downlink antenna port. </w:t>
      </w:r>
    </w:p>
    <w:p w14:paraId="48068324" w14:textId="77777777" w:rsidR="0035583A" w:rsidRPr="00F829B6" w:rsidRDefault="0035583A" w:rsidP="0074607E">
      <w:pPr>
        <w:pStyle w:val="Heading3"/>
        <w:keepNext w:val="0"/>
        <w:keepLines w:val="0"/>
        <w:widowControl w:val="0"/>
      </w:pPr>
      <w:bookmarkStart w:id="99" w:name="_Toc454818067"/>
      <w:r w:rsidRPr="00F829B6">
        <w:t>6.10.1</w:t>
      </w:r>
      <w:r w:rsidRPr="00F829B6">
        <w:tab/>
        <w:t>Cell-specific Reference Signal (CRS)</w:t>
      </w:r>
      <w:bookmarkEnd w:id="99"/>
    </w:p>
    <w:p w14:paraId="3CE1C775" w14:textId="77777777" w:rsidR="0035583A" w:rsidRPr="00F829B6" w:rsidRDefault="0035583A" w:rsidP="0074607E">
      <w:pPr>
        <w:widowControl w:val="0"/>
      </w:pPr>
      <w:bookmarkStart w:id="100" w:name="OLE_LINK26"/>
      <w:bookmarkStart w:id="101" w:name="OLE_LINK27"/>
      <w:r w:rsidRPr="00F829B6">
        <w:t>The UE may assume cell-specific reference signals are, unless otherwise stated in [4, clause 12],</w:t>
      </w:r>
      <w:r w:rsidR="00B80263" w:rsidRPr="00F829B6">
        <w:t xml:space="preserve"> </w:t>
      </w:r>
      <w:r w:rsidRPr="00F829B6">
        <w:t xml:space="preserve">transmitted in </w:t>
      </w:r>
    </w:p>
    <w:p w14:paraId="3CADA301" w14:textId="77777777" w:rsidR="0035583A" w:rsidRPr="00F829B6" w:rsidRDefault="0035583A" w:rsidP="0074607E">
      <w:pPr>
        <w:pStyle w:val="B1"/>
        <w:widowControl w:val="0"/>
      </w:pPr>
      <w:r w:rsidRPr="00F829B6">
        <w:t>-</w:t>
      </w:r>
      <w:r w:rsidRPr="00F829B6">
        <w:tab/>
        <w:t>all downlink subframes for frame structure type 1,</w:t>
      </w:r>
    </w:p>
    <w:p w14:paraId="6C532C7C" w14:textId="77777777" w:rsidR="0035583A" w:rsidRPr="00F829B6" w:rsidRDefault="0035583A" w:rsidP="0074607E">
      <w:pPr>
        <w:pStyle w:val="B1"/>
        <w:widowControl w:val="0"/>
      </w:pPr>
      <w:r w:rsidRPr="00F829B6">
        <w:t>-</w:t>
      </w:r>
      <w:r w:rsidRPr="00F829B6">
        <w:tab/>
        <w:t>all downlink subframes and DwPTS for frame structure type 2,</w:t>
      </w:r>
    </w:p>
    <w:p w14:paraId="4DDE8A0E" w14:textId="77777777" w:rsidR="0035583A" w:rsidRPr="00F829B6" w:rsidRDefault="0035583A" w:rsidP="0074607E">
      <w:pPr>
        <w:pStyle w:val="B1"/>
        <w:widowControl w:val="0"/>
      </w:pPr>
      <w:r w:rsidRPr="00F829B6">
        <w:t>-</w:t>
      </w:r>
      <w:r w:rsidRPr="00F829B6">
        <w:tab/>
        <w:t>non-empty subframes for frame structure type 3</w:t>
      </w:r>
    </w:p>
    <w:p w14:paraId="6D632269" w14:textId="77777777" w:rsidR="00536128" w:rsidRPr="00F829B6" w:rsidRDefault="0035583A" w:rsidP="0074607E">
      <w:pPr>
        <w:widowControl w:val="0"/>
      </w:pPr>
      <w:r w:rsidRPr="00F829B6">
        <w:t>in a cell supporting PDSCH transmission.</w:t>
      </w:r>
      <w:bookmarkEnd w:id="100"/>
      <w:bookmarkEnd w:id="101"/>
      <w:r w:rsidRPr="00F829B6">
        <w:t xml:space="preserve"> </w:t>
      </w:r>
    </w:p>
    <w:p w14:paraId="0F2C027F" w14:textId="77777777" w:rsidR="0035583A" w:rsidRPr="00F829B6" w:rsidRDefault="00536128" w:rsidP="0074607E">
      <w:pPr>
        <w:widowControl w:val="0"/>
      </w:pPr>
      <w:r w:rsidRPr="00F829B6">
        <w:t xml:space="preserve">If special subframe configuration 10 is configured </w:t>
      </w:r>
      <w:r w:rsidR="00B60A8A">
        <w:t>by</w:t>
      </w:r>
      <w:r w:rsidRPr="00F829B6">
        <w:t xml:space="preserve"> the higher layer signalling </w:t>
      </w:r>
      <w:r w:rsidR="00B60A8A" w:rsidRPr="001D2EAA">
        <w:rPr>
          <w:i/>
        </w:rPr>
        <w:t>ssp10-CRS-LessDwPTS</w:t>
      </w:r>
      <w:r w:rsidRPr="00F829B6">
        <w:t>, the UE cannot assume that cell specific reference signals are transmitted in the 5</w:t>
      </w:r>
      <w:r w:rsidRPr="00F829B6">
        <w:rPr>
          <w:vertAlign w:val="superscript"/>
        </w:rPr>
        <w:t>th</w:t>
      </w:r>
      <w:r w:rsidRPr="00F829B6">
        <w:t xml:space="preserve"> OFDM symbol of the special subframe.</w:t>
      </w:r>
    </w:p>
    <w:p w14:paraId="2668686D" w14:textId="77777777" w:rsidR="0035583A" w:rsidRPr="00F829B6" w:rsidRDefault="0035583A" w:rsidP="0074607E">
      <w:pPr>
        <w:widowControl w:val="0"/>
      </w:pPr>
      <w:r w:rsidRPr="00F829B6">
        <w:t>Cell-specific reference signals are transmitted on one or several of antenna ports 0 to 3.</w:t>
      </w:r>
    </w:p>
    <w:p w14:paraId="0E7AF079" w14:textId="77777777" w:rsidR="0035583A" w:rsidRPr="00F829B6" w:rsidRDefault="0035583A" w:rsidP="0074607E">
      <w:pPr>
        <w:widowControl w:val="0"/>
      </w:pPr>
      <w:r w:rsidRPr="00F829B6">
        <w:t xml:space="preserve">Cell-specific reference signals are </w:t>
      </w:r>
      <w:r w:rsidR="00C6294A" w:rsidRPr="00F829B6">
        <w:t>transmitted in subframes where</w:t>
      </w:r>
      <w:r w:rsidRPr="00F829B6">
        <w:t xml:space="preserve"> </w:t>
      </w:r>
      <w:r w:rsidRPr="00F829B6">
        <w:rPr>
          <w:position w:val="-10"/>
        </w:rPr>
        <w:object w:dxaOrig="1060" w:dyaOrig="300" w14:anchorId="2903C935">
          <v:shape id="_x0000_i2066" type="#_x0000_t75" style="width:53.3pt;height:14.95pt" o:ole="">
            <v:imagedata r:id="rId115" o:title=""/>
          </v:shape>
          <o:OLEObject Type="Embed" ProgID="Equation.3" ShapeID="_x0000_i2066" DrawAspect="Content" ObjectID="_1755943012" r:id="rId1803"/>
        </w:object>
      </w:r>
      <w:r w:rsidRPr="00F829B6">
        <w:t xml:space="preserve"> only.</w:t>
      </w:r>
    </w:p>
    <w:p w14:paraId="1D680164" w14:textId="77777777" w:rsidR="0035583A" w:rsidRPr="00F829B6" w:rsidRDefault="0035583A" w:rsidP="0074607E">
      <w:pPr>
        <w:pStyle w:val="Heading4"/>
        <w:keepNext w:val="0"/>
        <w:keepLines w:val="0"/>
        <w:widowControl w:val="0"/>
      </w:pPr>
      <w:bookmarkStart w:id="102" w:name="_Toc454818068"/>
      <w:r w:rsidRPr="00F829B6">
        <w:t>6.10.1.1</w:t>
      </w:r>
      <w:r w:rsidRPr="00F829B6">
        <w:tab/>
        <w:t>Sequence generation</w:t>
      </w:r>
      <w:bookmarkEnd w:id="102"/>
    </w:p>
    <w:p w14:paraId="3A0A0BFB" w14:textId="77777777" w:rsidR="0035583A" w:rsidRPr="00F829B6" w:rsidRDefault="0035583A" w:rsidP="0074607E">
      <w:pPr>
        <w:widowControl w:val="0"/>
      </w:pPr>
      <w:r w:rsidRPr="00F829B6">
        <w:t xml:space="preserve">The reference-signal sequence </w:t>
      </w:r>
      <w:r w:rsidRPr="00F829B6">
        <w:rPr>
          <w:position w:val="-14"/>
        </w:rPr>
        <w:object w:dxaOrig="660" w:dyaOrig="340" w14:anchorId="114AD14C">
          <v:shape id="_x0000_i2067" type="#_x0000_t75" style="width:32.75pt;height:17.75pt" o:ole="">
            <v:imagedata r:id="rId1804" o:title=""/>
          </v:shape>
          <o:OLEObject Type="Embed" ProgID="Equation.3" ShapeID="_x0000_i2067" DrawAspect="Content" ObjectID="_1755943013" r:id="rId1805"/>
        </w:object>
      </w:r>
      <w:r w:rsidRPr="00F829B6">
        <w:t xml:space="preserve"> is defined by</w:t>
      </w:r>
    </w:p>
    <w:p w14:paraId="2E7A6DEF" w14:textId="77777777" w:rsidR="0035583A" w:rsidRPr="00F829B6" w:rsidRDefault="0035583A" w:rsidP="0074607E">
      <w:pPr>
        <w:pStyle w:val="EQ"/>
        <w:keepLines w:val="0"/>
        <w:widowControl w:val="0"/>
        <w:jc w:val="center"/>
      </w:pPr>
      <w:r w:rsidRPr="00F829B6">
        <w:rPr>
          <w:position w:val="-26"/>
        </w:rPr>
        <w:object w:dxaOrig="6259" w:dyaOrig="600" w14:anchorId="7E4BF851">
          <v:shape id="_x0000_i2068" type="#_x0000_t75" style="width:312.3pt;height:29.9pt" o:ole="">
            <v:imagedata r:id="rId1806" o:title=""/>
          </v:shape>
          <o:OLEObject Type="Embed" ProgID="Equation.3" ShapeID="_x0000_i2068" DrawAspect="Content" ObjectID="_1755943014" r:id="rId1807"/>
        </w:object>
      </w:r>
    </w:p>
    <w:p w14:paraId="29D823D2" w14:textId="77777777" w:rsidR="0035583A" w:rsidRPr="00F829B6" w:rsidRDefault="0035583A" w:rsidP="0074607E">
      <w:pPr>
        <w:widowControl w:val="0"/>
      </w:pPr>
      <w:r w:rsidRPr="00F829B6">
        <w:t xml:space="preserve">where </w:t>
      </w:r>
      <w:r w:rsidRPr="00F829B6">
        <w:rPr>
          <w:position w:val="-10"/>
        </w:rPr>
        <w:object w:dxaOrig="240" w:dyaOrig="300" w14:anchorId="438245F8">
          <v:shape id="_x0000_i2069" type="#_x0000_t75" style="width:11.2pt;height:14.95pt" o:ole="">
            <v:imagedata r:id="rId1808" o:title=""/>
          </v:shape>
          <o:OLEObject Type="Embed" ProgID="Equation.3" ShapeID="_x0000_i2069" DrawAspect="Content" ObjectID="_1755943015" r:id="rId1809"/>
        </w:object>
      </w:r>
      <w:r w:rsidRPr="00F829B6">
        <w:t xml:space="preserve"> is the slot number within a radio frame and </w:t>
      </w:r>
      <w:r w:rsidRPr="00F829B6">
        <w:rPr>
          <w:position w:val="-6"/>
        </w:rPr>
        <w:object w:dxaOrig="139" w:dyaOrig="260" w14:anchorId="77C30F63">
          <v:shape id="_x0000_i2070" type="#_x0000_t75" style="width:6.55pt;height:12.15pt" o:ole="">
            <v:imagedata r:id="rId211" o:title=""/>
          </v:shape>
          <o:OLEObject Type="Embed" ProgID="Equation.3" ShapeID="_x0000_i2070" DrawAspect="Content" ObjectID="_1755943016" r:id="rId1810"/>
        </w:object>
      </w:r>
      <w:r w:rsidRPr="00F829B6">
        <w:t xml:space="preserve"> is the OFDM symbol number within the slot. The pseudo-random sequence </w:t>
      </w:r>
      <w:r w:rsidRPr="00F829B6">
        <w:rPr>
          <w:position w:val="-10"/>
        </w:rPr>
        <w:object w:dxaOrig="360" w:dyaOrig="300" w14:anchorId="11323012">
          <v:shape id="_x0000_i2071" type="#_x0000_t75" style="width:18.7pt;height:14.95pt" o:ole="">
            <v:imagedata r:id="rId1057" o:title=""/>
          </v:shape>
          <o:OLEObject Type="Embed" ProgID="Equation.3" ShapeID="_x0000_i2071" DrawAspect="Content" ObjectID="_1755943017" r:id="rId1811"/>
        </w:object>
      </w:r>
      <w:r w:rsidRPr="00F829B6">
        <w:t xml:space="preserve"> is defined in clause 7.2. The pseudo-random sequence generator shall be initialised with </w:t>
      </w:r>
      <w:r w:rsidRPr="00F829B6">
        <w:rPr>
          <w:position w:val="-10"/>
        </w:rPr>
        <w:object w:dxaOrig="4620" w:dyaOrig="340" w14:anchorId="4D6AD39E">
          <v:shape id="_x0000_i2072" type="#_x0000_t75" style="width:230.95pt;height:17.75pt" o:ole="">
            <v:imagedata r:id="rId1812" o:title=""/>
          </v:shape>
          <o:OLEObject Type="Embed" ProgID="Equation.3" ShapeID="_x0000_i2072" DrawAspect="Content" ObjectID="_1755943018" r:id="rId1813"/>
        </w:object>
      </w:r>
      <w:r w:rsidRPr="00F829B6">
        <w:t xml:space="preserve"> at the start of each OFDM symbol where </w:t>
      </w:r>
    </w:p>
    <w:p w14:paraId="63E2F964" w14:textId="77777777" w:rsidR="0035583A" w:rsidRPr="00F829B6" w:rsidRDefault="0035583A" w:rsidP="0074607E">
      <w:pPr>
        <w:pStyle w:val="EQ"/>
        <w:keepLines w:val="0"/>
        <w:widowControl w:val="0"/>
        <w:jc w:val="center"/>
      </w:pPr>
      <w:r w:rsidRPr="00F829B6">
        <w:rPr>
          <w:position w:val="-60"/>
        </w:rPr>
        <w:object w:dxaOrig="7040" w:dyaOrig="1300" w14:anchorId="16452D44">
          <v:shape id="_x0000_i2073" type="#_x0000_t75" style="width:350.65pt;height:64.5pt" o:ole="">
            <v:imagedata r:id="rId1814" o:title=""/>
          </v:shape>
          <o:OLEObject Type="Embed" ProgID="Equation.3" ShapeID="_x0000_i2073" DrawAspect="Content" ObjectID="_1755943019" r:id="rId1815"/>
        </w:object>
      </w:r>
    </w:p>
    <w:p w14:paraId="158663D2" w14:textId="77777777" w:rsidR="0035583A" w:rsidRPr="00F829B6" w:rsidRDefault="0035583A" w:rsidP="0074607E">
      <w:pPr>
        <w:pStyle w:val="Heading4"/>
        <w:keepNext w:val="0"/>
        <w:keepLines w:val="0"/>
        <w:widowControl w:val="0"/>
      </w:pPr>
      <w:bookmarkStart w:id="103" w:name="_Toc454818069"/>
      <w:r w:rsidRPr="00F829B6">
        <w:t>6.10.1.2</w:t>
      </w:r>
      <w:r w:rsidRPr="00F829B6">
        <w:tab/>
        <w:t>Mapping to resource elements</w:t>
      </w:r>
      <w:bookmarkEnd w:id="103"/>
    </w:p>
    <w:p w14:paraId="5FB037BE" w14:textId="77777777" w:rsidR="0035583A" w:rsidRPr="00F829B6" w:rsidRDefault="0035583A" w:rsidP="0074607E">
      <w:pPr>
        <w:widowControl w:val="0"/>
      </w:pPr>
      <w:r w:rsidRPr="00F829B6">
        <w:t xml:space="preserve">The reference signal sequence </w:t>
      </w:r>
      <w:r w:rsidRPr="00F829B6">
        <w:rPr>
          <w:position w:val="-14"/>
        </w:rPr>
        <w:object w:dxaOrig="660" w:dyaOrig="340" w14:anchorId="76E64D83">
          <v:shape id="_x0000_i2074" type="#_x0000_t75" style="width:32.75pt;height:17.75pt" o:ole="">
            <v:imagedata r:id="rId1804" o:title=""/>
          </v:shape>
          <o:OLEObject Type="Embed" ProgID="Equation.3" ShapeID="_x0000_i2074" DrawAspect="Content" ObjectID="_1755943020" r:id="rId1816"/>
        </w:object>
      </w:r>
      <w:r w:rsidRPr="00F829B6">
        <w:t xml:space="preserve"> shall be mapped to complex-valued modulation symbols </w:t>
      </w:r>
      <w:r w:rsidRPr="00F829B6">
        <w:rPr>
          <w:position w:val="-14"/>
        </w:rPr>
        <w:object w:dxaOrig="400" w:dyaOrig="380" w14:anchorId="7C388330">
          <v:shape id="_x0000_i2075" type="#_x0000_t75" style="width:19.65pt;height:18.7pt" o:ole="">
            <v:imagedata r:id="rId92" o:title=""/>
          </v:shape>
          <o:OLEObject Type="Embed" ProgID="Equation.3" ShapeID="_x0000_i2075" DrawAspect="Content" ObjectID="_1755943021" r:id="rId1817"/>
        </w:object>
      </w:r>
      <w:r w:rsidRPr="00F829B6">
        <w:t xml:space="preserve"> used as reference symbols for antenna port </w:t>
      </w:r>
      <w:r w:rsidRPr="00F829B6">
        <w:rPr>
          <w:position w:val="-10"/>
        </w:rPr>
        <w:object w:dxaOrig="200" w:dyaOrig="240" w14:anchorId="1F0DB828">
          <v:shape id="_x0000_i2076" type="#_x0000_t75" style="width:10.3pt;height:11.2pt" o:ole="">
            <v:imagedata r:id="rId81" o:title=""/>
          </v:shape>
          <o:OLEObject Type="Embed" ProgID="Equation.3" ShapeID="_x0000_i2076" DrawAspect="Content" ObjectID="_1755943022" r:id="rId1818"/>
        </w:object>
      </w:r>
      <w:r w:rsidRPr="00F829B6">
        <w:t xml:space="preserve"> in slot </w:t>
      </w:r>
      <w:r w:rsidRPr="00F829B6">
        <w:rPr>
          <w:position w:val="-10"/>
        </w:rPr>
        <w:object w:dxaOrig="240" w:dyaOrig="300" w14:anchorId="6C5EA9C6">
          <v:shape id="_x0000_i2077" type="#_x0000_t75" style="width:11.2pt;height:14.95pt" o:ole="">
            <v:imagedata r:id="rId1808" o:title=""/>
          </v:shape>
          <o:OLEObject Type="Embed" ProgID="Equation.3" ShapeID="_x0000_i2077" DrawAspect="Content" ObjectID="_1755943023" r:id="rId1819"/>
        </w:object>
      </w:r>
      <w:r w:rsidRPr="00F829B6">
        <w:t xml:space="preserve"> according to </w:t>
      </w:r>
    </w:p>
    <w:p w14:paraId="065766AB" w14:textId="77777777" w:rsidR="0035583A" w:rsidRPr="00F829B6" w:rsidRDefault="0035583A" w:rsidP="0074607E">
      <w:pPr>
        <w:pStyle w:val="EQ"/>
        <w:keepLines w:val="0"/>
        <w:widowControl w:val="0"/>
        <w:jc w:val="center"/>
      </w:pPr>
      <w:r w:rsidRPr="00F829B6">
        <w:rPr>
          <w:position w:val="-14"/>
        </w:rPr>
        <w:object w:dxaOrig="1260" w:dyaOrig="380" w14:anchorId="06A40991">
          <v:shape id="_x0000_i2078" type="#_x0000_t75" style="width:62.65pt;height:18.7pt" o:ole="">
            <v:imagedata r:id="rId1820" o:title=""/>
          </v:shape>
          <o:OLEObject Type="Embed" ProgID="Equation.3" ShapeID="_x0000_i2078" DrawAspect="Content" ObjectID="_1755943024" r:id="rId1821"/>
        </w:object>
      </w:r>
    </w:p>
    <w:p w14:paraId="620A5E26" w14:textId="77777777" w:rsidR="0035583A" w:rsidRPr="00F829B6" w:rsidRDefault="0035583A" w:rsidP="0074607E">
      <w:pPr>
        <w:widowControl w:val="0"/>
      </w:pPr>
      <w:r w:rsidRPr="00F829B6">
        <w:t>where</w:t>
      </w:r>
    </w:p>
    <w:p w14:paraId="42CAC234" w14:textId="77777777" w:rsidR="0035583A" w:rsidRPr="00F829B6" w:rsidRDefault="0035583A" w:rsidP="0074607E">
      <w:pPr>
        <w:pStyle w:val="EQ"/>
        <w:keepLines w:val="0"/>
        <w:widowControl w:val="0"/>
        <w:jc w:val="center"/>
      </w:pPr>
      <w:r w:rsidRPr="00F829B6">
        <w:rPr>
          <w:position w:val="-80"/>
        </w:rPr>
        <w:object w:dxaOrig="2560" w:dyaOrig="1700" w14:anchorId="5E0FC43C">
          <v:shape id="_x0000_i2079" type="#_x0000_t75" style="width:127.15pt;height:84.15pt" o:ole="">
            <v:imagedata r:id="rId1822" o:title=""/>
          </v:shape>
          <o:OLEObject Type="Embed" ProgID="Equation.3" ShapeID="_x0000_i2079" DrawAspect="Content" ObjectID="_1755943025" r:id="rId1823"/>
        </w:object>
      </w:r>
    </w:p>
    <w:p w14:paraId="77891C07" w14:textId="77777777" w:rsidR="0035583A" w:rsidRPr="00F829B6" w:rsidRDefault="0035583A" w:rsidP="0074607E">
      <w:pPr>
        <w:widowControl w:val="0"/>
      </w:pPr>
      <w:r w:rsidRPr="00F829B6">
        <w:t xml:space="preserve">The variables </w:t>
      </w:r>
      <w:r w:rsidRPr="00F829B6">
        <w:rPr>
          <w:position w:val="-6"/>
        </w:rPr>
        <w:object w:dxaOrig="160" w:dyaOrig="200" w14:anchorId="1DE8135B">
          <v:shape id="_x0000_i2080" type="#_x0000_t75" style="width:8.4pt;height:10.3pt" o:ole="">
            <v:imagedata r:id="rId1824" o:title=""/>
          </v:shape>
          <o:OLEObject Type="Embed" ProgID="Equation.3" ShapeID="_x0000_i2080" DrawAspect="Content" ObjectID="_1755943026" r:id="rId1825"/>
        </w:object>
      </w:r>
      <w:r w:rsidRPr="00F829B6">
        <w:t xml:space="preserve"> and </w:t>
      </w:r>
      <w:r w:rsidRPr="00F829B6">
        <w:rPr>
          <w:position w:val="-10"/>
        </w:rPr>
        <w:object w:dxaOrig="420" w:dyaOrig="300" w14:anchorId="6B3B5090">
          <v:shape id="_x0000_i2081" type="#_x0000_t75" style="width:20.55pt;height:14.95pt" o:ole="">
            <v:imagedata r:id="rId1826" o:title=""/>
          </v:shape>
          <o:OLEObject Type="Embed" ProgID="Equation.3" ShapeID="_x0000_i2081" DrawAspect="Content" ObjectID="_1755943027" r:id="rId1827"/>
        </w:object>
      </w:r>
      <w:r w:rsidRPr="00F829B6">
        <w:t xml:space="preserve"> define the position in the frequency domain for the different reference signals where </w:t>
      </w:r>
      <w:r w:rsidRPr="00F829B6">
        <w:rPr>
          <w:position w:val="-6"/>
        </w:rPr>
        <w:object w:dxaOrig="160" w:dyaOrig="200" w14:anchorId="5D8EA197">
          <v:shape id="_x0000_i2082" type="#_x0000_t75" style="width:8.4pt;height:10.3pt" o:ole="">
            <v:imagedata r:id="rId1824" o:title=""/>
          </v:shape>
          <o:OLEObject Type="Embed" ProgID="Equation.3" ShapeID="_x0000_i2082" DrawAspect="Content" ObjectID="_1755943028" r:id="rId1828"/>
        </w:object>
      </w:r>
      <w:r w:rsidRPr="00F829B6">
        <w:t xml:space="preserve"> is given by</w:t>
      </w:r>
    </w:p>
    <w:p w14:paraId="62054242" w14:textId="77777777" w:rsidR="0035583A" w:rsidRPr="00F829B6" w:rsidRDefault="0035583A" w:rsidP="0074607E">
      <w:pPr>
        <w:pStyle w:val="EQ"/>
        <w:keepLines w:val="0"/>
        <w:widowControl w:val="0"/>
        <w:jc w:val="center"/>
      </w:pPr>
      <w:r w:rsidRPr="00F829B6">
        <w:rPr>
          <w:position w:val="-88"/>
        </w:rPr>
        <w:object w:dxaOrig="3200" w:dyaOrig="1860" w14:anchorId="43DA12AB">
          <v:shape id="_x0000_i2083" type="#_x0000_t75" style="width:160.85pt;height:92.55pt" o:ole="">
            <v:imagedata r:id="rId1829" o:title=""/>
          </v:shape>
          <o:OLEObject Type="Embed" ProgID="Equation.3" ShapeID="_x0000_i2083" DrawAspect="Content" ObjectID="_1755943029" r:id="rId1830"/>
        </w:object>
      </w:r>
    </w:p>
    <w:p w14:paraId="7ECBD8C8" w14:textId="77777777" w:rsidR="0035583A" w:rsidRPr="00F829B6" w:rsidRDefault="0035583A" w:rsidP="0074607E">
      <w:pPr>
        <w:widowControl w:val="0"/>
      </w:pPr>
      <w:r w:rsidRPr="00F829B6">
        <w:t xml:space="preserve">The cell-specific frequency shift is given by </w:t>
      </w:r>
      <w:r w:rsidRPr="00F829B6">
        <w:rPr>
          <w:position w:val="-10"/>
        </w:rPr>
        <w:object w:dxaOrig="1560" w:dyaOrig="340" w14:anchorId="200B0AC8">
          <v:shape id="_x0000_i2084" type="#_x0000_t75" style="width:77.6pt;height:17.75pt" o:ole="">
            <v:imagedata r:id="rId1831" o:title=""/>
          </v:shape>
          <o:OLEObject Type="Embed" ProgID="Equation.3" ShapeID="_x0000_i2084" DrawAspect="Content" ObjectID="_1755943030" r:id="rId1832"/>
        </w:object>
      </w:r>
      <w:r w:rsidRPr="00F829B6">
        <w:t>.</w:t>
      </w:r>
      <w:r w:rsidRPr="00F829B6" w:rsidDel="00690F4D">
        <w:t xml:space="preserve"> </w:t>
      </w:r>
    </w:p>
    <w:p w14:paraId="6D4865B1" w14:textId="77777777" w:rsidR="0035583A" w:rsidRPr="00F829B6" w:rsidRDefault="0035583A" w:rsidP="0074607E">
      <w:pPr>
        <w:widowControl w:val="0"/>
      </w:pPr>
      <w:r w:rsidRPr="00F829B6">
        <w:t xml:space="preserve">Resource elements </w:t>
      </w:r>
      <w:r w:rsidRPr="00F829B6">
        <w:rPr>
          <w:position w:val="-10"/>
        </w:rPr>
        <w:object w:dxaOrig="440" w:dyaOrig="300" w14:anchorId="62A95A45">
          <v:shape id="_x0000_i2085" type="#_x0000_t75" style="width:21.5pt;height:14.95pt" o:ole="">
            <v:imagedata r:id="rId1833" o:title=""/>
          </v:shape>
          <o:OLEObject Type="Embed" ProgID="Equation.3" ShapeID="_x0000_i2085" DrawAspect="Content" ObjectID="_1755943031" r:id="rId1834"/>
        </w:object>
      </w:r>
      <w:r w:rsidRPr="00F829B6">
        <w:t xml:space="preserve"> used for transmission of cell-specific reference signals on any of the antenna ports in a slot shall not be used for any transmission on any other antenna port in the same slot and set to zero.</w:t>
      </w:r>
    </w:p>
    <w:p w14:paraId="0D722D04" w14:textId="77777777" w:rsidR="0035583A" w:rsidRPr="00F829B6" w:rsidRDefault="0035583A" w:rsidP="0074607E">
      <w:pPr>
        <w:widowControl w:val="0"/>
      </w:pPr>
      <w:r w:rsidRPr="00F829B6">
        <w:t>In an MBSFN subframe, cell-specific reference signals shall only be transmitted in the non-MBSFN region of the MBSFN subframe.</w:t>
      </w:r>
    </w:p>
    <w:p w14:paraId="7035B3B7" w14:textId="77777777" w:rsidR="0035583A" w:rsidRPr="00F829B6" w:rsidRDefault="0035583A" w:rsidP="0074607E">
      <w:pPr>
        <w:widowControl w:val="0"/>
      </w:pPr>
      <w:r w:rsidRPr="00F829B6">
        <w:t xml:space="preserve">Figures 6.10.1.2-1 and 6.10.1.2-2 illustrate the resource elements used for reference signal transmission according to the above definition. The notation </w:t>
      </w:r>
      <w:r w:rsidRPr="00F829B6">
        <w:rPr>
          <w:position w:val="-14"/>
        </w:rPr>
        <w:object w:dxaOrig="300" w:dyaOrig="340" w14:anchorId="15F8EB13">
          <v:shape id="_x0000_i2086" type="#_x0000_t75" style="width:14.95pt;height:17.75pt" o:ole="">
            <v:imagedata r:id="rId1835" o:title=""/>
          </v:shape>
          <o:OLEObject Type="Embed" ProgID="Equation.3" ShapeID="_x0000_i2086" DrawAspect="Content" ObjectID="_1755943032" r:id="rId1836"/>
        </w:object>
      </w:r>
      <w:r w:rsidRPr="00F829B6">
        <w:t xml:space="preserve"> is used to denote a resource element used for reference signal transmission on antenna port</w:t>
      </w:r>
      <w:r w:rsidRPr="00F829B6">
        <w:rPr>
          <w:position w:val="-10"/>
        </w:rPr>
        <w:object w:dxaOrig="200" w:dyaOrig="240" w14:anchorId="095F01DC">
          <v:shape id="_x0000_i2087" type="#_x0000_t75" style="width:10.3pt;height:11.2pt" o:ole="">
            <v:imagedata r:id="rId81" o:title=""/>
          </v:shape>
          <o:OLEObject Type="Embed" ProgID="Equation.3" ShapeID="_x0000_i2087" DrawAspect="Content" ObjectID="_1755943033" r:id="rId1837"/>
        </w:object>
      </w:r>
      <w:r w:rsidRPr="00F829B6">
        <w:t>.</w:t>
      </w:r>
    </w:p>
    <w:bookmarkStart w:id="104" w:name="OLE_LINK20"/>
    <w:p w14:paraId="573C5556" w14:textId="77777777" w:rsidR="0035583A" w:rsidRPr="00F829B6" w:rsidRDefault="0035583A" w:rsidP="0074607E">
      <w:pPr>
        <w:pStyle w:val="TH"/>
        <w:keepNext w:val="0"/>
        <w:keepLines w:val="0"/>
        <w:widowControl w:val="0"/>
      </w:pPr>
      <w:r w:rsidRPr="00F829B6">
        <w:object w:dxaOrig="20247" w:dyaOrig="14294" w14:anchorId="1CD7131D">
          <v:shape id="_x0000_i2088" type="#_x0000_t75" style="width:481.55pt;height:340.35pt" o:ole="">
            <v:imagedata r:id="rId1838" o:title=""/>
          </v:shape>
          <o:OLEObject Type="Embed" ProgID="Visio.Drawing.11" ShapeID="_x0000_i2088" DrawAspect="Content" ObjectID="_1755943034" r:id="rId1839"/>
        </w:object>
      </w:r>
      <w:bookmarkEnd w:id="104"/>
    </w:p>
    <w:p w14:paraId="40A2A6C6" w14:textId="77777777" w:rsidR="0035583A" w:rsidRPr="00F829B6" w:rsidRDefault="0035583A" w:rsidP="0074607E">
      <w:pPr>
        <w:pStyle w:val="TF"/>
        <w:keepLines w:val="0"/>
        <w:widowControl w:val="0"/>
      </w:pPr>
      <w:r w:rsidRPr="00F829B6">
        <w:t>Figure 6.10.1.2-1. Mapping of downlink reference signals (normal cyclic prefix)</w:t>
      </w:r>
    </w:p>
    <w:p w14:paraId="3AE4CE4D" w14:textId="77777777" w:rsidR="0035583A" w:rsidRPr="00F829B6" w:rsidRDefault="0035583A" w:rsidP="0074607E">
      <w:pPr>
        <w:pStyle w:val="TH"/>
        <w:keepNext w:val="0"/>
        <w:keepLines w:val="0"/>
        <w:widowControl w:val="0"/>
      </w:pPr>
      <w:r w:rsidRPr="00F829B6">
        <w:object w:dxaOrig="19716" w:dyaOrig="14294" w14:anchorId="0205103D">
          <v:shape id="_x0000_i2089" type="#_x0000_t75" style="width:474.1pt;height:344.1pt" o:ole="">
            <v:imagedata r:id="rId1840" o:title=""/>
          </v:shape>
          <o:OLEObject Type="Embed" ProgID="Visio.Drawing.11" ShapeID="_x0000_i2089" DrawAspect="Content" ObjectID="_1755943035" r:id="rId1841"/>
        </w:object>
      </w:r>
    </w:p>
    <w:p w14:paraId="76CB27AD" w14:textId="77777777" w:rsidR="0035583A" w:rsidRPr="00F829B6" w:rsidRDefault="0035583A" w:rsidP="0074607E">
      <w:pPr>
        <w:pStyle w:val="TF"/>
        <w:keepLines w:val="0"/>
        <w:widowControl w:val="0"/>
      </w:pPr>
      <w:r w:rsidRPr="00F829B6">
        <w:t>Figure 6.10.1.2-2. Mapping of downlink reference signals (extended cyclic prefix)</w:t>
      </w:r>
    </w:p>
    <w:p w14:paraId="6ABE1187" w14:textId="77777777" w:rsidR="0035583A" w:rsidRPr="00F829B6" w:rsidRDefault="0035583A" w:rsidP="0074607E">
      <w:pPr>
        <w:pStyle w:val="Heading3"/>
        <w:keepNext w:val="0"/>
        <w:keepLines w:val="0"/>
        <w:widowControl w:val="0"/>
      </w:pPr>
      <w:bookmarkStart w:id="105" w:name="_Toc454818070"/>
      <w:r w:rsidRPr="00F829B6">
        <w:t>6.10.2</w:t>
      </w:r>
      <w:r w:rsidRPr="00F829B6">
        <w:tab/>
        <w:t>MBSFN reference signals</w:t>
      </w:r>
      <w:bookmarkEnd w:id="105"/>
    </w:p>
    <w:p w14:paraId="18B367A6" w14:textId="77777777" w:rsidR="002E65B3" w:rsidRDefault="0035583A" w:rsidP="002E65B3">
      <w:pPr>
        <w:widowControl w:val="0"/>
      </w:pPr>
      <w:r w:rsidRPr="00F829B6">
        <w:t xml:space="preserve">MBSFN reference signals shall be transmitted </w:t>
      </w:r>
      <w:r w:rsidRPr="00F829B6">
        <w:rPr>
          <w:rFonts w:hint="eastAsia"/>
          <w:lang w:eastAsia="ja-JP"/>
        </w:rPr>
        <w:t>in the MBSFN region of MBSFN subframes</w:t>
      </w:r>
      <w:r w:rsidR="00A4283D" w:rsidRPr="007B4F28">
        <w:rPr>
          <w:rFonts w:eastAsia="SimSun"/>
          <w:sz w:val="22"/>
          <w:szCs w:val="22"/>
          <w:lang w:val="en-US" w:eastAsia="ja-JP"/>
        </w:rPr>
        <w:t>/slots</w:t>
      </w:r>
      <w:r w:rsidRPr="00F829B6">
        <w:t xml:space="preserve"> only when the PMCH is transmitted. MBSFN reference signals are transmitted on antenna port 4.</w:t>
      </w:r>
      <w:r w:rsidR="002E65B3" w:rsidRPr="002E65B3">
        <w:t xml:space="preserve"> </w:t>
      </w:r>
    </w:p>
    <w:p w14:paraId="359C0B98" w14:textId="77777777" w:rsidR="002E65B3" w:rsidRPr="00347C5D" w:rsidRDefault="002E65B3" w:rsidP="002E65B3">
      <w:pPr>
        <w:widowControl w:val="0"/>
        <w:rPr>
          <w:i/>
          <w:iCs/>
        </w:rPr>
      </w:pPr>
      <w:r>
        <w:t xml:space="preserve">For an MBMS-dedicated carrier configured with a single MBSFN area, and for a PMCH transmitted with 0.37 kHz subcarrier spacing in slot </w:t>
      </w:r>
      <m:oMath>
        <m:r>
          <w:rPr>
            <w:rFonts w:ascii="Cambria Math" w:hAnsi="Cambria Math"/>
          </w:rPr>
          <m:t>n</m:t>
        </m:r>
      </m:oMath>
      <w:r>
        <w:t xml:space="preserve">, which is indicated to contain MCCH by higher layer parameter </w:t>
      </w:r>
      <w:r>
        <w:rPr>
          <w:i/>
          <w:iCs/>
        </w:rPr>
        <w:t>MCCH-Config:</w:t>
      </w:r>
    </w:p>
    <w:p w14:paraId="3E759A37" w14:textId="77777777" w:rsidR="002E65B3" w:rsidRDefault="002E65B3" w:rsidP="002E65B3">
      <w:pPr>
        <w:pStyle w:val="B1"/>
      </w:pPr>
      <w:r>
        <w:t xml:space="preserve"> -</w:t>
      </w:r>
      <w:r>
        <w:tab/>
        <w:t xml:space="preserve">for MBSFN reference signal pattern type 1, the UE may assume that MBSFN reference signals associated with the same </w:t>
      </w:r>
      <m:oMath>
        <m:sSubSup>
          <m:sSubSupPr>
            <m:ctrlPr>
              <w:rPr>
                <w:rFonts w:ascii="Cambria Math" w:eastAsia="Malgun Gothic" w:hAnsi="Cambria Math"/>
                <w:i/>
                <w:sz w:val="24"/>
                <w:szCs w:val="24"/>
              </w:rPr>
            </m:ctrlPr>
          </m:sSubSupPr>
          <m:e>
            <m:r>
              <w:rPr>
                <w:rFonts w:ascii="Cambria Math" w:hAnsi="Cambria Math"/>
              </w:rPr>
              <m:t>N</m:t>
            </m:r>
          </m:e>
          <m:sub>
            <m:r>
              <m:rPr>
                <m:sty m:val="p"/>
              </m:rPr>
              <w:rPr>
                <w:rFonts w:ascii="Cambria Math" w:hAnsi="Cambria Math"/>
              </w:rPr>
              <m:t>ID</m:t>
            </m:r>
          </m:sub>
          <m:sup>
            <m:r>
              <m:rPr>
                <m:sty m:val="p"/>
              </m:rPr>
              <w:rPr>
                <w:rFonts w:ascii="Cambria Math" w:hAnsi="Cambria Math"/>
              </w:rPr>
              <m:t>MBSFN</m:t>
            </m:r>
          </m:sup>
        </m:sSubSup>
      </m:oMath>
      <w:r>
        <w:t xml:space="preserve"> are present in the three preceding slots to slot </w:t>
      </w:r>
      <m:oMath>
        <m:r>
          <w:rPr>
            <w:rFonts w:ascii="Cambria Math" w:hAnsi="Cambria Math"/>
          </w:rPr>
          <m:t>n</m:t>
        </m:r>
      </m:oMath>
      <w:r>
        <w:t>.</w:t>
      </w:r>
    </w:p>
    <w:p w14:paraId="40A9FB35" w14:textId="77777777" w:rsidR="0035583A" w:rsidRPr="00F829B6" w:rsidRDefault="002E65B3" w:rsidP="00A27E1C">
      <w:pPr>
        <w:pStyle w:val="B1"/>
      </w:pPr>
      <w:r>
        <w:t>-</w:t>
      </w:r>
      <w:r>
        <w:tab/>
        <w:t xml:space="preserve">for MBSFN reference signal pattern type 2, the UE may assume that MBSFN reference signals associated with the same </w:t>
      </w:r>
      <m:oMath>
        <m:sSubSup>
          <m:sSubSupPr>
            <m:ctrlPr>
              <w:rPr>
                <w:rFonts w:ascii="Cambria Math" w:eastAsia="Malgun Gothic" w:hAnsi="Cambria Math"/>
                <w:i/>
                <w:sz w:val="24"/>
                <w:szCs w:val="24"/>
              </w:rPr>
            </m:ctrlPr>
          </m:sSubSupPr>
          <m:e>
            <m:r>
              <w:rPr>
                <w:rFonts w:ascii="Cambria Math" w:hAnsi="Cambria Math"/>
              </w:rPr>
              <m:t>N</m:t>
            </m:r>
          </m:e>
          <m:sub>
            <m:r>
              <m:rPr>
                <m:sty m:val="p"/>
              </m:rPr>
              <w:rPr>
                <w:rFonts w:ascii="Cambria Math" w:hAnsi="Cambria Math"/>
              </w:rPr>
              <m:t>ID</m:t>
            </m:r>
          </m:sub>
          <m:sup>
            <m:r>
              <m:rPr>
                <m:sty m:val="p"/>
              </m:rPr>
              <w:rPr>
                <w:rFonts w:ascii="Cambria Math" w:hAnsi="Cambria Math"/>
              </w:rPr>
              <m:t>MBSFN</m:t>
            </m:r>
          </m:sup>
        </m:sSubSup>
      </m:oMath>
      <w:r>
        <w:t xml:space="preserve"> are present in the preceding slot to slot </w:t>
      </w:r>
      <m:oMath>
        <m:r>
          <w:rPr>
            <w:rFonts w:ascii="Cambria Math" w:hAnsi="Cambria Math"/>
          </w:rPr>
          <m:t>n</m:t>
        </m:r>
      </m:oMath>
      <w:r>
        <w:t>.</w:t>
      </w:r>
    </w:p>
    <w:p w14:paraId="5417082E" w14:textId="77777777" w:rsidR="0035583A" w:rsidRPr="00F829B6" w:rsidRDefault="0035583A" w:rsidP="0074607E">
      <w:pPr>
        <w:widowControl w:val="0"/>
      </w:pPr>
      <w:r w:rsidRPr="00F829B6">
        <w:t>MBSFN reference signals are defined for extended cyclic prefix only.</w:t>
      </w:r>
    </w:p>
    <w:p w14:paraId="12A1A415" w14:textId="77777777" w:rsidR="0035583A" w:rsidRPr="00F829B6" w:rsidRDefault="0035583A" w:rsidP="0074607E">
      <w:pPr>
        <w:pStyle w:val="Heading4"/>
        <w:keepNext w:val="0"/>
        <w:keepLines w:val="0"/>
        <w:widowControl w:val="0"/>
      </w:pPr>
      <w:bookmarkStart w:id="106" w:name="_Toc454818071"/>
      <w:r w:rsidRPr="00F829B6">
        <w:t>6.10.2.1</w:t>
      </w:r>
      <w:r w:rsidRPr="00F829B6">
        <w:tab/>
        <w:t>Sequence generation</w:t>
      </w:r>
      <w:bookmarkEnd w:id="106"/>
    </w:p>
    <w:p w14:paraId="5E206529" w14:textId="77777777" w:rsidR="00C6294A" w:rsidRPr="00F829B6" w:rsidRDefault="00C6294A" w:rsidP="0074607E">
      <w:pPr>
        <w:pStyle w:val="Heading5"/>
        <w:keepNext w:val="0"/>
        <w:keepLines w:val="0"/>
        <w:widowControl w:val="0"/>
      </w:pPr>
      <w:r w:rsidRPr="00F829B6">
        <w:t>6.10.2.1.1</w:t>
      </w:r>
      <w:r w:rsidRPr="00F829B6">
        <w:tab/>
        <w:t>Sequence generation for 15 kHz and 7.5 kHz subcarrier spacing</w:t>
      </w:r>
    </w:p>
    <w:p w14:paraId="1BD5C431" w14:textId="77777777" w:rsidR="0035583A" w:rsidRPr="00F829B6" w:rsidRDefault="0035583A" w:rsidP="0074607E">
      <w:pPr>
        <w:widowControl w:val="0"/>
      </w:pPr>
      <w:r w:rsidRPr="00F829B6">
        <w:t xml:space="preserve">The MBSFN reference-signal sequence </w:t>
      </w:r>
      <w:r w:rsidRPr="00F829B6">
        <w:rPr>
          <w:position w:val="-14"/>
        </w:rPr>
        <w:object w:dxaOrig="660" w:dyaOrig="340" w14:anchorId="174C9954">
          <v:shape id="_x0000_i2090" type="#_x0000_t75" style="width:32.75pt;height:17.75pt" o:ole="">
            <v:imagedata r:id="rId1804" o:title=""/>
          </v:shape>
          <o:OLEObject Type="Embed" ProgID="Equation.3" ShapeID="_x0000_i2090" DrawAspect="Content" ObjectID="_1755943036" r:id="rId1842"/>
        </w:object>
      </w:r>
      <w:r w:rsidRPr="00F829B6">
        <w:t xml:space="preserve"> is defined by</w:t>
      </w:r>
    </w:p>
    <w:p w14:paraId="72D44DA9" w14:textId="77777777" w:rsidR="0035583A" w:rsidRPr="00F829B6" w:rsidRDefault="0035583A" w:rsidP="0074607E">
      <w:pPr>
        <w:pStyle w:val="EQ"/>
        <w:keepLines w:val="0"/>
        <w:widowControl w:val="0"/>
        <w:jc w:val="center"/>
      </w:pPr>
      <w:r w:rsidRPr="00F829B6">
        <w:rPr>
          <w:position w:val="-26"/>
        </w:rPr>
        <w:object w:dxaOrig="6240" w:dyaOrig="600" w14:anchorId="70A2E296">
          <v:shape id="_x0000_i2091" type="#_x0000_t75" style="width:312.3pt;height:29.9pt" o:ole="">
            <v:imagedata r:id="rId1843" o:title=""/>
          </v:shape>
          <o:OLEObject Type="Embed" ProgID="Equation.3" ShapeID="_x0000_i2091" DrawAspect="Content" ObjectID="_1755943037" r:id="rId1844"/>
        </w:object>
      </w:r>
    </w:p>
    <w:p w14:paraId="55B43FA2" w14:textId="77777777" w:rsidR="00C6294A" w:rsidRPr="00F829B6" w:rsidRDefault="0035583A" w:rsidP="0074607E">
      <w:pPr>
        <w:widowControl w:val="0"/>
      </w:pPr>
      <w:r w:rsidRPr="00F829B6">
        <w:t xml:space="preserve">where </w:t>
      </w:r>
      <w:r w:rsidRPr="00F829B6">
        <w:rPr>
          <w:position w:val="-10"/>
        </w:rPr>
        <w:object w:dxaOrig="240" w:dyaOrig="300" w14:anchorId="33DB98BE">
          <v:shape id="_x0000_i2092" type="#_x0000_t75" style="width:11.2pt;height:14.95pt" o:ole="">
            <v:imagedata r:id="rId1808" o:title=""/>
          </v:shape>
          <o:OLEObject Type="Embed" ProgID="Equation.3" ShapeID="_x0000_i2092" DrawAspect="Content" ObjectID="_1755943038" r:id="rId1845"/>
        </w:object>
      </w:r>
      <w:r w:rsidRPr="00F829B6">
        <w:t xml:space="preserve"> is the slot number within a radio frame and </w:t>
      </w:r>
      <w:r w:rsidRPr="00F829B6">
        <w:rPr>
          <w:position w:val="-6"/>
        </w:rPr>
        <w:object w:dxaOrig="139" w:dyaOrig="260" w14:anchorId="0A7F7B6E">
          <v:shape id="_x0000_i2093" type="#_x0000_t75" style="width:6.55pt;height:12.15pt" o:ole="">
            <v:imagedata r:id="rId211" o:title=""/>
          </v:shape>
          <o:OLEObject Type="Embed" ProgID="Equation.3" ShapeID="_x0000_i2093" DrawAspect="Content" ObjectID="_1755943039" r:id="rId1846"/>
        </w:object>
      </w:r>
      <w:r w:rsidRPr="00F829B6">
        <w:t xml:space="preserve"> is the OFDM symbol number within the slot. The pseudo-</w:t>
      </w:r>
      <w:r w:rsidRPr="00F829B6">
        <w:lastRenderedPageBreak/>
        <w:t xml:space="preserve">random sequence </w:t>
      </w:r>
      <w:r w:rsidRPr="00F829B6">
        <w:rPr>
          <w:position w:val="-10"/>
        </w:rPr>
        <w:object w:dxaOrig="360" w:dyaOrig="300" w14:anchorId="57AEEC99">
          <v:shape id="_x0000_i2094" type="#_x0000_t75" style="width:18.7pt;height:14.95pt" o:ole="">
            <v:imagedata r:id="rId1057" o:title=""/>
          </v:shape>
          <o:OLEObject Type="Embed" ProgID="Equation.3" ShapeID="_x0000_i2094" DrawAspect="Content" ObjectID="_1755943040" r:id="rId1847"/>
        </w:object>
      </w:r>
      <w:r w:rsidRPr="00F829B6">
        <w:t xml:space="preserve"> is defined in clause 7.2. The pseudo-random sequence generator shall be initialised with </w:t>
      </w:r>
      <w:r w:rsidRPr="00F829B6">
        <w:rPr>
          <w:position w:val="-10"/>
        </w:rPr>
        <w:object w:dxaOrig="4380" w:dyaOrig="340" w14:anchorId="6CB787EA">
          <v:shape id="_x0000_i2095" type="#_x0000_t75" style="width:219.75pt;height:17.75pt" o:ole="">
            <v:imagedata r:id="rId1848" o:title=""/>
          </v:shape>
          <o:OLEObject Type="Embed" ProgID="Equation.3" ShapeID="_x0000_i2095" DrawAspect="Content" ObjectID="_1755943041" r:id="rId1849"/>
        </w:object>
      </w:r>
      <w:r w:rsidRPr="00F829B6">
        <w:t xml:space="preserve"> at the start of each OFDM symbol.</w:t>
      </w:r>
      <w:r w:rsidR="00C6294A" w:rsidRPr="00F829B6">
        <w:t xml:space="preserve"> </w:t>
      </w:r>
    </w:p>
    <w:p w14:paraId="7EFA11C6" w14:textId="77777777" w:rsidR="00C6294A" w:rsidRPr="00F829B6" w:rsidRDefault="00C6294A" w:rsidP="0074607E">
      <w:pPr>
        <w:pStyle w:val="Heading5"/>
        <w:keepNext w:val="0"/>
        <w:keepLines w:val="0"/>
        <w:widowControl w:val="0"/>
      </w:pPr>
      <w:r w:rsidRPr="00F829B6">
        <w:t>6.10.2.1.2</w:t>
      </w:r>
      <w:r w:rsidRPr="00F829B6">
        <w:tab/>
        <w:t>Sequence generation for 1.25 kHz subcarrier spacing</w:t>
      </w:r>
    </w:p>
    <w:p w14:paraId="5A88D6A8" w14:textId="77777777" w:rsidR="00C6294A" w:rsidRPr="00F829B6" w:rsidRDefault="00C6294A" w:rsidP="0074607E">
      <w:pPr>
        <w:widowControl w:val="0"/>
      </w:pPr>
      <w:r w:rsidRPr="00F829B6">
        <w:t xml:space="preserve">The MBSFN reference-signal sequence </w:t>
      </w:r>
      <w:r w:rsidRPr="00F829B6">
        <w:rPr>
          <w:position w:val="-14"/>
        </w:rPr>
        <w:object w:dxaOrig="720" w:dyaOrig="340" w14:anchorId="57E61025">
          <v:shape id="_x0000_i2096" type="#_x0000_t75" style="width:36.45pt;height:17.75pt" o:ole="">
            <v:imagedata r:id="rId1850" o:title=""/>
          </v:shape>
          <o:OLEObject Type="Embed" ProgID="Equation.3" ShapeID="_x0000_i2096" DrawAspect="Content" ObjectID="_1755943042" r:id="rId1851"/>
        </w:object>
      </w:r>
      <w:r w:rsidRPr="00F829B6">
        <w:t xml:space="preserve"> is defined by</w:t>
      </w:r>
    </w:p>
    <w:p w14:paraId="4E9FE371" w14:textId="77777777" w:rsidR="00C6294A" w:rsidRPr="00F829B6" w:rsidRDefault="00C6294A" w:rsidP="0074607E">
      <w:pPr>
        <w:pStyle w:val="EQ"/>
        <w:keepLines w:val="0"/>
        <w:widowControl w:val="0"/>
        <w:jc w:val="center"/>
      </w:pPr>
      <w:r w:rsidRPr="00F829B6">
        <w:rPr>
          <w:position w:val="-26"/>
        </w:rPr>
        <w:object w:dxaOrig="6399" w:dyaOrig="600" w14:anchorId="30064A43">
          <v:shape id="_x0000_i2097" type="#_x0000_t75" style="width:320.75pt;height:29.9pt" o:ole="">
            <v:imagedata r:id="rId1852" o:title=""/>
          </v:shape>
          <o:OLEObject Type="Embed" ProgID="Equation.3" ShapeID="_x0000_i2097" DrawAspect="Content" ObjectID="_1755943043" r:id="rId1853"/>
        </w:object>
      </w:r>
    </w:p>
    <w:p w14:paraId="66E53BEB" w14:textId="77777777" w:rsidR="0035583A" w:rsidRDefault="00C6294A" w:rsidP="0074607E">
      <w:pPr>
        <w:widowControl w:val="0"/>
      </w:pPr>
      <w:r w:rsidRPr="00F829B6">
        <w:t xml:space="preserve">where </w:t>
      </w:r>
      <w:r w:rsidRPr="00F829B6">
        <w:rPr>
          <w:position w:val="-10"/>
        </w:rPr>
        <w:object w:dxaOrig="300" w:dyaOrig="300" w14:anchorId="7C5BB89D">
          <v:shape id="_x0000_i2098" type="#_x0000_t75" style="width:14.95pt;height:14.95pt" o:ole="">
            <v:imagedata r:id="rId1854" o:title=""/>
          </v:shape>
          <o:OLEObject Type="Embed" ProgID="Equation.3" ShapeID="_x0000_i2098" DrawAspect="Content" ObjectID="_1755943044" r:id="rId1855"/>
        </w:object>
      </w:r>
      <w:r w:rsidRPr="00F829B6">
        <w:t xml:space="preserve"> is the subframe number within a radio frame and </w:t>
      </w:r>
      <w:r w:rsidRPr="00F829B6">
        <w:rPr>
          <w:position w:val="-6"/>
        </w:rPr>
        <w:object w:dxaOrig="139" w:dyaOrig="260" w14:anchorId="65C65BCA">
          <v:shape id="_x0000_i2099" type="#_x0000_t75" style="width:6.55pt;height:12.15pt" o:ole="">
            <v:imagedata r:id="rId211" o:title=""/>
          </v:shape>
          <o:OLEObject Type="Embed" ProgID="Equation.3" ShapeID="_x0000_i2099" DrawAspect="Content" ObjectID="_1755943045" r:id="rId1856"/>
        </w:object>
      </w:r>
      <w:r w:rsidRPr="00F829B6">
        <w:t xml:space="preserve"> is the OFDM symbol number within the subframe. The pseudo-random sequence </w:t>
      </w:r>
      <w:r w:rsidRPr="00F829B6">
        <w:rPr>
          <w:position w:val="-10"/>
        </w:rPr>
        <w:object w:dxaOrig="360" w:dyaOrig="300" w14:anchorId="05BC3EDC">
          <v:shape id="_x0000_i2100" type="#_x0000_t75" style="width:18.7pt;height:14.95pt" o:ole="">
            <v:imagedata r:id="rId1057" o:title=""/>
          </v:shape>
          <o:OLEObject Type="Embed" ProgID="Equation.3" ShapeID="_x0000_i2100" DrawAspect="Content" ObjectID="_1755943046" r:id="rId1857"/>
        </w:object>
      </w:r>
      <w:r w:rsidRPr="00F829B6">
        <w:t xml:space="preserve"> is defined in clause 7.2. The pseudo-random sequence generator shall be initialised with </w:t>
      </w:r>
      <w:r w:rsidRPr="00F829B6">
        <w:rPr>
          <w:position w:val="-10"/>
        </w:rPr>
        <w:object w:dxaOrig="4440" w:dyaOrig="340" w14:anchorId="21C435AC">
          <v:shape id="_x0000_i2101" type="#_x0000_t75" style="width:221.6pt;height:17.75pt" o:ole="">
            <v:imagedata r:id="rId1858" o:title=""/>
          </v:shape>
          <o:OLEObject Type="Embed" ProgID="Equation.3" ShapeID="_x0000_i2101" DrawAspect="Content" ObjectID="_1755943047" r:id="rId1859"/>
        </w:object>
      </w:r>
      <w:r w:rsidRPr="00F829B6">
        <w:t xml:space="preserve"> at the start of each OFDM symbol.</w:t>
      </w:r>
    </w:p>
    <w:p w14:paraId="0338865C" w14:textId="77777777" w:rsidR="0014698A" w:rsidRDefault="0014698A" w:rsidP="0014698A">
      <w:pPr>
        <w:pStyle w:val="Heading5"/>
        <w:keepNext w:val="0"/>
        <w:keepLines w:val="0"/>
        <w:widowControl w:val="0"/>
      </w:pPr>
      <w:r w:rsidRPr="00F829B6">
        <w:t>6.10.2.1.</w:t>
      </w:r>
      <w:r>
        <w:t>3</w:t>
      </w:r>
      <w:r w:rsidRPr="00F829B6">
        <w:tab/>
        <w:t>Sequence generation for 2</w:t>
      </w:r>
      <w:r>
        <w:t>.</w:t>
      </w:r>
      <w:r w:rsidRPr="00F829B6">
        <w:t>5 kHz subcarrier spacing</w:t>
      </w:r>
    </w:p>
    <w:p w14:paraId="2A871EB0" w14:textId="77777777" w:rsidR="0014698A" w:rsidRDefault="0014698A" w:rsidP="0014698A">
      <w:pPr>
        <w:widowControl w:val="0"/>
      </w:pPr>
      <w:r w:rsidRPr="00F829B6">
        <w:t>The MBSFN reference-signal sequence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l,</m:t>
            </m:r>
            <m:sSub>
              <m:sSubPr>
                <m:ctrlPr>
                  <w:rPr>
                    <w:rFonts w:ascii="Cambria Math" w:hAnsi="Cambria Math"/>
                    <w:i/>
                  </w:rPr>
                </m:ctrlPr>
              </m:sSubPr>
              <m:e>
                <m:r>
                  <w:rPr>
                    <w:rFonts w:ascii="Cambria Math" w:hAnsi="Cambria Math"/>
                  </w:rPr>
                  <m:t>n</m:t>
                </m:r>
              </m:e>
              <m:sub>
                <m:r>
                  <m:rPr>
                    <m:nor/>
                  </m:rPr>
                  <w:rPr>
                    <w:rFonts w:ascii="Cambria Math" w:hAnsi="Cambria Math"/>
                  </w:rPr>
                  <m:t>sf</m:t>
                </m:r>
              </m:sub>
            </m:sSub>
          </m:sub>
        </m:sSub>
        <m:d>
          <m:dPr>
            <m:ctrlPr>
              <w:rPr>
                <w:rFonts w:ascii="Cambria Math" w:hAnsi="Cambria Math"/>
                <w:i/>
              </w:rPr>
            </m:ctrlPr>
          </m:dPr>
          <m:e>
            <m:r>
              <w:rPr>
                <w:rFonts w:ascii="Cambria Math" w:hAnsi="Cambria Math"/>
              </w:rPr>
              <m:t>m</m:t>
            </m:r>
          </m:e>
        </m:d>
      </m:oMath>
      <w:r w:rsidRPr="00F829B6">
        <w:t xml:space="preserve"> is defined by</w:t>
      </w:r>
    </w:p>
    <w:p w14:paraId="1CB10050" w14:textId="77777777" w:rsidR="0014698A" w:rsidRPr="00263949" w:rsidRDefault="00000000" w:rsidP="0014698A">
      <w:pPr>
        <w:pStyle w:val="EQ"/>
        <w:keepLines w:val="0"/>
        <w:widowControl w:val="0"/>
        <w:jc w:val="center"/>
      </w:pPr>
      <m:oMathPara>
        <m:oMath>
          <m:sSub>
            <m:sSubPr>
              <m:ctrlPr>
                <w:rPr>
                  <w:rFonts w:ascii="Cambria Math" w:hAnsi="Cambria Math"/>
                  <w:i/>
                  <w:noProof w:val="0"/>
                </w:rPr>
              </m:ctrlPr>
            </m:sSubPr>
            <m:e>
              <m:r>
                <w:rPr>
                  <w:rFonts w:ascii="Cambria Math" w:hAnsi="Cambria Math"/>
                </w:rPr>
                <m:t>r</m:t>
              </m:r>
            </m:e>
            <m:sub>
              <m:r>
                <w:rPr>
                  <w:rFonts w:ascii="Cambria Math" w:hAnsi="Cambria Math"/>
                </w:rPr>
                <m:t>l,</m:t>
              </m:r>
              <m:sSub>
                <m:sSubPr>
                  <m:ctrlPr>
                    <w:rPr>
                      <w:rFonts w:ascii="Cambria Math" w:hAnsi="Cambria Math"/>
                      <w:i/>
                      <w:noProof w:val="0"/>
                    </w:rPr>
                  </m:ctrlPr>
                </m:sSubPr>
                <m:e>
                  <m:r>
                    <w:rPr>
                      <w:rFonts w:ascii="Cambria Math" w:hAnsi="Cambria Math"/>
                    </w:rPr>
                    <m:t>n</m:t>
                  </m:r>
                </m:e>
                <m:sub>
                  <m:r>
                    <m:rPr>
                      <m:nor/>
                    </m:rPr>
                    <w:rPr>
                      <w:rFonts w:ascii="Cambria Math" w:hAnsi="Cambria Math"/>
                    </w:rPr>
                    <m:t>sf</m:t>
                  </m:r>
                </m:sub>
              </m:sSub>
            </m:sub>
          </m:sSub>
          <m:d>
            <m:dPr>
              <m:ctrlPr>
                <w:rPr>
                  <w:rFonts w:ascii="Cambria Math" w:hAnsi="Cambria Math"/>
                  <w:i/>
                  <w:noProof w:val="0"/>
                </w:rPr>
              </m:ctrlPr>
            </m:dPr>
            <m:e>
              <m:r>
                <w:rPr>
                  <w:rFonts w:ascii="Cambria Math" w:hAnsi="Cambria Math"/>
                </w:rPr>
                <m:t>m</m:t>
              </m:r>
            </m:e>
          </m:d>
          <m:r>
            <w:rPr>
              <w:rFonts w:ascii="Cambria Math" w:hAnsi="Cambria Math"/>
              <w:noProof w:val="0"/>
            </w:rPr>
            <m:t>=</m:t>
          </m:r>
          <m:f>
            <m:fPr>
              <m:ctrlPr>
                <w:rPr>
                  <w:rFonts w:ascii="Cambria Math" w:hAnsi="Cambria Math"/>
                  <w:i/>
                  <w:noProof w:val="0"/>
                </w:rPr>
              </m:ctrlPr>
            </m:fPr>
            <m:num>
              <m:r>
                <w:rPr>
                  <w:rFonts w:ascii="Cambria Math" w:hAnsi="Cambria Math"/>
                  <w:noProof w:val="0"/>
                </w:rPr>
                <m:t>1</m:t>
              </m:r>
            </m:num>
            <m:den>
              <m:rad>
                <m:radPr>
                  <m:degHide m:val="1"/>
                  <m:ctrlPr>
                    <w:rPr>
                      <w:rFonts w:ascii="Cambria Math" w:hAnsi="Cambria Math"/>
                      <w:i/>
                      <w:noProof w:val="0"/>
                    </w:rPr>
                  </m:ctrlPr>
                </m:radPr>
                <m:deg/>
                <m:e>
                  <m:r>
                    <w:rPr>
                      <w:rFonts w:ascii="Cambria Math" w:hAnsi="Cambria Math"/>
                      <w:noProof w:val="0"/>
                    </w:rPr>
                    <m:t>2</m:t>
                  </m:r>
                </m:e>
              </m:rad>
            </m:den>
          </m:f>
          <m:d>
            <m:dPr>
              <m:ctrlPr>
                <w:rPr>
                  <w:rFonts w:ascii="Cambria Math" w:hAnsi="Cambria Math"/>
                  <w:i/>
                  <w:noProof w:val="0"/>
                </w:rPr>
              </m:ctrlPr>
            </m:dPr>
            <m:e>
              <m:r>
                <w:rPr>
                  <w:rFonts w:ascii="Cambria Math" w:hAnsi="Cambria Math"/>
                  <w:noProof w:val="0"/>
                </w:rPr>
                <m:t>1-2c</m:t>
              </m:r>
              <m:d>
                <m:dPr>
                  <m:ctrlPr>
                    <w:rPr>
                      <w:rFonts w:ascii="Cambria Math" w:hAnsi="Cambria Math"/>
                      <w:i/>
                      <w:noProof w:val="0"/>
                    </w:rPr>
                  </m:ctrlPr>
                </m:dPr>
                <m:e>
                  <m:r>
                    <w:rPr>
                      <w:rFonts w:ascii="Cambria Math" w:hAnsi="Cambria Math"/>
                      <w:noProof w:val="0"/>
                    </w:rPr>
                    <m:t>2m</m:t>
                  </m:r>
                </m:e>
              </m:d>
            </m:e>
          </m:d>
          <m:r>
            <w:rPr>
              <w:rFonts w:ascii="Cambria Math" w:hAnsi="Cambria Math"/>
              <w:noProof w:val="0"/>
            </w:rPr>
            <m:t>+j</m:t>
          </m:r>
          <m:f>
            <m:fPr>
              <m:ctrlPr>
                <w:rPr>
                  <w:rFonts w:ascii="Cambria Math" w:hAnsi="Cambria Math"/>
                  <w:i/>
                  <w:noProof w:val="0"/>
                </w:rPr>
              </m:ctrlPr>
            </m:fPr>
            <m:num>
              <m:r>
                <w:rPr>
                  <w:rFonts w:ascii="Cambria Math" w:hAnsi="Cambria Math"/>
                  <w:noProof w:val="0"/>
                </w:rPr>
                <m:t>1</m:t>
              </m:r>
            </m:num>
            <m:den>
              <m:rad>
                <m:radPr>
                  <m:degHide m:val="1"/>
                  <m:ctrlPr>
                    <w:rPr>
                      <w:rFonts w:ascii="Cambria Math" w:hAnsi="Cambria Math"/>
                      <w:i/>
                      <w:noProof w:val="0"/>
                    </w:rPr>
                  </m:ctrlPr>
                </m:radPr>
                <m:deg/>
                <m:e>
                  <m:r>
                    <w:rPr>
                      <w:rFonts w:ascii="Cambria Math" w:hAnsi="Cambria Math"/>
                      <w:noProof w:val="0"/>
                    </w:rPr>
                    <m:t>2</m:t>
                  </m:r>
                </m:e>
              </m:rad>
            </m:den>
          </m:f>
          <m:d>
            <m:dPr>
              <m:ctrlPr>
                <w:rPr>
                  <w:rFonts w:ascii="Cambria Math" w:hAnsi="Cambria Math"/>
                  <w:i/>
                  <w:noProof w:val="0"/>
                </w:rPr>
              </m:ctrlPr>
            </m:dPr>
            <m:e>
              <m:r>
                <w:rPr>
                  <w:rFonts w:ascii="Cambria Math" w:hAnsi="Cambria Math"/>
                  <w:noProof w:val="0"/>
                </w:rPr>
                <m:t>1-2c</m:t>
              </m:r>
              <m:d>
                <m:dPr>
                  <m:ctrlPr>
                    <w:rPr>
                      <w:rFonts w:ascii="Cambria Math" w:hAnsi="Cambria Math"/>
                      <w:i/>
                      <w:noProof w:val="0"/>
                    </w:rPr>
                  </m:ctrlPr>
                </m:dPr>
                <m:e>
                  <m:r>
                    <w:rPr>
                      <w:rFonts w:ascii="Cambria Math" w:hAnsi="Cambria Math"/>
                      <w:noProof w:val="0"/>
                    </w:rPr>
                    <m:t>2m+1</m:t>
                  </m:r>
                </m:e>
              </m:d>
            </m:e>
          </m:d>
        </m:oMath>
      </m:oMathPara>
    </w:p>
    <w:p w14:paraId="4D65B449" w14:textId="77777777" w:rsidR="0014698A" w:rsidRPr="00263949" w:rsidRDefault="0014698A" w:rsidP="00BD7513">
      <w:pPr>
        <w:pStyle w:val="EQ"/>
      </w:pPr>
      <m:oMathPara>
        <m:oMath>
          <m:r>
            <w:rPr>
              <w:rFonts w:ascii="Cambria Math" w:hAnsi="Cambria Math"/>
            </w:rPr>
            <m:t>m</m:t>
          </m:r>
          <m:r>
            <m:rPr>
              <m:sty m:val="p"/>
            </m:rPr>
            <w:rPr>
              <w:rFonts w:ascii="Cambria Math" w:hAnsi="Cambria Math"/>
            </w:rPr>
            <m:t>=0,1,…,18</m:t>
          </m:r>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oMath>
      </m:oMathPara>
    </w:p>
    <w:p w14:paraId="51C22956" w14:textId="77777777" w:rsidR="0014698A" w:rsidRDefault="0014698A" w:rsidP="0014698A">
      <w:pPr>
        <w:widowControl w:val="0"/>
      </w:pPr>
      <w:r>
        <w:t>w</w:t>
      </w:r>
      <w:r w:rsidRPr="00F829B6">
        <w:t>here</w:t>
      </w:r>
      <w:r>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sf</m:t>
            </m:r>
          </m:sub>
        </m:sSub>
      </m:oMath>
      <w:r>
        <w:t xml:space="preserve"> is </w:t>
      </w:r>
      <w:r w:rsidRPr="00F829B6">
        <w:t xml:space="preserve">the subframe number within a radio frame and </w:t>
      </w:r>
      <m:oMath>
        <m:r>
          <w:rPr>
            <w:rFonts w:ascii="Cambria Math" w:hAnsi="Cambria Math"/>
          </w:rPr>
          <m:t>l</m:t>
        </m:r>
      </m:oMath>
      <w:r w:rsidRPr="00F829B6">
        <w:t xml:space="preserve"> is the OFDM symbol number within the subframe. The pseudo-random sequence </w:t>
      </w:r>
      <m:oMath>
        <m:r>
          <w:rPr>
            <w:rFonts w:ascii="Cambria Math" w:hAnsi="Cambria Math"/>
          </w:rPr>
          <m:t>c</m:t>
        </m:r>
        <m:d>
          <m:dPr>
            <m:ctrlPr>
              <w:rPr>
                <w:rFonts w:ascii="Cambria Math" w:hAnsi="Cambria Math"/>
                <w:i/>
              </w:rPr>
            </m:ctrlPr>
          </m:dPr>
          <m:e>
            <m:r>
              <w:rPr>
                <w:rFonts w:ascii="Cambria Math" w:hAnsi="Cambria Math"/>
              </w:rPr>
              <m:t>i</m:t>
            </m:r>
          </m:e>
        </m:d>
      </m:oMath>
      <w:r w:rsidRPr="00F829B6">
        <w:t xml:space="preserve"> is defined in clause 7.2. The pseudo-random sequence generator shall be initialised with</w:t>
      </w:r>
    </w:p>
    <w:p w14:paraId="20B8B9C3" w14:textId="77777777" w:rsidR="0014698A" w:rsidRPr="003607EB" w:rsidRDefault="00000000" w:rsidP="00BD7513">
      <w:pPr>
        <w:pStyle w:val="EQ"/>
      </w:pPr>
      <m:oMathPara>
        <m:oMath>
          <m:sSub>
            <m:sSubPr>
              <m:ctrlPr>
                <w:rPr>
                  <w:rFonts w:ascii="Cambria Math" w:hAnsi="Cambria Math"/>
                </w:rPr>
              </m:ctrlPr>
            </m:sSubPr>
            <m:e>
              <m:r>
                <w:rPr>
                  <w:rFonts w:ascii="Cambria Math" w:hAnsi="Cambria Math"/>
                </w:rPr>
                <m:t>c</m:t>
              </m:r>
            </m:e>
            <m:sub>
              <m:r>
                <m:rPr>
                  <m:nor/>
                </m:rPr>
                <m:t>init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9</m:t>
              </m:r>
            </m:sup>
          </m:sSup>
          <m:d>
            <m:dPr>
              <m:ctrlPr>
                <w:rPr>
                  <w:rFonts w:ascii="Cambria Math" w:hAnsi="Cambria Math"/>
                </w:rPr>
              </m:ctrlPr>
            </m:dPr>
            <m:e>
              <m:r>
                <m:rPr>
                  <m:sty m:val="p"/>
                </m:rPr>
                <w:rPr>
                  <w:rFonts w:ascii="Cambria Math" w:hAnsi="Cambria Math"/>
                </w:rPr>
                <m:t>7</m:t>
              </m:r>
              <m:d>
                <m:dPr>
                  <m:ctrlPr>
                    <w:rPr>
                      <w:rFonts w:ascii="Cambria Math" w:hAnsi="Cambria Math"/>
                    </w:rPr>
                  </m:ctrlPr>
                </m:dPr>
                <m:e>
                  <m:sSub>
                    <m:sSubPr>
                      <m:ctrlPr>
                        <w:rPr>
                          <w:rFonts w:ascii="Cambria Math" w:hAnsi="Cambria Math"/>
                        </w:rPr>
                      </m:ctrlPr>
                    </m:sSubPr>
                    <m:e>
                      <m:r>
                        <w:rPr>
                          <w:rFonts w:ascii="Cambria Math" w:hAnsi="Cambria Math"/>
                        </w:rPr>
                        <m:t>n</m:t>
                      </m:r>
                    </m:e>
                    <m:sub>
                      <m:r>
                        <m:rPr>
                          <m:nor/>
                        </m:rPr>
                        <m:t>sf</m:t>
                      </m:r>
                    </m:sub>
                  </m:sSub>
                  <m:r>
                    <m:rPr>
                      <m:sty m:val="p"/>
                    </m:rPr>
                    <w:rPr>
                      <w:rFonts w:ascii="Cambria Math" w:hAnsi="Cambria Math"/>
                    </w:rPr>
                    <m:t>+1</m:t>
                  </m:r>
                </m:e>
              </m:d>
              <m:r>
                <m:rPr>
                  <m:sty m:val="p"/>
                </m:rPr>
                <w:rPr>
                  <w:rFonts w:ascii="Cambria Math" w:hAnsi="Cambria Math"/>
                </w:rPr>
                <m:t>+</m:t>
              </m:r>
              <m:r>
                <w:rPr>
                  <w:rFonts w:ascii="Cambria Math" w:hAnsi="Cambria Math"/>
                </w:rPr>
                <m:t>l</m:t>
              </m:r>
              <m:r>
                <m:rPr>
                  <m:sty m:val="p"/>
                </m:rPr>
                <w:rPr>
                  <w:rFonts w:ascii="Cambria Math" w:hAnsi="Cambria Math"/>
                </w:rPr>
                <m:t>+1</m:t>
              </m:r>
            </m:e>
          </m:d>
          <m:d>
            <m:dPr>
              <m:ctrlPr>
                <w:rPr>
                  <w:rFonts w:ascii="Cambria Math" w:hAnsi="Cambria Math"/>
                </w:rPr>
              </m:ctrlPr>
            </m:dPr>
            <m:e>
              <m:r>
                <m:rPr>
                  <m:sty m:val="p"/>
                </m:rPr>
                <w:rPr>
                  <w:rFonts w:ascii="Cambria Math" w:hAnsi="Cambria Math"/>
                </w:rPr>
                <m:t>2</m:t>
              </m:r>
              <m:sSubSup>
                <m:sSubSupPr>
                  <m:ctrlPr>
                    <w:rPr>
                      <w:rFonts w:ascii="Cambria Math" w:hAnsi="Cambria Math"/>
                    </w:rPr>
                  </m:ctrlPr>
                </m:sSubSupPr>
                <m:e>
                  <m:r>
                    <w:rPr>
                      <w:rFonts w:ascii="Cambria Math" w:hAnsi="Cambria Math"/>
                    </w:rPr>
                    <m:t>N</m:t>
                  </m:r>
                </m:e>
                <m:sub>
                  <m:r>
                    <m:rPr>
                      <m:nor/>
                    </m:rPr>
                    <m:t>ID</m:t>
                  </m:r>
                </m:sub>
                <m:sup>
                  <m:r>
                    <m:rPr>
                      <m:nor/>
                    </m:rPr>
                    <m:t>MBSFN</m:t>
                  </m:r>
                </m:sup>
              </m:sSubSup>
              <m:r>
                <m:rPr>
                  <m:sty m:val="p"/>
                </m:rPr>
                <w:rPr>
                  <w:rFonts w:ascii="Cambria Math" w:hAnsi="Cambria Math"/>
                </w:rPr>
                <m:t>+1</m:t>
              </m:r>
            </m:e>
          </m:d>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ID</m:t>
              </m:r>
            </m:sub>
            <m:sup>
              <m:r>
                <m:rPr>
                  <m:nor/>
                </m:rPr>
                <m:t>MBSFN</m:t>
              </m:r>
            </m:sup>
          </m:sSubSup>
        </m:oMath>
      </m:oMathPara>
    </w:p>
    <w:p w14:paraId="69BB286E" w14:textId="77777777" w:rsidR="0014698A" w:rsidRPr="00F829B6" w:rsidRDefault="0014698A" w:rsidP="0014698A">
      <w:pPr>
        <w:pStyle w:val="Heading5"/>
        <w:keepNext w:val="0"/>
        <w:keepLines w:val="0"/>
        <w:widowControl w:val="0"/>
      </w:pPr>
      <w:r w:rsidRPr="00F829B6">
        <w:t>6.10.2.1.</w:t>
      </w:r>
      <w:r>
        <w:t>4</w:t>
      </w:r>
      <w:r w:rsidRPr="00F829B6">
        <w:tab/>
        <w:t xml:space="preserve">Sequence generation for </w:t>
      </w:r>
      <w:r>
        <w:t>0.37</w:t>
      </w:r>
      <w:r w:rsidRPr="00F829B6">
        <w:t xml:space="preserve"> kHz subcarrier spacing</w:t>
      </w:r>
    </w:p>
    <w:p w14:paraId="4C0B05D0" w14:textId="77777777" w:rsidR="0014698A" w:rsidRDefault="0014698A" w:rsidP="0014698A">
      <w:pPr>
        <w:widowControl w:val="0"/>
      </w:pPr>
      <w:r w:rsidRPr="00F829B6">
        <w:t>The MBSFN reference-signal sequence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l,</m:t>
            </m:r>
            <m:sSub>
              <m:sSubPr>
                <m:ctrlPr>
                  <w:rPr>
                    <w:rFonts w:ascii="Cambria Math" w:hAnsi="Cambria Math"/>
                    <w:i/>
                  </w:rPr>
                </m:ctrlPr>
              </m:sSubPr>
              <m:e>
                <m:r>
                  <w:rPr>
                    <w:rFonts w:ascii="Cambria Math" w:hAnsi="Cambria Math"/>
                  </w:rPr>
                  <m:t>n</m:t>
                </m:r>
              </m:e>
              <m:sub>
                <m:r>
                  <m:rPr>
                    <m:nor/>
                  </m:rPr>
                  <w:rPr>
                    <w:rFonts w:ascii="Cambria Math" w:hAnsi="Cambria Math"/>
                  </w:rPr>
                  <m:t>s</m:t>
                </m:r>
              </m:sub>
            </m:sSub>
          </m:sub>
        </m:sSub>
        <m:d>
          <m:dPr>
            <m:ctrlPr>
              <w:rPr>
                <w:rFonts w:ascii="Cambria Math" w:hAnsi="Cambria Math"/>
                <w:i/>
              </w:rPr>
            </m:ctrlPr>
          </m:dPr>
          <m:e>
            <m:r>
              <w:rPr>
                <w:rFonts w:ascii="Cambria Math" w:hAnsi="Cambria Math"/>
              </w:rPr>
              <m:t>m</m:t>
            </m:r>
          </m:e>
        </m:d>
      </m:oMath>
      <w:r w:rsidRPr="00F829B6">
        <w:t xml:space="preserve"> is defined by</w:t>
      </w:r>
    </w:p>
    <w:p w14:paraId="5DEACE15" w14:textId="77777777" w:rsidR="0014698A" w:rsidRPr="00243B6C" w:rsidRDefault="00000000" w:rsidP="00BD7513">
      <w:pPr>
        <w:pStyle w:val="EQ"/>
      </w:pPr>
      <m:oMathPara>
        <m:oMath>
          <m:sSub>
            <m:sSubPr>
              <m:ctrlPr>
                <w:rPr>
                  <w:rFonts w:ascii="Cambria Math" w:hAnsi="Cambria Math"/>
                </w:rPr>
              </m:ctrlPr>
            </m:sSubPr>
            <m:e>
              <m:r>
                <w:rPr>
                  <w:rFonts w:ascii="Cambria Math" w:hAnsi="Cambria Math"/>
                </w:rPr>
                <m:t>r</m:t>
              </m:r>
            </m:e>
            <m: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w:rPr>
                  <w:rFonts w:ascii="Cambria Math" w:hAnsi="Cambria Math"/>
                </w:rPr>
                <m:t>m</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ctrlPr>
                <w:rPr>
                  <w:rFonts w:ascii="Cambria Math" w:hAnsi="Cambria Math"/>
                </w:rPr>
              </m:ctrlPr>
            </m:dPr>
            <m:e>
              <m:r>
                <m:rPr>
                  <m:sty m:val="p"/>
                </m:rPr>
                <w:rPr>
                  <w:rFonts w:ascii="Cambria Math" w:hAnsi="Cambria Math"/>
                </w:rPr>
                <m:t>1-2</m:t>
              </m:r>
              <m:r>
                <w:rPr>
                  <w:rFonts w:ascii="Cambria Math" w:hAnsi="Cambria Math"/>
                </w:rPr>
                <m:t>c</m:t>
              </m:r>
              <m:d>
                <m:dPr>
                  <m:ctrlPr>
                    <w:rPr>
                      <w:rFonts w:ascii="Cambria Math" w:hAnsi="Cambria Math"/>
                    </w:rPr>
                  </m:ctrlPr>
                </m:dPr>
                <m:e>
                  <m:r>
                    <m:rPr>
                      <m:sty m:val="p"/>
                    </m:rPr>
                    <w:rPr>
                      <w:rFonts w:ascii="Cambria Math" w:hAnsi="Cambria Math"/>
                    </w:rPr>
                    <m:t>2</m:t>
                  </m:r>
                  <m:r>
                    <w:rPr>
                      <w:rFonts w:ascii="Cambria Math" w:hAnsi="Cambria Math"/>
                    </w:rPr>
                    <m:t>m</m:t>
                  </m:r>
                </m:e>
              </m:d>
            </m:e>
          </m:d>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ctrlPr>
                <w:rPr>
                  <w:rFonts w:ascii="Cambria Math" w:hAnsi="Cambria Math"/>
                </w:rPr>
              </m:ctrlPr>
            </m:dPr>
            <m:e>
              <m:r>
                <m:rPr>
                  <m:sty m:val="p"/>
                </m:rPr>
                <w:rPr>
                  <w:rFonts w:ascii="Cambria Math" w:hAnsi="Cambria Math"/>
                </w:rPr>
                <m:t>1-2</m:t>
              </m:r>
              <m:r>
                <w:rPr>
                  <w:rFonts w:ascii="Cambria Math" w:hAnsi="Cambria Math"/>
                </w:rPr>
                <m:t>c</m:t>
              </m:r>
              <m:d>
                <m:dPr>
                  <m:ctrlPr>
                    <w:rPr>
                      <w:rFonts w:ascii="Cambria Math" w:hAnsi="Cambria Math"/>
                    </w:rPr>
                  </m:ctrlPr>
                </m:dPr>
                <m:e>
                  <m:r>
                    <m:rPr>
                      <m:sty m:val="p"/>
                    </m:rPr>
                    <w:rPr>
                      <w:rFonts w:ascii="Cambria Math" w:hAnsi="Cambria Math"/>
                    </w:rPr>
                    <m:t>2</m:t>
                  </m:r>
                  <m:r>
                    <w:rPr>
                      <w:rFonts w:ascii="Cambria Math" w:hAnsi="Cambria Math"/>
                    </w:rPr>
                    <m:t>m</m:t>
                  </m:r>
                  <m:r>
                    <m:rPr>
                      <m:sty m:val="p"/>
                    </m:rPr>
                    <w:rPr>
                      <w:rFonts w:ascii="Cambria Math" w:hAnsi="Cambria Math"/>
                    </w:rPr>
                    <m:t>+1</m:t>
                  </m:r>
                </m:e>
              </m:d>
            </m:e>
          </m:d>
        </m:oMath>
      </m:oMathPara>
    </w:p>
    <w:p w14:paraId="13F0ED73" w14:textId="57DBCE6D" w:rsidR="0014698A" w:rsidRPr="00243B6C" w:rsidRDefault="00000000" w:rsidP="00BD7513">
      <w:pPr>
        <w:pStyle w:val="EQ"/>
      </w:pPr>
      <m:oMathPara>
        <m:oMath>
          <m:m>
            <m:mPr>
              <m:mcs>
                <m:mc>
                  <m:mcPr>
                    <m:count m:val="2"/>
                    <m:mcJc m:val="center"/>
                  </m:mcPr>
                </m:mc>
              </m:mcs>
              <m:ctrlPr>
                <w:rPr>
                  <w:rFonts w:ascii="Cambria Math" w:hAnsi="Cambria Math"/>
                </w:rPr>
              </m:ctrlPr>
            </m:mPr>
            <m:mr>
              <m:e>
                <m:r>
                  <w:rPr>
                    <w:rFonts w:ascii="Cambria Math" w:hAnsi="Cambria Math"/>
                  </w:rPr>
                  <m:t>m</m:t>
                </m:r>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12</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e>
              <m:e>
                <m:r>
                  <m:rPr>
                    <m:nor/>
                  </m:rPr>
                  <m:t>for MBSFN reference signal pattern type 1</m:t>
                </m:r>
              </m:e>
            </m:mr>
            <m:mr>
              <m:e>
                <m:r>
                  <w:rPr>
                    <w:rFonts w:ascii="Cambria Math" w:hAnsi="Cambria Math"/>
                  </w:rPr>
                  <m:t>m</m:t>
                </m:r>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6</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e>
              <m:e>
                <m:r>
                  <m:rPr>
                    <m:nor/>
                  </m:rPr>
                  <m:t>for MBSFN reference signal pattern type 2</m:t>
                </m:r>
              </m:e>
            </m:mr>
          </m:m>
        </m:oMath>
      </m:oMathPara>
    </w:p>
    <w:p w14:paraId="1CD204E2" w14:textId="77777777" w:rsidR="0014698A" w:rsidRDefault="0014698A" w:rsidP="0014698A">
      <w:pPr>
        <w:widowControl w:val="0"/>
      </w:pPr>
      <w:r>
        <w:t>w</w:t>
      </w:r>
      <w:r w:rsidRPr="00F829B6">
        <w:t>here</w:t>
      </w:r>
      <w:r>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s</m:t>
            </m:r>
          </m:sub>
        </m:sSub>
      </m:oMath>
      <w:r>
        <w:t xml:space="preserve"> is the 3 ms slot number within the 40 ms period and</w:t>
      </w:r>
      <w:r w:rsidRPr="00F829B6">
        <w:t xml:space="preserve"> </w:t>
      </w:r>
      <m:oMath>
        <m:r>
          <w:rPr>
            <w:rFonts w:ascii="Cambria Math" w:hAnsi="Cambria Math"/>
          </w:rPr>
          <m:t>l</m:t>
        </m:r>
      </m:oMath>
      <w:r w:rsidRPr="00F829B6">
        <w:t xml:space="preserve"> is </w:t>
      </w:r>
      <w:r>
        <w:t>the OFDM symbol number within the slot</w:t>
      </w:r>
      <w:r w:rsidRPr="00F829B6">
        <w:t xml:space="preserve">. The pseudo-random sequence </w:t>
      </w:r>
      <m:oMath>
        <m:r>
          <w:rPr>
            <w:rFonts w:ascii="Cambria Math" w:hAnsi="Cambria Math"/>
          </w:rPr>
          <m:t>c</m:t>
        </m:r>
        <m:d>
          <m:dPr>
            <m:ctrlPr>
              <w:rPr>
                <w:rFonts w:ascii="Cambria Math" w:hAnsi="Cambria Math"/>
                <w:i/>
              </w:rPr>
            </m:ctrlPr>
          </m:dPr>
          <m:e>
            <m:r>
              <w:rPr>
                <w:rFonts w:ascii="Cambria Math" w:hAnsi="Cambria Math"/>
              </w:rPr>
              <m:t>i</m:t>
            </m:r>
          </m:e>
        </m:d>
      </m:oMath>
      <w:r w:rsidRPr="00F829B6">
        <w:t xml:space="preserve"> is defined in clause 7.2. The pseudo-random sequence generator shall be initialised with</w:t>
      </w:r>
      <w:r>
        <w:t xml:space="preserve"> </w:t>
      </w:r>
    </w:p>
    <w:p w14:paraId="40121D1B" w14:textId="77777777" w:rsidR="00D821CD" w:rsidRPr="00F829B6" w:rsidRDefault="00000000" w:rsidP="00BD7513">
      <w:pPr>
        <w:pStyle w:val="EQ"/>
      </w:pPr>
      <m:oMathPara>
        <m:oMath>
          <m:sSub>
            <m:sSubPr>
              <m:ctrlPr>
                <w:rPr>
                  <w:rFonts w:ascii="Cambria Math" w:hAnsi="Cambria Math"/>
                </w:rPr>
              </m:ctrlPr>
            </m:sSubPr>
            <m:e>
              <m:r>
                <w:rPr>
                  <w:rFonts w:ascii="Cambria Math" w:hAnsi="Cambria Math"/>
                </w:rPr>
                <m:t>c</m:t>
              </m:r>
            </m:e>
            <m:sub>
              <m:r>
                <m:rPr>
                  <m:nor/>
                </m:rPr>
                <m:t>init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9</m:t>
              </m:r>
            </m:sup>
          </m:sSup>
          <m:d>
            <m:dPr>
              <m:ctrlPr>
                <w:rPr>
                  <w:rFonts w:ascii="Cambria Math" w:hAnsi="Cambria Math"/>
                </w:rPr>
              </m:ctrlPr>
            </m:dPr>
            <m:e>
              <m:r>
                <m:rPr>
                  <m:sty m:val="p"/>
                </m:rPr>
                <w:rPr>
                  <w:rFonts w:ascii="Cambria Math" w:hAnsi="Cambria Math"/>
                </w:rPr>
                <m:t>7</m:t>
              </m:r>
              <m:d>
                <m:dPr>
                  <m:ctrlPr>
                    <w:rPr>
                      <w:rFonts w:ascii="Cambria Math" w:hAnsi="Cambria Math"/>
                    </w:rPr>
                  </m:ctrlPr>
                </m:dPr>
                <m:e>
                  <m:sSub>
                    <m:sSubPr>
                      <m:ctrlPr>
                        <w:rPr>
                          <w:rFonts w:ascii="Cambria Math" w:hAnsi="Cambria Math"/>
                        </w:rPr>
                      </m:ctrlPr>
                    </m:sSubPr>
                    <m:e>
                      <m:r>
                        <w:rPr>
                          <w:rFonts w:ascii="Cambria Math" w:hAnsi="Cambria Math"/>
                        </w:rPr>
                        <m:t>n</m:t>
                      </m:r>
                    </m:e>
                    <m:sub>
                      <m:r>
                        <m:rPr>
                          <m:nor/>
                        </m:rPr>
                        <m:t>s</m:t>
                      </m:r>
                    </m:sub>
                  </m:sSub>
                  <m:r>
                    <m:rPr>
                      <m:sty m:val="p"/>
                    </m:rPr>
                    <w:rPr>
                      <w:rFonts w:ascii="Cambria Math" w:hAnsi="Cambria Math"/>
                    </w:rPr>
                    <m:t>+1</m:t>
                  </m:r>
                </m:e>
              </m:d>
              <m:r>
                <m:rPr>
                  <m:sty m:val="p"/>
                </m:rPr>
                <w:rPr>
                  <w:rFonts w:ascii="Cambria Math" w:hAnsi="Cambria Math"/>
                </w:rPr>
                <m:t>+</m:t>
              </m:r>
              <m:r>
                <w:rPr>
                  <w:rFonts w:ascii="Cambria Math" w:hAnsi="Cambria Math"/>
                </w:rPr>
                <m:t>l</m:t>
              </m:r>
              <m:r>
                <m:rPr>
                  <m:sty m:val="p"/>
                </m:rPr>
                <w:rPr>
                  <w:rFonts w:ascii="Cambria Math" w:hAnsi="Cambria Math"/>
                </w:rPr>
                <m:t>+1</m:t>
              </m:r>
            </m:e>
          </m:d>
          <m:d>
            <m:dPr>
              <m:ctrlPr>
                <w:rPr>
                  <w:rFonts w:ascii="Cambria Math" w:hAnsi="Cambria Math"/>
                </w:rPr>
              </m:ctrlPr>
            </m:dPr>
            <m:e>
              <m:r>
                <m:rPr>
                  <m:sty m:val="p"/>
                </m:rPr>
                <w:rPr>
                  <w:rFonts w:ascii="Cambria Math" w:hAnsi="Cambria Math"/>
                </w:rPr>
                <m:t>2</m:t>
              </m:r>
              <m:sSubSup>
                <m:sSubSupPr>
                  <m:ctrlPr>
                    <w:rPr>
                      <w:rFonts w:ascii="Cambria Math" w:hAnsi="Cambria Math"/>
                    </w:rPr>
                  </m:ctrlPr>
                </m:sSubSupPr>
                <m:e>
                  <m:r>
                    <w:rPr>
                      <w:rFonts w:ascii="Cambria Math" w:hAnsi="Cambria Math"/>
                    </w:rPr>
                    <m:t>N</m:t>
                  </m:r>
                </m:e>
                <m:sub>
                  <m:r>
                    <m:rPr>
                      <m:nor/>
                    </m:rPr>
                    <m:t>ID</m:t>
                  </m:r>
                </m:sub>
                <m:sup>
                  <m:r>
                    <m:rPr>
                      <m:nor/>
                    </m:rPr>
                    <m:t>MBSFN</m:t>
                  </m:r>
                </m:sup>
              </m:sSubSup>
              <m:r>
                <m:rPr>
                  <m:sty m:val="p"/>
                </m:rPr>
                <w:rPr>
                  <w:rFonts w:ascii="Cambria Math" w:hAnsi="Cambria Math"/>
                </w:rPr>
                <m:t>+1</m:t>
              </m:r>
            </m:e>
          </m:d>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ID</m:t>
              </m:r>
            </m:sub>
            <m:sup>
              <m:r>
                <m:rPr>
                  <m:nor/>
                </m:rPr>
                <m:t>MBSFN</m:t>
              </m:r>
            </m:sup>
          </m:sSubSup>
        </m:oMath>
      </m:oMathPara>
    </w:p>
    <w:p w14:paraId="11F367D5" w14:textId="77777777" w:rsidR="0035583A" w:rsidRPr="00F829B6" w:rsidRDefault="0035583A" w:rsidP="0074607E">
      <w:pPr>
        <w:pStyle w:val="Heading4"/>
        <w:keepNext w:val="0"/>
        <w:keepLines w:val="0"/>
        <w:widowControl w:val="0"/>
      </w:pPr>
      <w:bookmarkStart w:id="107" w:name="_Toc454818072"/>
      <w:r w:rsidRPr="00F829B6">
        <w:t>6.10.2.2</w:t>
      </w:r>
      <w:r w:rsidRPr="00F829B6">
        <w:tab/>
        <w:t>Mapping to resource elements</w:t>
      </w:r>
      <w:bookmarkEnd w:id="107"/>
    </w:p>
    <w:p w14:paraId="41E313BF" w14:textId="77777777" w:rsidR="00C6294A" w:rsidRPr="00F829B6" w:rsidRDefault="00C6294A" w:rsidP="0074607E">
      <w:pPr>
        <w:pStyle w:val="Heading5"/>
        <w:keepNext w:val="0"/>
        <w:keepLines w:val="0"/>
        <w:widowControl w:val="0"/>
      </w:pPr>
      <w:r w:rsidRPr="00F829B6">
        <w:t>6.10.2.2.1</w:t>
      </w:r>
      <w:r w:rsidRPr="00F829B6">
        <w:tab/>
        <w:t>Mapping to resource elements for 15 kHz and 7.5 kHz subcarrier spacing</w:t>
      </w:r>
    </w:p>
    <w:p w14:paraId="3F795729" w14:textId="77777777" w:rsidR="0035583A" w:rsidRPr="00F829B6" w:rsidRDefault="0035583A" w:rsidP="0074607E">
      <w:pPr>
        <w:widowControl w:val="0"/>
      </w:pPr>
      <w:r w:rsidRPr="00F829B6">
        <w:t xml:space="preserve">The reference-signal sequence </w:t>
      </w:r>
      <w:r w:rsidRPr="00F829B6">
        <w:rPr>
          <w:position w:val="-14"/>
        </w:rPr>
        <w:object w:dxaOrig="720" w:dyaOrig="340" w14:anchorId="7F4BC05A">
          <v:shape id="_x0000_i2102" type="#_x0000_t75" style="width:36.45pt;height:17.75pt" o:ole="">
            <v:imagedata r:id="rId1860" o:title=""/>
          </v:shape>
          <o:OLEObject Type="Embed" ProgID="Equation.3" ShapeID="_x0000_i2102" DrawAspect="Content" ObjectID="_1755943048" r:id="rId1861"/>
        </w:object>
      </w:r>
      <w:r w:rsidRPr="00F829B6">
        <w:t xml:space="preserve"> in OFDM symbol </w:t>
      </w:r>
      <w:r w:rsidRPr="00F829B6">
        <w:rPr>
          <w:position w:val="-6"/>
        </w:rPr>
        <w:object w:dxaOrig="139" w:dyaOrig="260" w14:anchorId="181F37BB">
          <v:shape id="_x0000_i2103" type="#_x0000_t75" style="width:6.55pt;height:12.15pt" o:ole="">
            <v:imagedata r:id="rId211" o:title=""/>
          </v:shape>
          <o:OLEObject Type="Embed" ProgID="Equation.3" ShapeID="_x0000_i2103" DrawAspect="Content" ObjectID="_1755943049" r:id="rId1862"/>
        </w:object>
      </w:r>
      <w:r w:rsidRPr="00F829B6">
        <w:t xml:space="preserve"> shall be mapped to complex-valued modulation symbols </w:t>
      </w:r>
      <w:r w:rsidRPr="00F829B6">
        <w:rPr>
          <w:position w:val="-14"/>
        </w:rPr>
        <w:object w:dxaOrig="400" w:dyaOrig="380" w14:anchorId="00A9BE4E">
          <v:shape id="_x0000_i2104" type="#_x0000_t75" style="width:19.65pt;height:18.7pt" o:ole="">
            <v:imagedata r:id="rId1863" o:title=""/>
          </v:shape>
          <o:OLEObject Type="Embed" ProgID="Equation.3" ShapeID="_x0000_i2104" DrawAspect="Content" ObjectID="_1755943050" r:id="rId1864"/>
        </w:object>
      </w:r>
      <w:r w:rsidRPr="00F829B6">
        <w:t xml:space="preserve"> with </w:t>
      </w:r>
      <w:r w:rsidRPr="00F829B6">
        <w:rPr>
          <w:position w:val="-10"/>
        </w:rPr>
        <w:object w:dxaOrig="520" w:dyaOrig="279" w14:anchorId="0AF660C0">
          <v:shape id="_x0000_i2105" type="#_x0000_t75" style="width:26.2pt;height:14.05pt" o:ole="">
            <v:imagedata r:id="rId1865" o:title=""/>
          </v:shape>
          <o:OLEObject Type="Embed" ProgID="Equation.3" ShapeID="_x0000_i2105" DrawAspect="Content" ObjectID="_1755943051" r:id="rId1866"/>
        </w:object>
      </w:r>
      <w:r w:rsidRPr="00F829B6">
        <w:t xml:space="preserve"> according to </w:t>
      </w:r>
    </w:p>
    <w:p w14:paraId="2D119264" w14:textId="77777777" w:rsidR="0035583A" w:rsidRPr="00F829B6" w:rsidRDefault="0035583A" w:rsidP="0074607E">
      <w:pPr>
        <w:pStyle w:val="EQ"/>
        <w:keepLines w:val="0"/>
        <w:widowControl w:val="0"/>
        <w:jc w:val="center"/>
      </w:pPr>
      <w:r w:rsidRPr="00F829B6">
        <w:rPr>
          <w:position w:val="-14"/>
        </w:rPr>
        <w:object w:dxaOrig="1260" w:dyaOrig="380" w14:anchorId="28EA51E3">
          <v:shape id="_x0000_i2106" type="#_x0000_t75" style="width:62.65pt;height:18.7pt" o:ole="">
            <v:imagedata r:id="rId1867" o:title=""/>
          </v:shape>
          <o:OLEObject Type="Embed" ProgID="Equation.3" ShapeID="_x0000_i2106" DrawAspect="Content" ObjectID="_1755943052" r:id="rId1868"/>
        </w:object>
      </w:r>
    </w:p>
    <w:p w14:paraId="1629DFA5" w14:textId="77777777" w:rsidR="0035583A" w:rsidRPr="00F829B6" w:rsidRDefault="0035583A" w:rsidP="0074607E">
      <w:pPr>
        <w:widowControl w:val="0"/>
      </w:pPr>
      <w:r w:rsidRPr="00F829B6">
        <w:t>where</w:t>
      </w:r>
    </w:p>
    <w:p w14:paraId="5F758432" w14:textId="77777777" w:rsidR="0035583A" w:rsidRPr="00F829B6" w:rsidRDefault="0035583A" w:rsidP="0074607E">
      <w:pPr>
        <w:pStyle w:val="EQ"/>
        <w:keepLines w:val="0"/>
        <w:widowControl w:val="0"/>
        <w:jc w:val="center"/>
      </w:pPr>
      <w:r w:rsidRPr="00F829B6">
        <w:rPr>
          <w:position w:val="-154"/>
        </w:rPr>
        <w:object w:dxaOrig="3480" w:dyaOrig="3180" w14:anchorId="40542FEB">
          <v:shape id="_x0000_i2107" type="#_x0000_t75" style="width:173.9pt;height:158.95pt" o:ole="">
            <v:imagedata r:id="rId1869" o:title=""/>
          </v:shape>
          <o:OLEObject Type="Embed" ProgID="Equation.3" ShapeID="_x0000_i2107" DrawAspect="Content" ObjectID="_1755943053" r:id="rId1870"/>
        </w:object>
      </w:r>
    </w:p>
    <w:p w14:paraId="3A5D6867" w14:textId="77777777" w:rsidR="0035583A" w:rsidRPr="00F829B6" w:rsidRDefault="0035583A" w:rsidP="0074607E">
      <w:pPr>
        <w:widowControl w:val="0"/>
      </w:pPr>
      <w:bookmarkStart w:id="108" w:name="OLE_LINK21"/>
      <w:bookmarkStart w:id="109" w:name="OLE_LINK30"/>
      <w:r w:rsidRPr="00F829B6">
        <w:t xml:space="preserve">Figure 6.10.2.2-1 illustrates the resource elements used for MBSFN reference signal transmission in case of </w:t>
      </w:r>
      <w:r w:rsidRPr="00F829B6">
        <w:rPr>
          <w:position w:val="-10"/>
        </w:rPr>
        <w:object w:dxaOrig="1060" w:dyaOrig="300" w14:anchorId="78BF2046">
          <v:shape id="_x0000_i2108" type="#_x0000_t75" style="width:53.3pt;height:14.95pt" o:ole="">
            <v:imagedata r:id="rId1871" o:title=""/>
          </v:shape>
          <o:OLEObject Type="Embed" ProgID="Equation.3" ShapeID="_x0000_i2108" DrawAspect="Content" ObjectID="_1755943054" r:id="rId1872"/>
        </w:object>
      </w:r>
      <w:r w:rsidRPr="00F829B6">
        <w:t xml:space="preserve">. In case of </w:t>
      </w:r>
      <w:r w:rsidRPr="00F829B6">
        <w:rPr>
          <w:position w:val="-10"/>
        </w:rPr>
        <w:object w:dxaOrig="1120" w:dyaOrig="300" w14:anchorId="5746141D">
          <v:shape id="_x0000_i2109" type="#_x0000_t75" style="width:56.1pt;height:14.95pt" o:ole="">
            <v:imagedata r:id="rId1873" o:title=""/>
          </v:shape>
          <o:OLEObject Type="Embed" ProgID="Equation.3" ShapeID="_x0000_i2109" DrawAspect="Content" ObjectID="_1755943055" r:id="rId1874"/>
        </w:object>
      </w:r>
      <w:r w:rsidRPr="00F829B6">
        <w:t xml:space="preserve">, the MBSFN reference signal shall be mapped to resource elements according to Figure 6.10.2.2-3. The notation </w:t>
      </w:r>
      <w:r w:rsidRPr="00F829B6">
        <w:rPr>
          <w:position w:val="-14"/>
        </w:rPr>
        <w:object w:dxaOrig="300" w:dyaOrig="340" w14:anchorId="367E91F3">
          <v:shape id="_x0000_i2110" type="#_x0000_t75" style="width:14.95pt;height:17.75pt" o:ole="">
            <v:imagedata r:id="rId1835" o:title=""/>
          </v:shape>
          <o:OLEObject Type="Embed" ProgID="Equation.3" ShapeID="_x0000_i2110" DrawAspect="Content" ObjectID="_1755943056" r:id="rId1875"/>
        </w:object>
      </w:r>
      <w:r w:rsidRPr="00F829B6">
        <w:t xml:space="preserve"> is used to denote a resource element used for reference signal transmission on antenna port</w:t>
      </w:r>
      <w:r w:rsidRPr="00F829B6">
        <w:rPr>
          <w:position w:val="-10"/>
        </w:rPr>
        <w:object w:dxaOrig="200" w:dyaOrig="240" w14:anchorId="30B1E2F5">
          <v:shape id="_x0000_i2111" type="#_x0000_t75" style="width:10.3pt;height:11.2pt" o:ole="">
            <v:imagedata r:id="rId81" o:title=""/>
          </v:shape>
          <o:OLEObject Type="Embed" ProgID="Equation.3" ShapeID="_x0000_i2111" DrawAspect="Content" ObjectID="_1755943057" r:id="rId1876"/>
        </w:object>
      </w:r>
      <w:r w:rsidRPr="00F829B6">
        <w:t>.</w:t>
      </w:r>
    </w:p>
    <w:p w14:paraId="2C7B0306" w14:textId="77777777" w:rsidR="0035583A" w:rsidRPr="00F829B6" w:rsidRDefault="0035583A" w:rsidP="0074607E">
      <w:pPr>
        <w:pStyle w:val="TH"/>
        <w:keepNext w:val="0"/>
        <w:keepLines w:val="0"/>
        <w:widowControl w:val="0"/>
      </w:pPr>
      <w:r w:rsidRPr="00F829B6">
        <w:object w:dxaOrig="3839" w:dyaOrig="4813" w14:anchorId="335C9604">
          <v:shape id="_x0000_i2112" type="#_x0000_t75" style="width:175.8pt;height:227.2pt" o:ole="">
            <v:imagedata r:id="rId1877" o:title=""/>
          </v:shape>
          <o:OLEObject Type="Embed" ProgID="Visio.Drawing.11" ShapeID="_x0000_i2112" DrawAspect="Content" ObjectID="_1755943058" r:id="rId1878"/>
        </w:object>
      </w:r>
    </w:p>
    <w:p w14:paraId="062FBB39" w14:textId="77777777" w:rsidR="0035583A" w:rsidRPr="00F829B6" w:rsidRDefault="0035583A" w:rsidP="0074607E">
      <w:pPr>
        <w:pStyle w:val="TF"/>
        <w:keepLines w:val="0"/>
        <w:widowControl w:val="0"/>
      </w:pPr>
      <w:r w:rsidRPr="00F829B6">
        <w:t xml:space="preserve">Figure 6.10.2.2-1: Mapping of MBSFN reference signals (extended cyclic prefix, </w:t>
      </w:r>
      <w:r w:rsidRPr="00F829B6">
        <w:rPr>
          <w:position w:val="-10"/>
        </w:rPr>
        <w:object w:dxaOrig="1060" w:dyaOrig="300" w14:anchorId="01F3D619">
          <v:shape id="_x0000_i2113" type="#_x0000_t75" style="width:53.3pt;height:14.95pt" o:ole="">
            <v:imagedata r:id="rId1871" o:title=""/>
          </v:shape>
          <o:OLEObject Type="Embed" ProgID="Equation.3" ShapeID="_x0000_i2113" DrawAspect="Content" ObjectID="_1755943059" r:id="rId1879"/>
        </w:object>
      </w:r>
      <w:r w:rsidRPr="00F829B6">
        <w:t>)</w:t>
      </w:r>
    </w:p>
    <w:bookmarkEnd w:id="108"/>
    <w:bookmarkEnd w:id="109"/>
    <w:p w14:paraId="702E3C77" w14:textId="77777777" w:rsidR="0035583A" w:rsidRPr="00F829B6" w:rsidRDefault="0035583A" w:rsidP="0074607E">
      <w:pPr>
        <w:pStyle w:val="TH"/>
        <w:keepNext w:val="0"/>
        <w:keepLines w:val="0"/>
        <w:widowControl w:val="0"/>
      </w:pPr>
      <w:r w:rsidRPr="00F829B6">
        <w:object w:dxaOrig="2262" w:dyaOrig="8240" w14:anchorId="02692ADE">
          <v:shape id="_x0000_i2114" type="#_x0000_t75" style="width:113.15pt;height:412.35pt" o:ole="">
            <v:imagedata r:id="rId1880" o:title=""/>
          </v:shape>
          <o:OLEObject Type="Embed" ProgID="Visio.Drawing.11" ShapeID="_x0000_i2114" DrawAspect="Content" ObjectID="_1755943060" r:id="rId1881"/>
        </w:object>
      </w:r>
    </w:p>
    <w:p w14:paraId="38D29B5D" w14:textId="77777777" w:rsidR="0035583A" w:rsidRPr="00F829B6" w:rsidRDefault="0035583A" w:rsidP="0074607E">
      <w:pPr>
        <w:pStyle w:val="TF"/>
        <w:keepLines w:val="0"/>
        <w:widowControl w:val="0"/>
        <w:spacing w:after="0"/>
      </w:pPr>
      <w:r w:rsidRPr="00F829B6">
        <w:t xml:space="preserve">Figure 6.10.2.2-3: Mapping of MBSFN reference signals (extended cyclic prefix, </w:t>
      </w:r>
      <w:r w:rsidRPr="00F829B6">
        <w:rPr>
          <w:position w:val="-10"/>
        </w:rPr>
        <w:object w:dxaOrig="1120" w:dyaOrig="300" w14:anchorId="179E3974">
          <v:shape id="_x0000_i2115" type="#_x0000_t75" style="width:56.1pt;height:14.95pt" o:ole="">
            <v:imagedata r:id="rId1882" o:title=""/>
          </v:shape>
          <o:OLEObject Type="Embed" ProgID="Equation.3" ShapeID="_x0000_i2115" DrawAspect="Content" ObjectID="_1755943061" r:id="rId1883"/>
        </w:object>
      </w:r>
      <w:r w:rsidRPr="00F829B6">
        <w:t>)</w:t>
      </w:r>
    </w:p>
    <w:p w14:paraId="029F1BA0" w14:textId="77777777" w:rsidR="00A35D1D" w:rsidRPr="00F829B6" w:rsidRDefault="00A35D1D" w:rsidP="0074607E">
      <w:pPr>
        <w:widowControl w:val="0"/>
      </w:pPr>
    </w:p>
    <w:p w14:paraId="2CF37EA0" w14:textId="77777777" w:rsidR="00C6294A" w:rsidRPr="00F829B6" w:rsidRDefault="00C6294A" w:rsidP="0074607E">
      <w:pPr>
        <w:pStyle w:val="Heading5"/>
        <w:keepNext w:val="0"/>
        <w:keepLines w:val="0"/>
        <w:widowControl w:val="0"/>
      </w:pPr>
      <w:r w:rsidRPr="00F829B6">
        <w:t>6.10.2.2.</w:t>
      </w:r>
      <w:r w:rsidR="00D058E7">
        <w:t>2</w:t>
      </w:r>
      <w:r w:rsidRPr="00F829B6">
        <w:tab/>
        <w:t>Mapping to resource elements for 1.25 kHz</w:t>
      </w:r>
    </w:p>
    <w:p w14:paraId="144D8E21" w14:textId="77777777" w:rsidR="00C6294A" w:rsidRPr="00F829B6" w:rsidRDefault="00C6294A" w:rsidP="0074607E">
      <w:pPr>
        <w:widowControl w:val="0"/>
      </w:pPr>
      <w:r w:rsidRPr="00F829B6">
        <w:t xml:space="preserve">The reference-signal sequence </w:t>
      </w:r>
      <w:r w:rsidRPr="00F829B6">
        <w:rPr>
          <w:position w:val="-14"/>
        </w:rPr>
        <w:object w:dxaOrig="760" w:dyaOrig="340" w14:anchorId="2C0EE776">
          <v:shape id="_x0000_i2116" type="#_x0000_t75" style="width:38.35pt;height:17.75pt" o:ole="">
            <v:imagedata r:id="rId1884" o:title=""/>
          </v:shape>
          <o:OLEObject Type="Embed" ProgID="Equation.3" ShapeID="_x0000_i2116" DrawAspect="Content" ObjectID="_1755943062" r:id="rId1885"/>
        </w:object>
      </w:r>
      <w:r w:rsidRPr="00F829B6">
        <w:t xml:space="preserve"> in OFDM symbol </w:t>
      </w:r>
      <w:r w:rsidRPr="00F829B6">
        <w:rPr>
          <w:position w:val="-6"/>
        </w:rPr>
        <w:object w:dxaOrig="139" w:dyaOrig="260" w14:anchorId="52D2614B">
          <v:shape id="_x0000_i2117" type="#_x0000_t75" style="width:6.55pt;height:12.15pt" o:ole="">
            <v:imagedata r:id="rId211" o:title=""/>
          </v:shape>
          <o:OLEObject Type="Embed" ProgID="Equation.3" ShapeID="_x0000_i2117" DrawAspect="Content" ObjectID="_1755943063" r:id="rId1886"/>
        </w:object>
      </w:r>
      <w:r w:rsidRPr="00F829B6">
        <w:t xml:space="preserve"> shall be mapped to complex-valued modulation symbols </w:t>
      </w:r>
      <w:r w:rsidRPr="00F829B6">
        <w:rPr>
          <w:position w:val="-14"/>
        </w:rPr>
        <w:object w:dxaOrig="400" w:dyaOrig="380" w14:anchorId="6BEB5030">
          <v:shape id="_x0000_i2118" type="#_x0000_t75" style="width:19.65pt;height:18.7pt" o:ole="">
            <v:imagedata r:id="rId1863" o:title=""/>
          </v:shape>
          <o:OLEObject Type="Embed" ProgID="Equation.3" ShapeID="_x0000_i2118" DrawAspect="Content" ObjectID="_1755943064" r:id="rId1887"/>
        </w:object>
      </w:r>
      <w:r w:rsidRPr="00F829B6">
        <w:t xml:space="preserve"> with </w:t>
      </w:r>
      <w:r w:rsidRPr="00F829B6">
        <w:rPr>
          <w:position w:val="-10"/>
        </w:rPr>
        <w:object w:dxaOrig="520" w:dyaOrig="279" w14:anchorId="3D702864">
          <v:shape id="_x0000_i2119" type="#_x0000_t75" style="width:26.2pt;height:14.05pt" o:ole="">
            <v:imagedata r:id="rId1865" o:title=""/>
          </v:shape>
          <o:OLEObject Type="Embed" ProgID="Equation.3" ShapeID="_x0000_i2119" DrawAspect="Content" ObjectID="_1755943065" r:id="rId1888"/>
        </w:object>
      </w:r>
      <w:r w:rsidRPr="00F829B6">
        <w:t xml:space="preserve"> according to </w:t>
      </w:r>
    </w:p>
    <w:p w14:paraId="7E5255D6" w14:textId="77777777" w:rsidR="00C6294A" w:rsidRPr="00F829B6" w:rsidRDefault="00C6294A" w:rsidP="0074607E">
      <w:pPr>
        <w:pStyle w:val="EQ"/>
        <w:keepLines w:val="0"/>
        <w:widowControl w:val="0"/>
        <w:jc w:val="center"/>
      </w:pPr>
      <w:r w:rsidRPr="00F829B6">
        <w:rPr>
          <w:position w:val="-14"/>
        </w:rPr>
        <w:object w:dxaOrig="1300" w:dyaOrig="380" w14:anchorId="12CA4DFC">
          <v:shape id="_x0000_i2120" type="#_x0000_t75" style="width:65.45pt;height:18.7pt" o:ole="">
            <v:imagedata r:id="rId1889" o:title=""/>
          </v:shape>
          <o:OLEObject Type="Embed" ProgID="Equation.3" ShapeID="_x0000_i2120" DrawAspect="Content" ObjectID="_1755943066" r:id="rId1890"/>
        </w:object>
      </w:r>
    </w:p>
    <w:p w14:paraId="37B3E861" w14:textId="77777777" w:rsidR="00C6294A" w:rsidRPr="00F829B6" w:rsidRDefault="00C6294A" w:rsidP="0074607E">
      <w:pPr>
        <w:widowControl w:val="0"/>
      </w:pPr>
      <w:r w:rsidRPr="00F829B6">
        <w:t xml:space="preserve">where </w:t>
      </w:r>
    </w:p>
    <w:p w14:paraId="0BE6B1F9" w14:textId="77777777" w:rsidR="00C6294A" w:rsidRPr="00F829B6" w:rsidRDefault="00C6294A" w:rsidP="0074607E">
      <w:pPr>
        <w:pStyle w:val="EQ"/>
        <w:keepLines w:val="0"/>
        <w:widowControl w:val="0"/>
        <w:jc w:val="center"/>
      </w:pPr>
      <w:r w:rsidRPr="00F829B6">
        <w:rPr>
          <w:position w:val="-76"/>
        </w:rPr>
        <w:object w:dxaOrig="2439" w:dyaOrig="1620" w14:anchorId="761E8539">
          <v:shape id="_x0000_i2121" type="#_x0000_t75" style="width:122.5pt;height:81.35pt" o:ole="">
            <v:imagedata r:id="rId1891" o:title=""/>
          </v:shape>
          <o:OLEObject Type="Embed" ProgID="Equation.3" ShapeID="_x0000_i2121" DrawAspect="Content" ObjectID="_1755943067" r:id="rId1892"/>
        </w:object>
      </w:r>
    </w:p>
    <w:p w14:paraId="2C46640A" w14:textId="77777777" w:rsidR="00D058E7" w:rsidRDefault="00D058E7" w:rsidP="00D058E7">
      <w:pPr>
        <w:pStyle w:val="Heading5"/>
        <w:keepNext w:val="0"/>
        <w:keepLines w:val="0"/>
        <w:widowControl w:val="0"/>
      </w:pPr>
      <w:bookmarkStart w:id="110" w:name="_Toc454818073"/>
      <w:r w:rsidRPr="00F829B6">
        <w:t>6.10.2.2.</w:t>
      </w:r>
      <w:r>
        <w:t>3</w:t>
      </w:r>
      <w:r w:rsidRPr="00F829B6">
        <w:tab/>
        <w:t>Mapping to resource elements for 2</w:t>
      </w:r>
      <w:r>
        <w:t>.</w:t>
      </w:r>
      <w:r w:rsidRPr="00F829B6">
        <w:t>5 kHz</w:t>
      </w:r>
      <w:r w:rsidRPr="00684A64">
        <w:t xml:space="preserve"> </w:t>
      </w:r>
      <w:r w:rsidRPr="00F829B6">
        <w:t>subcarrier spacing</w:t>
      </w:r>
    </w:p>
    <w:p w14:paraId="2378B185" w14:textId="77777777" w:rsidR="00D058E7" w:rsidRDefault="00D058E7" w:rsidP="00D058E7">
      <w:pPr>
        <w:widowControl w:val="0"/>
      </w:pPr>
      <w:r w:rsidRPr="00F829B6">
        <w:t xml:space="preserve">The reference-signal sequence </w:t>
      </w:r>
      <m:oMath>
        <m:sSub>
          <m:sSubPr>
            <m:ctrlPr>
              <w:rPr>
                <w:rFonts w:ascii="Cambria Math" w:hAnsi="Cambria Math"/>
                <w:i/>
              </w:rPr>
            </m:ctrlPr>
          </m:sSubPr>
          <m:e>
            <m:r>
              <w:rPr>
                <w:rFonts w:ascii="Cambria Math" w:hAnsi="Cambria Math"/>
              </w:rPr>
              <m:t>r</m:t>
            </m:r>
          </m:e>
          <m:sub>
            <m:r>
              <w:rPr>
                <w:rFonts w:ascii="Cambria Math" w:hAnsi="Cambria Math"/>
              </w:rPr>
              <m:t>l,</m:t>
            </m:r>
            <m:sSub>
              <m:sSubPr>
                <m:ctrlPr>
                  <w:rPr>
                    <w:rFonts w:ascii="Cambria Math" w:hAnsi="Cambria Math"/>
                    <w:i/>
                  </w:rPr>
                </m:ctrlPr>
              </m:sSubPr>
              <m:e>
                <m:r>
                  <w:rPr>
                    <w:rFonts w:ascii="Cambria Math" w:hAnsi="Cambria Math"/>
                  </w:rPr>
                  <m:t>n</m:t>
                </m:r>
              </m:e>
              <m:sub>
                <m:r>
                  <m:rPr>
                    <m:nor/>
                  </m:rPr>
                  <w:rPr>
                    <w:rFonts w:ascii="Cambria Math" w:hAnsi="Cambria Math"/>
                  </w:rPr>
                  <m:t>sf</m:t>
                </m:r>
              </m:sub>
            </m:sSub>
          </m:sub>
        </m:sSub>
        <m:d>
          <m:dPr>
            <m:ctrlPr>
              <w:rPr>
                <w:rFonts w:ascii="Cambria Math" w:hAnsi="Cambria Math"/>
                <w:i/>
              </w:rPr>
            </m:ctrlPr>
          </m:dPr>
          <m:e>
            <m:r>
              <w:rPr>
                <w:rFonts w:ascii="Cambria Math" w:hAnsi="Cambria Math"/>
              </w:rPr>
              <m:t>m'</m:t>
            </m:r>
          </m:e>
        </m:d>
      </m:oMath>
      <w:r w:rsidRPr="00F829B6">
        <w:t xml:space="preserve"> in OFDM symbol </w:t>
      </w:r>
      <m:oMath>
        <m:r>
          <w:rPr>
            <w:rFonts w:ascii="Cambria Math" w:hAnsi="Cambria Math"/>
          </w:rPr>
          <m:t>l</m:t>
        </m:r>
      </m:oMath>
      <w:r w:rsidRPr="00F829B6">
        <w:t xml:space="preserve"> shall be mapped to complex-valued modulation symbols </w:t>
      </w:r>
      <m:oMath>
        <m:sSubSup>
          <m:sSubSupPr>
            <m:ctrlPr>
              <w:rPr>
                <w:rFonts w:ascii="Cambria Math" w:hAnsi="Cambria Math"/>
                <w:i/>
              </w:rPr>
            </m:ctrlPr>
          </m:sSubSupPr>
          <m:e>
            <m:r>
              <w:rPr>
                <w:rFonts w:ascii="Cambria Math" w:hAnsi="Cambria Math"/>
              </w:rPr>
              <m:t>a</m:t>
            </m:r>
          </m:e>
          <m:sub>
            <m:r>
              <w:rPr>
                <w:rFonts w:ascii="Cambria Math" w:hAnsi="Cambria Math"/>
              </w:rPr>
              <m:t>k,l</m:t>
            </m:r>
          </m:sub>
          <m:sup>
            <m:r>
              <w:rPr>
                <w:rFonts w:ascii="Cambria Math" w:hAnsi="Cambria Math"/>
              </w:rPr>
              <m:t>(p)</m:t>
            </m:r>
          </m:sup>
        </m:sSubSup>
      </m:oMath>
      <w:r w:rsidRPr="00F829B6">
        <w:t xml:space="preserve"> with </w:t>
      </w:r>
      <m:oMath>
        <m:r>
          <w:rPr>
            <w:rFonts w:ascii="Cambria Math" w:hAnsi="Cambria Math"/>
          </w:rPr>
          <m:t>p=4</m:t>
        </m:r>
      </m:oMath>
      <w:r w:rsidRPr="00F829B6">
        <w:t xml:space="preserve"> according to </w:t>
      </w:r>
    </w:p>
    <w:p w14:paraId="683F05A5" w14:textId="77777777" w:rsidR="00D058E7" w:rsidRPr="00F829B6" w:rsidRDefault="00000000" w:rsidP="00BD7513">
      <w:pPr>
        <w:pStyle w:val="EQ"/>
      </w:pPr>
      <m:oMathPara>
        <m:oMath>
          <m:sSubSup>
            <m:sSubSupPr>
              <m:ctrlPr>
                <w:rPr>
                  <w:rFonts w:ascii="Cambria Math" w:hAnsi="Cambria Math"/>
                </w:rPr>
              </m:ctrlPr>
            </m:sSubSupPr>
            <m:e>
              <m:r>
                <w:rPr>
                  <w:rFonts w:ascii="Cambria Math" w:hAnsi="Cambria Math"/>
                </w:rPr>
                <m:t>a</m:t>
              </m:r>
            </m:e>
            <m:sub>
              <m:r>
                <w:rPr>
                  <w:rFonts w:ascii="Cambria Math" w:hAnsi="Cambria Math"/>
                </w:rPr>
                <m:t>k</m:t>
              </m:r>
              <m:r>
                <m:rPr>
                  <m:sty m:val="p"/>
                </m:rPr>
                <w:rPr>
                  <w:rFonts w:ascii="Cambria Math" w:hAnsi="Cambria Math"/>
                </w:rPr>
                <m:t>,</m:t>
              </m:r>
              <m:r>
                <w:rPr>
                  <w:rFonts w:ascii="Cambria Math" w:hAnsi="Cambria Math"/>
                </w:rPr>
                <m:t>l</m:t>
              </m:r>
            </m:sub>
            <m:sup>
              <m:r>
                <m:rPr>
                  <m:sty m:val="p"/>
                </m:rPr>
                <w:rPr>
                  <w:rFonts w:ascii="Cambria Math" w:hAnsi="Cambria Math"/>
                </w:rPr>
                <m:t>(</m:t>
              </m:r>
              <m:r>
                <w:rPr>
                  <w:rFonts w:ascii="Cambria Math" w:hAnsi="Cambria Math"/>
                </w:rPr>
                <m:t>p</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sf</m:t>
                  </m:r>
                </m:sub>
              </m:sSub>
            </m:sub>
          </m:sSub>
          <m:d>
            <m:dPr>
              <m:ctrlPr>
                <w:rPr>
                  <w:rFonts w:ascii="Cambria Math" w:hAnsi="Cambria Math"/>
                </w:rPr>
              </m:ctrlPr>
            </m:dPr>
            <m:e>
              <m:r>
                <w:rPr>
                  <w:rFonts w:ascii="Cambria Math" w:hAnsi="Cambria Math"/>
                </w:rPr>
                <m:t>m</m:t>
              </m:r>
              <m:r>
                <m:rPr>
                  <m:sty m:val="p"/>
                </m:rPr>
                <w:rPr>
                  <w:rFonts w:ascii="Cambria Math" w:hAnsi="Cambria Math"/>
                </w:rPr>
                <m:t>'</m:t>
              </m:r>
            </m:e>
          </m:d>
        </m:oMath>
      </m:oMathPara>
    </w:p>
    <w:p w14:paraId="54C86BF9" w14:textId="77777777" w:rsidR="00D058E7" w:rsidRDefault="00D058E7" w:rsidP="00D058E7">
      <w:pPr>
        <w:widowControl w:val="0"/>
      </w:pPr>
      <w:r w:rsidRPr="00F829B6">
        <w:t xml:space="preserve">where </w:t>
      </w:r>
    </w:p>
    <w:p w14:paraId="27E311EA" w14:textId="77777777" w:rsidR="00D058E7" w:rsidRDefault="00D058E7" w:rsidP="00BD7513">
      <w:pPr>
        <w:pStyle w:val="EQ"/>
      </w:pPr>
      <w:bookmarkStart w:id="111" w:name="_Hlk22892760"/>
      <m:oMathPara>
        <m:oMath>
          <m:r>
            <w:rPr>
              <w:rFonts w:ascii="Cambria Math" w:hAnsi="Cambria Math"/>
            </w:rPr>
            <m:t>k</m:t>
          </m:r>
          <m:r>
            <m:rPr>
              <m:sty m:val="p"/>
              <m:aln/>
            </m:rPr>
            <w:rPr>
              <w:rFonts w:ascii="Cambria Math" w:hAnsi="Cambria Math"/>
            </w:rPr>
            <m:t>=</m:t>
          </m:r>
          <m:d>
            <m:dPr>
              <m:begChr m:val="{"/>
              <m:endChr m:val=""/>
              <m:ctrlPr>
                <w:rPr>
                  <w:rFonts w:ascii="Cambria Math" w:hAnsi="Cambria Math"/>
                </w:rPr>
              </m:ctrlPr>
            </m:dPr>
            <m:e>
              <m:m>
                <m:mPr>
                  <m:mcs>
                    <m:mc>
                      <m:mcPr>
                        <m:count m:val="1"/>
                        <m:mcJc m:val="left"/>
                      </m:mcPr>
                    </m:mc>
                    <m:mc>
                      <m:mcPr>
                        <m:count m:val="1"/>
                        <m:mcJc m:val="center"/>
                      </m:mcPr>
                    </m:mc>
                  </m:mcs>
                  <m:ctrlPr>
                    <w:rPr>
                      <w:rFonts w:ascii="Cambria Math" w:hAnsi="Cambria Math"/>
                    </w:rPr>
                  </m:ctrlPr>
                </m:mPr>
                <m:mr>
                  <m:e>
                    <m:r>
                      <m:rPr>
                        <m:sty m:val="p"/>
                      </m:rPr>
                      <w:rPr>
                        <w:rFonts w:ascii="Cambria Math" w:hAnsi="Cambria Math"/>
                      </w:rPr>
                      <m:t>4</m:t>
                    </m:r>
                    <m:r>
                      <w:rPr>
                        <w:rFonts w:ascii="Cambria Math" w:hAnsi="Cambria Math"/>
                      </w:rPr>
                      <m:t>m</m:t>
                    </m:r>
                  </m:e>
                  <m:e>
                    <m:r>
                      <m:rPr>
                        <m:nor/>
                      </m:rPr>
                      <m:t>if</m:t>
                    </m:r>
                    <m:r>
                      <m:rPr>
                        <m:sty m:val="p"/>
                      </m:rPr>
                      <w:rPr>
                        <w:rFonts w:ascii="Cambria Math" w:hAnsi="Cambria Math"/>
                      </w:rPr>
                      <m:t xml:space="preserve"> </m:t>
                    </m:r>
                    <m:r>
                      <w:rPr>
                        <w:rFonts w:ascii="Cambria Math" w:hAnsi="Cambria Math"/>
                      </w:rPr>
                      <m:t>l</m:t>
                    </m:r>
                    <m:r>
                      <m:rPr>
                        <m:sty m:val="p"/>
                      </m:rPr>
                      <w:rPr>
                        <w:rFonts w:ascii="Cambria Math" w:hAnsi="Cambria Math"/>
                      </w:rPr>
                      <m:t>=0</m:t>
                    </m:r>
                  </m:e>
                </m:mr>
                <m:mr>
                  <m:e>
                    <m:r>
                      <m:rPr>
                        <m:sty m:val="p"/>
                      </m:rPr>
                      <w:rPr>
                        <w:rFonts w:ascii="Cambria Math" w:hAnsi="Cambria Math"/>
                      </w:rPr>
                      <m:t>4</m:t>
                    </m:r>
                    <m:r>
                      <w:rPr>
                        <w:rFonts w:ascii="Cambria Math" w:hAnsi="Cambria Math"/>
                      </w:rPr>
                      <m:t>m</m:t>
                    </m:r>
                    <m:r>
                      <m:rPr>
                        <m:sty m:val="p"/>
                      </m:rPr>
                      <w:rPr>
                        <w:rFonts w:ascii="Cambria Math" w:hAnsi="Cambria Math"/>
                      </w:rPr>
                      <m:t>+2</m:t>
                    </m:r>
                  </m:e>
                  <m:e>
                    <m:r>
                      <m:rPr>
                        <m:nor/>
                      </m:rPr>
                      <m:t>if</m:t>
                    </m:r>
                    <m:r>
                      <m:rPr>
                        <m:sty m:val="p"/>
                      </m:rPr>
                      <w:rPr>
                        <w:rFonts w:ascii="Cambria Math" w:hAnsi="Cambria Math"/>
                      </w:rPr>
                      <m:t xml:space="preserve"> </m:t>
                    </m:r>
                    <m:r>
                      <w:rPr>
                        <w:rFonts w:ascii="Cambria Math" w:hAnsi="Cambria Math"/>
                      </w:rPr>
                      <m:t>l</m:t>
                    </m:r>
                    <m:r>
                      <m:rPr>
                        <m:sty m:val="p"/>
                      </m:rPr>
                      <w:rPr>
                        <w:rFonts w:ascii="Cambria Math" w:hAnsi="Cambria Math"/>
                      </w:rPr>
                      <m:t>=1</m:t>
                    </m:r>
                  </m:e>
                </m:mr>
              </m:m>
            </m:e>
          </m:d>
          <m:r>
            <m:rPr>
              <m:sty m:val="p"/>
            </m:rPr>
            <w:rPr>
              <w:rFonts w:ascii="Cambria Math" w:hAnsi="Cambria Math"/>
            </w:rPr>
            <w:br/>
          </m:r>
        </m:oMath>
        <w:bookmarkEnd w:id="111"/>
        <m:oMath>
          <m:r>
            <w:rPr>
              <w:rFonts w:ascii="Cambria Math" w:hAnsi="Cambria Math"/>
            </w:rPr>
            <m:t>l</m:t>
          </m:r>
          <m:r>
            <m:rPr>
              <m:sty m:val="p"/>
              <m:aln/>
            </m:rPr>
            <w:rPr>
              <w:rFonts w:ascii="Cambria Math" w:hAnsi="Cambria Math"/>
            </w:rPr>
            <m:t>=0,1</m:t>
          </m:r>
          <m:r>
            <m:rPr>
              <m:sty m:val="p"/>
            </m:rPr>
            <w:rPr>
              <w:rFonts w:ascii="Cambria Math" w:hAnsi="Cambria Math"/>
            </w:rPr>
            <w:br/>
          </m:r>
        </m:oMath>
        <m:oMath>
          <m:r>
            <w:rPr>
              <w:rFonts w:ascii="Cambria Math" w:hAnsi="Cambria Math"/>
            </w:rPr>
            <m:t>m</m:t>
          </m:r>
          <m:r>
            <m:rPr>
              <m:sty m:val="p"/>
              <m:aln/>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4</m:t>
              </m:r>
            </m:den>
          </m:f>
          <m:sSubSup>
            <m:sSubSupPr>
              <m:ctrlPr>
                <w:rPr>
                  <w:rFonts w:ascii="Cambria Math" w:hAnsi="Cambria Math"/>
                </w:rPr>
              </m:ctrlPr>
            </m:sSubSupPr>
            <m:e>
              <m:r>
                <w:rPr>
                  <w:rFonts w:ascii="Cambria Math" w:hAnsi="Cambria Math"/>
                </w:rPr>
                <m:t>N</m:t>
              </m:r>
            </m:e>
            <m:sub>
              <m:r>
                <m:rPr>
                  <m:nor/>
                </m:rPr>
                <m:t>RB</m:t>
              </m:r>
            </m:sub>
            <m:sup>
              <m:r>
                <m:rPr>
                  <m:nor/>
                </m:rPr>
                <m:t>DL</m:t>
              </m:r>
            </m:sup>
          </m:sSubSup>
          <m:r>
            <m:rPr>
              <m:sty m:val="p"/>
            </m:rPr>
            <w:rPr>
              <w:rFonts w:ascii="Cambria Math" w:hAnsi="Cambria Math"/>
            </w:rPr>
            <m:t>-1</m:t>
          </m:r>
          <m:r>
            <m:rPr>
              <m:sty m:val="p"/>
            </m:rPr>
            <w:rPr>
              <w:rFonts w:ascii="Cambria Math" w:hAnsi="Cambria Math"/>
            </w:rPr>
            <w:br/>
          </m:r>
        </m:oMath>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aln/>
            </m:rPr>
            <w:rPr>
              <w:rFonts w:ascii="Cambria Math" w:hAnsi="Cambria Math"/>
            </w:rPr>
            <m:t>=</m:t>
          </m:r>
          <m:r>
            <w:rPr>
              <w:rFonts w:ascii="Cambria Math" w:hAnsi="Cambria Math"/>
            </w:rPr>
            <m:t>m</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4</m:t>
              </m:r>
            </m:den>
          </m:f>
          <m:r>
            <m:rPr>
              <m:sty m:val="p"/>
            </m:rPr>
            <w:rPr>
              <w:rFonts w:ascii="Cambria Math" w:hAnsi="Cambria Math"/>
            </w:rPr>
            <m:t>Δ</m:t>
          </m:r>
          <m:r>
            <m:rPr>
              <m:sty m:val="p"/>
            </m:rPr>
            <w:rPr>
              <w:rFonts w:ascii="Cambria Math" w:hAnsi="Cambria Math"/>
            </w:rPr>
            <w:br/>
          </m:r>
        </m:oMath>
        <m:oMath>
          <m:r>
            <m:rPr>
              <m:sty m:val="p"/>
            </m:rPr>
            <w:rPr>
              <w:rFonts w:ascii="Cambria Math" w:hAnsi="Cambria Math"/>
            </w:rPr>
            <m:t>Δ</m:t>
          </m:r>
          <m:r>
            <m:rPr>
              <m:sty m:val="p"/>
              <m:aln/>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RB</m:t>
                  </m:r>
                </m:sub>
                <m:sup>
                  <m:r>
                    <m:rPr>
                      <m:nor/>
                    </m:rPr>
                    <m:t>DL</m:t>
                  </m:r>
                </m:sup>
              </m:sSubSup>
            </m:num>
            <m:den>
              <m:r>
                <m:rPr>
                  <m:sty m:val="p"/>
                </m:rPr>
                <w:rPr>
                  <w:rFonts w:ascii="Cambria Math" w:hAnsi="Cambria Math"/>
                </w:rPr>
                <m:t>2</m:t>
              </m:r>
            </m:den>
          </m:f>
        </m:oMath>
      </m:oMathPara>
    </w:p>
    <w:p w14:paraId="4D330B69" w14:textId="77777777" w:rsidR="00D058E7" w:rsidRPr="00F829B6" w:rsidRDefault="00D058E7" w:rsidP="00D058E7">
      <w:pPr>
        <w:pStyle w:val="Heading5"/>
        <w:keepNext w:val="0"/>
        <w:keepLines w:val="0"/>
        <w:widowControl w:val="0"/>
      </w:pPr>
      <w:bookmarkStart w:id="112" w:name="_Hlk26386242"/>
      <w:bookmarkStart w:id="113" w:name="_Hlk22892612"/>
      <w:r w:rsidRPr="00F829B6">
        <w:t>6.10.2.2.</w:t>
      </w:r>
      <w:r>
        <w:t>4</w:t>
      </w:r>
      <w:r w:rsidRPr="00F829B6">
        <w:tab/>
        <w:t xml:space="preserve">Mapping to resource elements for </w:t>
      </w:r>
      <w:r>
        <w:t>0.37</w:t>
      </w:r>
      <w:r w:rsidRPr="00F829B6">
        <w:t xml:space="preserve"> kHz</w:t>
      </w:r>
      <w:r w:rsidRPr="00684A64">
        <w:t xml:space="preserve"> </w:t>
      </w:r>
      <w:r w:rsidRPr="00F829B6">
        <w:t>subcarrier spacing</w:t>
      </w:r>
    </w:p>
    <w:bookmarkEnd w:id="112"/>
    <w:p w14:paraId="3A4986F9" w14:textId="77777777" w:rsidR="00D058E7" w:rsidRDefault="00D058E7" w:rsidP="00D058E7">
      <w:pPr>
        <w:spacing w:after="0"/>
      </w:pPr>
      <w:r w:rsidRPr="00F829B6">
        <w:t xml:space="preserve">The reference-signal sequence </w:t>
      </w:r>
      <m:oMath>
        <m:sSub>
          <m:sSubPr>
            <m:ctrlPr>
              <w:rPr>
                <w:rFonts w:ascii="Cambria Math" w:hAnsi="Cambria Math"/>
                <w:i/>
              </w:rPr>
            </m:ctrlPr>
          </m:sSubPr>
          <m:e>
            <m:r>
              <w:rPr>
                <w:rFonts w:ascii="Cambria Math" w:hAnsi="Cambria Math"/>
              </w:rPr>
              <m:t>r</m:t>
            </m:r>
          </m:e>
          <m:sub>
            <m:r>
              <w:rPr>
                <w:rFonts w:ascii="Cambria Math" w:hAnsi="Cambria Math"/>
              </w:rPr>
              <m:t>l</m:t>
            </m:r>
          </m:sub>
        </m:sSub>
        <m:d>
          <m:dPr>
            <m:ctrlPr>
              <w:rPr>
                <w:rFonts w:ascii="Cambria Math" w:hAnsi="Cambria Math"/>
                <w:i/>
              </w:rPr>
            </m:ctrlPr>
          </m:dPr>
          <m:e>
            <m:r>
              <w:rPr>
                <w:rFonts w:ascii="Cambria Math" w:hAnsi="Cambria Math"/>
              </w:rPr>
              <m:t>m'</m:t>
            </m:r>
          </m:e>
        </m:d>
      </m:oMath>
      <w:r w:rsidRPr="00F829B6">
        <w:t xml:space="preserve"> in OFDM symbol </w:t>
      </w:r>
      <m:oMath>
        <m:r>
          <w:rPr>
            <w:rFonts w:ascii="Cambria Math" w:hAnsi="Cambria Math"/>
          </w:rPr>
          <m:t>l</m:t>
        </m:r>
      </m:oMath>
      <w:r w:rsidRPr="00F829B6">
        <w:t xml:space="preserve"> shall be mapped to complex-valued modulation symbols </w:t>
      </w:r>
      <m:oMath>
        <m:sSubSup>
          <m:sSubSupPr>
            <m:ctrlPr>
              <w:rPr>
                <w:rFonts w:ascii="Cambria Math" w:hAnsi="Cambria Math"/>
                <w:i/>
              </w:rPr>
            </m:ctrlPr>
          </m:sSubSupPr>
          <m:e>
            <m:r>
              <w:rPr>
                <w:rFonts w:ascii="Cambria Math" w:hAnsi="Cambria Math"/>
              </w:rPr>
              <m:t>a</m:t>
            </m:r>
          </m:e>
          <m:sub>
            <m:r>
              <w:rPr>
                <w:rFonts w:ascii="Cambria Math" w:hAnsi="Cambria Math"/>
              </w:rPr>
              <m:t>k,l</m:t>
            </m:r>
          </m:sub>
          <m:sup>
            <m:r>
              <w:rPr>
                <w:rFonts w:ascii="Cambria Math" w:hAnsi="Cambria Math"/>
              </w:rPr>
              <m:t>(p)</m:t>
            </m:r>
          </m:sup>
        </m:sSubSup>
      </m:oMath>
      <w:r w:rsidRPr="00F829B6">
        <w:t xml:space="preserve"> with </w:t>
      </w:r>
      <m:oMath>
        <m:r>
          <w:rPr>
            <w:rFonts w:ascii="Cambria Math" w:hAnsi="Cambria Math"/>
          </w:rPr>
          <m:t>p=4</m:t>
        </m:r>
      </m:oMath>
      <w:r w:rsidRPr="00F829B6">
        <w:t xml:space="preserve"> according to </w:t>
      </w:r>
    </w:p>
    <w:p w14:paraId="31CBD167" w14:textId="77777777" w:rsidR="00D058E7" w:rsidRPr="004C1B3F" w:rsidRDefault="00000000" w:rsidP="00BD7513">
      <w:pPr>
        <w:pStyle w:val="EQ"/>
      </w:pPr>
      <m:oMathPara>
        <m:oMath>
          <m:sSubSup>
            <m:sSubSupPr>
              <m:ctrlPr>
                <w:rPr>
                  <w:rFonts w:ascii="Cambria Math" w:hAnsi="Cambria Math"/>
                </w:rPr>
              </m:ctrlPr>
            </m:sSubSupPr>
            <m:e>
              <m:r>
                <w:rPr>
                  <w:rFonts w:ascii="Cambria Math" w:hAnsi="Cambria Math"/>
                </w:rPr>
                <m:t>a</m:t>
              </m:r>
            </m:e>
            <m:sub>
              <m:r>
                <w:rPr>
                  <w:rFonts w:ascii="Cambria Math" w:hAnsi="Cambria Math"/>
                </w:rPr>
                <m:t>k</m:t>
              </m:r>
              <m:r>
                <m:rPr>
                  <m:sty m:val="p"/>
                </m:rPr>
                <w:rPr>
                  <w:rFonts w:ascii="Cambria Math" w:hAnsi="Cambria Math"/>
                </w:rPr>
                <m:t>,</m:t>
              </m:r>
              <m:r>
                <w:rPr>
                  <w:rFonts w:ascii="Cambria Math" w:hAnsi="Cambria Math"/>
                </w:rPr>
                <m:t>l</m:t>
              </m:r>
            </m:sub>
            <m:sup>
              <m:r>
                <m:rPr>
                  <m:sty m:val="p"/>
                </m:rPr>
                <w:rPr>
                  <w:rFonts w:ascii="Cambria Math" w:hAnsi="Cambria Math"/>
                </w:rPr>
                <m:t>(</m:t>
              </m:r>
              <m:r>
                <w:rPr>
                  <w:rFonts w:ascii="Cambria Math" w:hAnsi="Cambria Math"/>
                </w:rPr>
                <m:t>p</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w:rPr>
                  <w:rFonts w:ascii="Cambria Math" w:hAnsi="Cambria Math"/>
                </w:rPr>
                <m:t>m</m:t>
              </m:r>
              <m:r>
                <m:rPr>
                  <m:sty m:val="p"/>
                </m:rPr>
                <w:rPr>
                  <w:rFonts w:ascii="Cambria Math" w:hAnsi="Cambria Math"/>
                </w:rPr>
                <m:t>'</m:t>
              </m:r>
            </m:e>
          </m:d>
        </m:oMath>
      </m:oMathPara>
    </w:p>
    <w:bookmarkEnd w:id="113"/>
    <w:p w14:paraId="732D392D" w14:textId="77777777" w:rsidR="00D058E7" w:rsidRDefault="00D058E7" w:rsidP="00D058E7">
      <w:pPr>
        <w:widowControl w:val="0"/>
      </w:pPr>
      <w:r>
        <w:t>when</w:t>
      </w:r>
    </w:p>
    <w:p w14:paraId="28F76E9B" w14:textId="77777777" w:rsidR="00D058E7" w:rsidRPr="00F829B6" w:rsidRDefault="00D058E7" w:rsidP="00BD7513">
      <w:pPr>
        <w:pStyle w:val="EQ"/>
      </w:pPr>
      <m:oMathPara>
        <m:oMath>
          <m:r>
            <m:rPr>
              <m:sty m:val="p"/>
            </m:rPr>
            <w:rPr>
              <w:rFonts w:ascii="Cambria Math" w:hAnsi="Cambria Math"/>
            </w:rPr>
            <m:t>0≤</m:t>
          </m:r>
          <m:r>
            <w:rPr>
              <w:rFonts w:ascii="Cambria Math" w:hAnsi="Cambria Math"/>
            </w:rPr>
            <m:t>k</m:t>
          </m:r>
          <m:r>
            <m:rPr>
              <m:sty m:val="p"/>
            </m:rPr>
            <w:rPr>
              <w:rFonts w:ascii="Cambria Math" w:hAnsi="Cambria Math"/>
            </w:rPr>
            <m:t>&lt;</m:t>
          </m:r>
          <m:sSubSup>
            <m:sSubSupPr>
              <m:ctrlPr>
                <w:rPr>
                  <w:rFonts w:ascii="Cambria Math" w:hAnsi="Cambria Math"/>
                </w:rPr>
              </m:ctrlPr>
            </m:sSubSupPr>
            <m:e>
              <m:r>
                <w:rPr>
                  <w:rFonts w:ascii="Cambria Math" w:hAnsi="Cambria Math"/>
                </w:rPr>
                <m:t>N</m:t>
              </m:r>
            </m:e>
            <m:sub>
              <m:r>
                <m:rPr>
                  <m:nor/>
                </m:rPr>
                <m:t>sc</m:t>
              </m:r>
            </m:sub>
            <m:sup>
              <m:r>
                <m:rPr>
                  <m:nor/>
                </m:rPr>
                <m:t>RB</m:t>
              </m:r>
            </m:sup>
          </m:sSubSup>
          <m:sSubSup>
            <m:sSubSupPr>
              <m:ctrlPr>
                <w:rPr>
                  <w:rFonts w:ascii="Cambria Math" w:hAnsi="Cambria Math"/>
                </w:rPr>
              </m:ctrlPr>
            </m:sSubSupPr>
            <m:e>
              <m:r>
                <w:rPr>
                  <w:rFonts w:ascii="Cambria Math" w:hAnsi="Cambria Math"/>
                </w:rPr>
                <m:t>N</m:t>
              </m:r>
            </m:e>
            <m:sub>
              <m:r>
                <m:rPr>
                  <m:nor/>
                </m:rPr>
                <m:t>RB</m:t>
              </m:r>
            </m:sub>
            <m:sup>
              <m:r>
                <m:rPr>
                  <m:nor/>
                </m:rPr>
                <m:t>DL</m:t>
              </m:r>
            </m:sup>
          </m:sSubSup>
        </m:oMath>
      </m:oMathPara>
    </w:p>
    <w:p w14:paraId="375B0281" w14:textId="77777777" w:rsidR="00D058E7" w:rsidRDefault="00D058E7" w:rsidP="00D058E7">
      <w:pPr>
        <w:widowControl w:val="0"/>
      </w:pPr>
      <w:r>
        <w:t xml:space="preserve">and </w:t>
      </w:r>
      <w:r w:rsidRPr="00F829B6">
        <w:t>where</w:t>
      </w:r>
      <w:r w:rsidR="000C2653">
        <w:t xml:space="preserve">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rPr>
                  <m:t>n</m:t>
                </m:r>
              </m:e>
            </m:acc>
          </m:e>
          <m:sub>
            <m:r>
              <m:rPr>
                <m:nor/>
              </m:rPr>
              <w:rPr>
                <w:rFonts w:ascii="Cambria Math" w:hAnsi="Cambria Math"/>
              </w:rPr>
              <m:t>s</m:t>
            </m:r>
          </m:sub>
        </m:sSub>
      </m:oMath>
      <w:r w:rsidR="000C2653">
        <w:t xml:space="preserve"> is the 3ms absolute slot number, defined as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rPr>
                  <m:t>n</m:t>
                </m:r>
              </m:e>
            </m:acc>
          </m:e>
          <m:sub>
            <m:r>
              <m:rPr>
                <m:nor/>
              </m:rPr>
              <w:rPr>
                <w:rFonts w:ascii="Cambria Math" w:hAnsi="Cambria Math"/>
              </w:rPr>
              <m:t>s</m:t>
            </m:r>
          </m:sub>
        </m:sSub>
        <m:r>
          <w:rPr>
            <w:rFonts w:ascii="Cambria Math" w:hAnsi="Cambria Math"/>
          </w:rPr>
          <m:t>=</m:t>
        </m:r>
      </m:oMath>
      <w:r w:rsidR="000C2653">
        <w:t xml:space="preserve"> </w:t>
      </w:r>
      <m:oMath>
        <m:sSub>
          <m:sSubPr>
            <m:ctrlPr>
              <w:rPr>
                <w:rFonts w:ascii="Cambria Math" w:hAnsi="Cambria Math"/>
                <w:i/>
                <w:sz w:val="24"/>
                <w:szCs w:val="24"/>
              </w:rPr>
            </m:ctrlPr>
          </m:sSubPr>
          <m:e>
            <m:r>
              <w:rPr>
                <w:rFonts w:ascii="Cambria Math" w:hAnsi="Cambria Math"/>
              </w:rPr>
              <m:t>n</m:t>
            </m:r>
          </m:e>
          <m:sub>
            <m:r>
              <m:rPr>
                <m:nor/>
              </m:rPr>
              <w:rPr>
                <w:rFonts w:ascii="Cambria Math" w:hAnsi="Cambria Math"/>
              </w:rPr>
              <m:t>s</m:t>
            </m:r>
          </m:sub>
        </m:sSub>
        <m:r>
          <w:rPr>
            <w:rFonts w:ascii="Cambria Math" w:hAnsi="Cambria Math"/>
          </w:rPr>
          <m:t>+13</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n</m:t>
                </m:r>
              </m:e>
              <m:sub>
                <m:r>
                  <m:rPr>
                    <m:nor/>
                  </m:rPr>
                  <w:rPr>
                    <w:rFonts w:ascii="Cambria Math" w:hAnsi="Cambria Math"/>
                  </w:rPr>
                  <m:t>f</m:t>
                </m:r>
              </m:sub>
            </m:sSub>
            <m:r>
              <w:rPr>
                <w:rFonts w:ascii="Cambria Math" w:hAnsi="Cambria Math"/>
              </w:rPr>
              <m:t>/4</m:t>
            </m:r>
          </m:e>
        </m:d>
        <m:r>
          <m:rPr>
            <m:sty m:val="p"/>
          </m:rPr>
          <w:rPr>
            <w:rFonts w:ascii="Cambria Math" w:hAnsi="Cambria Math"/>
          </w:rPr>
          <m:t>,</m:t>
        </m:r>
      </m:oMath>
      <w:r w:rsidRPr="00F829B6">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s</m:t>
            </m:r>
          </m:sub>
        </m:sSub>
      </m:oMath>
      <w:r>
        <w:t xml:space="preserve"> is the 3 ms slot number </w:t>
      </w:r>
      <w:r w:rsidR="000C2653">
        <w:t xml:space="preserve">as defined in clause 4.1 </w:t>
      </w:r>
      <w:r>
        <w:t xml:space="preserve">and </w:t>
      </w:r>
    </w:p>
    <w:p w14:paraId="397BF2AB" w14:textId="77777777" w:rsidR="00D058E7" w:rsidRDefault="00D058E7" w:rsidP="00D058E7">
      <w:pPr>
        <w:pStyle w:val="B1"/>
      </w:pPr>
      <w:r>
        <w:t>-</w:t>
      </w:r>
      <w:r>
        <w:tab/>
        <w:t>for MBSFN reference signal pattern type 1</w:t>
      </w:r>
    </w:p>
    <w:p w14:paraId="631961DC" w14:textId="77777777" w:rsidR="00D058E7" w:rsidRDefault="00D058E7" w:rsidP="00BD7513">
      <w:pPr>
        <w:pStyle w:val="EQ"/>
      </w:pPr>
      <m:oMathPara>
        <m:oMath>
          <m:r>
            <w:rPr>
              <w:rFonts w:ascii="Cambria Math" w:hAnsi="Cambria Math"/>
            </w:rPr>
            <m:t>k</m:t>
          </m:r>
          <m:r>
            <m:rPr>
              <m:sty m:val="p"/>
            </m:rPr>
            <w:rPr>
              <w:rFonts w:ascii="Cambria Math" w:hAnsi="Cambria Math"/>
            </w:rPr>
            <m:t>=12</m:t>
          </m:r>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12</m:t>
                      </m:r>
                    </m:den>
                  </m:f>
                  <m:r>
                    <m:rPr>
                      <m:sty m:val="p"/>
                    </m:rPr>
                    <w:rPr>
                      <w:rFonts w:ascii="Cambria Math" w:hAnsi="Cambria Math"/>
                    </w:rPr>
                    <m:t>Δ</m:t>
                  </m:r>
                </m:e>
              </m:d>
            </m:e>
          </m:d>
          <m:r>
            <m:rPr>
              <m:sty m:val="p"/>
            </m:rPr>
            <w:rPr>
              <w:rFonts w:ascii="Cambria Math" w:hAnsi="Cambria Math"/>
            </w:rPr>
            <m:t>+3</m:t>
          </m:r>
          <m:d>
            <m:dPr>
              <m:ctrlPr>
                <w:rPr>
                  <w:rFonts w:ascii="Cambria Math" w:eastAsia="MS PGothic" w:hAnsi="Cambria Math" w:cs="Calibri"/>
                  <w:iCs/>
                  <w:sz w:val="22"/>
                  <w:szCs w:val="22"/>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m:rPr>
                      <m:nor/>
                    </m:rPr>
                    <w:rPr>
                      <w:rFonts w:ascii="Cambria Math" w:hAnsi="Cambria Math"/>
                    </w:rPr>
                    <m:t>s</m:t>
                  </m:r>
                </m:sub>
              </m:sSub>
              <m:r>
                <m:rPr>
                  <m:nor/>
                </m:rPr>
                <m:t xml:space="preserve"> mod </m:t>
              </m:r>
              <m:r>
                <m:rPr>
                  <m:sty m:val="p"/>
                </m:rPr>
                <w:rPr>
                  <w:rFonts w:ascii="Cambria Math" w:hAnsi="Cambria Math"/>
                </w:rPr>
                <m:t>4</m:t>
              </m:r>
            </m:e>
          </m:d>
          <m:r>
            <m:rPr>
              <m:sty m:val="p"/>
            </m:rPr>
            <w:rPr>
              <w:rFonts w:ascii="Cambria Math" w:hAnsi="Cambria Math"/>
            </w:rPr>
            <w:br/>
          </m:r>
        </m:oMath>
        <m:oMath>
          <m:r>
            <w:rPr>
              <w:rFonts w:ascii="Cambria Math" w:hAnsi="Cambria Math"/>
            </w:rPr>
            <m:t>l</m:t>
          </m:r>
          <m:r>
            <m:rPr>
              <m:sty m:val="p"/>
              <m:aln/>
            </m:rPr>
            <w:rPr>
              <w:rFonts w:ascii="Cambria Math" w:hAnsi="Cambria Math"/>
            </w:rPr>
            <m:t>=0</m:t>
          </m:r>
          <m:r>
            <m:rPr>
              <m:sty m:val="p"/>
            </m:rPr>
            <w:rPr>
              <w:rFonts w:ascii="Cambria Math" w:hAnsi="Cambria Math"/>
            </w:rPr>
            <w:br/>
          </m:r>
        </m:oMath>
        <m:oMath>
          <m:r>
            <m:rPr>
              <m:sty m:val="p"/>
            </m:rPr>
            <w:rPr>
              <w:rFonts w:ascii="Cambria Math" w:hAnsi="Cambria Math"/>
            </w:rPr>
            <m:t>Δ</m:t>
          </m:r>
          <m:r>
            <m:rPr>
              <m:sty m:val="p"/>
              <m:aln/>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RB</m:t>
                  </m:r>
                </m:sub>
                <m:sup>
                  <m:r>
                    <m:rPr>
                      <m:nor/>
                    </m:rPr>
                    <m:t>DL</m:t>
                  </m:r>
                </m:sup>
              </m:sSubSup>
            </m:num>
            <m:den>
              <m:r>
                <m:rPr>
                  <m:sty m:val="p"/>
                </m:rPr>
                <w:rPr>
                  <w:rFonts w:ascii="Cambria Math" w:hAnsi="Cambria Math"/>
                </w:rPr>
                <m:t>2</m:t>
              </m:r>
            </m:den>
          </m:f>
          <m:r>
            <m:rPr>
              <m:sty m:val="p"/>
            </m:rPr>
            <w:rPr>
              <w:rFonts w:ascii="Cambria Math" w:hAnsi="Cambria Math"/>
            </w:rPr>
            <w:br/>
          </m:r>
        </m:oMath>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12</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oMath>
      </m:oMathPara>
    </w:p>
    <w:p w14:paraId="5FCC29A9" w14:textId="77777777" w:rsidR="00D058E7" w:rsidRDefault="00D058E7" w:rsidP="00D058E7">
      <w:pPr>
        <w:pStyle w:val="B1"/>
      </w:pPr>
      <w:r>
        <w:t>-</w:t>
      </w:r>
      <w:r>
        <w:tab/>
        <w:t>for MBSFN reference signal pattern type 2</w:t>
      </w:r>
    </w:p>
    <w:p w14:paraId="36671216" w14:textId="77777777" w:rsidR="00D058E7" w:rsidRDefault="00D058E7" w:rsidP="00BD7513">
      <w:pPr>
        <w:pStyle w:val="EQ"/>
      </w:pPr>
      <m:oMathPara>
        <m:oMath>
          <m:r>
            <w:rPr>
              <w:rFonts w:ascii="Cambria Math" w:hAnsi="Cambria Math"/>
            </w:rPr>
            <m:t>k</m:t>
          </m:r>
          <m:r>
            <m:rPr>
              <m:sty m:val="p"/>
            </m:rPr>
            <w:rPr>
              <w:rFonts w:ascii="Cambria Math" w:hAnsi="Cambria Math"/>
            </w:rPr>
            <m:t>=6</m:t>
          </m:r>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f>
                    <m:fPr>
                      <m:ctrlPr>
                        <w:rPr>
                          <w:rFonts w:ascii="Cambria Math" w:eastAsia="MS PGothic" w:hAnsi="Cambria Math" w:cs="Calibri"/>
                          <w:iCs/>
                          <w:sz w:val="22"/>
                          <w:szCs w:val="22"/>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eastAsia="MS PGothic" w:hAnsi="Cambria Math" w:cs="Calibri"/>
                          <w:sz w:val="22"/>
                          <w:szCs w:val="22"/>
                        </w:rPr>
                        <m:t>6</m:t>
                      </m:r>
                    </m:den>
                  </m:f>
                  <m:r>
                    <m:rPr>
                      <m:sty m:val="p"/>
                    </m:rPr>
                    <w:rPr>
                      <w:rFonts w:ascii="Cambria Math" w:hAnsi="Cambria Math"/>
                    </w:rPr>
                    <m:t>Δ</m:t>
                  </m:r>
                </m:e>
              </m:d>
            </m:e>
          </m:d>
          <m:r>
            <m:rPr>
              <m:sty m:val="p"/>
            </m:rPr>
            <w:rPr>
              <w:rFonts w:ascii="Cambria Math" w:hAnsi="Cambria Math"/>
              <w:lang w:val="en-US"/>
            </w:rPr>
            <m:t>+3</m:t>
          </m:r>
          <m:d>
            <m:dPr>
              <m:ctrlPr>
                <w:rPr>
                  <w:rFonts w:ascii="Cambria Math" w:eastAsia="MS PGothic" w:hAnsi="Cambria Math" w:cs="Calibri"/>
                  <w:iCs/>
                  <w:sz w:val="22"/>
                  <w:szCs w:val="22"/>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m:rPr>
                      <m:nor/>
                    </m:rPr>
                    <w:rPr>
                      <w:rFonts w:ascii="Cambria Math" w:hAnsi="Cambria Math"/>
                    </w:rPr>
                    <m:t>s</m:t>
                  </m:r>
                </m:sub>
              </m:sSub>
              <m:r>
                <m:rPr>
                  <m:nor/>
                </m:rPr>
                <w:rPr>
                  <w:lang w:val="en-US"/>
                </w:rPr>
                <m:t xml:space="preserve"> mod </m:t>
              </m:r>
              <m:r>
                <m:rPr>
                  <m:sty m:val="p"/>
                </m:rPr>
                <w:rPr>
                  <w:rFonts w:ascii="Cambria Math" w:hAnsi="Cambria Math"/>
                  <w:lang w:val="en-US"/>
                </w:rPr>
                <m:t>2</m:t>
              </m:r>
            </m:e>
          </m:d>
          <m:r>
            <m:rPr>
              <m:sty m:val="p"/>
            </m:rPr>
            <w:rPr>
              <w:rFonts w:ascii="Cambria Math" w:hAnsi="Cambria Math"/>
            </w:rPr>
            <w:br/>
          </m:r>
        </m:oMath>
        <m:oMath>
          <m:r>
            <w:rPr>
              <w:rFonts w:ascii="Cambria Math" w:hAnsi="Cambria Math"/>
            </w:rPr>
            <m:t>l</m:t>
          </m:r>
          <m:r>
            <m:rPr>
              <m:sty m:val="p"/>
              <m:aln/>
            </m:rPr>
            <w:rPr>
              <w:rFonts w:ascii="Cambria Math" w:hAnsi="Cambria Math"/>
            </w:rPr>
            <m:t>=0</m:t>
          </m:r>
          <m:r>
            <m:rPr>
              <m:sty m:val="p"/>
            </m:rPr>
            <w:rPr>
              <w:rFonts w:ascii="Cambria Math" w:hAnsi="Cambria Math"/>
            </w:rPr>
            <w:br/>
          </m:r>
        </m:oMath>
        <m:oMath>
          <m:r>
            <m:rPr>
              <m:sty m:val="p"/>
            </m:rPr>
            <w:rPr>
              <w:rFonts w:ascii="Cambria Math" w:hAnsi="Cambria Math"/>
            </w:rPr>
            <m:t>Δ</m:t>
          </m:r>
          <m:r>
            <m:rPr>
              <m:sty m:val="p"/>
              <m:aln/>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RB</m:t>
                  </m:r>
                </m:sub>
                <m:sup>
                  <m:r>
                    <m:rPr>
                      <m:nor/>
                    </m:rPr>
                    <m:t>DL</m:t>
                  </m:r>
                </m:sup>
              </m:sSubSup>
            </m:num>
            <m:den>
              <m:r>
                <m:rPr>
                  <m:sty m:val="p"/>
                </m:rPr>
                <w:rPr>
                  <w:rFonts w:ascii="Cambria Math" w:hAnsi="Cambria Math"/>
                </w:rPr>
                <m:t>2</m:t>
              </m:r>
            </m:den>
          </m:f>
          <m:r>
            <m:rPr>
              <m:sty m:val="p"/>
            </m:rPr>
            <w:rPr>
              <w:rFonts w:ascii="Cambria Math" w:hAnsi="Cambria Math"/>
            </w:rPr>
            <w:br/>
          </m:r>
        </m:oMath>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6</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oMath>
      </m:oMathPara>
    </w:p>
    <w:p w14:paraId="2B2D99BB" w14:textId="77777777" w:rsidR="0035583A" w:rsidRPr="00F829B6" w:rsidRDefault="0035583A" w:rsidP="0074607E">
      <w:pPr>
        <w:pStyle w:val="Heading3"/>
        <w:keepNext w:val="0"/>
        <w:keepLines w:val="0"/>
        <w:widowControl w:val="0"/>
      </w:pPr>
      <w:r w:rsidRPr="00F829B6">
        <w:t>6.10.3</w:t>
      </w:r>
      <w:r w:rsidRPr="00F829B6">
        <w:tab/>
        <w:t>UE-specific reference signals associated with PDSCH</w:t>
      </w:r>
      <w:bookmarkEnd w:id="110"/>
    </w:p>
    <w:p w14:paraId="0F6F5635" w14:textId="77777777" w:rsidR="0035583A" w:rsidRPr="00F829B6" w:rsidRDefault="0035583A" w:rsidP="0074607E">
      <w:pPr>
        <w:widowControl w:val="0"/>
      </w:pPr>
      <w:r w:rsidRPr="00F829B6">
        <w:t>UE-specific reference signals associated with PDSCH</w:t>
      </w:r>
    </w:p>
    <w:p w14:paraId="3D4AD65E" w14:textId="77777777" w:rsidR="0035583A" w:rsidRPr="00F829B6" w:rsidRDefault="0035583A" w:rsidP="0074607E">
      <w:pPr>
        <w:pStyle w:val="B1"/>
        <w:widowControl w:val="0"/>
      </w:pPr>
      <w:r w:rsidRPr="00F829B6">
        <w:t>-</w:t>
      </w:r>
      <w:r w:rsidRPr="00F829B6">
        <w:tab/>
        <w:t xml:space="preserve">are transmitted on antenna port(s) </w:t>
      </w:r>
      <w:r w:rsidRPr="00F829B6">
        <w:rPr>
          <w:position w:val="-10"/>
        </w:rPr>
        <w:object w:dxaOrig="499" w:dyaOrig="280" w14:anchorId="0BE9E341">
          <v:shape id="_x0000_i2122" type="#_x0000_t75" style="width:25.25pt;height:14.05pt" o:ole="">
            <v:imagedata r:id="rId1893" o:title=""/>
          </v:shape>
          <o:OLEObject Type="Embed" ProgID="Equation.3" ShapeID="_x0000_i2122" DrawAspect="Content" ObjectID="_1755943068" r:id="rId1894"/>
        </w:object>
      </w:r>
      <w:r w:rsidRPr="00F829B6">
        <w:t xml:space="preserve">, </w:t>
      </w:r>
      <w:r w:rsidRPr="00F829B6">
        <w:rPr>
          <w:position w:val="-10"/>
        </w:rPr>
        <w:object w:dxaOrig="520" w:dyaOrig="280" w14:anchorId="26BFFEB8">
          <v:shape id="_x0000_i2123" type="#_x0000_t75" style="width:26.2pt;height:14.05pt" o:ole="">
            <v:imagedata r:id="rId1895" o:title=""/>
          </v:shape>
          <o:OLEObject Type="Embed" ProgID="Equation.3" ShapeID="_x0000_i2123" DrawAspect="Content" ObjectID="_1755943069" r:id="rId1896"/>
        </w:object>
      </w:r>
      <w:r w:rsidRPr="00F829B6">
        <w:t xml:space="preserve">, </w:t>
      </w:r>
      <w:r w:rsidRPr="00F829B6">
        <w:rPr>
          <w:position w:val="-10"/>
        </w:rPr>
        <w:object w:dxaOrig="580" w:dyaOrig="320" w14:anchorId="2E9BA4F9">
          <v:shape id="_x0000_i2124" type="#_x0000_t75" style="width:25.25pt;height:14.05pt" o:ole="">
            <v:imagedata r:id="rId1897" o:title=""/>
          </v:shape>
          <o:OLEObject Type="Embed" ProgID="Equation.DSMT4" ShapeID="_x0000_i2124" DrawAspect="Content" ObjectID="_1755943070" r:id="rId1898"/>
        </w:object>
      </w:r>
      <w:r w:rsidRPr="00F829B6">
        <w:t xml:space="preserve">, </w:t>
      </w:r>
      <w:r w:rsidRPr="00F829B6">
        <w:rPr>
          <w:position w:val="-10"/>
        </w:rPr>
        <w:object w:dxaOrig="660" w:dyaOrig="320" w14:anchorId="2414ACEA">
          <v:shape id="_x0000_i2125" type="#_x0000_t75" style="width:28.05pt;height:14.05pt" o:ole="">
            <v:imagedata r:id="rId1899" o:title=""/>
          </v:shape>
          <o:OLEObject Type="Embed" ProgID="Equation.DSMT4" ShapeID="_x0000_i2125" DrawAspect="Content" ObjectID="_1755943071" r:id="rId1900"/>
        </w:object>
      </w:r>
      <w:r w:rsidRPr="00F829B6">
        <w:t xml:space="preserve"> </w:t>
      </w:r>
      <w:r w:rsidRPr="00F829B6">
        <w:rPr>
          <w:rFonts w:hint="eastAsia"/>
          <w:lang w:eastAsia="zh-CN"/>
        </w:rPr>
        <w:t>,</w:t>
      </w:r>
      <w:r w:rsidRPr="00F829B6">
        <w:rPr>
          <w:position w:val="-10"/>
        </w:rPr>
        <w:object w:dxaOrig="680" w:dyaOrig="320" w14:anchorId="483A5949">
          <v:shape id="_x0000_i2126" type="#_x0000_t75" style="width:28.05pt;height:13.1pt" o:ole="">
            <v:imagedata r:id="rId1901" o:title=""/>
          </v:shape>
          <o:OLEObject Type="Embed" ProgID="Equation.DSMT4" ShapeID="_x0000_i2126" DrawAspect="Content" ObjectID="_1755943072" r:id="rId1902"/>
        </w:object>
      </w:r>
      <w:r w:rsidRPr="00F829B6">
        <w:rPr>
          <w:rFonts w:hint="eastAsia"/>
          <w:lang w:eastAsia="zh-CN"/>
        </w:rPr>
        <w:t>,</w:t>
      </w:r>
      <w:r w:rsidR="009057B8">
        <w:rPr>
          <w:lang w:eastAsia="zh-CN"/>
        </w:rPr>
        <w:t xml:space="preserve"> </w:t>
      </w:r>
      <w:r w:rsidRPr="00F829B6">
        <w:rPr>
          <w:position w:val="-10"/>
        </w:rPr>
        <w:object w:dxaOrig="1140" w:dyaOrig="320" w14:anchorId="01801BEA">
          <v:shape id="_x0000_i2127" type="#_x0000_t75" style="width:52.35pt;height:14.05pt" o:ole="">
            <v:imagedata r:id="rId1903" o:title=""/>
          </v:shape>
          <o:OLEObject Type="Embed" ProgID="Equation.DSMT4" ShapeID="_x0000_i2127" DrawAspect="Content" ObjectID="_1755943073" r:id="rId1904"/>
        </w:object>
      </w:r>
      <w:r w:rsidR="009057B8">
        <w:t>,</w:t>
      </w:r>
      <w:r w:rsidRPr="00F829B6">
        <w:t xml:space="preserve"> </w:t>
      </w:r>
      <w:r w:rsidRPr="00F829B6">
        <w:rPr>
          <w:position w:val="-10"/>
        </w:rPr>
        <w:object w:dxaOrig="1319" w:dyaOrig="280" w14:anchorId="2ABBA40B">
          <v:shape id="_x0000_i2128" type="#_x0000_t75" style="width:65.45pt;height:14.05pt" o:ole="">
            <v:imagedata r:id="rId845" o:title=""/>
          </v:shape>
          <o:OLEObject Type="Embed" ProgID="Equation.3" ShapeID="_x0000_i2128" DrawAspect="Content" ObjectID="_1755943074" r:id="rId1905"/>
        </w:object>
      </w:r>
      <w:r w:rsidRPr="00F829B6">
        <w:t xml:space="preserve">, </w:t>
      </w:r>
      <w:r w:rsidR="009057B8">
        <w:t xml:space="preserve"> or on the antenna ports indicated in Table 6.3.4.4-1, </w:t>
      </w:r>
      <w:r w:rsidRPr="00F829B6">
        <w:t xml:space="preserve">where </w:t>
      </w:r>
      <w:r w:rsidRPr="00F829B6">
        <w:rPr>
          <w:position w:val="-6"/>
        </w:rPr>
        <w:object w:dxaOrig="180" w:dyaOrig="200" w14:anchorId="7B911123">
          <v:shape id="_x0000_i2129" type="#_x0000_t75" style="width:9.35pt;height:10.3pt" o:ole="">
            <v:imagedata r:id="rId386" o:title=""/>
          </v:shape>
          <o:OLEObject Type="Embed" ProgID="Equation.3" ShapeID="_x0000_i2129" DrawAspect="Content" ObjectID="_1755943075" r:id="rId1906"/>
        </w:object>
      </w:r>
      <w:r w:rsidRPr="00F829B6">
        <w:t xml:space="preserve"> is the number of layers used for transmission of the PDSCH;</w:t>
      </w:r>
    </w:p>
    <w:p w14:paraId="7B0EA6F1" w14:textId="77777777" w:rsidR="0035583A" w:rsidRPr="00F829B6" w:rsidRDefault="0035583A" w:rsidP="0074607E">
      <w:pPr>
        <w:pStyle w:val="B1"/>
        <w:widowControl w:val="0"/>
      </w:pPr>
      <w:r w:rsidRPr="00F829B6">
        <w:t>-</w:t>
      </w:r>
      <w:r w:rsidRPr="00F829B6">
        <w:tab/>
        <w:t>are present and are a valid reference for PDSCH demodulation only if the PDSCH transmission is associated with the corresponding antenna port according to clause 7.1 of 3GPP TS 36.213 [4];</w:t>
      </w:r>
    </w:p>
    <w:p w14:paraId="7C2760BC" w14:textId="77777777" w:rsidR="0035583A" w:rsidRPr="00F829B6" w:rsidRDefault="0035583A" w:rsidP="0074607E">
      <w:pPr>
        <w:pStyle w:val="B1"/>
        <w:widowControl w:val="0"/>
      </w:pPr>
      <w:r w:rsidRPr="00F829B6">
        <w:lastRenderedPageBreak/>
        <w:t>-</w:t>
      </w:r>
      <w:r w:rsidRPr="00F829B6">
        <w:tab/>
        <w:t xml:space="preserve">are transmitted only on the physical resource blocks upon which the corresponding PDSCH is mapped. </w:t>
      </w:r>
    </w:p>
    <w:p w14:paraId="0DB70FCD" w14:textId="77777777" w:rsidR="00EA7357" w:rsidRPr="00F829B6" w:rsidRDefault="0035583A" w:rsidP="0074607E">
      <w:pPr>
        <w:widowControl w:val="0"/>
      </w:pPr>
      <w:r w:rsidRPr="00F829B6">
        <w:t>A</w:t>
      </w:r>
      <w:r w:rsidRPr="00F829B6">
        <w:rPr>
          <w:rFonts w:hint="eastAsia"/>
        </w:rPr>
        <w:t xml:space="preserve"> UE-specific reference </w:t>
      </w:r>
      <w:r w:rsidRPr="00F829B6">
        <w:t>signal</w:t>
      </w:r>
      <w:r w:rsidRPr="00F829B6">
        <w:rPr>
          <w:rFonts w:hint="eastAsia"/>
        </w:rPr>
        <w:t xml:space="preserve"> </w:t>
      </w:r>
      <w:r w:rsidRPr="00F829B6">
        <w:t xml:space="preserve">associated with PDSCH is not transmitted in resource elements </w:t>
      </w:r>
      <w:r w:rsidRPr="00F829B6">
        <w:rPr>
          <w:position w:val="-10"/>
        </w:rPr>
        <w:object w:dxaOrig="440" w:dyaOrig="300" w14:anchorId="074B5A93">
          <v:shape id="_x0000_i2130" type="#_x0000_t75" style="width:21.5pt;height:14.95pt" o:ole="">
            <v:imagedata r:id="rId83" o:title=""/>
          </v:shape>
          <o:OLEObject Type="Embed" ProgID="Equation.3" ShapeID="_x0000_i2130" DrawAspect="Content" ObjectID="_1755943076" r:id="rId1907"/>
        </w:object>
      </w:r>
      <w:r w:rsidRPr="00F829B6">
        <w:t xml:space="preserve"> in which one of the physical channels or physical signals other than the UE-specific reference signals defined in 6.1 are transmitted using resource elements with the same index pair </w:t>
      </w:r>
      <w:r w:rsidRPr="00F829B6">
        <w:rPr>
          <w:position w:val="-10"/>
        </w:rPr>
        <w:object w:dxaOrig="440" w:dyaOrig="300" w14:anchorId="70DE7604">
          <v:shape id="_x0000_i2131" type="#_x0000_t75" style="width:21.5pt;height:14.95pt" o:ole="">
            <v:imagedata r:id="rId83" o:title=""/>
          </v:shape>
          <o:OLEObject Type="Embed" ProgID="Equation.3" ShapeID="_x0000_i2131" DrawAspect="Content" ObjectID="_1755943077" r:id="rId1908"/>
        </w:object>
      </w:r>
      <w:r w:rsidRPr="00F829B6">
        <w:t xml:space="preserve"> regardless of their antenna port </w:t>
      </w:r>
      <w:r w:rsidRPr="00F829B6">
        <w:rPr>
          <w:position w:val="-10"/>
        </w:rPr>
        <w:object w:dxaOrig="200" w:dyaOrig="240" w14:anchorId="216275A2">
          <v:shape id="_x0000_i2132" type="#_x0000_t75" style="width:10.3pt;height:11.2pt" o:ole="">
            <v:imagedata r:id="rId81" o:title=""/>
          </v:shape>
          <o:OLEObject Type="Embed" ProgID="Equation.3" ShapeID="_x0000_i2132" DrawAspect="Content" ObjectID="_1755943078" r:id="rId1909"/>
        </w:object>
      </w:r>
      <w:r w:rsidRPr="00F829B6">
        <w:t xml:space="preserve">. </w:t>
      </w:r>
    </w:p>
    <w:p w14:paraId="42E5D68E" w14:textId="77777777" w:rsidR="00781123" w:rsidRDefault="00EA7357" w:rsidP="0074607E">
      <w:pPr>
        <w:widowControl w:val="0"/>
        <w:rPr>
          <w:lang w:val="en-US"/>
        </w:rPr>
      </w:pPr>
      <w:r w:rsidRPr="00F829B6">
        <w:t>A</w:t>
      </w:r>
      <w:r w:rsidRPr="00F829B6">
        <w:rPr>
          <w:rFonts w:hint="eastAsia"/>
        </w:rPr>
        <w:t xml:space="preserve"> UE-specific reference </w:t>
      </w:r>
      <w:r w:rsidRPr="00F829B6">
        <w:t>signal</w:t>
      </w:r>
      <w:r w:rsidRPr="00F829B6">
        <w:rPr>
          <w:rFonts w:hint="eastAsia"/>
        </w:rPr>
        <w:t xml:space="preserve"> </w:t>
      </w:r>
      <w:r w:rsidRPr="00F829B6">
        <w:t xml:space="preserve">associated with subslot-PDSCH or slot-PDSCH is only transmitted in </w:t>
      </w:r>
      <w:r w:rsidRPr="00F829B6">
        <w:rPr>
          <w:lang w:val="en-US"/>
        </w:rPr>
        <w:t xml:space="preserve">physical resource blocks in frequency domain assigned for PDSCH transmission where </w:t>
      </w:r>
    </w:p>
    <w:p w14:paraId="0664F070" w14:textId="77777777" w:rsidR="00781123" w:rsidRDefault="00781123" w:rsidP="0074607E">
      <w:pPr>
        <w:pStyle w:val="B1"/>
        <w:widowControl w:val="0"/>
        <w:rPr>
          <w:lang w:val="en-US"/>
        </w:rPr>
      </w:pPr>
      <w:r>
        <w:rPr>
          <w:lang w:val="en-US"/>
        </w:rPr>
        <w:t>-</w:t>
      </w:r>
      <w:r>
        <w:rPr>
          <w:lang w:val="en-US"/>
        </w:rPr>
        <w:tab/>
      </w:r>
      <w:r w:rsidR="00EA7357" w:rsidRPr="00F829B6">
        <w:rPr>
          <w:lang w:val="en-US"/>
        </w:rPr>
        <w:t xml:space="preserve">the assignment maps to both physical resource blocks of a given PRG (see </w:t>
      </w:r>
      <w:r w:rsidR="00E54729">
        <w:rPr>
          <w:lang w:val="en-US"/>
        </w:rPr>
        <w:t>clause</w:t>
      </w:r>
      <w:r w:rsidR="00EA7357" w:rsidRPr="00F829B6">
        <w:rPr>
          <w:lang w:val="en-US"/>
        </w:rPr>
        <w:t xml:space="preserve"> 6.4.2)</w:t>
      </w:r>
      <w:r>
        <w:rPr>
          <w:lang w:val="en-US"/>
        </w:rPr>
        <w:t xml:space="preserve">; </w:t>
      </w:r>
    </w:p>
    <w:p w14:paraId="6968ACE9" w14:textId="77777777" w:rsidR="0035583A" w:rsidRPr="00F829B6" w:rsidRDefault="00781123" w:rsidP="0074607E">
      <w:pPr>
        <w:pStyle w:val="B1"/>
        <w:widowControl w:val="0"/>
      </w:pPr>
      <w:r>
        <w:rPr>
          <w:lang w:val="en-US"/>
        </w:rPr>
        <w:t>-</w:t>
      </w:r>
      <w:r>
        <w:rPr>
          <w:lang w:val="en-US"/>
        </w:rPr>
        <w:tab/>
        <w:t xml:space="preserve">in case of </w:t>
      </w:r>
      <w:r w:rsidRPr="00F829B6">
        <w:t>subslot-PDSCH</w:t>
      </w:r>
      <w:r>
        <w:t xml:space="preserve">, </w:t>
      </w:r>
      <w:r w:rsidRPr="00F829B6">
        <w:t>the associated SPDCCH</w:t>
      </w:r>
      <w:r>
        <w:t xml:space="preserve"> </w:t>
      </w:r>
      <w:r>
        <w:rPr>
          <w:lang w:val="en-US"/>
        </w:rPr>
        <w:t xml:space="preserve">is not mapped to </w:t>
      </w:r>
      <w:r w:rsidRPr="00F829B6">
        <w:rPr>
          <w:lang w:val="en-US"/>
        </w:rPr>
        <w:t xml:space="preserve">resource </w:t>
      </w:r>
      <w:r>
        <w:rPr>
          <w:lang w:val="en-US"/>
        </w:rPr>
        <w:t xml:space="preserve">elements </w:t>
      </w:r>
      <w:r w:rsidRPr="00F829B6">
        <w:rPr>
          <w:lang w:val="en-US"/>
        </w:rPr>
        <w:t>of a given PRG</w:t>
      </w:r>
      <w:r w:rsidRPr="007A62AD">
        <w:rPr>
          <w:lang w:val="en-US"/>
        </w:rPr>
        <w:t xml:space="preserve"> </w:t>
      </w:r>
      <w:r w:rsidRPr="00F829B6">
        <w:rPr>
          <w:lang w:val="en-US"/>
        </w:rPr>
        <w:t>assigned for PDSCH transmission</w:t>
      </w:r>
      <w:r>
        <w:rPr>
          <w:lang w:val="en-US"/>
        </w:rPr>
        <w:t xml:space="preserve"> </w:t>
      </w:r>
      <w:r w:rsidRPr="00F829B6">
        <w:rPr>
          <w:lang w:val="en-US"/>
        </w:rPr>
        <w:t xml:space="preserve">(see </w:t>
      </w:r>
      <w:r w:rsidR="00E54729">
        <w:rPr>
          <w:lang w:val="en-US"/>
        </w:rPr>
        <w:t>clause</w:t>
      </w:r>
      <w:r w:rsidRPr="00F829B6">
        <w:rPr>
          <w:lang w:val="en-US"/>
        </w:rPr>
        <w:t xml:space="preserve"> 6.4.2)</w:t>
      </w:r>
      <w:r>
        <w:rPr>
          <w:lang w:val="en-US"/>
        </w:rPr>
        <w:t>.</w:t>
      </w:r>
      <w:r w:rsidR="00EA7357" w:rsidRPr="00F829B6">
        <w:rPr>
          <w:lang w:val="en-US"/>
        </w:rPr>
        <w:t>.</w:t>
      </w:r>
    </w:p>
    <w:p w14:paraId="6FBE57A2" w14:textId="77777777" w:rsidR="0035583A" w:rsidRPr="00F829B6" w:rsidRDefault="0035583A" w:rsidP="0074607E">
      <w:pPr>
        <w:widowControl w:val="0"/>
      </w:pPr>
      <w:r w:rsidRPr="00F829B6">
        <w:t>For frame structure type 3, for PDSCH in a subframe with the same duration as the DwPTS duration of a special subframe configuration, the UE-specific reference signals are defined the same as that for the corresponding special subframe configuration.</w:t>
      </w:r>
    </w:p>
    <w:p w14:paraId="7434DEC1" w14:textId="77777777" w:rsidR="0035583A" w:rsidRPr="00F829B6" w:rsidRDefault="0035583A" w:rsidP="0074607E">
      <w:pPr>
        <w:pStyle w:val="Heading4"/>
        <w:keepNext w:val="0"/>
        <w:keepLines w:val="0"/>
        <w:widowControl w:val="0"/>
      </w:pPr>
      <w:bookmarkStart w:id="114" w:name="_Toc454818074"/>
      <w:r w:rsidRPr="00F829B6">
        <w:t>6.10.3.1</w:t>
      </w:r>
      <w:r w:rsidRPr="00F829B6">
        <w:tab/>
        <w:t>Sequence generation</w:t>
      </w:r>
      <w:bookmarkEnd w:id="114"/>
    </w:p>
    <w:p w14:paraId="2B528A86" w14:textId="77777777" w:rsidR="0035583A" w:rsidRPr="00F829B6" w:rsidRDefault="0035583A" w:rsidP="0074607E">
      <w:pPr>
        <w:widowControl w:val="0"/>
      </w:pPr>
      <w:r w:rsidRPr="00F829B6">
        <w:t xml:space="preserve">For antenna port 5, the UE-specific reference-signal sequence </w:t>
      </w:r>
      <w:r w:rsidRPr="00F829B6">
        <w:rPr>
          <w:position w:val="-14"/>
        </w:rPr>
        <w:object w:dxaOrig="580" w:dyaOrig="340" w14:anchorId="59479D32">
          <v:shape id="_x0000_i2133" type="#_x0000_t75" style="width:29pt;height:17.75pt" o:ole="">
            <v:imagedata r:id="rId1910" o:title=""/>
          </v:shape>
          <o:OLEObject Type="Embed" ProgID="Equation.3" ShapeID="_x0000_i2133" DrawAspect="Content" ObjectID="_1755943079" r:id="rId1911"/>
        </w:object>
      </w:r>
      <w:r w:rsidRPr="00F829B6">
        <w:t xml:space="preserve"> is defined by</w:t>
      </w:r>
    </w:p>
    <w:p w14:paraId="18990CA0" w14:textId="77777777" w:rsidR="0035583A" w:rsidRPr="00F829B6" w:rsidRDefault="0035583A" w:rsidP="0074607E">
      <w:pPr>
        <w:pStyle w:val="EQ"/>
        <w:keepLines w:val="0"/>
        <w:widowControl w:val="0"/>
        <w:jc w:val="center"/>
      </w:pPr>
      <w:r w:rsidRPr="00F829B6">
        <w:rPr>
          <w:position w:val="-26"/>
        </w:rPr>
        <w:object w:dxaOrig="6460" w:dyaOrig="600" w14:anchorId="2B665CBC">
          <v:shape id="_x0000_i2134" type="#_x0000_t75" style="width:322.6pt;height:29.9pt" o:ole="">
            <v:imagedata r:id="rId1912" o:title=""/>
          </v:shape>
          <o:OLEObject Type="Embed" ProgID="Equation.3" ShapeID="_x0000_i2134" DrawAspect="Content" ObjectID="_1755943080" r:id="rId1913"/>
        </w:object>
      </w:r>
    </w:p>
    <w:p w14:paraId="428616B7" w14:textId="77777777" w:rsidR="0035583A" w:rsidRPr="00F829B6" w:rsidRDefault="0035583A" w:rsidP="0074607E">
      <w:pPr>
        <w:widowControl w:val="0"/>
      </w:pPr>
      <w:r w:rsidRPr="00F829B6">
        <w:t xml:space="preserve">where </w:t>
      </w:r>
      <w:r w:rsidRPr="00F829B6">
        <w:rPr>
          <w:position w:val="-10"/>
        </w:rPr>
        <w:object w:dxaOrig="720" w:dyaOrig="340" w14:anchorId="11005C69">
          <v:shape id="_x0000_i2135" type="#_x0000_t75" style="width:36.45pt;height:17.75pt" o:ole="">
            <v:imagedata r:id="rId1914" o:title=""/>
          </v:shape>
          <o:OLEObject Type="Embed" ProgID="Equation.3" ShapeID="_x0000_i2135" DrawAspect="Content" ObjectID="_1755943081" r:id="rId1915"/>
        </w:object>
      </w:r>
      <w:r w:rsidRPr="00F829B6">
        <w:t xml:space="preserve"> denotes the assigned bandwidth in resource blocks of the corresponding PDSCH transmission. The pseudo-random sequence </w:t>
      </w:r>
      <w:r w:rsidRPr="00F829B6">
        <w:rPr>
          <w:position w:val="-10"/>
        </w:rPr>
        <w:object w:dxaOrig="360" w:dyaOrig="300" w14:anchorId="55E5DFE4">
          <v:shape id="_x0000_i2136" type="#_x0000_t75" style="width:18.7pt;height:14.95pt" o:ole="">
            <v:imagedata r:id="rId1057" o:title=""/>
          </v:shape>
          <o:OLEObject Type="Embed" ProgID="Equation.3" ShapeID="_x0000_i2136" DrawAspect="Content" ObjectID="_1755943082" r:id="rId1916"/>
        </w:object>
      </w:r>
      <w:r w:rsidRPr="00F829B6">
        <w:t xml:space="preserve"> is defined in clause 7.2. The pseudo-random sequence generator shall be initialised with </w:t>
      </w:r>
      <w:r w:rsidRPr="00F829B6">
        <w:rPr>
          <w:position w:val="-10"/>
        </w:rPr>
        <w:object w:dxaOrig="3379" w:dyaOrig="340" w14:anchorId="6ECB0D0F">
          <v:shape id="_x0000_i2137" type="#_x0000_t75" style="width:169.25pt;height:17.75pt" o:ole="">
            <v:imagedata r:id="rId1917" o:title=""/>
          </v:shape>
          <o:OLEObject Type="Embed" ProgID="Equation.3" ShapeID="_x0000_i2137" DrawAspect="Content" ObjectID="_1755943083" r:id="rId1918"/>
        </w:object>
      </w:r>
      <w:r w:rsidRPr="00F829B6">
        <w:t xml:space="preserve"> at the start of each subframe</w:t>
      </w:r>
      <w:r w:rsidRPr="00F829B6">
        <w:rPr>
          <w:rFonts w:eastAsia="SimSun" w:hint="eastAsia"/>
          <w:lang w:eastAsia="zh-CN"/>
        </w:rPr>
        <w:t xml:space="preserve"> </w:t>
      </w:r>
      <w:r w:rsidRPr="00F829B6">
        <w:rPr>
          <w:rFonts w:eastAsia="SimSun"/>
          <w:lang w:eastAsia="zh-CN"/>
        </w:rPr>
        <w:t xml:space="preserve">where </w:t>
      </w:r>
      <w:r w:rsidRPr="00F829B6">
        <w:rPr>
          <w:position w:val="-10"/>
        </w:rPr>
        <w:object w:dxaOrig="520" w:dyaOrig="300" w14:anchorId="7EC0F37A">
          <v:shape id="_x0000_i2138" type="#_x0000_t75" style="width:26.2pt;height:14.95pt" o:ole="">
            <v:imagedata r:id="rId1919" o:title=""/>
          </v:shape>
          <o:OLEObject Type="Embed" ProgID="Equation.3" ShapeID="_x0000_i2138" DrawAspect="Content" ObjectID="_1755943084" r:id="rId1920"/>
        </w:object>
      </w:r>
      <w:r w:rsidRPr="00F829B6">
        <w:rPr>
          <w:rFonts w:eastAsia="SimSun"/>
          <w:lang w:eastAsia="zh-CN"/>
        </w:rPr>
        <w:t xml:space="preserve"> is as described in clause 7.1 </w:t>
      </w:r>
      <w:r w:rsidRPr="00F829B6">
        <w:t>3GPP TS 36.213</w:t>
      </w:r>
      <w:r w:rsidRPr="00F829B6">
        <w:rPr>
          <w:rFonts w:eastAsia="SimSun"/>
          <w:lang w:eastAsia="zh-CN"/>
        </w:rPr>
        <w:t> [4]</w:t>
      </w:r>
      <w:r w:rsidRPr="00F829B6">
        <w:t>.</w:t>
      </w:r>
    </w:p>
    <w:p w14:paraId="2D2233FD" w14:textId="77777777" w:rsidR="0035583A" w:rsidRPr="00F829B6" w:rsidRDefault="0035583A" w:rsidP="0074607E">
      <w:pPr>
        <w:widowControl w:val="0"/>
      </w:pPr>
      <w:r w:rsidRPr="00F829B6">
        <w:t xml:space="preserve">For any of the antenna ports </w:t>
      </w:r>
      <w:r w:rsidRPr="00F829B6">
        <w:rPr>
          <w:position w:val="-10"/>
        </w:rPr>
        <w:object w:dxaOrig="1440" w:dyaOrig="320" w14:anchorId="4B49996A">
          <v:shape id="_x0000_i2139" type="#_x0000_t75" style="width:60.8pt;height:13.1pt" o:ole="">
            <v:imagedata r:id="rId1921" o:title=""/>
          </v:shape>
          <o:OLEObject Type="Embed" ProgID="Equation.3" ShapeID="_x0000_i2139" DrawAspect="Content" ObjectID="_1755943085" r:id="rId1922"/>
        </w:object>
      </w:r>
      <w:r w:rsidRPr="00F829B6">
        <w:t xml:space="preserve">, the reference-signal sequence </w:t>
      </w:r>
      <w:r w:rsidRPr="00F829B6">
        <w:rPr>
          <w:position w:val="-10"/>
        </w:rPr>
        <w:object w:dxaOrig="460" w:dyaOrig="300" w14:anchorId="618F485B">
          <v:shape id="_x0000_i2140" type="#_x0000_t75" style="width:24.3pt;height:14.95pt" o:ole="">
            <v:imagedata r:id="rId1923" o:title=""/>
          </v:shape>
          <o:OLEObject Type="Embed" ProgID="Equation.3" ShapeID="_x0000_i2140" DrawAspect="Content" ObjectID="_1755943086" r:id="rId1924"/>
        </w:object>
      </w:r>
      <w:r w:rsidRPr="00F829B6">
        <w:t xml:space="preserve"> is defined by</w:t>
      </w:r>
    </w:p>
    <w:p w14:paraId="14312BA8" w14:textId="77777777" w:rsidR="0035583A" w:rsidRPr="00F829B6" w:rsidRDefault="0035583A" w:rsidP="0074607E">
      <w:pPr>
        <w:pStyle w:val="EQ"/>
        <w:keepLines w:val="0"/>
        <w:widowControl w:val="0"/>
        <w:jc w:val="center"/>
      </w:pPr>
      <w:r w:rsidRPr="00F829B6">
        <w:rPr>
          <w:position w:val="-30"/>
        </w:rPr>
        <w:object w:dxaOrig="8380" w:dyaOrig="700" w14:anchorId="50D7A486">
          <v:shape id="_x0000_i2141" type="#_x0000_t75" style="width:418.9pt;height:35.55pt" o:ole="">
            <v:imagedata r:id="rId1925" o:title=""/>
          </v:shape>
          <o:OLEObject Type="Embed" ProgID="Equation.3" ShapeID="_x0000_i2141" DrawAspect="Content" ObjectID="_1755943087" r:id="rId1926"/>
        </w:object>
      </w:r>
      <w:r w:rsidRPr="00F829B6">
        <w:t>.</w:t>
      </w:r>
    </w:p>
    <w:p w14:paraId="3D648F18" w14:textId="77777777" w:rsidR="0035583A" w:rsidRPr="00F829B6" w:rsidRDefault="0035583A" w:rsidP="0074607E">
      <w:pPr>
        <w:widowControl w:val="0"/>
      </w:pPr>
      <w:r w:rsidRPr="00F829B6">
        <w:t xml:space="preserve">The pseudo-random sequence </w:t>
      </w:r>
      <w:r w:rsidRPr="00F829B6">
        <w:rPr>
          <w:position w:val="-10"/>
        </w:rPr>
        <w:object w:dxaOrig="360" w:dyaOrig="300" w14:anchorId="7BCF7DDF">
          <v:shape id="_x0000_i2142" type="#_x0000_t75" style="width:18.7pt;height:14.95pt" o:ole="">
            <v:imagedata r:id="rId1057" o:title=""/>
          </v:shape>
          <o:OLEObject Type="Embed" ProgID="Equation.3" ShapeID="_x0000_i2142" DrawAspect="Content" ObjectID="_1755943088" r:id="rId1927"/>
        </w:object>
      </w:r>
      <w:r w:rsidRPr="00F829B6">
        <w:t xml:space="preserve"> is defined in clause 7.2. The pseudo-random sequence generator shall be initialised with </w:t>
      </w:r>
    </w:p>
    <w:p w14:paraId="55D254FF" w14:textId="77777777" w:rsidR="0035583A" w:rsidRPr="00F829B6" w:rsidRDefault="0035583A" w:rsidP="0074607E">
      <w:pPr>
        <w:pStyle w:val="EQ"/>
        <w:keepLines w:val="0"/>
        <w:widowControl w:val="0"/>
        <w:jc w:val="center"/>
      </w:pPr>
      <w:r w:rsidRPr="00F829B6">
        <w:rPr>
          <w:position w:val="-10"/>
        </w:rPr>
        <w:object w:dxaOrig="3540" w:dyaOrig="360" w14:anchorId="621CC201">
          <v:shape id="_x0000_i2143" type="#_x0000_t75" style="width:176.75pt;height:18.7pt" o:ole="">
            <v:imagedata r:id="rId1928" o:title=""/>
          </v:shape>
          <o:OLEObject Type="Embed" ProgID="Equation.3" ShapeID="_x0000_i2143" DrawAspect="Content" ObjectID="_1755943089" r:id="rId1929"/>
        </w:object>
      </w:r>
    </w:p>
    <w:p w14:paraId="0113AD35" w14:textId="77777777" w:rsidR="0035583A" w:rsidRPr="00F829B6" w:rsidRDefault="0035583A" w:rsidP="0074607E">
      <w:pPr>
        <w:widowControl w:val="0"/>
      </w:pPr>
      <w:r w:rsidRPr="00F829B6">
        <w:t xml:space="preserve"> at the start of each subframe. </w:t>
      </w:r>
    </w:p>
    <w:p w14:paraId="6AE87350" w14:textId="77777777" w:rsidR="0035583A" w:rsidRPr="00F829B6" w:rsidRDefault="0035583A" w:rsidP="0074607E">
      <w:pPr>
        <w:widowControl w:val="0"/>
      </w:pPr>
      <w:r w:rsidRPr="00F829B6">
        <w:rPr>
          <w:noProof/>
          <w:lang w:eastAsia="zh-CN"/>
        </w:rPr>
        <w:t xml:space="preserve">For BL/CE UEs, the same scrambling sequence is applied per subframe to </w:t>
      </w:r>
      <w:r w:rsidRPr="00F829B6">
        <w:t>the UE-specific reference-signal sequence</w:t>
      </w:r>
      <w:r w:rsidRPr="00F829B6">
        <w:rPr>
          <w:noProof/>
          <w:lang w:eastAsia="zh-CN"/>
        </w:rPr>
        <w:t xml:space="preserve"> </w:t>
      </w:r>
      <w:r w:rsidRPr="00F829B6">
        <w:t xml:space="preserve">for a given block of </w:t>
      </w:r>
      <w:r w:rsidRPr="00F829B6">
        <w:rPr>
          <w:position w:val="-10"/>
        </w:rPr>
        <w:object w:dxaOrig="420" w:dyaOrig="300" w14:anchorId="044B9315">
          <v:shape id="_x0000_i2144" type="#_x0000_t75" style="width:20.55pt;height:14.95pt" o:ole="">
            <v:imagedata r:id="rId1930" o:title=""/>
          </v:shape>
          <o:OLEObject Type="Embed" ProgID="Equation.3" ShapeID="_x0000_i2144" DrawAspect="Content" ObjectID="_1755943090" r:id="rId1931"/>
        </w:object>
      </w:r>
      <w:r w:rsidRPr="00F829B6">
        <w:t xml:space="preserve"> subframes. </w:t>
      </w:r>
      <w:r w:rsidR="00912AFD">
        <w:rPr>
          <w:noProof/>
          <w:lang w:eastAsia="zh-CN"/>
        </w:rPr>
        <w:t xml:space="preserve">The subframe number of the first subframe in each </w:t>
      </w:r>
      <w:r w:rsidR="00912AFD">
        <w:t xml:space="preserve">block of </w:t>
      </w:r>
      <w:r w:rsidR="00912AFD" w:rsidRPr="007B21ED">
        <w:rPr>
          <w:position w:val="-12"/>
        </w:rPr>
        <w:object w:dxaOrig="440" w:dyaOrig="360" w14:anchorId="625643A0">
          <v:shape id="_x0000_i2145" type="#_x0000_t75" style="width:22.45pt;height:18.7pt" o:ole="">
            <v:imagedata r:id="rId347" o:title=""/>
          </v:shape>
          <o:OLEObject Type="Embed" ProgID="Equation.3" ShapeID="_x0000_i2145" DrawAspect="Content" ObjectID="_1755943091" r:id="rId1932"/>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226D3767">
          <v:shape id="_x0000_i2146" type="#_x0000_t75" style="width:25.25pt;height:19.65pt" o:ole="">
            <v:imagedata r:id="rId349" o:title=""/>
          </v:shape>
          <o:OLEObject Type="Embed" ProgID="Equation.3" ShapeID="_x0000_i2146" DrawAspect="Content" ObjectID="_1755943092" r:id="rId1933"/>
        </w:object>
      </w:r>
      <w:r w:rsidR="00912AFD">
        <w:rPr>
          <w:lang w:eastAsia="zh-CN"/>
        </w:rPr>
        <w:t xml:space="preserve">, satisfies </w:t>
      </w:r>
      <w:r w:rsidR="00912AFD" w:rsidRPr="007B21ED">
        <w:rPr>
          <w:position w:val="-16"/>
        </w:rPr>
        <w:object w:dxaOrig="2040" w:dyaOrig="420" w14:anchorId="52F341EF">
          <v:shape id="_x0000_i2147" type="#_x0000_t75" style="width:101.9pt;height:20.55pt" o:ole="">
            <v:imagedata r:id="rId351" o:title=""/>
          </v:shape>
          <o:OLEObject Type="Embed" ProgID="Equation.DSMT4" ShapeID="_x0000_i2147" DrawAspect="Content" ObjectID="_1755943093" r:id="rId1934"/>
        </w:object>
      </w:r>
      <w:r w:rsidR="00912AFD">
        <w:rPr>
          <w:noProof/>
          <w:lang w:eastAsia="zh-CN"/>
        </w:rPr>
        <w:t>.</w:t>
      </w:r>
      <w:r w:rsidR="00912AFD">
        <w:t xml:space="preserve"> </w:t>
      </w:r>
      <w:r w:rsidRPr="00F829B6">
        <w:t xml:space="preserve">For the </w:t>
      </w:r>
      <w:r w:rsidRPr="00F829B6">
        <w:rPr>
          <w:position w:val="-10"/>
        </w:rPr>
        <w:object w:dxaOrig="320" w:dyaOrig="340" w14:anchorId="59354DA8">
          <v:shape id="_x0000_i2148" type="#_x0000_t75" style="width:15.9pt;height:17.75pt" o:ole="">
            <v:imagedata r:id="rId1935" o:title=""/>
          </v:shape>
          <o:OLEObject Type="Embed" ProgID="Equation.3" ShapeID="_x0000_i2148" DrawAspect="Content" ObjectID="_1755943094" r:id="rId1936"/>
        </w:object>
      </w:r>
      <w:r w:rsidRPr="00F829B6">
        <w:t>block of</w:t>
      </w:r>
      <w:r w:rsidR="00B80263" w:rsidRPr="00F829B6">
        <w:t xml:space="preserve"> </w:t>
      </w:r>
      <w:r w:rsidRPr="00F829B6">
        <w:rPr>
          <w:position w:val="-10"/>
        </w:rPr>
        <w:object w:dxaOrig="420" w:dyaOrig="300" w14:anchorId="6CF10C15">
          <v:shape id="_x0000_i2149" type="#_x0000_t75" style="width:20.55pt;height:14.95pt" o:ole="">
            <v:imagedata r:id="rId1930" o:title=""/>
          </v:shape>
          <o:OLEObject Type="Embed" ProgID="Equation.3" ShapeID="_x0000_i2149" DrawAspect="Content" ObjectID="_1755943095" r:id="rId1937"/>
        </w:object>
      </w:r>
      <w:r w:rsidRPr="00F829B6">
        <w:t xml:space="preserve"> subframes, the scrambling sequence generator shall be initialised with</w:t>
      </w:r>
    </w:p>
    <w:p w14:paraId="729CB295" w14:textId="77777777" w:rsidR="0035583A" w:rsidRPr="00F829B6" w:rsidRDefault="0035583A" w:rsidP="0074607E">
      <w:pPr>
        <w:widowControl w:val="0"/>
        <w:jc w:val="center"/>
      </w:pPr>
      <w:r w:rsidRPr="00F829B6">
        <w:rPr>
          <w:position w:val="-10"/>
        </w:rPr>
        <w:object w:dxaOrig="4660" w:dyaOrig="340" w14:anchorId="76696A9A">
          <v:shape id="_x0000_i2150" type="#_x0000_t75" style="width:233.75pt;height:17.75pt" o:ole="">
            <v:imagedata r:id="rId1938" o:title=""/>
          </v:shape>
          <o:OLEObject Type="Embed" ProgID="Equation.3" ShapeID="_x0000_i2150" DrawAspect="Content" ObjectID="_1755943096" r:id="rId1939"/>
        </w:object>
      </w:r>
    </w:p>
    <w:p w14:paraId="007BE084" w14:textId="77777777" w:rsidR="0035583A" w:rsidRPr="00F829B6" w:rsidRDefault="0035583A" w:rsidP="0074607E">
      <w:pPr>
        <w:widowControl w:val="0"/>
      </w:pPr>
      <w:r w:rsidRPr="00F829B6">
        <w:t xml:space="preserve">where </w:t>
      </w:r>
    </w:p>
    <w:p w14:paraId="2B60C819" w14:textId="77777777" w:rsidR="0035583A" w:rsidRPr="00F829B6" w:rsidRDefault="001B2736" w:rsidP="0074607E">
      <w:pPr>
        <w:pStyle w:val="EQ"/>
        <w:keepLines w:val="0"/>
        <w:widowControl w:val="0"/>
        <w:jc w:val="center"/>
      </w:pPr>
      <w:r w:rsidRPr="00F829B6">
        <w:rPr>
          <w:position w:val="-88"/>
        </w:rPr>
        <w:object w:dxaOrig="5500" w:dyaOrig="1900" w14:anchorId="452B8237">
          <v:shape id="_x0000_i2151" type="#_x0000_t75" style="width:230.05pt;height:79.5pt" o:ole="">
            <v:imagedata r:id="rId1940" o:title=""/>
          </v:shape>
          <o:OLEObject Type="Embed" ProgID="Equation.3" ShapeID="_x0000_i2151" DrawAspect="Content" ObjectID="_1755943097" r:id="rId1941"/>
        </w:object>
      </w:r>
    </w:p>
    <w:p w14:paraId="3AE93E00" w14:textId="77777777" w:rsidR="0035583A" w:rsidRPr="00F829B6" w:rsidRDefault="0035583A" w:rsidP="0074607E">
      <w:pPr>
        <w:widowControl w:val="0"/>
      </w:pPr>
      <w:r w:rsidRPr="00F829B6">
        <w:lastRenderedPageBreak/>
        <w:t xml:space="preserve">and </w:t>
      </w:r>
      <w:r w:rsidRPr="00F829B6">
        <w:rPr>
          <w:position w:val="-10"/>
        </w:rPr>
        <w:object w:dxaOrig="200" w:dyaOrig="300" w14:anchorId="312F63F4">
          <v:shape id="_x0000_i2152" type="#_x0000_t75" style="width:10.3pt;height:14.95pt" o:ole="">
            <v:imagedata r:id="rId360" o:title=""/>
          </v:shape>
          <o:OLEObject Type="Embed" ProgID="Equation.3" ShapeID="_x0000_i2152" DrawAspect="Content" ObjectID="_1755943098" r:id="rId1942"/>
        </w:object>
      </w:r>
      <w:r w:rsidRPr="00F829B6">
        <w:t xml:space="preserve"> is the absolute subframe number of the first downlink subframe intended for PDSCH. The PDSCH transmissions span </w:t>
      </w:r>
      <w:r w:rsidRPr="00F829B6">
        <w:rPr>
          <w:position w:val="-10"/>
        </w:rPr>
        <w:object w:dxaOrig="720" w:dyaOrig="340" w14:anchorId="021A57AB">
          <v:shape id="_x0000_i2153" type="#_x0000_t75" style="width:36.45pt;height:17.75pt" o:ole="">
            <v:imagedata r:id="rId362" o:title=""/>
          </v:shape>
          <o:OLEObject Type="Embed" ProgID="Equation.3" ShapeID="_x0000_i2153" DrawAspect="Content" ObjectID="_1755943099" r:id="rId1943"/>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PDSCH transmission is postponed. For a BL/CE UE configured in CEModeA, </w:t>
      </w:r>
      <w:r w:rsidRPr="00F829B6">
        <w:rPr>
          <w:position w:val="-10"/>
        </w:rPr>
        <w:object w:dxaOrig="720" w:dyaOrig="300" w14:anchorId="47A1EE4C">
          <v:shape id="_x0000_i2154" type="#_x0000_t75" style="width:36.45pt;height:14.95pt" o:ole="">
            <v:imagedata r:id="rId364" o:title=""/>
          </v:shape>
          <o:OLEObject Type="Embed" ProgID="Equation.3" ShapeID="_x0000_i2154" DrawAspect="Content" ObjectID="_1755943100" r:id="rId1944"/>
        </w:object>
      </w:r>
      <w:r w:rsidRPr="00F829B6">
        <w:t>. F</w:t>
      </w:r>
      <w:r w:rsidRPr="00F829B6">
        <w:rPr>
          <w:rFonts w:eastAsia="SimSun" w:hint="eastAsia"/>
          <w:szCs w:val="18"/>
          <w:lang w:eastAsia="zh-CN"/>
        </w:rPr>
        <w:t xml:space="preserve">or a </w:t>
      </w:r>
      <w:r w:rsidRPr="00F829B6">
        <w:rPr>
          <w:rFonts w:eastAsia="SimSun"/>
          <w:szCs w:val="18"/>
          <w:lang w:eastAsia="zh-CN"/>
        </w:rPr>
        <w:t xml:space="preserve">BL/CE </w:t>
      </w:r>
      <w:r w:rsidRPr="00F829B6">
        <w:rPr>
          <w:rFonts w:eastAsia="SimSun" w:hint="eastAsia"/>
          <w:szCs w:val="18"/>
          <w:lang w:eastAsia="zh-CN"/>
        </w:rPr>
        <w:t>UE</w:t>
      </w:r>
      <w:r w:rsidRPr="00F829B6">
        <w:rPr>
          <w:rFonts w:eastAsia="SimSun"/>
          <w:szCs w:val="18"/>
          <w:lang w:eastAsia="zh-CN"/>
        </w:rPr>
        <w:t xml:space="preserve"> configured with </w:t>
      </w:r>
      <w:r w:rsidRPr="00F829B6">
        <w:rPr>
          <w:rFonts w:eastAsia="SimSun"/>
          <w:lang w:eastAsia="zh-CN"/>
        </w:rPr>
        <w:t xml:space="preserve">CEModeB, </w:t>
      </w:r>
      <w:r w:rsidRPr="00F829B6">
        <w:rPr>
          <w:position w:val="-10"/>
        </w:rPr>
        <w:object w:dxaOrig="760" w:dyaOrig="300" w14:anchorId="2A3FB5C6">
          <v:shape id="_x0000_i2155" type="#_x0000_t75" style="width:38.35pt;height:14.95pt" o:ole="">
            <v:imagedata r:id="rId366" o:title=""/>
          </v:shape>
          <o:OLEObject Type="Embed" ProgID="Equation.3" ShapeID="_x0000_i2155" DrawAspect="Content" ObjectID="_1755943101" r:id="rId1945"/>
        </w:object>
      </w:r>
      <w:r w:rsidRPr="00F829B6">
        <w:t xml:space="preserve"> for frame structure type 1 and </w:t>
      </w:r>
      <w:r w:rsidRPr="00F829B6">
        <w:rPr>
          <w:position w:val="-10"/>
        </w:rPr>
        <w:object w:dxaOrig="840" w:dyaOrig="300" w14:anchorId="692D4771">
          <v:shape id="_x0000_i2156" type="#_x0000_t75" style="width:42.1pt;height:14.95pt" o:ole="">
            <v:imagedata r:id="rId368" o:title=""/>
          </v:shape>
          <o:OLEObject Type="Embed" ProgID="Equation.3" ShapeID="_x0000_i2156" DrawAspect="Content" ObjectID="_1755943102" r:id="rId1946"/>
        </w:object>
      </w:r>
      <w:r w:rsidRPr="00F829B6">
        <w:t xml:space="preserve"> for frame structure type 2.</w:t>
      </w:r>
    </w:p>
    <w:p w14:paraId="20FC5FF4" w14:textId="77777777" w:rsidR="0035583A" w:rsidRPr="00F829B6" w:rsidRDefault="0035583A" w:rsidP="0074607E">
      <w:pPr>
        <w:widowControl w:val="0"/>
      </w:pPr>
      <w:r w:rsidRPr="00F829B6">
        <w:t xml:space="preserve">The quantities </w:t>
      </w:r>
      <w:r w:rsidRPr="00F829B6">
        <w:rPr>
          <w:position w:val="-10"/>
        </w:rPr>
        <w:object w:dxaOrig="340" w:dyaOrig="340" w14:anchorId="091AA414">
          <v:shape id="_x0000_i2157" type="#_x0000_t75" style="width:17.75pt;height:17.75pt" o:ole="">
            <v:imagedata r:id="rId1947" o:title=""/>
          </v:shape>
          <o:OLEObject Type="Embed" ProgID="Equation.3" ShapeID="_x0000_i2157" DrawAspect="Content" ObjectID="_1755943103" r:id="rId1948"/>
        </w:object>
      </w:r>
      <w:r w:rsidRPr="00F829B6">
        <w:t xml:space="preserve">, </w:t>
      </w:r>
      <w:r w:rsidRPr="00F829B6">
        <w:rPr>
          <w:position w:val="-8"/>
        </w:rPr>
        <w:object w:dxaOrig="560" w:dyaOrig="260" w14:anchorId="5E154790">
          <v:shape id="_x0000_i2158" type="#_x0000_t75" style="width:28.05pt;height:12.15pt" o:ole="">
            <v:imagedata r:id="rId1949" o:title=""/>
          </v:shape>
          <o:OLEObject Type="Embed" ProgID="Equation.3" ShapeID="_x0000_i2158" DrawAspect="Content" ObjectID="_1755943104" r:id="rId1950"/>
        </w:object>
      </w:r>
      <w:r w:rsidRPr="00F829B6">
        <w:t>, are given by</w:t>
      </w:r>
    </w:p>
    <w:p w14:paraId="0CF9DCA0" w14:textId="77777777" w:rsidR="0035583A" w:rsidRPr="00F829B6" w:rsidRDefault="0035583A" w:rsidP="0074607E">
      <w:pPr>
        <w:pStyle w:val="B1"/>
        <w:widowControl w:val="0"/>
      </w:pPr>
      <w:r w:rsidRPr="00F829B6">
        <w:t>-</w:t>
      </w:r>
      <w:r w:rsidRPr="00F829B6">
        <w:tab/>
      </w:r>
      <w:r w:rsidRPr="00F829B6">
        <w:rPr>
          <w:position w:val="-10"/>
        </w:rPr>
        <w:object w:dxaOrig="940" w:dyaOrig="340" w14:anchorId="71675745">
          <v:shape id="_x0000_i2159" type="#_x0000_t75" style="width:46.75pt;height:17.75pt" o:ole="">
            <v:imagedata r:id="rId1951" o:title=""/>
          </v:shape>
          <o:OLEObject Type="Embed" ProgID="Equation.3" ShapeID="_x0000_i2159" DrawAspect="Content" ObjectID="_1755943105" r:id="rId1952"/>
        </w:object>
      </w:r>
      <w:r w:rsidRPr="00F829B6">
        <w:t xml:space="preserve"> if no value for </w:t>
      </w:r>
      <w:r w:rsidRPr="00F829B6">
        <w:rPr>
          <w:position w:val="-10"/>
        </w:rPr>
        <w:object w:dxaOrig="680" w:dyaOrig="340" w14:anchorId="248BEADA">
          <v:shape id="_x0000_i2160" type="#_x0000_t75" style="width:33.65pt;height:17.75pt" o:ole="">
            <v:imagedata r:id="rId1953" o:title=""/>
          </v:shape>
          <o:OLEObject Type="Embed" ProgID="Equation.3" ShapeID="_x0000_i2160" DrawAspect="Content" ObjectID="_1755943106" r:id="rId1954"/>
        </w:object>
      </w:r>
      <w:r w:rsidRPr="00F829B6">
        <w:t xml:space="preserve"> is provided by higher layers or if DCI format 1A, 2B or 2C is used for the DCI associated with the PDSCH transmission</w:t>
      </w:r>
    </w:p>
    <w:p w14:paraId="68919674" w14:textId="77777777" w:rsidR="0035583A" w:rsidRPr="00F829B6" w:rsidRDefault="0035583A" w:rsidP="0074607E">
      <w:pPr>
        <w:pStyle w:val="B1"/>
        <w:widowControl w:val="0"/>
      </w:pPr>
      <w:r w:rsidRPr="00F829B6">
        <w:t>-</w:t>
      </w:r>
      <w:r w:rsidRPr="00F829B6">
        <w:tab/>
      </w:r>
      <w:r w:rsidRPr="00F829B6">
        <w:rPr>
          <w:position w:val="-10"/>
        </w:rPr>
        <w:object w:dxaOrig="1160" w:dyaOrig="340" w14:anchorId="26BD7F8B">
          <v:shape id="_x0000_i2161" type="#_x0000_t75" style="width:57.95pt;height:17.75pt" o:ole="">
            <v:imagedata r:id="rId1955" o:title=""/>
          </v:shape>
          <o:OLEObject Type="Embed" ProgID="Equation.3" ShapeID="_x0000_i2161" DrawAspect="Content" ObjectID="_1755943107" r:id="rId1956"/>
        </w:object>
      </w:r>
      <w:r w:rsidRPr="00F829B6">
        <w:t xml:space="preserve"> otherwise</w:t>
      </w:r>
    </w:p>
    <w:p w14:paraId="3445C00D" w14:textId="77777777" w:rsidR="0035583A" w:rsidRPr="00F829B6" w:rsidRDefault="0035583A" w:rsidP="0074607E">
      <w:pPr>
        <w:widowControl w:val="0"/>
      </w:pPr>
      <w:r w:rsidRPr="00F829B6">
        <w:t xml:space="preserve">The </w:t>
      </w:r>
      <w:r w:rsidRPr="00F829B6">
        <w:rPr>
          <w:rFonts w:hint="eastAsia"/>
          <w:lang w:eastAsia="zh-CN"/>
        </w:rPr>
        <w:t xml:space="preserve">value of </w:t>
      </w:r>
      <w:r w:rsidRPr="00F829B6">
        <w:rPr>
          <w:position w:val="-10"/>
        </w:rPr>
        <w:object w:dxaOrig="480" w:dyaOrig="300" w14:anchorId="4ED2C2E0">
          <v:shape id="_x0000_i2162" type="#_x0000_t75" style="width:25.25pt;height:14.95pt" o:ole="">
            <v:imagedata r:id="rId1957" o:title=""/>
          </v:shape>
          <o:OLEObject Type="Embed" ProgID="Equation.3" ShapeID="_x0000_i2162" DrawAspect="Content" ObjectID="_1755943108" r:id="rId1958"/>
        </w:object>
      </w:r>
      <w:r w:rsidRPr="00F829B6">
        <w:rPr>
          <w:position w:val="-10"/>
        </w:rPr>
        <w:t xml:space="preserve"> </w:t>
      </w:r>
      <w:r w:rsidRPr="00F829B6">
        <w:t>is zero unless specified otherwise. For a PDSCH transmission on ports 7 or 8</w:t>
      </w:r>
      <w:r w:rsidRPr="00F829B6">
        <w:rPr>
          <w:rFonts w:hint="eastAsia"/>
          <w:lang w:eastAsia="zh-CN"/>
        </w:rPr>
        <w:t>,</w:t>
      </w:r>
      <w:r w:rsidRPr="00F829B6">
        <w:t xml:space="preserve"> </w:t>
      </w:r>
      <w:r w:rsidRPr="00F829B6">
        <w:rPr>
          <w:position w:val="-10"/>
        </w:rPr>
        <w:object w:dxaOrig="480" w:dyaOrig="300" w14:anchorId="068ADAE1">
          <v:shape id="_x0000_i2163" type="#_x0000_t75" style="width:25.25pt;height:14.95pt" o:ole="">
            <v:imagedata r:id="rId1957" o:title=""/>
          </v:shape>
          <o:OLEObject Type="Embed" ProgID="Equation.3" ShapeID="_x0000_i2163" DrawAspect="Content" ObjectID="_1755943109" r:id="rId1959"/>
        </w:object>
      </w:r>
      <w:r w:rsidRPr="00F829B6">
        <w:t xml:space="preserve"> is given by the</w:t>
      </w:r>
      <w:r w:rsidRPr="00F829B6">
        <w:rPr>
          <w:rFonts w:hint="eastAsia"/>
          <w:lang w:eastAsia="zh-CN"/>
        </w:rPr>
        <w:t xml:space="preserve"> </w:t>
      </w:r>
      <w:r w:rsidRPr="00F829B6">
        <w:t>DCI format 2B, 2C, 2D</w:t>
      </w:r>
      <w:r w:rsidR="00781123">
        <w:t>,</w:t>
      </w:r>
      <w:r w:rsidRPr="00F829B6">
        <w:t xml:space="preserve"> 6-1A</w:t>
      </w:r>
      <w:r w:rsidR="00781123">
        <w:rPr>
          <w:rFonts w:hint="eastAsia"/>
          <w:lang w:eastAsia="zh-CN"/>
        </w:rPr>
        <w:t>, 7-1E, 7-1F and 7-1G</w:t>
      </w:r>
      <w:r w:rsidR="00781123" w:rsidRPr="00F829B6">
        <w:rPr>
          <w:rFonts w:hint="eastAsia"/>
          <w:lang w:eastAsia="zh-CN"/>
        </w:rPr>
        <w:t xml:space="preserve"> </w:t>
      </w:r>
      <w:r w:rsidRPr="00F829B6">
        <w:rPr>
          <w:rFonts w:hint="eastAsia"/>
          <w:lang w:eastAsia="zh-CN"/>
        </w:rPr>
        <w:t xml:space="preserve"> </w:t>
      </w:r>
      <w:r w:rsidRPr="00F829B6">
        <w:rPr>
          <w:lang w:eastAsia="zh-CN"/>
        </w:rPr>
        <w:t xml:space="preserve">in </w:t>
      </w:r>
      <w:r w:rsidRPr="00F829B6">
        <w:t xml:space="preserve">3GPP TS 36.212 [3] associated with the PDSCH transmission. </w:t>
      </w:r>
      <w:r w:rsidRPr="00F829B6">
        <w:br/>
        <w:t>In the case of DCI</w:t>
      </w:r>
      <w:r w:rsidRPr="00F829B6">
        <w:rPr>
          <w:rFonts w:hint="eastAsia"/>
          <w:lang w:eastAsia="zh-CN"/>
        </w:rPr>
        <w:t xml:space="preserve"> </w:t>
      </w:r>
      <w:r w:rsidRPr="00F829B6">
        <w:t>format 2B</w:t>
      </w:r>
      <w:r w:rsidR="00F737B7">
        <w:rPr>
          <w:rFonts w:hint="eastAsia"/>
          <w:lang w:eastAsia="zh-CN"/>
        </w:rPr>
        <w:t xml:space="preserve"> or 7-1E</w:t>
      </w:r>
      <w:r w:rsidRPr="00F829B6">
        <w:t xml:space="preserve">, </w:t>
      </w:r>
      <w:r w:rsidRPr="00F829B6">
        <w:rPr>
          <w:position w:val="-10"/>
        </w:rPr>
        <w:object w:dxaOrig="480" w:dyaOrig="300" w14:anchorId="17FB9281">
          <v:shape id="_x0000_i2164" type="#_x0000_t75" style="width:25.25pt;height:14.95pt" o:ole="">
            <v:imagedata r:id="rId1957" o:title=""/>
          </v:shape>
          <o:OLEObject Type="Embed" ProgID="Equation.3" ShapeID="_x0000_i2164" DrawAspect="Content" ObjectID="_1755943110" r:id="rId1960"/>
        </w:object>
      </w:r>
      <w:r w:rsidRPr="00F829B6">
        <w:rPr>
          <w:rFonts w:hint="eastAsia"/>
          <w:position w:val="-10"/>
          <w:lang w:eastAsia="zh-CN"/>
        </w:rPr>
        <w:t xml:space="preserve"> </w:t>
      </w:r>
      <w:r w:rsidRPr="00F829B6">
        <w:t xml:space="preserve">is indicated by the scrambling identity field according to Table 6.10.3.1-1. In the case of DCI format 2C or 2D, </w:t>
      </w:r>
      <w:r w:rsidRPr="00F829B6">
        <w:rPr>
          <w:position w:val="-10"/>
        </w:rPr>
        <w:object w:dxaOrig="480" w:dyaOrig="300" w14:anchorId="29300B26">
          <v:shape id="_x0000_i2165" type="#_x0000_t75" style="width:25.25pt;height:14.95pt" o:ole="">
            <v:imagedata r:id="rId1957" o:title=""/>
          </v:shape>
          <o:OLEObject Type="Embed" ProgID="Equation.3" ShapeID="_x0000_i2165" DrawAspect="Content" ObjectID="_1755943111" r:id="rId1961"/>
        </w:object>
      </w:r>
      <w:r w:rsidRPr="00F829B6">
        <w:rPr>
          <w:rFonts w:hint="eastAsia"/>
          <w:position w:val="-10"/>
          <w:lang w:eastAsia="zh-CN"/>
        </w:rPr>
        <w:t xml:space="preserve"> </w:t>
      </w:r>
      <w:r w:rsidRPr="00F829B6">
        <w:t xml:space="preserve">is given by </w:t>
      </w:r>
      <w:r w:rsidRPr="00F829B6">
        <w:rPr>
          <w:rFonts w:cs="Arial"/>
        </w:rPr>
        <w:t>Table 5.3.3.1.5C-1</w:t>
      </w:r>
      <w:r w:rsidR="00D661D7">
        <w:t>,</w:t>
      </w:r>
      <w:r w:rsidRPr="00F829B6">
        <w:t xml:space="preserve"> </w:t>
      </w:r>
      <w:r w:rsidRPr="00F829B6">
        <w:rPr>
          <w:rFonts w:cs="Arial"/>
        </w:rPr>
        <w:t>Table 5.3.3.1.5C-2</w:t>
      </w:r>
      <w:r w:rsidR="00D661D7">
        <w:rPr>
          <w:rFonts w:cs="Arial"/>
        </w:rPr>
        <w:t xml:space="preserve"> or </w:t>
      </w:r>
      <w:r w:rsidR="00D661D7" w:rsidRPr="001B7F5C">
        <w:rPr>
          <w:lang w:eastAsia="zh-CN"/>
        </w:rPr>
        <w:t xml:space="preserve">Table </w:t>
      </w:r>
      <w:r w:rsidR="00D661D7" w:rsidRPr="001B7F5C">
        <w:rPr>
          <w:rFonts w:cs="Arial"/>
        </w:rPr>
        <w:t>5.3.3.1.5C-</w:t>
      </w:r>
      <w:r w:rsidR="00D661D7" w:rsidRPr="001B7F5C">
        <w:rPr>
          <w:rFonts w:cs="Arial"/>
          <w:lang w:eastAsia="zh-CN"/>
        </w:rPr>
        <w:t>6</w:t>
      </w:r>
      <w:r w:rsidRPr="00F829B6">
        <w:rPr>
          <w:rFonts w:cs="Arial"/>
        </w:rPr>
        <w:t xml:space="preserve"> </w:t>
      </w:r>
      <w:r w:rsidRPr="00F829B6">
        <w:t>in 3GPP TS 36.212 [3].</w:t>
      </w:r>
      <w:r w:rsidR="00F737B7" w:rsidRPr="00F737B7">
        <w:t xml:space="preserve"> </w:t>
      </w:r>
      <w:r w:rsidR="00F737B7" w:rsidRPr="00F829B6">
        <w:t xml:space="preserve">In the case of DCI format </w:t>
      </w:r>
      <w:r w:rsidR="00F737B7">
        <w:rPr>
          <w:rFonts w:hint="eastAsia"/>
          <w:lang w:eastAsia="zh-CN"/>
        </w:rPr>
        <w:t>7-1F or 7-1G</w:t>
      </w:r>
      <w:r w:rsidR="00F737B7" w:rsidRPr="00F829B6">
        <w:t xml:space="preserve">, </w:t>
      </w:r>
      <w:r w:rsidR="00F737B7" w:rsidRPr="00F829B6">
        <w:rPr>
          <w:position w:val="-10"/>
        </w:rPr>
        <w:object w:dxaOrig="480" w:dyaOrig="300" w14:anchorId="332871B2">
          <v:shape id="_x0000_i2166" type="#_x0000_t75" style="width:21.5pt;height:14.05pt" o:ole="">
            <v:imagedata r:id="rId1957" o:title=""/>
          </v:shape>
          <o:OLEObject Type="Embed" ProgID="Equation.3" ShapeID="_x0000_i2166" DrawAspect="Content" ObjectID="_1755943112" r:id="rId1962"/>
        </w:object>
      </w:r>
      <w:r w:rsidR="00F737B7" w:rsidRPr="00F829B6">
        <w:rPr>
          <w:rFonts w:hint="eastAsia"/>
          <w:position w:val="-10"/>
          <w:lang w:eastAsia="zh-CN"/>
        </w:rPr>
        <w:t xml:space="preserve"> </w:t>
      </w:r>
      <w:r w:rsidR="00F737B7" w:rsidRPr="00F829B6">
        <w:t xml:space="preserve">is given by </w:t>
      </w:r>
      <w:r w:rsidR="00F737B7" w:rsidRPr="00F829B6">
        <w:rPr>
          <w:rFonts w:cs="Arial"/>
        </w:rPr>
        <w:t xml:space="preserve">Table </w:t>
      </w:r>
      <w:r w:rsidR="00F737B7" w:rsidRPr="005777CA">
        <w:rPr>
          <w:rFonts w:cs="Arial"/>
        </w:rPr>
        <w:t>5.3.3.1.</w:t>
      </w:r>
      <w:r w:rsidR="00F737B7">
        <w:rPr>
          <w:rFonts w:cs="Arial"/>
        </w:rPr>
        <w:t>22-</w:t>
      </w:r>
      <w:r w:rsidR="00F737B7">
        <w:rPr>
          <w:rFonts w:cs="Arial" w:hint="eastAsia"/>
          <w:lang w:eastAsia="zh-CN"/>
        </w:rPr>
        <w:t>1</w:t>
      </w:r>
      <w:r w:rsidR="00F737B7">
        <w:rPr>
          <w:rFonts w:cs="Arial"/>
          <w:lang w:eastAsia="zh-CN"/>
        </w:rPr>
        <w:t xml:space="preserve">, </w:t>
      </w:r>
      <w:r w:rsidR="00F737B7" w:rsidRPr="00336BA2">
        <w:rPr>
          <w:rFonts w:cs="Arial"/>
          <w:lang w:eastAsia="zh-CN"/>
        </w:rPr>
        <w:t>Table  5.3.3.1.22-2, Table 5.3.3.1.22-3</w:t>
      </w:r>
      <w:r w:rsidR="00F737B7">
        <w:rPr>
          <w:rFonts w:cs="Arial" w:hint="eastAsia"/>
          <w:lang w:eastAsia="zh-CN"/>
        </w:rPr>
        <w:t xml:space="preserve"> or </w:t>
      </w:r>
      <w:r w:rsidR="00F737B7">
        <w:t>Table 5.3.3.1.5C-</w:t>
      </w:r>
      <w:r w:rsidR="00F737B7">
        <w:rPr>
          <w:rFonts w:hint="eastAsia"/>
          <w:lang w:eastAsia="zh-CN"/>
        </w:rPr>
        <w:t>6</w:t>
      </w:r>
      <w:r w:rsidR="00F737B7">
        <w:rPr>
          <w:rFonts w:cs="Arial" w:hint="eastAsia"/>
          <w:lang w:eastAsia="zh-CN"/>
        </w:rPr>
        <w:t xml:space="preserve"> </w:t>
      </w:r>
      <w:r w:rsidR="00F737B7" w:rsidRPr="00F829B6">
        <w:t>in 3GPP TS 36.212 [3].</w:t>
      </w:r>
      <w:r w:rsidR="00F737B7">
        <w:rPr>
          <w:rFonts w:hint="eastAsia"/>
          <w:lang w:eastAsia="zh-CN"/>
        </w:rPr>
        <w:t xml:space="preserve"> </w:t>
      </w:r>
      <w:r w:rsidRPr="00F829B6">
        <w:t xml:space="preserve"> For a PDSCH transmission on ports </w:t>
      </w:r>
      <w:r w:rsidRPr="00F829B6">
        <w:rPr>
          <w:rFonts w:hint="eastAsia"/>
          <w:lang w:eastAsia="zh-CN"/>
        </w:rPr>
        <w:t>11</w:t>
      </w:r>
      <w:r w:rsidRPr="00F829B6">
        <w:t xml:space="preserve"> or </w:t>
      </w:r>
      <w:r w:rsidRPr="00F829B6">
        <w:rPr>
          <w:rFonts w:hint="eastAsia"/>
          <w:lang w:eastAsia="zh-CN"/>
        </w:rPr>
        <w:t>13,</w:t>
      </w:r>
      <w:r w:rsidRPr="00F829B6">
        <w:t xml:space="preserve"> </w:t>
      </w:r>
      <w:r w:rsidRPr="00F829B6">
        <w:rPr>
          <w:position w:val="-10"/>
        </w:rPr>
        <w:object w:dxaOrig="480" w:dyaOrig="300" w14:anchorId="319E78AE">
          <v:shape id="_x0000_i2167" type="#_x0000_t75" style="width:24.3pt;height:14.95pt" o:ole="">
            <v:imagedata r:id="rId1957" o:title=""/>
          </v:shape>
          <o:OLEObject Type="Embed" ProgID="Equation.3" ShapeID="_x0000_i2167" DrawAspect="Content" ObjectID="_1755943113" r:id="rId1963"/>
        </w:object>
      </w:r>
      <w:r w:rsidRPr="00F829B6">
        <w:t xml:space="preserve"> is given by the</w:t>
      </w:r>
      <w:r w:rsidRPr="00F829B6">
        <w:rPr>
          <w:rFonts w:hint="eastAsia"/>
          <w:lang w:eastAsia="zh-CN"/>
        </w:rPr>
        <w:t xml:space="preserve"> </w:t>
      </w:r>
      <w:r w:rsidRPr="00F829B6">
        <w:t>DCI format 2C or 2D</w:t>
      </w:r>
      <w:r w:rsidRPr="00F829B6">
        <w:rPr>
          <w:rFonts w:hint="eastAsia"/>
          <w:lang w:eastAsia="zh-CN"/>
        </w:rPr>
        <w:t xml:space="preserve"> </w:t>
      </w:r>
      <w:r w:rsidRPr="00F829B6">
        <w:rPr>
          <w:lang w:eastAsia="zh-CN"/>
        </w:rPr>
        <w:t xml:space="preserve">in </w:t>
      </w:r>
      <w:r w:rsidRPr="00F829B6">
        <w:t>3GPP TS 36.212 [3] associated with the PDSCH transmission</w:t>
      </w:r>
      <w:r w:rsidRPr="00F829B6">
        <w:rPr>
          <w:rFonts w:hint="eastAsia"/>
          <w:lang w:eastAsia="zh-CN"/>
        </w:rPr>
        <w:t xml:space="preserve"> where </w:t>
      </w:r>
      <w:r w:rsidRPr="00F829B6">
        <w:rPr>
          <w:position w:val="-10"/>
        </w:rPr>
        <w:object w:dxaOrig="480" w:dyaOrig="300" w14:anchorId="27887BD6">
          <v:shape id="_x0000_i2168" type="#_x0000_t75" style="width:24.3pt;height:14.95pt" o:ole="">
            <v:imagedata r:id="rId1957" o:title=""/>
          </v:shape>
          <o:OLEObject Type="Embed" ProgID="Equation.3" ShapeID="_x0000_i2168" DrawAspect="Content" ObjectID="_1755943114" r:id="rId1964"/>
        </w:object>
      </w:r>
      <w:r w:rsidRPr="00F829B6">
        <w:rPr>
          <w:rFonts w:hint="eastAsia"/>
          <w:position w:val="-10"/>
          <w:lang w:eastAsia="zh-CN"/>
        </w:rPr>
        <w:t xml:space="preserve"> </w:t>
      </w:r>
      <w:r w:rsidRPr="00F829B6">
        <w:t xml:space="preserve">is given by </w:t>
      </w:r>
      <w:r w:rsidRPr="00F829B6">
        <w:rPr>
          <w:rFonts w:cs="Arial"/>
        </w:rPr>
        <w:t>Table 5.3.3.1.5C-</w:t>
      </w:r>
      <w:r w:rsidRPr="00F829B6">
        <w:rPr>
          <w:rFonts w:cs="Arial" w:hint="eastAsia"/>
          <w:lang w:eastAsia="zh-CN"/>
        </w:rPr>
        <w:t>2</w:t>
      </w:r>
      <w:r w:rsidRPr="00F829B6">
        <w:t xml:space="preserve"> in</w:t>
      </w:r>
      <w:r w:rsidRPr="00F829B6">
        <w:rPr>
          <w:rFonts w:hint="eastAsia"/>
          <w:lang w:eastAsia="zh-CN"/>
        </w:rPr>
        <w:t xml:space="preserve"> </w:t>
      </w:r>
      <w:r w:rsidRPr="00F829B6">
        <w:t>3GPP TS 36.212 [3].</w:t>
      </w:r>
    </w:p>
    <w:p w14:paraId="72E57961" w14:textId="77777777" w:rsidR="0035583A" w:rsidRPr="00F829B6" w:rsidRDefault="0035583A" w:rsidP="0074607E">
      <w:pPr>
        <w:pStyle w:val="TH"/>
        <w:keepNext w:val="0"/>
        <w:keepLines w:val="0"/>
        <w:widowControl w:val="0"/>
      </w:pPr>
      <w:r w:rsidRPr="00F829B6">
        <w:t xml:space="preserve">Table 6.10.3.1-1: Mapping of scrambling identity field in DCI format 2B to </w:t>
      </w:r>
      <w:r w:rsidRPr="00F829B6">
        <w:rPr>
          <w:position w:val="-10"/>
        </w:rPr>
        <w:object w:dxaOrig="500" w:dyaOrig="300" w14:anchorId="3A03854D">
          <v:shape id="_x0000_i2169" type="#_x0000_t75" style="width:25.25pt;height:14.95pt" o:ole="">
            <v:imagedata r:id="rId1965" o:title=""/>
          </v:shape>
          <o:OLEObject Type="Embed" ProgID="Equation.3" ShapeID="_x0000_i2169" DrawAspect="Content" ObjectID="_1755943115" r:id="rId1966"/>
        </w:object>
      </w:r>
      <w:r w:rsidRPr="00F829B6">
        <w:t>values for antenna ports 7 and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7"/>
        <w:gridCol w:w="718"/>
      </w:tblGrid>
      <w:tr w:rsidR="0035583A" w:rsidRPr="00F829B6" w14:paraId="09544E6B" w14:textId="77777777" w:rsidTr="00A02649">
        <w:trPr>
          <w:cantSplit/>
          <w:jc w:val="center"/>
        </w:trPr>
        <w:tc>
          <w:tcPr>
            <w:tcW w:w="0" w:type="auto"/>
            <w:shd w:val="clear" w:color="auto" w:fill="E0E0E0"/>
            <w:vAlign w:val="center"/>
          </w:tcPr>
          <w:p w14:paraId="686E6317" w14:textId="77777777" w:rsidR="0035583A" w:rsidRPr="00F829B6" w:rsidRDefault="0035583A" w:rsidP="0074607E">
            <w:pPr>
              <w:pStyle w:val="TAH"/>
              <w:keepNext w:val="0"/>
              <w:keepLines w:val="0"/>
              <w:widowControl w:val="0"/>
            </w:pPr>
            <w:r w:rsidRPr="00F829B6">
              <w:t xml:space="preserve">Scrambling identity field in </w:t>
            </w:r>
          </w:p>
          <w:p w14:paraId="6DDC5613" w14:textId="77777777" w:rsidR="0035583A" w:rsidRPr="00F829B6" w:rsidRDefault="0035583A" w:rsidP="0074607E">
            <w:pPr>
              <w:pStyle w:val="TAH"/>
              <w:keepNext w:val="0"/>
              <w:keepLines w:val="0"/>
              <w:widowControl w:val="0"/>
            </w:pPr>
            <w:r w:rsidRPr="00F829B6">
              <w:t xml:space="preserve">DCI format 2B </w:t>
            </w:r>
          </w:p>
          <w:p w14:paraId="38DF063F" w14:textId="77777777" w:rsidR="0035583A" w:rsidRPr="00F829B6" w:rsidRDefault="0035583A" w:rsidP="0074607E">
            <w:pPr>
              <w:pStyle w:val="TAH"/>
              <w:keepNext w:val="0"/>
              <w:keepLines w:val="0"/>
              <w:widowControl w:val="0"/>
            </w:pPr>
            <w:r w:rsidRPr="00F829B6">
              <w:t>(3GPP TS 36.212 [3])</w:t>
            </w:r>
          </w:p>
        </w:tc>
        <w:tc>
          <w:tcPr>
            <w:tcW w:w="0" w:type="auto"/>
            <w:shd w:val="clear" w:color="auto" w:fill="E0E0E0"/>
            <w:vAlign w:val="center"/>
          </w:tcPr>
          <w:p w14:paraId="5EFF75BA" w14:textId="77777777" w:rsidR="0035583A" w:rsidRPr="00F829B6" w:rsidRDefault="0035583A" w:rsidP="0074607E">
            <w:pPr>
              <w:pStyle w:val="TAH"/>
              <w:keepNext w:val="0"/>
              <w:keepLines w:val="0"/>
              <w:widowControl w:val="0"/>
              <w:rPr>
                <w:szCs w:val="18"/>
              </w:rPr>
            </w:pPr>
            <w:r w:rsidRPr="00F829B6">
              <w:rPr>
                <w:i/>
                <w:position w:val="-12"/>
                <w:vertAlign w:val="superscript"/>
              </w:rPr>
              <w:object w:dxaOrig="499" w:dyaOrig="380" w14:anchorId="341DBC88">
                <v:shape id="_x0000_i2170" type="#_x0000_t75" style="width:25.25pt;height:18.7pt" o:ole="">
                  <v:imagedata r:id="rId1967" o:title=""/>
                </v:shape>
                <o:OLEObject Type="Embed" ProgID="Equation.3" ShapeID="_x0000_i2170" DrawAspect="Content" ObjectID="_1755943116" r:id="rId1968"/>
              </w:object>
            </w:r>
          </w:p>
        </w:tc>
      </w:tr>
      <w:tr w:rsidR="0035583A" w:rsidRPr="00F829B6" w14:paraId="53970DCB" w14:textId="77777777" w:rsidTr="00A02649">
        <w:trPr>
          <w:cantSplit/>
          <w:jc w:val="center"/>
        </w:trPr>
        <w:tc>
          <w:tcPr>
            <w:tcW w:w="0" w:type="auto"/>
            <w:vAlign w:val="center"/>
          </w:tcPr>
          <w:p w14:paraId="02511D4A" w14:textId="77777777" w:rsidR="0035583A" w:rsidRPr="00F829B6" w:rsidRDefault="0035583A" w:rsidP="0074607E">
            <w:pPr>
              <w:pStyle w:val="TAC"/>
              <w:keepNext w:val="0"/>
              <w:keepLines w:val="0"/>
              <w:widowControl w:val="0"/>
            </w:pPr>
            <w:r w:rsidRPr="00F829B6">
              <w:t>0</w:t>
            </w:r>
          </w:p>
        </w:tc>
        <w:tc>
          <w:tcPr>
            <w:tcW w:w="0" w:type="auto"/>
            <w:vAlign w:val="center"/>
          </w:tcPr>
          <w:p w14:paraId="7CDD5F1E" w14:textId="77777777" w:rsidR="0035583A" w:rsidRPr="00F829B6" w:rsidRDefault="0035583A" w:rsidP="0074607E">
            <w:pPr>
              <w:pStyle w:val="TAC"/>
              <w:keepNext w:val="0"/>
              <w:keepLines w:val="0"/>
              <w:widowControl w:val="0"/>
            </w:pPr>
            <w:r w:rsidRPr="00F829B6">
              <w:t>0</w:t>
            </w:r>
          </w:p>
        </w:tc>
      </w:tr>
      <w:tr w:rsidR="0035583A" w:rsidRPr="00F829B6" w14:paraId="2624722D" w14:textId="77777777" w:rsidTr="00A02649">
        <w:trPr>
          <w:cantSplit/>
          <w:jc w:val="center"/>
        </w:trPr>
        <w:tc>
          <w:tcPr>
            <w:tcW w:w="0" w:type="auto"/>
            <w:vAlign w:val="center"/>
          </w:tcPr>
          <w:p w14:paraId="64F8F3F2" w14:textId="77777777" w:rsidR="0035583A" w:rsidRPr="00F829B6" w:rsidRDefault="0035583A" w:rsidP="0074607E">
            <w:pPr>
              <w:pStyle w:val="TAC"/>
              <w:keepNext w:val="0"/>
              <w:keepLines w:val="0"/>
              <w:widowControl w:val="0"/>
            </w:pPr>
            <w:r w:rsidRPr="00F829B6">
              <w:t>1</w:t>
            </w:r>
          </w:p>
        </w:tc>
        <w:tc>
          <w:tcPr>
            <w:tcW w:w="0" w:type="auto"/>
            <w:vAlign w:val="center"/>
          </w:tcPr>
          <w:p w14:paraId="3DB36487" w14:textId="77777777" w:rsidR="0035583A" w:rsidRPr="00F829B6" w:rsidRDefault="0035583A" w:rsidP="0074607E">
            <w:pPr>
              <w:pStyle w:val="TAC"/>
              <w:keepNext w:val="0"/>
              <w:keepLines w:val="0"/>
              <w:widowControl w:val="0"/>
            </w:pPr>
            <w:r w:rsidRPr="00F829B6">
              <w:t>1</w:t>
            </w:r>
          </w:p>
        </w:tc>
      </w:tr>
    </w:tbl>
    <w:p w14:paraId="5F3CE7BC" w14:textId="77777777" w:rsidR="0035583A" w:rsidRPr="00F829B6" w:rsidRDefault="0035583A" w:rsidP="0074607E">
      <w:pPr>
        <w:widowControl w:val="0"/>
      </w:pPr>
    </w:p>
    <w:p w14:paraId="3E930AC3" w14:textId="77777777" w:rsidR="0035583A" w:rsidRPr="00F829B6" w:rsidRDefault="0035583A" w:rsidP="0074607E">
      <w:pPr>
        <w:pStyle w:val="Heading4"/>
        <w:keepNext w:val="0"/>
        <w:keepLines w:val="0"/>
        <w:widowControl w:val="0"/>
      </w:pPr>
      <w:bookmarkStart w:id="115" w:name="_Toc454818075"/>
      <w:r w:rsidRPr="00F829B6">
        <w:t>6.10.3.2</w:t>
      </w:r>
      <w:r w:rsidRPr="00F829B6">
        <w:tab/>
        <w:t>Mapping to resource elements</w:t>
      </w:r>
      <w:bookmarkEnd w:id="115"/>
    </w:p>
    <w:p w14:paraId="2A10B129" w14:textId="77777777" w:rsidR="0035583A" w:rsidRPr="00F829B6" w:rsidRDefault="0035583A" w:rsidP="0074607E">
      <w:pPr>
        <w:widowControl w:val="0"/>
      </w:pPr>
      <w:r w:rsidRPr="00F829B6">
        <w:t xml:space="preserve">For antenna port 5, in a physical resource block with frequency-domain index </w:t>
      </w:r>
      <w:r w:rsidRPr="00F829B6">
        <w:rPr>
          <w:position w:val="-14"/>
        </w:rPr>
        <w:object w:dxaOrig="440" w:dyaOrig="340" w14:anchorId="73D673E9">
          <v:shape id="_x0000_i2171" type="#_x0000_t75" style="width:21.5pt;height:17.75pt" o:ole="">
            <v:imagedata r:id="rId1969" o:title=""/>
          </v:shape>
          <o:OLEObject Type="Embed" ProgID="Equation.3" ShapeID="_x0000_i2171" DrawAspect="Content" ObjectID="_1755943117" r:id="rId1970"/>
        </w:object>
      </w:r>
      <w:r w:rsidRPr="00F829B6">
        <w:t xml:space="preserve"> assigned for the corresponding PDSCH transmission, the reference signal sequence </w:t>
      </w:r>
      <w:r w:rsidRPr="00F829B6">
        <w:rPr>
          <w:position w:val="-14"/>
        </w:rPr>
        <w:object w:dxaOrig="580" w:dyaOrig="340" w14:anchorId="0529AEEE">
          <v:shape id="_x0000_i2172" type="#_x0000_t75" style="width:29pt;height:17.75pt" o:ole="">
            <v:imagedata r:id="rId1971" o:title=""/>
          </v:shape>
          <o:OLEObject Type="Embed" ProgID="Equation.3" ShapeID="_x0000_i2172" DrawAspect="Content" ObjectID="_1755943118" r:id="rId1972"/>
        </w:object>
      </w:r>
      <w:r w:rsidRPr="00F829B6">
        <w:t xml:space="preserve"> shall be mapped to complex-valued modulation symbols </w:t>
      </w:r>
      <w:r w:rsidRPr="00F829B6">
        <w:rPr>
          <w:position w:val="-14"/>
        </w:rPr>
        <w:object w:dxaOrig="400" w:dyaOrig="380" w14:anchorId="2B28888D">
          <v:shape id="_x0000_i2173" type="#_x0000_t75" style="width:19.65pt;height:18.7pt" o:ole="">
            <v:imagedata r:id="rId92" o:title=""/>
          </v:shape>
          <o:OLEObject Type="Embed" ProgID="Equation.3" ShapeID="_x0000_i2173" DrawAspect="Content" ObjectID="_1755943119" r:id="rId1973"/>
        </w:object>
      </w:r>
      <w:r w:rsidRPr="00F829B6">
        <w:t xml:space="preserve"> with </w:t>
      </w:r>
      <w:r w:rsidRPr="00F829B6">
        <w:rPr>
          <w:position w:val="-10"/>
        </w:rPr>
        <w:object w:dxaOrig="499" w:dyaOrig="279" w14:anchorId="4D0B4384">
          <v:shape id="_x0000_i2174" type="#_x0000_t75" style="width:25.25pt;height:14.05pt" o:ole="">
            <v:imagedata r:id="rId1974" o:title=""/>
          </v:shape>
          <o:OLEObject Type="Embed" ProgID="Equation.3" ShapeID="_x0000_i2174" DrawAspect="Content" ObjectID="_1755943120" r:id="rId1975"/>
        </w:object>
      </w:r>
      <w:r w:rsidRPr="00F829B6">
        <w:t xml:space="preserve"> in a subframe according to:</w:t>
      </w:r>
    </w:p>
    <w:p w14:paraId="5D692EF6" w14:textId="77777777" w:rsidR="0035583A" w:rsidRPr="00F829B6" w:rsidRDefault="0035583A" w:rsidP="0074607E">
      <w:pPr>
        <w:widowControl w:val="0"/>
      </w:pPr>
      <w:r w:rsidRPr="00F829B6">
        <w:t>Normal cyclic prefix:</w:t>
      </w:r>
    </w:p>
    <w:p w14:paraId="273B6EA2" w14:textId="77777777" w:rsidR="0035583A" w:rsidRPr="00F829B6" w:rsidRDefault="0035583A" w:rsidP="0074607E">
      <w:pPr>
        <w:pStyle w:val="EQ"/>
        <w:keepLines w:val="0"/>
        <w:widowControl w:val="0"/>
        <w:jc w:val="center"/>
      </w:pPr>
      <w:r w:rsidRPr="00F829B6">
        <w:rPr>
          <w:position w:val="-14"/>
        </w:rPr>
        <w:object w:dxaOrig="2420" w:dyaOrig="380" w14:anchorId="442A04EE">
          <v:shape id="_x0000_i2175" type="#_x0000_t75" style="width:119.7pt;height:18.7pt" o:ole="">
            <v:imagedata r:id="rId1976" o:title=""/>
          </v:shape>
          <o:OLEObject Type="Embed" ProgID="Equation.3" ShapeID="_x0000_i2175" DrawAspect="Content" ObjectID="_1755943121" r:id="rId1977"/>
        </w:object>
      </w:r>
    </w:p>
    <w:p w14:paraId="2E0FF978" w14:textId="77777777" w:rsidR="0035583A" w:rsidRPr="00F829B6" w:rsidRDefault="0035583A" w:rsidP="0074607E">
      <w:pPr>
        <w:pStyle w:val="EQ"/>
        <w:keepLines w:val="0"/>
        <w:widowControl w:val="0"/>
        <w:jc w:val="center"/>
      </w:pPr>
      <w:r w:rsidRPr="00F829B6">
        <w:rPr>
          <w:position w:val="-156"/>
        </w:rPr>
        <w:object w:dxaOrig="3220" w:dyaOrig="3220" w14:anchorId="1B0C0078">
          <v:shape id="_x0000_i2176" type="#_x0000_t75" style="width:147.75pt;height:147.75pt" o:ole="">
            <v:imagedata r:id="rId1978" o:title=""/>
          </v:shape>
          <o:OLEObject Type="Embed" ProgID="Equation.3" ShapeID="_x0000_i2176" DrawAspect="Content" ObjectID="_1755943122" r:id="rId1979"/>
        </w:object>
      </w:r>
    </w:p>
    <w:p w14:paraId="35E24869" w14:textId="77777777" w:rsidR="0035583A" w:rsidRPr="00F829B6" w:rsidRDefault="0035583A" w:rsidP="0074607E">
      <w:pPr>
        <w:widowControl w:val="0"/>
      </w:pPr>
      <w:r w:rsidRPr="00F829B6">
        <w:t>Extended cyclic prefix:</w:t>
      </w:r>
    </w:p>
    <w:p w14:paraId="4500B97D" w14:textId="77777777" w:rsidR="0035583A" w:rsidRPr="00F829B6" w:rsidRDefault="0035583A" w:rsidP="0074607E">
      <w:pPr>
        <w:pStyle w:val="EQ"/>
        <w:keepLines w:val="0"/>
        <w:widowControl w:val="0"/>
        <w:jc w:val="center"/>
      </w:pPr>
      <w:r w:rsidRPr="00F829B6">
        <w:rPr>
          <w:position w:val="-14"/>
        </w:rPr>
        <w:object w:dxaOrig="2420" w:dyaOrig="380" w14:anchorId="367AC58D">
          <v:shape id="_x0000_i2177" type="#_x0000_t75" style="width:119.7pt;height:18.7pt" o:ole="">
            <v:imagedata r:id="rId1980" o:title=""/>
          </v:shape>
          <o:OLEObject Type="Embed" ProgID="Equation.3" ShapeID="_x0000_i2177" DrawAspect="Content" ObjectID="_1755943123" r:id="rId1981"/>
        </w:object>
      </w:r>
    </w:p>
    <w:p w14:paraId="47D8C5FA" w14:textId="77777777" w:rsidR="0035583A" w:rsidRPr="00F829B6" w:rsidRDefault="0035583A" w:rsidP="0074607E">
      <w:pPr>
        <w:pStyle w:val="EQ"/>
        <w:keepLines w:val="0"/>
        <w:widowControl w:val="0"/>
        <w:jc w:val="center"/>
      </w:pPr>
      <w:r w:rsidRPr="00F829B6">
        <w:rPr>
          <w:position w:val="-126"/>
        </w:rPr>
        <w:object w:dxaOrig="2960" w:dyaOrig="2620" w14:anchorId="1EF9706A">
          <v:shape id="_x0000_i2178" type="#_x0000_t75" style="width:140.25pt;height:124.35pt" o:ole="">
            <v:imagedata r:id="rId1982" o:title=""/>
          </v:shape>
          <o:OLEObject Type="Embed" ProgID="Equation.3" ShapeID="_x0000_i2178" DrawAspect="Content" ObjectID="_1755943124" r:id="rId1983"/>
        </w:object>
      </w:r>
    </w:p>
    <w:p w14:paraId="622FF24B" w14:textId="77777777" w:rsidR="0035583A" w:rsidRPr="00F829B6" w:rsidRDefault="0035583A" w:rsidP="0074607E">
      <w:pPr>
        <w:widowControl w:val="0"/>
      </w:pPr>
      <w:r w:rsidRPr="00F829B6">
        <w:t>where</w:t>
      </w:r>
      <w:r w:rsidR="00B80263" w:rsidRPr="00F829B6">
        <w:t xml:space="preserve"> </w:t>
      </w:r>
      <w:r w:rsidRPr="00F829B6">
        <w:rPr>
          <w:position w:val="-6"/>
        </w:rPr>
        <w:object w:dxaOrig="260" w:dyaOrig="240" w14:anchorId="625A6334">
          <v:shape id="_x0000_i2179" type="#_x0000_t75" style="width:12.15pt;height:11.2pt" o:ole="">
            <v:imagedata r:id="rId1984" o:title=""/>
          </v:shape>
          <o:OLEObject Type="Embed" ProgID="Equation.3" ShapeID="_x0000_i2179" DrawAspect="Content" ObjectID="_1755943125" r:id="rId1985"/>
        </w:object>
      </w:r>
      <w:r w:rsidRPr="00F829B6">
        <w:t xml:space="preserve"> is the counter of UE-specific reference signal resource elements within a respective OFDM symbol of the PDSCH transmission.</w:t>
      </w:r>
    </w:p>
    <w:p w14:paraId="646F055B" w14:textId="77777777" w:rsidR="0035583A" w:rsidRPr="00F829B6" w:rsidRDefault="0035583A" w:rsidP="0074607E">
      <w:pPr>
        <w:widowControl w:val="0"/>
      </w:pPr>
      <w:r w:rsidRPr="00F829B6">
        <w:t xml:space="preserve">The cell-specific frequency shift is given by </w:t>
      </w:r>
      <w:r w:rsidRPr="00F829B6">
        <w:rPr>
          <w:position w:val="-10"/>
        </w:rPr>
        <w:object w:dxaOrig="1540" w:dyaOrig="340" w14:anchorId="409CB3C8">
          <v:shape id="_x0000_i2180" type="#_x0000_t75" style="width:76.7pt;height:17.75pt" o:ole="">
            <v:imagedata r:id="rId1986" o:title=""/>
          </v:shape>
          <o:OLEObject Type="Embed" ProgID="Equation.3" ShapeID="_x0000_i2180" DrawAspect="Content" ObjectID="_1755943126" r:id="rId1987"/>
        </w:object>
      </w:r>
      <w:r w:rsidRPr="00F829B6">
        <w:t>.</w:t>
      </w:r>
    </w:p>
    <w:p w14:paraId="122D534C" w14:textId="77777777" w:rsidR="0035583A" w:rsidRPr="00F829B6" w:rsidRDefault="0035583A" w:rsidP="0074607E">
      <w:pPr>
        <w:widowControl w:val="0"/>
      </w:pPr>
      <w:r w:rsidRPr="00F829B6">
        <w:t xml:space="preserve">The mapping shall be in increasing order of the frequency-domain index </w:t>
      </w:r>
      <w:r w:rsidRPr="00F829B6">
        <w:rPr>
          <w:position w:val="-14"/>
        </w:rPr>
        <w:object w:dxaOrig="440" w:dyaOrig="340" w14:anchorId="56A9DD17">
          <v:shape id="_x0000_i2181" type="#_x0000_t75" style="width:21.5pt;height:17.75pt" o:ole="">
            <v:imagedata r:id="rId1969" o:title=""/>
          </v:shape>
          <o:OLEObject Type="Embed" ProgID="Equation.3" ShapeID="_x0000_i2181" DrawAspect="Content" ObjectID="_1755943127" r:id="rId1988"/>
        </w:object>
      </w:r>
      <w:r w:rsidRPr="00F829B6">
        <w:t xml:space="preserve"> of the physical resource blocks assigned for the corresponding PDSCH transmission. The quantity </w:t>
      </w:r>
      <w:r w:rsidRPr="00F829B6">
        <w:rPr>
          <w:position w:val="-10"/>
        </w:rPr>
        <w:object w:dxaOrig="720" w:dyaOrig="340" w14:anchorId="4D93A89A">
          <v:shape id="_x0000_i2182" type="#_x0000_t75" style="width:36.45pt;height:17.75pt" o:ole="">
            <v:imagedata r:id="rId1914" o:title=""/>
          </v:shape>
          <o:OLEObject Type="Embed" ProgID="Equation.3" ShapeID="_x0000_i2182" DrawAspect="Content" ObjectID="_1755943128" r:id="rId1989"/>
        </w:object>
      </w:r>
      <w:r w:rsidRPr="00F829B6">
        <w:t xml:space="preserve"> denotes the assigned bandwidth in resource blocks of the corresponding PDSCH transmission.</w:t>
      </w:r>
    </w:p>
    <w:p w14:paraId="6FE138EA" w14:textId="77777777" w:rsidR="0035583A" w:rsidRPr="00F829B6" w:rsidRDefault="0035583A" w:rsidP="0074607E">
      <w:pPr>
        <w:widowControl w:val="0"/>
      </w:pPr>
      <w:r w:rsidRPr="00F829B6">
        <w:t xml:space="preserve">Figure 6.10.3.2-1 illustrates the resource elements used for UE-specific reference signals for normal cyclic prefix for antenna port 5. </w:t>
      </w:r>
    </w:p>
    <w:p w14:paraId="2E514C97" w14:textId="77777777" w:rsidR="0035583A" w:rsidRPr="00F829B6" w:rsidRDefault="0035583A" w:rsidP="0074607E">
      <w:pPr>
        <w:widowControl w:val="0"/>
      </w:pPr>
      <w:r w:rsidRPr="00F829B6">
        <w:t>Figure 6.10.3.2-2 illustrates the resource elements used for UE-specific reference signals for extended cyclic prefix for antenna port 5.</w:t>
      </w:r>
    </w:p>
    <w:p w14:paraId="7FF3FFC3" w14:textId="77777777" w:rsidR="0035583A" w:rsidRPr="00F829B6" w:rsidRDefault="0035583A" w:rsidP="0074607E">
      <w:pPr>
        <w:widowControl w:val="0"/>
      </w:pPr>
      <w:r w:rsidRPr="00F829B6">
        <w:t xml:space="preserve">The notation </w:t>
      </w:r>
      <w:r w:rsidRPr="00F829B6">
        <w:rPr>
          <w:position w:val="-14"/>
        </w:rPr>
        <w:object w:dxaOrig="300" w:dyaOrig="340" w14:anchorId="34B7EF57">
          <v:shape id="_x0000_i2183" type="#_x0000_t75" style="width:14.95pt;height:17.75pt" o:ole="">
            <v:imagedata r:id="rId1835" o:title=""/>
          </v:shape>
          <o:OLEObject Type="Embed" ProgID="Equation.3" ShapeID="_x0000_i2183" DrawAspect="Content" ObjectID="_1755943129" r:id="rId1990"/>
        </w:object>
      </w:r>
      <w:r w:rsidRPr="00F829B6">
        <w:t xml:space="preserve"> is used to denote a resource element used for reference signal transmission on antenna port</w:t>
      </w:r>
      <w:r w:rsidRPr="00F829B6">
        <w:rPr>
          <w:position w:val="-10"/>
        </w:rPr>
        <w:object w:dxaOrig="200" w:dyaOrig="240" w14:anchorId="0F65BCD1">
          <v:shape id="_x0000_i2184" type="#_x0000_t75" style="width:10.3pt;height:11.2pt" o:ole="">
            <v:imagedata r:id="rId81" o:title=""/>
          </v:shape>
          <o:OLEObject Type="Embed" ProgID="Equation.3" ShapeID="_x0000_i2184" DrawAspect="Content" ObjectID="_1755943130" r:id="rId1991"/>
        </w:object>
      </w:r>
      <w:r w:rsidRPr="00F829B6">
        <w:t>.</w:t>
      </w:r>
    </w:p>
    <w:p w14:paraId="4EA7E3E9" w14:textId="77777777" w:rsidR="0035583A" w:rsidRPr="00F829B6" w:rsidRDefault="0035583A" w:rsidP="0074607E">
      <w:pPr>
        <w:pStyle w:val="TH"/>
        <w:keepNext w:val="0"/>
        <w:keepLines w:val="0"/>
        <w:widowControl w:val="0"/>
      </w:pPr>
      <w:r w:rsidRPr="00F829B6">
        <w:object w:dxaOrig="4359" w:dyaOrig="4813" w14:anchorId="4D095A18">
          <v:shape id="_x0000_i2185" type="#_x0000_t75" style="width:197.3pt;height:227.2pt" o:ole="">
            <v:imagedata r:id="rId1992" o:title=""/>
          </v:shape>
          <o:OLEObject Type="Embed" ProgID="Visio.Drawing.11" ShapeID="_x0000_i2185" DrawAspect="Content" ObjectID="_1755943131" r:id="rId1993"/>
        </w:object>
      </w:r>
    </w:p>
    <w:p w14:paraId="19DF3617" w14:textId="77777777" w:rsidR="0035583A" w:rsidRPr="00F829B6" w:rsidRDefault="0035583A" w:rsidP="0074607E">
      <w:pPr>
        <w:pStyle w:val="TF"/>
        <w:keepLines w:val="0"/>
        <w:widowControl w:val="0"/>
      </w:pPr>
      <w:r w:rsidRPr="00F829B6">
        <w:t>Figure 6.10.3.2-1: Mapping of UE-specific reference signals, antenna port 5 (normal cyclic prefix)</w:t>
      </w:r>
    </w:p>
    <w:p w14:paraId="232ADF08" w14:textId="77777777" w:rsidR="0035583A" w:rsidRPr="00F829B6" w:rsidRDefault="0035583A" w:rsidP="0074607E">
      <w:pPr>
        <w:pStyle w:val="TH"/>
        <w:keepNext w:val="0"/>
        <w:keepLines w:val="0"/>
        <w:widowControl w:val="0"/>
      </w:pPr>
      <w:r w:rsidRPr="00F829B6">
        <w:object w:dxaOrig="3967" w:dyaOrig="4733" w14:anchorId="7AD21F16">
          <v:shape id="_x0000_i2186" type="#_x0000_t75" style="width:212.25pt;height:261.8pt" o:ole="">
            <v:imagedata r:id="rId1994" o:title=""/>
          </v:shape>
          <o:OLEObject Type="Embed" ProgID="Visio.Drawing.11" ShapeID="_x0000_i2186" DrawAspect="Content" ObjectID="_1755943132" r:id="rId1995"/>
        </w:object>
      </w:r>
    </w:p>
    <w:p w14:paraId="3EBB051B" w14:textId="77777777" w:rsidR="0035583A" w:rsidRPr="00F829B6" w:rsidRDefault="0035583A" w:rsidP="0074607E">
      <w:pPr>
        <w:pStyle w:val="TF"/>
        <w:keepLines w:val="0"/>
        <w:widowControl w:val="0"/>
      </w:pPr>
      <w:r w:rsidRPr="00F829B6">
        <w:t>Figure 6.10.3.2-2: Mapping of UE-specific reference signals, antenna port 5 (extended cyclic prefix)</w:t>
      </w:r>
    </w:p>
    <w:p w14:paraId="27BFB66D" w14:textId="77777777" w:rsidR="0035583A" w:rsidRPr="00F829B6" w:rsidRDefault="0035583A" w:rsidP="0074607E">
      <w:pPr>
        <w:widowControl w:val="0"/>
      </w:pPr>
      <w:r w:rsidRPr="00F829B6">
        <w:t xml:space="preserve">For antenna ports </w:t>
      </w:r>
      <w:r w:rsidRPr="00F829B6">
        <w:rPr>
          <w:position w:val="-10"/>
        </w:rPr>
        <w:object w:dxaOrig="520" w:dyaOrig="279" w14:anchorId="69FF7D0F">
          <v:shape id="_x0000_i2187" type="#_x0000_t75" style="width:26.2pt;height:14.05pt" o:ole="">
            <v:imagedata r:id="rId1996" o:title=""/>
          </v:shape>
          <o:OLEObject Type="Embed" ProgID="Equation.3" ShapeID="_x0000_i2187" DrawAspect="Content" ObjectID="_1755943133" r:id="rId1997"/>
        </w:object>
      </w:r>
      <w:r w:rsidRPr="00F829B6">
        <w:t xml:space="preserve">, </w:t>
      </w:r>
      <w:r w:rsidRPr="00F829B6">
        <w:rPr>
          <w:position w:val="-10"/>
        </w:rPr>
        <w:object w:dxaOrig="499" w:dyaOrig="279" w14:anchorId="096DA236">
          <v:shape id="_x0000_i2188" type="#_x0000_t75" style="width:25.25pt;height:14.05pt" o:ole="">
            <v:imagedata r:id="rId1998" o:title=""/>
          </v:shape>
          <o:OLEObject Type="Embed" ProgID="Equation.3" ShapeID="_x0000_i2188" DrawAspect="Content" ObjectID="_1755943134" r:id="rId1999"/>
        </w:object>
      </w:r>
      <w:r w:rsidRPr="00F829B6">
        <w:rPr>
          <w:rFonts w:hint="eastAsia"/>
          <w:position w:val="-10"/>
          <w:lang w:eastAsia="zh-CN"/>
        </w:rPr>
        <w:t>,</w:t>
      </w:r>
      <w:r w:rsidR="009057B8">
        <w:rPr>
          <w:position w:val="-10"/>
          <w:lang w:eastAsia="zh-CN"/>
        </w:rPr>
        <w:t xml:space="preserve"> </w:t>
      </w:r>
      <w:r w:rsidRPr="00F829B6">
        <w:rPr>
          <w:position w:val="-10"/>
        </w:rPr>
        <w:object w:dxaOrig="660" w:dyaOrig="320" w14:anchorId="4DF4AB76">
          <v:shape id="_x0000_i2189" type="#_x0000_t75" style="width:28.05pt;height:13.1pt" o:ole="">
            <v:imagedata r:id="rId2000" o:title=""/>
          </v:shape>
          <o:OLEObject Type="Embed" ProgID="Equation.DSMT4" ShapeID="_x0000_i2189" DrawAspect="Content" ObjectID="_1755943135" r:id="rId2001"/>
        </w:object>
      </w:r>
      <w:r w:rsidRPr="00F829B6">
        <w:rPr>
          <w:rFonts w:hint="eastAsia"/>
          <w:position w:val="-10"/>
          <w:lang w:eastAsia="zh-CN"/>
        </w:rPr>
        <w:t>,</w:t>
      </w:r>
      <w:r w:rsidR="00175B90">
        <w:rPr>
          <w:position w:val="-10"/>
          <w:lang w:eastAsia="zh-CN"/>
        </w:rPr>
        <w:t xml:space="preserve"> </w:t>
      </w:r>
      <w:r w:rsidRPr="00F829B6">
        <w:rPr>
          <w:position w:val="-10"/>
        </w:rPr>
        <w:object w:dxaOrig="680" w:dyaOrig="320" w14:anchorId="3E62B066">
          <v:shape id="_x0000_i2190" type="#_x0000_t75" style="width:28.05pt;height:13.1pt" o:ole="">
            <v:imagedata r:id="rId2002" o:title=""/>
          </v:shape>
          <o:OLEObject Type="Embed" ProgID="Equation.DSMT4" ShapeID="_x0000_i2190" DrawAspect="Content" ObjectID="_1755943136" r:id="rId2003"/>
        </w:object>
      </w:r>
      <w:r w:rsidRPr="00F829B6">
        <w:rPr>
          <w:rFonts w:hint="eastAsia"/>
          <w:position w:val="-10"/>
          <w:lang w:eastAsia="zh-CN"/>
        </w:rPr>
        <w:t>,</w:t>
      </w:r>
      <w:r w:rsidR="00175B90">
        <w:rPr>
          <w:position w:val="-10"/>
          <w:lang w:eastAsia="zh-CN"/>
        </w:rPr>
        <w:t xml:space="preserve"> </w:t>
      </w:r>
      <w:r w:rsidRPr="00F829B6">
        <w:rPr>
          <w:position w:val="-10"/>
        </w:rPr>
        <w:object w:dxaOrig="1140" w:dyaOrig="320" w14:anchorId="6B160D6C">
          <v:shape id="_x0000_i2191" type="#_x0000_t75" style="width:46.75pt;height:13.1pt" o:ole="">
            <v:imagedata r:id="rId2004" o:title=""/>
          </v:shape>
          <o:OLEObject Type="Embed" ProgID="Equation.DSMT4" ShapeID="_x0000_i2191" DrawAspect="Content" ObjectID="_1755943137" r:id="rId2005"/>
        </w:object>
      </w:r>
      <w:r w:rsidR="00175B90">
        <w:t>,</w:t>
      </w:r>
      <w:r w:rsidRPr="00F829B6">
        <w:t xml:space="preserve"> </w:t>
      </w:r>
      <w:r w:rsidRPr="00F829B6">
        <w:rPr>
          <w:position w:val="-10"/>
        </w:rPr>
        <w:object w:dxaOrig="1400" w:dyaOrig="279" w14:anchorId="480DD64E">
          <v:shape id="_x0000_i2192" type="#_x0000_t75" style="width:69.2pt;height:14.05pt" o:ole="">
            <v:imagedata r:id="rId2006" o:title=""/>
          </v:shape>
          <o:OLEObject Type="Embed" ProgID="Equation.3" ShapeID="_x0000_i2192" DrawAspect="Content" ObjectID="_1755943138" r:id="rId2007"/>
        </w:object>
      </w:r>
      <w:r w:rsidRPr="00F829B6">
        <w:t xml:space="preserve">, </w:t>
      </w:r>
      <w:r w:rsidR="00175B90">
        <w:t xml:space="preserve">or  the antenna ports indicated in Table 6.3.4.4-1 </w:t>
      </w:r>
      <w:r w:rsidRPr="00F829B6">
        <w:t xml:space="preserve">in a physical resource block with frequency-domain index </w:t>
      </w:r>
      <w:r w:rsidRPr="00F829B6">
        <w:rPr>
          <w:position w:val="-14"/>
        </w:rPr>
        <w:object w:dxaOrig="440" w:dyaOrig="340" w14:anchorId="55E341BB">
          <v:shape id="_x0000_i2193" type="#_x0000_t75" style="width:21.5pt;height:17.75pt" o:ole="">
            <v:imagedata r:id="rId1969" o:title=""/>
          </v:shape>
          <o:OLEObject Type="Embed" ProgID="Equation.3" ShapeID="_x0000_i2193" DrawAspect="Content" ObjectID="_1755943139" r:id="rId2008"/>
        </w:object>
      </w:r>
      <w:r w:rsidRPr="00F829B6">
        <w:t xml:space="preserve"> assigned for the corresponding PDSCH transmission, a part of the reference signal sequence </w:t>
      </w:r>
      <w:r w:rsidRPr="00F829B6">
        <w:rPr>
          <w:position w:val="-10"/>
        </w:rPr>
        <w:object w:dxaOrig="460" w:dyaOrig="300" w14:anchorId="0A5D8325">
          <v:shape id="_x0000_i2194" type="#_x0000_t75" style="width:24.3pt;height:14.95pt" o:ole="">
            <v:imagedata r:id="rId2009" o:title=""/>
          </v:shape>
          <o:OLEObject Type="Embed" ProgID="Equation.3" ShapeID="_x0000_i2194" DrawAspect="Content" ObjectID="_1755943140" r:id="rId2010"/>
        </w:object>
      </w:r>
      <w:r w:rsidRPr="00F829B6">
        <w:t xml:space="preserve"> shall be mapped to complex-valued modulation symbols </w:t>
      </w:r>
      <w:r w:rsidRPr="00F829B6">
        <w:rPr>
          <w:position w:val="-14"/>
        </w:rPr>
        <w:object w:dxaOrig="400" w:dyaOrig="380" w14:anchorId="407CDE9C">
          <v:shape id="_x0000_i2195" type="#_x0000_t75" style="width:19.65pt;height:18.7pt" o:ole="">
            <v:imagedata r:id="rId92" o:title=""/>
          </v:shape>
          <o:OLEObject Type="Embed" ProgID="Equation.3" ShapeID="_x0000_i2195" DrawAspect="Content" ObjectID="_1755943141" r:id="rId2011"/>
        </w:object>
      </w:r>
      <w:r w:rsidRPr="00F829B6">
        <w:t xml:space="preserve"> in a subframe according to</w:t>
      </w:r>
    </w:p>
    <w:p w14:paraId="00C6305E" w14:textId="77777777" w:rsidR="0035583A" w:rsidRPr="00F829B6" w:rsidRDefault="0035583A" w:rsidP="0074607E">
      <w:pPr>
        <w:widowControl w:val="0"/>
      </w:pPr>
      <w:r w:rsidRPr="00F829B6">
        <w:t>Normal cyclic prefix:</w:t>
      </w:r>
    </w:p>
    <w:p w14:paraId="4E3A458A" w14:textId="77777777" w:rsidR="0035583A" w:rsidRPr="00F829B6" w:rsidRDefault="0035583A" w:rsidP="0074607E">
      <w:pPr>
        <w:pStyle w:val="EQ"/>
        <w:keepLines w:val="0"/>
        <w:widowControl w:val="0"/>
        <w:jc w:val="center"/>
      </w:pPr>
      <w:r w:rsidRPr="00F829B6">
        <w:object w:dxaOrig="3600" w:dyaOrig="380" w14:anchorId="1174DB0B">
          <v:shape id="_x0000_i2196" type="#_x0000_t75" style="width:180.45pt;height:18.7pt" o:ole="">
            <v:imagedata r:id="rId2012" o:title=""/>
          </v:shape>
          <o:OLEObject Type="Embed" ProgID="Equation.3" ShapeID="_x0000_i2196" DrawAspect="Content" ObjectID="_1755943142" r:id="rId2013"/>
        </w:object>
      </w:r>
    </w:p>
    <w:p w14:paraId="2C8A8C3D" w14:textId="77777777" w:rsidR="0035583A" w:rsidRPr="00F829B6" w:rsidRDefault="0035583A" w:rsidP="0074607E">
      <w:pPr>
        <w:widowControl w:val="0"/>
      </w:pPr>
      <w:r w:rsidRPr="00F829B6">
        <w:t>where</w:t>
      </w:r>
    </w:p>
    <w:p w14:paraId="5A32BB94" w14:textId="77777777" w:rsidR="0035583A" w:rsidRPr="00F829B6" w:rsidRDefault="00FE0E9F" w:rsidP="0074607E">
      <w:pPr>
        <w:pStyle w:val="EQ"/>
        <w:keepLines w:val="0"/>
        <w:widowControl w:val="0"/>
        <w:jc w:val="center"/>
      </w:pPr>
      <w:r w:rsidRPr="00FE0E9F">
        <w:rPr>
          <w:position w:val="-220"/>
        </w:rPr>
        <w:object w:dxaOrig="10440" w:dyaOrig="4520" w14:anchorId="4B03FCB4">
          <v:shape id="_x0000_i2197" type="#_x0000_t75" style="width:450.7pt;height:197.3pt" o:ole="">
            <v:imagedata r:id="rId2014" o:title=""/>
          </v:shape>
          <o:OLEObject Type="Embed" ProgID="Equation.3" ShapeID="_x0000_i2197" DrawAspect="Content" ObjectID="_1755943143" r:id="rId2015"/>
        </w:object>
      </w:r>
    </w:p>
    <w:p w14:paraId="6752F82D" w14:textId="77777777" w:rsidR="0035583A" w:rsidRPr="00F829B6" w:rsidRDefault="0035583A" w:rsidP="0074607E">
      <w:pPr>
        <w:widowControl w:val="0"/>
      </w:pPr>
      <w:r w:rsidRPr="00F829B6">
        <w:t xml:space="preserve">The sequence </w:t>
      </w:r>
      <w:r w:rsidRPr="00F829B6">
        <w:rPr>
          <w:position w:val="-14"/>
        </w:rPr>
        <w:object w:dxaOrig="520" w:dyaOrig="340" w14:anchorId="730258B5">
          <v:shape id="_x0000_i2198" type="#_x0000_t75" style="width:26.2pt;height:17.75pt" o:ole="">
            <v:imagedata r:id="rId2016" o:title=""/>
          </v:shape>
          <o:OLEObject Type="Embed" ProgID="Equation.3" ShapeID="_x0000_i2198" DrawAspect="Content" ObjectID="_1755943144" r:id="rId2017"/>
        </w:object>
      </w:r>
      <w:r w:rsidRPr="00F829B6">
        <w:t xml:space="preserve"> is given by Table 6.10.3.2-1.</w:t>
      </w:r>
    </w:p>
    <w:p w14:paraId="7507C743" w14:textId="77777777" w:rsidR="0035583A" w:rsidRPr="00F829B6" w:rsidRDefault="0035583A" w:rsidP="0074607E">
      <w:pPr>
        <w:pStyle w:val="TH"/>
        <w:keepNext w:val="0"/>
        <w:keepLines w:val="0"/>
        <w:widowControl w:val="0"/>
      </w:pPr>
      <w:r w:rsidRPr="00F829B6">
        <w:t xml:space="preserve">Table 6.10.3.2-1: The sequence </w:t>
      </w:r>
      <w:r w:rsidRPr="00F829B6">
        <w:rPr>
          <w:position w:val="-14"/>
        </w:rPr>
        <w:object w:dxaOrig="520" w:dyaOrig="340" w14:anchorId="3C12175B">
          <v:shape id="_x0000_i2199" type="#_x0000_t75" style="width:26.2pt;height:17.75pt" o:ole="">
            <v:imagedata r:id="rId2016" o:title=""/>
          </v:shape>
          <o:OLEObject Type="Embed" ProgID="Equation.3" ShapeID="_x0000_i2199" DrawAspect="Content" ObjectID="_1755943145" r:id="rId2018"/>
        </w:object>
      </w:r>
      <w:r w:rsidRPr="00F829B6">
        <w:t xml:space="preserve"> for normal cyclic prefix</w:t>
      </w:r>
    </w:p>
    <w:tbl>
      <w:tblPr>
        <w:tblW w:w="0" w:type="auto"/>
        <w:jc w:val="center"/>
        <w:tblLook w:val="01E0" w:firstRow="1" w:lastRow="1" w:firstColumn="1" w:lastColumn="1" w:noHBand="0" w:noVBand="0"/>
      </w:tblPr>
      <w:tblGrid>
        <w:gridCol w:w="1587"/>
        <w:gridCol w:w="2914"/>
      </w:tblGrid>
      <w:tr w:rsidR="0035583A" w:rsidRPr="00F829B6" w14:paraId="105F6ABC"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6744B47" w14:textId="77777777" w:rsidR="0035583A" w:rsidRPr="00F829B6" w:rsidRDefault="0035583A" w:rsidP="0074607E">
            <w:pPr>
              <w:pStyle w:val="TAH"/>
              <w:keepNext w:val="0"/>
              <w:keepLines w:val="0"/>
              <w:widowControl w:val="0"/>
              <w:jc w:val="left"/>
            </w:pPr>
            <w:r w:rsidRPr="00F829B6">
              <w:lastRenderedPageBreak/>
              <w:t xml:space="preserve">Antenna port </w:t>
            </w:r>
            <w:r w:rsidRPr="00F829B6">
              <w:rPr>
                <w:position w:val="-10"/>
              </w:rPr>
              <w:object w:dxaOrig="200" w:dyaOrig="240" w14:anchorId="1D16E4CA">
                <v:shape id="_x0000_i2200" type="#_x0000_t75" style="width:10.3pt;height:11.2pt" o:ole="">
                  <v:imagedata r:id="rId2019" o:title=""/>
                </v:shape>
                <o:OLEObject Type="Embed" ProgID="Equation.3" ShapeID="_x0000_i2200" DrawAspect="Content" ObjectID="_1755943146" r:id="rId2020"/>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7678B908" w14:textId="77777777" w:rsidR="0035583A" w:rsidRPr="00F829B6" w:rsidRDefault="0035583A" w:rsidP="0074607E">
            <w:pPr>
              <w:pStyle w:val="TAH"/>
              <w:keepNext w:val="0"/>
              <w:keepLines w:val="0"/>
              <w:widowControl w:val="0"/>
              <w:jc w:val="left"/>
            </w:pPr>
            <w:r w:rsidRPr="00F829B6">
              <w:rPr>
                <w:position w:val="-14"/>
              </w:rPr>
              <w:object w:dxaOrig="2700" w:dyaOrig="400" w14:anchorId="1253CDFC">
                <v:shape id="_x0000_i2201" type="#_x0000_t75" style="width:134.65pt;height:19.65pt" o:ole="">
                  <v:imagedata r:id="rId2021" o:title=""/>
                </v:shape>
                <o:OLEObject Type="Embed" ProgID="Equation.3" ShapeID="_x0000_i2201" DrawAspect="Content" ObjectID="_1755943147" r:id="rId2022"/>
              </w:object>
            </w:r>
          </w:p>
        </w:tc>
      </w:tr>
      <w:tr w:rsidR="0035583A" w:rsidRPr="00F829B6" w14:paraId="206FEF0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8E6778" w14:textId="77777777" w:rsidR="0035583A" w:rsidRPr="00F829B6" w:rsidRDefault="0035583A" w:rsidP="0074607E">
            <w:pPr>
              <w:pStyle w:val="TAC"/>
              <w:keepNext w:val="0"/>
              <w:keepLines w:val="0"/>
              <w:widowControl w:val="0"/>
            </w:pPr>
            <w:r w:rsidRPr="00F829B6">
              <w:t>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2430C5" w14:textId="77777777" w:rsidR="0035583A" w:rsidRPr="00F829B6" w:rsidRDefault="0035583A" w:rsidP="0074607E">
            <w:pPr>
              <w:pStyle w:val="TAC"/>
              <w:keepNext w:val="0"/>
              <w:keepLines w:val="0"/>
              <w:widowControl w:val="0"/>
            </w:pPr>
            <w:r w:rsidRPr="00F829B6">
              <w:rPr>
                <w:position w:val="-10"/>
              </w:rPr>
              <w:object w:dxaOrig="1600" w:dyaOrig="300" w14:anchorId="341203A8">
                <v:shape id="_x0000_i2202" type="#_x0000_t75" style="width:80.4pt;height:14.95pt" o:ole="">
                  <v:imagedata r:id="rId2023" o:title=""/>
                </v:shape>
                <o:OLEObject Type="Embed" ProgID="Equation.3" ShapeID="_x0000_i2202" DrawAspect="Content" ObjectID="_1755943148" r:id="rId2024"/>
              </w:object>
            </w:r>
          </w:p>
        </w:tc>
      </w:tr>
      <w:tr w:rsidR="0035583A" w:rsidRPr="00F829B6" w14:paraId="03302818"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31A3F5" w14:textId="77777777" w:rsidR="0035583A" w:rsidRPr="00F829B6" w:rsidRDefault="0035583A" w:rsidP="0074607E">
            <w:pPr>
              <w:pStyle w:val="TAC"/>
              <w:keepNext w:val="0"/>
              <w:keepLines w:val="0"/>
              <w:widowControl w:val="0"/>
            </w:pPr>
            <w:r w:rsidRPr="00F829B6">
              <w:t>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86B9B42" w14:textId="77777777" w:rsidR="0035583A" w:rsidRPr="00F829B6" w:rsidRDefault="0035583A" w:rsidP="0074607E">
            <w:pPr>
              <w:pStyle w:val="TAC"/>
              <w:keepNext w:val="0"/>
              <w:keepLines w:val="0"/>
              <w:widowControl w:val="0"/>
            </w:pPr>
            <w:r w:rsidRPr="00F829B6">
              <w:rPr>
                <w:position w:val="-10"/>
              </w:rPr>
              <w:object w:dxaOrig="1560" w:dyaOrig="300" w14:anchorId="322305F8">
                <v:shape id="_x0000_i2203" type="#_x0000_t75" style="width:77.6pt;height:14.95pt" o:ole="">
                  <v:imagedata r:id="rId2025" o:title=""/>
                </v:shape>
                <o:OLEObject Type="Embed" ProgID="Equation.3" ShapeID="_x0000_i2203" DrawAspect="Content" ObjectID="_1755943149" r:id="rId2026"/>
              </w:object>
            </w:r>
          </w:p>
        </w:tc>
      </w:tr>
      <w:tr w:rsidR="0035583A" w:rsidRPr="00F829B6" w14:paraId="64FB2DC3"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7EDBFC" w14:textId="77777777" w:rsidR="0035583A" w:rsidRPr="00F829B6" w:rsidRDefault="0035583A" w:rsidP="0074607E">
            <w:pPr>
              <w:pStyle w:val="TAC"/>
              <w:keepNext w:val="0"/>
              <w:keepLines w:val="0"/>
              <w:widowControl w:val="0"/>
            </w:pPr>
            <w:r w:rsidRPr="00F829B6">
              <w:t>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CA4663" w14:textId="77777777" w:rsidR="0035583A" w:rsidRPr="00F829B6" w:rsidRDefault="0035583A" w:rsidP="0074607E">
            <w:pPr>
              <w:pStyle w:val="TAC"/>
              <w:keepNext w:val="0"/>
              <w:keepLines w:val="0"/>
              <w:widowControl w:val="0"/>
            </w:pPr>
            <w:r w:rsidRPr="00F829B6">
              <w:rPr>
                <w:position w:val="-10"/>
              </w:rPr>
              <w:object w:dxaOrig="1579" w:dyaOrig="300" w14:anchorId="04A8CEF1">
                <v:shape id="_x0000_i2204" type="#_x0000_t75" style="width:78.55pt;height:14.95pt" o:ole="">
                  <v:imagedata r:id="rId2027" o:title=""/>
                </v:shape>
                <o:OLEObject Type="Embed" ProgID="Equation.3" ShapeID="_x0000_i2204" DrawAspect="Content" ObjectID="_1755943150" r:id="rId2028"/>
              </w:object>
            </w:r>
          </w:p>
        </w:tc>
      </w:tr>
      <w:tr w:rsidR="0035583A" w:rsidRPr="00F829B6" w14:paraId="75A67BCF"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177DF7" w14:textId="77777777" w:rsidR="0035583A" w:rsidRPr="00F829B6" w:rsidRDefault="0035583A"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482455" w14:textId="77777777" w:rsidR="0035583A" w:rsidRPr="00F829B6" w:rsidRDefault="0035583A" w:rsidP="0074607E">
            <w:pPr>
              <w:pStyle w:val="TAC"/>
              <w:keepNext w:val="0"/>
              <w:keepLines w:val="0"/>
              <w:widowControl w:val="0"/>
            </w:pPr>
            <w:r w:rsidRPr="00F829B6">
              <w:rPr>
                <w:position w:val="-10"/>
              </w:rPr>
              <w:object w:dxaOrig="1560" w:dyaOrig="300" w14:anchorId="5B17B0D7">
                <v:shape id="_x0000_i2205" type="#_x0000_t75" style="width:77.6pt;height:14.95pt" o:ole="">
                  <v:imagedata r:id="rId2025" o:title=""/>
                </v:shape>
                <o:OLEObject Type="Embed" ProgID="Equation.3" ShapeID="_x0000_i2205" DrawAspect="Content" ObjectID="_1755943151" r:id="rId2029"/>
              </w:object>
            </w:r>
          </w:p>
        </w:tc>
      </w:tr>
      <w:tr w:rsidR="0035583A" w:rsidRPr="00F829B6" w14:paraId="1CDA3244"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E8B77A" w14:textId="77777777" w:rsidR="0035583A" w:rsidRPr="00F829B6" w:rsidRDefault="0035583A"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D37FCA" w14:textId="77777777" w:rsidR="0035583A" w:rsidRPr="00F829B6" w:rsidRDefault="0035583A" w:rsidP="0074607E">
            <w:pPr>
              <w:pStyle w:val="TAC"/>
              <w:keepNext w:val="0"/>
              <w:keepLines w:val="0"/>
              <w:widowControl w:val="0"/>
            </w:pPr>
            <w:r w:rsidRPr="00F829B6">
              <w:rPr>
                <w:position w:val="-10"/>
              </w:rPr>
              <w:object w:dxaOrig="1560" w:dyaOrig="300" w14:anchorId="36E81846">
                <v:shape id="_x0000_i2206" type="#_x0000_t75" style="width:77.6pt;height:14.95pt" o:ole="">
                  <v:imagedata r:id="rId2030" o:title=""/>
                </v:shape>
                <o:OLEObject Type="Embed" ProgID="Equation.3" ShapeID="_x0000_i2206" DrawAspect="Content" ObjectID="_1755943152" r:id="rId2031"/>
              </w:object>
            </w:r>
          </w:p>
        </w:tc>
      </w:tr>
      <w:tr w:rsidR="0035583A" w:rsidRPr="00F829B6" w14:paraId="6CA95386"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9C711EC" w14:textId="77777777" w:rsidR="0035583A" w:rsidRPr="00F829B6" w:rsidRDefault="0035583A" w:rsidP="0074607E">
            <w:pPr>
              <w:pStyle w:val="TAC"/>
              <w:keepNext w:val="0"/>
              <w:keepLines w:val="0"/>
              <w:widowControl w:val="0"/>
            </w:pPr>
            <w:r w:rsidRPr="00F829B6">
              <w:t>12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0785EA" w14:textId="77777777" w:rsidR="0035583A" w:rsidRPr="00F829B6" w:rsidRDefault="0035583A" w:rsidP="0074607E">
            <w:pPr>
              <w:pStyle w:val="TAC"/>
              <w:keepNext w:val="0"/>
              <w:keepLines w:val="0"/>
              <w:widowControl w:val="0"/>
            </w:pPr>
            <w:r w:rsidRPr="00F829B6">
              <w:rPr>
                <w:position w:val="-10"/>
              </w:rPr>
              <w:object w:dxaOrig="1560" w:dyaOrig="300" w14:anchorId="00F80C0D">
                <v:shape id="_x0000_i2207" type="#_x0000_t75" style="width:77.6pt;height:14.95pt" o:ole="">
                  <v:imagedata r:id="rId2032" o:title=""/>
                </v:shape>
                <o:OLEObject Type="Embed" ProgID="Equation.3" ShapeID="_x0000_i2207" DrawAspect="Content" ObjectID="_1755943153" r:id="rId2033"/>
              </w:object>
            </w:r>
          </w:p>
        </w:tc>
      </w:tr>
      <w:tr w:rsidR="0035583A" w:rsidRPr="00F829B6" w14:paraId="3E50AEA8"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F61CA3" w14:textId="77777777" w:rsidR="0035583A" w:rsidRPr="00F829B6" w:rsidRDefault="0035583A" w:rsidP="0074607E">
            <w:pPr>
              <w:pStyle w:val="TAC"/>
              <w:keepNext w:val="0"/>
              <w:keepLines w:val="0"/>
              <w:widowControl w:val="0"/>
            </w:pPr>
            <w:r w:rsidRPr="00F829B6">
              <w:t>13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B574DB" w14:textId="77777777" w:rsidR="0035583A" w:rsidRPr="00F829B6" w:rsidRDefault="0035583A" w:rsidP="0074607E">
            <w:pPr>
              <w:pStyle w:val="TAC"/>
              <w:keepNext w:val="0"/>
              <w:keepLines w:val="0"/>
              <w:widowControl w:val="0"/>
            </w:pPr>
            <w:r w:rsidRPr="00F829B6">
              <w:rPr>
                <w:position w:val="-10"/>
              </w:rPr>
              <w:object w:dxaOrig="1560" w:dyaOrig="300" w14:anchorId="46F3014D">
                <v:shape id="_x0000_i2208" type="#_x0000_t75" style="width:77.6pt;height:14.95pt" o:ole="">
                  <v:imagedata r:id="rId2034" o:title=""/>
                </v:shape>
                <o:OLEObject Type="Embed" ProgID="Equation.3" ShapeID="_x0000_i2208" DrawAspect="Content" ObjectID="_1755943154" r:id="rId2035"/>
              </w:object>
            </w:r>
          </w:p>
        </w:tc>
      </w:tr>
      <w:tr w:rsidR="0035583A" w:rsidRPr="00F829B6" w14:paraId="47960FFC"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49263E" w14:textId="77777777" w:rsidR="0035583A" w:rsidRPr="00F829B6" w:rsidRDefault="0035583A" w:rsidP="0074607E">
            <w:pPr>
              <w:pStyle w:val="TAC"/>
              <w:keepNext w:val="0"/>
              <w:keepLines w:val="0"/>
              <w:widowControl w:val="0"/>
            </w:pPr>
            <w:r w:rsidRPr="00F829B6">
              <w:t>14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4CEFBD" w14:textId="77777777" w:rsidR="0035583A" w:rsidRPr="00F829B6" w:rsidRDefault="0035583A" w:rsidP="0074607E">
            <w:pPr>
              <w:pStyle w:val="TAC"/>
              <w:keepNext w:val="0"/>
              <w:keepLines w:val="0"/>
              <w:widowControl w:val="0"/>
            </w:pPr>
            <w:r w:rsidRPr="00F829B6">
              <w:rPr>
                <w:position w:val="-10"/>
              </w:rPr>
              <w:object w:dxaOrig="1560" w:dyaOrig="300" w14:anchorId="7385B1C0">
                <v:shape id="_x0000_i2209" type="#_x0000_t75" style="width:77.6pt;height:14.95pt" o:ole="">
                  <v:imagedata r:id="rId2036" o:title=""/>
                </v:shape>
                <o:OLEObject Type="Embed" ProgID="Equation.3" ShapeID="_x0000_i2209" DrawAspect="Content" ObjectID="_1755943155" r:id="rId2037"/>
              </w:object>
            </w:r>
          </w:p>
        </w:tc>
      </w:tr>
    </w:tbl>
    <w:p w14:paraId="62F006B8" w14:textId="77777777" w:rsidR="0035583A" w:rsidRPr="00F829B6" w:rsidRDefault="0035583A" w:rsidP="0074607E">
      <w:pPr>
        <w:widowControl w:val="0"/>
      </w:pPr>
    </w:p>
    <w:p w14:paraId="2D3EA852" w14:textId="77777777" w:rsidR="0035583A" w:rsidRPr="00F829B6" w:rsidRDefault="0035583A" w:rsidP="0074607E">
      <w:pPr>
        <w:widowControl w:val="0"/>
      </w:pPr>
      <w:r w:rsidRPr="00F829B6">
        <w:t>Extended cyclic prefix:</w:t>
      </w:r>
    </w:p>
    <w:p w14:paraId="57CC25B5" w14:textId="77777777" w:rsidR="0035583A" w:rsidRPr="00F829B6" w:rsidRDefault="0035583A" w:rsidP="0074607E">
      <w:pPr>
        <w:pStyle w:val="EQ"/>
        <w:keepLines w:val="0"/>
        <w:widowControl w:val="0"/>
        <w:jc w:val="center"/>
      </w:pPr>
      <w:r w:rsidRPr="00F829B6">
        <w:rPr>
          <w:position w:val="-14"/>
        </w:rPr>
        <w:object w:dxaOrig="4140" w:dyaOrig="380" w14:anchorId="6B0102B1">
          <v:shape id="_x0000_i2210" type="#_x0000_t75" style="width:178.6pt;height:16.85pt" o:ole="">
            <v:imagedata r:id="rId2038" o:title=""/>
          </v:shape>
          <o:OLEObject Type="Embed" ProgID="Equation.3" ShapeID="_x0000_i2210" DrawAspect="Content" ObjectID="_1755943156" r:id="rId2039"/>
        </w:object>
      </w:r>
    </w:p>
    <w:p w14:paraId="4DCF7B60" w14:textId="77777777" w:rsidR="0035583A" w:rsidRPr="00F829B6" w:rsidRDefault="0035583A" w:rsidP="0074607E">
      <w:pPr>
        <w:widowControl w:val="0"/>
      </w:pPr>
      <w:r w:rsidRPr="00F829B6">
        <w:t>where</w:t>
      </w:r>
    </w:p>
    <w:p w14:paraId="2BBCFDEC" w14:textId="77777777" w:rsidR="0035583A" w:rsidRPr="00F829B6" w:rsidRDefault="0035583A" w:rsidP="0074607E">
      <w:pPr>
        <w:pStyle w:val="EQ"/>
        <w:keepLines w:val="0"/>
        <w:widowControl w:val="0"/>
        <w:jc w:val="center"/>
      </w:pPr>
      <w:r w:rsidRPr="00F829B6">
        <w:rPr>
          <w:position w:val="-178"/>
        </w:rPr>
        <w:object w:dxaOrig="10100" w:dyaOrig="3680" w14:anchorId="20D12887">
          <v:shape id="_x0000_i2211" type="#_x0000_t75" style="width:370.3pt;height:135.6pt" o:ole="">
            <v:imagedata r:id="rId2040" o:title=""/>
          </v:shape>
          <o:OLEObject Type="Embed" ProgID="Equation.3" ShapeID="_x0000_i2211" DrawAspect="Content" ObjectID="_1755943157" r:id="rId2041"/>
        </w:object>
      </w:r>
    </w:p>
    <w:p w14:paraId="0C661DBB" w14:textId="77777777" w:rsidR="0035583A" w:rsidRPr="00F829B6" w:rsidRDefault="0035583A" w:rsidP="0074607E">
      <w:pPr>
        <w:widowControl w:val="0"/>
      </w:pPr>
      <w:r w:rsidRPr="00F829B6">
        <w:t xml:space="preserve">The sequence </w:t>
      </w:r>
      <w:r w:rsidRPr="00F829B6">
        <w:rPr>
          <w:position w:val="-14"/>
        </w:rPr>
        <w:object w:dxaOrig="520" w:dyaOrig="340" w14:anchorId="130C8FFF">
          <v:shape id="_x0000_i2212" type="#_x0000_t75" style="width:26.2pt;height:17.75pt" o:ole="">
            <v:imagedata r:id="rId2042" o:title=""/>
          </v:shape>
          <o:OLEObject Type="Embed" ProgID="Equation.3" ShapeID="_x0000_i2212" DrawAspect="Content" ObjectID="_1755943158" r:id="rId2043"/>
        </w:object>
      </w:r>
      <w:r w:rsidRPr="00F829B6">
        <w:t xml:space="preserve"> is given by Table 6.10.3.2-2.</w:t>
      </w:r>
    </w:p>
    <w:p w14:paraId="448F3DFD" w14:textId="77777777" w:rsidR="0035583A" w:rsidRPr="00F829B6" w:rsidRDefault="0035583A" w:rsidP="0074607E">
      <w:pPr>
        <w:pStyle w:val="TH"/>
        <w:keepNext w:val="0"/>
        <w:keepLines w:val="0"/>
        <w:widowControl w:val="0"/>
      </w:pPr>
      <w:r w:rsidRPr="00F829B6">
        <w:t xml:space="preserve">Table 6.10.3.2-2: The sequence </w:t>
      </w:r>
      <w:r w:rsidRPr="00F829B6">
        <w:rPr>
          <w:position w:val="-14"/>
        </w:rPr>
        <w:object w:dxaOrig="520" w:dyaOrig="340" w14:anchorId="63FCF204">
          <v:shape id="_x0000_i2213" type="#_x0000_t75" style="width:26.2pt;height:17.75pt" o:ole="">
            <v:imagedata r:id="rId2042" o:title=""/>
          </v:shape>
          <o:OLEObject Type="Embed" ProgID="Equation.3" ShapeID="_x0000_i2213" DrawAspect="Content" ObjectID="_1755943159" r:id="rId2044"/>
        </w:object>
      </w:r>
      <w:r w:rsidRPr="00F829B6">
        <w:t xml:space="preserve"> for extended cyclic prefix</w:t>
      </w:r>
      <w:r w:rsidR="00EA7357" w:rsidRPr="00F829B6">
        <w:t xml:space="preserve"> and for slot/subslot-PDSCH</w:t>
      </w:r>
    </w:p>
    <w:tbl>
      <w:tblPr>
        <w:tblW w:w="0" w:type="auto"/>
        <w:jc w:val="center"/>
        <w:tblLook w:val="01E0" w:firstRow="1" w:lastRow="1" w:firstColumn="1" w:lastColumn="1" w:noHBand="0" w:noVBand="0"/>
      </w:tblPr>
      <w:tblGrid>
        <w:gridCol w:w="1587"/>
        <w:gridCol w:w="1573"/>
      </w:tblGrid>
      <w:tr w:rsidR="0035583A" w:rsidRPr="00F829B6" w14:paraId="7ED013AF"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649EF72" w14:textId="77777777" w:rsidR="0035583A" w:rsidRPr="00F829B6" w:rsidRDefault="0035583A" w:rsidP="0074607E">
            <w:pPr>
              <w:pStyle w:val="TAH"/>
              <w:keepNext w:val="0"/>
              <w:keepLines w:val="0"/>
              <w:widowControl w:val="0"/>
              <w:jc w:val="left"/>
            </w:pPr>
            <w:r w:rsidRPr="00F829B6">
              <w:t xml:space="preserve">Antenna port </w:t>
            </w:r>
            <w:r w:rsidRPr="00F829B6">
              <w:rPr>
                <w:position w:val="-10"/>
              </w:rPr>
              <w:object w:dxaOrig="200" w:dyaOrig="240" w14:anchorId="79DD6F1F">
                <v:shape id="_x0000_i2214" type="#_x0000_t75" style="width:10.3pt;height:11.2pt" o:ole="">
                  <v:imagedata r:id="rId2045" o:title=""/>
                </v:shape>
                <o:OLEObject Type="Embed" ProgID="Equation.3" ShapeID="_x0000_i2214" DrawAspect="Content" ObjectID="_1755943160" r:id="rId2046"/>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D73CEC5" w14:textId="77777777" w:rsidR="0035583A" w:rsidRPr="00F829B6" w:rsidRDefault="0035583A" w:rsidP="0074607E">
            <w:pPr>
              <w:pStyle w:val="TAH"/>
              <w:keepNext w:val="0"/>
              <w:keepLines w:val="0"/>
              <w:widowControl w:val="0"/>
              <w:jc w:val="left"/>
            </w:pPr>
            <w:r w:rsidRPr="00F829B6">
              <w:rPr>
                <w:position w:val="-14"/>
              </w:rPr>
              <w:object w:dxaOrig="1359" w:dyaOrig="400" w14:anchorId="3EFCF924">
                <v:shape id="_x0000_i2215" type="#_x0000_t75" style="width:68.25pt;height:19.65pt" o:ole="">
                  <v:imagedata r:id="rId2047" o:title=""/>
                </v:shape>
                <o:OLEObject Type="Embed" ProgID="Equation.3" ShapeID="_x0000_i2215" DrawAspect="Content" ObjectID="_1755943161" r:id="rId2048"/>
              </w:object>
            </w:r>
          </w:p>
        </w:tc>
      </w:tr>
      <w:tr w:rsidR="0035583A" w:rsidRPr="00F829B6" w14:paraId="128A8B64"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9022A7" w14:textId="77777777" w:rsidR="0035583A" w:rsidRPr="00F829B6" w:rsidRDefault="0035583A" w:rsidP="0074607E">
            <w:pPr>
              <w:pStyle w:val="TAC"/>
              <w:keepNext w:val="0"/>
              <w:keepLines w:val="0"/>
              <w:widowControl w:val="0"/>
            </w:pPr>
            <w:r w:rsidRPr="00F829B6">
              <w:t>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78E20BC" w14:textId="77777777" w:rsidR="0035583A" w:rsidRPr="00F829B6" w:rsidRDefault="0035583A" w:rsidP="0074607E">
            <w:pPr>
              <w:pStyle w:val="TAC"/>
              <w:keepNext w:val="0"/>
              <w:keepLines w:val="0"/>
              <w:widowControl w:val="0"/>
            </w:pPr>
            <w:r w:rsidRPr="00F829B6">
              <w:rPr>
                <w:position w:val="-10"/>
              </w:rPr>
              <w:object w:dxaOrig="780" w:dyaOrig="300" w14:anchorId="09EE9DBE">
                <v:shape id="_x0000_i2216" type="#_x0000_t75" style="width:39.25pt;height:14.95pt" o:ole="">
                  <v:imagedata r:id="rId2049" o:title=""/>
                </v:shape>
                <o:OLEObject Type="Embed" ProgID="Equation.3" ShapeID="_x0000_i2216" DrawAspect="Content" ObjectID="_1755943162" r:id="rId2050"/>
              </w:object>
            </w:r>
          </w:p>
        </w:tc>
      </w:tr>
      <w:tr w:rsidR="0035583A" w:rsidRPr="00F829B6" w14:paraId="7E1AF9E5"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8122C8E" w14:textId="77777777" w:rsidR="0035583A" w:rsidRPr="00F829B6" w:rsidRDefault="0035583A" w:rsidP="0074607E">
            <w:pPr>
              <w:pStyle w:val="TAC"/>
              <w:keepNext w:val="0"/>
              <w:keepLines w:val="0"/>
              <w:widowControl w:val="0"/>
            </w:pPr>
            <w:r w:rsidRPr="00F829B6">
              <w:t>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442A64" w14:textId="77777777" w:rsidR="0035583A" w:rsidRPr="00F829B6" w:rsidRDefault="0035583A" w:rsidP="0074607E">
            <w:pPr>
              <w:pStyle w:val="TAC"/>
              <w:keepNext w:val="0"/>
              <w:keepLines w:val="0"/>
              <w:widowControl w:val="0"/>
            </w:pPr>
            <w:r w:rsidRPr="00F829B6">
              <w:rPr>
                <w:position w:val="-10"/>
              </w:rPr>
              <w:object w:dxaOrig="780" w:dyaOrig="300" w14:anchorId="22263653">
                <v:shape id="_x0000_i2217" type="#_x0000_t75" style="width:39.25pt;height:14.95pt" o:ole="">
                  <v:imagedata r:id="rId2051" o:title=""/>
                </v:shape>
                <o:OLEObject Type="Embed" ProgID="Equation.3" ShapeID="_x0000_i2217" DrawAspect="Content" ObjectID="_1755943163" r:id="rId2052"/>
              </w:object>
            </w:r>
          </w:p>
        </w:tc>
      </w:tr>
      <w:tr w:rsidR="007270AE" w:rsidRPr="007270AE" w14:paraId="329E7A57" w14:textId="77777777" w:rsidTr="00E93381">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F1AF8A" w14:textId="77777777" w:rsidR="007270AE" w:rsidRPr="007270AE" w:rsidRDefault="007270AE" w:rsidP="0074607E">
            <w:pPr>
              <w:widowControl w:val="0"/>
              <w:spacing w:after="0"/>
              <w:jc w:val="center"/>
              <w:rPr>
                <w:rFonts w:ascii="Arial" w:hAnsi="Arial"/>
                <w:sz w:val="18"/>
              </w:rPr>
            </w:pPr>
            <w:r w:rsidRPr="007270AE">
              <w:rPr>
                <w:rFonts w:ascii="Arial" w:hAnsi="Arial"/>
                <w:sz w:val="18"/>
              </w:rPr>
              <w:t>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E829F5" w14:textId="77777777" w:rsidR="007270AE" w:rsidRPr="007270AE" w:rsidRDefault="007270AE" w:rsidP="0074607E">
            <w:pPr>
              <w:widowControl w:val="0"/>
              <w:spacing w:after="0"/>
              <w:jc w:val="center"/>
              <w:rPr>
                <w:rFonts w:ascii="Arial" w:hAnsi="Arial"/>
                <w:sz w:val="18"/>
              </w:rPr>
            </w:pPr>
            <w:r w:rsidRPr="007270AE">
              <w:rPr>
                <w:rFonts w:ascii="Arial" w:hAnsi="Arial"/>
                <w:position w:val="-10"/>
                <w:sz w:val="18"/>
              </w:rPr>
              <w:object w:dxaOrig="780" w:dyaOrig="300" w14:anchorId="2EFEDFC0">
                <v:shape id="_x0000_i2218" type="#_x0000_t75" style="width:39.25pt;height:14.95pt" o:ole="">
                  <v:imagedata r:id="rId2049" o:title=""/>
                </v:shape>
                <o:OLEObject Type="Embed" ProgID="Equation.3" ShapeID="_x0000_i2218" DrawAspect="Content" ObjectID="_1755943164" r:id="rId2053"/>
              </w:object>
            </w:r>
          </w:p>
        </w:tc>
      </w:tr>
      <w:tr w:rsidR="007270AE" w:rsidRPr="007270AE" w14:paraId="264114FD" w14:textId="77777777" w:rsidTr="00E93381">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C82963" w14:textId="77777777" w:rsidR="007270AE" w:rsidRPr="007270AE" w:rsidRDefault="007270AE" w:rsidP="0074607E">
            <w:pPr>
              <w:widowControl w:val="0"/>
              <w:spacing w:after="0"/>
              <w:jc w:val="center"/>
              <w:rPr>
                <w:rFonts w:ascii="Arial" w:hAnsi="Arial"/>
                <w:sz w:val="18"/>
              </w:rPr>
            </w:pPr>
            <w:r w:rsidRPr="007270AE">
              <w:rPr>
                <w:rFonts w:ascii="Arial" w:hAnsi="Arial"/>
                <w:sz w:val="18"/>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E85CE9" w14:textId="77777777" w:rsidR="007270AE" w:rsidRPr="007270AE" w:rsidRDefault="007270AE" w:rsidP="0074607E">
            <w:pPr>
              <w:widowControl w:val="0"/>
              <w:spacing w:after="0"/>
              <w:jc w:val="center"/>
              <w:rPr>
                <w:rFonts w:ascii="Arial" w:hAnsi="Arial"/>
                <w:sz w:val="18"/>
              </w:rPr>
            </w:pPr>
            <w:r w:rsidRPr="007270AE">
              <w:rPr>
                <w:rFonts w:ascii="Arial" w:hAnsi="Arial"/>
                <w:position w:val="-10"/>
                <w:sz w:val="18"/>
              </w:rPr>
              <w:object w:dxaOrig="780" w:dyaOrig="300" w14:anchorId="02DA9B2D">
                <v:shape id="_x0000_i2219" type="#_x0000_t75" style="width:39.25pt;height:14.95pt" o:ole="">
                  <v:imagedata r:id="rId2051" o:title=""/>
                </v:shape>
                <o:OLEObject Type="Embed" ProgID="Equation.3" ShapeID="_x0000_i2219" DrawAspect="Content" ObjectID="_1755943165" r:id="rId2054"/>
              </w:object>
            </w:r>
          </w:p>
        </w:tc>
      </w:tr>
    </w:tbl>
    <w:p w14:paraId="29CEE62F" w14:textId="77777777" w:rsidR="0035583A" w:rsidRPr="00F829B6" w:rsidRDefault="0035583A" w:rsidP="0074607E">
      <w:pPr>
        <w:widowControl w:val="0"/>
      </w:pPr>
    </w:p>
    <w:p w14:paraId="01615C5D" w14:textId="77777777" w:rsidR="0035583A" w:rsidRPr="00F829B6" w:rsidRDefault="0035583A" w:rsidP="0074607E">
      <w:pPr>
        <w:widowControl w:val="0"/>
      </w:pPr>
      <w:r w:rsidRPr="00F829B6">
        <w:t>For extended cyclic prefix, UE-specific reference signals are not supported on antenna ports 9 to 14.</w:t>
      </w:r>
    </w:p>
    <w:p w14:paraId="0F21139C" w14:textId="77777777" w:rsidR="00100D4A" w:rsidRPr="00F829B6" w:rsidRDefault="00100D4A" w:rsidP="0074607E">
      <w:pPr>
        <w:widowControl w:val="0"/>
      </w:pPr>
      <w:r w:rsidRPr="00F829B6">
        <w:t>For slot-PDSCH transmission</w:t>
      </w:r>
      <w:r w:rsidR="00F737B7">
        <w:t>,</w:t>
      </w:r>
      <w:r w:rsidRPr="00F829B6">
        <w:t xml:space="preserve"> the baseline pattern (see </w:t>
      </w:r>
      <w:r w:rsidR="00D464C9">
        <w:t>'</w:t>
      </w:r>
      <w:r w:rsidRPr="00F829B6">
        <w:t>Baseline</w:t>
      </w:r>
      <w:r w:rsidR="00D464C9">
        <w:t>'</w:t>
      </w:r>
      <w:r w:rsidRPr="00F829B6">
        <w:t xml:space="preserve"> in Figure 6.10.3.2-2A) of UE-specific reference signals is defined as follows. It is applied in MBSFN subframes.</w:t>
      </w:r>
    </w:p>
    <w:p w14:paraId="02FA0784" w14:textId="77777777" w:rsidR="00100D4A" w:rsidRPr="00F829B6" w:rsidRDefault="00100D4A" w:rsidP="0074607E">
      <w:pPr>
        <w:pStyle w:val="EQ"/>
        <w:keepLines w:val="0"/>
        <w:widowControl w:val="0"/>
        <w:jc w:val="center"/>
      </w:pPr>
      <w:r w:rsidRPr="00F829B6">
        <w:object w:dxaOrig="3600" w:dyaOrig="380" w14:anchorId="177FB955">
          <v:shape id="_x0000_i2220" type="#_x0000_t75" style="width:180.45pt;height:18.7pt" o:ole="">
            <v:imagedata r:id="rId2012" o:title=""/>
          </v:shape>
          <o:OLEObject Type="Embed" ProgID="Equation.3" ShapeID="_x0000_i2220" DrawAspect="Content" ObjectID="_1755943166" r:id="rId2055"/>
        </w:object>
      </w:r>
    </w:p>
    <w:p w14:paraId="4CFF08A4" w14:textId="77777777" w:rsidR="00100D4A" w:rsidRPr="00F829B6" w:rsidRDefault="00100D4A" w:rsidP="0074607E">
      <w:pPr>
        <w:widowControl w:val="0"/>
      </w:pPr>
      <w:r w:rsidRPr="00F829B6">
        <w:t>where</w:t>
      </w:r>
    </w:p>
    <w:p w14:paraId="6EFB47D1" w14:textId="77777777" w:rsidR="00100D4A" w:rsidRPr="00F829B6" w:rsidRDefault="0081310D" w:rsidP="0074607E">
      <w:pPr>
        <w:pStyle w:val="B1"/>
        <w:widowControl w:val="0"/>
      </w:pPr>
      <w:r w:rsidRPr="00F829B6">
        <w:t>-</w:t>
      </w:r>
      <w:r w:rsidRPr="00F829B6">
        <w:tab/>
      </w:r>
      <w:r w:rsidR="00100D4A" w:rsidRPr="00F829B6">
        <w:rPr>
          <w:position w:val="-24"/>
        </w:rPr>
        <w:object w:dxaOrig="2280" w:dyaOrig="560" w14:anchorId="19F5BD43">
          <v:shape id="_x0000_i2221" type="#_x0000_t75" style="width:107.55pt;height:27.1pt" o:ole="">
            <v:imagedata r:id="rId2056" o:title=""/>
          </v:shape>
          <o:OLEObject Type="Embed" ProgID="Equation.3" ShapeID="_x0000_i2221" DrawAspect="Content" ObjectID="_1755943167" r:id="rId2057"/>
        </w:object>
      </w:r>
    </w:p>
    <w:p w14:paraId="38FF19FB" w14:textId="77777777" w:rsidR="00100D4A" w:rsidRPr="00F829B6" w:rsidRDefault="0081310D" w:rsidP="0074607E">
      <w:pPr>
        <w:pStyle w:val="B1"/>
        <w:widowControl w:val="0"/>
      </w:pPr>
      <w:r w:rsidRPr="00F829B6">
        <w:t>-</w:t>
      </w:r>
      <w:r w:rsidRPr="00F829B6">
        <w:tab/>
      </w:r>
      <w:r w:rsidR="00100D4A" w:rsidRPr="00F829B6">
        <w:rPr>
          <w:position w:val="-8"/>
        </w:rPr>
        <w:object w:dxaOrig="660" w:dyaOrig="240" w14:anchorId="036A737C">
          <v:shape id="_x0000_i2222" type="#_x0000_t75" style="width:32.75pt;height:11.2pt" o:ole="">
            <v:imagedata r:id="rId2058" o:title=""/>
          </v:shape>
          <o:OLEObject Type="Embed" ProgID="Equation.3" ShapeID="_x0000_i2222" DrawAspect="Content" ObjectID="_1755943168" r:id="rId2059"/>
        </w:object>
      </w:r>
    </w:p>
    <w:p w14:paraId="2D94922B" w14:textId="77777777" w:rsidR="00F737B7" w:rsidRPr="00F737B7" w:rsidRDefault="0081310D" w:rsidP="0074607E">
      <w:pPr>
        <w:pStyle w:val="B1"/>
        <w:widowControl w:val="0"/>
      </w:pPr>
      <w:r w:rsidRPr="00F829B6">
        <w:t>-</w:t>
      </w:r>
      <w:r w:rsidRPr="00F829B6">
        <w:tab/>
      </w:r>
      <w:r w:rsidR="00100D4A" w:rsidRPr="00F829B6">
        <w:rPr>
          <w:position w:val="-8"/>
        </w:rPr>
        <w:object w:dxaOrig="480" w:dyaOrig="240" w14:anchorId="25DCFBBE">
          <v:shape id="_x0000_i2223" type="#_x0000_t75" style="width:25.25pt;height:11.2pt" o:ole="">
            <v:imagedata r:id="rId2060" o:title=""/>
          </v:shape>
          <o:OLEObject Type="Embed" ProgID="Equation.3" ShapeID="_x0000_i2223" DrawAspect="Content" ObjectID="_1755943169" r:id="rId2061"/>
        </w:object>
      </w:r>
    </w:p>
    <w:p w14:paraId="37B8493F" w14:textId="77777777" w:rsidR="00100D4A" w:rsidRPr="00F829B6" w:rsidRDefault="00F737B7" w:rsidP="0074607E">
      <w:pPr>
        <w:pStyle w:val="B1"/>
        <w:widowControl w:val="0"/>
      </w:pPr>
      <w:r w:rsidRPr="00F737B7">
        <w:lastRenderedPageBreak/>
        <w:t>-</w:t>
      </w:r>
      <w:r w:rsidRPr="00F737B7">
        <w:tab/>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+l'</m:t>
        </m:r>
      </m:oMath>
    </w:p>
    <w:p w14:paraId="33DED69F" w14:textId="77777777" w:rsidR="00100D4A" w:rsidRPr="00F829B6" w:rsidRDefault="0081310D" w:rsidP="0074607E">
      <w:pPr>
        <w:pStyle w:val="B1"/>
        <w:widowControl w:val="0"/>
      </w:pPr>
      <w:r w:rsidRPr="00F829B6">
        <w:t>-</w:t>
      </w:r>
      <w:r w:rsidRPr="00F829B6">
        <w:tab/>
      </w:r>
      <w:r w:rsidR="00100D4A" w:rsidRPr="00F829B6">
        <w:rPr>
          <w:position w:val="-30"/>
        </w:rPr>
        <w:object w:dxaOrig="1840" w:dyaOrig="720" w14:anchorId="29B27B7F">
          <v:shape id="_x0000_i2224" type="#_x0000_t75" style="width:63.6pt;height:25.25pt" o:ole="">
            <v:imagedata r:id="rId2062" o:title=""/>
          </v:shape>
          <o:OLEObject Type="Embed" ProgID="Equation.3" ShapeID="_x0000_i2224" DrawAspect="Content" ObjectID="_1755943170" r:id="rId2063"/>
        </w:object>
      </w:r>
    </w:p>
    <w:p w14:paraId="06DC5859" w14:textId="77777777" w:rsidR="00100D4A" w:rsidRPr="00F829B6" w:rsidRDefault="0081310D" w:rsidP="0074607E">
      <w:pPr>
        <w:pStyle w:val="B1"/>
        <w:widowControl w:val="0"/>
      </w:pPr>
      <w:r w:rsidRPr="00F829B6">
        <w:t>-</w:t>
      </w:r>
      <w:r w:rsidRPr="00F829B6">
        <w:tab/>
      </w:r>
      <w:r w:rsidR="00100D4A" w:rsidRPr="00F829B6">
        <w:rPr>
          <w:position w:val="-12"/>
        </w:rPr>
        <w:object w:dxaOrig="2140" w:dyaOrig="380" w14:anchorId="3F3877F3">
          <v:shape id="_x0000_i2225" type="#_x0000_t75" style="width:83.2pt;height:14.95pt" o:ole="">
            <v:imagedata r:id="rId2064" o:title=""/>
          </v:shape>
          <o:OLEObject Type="Embed" ProgID="Equation.3" ShapeID="_x0000_i2225" DrawAspect="Content" ObjectID="_1755943171" r:id="rId2065"/>
        </w:object>
      </w:r>
    </w:p>
    <w:p w14:paraId="4E3605DA" w14:textId="77777777" w:rsidR="00100D4A" w:rsidRPr="00F829B6" w:rsidRDefault="00100D4A" w:rsidP="0074607E">
      <w:pPr>
        <w:widowControl w:val="0"/>
      </w:pPr>
      <w:r w:rsidRPr="00F829B6">
        <w:t>and</w:t>
      </w:r>
    </w:p>
    <w:p w14:paraId="098B6CE4" w14:textId="77777777" w:rsidR="00100D4A" w:rsidRPr="00F829B6" w:rsidRDefault="0081310D" w:rsidP="0074607E">
      <w:pPr>
        <w:pStyle w:val="B1"/>
        <w:widowControl w:val="0"/>
      </w:pPr>
      <w:r w:rsidRPr="00F829B6">
        <w:t>-</w:t>
      </w:r>
      <w:r w:rsidRPr="00F829B6">
        <w:tab/>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=3</m:t>
        </m:r>
      </m:oMath>
      <w:r w:rsidR="00F737B7">
        <w:t xml:space="preserve"> </w:t>
      </w:r>
      <w:r w:rsidR="00100D4A" w:rsidRPr="00F829B6">
        <w:t>if the slot where the PDSCH is transmitted in (</w:t>
      </w:r>
      <w:r w:rsidR="00100D4A" w:rsidRPr="00F829B6">
        <w:rPr>
          <w:position w:val="-10"/>
        </w:rPr>
        <w:object w:dxaOrig="200" w:dyaOrig="279" w14:anchorId="745E83AF">
          <v:shape id="_x0000_i2226" type="#_x0000_t75" style="width:12.15pt;height:18.7pt" o:ole="">
            <v:imagedata r:id="rId2066" o:title=""/>
          </v:shape>
          <o:OLEObject Type="Embed" ProgID="Equation.3" ShapeID="_x0000_i2226" DrawAspect="Content" ObjectID="_1755943172" r:id="rId2067"/>
        </w:object>
      </w:r>
      <w:r w:rsidR="00100D4A" w:rsidRPr="00F829B6">
        <w:t xml:space="preserve">) fulfils </w:t>
      </w:r>
      <w:r w:rsidR="00100D4A" w:rsidRPr="00F829B6">
        <w:rPr>
          <w:position w:val="-10"/>
        </w:rPr>
        <w:object w:dxaOrig="840" w:dyaOrig="279" w14:anchorId="68EECBAE">
          <v:shape id="_x0000_i2227" type="#_x0000_t75" style="width:46.75pt;height:15.9pt" o:ole="">
            <v:imagedata r:id="rId2068" o:title=""/>
          </v:shape>
          <o:OLEObject Type="Embed" ProgID="Equation.3" ShapeID="_x0000_i2227" DrawAspect="Content" ObjectID="_1755943173" r:id="rId2069"/>
        </w:object>
      </w:r>
    </w:p>
    <w:p w14:paraId="44DD217F" w14:textId="77777777" w:rsidR="00100D4A" w:rsidRPr="00F829B6" w:rsidRDefault="0081310D" w:rsidP="0074607E">
      <w:pPr>
        <w:pStyle w:val="B1"/>
        <w:widowControl w:val="0"/>
      </w:pPr>
      <w:r w:rsidRPr="00F829B6">
        <w:t>-</w:t>
      </w:r>
      <w:r w:rsidRPr="00F829B6">
        <w:tab/>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=2</m:t>
        </m:r>
      </m:oMath>
      <w:r w:rsidR="00F737B7">
        <w:t xml:space="preserve"> </w:t>
      </w:r>
      <w:r w:rsidR="00100D4A" w:rsidRPr="00F829B6">
        <w:t>if the slot where the PDSCH is transmitted in (</w:t>
      </w:r>
      <w:r w:rsidR="00100D4A" w:rsidRPr="00F829B6">
        <w:rPr>
          <w:position w:val="-10"/>
        </w:rPr>
        <w:object w:dxaOrig="200" w:dyaOrig="279" w14:anchorId="2C08BCD6">
          <v:shape id="_x0000_i2228" type="#_x0000_t75" style="width:12.15pt;height:18.7pt" o:ole="">
            <v:imagedata r:id="rId2066" o:title=""/>
          </v:shape>
          <o:OLEObject Type="Embed" ProgID="Equation.3" ShapeID="_x0000_i2228" DrawAspect="Content" ObjectID="_1755943174" r:id="rId2070"/>
        </w:object>
      </w:r>
      <w:r w:rsidR="00100D4A" w:rsidRPr="00F829B6">
        <w:t xml:space="preserve">) fulfils </w:t>
      </w:r>
      <w:r w:rsidR="00100D4A" w:rsidRPr="00F829B6">
        <w:rPr>
          <w:position w:val="-10"/>
        </w:rPr>
        <w:object w:dxaOrig="840" w:dyaOrig="279" w14:anchorId="6641236C">
          <v:shape id="_x0000_i2229" type="#_x0000_t75" style="width:46.75pt;height:15.9pt" o:ole="">
            <v:imagedata r:id="rId2071" o:title=""/>
          </v:shape>
          <o:OLEObject Type="Embed" ProgID="Equation.3" ShapeID="_x0000_i2229" DrawAspect="Content" ObjectID="_1755943175" r:id="rId2072"/>
        </w:object>
      </w:r>
    </w:p>
    <w:p w14:paraId="725AE797" w14:textId="77777777" w:rsidR="00100D4A" w:rsidRPr="00F829B6" w:rsidRDefault="00100D4A" w:rsidP="0074607E">
      <w:pPr>
        <w:widowControl w:val="0"/>
      </w:pPr>
      <w:r w:rsidRPr="00F829B6">
        <w:t xml:space="preserve">The sequence </w:t>
      </w:r>
      <w:r w:rsidRPr="00F829B6">
        <w:rPr>
          <w:position w:val="-14"/>
        </w:rPr>
        <w:object w:dxaOrig="520" w:dyaOrig="340" w14:anchorId="6BF8E396">
          <v:shape id="_x0000_i2230" type="#_x0000_t75" style="width:26.2pt;height:17.75pt" o:ole="">
            <v:imagedata r:id="rId2042" o:title=""/>
          </v:shape>
          <o:OLEObject Type="Embed" ProgID="Equation.3" ShapeID="_x0000_i2230" DrawAspect="Content" ObjectID="_1755943176" r:id="rId2073"/>
        </w:object>
      </w:r>
      <w:r w:rsidRPr="00F829B6">
        <w:t xml:space="preserve"> is given by Table 6.10.3.2-2. </w:t>
      </w:r>
    </w:p>
    <w:p w14:paraId="24737F9F" w14:textId="77777777" w:rsidR="00100D4A" w:rsidRPr="00F829B6" w:rsidRDefault="00100D4A" w:rsidP="0074607E">
      <w:pPr>
        <w:widowControl w:val="0"/>
      </w:pPr>
      <w:r w:rsidRPr="00F829B6">
        <w:t>For slot-PDSCH transmission in normal subframes,</w:t>
      </w:r>
      <w:r w:rsidRPr="00F829B6">
        <w:rPr>
          <w:position w:val="-14"/>
        </w:rPr>
        <w:object w:dxaOrig="420" w:dyaOrig="400" w14:anchorId="463FED46">
          <v:shape id="_x0000_i2231" type="#_x0000_t75" style="width:17.75pt;height:16.85pt" o:ole="">
            <v:imagedata r:id="rId2074" o:title=""/>
          </v:shape>
          <o:OLEObject Type="Embed" ProgID="Equation.3" ShapeID="_x0000_i2231" DrawAspect="Content" ObjectID="_1755943177" r:id="rId2075"/>
        </w:object>
      </w:r>
      <w:r w:rsidRPr="00F829B6">
        <w:t xml:space="preserve">is generated as for the baseline slot-PDSCH UE-specific reference signal pattern for the same values of </w:t>
      </w:r>
      <w:r w:rsidRPr="00F829B6">
        <w:rPr>
          <w:position w:val="-6"/>
        </w:rPr>
        <w:object w:dxaOrig="139" w:dyaOrig="279" w14:anchorId="1D7E72F8">
          <v:shape id="_x0000_i2232" type="#_x0000_t75" style="width:6.55pt;height:14.05pt" o:ole="">
            <v:imagedata r:id="rId2076" o:title=""/>
          </v:shape>
          <o:OLEObject Type="Embed" ProgID="Equation.3" ShapeID="_x0000_i2232" DrawAspect="Content" ObjectID="_1755943178" r:id="rId2077"/>
        </w:object>
      </w:r>
      <w:r w:rsidRPr="00F829B6">
        <w:t xml:space="preserve">, while </w:t>
      </w:r>
      <w:r w:rsidRPr="00F829B6">
        <w:rPr>
          <w:position w:val="-6"/>
        </w:rPr>
        <w:object w:dxaOrig="200" w:dyaOrig="279" w14:anchorId="170D5416">
          <v:shape id="_x0000_i2233" type="#_x0000_t75" style="width:10.3pt;height:14.05pt" o:ole="">
            <v:imagedata r:id="rId2078" o:title=""/>
          </v:shape>
          <o:OLEObject Type="Embed" ProgID="Equation.3" ShapeID="_x0000_i2233" DrawAspect="Content" ObjectID="_1755943179" r:id="rId2079"/>
        </w:object>
      </w:r>
      <w:r w:rsidRPr="00F829B6">
        <w:t xml:space="preserve"> is given by </w:t>
      </w:r>
      <w:r w:rsidRPr="00F829B6">
        <w:rPr>
          <w:position w:val="-12"/>
        </w:rPr>
        <w:object w:dxaOrig="1660" w:dyaOrig="380" w14:anchorId="755F881C">
          <v:shape id="_x0000_i2234" type="#_x0000_t75" style="width:72.95pt;height:16.85pt" o:ole="">
            <v:imagedata r:id="rId2080" o:title=""/>
          </v:shape>
          <o:OLEObject Type="Embed" ProgID="Equation.3" ShapeID="_x0000_i2234" DrawAspect="Content" ObjectID="_1755943180" r:id="rId2081"/>
        </w:object>
      </w:r>
      <w:r w:rsidRPr="00F829B6">
        <w:t>and depends on the</w:t>
      </w:r>
      <w:r w:rsidRPr="00F829B6">
        <w:rPr>
          <w:iCs/>
          <w:lang w:val="en-US" w:eastAsia="ko-KR"/>
        </w:rPr>
        <w:t xml:space="preserve"> cell-specific frequency shift </w:t>
      </w:r>
      <w:r w:rsidRPr="00F829B6">
        <w:rPr>
          <w:position w:val="-12"/>
        </w:rPr>
        <w:object w:dxaOrig="440" w:dyaOrig="360" w14:anchorId="6CF59C3F">
          <v:shape id="_x0000_i2235" type="#_x0000_t75" style="width:17.75pt;height:14.05pt" o:ole="">
            <v:imagedata r:id="rId2082" o:title=""/>
          </v:shape>
          <o:OLEObject Type="Embed" ProgID="Equation.3" ShapeID="_x0000_i2235" DrawAspect="Content" ObjectID="_1755943181" r:id="rId2083"/>
        </w:object>
      </w:r>
      <w:r w:rsidRPr="00F829B6">
        <w:rPr>
          <w:iCs/>
          <w:lang w:val="en-US" w:eastAsia="ko-KR"/>
        </w:rPr>
        <w:t xml:space="preserve">as follows </w:t>
      </w:r>
      <w:r w:rsidRPr="00F829B6">
        <w:t xml:space="preserve">(see </w:t>
      </w:r>
      <w:r w:rsidR="00D464C9">
        <w:t>'</w:t>
      </w:r>
      <w:r w:rsidRPr="00F829B6">
        <w:t>v0</w:t>
      </w:r>
      <w:r w:rsidR="00D464C9">
        <w:t>'</w:t>
      </w:r>
      <w:r w:rsidRPr="00F829B6">
        <w:t xml:space="preserve">, </w:t>
      </w:r>
      <w:r w:rsidR="00D464C9">
        <w:t>'</w:t>
      </w:r>
      <w:r w:rsidRPr="00F829B6">
        <w:t>v1</w:t>
      </w:r>
      <w:r w:rsidR="00D464C9">
        <w:t>'</w:t>
      </w:r>
      <w:r w:rsidRPr="00F829B6">
        <w:t xml:space="preserve"> and </w:t>
      </w:r>
      <w:r w:rsidR="00D464C9">
        <w:t>'</w:t>
      </w:r>
      <w:r w:rsidRPr="00F829B6">
        <w:t>v2</w:t>
      </w:r>
      <w:r w:rsidR="00D464C9">
        <w:t>'</w:t>
      </w:r>
      <w:r w:rsidRPr="00F829B6">
        <w:t xml:space="preserve"> in Figure 6.10.3.2-2A</w:t>
      </w:r>
      <w:r w:rsidR="00F737B7">
        <w:t xml:space="preserve"> 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00F737B7">
        <w:t xml:space="preserve">,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00F737B7">
        <w:t xml:space="preserve">, and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00F737B7">
        <w:t>, respectively</w:t>
      </w:r>
      <w:r w:rsidRPr="00F829B6">
        <w:t>)</w:t>
      </w:r>
      <w:r w:rsidR="00F737B7">
        <w:t>:</w:t>
      </w:r>
    </w:p>
    <w:p w14:paraId="7DF3C2A9"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2, 7, 11</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7,8</m:t>
                      </m:r>
                    </m:e>
                  </m:d>
                </m:e>
              </m:mr>
              <m:mr>
                <m:e>
                  <m:r>
                    <m:rPr>
                      <m:sty m:val="p"/>
                    </m:rPr>
                    <w:rPr>
                      <w:rFonts w:ascii="Cambria Math" w:hAnsi="Cambria Math"/>
                    </w:rPr>
                    <m:t>1, 5, 10</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9,10</m:t>
                      </m:r>
                    </m:e>
                  </m:d>
                </m:e>
              </m:mr>
            </m:m>
          </m:e>
        </m:d>
      </m:oMath>
      <w:r w:rsidRPr="00F737B7">
        <w:t>,</w:t>
      </w:r>
    </w:p>
    <w:p w14:paraId="0B7FCDAD"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2, 6, 11</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7,8</m:t>
                      </m:r>
                    </m:e>
                  </m:d>
                </m:e>
              </m:mr>
              <m:mr>
                <m:e>
                  <m:r>
                    <m:rPr>
                      <m:sty m:val="p"/>
                    </m:rPr>
                    <w:rPr>
                      <w:rFonts w:ascii="Cambria Math" w:hAnsi="Cambria Math"/>
                    </w:rPr>
                    <m:t>0, 5, 9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9,10</m:t>
                      </m:r>
                    </m:e>
                  </m:d>
                </m:e>
              </m:mr>
            </m:m>
          </m:e>
        </m:d>
      </m:oMath>
      <w:r w:rsidRPr="00F737B7">
        <w:t>,</w:t>
      </w:r>
    </w:p>
    <w:p w14:paraId="41021820"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1, 6, 10</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7,8</m:t>
                      </m:r>
                    </m:e>
                  </m:d>
                </m:e>
              </m:mr>
              <m:mr>
                <m:e>
                  <m:r>
                    <m:rPr>
                      <m:sty m:val="p"/>
                    </m:rPr>
                    <w:rPr>
                      <w:rFonts w:ascii="Cambria Math" w:hAnsi="Cambria Math"/>
                    </w:rPr>
                    <m:t>0, 4, 9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9,10</m:t>
                      </m:r>
                    </m:e>
                  </m:d>
                </m:e>
              </m:mr>
            </m:m>
          </m:e>
        </m:d>
      </m:oMath>
      <w:r w:rsidRPr="00F737B7">
        <w:t>.</w:t>
      </w:r>
    </w:p>
    <w:p w14:paraId="086458E6" w14:textId="77777777" w:rsidR="00100D4A" w:rsidRPr="00F829B6" w:rsidRDefault="00F737B7" w:rsidP="0074607E">
      <w:pPr>
        <w:pStyle w:val="TH"/>
        <w:keepNext w:val="0"/>
        <w:keepLines w:val="0"/>
        <w:widowControl w:val="0"/>
      </w:pPr>
      <w:r>
        <w:object w:dxaOrig="9285" w:dyaOrig="7471" w14:anchorId="25780351">
          <v:shape id="_x0000_i2236" type="#_x0000_t75" style="width:4in;height:229.1pt" o:ole="">
            <v:imagedata r:id="rId2084" o:title=""/>
          </v:shape>
          <o:OLEObject Type="Embed" ProgID="Visio.Drawing.15" ShapeID="_x0000_i2236" DrawAspect="Content" ObjectID="_1755943182" r:id="rId2085"/>
        </w:object>
      </w:r>
    </w:p>
    <w:p w14:paraId="0CB317CB" w14:textId="77777777" w:rsidR="00100D4A" w:rsidRPr="00F829B6" w:rsidRDefault="00100D4A" w:rsidP="0074607E">
      <w:pPr>
        <w:pStyle w:val="TF"/>
        <w:keepLines w:val="0"/>
        <w:widowControl w:val="0"/>
        <w:rPr>
          <w:highlight w:val="yellow"/>
        </w:rPr>
      </w:pPr>
      <w:r w:rsidRPr="00F829B6">
        <w:t>Figure 6.10.3.2-2A: Mapping of UE-specific reference signals for slot-PDSCH, antenna ports 7, 8, 9 and 10 (normal cyclic prefix)</w:t>
      </w:r>
    </w:p>
    <w:p w14:paraId="4DA48EFA" w14:textId="77777777" w:rsidR="00100D4A" w:rsidRPr="00F829B6" w:rsidRDefault="00100D4A" w:rsidP="0074607E">
      <w:pPr>
        <w:widowControl w:val="0"/>
      </w:pPr>
      <w:r w:rsidRPr="00F829B6">
        <w:t xml:space="preserve">For subslot-PDSCH transmission, the baseline pattern (see </w:t>
      </w:r>
      <w:r w:rsidR="00D464C9">
        <w:t>'</w:t>
      </w:r>
      <w:r w:rsidRPr="00F829B6">
        <w:t>Baseline</w:t>
      </w:r>
      <w:r w:rsidR="00D464C9">
        <w:t>'</w:t>
      </w:r>
      <w:r w:rsidRPr="00F829B6">
        <w:t xml:space="preserve"> in Figure 6.10.3.2-2B) of UE-specific reference signals is defined as follows. It is applied if the presence of UE-specific reference signals</w:t>
      </w:r>
      <w:r w:rsidRPr="00F829B6" w:rsidDel="00754E08">
        <w:t xml:space="preserve"> </w:t>
      </w:r>
      <w:r w:rsidRPr="00F829B6">
        <w:t xml:space="preserve">is indicated in the DCI associated with the subslot-PDSCH (see </w:t>
      </w:r>
      <w:r w:rsidRPr="00F829B6">
        <w:rPr>
          <w:i/>
        </w:rPr>
        <w:t>DMRS position indicat</w:t>
      </w:r>
      <w:r w:rsidRPr="00F829B6">
        <w:rPr>
          <w:rFonts w:hint="eastAsia"/>
          <w:i/>
          <w:lang w:eastAsia="zh-CN"/>
        </w:rPr>
        <w:t>or</w:t>
      </w:r>
      <w:r w:rsidRPr="00F829B6">
        <w:t xml:space="preserve"> field in 3GPP TS 36.212 [3]), and in downlink subslots where the baseline pattern</w:t>
      </w:r>
      <w:r w:rsidR="00F737B7" w:rsidRPr="00445EAF">
        <w:t xml:space="preserve">, </w:t>
      </w:r>
      <w:r w:rsidR="00F737B7" w:rsidRPr="00824712">
        <w:rPr>
          <w:bCs/>
        </w:rPr>
        <w:t xml:space="preserve">including all the REs associated with </w:t>
      </w:r>
      <w:r w:rsidR="00F737B7" w:rsidRPr="00554DEA">
        <w:rPr>
          <w:position w:val="-10"/>
        </w:rPr>
        <w:object w:dxaOrig="900" w:dyaOrig="340" w14:anchorId="0823F998">
          <v:shape id="_x0000_i2237" type="#_x0000_t75" style="width:36.45pt;height:14.05pt" o:ole="">
            <v:imagedata r:id="rId2086" o:title=""/>
          </v:shape>
          <o:OLEObject Type="Embed" ProgID="Equation.3" ShapeID="_x0000_i2237" DrawAspect="Content" ObjectID="_1755943183" r:id="rId2087"/>
        </w:object>
      </w:r>
      <w:r w:rsidR="00F737B7" w:rsidRPr="00824712">
        <w:rPr>
          <w:bCs/>
        </w:rPr>
        <w:t xml:space="preserve"> if the parameter </w:t>
      </w:r>
      <w:r w:rsidR="00F737B7" w:rsidRPr="00824712">
        <w:rPr>
          <w:bCs/>
          <w:i/>
          <w:iCs/>
          <w:lang w:eastAsia="zh-CN"/>
        </w:rPr>
        <w:t>maxLayersMIMO</w:t>
      </w:r>
      <w:r w:rsidR="00F737B7">
        <w:rPr>
          <w:bCs/>
          <w:i/>
          <w:iCs/>
          <w:lang w:eastAsia="zh-CN"/>
        </w:rPr>
        <w:t xml:space="preserve">-STTI </w:t>
      </w:r>
      <w:r w:rsidR="00F737B7" w:rsidRPr="00824712">
        <w:rPr>
          <w:bCs/>
          <w:i/>
          <w:iCs/>
          <w:lang w:eastAsia="zh-CN"/>
        </w:rPr>
        <w:t xml:space="preserve"> </w:t>
      </w:r>
      <w:r w:rsidR="00F737B7" w:rsidRPr="00824712">
        <w:rPr>
          <w:bCs/>
          <w:lang w:eastAsia="zh-CN"/>
        </w:rPr>
        <w:t>is configured with 2 layers,</w:t>
      </w:r>
      <w:r w:rsidR="00F737B7" w:rsidRPr="00824712">
        <w:rPr>
          <w:bCs/>
        </w:rPr>
        <w:t xml:space="preserve"> or </w:t>
      </w:r>
      <w:r w:rsidR="00B60A8A">
        <w:rPr>
          <w:noProof/>
          <w:position w:val="-10"/>
          <w:lang w:eastAsia="en-GB"/>
        </w:rPr>
        <w:drawing>
          <wp:inline distT="0" distB="0" distL="0" distR="0" wp14:anchorId="672AF46A" wp14:editId="75EF692F">
            <wp:extent cx="818515" cy="180975"/>
            <wp:effectExtent l="0" t="0" r="0" b="0"/>
            <wp:docPr id="1298"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2088" cstate="print">
                      <a:extLst>
                        <a:ext uri="{28A0092B-C50C-407E-A947-70E740481C1C}">
                          <a14:useLocalDpi xmlns:a14="http://schemas.microsoft.com/office/drawing/2010/main" val="0"/>
                        </a:ext>
                      </a:extLst>
                    </a:blip>
                    <a:srcRect/>
                    <a:stretch>
                      <a:fillRect/>
                    </a:stretch>
                  </pic:blipFill>
                  <pic:spPr bwMode="auto">
                    <a:xfrm>
                      <a:off x="0" y="0"/>
                      <a:ext cx="818515" cy="180975"/>
                    </a:xfrm>
                    <a:prstGeom prst="rect">
                      <a:avLst/>
                    </a:prstGeom>
                    <a:noFill/>
                    <a:ln>
                      <a:noFill/>
                    </a:ln>
                  </pic:spPr>
                </pic:pic>
              </a:graphicData>
            </a:graphic>
          </wp:inline>
        </w:drawing>
      </w:r>
      <w:r w:rsidR="00F737B7">
        <w:rPr>
          <w:noProof/>
          <w:position w:val="-10"/>
          <w:lang w:eastAsia="en-GB"/>
        </w:rPr>
        <w:t xml:space="preserve"> </w:t>
      </w:r>
      <w:r w:rsidR="00F737B7" w:rsidRPr="00824712">
        <w:rPr>
          <w:bCs/>
        </w:rPr>
        <w:t xml:space="preserve">if the parameter </w:t>
      </w:r>
      <w:r w:rsidR="00F737B7" w:rsidRPr="00824712">
        <w:rPr>
          <w:bCs/>
          <w:i/>
          <w:iCs/>
          <w:lang w:eastAsia="zh-CN"/>
        </w:rPr>
        <w:t>maxLayersMIMO</w:t>
      </w:r>
      <w:r w:rsidR="00F737B7">
        <w:rPr>
          <w:bCs/>
          <w:i/>
          <w:iCs/>
          <w:lang w:eastAsia="zh-CN"/>
        </w:rPr>
        <w:t>-STTI</w:t>
      </w:r>
      <w:r w:rsidR="00F737B7" w:rsidRPr="00824712">
        <w:rPr>
          <w:bCs/>
          <w:i/>
          <w:iCs/>
          <w:lang w:eastAsia="zh-CN"/>
        </w:rPr>
        <w:t xml:space="preserve"> </w:t>
      </w:r>
      <w:r w:rsidR="00F737B7" w:rsidRPr="00824712">
        <w:rPr>
          <w:bCs/>
        </w:rPr>
        <w:t> is configured with 4 layers</w:t>
      </w:r>
      <w:r w:rsidR="00F737B7">
        <w:rPr>
          <w:bCs/>
        </w:rPr>
        <w:t>,</w:t>
      </w:r>
      <w:r w:rsidRPr="00F829B6">
        <w:t xml:space="preserve"> has no overlapping resource element with CRS and no overlapping resource element with configured </w:t>
      </w:r>
      <w:r w:rsidRPr="00F829B6">
        <w:rPr>
          <w:iCs/>
          <w:lang w:val="en-US" w:eastAsia="ko-KR"/>
        </w:rPr>
        <w:t>zero-power and non-zero-power CSI reference signals</w:t>
      </w:r>
      <w:r w:rsidRPr="00F829B6">
        <w:t>:</w:t>
      </w:r>
    </w:p>
    <w:p w14:paraId="3D0DEA8E" w14:textId="77777777" w:rsidR="00100D4A" w:rsidRPr="00F829B6" w:rsidRDefault="00100D4A" w:rsidP="0074607E">
      <w:pPr>
        <w:widowControl w:val="0"/>
        <w:jc w:val="center"/>
      </w:pPr>
      <w:r w:rsidRPr="00F829B6">
        <w:rPr>
          <w:position w:val="-14"/>
        </w:rPr>
        <w:object w:dxaOrig="4160" w:dyaOrig="400" w14:anchorId="7CA338BD">
          <v:shape id="_x0000_i2238" type="#_x0000_t75" style="width:176.75pt;height:16.85pt" o:ole="">
            <v:imagedata r:id="rId2089" o:title=""/>
          </v:shape>
          <o:OLEObject Type="Embed" ProgID="Equation.3" ShapeID="_x0000_i2238" DrawAspect="Content" ObjectID="_1755943184" r:id="rId2090"/>
        </w:object>
      </w:r>
    </w:p>
    <w:p w14:paraId="59EC2C57" w14:textId="77777777" w:rsidR="00100D4A" w:rsidRPr="00F829B6" w:rsidRDefault="00100D4A" w:rsidP="0074607E">
      <w:pPr>
        <w:widowControl w:val="0"/>
      </w:pPr>
      <w:r w:rsidRPr="00F829B6">
        <w:t>where</w:t>
      </w:r>
    </w:p>
    <w:p w14:paraId="546DEEE1" w14:textId="77777777" w:rsidR="00100D4A" w:rsidRPr="00F829B6" w:rsidRDefault="00100D4A" w:rsidP="0074607E">
      <w:pPr>
        <w:widowControl w:val="0"/>
        <w:jc w:val="center"/>
      </w:pPr>
      <w:r w:rsidRPr="00F829B6">
        <w:rPr>
          <w:position w:val="-144"/>
        </w:rPr>
        <w:object w:dxaOrig="4200" w:dyaOrig="3000" w14:anchorId="1CC4B6DA">
          <v:shape id="_x0000_i2239" type="#_x0000_t75" style="width:145.85pt;height:104.75pt" o:ole="">
            <v:imagedata r:id="rId2091" o:title=""/>
          </v:shape>
          <o:OLEObject Type="Embed" ProgID="Equation.3" ShapeID="_x0000_i2239" DrawAspect="Content" ObjectID="_1755943185" r:id="rId2092"/>
        </w:object>
      </w:r>
    </w:p>
    <w:p w14:paraId="18720F73" w14:textId="77777777" w:rsidR="00100D4A" w:rsidRPr="00F829B6" w:rsidRDefault="00100D4A" w:rsidP="0074607E">
      <w:pPr>
        <w:widowControl w:val="0"/>
      </w:pPr>
      <w:r w:rsidRPr="00F829B6">
        <w:t xml:space="preserve">The sequence </w:t>
      </w:r>
      <w:r w:rsidRPr="00F829B6">
        <w:rPr>
          <w:position w:val="-14"/>
        </w:rPr>
        <w:object w:dxaOrig="520" w:dyaOrig="340" w14:anchorId="41A79D57">
          <v:shape id="_x0000_i2240" type="#_x0000_t75" style="width:26.2pt;height:17.75pt" o:ole="">
            <v:imagedata r:id="rId2042" o:title=""/>
          </v:shape>
          <o:OLEObject Type="Embed" ProgID="Equation.3" ShapeID="_x0000_i2240" DrawAspect="Content" ObjectID="_1755943186" r:id="rId2093"/>
        </w:object>
      </w:r>
      <w:r w:rsidRPr="00F829B6">
        <w:t xml:space="preserve"> is given by Table 6.10.3.2-2.For subslot-PDSCH transmission in normal subframes, </w:t>
      </w:r>
      <w:r w:rsidRPr="00F829B6">
        <w:rPr>
          <w:iCs/>
          <w:lang w:val="en-US" w:eastAsia="ko-KR"/>
        </w:rPr>
        <w:t xml:space="preserve">in </w:t>
      </w:r>
      <w:r w:rsidRPr="00F829B6">
        <w:t>downlink subslots where the baseline pattern</w:t>
      </w:r>
      <w:r w:rsidR="00F737B7" w:rsidRPr="00445EAF">
        <w:t xml:space="preserve">, </w:t>
      </w:r>
      <w:r w:rsidR="00F737B7" w:rsidRPr="00554DEA">
        <w:rPr>
          <w:bCs/>
        </w:rPr>
        <w:t xml:space="preserve">including all the REs associated with </w:t>
      </w:r>
      <w:r w:rsidR="00F737B7" w:rsidRPr="00747EBA">
        <w:rPr>
          <w:position w:val="-10"/>
        </w:rPr>
        <w:object w:dxaOrig="900" w:dyaOrig="340" w14:anchorId="564BEBC5">
          <v:shape id="_x0000_i2241" type="#_x0000_t75" style="width:36.45pt;height:14.05pt" o:ole="">
            <v:imagedata r:id="rId2094" o:title=""/>
          </v:shape>
          <o:OLEObject Type="Embed" ProgID="Equation.3" ShapeID="_x0000_i2241" DrawAspect="Content" ObjectID="_1755943187" r:id="rId2095"/>
        </w:object>
      </w:r>
      <w:r w:rsidR="00F737B7">
        <w:t xml:space="preserve"> </w:t>
      </w:r>
      <w:r w:rsidR="00F737B7" w:rsidRPr="00554DEA">
        <w:rPr>
          <w:bCs/>
        </w:rPr>
        <w:t xml:space="preserve">if the parameter </w:t>
      </w:r>
      <w:r w:rsidR="00F737B7" w:rsidRPr="00554DEA">
        <w:rPr>
          <w:bCs/>
          <w:i/>
          <w:iCs/>
          <w:lang w:eastAsia="zh-CN"/>
        </w:rPr>
        <w:t>maxLayersMIMO</w:t>
      </w:r>
      <w:r w:rsidR="00F737B7">
        <w:rPr>
          <w:bCs/>
          <w:i/>
          <w:iCs/>
          <w:lang w:eastAsia="zh-CN"/>
        </w:rPr>
        <w:t xml:space="preserve">-STTI </w:t>
      </w:r>
      <w:r w:rsidR="00F737B7" w:rsidRPr="00554DEA">
        <w:rPr>
          <w:bCs/>
          <w:i/>
          <w:iCs/>
          <w:lang w:eastAsia="zh-CN"/>
        </w:rPr>
        <w:t xml:space="preserve"> </w:t>
      </w:r>
      <w:r w:rsidR="00F737B7" w:rsidRPr="00554DEA">
        <w:rPr>
          <w:bCs/>
          <w:lang w:eastAsia="zh-CN"/>
        </w:rPr>
        <w:t>is configured with 2 layers,</w:t>
      </w:r>
      <w:r w:rsidR="00F737B7" w:rsidRPr="00554DEA">
        <w:rPr>
          <w:bCs/>
        </w:rPr>
        <w:t xml:space="preserve"> or </w:t>
      </w:r>
      <w:r w:rsidR="00B60A8A">
        <w:rPr>
          <w:noProof/>
          <w:position w:val="-10"/>
          <w:lang w:eastAsia="en-GB"/>
        </w:rPr>
        <w:drawing>
          <wp:inline distT="0" distB="0" distL="0" distR="0" wp14:anchorId="39A0C440" wp14:editId="6795A35D">
            <wp:extent cx="818515" cy="180975"/>
            <wp:effectExtent l="0" t="0" r="0" b="0"/>
            <wp:docPr id="1303"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2088" cstate="print">
                      <a:extLst>
                        <a:ext uri="{28A0092B-C50C-407E-A947-70E740481C1C}">
                          <a14:useLocalDpi xmlns:a14="http://schemas.microsoft.com/office/drawing/2010/main" val="0"/>
                        </a:ext>
                      </a:extLst>
                    </a:blip>
                    <a:srcRect/>
                    <a:stretch>
                      <a:fillRect/>
                    </a:stretch>
                  </pic:blipFill>
                  <pic:spPr bwMode="auto">
                    <a:xfrm>
                      <a:off x="0" y="0"/>
                      <a:ext cx="818515" cy="180975"/>
                    </a:xfrm>
                    <a:prstGeom prst="rect">
                      <a:avLst/>
                    </a:prstGeom>
                    <a:noFill/>
                    <a:ln>
                      <a:noFill/>
                    </a:ln>
                  </pic:spPr>
                </pic:pic>
              </a:graphicData>
            </a:graphic>
          </wp:inline>
        </w:drawing>
      </w:r>
      <w:r w:rsidR="00F737B7">
        <w:rPr>
          <w:noProof/>
          <w:position w:val="-10"/>
          <w:lang w:eastAsia="en-GB"/>
        </w:rPr>
        <w:t xml:space="preserve"> </w:t>
      </w:r>
      <w:r w:rsidR="00F737B7" w:rsidRPr="00554DEA">
        <w:rPr>
          <w:bCs/>
        </w:rPr>
        <w:t xml:space="preserve">if the parameter </w:t>
      </w:r>
      <w:r w:rsidR="00F737B7" w:rsidRPr="00554DEA">
        <w:rPr>
          <w:bCs/>
          <w:i/>
          <w:iCs/>
          <w:lang w:eastAsia="zh-CN"/>
        </w:rPr>
        <w:t>maxLayersMIMO</w:t>
      </w:r>
      <w:r w:rsidR="00F737B7">
        <w:rPr>
          <w:bCs/>
          <w:i/>
          <w:iCs/>
          <w:lang w:eastAsia="zh-CN"/>
        </w:rPr>
        <w:t>-STTI</w:t>
      </w:r>
      <w:r w:rsidR="00F737B7" w:rsidRPr="00554DEA">
        <w:rPr>
          <w:bCs/>
          <w:i/>
          <w:iCs/>
          <w:lang w:eastAsia="zh-CN"/>
        </w:rPr>
        <w:t xml:space="preserve"> </w:t>
      </w:r>
      <w:r w:rsidR="00F737B7" w:rsidRPr="00554DEA">
        <w:rPr>
          <w:bCs/>
        </w:rPr>
        <w:t> is configured with 4 layers</w:t>
      </w:r>
      <w:r w:rsidR="00F737B7">
        <w:rPr>
          <w:bCs/>
        </w:rPr>
        <w:t>,</w:t>
      </w:r>
      <w:r w:rsidRPr="00F829B6">
        <w:t xml:space="preserve"> has overlapping resource elements with</w:t>
      </w:r>
      <w:r w:rsidRPr="00F829B6">
        <w:rPr>
          <w:iCs/>
          <w:lang w:val="en-US" w:eastAsia="ko-KR"/>
        </w:rPr>
        <w:t xml:space="preserve"> configured zero-power or non-zero-power CSI reference signals or </w:t>
      </w:r>
      <w:r w:rsidRPr="00F829B6">
        <w:t>has overlapping resource elements with</w:t>
      </w:r>
      <w:r w:rsidRPr="00F829B6">
        <w:rPr>
          <w:iCs/>
          <w:lang w:val="en-US" w:eastAsia="ko-KR"/>
        </w:rPr>
        <w:t xml:space="preserve"> CRS,</w:t>
      </w:r>
      <w:r w:rsidRPr="00F829B6">
        <w:t xml:space="preserve"> if the presence of UE-specific reference signals is indicated in the DCI associated (see </w:t>
      </w:r>
      <w:r w:rsidRPr="00F829B6">
        <w:rPr>
          <w:i/>
        </w:rPr>
        <w:t>DMRS position indicat</w:t>
      </w:r>
      <w:r w:rsidRPr="00F829B6">
        <w:rPr>
          <w:rFonts w:hint="eastAsia"/>
          <w:i/>
          <w:lang w:eastAsia="zh-CN"/>
        </w:rPr>
        <w:t>or</w:t>
      </w:r>
      <w:r w:rsidRPr="00F829B6">
        <w:t xml:space="preserve"> field in 3GPP TS 36.212 [3]) with the subslot-PDSCH, a shifted pattern of UE-specific reference signals is applied. In the shifted pattern,</w:t>
      </w:r>
      <w:r w:rsidRPr="00F829B6">
        <w:rPr>
          <w:position w:val="-14"/>
        </w:rPr>
        <w:object w:dxaOrig="420" w:dyaOrig="400" w14:anchorId="72A91800">
          <v:shape id="_x0000_i2242" type="#_x0000_t75" style="width:17.75pt;height:16.85pt" o:ole="">
            <v:imagedata r:id="rId2074" o:title=""/>
          </v:shape>
          <o:OLEObject Type="Embed" ProgID="Equation.3" ShapeID="_x0000_i2242" DrawAspect="Content" ObjectID="_1755943188" r:id="rId2096"/>
        </w:object>
      </w:r>
      <w:r w:rsidRPr="00F829B6">
        <w:t xml:space="preserve">is generated as for the baseline subslot-PDSCH UE-specific reference signal pattern for the same value of </w:t>
      </w:r>
      <w:r w:rsidRPr="00F829B6">
        <w:rPr>
          <w:position w:val="-6"/>
        </w:rPr>
        <w:object w:dxaOrig="139" w:dyaOrig="279" w14:anchorId="5C0AA372">
          <v:shape id="_x0000_i2243" type="#_x0000_t75" style="width:6.55pt;height:14.05pt" o:ole="">
            <v:imagedata r:id="rId2076" o:title=""/>
          </v:shape>
          <o:OLEObject Type="Embed" ProgID="Equation.3" ShapeID="_x0000_i2243" DrawAspect="Content" ObjectID="_1755943189" r:id="rId2097"/>
        </w:object>
      </w:r>
      <w:r w:rsidRPr="00F829B6">
        <w:t xml:space="preserve">, while </w:t>
      </w:r>
      <w:r w:rsidRPr="00F829B6">
        <w:rPr>
          <w:position w:val="-6"/>
        </w:rPr>
        <w:object w:dxaOrig="200" w:dyaOrig="279" w14:anchorId="1F2D388A">
          <v:shape id="_x0000_i2244" type="#_x0000_t75" style="width:10.3pt;height:14.05pt" o:ole="">
            <v:imagedata r:id="rId2078" o:title=""/>
          </v:shape>
          <o:OLEObject Type="Embed" ProgID="Equation.3" ShapeID="_x0000_i2244" DrawAspect="Content" ObjectID="_1755943190" r:id="rId2098"/>
        </w:object>
      </w:r>
      <w:r w:rsidRPr="00F829B6">
        <w:t xml:space="preserve"> is given by </w:t>
      </w:r>
      <w:r w:rsidRPr="00F829B6">
        <w:rPr>
          <w:position w:val="-12"/>
        </w:rPr>
        <w:object w:dxaOrig="1660" w:dyaOrig="380" w14:anchorId="24DEBDBB">
          <v:shape id="_x0000_i2245" type="#_x0000_t75" style="width:72.95pt;height:16.85pt" o:ole="">
            <v:imagedata r:id="rId2080" o:title=""/>
          </v:shape>
          <o:OLEObject Type="Embed" ProgID="Equation.3" ShapeID="_x0000_i2245" DrawAspect="Content" ObjectID="_1755943191" r:id="rId2099"/>
        </w:object>
      </w:r>
      <w:r w:rsidRPr="00F829B6">
        <w:t>and depends on the</w:t>
      </w:r>
      <w:r w:rsidRPr="00F829B6">
        <w:rPr>
          <w:iCs/>
          <w:lang w:val="en-US" w:eastAsia="ko-KR"/>
        </w:rPr>
        <w:t xml:space="preserve"> cell-specific frequency shift </w:t>
      </w:r>
      <w:r w:rsidRPr="00F829B6">
        <w:rPr>
          <w:position w:val="-12"/>
        </w:rPr>
        <w:object w:dxaOrig="440" w:dyaOrig="360" w14:anchorId="1021803C">
          <v:shape id="_x0000_i2246" type="#_x0000_t75" style="width:17.75pt;height:14.05pt" o:ole="">
            <v:imagedata r:id="rId2082" o:title=""/>
          </v:shape>
          <o:OLEObject Type="Embed" ProgID="Equation.3" ShapeID="_x0000_i2246" DrawAspect="Content" ObjectID="_1755943192" r:id="rId2100"/>
        </w:object>
      </w:r>
      <w:r w:rsidRPr="00F829B6">
        <w:rPr>
          <w:iCs/>
          <w:lang w:val="en-US" w:eastAsia="ko-KR"/>
        </w:rPr>
        <w:t xml:space="preserve">as follows </w:t>
      </w:r>
      <w:r w:rsidRPr="00F829B6">
        <w:t xml:space="preserve">(see also </w:t>
      </w:r>
      <w:r w:rsidR="00D464C9">
        <w:t>'</w:t>
      </w:r>
      <w:r w:rsidRPr="00F829B6">
        <w:t>v0</w:t>
      </w:r>
      <w:r w:rsidR="00D464C9">
        <w:t>'</w:t>
      </w:r>
      <w:r w:rsidRPr="00F829B6">
        <w:t>,</w:t>
      </w:r>
      <w:r w:rsidR="00D464C9">
        <w:t>'</w:t>
      </w:r>
      <w:r w:rsidRPr="00F829B6">
        <w:t>v1</w:t>
      </w:r>
      <w:r w:rsidR="00D464C9">
        <w:t>'</w:t>
      </w:r>
      <w:r w:rsidRPr="00F829B6">
        <w:t xml:space="preserve"> and </w:t>
      </w:r>
      <w:r w:rsidR="00D464C9">
        <w:t>'</w:t>
      </w:r>
      <w:r w:rsidRPr="00F829B6">
        <w:t>v2</w:t>
      </w:r>
      <w:r w:rsidR="00D464C9">
        <w:t>'</w:t>
      </w:r>
      <w:r w:rsidRPr="00F829B6">
        <w:t xml:space="preserve"> in Figure 6.10.3.2-2B</w:t>
      </w:r>
      <w:r w:rsidR="00F737B7">
        <w:t xml:space="preserve"> 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00F737B7">
        <w:t xml:space="preserve">,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00F737B7">
        <w:t xml:space="preserve">, and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00F737B7">
        <w:t>, respectively</w:t>
      </w:r>
      <w:r w:rsidRPr="00F829B6">
        <w:t>)</w:t>
      </w:r>
      <w:r w:rsidR="00F737B7">
        <w:t>:</w:t>
      </w:r>
    </w:p>
    <w:p w14:paraId="6AC75CDB"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
                    <m:mcPr>
                      <m:count m:val="1"/>
                      <m:mcJc m:val="left"/>
                    </m:mcPr>
                  </m:mc>
                </m:mcs>
                <m:ctrlPr>
                  <w:rPr>
                    <w:rFonts w:ascii="Cambria Math" w:hAnsi="Cambria Math"/>
                  </w:rPr>
                </m:ctrlPr>
              </m:mPr>
              <m:mr>
                <m:e>
                  <m:r>
                    <m:rPr>
                      <m:sty m:val="p"/>
                    </m:rPr>
                    <w:rPr>
                      <w:rFonts w:ascii="Cambria Math" w:hAnsi="Cambria Math"/>
                    </w:rPr>
                    <m:t>2, 8</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e>
              </m:mr>
              <m:mr>
                <m:e>
                  <m:r>
                    <w:rPr>
                      <w:rFonts w:ascii="Cambria Math" w:hAnsi="Cambria Math"/>
                    </w:rPr>
                    <m:t>4, 11</m:t>
                  </m:r>
                  <m:ctrlPr>
                    <w:rPr>
                      <w:rFonts w:ascii="Cambria Math" w:eastAsia="Cambria Math" w:hAnsi="Cambria Math" w:cs="Cambria Math"/>
                      <w:i/>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ctrlPr>
                    <w:rPr>
                      <w:rFonts w:ascii="Cambria Math" w:eastAsia="Cambria Math" w:hAnsi="Cambria Math" w:cs="Cambria Math"/>
                      <w:i/>
                    </w:rPr>
                  </m:ctrlPr>
                </m:e>
              </m:mr>
              <m:mr>
                <m:e>
                  <m:r>
                    <w:rPr>
                      <w:rFonts w:ascii="Cambria Math" w:eastAsia="Cambria Math" w:hAnsi="Cambria Math" w:cs="Cambria Math"/>
                    </w:rPr>
                    <m:t>1, 7</m:t>
                  </m:r>
                  <m:ctrlPr>
                    <w:rPr>
                      <w:rFonts w:ascii="Cambria Math" w:eastAsia="Cambria Math" w:hAnsi="Cambria Math" w:cs="Cambria Math"/>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ctrlPr>
                    <w:rPr>
                      <w:rFonts w:ascii="Cambria Math" w:eastAsia="Cambria Math" w:hAnsi="Cambria Math" w:cs="Cambria Math"/>
                    </w:rPr>
                  </m:ctrlPr>
                </m:e>
              </m:mr>
              <m:mr>
                <m:e>
                  <m:r>
                    <m:rPr>
                      <m:sty m:val="p"/>
                    </m:rPr>
                    <w:rPr>
                      <w:rFonts w:ascii="Cambria Math" w:hAnsi="Cambria Math"/>
                    </w:rPr>
                    <m:t>2, 10</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e>
              </m:mr>
            </m:m>
          </m:e>
        </m:d>
      </m:oMath>
      <w:r w:rsidRPr="00F737B7">
        <w:t>,</w:t>
      </w:r>
    </w:p>
    <w:p w14:paraId="7D423298"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
                    <m:mcPr>
                      <m:count m:val="1"/>
                      <m:mcJc m:val="left"/>
                    </m:mcPr>
                  </m:mc>
                </m:mcs>
                <m:ctrlPr>
                  <w:rPr>
                    <w:rFonts w:ascii="Cambria Math" w:hAnsi="Cambria Math"/>
                  </w:rPr>
                </m:ctrlPr>
              </m:mPr>
              <m:mr>
                <m:e>
                  <m:r>
                    <m:rPr>
                      <m:sty m:val="p"/>
                    </m:rPr>
                    <w:rPr>
                      <w:rFonts w:ascii="Cambria Math" w:hAnsi="Cambria Math"/>
                    </w:rPr>
                    <m:t>2, 8</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e>
              </m:mr>
              <m:mr>
                <m:e>
                  <m:r>
                    <w:rPr>
                      <w:rFonts w:ascii="Cambria Math" w:hAnsi="Cambria Math"/>
                    </w:rPr>
                    <m:t>3, 11</m:t>
                  </m:r>
                  <m:ctrlPr>
                    <w:rPr>
                      <w:rFonts w:ascii="Cambria Math" w:eastAsia="Cambria Math" w:hAnsi="Cambria Math" w:cs="Cambria Math"/>
                      <w:i/>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ctrlPr>
                    <w:rPr>
                      <w:rFonts w:ascii="Cambria Math" w:eastAsia="Cambria Math" w:hAnsi="Cambria Math" w:cs="Cambria Math"/>
                      <w:i/>
                    </w:rPr>
                  </m:ctrlPr>
                </m:e>
              </m:mr>
              <m:mr>
                <m:e>
                  <m:r>
                    <w:rPr>
                      <w:rFonts w:ascii="Cambria Math" w:eastAsia="Cambria Math" w:hAnsi="Cambria Math" w:cs="Cambria Math"/>
                    </w:rPr>
                    <m:t>0, 6</m:t>
                  </m:r>
                  <m:ctrlPr>
                    <w:rPr>
                      <w:rFonts w:ascii="Cambria Math" w:eastAsia="Cambria Math" w:hAnsi="Cambria Math" w:cs="Cambria Math"/>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ctrlPr>
                    <w:rPr>
                      <w:rFonts w:ascii="Cambria Math" w:eastAsia="Cambria Math" w:hAnsi="Cambria Math" w:cs="Cambria Math"/>
                    </w:rPr>
                  </m:ctrlPr>
                </m:e>
              </m:mr>
              <m:mr>
                <m:e>
                  <m:r>
                    <m:rPr>
                      <m:sty m:val="p"/>
                    </m:rPr>
                    <w:rPr>
                      <w:rFonts w:ascii="Cambria Math" w:hAnsi="Cambria Math"/>
                    </w:rPr>
                    <m:t>2, 9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e>
              </m:mr>
            </m:m>
          </m:e>
        </m:d>
      </m:oMath>
      <w:r w:rsidRPr="00F737B7">
        <w:t>,</w:t>
      </w:r>
    </w:p>
    <w:p w14:paraId="6F9BE6EE"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
                    <m:mcPr>
                      <m:count m:val="1"/>
                      <m:mcJc m:val="left"/>
                    </m:mcPr>
                  </m:mc>
                </m:mcs>
                <m:ctrlPr>
                  <w:rPr>
                    <w:rFonts w:ascii="Cambria Math" w:hAnsi="Cambria Math"/>
                  </w:rPr>
                </m:ctrlPr>
              </m:mPr>
              <m:mr>
                <m:e>
                  <m:r>
                    <m:rPr>
                      <m:sty m:val="p"/>
                    </m:rPr>
                    <w:rPr>
                      <w:rFonts w:ascii="Cambria Math" w:hAnsi="Cambria Math"/>
                    </w:rPr>
                    <m:t>1, 9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e>
              </m:mr>
              <m:mr>
                <m:e>
                  <m:r>
                    <w:rPr>
                      <w:rFonts w:ascii="Cambria Math" w:hAnsi="Cambria Math"/>
                    </w:rPr>
                    <m:t>3, 10</m:t>
                  </m:r>
                  <m:ctrlPr>
                    <w:rPr>
                      <w:rFonts w:ascii="Cambria Math" w:eastAsia="Cambria Math" w:hAnsi="Cambria Math" w:cs="Cambria Math"/>
                      <w:i/>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ctrlPr>
                    <w:rPr>
                      <w:rFonts w:ascii="Cambria Math" w:eastAsia="Cambria Math" w:hAnsi="Cambria Math" w:cs="Cambria Math"/>
                      <w:i/>
                    </w:rPr>
                  </m:ctrlPr>
                </m:e>
              </m:mr>
              <m:mr>
                <m:e>
                  <m:r>
                    <w:rPr>
                      <w:rFonts w:ascii="Cambria Math" w:eastAsia="Cambria Math" w:hAnsi="Cambria Math" w:cs="Cambria Math"/>
                    </w:rPr>
                    <m:t>0, 7</m:t>
                  </m:r>
                  <m:ctrlPr>
                    <w:rPr>
                      <w:rFonts w:ascii="Cambria Math" w:eastAsia="Cambria Math" w:hAnsi="Cambria Math" w:cs="Cambria Math"/>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ctrlPr>
                    <w:rPr>
                      <w:rFonts w:ascii="Cambria Math" w:eastAsia="Cambria Math" w:hAnsi="Cambria Math" w:cs="Cambria Math"/>
                    </w:rPr>
                  </m:ctrlPr>
                </m:e>
              </m:mr>
              <m:mr>
                <m:e>
                  <m:r>
                    <m:rPr>
                      <m:sty m:val="p"/>
                    </m:rPr>
                    <w:rPr>
                      <w:rFonts w:ascii="Cambria Math" w:hAnsi="Cambria Math"/>
                    </w:rPr>
                    <m:t>1, 9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e>
              </m:mr>
            </m:m>
          </m:e>
        </m:d>
      </m:oMath>
      <w:r w:rsidRPr="00F737B7">
        <w:t>,</w:t>
      </w:r>
    </w:p>
    <w:p w14:paraId="4AF72016" w14:textId="77777777" w:rsidR="00100D4A" w:rsidRPr="00F829B6" w:rsidRDefault="00100D4A" w:rsidP="0074607E">
      <w:pPr>
        <w:widowControl w:val="0"/>
      </w:pPr>
      <w:r w:rsidRPr="00F829B6">
        <w:t>For subslot-PDSCH transmission in MBSFN subframes, in downlink subslots where the baseline pattern</w:t>
      </w:r>
      <w:r w:rsidR="0032427E" w:rsidRPr="00445EAF">
        <w:t xml:space="preserve">, </w:t>
      </w:r>
      <w:r w:rsidR="0032427E" w:rsidRPr="00554DEA">
        <w:rPr>
          <w:bCs/>
        </w:rPr>
        <w:t xml:space="preserve">including all the REs associated with </w:t>
      </w:r>
      <w:r w:rsidR="0032427E" w:rsidRPr="00554DEA">
        <w:rPr>
          <w:position w:val="-10"/>
        </w:rPr>
        <w:object w:dxaOrig="900" w:dyaOrig="340" w14:anchorId="70413458">
          <v:shape id="_x0000_i2247" type="#_x0000_t75" style="width:36.45pt;height:14.05pt" o:ole="">
            <v:imagedata r:id="rId2086" o:title=""/>
          </v:shape>
          <o:OLEObject Type="Embed" ProgID="Equation.3" ShapeID="_x0000_i2247" DrawAspect="Content" ObjectID="_1755943193" r:id="rId2101"/>
        </w:object>
      </w:r>
      <w:r w:rsidR="0032427E">
        <w:t xml:space="preserve"> </w:t>
      </w:r>
      <w:r w:rsidR="0032427E" w:rsidRPr="00554DEA">
        <w:rPr>
          <w:bCs/>
        </w:rPr>
        <w:t xml:space="preserve">if the parameter </w:t>
      </w:r>
      <w:r w:rsidR="0032427E" w:rsidRPr="00554DEA">
        <w:rPr>
          <w:bCs/>
          <w:i/>
          <w:iCs/>
          <w:lang w:eastAsia="zh-CN"/>
        </w:rPr>
        <w:t>maxLayersMIMO</w:t>
      </w:r>
      <w:r w:rsidR="0032427E">
        <w:rPr>
          <w:bCs/>
          <w:i/>
          <w:iCs/>
          <w:lang w:eastAsia="zh-CN"/>
        </w:rPr>
        <w:t xml:space="preserve">-STTI </w:t>
      </w:r>
      <w:r w:rsidR="0032427E" w:rsidRPr="00554DEA">
        <w:rPr>
          <w:bCs/>
          <w:i/>
          <w:iCs/>
          <w:lang w:eastAsia="zh-CN"/>
        </w:rPr>
        <w:t xml:space="preserve"> </w:t>
      </w:r>
      <w:r w:rsidR="0032427E" w:rsidRPr="00554DEA">
        <w:rPr>
          <w:bCs/>
          <w:lang w:eastAsia="zh-CN"/>
        </w:rPr>
        <w:t>is configured with 2 layers,</w:t>
      </w:r>
      <w:r w:rsidR="0032427E">
        <w:rPr>
          <w:bCs/>
        </w:rPr>
        <w:t xml:space="preserve"> or </w:t>
      </w:r>
      <w:r w:rsidR="00B60A8A">
        <w:rPr>
          <w:noProof/>
          <w:position w:val="-10"/>
          <w:lang w:eastAsia="en-GB"/>
        </w:rPr>
        <w:drawing>
          <wp:inline distT="0" distB="0" distL="0" distR="0" wp14:anchorId="1081F6CD" wp14:editId="64E5E06D">
            <wp:extent cx="818515" cy="180975"/>
            <wp:effectExtent l="0" t="0" r="0" b="0"/>
            <wp:docPr id="1328"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2088" cstate="print">
                      <a:extLst>
                        <a:ext uri="{28A0092B-C50C-407E-A947-70E740481C1C}">
                          <a14:useLocalDpi xmlns:a14="http://schemas.microsoft.com/office/drawing/2010/main" val="0"/>
                        </a:ext>
                      </a:extLst>
                    </a:blip>
                    <a:srcRect/>
                    <a:stretch>
                      <a:fillRect/>
                    </a:stretch>
                  </pic:blipFill>
                  <pic:spPr bwMode="auto">
                    <a:xfrm>
                      <a:off x="0" y="0"/>
                      <a:ext cx="818515" cy="180975"/>
                    </a:xfrm>
                    <a:prstGeom prst="rect">
                      <a:avLst/>
                    </a:prstGeom>
                    <a:noFill/>
                    <a:ln>
                      <a:noFill/>
                    </a:ln>
                  </pic:spPr>
                </pic:pic>
              </a:graphicData>
            </a:graphic>
          </wp:inline>
        </w:drawing>
      </w:r>
      <w:r w:rsidR="0032427E">
        <w:rPr>
          <w:noProof/>
          <w:position w:val="-10"/>
          <w:lang w:eastAsia="en-GB"/>
        </w:rPr>
        <w:t xml:space="preserve"> </w:t>
      </w:r>
      <w:r w:rsidR="0032427E" w:rsidRPr="00554DEA">
        <w:rPr>
          <w:bCs/>
        </w:rPr>
        <w:t xml:space="preserve">if the parameter </w:t>
      </w:r>
      <w:r w:rsidR="0032427E" w:rsidRPr="00554DEA">
        <w:rPr>
          <w:bCs/>
          <w:i/>
          <w:iCs/>
          <w:lang w:eastAsia="zh-CN"/>
        </w:rPr>
        <w:t>maxLayersMIMO</w:t>
      </w:r>
      <w:r w:rsidR="0032427E">
        <w:rPr>
          <w:bCs/>
          <w:i/>
          <w:iCs/>
          <w:lang w:eastAsia="zh-CN"/>
        </w:rPr>
        <w:t>-STTI</w:t>
      </w:r>
      <w:r w:rsidR="0032427E" w:rsidRPr="00554DEA">
        <w:rPr>
          <w:bCs/>
          <w:i/>
          <w:iCs/>
          <w:lang w:eastAsia="zh-CN"/>
        </w:rPr>
        <w:t xml:space="preserve"> </w:t>
      </w:r>
      <w:r w:rsidR="0032427E" w:rsidRPr="00554DEA">
        <w:rPr>
          <w:bCs/>
        </w:rPr>
        <w:t> is configured with 4 layers</w:t>
      </w:r>
      <w:r w:rsidR="0032427E">
        <w:rPr>
          <w:bCs/>
        </w:rPr>
        <w:t>,</w:t>
      </w:r>
      <w:r w:rsidR="0032427E">
        <w:t xml:space="preserve"> </w:t>
      </w:r>
      <w:r w:rsidRPr="00F829B6">
        <w:t xml:space="preserve"> has overlapping resource elements with</w:t>
      </w:r>
      <w:r w:rsidRPr="00F829B6">
        <w:rPr>
          <w:iCs/>
          <w:lang w:val="en-US" w:eastAsia="ko-KR"/>
        </w:rPr>
        <w:t xml:space="preserve"> configured zero-power or non-zero-power CSI reference signals, </w:t>
      </w:r>
      <w:r w:rsidRPr="00F829B6">
        <w:t xml:space="preserve">if the presence of UE-specific reference signals is indicated in the DCI associated (see </w:t>
      </w:r>
      <w:r w:rsidRPr="00F829B6">
        <w:rPr>
          <w:i/>
        </w:rPr>
        <w:t>DMRS position indicat</w:t>
      </w:r>
      <w:r w:rsidRPr="00F829B6">
        <w:rPr>
          <w:rFonts w:hint="eastAsia"/>
          <w:i/>
          <w:lang w:eastAsia="zh-CN"/>
        </w:rPr>
        <w:t>or</w:t>
      </w:r>
      <w:r w:rsidRPr="00F829B6">
        <w:t xml:space="preserve"> field in 3GPP TS 36.212 [3]) with the subslot-PDSCH, the shifted pattern of UE-specific reference signals for </w:t>
      </w:r>
      <w:r w:rsidRPr="00F829B6">
        <w:rPr>
          <w:position w:val="-12"/>
        </w:rPr>
        <w:object w:dxaOrig="820" w:dyaOrig="360" w14:anchorId="61DF9A26">
          <v:shape id="_x0000_i2248" type="#_x0000_t75" style="width:32.75pt;height:14.95pt" o:ole="">
            <v:imagedata r:id="rId2102" o:title=""/>
          </v:shape>
          <o:OLEObject Type="Embed" ProgID="Equation.3" ShapeID="_x0000_i2248" DrawAspect="Content" ObjectID="_1755943194" r:id="rId2103"/>
        </w:object>
      </w:r>
      <w:r w:rsidRPr="00F829B6">
        <w:t xml:space="preserve">, as defined above, is applied (see </w:t>
      </w:r>
      <w:r w:rsidR="00D464C9">
        <w:t>'</w:t>
      </w:r>
      <w:r w:rsidRPr="00F829B6">
        <w:t>v0</w:t>
      </w:r>
      <w:r w:rsidR="00D464C9">
        <w:t>'</w:t>
      </w:r>
      <w:r w:rsidRPr="00F829B6">
        <w:t xml:space="preserve"> in Figure 6.10.3.2-2B</w:t>
      </w:r>
      <w:r w:rsidR="0032427E">
        <w:t xml:space="preserve"> 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Pr="00F829B6">
        <w:t>).</w:t>
      </w:r>
    </w:p>
    <w:p w14:paraId="0596CDED" w14:textId="77777777" w:rsidR="00100D4A" w:rsidRPr="00F829B6" w:rsidRDefault="00100D4A" w:rsidP="0074607E">
      <w:pPr>
        <w:pStyle w:val="TH"/>
        <w:keepNext w:val="0"/>
        <w:keepLines w:val="0"/>
        <w:widowControl w:val="0"/>
      </w:pPr>
      <w:r w:rsidRPr="00F829B6">
        <w:object w:dxaOrig="7068" w:dyaOrig="12012" w14:anchorId="5A299ADD">
          <v:shape id="_x0000_i2249" type="#_x0000_t75" style="width:226.3pt;height:383.4pt" o:ole="">
            <v:imagedata r:id="rId2104" o:title=""/>
          </v:shape>
          <o:OLEObject Type="Embed" ProgID="Visio.Drawing.15" ShapeID="_x0000_i2249" DrawAspect="Content" ObjectID="_1755943195" r:id="rId2105"/>
        </w:object>
      </w:r>
    </w:p>
    <w:p w14:paraId="0566C016" w14:textId="77777777" w:rsidR="00100D4A" w:rsidRPr="00F829B6" w:rsidRDefault="00100D4A" w:rsidP="0074607E">
      <w:pPr>
        <w:pStyle w:val="TF"/>
        <w:keepLines w:val="0"/>
        <w:widowControl w:val="0"/>
      </w:pPr>
      <w:r w:rsidRPr="00F829B6">
        <w:t>Figure 6.10.3.2-2B: Mapping of UE-specific reference signals for subslot-PDSCH, antenna ports 7, 8, 9 and 10 (normal cyclic prefix)</w:t>
      </w:r>
    </w:p>
    <w:p w14:paraId="51E3CE4E" w14:textId="77777777" w:rsidR="0035583A" w:rsidRPr="00F829B6" w:rsidRDefault="0035583A" w:rsidP="0074607E">
      <w:pPr>
        <w:widowControl w:val="0"/>
      </w:pPr>
      <w:bookmarkStart w:id="116" w:name="OLE_LINK35"/>
      <w:r w:rsidRPr="00F829B6">
        <w:t xml:space="preserve">Resource elements </w:t>
      </w:r>
      <w:r w:rsidRPr="00F829B6">
        <w:rPr>
          <w:position w:val="-10"/>
        </w:rPr>
        <w:object w:dxaOrig="440" w:dyaOrig="300" w14:anchorId="0927022E">
          <v:shape id="_x0000_i2250" type="#_x0000_t75" style="width:21.5pt;height:14.95pt" o:ole="">
            <v:imagedata r:id="rId1833" o:title=""/>
          </v:shape>
          <o:OLEObject Type="Embed" ProgID="Equation.3" ShapeID="_x0000_i2250" DrawAspect="Content" ObjectID="_1755943196" r:id="rId2106"/>
        </w:object>
      </w:r>
      <w:r w:rsidRPr="00F829B6">
        <w:t xml:space="preserve"> used for transmission of UE-specific reference signals to one UE on any of the antenna ports in the set </w:t>
      </w:r>
      <w:r w:rsidRPr="00F829B6">
        <w:rPr>
          <w:position w:val="-6"/>
        </w:rPr>
        <w:object w:dxaOrig="200" w:dyaOrig="240" w14:anchorId="388B55C9">
          <v:shape id="_x0000_i2251" type="#_x0000_t75" style="width:10.3pt;height:11.2pt" o:ole="">
            <v:imagedata r:id="rId2107" o:title=""/>
          </v:shape>
          <o:OLEObject Type="Embed" ProgID="Equation.3" ShapeID="_x0000_i2251" DrawAspect="Content" ObjectID="_1755943197" r:id="rId2108"/>
        </w:object>
      </w:r>
      <w:r w:rsidRPr="00F829B6">
        <w:t xml:space="preserve">, where </w:t>
      </w:r>
      <w:r w:rsidRPr="00F829B6">
        <w:rPr>
          <w:position w:val="-10"/>
        </w:rPr>
        <w:object w:dxaOrig="1200" w:dyaOrig="300" w14:anchorId="5466C6E7">
          <v:shape id="_x0000_i2252" type="#_x0000_t75" style="width:60.8pt;height:14.95pt" o:ole="">
            <v:imagedata r:id="rId2109" o:title=""/>
          </v:shape>
          <o:OLEObject Type="Embed" ProgID="Equation.3" ShapeID="_x0000_i2252" DrawAspect="Content" ObjectID="_1755943198" r:id="rId2110"/>
        </w:object>
      </w:r>
      <w:r w:rsidRPr="00F829B6">
        <w:t xml:space="preserve"> or </w:t>
      </w:r>
      <w:r w:rsidRPr="00F829B6">
        <w:rPr>
          <w:position w:val="-10"/>
        </w:rPr>
        <w:object w:dxaOrig="1300" w:dyaOrig="300" w14:anchorId="05E95F51">
          <v:shape id="_x0000_i2253" type="#_x0000_t75" style="width:65.45pt;height:14.95pt" o:ole="">
            <v:imagedata r:id="rId2111" o:title=""/>
          </v:shape>
          <o:OLEObject Type="Embed" ProgID="Equation.3" ShapeID="_x0000_i2253" DrawAspect="Content" ObjectID="_1755943199" r:id="rId2112"/>
        </w:object>
      </w:r>
      <w:r w:rsidRPr="00F829B6">
        <w:t xml:space="preserve"> shall </w:t>
      </w:r>
    </w:p>
    <w:p w14:paraId="2B6E56A9" w14:textId="77777777" w:rsidR="0035583A" w:rsidRPr="00F829B6" w:rsidRDefault="0035583A" w:rsidP="0074607E">
      <w:pPr>
        <w:pStyle w:val="B1"/>
        <w:widowControl w:val="0"/>
      </w:pPr>
      <w:r w:rsidRPr="00F829B6">
        <w:t>-</w:t>
      </w:r>
      <w:r w:rsidRPr="00F829B6">
        <w:tab/>
        <w:t>not be used for transmission of PDSCH on any antenna port in the same slot, and</w:t>
      </w:r>
    </w:p>
    <w:p w14:paraId="42FF6072" w14:textId="77777777" w:rsidR="0035583A" w:rsidRPr="00F829B6" w:rsidRDefault="0035583A" w:rsidP="0074607E">
      <w:pPr>
        <w:pStyle w:val="B1"/>
        <w:widowControl w:val="0"/>
      </w:pPr>
      <w:r w:rsidRPr="00F829B6">
        <w:t>-</w:t>
      </w:r>
      <w:r w:rsidRPr="00F829B6">
        <w:tab/>
        <w:t xml:space="preserve">not be used for UE-specific reference signals to the same UE on any antenna port other than those in </w:t>
      </w:r>
      <w:r w:rsidRPr="00F829B6">
        <w:rPr>
          <w:position w:val="-6"/>
        </w:rPr>
        <w:object w:dxaOrig="200" w:dyaOrig="240" w14:anchorId="64FA6045">
          <v:shape id="_x0000_i2254" type="#_x0000_t75" style="width:10.3pt;height:11.2pt" o:ole="">
            <v:imagedata r:id="rId2107" o:title=""/>
          </v:shape>
          <o:OLEObject Type="Embed" ProgID="Equation.3" ShapeID="_x0000_i2254" DrawAspect="Content" ObjectID="_1755943200" r:id="rId2113"/>
        </w:object>
      </w:r>
      <w:r w:rsidRPr="00F829B6">
        <w:t xml:space="preserve"> in the same slot.</w:t>
      </w:r>
    </w:p>
    <w:bookmarkEnd w:id="116"/>
    <w:p w14:paraId="5A23C117" w14:textId="77777777" w:rsidR="0035583A" w:rsidRDefault="0035583A" w:rsidP="0074607E">
      <w:pPr>
        <w:widowControl w:val="0"/>
      </w:pPr>
      <w:r w:rsidRPr="00F829B6">
        <w:t>Figure 6.10.3.2-3 illustrates the resource elements used for UE-specific reference signals for normal cyclic prefix for antenna ports 7, 8, 9 and 10. Figure 6.10.3.2-4 illustrates the resource elements used for UE-specific reference signals for extended cyclic prefix for antenna ports 7, 8.</w:t>
      </w:r>
    </w:p>
    <w:p w14:paraId="28B37ABB" w14:textId="77777777" w:rsidR="00DE1D45" w:rsidRDefault="00DE1D45" w:rsidP="00DE1D45">
      <w:pPr>
        <w:widowControl w:val="0"/>
      </w:pPr>
      <w:r>
        <w:t xml:space="preserve">For BL/CE UEs, if </w:t>
      </w:r>
      <w:r w:rsidR="00377961">
        <w:t>downlink resource reservation is enabled for the UE as specified in [9]</w:t>
      </w:r>
      <w:r>
        <w:t>, and the Resource reservation field in the DCI is set to 1, then in case of PDSCH transmission associated with C-RNTI or SPS C-RNTI</w:t>
      </w:r>
      <w:r w:rsidR="004B4C31" w:rsidRPr="00110122">
        <w:t xml:space="preserve"> using UE-specific MPDCCH search space</w:t>
      </w:r>
      <w:r w:rsidR="001C6236">
        <w:t xml:space="preserve"> including PDSCH transmission without a corresponding MPDCCH</w:t>
      </w:r>
      <w:r>
        <w:t>,</w:t>
      </w:r>
    </w:p>
    <w:p w14:paraId="08781694" w14:textId="77777777" w:rsidR="00DE1D45" w:rsidRPr="00F829B6" w:rsidRDefault="00DE1D45" w:rsidP="00BD7513">
      <w:pPr>
        <w:pStyle w:val="B1"/>
      </w:pPr>
      <w:r>
        <w:t>-</w:t>
      </w:r>
      <w:r>
        <w:tab/>
        <w:t>If all OFDM symbols in a PRB are reserved, the demodulation reference signal transmission in that PRB is dropped.</w:t>
      </w:r>
    </w:p>
    <w:p w14:paraId="0206D98D" w14:textId="77777777" w:rsidR="0035583A" w:rsidRPr="00F829B6" w:rsidRDefault="0035583A" w:rsidP="0074607E">
      <w:pPr>
        <w:pStyle w:val="TH"/>
        <w:keepNext w:val="0"/>
        <w:keepLines w:val="0"/>
        <w:widowControl w:val="0"/>
      </w:pPr>
      <w:r w:rsidRPr="00F829B6">
        <w:t xml:space="preserve"> </w:t>
      </w:r>
      <w:r w:rsidR="00FE0E9F">
        <w:object w:dxaOrig="20220" w:dyaOrig="14266" w14:anchorId="744C1998">
          <v:shape id="_x0000_i2255" type="#_x0000_t75" style="width:482.5pt;height:340.35pt" o:ole="">
            <v:imagedata r:id="rId2114" o:title=""/>
          </v:shape>
          <o:OLEObject Type="Embed" ProgID="Visio.Drawing.15" ShapeID="_x0000_i2255" DrawAspect="Content" ObjectID="_1755943201" r:id="rId2115"/>
        </w:object>
      </w:r>
    </w:p>
    <w:p w14:paraId="5BD4A906" w14:textId="77777777" w:rsidR="0035583A" w:rsidRPr="00F829B6" w:rsidRDefault="0035583A" w:rsidP="0074607E">
      <w:pPr>
        <w:pStyle w:val="TF"/>
        <w:keepLines w:val="0"/>
        <w:widowControl w:val="0"/>
      </w:pPr>
      <w:r w:rsidRPr="00F829B6">
        <w:t>Figure 6.10.3.2-3: Mapping of UE-specific reference signals, antenna ports 7, 8, 9 and 10 (normal cyclic prefix)</w:t>
      </w:r>
    </w:p>
    <w:p w14:paraId="08652ADF" w14:textId="77777777" w:rsidR="0035583A" w:rsidRPr="00F829B6" w:rsidRDefault="0035583A" w:rsidP="0074607E">
      <w:pPr>
        <w:pStyle w:val="TH"/>
        <w:keepNext w:val="0"/>
        <w:keepLines w:val="0"/>
        <w:widowControl w:val="0"/>
      </w:pPr>
      <w:r w:rsidRPr="00F829B6">
        <w:object w:dxaOrig="19717" w:dyaOrig="9811" w14:anchorId="267ED6F4">
          <v:shape id="_x0000_i2256" type="#_x0000_t75" style="width:474.1pt;height:235.65pt" o:ole="">
            <v:imagedata r:id="rId2116" o:title=""/>
          </v:shape>
          <o:OLEObject Type="Embed" ProgID="Visio.Drawing.11" ShapeID="_x0000_i2256" DrawAspect="Content" ObjectID="_1755943202" r:id="rId2117"/>
        </w:object>
      </w:r>
    </w:p>
    <w:p w14:paraId="2C2A4F68" w14:textId="77777777" w:rsidR="0035583A" w:rsidRPr="00F829B6" w:rsidRDefault="0035583A" w:rsidP="0074607E">
      <w:pPr>
        <w:pStyle w:val="TF"/>
        <w:keepLines w:val="0"/>
        <w:widowControl w:val="0"/>
      </w:pPr>
      <w:r w:rsidRPr="00F829B6">
        <w:t>Figure 6.10.3.2-4: Mapping of UE-specific reference signals, antenna ports 7 and 8 (extended cyclic prefix)</w:t>
      </w:r>
    </w:p>
    <w:p w14:paraId="6E350A91" w14:textId="77777777" w:rsidR="0035583A" w:rsidRPr="00F829B6" w:rsidRDefault="0035583A" w:rsidP="0074607E">
      <w:pPr>
        <w:pStyle w:val="Heading3"/>
        <w:keepNext w:val="0"/>
        <w:keepLines w:val="0"/>
        <w:widowControl w:val="0"/>
      </w:pPr>
      <w:bookmarkStart w:id="117" w:name="_Toc454818076"/>
      <w:r w:rsidRPr="00F829B6">
        <w:t>6.10.3A</w:t>
      </w:r>
      <w:r w:rsidRPr="00F829B6">
        <w:tab/>
        <w:t>Demodulation reference signals associated with EPDCCH</w:t>
      </w:r>
      <w:r w:rsidR="006E3C97" w:rsidRPr="00F829B6">
        <w:t>,</w:t>
      </w:r>
      <w:r w:rsidRPr="00F829B6">
        <w:t xml:space="preserve"> MPDCCH</w:t>
      </w:r>
      <w:bookmarkEnd w:id="117"/>
      <w:r w:rsidR="006E3C97" w:rsidRPr="00F829B6">
        <w:t>, or SPDCCH</w:t>
      </w:r>
    </w:p>
    <w:p w14:paraId="03E348F3" w14:textId="77777777" w:rsidR="0035583A" w:rsidRPr="00F829B6" w:rsidRDefault="0035583A" w:rsidP="0074607E">
      <w:pPr>
        <w:widowControl w:val="0"/>
      </w:pPr>
      <w:r w:rsidRPr="00F829B6">
        <w:lastRenderedPageBreak/>
        <w:t>The demodulation reference signal associated with EPDCCH/MPDCCH</w:t>
      </w:r>
      <w:r w:rsidR="006E3C97" w:rsidRPr="00F829B6">
        <w:t>/SPDCCH</w:t>
      </w:r>
    </w:p>
    <w:p w14:paraId="417257E3" w14:textId="77777777" w:rsidR="0035583A" w:rsidRPr="00F829B6" w:rsidRDefault="0035583A" w:rsidP="0074607E">
      <w:pPr>
        <w:pStyle w:val="B1"/>
        <w:widowControl w:val="0"/>
      </w:pPr>
      <w:r w:rsidRPr="00F829B6">
        <w:t>-</w:t>
      </w:r>
      <w:r w:rsidRPr="00F829B6">
        <w:tab/>
        <w:t xml:space="preserve">is transmitted on the same antenna port </w:t>
      </w:r>
      <w:r w:rsidRPr="00F829B6">
        <w:rPr>
          <w:position w:val="-10"/>
        </w:rPr>
        <w:object w:dxaOrig="1780" w:dyaOrig="300" w14:anchorId="6B09167F">
          <v:shape id="_x0000_i2257" type="#_x0000_t75" style="width:88.85pt;height:14.95pt" o:ole="">
            <v:imagedata r:id="rId2118" o:title=""/>
          </v:shape>
          <o:OLEObject Type="Embed" ProgID="Equation.3" ShapeID="_x0000_i2257" DrawAspect="Content" ObjectID="_1755943203" r:id="rId2119"/>
        </w:object>
      </w:r>
      <w:r w:rsidRPr="00F829B6">
        <w:t xml:space="preserve"> as the associated EPDCCH/MPDCCH</w:t>
      </w:r>
      <w:r w:rsidR="006E3C97" w:rsidRPr="00F829B6">
        <w:t>/SPDCCH</w:t>
      </w:r>
      <w:r w:rsidRPr="00F829B6">
        <w:t xml:space="preserve"> physical resource; </w:t>
      </w:r>
    </w:p>
    <w:p w14:paraId="5AA26F7D" w14:textId="77777777" w:rsidR="0035583A" w:rsidRPr="00F829B6" w:rsidRDefault="0035583A" w:rsidP="0074607E">
      <w:pPr>
        <w:pStyle w:val="B1"/>
        <w:widowControl w:val="0"/>
      </w:pPr>
      <w:r w:rsidRPr="00F829B6">
        <w:t>-</w:t>
      </w:r>
      <w:r w:rsidRPr="00F829B6">
        <w:tab/>
        <w:t>is present and is a valid reference for EPDCCH/MPDCCH</w:t>
      </w:r>
      <w:r w:rsidR="006E3C97" w:rsidRPr="00F829B6">
        <w:t>/SPDCCH</w:t>
      </w:r>
      <w:r w:rsidRPr="00F829B6">
        <w:t xml:space="preserve"> demodulation only if the EPDCCH/MPDCCH</w:t>
      </w:r>
      <w:r w:rsidR="006E3C97" w:rsidRPr="00F829B6">
        <w:t>/SPDCCH</w:t>
      </w:r>
      <w:r w:rsidRPr="00F829B6">
        <w:t xml:space="preserve"> transmission is associated with the corresponding antenna port;</w:t>
      </w:r>
    </w:p>
    <w:p w14:paraId="249BE7F4" w14:textId="77777777" w:rsidR="0035583A" w:rsidRPr="00F829B6" w:rsidRDefault="0035583A" w:rsidP="0074607E">
      <w:pPr>
        <w:pStyle w:val="B1"/>
        <w:widowControl w:val="0"/>
      </w:pPr>
      <w:r w:rsidRPr="00F829B6">
        <w:rPr>
          <w:rFonts w:ascii="Arial" w:hAnsi="Arial" w:cs="Arial"/>
        </w:rPr>
        <w:t>-</w:t>
      </w:r>
      <w:r w:rsidRPr="00F829B6">
        <w:rPr>
          <w:rFonts w:ascii="Arial" w:hAnsi="Arial" w:cs="Arial"/>
        </w:rPr>
        <w:tab/>
      </w:r>
      <w:r w:rsidRPr="00F829B6">
        <w:t>is transmitted only on the physical resource blocks upon which the corresponding EPDCCH/MPDCCH</w:t>
      </w:r>
      <w:r w:rsidR="008463E7">
        <w:t>/SPDCCH</w:t>
      </w:r>
      <w:r w:rsidRPr="00F829B6">
        <w:t xml:space="preserve"> is mapped. </w:t>
      </w:r>
    </w:p>
    <w:p w14:paraId="0C1E3171" w14:textId="77777777" w:rsidR="0035583A" w:rsidRPr="00F829B6" w:rsidRDefault="0035583A" w:rsidP="0074607E">
      <w:pPr>
        <w:widowControl w:val="0"/>
      </w:pPr>
      <w:r w:rsidRPr="00F829B6">
        <w:t>A</w:t>
      </w:r>
      <w:r w:rsidRPr="00F829B6">
        <w:rPr>
          <w:rFonts w:hint="eastAsia"/>
        </w:rPr>
        <w:t xml:space="preserve"> </w:t>
      </w:r>
      <w:r w:rsidRPr="00F829B6">
        <w:t>demodulation</w:t>
      </w:r>
      <w:r w:rsidRPr="00F829B6">
        <w:rPr>
          <w:rFonts w:hint="eastAsia"/>
        </w:rPr>
        <w:t xml:space="preserve"> reference </w:t>
      </w:r>
      <w:r w:rsidRPr="00F829B6">
        <w:t>signal</w:t>
      </w:r>
      <w:r w:rsidRPr="00F829B6">
        <w:rPr>
          <w:rFonts w:hint="eastAsia"/>
        </w:rPr>
        <w:t xml:space="preserve"> </w:t>
      </w:r>
      <w:r w:rsidRPr="00F829B6">
        <w:t>associated with EPDCCH/MPDCCH</w:t>
      </w:r>
      <w:r w:rsidR="006E3C97" w:rsidRPr="00F829B6">
        <w:t>/SPDCCH</w:t>
      </w:r>
      <w:r w:rsidRPr="00F829B6">
        <w:t xml:space="preserve"> is not transmitted in resource elements </w:t>
      </w:r>
      <w:r w:rsidRPr="00F829B6">
        <w:rPr>
          <w:position w:val="-10"/>
        </w:rPr>
        <w:object w:dxaOrig="440" w:dyaOrig="300" w14:anchorId="56B0E765">
          <v:shape id="_x0000_i2258" type="#_x0000_t75" style="width:21.5pt;height:14.95pt" o:ole="">
            <v:imagedata r:id="rId83" o:title=""/>
          </v:shape>
          <o:OLEObject Type="Embed" ProgID="Equation.3" ShapeID="_x0000_i2258" DrawAspect="Content" ObjectID="_1755943204" r:id="rId2120"/>
        </w:object>
      </w:r>
      <w:r w:rsidRPr="00F829B6">
        <w:t xml:space="preserve"> in which one of the physical channels or physical signals other than the demodulation reference signals defined in 6.1 are transmitted using resource elements with the same index pair </w:t>
      </w:r>
      <w:r w:rsidRPr="00F829B6">
        <w:rPr>
          <w:position w:val="-10"/>
        </w:rPr>
        <w:object w:dxaOrig="440" w:dyaOrig="300" w14:anchorId="5BA9DED6">
          <v:shape id="_x0000_i2259" type="#_x0000_t75" style="width:21.5pt;height:14.95pt" o:ole="">
            <v:imagedata r:id="rId83" o:title=""/>
          </v:shape>
          <o:OLEObject Type="Embed" ProgID="Equation.3" ShapeID="_x0000_i2259" DrawAspect="Content" ObjectID="_1755943205" r:id="rId2121"/>
        </w:object>
      </w:r>
      <w:r w:rsidRPr="00F829B6">
        <w:t xml:space="preserve"> regardless of their antenna port </w:t>
      </w:r>
      <w:r w:rsidRPr="00F829B6">
        <w:rPr>
          <w:position w:val="-10"/>
        </w:rPr>
        <w:object w:dxaOrig="200" w:dyaOrig="240" w14:anchorId="1ED6AD15">
          <v:shape id="_x0000_i2260" type="#_x0000_t75" style="width:10.3pt;height:11.2pt" o:ole="">
            <v:imagedata r:id="rId81" o:title=""/>
          </v:shape>
          <o:OLEObject Type="Embed" ProgID="Equation.3" ShapeID="_x0000_i2260" DrawAspect="Content" ObjectID="_1755943206" r:id="rId2122"/>
        </w:object>
      </w:r>
      <w:r w:rsidRPr="00F829B6">
        <w:t>.</w:t>
      </w:r>
    </w:p>
    <w:p w14:paraId="7D5B7F8F" w14:textId="77777777" w:rsidR="0035583A" w:rsidRPr="00F829B6" w:rsidRDefault="0035583A" w:rsidP="0074607E">
      <w:pPr>
        <w:pStyle w:val="Heading4"/>
        <w:keepNext w:val="0"/>
        <w:keepLines w:val="0"/>
        <w:widowControl w:val="0"/>
      </w:pPr>
      <w:bookmarkStart w:id="118" w:name="_Toc454818077"/>
      <w:r w:rsidRPr="00F829B6">
        <w:t>6.10.3A.1</w:t>
      </w:r>
      <w:r w:rsidRPr="00F829B6">
        <w:tab/>
        <w:t>Sequence generation</w:t>
      </w:r>
      <w:bookmarkEnd w:id="118"/>
    </w:p>
    <w:p w14:paraId="3A39840A" w14:textId="77777777" w:rsidR="0035583A" w:rsidRPr="00F829B6" w:rsidRDefault="0035583A" w:rsidP="0074607E">
      <w:pPr>
        <w:widowControl w:val="0"/>
      </w:pPr>
      <w:r w:rsidRPr="00F829B6">
        <w:t xml:space="preserve">For any of the antenna ports </w:t>
      </w:r>
      <w:r w:rsidRPr="00F829B6">
        <w:rPr>
          <w:position w:val="-10"/>
        </w:rPr>
        <w:object w:dxaOrig="1780" w:dyaOrig="300" w14:anchorId="2CBAC357">
          <v:shape id="_x0000_i2261" type="#_x0000_t75" style="width:87.9pt;height:14.95pt" o:ole="">
            <v:imagedata r:id="rId2123" o:title=""/>
          </v:shape>
          <o:OLEObject Type="Embed" ProgID="Equation.3" ShapeID="_x0000_i2261" DrawAspect="Content" ObjectID="_1755943207" r:id="rId2124"/>
        </w:object>
      </w:r>
      <w:r w:rsidRPr="00F829B6">
        <w:t xml:space="preserve">, the reference-signal sequence </w:t>
      </w:r>
      <w:r w:rsidRPr="00F829B6">
        <w:rPr>
          <w:position w:val="-10"/>
        </w:rPr>
        <w:object w:dxaOrig="460" w:dyaOrig="300" w14:anchorId="13E4A9BD">
          <v:shape id="_x0000_i2262" type="#_x0000_t75" style="width:24.3pt;height:14.95pt" o:ole="">
            <v:imagedata r:id="rId1923" o:title=""/>
          </v:shape>
          <o:OLEObject Type="Embed" ProgID="Equation.3" ShapeID="_x0000_i2262" DrawAspect="Content" ObjectID="_1755943208" r:id="rId2125"/>
        </w:object>
      </w:r>
      <w:r w:rsidRPr="00F829B6">
        <w:t xml:space="preserve"> is defined by</w:t>
      </w:r>
    </w:p>
    <w:p w14:paraId="4B8B4D79" w14:textId="77777777" w:rsidR="0035583A" w:rsidRPr="00F829B6" w:rsidRDefault="0035583A" w:rsidP="0074607E">
      <w:pPr>
        <w:pStyle w:val="EQ"/>
        <w:keepLines w:val="0"/>
        <w:widowControl w:val="0"/>
        <w:jc w:val="center"/>
      </w:pPr>
      <w:r w:rsidRPr="00F829B6">
        <w:rPr>
          <w:position w:val="-30"/>
        </w:rPr>
        <w:object w:dxaOrig="8380" w:dyaOrig="700" w14:anchorId="465075ED">
          <v:shape id="_x0000_i2263" type="#_x0000_t75" style="width:418.9pt;height:35.55pt" o:ole="">
            <v:imagedata r:id="rId1925" o:title=""/>
          </v:shape>
          <o:OLEObject Type="Embed" ProgID="Equation.3" ShapeID="_x0000_i2263" DrawAspect="Content" ObjectID="_1755943209" r:id="rId2126"/>
        </w:object>
      </w:r>
      <w:r w:rsidRPr="00F829B6">
        <w:t>.</w:t>
      </w:r>
    </w:p>
    <w:p w14:paraId="3A27ECA1" w14:textId="77777777" w:rsidR="0035583A" w:rsidRPr="00F829B6" w:rsidRDefault="0035583A" w:rsidP="0074607E">
      <w:pPr>
        <w:widowControl w:val="0"/>
      </w:pPr>
      <w:r w:rsidRPr="00F829B6">
        <w:rPr>
          <w:noProof/>
          <w:lang w:eastAsia="zh-CN"/>
        </w:rPr>
        <w:t>For non-BL/CE UEs, t</w:t>
      </w:r>
      <w:r w:rsidRPr="00F829B6">
        <w:t xml:space="preserve">he pseudo-random sequence </w:t>
      </w:r>
      <w:r w:rsidRPr="00F829B6">
        <w:rPr>
          <w:position w:val="-10"/>
        </w:rPr>
        <w:object w:dxaOrig="420" w:dyaOrig="300" w14:anchorId="17C8DCC4">
          <v:shape id="_x0000_i2264" type="#_x0000_t75" style="width:20.55pt;height:14.95pt" o:ole="">
            <v:imagedata r:id="rId2127" o:title=""/>
          </v:shape>
          <o:OLEObject Type="Embed" ProgID="Equation.3" ShapeID="_x0000_i2264" DrawAspect="Content" ObjectID="_1755943210" r:id="rId2128"/>
        </w:object>
      </w:r>
      <w:r w:rsidRPr="00F829B6">
        <w:t xml:space="preserve"> is defined in clause 7.2. The pseudo-random sequence generator shall be initialised with </w:t>
      </w:r>
    </w:p>
    <w:p w14:paraId="28ADB5E1" w14:textId="77777777" w:rsidR="0035583A" w:rsidRPr="00F829B6" w:rsidRDefault="006E3C97" w:rsidP="0074607E">
      <w:pPr>
        <w:pStyle w:val="EQ"/>
        <w:keepLines w:val="0"/>
        <w:widowControl w:val="0"/>
        <w:jc w:val="center"/>
      </w:pPr>
      <w:r w:rsidRPr="00F829B6">
        <w:rPr>
          <w:position w:val="-12"/>
        </w:rPr>
        <w:object w:dxaOrig="3920" w:dyaOrig="360" w14:anchorId="0FCA129D">
          <v:shape id="_x0000_i2265" type="#_x0000_t75" style="width:196.35pt;height:18.7pt" o:ole="">
            <v:imagedata r:id="rId2129" o:title=""/>
          </v:shape>
          <o:OLEObject Type="Embed" ProgID="Equation.3" ShapeID="_x0000_i2265" DrawAspect="Content" ObjectID="_1755943211" r:id="rId2130"/>
        </w:object>
      </w:r>
    </w:p>
    <w:p w14:paraId="2B2746F7" w14:textId="77777777" w:rsidR="006E3C97" w:rsidRPr="00F829B6" w:rsidRDefault="0035583A" w:rsidP="0074607E">
      <w:pPr>
        <w:widowControl w:val="0"/>
      </w:pPr>
      <w:r w:rsidRPr="00F829B6">
        <w:t xml:space="preserve">at the start of each subframe where </w:t>
      </w:r>
    </w:p>
    <w:p w14:paraId="1CDA3D7C" w14:textId="77777777" w:rsidR="006E3C97" w:rsidRPr="00F829B6" w:rsidRDefault="006E3C97" w:rsidP="0074607E">
      <w:pPr>
        <w:pStyle w:val="B1"/>
        <w:widowControl w:val="0"/>
      </w:pPr>
      <w:r w:rsidRPr="00F829B6">
        <w:t>-</w:t>
      </w:r>
      <w:r w:rsidRPr="00F829B6">
        <w:tab/>
      </w:r>
      <w:r w:rsidRPr="00F829B6">
        <w:rPr>
          <w:position w:val="-12"/>
        </w:rPr>
        <w:object w:dxaOrig="740" w:dyaOrig="360" w14:anchorId="5638C87B">
          <v:shape id="_x0000_i2266" type="#_x0000_t75" style="width:36.45pt;height:18.7pt" o:ole="">
            <v:imagedata r:id="rId2131" o:title=""/>
          </v:shape>
          <o:OLEObject Type="Embed" ProgID="Equation.3" ShapeID="_x0000_i2266" DrawAspect="Content" ObjectID="_1755943212" r:id="rId2132"/>
        </w:object>
      </w:r>
      <w:r w:rsidRPr="00F829B6">
        <w:t xml:space="preserve"> and </w:t>
      </w:r>
      <w:r w:rsidRPr="00F829B6">
        <w:rPr>
          <w:position w:val="-10"/>
        </w:rPr>
        <w:object w:dxaOrig="740" w:dyaOrig="340" w14:anchorId="5B700068">
          <v:shape id="_x0000_i2267" type="#_x0000_t75" style="width:36.45pt;height:17.75pt" o:ole="">
            <v:imagedata r:id="rId2133" o:title=""/>
          </v:shape>
          <o:OLEObject Type="Embed" ProgID="Equation.3" ShapeID="_x0000_i2267" DrawAspect="Content" ObjectID="_1755943213" r:id="rId2134"/>
        </w:object>
      </w:r>
      <w:r w:rsidRPr="00F829B6">
        <w:t xml:space="preserve"> shall be replaced by </w:t>
      </w:r>
      <w:r w:rsidRPr="00F829B6">
        <w:rPr>
          <w:position w:val="-12"/>
        </w:rPr>
        <w:object w:dxaOrig="760" w:dyaOrig="360" w14:anchorId="72CC7AEF">
          <v:shape id="_x0000_i2268" type="#_x0000_t75" style="width:38.35pt;height:18.7pt" o:ole="">
            <v:imagedata r:id="rId2135" o:title=""/>
          </v:shape>
          <o:OLEObject Type="Embed" ProgID="Equation.3" ShapeID="_x0000_i2268" DrawAspect="Content" ObjectID="_1755943214" r:id="rId2136"/>
        </w:object>
      </w:r>
      <w:r w:rsidRPr="00F829B6">
        <w:t xml:space="preserve"> and </w:t>
      </w:r>
      <w:r w:rsidRPr="00F829B6">
        <w:rPr>
          <w:position w:val="-10"/>
        </w:rPr>
        <w:object w:dxaOrig="760" w:dyaOrig="340" w14:anchorId="299504E8">
          <v:shape id="_x0000_i2269" type="#_x0000_t75" style="width:38.35pt;height:17.75pt" o:ole="">
            <v:imagedata r:id="rId2137" o:title=""/>
          </v:shape>
          <o:OLEObject Type="Embed" ProgID="Equation.3" ShapeID="_x0000_i2269" DrawAspect="Content" ObjectID="_1755943215" r:id="rId2138"/>
        </w:object>
      </w:r>
      <w:r w:rsidRPr="00F829B6">
        <w:t>, respectively, for the EPDCCH</w:t>
      </w:r>
    </w:p>
    <w:p w14:paraId="7B758A05" w14:textId="77777777" w:rsidR="006E3C97" w:rsidRPr="00F829B6" w:rsidRDefault="006E3C97" w:rsidP="0074607E">
      <w:pPr>
        <w:pStyle w:val="B1"/>
        <w:widowControl w:val="0"/>
      </w:pPr>
      <w:r w:rsidRPr="00F829B6">
        <w:t>-</w:t>
      </w:r>
      <w:r w:rsidRPr="00F829B6">
        <w:tab/>
      </w:r>
      <w:r w:rsidRPr="00F829B6">
        <w:rPr>
          <w:position w:val="-12"/>
        </w:rPr>
        <w:object w:dxaOrig="740" w:dyaOrig="360" w14:anchorId="54EA0947">
          <v:shape id="_x0000_i2270" type="#_x0000_t75" style="width:36.45pt;height:18.7pt" o:ole="">
            <v:imagedata r:id="rId2131" o:title=""/>
          </v:shape>
          <o:OLEObject Type="Embed" ProgID="Equation.3" ShapeID="_x0000_i2270" DrawAspect="Content" ObjectID="_1755943216" r:id="rId2139"/>
        </w:object>
      </w:r>
      <w:r w:rsidRPr="00F829B6">
        <w:t xml:space="preserve"> and </w:t>
      </w:r>
      <w:r w:rsidRPr="00F829B6">
        <w:rPr>
          <w:position w:val="-10"/>
        </w:rPr>
        <w:object w:dxaOrig="740" w:dyaOrig="340" w14:anchorId="3172D032">
          <v:shape id="_x0000_i2271" type="#_x0000_t75" style="width:36.45pt;height:17.75pt" o:ole="">
            <v:imagedata r:id="rId2133" o:title=""/>
          </v:shape>
          <o:OLEObject Type="Embed" ProgID="Equation.3" ShapeID="_x0000_i2271" DrawAspect="Content" ObjectID="_1755943217" r:id="rId2140"/>
        </w:object>
      </w:r>
      <w:r w:rsidRPr="00F829B6">
        <w:t xml:space="preserve"> shall be replaced by </w:t>
      </w:r>
      <w:r w:rsidRPr="00F829B6">
        <w:rPr>
          <w:position w:val="-12"/>
        </w:rPr>
        <w:object w:dxaOrig="740" w:dyaOrig="360" w14:anchorId="1CA9DB1E">
          <v:shape id="_x0000_i2272" type="#_x0000_t75" style="width:36.45pt;height:18.7pt" o:ole="">
            <v:imagedata r:id="rId2141" o:title=""/>
          </v:shape>
          <o:OLEObject Type="Embed" ProgID="Equation.3" ShapeID="_x0000_i2272" DrawAspect="Content" ObjectID="_1755943218" r:id="rId2142"/>
        </w:object>
      </w:r>
      <w:r w:rsidRPr="00F829B6">
        <w:t xml:space="preserve"> and </w:t>
      </w:r>
      <w:r w:rsidRPr="00F829B6">
        <w:rPr>
          <w:position w:val="-10"/>
        </w:rPr>
        <w:object w:dxaOrig="740" w:dyaOrig="340" w14:anchorId="3B47D648">
          <v:shape id="_x0000_i2273" type="#_x0000_t75" style="width:36.45pt;height:17.75pt" o:ole="">
            <v:imagedata r:id="rId2143" o:title=""/>
          </v:shape>
          <o:OLEObject Type="Embed" ProgID="Equation.3" ShapeID="_x0000_i2273" DrawAspect="Content" ObjectID="_1755943219" r:id="rId2144"/>
        </w:object>
      </w:r>
      <w:r w:rsidRPr="00F829B6">
        <w:t>, respectively, for the SPDCCH</w:t>
      </w:r>
    </w:p>
    <w:p w14:paraId="673CE90F" w14:textId="77777777" w:rsidR="006E3C97" w:rsidRPr="00F829B6" w:rsidRDefault="006E3C97" w:rsidP="0074607E">
      <w:pPr>
        <w:pStyle w:val="B1"/>
        <w:widowControl w:val="0"/>
      </w:pPr>
      <w:r w:rsidRPr="00F829B6">
        <w:t>-</w:t>
      </w:r>
      <w:r w:rsidRPr="00F829B6">
        <w:tab/>
      </w:r>
      <w:r w:rsidR="0035583A" w:rsidRPr="00F829B6">
        <w:rPr>
          <w:position w:val="-10"/>
        </w:rPr>
        <w:object w:dxaOrig="1080" w:dyaOrig="340" w14:anchorId="4DF44D77">
          <v:shape id="_x0000_i2274" type="#_x0000_t75" style="width:54.25pt;height:17.75pt" o:ole="">
            <v:imagedata r:id="rId2145" o:title=""/>
          </v:shape>
          <o:OLEObject Type="Embed" ProgID="Equation.3" ShapeID="_x0000_i2274" DrawAspect="Content" ObjectID="_1755943220" r:id="rId2146"/>
        </w:object>
      </w:r>
      <w:r w:rsidRPr="00F829B6">
        <w:t xml:space="preserve">, </w:t>
      </w:r>
      <w:r w:rsidRPr="00F829B6">
        <w:rPr>
          <w:position w:val="-10"/>
        </w:rPr>
        <w:object w:dxaOrig="1060" w:dyaOrig="340" w14:anchorId="304CA8BF">
          <v:shape id="_x0000_i2275" type="#_x0000_t75" style="width:53.3pt;height:17.75pt" o:ole="">
            <v:imagedata r:id="rId2147" o:title=""/>
          </v:shape>
          <o:OLEObject Type="Embed" ProgID="Equation.3" ShapeID="_x0000_i2275" DrawAspect="Content" ObjectID="_1755943221" r:id="rId2148"/>
        </w:object>
      </w:r>
      <w:r w:rsidRPr="00F829B6">
        <w:t>,</w:t>
      </w:r>
      <w:r w:rsidR="0035583A" w:rsidRPr="00F829B6">
        <w:t xml:space="preserve"> and </w:t>
      </w:r>
    </w:p>
    <w:p w14:paraId="26C5DF69" w14:textId="77777777" w:rsidR="006E3C97" w:rsidRPr="00F829B6" w:rsidRDefault="006E3C97" w:rsidP="0074607E">
      <w:pPr>
        <w:pStyle w:val="B1"/>
        <w:widowControl w:val="0"/>
      </w:pPr>
      <w:r w:rsidRPr="00F829B6">
        <w:t>-</w:t>
      </w:r>
      <w:r w:rsidRPr="00F829B6">
        <w:tab/>
      </w:r>
      <w:r w:rsidR="0035583A" w:rsidRPr="00F829B6">
        <w:rPr>
          <w:position w:val="-12"/>
        </w:rPr>
        <w:object w:dxaOrig="760" w:dyaOrig="360" w14:anchorId="07F26B0D">
          <v:shape id="_x0000_i2276" type="#_x0000_t75" style="width:38.35pt;height:18.7pt" o:ole="">
            <v:imagedata r:id="rId2149" o:title=""/>
          </v:shape>
          <o:OLEObject Type="Embed" ProgID="Equation.3" ShapeID="_x0000_i2276" DrawAspect="Content" ObjectID="_1755943222" r:id="rId2150"/>
        </w:object>
      </w:r>
      <w:r w:rsidR="0035583A" w:rsidRPr="00F829B6">
        <w:t xml:space="preserve"> is configured by higher layers. </w:t>
      </w:r>
    </w:p>
    <w:p w14:paraId="10187565" w14:textId="77777777" w:rsidR="0035583A" w:rsidRPr="00F829B6" w:rsidRDefault="0035583A" w:rsidP="0074607E">
      <w:pPr>
        <w:widowControl w:val="0"/>
        <w:rPr>
          <w:noProof/>
          <w:lang w:eastAsia="zh-CN"/>
        </w:rPr>
      </w:pPr>
      <w:r w:rsidRPr="00F829B6">
        <w:t>The EPDCCH</w:t>
      </w:r>
      <w:r w:rsidR="006E3C97" w:rsidRPr="00F829B6">
        <w:t>/SPDCCH</w:t>
      </w:r>
      <w:r w:rsidRPr="00F829B6">
        <w:t xml:space="preserve"> set to which the EPDCCH</w:t>
      </w:r>
      <w:r w:rsidR="006E3C97" w:rsidRPr="00F829B6">
        <w:t>/SPDCCH</w:t>
      </w:r>
      <w:r w:rsidRPr="00F829B6">
        <w:t xml:space="preserve"> associated with the demodulation reference signal belong is denoted </w:t>
      </w:r>
      <w:r w:rsidRPr="00F829B6">
        <w:rPr>
          <w:position w:val="-10"/>
        </w:rPr>
        <w:object w:dxaOrig="660" w:dyaOrig="300" w14:anchorId="7A018605">
          <v:shape id="_x0000_i2277" type="#_x0000_t75" style="width:32.75pt;height:14.95pt" o:ole="">
            <v:imagedata r:id="rId2151" o:title=""/>
          </v:shape>
          <o:OLEObject Type="Embed" ProgID="Equation.3" ShapeID="_x0000_i2277" DrawAspect="Content" ObjectID="_1755943223" r:id="rId2152"/>
        </w:object>
      </w:r>
      <w:r w:rsidRPr="00F829B6">
        <w:t>.</w:t>
      </w:r>
      <w:r w:rsidRPr="00F829B6">
        <w:rPr>
          <w:noProof/>
          <w:lang w:eastAsia="zh-CN"/>
        </w:rPr>
        <w:t xml:space="preserve"> </w:t>
      </w:r>
    </w:p>
    <w:p w14:paraId="155C6AA7" w14:textId="77777777" w:rsidR="0035583A" w:rsidRPr="00F829B6" w:rsidRDefault="0035583A" w:rsidP="0074607E">
      <w:pPr>
        <w:widowControl w:val="0"/>
      </w:pPr>
      <w:r w:rsidRPr="00F829B6">
        <w:rPr>
          <w:noProof/>
          <w:lang w:eastAsia="zh-CN"/>
        </w:rPr>
        <w:t xml:space="preserve">For BL/CE UEs, the same scrambling sequence is applied per subframe to </w:t>
      </w:r>
      <w:r w:rsidRPr="00F829B6">
        <w:t xml:space="preserve">the demodulation reference signal associated with MPDCCH for a given block of </w:t>
      </w:r>
      <w:r w:rsidRPr="00F829B6">
        <w:rPr>
          <w:position w:val="-10"/>
        </w:rPr>
        <w:object w:dxaOrig="420" w:dyaOrig="300" w14:anchorId="277F65C7">
          <v:shape id="_x0000_i2278" type="#_x0000_t75" style="width:20.55pt;height:14.95pt" o:ole="">
            <v:imagedata r:id="rId1930" o:title=""/>
          </v:shape>
          <o:OLEObject Type="Embed" ProgID="Equation.3" ShapeID="_x0000_i2278" DrawAspect="Content" ObjectID="_1755943224" r:id="rId2153"/>
        </w:object>
      </w:r>
      <w:r w:rsidRPr="00F829B6">
        <w:t xml:space="preserve"> subframes. </w:t>
      </w:r>
      <w:r w:rsidR="00912AFD">
        <w:rPr>
          <w:noProof/>
          <w:lang w:eastAsia="zh-CN"/>
        </w:rPr>
        <w:t xml:space="preserve">The subframe number of the first subframe in each </w:t>
      </w:r>
      <w:r w:rsidR="00912AFD">
        <w:t xml:space="preserve">block of </w:t>
      </w:r>
      <w:r w:rsidR="00912AFD" w:rsidRPr="007B21ED">
        <w:rPr>
          <w:position w:val="-12"/>
        </w:rPr>
        <w:object w:dxaOrig="440" w:dyaOrig="360" w14:anchorId="5D7055CA">
          <v:shape id="_x0000_i2279" type="#_x0000_t75" style="width:22.45pt;height:18.7pt" o:ole="">
            <v:imagedata r:id="rId347" o:title=""/>
          </v:shape>
          <o:OLEObject Type="Embed" ProgID="Equation.3" ShapeID="_x0000_i2279" DrawAspect="Content" ObjectID="_1755943225" r:id="rId2154"/>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3997FFB3">
          <v:shape id="_x0000_i2280" type="#_x0000_t75" style="width:25.25pt;height:19.65pt" o:ole="">
            <v:imagedata r:id="rId349" o:title=""/>
          </v:shape>
          <o:OLEObject Type="Embed" ProgID="Equation.3" ShapeID="_x0000_i2280" DrawAspect="Content" ObjectID="_1755943226" r:id="rId2155"/>
        </w:object>
      </w:r>
      <w:r w:rsidR="00912AFD">
        <w:rPr>
          <w:lang w:eastAsia="zh-CN"/>
        </w:rPr>
        <w:t xml:space="preserve">, satisfies </w:t>
      </w:r>
      <w:r w:rsidR="00912AFD" w:rsidRPr="007B21ED">
        <w:rPr>
          <w:position w:val="-16"/>
        </w:rPr>
        <w:object w:dxaOrig="2040" w:dyaOrig="420" w14:anchorId="17393D49">
          <v:shape id="_x0000_i2281" type="#_x0000_t75" style="width:101.9pt;height:20.55pt" o:ole="">
            <v:imagedata r:id="rId351" o:title=""/>
          </v:shape>
          <o:OLEObject Type="Embed" ProgID="Equation.DSMT4" ShapeID="_x0000_i2281" DrawAspect="Content" ObjectID="_1755943227" r:id="rId2156"/>
        </w:object>
      </w:r>
      <w:r w:rsidR="00912AFD">
        <w:rPr>
          <w:noProof/>
          <w:lang w:eastAsia="zh-CN"/>
        </w:rPr>
        <w:t>.</w:t>
      </w:r>
      <w:r w:rsidR="00912AFD">
        <w:t xml:space="preserve"> </w:t>
      </w:r>
      <w:r w:rsidRPr="00F829B6">
        <w:t xml:space="preserve">For the </w:t>
      </w:r>
      <w:r w:rsidRPr="00F829B6">
        <w:rPr>
          <w:position w:val="-10"/>
        </w:rPr>
        <w:object w:dxaOrig="320" w:dyaOrig="340" w14:anchorId="09F0E966">
          <v:shape id="_x0000_i2282" type="#_x0000_t75" style="width:15.9pt;height:17.75pt" o:ole="">
            <v:imagedata r:id="rId1935" o:title=""/>
          </v:shape>
          <o:OLEObject Type="Embed" ProgID="Equation.3" ShapeID="_x0000_i2282" DrawAspect="Content" ObjectID="_1755943228" r:id="rId2157"/>
        </w:object>
      </w:r>
      <w:r w:rsidRPr="00F829B6">
        <w:t>block of</w:t>
      </w:r>
      <w:r w:rsidR="00B80263" w:rsidRPr="00F829B6">
        <w:t xml:space="preserve"> </w:t>
      </w:r>
      <w:r w:rsidRPr="00F829B6">
        <w:rPr>
          <w:position w:val="-10"/>
        </w:rPr>
        <w:object w:dxaOrig="420" w:dyaOrig="300" w14:anchorId="7A36934A">
          <v:shape id="_x0000_i2283" type="#_x0000_t75" style="width:20.55pt;height:14.95pt" o:ole="">
            <v:imagedata r:id="rId1930" o:title=""/>
          </v:shape>
          <o:OLEObject Type="Embed" ProgID="Equation.3" ShapeID="_x0000_i2283" DrawAspect="Content" ObjectID="_1755943229" r:id="rId2158"/>
        </w:object>
      </w:r>
      <w:r w:rsidRPr="00F829B6">
        <w:t xml:space="preserve"> subframes, the scrambling sequence generator shall be initialised with</w:t>
      </w:r>
    </w:p>
    <w:p w14:paraId="15743CAC" w14:textId="77777777" w:rsidR="0035583A" w:rsidRPr="00F829B6" w:rsidRDefault="0077379D" w:rsidP="0074607E">
      <w:pPr>
        <w:widowControl w:val="0"/>
      </w:pPr>
      <w:r w:rsidRPr="00F829B6">
        <w:rPr>
          <w:position w:val="-32"/>
        </w:rPr>
        <w:object w:dxaOrig="10200" w:dyaOrig="760" w14:anchorId="1ABD88A7">
          <v:shape id="_x0000_i2284" type="#_x0000_t75" style="width:418.9pt;height:32.75pt" o:ole="">
            <v:imagedata r:id="rId2159" o:title=""/>
          </v:shape>
          <o:OLEObject Type="Embed" ProgID="Equation.3" ShapeID="_x0000_i2284" DrawAspect="Content" ObjectID="_1755943230" r:id="rId2160"/>
        </w:object>
      </w:r>
      <w:r w:rsidR="00885A9C" w:rsidRPr="00F829B6">
        <w:t xml:space="preserve"> </w:t>
      </w:r>
      <w:r w:rsidR="0035583A" w:rsidRPr="00F829B6">
        <w:t xml:space="preserve">where </w:t>
      </w:r>
    </w:p>
    <w:p w14:paraId="27484836" w14:textId="77777777" w:rsidR="0035583A" w:rsidRPr="00F829B6" w:rsidRDefault="001B2736" w:rsidP="0074607E">
      <w:pPr>
        <w:pStyle w:val="EQ"/>
        <w:keepLines w:val="0"/>
        <w:widowControl w:val="0"/>
        <w:jc w:val="center"/>
      </w:pPr>
      <w:r w:rsidRPr="00F829B6">
        <w:rPr>
          <w:position w:val="-88"/>
        </w:rPr>
        <w:object w:dxaOrig="5500" w:dyaOrig="1900" w14:anchorId="7430316D">
          <v:shape id="_x0000_i2285" type="#_x0000_t75" style="width:228.15pt;height:79.5pt" o:ole="">
            <v:imagedata r:id="rId2161" o:title=""/>
          </v:shape>
          <o:OLEObject Type="Embed" ProgID="Equation.3" ShapeID="_x0000_i2285" DrawAspect="Content" ObjectID="_1755943231" r:id="rId2162"/>
        </w:object>
      </w:r>
    </w:p>
    <w:p w14:paraId="1B06FC29" w14:textId="77777777" w:rsidR="00724C56" w:rsidRPr="00F829B6" w:rsidRDefault="0035583A" w:rsidP="0074607E">
      <w:pPr>
        <w:widowControl w:val="0"/>
      </w:pPr>
      <w:r w:rsidRPr="00F829B6">
        <w:t xml:space="preserve">and </w:t>
      </w:r>
      <w:r w:rsidRPr="00F829B6">
        <w:rPr>
          <w:position w:val="-10"/>
        </w:rPr>
        <w:object w:dxaOrig="200" w:dyaOrig="300" w14:anchorId="77E51CBA">
          <v:shape id="_x0000_i2286" type="#_x0000_t75" style="width:10.3pt;height:14.95pt" o:ole="">
            <v:imagedata r:id="rId360" o:title=""/>
          </v:shape>
          <o:OLEObject Type="Embed" ProgID="Equation.3" ShapeID="_x0000_i2286" DrawAspect="Content" ObjectID="_1755943232" r:id="rId2163"/>
        </w:object>
      </w:r>
      <w:r w:rsidRPr="00F829B6">
        <w:t xml:space="preserve"> is the absolute subframe number of the first downlink subframe intended for MPDCCH. The MPDCCH </w:t>
      </w:r>
      <w:r w:rsidRPr="00F829B6">
        <w:lastRenderedPageBreak/>
        <w:t xml:space="preserve">transmissions span </w:t>
      </w:r>
      <w:r w:rsidRPr="00F829B6">
        <w:rPr>
          <w:position w:val="-10"/>
        </w:rPr>
        <w:object w:dxaOrig="859" w:dyaOrig="340" w14:anchorId="2B8C0EC5">
          <v:shape id="_x0000_i2287" type="#_x0000_t75" style="width:43pt;height:17.75pt" o:ole="">
            <v:imagedata r:id="rId2164" o:title=""/>
          </v:shape>
          <o:OLEObject Type="Embed" ProgID="Equation.3" ShapeID="_x0000_i2287" DrawAspect="Content" ObjectID="_1755943233" r:id="rId2165"/>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MPDCCH transmission is postponed. </w:t>
      </w:r>
    </w:p>
    <w:p w14:paraId="760481BD" w14:textId="77777777" w:rsidR="00724C56" w:rsidRPr="00F829B6" w:rsidRDefault="00724C56" w:rsidP="0074607E">
      <w:pPr>
        <w:widowControl w:val="0"/>
        <w:rPr>
          <w:rFonts w:eastAsia="SimSun"/>
        </w:rPr>
      </w:pPr>
      <w:r w:rsidRPr="00F829B6">
        <w:rPr>
          <w:rFonts w:eastAsia="SimSun"/>
        </w:rPr>
        <w:t>For BL/CE UEs,</w:t>
      </w:r>
    </w:p>
    <w:p w14:paraId="25F22F7D" w14:textId="77777777" w:rsidR="00724C56" w:rsidRPr="00F829B6" w:rsidRDefault="00724C56" w:rsidP="0074607E">
      <w:pPr>
        <w:pStyle w:val="B1"/>
        <w:widowControl w:val="0"/>
        <w:rPr>
          <w:rFonts w:eastAsia="SimSun"/>
        </w:rPr>
      </w:pPr>
      <w:r w:rsidRPr="00F829B6">
        <w:rPr>
          <w:rFonts w:eastAsia="SimSun"/>
        </w:rPr>
        <w:t>-</w:t>
      </w:r>
      <w:r w:rsidRPr="00F829B6">
        <w:rPr>
          <w:rFonts w:eastAsia="SimSun"/>
        </w:rPr>
        <w:tab/>
        <w:t>if the MPDCCH transmission is associated with P-RNTI</w:t>
      </w:r>
      <w:r w:rsidR="00F84E8B" w:rsidRPr="00F829B6">
        <w:rPr>
          <w:rFonts w:eastAsia="SimSun"/>
        </w:rPr>
        <w:t xml:space="preserve"> or SC-RNTI</w:t>
      </w:r>
      <w:r w:rsidRPr="00F829B6">
        <w:rPr>
          <w:rFonts w:eastAsia="SimSun"/>
        </w:rPr>
        <w:t>:</w:t>
      </w:r>
    </w:p>
    <w:p w14:paraId="5714A3C1" w14:textId="77777777" w:rsidR="00724C56" w:rsidRPr="00F829B6" w:rsidRDefault="00724C56" w:rsidP="0074607E">
      <w:pPr>
        <w:pStyle w:val="B2"/>
        <w:widowControl w:val="0"/>
        <w:rPr>
          <w:rFonts w:eastAsia="SimSun"/>
        </w:rPr>
      </w:pPr>
      <w:r w:rsidRPr="00F829B6">
        <w:rPr>
          <w:rFonts w:eastAsia="SimSun"/>
          <w:position w:val="-10"/>
        </w:rPr>
        <w:t>-</w:t>
      </w:r>
      <w:r w:rsidRPr="00F829B6">
        <w:rPr>
          <w:rFonts w:eastAsia="SimSun"/>
          <w:position w:val="-10"/>
        </w:rPr>
        <w:tab/>
      </w:r>
      <w:r w:rsidR="00B60A8A">
        <w:rPr>
          <w:rFonts w:eastAsia="SimSun"/>
          <w:noProof/>
          <w:position w:val="-10"/>
        </w:rPr>
        <w:drawing>
          <wp:inline distT="0" distB="0" distL="0" distR="0" wp14:anchorId="371F7781" wp14:editId="4D3864D5">
            <wp:extent cx="488950" cy="191135"/>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2166" cstate="print">
                      <a:extLst>
                        <a:ext uri="{28A0092B-C50C-407E-A947-70E740481C1C}">
                          <a14:useLocalDpi xmlns:a14="http://schemas.microsoft.com/office/drawing/2010/main" val="0"/>
                        </a:ext>
                      </a:extLst>
                    </a:blip>
                    <a:srcRect/>
                    <a:stretch>
                      <a:fillRect/>
                    </a:stretch>
                  </pic:blipFill>
                  <pic:spPr bwMode="auto">
                    <a:xfrm>
                      <a:off x="0" y="0"/>
                      <a:ext cx="488950" cy="191135"/>
                    </a:xfrm>
                    <a:prstGeom prst="rect">
                      <a:avLst/>
                    </a:prstGeom>
                    <a:noFill/>
                    <a:ln>
                      <a:noFill/>
                    </a:ln>
                  </pic:spPr>
                </pic:pic>
              </a:graphicData>
            </a:graphic>
          </wp:inline>
        </w:drawing>
      </w:r>
      <w:r w:rsidRPr="00F829B6">
        <w:rPr>
          <w:rFonts w:eastAsia="SimSun"/>
        </w:rPr>
        <w:t xml:space="preserve"> for frame structure type 1 and </w:t>
      </w:r>
      <w:r w:rsidR="00B60A8A">
        <w:rPr>
          <w:rFonts w:eastAsia="SimSun"/>
          <w:noProof/>
          <w:position w:val="-10"/>
        </w:rPr>
        <w:drawing>
          <wp:inline distT="0" distB="0" distL="0" distR="0" wp14:anchorId="07811879" wp14:editId="7E948C4E">
            <wp:extent cx="531495" cy="191135"/>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2167" cstate="print">
                      <a:extLst>
                        <a:ext uri="{28A0092B-C50C-407E-A947-70E740481C1C}">
                          <a14:useLocalDpi xmlns:a14="http://schemas.microsoft.com/office/drawing/2010/main" val="0"/>
                        </a:ext>
                      </a:extLst>
                    </a:blip>
                    <a:srcRect/>
                    <a:stretch>
                      <a:fillRect/>
                    </a:stretch>
                  </pic:blipFill>
                  <pic:spPr bwMode="auto">
                    <a:xfrm>
                      <a:off x="0" y="0"/>
                      <a:ext cx="531495" cy="191135"/>
                    </a:xfrm>
                    <a:prstGeom prst="rect">
                      <a:avLst/>
                    </a:prstGeom>
                    <a:noFill/>
                    <a:ln>
                      <a:noFill/>
                    </a:ln>
                  </pic:spPr>
                </pic:pic>
              </a:graphicData>
            </a:graphic>
          </wp:inline>
        </w:drawing>
      </w:r>
      <w:r w:rsidRPr="00F829B6">
        <w:rPr>
          <w:rFonts w:eastAsia="SimSun"/>
        </w:rPr>
        <w:t xml:space="preserve"> for frame structure type 2</w:t>
      </w:r>
    </w:p>
    <w:p w14:paraId="4DDAF8AE" w14:textId="77777777" w:rsidR="00724C56" w:rsidRPr="00F829B6" w:rsidRDefault="00724C56" w:rsidP="0074607E">
      <w:pPr>
        <w:pStyle w:val="B1"/>
        <w:widowControl w:val="0"/>
        <w:rPr>
          <w:rFonts w:eastAsia="SimSun"/>
        </w:rPr>
      </w:pPr>
      <w:r w:rsidRPr="00F829B6">
        <w:rPr>
          <w:rFonts w:eastAsia="SimSun"/>
        </w:rPr>
        <w:t>-</w:t>
      </w:r>
      <w:r w:rsidRPr="00F829B6">
        <w:rPr>
          <w:rFonts w:eastAsia="SimSun"/>
        </w:rPr>
        <w:tab/>
        <w:t>otherwise</w:t>
      </w:r>
    </w:p>
    <w:p w14:paraId="648315AF" w14:textId="77777777" w:rsidR="00724C56" w:rsidRPr="00F829B6" w:rsidRDefault="00724C56" w:rsidP="0074607E">
      <w:pPr>
        <w:pStyle w:val="B2"/>
        <w:widowControl w:val="0"/>
        <w:rPr>
          <w:rFonts w:eastAsia="SimSun"/>
        </w:rPr>
      </w:pPr>
      <w:r w:rsidRPr="00F829B6">
        <w:rPr>
          <w:rFonts w:eastAsia="SimSun"/>
          <w:position w:val="-10"/>
        </w:rPr>
        <w:t>-</w:t>
      </w:r>
      <w:r w:rsidRPr="00F829B6">
        <w:rPr>
          <w:rFonts w:eastAsia="SimSun"/>
          <w:position w:val="-10"/>
        </w:rPr>
        <w:tab/>
      </w:r>
      <w:r w:rsidR="00B60A8A">
        <w:rPr>
          <w:rFonts w:eastAsia="SimSun"/>
          <w:noProof/>
          <w:position w:val="-10"/>
        </w:rPr>
        <w:drawing>
          <wp:inline distT="0" distB="0" distL="0" distR="0" wp14:anchorId="23D78EF0" wp14:editId="1F9357BE">
            <wp:extent cx="457200" cy="191135"/>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2168" cstate="print">
                      <a:extLst>
                        <a:ext uri="{28A0092B-C50C-407E-A947-70E740481C1C}">
                          <a14:useLocalDpi xmlns:a14="http://schemas.microsoft.com/office/drawing/2010/main" val="0"/>
                        </a:ext>
                      </a:extLst>
                    </a:blip>
                    <a:srcRect/>
                    <a:stretch>
                      <a:fillRect/>
                    </a:stretch>
                  </pic:blipFill>
                  <pic:spPr bwMode="auto">
                    <a:xfrm>
                      <a:off x="0" y="0"/>
                      <a:ext cx="457200" cy="191135"/>
                    </a:xfrm>
                    <a:prstGeom prst="rect">
                      <a:avLst/>
                    </a:prstGeom>
                    <a:noFill/>
                    <a:ln>
                      <a:noFill/>
                    </a:ln>
                  </pic:spPr>
                </pic:pic>
              </a:graphicData>
            </a:graphic>
          </wp:inline>
        </w:drawing>
      </w:r>
      <w:r w:rsidRPr="00F829B6">
        <w:rPr>
          <w:rFonts w:eastAsia="SimSun"/>
        </w:rPr>
        <w:t xml:space="preserve">for UEs assuming CEModeA (according to the definition in </w:t>
      </w:r>
      <w:r w:rsidR="00C57C48" w:rsidRPr="00F829B6">
        <w:rPr>
          <w:rFonts w:eastAsia="SimSun"/>
        </w:rPr>
        <w:t>Clause</w:t>
      </w:r>
      <w:r w:rsidRPr="00F829B6">
        <w:rPr>
          <w:rFonts w:eastAsia="SimSun"/>
        </w:rPr>
        <w:t xml:space="preserve"> 12 of [4]) or configured with CEModeA.</w:t>
      </w:r>
    </w:p>
    <w:p w14:paraId="13E3B8B0" w14:textId="77777777" w:rsidR="00724C56" w:rsidRPr="00F829B6" w:rsidRDefault="00724C56" w:rsidP="0074607E">
      <w:pPr>
        <w:pStyle w:val="B2"/>
        <w:widowControl w:val="0"/>
        <w:rPr>
          <w:rFonts w:eastAsia="SimSun"/>
        </w:rPr>
      </w:pPr>
      <w:r w:rsidRPr="00F829B6">
        <w:rPr>
          <w:rFonts w:eastAsia="SimSun"/>
          <w:position w:val="-10"/>
        </w:rPr>
        <w:t>-</w:t>
      </w:r>
      <w:r w:rsidRPr="00F829B6">
        <w:rPr>
          <w:rFonts w:eastAsia="SimSun"/>
          <w:position w:val="-10"/>
        </w:rPr>
        <w:tab/>
      </w:r>
      <w:r w:rsidR="00B60A8A">
        <w:rPr>
          <w:rFonts w:eastAsia="SimSun"/>
          <w:noProof/>
          <w:position w:val="-10"/>
        </w:rPr>
        <w:drawing>
          <wp:inline distT="0" distB="0" distL="0" distR="0" wp14:anchorId="7299E398" wp14:editId="14BD3AAD">
            <wp:extent cx="488950" cy="191135"/>
            <wp:effectExtent l="0" t="0" r="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2166" cstate="print">
                      <a:extLst>
                        <a:ext uri="{28A0092B-C50C-407E-A947-70E740481C1C}">
                          <a14:useLocalDpi xmlns:a14="http://schemas.microsoft.com/office/drawing/2010/main" val="0"/>
                        </a:ext>
                      </a:extLst>
                    </a:blip>
                    <a:srcRect/>
                    <a:stretch>
                      <a:fillRect/>
                    </a:stretch>
                  </pic:blipFill>
                  <pic:spPr bwMode="auto">
                    <a:xfrm>
                      <a:off x="0" y="0"/>
                      <a:ext cx="488950" cy="191135"/>
                    </a:xfrm>
                    <a:prstGeom prst="rect">
                      <a:avLst/>
                    </a:prstGeom>
                    <a:noFill/>
                    <a:ln>
                      <a:noFill/>
                    </a:ln>
                  </pic:spPr>
                </pic:pic>
              </a:graphicData>
            </a:graphic>
          </wp:inline>
        </w:drawing>
      </w:r>
      <w:r w:rsidRPr="00F829B6">
        <w:rPr>
          <w:rFonts w:eastAsia="SimSun"/>
        </w:rPr>
        <w:t xml:space="preserve"> for frame structure type 1 and </w:t>
      </w:r>
      <w:r w:rsidR="00B60A8A">
        <w:rPr>
          <w:rFonts w:eastAsia="SimSun"/>
          <w:noProof/>
          <w:position w:val="-10"/>
        </w:rPr>
        <w:drawing>
          <wp:inline distT="0" distB="0" distL="0" distR="0" wp14:anchorId="3A80CD73" wp14:editId="7A567D01">
            <wp:extent cx="531495" cy="191135"/>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2167" cstate="print">
                      <a:extLst>
                        <a:ext uri="{28A0092B-C50C-407E-A947-70E740481C1C}">
                          <a14:useLocalDpi xmlns:a14="http://schemas.microsoft.com/office/drawing/2010/main" val="0"/>
                        </a:ext>
                      </a:extLst>
                    </a:blip>
                    <a:srcRect/>
                    <a:stretch>
                      <a:fillRect/>
                    </a:stretch>
                  </pic:blipFill>
                  <pic:spPr bwMode="auto">
                    <a:xfrm>
                      <a:off x="0" y="0"/>
                      <a:ext cx="531495" cy="191135"/>
                    </a:xfrm>
                    <a:prstGeom prst="rect">
                      <a:avLst/>
                    </a:prstGeom>
                    <a:noFill/>
                    <a:ln>
                      <a:noFill/>
                    </a:ln>
                  </pic:spPr>
                </pic:pic>
              </a:graphicData>
            </a:graphic>
          </wp:inline>
        </w:drawing>
      </w:r>
      <w:r w:rsidRPr="00F829B6">
        <w:rPr>
          <w:rFonts w:eastAsia="SimSun"/>
        </w:rPr>
        <w:t xml:space="preserve"> for frame structure type 2 for UEs assuming CEModeB (according to the definition in </w:t>
      </w:r>
      <w:r w:rsidR="00C57C48" w:rsidRPr="00F829B6">
        <w:rPr>
          <w:rFonts w:eastAsia="SimSun"/>
        </w:rPr>
        <w:t>Clause</w:t>
      </w:r>
      <w:r w:rsidRPr="00F829B6">
        <w:rPr>
          <w:rFonts w:eastAsia="SimSun"/>
        </w:rPr>
        <w:t xml:space="preserve"> 12 of [4]) or configured with CEModeB.</w:t>
      </w:r>
    </w:p>
    <w:p w14:paraId="2230F0CF" w14:textId="77777777" w:rsidR="0035583A" w:rsidRPr="00F829B6" w:rsidRDefault="0035583A" w:rsidP="0074607E">
      <w:pPr>
        <w:widowControl w:val="0"/>
      </w:pPr>
      <w:r w:rsidRPr="00F829B6">
        <w:t xml:space="preserve">The quantities </w:t>
      </w:r>
      <w:r w:rsidRPr="00F829B6">
        <w:rPr>
          <w:position w:val="-10"/>
        </w:rPr>
        <w:object w:dxaOrig="1120" w:dyaOrig="340" w14:anchorId="63069376">
          <v:shape id="_x0000_i2288" type="#_x0000_t75" style="width:56.1pt;height:17.75pt" o:ole="">
            <v:imagedata r:id="rId2169" o:title=""/>
          </v:shape>
          <o:OLEObject Type="Embed" ProgID="Equation.3" ShapeID="_x0000_i2288" DrawAspect="Content" ObjectID="_1755943234" r:id="rId2170"/>
        </w:object>
      </w:r>
      <w:r w:rsidRPr="00F829B6">
        <w:t xml:space="preserve"> and </w:t>
      </w:r>
      <w:r w:rsidRPr="00F829B6">
        <w:rPr>
          <w:position w:val="-12"/>
        </w:rPr>
        <w:object w:dxaOrig="800" w:dyaOrig="360" w14:anchorId="0E53F8B3">
          <v:shape id="_x0000_i2289" type="#_x0000_t75" style="width:39.25pt;height:18.7pt" o:ole="">
            <v:imagedata r:id="rId2171" o:title=""/>
          </v:shape>
          <o:OLEObject Type="Embed" ProgID="Equation.3" ShapeID="_x0000_i2289" DrawAspect="Content" ObjectID="_1755943235" r:id="rId2172"/>
        </w:object>
      </w:r>
      <w:r w:rsidRPr="00F829B6">
        <w:t xml:space="preserve"> are configured by higher layers. The MPDCCH set to which the MPDCCH associated with the demodulation reference signal belong is denoted </w:t>
      </w:r>
      <w:r w:rsidRPr="00F829B6">
        <w:rPr>
          <w:position w:val="-10"/>
        </w:rPr>
        <w:object w:dxaOrig="660" w:dyaOrig="300" w14:anchorId="4678B4E8">
          <v:shape id="_x0000_i2290" type="#_x0000_t75" style="width:32.75pt;height:14.95pt" o:ole="">
            <v:imagedata r:id="rId2151" o:title=""/>
          </v:shape>
          <o:OLEObject Type="Embed" ProgID="Equation.3" ShapeID="_x0000_i2290" DrawAspect="Content" ObjectID="_1755943236" r:id="rId2173"/>
        </w:object>
      </w:r>
      <w:r w:rsidRPr="00F829B6">
        <w:t xml:space="preserve">. For an MPDCCH associated with a 2+4 PRB set as defined in [4], </w:t>
      </w:r>
      <w:r w:rsidRPr="00F829B6">
        <w:rPr>
          <w:position w:val="-6"/>
        </w:rPr>
        <w:object w:dxaOrig="420" w:dyaOrig="240" w14:anchorId="1FC105DE">
          <v:shape id="_x0000_i2291" type="#_x0000_t75" style="width:20.55pt;height:11.2pt" o:ole="">
            <v:imagedata r:id="rId2174" o:title=""/>
          </v:shape>
          <o:OLEObject Type="Embed" ProgID="Equation.3" ShapeID="_x0000_i2291" DrawAspect="Content" ObjectID="_1755943237" r:id="rId2175"/>
        </w:object>
      </w:r>
      <w:r w:rsidRPr="00F829B6">
        <w:t xml:space="preserve"> is used to generate the scrambling sequence for the 6 PRBs</w:t>
      </w:r>
      <w:r w:rsidRPr="00F829B6">
        <w:rPr>
          <w:rFonts w:eastAsia="MS Mincho" w:hint="eastAsia"/>
          <w:lang w:eastAsia="ja-JP"/>
        </w:rPr>
        <w:t xml:space="preserve"> </w:t>
      </w:r>
      <w:r w:rsidRPr="00F829B6">
        <w:rPr>
          <w:lang w:val="en-US"/>
        </w:rPr>
        <w:t>as well as for the 2 PRBs and 4 PRBs</w:t>
      </w:r>
      <w:r w:rsidRPr="00F829B6">
        <w:t>.</w:t>
      </w:r>
    </w:p>
    <w:p w14:paraId="4A9309DE" w14:textId="77777777" w:rsidR="0035583A" w:rsidRPr="00F829B6" w:rsidRDefault="0035583A" w:rsidP="0074607E">
      <w:pPr>
        <w:pStyle w:val="Heading4"/>
        <w:keepNext w:val="0"/>
        <w:keepLines w:val="0"/>
        <w:widowControl w:val="0"/>
      </w:pPr>
      <w:bookmarkStart w:id="119" w:name="_Toc454818078"/>
      <w:r w:rsidRPr="00F829B6">
        <w:t>6.10.3A.2</w:t>
      </w:r>
      <w:r w:rsidRPr="00F829B6">
        <w:tab/>
        <w:t>Mapping to resource elements</w:t>
      </w:r>
      <w:bookmarkEnd w:id="119"/>
    </w:p>
    <w:p w14:paraId="05EE6D3B" w14:textId="77777777" w:rsidR="0035583A" w:rsidRPr="00F829B6" w:rsidRDefault="0035583A" w:rsidP="0074607E">
      <w:pPr>
        <w:widowControl w:val="0"/>
      </w:pPr>
      <w:r w:rsidRPr="00F829B6">
        <w:t xml:space="preserve">For the antenna port </w:t>
      </w:r>
      <w:r w:rsidRPr="00F829B6">
        <w:rPr>
          <w:position w:val="-10"/>
        </w:rPr>
        <w:object w:dxaOrig="1780" w:dyaOrig="300" w14:anchorId="4B0AEA78">
          <v:shape id="_x0000_i2292" type="#_x0000_t75" style="width:89.75pt;height:14.95pt" o:ole="">
            <v:imagedata r:id="rId2176" o:title=""/>
          </v:shape>
          <o:OLEObject Type="Embed" ProgID="Equation.3" ShapeID="_x0000_i2292" DrawAspect="Content" ObjectID="_1755943238" r:id="rId2177"/>
        </w:object>
      </w:r>
      <w:r w:rsidRPr="00F829B6">
        <w:t xml:space="preserve"> in a physical resource block </w:t>
      </w:r>
      <w:r w:rsidRPr="00F829B6">
        <w:rPr>
          <w:position w:val="-10"/>
        </w:rPr>
        <w:object w:dxaOrig="440" w:dyaOrig="300" w14:anchorId="7CD1C8BE">
          <v:shape id="_x0000_i2293" type="#_x0000_t75" style="width:21.5pt;height:14.95pt" o:ole="">
            <v:imagedata r:id="rId2178" o:title=""/>
          </v:shape>
          <o:OLEObject Type="Embed" ProgID="Equation.3" ShapeID="_x0000_i2293" DrawAspect="Content" ObjectID="_1755943239" r:id="rId2179"/>
        </w:object>
      </w:r>
      <w:r w:rsidRPr="00F829B6">
        <w:t xml:space="preserve"> assigned for the associated EPDCCH/MPDCCH, a part of the reference signal sequence </w:t>
      </w:r>
      <w:r w:rsidRPr="00F829B6">
        <w:rPr>
          <w:position w:val="-10"/>
        </w:rPr>
        <w:object w:dxaOrig="460" w:dyaOrig="300" w14:anchorId="170F2859">
          <v:shape id="_x0000_i2294" type="#_x0000_t75" style="width:24.3pt;height:14.95pt" o:ole="">
            <v:imagedata r:id="rId2009" o:title=""/>
          </v:shape>
          <o:OLEObject Type="Embed" ProgID="Equation.3" ShapeID="_x0000_i2294" DrawAspect="Content" ObjectID="_1755943240" r:id="rId2180"/>
        </w:object>
      </w:r>
      <w:r w:rsidRPr="00F829B6">
        <w:t xml:space="preserve"> shall be mapped to complex-valued modulation symbols </w:t>
      </w:r>
      <w:r w:rsidRPr="00F829B6">
        <w:rPr>
          <w:position w:val="-14"/>
        </w:rPr>
        <w:object w:dxaOrig="400" w:dyaOrig="380" w14:anchorId="3B8B939B">
          <v:shape id="_x0000_i2295" type="#_x0000_t75" style="width:19.65pt;height:18.7pt" o:ole="">
            <v:imagedata r:id="rId92" o:title=""/>
          </v:shape>
          <o:OLEObject Type="Embed" ProgID="Equation.3" ShapeID="_x0000_i2295" DrawAspect="Content" ObjectID="_1755943241" r:id="rId2181"/>
        </w:object>
      </w:r>
      <w:r w:rsidRPr="00F829B6">
        <w:t xml:space="preserve"> in a subframe according to</w:t>
      </w:r>
    </w:p>
    <w:p w14:paraId="26E13346" w14:textId="77777777" w:rsidR="0035583A" w:rsidRPr="00F829B6" w:rsidRDefault="0035583A" w:rsidP="0074607E">
      <w:pPr>
        <w:widowControl w:val="0"/>
      </w:pPr>
      <w:r w:rsidRPr="00F829B6">
        <w:t>Normal cyclic prefix:</w:t>
      </w:r>
    </w:p>
    <w:p w14:paraId="2878B8CE" w14:textId="77777777" w:rsidR="0035583A" w:rsidRPr="00F829B6" w:rsidRDefault="0035583A" w:rsidP="0074607E">
      <w:pPr>
        <w:pStyle w:val="EQ"/>
        <w:keepLines w:val="0"/>
        <w:widowControl w:val="0"/>
        <w:jc w:val="center"/>
      </w:pPr>
      <w:r w:rsidRPr="00F829B6">
        <w:object w:dxaOrig="3600" w:dyaOrig="380" w14:anchorId="74AA80C4">
          <v:shape id="_x0000_i2296" type="#_x0000_t75" style="width:180.45pt;height:18.7pt" o:ole="">
            <v:imagedata r:id="rId2012" o:title=""/>
          </v:shape>
          <o:OLEObject Type="Embed" ProgID="Equation.3" ShapeID="_x0000_i2296" DrawAspect="Content" ObjectID="_1755943242" r:id="rId2182"/>
        </w:object>
      </w:r>
    </w:p>
    <w:p w14:paraId="3A568F67" w14:textId="77777777" w:rsidR="0035583A" w:rsidRPr="00F829B6" w:rsidRDefault="0035583A" w:rsidP="0074607E">
      <w:pPr>
        <w:widowControl w:val="0"/>
      </w:pPr>
      <w:r w:rsidRPr="00F829B6">
        <w:t>where</w:t>
      </w:r>
    </w:p>
    <w:p w14:paraId="25C830B8" w14:textId="77777777" w:rsidR="0035583A" w:rsidRPr="00F829B6" w:rsidRDefault="005B0D23" w:rsidP="0074607E">
      <w:pPr>
        <w:pStyle w:val="EQ"/>
        <w:keepLines w:val="0"/>
        <w:widowControl w:val="0"/>
        <w:jc w:val="center"/>
      </w:pPr>
      <w:r w:rsidRPr="00FE0E9F">
        <w:rPr>
          <w:position w:val="-220"/>
        </w:rPr>
        <w:object w:dxaOrig="10440" w:dyaOrig="4520" w14:anchorId="4C1AC8C7">
          <v:shape id="_x0000_i2297" type="#_x0000_t75" style="width:450.7pt;height:197.3pt" o:ole="">
            <v:imagedata r:id="rId2183" o:title=""/>
          </v:shape>
          <o:OLEObject Type="Embed" ProgID="Equation.3" ShapeID="_x0000_i2297" DrawAspect="Content" ObjectID="_1755943243" r:id="rId2184"/>
        </w:object>
      </w:r>
    </w:p>
    <w:p w14:paraId="0C01D591" w14:textId="77777777" w:rsidR="0035583A" w:rsidRPr="00F829B6" w:rsidRDefault="0035583A" w:rsidP="0074607E">
      <w:pPr>
        <w:widowControl w:val="0"/>
      </w:pPr>
      <w:r w:rsidRPr="00F829B6">
        <w:t xml:space="preserve">The sequence </w:t>
      </w:r>
      <w:r w:rsidRPr="00F829B6">
        <w:rPr>
          <w:position w:val="-14"/>
        </w:rPr>
        <w:object w:dxaOrig="520" w:dyaOrig="340" w14:anchorId="3A955196">
          <v:shape id="_x0000_i2298" type="#_x0000_t75" style="width:26.2pt;height:17.75pt" o:ole="">
            <v:imagedata r:id="rId2016" o:title=""/>
          </v:shape>
          <o:OLEObject Type="Embed" ProgID="Equation.3" ShapeID="_x0000_i2298" DrawAspect="Content" ObjectID="_1755943244" r:id="rId2185"/>
        </w:object>
      </w:r>
      <w:r w:rsidRPr="00F829B6">
        <w:t xml:space="preserve"> is given by Table 6.10.3A.2-1.</w:t>
      </w:r>
    </w:p>
    <w:p w14:paraId="3D6AE388" w14:textId="77777777" w:rsidR="0035583A" w:rsidRPr="00F829B6" w:rsidRDefault="0035583A" w:rsidP="0074607E">
      <w:pPr>
        <w:pStyle w:val="TH"/>
        <w:keepNext w:val="0"/>
        <w:keepLines w:val="0"/>
        <w:widowControl w:val="0"/>
      </w:pPr>
      <w:r w:rsidRPr="00F829B6">
        <w:t xml:space="preserve">Table 6.10.3A.2-1: The sequence </w:t>
      </w:r>
      <w:r w:rsidRPr="00F829B6">
        <w:rPr>
          <w:position w:val="-14"/>
        </w:rPr>
        <w:object w:dxaOrig="520" w:dyaOrig="340" w14:anchorId="0D67B26D">
          <v:shape id="_x0000_i2299" type="#_x0000_t75" style="width:26.2pt;height:17.75pt" o:ole="">
            <v:imagedata r:id="rId2016" o:title=""/>
          </v:shape>
          <o:OLEObject Type="Embed" ProgID="Equation.3" ShapeID="_x0000_i2299" DrawAspect="Content" ObjectID="_1755943245" r:id="rId2186"/>
        </w:object>
      </w:r>
      <w:r w:rsidRPr="00F829B6">
        <w:t xml:space="preserve"> for normal cyclic prefix</w:t>
      </w:r>
    </w:p>
    <w:tbl>
      <w:tblPr>
        <w:tblW w:w="0" w:type="auto"/>
        <w:jc w:val="center"/>
        <w:tblLook w:val="01E0" w:firstRow="1" w:lastRow="1" w:firstColumn="1" w:lastColumn="1" w:noHBand="0" w:noVBand="0"/>
      </w:tblPr>
      <w:tblGrid>
        <w:gridCol w:w="1587"/>
        <w:gridCol w:w="2914"/>
      </w:tblGrid>
      <w:tr w:rsidR="0035583A" w:rsidRPr="00F829B6" w14:paraId="0D53F685"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8A7B9AA" w14:textId="77777777" w:rsidR="0035583A" w:rsidRPr="00F829B6" w:rsidRDefault="0035583A" w:rsidP="0074607E">
            <w:pPr>
              <w:pStyle w:val="TAH"/>
              <w:keepNext w:val="0"/>
              <w:keepLines w:val="0"/>
              <w:widowControl w:val="0"/>
              <w:jc w:val="left"/>
            </w:pPr>
            <w:r w:rsidRPr="00F829B6">
              <w:t xml:space="preserve">Antenna port </w:t>
            </w:r>
            <w:r w:rsidRPr="00F829B6">
              <w:rPr>
                <w:position w:val="-10"/>
              </w:rPr>
              <w:object w:dxaOrig="200" w:dyaOrig="240" w14:anchorId="5E34A549">
                <v:shape id="_x0000_i2300" type="#_x0000_t75" style="width:10.3pt;height:11.2pt" o:ole="">
                  <v:imagedata r:id="rId2019" o:title=""/>
                </v:shape>
                <o:OLEObject Type="Embed" ProgID="Equation.3" ShapeID="_x0000_i2300" DrawAspect="Content" ObjectID="_1755943246" r:id="rId2187"/>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58A7FC1" w14:textId="77777777" w:rsidR="0035583A" w:rsidRPr="00F829B6" w:rsidRDefault="0035583A" w:rsidP="0074607E">
            <w:pPr>
              <w:pStyle w:val="TAH"/>
              <w:keepNext w:val="0"/>
              <w:keepLines w:val="0"/>
              <w:widowControl w:val="0"/>
              <w:jc w:val="left"/>
            </w:pPr>
            <w:r w:rsidRPr="00F829B6">
              <w:rPr>
                <w:position w:val="-14"/>
              </w:rPr>
              <w:object w:dxaOrig="2700" w:dyaOrig="400" w14:anchorId="24B5C95F">
                <v:shape id="_x0000_i2301" type="#_x0000_t75" style="width:134.65pt;height:19.65pt" o:ole="">
                  <v:imagedata r:id="rId2021" o:title=""/>
                </v:shape>
                <o:OLEObject Type="Embed" ProgID="Equation.3" ShapeID="_x0000_i2301" DrawAspect="Content" ObjectID="_1755943247" r:id="rId2188"/>
              </w:object>
            </w:r>
          </w:p>
        </w:tc>
      </w:tr>
      <w:tr w:rsidR="0035583A" w:rsidRPr="00F829B6" w14:paraId="6CE01D10"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24F2E7" w14:textId="77777777" w:rsidR="0035583A" w:rsidRPr="00F829B6" w:rsidRDefault="0035583A" w:rsidP="0074607E">
            <w:pPr>
              <w:pStyle w:val="TAC"/>
              <w:keepNext w:val="0"/>
              <w:keepLines w:val="0"/>
              <w:widowControl w:val="0"/>
            </w:pPr>
            <w:r w:rsidRPr="00F829B6">
              <w:lastRenderedPageBreak/>
              <w:t>107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8776A9" w14:textId="77777777" w:rsidR="0035583A" w:rsidRPr="00F829B6" w:rsidRDefault="0035583A" w:rsidP="0074607E">
            <w:pPr>
              <w:pStyle w:val="TAC"/>
              <w:keepNext w:val="0"/>
              <w:keepLines w:val="0"/>
              <w:widowControl w:val="0"/>
            </w:pPr>
            <w:r w:rsidRPr="00F829B6">
              <w:rPr>
                <w:position w:val="-10"/>
              </w:rPr>
              <w:object w:dxaOrig="1600" w:dyaOrig="300" w14:anchorId="6CFB11E8">
                <v:shape id="_x0000_i2302" type="#_x0000_t75" style="width:80.4pt;height:14.95pt" o:ole="">
                  <v:imagedata r:id="rId2023" o:title=""/>
                </v:shape>
                <o:OLEObject Type="Embed" ProgID="Equation.3" ShapeID="_x0000_i2302" DrawAspect="Content" ObjectID="_1755943248" r:id="rId2189"/>
              </w:object>
            </w:r>
          </w:p>
        </w:tc>
      </w:tr>
      <w:tr w:rsidR="0035583A" w:rsidRPr="00F829B6" w14:paraId="22BAE41C"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C7EFB0" w14:textId="77777777" w:rsidR="0035583A" w:rsidRPr="00F829B6" w:rsidRDefault="0035583A" w:rsidP="0074607E">
            <w:pPr>
              <w:pStyle w:val="TAC"/>
              <w:keepNext w:val="0"/>
              <w:keepLines w:val="0"/>
              <w:widowControl w:val="0"/>
            </w:pPr>
            <w:r w:rsidRPr="00F829B6">
              <w:t>108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431CF6" w14:textId="77777777" w:rsidR="0035583A" w:rsidRPr="00F829B6" w:rsidRDefault="0035583A" w:rsidP="0074607E">
            <w:pPr>
              <w:pStyle w:val="TAC"/>
              <w:keepNext w:val="0"/>
              <w:keepLines w:val="0"/>
              <w:widowControl w:val="0"/>
            </w:pPr>
            <w:r w:rsidRPr="00F829B6">
              <w:rPr>
                <w:position w:val="-10"/>
              </w:rPr>
              <w:object w:dxaOrig="1560" w:dyaOrig="300" w14:anchorId="76EAEDA9">
                <v:shape id="_x0000_i2303" type="#_x0000_t75" style="width:77.6pt;height:14.95pt" o:ole="">
                  <v:imagedata r:id="rId2025" o:title=""/>
                </v:shape>
                <o:OLEObject Type="Embed" ProgID="Equation.3" ShapeID="_x0000_i2303" DrawAspect="Content" ObjectID="_1755943249" r:id="rId2190"/>
              </w:object>
            </w:r>
          </w:p>
        </w:tc>
      </w:tr>
      <w:tr w:rsidR="0035583A" w:rsidRPr="00F829B6" w14:paraId="6D97D624"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CDB85F" w14:textId="77777777" w:rsidR="0035583A" w:rsidRPr="00F829B6" w:rsidRDefault="0035583A" w:rsidP="0074607E">
            <w:pPr>
              <w:pStyle w:val="TAC"/>
              <w:keepNext w:val="0"/>
              <w:keepLines w:val="0"/>
              <w:widowControl w:val="0"/>
            </w:pPr>
            <w:r w:rsidRPr="00F829B6">
              <w:t>109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27092D" w14:textId="77777777" w:rsidR="0035583A" w:rsidRPr="00F829B6" w:rsidRDefault="0035583A" w:rsidP="0074607E">
            <w:pPr>
              <w:pStyle w:val="TAC"/>
              <w:keepNext w:val="0"/>
              <w:keepLines w:val="0"/>
              <w:widowControl w:val="0"/>
            </w:pPr>
            <w:r w:rsidRPr="00F829B6">
              <w:rPr>
                <w:position w:val="-10"/>
              </w:rPr>
              <w:object w:dxaOrig="1579" w:dyaOrig="300" w14:anchorId="2DAC5A51">
                <v:shape id="_x0000_i2304" type="#_x0000_t75" style="width:78.55pt;height:14.95pt" o:ole="">
                  <v:imagedata r:id="rId2027" o:title=""/>
                </v:shape>
                <o:OLEObject Type="Embed" ProgID="Equation.3" ShapeID="_x0000_i2304" DrawAspect="Content" ObjectID="_1755943250" r:id="rId2191"/>
              </w:object>
            </w:r>
          </w:p>
        </w:tc>
      </w:tr>
      <w:tr w:rsidR="0035583A" w:rsidRPr="00F829B6" w14:paraId="777C9A8D"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4FF1843" w14:textId="77777777" w:rsidR="0035583A" w:rsidRPr="00F829B6" w:rsidRDefault="0035583A" w:rsidP="0074607E">
            <w:pPr>
              <w:pStyle w:val="TAC"/>
              <w:keepNext w:val="0"/>
              <w:keepLines w:val="0"/>
              <w:widowControl w:val="0"/>
            </w:pPr>
            <w:r w:rsidRPr="00F829B6">
              <w:t>110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952C5D6" w14:textId="77777777" w:rsidR="0035583A" w:rsidRPr="00F829B6" w:rsidRDefault="0035583A" w:rsidP="0074607E">
            <w:pPr>
              <w:pStyle w:val="TAC"/>
              <w:keepNext w:val="0"/>
              <w:keepLines w:val="0"/>
              <w:widowControl w:val="0"/>
            </w:pPr>
            <w:r w:rsidRPr="00F829B6">
              <w:rPr>
                <w:position w:val="-10"/>
              </w:rPr>
              <w:object w:dxaOrig="1560" w:dyaOrig="300" w14:anchorId="48119AE2">
                <v:shape id="_x0000_i2305" type="#_x0000_t75" style="width:77.6pt;height:14.95pt" o:ole="">
                  <v:imagedata r:id="rId2025" o:title=""/>
                </v:shape>
                <o:OLEObject Type="Embed" ProgID="Equation.3" ShapeID="_x0000_i2305" DrawAspect="Content" ObjectID="_1755943251" r:id="rId2192"/>
              </w:object>
            </w:r>
          </w:p>
        </w:tc>
      </w:tr>
    </w:tbl>
    <w:p w14:paraId="0241FE26" w14:textId="77777777" w:rsidR="0035583A" w:rsidRPr="00F829B6" w:rsidRDefault="0035583A" w:rsidP="0074607E">
      <w:pPr>
        <w:widowControl w:val="0"/>
      </w:pPr>
    </w:p>
    <w:p w14:paraId="38BFB313" w14:textId="77777777" w:rsidR="0035583A" w:rsidRPr="00F829B6" w:rsidRDefault="0035583A" w:rsidP="0074607E">
      <w:pPr>
        <w:widowControl w:val="0"/>
      </w:pPr>
      <w:r w:rsidRPr="00F829B6">
        <w:t>Extended cyclic prefix:</w:t>
      </w:r>
    </w:p>
    <w:p w14:paraId="2D45AD62" w14:textId="77777777" w:rsidR="0035583A" w:rsidRPr="00F829B6" w:rsidRDefault="0035583A" w:rsidP="0074607E">
      <w:pPr>
        <w:pStyle w:val="EQ"/>
        <w:keepLines w:val="0"/>
        <w:widowControl w:val="0"/>
        <w:jc w:val="center"/>
      </w:pPr>
      <w:r w:rsidRPr="00F829B6">
        <w:rPr>
          <w:position w:val="-14"/>
        </w:rPr>
        <w:object w:dxaOrig="4099" w:dyaOrig="380" w14:anchorId="666FB88D">
          <v:shape id="_x0000_i2306" type="#_x0000_t75" style="width:177.65pt;height:16.85pt" o:ole="">
            <v:imagedata r:id="rId2193" o:title=""/>
          </v:shape>
          <o:OLEObject Type="Embed" ProgID="Equation.3" ShapeID="_x0000_i2306" DrawAspect="Content" ObjectID="_1755943252" r:id="rId2194"/>
        </w:object>
      </w:r>
    </w:p>
    <w:p w14:paraId="65194C09" w14:textId="77777777" w:rsidR="0035583A" w:rsidRPr="00F829B6" w:rsidRDefault="0035583A" w:rsidP="0074607E">
      <w:pPr>
        <w:widowControl w:val="0"/>
      </w:pPr>
      <w:r w:rsidRPr="00F829B6">
        <w:t>where</w:t>
      </w:r>
    </w:p>
    <w:p w14:paraId="1686E165" w14:textId="77777777" w:rsidR="0035583A" w:rsidRPr="00F829B6" w:rsidRDefault="0035583A" w:rsidP="0074607E">
      <w:pPr>
        <w:pStyle w:val="EQ"/>
        <w:keepLines w:val="0"/>
        <w:widowControl w:val="0"/>
        <w:jc w:val="center"/>
      </w:pPr>
      <w:r w:rsidRPr="00F829B6">
        <w:rPr>
          <w:position w:val="-152"/>
        </w:rPr>
        <w:object w:dxaOrig="8400" w:dyaOrig="3140" w14:anchorId="6707DB01">
          <v:shape id="_x0000_i2307" type="#_x0000_t75" style="width:306.7pt;height:115.95pt" o:ole="">
            <v:imagedata r:id="rId2195" o:title=""/>
          </v:shape>
          <o:OLEObject Type="Embed" ProgID="Equation.3" ShapeID="_x0000_i2307" DrawAspect="Content" ObjectID="_1755943253" r:id="rId2196"/>
        </w:object>
      </w:r>
    </w:p>
    <w:p w14:paraId="4F81974A" w14:textId="77777777" w:rsidR="0035583A" w:rsidRPr="00F829B6" w:rsidRDefault="0035583A" w:rsidP="0074607E">
      <w:pPr>
        <w:widowControl w:val="0"/>
      </w:pPr>
      <w:r w:rsidRPr="00F829B6">
        <w:t xml:space="preserve">The sequence </w:t>
      </w:r>
      <w:r w:rsidRPr="00F829B6">
        <w:rPr>
          <w:position w:val="-14"/>
        </w:rPr>
        <w:object w:dxaOrig="520" w:dyaOrig="340" w14:anchorId="336990C7">
          <v:shape id="_x0000_i2308" type="#_x0000_t75" style="width:26.2pt;height:17.75pt" o:ole="">
            <v:imagedata r:id="rId2042" o:title=""/>
          </v:shape>
          <o:OLEObject Type="Embed" ProgID="Equation.3" ShapeID="_x0000_i2308" DrawAspect="Content" ObjectID="_1755943254" r:id="rId2197"/>
        </w:object>
      </w:r>
      <w:r w:rsidRPr="00F829B6">
        <w:t xml:space="preserve"> is given by Table 6.10.3A.2-2.</w:t>
      </w:r>
    </w:p>
    <w:p w14:paraId="3995C32E" w14:textId="77777777" w:rsidR="0035583A" w:rsidRPr="00F829B6" w:rsidRDefault="0035583A" w:rsidP="0074607E">
      <w:pPr>
        <w:pStyle w:val="TH"/>
        <w:keepNext w:val="0"/>
        <w:keepLines w:val="0"/>
        <w:widowControl w:val="0"/>
      </w:pPr>
      <w:r w:rsidRPr="00F829B6">
        <w:t xml:space="preserve">Table 6.10.3A.2-2: The sequence </w:t>
      </w:r>
      <w:r w:rsidRPr="00F829B6">
        <w:rPr>
          <w:position w:val="-14"/>
        </w:rPr>
        <w:object w:dxaOrig="520" w:dyaOrig="340" w14:anchorId="73E3ECD8">
          <v:shape id="_x0000_i2309" type="#_x0000_t75" style="width:26.2pt;height:17.75pt" o:ole="">
            <v:imagedata r:id="rId2042" o:title=""/>
          </v:shape>
          <o:OLEObject Type="Embed" ProgID="Equation.3" ShapeID="_x0000_i2309" DrawAspect="Content" ObjectID="_1755943255" r:id="rId2198"/>
        </w:object>
      </w:r>
      <w:r w:rsidRPr="00F829B6">
        <w:t xml:space="preserve"> for extended cyclic prefix</w:t>
      </w:r>
    </w:p>
    <w:tbl>
      <w:tblPr>
        <w:tblW w:w="0" w:type="auto"/>
        <w:jc w:val="center"/>
        <w:tblLook w:val="01E0" w:firstRow="1" w:lastRow="1" w:firstColumn="1" w:lastColumn="1" w:noHBand="0" w:noVBand="0"/>
      </w:tblPr>
      <w:tblGrid>
        <w:gridCol w:w="1587"/>
        <w:gridCol w:w="1573"/>
      </w:tblGrid>
      <w:tr w:rsidR="0035583A" w:rsidRPr="00F829B6" w14:paraId="1AC2071A"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16D989F" w14:textId="77777777" w:rsidR="0035583A" w:rsidRPr="00F829B6" w:rsidRDefault="0035583A" w:rsidP="0074607E">
            <w:pPr>
              <w:pStyle w:val="TAH"/>
              <w:keepNext w:val="0"/>
              <w:keepLines w:val="0"/>
              <w:widowControl w:val="0"/>
              <w:jc w:val="left"/>
            </w:pPr>
            <w:r w:rsidRPr="00F829B6">
              <w:t xml:space="preserve">Antenna port </w:t>
            </w:r>
            <w:r w:rsidRPr="00F829B6">
              <w:rPr>
                <w:position w:val="-10"/>
              </w:rPr>
              <w:object w:dxaOrig="200" w:dyaOrig="240" w14:anchorId="0A021069">
                <v:shape id="_x0000_i2310" type="#_x0000_t75" style="width:10.3pt;height:11.2pt" o:ole="">
                  <v:imagedata r:id="rId2045" o:title=""/>
                </v:shape>
                <o:OLEObject Type="Embed" ProgID="Equation.3" ShapeID="_x0000_i2310" DrawAspect="Content" ObjectID="_1755943256" r:id="rId2199"/>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484EE98" w14:textId="77777777" w:rsidR="0035583A" w:rsidRPr="00F829B6" w:rsidRDefault="0035583A" w:rsidP="0074607E">
            <w:pPr>
              <w:pStyle w:val="TAH"/>
              <w:keepNext w:val="0"/>
              <w:keepLines w:val="0"/>
              <w:widowControl w:val="0"/>
              <w:jc w:val="left"/>
            </w:pPr>
            <w:r w:rsidRPr="00F829B6">
              <w:rPr>
                <w:position w:val="-14"/>
              </w:rPr>
              <w:object w:dxaOrig="1359" w:dyaOrig="400" w14:anchorId="0C3C3C07">
                <v:shape id="_x0000_i2311" type="#_x0000_t75" style="width:68.25pt;height:19.65pt" o:ole="">
                  <v:imagedata r:id="rId2047" o:title=""/>
                </v:shape>
                <o:OLEObject Type="Embed" ProgID="Equation.3" ShapeID="_x0000_i2311" DrawAspect="Content" ObjectID="_1755943257" r:id="rId2200"/>
              </w:object>
            </w:r>
          </w:p>
        </w:tc>
      </w:tr>
      <w:tr w:rsidR="0035583A" w:rsidRPr="00F829B6" w14:paraId="74D9ABB3"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9727AB" w14:textId="77777777" w:rsidR="0035583A" w:rsidRPr="00F829B6" w:rsidRDefault="0035583A" w:rsidP="0074607E">
            <w:pPr>
              <w:pStyle w:val="TAC"/>
              <w:keepNext w:val="0"/>
              <w:keepLines w:val="0"/>
              <w:widowControl w:val="0"/>
            </w:pPr>
            <w:r w:rsidRPr="00F829B6">
              <w:t>107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D99FF0" w14:textId="77777777" w:rsidR="0035583A" w:rsidRPr="00F829B6" w:rsidRDefault="0035583A" w:rsidP="0074607E">
            <w:pPr>
              <w:pStyle w:val="TAC"/>
              <w:keepNext w:val="0"/>
              <w:keepLines w:val="0"/>
              <w:widowControl w:val="0"/>
            </w:pPr>
            <w:r w:rsidRPr="00F829B6">
              <w:rPr>
                <w:position w:val="-10"/>
              </w:rPr>
              <w:object w:dxaOrig="780" w:dyaOrig="300" w14:anchorId="7DD78EA3">
                <v:shape id="_x0000_i2312" type="#_x0000_t75" style="width:39.25pt;height:14.95pt" o:ole="">
                  <v:imagedata r:id="rId2049" o:title=""/>
                </v:shape>
                <o:OLEObject Type="Embed" ProgID="Equation.3" ShapeID="_x0000_i2312" DrawAspect="Content" ObjectID="_1755943258" r:id="rId2201"/>
              </w:object>
            </w:r>
          </w:p>
        </w:tc>
      </w:tr>
      <w:tr w:rsidR="0035583A" w:rsidRPr="00F829B6" w14:paraId="0210578E"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9CF959" w14:textId="77777777" w:rsidR="0035583A" w:rsidRPr="00F829B6" w:rsidRDefault="0035583A" w:rsidP="0074607E">
            <w:pPr>
              <w:pStyle w:val="TAC"/>
              <w:keepNext w:val="0"/>
              <w:keepLines w:val="0"/>
              <w:widowControl w:val="0"/>
            </w:pPr>
            <w:r w:rsidRPr="00F829B6">
              <w:t>108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16A6F8" w14:textId="77777777" w:rsidR="0035583A" w:rsidRPr="00F829B6" w:rsidRDefault="0035583A" w:rsidP="0074607E">
            <w:pPr>
              <w:pStyle w:val="TAC"/>
              <w:keepNext w:val="0"/>
              <w:keepLines w:val="0"/>
              <w:widowControl w:val="0"/>
            </w:pPr>
            <w:r w:rsidRPr="00F829B6">
              <w:rPr>
                <w:position w:val="-10"/>
              </w:rPr>
              <w:object w:dxaOrig="780" w:dyaOrig="300" w14:anchorId="518808F6">
                <v:shape id="_x0000_i2313" type="#_x0000_t75" style="width:39.25pt;height:14.95pt" o:ole="">
                  <v:imagedata r:id="rId2051" o:title=""/>
                </v:shape>
                <o:OLEObject Type="Embed" ProgID="Equation.3" ShapeID="_x0000_i2313" DrawAspect="Content" ObjectID="_1755943259" r:id="rId2202"/>
              </w:object>
            </w:r>
          </w:p>
        </w:tc>
      </w:tr>
    </w:tbl>
    <w:p w14:paraId="47FBA5CC" w14:textId="77777777" w:rsidR="0035583A" w:rsidRPr="00F829B6" w:rsidRDefault="0035583A" w:rsidP="0074607E">
      <w:pPr>
        <w:widowControl w:val="0"/>
      </w:pPr>
    </w:p>
    <w:p w14:paraId="1C145A55" w14:textId="77777777" w:rsidR="0035583A" w:rsidRPr="00F829B6" w:rsidRDefault="0035583A" w:rsidP="0074607E">
      <w:pPr>
        <w:widowControl w:val="0"/>
      </w:pPr>
      <w:r w:rsidRPr="00F829B6">
        <w:t>For extended cyclic prefix, demodulation reference signals are not supported on antenna ports 109 to 110.</w:t>
      </w:r>
    </w:p>
    <w:p w14:paraId="53DA237A" w14:textId="77777777" w:rsidR="006E3C97" w:rsidRPr="00F829B6" w:rsidRDefault="006E3C97" w:rsidP="0074607E">
      <w:pPr>
        <w:widowControl w:val="0"/>
      </w:pPr>
      <w:r w:rsidRPr="00F829B6">
        <w:t xml:space="preserve">For the antenna port </w:t>
      </w:r>
      <w:r w:rsidRPr="00F829B6">
        <w:rPr>
          <w:position w:val="-10"/>
        </w:rPr>
        <w:object w:dxaOrig="820" w:dyaOrig="320" w14:anchorId="6ACCA80C">
          <v:shape id="_x0000_i2314" type="#_x0000_t75" style="width:33.65pt;height:12.15pt" o:ole="">
            <v:imagedata r:id="rId2203" o:title=""/>
          </v:shape>
          <o:OLEObject Type="Embed" ProgID="Equation.3" ShapeID="_x0000_i2314" DrawAspect="Content" ObjectID="_1755943260" r:id="rId2204"/>
        </w:object>
      </w:r>
      <w:r w:rsidRPr="00F829B6">
        <w:t xml:space="preserve"> in a physical resource block </w:t>
      </w:r>
      <w:r w:rsidRPr="00F829B6">
        <w:rPr>
          <w:position w:val="-10"/>
        </w:rPr>
        <w:object w:dxaOrig="440" w:dyaOrig="300" w14:anchorId="4857B6AA">
          <v:shape id="_x0000_i2315" type="#_x0000_t75" style="width:21.5pt;height:14.95pt" o:ole="">
            <v:imagedata r:id="rId2178" o:title=""/>
          </v:shape>
          <o:OLEObject Type="Embed" ProgID="Equation.3" ShapeID="_x0000_i2315" DrawAspect="Content" ObjectID="_1755943261" r:id="rId2205"/>
        </w:object>
      </w:r>
      <w:r w:rsidRPr="00F829B6">
        <w:t xml:space="preserve"> assigned for the SPDCCH, a part of the reference signal sequence </w:t>
      </w:r>
      <w:r w:rsidRPr="00F829B6">
        <w:rPr>
          <w:position w:val="-10"/>
        </w:rPr>
        <w:object w:dxaOrig="460" w:dyaOrig="300" w14:anchorId="68077D95">
          <v:shape id="_x0000_i2316" type="#_x0000_t75" style="width:24.3pt;height:14.95pt" o:ole="">
            <v:imagedata r:id="rId2009" o:title=""/>
          </v:shape>
          <o:OLEObject Type="Embed" ProgID="Equation.3" ShapeID="_x0000_i2316" DrawAspect="Content" ObjectID="_1755943262" r:id="rId2206"/>
        </w:object>
      </w:r>
      <w:r w:rsidRPr="00F829B6">
        <w:t xml:space="preserve"> shall be mapped to complex-valued modulation symbols </w:t>
      </w:r>
      <w:r w:rsidRPr="00F829B6">
        <w:rPr>
          <w:position w:val="-14"/>
        </w:rPr>
        <w:object w:dxaOrig="400" w:dyaOrig="380" w14:anchorId="0269B791">
          <v:shape id="_x0000_i2317" type="#_x0000_t75" style="width:19.65pt;height:18.7pt" o:ole="">
            <v:imagedata r:id="rId92" o:title=""/>
          </v:shape>
          <o:OLEObject Type="Embed" ProgID="Equation.3" ShapeID="_x0000_i2317" DrawAspect="Content" ObjectID="_1755943263" r:id="rId2207"/>
        </w:object>
      </w:r>
      <w:r w:rsidRPr="00F829B6">
        <w:t xml:space="preserve"> in a subframe according to the procedure used for UE-specific reference signals associated with subslot-PDSCH on antenna port</w:t>
      </w:r>
      <w:r w:rsidRPr="00F829B6">
        <w:rPr>
          <w:position w:val="-6"/>
        </w:rPr>
        <w:object w:dxaOrig="200" w:dyaOrig="279" w14:anchorId="2CB3E183">
          <v:shape id="_x0000_i2318" type="#_x0000_t75" style="width:8.4pt;height:11.2pt" o:ole="">
            <v:imagedata r:id="rId2208" o:title=""/>
          </v:shape>
          <o:OLEObject Type="Embed" ProgID="Equation.3" ShapeID="_x0000_i2318" DrawAspect="Content" ObjectID="_1755943264" r:id="rId2209"/>
        </w:object>
      </w:r>
      <w:r w:rsidRPr="00F829B6">
        <w:t xml:space="preserve"> described in </w:t>
      </w:r>
      <w:r w:rsidR="00D464C9">
        <w:t>clause</w:t>
      </w:r>
      <w:r w:rsidRPr="00F829B6">
        <w:t xml:space="preserve"> 6.10.3.2 with the following amendments: </w:t>
      </w:r>
    </w:p>
    <w:p w14:paraId="728FECCA" w14:textId="77777777" w:rsidR="006E3C97" w:rsidRPr="00F829B6" w:rsidRDefault="006E3C97" w:rsidP="0074607E">
      <w:pPr>
        <w:pStyle w:val="B1"/>
        <w:widowControl w:val="0"/>
      </w:pPr>
      <w:r w:rsidRPr="00F829B6">
        <w:t>-</w:t>
      </w:r>
      <w:r w:rsidRPr="00F829B6">
        <w:tab/>
        <w:t xml:space="preserve">for slot-SPDCCH, </w:t>
      </w:r>
      <w:r w:rsidRPr="00F829B6">
        <w:rPr>
          <w:position w:val="-6"/>
        </w:rPr>
        <w:object w:dxaOrig="499" w:dyaOrig="279" w14:anchorId="0BDF1C09">
          <v:shape id="_x0000_i2319" type="#_x0000_t75" style="width:25.25pt;height:14.05pt" o:ole="">
            <v:imagedata r:id="rId2210" o:title=""/>
          </v:shape>
          <o:OLEObject Type="Embed" ProgID="Equation.3" ShapeID="_x0000_i2319" DrawAspect="Content" ObjectID="_1755943265" r:id="rId2211"/>
        </w:object>
      </w:r>
      <w:r w:rsidRPr="00F829B6">
        <w:t xml:space="preserve">, </w:t>
      </w:r>
    </w:p>
    <w:p w14:paraId="167BE9B0" w14:textId="77777777" w:rsidR="006E3C97" w:rsidRPr="00F829B6" w:rsidRDefault="006E3C97" w:rsidP="0074607E">
      <w:pPr>
        <w:pStyle w:val="B1"/>
        <w:widowControl w:val="0"/>
      </w:pPr>
      <w:r w:rsidRPr="00F829B6">
        <w:t>-</w:t>
      </w:r>
      <w:r w:rsidRPr="00F829B6">
        <w:tab/>
        <w:t>for slot-SPDCCH in MBSFN subframes, the procedure used for the baseline pattern of UE-specific reference signals associated with subslot-PDSCH is applied</w:t>
      </w:r>
    </w:p>
    <w:p w14:paraId="2AC0B26C" w14:textId="77777777" w:rsidR="006E3C97" w:rsidRPr="00F829B6" w:rsidRDefault="006E3C97" w:rsidP="0074607E">
      <w:pPr>
        <w:pStyle w:val="B1"/>
        <w:widowControl w:val="0"/>
      </w:pPr>
      <w:r w:rsidRPr="00F829B6">
        <w:t>-</w:t>
      </w:r>
      <w:r w:rsidRPr="00F829B6">
        <w:tab/>
        <w:t>for slot-SPDCCH in normal subframes, the procedure used for the shifted pattern of UE-specific reference signals associated with subslot-PDSCH depending on the</w:t>
      </w:r>
      <w:r w:rsidRPr="00F829B6">
        <w:rPr>
          <w:iCs/>
          <w:lang w:val="en-US" w:eastAsia="ko-KR"/>
        </w:rPr>
        <w:t xml:space="preserve"> cell-specific frequency shift </w:t>
      </w:r>
      <w:r w:rsidRPr="00F829B6">
        <w:rPr>
          <w:position w:val="-12"/>
        </w:rPr>
        <w:object w:dxaOrig="440" w:dyaOrig="360" w14:anchorId="09434DA7">
          <v:shape id="_x0000_i2320" type="#_x0000_t75" style="width:17.75pt;height:14.95pt" o:ole="">
            <v:imagedata r:id="rId2082" o:title=""/>
          </v:shape>
          <o:OLEObject Type="Embed" ProgID="Equation.3" ShapeID="_x0000_i2320" DrawAspect="Content" ObjectID="_1755943266" r:id="rId2212"/>
        </w:object>
      </w:r>
      <w:r w:rsidRPr="00F829B6">
        <w:t>is applied.</w:t>
      </w:r>
    </w:p>
    <w:p w14:paraId="3D899687" w14:textId="77777777" w:rsidR="0035583A" w:rsidRPr="00F829B6" w:rsidRDefault="0035583A" w:rsidP="0074607E">
      <w:pPr>
        <w:widowControl w:val="0"/>
      </w:pPr>
      <w:r w:rsidRPr="00F829B6">
        <w:t xml:space="preserve">Resource elements </w:t>
      </w:r>
      <w:r w:rsidRPr="00F829B6">
        <w:rPr>
          <w:position w:val="-10"/>
        </w:rPr>
        <w:object w:dxaOrig="440" w:dyaOrig="300" w14:anchorId="7606C4F9">
          <v:shape id="_x0000_i2321" type="#_x0000_t75" style="width:21.5pt;height:14.95pt" o:ole="">
            <v:imagedata r:id="rId1833" o:title=""/>
          </v:shape>
          <o:OLEObject Type="Embed" ProgID="Equation.3" ShapeID="_x0000_i2321" DrawAspect="Content" ObjectID="_1755943267" r:id="rId2213"/>
        </w:object>
      </w:r>
      <w:r w:rsidRPr="00F829B6">
        <w:t xml:space="preserve"> used for transmission of demodulation reference signals to one UE on any of the antenna ports in the set </w:t>
      </w:r>
      <w:r w:rsidRPr="00F829B6">
        <w:rPr>
          <w:position w:val="-6"/>
        </w:rPr>
        <w:object w:dxaOrig="200" w:dyaOrig="240" w14:anchorId="7CBF8555">
          <v:shape id="_x0000_i2322" type="#_x0000_t75" style="width:10.3pt;height:11.2pt" o:ole="">
            <v:imagedata r:id="rId2107" o:title=""/>
          </v:shape>
          <o:OLEObject Type="Embed" ProgID="Equation.3" ShapeID="_x0000_i2322" DrawAspect="Content" ObjectID="_1755943268" r:id="rId2214"/>
        </w:object>
      </w:r>
      <w:r w:rsidRPr="00F829B6">
        <w:t xml:space="preserve">, where </w:t>
      </w:r>
      <w:r w:rsidRPr="00F829B6">
        <w:rPr>
          <w:position w:val="-10"/>
        </w:rPr>
        <w:object w:dxaOrig="1140" w:dyaOrig="300" w14:anchorId="5A6AF7E7">
          <v:shape id="_x0000_i2323" type="#_x0000_t75" style="width:57.05pt;height:14.95pt" o:ole="">
            <v:imagedata r:id="rId2215" o:title=""/>
          </v:shape>
          <o:OLEObject Type="Embed" ProgID="Equation.3" ShapeID="_x0000_i2323" DrawAspect="Content" ObjectID="_1755943269" r:id="rId2216"/>
        </w:object>
      </w:r>
      <w:r w:rsidRPr="00F829B6">
        <w:t xml:space="preserve"> or </w:t>
      </w:r>
      <w:r w:rsidRPr="00F829B6">
        <w:rPr>
          <w:position w:val="-10"/>
        </w:rPr>
        <w:object w:dxaOrig="1140" w:dyaOrig="300" w14:anchorId="54B533A8">
          <v:shape id="_x0000_i2324" type="#_x0000_t75" style="width:57.05pt;height:14.95pt" o:ole="">
            <v:imagedata r:id="rId2217" o:title=""/>
          </v:shape>
          <o:OLEObject Type="Embed" ProgID="Equation.3" ShapeID="_x0000_i2324" DrawAspect="Content" ObjectID="_1755943270" r:id="rId2218"/>
        </w:object>
      </w:r>
      <w:r w:rsidRPr="00F829B6">
        <w:t xml:space="preserve"> shall </w:t>
      </w:r>
    </w:p>
    <w:p w14:paraId="626082D8" w14:textId="77777777" w:rsidR="0035583A" w:rsidRPr="00F829B6" w:rsidRDefault="0035583A" w:rsidP="0074607E">
      <w:pPr>
        <w:pStyle w:val="B1"/>
        <w:widowControl w:val="0"/>
      </w:pPr>
      <w:r w:rsidRPr="00F829B6">
        <w:t>-</w:t>
      </w:r>
      <w:r w:rsidRPr="00F829B6">
        <w:tab/>
        <w:t>not be used for transmission of EPDCCH/MPDCCH on any antenna port in the same slot, and</w:t>
      </w:r>
    </w:p>
    <w:p w14:paraId="2B889573" w14:textId="77777777" w:rsidR="0035583A" w:rsidRPr="00F829B6" w:rsidRDefault="0035583A" w:rsidP="0074607E">
      <w:pPr>
        <w:pStyle w:val="B1"/>
        <w:widowControl w:val="0"/>
      </w:pPr>
      <w:r w:rsidRPr="00F829B6">
        <w:t>-</w:t>
      </w:r>
      <w:r w:rsidRPr="00F829B6">
        <w:tab/>
        <w:t xml:space="preserve">not be used for demodulation reference signals to the same UE on any antenna port other than those in </w:t>
      </w:r>
      <w:r w:rsidRPr="00F829B6">
        <w:rPr>
          <w:position w:val="-6"/>
        </w:rPr>
        <w:object w:dxaOrig="200" w:dyaOrig="240" w14:anchorId="468B8C99">
          <v:shape id="_x0000_i2325" type="#_x0000_t75" style="width:10.3pt;height:11.2pt" o:ole="">
            <v:imagedata r:id="rId2107" o:title=""/>
          </v:shape>
          <o:OLEObject Type="Embed" ProgID="Equation.3" ShapeID="_x0000_i2325" DrawAspect="Content" ObjectID="_1755943271" r:id="rId2219"/>
        </w:object>
      </w:r>
      <w:r w:rsidRPr="00F829B6">
        <w:t xml:space="preserve"> in the same slot.</w:t>
      </w:r>
    </w:p>
    <w:p w14:paraId="31DA35B8" w14:textId="77777777" w:rsidR="0035583A" w:rsidRPr="00F829B6" w:rsidRDefault="0035583A" w:rsidP="0074607E">
      <w:pPr>
        <w:widowControl w:val="0"/>
      </w:pPr>
      <w:r w:rsidRPr="00F829B6">
        <w:t xml:space="preserve">Replacing antenna port numbers 7 – 10 by 107 – 110 in Figure 6.10.3.2-3 provides an illustration of the resource elements used for demodulation reference signals associated with EPDCCH/MPDCCH for normal cyclic prefix. Replacing antenna port numbers 7 – 8 by 107 – 108 in Figure 6.10.3.2-4 provides an illustration of the resource </w:t>
      </w:r>
      <w:r w:rsidRPr="00F829B6">
        <w:lastRenderedPageBreak/>
        <w:t>elements used for demodulation reference signals associated with EPDCCH/MPDCCH for extended cyclic prefix.</w:t>
      </w:r>
    </w:p>
    <w:p w14:paraId="1B4B9EA0" w14:textId="77777777" w:rsidR="0035583A" w:rsidRDefault="0035583A" w:rsidP="0074607E">
      <w:pPr>
        <w:widowControl w:val="0"/>
      </w:pPr>
      <w:r w:rsidRPr="00F829B6">
        <w:t>For frame structure type 3, for EPDCCH in a subframe with the same duration as the DwPTS duration of a special subframe configuration, the mapping of the demodulation reference signals to the resource elements is the same as that for the corresponding special subframe configuration.</w:t>
      </w:r>
    </w:p>
    <w:p w14:paraId="3F111E3E" w14:textId="77777777" w:rsidR="00DE1D45" w:rsidRDefault="00DE1D45" w:rsidP="00DE1D45">
      <w:pPr>
        <w:widowControl w:val="0"/>
      </w:pPr>
      <w:r>
        <w:t xml:space="preserve">For BL/CE UEs, if </w:t>
      </w:r>
      <w:r w:rsidR="00377961">
        <w:t>downlink resource reservation is enabled for the UE as specified in [9]</w:t>
      </w:r>
      <w:r>
        <w:t>, then in case of MPDCCH transmission associated with C-RNTI or SPS C-RNTI using UE-specific MPDCCH search space,</w:t>
      </w:r>
    </w:p>
    <w:p w14:paraId="0EC1FA42" w14:textId="77777777" w:rsidR="00DE1D45" w:rsidRPr="00F829B6" w:rsidRDefault="00DE1D45" w:rsidP="00BD7513">
      <w:pPr>
        <w:pStyle w:val="B1"/>
      </w:pPr>
      <w:r>
        <w:t>-</w:t>
      </w:r>
      <w:r>
        <w:tab/>
        <w:t>If all OFDM symbols in a PRB are reserved, the demodulation reference signal transmission in that PRB is dropped.</w:t>
      </w:r>
    </w:p>
    <w:p w14:paraId="42AA5F43" w14:textId="77777777" w:rsidR="0035583A" w:rsidRPr="00F829B6" w:rsidRDefault="0035583A" w:rsidP="0074607E">
      <w:pPr>
        <w:pStyle w:val="Heading3"/>
        <w:keepNext w:val="0"/>
        <w:keepLines w:val="0"/>
        <w:widowControl w:val="0"/>
      </w:pPr>
      <w:bookmarkStart w:id="120" w:name="_Toc454818079"/>
      <w:r w:rsidRPr="00F829B6">
        <w:t>6.10.4</w:t>
      </w:r>
      <w:r w:rsidRPr="00F829B6">
        <w:tab/>
        <w:t>Positioning reference signals</w:t>
      </w:r>
      <w:bookmarkEnd w:id="120"/>
    </w:p>
    <w:p w14:paraId="1D156A67" w14:textId="77777777" w:rsidR="0035583A" w:rsidRPr="00F829B6" w:rsidRDefault="0035583A" w:rsidP="0074607E">
      <w:pPr>
        <w:widowControl w:val="0"/>
      </w:pPr>
      <w:r w:rsidRPr="00F829B6">
        <w:t xml:space="preserve">Positioning reference signals shall only be transmitted in resource blocks in downlink subframes configured for positioning reference signal transmission. If both normal and MBSFN subframes are configured as positioning subframes within a cell, the OFDM symbols in a MBSFN subframe configured for positioning reference signal transmission shall use the same cyclic prefix as used for subframe #0. If only MBSFN subframes are configured as positioning subframes within a cell, the OFDM symbols configured for positioning reference signals in </w:t>
      </w:r>
      <w:r w:rsidRPr="00F829B6">
        <w:rPr>
          <w:rFonts w:hint="eastAsia"/>
          <w:lang w:eastAsia="ja-JP"/>
        </w:rPr>
        <w:t xml:space="preserve">the MBSFN region of </w:t>
      </w:r>
      <w:r w:rsidRPr="00F829B6">
        <w:t>these subframes shall use extended cyclic prefix length. In a subframe configured for positioning reference signal transmission, the starting positions of the OFDM symbols configured for positioning reference signal transmission shall be identical to those in a subframe in which all OFDM symbols have the same cyclic prefix length as the OFDM symbols configured for positioning reference signal transmission.</w:t>
      </w:r>
    </w:p>
    <w:p w14:paraId="599FBBD2" w14:textId="77777777" w:rsidR="0035583A" w:rsidRPr="00F829B6" w:rsidRDefault="0035583A" w:rsidP="0074607E">
      <w:pPr>
        <w:widowControl w:val="0"/>
      </w:pPr>
      <w:r w:rsidRPr="00F829B6">
        <w:t>Positioning reference signals are transmitted on antenna port 6.</w:t>
      </w:r>
    </w:p>
    <w:p w14:paraId="5FF54F4A" w14:textId="77777777" w:rsidR="0035583A" w:rsidRPr="00F829B6" w:rsidRDefault="0035583A" w:rsidP="0074607E">
      <w:pPr>
        <w:widowControl w:val="0"/>
      </w:pPr>
      <w:r w:rsidRPr="00F829B6">
        <w:t>The</w:t>
      </w:r>
      <w:r w:rsidRPr="00F829B6">
        <w:rPr>
          <w:rFonts w:hint="eastAsia"/>
        </w:rPr>
        <w:t xml:space="preserve"> </w:t>
      </w:r>
      <w:r w:rsidRPr="00F829B6">
        <w:t>positioning</w:t>
      </w:r>
      <w:r w:rsidRPr="00F829B6">
        <w:rPr>
          <w:rFonts w:hint="eastAsia"/>
        </w:rPr>
        <w:t xml:space="preserve"> reference </w:t>
      </w:r>
      <w:r w:rsidRPr="00F829B6">
        <w:t>signals</w:t>
      </w:r>
      <w:r w:rsidRPr="00F829B6">
        <w:rPr>
          <w:rFonts w:hint="eastAsia"/>
        </w:rPr>
        <w:t xml:space="preserve"> </w:t>
      </w:r>
      <w:r w:rsidRPr="00F829B6">
        <w:t xml:space="preserve">shall not be mapped to resource elements </w:t>
      </w:r>
      <w:r w:rsidRPr="00F829B6">
        <w:rPr>
          <w:position w:val="-10"/>
        </w:rPr>
        <w:object w:dxaOrig="440" w:dyaOrig="300" w14:anchorId="729D97E1">
          <v:shape id="_x0000_i2326" type="#_x0000_t75" style="width:21.5pt;height:14.95pt" o:ole="">
            <v:imagedata r:id="rId83" o:title=""/>
          </v:shape>
          <o:OLEObject Type="Embed" ProgID="Equation.3" ShapeID="_x0000_i2326" DrawAspect="Content" ObjectID="_1755943272" r:id="rId2220"/>
        </w:object>
      </w:r>
      <w:r w:rsidRPr="00F829B6">
        <w:t xml:space="preserve"> allocated to the core part of the PBCH, PSS or SSS regardless of their antenna port </w:t>
      </w:r>
      <w:r w:rsidRPr="00F829B6">
        <w:rPr>
          <w:position w:val="-10"/>
        </w:rPr>
        <w:object w:dxaOrig="200" w:dyaOrig="240" w14:anchorId="22D88BD3">
          <v:shape id="_x0000_i2327" type="#_x0000_t75" style="width:10.3pt;height:11.2pt" o:ole="">
            <v:imagedata r:id="rId81" o:title=""/>
          </v:shape>
          <o:OLEObject Type="Embed" ProgID="Equation.3" ShapeID="_x0000_i2327" DrawAspect="Content" ObjectID="_1755943273" r:id="rId2221"/>
        </w:object>
      </w:r>
      <w:r w:rsidRPr="00F829B6">
        <w:t>.</w:t>
      </w:r>
    </w:p>
    <w:p w14:paraId="60EFA837" w14:textId="77777777" w:rsidR="0035583A" w:rsidRPr="00F829B6" w:rsidRDefault="0035583A" w:rsidP="0074607E">
      <w:pPr>
        <w:widowControl w:val="0"/>
      </w:pPr>
      <w:r w:rsidRPr="00F829B6">
        <w:t xml:space="preserve">Positioning reference signals are defined for </w:t>
      </w:r>
      <w:r w:rsidRPr="00F829B6">
        <w:rPr>
          <w:position w:val="-10"/>
        </w:rPr>
        <w:object w:dxaOrig="1060" w:dyaOrig="300" w14:anchorId="6878E582">
          <v:shape id="_x0000_i2328" type="#_x0000_t75" style="width:53.3pt;height:14.95pt" o:ole="">
            <v:imagedata r:id="rId115" o:title=""/>
          </v:shape>
          <o:OLEObject Type="Embed" ProgID="Equation.3" ShapeID="_x0000_i2328" DrawAspect="Content" ObjectID="_1755943274" r:id="rId2222"/>
        </w:object>
      </w:r>
      <w:r w:rsidRPr="00F829B6">
        <w:t xml:space="preserve"> only.</w:t>
      </w:r>
    </w:p>
    <w:p w14:paraId="65153A1E" w14:textId="77777777" w:rsidR="0035583A" w:rsidRPr="00F829B6" w:rsidRDefault="0035583A" w:rsidP="0074607E">
      <w:pPr>
        <w:pStyle w:val="Heading4"/>
        <w:keepNext w:val="0"/>
        <w:keepLines w:val="0"/>
        <w:widowControl w:val="0"/>
      </w:pPr>
      <w:bookmarkStart w:id="121" w:name="_Toc454818080"/>
      <w:r w:rsidRPr="00F829B6">
        <w:t>6.10.4.1</w:t>
      </w:r>
      <w:r w:rsidRPr="00F829B6">
        <w:tab/>
        <w:t>Sequence generation</w:t>
      </w:r>
      <w:bookmarkEnd w:id="121"/>
    </w:p>
    <w:p w14:paraId="7A637F90" w14:textId="77777777" w:rsidR="0035583A" w:rsidRPr="00F829B6" w:rsidRDefault="0035583A" w:rsidP="0074607E">
      <w:pPr>
        <w:widowControl w:val="0"/>
      </w:pPr>
      <w:r w:rsidRPr="00F829B6">
        <w:t xml:space="preserve">The reference-signal sequence </w:t>
      </w:r>
      <w:r w:rsidRPr="00F829B6">
        <w:rPr>
          <w:position w:val="-14"/>
        </w:rPr>
        <w:object w:dxaOrig="680" w:dyaOrig="340" w14:anchorId="01098D7D">
          <v:shape id="_x0000_i2329" type="#_x0000_t75" style="width:33.65pt;height:17.75pt" o:ole="">
            <v:imagedata r:id="rId2223" o:title=""/>
          </v:shape>
          <o:OLEObject Type="Embed" ProgID="Equation.3" ShapeID="_x0000_i2329" DrawAspect="Content" ObjectID="_1755943275" r:id="rId2224"/>
        </w:object>
      </w:r>
      <w:r w:rsidRPr="00F829B6">
        <w:t xml:space="preserve"> is defined by</w:t>
      </w:r>
    </w:p>
    <w:p w14:paraId="5621C261" w14:textId="77777777" w:rsidR="0035583A" w:rsidRPr="00F829B6" w:rsidRDefault="0035583A" w:rsidP="0074607E">
      <w:pPr>
        <w:pStyle w:val="EQ"/>
        <w:keepLines w:val="0"/>
        <w:widowControl w:val="0"/>
        <w:jc w:val="center"/>
      </w:pPr>
      <w:r w:rsidRPr="00F829B6">
        <w:rPr>
          <w:position w:val="-26"/>
        </w:rPr>
        <w:object w:dxaOrig="6259" w:dyaOrig="600" w14:anchorId="66859F0B">
          <v:shape id="_x0000_i2330" type="#_x0000_t75" style="width:312.3pt;height:29.9pt" o:ole="">
            <v:imagedata r:id="rId2225" o:title=""/>
          </v:shape>
          <o:OLEObject Type="Embed" ProgID="Equation.3" ShapeID="_x0000_i2330" DrawAspect="Content" ObjectID="_1755943276" r:id="rId2226"/>
        </w:object>
      </w:r>
    </w:p>
    <w:p w14:paraId="682AE1DF" w14:textId="77777777" w:rsidR="0035583A" w:rsidRPr="00F829B6" w:rsidRDefault="0035583A" w:rsidP="0074607E">
      <w:pPr>
        <w:widowControl w:val="0"/>
      </w:pPr>
      <w:r w:rsidRPr="00F829B6">
        <w:t xml:space="preserve">where </w:t>
      </w:r>
      <w:r w:rsidRPr="00F829B6">
        <w:rPr>
          <w:position w:val="-10"/>
        </w:rPr>
        <w:object w:dxaOrig="240" w:dyaOrig="300" w14:anchorId="2F335066">
          <v:shape id="_x0000_i2331" type="#_x0000_t75" style="width:11.2pt;height:14.95pt" o:ole="">
            <v:imagedata r:id="rId2227" o:title=""/>
          </v:shape>
          <o:OLEObject Type="Embed" ProgID="Equation.3" ShapeID="_x0000_i2331" DrawAspect="Content" ObjectID="_1755943277" r:id="rId2228"/>
        </w:object>
      </w:r>
      <w:r w:rsidRPr="00F829B6">
        <w:t xml:space="preserve"> is the slot number within a radio frame, </w:t>
      </w:r>
      <w:r w:rsidRPr="00F829B6">
        <w:rPr>
          <w:position w:val="-6"/>
        </w:rPr>
        <w:object w:dxaOrig="139" w:dyaOrig="260" w14:anchorId="5EA03178">
          <v:shape id="_x0000_i2332" type="#_x0000_t75" style="width:6.55pt;height:12.15pt" o:ole="">
            <v:imagedata r:id="rId211" o:title=""/>
          </v:shape>
          <o:OLEObject Type="Embed" ProgID="Equation.3" ShapeID="_x0000_i2332" DrawAspect="Content" ObjectID="_1755943278" r:id="rId2229"/>
        </w:object>
      </w:r>
      <w:r w:rsidRPr="00F829B6">
        <w:t xml:space="preserve"> is the OFDM symbol number within the slot. The pseudo-random sequence </w:t>
      </w:r>
      <w:r w:rsidRPr="00F829B6">
        <w:rPr>
          <w:position w:val="-10"/>
        </w:rPr>
        <w:object w:dxaOrig="360" w:dyaOrig="300" w14:anchorId="4296AF52">
          <v:shape id="_x0000_i2333" type="#_x0000_t75" style="width:18.7pt;height:14.95pt" o:ole="">
            <v:imagedata r:id="rId1057" o:title=""/>
          </v:shape>
          <o:OLEObject Type="Embed" ProgID="Equation.3" ShapeID="_x0000_i2333" DrawAspect="Content" ObjectID="_1755943279" r:id="rId2230"/>
        </w:object>
      </w:r>
      <w:r w:rsidRPr="00F829B6">
        <w:t xml:space="preserve"> is defined in clause 7.2. The pseudo-random sequence generator shall be initialised with </w:t>
      </w:r>
      <w:r w:rsidR="003A565C" w:rsidRPr="00F829B6">
        <w:rPr>
          <w:position w:val="-10"/>
        </w:rPr>
        <w:object w:dxaOrig="7820" w:dyaOrig="340" w14:anchorId="29D0B7C1">
          <v:shape id="_x0000_i2334" type="#_x0000_t75" style="width:390.85pt;height:17.75pt" o:ole="">
            <v:imagedata r:id="rId2231" o:title=""/>
          </v:shape>
          <o:OLEObject Type="Embed" ProgID="Equation.3" ShapeID="_x0000_i2334" DrawAspect="Content" ObjectID="_1755943280" r:id="rId2232"/>
        </w:object>
      </w:r>
      <w:r w:rsidRPr="00F829B6">
        <w:t xml:space="preserve"> at the start of each OFDM symbol where </w:t>
      </w:r>
      <w:r w:rsidR="003A565C" w:rsidRPr="00F829B6">
        <w:rPr>
          <w:position w:val="-10"/>
        </w:rPr>
        <w:object w:dxaOrig="1700" w:dyaOrig="340" w14:anchorId="47262E38">
          <v:shape id="_x0000_i2335" type="#_x0000_t75" style="width:84.15pt;height:17.75pt" o:ole="">
            <v:imagedata r:id="rId2233" o:title=""/>
          </v:shape>
          <o:OLEObject Type="Embed" ProgID="Equation.3" ShapeID="_x0000_i2335" DrawAspect="Content" ObjectID="_1755943281" r:id="rId2234"/>
        </w:object>
      </w:r>
      <w:r w:rsidR="003A565C" w:rsidRPr="00F829B6">
        <w:t xml:space="preserve"> equals </w:t>
      </w:r>
      <w:r w:rsidR="003A565C" w:rsidRPr="00F829B6">
        <w:rPr>
          <w:position w:val="-10"/>
        </w:rPr>
        <w:object w:dxaOrig="460" w:dyaOrig="340" w14:anchorId="1EC802A5">
          <v:shape id="_x0000_i2336" type="#_x0000_t75" style="width:24.3pt;height:17.75pt" o:ole="">
            <v:imagedata r:id="rId2235" o:title=""/>
          </v:shape>
          <o:OLEObject Type="Embed" ProgID="Equation.3" ShapeID="_x0000_i2336" DrawAspect="Content" ObjectID="_1755943282" r:id="rId2236"/>
        </w:object>
      </w:r>
      <w:r w:rsidR="003A565C" w:rsidRPr="00F829B6">
        <w:t xml:space="preserve"> unless configured by higher layers and where</w:t>
      </w:r>
    </w:p>
    <w:p w14:paraId="502811A9" w14:textId="77777777" w:rsidR="0035583A" w:rsidRPr="00F829B6" w:rsidRDefault="0035583A" w:rsidP="0074607E">
      <w:pPr>
        <w:pStyle w:val="EQ"/>
        <w:keepLines w:val="0"/>
        <w:widowControl w:val="0"/>
        <w:jc w:val="center"/>
      </w:pPr>
      <w:r w:rsidRPr="00F829B6">
        <w:rPr>
          <w:position w:val="-26"/>
        </w:rPr>
        <w:object w:dxaOrig="2320" w:dyaOrig="620" w14:anchorId="7A1A47C8">
          <v:shape id="_x0000_i2337" type="#_x0000_t75" style="width:115.95pt;height:30.85pt" o:ole="">
            <v:imagedata r:id="rId2237" o:title=""/>
          </v:shape>
          <o:OLEObject Type="Embed" ProgID="Equation.3" ShapeID="_x0000_i2337" DrawAspect="Content" ObjectID="_1755943283" r:id="rId2238"/>
        </w:object>
      </w:r>
    </w:p>
    <w:p w14:paraId="2C3A5E95" w14:textId="77777777" w:rsidR="0035583A" w:rsidRPr="00F829B6" w:rsidRDefault="0035583A" w:rsidP="0074607E">
      <w:pPr>
        <w:pStyle w:val="Heading4"/>
        <w:keepNext w:val="0"/>
        <w:keepLines w:val="0"/>
        <w:widowControl w:val="0"/>
      </w:pPr>
      <w:bookmarkStart w:id="122" w:name="_Toc454818081"/>
      <w:r w:rsidRPr="00F829B6">
        <w:t>6.10.4.2</w:t>
      </w:r>
      <w:r w:rsidRPr="00F829B6">
        <w:tab/>
        <w:t>Mapping to resource elements</w:t>
      </w:r>
      <w:bookmarkEnd w:id="122"/>
    </w:p>
    <w:p w14:paraId="564B39F7" w14:textId="77777777" w:rsidR="0035583A" w:rsidRPr="00F829B6" w:rsidRDefault="00F84E8B" w:rsidP="0074607E">
      <w:pPr>
        <w:widowControl w:val="0"/>
      </w:pPr>
      <w:r w:rsidRPr="00F829B6">
        <w:t>If PRS frequency hopping is not configured by higher layers, t</w:t>
      </w:r>
      <w:r w:rsidR="0035583A" w:rsidRPr="00F829B6">
        <w:t xml:space="preserve">he reference signal sequence </w:t>
      </w:r>
      <w:r w:rsidR="0035583A" w:rsidRPr="00F829B6">
        <w:rPr>
          <w:position w:val="-14"/>
        </w:rPr>
        <w:object w:dxaOrig="660" w:dyaOrig="340" w14:anchorId="5D40CDAC">
          <v:shape id="_x0000_i2338" type="#_x0000_t75" style="width:32.75pt;height:17.75pt" o:ole="">
            <v:imagedata r:id="rId2239" o:title=""/>
          </v:shape>
          <o:OLEObject Type="Embed" ProgID="Equation.3" ShapeID="_x0000_i2338" DrawAspect="Content" ObjectID="_1755943284" r:id="rId2240"/>
        </w:object>
      </w:r>
      <w:r w:rsidR="0035583A" w:rsidRPr="00F829B6">
        <w:t xml:space="preserve"> shall be mapped to complex-valued modulation symbols </w:t>
      </w:r>
      <w:r w:rsidR="0035583A" w:rsidRPr="00F829B6">
        <w:rPr>
          <w:position w:val="-14"/>
        </w:rPr>
        <w:object w:dxaOrig="400" w:dyaOrig="380" w14:anchorId="1A1F2FCE">
          <v:shape id="_x0000_i2339" type="#_x0000_t75" style="width:19.65pt;height:18.7pt" o:ole="">
            <v:imagedata r:id="rId92" o:title=""/>
          </v:shape>
          <o:OLEObject Type="Embed" ProgID="Equation.3" ShapeID="_x0000_i2339" DrawAspect="Content" ObjectID="_1755943285" r:id="rId2241"/>
        </w:object>
      </w:r>
      <w:r w:rsidR="0035583A" w:rsidRPr="00F829B6">
        <w:t xml:space="preserve"> used as reference signal for antenna port </w:t>
      </w:r>
      <w:r w:rsidR="0035583A" w:rsidRPr="00F829B6">
        <w:rPr>
          <w:position w:val="-10"/>
        </w:rPr>
        <w:object w:dxaOrig="520" w:dyaOrig="279" w14:anchorId="3979B007">
          <v:shape id="_x0000_i2340" type="#_x0000_t75" style="width:26.2pt;height:14.05pt" o:ole="">
            <v:imagedata r:id="rId2242" o:title=""/>
          </v:shape>
          <o:OLEObject Type="Embed" ProgID="Equation.3" ShapeID="_x0000_i2340" DrawAspect="Content" ObjectID="_1755943286" r:id="rId2243"/>
        </w:object>
      </w:r>
      <w:r w:rsidR="0035583A" w:rsidRPr="00F829B6">
        <w:t xml:space="preserve"> in slot </w:t>
      </w:r>
      <w:r w:rsidR="0035583A" w:rsidRPr="00F829B6">
        <w:rPr>
          <w:position w:val="-10"/>
        </w:rPr>
        <w:object w:dxaOrig="240" w:dyaOrig="300" w14:anchorId="0C62CD3F">
          <v:shape id="_x0000_i2341" type="#_x0000_t75" style="width:11.2pt;height:14.95pt" o:ole="">
            <v:imagedata r:id="rId2244" o:title=""/>
          </v:shape>
          <o:OLEObject Type="Embed" ProgID="Equation.3" ShapeID="_x0000_i2341" DrawAspect="Content" ObjectID="_1755943287" r:id="rId2245"/>
        </w:object>
      </w:r>
      <w:r w:rsidR="0035583A" w:rsidRPr="00F829B6">
        <w:t xml:space="preserve"> according to </w:t>
      </w:r>
    </w:p>
    <w:p w14:paraId="1EFBAFA5" w14:textId="77777777" w:rsidR="0035583A" w:rsidRPr="00F829B6" w:rsidRDefault="0035583A" w:rsidP="0074607E">
      <w:pPr>
        <w:pStyle w:val="EQ"/>
        <w:keepLines w:val="0"/>
        <w:widowControl w:val="0"/>
        <w:jc w:val="center"/>
      </w:pPr>
      <w:r w:rsidRPr="00F829B6">
        <w:rPr>
          <w:position w:val="-14"/>
        </w:rPr>
        <w:object w:dxaOrig="1280" w:dyaOrig="380" w14:anchorId="45688F0D">
          <v:shape id="_x0000_i2342" type="#_x0000_t75" style="width:63.6pt;height:18.7pt" o:ole="">
            <v:imagedata r:id="rId2246" o:title=""/>
          </v:shape>
          <o:OLEObject Type="Embed" ProgID="Equation.3" ShapeID="_x0000_i2342" DrawAspect="Content" ObjectID="_1755943288" r:id="rId2247"/>
        </w:object>
      </w:r>
    </w:p>
    <w:p w14:paraId="388E0A89" w14:textId="77777777" w:rsidR="0035583A" w:rsidRPr="00F829B6" w:rsidRDefault="0035583A" w:rsidP="0074607E">
      <w:pPr>
        <w:widowControl w:val="0"/>
      </w:pPr>
      <w:r w:rsidRPr="00F829B6">
        <w:t>where</w:t>
      </w:r>
    </w:p>
    <w:p w14:paraId="3C36E916" w14:textId="77777777" w:rsidR="0035583A" w:rsidRPr="00F829B6" w:rsidRDefault="0035583A" w:rsidP="0074607E">
      <w:pPr>
        <w:widowControl w:val="0"/>
      </w:pPr>
      <w:r w:rsidRPr="00F829B6">
        <w:t>Normal cyclic prefix:</w:t>
      </w:r>
    </w:p>
    <w:p w14:paraId="2198B721" w14:textId="77777777" w:rsidR="0035583A" w:rsidRPr="00F829B6" w:rsidRDefault="0035583A" w:rsidP="0074607E">
      <w:pPr>
        <w:pStyle w:val="EQ"/>
        <w:keepLines w:val="0"/>
        <w:widowControl w:val="0"/>
        <w:jc w:val="center"/>
      </w:pPr>
      <w:r w:rsidRPr="00F829B6">
        <w:rPr>
          <w:position w:val="-94"/>
        </w:rPr>
        <w:object w:dxaOrig="4960" w:dyaOrig="1980" w14:anchorId="5744C328">
          <v:shape id="_x0000_i2343" type="#_x0000_t75" style="width:248.75pt;height:99.1pt" o:ole="">
            <v:imagedata r:id="rId2248" o:title=""/>
          </v:shape>
          <o:OLEObject Type="Embed" ProgID="Equation.3" ShapeID="_x0000_i2343" DrawAspect="Content" ObjectID="_1755943289" r:id="rId2249"/>
        </w:object>
      </w:r>
    </w:p>
    <w:p w14:paraId="7AB6210F" w14:textId="77777777" w:rsidR="0035583A" w:rsidRPr="00F829B6" w:rsidRDefault="0035583A" w:rsidP="0074607E">
      <w:pPr>
        <w:widowControl w:val="0"/>
      </w:pPr>
      <w:r w:rsidRPr="00F829B6">
        <w:t>Extended cyclic prefix:</w:t>
      </w:r>
    </w:p>
    <w:p w14:paraId="381F45DE" w14:textId="77777777" w:rsidR="0035583A" w:rsidRPr="00F829B6" w:rsidRDefault="0035583A" w:rsidP="0074607E">
      <w:pPr>
        <w:pStyle w:val="EQ"/>
        <w:keepLines w:val="0"/>
        <w:widowControl w:val="0"/>
        <w:jc w:val="center"/>
      </w:pPr>
      <w:r w:rsidRPr="00F829B6">
        <w:rPr>
          <w:position w:val="-94"/>
        </w:rPr>
        <w:object w:dxaOrig="4820" w:dyaOrig="1980" w14:anchorId="03FFC2C8">
          <v:shape id="_x0000_i2344" type="#_x0000_t75" style="width:241.25pt;height:99.1pt" o:ole="">
            <v:imagedata r:id="rId2250" o:title=""/>
          </v:shape>
          <o:OLEObject Type="Embed" ProgID="Equation.3" ShapeID="_x0000_i2344" DrawAspect="Content" ObjectID="_1755943290" r:id="rId2251"/>
        </w:object>
      </w:r>
    </w:p>
    <w:p w14:paraId="22C83496" w14:textId="77777777" w:rsidR="0035583A" w:rsidRPr="00F829B6" w:rsidRDefault="0035583A" w:rsidP="0074607E">
      <w:pPr>
        <w:widowControl w:val="0"/>
      </w:pPr>
      <w:r w:rsidRPr="00F829B6">
        <w:t xml:space="preserve">The bandwidth for positioning reference signals </w:t>
      </w:r>
      <w:r w:rsidRPr="00F829B6">
        <w:rPr>
          <w:position w:val="-10"/>
        </w:rPr>
        <w:object w:dxaOrig="499" w:dyaOrig="340" w14:anchorId="05E01FB1">
          <v:shape id="_x0000_i2345" type="#_x0000_t75" style="width:25.25pt;height:17.75pt" o:ole="">
            <v:imagedata r:id="rId2252" o:title=""/>
          </v:shape>
          <o:OLEObject Type="Embed" ProgID="Equation.3" ShapeID="_x0000_i2345" DrawAspect="Content" ObjectID="_1755943291" r:id="rId2253"/>
        </w:object>
      </w:r>
      <w:r w:rsidRPr="00F829B6">
        <w:t xml:space="preserve"> is configured by higher layers and the cell-specific frequency shift is given by </w:t>
      </w:r>
      <w:r w:rsidR="003A565C" w:rsidRPr="00F829B6">
        <w:rPr>
          <w:position w:val="-10"/>
        </w:rPr>
        <w:object w:dxaOrig="1600" w:dyaOrig="340" w14:anchorId="022C8326">
          <v:shape id="_x0000_i2346" type="#_x0000_t75" style="width:80.4pt;height:17.75pt" o:ole="">
            <v:imagedata r:id="rId2254" o:title=""/>
          </v:shape>
          <o:OLEObject Type="Embed" ProgID="Equation.3" ShapeID="_x0000_i2346" DrawAspect="Content" ObjectID="_1755943292" r:id="rId2255"/>
        </w:object>
      </w:r>
      <w:r w:rsidR="003A565C" w:rsidRPr="00F829B6">
        <w:t xml:space="preserve"> where </w:t>
      </w:r>
      <w:r w:rsidR="003A565C" w:rsidRPr="00F829B6">
        <w:rPr>
          <w:position w:val="-10"/>
        </w:rPr>
        <w:object w:dxaOrig="1100" w:dyaOrig="340" w14:anchorId="00B004FA">
          <v:shape id="_x0000_i2347" type="#_x0000_t75" style="width:54.25pt;height:17.75pt" o:ole="">
            <v:imagedata r:id="rId2256" o:title=""/>
          </v:shape>
          <o:OLEObject Type="Embed" ProgID="Equation.3" ShapeID="_x0000_i2347" DrawAspect="Content" ObjectID="_1755943293" r:id="rId2257"/>
        </w:object>
      </w:r>
      <w:r w:rsidR="003A565C" w:rsidRPr="00F829B6">
        <w:t xml:space="preserve"> if no value for </w:t>
      </w:r>
      <w:r w:rsidR="003A565C" w:rsidRPr="00F829B6">
        <w:rPr>
          <w:position w:val="-10"/>
        </w:rPr>
        <w:object w:dxaOrig="499" w:dyaOrig="340" w14:anchorId="7BBB98D3">
          <v:shape id="_x0000_i2348" type="#_x0000_t75" style="width:25.25pt;height:17.75pt" o:ole="">
            <v:imagedata r:id="rId2258" o:title=""/>
          </v:shape>
          <o:OLEObject Type="Embed" ProgID="Equation.3" ShapeID="_x0000_i2348" DrawAspect="Content" ObjectID="_1755943294" r:id="rId2259"/>
        </w:object>
      </w:r>
      <w:r w:rsidR="003A565C" w:rsidRPr="00F829B6">
        <w:t xml:space="preserve"> is configured by higher layers</w:t>
      </w:r>
      <w:r w:rsidRPr="00F829B6">
        <w:t>.</w:t>
      </w:r>
    </w:p>
    <w:p w14:paraId="75961749" w14:textId="77777777" w:rsidR="00F84E8B" w:rsidRPr="00F829B6" w:rsidRDefault="00F84E8B" w:rsidP="0074607E">
      <w:pPr>
        <w:widowControl w:val="0"/>
      </w:pPr>
      <w:r w:rsidRPr="00F829B6">
        <w:t>If PRS frequency hopping is configured by higher layers, a PRS frequency hopping configuration provided by higher layers contains the following:</w:t>
      </w:r>
    </w:p>
    <w:p w14:paraId="1A083F96" w14:textId="77777777" w:rsidR="00F84E8B" w:rsidRPr="00F829B6" w:rsidRDefault="00F84E8B" w:rsidP="0074607E">
      <w:pPr>
        <w:pStyle w:val="B1"/>
        <w:widowControl w:val="0"/>
      </w:pPr>
      <w:r w:rsidRPr="00F829B6">
        <w:t>-</w:t>
      </w:r>
      <w:r w:rsidRPr="00F829B6">
        <w:tab/>
        <w:t xml:space="preserve">The length of the </w:t>
      </w:r>
      <w:r w:rsidR="008864E4" w:rsidRPr="00F829B6">
        <w:t xml:space="preserve">PRS </w:t>
      </w:r>
      <w:r w:rsidRPr="00F829B6">
        <w:t xml:space="preserve">occasion group, </w:t>
      </w:r>
      <w:r w:rsidRPr="00F829B6">
        <w:rPr>
          <w:position w:val="-10"/>
        </w:rPr>
        <w:object w:dxaOrig="680" w:dyaOrig="340" w14:anchorId="66E2DBB8">
          <v:shape id="_x0000_i2349" type="#_x0000_t75" style="width:33.65pt;height:17.75pt" o:ole="">
            <v:imagedata r:id="rId2260" o:title=""/>
          </v:shape>
          <o:OLEObject Type="Embed" ProgID="Equation.3" ShapeID="_x0000_i2349" DrawAspect="Content" ObjectID="_1755943295" r:id="rId2261"/>
        </w:object>
      </w:r>
    </w:p>
    <w:p w14:paraId="497C1EE8" w14:textId="77777777" w:rsidR="00F84E8B" w:rsidRPr="00F829B6" w:rsidRDefault="00F84E8B" w:rsidP="0074607E">
      <w:pPr>
        <w:pStyle w:val="B1"/>
        <w:widowControl w:val="0"/>
      </w:pPr>
      <w:r w:rsidRPr="00F829B6">
        <w:t>-</w:t>
      </w:r>
      <w:r w:rsidRPr="00F829B6">
        <w:tab/>
        <w:t xml:space="preserve">Number of PRS frequency hopping bands, </w:t>
      </w:r>
      <w:r w:rsidRPr="00F829B6">
        <w:rPr>
          <w:position w:val="-10"/>
        </w:rPr>
        <w:object w:dxaOrig="660" w:dyaOrig="340" w14:anchorId="2813FF6E">
          <v:shape id="_x0000_i2350" type="#_x0000_t75" style="width:32.75pt;height:17.75pt" o:ole="">
            <v:imagedata r:id="rId2262" o:title=""/>
          </v:shape>
          <o:OLEObject Type="Embed" ProgID="Equation.3" ShapeID="_x0000_i2350" DrawAspect="Content" ObjectID="_1755943296" r:id="rId2263"/>
        </w:object>
      </w:r>
    </w:p>
    <w:p w14:paraId="39BA73B6" w14:textId="77777777" w:rsidR="00F84E8B" w:rsidRPr="00F829B6" w:rsidRDefault="00F84E8B" w:rsidP="0074607E">
      <w:pPr>
        <w:pStyle w:val="B1"/>
        <w:widowControl w:val="0"/>
      </w:pPr>
      <w:r w:rsidRPr="00F829B6">
        <w:t>-</w:t>
      </w:r>
      <w:r w:rsidRPr="00F829B6">
        <w:tab/>
      </w:r>
      <w:r w:rsidRPr="00F829B6">
        <w:rPr>
          <w:position w:val="-10"/>
        </w:rPr>
        <w:object w:dxaOrig="380" w:dyaOrig="340" w14:anchorId="223AF3C8">
          <v:shape id="_x0000_i2351" type="#_x0000_t75" style="width:18.7pt;height:17.75pt" o:ole="">
            <v:imagedata r:id="rId2264" o:title=""/>
          </v:shape>
          <o:OLEObject Type="Embed" ProgID="Equation.3" ShapeID="_x0000_i2351" DrawAspect="Content" ObjectID="_1755943297" r:id="rId2265"/>
        </w:object>
      </w:r>
      <w:r w:rsidRPr="00F829B6">
        <w:t xml:space="preserve"> </w:t>
      </w:r>
      <w:r w:rsidR="00406484" w:rsidRPr="00F829B6">
        <w:t xml:space="preserve">defined as twice the starting PRB index </w:t>
      </w:r>
      <w:r w:rsidRPr="00F829B6">
        <w:t xml:space="preserve">of PRS frequency hopping band </w:t>
      </w:r>
      <w:r w:rsidRPr="00F829B6">
        <w:rPr>
          <w:position w:val="-6"/>
        </w:rPr>
        <w:object w:dxaOrig="139" w:dyaOrig="240" w14:anchorId="4AA70ACF">
          <v:shape id="_x0000_i2352" type="#_x0000_t75" style="width:6.55pt;height:11.2pt" o:ole="">
            <v:imagedata r:id="rId2266" o:title=""/>
          </v:shape>
          <o:OLEObject Type="Embed" ProgID="Equation.3" ShapeID="_x0000_i2352" DrawAspect="Content" ObjectID="_1755943298" r:id="rId2267"/>
        </w:object>
      </w:r>
      <w:r w:rsidRPr="00F829B6">
        <w:t xml:space="preserve"> where</w:t>
      </w:r>
    </w:p>
    <w:p w14:paraId="40F5E742" w14:textId="77777777" w:rsidR="00F84E8B" w:rsidRPr="00F829B6" w:rsidRDefault="00F84E8B" w:rsidP="0074607E">
      <w:pPr>
        <w:pStyle w:val="B2"/>
        <w:widowControl w:val="0"/>
      </w:pPr>
      <w:r w:rsidRPr="00F829B6">
        <w:t>-</w:t>
      </w:r>
      <w:r w:rsidRPr="00F829B6">
        <w:tab/>
      </w:r>
      <w:r w:rsidRPr="00F829B6">
        <w:rPr>
          <w:position w:val="-10"/>
        </w:rPr>
        <w:object w:dxaOrig="1600" w:dyaOrig="340" w14:anchorId="05568829">
          <v:shape id="_x0000_i2353" type="#_x0000_t75" style="width:81.35pt;height:18.7pt" o:ole="">
            <v:imagedata r:id="rId2268" o:title=""/>
          </v:shape>
          <o:OLEObject Type="Embed" ProgID="Equation.3" ShapeID="_x0000_i2353" DrawAspect="Content" ObjectID="_1755943299" r:id="rId2269"/>
        </w:object>
      </w:r>
      <w:r w:rsidRPr="00F829B6">
        <w:t xml:space="preserve"> if </w:t>
      </w:r>
      <w:r w:rsidRPr="00F829B6">
        <w:rPr>
          <w:position w:val="-6"/>
        </w:rPr>
        <w:object w:dxaOrig="440" w:dyaOrig="240" w14:anchorId="63B24204">
          <v:shape id="_x0000_i2354" type="#_x0000_t75" style="width:21.5pt;height:11.2pt" o:ole="">
            <v:imagedata r:id="rId2270" o:title=""/>
          </v:shape>
          <o:OLEObject Type="Embed" ProgID="Equation.3" ShapeID="_x0000_i2354" DrawAspect="Content" ObjectID="_1755943300" r:id="rId2271"/>
        </w:object>
      </w:r>
      <w:r w:rsidRPr="00F829B6">
        <w:t>,</w:t>
      </w:r>
    </w:p>
    <w:p w14:paraId="34B59629" w14:textId="77777777" w:rsidR="00F84E8B" w:rsidRPr="00F829B6" w:rsidRDefault="00F84E8B" w:rsidP="0074607E">
      <w:pPr>
        <w:pStyle w:val="B2"/>
        <w:widowControl w:val="0"/>
      </w:pPr>
      <w:r w:rsidRPr="00F829B6">
        <w:t>-</w:t>
      </w:r>
      <w:r w:rsidRPr="00F829B6">
        <w:tab/>
      </w:r>
      <w:r w:rsidR="00406484" w:rsidRPr="00F829B6">
        <w:rPr>
          <w:kern w:val="2"/>
          <w:position w:val="-10"/>
          <w:sz w:val="21"/>
          <w:szCs w:val="24"/>
          <w:lang w:val="en-US" w:eastAsia="zh-CN"/>
        </w:rPr>
        <w:object w:dxaOrig="1230" w:dyaOrig="360" w14:anchorId="489B8B57">
          <v:shape id="_x0000_i2355" type="#_x0000_t75" style="width:60.8pt;height:18.7pt" o:ole="">
            <v:imagedata r:id="rId2272" o:title=""/>
          </v:shape>
          <o:OLEObject Type="Embed" ProgID="Equation.DSMT4" ShapeID="_x0000_i2355" DrawAspect="Content" ObjectID="_1755943301" r:id="rId2273"/>
        </w:object>
      </w:r>
      <w:r w:rsidR="00406484" w:rsidRPr="00F829B6">
        <w:t xml:space="preserve"> where </w:t>
      </w:r>
      <w:r w:rsidR="00406484" w:rsidRPr="00F829B6">
        <w:rPr>
          <w:kern w:val="2"/>
          <w:position w:val="-10"/>
          <w:sz w:val="21"/>
          <w:szCs w:val="24"/>
          <w:lang w:val="en-US" w:eastAsia="zh-CN"/>
        </w:rPr>
        <w:object w:dxaOrig="420" w:dyaOrig="360" w14:anchorId="123D5410">
          <v:shape id="_x0000_i2356" type="#_x0000_t75" style="width:20.55pt;height:18.7pt" o:ole="">
            <v:imagedata r:id="rId2274" o:title=""/>
          </v:shape>
          <o:OLEObject Type="Embed" ProgID="Equation.DSMT4" ShapeID="_x0000_i2356" DrawAspect="Content" ObjectID="_1755943302" r:id="rId2275"/>
        </w:object>
      </w:r>
      <w:r w:rsidR="00406484" w:rsidRPr="00F829B6">
        <w:t xml:space="preserve"> </w:t>
      </w:r>
      <w:r w:rsidRPr="00F829B6">
        <w:t xml:space="preserve">is the index of the first PRB in the PRS frequency hopping narrowband configured by higher layers if </w:t>
      </w:r>
      <w:r w:rsidRPr="00F829B6">
        <w:rPr>
          <w:position w:val="-10"/>
        </w:rPr>
        <w:object w:dxaOrig="1620" w:dyaOrig="340" w14:anchorId="55CE99EA">
          <v:shape id="_x0000_i2357" type="#_x0000_t75" style="width:81.35pt;height:17.75pt" o:ole="">
            <v:imagedata r:id="rId2276" o:title=""/>
          </v:shape>
          <o:OLEObject Type="Embed" ProgID="Equation.3" ShapeID="_x0000_i2357" DrawAspect="Content" ObjectID="_1755943303" r:id="rId2277"/>
        </w:object>
      </w:r>
    </w:p>
    <w:p w14:paraId="354E6BCD" w14:textId="77777777" w:rsidR="00F84E8B" w:rsidRPr="00F829B6" w:rsidRDefault="00F84E8B" w:rsidP="0074607E">
      <w:pPr>
        <w:widowControl w:val="0"/>
      </w:pPr>
      <w:r w:rsidRPr="00F829B6">
        <w:t xml:space="preserve">If PRS frequency hopping is configured by higher layers, the reference signal sequence </w:t>
      </w:r>
      <w:r w:rsidRPr="00F829B6">
        <w:rPr>
          <w:position w:val="-14"/>
        </w:rPr>
        <w:object w:dxaOrig="660" w:dyaOrig="340" w14:anchorId="71F3975F">
          <v:shape id="_x0000_i2358" type="#_x0000_t75" style="width:32.75pt;height:17.75pt" o:ole="">
            <v:imagedata r:id="rId2239" o:title=""/>
          </v:shape>
          <o:OLEObject Type="Embed" ProgID="Equation.3" ShapeID="_x0000_i2358" DrawAspect="Content" ObjectID="_1755943304" r:id="rId2278"/>
        </w:object>
      </w:r>
      <w:r w:rsidRPr="00F829B6">
        <w:t xml:space="preserve">in the PRS occasion </w:t>
      </w:r>
      <w:r w:rsidRPr="00F829B6">
        <w:rPr>
          <w:position w:val="-10"/>
        </w:rPr>
        <w:object w:dxaOrig="180" w:dyaOrig="279" w14:anchorId="290310E6">
          <v:shape id="_x0000_i2359" type="#_x0000_t75" style="width:9.35pt;height:14.05pt" o:ole="">
            <v:imagedata r:id="rId2279" o:title=""/>
          </v:shape>
          <o:OLEObject Type="Embed" ProgID="Equation.3" ShapeID="_x0000_i2359" DrawAspect="Content" ObjectID="_1755943305" r:id="rId2280"/>
        </w:object>
      </w:r>
      <w:r w:rsidRPr="00F829B6">
        <w:t xml:space="preserve">, </w:t>
      </w:r>
      <w:r w:rsidRPr="00F829B6">
        <w:rPr>
          <w:position w:val="-10"/>
        </w:rPr>
        <w:object w:dxaOrig="1620" w:dyaOrig="340" w14:anchorId="75AC04EB">
          <v:shape id="_x0000_i2360" type="#_x0000_t75" style="width:81.35pt;height:17.75pt" o:ole="">
            <v:imagedata r:id="rId2281" o:title=""/>
          </v:shape>
          <o:OLEObject Type="Embed" ProgID="Equation.3" ShapeID="_x0000_i2360" DrawAspect="Content" ObjectID="_1755943306" r:id="rId2282"/>
        </w:object>
      </w:r>
      <w:r w:rsidRPr="00F829B6">
        <w:t xml:space="preserve">, in the PRS occasion group shall be mapped to complex-valued modulation symbols </w:t>
      </w:r>
      <w:r w:rsidRPr="00F829B6">
        <w:rPr>
          <w:position w:val="-14"/>
        </w:rPr>
        <w:object w:dxaOrig="400" w:dyaOrig="380" w14:anchorId="6345A281">
          <v:shape id="_x0000_i2361" type="#_x0000_t75" style="width:19.65pt;height:18.7pt" o:ole="">
            <v:imagedata r:id="rId92" o:title=""/>
          </v:shape>
          <o:OLEObject Type="Embed" ProgID="Equation.3" ShapeID="_x0000_i2361" DrawAspect="Content" ObjectID="_1755943307" r:id="rId2283"/>
        </w:object>
      </w:r>
      <w:r w:rsidRPr="00F829B6">
        <w:t xml:space="preserve"> used as reference signal for antenna port </w:t>
      </w:r>
      <w:r w:rsidRPr="00F829B6">
        <w:rPr>
          <w:position w:val="-10"/>
        </w:rPr>
        <w:object w:dxaOrig="520" w:dyaOrig="279" w14:anchorId="017827E0">
          <v:shape id="_x0000_i2362" type="#_x0000_t75" style="width:26.2pt;height:14.05pt" o:ole="">
            <v:imagedata r:id="rId2284" o:title=""/>
          </v:shape>
          <o:OLEObject Type="Embed" ProgID="Equation.3" ShapeID="_x0000_i2362" DrawAspect="Content" ObjectID="_1755943308" r:id="rId2285"/>
        </w:object>
      </w:r>
      <w:r w:rsidRPr="00F829B6">
        <w:t xml:space="preserve"> in slot </w:t>
      </w:r>
      <w:r w:rsidRPr="00F829B6">
        <w:rPr>
          <w:position w:val="-10"/>
        </w:rPr>
        <w:object w:dxaOrig="240" w:dyaOrig="300" w14:anchorId="799E7D42">
          <v:shape id="_x0000_i2363" type="#_x0000_t75" style="width:11.2pt;height:14.95pt" o:ole="">
            <v:imagedata r:id="rId2244" o:title=""/>
          </v:shape>
          <o:OLEObject Type="Embed" ProgID="Equation.3" ShapeID="_x0000_i2363" DrawAspect="Content" ObjectID="_1755943309" r:id="rId2286"/>
        </w:object>
      </w:r>
      <w:r w:rsidRPr="00F829B6">
        <w:t xml:space="preserve"> according to </w:t>
      </w:r>
    </w:p>
    <w:p w14:paraId="1C8A6733" w14:textId="77777777" w:rsidR="00F84E8B" w:rsidRPr="00F829B6" w:rsidRDefault="00F84E8B" w:rsidP="0074607E">
      <w:pPr>
        <w:pStyle w:val="EQ"/>
        <w:keepLines w:val="0"/>
        <w:widowControl w:val="0"/>
        <w:jc w:val="center"/>
      </w:pPr>
      <w:r w:rsidRPr="00F829B6">
        <w:rPr>
          <w:position w:val="-14"/>
        </w:rPr>
        <w:object w:dxaOrig="1280" w:dyaOrig="380" w14:anchorId="503858B8">
          <v:shape id="_x0000_i2364" type="#_x0000_t75" style="width:63.6pt;height:18.7pt" o:ole="">
            <v:imagedata r:id="rId2246" o:title=""/>
          </v:shape>
          <o:OLEObject Type="Embed" ProgID="Equation.3" ShapeID="_x0000_i2364" DrawAspect="Content" ObjectID="_1755943310" r:id="rId2287"/>
        </w:object>
      </w:r>
    </w:p>
    <w:p w14:paraId="04A5CD33" w14:textId="77777777" w:rsidR="00F84E8B" w:rsidRPr="00F829B6" w:rsidRDefault="00F84E8B" w:rsidP="0074607E">
      <w:pPr>
        <w:widowControl w:val="0"/>
      </w:pPr>
      <w:r w:rsidRPr="00F829B6">
        <w:t>where</w:t>
      </w:r>
    </w:p>
    <w:p w14:paraId="67BDBD72" w14:textId="77777777" w:rsidR="00F84E8B" w:rsidRPr="00F829B6" w:rsidRDefault="00F84E8B" w:rsidP="0074607E">
      <w:pPr>
        <w:pStyle w:val="B1"/>
        <w:widowControl w:val="0"/>
      </w:pPr>
      <w:r w:rsidRPr="00F829B6">
        <w:t>-</w:t>
      </w:r>
      <w:r w:rsidRPr="00F829B6">
        <w:tab/>
        <w:t>for normal cyclic prefix</w:t>
      </w:r>
    </w:p>
    <w:p w14:paraId="7519A6C9" w14:textId="77777777" w:rsidR="00F84E8B" w:rsidRPr="00F829B6" w:rsidRDefault="00F84E8B" w:rsidP="0074607E">
      <w:pPr>
        <w:pStyle w:val="EQ"/>
        <w:keepLines w:val="0"/>
        <w:widowControl w:val="0"/>
        <w:jc w:val="center"/>
      </w:pPr>
      <w:r w:rsidRPr="00F829B6">
        <w:rPr>
          <w:position w:val="-112"/>
        </w:rPr>
        <w:object w:dxaOrig="5020" w:dyaOrig="2340" w14:anchorId="1CB06715">
          <v:shape id="_x0000_i2365" type="#_x0000_t75" style="width:251.55pt;height:116.9pt" o:ole="">
            <v:imagedata r:id="rId2288" o:title=""/>
          </v:shape>
          <o:OLEObject Type="Embed" ProgID="Equation.3" ShapeID="_x0000_i2365" DrawAspect="Content" ObjectID="_1755943311" r:id="rId2289"/>
        </w:object>
      </w:r>
    </w:p>
    <w:p w14:paraId="74206E31" w14:textId="77777777" w:rsidR="00F84E8B" w:rsidRPr="00F829B6" w:rsidRDefault="00F84E8B" w:rsidP="0074607E">
      <w:pPr>
        <w:pStyle w:val="B1"/>
        <w:widowControl w:val="0"/>
      </w:pPr>
      <w:r w:rsidRPr="00F829B6">
        <w:lastRenderedPageBreak/>
        <w:t>-</w:t>
      </w:r>
      <w:r w:rsidRPr="00F829B6">
        <w:tab/>
        <w:t>for extended cyclic prefix</w:t>
      </w:r>
    </w:p>
    <w:p w14:paraId="1B3053B3" w14:textId="77777777" w:rsidR="00F84E8B" w:rsidRPr="00F829B6" w:rsidRDefault="00F84E8B" w:rsidP="0074607E">
      <w:pPr>
        <w:pStyle w:val="EQ"/>
        <w:keepLines w:val="0"/>
        <w:widowControl w:val="0"/>
        <w:jc w:val="center"/>
      </w:pPr>
      <w:r w:rsidRPr="00F829B6">
        <w:rPr>
          <w:position w:val="-112"/>
        </w:rPr>
        <w:object w:dxaOrig="4900" w:dyaOrig="2340" w14:anchorId="366F5B1C">
          <v:shape id="_x0000_i2366" type="#_x0000_t75" style="width:243.1pt;height:116.9pt" o:ole="">
            <v:imagedata r:id="rId2290" o:title=""/>
          </v:shape>
          <o:OLEObject Type="Embed" ProgID="Equation.3" ShapeID="_x0000_i2366" DrawAspect="Content" ObjectID="_1755943312" r:id="rId2291"/>
        </w:object>
      </w:r>
    </w:p>
    <w:p w14:paraId="2807C448" w14:textId="77777777" w:rsidR="00F84E8B" w:rsidRPr="00F829B6" w:rsidRDefault="00F84E8B" w:rsidP="0074607E">
      <w:pPr>
        <w:widowControl w:val="0"/>
      </w:pPr>
    </w:p>
    <w:p w14:paraId="4D01D838" w14:textId="77777777" w:rsidR="0035583A" w:rsidRPr="00F829B6" w:rsidRDefault="0035583A" w:rsidP="0074607E">
      <w:pPr>
        <w:pStyle w:val="TH"/>
        <w:keepNext w:val="0"/>
        <w:keepLines w:val="0"/>
        <w:widowControl w:val="0"/>
      </w:pPr>
      <w:r w:rsidRPr="00F829B6">
        <w:object w:dxaOrig="11834" w:dyaOrig="5922" w14:anchorId="690709C6">
          <v:shape id="_x0000_i2367" type="#_x0000_t75" style="width:413.3pt;height:206.65pt" o:ole="">
            <v:imagedata r:id="rId2292" o:title=""/>
          </v:shape>
          <o:OLEObject Type="Embed" ProgID="Visio.Drawing.11" ShapeID="_x0000_i2367" DrawAspect="Content" ObjectID="_1755943313" r:id="rId2293"/>
        </w:object>
      </w:r>
    </w:p>
    <w:p w14:paraId="5AD0C2EB" w14:textId="77777777" w:rsidR="0035583A" w:rsidRPr="00F829B6" w:rsidRDefault="0035583A" w:rsidP="0074607E">
      <w:pPr>
        <w:pStyle w:val="TF"/>
        <w:keepLines w:val="0"/>
        <w:widowControl w:val="0"/>
      </w:pPr>
      <w:r w:rsidRPr="00F829B6">
        <w:t>Figure 6.10.4.2-1: Mapping of positioning reference signals (normal cyclic prefix)</w:t>
      </w:r>
    </w:p>
    <w:p w14:paraId="15D2A4C3" w14:textId="77777777" w:rsidR="0035583A" w:rsidRPr="00F829B6" w:rsidRDefault="0035583A" w:rsidP="0074607E">
      <w:pPr>
        <w:pStyle w:val="TH"/>
        <w:keepNext w:val="0"/>
        <w:keepLines w:val="0"/>
        <w:widowControl w:val="0"/>
      </w:pPr>
      <w:r w:rsidRPr="00F829B6">
        <w:object w:dxaOrig="10448" w:dyaOrig="5760" w14:anchorId="4E0EF182">
          <v:shape id="_x0000_i2368" type="#_x0000_t75" style="width:374.95pt;height:206.65pt" o:ole="">
            <v:imagedata r:id="rId2294" o:title=""/>
          </v:shape>
          <o:OLEObject Type="Embed" ProgID="Visio.Drawing.11" ShapeID="_x0000_i2368" DrawAspect="Content" ObjectID="_1755943314" r:id="rId2295"/>
        </w:object>
      </w:r>
    </w:p>
    <w:p w14:paraId="4D079C30" w14:textId="77777777" w:rsidR="0035583A" w:rsidRPr="00F829B6" w:rsidRDefault="0035583A" w:rsidP="0074607E">
      <w:pPr>
        <w:pStyle w:val="TF"/>
        <w:keepLines w:val="0"/>
        <w:widowControl w:val="0"/>
      </w:pPr>
      <w:r w:rsidRPr="00F829B6">
        <w:t>Figure 6.10.4.2-2: Mapping of positioning reference signals (extended cyclic prefix)</w:t>
      </w:r>
    </w:p>
    <w:p w14:paraId="37FFC4FD" w14:textId="77777777" w:rsidR="0035583A" w:rsidRPr="00F829B6" w:rsidRDefault="0035583A" w:rsidP="0074607E">
      <w:pPr>
        <w:pStyle w:val="Heading4"/>
        <w:keepNext w:val="0"/>
        <w:keepLines w:val="0"/>
        <w:widowControl w:val="0"/>
      </w:pPr>
      <w:bookmarkStart w:id="123" w:name="_Toc454818082"/>
      <w:r w:rsidRPr="00F829B6">
        <w:t>6.10.4.3</w:t>
      </w:r>
      <w:r w:rsidRPr="00F829B6">
        <w:tab/>
        <w:t>Positioning reference signal subframe configuration</w:t>
      </w:r>
      <w:bookmarkEnd w:id="123"/>
    </w:p>
    <w:p w14:paraId="6A34F8CC" w14:textId="77777777" w:rsidR="0035583A" w:rsidRPr="00F829B6" w:rsidRDefault="0035583A" w:rsidP="0074607E">
      <w:pPr>
        <w:widowControl w:val="0"/>
      </w:pPr>
      <w:r w:rsidRPr="00F829B6">
        <w:t xml:space="preserve">The subframe configuration period </w:t>
      </w:r>
      <w:r w:rsidRPr="00F829B6">
        <w:rPr>
          <w:position w:val="-10"/>
        </w:rPr>
        <w:object w:dxaOrig="420" w:dyaOrig="300" w14:anchorId="2E53D661">
          <v:shape id="_x0000_i2369" type="#_x0000_t75" style="width:20.55pt;height:14.95pt" o:ole="">
            <v:imagedata r:id="rId2296" o:title=""/>
          </v:shape>
          <o:OLEObject Type="Embed" ProgID="Equation.3" ShapeID="_x0000_i2369" DrawAspect="Content" ObjectID="_1755943315" r:id="rId2297"/>
        </w:object>
      </w:r>
      <w:r w:rsidRPr="00F829B6">
        <w:t xml:space="preserve"> and the subframe offset </w:t>
      </w:r>
      <w:r w:rsidRPr="00F829B6">
        <w:rPr>
          <w:position w:val="-10"/>
        </w:rPr>
        <w:object w:dxaOrig="460" w:dyaOrig="300" w14:anchorId="61540C05">
          <v:shape id="_x0000_i2370" type="#_x0000_t75" style="width:24.3pt;height:14.95pt" o:ole="">
            <v:imagedata r:id="rId2298" o:title=""/>
          </v:shape>
          <o:OLEObject Type="Embed" ProgID="Equation.3" ShapeID="_x0000_i2370" DrawAspect="Content" ObjectID="_1755943316" r:id="rId2299"/>
        </w:object>
      </w:r>
      <w:r w:rsidRPr="00F829B6">
        <w:t xml:space="preserve"> for the transmission of positioning reference signals are listed in Table </w:t>
      </w:r>
      <w:r w:rsidRPr="00F829B6">
        <w:rPr>
          <w:lang w:val="en-US" w:eastAsia="zh-CN"/>
        </w:rPr>
        <w:t>6.10.4.3-1</w:t>
      </w:r>
      <w:r w:rsidRPr="00F829B6">
        <w:t xml:space="preserve">. The PRS configuration index </w:t>
      </w:r>
      <w:r w:rsidRPr="00F829B6">
        <w:rPr>
          <w:position w:val="-10"/>
          <w:lang w:val="en-US"/>
        </w:rPr>
        <w:object w:dxaOrig="420" w:dyaOrig="300" w14:anchorId="705E1247">
          <v:shape id="_x0000_i2371" type="#_x0000_t75" style="width:18.7pt;height:12.15pt" o:ole="">
            <v:imagedata r:id="rId2300" o:title=""/>
          </v:shape>
          <o:OLEObject Type="Embed" ProgID="Equation.3" ShapeID="_x0000_i2371" DrawAspect="Content" ObjectID="_1755943317" r:id="rId2301"/>
        </w:object>
      </w:r>
      <w:r w:rsidRPr="00F829B6">
        <w:rPr>
          <w:lang w:val="en-US"/>
        </w:rPr>
        <w:t xml:space="preserve"> is configured by higher layers</w:t>
      </w:r>
      <w:r w:rsidRPr="00F829B6">
        <w:t xml:space="preserve">. Positioning </w:t>
      </w:r>
      <w:r w:rsidRPr="00F829B6">
        <w:lastRenderedPageBreak/>
        <w:t xml:space="preserve">reference signals are transmitted only in configured DL subframes. Positioning reference signals shall not be transmitted in DwPTS. Positioning reference signals shall be transmitted in </w:t>
      </w:r>
      <w:r w:rsidRPr="00F829B6">
        <w:rPr>
          <w:position w:val="-10"/>
        </w:rPr>
        <w:object w:dxaOrig="480" w:dyaOrig="300" w14:anchorId="63F00E4C">
          <v:shape id="_x0000_i2372" type="#_x0000_t75" style="width:25.25pt;height:14.95pt" o:ole="">
            <v:imagedata r:id="rId57" o:title=""/>
          </v:shape>
          <o:OLEObject Type="Embed" ProgID="Equation.3" ShapeID="_x0000_i2372" DrawAspect="Content" ObjectID="_1755943318" r:id="rId2302"/>
        </w:object>
      </w:r>
      <w:r w:rsidRPr="00F829B6">
        <w:t xml:space="preserve"> consecutive downlink subframes, where </w:t>
      </w:r>
      <w:r w:rsidRPr="00F829B6">
        <w:rPr>
          <w:position w:val="-10"/>
        </w:rPr>
        <w:object w:dxaOrig="480" w:dyaOrig="300" w14:anchorId="0B617804">
          <v:shape id="_x0000_i2373" type="#_x0000_t75" style="width:25.25pt;height:14.95pt" o:ole="">
            <v:imagedata r:id="rId59" o:title=""/>
          </v:shape>
          <o:OLEObject Type="Embed" ProgID="Equation.3" ShapeID="_x0000_i2373" DrawAspect="Content" ObjectID="_1755943319" r:id="rId2303"/>
        </w:object>
      </w:r>
      <w:r w:rsidRPr="00F829B6">
        <w:t xml:space="preserve"> is configured by higher layers.</w:t>
      </w:r>
    </w:p>
    <w:p w14:paraId="0D39909D" w14:textId="77777777" w:rsidR="0035583A" w:rsidRPr="00F829B6" w:rsidRDefault="0035583A" w:rsidP="0074607E">
      <w:pPr>
        <w:widowControl w:val="0"/>
      </w:pPr>
      <w:r w:rsidRPr="00F829B6">
        <w:t xml:space="preserve">The positioning reference signal instances, for the first subframe of the </w:t>
      </w:r>
      <w:r w:rsidRPr="00F829B6">
        <w:rPr>
          <w:position w:val="-10"/>
        </w:rPr>
        <w:object w:dxaOrig="480" w:dyaOrig="300" w14:anchorId="3545F557">
          <v:shape id="_x0000_i2374" type="#_x0000_t75" style="width:25.25pt;height:14.95pt" o:ole="">
            <v:imagedata r:id="rId2304" o:title=""/>
          </v:shape>
          <o:OLEObject Type="Embed" ProgID="Equation.3" ShapeID="_x0000_i2374" DrawAspect="Content" ObjectID="_1755943320" r:id="rId2305"/>
        </w:object>
      </w:r>
      <w:r w:rsidRPr="00F829B6">
        <w:t xml:space="preserve"> downlink subframes, shall satisfy </w:t>
      </w:r>
      <w:r w:rsidRPr="00F829B6">
        <w:rPr>
          <w:position w:val="-10"/>
        </w:rPr>
        <w:object w:dxaOrig="3140" w:dyaOrig="300" w14:anchorId="57E1D3CF">
          <v:shape id="_x0000_i2375" type="#_x0000_t75" style="width:156.15pt;height:14.95pt" o:ole="">
            <v:imagedata r:id="rId2306" o:title=""/>
          </v:shape>
          <o:OLEObject Type="Embed" ProgID="Equation.3" ShapeID="_x0000_i2375" DrawAspect="Content" ObjectID="_1755943321" r:id="rId2307"/>
        </w:object>
      </w:r>
      <w:r w:rsidRPr="00F829B6">
        <w:t>.</w:t>
      </w:r>
    </w:p>
    <w:p w14:paraId="746D9D17" w14:textId="77777777" w:rsidR="0035583A" w:rsidRPr="00F829B6" w:rsidRDefault="0035583A" w:rsidP="0074607E">
      <w:pPr>
        <w:pStyle w:val="TH"/>
        <w:keepNext w:val="0"/>
        <w:keepLines w:val="0"/>
        <w:widowControl w:val="0"/>
        <w:rPr>
          <w:lang w:val="en-US"/>
        </w:rPr>
      </w:pPr>
      <w:r w:rsidRPr="00F829B6">
        <w:rPr>
          <w:lang w:val="en-US"/>
        </w:rPr>
        <w:t xml:space="preserve">Table </w:t>
      </w:r>
      <w:r w:rsidRPr="00F829B6">
        <w:rPr>
          <w:lang w:val="en-US" w:eastAsia="zh-CN"/>
        </w:rPr>
        <w:t>6.10.4.3-1</w:t>
      </w:r>
      <w:r w:rsidRPr="00F829B6">
        <w:rPr>
          <w:lang w:val="en-US"/>
        </w:rPr>
        <w:t xml:space="preserve">: Positioning reference signal subframe configuration </w:t>
      </w:r>
    </w:p>
    <w:tbl>
      <w:tblPr>
        <w:tblW w:w="0" w:type="auto"/>
        <w:jc w:val="center"/>
        <w:tblLook w:val="01E0" w:firstRow="1" w:lastRow="1" w:firstColumn="1" w:lastColumn="1" w:noHBand="0" w:noVBand="0"/>
      </w:tblPr>
      <w:tblGrid>
        <w:gridCol w:w="2725"/>
        <w:gridCol w:w="2016"/>
        <w:gridCol w:w="2523"/>
      </w:tblGrid>
      <w:tr w:rsidR="0035583A" w:rsidRPr="00F829B6" w14:paraId="2E7AD415"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C307531" w14:textId="77777777" w:rsidR="0035583A" w:rsidRPr="00F829B6" w:rsidRDefault="0035583A" w:rsidP="0074607E">
            <w:pPr>
              <w:pStyle w:val="TAH"/>
              <w:keepNext w:val="0"/>
              <w:keepLines w:val="0"/>
              <w:widowControl w:val="0"/>
              <w:rPr>
                <w:lang w:val="en-US"/>
              </w:rPr>
            </w:pPr>
            <w:r w:rsidRPr="00F829B6">
              <w:rPr>
                <w:lang w:val="en-US"/>
              </w:rPr>
              <w:t xml:space="preserve">PRS </w:t>
            </w:r>
            <w:r w:rsidRPr="00F829B6">
              <w:rPr>
                <w:rFonts w:eastAsia="SimSun"/>
                <w:lang w:val="en-US" w:eastAsia="zh-CN"/>
              </w:rPr>
              <w:t>configuration</w:t>
            </w:r>
            <w:r w:rsidRPr="00F829B6">
              <w:rPr>
                <w:lang w:val="en-US"/>
              </w:rPr>
              <w:t xml:space="preserve"> Index </w:t>
            </w:r>
            <w:r w:rsidRPr="00F829B6">
              <w:rPr>
                <w:position w:val="-10"/>
                <w:lang w:val="en-US"/>
              </w:rPr>
              <w:object w:dxaOrig="420" w:dyaOrig="300" w14:anchorId="0D8797CD">
                <v:shape id="_x0000_i2376" type="#_x0000_t75" style="width:18.7pt;height:12.15pt" o:ole="">
                  <v:imagedata r:id="rId2308" o:title=""/>
                </v:shape>
                <o:OLEObject Type="Embed" ProgID="Equation.3" ShapeID="_x0000_i2376" DrawAspect="Content" ObjectID="_1755943322" r:id="rId2309"/>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A0C99C3" w14:textId="77777777" w:rsidR="0035583A" w:rsidRPr="00F829B6" w:rsidRDefault="0035583A" w:rsidP="0074607E">
            <w:pPr>
              <w:pStyle w:val="TAH"/>
              <w:keepNext w:val="0"/>
              <w:keepLines w:val="0"/>
              <w:widowControl w:val="0"/>
              <w:rPr>
                <w:lang w:val="en-US"/>
              </w:rPr>
            </w:pPr>
            <w:r w:rsidRPr="00F829B6">
              <w:rPr>
                <w:lang w:val="en-US"/>
              </w:rPr>
              <w:t xml:space="preserve">PRS </w:t>
            </w:r>
            <w:r w:rsidRPr="00F829B6">
              <w:rPr>
                <w:rFonts w:eastAsia="SimSun"/>
                <w:lang w:eastAsia="zh-CN"/>
              </w:rPr>
              <w:t>p</w:t>
            </w:r>
            <w:r w:rsidRPr="00F829B6">
              <w:t xml:space="preserve">eriodicity </w:t>
            </w:r>
            <w:r w:rsidRPr="00F829B6">
              <w:rPr>
                <w:position w:val="-10"/>
              </w:rPr>
              <w:object w:dxaOrig="420" w:dyaOrig="300" w14:anchorId="25D740A8">
                <v:shape id="_x0000_i2377" type="#_x0000_t75" style="width:20.55pt;height:14.95pt" o:ole="">
                  <v:imagedata r:id="rId2310" o:title=""/>
                </v:shape>
                <o:OLEObject Type="Embed" ProgID="Equation.3" ShapeID="_x0000_i2377" DrawAspect="Content" ObjectID="_1755943323" r:id="rId2311"/>
              </w:object>
            </w:r>
            <w:r w:rsidRPr="00F829B6">
              <w:rPr>
                <w:lang w:val="en-US"/>
              </w:rPr>
              <w:t xml:space="preserve"> </w:t>
            </w:r>
          </w:p>
          <w:p w14:paraId="3073BA30" w14:textId="77777777" w:rsidR="0035583A" w:rsidRPr="00F829B6" w:rsidRDefault="0035583A" w:rsidP="0074607E">
            <w:pPr>
              <w:pStyle w:val="TAH"/>
              <w:keepNext w:val="0"/>
              <w:keepLines w:val="0"/>
              <w:widowControl w:val="0"/>
              <w:rPr>
                <w:lang w:val="en-US"/>
              </w:rPr>
            </w:pPr>
            <w:r w:rsidRPr="00F829B6">
              <w:rPr>
                <w:lang w:val="en-US"/>
              </w:rPr>
              <w:t>(subframes)</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2BA8FF0" w14:textId="77777777" w:rsidR="0035583A" w:rsidRPr="00F829B6" w:rsidRDefault="0035583A" w:rsidP="0074607E">
            <w:pPr>
              <w:pStyle w:val="TAH"/>
              <w:keepNext w:val="0"/>
              <w:keepLines w:val="0"/>
              <w:widowControl w:val="0"/>
            </w:pPr>
            <w:r w:rsidRPr="00F829B6">
              <w:rPr>
                <w:lang w:val="en-US"/>
              </w:rPr>
              <w:t xml:space="preserve">PRS </w:t>
            </w:r>
            <w:r w:rsidRPr="00F829B6">
              <w:rPr>
                <w:rFonts w:eastAsia="SimSun"/>
                <w:lang w:val="en-US" w:eastAsia="zh-CN"/>
              </w:rPr>
              <w:t>s</w:t>
            </w:r>
            <w:r w:rsidRPr="00F829B6">
              <w:rPr>
                <w:lang w:val="en-US"/>
              </w:rPr>
              <w:t xml:space="preserve">ubframe </w:t>
            </w:r>
            <w:r w:rsidRPr="00F829B6">
              <w:rPr>
                <w:rFonts w:eastAsia="SimSun"/>
                <w:lang w:val="en-US" w:eastAsia="zh-CN"/>
              </w:rPr>
              <w:t>o</w:t>
            </w:r>
            <w:r w:rsidRPr="00F829B6">
              <w:rPr>
                <w:lang w:val="en-US"/>
              </w:rPr>
              <w:t xml:space="preserve">ffset </w:t>
            </w:r>
            <w:r w:rsidRPr="00F829B6">
              <w:rPr>
                <w:position w:val="-10"/>
              </w:rPr>
              <w:object w:dxaOrig="460" w:dyaOrig="300" w14:anchorId="4DD834D0">
                <v:shape id="_x0000_i2378" type="#_x0000_t75" style="width:24.3pt;height:14.95pt" o:ole="">
                  <v:imagedata r:id="rId2312" o:title=""/>
                </v:shape>
                <o:OLEObject Type="Embed" ProgID="Equation.3" ShapeID="_x0000_i2378" DrawAspect="Content" ObjectID="_1755943324" r:id="rId2313"/>
              </w:object>
            </w:r>
            <w:r w:rsidRPr="00F829B6">
              <w:t xml:space="preserve"> </w:t>
            </w:r>
          </w:p>
          <w:p w14:paraId="2A30D57D" w14:textId="77777777" w:rsidR="0035583A" w:rsidRPr="00F829B6" w:rsidRDefault="0035583A" w:rsidP="0074607E">
            <w:pPr>
              <w:pStyle w:val="TAH"/>
              <w:keepNext w:val="0"/>
              <w:keepLines w:val="0"/>
              <w:widowControl w:val="0"/>
              <w:rPr>
                <w:lang w:val="en-US"/>
              </w:rPr>
            </w:pPr>
            <w:r w:rsidRPr="00F829B6">
              <w:t>(subframes)</w:t>
            </w:r>
          </w:p>
        </w:tc>
      </w:tr>
      <w:tr w:rsidR="0035583A" w:rsidRPr="00F829B6" w14:paraId="254B78B0"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2701E5" w14:textId="77777777" w:rsidR="0035583A" w:rsidRPr="00F829B6" w:rsidRDefault="0035583A" w:rsidP="0074607E">
            <w:pPr>
              <w:pStyle w:val="TAC"/>
              <w:keepNext w:val="0"/>
              <w:keepLines w:val="0"/>
              <w:widowControl w:val="0"/>
              <w:rPr>
                <w:rFonts w:eastAsia="SimSun"/>
                <w:lang w:val="en-US" w:eastAsia="zh-CN"/>
              </w:rPr>
            </w:pPr>
            <w:r w:rsidRPr="00F829B6">
              <w:t xml:space="preserve">0 – </w:t>
            </w:r>
            <w:r w:rsidRPr="00F829B6">
              <w:rPr>
                <w:rFonts w:eastAsia="SimSun"/>
                <w:lang w:eastAsia="zh-CN"/>
              </w:rPr>
              <w:t>159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8086FC"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val="en-US" w:eastAsia="zh-CN"/>
              </w:rPr>
              <w:t>160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C72E63" w14:textId="77777777" w:rsidR="0035583A" w:rsidRPr="00F829B6" w:rsidRDefault="0035583A" w:rsidP="0074607E">
            <w:pPr>
              <w:pStyle w:val="TAC"/>
              <w:keepNext w:val="0"/>
              <w:keepLines w:val="0"/>
              <w:widowControl w:val="0"/>
              <w:rPr>
                <w:lang w:val="en-US"/>
              </w:rPr>
            </w:pPr>
            <w:r w:rsidRPr="00F829B6">
              <w:rPr>
                <w:position w:val="-10"/>
                <w:lang w:val="en-US"/>
              </w:rPr>
              <w:object w:dxaOrig="420" w:dyaOrig="300" w14:anchorId="7A6EE9D9">
                <v:shape id="_x0000_i2379" type="#_x0000_t75" style="width:18.7pt;height:12.15pt" o:ole="">
                  <v:imagedata r:id="rId2314" o:title=""/>
                </v:shape>
                <o:OLEObject Type="Embed" ProgID="Equation.3" ShapeID="_x0000_i2379" DrawAspect="Content" ObjectID="_1755943325" r:id="rId2315"/>
              </w:object>
            </w:r>
          </w:p>
        </w:tc>
      </w:tr>
      <w:tr w:rsidR="0035583A" w:rsidRPr="00F829B6" w14:paraId="5FEC4EDD"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61C0EB"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160</w:t>
            </w:r>
            <w:r w:rsidRPr="00F829B6">
              <w:t xml:space="preserve"> – </w:t>
            </w:r>
            <w:r w:rsidRPr="00F829B6">
              <w:rPr>
                <w:rFonts w:eastAsia="SimSun"/>
                <w:lang w:eastAsia="zh-CN"/>
              </w:rPr>
              <w:t>479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32CE10"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320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181BB8" w14:textId="77777777" w:rsidR="0035583A" w:rsidRPr="00F829B6" w:rsidRDefault="0035583A" w:rsidP="0074607E">
            <w:pPr>
              <w:pStyle w:val="TAC"/>
              <w:keepNext w:val="0"/>
              <w:keepLines w:val="0"/>
              <w:widowControl w:val="0"/>
              <w:rPr>
                <w:rFonts w:eastAsia="SimSun"/>
                <w:lang w:val="en-US" w:eastAsia="zh-CN"/>
              </w:rPr>
            </w:pPr>
            <w:r w:rsidRPr="00F829B6">
              <w:rPr>
                <w:position w:val="-10"/>
                <w:lang w:val="en-US"/>
              </w:rPr>
              <w:object w:dxaOrig="900" w:dyaOrig="300" w14:anchorId="0C0E2551">
                <v:shape id="_x0000_i2380" type="#_x0000_t75" style="width:39.25pt;height:12.15pt" o:ole="">
                  <v:imagedata r:id="rId2316" o:title=""/>
                </v:shape>
                <o:OLEObject Type="Embed" ProgID="Equation.3" ShapeID="_x0000_i2380" DrawAspect="Content" ObjectID="_1755943326" r:id="rId2317"/>
              </w:object>
            </w:r>
          </w:p>
        </w:tc>
      </w:tr>
      <w:tr w:rsidR="0035583A" w:rsidRPr="00F829B6" w14:paraId="526BD008"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9A5924"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480</w:t>
            </w:r>
            <w:r w:rsidRPr="00F829B6">
              <w:t xml:space="preserve"> – </w:t>
            </w:r>
            <w:r w:rsidRPr="00F829B6">
              <w:rPr>
                <w:rFonts w:eastAsia="SimSun"/>
                <w:lang w:eastAsia="zh-CN"/>
              </w:rPr>
              <w:t>1119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5A8049"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640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F851EC" w14:textId="77777777" w:rsidR="0035583A" w:rsidRPr="00F829B6" w:rsidRDefault="0035583A" w:rsidP="0074607E">
            <w:pPr>
              <w:pStyle w:val="TAC"/>
              <w:keepNext w:val="0"/>
              <w:keepLines w:val="0"/>
              <w:widowControl w:val="0"/>
              <w:rPr>
                <w:rFonts w:eastAsia="SimSun"/>
                <w:lang w:val="en-US" w:eastAsia="zh-CN"/>
              </w:rPr>
            </w:pPr>
            <w:r w:rsidRPr="00F829B6">
              <w:rPr>
                <w:position w:val="-10"/>
                <w:lang w:val="en-US"/>
              </w:rPr>
              <w:object w:dxaOrig="920" w:dyaOrig="300" w14:anchorId="15BA5518">
                <v:shape id="_x0000_i2381" type="#_x0000_t75" style="width:41.15pt;height:12.15pt" o:ole="">
                  <v:imagedata r:id="rId2318" o:title=""/>
                </v:shape>
                <o:OLEObject Type="Embed" ProgID="Equation.3" ShapeID="_x0000_i2381" DrawAspect="Content" ObjectID="_1755943327" r:id="rId2319"/>
              </w:object>
            </w:r>
          </w:p>
        </w:tc>
      </w:tr>
      <w:tr w:rsidR="0035583A" w:rsidRPr="00F829B6" w14:paraId="650111EE"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18A225" w14:textId="77777777" w:rsidR="0035583A" w:rsidRPr="00F829B6" w:rsidRDefault="0035583A" w:rsidP="0074607E">
            <w:pPr>
              <w:pStyle w:val="TAC"/>
              <w:keepNext w:val="0"/>
              <w:keepLines w:val="0"/>
              <w:widowControl w:val="0"/>
              <w:rPr>
                <w:rFonts w:eastAsia="SimSun"/>
                <w:lang w:eastAsia="zh-CN"/>
              </w:rPr>
            </w:pPr>
            <w:r w:rsidRPr="00F829B6">
              <w:t xml:space="preserve">1120 – </w:t>
            </w:r>
            <w:r w:rsidRPr="00F829B6">
              <w:rPr>
                <w:rFonts w:eastAsia="SimSun"/>
                <w:lang w:eastAsia="zh-CN"/>
              </w:rPr>
              <w:t>2399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1113C0" w14:textId="77777777" w:rsidR="0035583A" w:rsidRPr="00F829B6" w:rsidRDefault="0035583A" w:rsidP="0074607E">
            <w:pPr>
              <w:pStyle w:val="TAC"/>
              <w:keepNext w:val="0"/>
              <w:keepLines w:val="0"/>
              <w:widowControl w:val="0"/>
              <w:rPr>
                <w:rFonts w:eastAsia="SimSun"/>
                <w:lang w:eastAsia="zh-CN"/>
              </w:rPr>
            </w:pPr>
            <w:r w:rsidRPr="00F829B6">
              <w:rPr>
                <w:rFonts w:eastAsia="SimSun"/>
                <w:lang w:eastAsia="zh-CN"/>
              </w:rPr>
              <w:t>1280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B2F69F7" w14:textId="77777777" w:rsidR="0035583A" w:rsidRPr="00F829B6" w:rsidRDefault="0035583A" w:rsidP="0074607E">
            <w:pPr>
              <w:pStyle w:val="TAC"/>
              <w:keepNext w:val="0"/>
              <w:keepLines w:val="0"/>
              <w:widowControl w:val="0"/>
              <w:rPr>
                <w:lang w:eastAsia="zh-CN"/>
              </w:rPr>
            </w:pPr>
            <w:r w:rsidRPr="00F829B6">
              <w:rPr>
                <w:position w:val="-10"/>
                <w:lang w:val="en-US"/>
              </w:rPr>
              <w:object w:dxaOrig="999" w:dyaOrig="300" w14:anchorId="285F23D5">
                <v:shape id="_x0000_i2382" type="#_x0000_t75" style="width:44.9pt;height:12.15pt" o:ole="">
                  <v:imagedata r:id="rId2320" o:title=""/>
                </v:shape>
                <o:OLEObject Type="Embed" ProgID="Equation.3" ShapeID="_x0000_i2382" DrawAspect="Content" ObjectID="_1755943328" r:id="rId2321"/>
              </w:object>
            </w:r>
          </w:p>
        </w:tc>
      </w:tr>
      <w:tr w:rsidR="003A565C" w:rsidRPr="00F829B6" w14:paraId="18425C5B"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19B232" w14:textId="77777777" w:rsidR="003A565C" w:rsidRPr="00F829B6" w:rsidRDefault="003A565C" w:rsidP="0074607E">
            <w:pPr>
              <w:pStyle w:val="TAC"/>
              <w:keepNext w:val="0"/>
              <w:keepLines w:val="0"/>
              <w:widowControl w:val="0"/>
            </w:pPr>
            <w:r w:rsidRPr="00F829B6">
              <w:t>2400 – 2404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D62717"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A6922B"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64EE5900">
                <v:shape id="_x0000_i2383" type="#_x0000_t75" style="width:45.8pt;height:12.15pt" o:ole="">
                  <v:imagedata r:id="rId2322" o:title=""/>
                </v:shape>
                <o:OLEObject Type="Embed" ProgID="Equation.3" ShapeID="_x0000_i2383" DrawAspect="Content" ObjectID="_1755943329" r:id="rId2323"/>
              </w:object>
            </w:r>
          </w:p>
        </w:tc>
      </w:tr>
      <w:tr w:rsidR="003A565C" w:rsidRPr="00F829B6" w14:paraId="7A6BF3FA"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DDD5A4" w14:textId="77777777" w:rsidR="003A565C" w:rsidRPr="00F829B6" w:rsidRDefault="003A565C" w:rsidP="0074607E">
            <w:pPr>
              <w:pStyle w:val="TAC"/>
              <w:keepNext w:val="0"/>
              <w:keepLines w:val="0"/>
              <w:widowControl w:val="0"/>
            </w:pPr>
            <w:r w:rsidRPr="00F829B6">
              <w:t>2405 – 2414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59D277"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EBE98F"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26D93ECD">
                <v:shape id="_x0000_i2384" type="#_x0000_t75" style="width:45.8pt;height:12.15pt" o:ole="">
                  <v:imagedata r:id="rId2324" o:title=""/>
                </v:shape>
                <o:OLEObject Type="Embed" ProgID="Equation.3" ShapeID="_x0000_i2384" DrawAspect="Content" ObjectID="_1755943330" r:id="rId2325"/>
              </w:object>
            </w:r>
          </w:p>
        </w:tc>
      </w:tr>
      <w:tr w:rsidR="003A565C" w:rsidRPr="00F829B6" w14:paraId="45D37CD1"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7BC6A4" w14:textId="77777777" w:rsidR="003A565C" w:rsidRPr="00F829B6" w:rsidRDefault="003A565C" w:rsidP="0074607E">
            <w:pPr>
              <w:pStyle w:val="TAC"/>
              <w:keepNext w:val="0"/>
              <w:keepLines w:val="0"/>
              <w:widowControl w:val="0"/>
            </w:pPr>
            <w:r w:rsidRPr="00F829B6">
              <w:t>2415 – 2434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804F22"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687EC0"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774B043A">
                <v:shape id="_x0000_i2385" type="#_x0000_t75" style="width:45.8pt;height:12.15pt" o:ole="">
                  <v:imagedata r:id="rId2326" o:title=""/>
                </v:shape>
                <o:OLEObject Type="Embed" ProgID="Equation.3" ShapeID="_x0000_i2385" DrawAspect="Content" ObjectID="_1755943331" r:id="rId2327"/>
              </w:object>
            </w:r>
          </w:p>
        </w:tc>
      </w:tr>
      <w:tr w:rsidR="003A565C" w:rsidRPr="00F829B6" w14:paraId="5CEECC5D"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683B6F" w14:textId="77777777" w:rsidR="003A565C" w:rsidRPr="00F829B6" w:rsidRDefault="003A565C" w:rsidP="0074607E">
            <w:pPr>
              <w:pStyle w:val="TAC"/>
              <w:keepNext w:val="0"/>
              <w:keepLines w:val="0"/>
              <w:widowControl w:val="0"/>
            </w:pPr>
            <w:r w:rsidRPr="00F829B6">
              <w:t>2435 – 2474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BD058B"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40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8A4E69"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13EE2966">
                <v:shape id="_x0000_i2386" type="#_x0000_t75" style="width:45.8pt;height:12.15pt" o:ole="">
                  <v:imagedata r:id="rId2328" o:title=""/>
                </v:shape>
                <o:OLEObject Type="Embed" ProgID="Equation.3" ShapeID="_x0000_i2386" DrawAspect="Content" ObjectID="_1755943332" r:id="rId2329"/>
              </w:object>
            </w:r>
          </w:p>
        </w:tc>
      </w:tr>
      <w:tr w:rsidR="003A565C" w:rsidRPr="00F829B6" w14:paraId="453683F7"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2301CC" w14:textId="77777777" w:rsidR="003A565C" w:rsidRPr="00F829B6" w:rsidRDefault="003A565C" w:rsidP="0074607E">
            <w:pPr>
              <w:pStyle w:val="TAC"/>
              <w:keepNext w:val="0"/>
              <w:keepLines w:val="0"/>
              <w:widowControl w:val="0"/>
            </w:pPr>
            <w:r w:rsidRPr="00F829B6">
              <w:t>2475 – 2554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08CC2B"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80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8D7E63"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32B6D924">
                <v:shape id="_x0000_i2387" type="#_x0000_t75" style="width:45.8pt;height:12.15pt" o:ole="">
                  <v:imagedata r:id="rId2330" o:title=""/>
                </v:shape>
                <o:OLEObject Type="Embed" ProgID="Equation.3" ShapeID="_x0000_i2387" DrawAspect="Content" ObjectID="_1755943333" r:id="rId2331"/>
              </w:object>
            </w:r>
          </w:p>
        </w:tc>
      </w:tr>
      <w:tr w:rsidR="0035583A" w:rsidRPr="00F829B6" w14:paraId="6C67AEF2"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717910" w14:textId="77777777" w:rsidR="0035583A" w:rsidRPr="00F829B6" w:rsidRDefault="003A565C" w:rsidP="0074607E">
            <w:pPr>
              <w:pStyle w:val="TAC"/>
              <w:keepNext w:val="0"/>
              <w:keepLines w:val="0"/>
              <w:widowControl w:val="0"/>
            </w:pPr>
            <w:r w:rsidRPr="00F829B6">
              <w:t>2555</w:t>
            </w:r>
            <w:r w:rsidR="0035583A" w:rsidRPr="00F829B6">
              <w:t>-4095</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3E4EF4" w14:textId="77777777" w:rsidR="0035583A" w:rsidRPr="00F829B6" w:rsidRDefault="0035583A" w:rsidP="0074607E">
            <w:pPr>
              <w:pStyle w:val="TAC"/>
              <w:keepNext w:val="0"/>
              <w:keepLines w:val="0"/>
              <w:widowControl w:val="0"/>
              <w:rPr>
                <w:lang w:val="en-US"/>
              </w:rPr>
            </w:pPr>
            <w:r w:rsidRPr="00F829B6">
              <w:rPr>
                <w:lang w:val="en-US"/>
              </w:rPr>
              <w:t>Reserved</w:t>
            </w:r>
          </w:p>
        </w:tc>
      </w:tr>
    </w:tbl>
    <w:p w14:paraId="60AF5E9E" w14:textId="77777777" w:rsidR="0035583A" w:rsidRPr="00F829B6" w:rsidRDefault="0035583A" w:rsidP="0074607E">
      <w:pPr>
        <w:widowControl w:val="0"/>
      </w:pPr>
    </w:p>
    <w:p w14:paraId="42CDB208" w14:textId="77777777" w:rsidR="0035583A" w:rsidRPr="00F829B6" w:rsidRDefault="0035583A" w:rsidP="0074607E">
      <w:pPr>
        <w:pStyle w:val="Heading3"/>
        <w:keepNext w:val="0"/>
        <w:keepLines w:val="0"/>
        <w:widowControl w:val="0"/>
      </w:pPr>
      <w:bookmarkStart w:id="124" w:name="_Toc454818083"/>
      <w:r w:rsidRPr="00F829B6">
        <w:t>6.10.5</w:t>
      </w:r>
      <w:r w:rsidRPr="00F829B6">
        <w:tab/>
        <w:t>CSI reference signals</w:t>
      </w:r>
      <w:bookmarkEnd w:id="124"/>
    </w:p>
    <w:p w14:paraId="6833C68E" w14:textId="77777777" w:rsidR="0035583A" w:rsidRPr="00F829B6" w:rsidRDefault="0035583A" w:rsidP="0074607E">
      <w:pPr>
        <w:widowControl w:val="0"/>
      </w:pPr>
      <w:r w:rsidRPr="00F829B6">
        <w:t xml:space="preserve">CSI reference signals are transmitted on </w:t>
      </w:r>
      <w:r w:rsidR="00B85576" w:rsidRPr="00F829B6">
        <w:t>1, 2, 4, 8, 12, 16, 20, 24, 28, or 32</w:t>
      </w:r>
      <w:r w:rsidRPr="00F829B6">
        <w:t xml:space="preserve"> antenna ports using </w:t>
      </w:r>
      <w:r w:rsidRPr="00F829B6">
        <w:rPr>
          <w:position w:val="-10"/>
        </w:rPr>
        <w:object w:dxaOrig="600" w:dyaOrig="279" w14:anchorId="2BB4FE90">
          <v:shape id="_x0000_i2388" type="#_x0000_t75" style="width:29.9pt;height:14.05pt" o:ole="">
            <v:imagedata r:id="rId2332" o:title=""/>
          </v:shape>
          <o:OLEObject Type="Embed" ProgID="Equation.3" ShapeID="_x0000_i2388" DrawAspect="Content" ObjectID="_1755943334" r:id="rId2333"/>
        </w:object>
      </w:r>
      <w:r w:rsidRPr="00F829B6">
        <w:t xml:space="preserve">, </w:t>
      </w:r>
      <w:r w:rsidRPr="00F829B6">
        <w:rPr>
          <w:position w:val="-10"/>
        </w:rPr>
        <w:object w:dxaOrig="819" w:dyaOrig="280" w14:anchorId="5996B4E6">
          <v:shape id="_x0000_i2389" type="#_x0000_t75" style="width:41.15pt;height:14.05pt" o:ole="">
            <v:imagedata r:id="rId2334" o:title=""/>
          </v:shape>
          <o:OLEObject Type="Embed" ProgID="Equation.3" ShapeID="_x0000_i2389" DrawAspect="Content" ObjectID="_1755943335" r:id="rId2335"/>
        </w:object>
      </w:r>
      <w:r w:rsidRPr="00F829B6">
        <w:t xml:space="preserve">, </w:t>
      </w:r>
      <w:r w:rsidRPr="00F829B6">
        <w:rPr>
          <w:position w:val="-10"/>
        </w:rPr>
        <w:object w:dxaOrig="1020" w:dyaOrig="280" w14:anchorId="05A6CC8D">
          <v:shape id="_x0000_i2390" type="#_x0000_t75" style="width:51.45pt;height:14.05pt" o:ole="">
            <v:imagedata r:id="rId2336" o:title=""/>
          </v:shape>
          <o:OLEObject Type="Embed" ProgID="Equation.3" ShapeID="_x0000_i2390" DrawAspect="Content" ObjectID="_1755943336" r:id="rId2337"/>
        </w:object>
      </w:r>
      <w:r w:rsidRPr="00F829B6">
        <w:t xml:space="preserve">, </w:t>
      </w:r>
      <w:r w:rsidRPr="00F829B6">
        <w:rPr>
          <w:position w:val="-10"/>
        </w:rPr>
        <w:object w:dxaOrig="1040" w:dyaOrig="280" w14:anchorId="6B01ED66">
          <v:shape id="_x0000_i2391" type="#_x0000_t75" style="width:51.45pt;height:14.05pt" o:ole="">
            <v:imagedata r:id="rId2338" o:title=""/>
          </v:shape>
          <o:OLEObject Type="Embed" ProgID="Equation.3" ShapeID="_x0000_i2391" DrawAspect="Content" ObjectID="_1755943337" r:id="rId2339"/>
        </w:object>
      </w:r>
      <w:r w:rsidRPr="00F829B6">
        <w:t xml:space="preserve">, </w:t>
      </w:r>
      <w:r w:rsidRPr="00F829B6">
        <w:rPr>
          <w:position w:val="-10"/>
        </w:rPr>
        <w:object w:dxaOrig="1040" w:dyaOrig="279" w14:anchorId="43FD5A64">
          <v:shape id="_x0000_i2392" type="#_x0000_t75" style="width:51.45pt;height:14.05pt" o:ole="">
            <v:imagedata r:id="rId69" o:title=""/>
          </v:shape>
          <o:OLEObject Type="Embed" ProgID="Equation.3" ShapeID="_x0000_i2392" DrawAspect="Content" ObjectID="_1755943338" r:id="rId2340"/>
        </w:object>
      </w:r>
      <w:r w:rsidR="00B85576" w:rsidRPr="00F829B6">
        <w:t>,</w:t>
      </w:r>
      <w:r w:rsidRPr="00F829B6">
        <w:t xml:space="preserve"> </w:t>
      </w:r>
      <w:r w:rsidRPr="00F829B6">
        <w:rPr>
          <w:position w:val="-10"/>
        </w:rPr>
        <w:object w:dxaOrig="1040" w:dyaOrig="279" w14:anchorId="69817D60">
          <v:shape id="_x0000_i2393" type="#_x0000_t75" style="width:51.45pt;height:14.05pt" o:ole="">
            <v:imagedata r:id="rId71" o:title=""/>
          </v:shape>
          <o:OLEObject Type="Embed" ProgID="Equation.3" ShapeID="_x0000_i2393" DrawAspect="Content" ObjectID="_1755943339" r:id="rId2341"/>
        </w:object>
      </w:r>
      <w:r w:rsidR="00B85576" w:rsidRPr="00F829B6">
        <w:t>,</w:t>
      </w:r>
      <w:r w:rsidR="00B85576" w:rsidRPr="00F829B6">
        <w:rPr>
          <w:position w:val="-10"/>
        </w:rPr>
        <w:object w:dxaOrig="1040" w:dyaOrig="279" w14:anchorId="27B3BDEB">
          <v:shape id="_x0000_i2394" type="#_x0000_t75" style="width:51.45pt;height:14.05pt" o:ole="">
            <v:imagedata r:id="rId2342" o:title=""/>
          </v:shape>
          <o:OLEObject Type="Embed" ProgID="Equation.3" ShapeID="_x0000_i2394" DrawAspect="Content" ObjectID="_1755943340" r:id="rId2343"/>
        </w:object>
      </w:r>
      <w:r w:rsidR="00B85576" w:rsidRPr="00F829B6">
        <w:t xml:space="preserve">, </w:t>
      </w:r>
      <w:r w:rsidR="00B85576" w:rsidRPr="00F829B6">
        <w:rPr>
          <w:position w:val="-10"/>
        </w:rPr>
        <w:object w:dxaOrig="1020" w:dyaOrig="279" w14:anchorId="3589A562">
          <v:shape id="_x0000_i2395" type="#_x0000_t75" style="width:51.45pt;height:14.05pt" o:ole="">
            <v:imagedata r:id="rId75" o:title=""/>
          </v:shape>
          <o:OLEObject Type="Embed" ProgID="Equation.3" ShapeID="_x0000_i2395" DrawAspect="Content" ObjectID="_1755943341" r:id="rId2344"/>
        </w:object>
      </w:r>
      <w:r w:rsidR="00B85576" w:rsidRPr="00F829B6">
        <w:t xml:space="preserve">, </w:t>
      </w:r>
      <w:r w:rsidR="00B85576" w:rsidRPr="00F829B6">
        <w:rPr>
          <w:position w:val="-10"/>
        </w:rPr>
        <w:object w:dxaOrig="1040" w:dyaOrig="279" w14:anchorId="7C9A5F3D">
          <v:shape id="_x0000_i2396" type="#_x0000_t75" style="width:51.45pt;height:14.05pt" o:ole="">
            <v:imagedata r:id="rId77" o:title=""/>
          </v:shape>
          <o:OLEObject Type="Embed" ProgID="Equation.3" ShapeID="_x0000_i2396" DrawAspect="Content" ObjectID="_1755943342" r:id="rId2345"/>
        </w:object>
      </w:r>
      <w:r w:rsidR="00B85576" w:rsidRPr="00F829B6">
        <w:t xml:space="preserve"> and</w:t>
      </w:r>
      <w:r w:rsidR="00B85576" w:rsidRPr="00F829B6">
        <w:rPr>
          <w:position w:val="-10"/>
        </w:rPr>
        <w:object w:dxaOrig="1040" w:dyaOrig="279" w14:anchorId="4944A1AB">
          <v:shape id="_x0000_i2397" type="#_x0000_t75" style="width:51.45pt;height:14.05pt" o:ole="">
            <v:imagedata r:id="rId79" o:title=""/>
          </v:shape>
          <o:OLEObject Type="Embed" ProgID="Equation.3" ShapeID="_x0000_i2397" DrawAspect="Content" ObjectID="_1755943343" r:id="rId2346"/>
        </w:object>
      </w:r>
      <w:r w:rsidRPr="00F829B6">
        <w:t xml:space="preserve">, respectively. </w:t>
      </w:r>
    </w:p>
    <w:p w14:paraId="255513C6" w14:textId="77777777" w:rsidR="00B85576" w:rsidRPr="00F829B6" w:rsidRDefault="0035583A" w:rsidP="0074607E">
      <w:pPr>
        <w:widowControl w:val="0"/>
      </w:pPr>
      <w:r w:rsidRPr="00F829B6">
        <w:t xml:space="preserve">For CSI reference signals using more than eight antenna ports, </w:t>
      </w:r>
      <w:r w:rsidRPr="00F829B6">
        <w:rPr>
          <w:position w:val="-10"/>
        </w:rPr>
        <w:object w:dxaOrig="760" w:dyaOrig="340" w14:anchorId="68FAF65C">
          <v:shape id="_x0000_i2398" type="#_x0000_t75" style="width:38.35pt;height:17.75pt" o:ole="">
            <v:imagedata r:id="rId2347" o:title=""/>
          </v:shape>
          <o:OLEObject Type="Embed" ProgID="Equation.3" ShapeID="_x0000_i2398" DrawAspect="Content" ObjectID="_1755943344" r:id="rId2348"/>
        </w:object>
      </w:r>
      <w:r w:rsidRPr="00F829B6">
        <w:t xml:space="preserve"> CSI-RS configurations in the same subframe, numbered from 0 to </w:t>
      </w:r>
      <w:r w:rsidRPr="00F829B6">
        <w:rPr>
          <w:position w:val="-10"/>
        </w:rPr>
        <w:object w:dxaOrig="740" w:dyaOrig="340" w14:anchorId="7ECA0E12">
          <v:shape id="_x0000_i2399" type="#_x0000_t75" style="width:36.45pt;height:17.75pt" o:ole="">
            <v:imagedata r:id="rId2349" o:title=""/>
          </v:shape>
          <o:OLEObject Type="Embed" ProgID="Equation.3" ShapeID="_x0000_i2399" DrawAspect="Content" ObjectID="_1755943345" r:id="rId2350"/>
        </w:object>
      </w:r>
      <w:r w:rsidRPr="00F829B6">
        <w:t xml:space="preserve">, </w:t>
      </w:r>
      <w:r w:rsidR="003A565C" w:rsidRPr="00F829B6">
        <w:t xml:space="preserve">where value 0 corresponds to the configured </w:t>
      </w:r>
      <w:r w:rsidR="003A565C" w:rsidRPr="00F829B6">
        <w:rPr>
          <w:i/>
        </w:rPr>
        <w:t>resourceConfig-r11</w:t>
      </w:r>
      <w:r w:rsidR="003A565C" w:rsidRPr="00F829B6">
        <w:t xml:space="preserve"> or </w:t>
      </w:r>
      <w:r w:rsidR="003A565C" w:rsidRPr="00F829B6">
        <w:rPr>
          <w:i/>
        </w:rPr>
        <w:t>resourceConfig-r10</w:t>
      </w:r>
      <w:r w:rsidR="003A565C" w:rsidRPr="00F829B6">
        <w:t xml:space="preserve"> and value </w:t>
      </w:r>
      <w:r w:rsidR="003A565C" w:rsidRPr="00F829B6">
        <w:rPr>
          <w:i/>
        </w:rPr>
        <w:t>k</w:t>
      </w:r>
      <w:r w:rsidR="003A565C" w:rsidRPr="00F829B6">
        <w:t xml:space="preserve"> (</w:t>
      </w:r>
      <w:r w:rsidR="003A565C" w:rsidRPr="00F829B6">
        <w:rPr>
          <w:i/>
        </w:rPr>
        <w:t>k&gt;</w:t>
      </w:r>
      <w:r w:rsidR="003A565C" w:rsidRPr="00F829B6">
        <w:t xml:space="preserve">0) corresponds to the configured </w:t>
      </w:r>
      <w:r w:rsidR="003A565C" w:rsidRPr="00F829B6">
        <w:rPr>
          <w:i/>
        </w:rPr>
        <w:t>k-</w:t>
      </w:r>
      <w:r w:rsidR="003A565C" w:rsidRPr="00F829B6">
        <w:t>th entry of</w:t>
      </w:r>
      <w:r w:rsidR="00FC4E2C">
        <w:t xml:space="preserve"> </w:t>
      </w:r>
      <w:r w:rsidR="00FC4E2C" w:rsidRPr="00332D0E">
        <w:rPr>
          <w:i/>
          <w:color w:val="000000"/>
        </w:rPr>
        <w:t>NZP-ResourceConfig-r13</w:t>
      </w:r>
      <w:r w:rsidR="00FC4E2C" w:rsidRPr="00332D0E">
        <w:rPr>
          <w:color w:val="000000"/>
        </w:rPr>
        <w:t xml:space="preserve"> from an aggregated list consisting of</w:t>
      </w:r>
      <w:r w:rsidR="003A565C" w:rsidRPr="00F829B6">
        <w:t xml:space="preserve"> </w:t>
      </w:r>
      <w:r w:rsidR="003A565C" w:rsidRPr="00F829B6">
        <w:rPr>
          <w:i/>
        </w:rPr>
        <w:t>nzp-resourceConfigList-r13</w:t>
      </w:r>
      <w:r w:rsidR="00FC4E2C" w:rsidRPr="00332D0E">
        <w:rPr>
          <w:color w:val="000000"/>
        </w:rPr>
        <w:t xml:space="preserve"> followed by </w:t>
      </w:r>
      <w:r w:rsidR="00FC4E2C" w:rsidRPr="00332D0E">
        <w:rPr>
          <w:i/>
          <w:iCs/>
          <w:color w:val="000000"/>
        </w:rPr>
        <w:t xml:space="preserve">nzp-resourceConfigListExt-r14 </w:t>
      </w:r>
      <w:r w:rsidR="00FC4E2C" w:rsidRPr="00332D0E">
        <w:rPr>
          <w:color w:val="000000"/>
        </w:rPr>
        <w:t>(if configured)</w:t>
      </w:r>
      <w:r w:rsidR="003A565C" w:rsidRPr="00F829B6">
        <w:t xml:space="preserve">, </w:t>
      </w:r>
      <w:r w:rsidRPr="00F829B6">
        <w:t xml:space="preserve">are aggregated to obtain </w:t>
      </w:r>
      <w:r w:rsidRPr="00F829B6">
        <w:rPr>
          <w:position w:val="-14"/>
        </w:rPr>
        <w:object w:dxaOrig="920" w:dyaOrig="380" w14:anchorId="288AC2E6">
          <v:shape id="_x0000_i2400" type="#_x0000_t75" style="width:45.8pt;height:18.7pt" o:ole="">
            <v:imagedata r:id="rId2351" o:title=""/>
          </v:shape>
          <o:OLEObject Type="Embed" ProgID="Equation.3" ShapeID="_x0000_i2400" DrawAspect="Content" ObjectID="_1755943346" r:id="rId2352"/>
        </w:object>
      </w:r>
      <w:r w:rsidRPr="00F829B6">
        <w:t xml:space="preserve"> antenna ports in total. Each CSI-RS configuration in such an aggregation corresponds to </w:t>
      </w:r>
      <w:r w:rsidRPr="00F829B6">
        <w:rPr>
          <w:position w:val="-14"/>
        </w:rPr>
        <w:object w:dxaOrig="1100" w:dyaOrig="380" w14:anchorId="6E63BCDB">
          <v:shape id="_x0000_i2401" type="#_x0000_t75" style="width:54.25pt;height:18.7pt" o:ole="">
            <v:imagedata r:id="rId2353" o:title=""/>
          </v:shape>
          <o:OLEObject Type="Embed" ProgID="Equation.3" ShapeID="_x0000_i2401" DrawAspect="Content" ObjectID="_1755943347" r:id="rId2354"/>
        </w:object>
      </w:r>
      <w:r w:rsidRPr="00F829B6">
        <w:t xml:space="preserve"> antenna ports and one of the configurations</w:t>
      </w:r>
      <w:r w:rsidR="00364A88" w:rsidRPr="00364A88">
        <w:t xml:space="preserve"> </w:t>
      </w:r>
      <w:r w:rsidR="00364A88">
        <w:t>in the range 0-19</w:t>
      </w:r>
      <w:r w:rsidRPr="00F829B6">
        <w:t xml:space="preserve"> in Table 6.10.5.2-1 for normal cyclic prefix</w:t>
      </w:r>
      <w:r w:rsidRPr="00F829B6">
        <w:rPr>
          <w:rFonts w:hint="eastAsia"/>
          <w:lang w:eastAsia="zh-CN"/>
        </w:rPr>
        <w:t>, and one of the configurations</w:t>
      </w:r>
      <w:r w:rsidR="00364A88" w:rsidRPr="00364A88">
        <w:rPr>
          <w:lang w:eastAsia="zh-CN"/>
        </w:rPr>
        <w:t xml:space="preserve"> </w:t>
      </w:r>
      <w:r w:rsidR="00364A88">
        <w:rPr>
          <w:lang w:eastAsia="zh-CN"/>
        </w:rPr>
        <w:t>in the range 0-15</w:t>
      </w:r>
      <w:r w:rsidRPr="00F829B6">
        <w:rPr>
          <w:rFonts w:hint="eastAsia"/>
          <w:lang w:eastAsia="zh-CN"/>
        </w:rPr>
        <w:t xml:space="preserve"> in Table 6.10.5.2-2 for extended cyclic prefix</w:t>
      </w:r>
      <w:r w:rsidRPr="00F829B6">
        <w:t>. The supported configurations of aggregated CSI-RS configurations are shown in Table 6.10.5-1.</w:t>
      </w:r>
      <w:r w:rsidR="00B85576" w:rsidRPr="00F829B6">
        <w:t xml:space="preserve"> If the higher layer parameter </w:t>
      </w:r>
      <w:r w:rsidR="00B85576" w:rsidRPr="00F829B6">
        <w:rPr>
          <w:i/>
        </w:rPr>
        <w:t>NZP-TransmissionComb</w:t>
      </w:r>
      <w:r w:rsidR="00B85576" w:rsidRPr="00F829B6">
        <w:t xml:space="preserve"> is not configured, </w:t>
      </w:r>
      <w:r w:rsidR="00B85576" w:rsidRPr="00F829B6">
        <w:rPr>
          <w:position w:val="-10"/>
        </w:rPr>
        <w:object w:dxaOrig="480" w:dyaOrig="340" w14:anchorId="03510C75">
          <v:shape id="_x0000_i2402" type="#_x0000_t75" style="width:25.25pt;height:17.75pt" o:ole="">
            <v:imagedata r:id="rId2355" o:title=""/>
          </v:shape>
          <o:OLEObject Type="Embed" ProgID="Equation.3" ShapeID="_x0000_i2402" DrawAspect="Content" ObjectID="_1755943348" r:id="rId2356"/>
        </w:object>
      </w:r>
      <w:r w:rsidR="00B85576" w:rsidRPr="00F829B6">
        <w:t xml:space="preserve"> unique CSI-RS configurations from Table 6.10.5.2-1 for normal cyclic prefix and from Table </w:t>
      </w:r>
      <w:r w:rsidR="00B85576" w:rsidRPr="00F829B6">
        <w:rPr>
          <w:rFonts w:hint="eastAsia"/>
          <w:lang w:eastAsia="zh-CN"/>
        </w:rPr>
        <w:t>6.10.5.2-</w:t>
      </w:r>
      <w:r w:rsidR="00B85576" w:rsidRPr="00F829B6">
        <w:rPr>
          <w:lang w:eastAsia="zh-CN"/>
        </w:rPr>
        <w:t>2</w:t>
      </w:r>
      <w:r w:rsidR="00B85576" w:rsidRPr="00F829B6">
        <w:rPr>
          <w:rFonts w:hint="eastAsia"/>
          <w:lang w:eastAsia="zh-CN"/>
        </w:rPr>
        <w:t xml:space="preserve"> for extended cyclic prefix</w:t>
      </w:r>
      <w:r w:rsidR="00B85576" w:rsidRPr="00F829B6">
        <w:rPr>
          <w:lang w:eastAsia="zh-CN"/>
        </w:rPr>
        <w:t xml:space="preserve"> are aggregated to form </w:t>
      </w:r>
      <w:r w:rsidR="00B85576" w:rsidRPr="00F829B6">
        <w:t>12, 16, 20, 24, 28, or 32 antenna ports.</w:t>
      </w:r>
    </w:p>
    <w:p w14:paraId="4BE452C5" w14:textId="77777777" w:rsidR="0035583A" w:rsidRPr="00F829B6" w:rsidRDefault="00B85576" w:rsidP="0074607E">
      <w:pPr>
        <w:widowControl w:val="0"/>
      </w:pPr>
      <w:r w:rsidRPr="00F829B6">
        <w:t xml:space="preserve">For CSI reference signals using more than sixteen antenna ports, when higher layer parameter </w:t>
      </w:r>
      <w:r w:rsidRPr="00F829B6">
        <w:rPr>
          <w:i/>
        </w:rPr>
        <w:t>NZP-TransmissionComb</w:t>
      </w:r>
      <w:r w:rsidRPr="00F829B6">
        <w:t xml:space="preserve"> is configured, the number of unique CSI-RS configurations from Table 6.10.5.2-1 for normal cyclic prefix and from Table </w:t>
      </w:r>
      <w:r w:rsidRPr="00F829B6">
        <w:rPr>
          <w:rFonts w:hint="eastAsia"/>
          <w:lang w:eastAsia="zh-CN"/>
        </w:rPr>
        <w:t>6.10.5.2-</w:t>
      </w:r>
      <w:r w:rsidRPr="00F829B6">
        <w:rPr>
          <w:lang w:eastAsia="zh-CN"/>
        </w:rPr>
        <w:t>2</w:t>
      </w:r>
      <w:r w:rsidRPr="00F829B6">
        <w:rPr>
          <w:rFonts w:hint="eastAsia"/>
          <w:lang w:eastAsia="zh-CN"/>
        </w:rPr>
        <w:t xml:space="preserve"> for extended cyclic prefix</w:t>
      </w:r>
      <w:r w:rsidRPr="00F829B6">
        <w:rPr>
          <w:lang w:eastAsia="zh-CN"/>
        </w:rPr>
        <w:t xml:space="preserve"> that are aggregated to form </w:t>
      </w:r>
      <w:r w:rsidRPr="00F829B6">
        <w:t>20, 24, 28, or 32 antenna ports</w:t>
      </w:r>
      <w:r w:rsidRPr="00F829B6">
        <w:rPr>
          <w:lang w:eastAsia="zh-CN"/>
        </w:rPr>
        <w:t xml:space="preserve"> can be less than or equal to </w:t>
      </w:r>
      <w:r w:rsidRPr="00F829B6">
        <w:rPr>
          <w:position w:val="-10"/>
        </w:rPr>
        <w:object w:dxaOrig="480" w:dyaOrig="340" w14:anchorId="57579163">
          <v:shape id="_x0000_i2403" type="#_x0000_t75" style="width:25.25pt;height:17.75pt" o:ole="">
            <v:imagedata r:id="rId2357" o:title=""/>
          </v:shape>
          <o:OLEObject Type="Embed" ProgID="Equation.3" ShapeID="_x0000_i2403" DrawAspect="Content" ObjectID="_1755943349" r:id="rId2358"/>
        </w:object>
      </w:r>
      <w:r w:rsidRPr="00F829B6">
        <w:t>.</w:t>
      </w:r>
      <w:r w:rsidRPr="00F829B6">
        <w:rPr>
          <w:lang w:eastAsia="zh-CN"/>
        </w:rPr>
        <w:t xml:space="preserve"> The number of antenna ports within each such unique CSI-RS </w:t>
      </w:r>
      <w:r w:rsidR="00D32CDF" w:rsidRPr="00F829B6">
        <w:rPr>
          <w:rFonts w:hint="eastAsia"/>
          <w:lang w:eastAsia="zh-CN"/>
        </w:rPr>
        <w:t>resource</w:t>
      </w:r>
      <w:r w:rsidRPr="00F829B6">
        <w:rPr>
          <w:lang w:eastAsia="zh-CN"/>
        </w:rPr>
        <w:t xml:space="preserve"> configuration is an integer multiple of </w:t>
      </w:r>
      <w:r w:rsidRPr="00F829B6">
        <w:rPr>
          <w:position w:val="-14"/>
        </w:rPr>
        <w:object w:dxaOrig="520" w:dyaOrig="380" w14:anchorId="5571553D">
          <v:shape id="_x0000_i2404" type="#_x0000_t75" style="width:26.2pt;height:18.7pt" o:ole="">
            <v:imagedata r:id="rId2359" o:title=""/>
          </v:shape>
          <o:OLEObject Type="Embed" ProgID="Equation.3" ShapeID="_x0000_i2404" DrawAspect="Content" ObjectID="_1755943350" r:id="rId2360"/>
        </w:object>
      </w:r>
      <w:r w:rsidRPr="00F829B6">
        <w:t>.</w:t>
      </w:r>
    </w:p>
    <w:p w14:paraId="1148201E" w14:textId="77777777" w:rsidR="0035583A" w:rsidRPr="00F829B6" w:rsidRDefault="0035583A" w:rsidP="0074607E">
      <w:pPr>
        <w:widowControl w:val="0"/>
      </w:pPr>
      <w:r w:rsidRPr="00F829B6">
        <w:t xml:space="preserve">CSI reference signals are defined for </w:t>
      </w:r>
      <w:r w:rsidRPr="00F829B6">
        <w:rPr>
          <w:position w:val="-10"/>
        </w:rPr>
        <w:object w:dxaOrig="1060" w:dyaOrig="300" w14:anchorId="77DFE092">
          <v:shape id="_x0000_i2405" type="#_x0000_t75" style="width:53.3pt;height:14.95pt" o:ole="">
            <v:imagedata r:id="rId115" o:title=""/>
          </v:shape>
          <o:OLEObject Type="Embed" ProgID="Equation.3" ShapeID="_x0000_i2405" DrawAspect="Content" ObjectID="_1755943351" r:id="rId2361"/>
        </w:object>
      </w:r>
      <w:r w:rsidRPr="00F829B6">
        <w:t xml:space="preserve"> only. </w:t>
      </w:r>
    </w:p>
    <w:p w14:paraId="1704DC7E" w14:textId="77777777" w:rsidR="0035583A" w:rsidRPr="00F829B6" w:rsidRDefault="0035583A" w:rsidP="0074607E">
      <w:pPr>
        <w:pStyle w:val="TH"/>
        <w:keepNext w:val="0"/>
        <w:keepLines w:val="0"/>
        <w:widowControl w:val="0"/>
      </w:pPr>
      <w:r w:rsidRPr="00F829B6">
        <w:t>Table 6.10.5-1: Aggregation of CSI-RS configurations.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0"/>
        <w:gridCol w:w="2375"/>
        <w:gridCol w:w="2375"/>
      </w:tblGrid>
      <w:tr w:rsidR="0035583A" w:rsidRPr="00F829B6" w14:paraId="56BA41F6" w14:textId="77777777" w:rsidTr="00A02649">
        <w:trPr>
          <w:jc w:val="center"/>
        </w:trPr>
        <w:tc>
          <w:tcPr>
            <w:tcW w:w="2640" w:type="dxa"/>
            <w:shd w:val="clear" w:color="auto" w:fill="E0E0E0"/>
          </w:tcPr>
          <w:p w14:paraId="308B8D17" w14:textId="77777777" w:rsidR="0035583A" w:rsidRPr="00F829B6" w:rsidRDefault="0035583A" w:rsidP="0074607E">
            <w:pPr>
              <w:pStyle w:val="TAH"/>
              <w:keepNext w:val="0"/>
              <w:keepLines w:val="0"/>
              <w:widowControl w:val="0"/>
            </w:pPr>
            <w:r w:rsidRPr="00F829B6">
              <w:t xml:space="preserve">Total number of </w:t>
            </w:r>
            <w:r w:rsidRPr="00F829B6">
              <w:br/>
              <w:t>antenna ports</w:t>
            </w:r>
            <w:r w:rsidRPr="00F829B6">
              <w:br/>
            </w:r>
            <w:r w:rsidRPr="00F829B6">
              <w:rPr>
                <w:position w:val="-14"/>
              </w:rPr>
              <w:object w:dxaOrig="920" w:dyaOrig="380" w14:anchorId="62B731F4">
                <v:shape id="_x0000_i2406" type="#_x0000_t75" style="width:45.8pt;height:18.7pt" o:ole="">
                  <v:imagedata r:id="rId2351" o:title=""/>
                </v:shape>
                <o:OLEObject Type="Embed" ProgID="Equation.3" ShapeID="_x0000_i2406" DrawAspect="Content" ObjectID="_1755943352" r:id="rId2362"/>
              </w:object>
            </w:r>
          </w:p>
        </w:tc>
        <w:tc>
          <w:tcPr>
            <w:tcW w:w="2375" w:type="dxa"/>
            <w:shd w:val="clear" w:color="auto" w:fill="E0E0E0"/>
          </w:tcPr>
          <w:p w14:paraId="74B0717C" w14:textId="77777777" w:rsidR="0035583A" w:rsidRPr="00F829B6" w:rsidRDefault="0035583A" w:rsidP="0074607E">
            <w:pPr>
              <w:pStyle w:val="TAH"/>
              <w:keepNext w:val="0"/>
              <w:keepLines w:val="0"/>
              <w:widowControl w:val="0"/>
            </w:pPr>
            <w:r w:rsidRPr="00F829B6">
              <w:t xml:space="preserve">Number of antenna ports per </w:t>
            </w:r>
            <w:r w:rsidRPr="00F829B6">
              <w:rPr>
                <w:rFonts w:hint="eastAsia"/>
                <w:lang w:eastAsia="ko-KR"/>
              </w:rPr>
              <w:t>CSI-RS configuration</w:t>
            </w:r>
            <w:r w:rsidRPr="00F829B6">
              <w:br/>
            </w:r>
            <w:r w:rsidRPr="00F829B6">
              <w:rPr>
                <w:position w:val="-14"/>
              </w:rPr>
              <w:object w:dxaOrig="520" w:dyaOrig="380" w14:anchorId="290453A8">
                <v:shape id="_x0000_i2407" type="#_x0000_t75" style="width:26.2pt;height:18.7pt" o:ole="">
                  <v:imagedata r:id="rId2363" o:title=""/>
                </v:shape>
                <o:OLEObject Type="Embed" ProgID="Equation.3" ShapeID="_x0000_i2407" DrawAspect="Content" ObjectID="_1755943353" r:id="rId2364"/>
              </w:object>
            </w:r>
          </w:p>
        </w:tc>
        <w:tc>
          <w:tcPr>
            <w:tcW w:w="2375" w:type="dxa"/>
            <w:shd w:val="clear" w:color="auto" w:fill="E0E0E0"/>
          </w:tcPr>
          <w:p w14:paraId="2FFEA2DA" w14:textId="77777777" w:rsidR="0035583A" w:rsidRPr="00F829B6" w:rsidRDefault="0035583A" w:rsidP="0074607E">
            <w:pPr>
              <w:pStyle w:val="TAH"/>
              <w:keepNext w:val="0"/>
              <w:keepLines w:val="0"/>
              <w:widowControl w:val="0"/>
            </w:pPr>
            <w:r w:rsidRPr="00F829B6">
              <w:t>Number of CSI-RS configurations</w:t>
            </w:r>
            <w:r w:rsidRPr="00F829B6">
              <w:br/>
            </w:r>
            <w:r w:rsidRPr="00F829B6">
              <w:rPr>
                <w:position w:val="-10"/>
              </w:rPr>
              <w:object w:dxaOrig="480" w:dyaOrig="340" w14:anchorId="260A0ABB">
                <v:shape id="_x0000_i2408" type="#_x0000_t75" style="width:25.25pt;height:17.75pt" o:ole="">
                  <v:imagedata r:id="rId2365" o:title=""/>
                </v:shape>
                <o:OLEObject Type="Embed" ProgID="Equation.3" ShapeID="_x0000_i2408" DrawAspect="Content" ObjectID="_1755943354" r:id="rId2366"/>
              </w:object>
            </w:r>
          </w:p>
        </w:tc>
      </w:tr>
      <w:tr w:rsidR="0035583A" w:rsidRPr="00F829B6" w14:paraId="1C9218E1" w14:textId="77777777" w:rsidTr="00A02649">
        <w:trPr>
          <w:jc w:val="center"/>
        </w:trPr>
        <w:tc>
          <w:tcPr>
            <w:tcW w:w="2640" w:type="dxa"/>
            <w:shd w:val="clear" w:color="auto" w:fill="auto"/>
          </w:tcPr>
          <w:p w14:paraId="4281601F" w14:textId="77777777" w:rsidR="0035583A" w:rsidRPr="00F829B6" w:rsidRDefault="0035583A" w:rsidP="0074607E">
            <w:pPr>
              <w:pStyle w:val="TAC"/>
              <w:keepNext w:val="0"/>
              <w:keepLines w:val="0"/>
              <w:widowControl w:val="0"/>
            </w:pPr>
            <w:r w:rsidRPr="00F829B6">
              <w:t>12</w:t>
            </w:r>
          </w:p>
        </w:tc>
        <w:tc>
          <w:tcPr>
            <w:tcW w:w="2375" w:type="dxa"/>
            <w:shd w:val="clear" w:color="auto" w:fill="auto"/>
          </w:tcPr>
          <w:p w14:paraId="7851525C" w14:textId="77777777" w:rsidR="0035583A" w:rsidRPr="00F829B6" w:rsidRDefault="0035583A" w:rsidP="0074607E">
            <w:pPr>
              <w:pStyle w:val="TAC"/>
              <w:keepNext w:val="0"/>
              <w:keepLines w:val="0"/>
              <w:widowControl w:val="0"/>
            </w:pPr>
            <w:r w:rsidRPr="00F829B6">
              <w:t>4</w:t>
            </w:r>
          </w:p>
        </w:tc>
        <w:tc>
          <w:tcPr>
            <w:tcW w:w="2375" w:type="dxa"/>
            <w:shd w:val="clear" w:color="auto" w:fill="auto"/>
          </w:tcPr>
          <w:p w14:paraId="62D1901A" w14:textId="77777777" w:rsidR="0035583A" w:rsidRPr="00F829B6" w:rsidRDefault="0035583A" w:rsidP="0074607E">
            <w:pPr>
              <w:pStyle w:val="TAC"/>
              <w:keepNext w:val="0"/>
              <w:keepLines w:val="0"/>
              <w:widowControl w:val="0"/>
            </w:pPr>
            <w:r w:rsidRPr="00F829B6">
              <w:t>3</w:t>
            </w:r>
          </w:p>
        </w:tc>
      </w:tr>
      <w:tr w:rsidR="0035583A" w:rsidRPr="00F829B6" w14:paraId="6DC4D786" w14:textId="77777777" w:rsidTr="00A02649">
        <w:trPr>
          <w:jc w:val="center"/>
        </w:trPr>
        <w:tc>
          <w:tcPr>
            <w:tcW w:w="2640" w:type="dxa"/>
            <w:shd w:val="clear" w:color="auto" w:fill="auto"/>
          </w:tcPr>
          <w:p w14:paraId="2BD124A4" w14:textId="77777777" w:rsidR="0035583A" w:rsidRPr="00F829B6" w:rsidRDefault="0035583A" w:rsidP="0074607E">
            <w:pPr>
              <w:pStyle w:val="TAC"/>
              <w:keepNext w:val="0"/>
              <w:keepLines w:val="0"/>
              <w:widowControl w:val="0"/>
            </w:pPr>
            <w:r w:rsidRPr="00F829B6">
              <w:lastRenderedPageBreak/>
              <w:t>16</w:t>
            </w:r>
          </w:p>
        </w:tc>
        <w:tc>
          <w:tcPr>
            <w:tcW w:w="2375" w:type="dxa"/>
            <w:shd w:val="clear" w:color="auto" w:fill="auto"/>
          </w:tcPr>
          <w:p w14:paraId="11776433" w14:textId="77777777" w:rsidR="0035583A" w:rsidRPr="00F829B6" w:rsidRDefault="0035583A" w:rsidP="0074607E">
            <w:pPr>
              <w:pStyle w:val="TAC"/>
              <w:keepNext w:val="0"/>
              <w:keepLines w:val="0"/>
              <w:widowControl w:val="0"/>
            </w:pPr>
            <w:r w:rsidRPr="00F829B6">
              <w:t>8</w:t>
            </w:r>
          </w:p>
        </w:tc>
        <w:tc>
          <w:tcPr>
            <w:tcW w:w="2375" w:type="dxa"/>
            <w:shd w:val="clear" w:color="auto" w:fill="auto"/>
          </w:tcPr>
          <w:p w14:paraId="2C4BA9FB" w14:textId="77777777" w:rsidR="0035583A" w:rsidRPr="00F829B6" w:rsidRDefault="0035583A" w:rsidP="0074607E">
            <w:pPr>
              <w:pStyle w:val="TAC"/>
              <w:keepNext w:val="0"/>
              <w:keepLines w:val="0"/>
              <w:widowControl w:val="0"/>
            </w:pPr>
            <w:r w:rsidRPr="00F829B6">
              <w:t>2</w:t>
            </w:r>
          </w:p>
        </w:tc>
      </w:tr>
      <w:tr w:rsidR="00B85576" w:rsidRPr="00F829B6" w14:paraId="552CB33D"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338D2B9D" w14:textId="77777777" w:rsidR="00B85576" w:rsidRPr="00F829B6" w:rsidRDefault="00B85576" w:rsidP="0074607E">
            <w:pPr>
              <w:pStyle w:val="TAC"/>
              <w:keepNext w:val="0"/>
              <w:keepLines w:val="0"/>
              <w:widowControl w:val="0"/>
            </w:pPr>
            <w:r w:rsidRPr="00F829B6">
              <w:t>20</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49CEEA4B" w14:textId="77777777" w:rsidR="00B85576" w:rsidRPr="00F829B6" w:rsidRDefault="00B85576" w:rsidP="0074607E">
            <w:pPr>
              <w:pStyle w:val="TAC"/>
              <w:keepNext w:val="0"/>
              <w:keepLines w:val="0"/>
              <w:widowControl w:val="0"/>
            </w:pPr>
            <w:r w:rsidRPr="00F829B6">
              <w:t>4</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21FF2B4B" w14:textId="77777777" w:rsidR="00B85576" w:rsidRPr="00F829B6" w:rsidRDefault="00B85576" w:rsidP="0074607E">
            <w:pPr>
              <w:pStyle w:val="TAC"/>
              <w:keepNext w:val="0"/>
              <w:keepLines w:val="0"/>
              <w:widowControl w:val="0"/>
            </w:pPr>
            <w:r w:rsidRPr="00F829B6">
              <w:t>5</w:t>
            </w:r>
          </w:p>
        </w:tc>
      </w:tr>
      <w:tr w:rsidR="00B85576" w:rsidRPr="00F829B6" w14:paraId="08F7D8A4"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2EE50094" w14:textId="77777777" w:rsidR="00B85576" w:rsidRPr="00F829B6" w:rsidRDefault="00B85576" w:rsidP="0074607E">
            <w:pPr>
              <w:pStyle w:val="TAC"/>
              <w:keepNext w:val="0"/>
              <w:keepLines w:val="0"/>
              <w:widowControl w:val="0"/>
            </w:pPr>
            <w:r w:rsidRPr="00F829B6">
              <w:t>24</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22540A4E" w14:textId="77777777" w:rsidR="00B85576" w:rsidRPr="00F829B6" w:rsidRDefault="00B85576" w:rsidP="0074607E">
            <w:pPr>
              <w:pStyle w:val="TAC"/>
              <w:keepNext w:val="0"/>
              <w:keepLines w:val="0"/>
              <w:widowControl w:val="0"/>
            </w:pPr>
            <w:r w:rsidRPr="00F829B6">
              <w:t>8</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0D1C1254" w14:textId="77777777" w:rsidR="00B85576" w:rsidRPr="00F829B6" w:rsidRDefault="00B85576" w:rsidP="0074607E">
            <w:pPr>
              <w:pStyle w:val="TAC"/>
              <w:keepNext w:val="0"/>
              <w:keepLines w:val="0"/>
              <w:widowControl w:val="0"/>
            </w:pPr>
            <w:r w:rsidRPr="00F829B6">
              <w:t>3</w:t>
            </w:r>
          </w:p>
        </w:tc>
      </w:tr>
      <w:tr w:rsidR="00B85576" w:rsidRPr="00F829B6" w14:paraId="12A7BBF2"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273EC0EE" w14:textId="77777777" w:rsidR="00B85576" w:rsidRPr="00F829B6" w:rsidRDefault="00B85576" w:rsidP="0074607E">
            <w:pPr>
              <w:pStyle w:val="TAC"/>
              <w:keepNext w:val="0"/>
              <w:keepLines w:val="0"/>
              <w:widowControl w:val="0"/>
            </w:pPr>
            <w:r w:rsidRPr="00F829B6">
              <w:t>28</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2D7C2A87" w14:textId="77777777" w:rsidR="00B85576" w:rsidRPr="00F829B6" w:rsidRDefault="00B85576" w:rsidP="0074607E">
            <w:pPr>
              <w:pStyle w:val="TAC"/>
              <w:keepNext w:val="0"/>
              <w:keepLines w:val="0"/>
              <w:widowControl w:val="0"/>
            </w:pPr>
            <w:r w:rsidRPr="00F829B6">
              <w:t>4</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0F783C23" w14:textId="77777777" w:rsidR="00B85576" w:rsidRPr="00F829B6" w:rsidRDefault="00B85576" w:rsidP="0074607E">
            <w:pPr>
              <w:pStyle w:val="TAC"/>
              <w:keepNext w:val="0"/>
              <w:keepLines w:val="0"/>
              <w:widowControl w:val="0"/>
            </w:pPr>
            <w:r w:rsidRPr="00F829B6">
              <w:t>7</w:t>
            </w:r>
          </w:p>
        </w:tc>
      </w:tr>
      <w:tr w:rsidR="00B85576" w:rsidRPr="00F829B6" w14:paraId="08930EA3"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47E1F35A" w14:textId="77777777" w:rsidR="00B85576" w:rsidRPr="00F829B6" w:rsidRDefault="00B85576" w:rsidP="0074607E">
            <w:pPr>
              <w:pStyle w:val="TAC"/>
              <w:keepNext w:val="0"/>
              <w:keepLines w:val="0"/>
              <w:widowControl w:val="0"/>
            </w:pPr>
            <w:r w:rsidRPr="00F829B6">
              <w:t>32</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4241A5A0" w14:textId="77777777" w:rsidR="00B85576" w:rsidRPr="00F829B6" w:rsidRDefault="00B85576" w:rsidP="0074607E">
            <w:pPr>
              <w:pStyle w:val="TAC"/>
              <w:keepNext w:val="0"/>
              <w:keepLines w:val="0"/>
              <w:widowControl w:val="0"/>
            </w:pPr>
            <w:r w:rsidRPr="00F829B6">
              <w:t>8</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6B7BD479" w14:textId="77777777" w:rsidR="00B85576" w:rsidRPr="00F829B6" w:rsidRDefault="00B85576" w:rsidP="0074607E">
            <w:pPr>
              <w:pStyle w:val="TAC"/>
              <w:keepNext w:val="0"/>
              <w:keepLines w:val="0"/>
              <w:widowControl w:val="0"/>
            </w:pPr>
            <w:r w:rsidRPr="00F829B6">
              <w:t>4</w:t>
            </w:r>
          </w:p>
        </w:tc>
      </w:tr>
    </w:tbl>
    <w:p w14:paraId="0CA52D41" w14:textId="77777777" w:rsidR="0035583A" w:rsidRPr="00F829B6" w:rsidRDefault="0035583A" w:rsidP="0074607E">
      <w:pPr>
        <w:widowControl w:val="0"/>
      </w:pPr>
    </w:p>
    <w:p w14:paraId="37C5C645" w14:textId="77777777" w:rsidR="0035583A" w:rsidRPr="00F829B6" w:rsidRDefault="0035583A" w:rsidP="0074607E">
      <w:pPr>
        <w:pStyle w:val="Heading4"/>
        <w:keepNext w:val="0"/>
        <w:keepLines w:val="0"/>
        <w:widowControl w:val="0"/>
      </w:pPr>
      <w:bookmarkStart w:id="125" w:name="_Toc454818084"/>
      <w:r w:rsidRPr="00F829B6">
        <w:t>6.10.5.1</w:t>
      </w:r>
      <w:r w:rsidRPr="00F829B6">
        <w:tab/>
        <w:t>Sequence generation</w:t>
      </w:r>
      <w:bookmarkEnd w:id="125"/>
    </w:p>
    <w:p w14:paraId="39540CA0" w14:textId="77777777" w:rsidR="0035583A" w:rsidRPr="00F829B6" w:rsidRDefault="0035583A" w:rsidP="0074607E">
      <w:pPr>
        <w:widowControl w:val="0"/>
      </w:pPr>
      <w:r w:rsidRPr="00F829B6">
        <w:t xml:space="preserve">The reference-signal sequence </w:t>
      </w:r>
      <w:r w:rsidRPr="00F829B6">
        <w:rPr>
          <w:position w:val="-14"/>
        </w:rPr>
        <w:object w:dxaOrig="660" w:dyaOrig="340" w14:anchorId="6A4A7256">
          <v:shape id="_x0000_i2409" type="#_x0000_t75" style="width:32.75pt;height:17.75pt" o:ole="">
            <v:imagedata r:id="rId1804" o:title=""/>
          </v:shape>
          <o:OLEObject Type="Embed" ProgID="Equation.3" ShapeID="_x0000_i2409" DrawAspect="Content" ObjectID="_1755943355" r:id="rId2367"/>
        </w:object>
      </w:r>
      <w:r w:rsidRPr="00F829B6">
        <w:t xml:space="preserve"> is defined by</w:t>
      </w:r>
    </w:p>
    <w:p w14:paraId="68751B82" w14:textId="77777777" w:rsidR="0035583A" w:rsidRPr="00F829B6" w:rsidRDefault="0035583A" w:rsidP="0074607E">
      <w:pPr>
        <w:pStyle w:val="EQ"/>
        <w:keepLines w:val="0"/>
        <w:widowControl w:val="0"/>
        <w:jc w:val="center"/>
      </w:pPr>
      <w:r w:rsidRPr="00F829B6">
        <w:rPr>
          <w:position w:val="-26"/>
        </w:rPr>
        <w:object w:dxaOrig="6160" w:dyaOrig="600" w14:anchorId="4511353E">
          <v:shape id="_x0000_i2410" type="#_x0000_t75" style="width:306.7pt;height:29.9pt" o:ole="">
            <v:imagedata r:id="rId2368" o:title=""/>
          </v:shape>
          <o:OLEObject Type="Embed" ProgID="Equation.3" ShapeID="_x0000_i2410" DrawAspect="Content" ObjectID="_1755943356" r:id="rId2369"/>
        </w:object>
      </w:r>
    </w:p>
    <w:p w14:paraId="6FAD2BB5" w14:textId="77777777" w:rsidR="0035583A" w:rsidRPr="00F829B6" w:rsidRDefault="0035583A" w:rsidP="0074607E">
      <w:pPr>
        <w:widowControl w:val="0"/>
      </w:pPr>
      <w:r w:rsidRPr="00F829B6">
        <w:t xml:space="preserve">where </w:t>
      </w:r>
      <w:r w:rsidRPr="00F829B6">
        <w:rPr>
          <w:position w:val="-10"/>
        </w:rPr>
        <w:object w:dxaOrig="240" w:dyaOrig="300" w14:anchorId="403469DC">
          <v:shape id="_x0000_i2411" type="#_x0000_t75" style="width:11.2pt;height:14.95pt" o:ole="">
            <v:imagedata r:id="rId1808" o:title=""/>
          </v:shape>
          <o:OLEObject Type="Embed" ProgID="Equation.3" ShapeID="_x0000_i2411" DrawAspect="Content" ObjectID="_1755943357" r:id="rId2370"/>
        </w:object>
      </w:r>
      <w:r w:rsidRPr="00F829B6">
        <w:t xml:space="preserve"> is the slot number within a radio frame and </w:t>
      </w:r>
      <w:r w:rsidRPr="00F829B6">
        <w:rPr>
          <w:position w:val="-6"/>
        </w:rPr>
        <w:object w:dxaOrig="140" w:dyaOrig="259" w14:anchorId="35CDEAB3">
          <v:shape id="_x0000_i2412" type="#_x0000_t75" style="width:6.55pt;height:12.15pt" o:ole="">
            <v:imagedata r:id="rId211" o:title=""/>
          </v:shape>
          <o:OLEObject Type="Embed" ProgID="Equation.3" ShapeID="_x0000_i2412" DrawAspect="Content" ObjectID="_1755943358" r:id="rId2371"/>
        </w:object>
      </w:r>
      <w:r w:rsidRPr="00F829B6">
        <w:t xml:space="preserve"> is the OFDM symbol number within the slot. The pseudo-random sequence </w:t>
      </w:r>
      <w:r w:rsidRPr="00F829B6">
        <w:rPr>
          <w:position w:val="-10"/>
        </w:rPr>
        <w:object w:dxaOrig="360" w:dyaOrig="300" w14:anchorId="37B19D55">
          <v:shape id="_x0000_i2413" type="#_x0000_t75" style="width:18.7pt;height:14.95pt" o:ole="">
            <v:imagedata r:id="rId1057" o:title=""/>
          </v:shape>
          <o:OLEObject Type="Embed" ProgID="Equation.3" ShapeID="_x0000_i2413" DrawAspect="Content" ObjectID="_1755943359" r:id="rId2372"/>
        </w:object>
      </w:r>
      <w:r w:rsidRPr="00F829B6">
        <w:t xml:space="preserve"> is defined in clause 7.2. The pseudo-random sequence generator shall be initialised with </w:t>
      </w:r>
      <w:r w:rsidRPr="00F829B6">
        <w:rPr>
          <w:position w:val="-10"/>
        </w:rPr>
        <w:object w:dxaOrig="4660" w:dyaOrig="340" w14:anchorId="33EDAA95">
          <v:shape id="_x0000_i2414" type="#_x0000_t75" style="width:233.75pt;height:17.75pt" o:ole="">
            <v:imagedata r:id="rId2373" o:title=""/>
          </v:shape>
          <o:OLEObject Type="Embed" ProgID="Equation.3" ShapeID="_x0000_i2414" DrawAspect="Content" ObjectID="_1755943360" r:id="rId2374"/>
        </w:object>
      </w:r>
      <w:r w:rsidRPr="00F829B6">
        <w:t xml:space="preserve"> at the start of each OFDM symbol where </w:t>
      </w:r>
    </w:p>
    <w:p w14:paraId="6172A4A8" w14:textId="77777777" w:rsidR="0035583A" w:rsidRPr="00F829B6" w:rsidRDefault="0035583A" w:rsidP="0074607E">
      <w:pPr>
        <w:pStyle w:val="EQ"/>
        <w:keepLines w:val="0"/>
        <w:widowControl w:val="0"/>
        <w:jc w:val="center"/>
      </w:pPr>
      <w:r w:rsidRPr="00F829B6">
        <w:rPr>
          <w:position w:val="-60"/>
        </w:rPr>
        <w:object w:dxaOrig="7339" w:dyaOrig="1300" w14:anchorId="3FB5F4C4">
          <v:shape id="_x0000_i2415" type="#_x0000_t75" style="width:365.6pt;height:64.5pt" o:ole="">
            <v:imagedata r:id="rId2375" o:title=""/>
          </v:shape>
          <o:OLEObject Type="Embed" ProgID="Equation.3" ShapeID="_x0000_i2415" DrawAspect="Content" ObjectID="_1755943361" r:id="rId2376"/>
        </w:object>
      </w:r>
      <w:r w:rsidRPr="00F829B6">
        <w:t xml:space="preserve"> </w:t>
      </w:r>
    </w:p>
    <w:p w14:paraId="06239C13" w14:textId="77777777" w:rsidR="0035583A" w:rsidRPr="00F829B6" w:rsidRDefault="0035583A" w:rsidP="0074607E">
      <w:pPr>
        <w:widowControl w:val="0"/>
      </w:pPr>
      <w:r w:rsidRPr="00F829B6">
        <w:t xml:space="preserve">The quantity </w:t>
      </w:r>
      <w:r w:rsidRPr="00F829B6">
        <w:rPr>
          <w:position w:val="-10"/>
        </w:rPr>
        <w:object w:dxaOrig="480" w:dyaOrig="340" w14:anchorId="427BC67D">
          <v:shape id="_x0000_i2416" type="#_x0000_t75" style="width:25.25pt;height:17.75pt" o:ole="">
            <v:imagedata r:id="rId2377" o:title=""/>
          </v:shape>
          <o:OLEObject Type="Embed" ProgID="Equation.3" ShapeID="_x0000_i2416" DrawAspect="Content" ObjectID="_1755943362" r:id="rId2378"/>
        </w:object>
      </w:r>
      <w:r w:rsidRPr="00F829B6">
        <w:t xml:space="preserve"> equals </w:t>
      </w:r>
      <w:r w:rsidRPr="00F829B6">
        <w:rPr>
          <w:position w:val="-10"/>
        </w:rPr>
        <w:object w:dxaOrig="460" w:dyaOrig="340" w14:anchorId="217A8799">
          <v:shape id="_x0000_i2417" type="#_x0000_t75" style="width:24.3pt;height:17.75pt" o:ole="">
            <v:imagedata r:id="rId2379" o:title=""/>
          </v:shape>
          <o:OLEObject Type="Embed" ProgID="Equation.3" ShapeID="_x0000_i2417" DrawAspect="Content" ObjectID="_1755943363" r:id="rId2380"/>
        </w:object>
      </w:r>
      <w:r w:rsidRPr="00F829B6">
        <w:t xml:space="preserve"> unless configured by higher layers.</w:t>
      </w:r>
    </w:p>
    <w:p w14:paraId="1F272C9E" w14:textId="77777777" w:rsidR="0035583A" w:rsidRPr="00F829B6" w:rsidRDefault="0035583A" w:rsidP="0074607E">
      <w:pPr>
        <w:pStyle w:val="Heading4"/>
        <w:keepNext w:val="0"/>
        <w:keepLines w:val="0"/>
        <w:widowControl w:val="0"/>
      </w:pPr>
      <w:bookmarkStart w:id="126" w:name="_Toc454818085"/>
      <w:r w:rsidRPr="00F829B6">
        <w:t>6.10.5.2</w:t>
      </w:r>
      <w:r w:rsidRPr="00F829B6">
        <w:tab/>
        <w:t>Mapping to resource elements</w:t>
      </w:r>
      <w:bookmarkEnd w:id="126"/>
    </w:p>
    <w:p w14:paraId="3CE76737" w14:textId="77777777" w:rsidR="0035583A" w:rsidRPr="00F829B6" w:rsidRDefault="0035583A" w:rsidP="0074607E">
      <w:pPr>
        <w:widowControl w:val="0"/>
      </w:pPr>
      <w:r w:rsidRPr="00F829B6">
        <w:t xml:space="preserve">In subframes configured for CSI reference signal transmission, the reference signal sequence </w:t>
      </w:r>
      <w:r w:rsidRPr="00F829B6">
        <w:rPr>
          <w:position w:val="-14"/>
        </w:rPr>
        <w:object w:dxaOrig="660" w:dyaOrig="340" w14:anchorId="74B0B86B">
          <v:shape id="_x0000_i2418" type="#_x0000_t75" style="width:32.75pt;height:17.75pt" o:ole="">
            <v:imagedata r:id="rId2381" o:title=""/>
          </v:shape>
          <o:OLEObject Type="Embed" ProgID="Equation.3" ShapeID="_x0000_i2418" DrawAspect="Content" ObjectID="_1755943364" r:id="rId2382"/>
        </w:object>
      </w:r>
      <w:r w:rsidRPr="00F829B6">
        <w:t xml:space="preserve"> shall be mapped to complex-valued modulation symbols </w:t>
      </w:r>
      <w:r w:rsidRPr="00F829B6">
        <w:rPr>
          <w:position w:val="-14"/>
        </w:rPr>
        <w:object w:dxaOrig="400" w:dyaOrig="380" w14:anchorId="3A9FD7C8">
          <v:shape id="_x0000_i2419" type="#_x0000_t75" style="width:19.65pt;height:18.7pt" o:ole="">
            <v:imagedata r:id="rId92" o:title=""/>
          </v:shape>
          <o:OLEObject Type="Embed" ProgID="Equation.3" ShapeID="_x0000_i2419" DrawAspect="Content" ObjectID="_1755943365" r:id="rId2383"/>
        </w:object>
      </w:r>
      <w:r w:rsidRPr="00F829B6">
        <w:t xml:space="preserve"> used as reference symbols on antenna port </w:t>
      </w:r>
      <w:r w:rsidRPr="00F829B6">
        <w:rPr>
          <w:position w:val="-10"/>
        </w:rPr>
        <w:object w:dxaOrig="200" w:dyaOrig="240" w14:anchorId="2125F7B0">
          <v:shape id="_x0000_i2420" type="#_x0000_t75" style="width:10.3pt;height:11.2pt" o:ole="">
            <v:imagedata r:id="rId81" o:title=""/>
          </v:shape>
          <o:OLEObject Type="Embed" ProgID="Equation.3" ShapeID="_x0000_i2420" DrawAspect="Content" ObjectID="_1755943366" r:id="rId2384"/>
        </w:object>
      </w:r>
      <w:r w:rsidRPr="00F829B6">
        <w:t xml:space="preserve"> . The mapping depends on the higher-layer parameter </w:t>
      </w:r>
      <w:r w:rsidRPr="00F829B6">
        <w:rPr>
          <w:i/>
        </w:rPr>
        <w:t>CDMType</w:t>
      </w:r>
      <w:r w:rsidRPr="00F829B6">
        <w:t xml:space="preserve">. </w:t>
      </w:r>
    </w:p>
    <w:p w14:paraId="146F7D34" w14:textId="77777777" w:rsidR="0035583A" w:rsidRPr="00F829B6" w:rsidRDefault="0035583A" w:rsidP="0074607E">
      <w:pPr>
        <w:widowControl w:val="0"/>
      </w:pPr>
      <w:r w:rsidRPr="00F829B6">
        <w:t xml:space="preserve">For the case of </w:t>
      </w:r>
      <w:r w:rsidRPr="00F829B6">
        <w:rPr>
          <w:i/>
        </w:rPr>
        <w:t>CDMType</w:t>
      </w:r>
      <w:r w:rsidRPr="00F829B6">
        <w:t xml:space="preserve"> </w:t>
      </w:r>
      <w:r w:rsidR="00B85576" w:rsidRPr="00F829B6">
        <w:t>is not configured or is configured to CDM2</w:t>
      </w:r>
      <w:r w:rsidRPr="00F829B6">
        <w:t>:</w:t>
      </w:r>
    </w:p>
    <w:p w14:paraId="1422EDAA" w14:textId="77777777" w:rsidR="0035583A" w:rsidRPr="00F829B6" w:rsidRDefault="0035583A" w:rsidP="0074607E">
      <w:pPr>
        <w:pStyle w:val="EQ"/>
        <w:keepLines w:val="0"/>
        <w:widowControl w:val="0"/>
        <w:jc w:val="center"/>
      </w:pPr>
      <w:r w:rsidRPr="00F829B6">
        <w:rPr>
          <w:position w:val="-14"/>
        </w:rPr>
        <w:object w:dxaOrig="1660" w:dyaOrig="380" w14:anchorId="489BE138">
          <v:shape id="_x0000_i2421" type="#_x0000_t75" style="width:83.2pt;height:18.7pt" o:ole="">
            <v:imagedata r:id="rId2385" o:title=""/>
          </v:shape>
          <o:OLEObject Type="Embed" ProgID="Equation.3" ShapeID="_x0000_i2421" DrawAspect="Content" ObjectID="_1755943367" r:id="rId2386"/>
        </w:object>
      </w:r>
    </w:p>
    <w:p w14:paraId="1B0447F6" w14:textId="77777777" w:rsidR="0035583A" w:rsidRPr="00F829B6" w:rsidRDefault="0035583A" w:rsidP="0074607E">
      <w:pPr>
        <w:widowControl w:val="0"/>
      </w:pPr>
      <w:r w:rsidRPr="00F829B6">
        <w:t>where</w:t>
      </w:r>
    </w:p>
    <w:p w14:paraId="0E495A7F" w14:textId="77777777" w:rsidR="0035583A" w:rsidRPr="00F829B6" w:rsidRDefault="00B85576" w:rsidP="0074607E">
      <w:pPr>
        <w:pStyle w:val="EQ"/>
        <w:keepLines w:val="0"/>
        <w:widowControl w:val="0"/>
        <w:jc w:val="center"/>
      </w:pPr>
      <w:r w:rsidRPr="00F829B6">
        <w:rPr>
          <w:position w:val="-126"/>
        </w:rPr>
        <w:object w:dxaOrig="6360" w:dyaOrig="5020" w14:anchorId="1F1C09B9">
          <v:shape id="_x0000_i2422" type="#_x0000_t75" style="width:317.9pt;height:251.55pt" o:ole="">
            <v:imagedata r:id="rId2387" o:title=""/>
          </v:shape>
          <o:OLEObject Type="Embed" ProgID="Equation.3" ShapeID="_x0000_i2422" DrawAspect="Content" ObjectID="_1755943368" r:id="rId2388"/>
        </w:object>
      </w:r>
    </w:p>
    <w:p w14:paraId="2F218178" w14:textId="77777777" w:rsidR="0035583A" w:rsidRPr="00F829B6" w:rsidRDefault="0035583A" w:rsidP="0074607E">
      <w:pPr>
        <w:widowControl w:val="0"/>
      </w:pPr>
    </w:p>
    <w:p w14:paraId="3370AF70" w14:textId="77777777" w:rsidR="0035583A" w:rsidRPr="00F829B6" w:rsidRDefault="0035583A" w:rsidP="0074607E">
      <w:pPr>
        <w:widowControl w:val="0"/>
      </w:pPr>
      <w:r w:rsidRPr="00F829B6">
        <w:t xml:space="preserve">For the case of </w:t>
      </w:r>
      <w:r w:rsidRPr="00F829B6">
        <w:rPr>
          <w:i/>
        </w:rPr>
        <w:t>CDMType</w:t>
      </w:r>
      <w:r w:rsidRPr="00F829B6">
        <w:t xml:space="preserve"> equal to </w:t>
      </w:r>
      <w:r w:rsidRPr="00F829B6">
        <w:rPr>
          <w:i/>
        </w:rPr>
        <w:t>CDM4</w:t>
      </w:r>
      <w:r w:rsidRPr="00F829B6">
        <w:t>:</w:t>
      </w:r>
    </w:p>
    <w:p w14:paraId="0507232C" w14:textId="77777777" w:rsidR="0035583A" w:rsidRPr="00F829B6" w:rsidRDefault="0035583A" w:rsidP="0074607E">
      <w:pPr>
        <w:pStyle w:val="EQ"/>
        <w:keepLines w:val="0"/>
        <w:widowControl w:val="0"/>
        <w:jc w:val="center"/>
      </w:pPr>
      <w:r w:rsidRPr="00F829B6">
        <w:rPr>
          <w:position w:val="-14"/>
        </w:rPr>
        <w:object w:dxaOrig="1840" w:dyaOrig="380" w14:anchorId="11ADB2A9">
          <v:shape id="_x0000_i2423" type="#_x0000_t75" style="width:91.65pt;height:18.7pt" o:ole="">
            <v:imagedata r:id="rId2389" o:title=""/>
          </v:shape>
          <o:OLEObject Type="Embed" ProgID="Equation.3" ShapeID="_x0000_i2423" DrawAspect="Content" ObjectID="_1755943369" r:id="rId2390"/>
        </w:object>
      </w:r>
    </w:p>
    <w:p w14:paraId="7DDD0D65" w14:textId="77777777" w:rsidR="0035583A" w:rsidRPr="00F829B6" w:rsidRDefault="0035583A" w:rsidP="0074607E">
      <w:pPr>
        <w:widowControl w:val="0"/>
      </w:pPr>
      <w:r w:rsidRPr="00F829B6">
        <w:t>where</w:t>
      </w:r>
    </w:p>
    <w:p w14:paraId="2457E7A9" w14:textId="77777777" w:rsidR="0035583A" w:rsidRPr="00F829B6" w:rsidRDefault="0035583A" w:rsidP="0074607E">
      <w:pPr>
        <w:widowControl w:val="0"/>
      </w:pPr>
    </w:p>
    <w:p w14:paraId="5B5EFD8F" w14:textId="77777777" w:rsidR="0035583A" w:rsidRPr="00F829B6" w:rsidRDefault="00B85576" w:rsidP="0074607E">
      <w:pPr>
        <w:pStyle w:val="EQ"/>
        <w:keepLines w:val="0"/>
        <w:widowControl w:val="0"/>
        <w:jc w:val="center"/>
      </w:pPr>
      <w:r w:rsidRPr="00F829B6">
        <w:rPr>
          <w:position w:val="-160"/>
        </w:rPr>
        <w:object w:dxaOrig="6360" w:dyaOrig="3300" w14:anchorId="4FABB690">
          <v:shape id="_x0000_i2424" type="#_x0000_t75" style="width:317.9pt;height:164.55pt" o:ole="">
            <v:imagedata r:id="rId2391" o:title=""/>
          </v:shape>
          <o:OLEObject Type="Embed" ProgID="Equation.3" ShapeID="_x0000_i2424" DrawAspect="Content" ObjectID="_1755943370" r:id="rId2392"/>
        </w:object>
      </w:r>
    </w:p>
    <w:p w14:paraId="66323582" w14:textId="77777777" w:rsidR="0035583A" w:rsidRPr="00F829B6" w:rsidRDefault="0035583A" w:rsidP="0074607E">
      <w:pPr>
        <w:widowControl w:val="0"/>
      </w:pPr>
      <w:r w:rsidRPr="00F829B6">
        <w:t xml:space="preserve">and where </w:t>
      </w:r>
      <w:r w:rsidRPr="00F829B6">
        <w:rPr>
          <w:position w:val="-14"/>
        </w:rPr>
        <w:object w:dxaOrig="540" w:dyaOrig="340" w14:anchorId="0987A2DC">
          <v:shape id="_x0000_i2425" type="#_x0000_t75" style="width:27.1pt;height:17.75pt" o:ole="">
            <v:imagedata r:id="rId2393" o:title=""/>
          </v:shape>
          <o:OLEObject Type="Embed" ProgID="Equation.3" ShapeID="_x0000_i2425" DrawAspect="Content" ObjectID="_1755943371" r:id="rId2394"/>
        </w:object>
      </w:r>
      <w:r w:rsidRPr="00F829B6">
        <w:t xml:space="preserve"> is given by Table 6.10.5.2-0.</w:t>
      </w:r>
    </w:p>
    <w:p w14:paraId="2F3B9EE9" w14:textId="77777777" w:rsidR="0035583A" w:rsidRPr="00F829B6" w:rsidRDefault="0035583A" w:rsidP="0074607E">
      <w:pPr>
        <w:pStyle w:val="TH"/>
        <w:keepNext w:val="0"/>
        <w:keepLines w:val="0"/>
        <w:widowControl w:val="0"/>
      </w:pPr>
      <w:r w:rsidRPr="00F829B6">
        <w:t xml:space="preserve">Table 6.10.5.2-0: The sequence </w:t>
      </w:r>
      <w:r w:rsidRPr="00F829B6">
        <w:rPr>
          <w:position w:val="-14"/>
        </w:rPr>
        <w:object w:dxaOrig="540" w:dyaOrig="340" w14:anchorId="337F7EA8">
          <v:shape id="_x0000_i2426" type="#_x0000_t75" style="width:27.1pt;height:17.75pt" o:ole="">
            <v:imagedata r:id="rId2393" o:title=""/>
          </v:shape>
          <o:OLEObject Type="Embed" ProgID="Equation.3" ShapeID="_x0000_i2426" DrawAspect="Content" ObjectID="_1755943372" r:id="rId2395"/>
        </w:object>
      </w:r>
      <w:r w:rsidRPr="00F829B6">
        <w:t xml:space="preserve"> for </w:t>
      </w:r>
      <w:r w:rsidRPr="00F829B6">
        <w:rPr>
          <w:i/>
        </w:rPr>
        <w:t>CDM4</w:t>
      </w:r>
      <w:r w:rsidRPr="00F829B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053"/>
        <w:gridCol w:w="2979"/>
      </w:tblGrid>
      <w:tr w:rsidR="0035583A" w:rsidRPr="00F829B6" w14:paraId="50C469DC" w14:textId="77777777" w:rsidTr="00A02649">
        <w:trPr>
          <w:jc w:val="center"/>
        </w:trPr>
        <w:tc>
          <w:tcPr>
            <w:tcW w:w="0" w:type="auto"/>
            <w:gridSpan w:val="2"/>
            <w:tcBorders>
              <w:bottom w:val="nil"/>
            </w:tcBorders>
            <w:shd w:val="clear" w:color="auto" w:fill="D9D9D9"/>
            <w:vAlign w:val="center"/>
          </w:tcPr>
          <w:p w14:paraId="1D4C0C97" w14:textId="77777777" w:rsidR="0035583A" w:rsidRPr="00F829B6" w:rsidRDefault="0035583A" w:rsidP="0074607E">
            <w:pPr>
              <w:pStyle w:val="TAH"/>
              <w:keepNext w:val="0"/>
              <w:keepLines w:val="0"/>
              <w:widowControl w:val="0"/>
            </w:pPr>
            <w:r w:rsidRPr="00F829B6">
              <w:object w:dxaOrig="260" w:dyaOrig="300" w14:anchorId="3D2AB75E">
                <v:shape id="_x0000_i2427" type="#_x0000_t75" style="width:12.15pt;height:14.95pt" o:ole="">
                  <v:imagedata r:id="rId2396" o:title=""/>
                </v:shape>
                <o:OLEObject Type="Embed" ProgID="Equation.3" ShapeID="_x0000_i2427" DrawAspect="Content" ObjectID="_1755943373" r:id="rId2397"/>
              </w:object>
            </w:r>
          </w:p>
        </w:tc>
        <w:tc>
          <w:tcPr>
            <w:tcW w:w="0" w:type="auto"/>
            <w:vMerge w:val="restart"/>
            <w:shd w:val="clear" w:color="auto" w:fill="D9D9D9"/>
            <w:vAlign w:val="center"/>
          </w:tcPr>
          <w:p w14:paraId="098BBC53" w14:textId="77777777" w:rsidR="0035583A" w:rsidRPr="00F829B6" w:rsidRDefault="00B60A8A" w:rsidP="0074607E">
            <w:pPr>
              <w:pStyle w:val="TAH"/>
              <w:keepNext w:val="0"/>
              <w:keepLines w:val="0"/>
              <w:widowControl w:val="0"/>
            </w:pPr>
            <w:r>
              <w:rPr>
                <w:noProof/>
              </w:rPr>
              <w:drawing>
                <wp:inline distT="0" distB="0" distL="0" distR="0" wp14:anchorId="2AC95DCD" wp14:editId="0A205459">
                  <wp:extent cx="1754505" cy="255270"/>
                  <wp:effectExtent l="0" t="0" r="0" b="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2398" cstate="print">
                            <a:extLst>
                              <a:ext uri="{28A0092B-C50C-407E-A947-70E740481C1C}">
                                <a14:useLocalDpi xmlns:a14="http://schemas.microsoft.com/office/drawing/2010/main" val="0"/>
                              </a:ext>
                            </a:extLst>
                          </a:blip>
                          <a:srcRect/>
                          <a:stretch>
                            <a:fillRect/>
                          </a:stretch>
                        </pic:blipFill>
                        <pic:spPr bwMode="auto">
                          <a:xfrm>
                            <a:off x="0" y="0"/>
                            <a:ext cx="1754505" cy="255270"/>
                          </a:xfrm>
                          <a:prstGeom prst="rect">
                            <a:avLst/>
                          </a:prstGeom>
                          <a:noFill/>
                          <a:ln>
                            <a:noFill/>
                          </a:ln>
                        </pic:spPr>
                      </pic:pic>
                    </a:graphicData>
                  </a:graphic>
                </wp:inline>
              </w:drawing>
            </w:r>
          </w:p>
        </w:tc>
      </w:tr>
      <w:tr w:rsidR="0035583A" w:rsidRPr="00F829B6" w14:paraId="77DC70B9" w14:textId="77777777" w:rsidTr="00A02649">
        <w:trPr>
          <w:jc w:val="center"/>
        </w:trPr>
        <w:tc>
          <w:tcPr>
            <w:tcW w:w="0" w:type="auto"/>
            <w:tcBorders>
              <w:top w:val="nil"/>
            </w:tcBorders>
            <w:shd w:val="clear" w:color="auto" w:fill="D9D9D9"/>
            <w:vAlign w:val="center"/>
          </w:tcPr>
          <w:p w14:paraId="1A1DEF1F" w14:textId="77777777" w:rsidR="0035583A" w:rsidRPr="00F829B6" w:rsidRDefault="00B60A8A" w:rsidP="0074607E">
            <w:pPr>
              <w:pStyle w:val="TAH"/>
              <w:keepNext w:val="0"/>
              <w:keepLines w:val="0"/>
              <w:widowControl w:val="0"/>
            </w:pPr>
            <w:r>
              <w:rPr>
                <w:noProof/>
              </w:rPr>
              <w:drawing>
                <wp:inline distT="0" distB="0" distL="0" distR="0" wp14:anchorId="155089C4" wp14:editId="4DC1D6DB">
                  <wp:extent cx="531495" cy="233680"/>
                  <wp:effectExtent l="0" t="0" r="0"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2399" cstate="print">
                            <a:extLst>
                              <a:ext uri="{28A0092B-C50C-407E-A947-70E740481C1C}">
                                <a14:useLocalDpi xmlns:a14="http://schemas.microsoft.com/office/drawing/2010/main" val="0"/>
                              </a:ext>
                            </a:extLst>
                          </a:blip>
                          <a:srcRect/>
                          <a:stretch>
                            <a:fillRect/>
                          </a:stretch>
                        </pic:blipFill>
                        <pic:spPr bwMode="auto">
                          <a:xfrm>
                            <a:off x="0" y="0"/>
                            <a:ext cx="531495" cy="233680"/>
                          </a:xfrm>
                          <a:prstGeom prst="rect">
                            <a:avLst/>
                          </a:prstGeom>
                          <a:noFill/>
                          <a:ln>
                            <a:noFill/>
                          </a:ln>
                        </pic:spPr>
                      </pic:pic>
                    </a:graphicData>
                  </a:graphic>
                </wp:inline>
              </w:drawing>
            </w:r>
          </w:p>
        </w:tc>
        <w:tc>
          <w:tcPr>
            <w:tcW w:w="0" w:type="auto"/>
            <w:tcBorders>
              <w:top w:val="nil"/>
            </w:tcBorders>
            <w:shd w:val="clear" w:color="auto" w:fill="D9D9D9"/>
            <w:vAlign w:val="center"/>
          </w:tcPr>
          <w:p w14:paraId="096B35B5"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205C614F" wp14:editId="130DCDB2">
                  <wp:extent cx="531495" cy="233680"/>
                  <wp:effectExtent l="0" t="0" r="0" b="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2400" cstate="print">
                            <a:extLst>
                              <a:ext uri="{28A0092B-C50C-407E-A947-70E740481C1C}">
                                <a14:useLocalDpi xmlns:a14="http://schemas.microsoft.com/office/drawing/2010/main" val="0"/>
                              </a:ext>
                            </a:extLst>
                          </a:blip>
                          <a:srcRect/>
                          <a:stretch>
                            <a:fillRect/>
                          </a:stretch>
                        </pic:blipFill>
                        <pic:spPr bwMode="auto">
                          <a:xfrm>
                            <a:off x="0" y="0"/>
                            <a:ext cx="531495" cy="233680"/>
                          </a:xfrm>
                          <a:prstGeom prst="rect">
                            <a:avLst/>
                          </a:prstGeom>
                          <a:noFill/>
                          <a:ln>
                            <a:noFill/>
                          </a:ln>
                        </pic:spPr>
                      </pic:pic>
                    </a:graphicData>
                  </a:graphic>
                </wp:inline>
              </w:drawing>
            </w:r>
          </w:p>
        </w:tc>
        <w:tc>
          <w:tcPr>
            <w:tcW w:w="0" w:type="auto"/>
            <w:vMerge/>
            <w:tcBorders>
              <w:bottom w:val="nil"/>
            </w:tcBorders>
            <w:shd w:val="clear" w:color="auto" w:fill="D9D9D9"/>
            <w:vAlign w:val="center"/>
          </w:tcPr>
          <w:p w14:paraId="70F81221" w14:textId="77777777" w:rsidR="0035583A" w:rsidRPr="00F829B6" w:rsidRDefault="0035583A" w:rsidP="0074607E">
            <w:pPr>
              <w:pStyle w:val="TAH"/>
              <w:keepNext w:val="0"/>
              <w:keepLines w:val="0"/>
              <w:widowControl w:val="0"/>
              <w:rPr>
                <w:rFonts w:eastAsia="MS Mincho"/>
              </w:rPr>
            </w:pPr>
          </w:p>
        </w:tc>
      </w:tr>
      <w:tr w:rsidR="0035583A" w:rsidRPr="00F829B6" w14:paraId="66ABBCB0" w14:textId="77777777" w:rsidTr="00A02649">
        <w:trPr>
          <w:jc w:val="center"/>
        </w:trPr>
        <w:tc>
          <w:tcPr>
            <w:tcW w:w="0" w:type="auto"/>
            <w:shd w:val="clear" w:color="auto" w:fill="auto"/>
            <w:vAlign w:val="center"/>
          </w:tcPr>
          <w:p w14:paraId="5EDD6968"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6F21B2E4" w14:textId="77777777" w:rsidR="0035583A" w:rsidRPr="00F829B6" w:rsidRDefault="0035583A" w:rsidP="0074607E">
            <w:pPr>
              <w:pStyle w:val="TAC"/>
              <w:keepNext w:val="0"/>
              <w:keepLines w:val="0"/>
              <w:widowControl w:val="0"/>
            </w:pPr>
            <w:r w:rsidRPr="00F829B6">
              <w:t>15,17</w:t>
            </w:r>
          </w:p>
        </w:tc>
        <w:tc>
          <w:tcPr>
            <w:tcW w:w="0" w:type="auto"/>
            <w:shd w:val="clear" w:color="auto" w:fill="auto"/>
            <w:vAlign w:val="center"/>
          </w:tcPr>
          <w:p w14:paraId="7AD8B52F" w14:textId="77777777" w:rsidR="0035583A" w:rsidRPr="00F829B6" w:rsidRDefault="0035583A" w:rsidP="0074607E">
            <w:pPr>
              <w:pStyle w:val="TAC"/>
              <w:keepNext w:val="0"/>
              <w:keepLines w:val="0"/>
              <w:widowControl w:val="0"/>
            </w:pPr>
            <w:r w:rsidRPr="00F829B6">
              <w:rPr>
                <w:position w:val="-10"/>
              </w:rPr>
              <w:object w:dxaOrig="1060" w:dyaOrig="360" w14:anchorId="1398EFC5">
                <v:shape id="_x0000_i2428" type="#_x0000_t75" style="width:53.3pt;height:18.7pt" o:ole="">
                  <v:imagedata r:id="rId2401" o:title=""/>
                </v:shape>
                <o:OLEObject Type="Embed" ProgID="Equation.3" ShapeID="_x0000_i2428" DrawAspect="Content" ObjectID="_1755943374" r:id="rId2402"/>
              </w:object>
            </w:r>
          </w:p>
        </w:tc>
      </w:tr>
      <w:tr w:rsidR="0035583A" w:rsidRPr="00F829B6" w14:paraId="06C3F931" w14:textId="77777777" w:rsidTr="00A02649">
        <w:trPr>
          <w:jc w:val="center"/>
        </w:trPr>
        <w:tc>
          <w:tcPr>
            <w:tcW w:w="0" w:type="auto"/>
            <w:shd w:val="clear" w:color="auto" w:fill="auto"/>
            <w:vAlign w:val="center"/>
          </w:tcPr>
          <w:p w14:paraId="6572AC70" w14:textId="77777777" w:rsidR="0035583A" w:rsidRPr="00F829B6" w:rsidRDefault="0035583A" w:rsidP="0074607E">
            <w:pPr>
              <w:pStyle w:val="TAC"/>
              <w:keepNext w:val="0"/>
              <w:keepLines w:val="0"/>
              <w:widowControl w:val="0"/>
            </w:pPr>
            <w:r w:rsidRPr="00F829B6">
              <w:t>16</w:t>
            </w:r>
          </w:p>
        </w:tc>
        <w:tc>
          <w:tcPr>
            <w:tcW w:w="0" w:type="auto"/>
            <w:shd w:val="clear" w:color="auto" w:fill="auto"/>
            <w:vAlign w:val="center"/>
          </w:tcPr>
          <w:p w14:paraId="7B4E323B" w14:textId="77777777" w:rsidR="0035583A" w:rsidRPr="00F829B6" w:rsidRDefault="0035583A" w:rsidP="0074607E">
            <w:pPr>
              <w:pStyle w:val="TAC"/>
              <w:keepNext w:val="0"/>
              <w:keepLines w:val="0"/>
              <w:widowControl w:val="0"/>
            </w:pPr>
            <w:r w:rsidRPr="00F829B6">
              <w:t>16,18</w:t>
            </w:r>
          </w:p>
        </w:tc>
        <w:tc>
          <w:tcPr>
            <w:tcW w:w="0" w:type="auto"/>
            <w:shd w:val="clear" w:color="auto" w:fill="auto"/>
            <w:vAlign w:val="center"/>
          </w:tcPr>
          <w:p w14:paraId="01E9F0B5" w14:textId="77777777" w:rsidR="0035583A" w:rsidRPr="00F829B6" w:rsidRDefault="0035583A" w:rsidP="0074607E">
            <w:pPr>
              <w:pStyle w:val="TAC"/>
              <w:keepNext w:val="0"/>
              <w:keepLines w:val="0"/>
              <w:widowControl w:val="0"/>
            </w:pPr>
            <w:r w:rsidRPr="00F829B6">
              <w:rPr>
                <w:position w:val="-10"/>
              </w:rPr>
              <w:object w:dxaOrig="1359" w:dyaOrig="360" w14:anchorId="6D3324B1">
                <v:shape id="_x0000_i2429" type="#_x0000_t75" style="width:68.25pt;height:18.7pt" o:ole="">
                  <v:imagedata r:id="rId2403" o:title=""/>
                </v:shape>
                <o:OLEObject Type="Embed" ProgID="Equation.3" ShapeID="_x0000_i2429" DrawAspect="Content" ObjectID="_1755943375" r:id="rId2404"/>
              </w:object>
            </w:r>
          </w:p>
        </w:tc>
      </w:tr>
      <w:tr w:rsidR="0035583A" w:rsidRPr="00F829B6" w14:paraId="48FF7E9A" w14:textId="77777777" w:rsidTr="00A02649">
        <w:trPr>
          <w:jc w:val="center"/>
        </w:trPr>
        <w:tc>
          <w:tcPr>
            <w:tcW w:w="0" w:type="auto"/>
            <w:shd w:val="clear" w:color="auto" w:fill="auto"/>
            <w:vAlign w:val="center"/>
          </w:tcPr>
          <w:p w14:paraId="273B9170" w14:textId="77777777" w:rsidR="0035583A" w:rsidRPr="00F829B6" w:rsidRDefault="0035583A" w:rsidP="0074607E">
            <w:pPr>
              <w:pStyle w:val="TAC"/>
              <w:keepNext w:val="0"/>
              <w:keepLines w:val="0"/>
              <w:widowControl w:val="0"/>
            </w:pPr>
            <w:r w:rsidRPr="00F829B6">
              <w:t>17</w:t>
            </w:r>
          </w:p>
        </w:tc>
        <w:tc>
          <w:tcPr>
            <w:tcW w:w="0" w:type="auto"/>
            <w:shd w:val="clear" w:color="auto" w:fill="auto"/>
            <w:vAlign w:val="center"/>
          </w:tcPr>
          <w:p w14:paraId="33474ED8" w14:textId="77777777" w:rsidR="0035583A" w:rsidRPr="00F829B6" w:rsidRDefault="0035583A" w:rsidP="0074607E">
            <w:pPr>
              <w:pStyle w:val="TAC"/>
              <w:keepNext w:val="0"/>
              <w:keepLines w:val="0"/>
              <w:widowControl w:val="0"/>
            </w:pPr>
            <w:r w:rsidRPr="00F829B6">
              <w:t>19,21</w:t>
            </w:r>
          </w:p>
        </w:tc>
        <w:tc>
          <w:tcPr>
            <w:tcW w:w="0" w:type="auto"/>
            <w:shd w:val="clear" w:color="auto" w:fill="auto"/>
            <w:vAlign w:val="center"/>
          </w:tcPr>
          <w:p w14:paraId="51A884E7" w14:textId="77777777" w:rsidR="0035583A" w:rsidRPr="00F829B6" w:rsidRDefault="0035583A" w:rsidP="0074607E">
            <w:pPr>
              <w:pStyle w:val="TAC"/>
              <w:keepNext w:val="0"/>
              <w:keepLines w:val="0"/>
              <w:widowControl w:val="0"/>
            </w:pPr>
            <w:r w:rsidRPr="00F829B6">
              <w:rPr>
                <w:position w:val="-10"/>
              </w:rPr>
              <w:object w:dxaOrig="1359" w:dyaOrig="360" w14:anchorId="5E13891E">
                <v:shape id="_x0000_i2430" type="#_x0000_t75" style="width:68.25pt;height:18.7pt" o:ole="">
                  <v:imagedata r:id="rId2405" o:title=""/>
                </v:shape>
                <o:OLEObject Type="Embed" ProgID="Equation.3" ShapeID="_x0000_i2430" DrawAspect="Content" ObjectID="_1755943376" r:id="rId2406"/>
              </w:object>
            </w:r>
          </w:p>
        </w:tc>
      </w:tr>
      <w:tr w:rsidR="0035583A" w:rsidRPr="00F829B6" w14:paraId="4B20137C" w14:textId="77777777" w:rsidTr="00A02649">
        <w:trPr>
          <w:jc w:val="center"/>
        </w:trPr>
        <w:tc>
          <w:tcPr>
            <w:tcW w:w="0" w:type="auto"/>
            <w:shd w:val="clear" w:color="auto" w:fill="auto"/>
            <w:vAlign w:val="center"/>
          </w:tcPr>
          <w:p w14:paraId="0CA8B2AA" w14:textId="77777777" w:rsidR="0035583A" w:rsidRPr="00F829B6" w:rsidRDefault="0035583A" w:rsidP="0074607E">
            <w:pPr>
              <w:pStyle w:val="TAC"/>
              <w:keepNext w:val="0"/>
              <w:keepLines w:val="0"/>
              <w:widowControl w:val="0"/>
            </w:pPr>
            <w:r w:rsidRPr="00F829B6">
              <w:t>18</w:t>
            </w:r>
          </w:p>
        </w:tc>
        <w:tc>
          <w:tcPr>
            <w:tcW w:w="0" w:type="auto"/>
            <w:shd w:val="clear" w:color="auto" w:fill="auto"/>
            <w:vAlign w:val="center"/>
          </w:tcPr>
          <w:p w14:paraId="3EDAD9A2" w14:textId="77777777" w:rsidR="0035583A" w:rsidRPr="00F829B6" w:rsidRDefault="0035583A" w:rsidP="0074607E">
            <w:pPr>
              <w:pStyle w:val="TAC"/>
              <w:keepNext w:val="0"/>
              <w:keepLines w:val="0"/>
              <w:widowControl w:val="0"/>
            </w:pPr>
            <w:r w:rsidRPr="00F829B6">
              <w:t>20,22</w:t>
            </w:r>
          </w:p>
        </w:tc>
        <w:tc>
          <w:tcPr>
            <w:tcW w:w="0" w:type="auto"/>
            <w:shd w:val="clear" w:color="auto" w:fill="auto"/>
            <w:vAlign w:val="center"/>
          </w:tcPr>
          <w:p w14:paraId="6CDBE654" w14:textId="77777777" w:rsidR="0035583A" w:rsidRPr="00F829B6" w:rsidRDefault="0035583A" w:rsidP="0074607E">
            <w:pPr>
              <w:pStyle w:val="TAC"/>
              <w:keepNext w:val="0"/>
              <w:keepLines w:val="0"/>
              <w:widowControl w:val="0"/>
            </w:pPr>
            <w:r w:rsidRPr="00F829B6">
              <w:rPr>
                <w:position w:val="-10"/>
              </w:rPr>
              <w:object w:dxaOrig="1359" w:dyaOrig="360" w14:anchorId="2E80369D">
                <v:shape id="_x0000_i2431" type="#_x0000_t75" style="width:68.25pt;height:18.7pt" o:ole="">
                  <v:imagedata r:id="rId2407" o:title=""/>
                </v:shape>
                <o:OLEObject Type="Embed" ProgID="Equation.3" ShapeID="_x0000_i2431" DrawAspect="Content" ObjectID="_1755943377" r:id="rId2408"/>
              </w:object>
            </w:r>
          </w:p>
        </w:tc>
      </w:tr>
    </w:tbl>
    <w:p w14:paraId="28985656" w14:textId="77777777" w:rsidR="00B85576" w:rsidRPr="00F829B6" w:rsidRDefault="00B85576" w:rsidP="0074607E">
      <w:pPr>
        <w:widowControl w:val="0"/>
      </w:pPr>
    </w:p>
    <w:p w14:paraId="7734F65C" w14:textId="77777777" w:rsidR="00B85576" w:rsidRPr="00F829B6" w:rsidRDefault="00B85576" w:rsidP="0074607E">
      <w:pPr>
        <w:widowControl w:val="0"/>
      </w:pPr>
      <w:r w:rsidRPr="00F829B6">
        <w:t xml:space="preserve">If neither of the higher-layer parameters </w:t>
      </w:r>
      <w:r w:rsidRPr="00F829B6">
        <w:rPr>
          <w:i/>
        </w:rPr>
        <w:t xml:space="preserve">NZP-FrequencyDensity </w:t>
      </w:r>
      <w:r w:rsidRPr="00F829B6">
        <w:t xml:space="preserve">and </w:t>
      </w:r>
      <w:r w:rsidRPr="00F829B6">
        <w:rPr>
          <w:i/>
        </w:rPr>
        <w:t>NZP-TransmissionComb</w:t>
      </w:r>
      <w:r w:rsidRPr="00F829B6">
        <w:t xml:space="preserve"> are configured, </w:t>
      </w:r>
      <w:r w:rsidRPr="00F829B6">
        <w:rPr>
          <w:position w:val="-10"/>
        </w:rPr>
        <w:object w:dxaOrig="1540" w:dyaOrig="340" w14:anchorId="07BC0266">
          <v:shape id="_x0000_i2432" type="#_x0000_t75" style="width:76.7pt;height:17.75pt" o:ole="">
            <v:imagedata r:id="rId2409" o:title=""/>
          </v:shape>
          <o:OLEObject Type="Embed" ProgID="Equation.3" ShapeID="_x0000_i2432" DrawAspect="Content" ObjectID="_1755943378" r:id="rId2410"/>
        </w:object>
      </w:r>
      <w:r w:rsidRPr="00F829B6">
        <w:t xml:space="preserve">. </w:t>
      </w:r>
    </w:p>
    <w:p w14:paraId="45DC0E73" w14:textId="77777777" w:rsidR="00B85576" w:rsidRPr="00F829B6" w:rsidRDefault="00B85576" w:rsidP="0074607E">
      <w:pPr>
        <w:widowControl w:val="0"/>
      </w:pPr>
      <w:r w:rsidRPr="00F829B6">
        <w:t xml:space="preserve">If the UE is configured with one or more of the parameters </w:t>
      </w:r>
      <w:r w:rsidRPr="00F829B6">
        <w:rPr>
          <w:i/>
        </w:rPr>
        <w:t xml:space="preserve">NZP-FrequencyDensity </w:t>
      </w:r>
      <w:r w:rsidRPr="00F829B6">
        <w:t xml:space="preserve">and </w:t>
      </w:r>
      <w:r w:rsidRPr="00F829B6">
        <w:rPr>
          <w:i/>
        </w:rPr>
        <w:t>NZP-TransmissionComb</w:t>
      </w:r>
      <w:r w:rsidRPr="00F829B6">
        <w:t xml:space="preserve">, </w:t>
      </w:r>
    </w:p>
    <w:p w14:paraId="26232254" w14:textId="77777777" w:rsidR="00B85576" w:rsidRPr="00F829B6" w:rsidRDefault="00B85576" w:rsidP="0074607E">
      <w:pPr>
        <w:pStyle w:val="B1"/>
        <w:widowControl w:val="0"/>
      </w:pPr>
      <w:r w:rsidRPr="00F829B6">
        <w:t>-</w:t>
      </w:r>
      <w:r w:rsidRPr="00F829B6">
        <w:tab/>
        <w:t xml:space="preserve">if either </w:t>
      </w:r>
      <w:r w:rsidRPr="00F829B6">
        <w:rPr>
          <w:i/>
        </w:rPr>
        <w:t>NZP-FrequencyDensity</w:t>
      </w:r>
      <w:r w:rsidRPr="00F829B6">
        <w:t xml:space="preserve"> equals 1, </w:t>
      </w:r>
      <w:r w:rsidRPr="00F829B6">
        <w:rPr>
          <w:position w:val="-10"/>
        </w:rPr>
        <w:object w:dxaOrig="1540" w:dyaOrig="340" w14:anchorId="52B4C2F8">
          <v:shape id="_x0000_i2433" type="#_x0000_t75" style="width:76.7pt;height:17.75pt" o:ole="">
            <v:imagedata r:id="rId2409" o:title=""/>
          </v:shape>
          <o:OLEObject Type="Embed" ProgID="Equation.3" ShapeID="_x0000_i2433" DrawAspect="Content" ObjectID="_1755943379" r:id="rId2411"/>
        </w:object>
      </w:r>
    </w:p>
    <w:p w14:paraId="2CE8AE1C" w14:textId="77777777" w:rsidR="00B85576" w:rsidRPr="00F829B6" w:rsidRDefault="00B85576" w:rsidP="0074607E">
      <w:pPr>
        <w:pStyle w:val="B1"/>
        <w:widowControl w:val="0"/>
      </w:pPr>
      <w:r w:rsidRPr="00F829B6">
        <w:t>-</w:t>
      </w:r>
      <w:r w:rsidRPr="00F829B6">
        <w:tab/>
        <w:t xml:space="preserve">if </w:t>
      </w:r>
      <w:r w:rsidRPr="00F829B6">
        <w:rPr>
          <w:i/>
        </w:rPr>
        <w:t>NZP-FrequencyDensity</w:t>
      </w:r>
      <w:r w:rsidRPr="00F829B6">
        <w:t xml:space="preserve"> equals 1/2 and </w:t>
      </w:r>
      <w:r w:rsidRPr="00F829B6">
        <w:rPr>
          <w:i/>
        </w:rPr>
        <w:t>NZP-TransmissionComb</w:t>
      </w:r>
      <w:r w:rsidRPr="00F829B6">
        <w:t xml:space="preserve"> equals 0, </w:t>
      </w:r>
      <w:r w:rsidRPr="00F829B6">
        <w:rPr>
          <w:position w:val="-10"/>
        </w:rPr>
        <w:object w:dxaOrig="3080" w:dyaOrig="340" w14:anchorId="7BA87B9B">
          <v:shape id="_x0000_i2434" type="#_x0000_t75" style="width:154.3pt;height:17.75pt" o:ole="">
            <v:imagedata r:id="rId2412" o:title=""/>
          </v:shape>
          <o:OLEObject Type="Embed" ProgID="Equation.3" ShapeID="_x0000_i2434" DrawAspect="Content" ObjectID="_1755943380" r:id="rId2413"/>
        </w:object>
      </w:r>
    </w:p>
    <w:p w14:paraId="756C277C" w14:textId="77777777" w:rsidR="00B85576" w:rsidRPr="00F829B6" w:rsidRDefault="00B85576" w:rsidP="0074607E">
      <w:pPr>
        <w:pStyle w:val="B1"/>
        <w:widowControl w:val="0"/>
      </w:pPr>
      <w:r w:rsidRPr="00F829B6">
        <w:t>-</w:t>
      </w:r>
      <w:r w:rsidRPr="00F829B6">
        <w:tab/>
        <w:t xml:space="preserve">if </w:t>
      </w:r>
      <w:r w:rsidRPr="00F829B6">
        <w:rPr>
          <w:i/>
        </w:rPr>
        <w:t>NZP-FrequencyDensity</w:t>
      </w:r>
      <w:r w:rsidRPr="00F829B6">
        <w:t xml:space="preserve"> equals 1/2 and </w:t>
      </w:r>
      <w:r w:rsidRPr="00F829B6">
        <w:rPr>
          <w:i/>
        </w:rPr>
        <w:t>NZP-TransmissionComb</w:t>
      </w:r>
      <w:r w:rsidRPr="00F829B6">
        <w:t xml:space="preserve"> equals 1, </w:t>
      </w:r>
      <w:r w:rsidR="00D32CDF" w:rsidRPr="00F829B6">
        <w:rPr>
          <w:position w:val="-12"/>
        </w:rPr>
        <w:object w:dxaOrig="4340" w:dyaOrig="420" w14:anchorId="099AEF82">
          <v:shape id="_x0000_i2435" type="#_x0000_t75" style="width:151.5pt;height:14.95pt" o:ole="">
            <v:imagedata r:id="rId2414" o:title=""/>
          </v:shape>
          <o:OLEObject Type="Embed" ProgID="Equation.3" ShapeID="_x0000_i2435" DrawAspect="Content" ObjectID="_1755943381" r:id="rId2415"/>
        </w:object>
      </w:r>
    </w:p>
    <w:p w14:paraId="5133AC8B" w14:textId="77777777" w:rsidR="00B85576" w:rsidRPr="00F829B6" w:rsidRDefault="00B85576" w:rsidP="0074607E">
      <w:pPr>
        <w:pStyle w:val="B1"/>
        <w:widowControl w:val="0"/>
        <w:spacing w:after="120"/>
        <w:ind w:left="576" w:hanging="288"/>
      </w:pPr>
      <w:r w:rsidRPr="00F829B6">
        <w:t>-</w:t>
      </w:r>
      <w:r w:rsidRPr="00F829B6">
        <w:tab/>
        <w:t xml:space="preserve">if </w:t>
      </w:r>
      <w:r w:rsidRPr="00F829B6">
        <w:rPr>
          <w:i/>
        </w:rPr>
        <w:t>NZP-FrequencyDensity</w:t>
      </w:r>
      <w:r w:rsidRPr="00F829B6">
        <w:t xml:space="preserve"> equals 1/3 and </w:t>
      </w:r>
      <w:r w:rsidRPr="00F829B6">
        <w:rPr>
          <w:i/>
        </w:rPr>
        <w:t>NZP-TransmissionComb</w:t>
      </w:r>
      <w:r w:rsidRPr="00F829B6">
        <w:t xml:space="preserve"> equals 0, </w:t>
      </w:r>
      <w:r w:rsidRPr="00F829B6">
        <w:rPr>
          <w:position w:val="-10"/>
        </w:rPr>
        <w:object w:dxaOrig="3060" w:dyaOrig="340" w14:anchorId="17E30DFE">
          <v:shape id="_x0000_i2436" type="#_x0000_t75" style="width:153.35pt;height:17.75pt" o:ole="">
            <v:imagedata r:id="rId2416" o:title=""/>
          </v:shape>
          <o:OLEObject Type="Embed" ProgID="Equation.3" ShapeID="_x0000_i2436" DrawAspect="Content" ObjectID="_1755943382" r:id="rId2417"/>
        </w:object>
      </w:r>
    </w:p>
    <w:p w14:paraId="466F2AEF" w14:textId="77777777" w:rsidR="00B85576" w:rsidRPr="00F829B6" w:rsidRDefault="00B85576" w:rsidP="0074607E">
      <w:pPr>
        <w:pStyle w:val="B1"/>
        <w:widowControl w:val="0"/>
        <w:spacing w:after="120"/>
        <w:ind w:left="576" w:hanging="288"/>
      </w:pPr>
      <w:r w:rsidRPr="00F829B6">
        <w:t>-</w:t>
      </w:r>
      <w:r w:rsidRPr="00F829B6">
        <w:tab/>
        <w:t xml:space="preserve">if </w:t>
      </w:r>
      <w:r w:rsidRPr="00F829B6">
        <w:rPr>
          <w:i/>
        </w:rPr>
        <w:t>NZP-FrequencyDensity</w:t>
      </w:r>
      <w:r w:rsidRPr="00F829B6">
        <w:t xml:space="preserve"> equals 1/3 and </w:t>
      </w:r>
      <w:r w:rsidRPr="00F829B6">
        <w:rPr>
          <w:i/>
        </w:rPr>
        <w:t>NZP-TransmissionComb</w:t>
      </w:r>
      <w:r w:rsidRPr="00F829B6">
        <w:t xml:space="preserve"> equals 1, </w:t>
      </w:r>
      <w:r w:rsidRPr="00F829B6">
        <w:rPr>
          <w:position w:val="-10"/>
        </w:rPr>
        <w:object w:dxaOrig="3080" w:dyaOrig="340" w14:anchorId="7C9C92DA">
          <v:shape id="_x0000_i2437" type="#_x0000_t75" style="width:154.3pt;height:17.75pt" o:ole="">
            <v:imagedata r:id="rId2418" o:title=""/>
          </v:shape>
          <o:OLEObject Type="Embed" ProgID="Equation.3" ShapeID="_x0000_i2437" DrawAspect="Content" ObjectID="_1755943383" r:id="rId2419"/>
        </w:object>
      </w:r>
    </w:p>
    <w:p w14:paraId="31CEF5E1" w14:textId="77777777" w:rsidR="00B85576" w:rsidRPr="00F829B6" w:rsidRDefault="00B85576" w:rsidP="0074607E">
      <w:pPr>
        <w:pStyle w:val="B1"/>
        <w:widowControl w:val="0"/>
        <w:spacing w:after="120"/>
        <w:ind w:left="576" w:hanging="288"/>
      </w:pPr>
      <w:r w:rsidRPr="00F829B6">
        <w:t>-</w:t>
      </w:r>
      <w:r w:rsidRPr="00F829B6">
        <w:tab/>
        <w:t xml:space="preserve">if </w:t>
      </w:r>
      <w:r w:rsidRPr="00F829B6">
        <w:rPr>
          <w:i/>
        </w:rPr>
        <w:t>NZP-FrequencyDensity</w:t>
      </w:r>
      <w:r w:rsidRPr="00F829B6">
        <w:t xml:space="preserve"> equals 1/3 and </w:t>
      </w:r>
      <w:r w:rsidRPr="00F829B6">
        <w:rPr>
          <w:i/>
        </w:rPr>
        <w:t>NZP-TransmissionComb</w:t>
      </w:r>
      <w:r w:rsidRPr="00F829B6">
        <w:t xml:space="preserve"> equals 2, </w:t>
      </w:r>
      <w:r w:rsidRPr="00F829B6">
        <w:rPr>
          <w:position w:val="-10"/>
        </w:rPr>
        <w:object w:dxaOrig="3080" w:dyaOrig="340" w14:anchorId="1DBA9D46">
          <v:shape id="_x0000_i2438" type="#_x0000_t75" style="width:154.3pt;height:17.75pt" o:ole="">
            <v:imagedata r:id="rId2420" o:title=""/>
          </v:shape>
          <o:OLEObject Type="Embed" ProgID="Equation.3" ShapeID="_x0000_i2438" DrawAspect="Content" ObjectID="_1755943384" r:id="rId2421"/>
        </w:object>
      </w:r>
    </w:p>
    <w:p w14:paraId="6BBB9785" w14:textId="77777777" w:rsidR="0035583A" w:rsidRPr="00F829B6" w:rsidRDefault="0035583A" w:rsidP="0074607E">
      <w:pPr>
        <w:widowControl w:val="0"/>
      </w:pPr>
    </w:p>
    <w:p w14:paraId="16B0C0E8" w14:textId="77777777" w:rsidR="0035583A" w:rsidRPr="00F829B6" w:rsidRDefault="0035583A" w:rsidP="0074607E">
      <w:pPr>
        <w:widowControl w:val="0"/>
      </w:pPr>
      <w:r w:rsidRPr="00F829B6">
        <w:t xml:space="preserve">The quantity </w:t>
      </w:r>
      <w:r w:rsidRPr="00F829B6">
        <w:rPr>
          <w:position w:val="-10"/>
        </w:rPr>
        <w:object w:dxaOrig="560" w:dyaOrig="300" w14:anchorId="1B304572">
          <v:shape id="_x0000_i2439" type="#_x0000_t75" style="width:28.05pt;height:14.95pt" o:ole="">
            <v:imagedata r:id="rId2422" o:title=""/>
          </v:shape>
          <o:OLEObject Type="Embed" ProgID="Equation.3" ShapeID="_x0000_i2439" DrawAspect="Content" ObjectID="_1755943385" r:id="rId2423"/>
        </w:object>
      </w:r>
      <w:r w:rsidRPr="00F829B6">
        <w:t xml:space="preserve"> and the necessary conditions on </w:t>
      </w:r>
      <w:r w:rsidRPr="00F829B6">
        <w:rPr>
          <w:position w:val="-10"/>
        </w:rPr>
        <w:object w:dxaOrig="240" w:dyaOrig="300" w14:anchorId="25E4F70A">
          <v:shape id="_x0000_i2440" type="#_x0000_t75" style="width:11.2pt;height:14.95pt" o:ole="">
            <v:imagedata r:id="rId2424" o:title=""/>
          </v:shape>
          <o:OLEObject Type="Embed" ProgID="Equation.3" ShapeID="_x0000_i2440" DrawAspect="Content" ObjectID="_1755943386" r:id="rId2425"/>
        </w:object>
      </w:r>
      <w:r w:rsidRPr="00F829B6">
        <w:t xml:space="preserve"> are given by Tables 6.10.5.2-1 and 6.10.5.2-2 for normal and extended cyclic prefix, respectively. </w:t>
      </w:r>
    </w:p>
    <w:p w14:paraId="15E533DD" w14:textId="77777777" w:rsidR="0035583A" w:rsidRPr="00F829B6" w:rsidRDefault="0035583A" w:rsidP="0074607E">
      <w:pPr>
        <w:widowControl w:val="0"/>
      </w:pPr>
      <w:r w:rsidRPr="00F829B6">
        <w:t xml:space="preserve">The relation between the antenna port number </w:t>
      </w:r>
      <w:r w:rsidRPr="00F829B6">
        <w:rPr>
          <w:position w:val="-10"/>
        </w:rPr>
        <w:object w:dxaOrig="200" w:dyaOrig="240" w14:anchorId="5BE5FF31">
          <v:shape id="_x0000_i2441" type="#_x0000_t75" style="width:10.3pt;height:11.2pt" o:ole="">
            <v:imagedata r:id="rId2426" o:title=""/>
          </v:shape>
          <o:OLEObject Type="Embed" ProgID="Equation.3" ShapeID="_x0000_i2441" DrawAspect="Content" ObjectID="_1755943387" r:id="rId2427"/>
        </w:object>
      </w:r>
      <w:r w:rsidRPr="00F829B6">
        <w:t xml:space="preserve"> and the quantity </w:t>
      </w:r>
      <w:r w:rsidRPr="00F829B6">
        <w:rPr>
          <w:position w:val="-10"/>
        </w:rPr>
        <w:object w:dxaOrig="260" w:dyaOrig="300" w14:anchorId="217BDC5C">
          <v:shape id="_x0000_i2442" type="#_x0000_t75" style="width:12.15pt;height:14.95pt" o:ole="">
            <v:imagedata r:id="rId2396" o:title=""/>
          </v:shape>
          <o:OLEObject Type="Embed" ProgID="Equation.3" ShapeID="_x0000_i2442" DrawAspect="Content" ObjectID="_1755943388" r:id="rId2428"/>
        </w:object>
      </w:r>
      <w:r w:rsidRPr="00F829B6">
        <w:t xml:space="preserve"> depends on the number of CSI-RS antenna ports:</w:t>
      </w:r>
    </w:p>
    <w:p w14:paraId="150365E0" w14:textId="77777777" w:rsidR="0035583A" w:rsidRPr="00F829B6" w:rsidRDefault="0035583A" w:rsidP="0074607E">
      <w:pPr>
        <w:pStyle w:val="B1"/>
        <w:widowControl w:val="0"/>
      </w:pPr>
      <w:r w:rsidRPr="00F829B6">
        <w:t>-</w:t>
      </w:r>
      <w:r w:rsidRPr="00F829B6">
        <w:tab/>
        <w:t xml:space="preserve">for CSI reference signals using up to eight antenna ports, </w:t>
      </w:r>
      <w:r w:rsidRPr="00F829B6">
        <w:rPr>
          <w:position w:val="-10"/>
        </w:rPr>
        <w:object w:dxaOrig="600" w:dyaOrig="300" w14:anchorId="27C17BEE">
          <v:shape id="_x0000_i2443" type="#_x0000_t75" style="width:29.9pt;height:14.95pt" o:ole="">
            <v:imagedata r:id="rId2429" o:title=""/>
          </v:shape>
          <o:OLEObject Type="Embed" ProgID="Equation.3" ShapeID="_x0000_i2443" DrawAspect="Content" ObjectID="_1755943389" r:id="rId2430"/>
        </w:object>
      </w:r>
    </w:p>
    <w:p w14:paraId="3E680BE1" w14:textId="77777777" w:rsidR="0035583A" w:rsidRPr="00F829B6" w:rsidRDefault="0035583A" w:rsidP="0074607E">
      <w:pPr>
        <w:pStyle w:val="B1"/>
        <w:widowControl w:val="0"/>
      </w:pPr>
      <w:r w:rsidRPr="00F829B6">
        <w:t>-</w:t>
      </w:r>
      <w:r w:rsidRPr="00F829B6">
        <w:tab/>
        <w:t xml:space="preserve">for CSI reference signals using more than eight antenna ports when the higher-layer parameter </w:t>
      </w:r>
      <w:r w:rsidRPr="00F829B6">
        <w:rPr>
          <w:i/>
        </w:rPr>
        <w:t>CDMType</w:t>
      </w:r>
      <w:r w:rsidRPr="00F829B6">
        <w:t xml:space="preserve"> equals </w:t>
      </w:r>
      <w:r w:rsidRPr="00F829B6">
        <w:rPr>
          <w:i/>
        </w:rPr>
        <w:t>CDM2</w:t>
      </w:r>
    </w:p>
    <w:p w14:paraId="389C97D9" w14:textId="77777777" w:rsidR="0035583A" w:rsidRPr="00F829B6" w:rsidRDefault="005D1AF1" w:rsidP="0074607E">
      <w:pPr>
        <w:pStyle w:val="EQ"/>
        <w:keepLines w:val="0"/>
        <w:widowControl w:val="0"/>
        <w:jc w:val="center"/>
      </w:pPr>
      <w:r w:rsidRPr="00F829B6">
        <w:rPr>
          <w:position w:val="-54"/>
        </w:rPr>
        <w:object w:dxaOrig="5620" w:dyaOrig="1180" w14:anchorId="44BC3061">
          <v:shape id="_x0000_i2444" type="#_x0000_t75" style="width:281.45pt;height:59.85pt" o:ole="">
            <v:imagedata r:id="rId2431" o:title=""/>
          </v:shape>
          <o:OLEObject Type="Embed" ProgID="Equation.3" ShapeID="_x0000_i2444" DrawAspect="Content" ObjectID="_1755943390" r:id="rId2432"/>
        </w:object>
      </w:r>
    </w:p>
    <w:p w14:paraId="6A7A22E4" w14:textId="77777777" w:rsidR="0035583A" w:rsidRPr="00F829B6" w:rsidRDefault="0035583A" w:rsidP="0074607E">
      <w:pPr>
        <w:pStyle w:val="B1"/>
        <w:widowControl w:val="0"/>
      </w:pPr>
      <w:r w:rsidRPr="00F829B6">
        <w:tab/>
        <w:t xml:space="preserve">where </w:t>
      </w:r>
      <w:r w:rsidR="005D1AF1" w:rsidRPr="00F829B6">
        <w:rPr>
          <w:position w:val="-10"/>
        </w:rPr>
        <w:object w:dxaOrig="1600" w:dyaOrig="340" w14:anchorId="0298C7B1">
          <v:shape id="_x0000_i2445" type="#_x0000_t75" style="width:80.4pt;height:17.75pt" o:ole="">
            <v:imagedata r:id="rId2433" o:title=""/>
          </v:shape>
          <o:OLEObject Type="Embed" ProgID="Equation.3" ShapeID="_x0000_i2445" DrawAspect="Content" ObjectID="_1755943391" r:id="rId2434"/>
        </w:object>
      </w:r>
      <w:r w:rsidRPr="00F829B6">
        <w:t xml:space="preserve"> is the CSI-RS resource number.</w:t>
      </w:r>
    </w:p>
    <w:p w14:paraId="6A997478" w14:textId="77777777" w:rsidR="00B85576" w:rsidRPr="00F829B6" w:rsidRDefault="0035583A" w:rsidP="0074607E">
      <w:pPr>
        <w:pStyle w:val="B1"/>
        <w:widowControl w:val="0"/>
      </w:pPr>
      <w:r w:rsidRPr="00F829B6">
        <w:t>-</w:t>
      </w:r>
      <w:r w:rsidRPr="00F829B6">
        <w:tab/>
        <w:t xml:space="preserve">for CSI reference signals using more than eight antenna ports </w:t>
      </w:r>
      <w:r w:rsidR="00B85576" w:rsidRPr="00F829B6">
        <w:t xml:space="preserve">when </w:t>
      </w:r>
      <w:r w:rsidRPr="00F829B6">
        <w:t xml:space="preserve">the higher-layer parameter </w:t>
      </w:r>
      <w:r w:rsidRPr="00F829B6">
        <w:rPr>
          <w:i/>
        </w:rPr>
        <w:t>CDMType</w:t>
      </w:r>
      <w:r w:rsidRPr="00F829B6">
        <w:t xml:space="preserve"> equals </w:t>
      </w:r>
      <w:r w:rsidRPr="00F829B6">
        <w:rPr>
          <w:i/>
        </w:rPr>
        <w:t>CDM4</w:t>
      </w:r>
      <w:r w:rsidRPr="00F829B6">
        <w:t xml:space="preserve">, antenna port number </w:t>
      </w:r>
      <w:r w:rsidR="005D1AF1" w:rsidRPr="00F829B6">
        <w:rPr>
          <w:position w:val="-14"/>
        </w:rPr>
        <w:object w:dxaOrig="1300" w:dyaOrig="380" w14:anchorId="3A318B98">
          <v:shape id="_x0000_i2446" type="#_x0000_t75" style="width:65.45pt;height:18.7pt" o:ole="">
            <v:imagedata r:id="rId2435" o:title=""/>
          </v:shape>
          <o:OLEObject Type="Embed" ProgID="Equation.3" ShapeID="_x0000_i2446" DrawAspect="Content" ObjectID="_1755943392" r:id="rId2436"/>
        </w:object>
      </w:r>
      <w:r w:rsidRPr="00F829B6">
        <w:t xml:space="preserve"> where </w:t>
      </w:r>
      <w:r w:rsidRPr="00F829B6">
        <w:rPr>
          <w:position w:val="-14"/>
        </w:rPr>
        <w:object w:dxaOrig="2180" w:dyaOrig="380" w14:anchorId="19C52C33">
          <v:shape id="_x0000_i2447" type="#_x0000_t75" style="width:108.45pt;height:18.7pt" o:ole="">
            <v:imagedata r:id="rId2437" o:title=""/>
          </v:shape>
          <o:OLEObject Type="Embed" ProgID="Equation.3" ShapeID="_x0000_i2447" DrawAspect="Content" ObjectID="_1755943393" r:id="rId2438"/>
        </w:object>
      </w:r>
      <w:r w:rsidRPr="00F829B6">
        <w:t xml:space="preserve"> for CSI-RS resource number</w:t>
      </w:r>
      <w:r w:rsidR="00B80263" w:rsidRPr="00F829B6">
        <w:t xml:space="preserve"> </w:t>
      </w:r>
      <w:r w:rsidR="005D1AF1" w:rsidRPr="00F829B6">
        <w:rPr>
          <w:position w:val="-10"/>
        </w:rPr>
        <w:object w:dxaOrig="1600" w:dyaOrig="340" w14:anchorId="3C3D732C">
          <v:shape id="_x0000_i2448" type="#_x0000_t75" style="width:80.4pt;height:17.75pt" o:ole="">
            <v:imagedata r:id="rId2439" o:title=""/>
          </v:shape>
          <o:OLEObject Type="Embed" ProgID="Equation.3" ShapeID="_x0000_i2448" DrawAspect="Content" ObjectID="_1755943394" r:id="rId2440"/>
        </w:object>
      </w:r>
      <w:r w:rsidRPr="00F829B6">
        <w:t>.</w:t>
      </w:r>
      <w:r w:rsidR="00B85576" w:rsidRPr="00F829B6">
        <w:t xml:space="preserve"> </w:t>
      </w:r>
    </w:p>
    <w:p w14:paraId="1C161229" w14:textId="77777777" w:rsidR="00B85576" w:rsidRPr="00F829B6" w:rsidRDefault="00B85576" w:rsidP="0074607E">
      <w:pPr>
        <w:widowControl w:val="0"/>
      </w:pP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32:</w:t>
      </w:r>
    </w:p>
    <w:p w14:paraId="15C37E52" w14:textId="77777777" w:rsidR="00B85576" w:rsidRPr="00F829B6" w:rsidRDefault="00B85576" w:rsidP="0074607E">
      <w:pPr>
        <w:pStyle w:val="EQ"/>
        <w:keepLines w:val="0"/>
        <w:widowControl w:val="0"/>
        <w:jc w:val="center"/>
      </w:pPr>
      <w:r w:rsidRPr="00F829B6">
        <w:rPr>
          <w:position w:val="-14"/>
        </w:rPr>
        <w:object w:dxaOrig="1800" w:dyaOrig="380" w14:anchorId="1C78463D">
          <v:shape id="_x0000_i2449" type="#_x0000_t75" style="width:90.7pt;height:18.7pt" o:ole="">
            <v:imagedata r:id="rId2441" o:title=""/>
          </v:shape>
          <o:OLEObject Type="Embed" ProgID="Equation.3" ShapeID="_x0000_i2449" DrawAspect="Content" ObjectID="_1755943395" r:id="rId2442"/>
        </w:object>
      </w:r>
    </w:p>
    <w:p w14:paraId="07D1D7F3" w14:textId="77777777" w:rsidR="00B85576" w:rsidRPr="00F829B6" w:rsidRDefault="00B85576" w:rsidP="0074607E">
      <w:pPr>
        <w:widowControl w:val="0"/>
      </w:pPr>
      <w:r w:rsidRPr="00F829B6">
        <w:t>where</w:t>
      </w:r>
    </w:p>
    <w:p w14:paraId="185635AF" w14:textId="77777777" w:rsidR="00B85576" w:rsidRPr="00F829B6" w:rsidRDefault="00B85576" w:rsidP="0074607E">
      <w:pPr>
        <w:pStyle w:val="EQ"/>
        <w:keepLines w:val="0"/>
        <w:widowControl w:val="0"/>
        <w:jc w:val="center"/>
      </w:pPr>
      <w:r w:rsidRPr="00F829B6">
        <w:rPr>
          <w:position w:val="-98"/>
        </w:rPr>
        <w:object w:dxaOrig="6259" w:dyaOrig="7180" w14:anchorId="4D2B512D">
          <v:shape id="_x0000_i2450" type="#_x0000_t75" style="width:312.3pt;height:359.05pt" o:ole="">
            <v:imagedata r:id="rId2443" o:title=""/>
          </v:shape>
          <o:OLEObject Type="Embed" ProgID="Equation.3" ShapeID="_x0000_i2450" DrawAspect="Content" ObjectID="_1755943396" r:id="rId2444"/>
        </w:object>
      </w:r>
    </w:p>
    <w:p w14:paraId="3E563B17" w14:textId="77777777" w:rsidR="00B85576" w:rsidRPr="00F829B6" w:rsidRDefault="00B85576" w:rsidP="0074607E">
      <w:pPr>
        <w:widowControl w:val="0"/>
      </w:pPr>
      <w:r w:rsidRPr="00F829B6">
        <w:t xml:space="preserve">The resource elements for the </w:t>
      </w:r>
      <w:r w:rsidRPr="00F829B6">
        <w:rPr>
          <w:position w:val="-14"/>
        </w:rPr>
        <w:object w:dxaOrig="320" w:dyaOrig="380" w14:anchorId="11D5FBF9">
          <v:shape id="_x0000_i2451" type="#_x0000_t75" style="width:15.9pt;height:18.7pt" o:ole="">
            <v:imagedata r:id="rId2445" o:title=""/>
          </v:shape>
          <o:OLEObject Type="Embed" ProgID="Equation.3" ShapeID="_x0000_i2451" DrawAspect="Content" ObjectID="_1755943397" r:id="rId2446"/>
        </w:object>
      </w:r>
      <w:r w:rsidRPr="00F829B6">
        <w:t xml:space="preserve"> CDM8 pattern, where</w:t>
      </w:r>
      <w:r w:rsidR="00B80263" w:rsidRPr="00F829B6">
        <w:t xml:space="preserve"> </w:t>
      </w:r>
      <w:r w:rsidRPr="00F829B6">
        <w:rPr>
          <w:position w:val="-10"/>
        </w:rPr>
        <w:object w:dxaOrig="900" w:dyaOrig="279" w14:anchorId="59304404">
          <v:shape id="_x0000_i2452" type="#_x0000_t75" style="width:44.9pt;height:14.05pt" o:ole="">
            <v:imagedata r:id="rId2447" o:title=""/>
          </v:shape>
          <o:OLEObject Type="Embed" ProgID="Equation.3" ShapeID="_x0000_i2452" DrawAspect="Content" ObjectID="_1755943398" r:id="rId2448"/>
        </w:object>
      </w:r>
      <w:r w:rsidRPr="00F829B6">
        <w:t xml:space="preserve">, are determined by aggregating pairs of resource elements </w:t>
      </w:r>
      <w:r w:rsidRPr="00F829B6">
        <w:rPr>
          <w:position w:val="-10"/>
        </w:rPr>
        <w:object w:dxaOrig="460" w:dyaOrig="300" w14:anchorId="2BAE2F03">
          <v:shape id="_x0000_i2453" type="#_x0000_t75" style="width:24.3pt;height:14.95pt" o:ole="">
            <v:imagedata r:id="rId2449" o:title=""/>
          </v:shape>
          <o:OLEObject Type="Embed" ProgID="Equation.3" ShapeID="_x0000_i2453" DrawAspect="Content" ObjectID="_1755943399" r:id="rId2450"/>
        </w:object>
      </w:r>
      <w:r w:rsidRPr="00F829B6">
        <w:t xml:space="preserve"> satisfying </w:t>
      </w:r>
      <w:r w:rsidRPr="00F829B6">
        <w:rPr>
          <w:position w:val="-10"/>
        </w:rPr>
        <w:object w:dxaOrig="499" w:dyaOrig="279" w14:anchorId="544E4C99">
          <v:shape id="_x0000_i2454" type="#_x0000_t75" style="width:25.25pt;height:14.05pt" o:ole="">
            <v:imagedata r:id="rId2451" o:title=""/>
          </v:shape>
          <o:OLEObject Type="Embed" ProgID="Equation.3" ShapeID="_x0000_i2454" DrawAspect="Content" ObjectID="_1755943400" r:id="rId2452"/>
        </w:object>
      </w:r>
      <w:r w:rsidRPr="00F829B6">
        <w:t xml:space="preserve"> from the </w:t>
      </w:r>
      <w:r w:rsidRPr="00F829B6">
        <w:rPr>
          <w:position w:val="-10"/>
        </w:rPr>
        <w:object w:dxaOrig="480" w:dyaOrig="340" w14:anchorId="5ADD607F">
          <v:shape id="_x0000_i2455" type="#_x0000_t75" style="width:25.25pt;height:17.75pt" o:ole="">
            <v:imagedata r:id="rId2453" o:title=""/>
          </v:shape>
          <o:OLEObject Type="Embed" ProgID="Equation.3" ShapeID="_x0000_i2455" DrawAspect="Content" ObjectID="_1755943401" r:id="rId2454"/>
        </w:object>
      </w:r>
      <w:r w:rsidRPr="00F829B6">
        <w:t xml:space="preserve"> aggregated CSI-RS configurations, where at most one pair of resource elements is drawn from each of the </w:t>
      </w:r>
      <w:r w:rsidRPr="00F829B6">
        <w:rPr>
          <w:position w:val="-10"/>
        </w:rPr>
        <w:object w:dxaOrig="480" w:dyaOrig="340" w14:anchorId="79CBDCF2">
          <v:shape id="_x0000_i2456" type="#_x0000_t75" style="width:25.25pt;height:17.75pt" o:ole="">
            <v:imagedata r:id="rId2453" o:title=""/>
          </v:shape>
          <o:OLEObject Type="Embed" ProgID="Equation.3" ShapeID="_x0000_i2456" DrawAspect="Content" ObjectID="_1755943402" r:id="rId2455"/>
        </w:object>
      </w:r>
      <w:r w:rsidRPr="00F829B6">
        <w:t xml:space="preserve"> aggregated CSI-RS configurations.</w:t>
      </w:r>
      <w:r w:rsidR="00B80263" w:rsidRPr="00F829B6">
        <w:t xml:space="preserve"> </w:t>
      </w: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32, the aggregated CSI-RS configurations from Table 6.10.5.2-1 for normal cyclic prefix and from Table 6.10.5.2-2 for extended cyclic prefix are restricted to one of </w:t>
      </w:r>
      <w:r w:rsidRPr="00F829B6">
        <w:rPr>
          <w:position w:val="-10"/>
        </w:rPr>
        <w:object w:dxaOrig="700" w:dyaOrig="300" w14:anchorId="1CE836F0">
          <v:shape id="_x0000_i2457" type="#_x0000_t75" style="width:35.55pt;height:14.95pt" o:ole="">
            <v:imagedata r:id="rId2456" o:title=""/>
          </v:shape>
          <o:OLEObject Type="Embed" ProgID="Equation.3" ShapeID="_x0000_i2457" DrawAspect="Content" ObjectID="_1755943403" r:id="rId2457"/>
        </w:object>
      </w:r>
      <w:r w:rsidRPr="00F829B6">
        <w:t xml:space="preserve">, </w:t>
      </w:r>
      <w:r w:rsidRPr="00F829B6">
        <w:rPr>
          <w:position w:val="-10"/>
        </w:rPr>
        <w:object w:dxaOrig="740" w:dyaOrig="300" w14:anchorId="139054F4">
          <v:shape id="_x0000_i2458" type="#_x0000_t75" style="width:36.45pt;height:14.95pt" o:ole="">
            <v:imagedata r:id="rId2458" o:title=""/>
          </v:shape>
          <o:OLEObject Type="Embed" ProgID="Equation.3" ShapeID="_x0000_i2458" DrawAspect="Content" ObjectID="_1755943404" r:id="rId2459"/>
        </w:object>
      </w:r>
      <w:r w:rsidRPr="00F829B6">
        <w:t xml:space="preserve">, or </w:t>
      </w:r>
      <w:r w:rsidRPr="00F829B6">
        <w:rPr>
          <w:position w:val="-10"/>
        </w:rPr>
        <w:object w:dxaOrig="700" w:dyaOrig="300" w14:anchorId="2317DE39">
          <v:shape id="_x0000_i2459" type="#_x0000_t75" style="width:35.55pt;height:14.95pt" o:ole="">
            <v:imagedata r:id="rId2460" o:title=""/>
          </v:shape>
          <o:OLEObject Type="Embed" ProgID="Equation.3" ShapeID="_x0000_i2459" DrawAspect="Content" ObjectID="_1755943405" r:id="rId2461"/>
        </w:object>
      </w:r>
      <w:r w:rsidRPr="00F829B6">
        <w:t>.</w:t>
      </w:r>
      <w:r w:rsidR="00B80263" w:rsidRPr="00F829B6">
        <w:t xml:space="preserve"> </w:t>
      </w:r>
      <w:r w:rsidRPr="00F829B6">
        <w:t xml:space="preserve">Antenna port number </w:t>
      </w:r>
      <w:r w:rsidR="005D1AF1" w:rsidRPr="00F829B6">
        <w:rPr>
          <w:position w:val="-14"/>
        </w:rPr>
        <w:object w:dxaOrig="1340" w:dyaOrig="380" w14:anchorId="65B4F26B">
          <v:shape id="_x0000_i2460" type="#_x0000_t75" style="width:67.3pt;height:18.7pt" o:ole="">
            <v:imagedata r:id="rId2462" o:title=""/>
          </v:shape>
          <o:OLEObject Type="Embed" ProgID="Equation.3" ShapeID="_x0000_i2460" DrawAspect="Content" ObjectID="_1755943406" r:id="rId2463"/>
        </w:object>
      </w:r>
      <w:r w:rsidRPr="00F829B6">
        <w:t xml:space="preserve"> where </w:t>
      </w:r>
      <w:r w:rsidRPr="00F829B6">
        <w:rPr>
          <w:position w:val="-14"/>
        </w:rPr>
        <w:object w:dxaOrig="2180" w:dyaOrig="380" w14:anchorId="69C4D82C">
          <v:shape id="_x0000_i2461" type="#_x0000_t75" style="width:108.45pt;height:18.7pt" o:ole="">
            <v:imagedata r:id="rId2464" o:title=""/>
          </v:shape>
          <o:OLEObject Type="Embed" ProgID="Equation.3" ShapeID="_x0000_i2461" DrawAspect="Content" ObjectID="_1755943407" r:id="rId2465"/>
        </w:object>
      </w:r>
      <w:r w:rsidRPr="00F829B6">
        <w:t xml:space="preserve"> for CSI-RS resource number</w:t>
      </w:r>
      <w:r w:rsidR="00B80263" w:rsidRPr="00F829B6">
        <w:t xml:space="preserve"> </w:t>
      </w:r>
      <w:r w:rsidR="005D1AF1" w:rsidRPr="00F829B6">
        <w:rPr>
          <w:position w:val="-10"/>
        </w:rPr>
        <w:object w:dxaOrig="1640" w:dyaOrig="340" w14:anchorId="3FA60001">
          <v:shape id="_x0000_i2462" type="#_x0000_t75" style="width:82.3pt;height:17.75pt" o:ole="">
            <v:imagedata r:id="rId2466" o:title=""/>
          </v:shape>
          <o:OLEObject Type="Embed" ProgID="Equation.3" ShapeID="_x0000_i2462" DrawAspect="Content" ObjectID="_1755943408" r:id="rId2467"/>
        </w:object>
      </w:r>
      <w:r w:rsidRPr="00F829B6">
        <w:t>. The sequence</w:t>
      </w:r>
      <w:r w:rsidRPr="00F829B6">
        <w:rPr>
          <w:position w:val="-14"/>
        </w:rPr>
        <w:object w:dxaOrig="520" w:dyaOrig="340" w14:anchorId="5E5AEF0B">
          <v:shape id="_x0000_i2463" type="#_x0000_t75" style="width:26.2pt;height:17.75pt" o:ole="">
            <v:imagedata r:id="rId2468" o:title=""/>
          </v:shape>
          <o:OLEObject Type="Embed" ProgID="Equation.3" ShapeID="_x0000_i2463" DrawAspect="Content" ObjectID="_1755943409" r:id="rId2469"/>
        </w:object>
      </w:r>
      <w:r w:rsidRPr="00F829B6">
        <w:t xml:space="preserve"> is given by Table 6.10.5.2-0A</w:t>
      </w:r>
      <w:r w:rsidR="009E4686">
        <w:t xml:space="preserve">, where </w:t>
      </w:r>
      <w:r w:rsidR="009E4686" w:rsidRPr="006A0FD2">
        <w:rPr>
          <w:position w:val="-6"/>
        </w:rPr>
        <w:object w:dxaOrig="859" w:dyaOrig="260" w14:anchorId="61915A2D">
          <v:shape id="_x0000_i2464" type="#_x0000_t75" style="width:43pt;height:12.15pt" o:ole="">
            <v:imagedata r:id="rId2470" o:title=""/>
          </v:shape>
          <o:OLEObject Type="Embed" ProgID="Equation.3" ShapeID="_x0000_i2464" DrawAspect="Content" ObjectID="_1755943410" r:id="rId2471"/>
        </w:object>
      </w:r>
      <w:r w:rsidRPr="00F829B6">
        <w:t>.</w:t>
      </w:r>
    </w:p>
    <w:p w14:paraId="0D25A3E5" w14:textId="77777777" w:rsidR="00B85576" w:rsidRPr="00F829B6" w:rsidRDefault="00B85576" w:rsidP="0074607E">
      <w:pPr>
        <w:pStyle w:val="TH"/>
        <w:keepNext w:val="0"/>
        <w:keepLines w:val="0"/>
        <w:widowControl w:val="0"/>
      </w:pPr>
      <w:r w:rsidRPr="00F829B6">
        <w:t xml:space="preserve">Table 6.10.5.2-0A: The sequence </w:t>
      </w:r>
      <w:r w:rsidRPr="00F829B6">
        <w:rPr>
          <w:position w:val="-14"/>
        </w:rPr>
        <w:object w:dxaOrig="520" w:dyaOrig="340" w14:anchorId="203D60BE">
          <v:shape id="_x0000_i2465" type="#_x0000_t75" style="width:26.2pt;height:17.75pt" o:ole="">
            <v:imagedata r:id="rId2472" o:title=""/>
          </v:shape>
          <o:OLEObject Type="Embed" ProgID="Equation.3" ShapeID="_x0000_i2465" DrawAspect="Content" ObjectID="_1755943411" r:id="rId2473"/>
        </w:object>
      </w:r>
      <w:r w:rsidRPr="00F829B6">
        <w:t xml:space="preserve"> for </w:t>
      </w:r>
      <w:r w:rsidRPr="00F829B6">
        <w:rPr>
          <w:i/>
        </w:rPr>
        <w:t>CDM8</w:t>
      </w:r>
      <w:r w:rsidRPr="00F829B6">
        <w:t xml:space="preserve"> with 32 CSI-RS antenna ports.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
        <w:gridCol w:w="5607"/>
      </w:tblGrid>
      <w:tr w:rsidR="00B85576" w:rsidRPr="00F829B6" w14:paraId="32A984AB" w14:textId="77777777" w:rsidTr="006B2418">
        <w:trPr>
          <w:trHeight w:val="597"/>
          <w:jc w:val="center"/>
        </w:trPr>
        <w:tc>
          <w:tcPr>
            <w:tcW w:w="0" w:type="auto"/>
            <w:shd w:val="clear" w:color="auto" w:fill="D9D9D9"/>
            <w:vAlign w:val="center"/>
          </w:tcPr>
          <w:p w14:paraId="780D470E" w14:textId="77777777" w:rsidR="00B85576" w:rsidRPr="00F829B6" w:rsidRDefault="00B85576" w:rsidP="0074607E">
            <w:pPr>
              <w:pStyle w:val="TAH"/>
              <w:keepNext w:val="0"/>
              <w:keepLines w:val="0"/>
              <w:widowControl w:val="0"/>
            </w:pPr>
            <w:r w:rsidRPr="00F829B6">
              <w:rPr>
                <w:position w:val="-10"/>
              </w:rPr>
              <w:object w:dxaOrig="200" w:dyaOrig="240" w14:anchorId="6DB51E2E">
                <v:shape id="_x0000_i2466" type="#_x0000_t75" style="width:10.3pt;height:11.2pt" o:ole="">
                  <v:imagedata r:id="rId2474" o:title=""/>
                </v:shape>
                <o:OLEObject Type="Embed" ProgID="Equation.3" ShapeID="_x0000_i2466" DrawAspect="Content" ObjectID="_1755943412" r:id="rId2475"/>
              </w:object>
            </w:r>
          </w:p>
        </w:tc>
        <w:tc>
          <w:tcPr>
            <w:tcW w:w="0" w:type="auto"/>
            <w:shd w:val="clear" w:color="auto" w:fill="D9D9D9"/>
            <w:vAlign w:val="center"/>
          </w:tcPr>
          <w:p w14:paraId="306BCD23" w14:textId="77777777" w:rsidR="00B85576" w:rsidRPr="00F829B6" w:rsidRDefault="00B85576" w:rsidP="0074607E">
            <w:pPr>
              <w:pStyle w:val="TAH"/>
              <w:keepNext w:val="0"/>
              <w:keepLines w:val="0"/>
              <w:widowControl w:val="0"/>
            </w:pPr>
            <w:r w:rsidRPr="00F829B6">
              <w:rPr>
                <w:position w:val="-14"/>
              </w:rPr>
              <w:object w:dxaOrig="5380" w:dyaOrig="340" w14:anchorId="5853BDA6">
                <v:shape id="_x0000_i2467" type="#_x0000_t75" style="width:269.3pt;height:17.75pt" o:ole="">
                  <v:imagedata r:id="rId2476" o:title=""/>
                </v:shape>
                <o:OLEObject Type="Embed" ProgID="Equation.3" ShapeID="_x0000_i2467" DrawAspect="Content" ObjectID="_1755943413" r:id="rId2477"/>
              </w:object>
            </w:r>
          </w:p>
        </w:tc>
      </w:tr>
      <w:tr w:rsidR="00B85576" w:rsidRPr="00F829B6" w14:paraId="35F82080" w14:textId="77777777" w:rsidTr="006B2418">
        <w:trPr>
          <w:jc w:val="center"/>
        </w:trPr>
        <w:tc>
          <w:tcPr>
            <w:tcW w:w="0" w:type="auto"/>
            <w:shd w:val="clear" w:color="auto" w:fill="auto"/>
            <w:vAlign w:val="center"/>
          </w:tcPr>
          <w:p w14:paraId="2C535C81" w14:textId="77777777" w:rsidR="00B85576" w:rsidRPr="00F829B6" w:rsidRDefault="00B85576" w:rsidP="0074607E">
            <w:pPr>
              <w:pStyle w:val="TAC"/>
              <w:keepNext w:val="0"/>
              <w:keepLines w:val="0"/>
              <w:widowControl w:val="0"/>
            </w:pPr>
            <w:r w:rsidRPr="00F829B6">
              <w:t>15, 17, 19, 21</w:t>
            </w:r>
          </w:p>
        </w:tc>
        <w:tc>
          <w:tcPr>
            <w:tcW w:w="0" w:type="auto"/>
            <w:shd w:val="clear" w:color="auto" w:fill="auto"/>
            <w:vAlign w:val="center"/>
          </w:tcPr>
          <w:p w14:paraId="1510862D" w14:textId="77777777" w:rsidR="00B85576" w:rsidRPr="00F829B6" w:rsidRDefault="00B85576" w:rsidP="0074607E">
            <w:pPr>
              <w:pStyle w:val="TAC"/>
              <w:keepNext w:val="0"/>
              <w:keepLines w:val="0"/>
              <w:widowControl w:val="0"/>
            </w:pPr>
            <w:r w:rsidRPr="00F829B6">
              <w:rPr>
                <w:position w:val="-10"/>
              </w:rPr>
              <w:object w:dxaOrig="2060" w:dyaOrig="360" w14:anchorId="1F9F7BB9">
                <v:shape id="_x0000_i2468" type="#_x0000_t75" style="width:102.85pt;height:18.7pt" o:ole="">
                  <v:imagedata r:id="rId2478" o:title=""/>
                </v:shape>
                <o:OLEObject Type="Embed" ProgID="Equation.3" ShapeID="_x0000_i2468" DrawAspect="Content" ObjectID="_1755943414" r:id="rId2479"/>
              </w:object>
            </w:r>
          </w:p>
        </w:tc>
      </w:tr>
      <w:tr w:rsidR="00B85576" w:rsidRPr="00F829B6" w14:paraId="797A848B" w14:textId="77777777" w:rsidTr="006B2418">
        <w:trPr>
          <w:jc w:val="center"/>
        </w:trPr>
        <w:tc>
          <w:tcPr>
            <w:tcW w:w="0" w:type="auto"/>
            <w:shd w:val="clear" w:color="auto" w:fill="auto"/>
            <w:vAlign w:val="center"/>
          </w:tcPr>
          <w:p w14:paraId="0B03922A" w14:textId="77777777" w:rsidR="00B85576" w:rsidRPr="00F829B6" w:rsidRDefault="00B85576" w:rsidP="0074607E">
            <w:pPr>
              <w:pStyle w:val="TAC"/>
              <w:keepNext w:val="0"/>
              <w:keepLines w:val="0"/>
              <w:widowControl w:val="0"/>
            </w:pPr>
            <w:r w:rsidRPr="00F829B6">
              <w:t>16, 18, 20, 22</w:t>
            </w:r>
          </w:p>
        </w:tc>
        <w:tc>
          <w:tcPr>
            <w:tcW w:w="0" w:type="auto"/>
            <w:shd w:val="clear" w:color="auto" w:fill="auto"/>
            <w:vAlign w:val="center"/>
          </w:tcPr>
          <w:p w14:paraId="230B098F" w14:textId="77777777" w:rsidR="00B85576" w:rsidRPr="00F829B6" w:rsidRDefault="00B85576" w:rsidP="0074607E">
            <w:pPr>
              <w:pStyle w:val="TAC"/>
              <w:keepNext w:val="0"/>
              <w:keepLines w:val="0"/>
              <w:widowControl w:val="0"/>
            </w:pPr>
            <w:r w:rsidRPr="00F829B6">
              <w:rPr>
                <w:position w:val="-10"/>
              </w:rPr>
              <w:object w:dxaOrig="2640" w:dyaOrig="360" w14:anchorId="445A29B2">
                <v:shape id="_x0000_i2469" type="#_x0000_t75" style="width:132.8pt;height:18.7pt" o:ole="">
                  <v:imagedata r:id="rId2480" o:title=""/>
                </v:shape>
                <o:OLEObject Type="Embed" ProgID="Equation.3" ShapeID="_x0000_i2469" DrawAspect="Content" ObjectID="_1755943415" r:id="rId2481"/>
              </w:object>
            </w:r>
          </w:p>
        </w:tc>
      </w:tr>
      <w:tr w:rsidR="00B85576" w:rsidRPr="00F829B6" w14:paraId="0B435552" w14:textId="77777777" w:rsidTr="006B2418">
        <w:trPr>
          <w:jc w:val="center"/>
        </w:trPr>
        <w:tc>
          <w:tcPr>
            <w:tcW w:w="0" w:type="auto"/>
            <w:shd w:val="clear" w:color="auto" w:fill="auto"/>
            <w:vAlign w:val="center"/>
          </w:tcPr>
          <w:p w14:paraId="6C3BC147" w14:textId="77777777" w:rsidR="00B85576" w:rsidRPr="00F829B6" w:rsidRDefault="00B85576" w:rsidP="0074607E">
            <w:pPr>
              <w:pStyle w:val="TAC"/>
              <w:keepNext w:val="0"/>
              <w:keepLines w:val="0"/>
              <w:widowControl w:val="0"/>
            </w:pPr>
            <w:r w:rsidRPr="00F829B6">
              <w:t>23, 25, 27, 29</w:t>
            </w:r>
          </w:p>
        </w:tc>
        <w:tc>
          <w:tcPr>
            <w:tcW w:w="0" w:type="auto"/>
            <w:shd w:val="clear" w:color="auto" w:fill="auto"/>
            <w:vAlign w:val="center"/>
          </w:tcPr>
          <w:p w14:paraId="4B72B981" w14:textId="77777777" w:rsidR="00B85576" w:rsidRPr="00F829B6" w:rsidRDefault="00B85576" w:rsidP="0074607E">
            <w:pPr>
              <w:pStyle w:val="TAC"/>
              <w:keepNext w:val="0"/>
              <w:keepLines w:val="0"/>
              <w:widowControl w:val="0"/>
            </w:pPr>
            <w:r w:rsidRPr="00F829B6">
              <w:rPr>
                <w:position w:val="-10"/>
              </w:rPr>
              <w:object w:dxaOrig="2640" w:dyaOrig="360" w14:anchorId="51FE6210">
                <v:shape id="_x0000_i2470" type="#_x0000_t75" style="width:132.8pt;height:18.7pt" o:ole="">
                  <v:imagedata r:id="rId2482" o:title=""/>
                </v:shape>
                <o:OLEObject Type="Embed" ProgID="Equation.3" ShapeID="_x0000_i2470" DrawAspect="Content" ObjectID="_1755943416" r:id="rId2483"/>
              </w:object>
            </w:r>
          </w:p>
        </w:tc>
      </w:tr>
      <w:tr w:rsidR="00B85576" w:rsidRPr="00F829B6" w14:paraId="5882A72F" w14:textId="77777777" w:rsidTr="006B2418">
        <w:trPr>
          <w:jc w:val="center"/>
        </w:trPr>
        <w:tc>
          <w:tcPr>
            <w:tcW w:w="0" w:type="auto"/>
            <w:shd w:val="clear" w:color="auto" w:fill="auto"/>
            <w:vAlign w:val="center"/>
          </w:tcPr>
          <w:p w14:paraId="312CDAE5" w14:textId="77777777" w:rsidR="00B85576" w:rsidRPr="00F829B6" w:rsidRDefault="00B85576" w:rsidP="0074607E">
            <w:pPr>
              <w:pStyle w:val="TAC"/>
              <w:keepNext w:val="0"/>
              <w:keepLines w:val="0"/>
              <w:widowControl w:val="0"/>
            </w:pPr>
            <w:r w:rsidRPr="00F829B6">
              <w:t>24, 26, 28, 30</w:t>
            </w:r>
          </w:p>
        </w:tc>
        <w:tc>
          <w:tcPr>
            <w:tcW w:w="0" w:type="auto"/>
            <w:shd w:val="clear" w:color="auto" w:fill="auto"/>
            <w:vAlign w:val="center"/>
          </w:tcPr>
          <w:p w14:paraId="20D64E32" w14:textId="77777777" w:rsidR="00B85576" w:rsidRPr="00F829B6" w:rsidRDefault="00B85576" w:rsidP="0074607E">
            <w:pPr>
              <w:pStyle w:val="TAC"/>
              <w:keepNext w:val="0"/>
              <w:keepLines w:val="0"/>
              <w:widowControl w:val="0"/>
            </w:pPr>
            <w:r w:rsidRPr="00F829B6">
              <w:rPr>
                <w:position w:val="-10"/>
              </w:rPr>
              <w:object w:dxaOrig="2640" w:dyaOrig="360" w14:anchorId="2704D5D5">
                <v:shape id="_x0000_i2471" type="#_x0000_t75" style="width:132.8pt;height:18.7pt" o:ole="">
                  <v:imagedata r:id="rId2484" o:title=""/>
                </v:shape>
                <o:OLEObject Type="Embed" ProgID="Equation.3" ShapeID="_x0000_i2471" DrawAspect="Content" ObjectID="_1755943417" r:id="rId2485"/>
              </w:object>
            </w:r>
          </w:p>
        </w:tc>
      </w:tr>
      <w:tr w:rsidR="00B85576" w:rsidRPr="00F829B6" w14:paraId="735DE72A" w14:textId="77777777" w:rsidTr="006B2418">
        <w:trPr>
          <w:jc w:val="center"/>
        </w:trPr>
        <w:tc>
          <w:tcPr>
            <w:tcW w:w="0" w:type="auto"/>
            <w:shd w:val="clear" w:color="auto" w:fill="auto"/>
            <w:vAlign w:val="center"/>
          </w:tcPr>
          <w:p w14:paraId="275499CE" w14:textId="77777777" w:rsidR="00B85576" w:rsidRPr="00F829B6" w:rsidRDefault="00B85576" w:rsidP="0074607E">
            <w:pPr>
              <w:pStyle w:val="TAC"/>
              <w:keepNext w:val="0"/>
              <w:keepLines w:val="0"/>
              <w:widowControl w:val="0"/>
            </w:pPr>
            <w:r w:rsidRPr="00F829B6">
              <w:t>31, 33, 35, 37</w:t>
            </w:r>
          </w:p>
        </w:tc>
        <w:tc>
          <w:tcPr>
            <w:tcW w:w="0" w:type="auto"/>
            <w:shd w:val="clear" w:color="auto" w:fill="auto"/>
            <w:vAlign w:val="center"/>
          </w:tcPr>
          <w:p w14:paraId="739D449B" w14:textId="77777777" w:rsidR="00B85576" w:rsidRPr="00F829B6" w:rsidRDefault="00B85576" w:rsidP="0074607E">
            <w:pPr>
              <w:pStyle w:val="TAC"/>
              <w:keepNext w:val="0"/>
              <w:keepLines w:val="0"/>
              <w:widowControl w:val="0"/>
            </w:pPr>
            <w:r w:rsidRPr="00F829B6">
              <w:rPr>
                <w:position w:val="-10"/>
              </w:rPr>
              <w:object w:dxaOrig="2640" w:dyaOrig="360" w14:anchorId="7F8C13EF">
                <v:shape id="_x0000_i2472" type="#_x0000_t75" style="width:132.8pt;height:18.7pt" o:ole="">
                  <v:imagedata r:id="rId2486" o:title=""/>
                </v:shape>
                <o:OLEObject Type="Embed" ProgID="Equation.3" ShapeID="_x0000_i2472" DrawAspect="Content" ObjectID="_1755943418" r:id="rId2487"/>
              </w:object>
            </w:r>
          </w:p>
        </w:tc>
      </w:tr>
      <w:tr w:rsidR="00B85576" w:rsidRPr="00F829B6" w14:paraId="5E64D21F" w14:textId="77777777" w:rsidTr="006B2418">
        <w:trPr>
          <w:jc w:val="center"/>
        </w:trPr>
        <w:tc>
          <w:tcPr>
            <w:tcW w:w="0" w:type="auto"/>
            <w:shd w:val="clear" w:color="auto" w:fill="auto"/>
            <w:vAlign w:val="center"/>
          </w:tcPr>
          <w:p w14:paraId="747A3602" w14:textId="77777777" w:rsidR="00B85576" w:rsidRPr="00F829B6" w:rsidRDefault="00B85576" w:rsidP="0074607E">
            <w:pPr>
              <w:pStyle w:val="TAC"/>
              <w:keepNext w:val="0"/>
              <w:keepLines w:val="0"/>
              <w:widowControl w:val="0"/>
            </w:pPr>
            <w:r w:rsidRPr="00F829B6">
              <w:t>32, 34, 36, 38</w:t>
            </w:r>
          </w:p>
        </w:tc>
        <w:tc>
          <w:tcPr>
            <w:tcW w:w="0" w:type="auto"/>
            <w:shd w:val="clear" w:color="auto" w:fill="auto"/>
            <w:vAlign w:val="center"/>
          </w:tcPr>
          <w:p w14:paraId="0F76DF65" w14:textId="77777777" w:rsidR="00B85576" w:rsidRPr="00F829B6" w:rsidRDefault="00B85576" w:rsidP="0074607E">
            <w:pPr>
              <w:pStyle w:val="TAC"/>
              <w:keepNext w:val="0"/>
              <w:keepLines w:val="0"/>
              <w:widowControl w:val="0"/>
            </w:pPr>
            <w:r w:rsidRPr="00F829B6">
              <w:rPr>
                <w:position w:val="-10"/>
              </w:rPr>
              <w:object w:dxaOrig="2640" w:dyaOrig="360" w14:anchorId="3BE5A392">
                <v:shape id="_x0000_i2473" type="#_x0000_t75" style="width:132.8pt;height:18.7pt" o:ole="">
                  <v:imagedata r:id="rId2488" o:title=""/>
                </v:shape>
                <o:OLEObject Type="Embed" ProgID="Equation.3" ShapeID="_x0000_i2473" DrawAspect="Content" ObjectID="_1755943419" r:id="rId2489"/>
              </w:object>
            </w:r>
          </w:p>
        </w:tc>
      </w:tr>
      <w:tr w:rsidR="00B85576" w:rsidRPr="00F829B6" w14:paraId="443A9E61" w14:textId="77777777" w:rsidTr="006B2418">
        <w:trPr>
          <w:jc w:val="center"/>
        </w:trPr>
        <w:tc>
          <w:tcPr>
            <w:tcW w:w="0" w:type="auto"/>
            <w:shd w:val="clear" w:color="auto" w:fill="auto"/>
            <w:vAlign w:val="center"/>
          </w:tcPr>
          <w:p w14:paraId="5CDDE473" w14:textId="77777777" w:rsidR="00B85576" w:rsidRPr="00F829B6" w:rsidRDefault="00B85576" w:rsidP="0074607E">
            <w:pPr>
              <w:pStyle w:val="TAC"/>
              <w:keepNext w:val="0"/>
              <w:keepLines w:val="0"/>
              <w:widowControl w:val="0"/>
            </w:pPr>
            <w:r w:rsidRPr="00F829B6">
              <w:t>39, 41, 43, 45</w:t>
            </w:r>
          </w:p>
        </w:tc>
        <w:tc>
          <w:tcPr>
            <w:tcW w:w="0" w:type="auto"/>
            <w:shd w:val="clear" w:color="auto" w:fill="auto"/>
            <w:vAlign w:val="center"/>
          </w:tcPr>
          <w:p w14:paraId="4791ECEA" w14:textId="77777777" w:rsidR="00B85576" w:rsidRPr="00F829B6" w:rsidRDefault="00B85576" w:rsidP="0074607E">
            <w:pPr>
              <w:pStyle w:val="TAC"/>
              <w:keepNext w:val="0"/>
              <w:keepLines w:val="0"/>
              <w:widowControl w:val="0"/>
            </w:pPr>
            <w:r w:rsidRPr="00F829B6">
              <w:rPr>
                <w:position w:val="-10"/>
              </w:rPr>
              <w:object w:dxaOrig="2640" w:dyaOrig="360" w14:anchorId="73C0F9AB">
                <v:shape id="_x0000_i2474" type="#_x0000_t75" style="width:132.8pt;height:18.7pt" o:ole="">
                  <v:imagedata r:id="rId2490" o:title=""/>
                </v:shape>
                <o:OLEObject Type="Embed" ProgID="Equation.3" ShapeID="_x0000_i2474" DrawAspect="Content" ObjectID="_1755943420" r:id="rId2491"/>
              </w:object>
            </w:r>
          </w:p>
        </w:tc>
      </w:tr>
      <w:tr w:rsidR="00B85576" w:rsidRPr="00F829B6" w14:paraId="39D79EED" w14:textId="77777777" w:rsidTr="006B2418">
        <w:trPr>
          <w:jc w:val="center"/>
        </w:trPr>
        <w:tc>
          <w:tcPr>
            <w:tcW w:w="0" w:type="auto"/>
            <w:shd w:val="clear" w:color="auto" w:fill="auto"/>
            <w:vAlign w:val="center"/>
          </w:tcPr>
          <w:p w14:paraId="17DAD31F" w14:textId="77777777" w:rsidR="00B85576" w:rsidRPr="00F829B6" w:rsidRDefault="00B85576" w:rsidP="0074607E">
            <w:pPr>
              <w:pStyle w:val="TAC"/>
              <w:keepNext w:val="0"/>
              <w:keepLines w:val="0"/>
              <w:widowControl w:val="0"/>
            </w:pPr>
            <w:r w:rsidRPr="00F829B6">
              <w:t>40, 42, 44, 46</w:t>
            </w:r>
          </w:p>
        </w:tc>
        <w:tc>
          <w:tcPr>
            <w:tcW w:w="0" w:type="auto"/>
            <w:shd w:val="clear" w:color="auto" w:fill="auto"/>
            <w:vAlign w:val="center"/>
          </w:tcPr>
          <w:p w14:paraId="40E2049C" w14:textId="77777777" w:rsidR="00B85576" w:rsidRPr="00F829B6" w:rsidRDefault="00B85576" w:rsidP="0074607E">
            <w:pPr>
              <w:pStyle w:val="TAC"/>
              <w:keepNext w:val="0"/>
              <w:keepLines w:val="0"/>
              <w:widowControl w:val="0"/>
            </w:pPr>
            <w:r w:rsidRPr="00F829B6">
              <w:rPr>
                <w:position w:val="-10"/>
              </w:rPr>
              <w:object w:dxaOrig="2640" w:dyaOrig="360" w14:anchorId="4D3708F6">
                <v:shape id="_x0000_i2475" type="#_x0000_t75" style="width:132.8pt;height:18.7pt" o:ole="">
                  <v:imagedata r:id="rId2492" o:title=""/>
                </v:shape>
                <o:OLEObject Type="Embed" ProgID="Equation.3" ShapeID="_x0000_i2475" DrawAspect="Content" ObjectID="_1755943421" r:id="rId2493"/>
              </w:object>
            </w:r>
          </w:p>
        </w:tc>
      </w:tr>
    </w:tbl>
    <w:p w14:paraId="1FF8C42A" w14:textId="77777777" w:rsidR="00B85576" w:rsidRPr="00F829B6" w:rsidRDefault="00B85576" w:rsidP="0074607E">
      <w:pPr>
        <w:widowControl w:val="0"/>
      </w:pPr>
    </w:p>
    <w:p w14:paraId="258A3F79" w14:textId="77777777" w:rsidR="00B85576" w:rsidRPr="00F829B6" w:rsidRDefault="00B85576" w:rsidP="0074607E">
      <w:pPr>
        <w:widowControl w:val="0"/>
      </w:pP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24:</w:t>
      </w:r>
    </w:p>
    <w:p w14:paraId="43B1D1FC" w14:textId="77777777" w:rsidR="00B85576" w:rsidRPr="00F829B6" w:rsidRDefault="00B85576" w:rsidP="0074607E">
      <w:pPr>
        <w:pStyle w:val="EQ"/>
        <w:keepLines w:val="0"/>
        <w:widowControl w:val="0"/>
        <w:jc w:val="center"/>
      </w:pPr>
      <w:r w:rsidRPr="00F829B6">
        <w:rPr>
          <w:position w:val="-14"/>
        </w:rPr>
        <w:object w:dxaOrig="1800" w:dyaOrig="380" w14:anchorId="535F9850">
          <v:shape id="_x0000_i2476" type="#_x0000_t75" style="width:90.7pt;height:18.7pt" o:ole="">
            <v:imagedata r:id="rId2441" o:title=""/>
          </v:shape>
          <o:OLEObject Type="Embed" ProgID="Equation.3" ShapeID="_x0000_i2476" DrawAspect="Content" ObjectID="_1755943422" r:id="rId2494"/>
        </w:object>
      </w:r>
    </w:p>
    <w:p w14:paraId="17D17FE6" w14:textId="77777777" w:rsidR="00B85576" w:rsidRPr="00F829B6" w:rsidRDefault="00B85576" w:rsidP="0074607E">
      <w:pPr>
        <w:widowControl w:val="0"/>
      </w:pPr>
      <w:r w:rsidRPr="00F829B6">
        <w:t>where</w:t>
      </w:r>
    </w:p>
    <w:p w14:paraId="5B245BBE" w14:textId="77777777" w:rsidR="00B85576" w:rsidRPr="00F829B6" w:rsidRDefault="00B85576" w:rsidP="0074607E">
      <w:pPr>
        <w:pStyle w:val="EQ"/>
        <w:keepLines w:val="0"/>
        <w:widowControl w:val="0"/>
        <w:jc w:val="center"/>
      </w:pPr>
      <w:r w:rsidRPr="00F829B6">
        <w:rPr>
          <w:position w:val="-178"/>
        </w:rPr>
        <w:object w:dxaOrig="6220" w:dyaOrig="3640" w14:anchorId="156311D4">
          <v:shape id="_x0000_i2477" type="#_x0000_t75" style="width:311.4pt;height:182.35pt" o:ole="">
            <v:imagedata r:id="rId2495" o:title=""/>
          </v:shape>
          <o:OLEObject Type="Embed" ProgID="Equation.3" ShapeID="_x0000_i2477" DrawAspect="Content" ObjectID="_1755943423" r:id="rId2496"/>
        </w:object>
      </w:r>
    </w:p>
    <w:p w14:paraId="1CE062EA" w14:textId="77777777" w:rsidR="00B85576" w:rsidRPr="00F829B6" w:rsidRDefault="00B85576" w:rsidP="0074607E">
      <w:pPr>
        <w:widowControl w:val="0"/>
      </w:pP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24, the aggregated CSI-RS configurations from Table 6.10.5.2-1 for normal cyclic prefix are restricted to </w:t>
      </w:r>
      <w:r w:rsidRPr="00F829B6">
        <w:rPr>
          <w:position w:val="-10"/>
        </w:rPr>
        <w:object w:dxaOrig="540" w:dyaOrig="300" w14:anchorId="14AFA08D">
          <v:shape id="_x0000_i2478" type="#_x0000_t75" style="width:27.1pt;height:14.95pt" o:ole="">
            <v:imagedata r:id="rId2497" o:title=""/>
          </v:shape>
          <o:OLEObject Type="Embed" ProgID="Equation.3" ShapeID="_x0000_i2478" DrawAspect="Content" ObjectID="_1755943424" r:id="rId2498"/>
        </w:object>
      </w:r>
      <w:r w:rsidRPr="00F829B6">
        <w:t xml:space="preserve"> in that order.</w:t>
      </w:r>
      <w:r w:rsidR="00B80263" w:rsidRPr="00F829B6">
        <w:t xml:space="preserve"> </w:t>
      </w:r>
      <w:r w:rsidRPr="00F829B6">
        <w:t>Resource elements for CDM8 patterns are determined as follows:</w:t>
      </w:r>
    </w:p>
    <w:p w14:paraId="673F6B25" w14:textId="77777777" w:rsidR="00B85576" w:rsidRPr="00F829B6" w:rsidRDefault="00B85576" w:rsidP="0074607E">
      <w:pPr>
        <w:pStyle w:val="B1"/>
        <w:widowControl w:val="0"/>
      </w:pPr>
      <w:r w:rsidRPr="00F829B6">
        <w:t>-</w:t>
      </w:r>
      <w:r w:rsidRPr="00F829B6">
        <w:tab/>
        <w:t xml:space="preserve">Aggregating resource element quadruplet </w:t>
      </w:r>
      <w:r w:rsidRPr="00F829B6">
        <w:rPr>
          <w:position w:val="-10"/>
        </w:rPr>
        <w:object w:dxaOrig="460" w:dyaOrig="300" w14:anchorId="30AEECFB">
          <v:shape id="_x0000_i2479" type="#_x0000_t75" style="width:24.3pt;height:14.95pt" o:ole="">
            <v:imagedata r:id="rId2449" o:title=""/>
          </v:shape>
          <o:OLEObject Type="Embed" ProgID="Equation.3" ShapeID="_x0000_i2479" DrawAspect="Content" ObjectID="_1755943425" r:id="rId2499"/>
        </w:object>
      </w:r>
      <w:r w:rsidRPr="00F829B6">
        <w:t xml:space="preserve"> satisfying </w:t>
      </w:r>
      <w:r w:rsidRPr="00F829B6">
        <w:rPr>
          <w:position w:val="-10"/>
        </w:rPr>
        <w:object w:dxaOrig="480" w:dyaOrig="279" w14:anchorId="41C63605">
          <v:shape id="_x0000_i2480" type="#_x0000_t75" style="width:25.25pt;height:14.05pt" o:ole="">
            <v:imagedata r:id="rId2500" o:title=""/>
          </v:shape>
          <o:OLEObject Type="Embed" ProgID="Equation.3" ShapeID="_x0000_i2480" DrawAspect="Content" ObjectID="_1755943426" r:id="rId2501"/>
        </w:object>
      </w:r>
      <w:r w:rsidRPr="00F829B6">
        <w:t xml:space="preserve"> from CSI-RS configuration 1 with resource element quadruplet </w:t>
      </w:r>
      <w:r w:rsidRPr="00F829B6">
        <w:rPr>
          <w:position w:val="-10"/>
        </w:rPr>
        <w:object w:dxaOrig="460" w:dyaOrig="300" w14:anchorId="6C1339AD">
          <v:shape id="_x0000_i2481" type="#_x0000_t75" style="width:24.3pt;height:14.95pt" o:ole="">
            <v:imagedata r:id="rId2449" o:title=""/>
          </v:shape>
          <o:OLEObject Type="Embed" ProgID="Equation.3" ShapeID="_x0000_i2481" DrawAspect="Content" ObjectID="_1755943427" r:id="rId2502"/>
        </w:object>
      </w:r>
      <w:r w:rsidRPr="00F829B6">
        <w:t xml:space="preserve"> satisfying </w:t>
      </w:r>
      <w:r w:rsidRPr="00F829B6">
        <w:rPr>
          <w:position w:val="-10"/>
        </w:rPr>
        <w:object w:dxaOrig="480" w:dyaOrig="279" w14:anchorId="38989636">
          <v:shape id="_x0000_i2482" type="#_x0000_t75" style="width:25.25pt;height:14.05pt" o:ole="">
            <v:imagedata r:id="rId2500" o:title=""/>
          </v:shape>
          <o:OLEObject Type="Embed" ProgID="Equation.3" ShapeID="_x0000_i2482" DrawAspect="Content" ObjectID="_1755943428" r:id="rId2503"/>
        </w:object>
      </w:r>
      <w:r w:rsidRPr="00F829B6">
        <w:t xml:space="preserve"> from CSI-RS configuration 2</w:t>
      </w:r>
    </w:p>
    <w:p w14:paraId="06FE56DE" w14:textId="77777777" w:rsidR="00B85576" w:rsidRPr="00F829B6" w:rsidRDefault="00B85576" w:rsidP="0074607E">
      <w:pPr>
        <w:pStyle w:val="B1"/>
        <w:widowControl w:val="0"/>
      </w:pPr>
      <w:r w:rsidRPr="00F829B6">
        <w:t>-</w:t>
      </w:r>
      <w:r w:rsidRPr="00F829B6">
        <w:tab/>
        <w:t xml:space="preserve">Aggregating resource element quadruplet </w:t>
      </w:r>
      <w:r w:rsidRPr="00F829B6">
        <w:rPr>
          <w:position w:val="-10"/>
        </w:rPr>
        <w:object w:dxaOrig="460" w:dyaOrig="300" w14:anchorId="50C772E7">
          <v:shape id="_x0000_i2483" type="#_x0000_t75" style="width:24.3pt;height:14.95pt" o:ole="">
            <v:imagedata r:id="rId2449" o:title=""/>
          </v:shape>
          <o:OLEObject Type="Embed" ProgID="Equation.3" ShapeID="_x0000_i2483" DrawAspect="Content" ObjectID="_1755943429" r:id="rId2504"/>
        </w:object>
      </w:r>
      <w:r w:rsidRPr="00F829B6">
        <w:t xml:space="preserve"> satisfying </w:t>
      </w:r>
      <w:r w:rsidRPr="00F829B6">
        <w:rPr>
          <w:position w:val="-10"/>
        </w:rPr>
        <w:object w:dxaOrig="480" w:dyaOrig="279" w14:anchorId="0E8FE73B">
          <v:shape id="_x0000_i2484" type="#_x0000_t75" style="width:25.25pt;height:14.05pt" o:ole="">
            <v:imagedata r:id="rId2500" o:title=""/>
          </v:shape>
          <o:OLEObject Type="Embed" ProgID="Equation.3" ShapeID="_x0000_i2484" DrawAspect="Content" ObjectID="_1755943430" r:id="rId2505"/>
        </w:object>
      </w:r>
      <w:r w:rsidRPr="00F829B6">
        <w:t xml:space="preserve"> from CSI-RS configuration 3 with resource element quadruplet </w:t>
      </w:r>
      <w:r w:rsidRPr="00F829B6">
        <w:rPr>
          <w:position w:val="-10"/>
        </w:rPr>
        <w:object w:dxaOrig="460" w:dyaOrig="300" w14:anchorId="41A677B5">
          <v:shape id="_x0000_i2485" type="#_x0000_t75" style="width:24.3pt;height:14.95pt" o:ole="">
            <v:imagedata r:id="rId2449" o:title=""/>
          </v:shape>
          <o:OLEObject Type="Embed" ProgID="Equation.3" ShapeID="_x0000_i2485" DrawAspect="Content" ObjectID="_1755943431" r:id="rId2506"/>
        </w:object>
      </w:r>
      <w:r w:rsidRPr="00F829B6">
        <w:t xml:space="preserve"> satisfying </w:t>
      </w:r>
      <w:r w:rsidRPr="00F829B6">
        <w:rPr>
          <w:position w:val="-10"/>
        </w:rPr>
        <w:object w:dxaOrig="460" w:dyaOrig="279" w14:anchorId="2A4B3A37">
          <v:shape id="_x0000_i2486" type="#_x0000_t75" style="width:24.3pt;height:14.05pt" o:ole="">
            <v:imagedata r:id="rId2507" o:title=""/>
          </v:shape>
          <o:OLEObject Type="Embed" ProgID="Equation.3" ShapeID="_x0000_i2486" DrawAspect="Content" ObjectID="_1755943432" r:id="rId2508"/>
        </w:object>
      </w:r>
      <w:r w:rsidRPr="00F829B6">
        <w:t xml:space="preserve"> from CSI-RS configuration 1</w:t>
      </w:r>
    </w:p>
    <w:p w14:paraId="66572FC1" w14:textId="77777777" w:rsidR="00B85576" w:rsidRPr="00F829B6" w:rsidRDefault="00B85576" w:rsidP="0074607E">
      <w:pPr>
        <w:pStyle w:val="B1"/>
        <w:widowControl w:val="0"/>
      </w:pPr>
      <w:r w:rsidRPr="00F829B6">
        <w:t>-</w:t>
      </w:r>
      <w:r w:rsidRPr="00F829B6">
        <w:tab/>
        <w:t xml:space="preserve">Aggregating resource element quadruplet </w:t>
      </w:r>
      <w:r w:rsidRPr="00F829B6">
        <w:rPr>
          <w:position w:val="-10"/>
        </w:rPr>
        <w:object w:dxaOrig="460" w:dyaOrig="300" w14:anchorId="23051331">
          <v:shape id="_x0000_i2487" type="#_x0000_t75" style="width:24.3pt;height:14.95pt" o:ole="">
            <v:imagedata r:id="rId2449" o:title=""/>
          </v:shape>
          <o:OLEObject Type="Embed" ProgID="Equation.3" ShapeID="_x0000_i2487" DrawAspect="Content" ObjectID="_1755943433" r:id="rId2509"/>
        </w:object>
      </w:r>
      <w:r w:rsidRPr="00F829B6">
        <w:t xml:space="preserve"> satisfying </w:t>
      </w:r>
      <w:r w:rsidRPr="00F829B6">
        <w:rPr>
          <w:position w:val="-10"/>
        </w:rPr>
        <w:object w:dxaOrig="460" w:dyaOrig="279" w14:anchorId="14BE1605">
          <v:shape id="_x0000_i2488" type="#_x0000_t75" style="width:24.3pt;height:14.05pt" o:ole="">
            <v:imagedata r:id="rId2507" o:title=""/>
          </v:shape>
          <o:OLEObject Type="Embed" ProgID="Equation.3" ShapeID="_x0000_i2488" DrawAspect="Content" ObjectID="_1755943434" r:id="rId2510"/>
        </w:object>
      </w:r>
      <w:r w:rsidRPr="00F829B6">
        <w:t xml:space="preserve"> from CSI-RS configuration 2 with resource element quadruplet </w:t>
      </w:r>
      <w:r w:rsidRPr="00F829B6">
        <w:rPr>
          <w:position w:val="-10"/>
        </w:rPr>
        <w:object w:dxaOrig="460" w:dyaOrig="300" w14:anchorId="5B5F81C6">
          <v:shape id="_x0000_i2489" type="#_x0000_t75" style="width:24.3pt;height:14.95pt" o:ole="">
            <v:imagedata r:id="rId2449" o:title=""/>
          </v:shape>
          <o:OLEObject Type="Embed" ProgID="Equation.3" ShapeID="_x0000_i2489" DrawAspect="Content" ObjectID="_1755943435" r:id="rId2511"/>
        </w:object>
      </w:r>
      <w:r w:rsidRPr="00F829B6">
        <w:t xml:space="preserve"> satisfying </w:t>
      </w:r>
      <w:r w:rsidRPr="00F829B6">
        <w:rPr>
          <w:position w:val="-10"/>
        </w:rPr>
        <w:object w:dxaOrig="460" w:dyaOrig="279" w14:anchorId="7A027F77">
          <v:shape id="_x0000_i2490" type="#_x0000_t75" style="width:24.3pt;height:14.05pt" o:ole="">
            <v:imagedata r:id="rId2507" o:title=""/>
          </v:shape>
          <o:OLEObject Type="Embed" ProgID="Equation.3" ShapeID="_x0000_i2490" DrawAspect="Content" ObjectID="_1755943436" r:id="rId2512"/>
        </w:object>
      </w:r>
      <w:r w:rsidRPr="00F829B6">
        <w:t xml:space="preserve"> from CSI-RS configuration 3</w:t>
      </w:r>
    </w:p>
    <w:p w14:paraId="39CFE64A" w14:textId="77777777" w:rsidR="009E4686" w:rsidRPr="009E4686" w:rsidRDefault="00B85576" w:rsidP="0074607E">
      <w:pPr>
        <w:widowControl w:val="0"/>
      </w:pPr>
      <w:r w:rsidRPr="00F829B6">
        <w:t xml:space="preserve">Antenna port number </w:t>
      </w:r>
      <w:r w:rsidR="005D1AF1" w:rsidRPr="00F829B6">
        <w:rPr>
          <w:position w:val="-14"/>
        </w:rPr>
        <w:object w:dxaOrig="1340" w:dyaOrig="380" w14:anchorId="4CE0DFB5">
          <v:shape id="_x0000_i2491" type="#_x0000_t75" style="width:67.3pt;height:18.7pt" o:ole="">
            <v:imagedata r:id="rId2513" o:title=""/>
          </v:shape>
          <o:OLEObject Type="Embed" ProgID="Equation.3" ShapeID="_x0000_i2491" DrawAspect="Content" ObjectID="_1755943437" r:id="rId2514"/>
        </w:object>
      </w:r>
      <w:r w:rsidRPr="00F829B6">
        <w:t xml:space="preserve"> where </w:t>
      </w:r>
      <w:r w:rsidRPr="00F829B6">
        <w:rPr>
          <w:position w:val="-14"/>
        </w:rPr>
        <w:object w:dxaOrig="2180" w:dyaOrig="380" w14:anchorId="69F2F6BF">
          <v:shape id="_x0000_i2492" type="#_x0000_t75" style="width:108.45pt;height:18.7pt" o:ole="">
            <v:imagedata r:id="rId2437" o:title=""/>
          </v:shape>
          <o:OLEObject Type="Embed" ProgID="Equation.3" ShapeID="_x0000_i2492" DrawAspect="Content" ObjectID="_1755943438" r:id="rId2515"/>
        </w:object>
      </w:r>
      <w:r w:rsidRPr="00F829B6">
        <w:t xml:space="preserve"> for CSI-RS resource number</w:t>
      </w:r>
      <w:r w:rsidR="00B80263" w:rsidRPr="00F829B6">
        <w:t xml:space="preserve"> </w:t>
      </w:r>
      <w:r w:rsidR="005D1AF1" w:rsidRPr="00F829B6">
        <w:rPr>
          <w:position w:val="-10"/>
        </w:rPr>
        <w:object w:dxaOrig="1640" w:dyaOrig="340" w14:anchorId="28F0EEFB">
          <v:shape id="_x0000_i2493" type="#_x0000_t75" style="width:82.3pt;height:17.75pt" o:ole="">
            <v:imagedata r:id="rId2516" o:title=""/>
          </v:shape>
          <o:OLEObject Type="Embed" ProgID="Equation.3" ShapeID="_x0000_i2493" DrawAspect="Content" ObjectID="_1755943439" r:id="rId2517"/>
        </w:object>
      </w:r>
      <w:r w:rsidRPr="00F829B6">
        <w:t>. The sequence</w:t>
      </w:r>
      <w:r w:rsidRPr="00F829B6">
        <w:rPr>
          <w:position w:val="-14"/>
        </w:rPr>
        <w:object w:dxaOrig="520" w:dyaOrig="340" w14:anchorId="3E0CD4BF">
          <v:shape id="_x0000_i2494" type="#_x0000_t75" style="width:26.2pt;height:17.75pt" o:ole="">
            <v:imagedata r:id="rId2472" o:title=""/>
          </v:shape>
          <o:OLEObject Type="Embed" ProgID="Equation.3" ShapeID="_x0000_i2494" DrawAspect="Content" ObjectID="_1755943440" r:id="rId2518"/>
        </w:object>
      </w:r>
      <w:r w:rsidRPr="00F829B6">
        <w:t xml:space="preserve"> is given by Table 6.10.5.2-0B.</w:t>
      </w:r>
      <w:r w:rsidR="009E4686">
        <w:t xml:space="preserve"> </w:t>
      </w:r>
      <w:r w:rsidR="009E4686" w:rsidRPr="009E4686">
        <w:t xml:space="preserve">The sequence index </w:t>
      </w:r>
      <w:r w:rsidR="00B60A8A">
        <w:rPr>
          <w:noProof/>
          <w:position w:val="-6"/>
        </w:rPr>
        <w:drawing>
          <wp:inline distT="0" distB="0" distL="0" distR="0" wp14:anchorId="0D4A7AC2" wp14:editId="7D541002">
            <wp:extent cx="85090" cy="148590"/>
            <wp:effectExtent l="0" t="0" r="0"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2519" cstate="print">
                      <a:extLst>
                        <a:ext uri="{28A0092B-C50C-407E-A947-70E740481C1C}">
                          <a14:useLocalDpi xmlns:a14="http://schemas.microsoft.com/office/drawing/2010/main" val="0"/>
                        </a:ext>
                      </a:extLst>
                    </a:blip>
                    <a:srcRect/>
                    <a:stretch>
                      <a:fillRect/>
                    </a:stretch>
                  </pic:blipFill>
                  <pic:spPr bwMode="auto">
                    <a:xfrm>
                      <a:off x="0" y="0"/>
                      <a:ext cx="85090" cy="148590"/>
                    </a:xfrm>
                    <a:prstGeom prst="rect">
                      <a:avLst/>
                    </a:prstGeom>
                    <a:noFill/>
                    <a:ln>
                      <a:noFill/>
                    </a:ln>
                  </pic:spPr>
                </pic:pic>
              </a:graphicData>
            </a:graphic>
          </wp:inline>
        </w:drawing>
      </w:r>
      <w:r w:rsidR="009E4686" w:rsidRPr="009E4686">
        <w:t xml:space="preserve"> is determined as follows:</w:t>
      </w:r>
    </w:p>
    <w:p w14:paraId="77C2834A" w14:textId="77777777" w:rsidR="009E4686" w:rsidRPr="009E4686" w:rsidRDefault="009E4686" w:rsidP="0074607E">
      <w:pPr>
        <w:pStyle w:val="B1"/>
        <w:widowControl w:val="0"/>
      </w:pPr>
      <w:r w:rsidRPr="009E4686">
        <w:t>-</w:t>
      </w:r>
      <w:r w:rsidRPr="009E4686">
        <w:tab/>
        <w:t xml:space="preserve">For resource element quadruplet </w:t>
      </w:r>
      <w:r w:rsidRPr="009E4686">
        <w:rPr>
          <w:position w:val="-10"/>
        </w:rPr>
        <w:object w:dxaOrig="460" w:dyaOrig="300" w14:anchorId="1CF70B06">
          <v:shape id="_x0000_i2495" type="#_x0000_t75" style="width:24.3pt;height:14.95pt" o:ole="">
            <v:imagedata r:id="rId2449" o:title=""/>
          </v:shape>
          <o:OLEObject Type="Embed" ProgID="Equation.3" ShapeID="_x0000_i2495" DrawAspect="Content" ObjectID="_1755943441" r:id="rId2520"/>
        </w:object>
      </w:r>
      <w:r w:rsidRPr="009E4686">
        <w:t xml:space="preserve"> satisfying </w:t>
      </w:r>
      <w:r w:rsidRPr="009E4686">
        <w:rPr>
          <w:position w:val="-10"/>
        </w:rPr>
        <w:object w:dxaOrig="480" w:dyaOrig="279" w14:anchorId="4C6EA70B">
          <v:shape id="_x0000_i2496" type="#_x0000_t75" style="width:25.25pt;height:14.05pt" o:ole="">
            <v:imagedata r:id="rId2500" o:title=""/>
          </v:shape>
          <o:OLEObject Type="Embed" ProgID="Equation.3" ShapeID="_x0000_i2496" DrawAspect="Content" ObjectID="_1755943442" r:id="rId2521"/>
        </w:object>
      </w:r>
      <w:r w:rsidRPr="009E4686">
        <w:t xml:space="preserve"> from CSI-RS configuration 1, resource element quadruplet </w:t>
      </w:r>
      <w:r w:rsidRPr="009E4686">
        <w:rPr>
          <w:position w:val="-10"/>
        </w:rPr>
        <w:object w:dxaOrig="460" w:dyaOrig="300" w14:anchorId="4C0B1DDF">
          <v:shape id="_x0000_i2497" type="#_x0000_t75" style="width:24.3pt;height:14.95pt" o:ole="">
            <v:imagedata r:id="rId2449" o:title=""/>
          </v:shape>
          <o:OLEObject Type="Embed" ProgID="Equation.3" ShapeID="_x0000_i2497" DrawAspect="Content" ObjectID="_1755943443" r:id="rId2522"/>
        </w:object>
      </w:r>
      <w:r w:rsidRPr="009E4686">
        <w:t xml:space="preserve"> satisfying </w:t>
      </w:r>
      <w:r w:rsidR="00B60A8A">
        <w:rPr>
          <w:noProof/>
          <w:position w:val="-10"/>
        </w:rPr>
        <w:drawing>
          <wp:inline distT="0" distB="0" distL="0" distR="0" wp14:anchorId="6185DBC9" wp14:editId="674D9DCF">
            <wp:extent cx="276225" cy="180975"/>
            <wp:effectExtent l="0" t="0" r="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2523"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9E4686">
        <w:t xml:space="preserve"> from CSI-RS configuration 2, or resource element quadruplet </w:t>
      </w:r>
      <w:r w:rsidRPr="009E4686">
        <w:rPr>
          <w:position w:val="-10"/>
        </w:rPr>
        <w:object w:dxaOrig="460" w:dyaOrig="300" w14:anchorId="27AC0EB4">
          <v:shape id="_x0000_i2498" type="#_x0000_t75" style="width:24.3pt;height:14.95pt" o:ole="">
            <v:imagedata r:id="rId2449" o:title=""/>
          </v:shape>
          <o:OLEObject Type="Embed" ProgID="Equation.3" ShapeID="_x0000_i2498" DrawAspect="Content" ObjectID="_1755943444" r:id="rId2524"/>
        </w:object>
      </w:r>
      <w:r w:rsidRPr="009E4686">
        <w:t xml:space="preserve"> satisfying </w:t>
      </w:r>
      <w:r w:rsidRPr="009E4686">
        <w:rPr>
          <w:position w:val="-10"/>
        </w:rPr>
        <w:object w:dxaOrig="480" w:dyaOrig="279" w14:anchorId="0EBCD693">
          <v:shape id="_x0000_i2499" type="#_x0000_t75" style="width:25.25pt;height:14.05pt" o:ole="">
            <v:imagedata r:id="rId2500" o:title=""/>
          </v:shape>
          <o:OLEObject Type="Embed" ProgID="Equation.3" ShapeID="_x0000_i2499" DrawAspect="Content" ObjectID="_1755943445" r:id="rId2525"/>
        </w:object>
      </w:r>
      <w:r w:rsidRPr="009E4686">
        <w:t xml:space="preserve"> from CSI-RS configuration 3, </w:t>
      </w:r>
      <w:r w:rsidR="00B60A8A">
        <w:rPr>
          <w:noProof/>
          <w:position w:val="-6"/>
        </w:rPr>
        <w:drawing>
          <wp:inline distT="0" distB="0" distL="0" distR="0" wp14:anchorId="7D808E4E" wp14:editId="47E03C6C">
            <wp:extent cx="563245" cy="148590"/>
            <wp:effectExtent l="0" t="0" r="0"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2526" cstate="print">
                      <a:extLst>
                        <a:ext uri="{28A0092B-C50C-407E-A947-70E740481C1C}">
                          <a14:useLocalDpi xmlns:a14="http://schemas.microsoft.com/office/drawing/2010/main" val="0"/>
                        </a:ext>
                      </a:extLst>
                    </a:blip>
                    <a:srcRect/>
                    <a:stretch>
                      <a:fillRect/>
                    </a:stretch>
                  </pic:blipFill>
                  <pic:spPr bwMode="auto">
                    <a:xfrm>
                      <a:off x="0" y="0"/>
                      <a:ext cx="563245" cy="148590"/>
                    </a:xfrm>
                    <a:prstGeom prst="rect">
                      <a:avLst/>
                    </a:prstGeom>
                    <a:noFill/>
                    <a:ln>
                      <a:noFill/>
                    </a:ln>
                  </pic:spPr>
                </pic:pic>
              </a:graphicData>
            </a:graphic>
          </wp:inline>
        </w:drawing>
      </w:r>
      <w:r>
        <w:t>.</w:t>
      </w:r>
    </w:p>
    <w:p w14:paraId="7C33A8FD" w14:textId="77777777" w:rsidR="009E4686" w:rsidRPr="009E4686" w:rsidRDefault="009E4686" w:rsidP="0074607E">
      <w:pPr>
        <w:pStyle w:val="B1"/>
        <w:widowControl w:val="0"/>
      </w:pPr>
      <w:r w:rsidRPr="009E4686">
        <w:t>-</w:t>
      </w:r>
      <w:r w:rsidRPr="009E4686">
        <w:tab/>
        <w:t xml:space="preserve">For resource element quadruplet </w:t>
      </w:r>
      <w:r w:rsidRPr="009E4686">
        <w:rPr>
          <w:position w:val="-10"/>
        </w:rPr>
        <w:object w:dxaOrig="460" w:dyaOrig="300" w14:anchorId="007ADF45">
          <v:shape id="_x0000_i2500" type="#_x0000_t75" style="width:24.3pt;height:14.95pt" o:ole="">
            <v:imagedata r:id="rId2449" o:title=""/>
          </v:shape>
          <o:OLEObject Type="Embed" ProgID="Equation.3" ShapeID="_x0000_i2500" DrawAspect="Content" ObjectID="_1755943446" r:id="rId2527"/>
        </w:object>
      </w:r>
      <w:r w:rsidRPr="009E4686">
        <w:t xml:space="preserve"> satisfying </w:t>
      </w:r>
      <w:r w:rsidR="00B60A8A">
        <w:rPr>
          <w:noProof/>
          <w:position w:val="-10"/>
        </w:rPr>
        <w:drawing>
          <wp:inline distT="0" distB="0" distL="0" distR="0" wp14:anchorId="04D3F9FD" wp14:editId="532A20EC">
            <wp:extent cx="276225" cy="180975"/>
            <wp:effectExtent l="0" t="0" r="0" b="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2523"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9E4686">
        <w:t xml:space="preserve"> from CSI-RS configuration 1, resource element quadruplet </w:t>
      </w:r>
      <w:r w:rsidRPr="009E4686">
        <w:rPr>
          <w:position w:val="-10"/>
        </w:rPr>
        <w:object w:dxaOrig="460" w:dyaOrig="300" w14:anchorId="123DE40C">
          <v:shape id="_x0000_i2501" type="#_x0000_t75" style="width:24.3pt;height:14.95pt" o:ole="">
            <v:imagedata r:id="rId2449" o:title=""/>
          </v:shape>
          <o:OLEObject Type="Embed" ProgID="Equation.3" ShapeID="_x0000_i2501" DrawAspect="Content" ObjectID="_1755943447" r:id="rId2528"/>
        </w:object>
      </w:r>
      <w:r w:rsidRPr="009E4686">
        <w:t xml:space="preserve"> satisfying </w:t>
      </w:r>
      <w:r w:rsidRPr="009E4686">
        <w:rPr>
          <w:position w:val="-10"/>
        </w:rPr>
        <w:object w:dxaOrig="480" w:dyaOrig="279" w14:anchorId="6B626092">
          <v:shape id="_x0000_i2502" type="#_x0000_t75" style="width:25.25pt;height:14.05pt" o:ole="">
            <v:imagedata r:id="rId2500" o:title=""/>
          </v:shape>
          <o:OLEObject Type="Embed" ProgID="Equation.3" ShapeID="_x0000_i2502" DrawAspect="Content" ObjectID="_1755943448" r:id="rId2529"/>
        </w:object>
      </w:r>
      <w:r w:rsidRPr="009E4686">
        <w:t xml:space="preserve"> from CSI-RS configuration 2, or resource element quadruplet </w:t>
      </w:r>
      <w:r w:rsidRPr="009E4686">
        <w:rPr>
          <w:position w:val="-10"/>
        </w:rPr>
        <w:object w:dxaOrig="460" w:dyaOrig="300" w14:anchorId="381FB46E">
          <v:shape id="_x0000_i2503" type="#_x0000_t75" style="width:24.3pt;height:14.95pt" o:ole="">
            <v:imagedata r:id="rId2449" o:title=""/>
          </v:shape>
          <o:OLEObject Type="Embed" ProgID="Equation.3" ShapeID="_x0000_i2503" DrawAspect="Content" ObjectID="_1755943449" r:id="rId2530"/>
        </w:object>
      </w:r>
      <w:r w:rsidRPr="009E4686">
        <w:t xml:space="preserve"> satisfying </w:t>
      </w:r>
      <w:r w:rsidR="00B60A8A">
        <w:rPr>
          <w:noProof/>
          <w:position w:val="-10"/>
        </w:rPr>
        <w:drawing>
          <wp:inline distT="0" distB="0" distL="0" distR="0" wp14:anchorId="3359AF50" wp14:editId="12A75141">
            <wp:extent cx="276225" cy="180975"/>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2523"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9E4686">
        <w:t xml:space="preserve"> from CSI-RS configuration 3, </w:t>
      </w:r>
      <w:r w:rsidR="00B60A8A">
        <w:rPr>
          <w:noProof/>
          <w:position w:val="-6"/>
        </w:rPr>
        <w:drawing>
          <wp:inline distT="0" distB="0" distL="0" distR="0" wp14:anchorId="37E4DF24" wp14:editId="62512837">
            <wp:extent cx="690880" cy="148590"/>
            <wp:effectExtent l="0" t="0" r="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2531" cstate="print">
                      <a:extLst>
                        <a:ext uri="{28A0092B-C50C-407E-A947-70E740481C1C}">
                          <a14:useLocalDpi xmlns:a14="http://schemas.microsoft.com/office/drawing/2010/main" val="0"/>
                        </a:ext>
                      </a:extLst>
                    </a:blip>
                    <a:srcRect/>
                    <a:stretch>
                      <a:fillRect/>
                    </a:stretch>
                  </pic:blipFill>
                  <pic:spPr bwMode="auto">
                    <a:xfrm>
                      <a:off x="0" y="0"/>
                      <a:ext cx="690880" cy="148590"/>
                    </a:xfrm>
                    <a:prstGeom prst="rect">
                      <a:avLst/>
                    </a:prstGeom>
                    <a:noFill/>
                    <a:ln>
                      <a:noFill/>
                    </a:ln>
                  </pic:spPr>
                </pic:pic>
              </a:graphicData>
            </a:graphic>
          </wp:inline>
        </w:drawing>
      </w:r>
      <w:r>
        <w:t>.</w:t>
      </w:r>
    </w:p>
    <w:p w14:paraId="64E6DC88" w14:textId="77777777" w:rsidR="00B85576" w:rsidRPr="00F829B6" w:rsidRDefault="00B85576" w:rsidP="0074607E">
      <w:pPr>
        <w:widowControl w:val="0"/>
      </w:pPr>
    </w:p>
    <w:p w14:paraId="07A73988" w14:textId="77777777" w:rsidR="00B85576" w:rsidRPr="00F829B6" w:rsidRDefault="00B85576" w:rsidP="0074607E">
      <w:pPr>
        <w:pStyle w:val="TH"/>
        <w:keepNext w:val="0"/>
        <w:keepLines w:val="0"/>
        <w:widowControl w:val="0"/>
      </w:pPr>
      <w:r w:rsidRPr="00F829B6">
        <w:t xml:space="preserve">Table 6.10.5.2-0B: The sequence </w:t>
      </w:r>
      <w:r w:rsidRPr="00F829B6">
        <w:rPr>
          <w:position w:val="-14"/>
        </w:rPr>
        <w:object w:dxaOrig="520" w:dyaOrig="340" w14:anchorId="5E80B266">
          <v:shape id="_x0000_i2504" type="#_x0000_t75" style="width:26.2pt;height:17.75pt" o:ole="">
            <v:imagedata r:id="rId2472" o:title=""/>
          </v:shape>
          <o:OLEObject Type="Embed" ProgID="Equation.3" ShapeID="_x0000_i2504" DrawAspect="Content" ObjectID="_1755943450" r:id="rId2532"/>
        </w:object>
      </w:r>
      <w:r w:rsidRPr="00F829B6">
        <w:t xml:space="preserve"> for </w:t>
      </w:r>
      <w:r w:rsidRPr="00F829B6">
        <w:rPr>
          <w:i/>
        </w:rPr>
        <w:t>CDM8</w:t>
      </w:r>
      <w:r w:rsidRPr="00F829B6">
        <w:t xml:space="preserve"> with 24 CSI-RS antenna ports.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5607"/>
      </w:tblGrid>
      <w:tr w:rsidR="00B85576" w:rsidRPr="00F829B6" w14:paraId="04C3A94F" w14:textId="77777777" w:rsidTr="006B2418">
        <w:trPr>
          <w:trHeight w:val="597"/>
          <w:jc w:val="center"/>
        </w:trPr>
        <w:tc>
          <w:tcPr>
            <w:tcW w:w="0" w:type="auto"/>
            <w:shd w:val="clear" w:color="auto" w:fill="D9D9D9"/>
            <w:vAlign w:val="center"/>
          </w:tcPr>
          <w:p w14:paraId="3556CE01" w14:textId="77777777" w:rsidR="00B85576" w:rsidRPr="00F829B6" w:rsidRDefault="00B85576" w:rsidP="0074607E">
            <w:pPr>
              <w:pStyle w:val="TAH"/>
              <w:keepNext w:val="0"/>
              <w:keepLines w:val="0"/>
              <w:widowControl w:val="0"/>
            </w:pPr>
            <w:r w:rsidRPr="00F829B6">
              <w:rPr>
                <w:position w:val="-10"/>
              </w:rPr>
              <w:object w:dxaOrig="200" w:dyaOrig="240" w14:anchorId="0A48ECE4">
                <v:shape id="_x0000_i2505" type="#_x0000_t75" style="width:10.3pt;height:11.2pt" o:ole="">
                  <v:imagedata r:id="rId2474" o:title=""/>
                </v:shape>
                <o:OLEObject Type="Embed" ProgID="Equation.3" ShapeID="_x0000_i2505" DrawAspect="Content" ObjectID="_1755943451" r:id="rId2533"/>
              </w:object>
            </w:r>
          </w:p>
        </w:tc>
        <w:tc>
          <w:tcPr>
            <w:tcW w:w="0" w:type="auto"/>
            <w:shd w:val="clear" w:color="auto" w:fill="D9D9D9"/>
            <w:vAlign w:val="center"/>
          </w:tcPr>
          <w:p w14:paraId="5E29CDA9" w14:textId="77777777" w:rsidR="00B85576" w:rsidRPr="00F829B6" w:rsidRDefault="00B85576" w:rsidP="0074607E">
            <w:pPr>
              <w:pStyle w:val="TAH"/>
              <w:keepNext w:val="0"/>
              <w:keepLines w:val="0"/>
              <w:widowControl w:val="0"/>
            </w:pPr>
            <w:r w:rsidRPr="00F829B6">
              <w:rPr>
                <w:position w:val="-14"/>
              </w:rPr>
              <w:object w:dxaOrig="5380" w:dyaOrig="340" w14:anchorId="2AB4A7A5">
                <v:shape id="_x0000_i2506" type="#_x0000_t75" style="width:269.3pt;height:17.75pt" o:ole="">
                  <v:imagedata r:id="rId2476" o:title=""/>
                </v:shape>
                <o:OLEObject Type="Embed" ProgID="Equation.3" ShapeID="_x0000_i2506" DrawAspect="Content" ObjectID="_1755943452" r:id="rId2534"/>
              </w:object>
            </w:r>
          </w:p>
        </w:tc>
      </w:tr>
      <w:tr w:rsidR="00B85576" w:rsidRPr="00F829B6" w14:paraId="228B3316" w14:textId="77777777" w:rsidTr="006B2418">
        <w:trPr>
          <w:jc w:val="center"/>
        </w:trPr>
        <w:tc>
          <w:tcPr>
            <w:tcW w:w="0" w:type="auto"/>
            <w:shd w:val="clear" w:color="auto" w:fill="auto"/>
            <w:vAlign w:val="center"/>
          </w:tcPr>
          <w:p w14:paraId="6142F82A" w14:textId="77777777" w:rsidR="00B85576" w:rsidRPr="00F829B6" w:rsidRDefault="00B85576" w:rsidP="0074607E">
            <w:pPr>
              <w:pStyle w:val="TAC"/>
              <w:keepNext w:val="0"/>
              <w:keepLines w:val="0"/>
              <w:widowControl w:val="0"/>
            </w:pPr>
            <w:r w:rsidRPr="00F829B6">
              <w:t>15, 25, 31</w:t>
            </w:r>
          </w:p>
        </w:tc>
        <w:tc>
          <w:tcPr>
            <w:tcW w:w="0" w:type="auto"/>
            <w:shd w:val="clear" w:color="auto" w:fill="auto"/>
            <w:vAlign w:val="center"/>
          </w:tcPr>
          <w:p w14:paraId="61375380" w14:textId="77777777" w:rsidR="00B85576" w:rsidRPr="00F829B6" w:rsidRDefault="00B85576" w:rsidP="0074607E">
            <w:pPr>
              <w:pStyle w:val="TAC"/>
              <w:keepNext w:val="0"/>
              <w:keepLines w:val="0"/>
              <w:widowControl w:val="0"/>
            </w:pPr>
            <w:r w:rsidRPr="00F829B6">
              <w:rPr>
                <w:position w:val="-10"/>
              </w:rPr>
              <w:object w:dxaOrig="2060" w:dyaOrig="360" w14:anchorId="6F901CFC">
                <v:shape id="_x0000_i2507" type="#_x0000_t75" style="width:102.85pt;height:18.7pt" o:ole="">
                  <v:imagedata r:id="rId2478" o:title=""/>
                </v:shape>
                <o:OLEObject Type="Embed" ProgID="Equation.3" ShapeID="_x0000_i2507" DrawAspect="Content" ObjectID="_1755943453" r:id="rId2535"/>
              </w:object>
            </w:r>
          </w:p>
        </w:tc>
      </w:tr>
      <w:tr w:rsidR="00B85576" w:rsidRPr="00F829B6" w14:paraId="7D7DCA6F" w14:textId="77777777" w:rsidTr="006B2418">
        <w:trPr>
          <w:jc w:val="center"/>
        </w:trPr>
        <w:tc>
          <w:tcPr>
            <w:tcW w:w="0" w:type="auto"/>
            <w:shd w:val="clear" w:color="auto" w:fill="auto"/>
            <w:vAlign w:val="center"/>
          </w:tcPr>
          <w:p w14:paraId="5133A7CF" w14:textId="77777777" w:rsidR="00B85576" w:rsidRPr="00F829B6" w:rsidRDefault="00B85576" w:rsidP="0074607E">
            <w:pPr>
              <w:pStyle w:val="TAC"/>
              <w:keepNext w:val="0"/>
              <w:keepLines w:val="0"/>
              <w:widowControl w:val="0"/>
            </w:pPr>
            <w:r w:rsidRPr="00F829B6">
              <w:lastRenderedPageBreak/>
              <w:t>16, 26, 32</w:t>
            </w:r>
          </w:p>
        </w:tc>
        <w:tc>
          <w:tcPr>
            <w:tcW w:w="0" w:type="auto"/>
            <w:shd w:val="clear" w:color="auto" w:fill="auto"/>
            <w:vAlign w:val="center"/>
          </w:tcPr>
          <w:p w14:paraId="45B9A1B7" w14:textId="77777777" w:rsidR="00B85576" w:rsidRPr="00F829B6" w:rsidRDefault="00B85576" w:rsidP="0074607E">
            <w:pPr>
              <w:pStyle w:val="TAC"/>
              <w:keepNext w:val="0"/>
              <w:keepLines w:val="0"/>
              <w:widowControl w:val="0"/>
            </w:pPr>
            <w:r w:rsidRPr="00F829B6">
              <w:rPr>
                <w:position w:val="-10"/>
              </w:rPr>
              <w:object w:dxaOrig="2640" w:dyaOrig="360" w14:anchorId="06B4EAA8">
                <v:shape id="_x0000_i2508" type="#_x0000_t75" style="width:132.8pt;height:18.7pt" o:ole="">
                  <v:imagedata r:id="rId2480" o:title=""/>
                </v:shape>
                <o:OLEObject Type="Embed" ProgID="Equation.3" ShapeID="_x0000_i2508" DrawAspect="Content" ObjectID="_1755943454" r:id="rId2536"/>
              </w:object>
            </w:r>
          </w:p>
        </w:tc>
      </w:tr>
      <w:tr w:rsidR="00B85576" w:rsidRPr="00F829B6" w14:paraId="1824BF57" w14:textId="77777777" w:rsidTr="006B2418">
        <w:trPr>
          <w:jc w:val="center"/>
        </w:trPr>
        <w:tc>
          <w:tcPr>
            <w:tcW w:w="0" w:type="auto"/>
            <w:shd w:val="clear" w:color="auto" w:fill="auto"/>
            <w:vAlign w:val="center"/>
          </w:tcPr>
          <w:p w14:paraId="5DCC062C" w14:textId="77777777" w:rsidR="00B85576" w:rsidRPr="00F829B6" w:rsidRDefault="00B85576" w:rsidP="0074607E">
            <w:pPr>
              <w:pStyle w:val="TAC"/>
              <w:keepNext w:val="0"/>
              <w:keepLines w:val="0"/>
              <w:widowControl w:val="0"/>
            </w:pPr>
            <w:r w:rsidRPr="00F829B6">
              <w:t>19, 29, 35</w:t>
            </w:r>
          </w:p>
        </w:tc>
        <w:tc>
          <w:tcPr>
            <w:tcW w:w="0" w:type="auto"/>
            <w:shd w:val="clear" w:color="auto" w:fill="auto"/>
            <w:vAlign w:val="center"/>
          </w:tcPr>
          <w:p w14:paraId="7715BDF1" w14:textId="77777777" w:rsidR="00B85576" w:rsidRPr="00F829B6" w:rsidRDefault="00B85576" w:rsidP="0074607E">
            <w:pPr>
              <w:pStyle w:val="TAC"/>
              <w:keepNext w:val="0"/>
              <w:keepLines w:val="0"/>
              <w:widowControl w:val="0"/>
            </w:pPr>
            <w:r w:rsidRPr="00F829B6">
              <w:rPr>
                <w:position w:val="-10"/>
              </w:rPr>
              <w:object w:dxaOrig="2640" w:dyaOrig="360" w14:anchorId="659AF34A">
                <v:shape id="_x0000_i2509" type="#_x0000_t75" style="width:132.8pt;height:18.7pt" o:ole="">
                  <v:imagedata r:id="rId2482" o:title=""/>
                </v:shape>
                <o:OLEObject Type="Embed" ProgID="Equation.3" ShapeID="_x0000_i2509" DrawAspect="Content" ObjectID="_1755943455" r:id="rId2537"/>
              </w:object>
            </w:r>
          </w:p>
        </w:tc>
      </w:tr>
      <w:tr w:rsidR="00B85576" w:rsidRPr="00F829B6" w14:paraId="20BBE14C" w14:textId="77777777" w:rsidTr="006B2418">
        <w:trPr>
          <w:jc w:val="center"/>
        </w:trPr>
        <w:tc>
          <w:tcPr>
            <w:tcW w:w="0" w:type="auto"/>
            <w:shd w:val="clear" w:color="auto" w:fill="auto"/>
            <w:vAlign w:val="center"/>
          </w:tcPr>
          <w:p w14:paraId="54CD1896" w14:textId="77777777" w:rsidR="00B85576" w:rsidRPr="00F829B6" w:rsidRDefault="00B85576" w:rsidP="0074607E">
            <w:pPr>
              <w:pStyle w:val="TAC"/>
              <w:keepNext w:val="0"/>
              <w:keepLines w:val="0"/>
              <w:widowControl w:val="0"/>
            </w:pPr>
            <w:r w:rsidRPr="00F829B6">
              <w:t>20, 30, 36</w:t>
            </w:r>
          </w:p>
        </w:tc>
        <w:tc>
          <w:tcPr>
            <w:tcW w:w="0" w:type="auto"/>
            <w:shd w:val="clear" w:color="auto" w:fill="auto"/>
            <w:vAlign w:val="center"/>
          </w:tcPr>
          <w:p w14:paraId="5B35243B" w14:textId="77777777" w:rsidR="00B85576" w:rsidRPr="00F829B6" w:rsidRDefault="00B85576" w:rsidP="0074607E">
            <w:pPr>
              <w:pStyle w:val="TAC"/>
              <w:keepNext w:val="0"/>
              <w:keepLines w:val="0"/>
              <w:widowControl w:val="0"/>
            </w:pPr>
            <w:r w:rsidRPr="00F829B6">
              <w:rPr>
                <w:position w:val="-10"/>
              </w:rPr>
              <w:object w:dxaOrig="2640" w:dyaOrig="360" w14:anchorId="047449EF">
                <v:shape id="_x0000_i2510" type="#_x0000_t75" style="width:132.8pt;height:18.7pt" o:ole="">
                  <v:imagedata r:id="rId2484" o:title=""/>
                </v:shape>
                <o:OLEObject Type="Embed" ProgID="Equation.3" ShapeID="_x0000_i2510" DrawAspect="Content" ObjectID="_1755943456" r:id="rId2538"/>
              </w:object>
            </w:r>
          </w:p>
        </w:tc>
      </w:tr>
      <w:tr w:rsidR="00B85576" w:rsidRPr="00F829B6" w14:paraId="5E25F1CD" w14:textId="77777777" w:rsidTr="006B2418">
        <w:trPr>
          <w:jc w:val="center"/>
        </w:trPr>
        <w:tc>
          <w:tcPr>
            <w:tcW w:w="0" w:type="auto"/>
            <w:shd w:val="clear" w:color="auto" w:fill="auto"/>
            <w:vAlign w:val="center"/>
          </w:tcPr>
          <w:p w14:paraId="62BEEFBB" w14:textId="77777777" w:rsidR="00B85576" w:rsidRPr="00F829B6" w:rsidRDefault="00B85576" w:rsidP="0074607E">
            <w:pPr>
              <w:pStyle w:val="TAC"/>
              <w:keepNext w:val="0"/>
              <w:keepLines w:val="0"/>
              <w:widowControl w:val="0"/>
            </w:pPr>
            <w:r w:rsidRPr="00F829B6">
              <w:t>17, 23, 33</w:t>
            </w:r>
          </w:p>
        </w:tc>
        <w:tc>
          <w:tcPr>
            <w:tcW w:w="0" w:type="auto"/>
            <w:shd w:val="clear" w:color="auto" w:fill="auto"/>
            <w:vAlign w:val="center"/>
          </w:tcPr>
          <w:p w14:paraId="51FFD1F1" w14:textId="77777777" w:rsidR="00B85576" w:rsidRPr="00F829B6" w:rsidRDefault="00B85576" w:rsidP="0074607E">
            <w:pPr>
              <w:pStyle w:val="TAC"/>
              <w:keepNext w:val="0"/>
              <w:keepLines w:val="0"/>
              <w:widowControl w:val="0"/>
            </w:pPr>
            <w:r w:rsidRPr="00F829B6">
              <w:rPr>
                <w:position w:val="-10"/>
              </w:rPr>
              <w:object w:dxaOrig="2640" w:dyaOrig="360" w14:anchorId="7C450673">
                <v:shape id="_x0000_i2511" type="#_x0000_t75" style="width:132.8pt;height:18.7pt" o:ole="">
                  <v:imagedata r:id="rId2486" o:title=""/>
                </v:shape>
                <o:OLEObject Type="Embed" ProgID="Equation.3" ShapeID="_x0000_i2511" DrawAspect="Content" ObjectID="_1755943457" r:id="rId2539"/>
              </w:object>
            </w:r>
          </w:p>
        </w:tc>
      </w:tr>
      <w:tr w:rsidR="00B85576" w:rsidRPr="00F829B6" w14:paraId="0420E5DA" w14:textId="77777777" w:rsidTr="006B2418">
        <w:trPr>
          <w:jc w:val="center"/>
        </w:trPr>
        <w:tc>
          <w:tcPr>
            <w:tcW w:w="0" w:type="auto"/>
            <w:shd w:val="clear" w:color="auto" w:fill="auto"/>
            <w:vAlign w:val="center"/>
          </w:tcPr>
          <w:p w14:paraId="70BA2AD9" w14:textId="77777777" w:rsidR="00B85576" w:rsidRPr="00F829B6" w:rsidRDefault="00B85576" w:rsidP="0074607E">
            <w:pPr>
              <w:pStyle w:val="TAC"/>
              <w:keepNext w:val="0"/>
              <w:keepLines w:val="0"/>
              <w:widowControl w:val="0"/>
            </w:pPr>
            <w:r w:rsidRPr="00F829B6">
              <w:t>18, 24, 34</w:t>
            </w:r>
          </w:p>
        </w:tc>
        <w:tc>
          <w:tcPr>
            <w:tcW w:w="0" w:type="auto"/>
            <w:shd w:val="clear" w:color="auto" w:fill="auto"/>
            <w:vAlign w:val="center"/>
          </w:tcPr>
          <w:p w14:paraId="310ABDD2" w14:textId="77777777" w:rsidR="00B85576" w:rsidRPr="00F829B6" w:rsidRDefault="00B85576" w:rsidP="0074607E">
            <w:pPr>
              <w:pStyle w:val="TAC"/>
              <w:keepNext w:val="0"/>
              <w:keepLines w:val="0"/>
              <w:widowControl w:val="0"/>
            </w:pPr>
            <w:r w:rsidRPr="00F829B6">
              <w:rPr>
                <w:position w:val="-10"/>
              </w:rPr>
              <w:object w:dxaOrig="2640" w:dyaOrig="360" w14:anchorId="7F15658E">
                <v:shape id="_x0000_i2512" type="#_x0000_t75" style="width:132.8pt;height:18.7pt" o:ole="">
                  <v:imagedata r:id="rId2488" o:title=""/>
                </v:shape>
                <o:OLEObject Type="Embed" ProgID="Equation.3" ShapeID="_x0000_i2512" DrawAspect="Content" ObjectID="_1755943458" r:id="rId2540"/>
              </w:object>
            </w:r>
          </w:p>
        </w:tc>
      </w:tr>
      <w:tr w:rsidR="00B85576" w:rsidRPr="00F829B6" w14:paraId="0E8DF1BD" w14:textId="77777777" w:rsidTr="006B2418">
        <w:trPr>
          <w:jc w:val="center"/>
        </w:trPr>
        <w:tc>
          <w:tcPr>
            <w:tcW w:w="0" w:type="auto"/>
            <w:shd w:val="clear" w:color="auto" w:fill="auto"/>
            <w:vAlign w:val="center"/>
          </w:tcPr>
          <w:p w14:paraId="7D1E9763" w14:textId="77777777" w:rsidR="00B85576" w:rsidRPr="00F829B6" w:rsidRDefault="00B85576" w:rsidP="0074607E">
            <w:pPr>
              <w:pStyle w:val="TAC"/>
              <w:keepNext w:val="0"/>
              <w:keepLines w:val="0"/>
              <w:widowControl w:val="0"/>
            </w:pPr>
            <w:r w:rsidRPr="00F829B6">
              <w:t>21, 27, 37</w:t>
            </w:r>
          </w:p>
        </w:tc>
        <w:tc>
          <w:tcPr>
            <w:tcW w:w="0" w:type="auto"/>
            <w:shd w:val="clear" w:color="auto" w:fill="auto"/>
            <w:vAlign w:val="center"/>
          </w:tcPr>
          <w:p w14:paraId="19A29DD7" w14:textId="77777777" w:rsidR="00B85576" w:rsidRPr="00F829B6" w:rsidRDefault="00B85576" w:rsidP="0074607E">
            <w:pPr>
              <w:pStyle w:val="TAC"/>
              <w:keepNext w:val="0"/>
              <w:keepLines w:val="0"/>
              <w:widowControl w:val="0"/>
            </w:pPr>
            <w:r w:rsidRPr="00F829B6">
              <w:rPr>
                <w:position w:val="-10"/>
              </w:rPr>
              <w:object w:dxaOrig="2640" w:dyaOrig="360" w14:anchorId="72E5FB7C">
                <v:shape id="_x0000_i2513" type="#_x0000_t75" style="width:132.8pt;height:18.7pt" o:ole="">
                  <v:imagedata r:id="rId2490" o:title=""/>
                </v:shape>
                <o:OLEObject Type="Embed" ProgID="Equation.3" ShapeID="_x0000_i2513" DrawAspect="Content" ObjectID="_1755943459" r:id="rId2541"/>
              </w:object>
            </w:r>
          </w:p>
        </w:tc>
      </w:tr>
      <w:tr w:rsidR="00B85576" w:rsidRPr="00F829B6" w14:paraId="1B8282E2" w14:textId="77777777" w:rsidTr="006B2418">
        <w:trPr>
          <w:jc w:val="center"/>
        </w:trPr>
        <w:tc>
          <w:tcPr>
            <w:tcW w:w="0" w:type="auto"/>
            <w:shd w:val="clear" w:color="auto" w:fill="auto"/>
            <w:vAlign w:val="center"/>
          </w:tcPr>
          <w:p w14:paraId="767F8EB6" w14:textId="77777777" w:rsidR="00B85576" w:rsidRPr="00F829B6" w:rsidRDefault="00B85576" w:rsidP="0074607E">
            <w:pPr>
              <w:pStyle w:val="TAC"/>
              <w:keepNext w:val="0"/>
              <w:keepLines w:val="0"/>
              <w:widowControl w:val="0"/>
            </w:pPr>
            <w:r w:rsidRPr="00F829B6">
              <w:t>22, 28, 38</w:t>
            </w:r>
          </w:p>
        </w:tc>
        <w:tc>
          <w:tcPr>
            <w:tcW w:w="0" w:type="auto"/>
            <w:shd w:val="clear" w:color="auto" w:fill="auto"/>
            <w:vAlign w:val="center"/>
          </w:tcPr>
          <w:p w14:paraId="1692DF05" w14:textId="77777777" w:rsidR="00B85576" w:rsidRPr="00F829B6" w:rsidRDefault="00B85576" w:rsidP="0074607E">
            <w:pPr>
              <w:pStyle w:val="TAC"/>
              <w:keepNext w:val="0"/>
              <w:keepLines w:val="0"/>
              <w:widowControl w:val="0"/>
            </w:pPr>
            <w:r w:rsidRPr="00F829B6">
              <w:rPr>
                <w:position w:val="-10"/>
              </w:rPr>
              <w:object w:dxaOrig="2640" w:dyaOrig="360" w14:anchorId="7BEDAA78">
                <v:shape id="_x0000_i2514" type="#_x0000_t75" style="width:132.8pt;height:18.7pt" o:ole="">
                  <v:imagedata r:id="rId2492" o:title=""/>
                </v:shape>
                <o:OLEObject Type="Embed" ProgID="Equation.3" ShapeID="_x0000_i2514" DrawAspect="Content" ObjectID="_1755943460" r:id="rId2542"/>
              </w:object>
            </w:r>
          </w:p>
        </w:tc>
      </w:tr>
    </w:tbl>
    <w:p w14:paraId="78E3D730" w14:textId="77777777" w:rsidR="0035583A" w:rsidRPr="00F829B6" w:rsidRDefault="0035583A" w:rsidP="0074607E">
      <w:pPr>
        <w:widowControl w:val="0"/>
      </w:pPr>
    </w:p>
    <w:p w14:paraId="57C34A64" w14:textId="77777777" w:rsidR="0035583A" w:rsidRPr="00F829B6" w:rsidRDefault="0035583A" w:rsidP="0074607E">
      <w:pPr>
        <w:widowControl w:val="0"/>
      </w:pPr>
      <w:r w:rsidRPr="00F829B6">
        <w:t>Multiple CSI reference signal configurations can be used in a given cell. A UE can be configured with multiple sets of CSI reference signals,</w:t>
      </w:r>
    </w:p>
    <w:p w14:paraId="7A09C534" w14:textId="77777777" w:rsidR="0035583A" w:rsidRPr="00F829B6" w:rsidRDefault="0035583A" w:rsidP="0074607E">
      <w:pPr>
        <w:pStyle w:val="B1"/>
        <w:widowControl w:val="0"/>
      </w:pPr>
      <w:r w:rsidRPr="00F829B6">
        <w:t>-</w:t>
      </w:r>
      <w:r w:rsidRPr="00F829B6">
        <w:tab/>
        <w:t>one or more configurations for CSI reporting for which the UE shall assume non-zero transmission power for the CSI-RS, and</w:t>
      </w:r>
    </w:p>
    <w:p w14:paraId="63DF44CA" w14:textId="77777777" w:rsidR="0035583A" w:rsidRPr="00F829B6" w:rsidRDefault="0035583A" w:rsidP="0074607E">
      <w:pPr>
        <w:pStyle w:val="B1"/>
        <w:widowControl w:val="0"/>
      </w:pPr>
      <w:r w:rsidRPr="00F829B6">
        <w:t>-</w:t>
      </w:r>
      <w:r w:rsidRPr="00F829B6">
        <w:tab/>
        <w:t>zero or more configurations for which the UE shall assume zero transmission power, and</w:t>
      </w:r>
    </w:p>
    <w:p w14:paraId="075EDE9D" w14:textId="77777777" w:rsidR="0035583A" w:rsidRPr="00F829B6" w:rsidRDefault="0035583A" w:rsidP="0074607E">
      <w:pPr>
        <w:pStyle w:val="B1"/>
        <w:widowControl w:val="0"/>
      </w:pPr>
      <w:r w:rsidRPr="00F829B6">
        <w:t>-</w:t>
      </w:r>
      <w:r w:rsidRPr="00F829B6">
        <w:tab/>
        <w:t xml:space="preserve">zero or more configurations valid across the system downlink bandwidth as part of the discovery signals for which the UE shall assume non-zero transmission power for the CSI-RS. </w:t>
      </w:r>
    </w:p>
    <w:p w14:paraId="5D8EEFB8" w14:textId="77777777" w:rsidR="0035583A" w:rsidRPr="00F829B6" w:rsidRDefault="0035583A" w:rsidP="0074607E">
      <w:pPr>
        <w:widowControl w:val="0"/>
      </w:pPr>
      <w:r w:rsidRPr="00F829B6">
        <w:t>The CSI-RS configurations for which the UE shall assume non-zero transmission power are provided by higher layers.</w:t>
      </w:r>
    </w:p>
    <w:p w14:paraId="4F8F5902" w14:textId="77777777" w:rsidR="0035583A" w:rsidRPr="00F829B6" w:rsidRDefault="0035583A" w:rsidP="0074607E">
      <w:pPr>
        <w:widowControl w:val="0"/>
      </w:pPr>
      <w:r w:rsidRPr="00F829B6">
        <w:t xml:space="preserve">The CSI-RS configurations for which the UE shall assume zero transmission power in a subframe are given by a bitmap derived according to clause 7.2.7 in 3GPP TS 36.213 [4]. For each bit set to one in the 16-bit bitmap, the UE shall assume zero transmission power for the resource elements corresponding to the four CSI reference signal column in Tables 6.10.5.2-1 and 6.10.5.2-2 for normal and extended cyclic prefix, respectively, except for resource elements that overlap with those for which the UE shall assume non-zero transmission power CSI-RS as configured by higher layers. The most significant bit corresponds to the lowest CSI reference signal configuration index and subsequent bits in the bitmap correspond to configurations with indices in increasing order. </w:t>
      </w:r>
    </w:p>
    <w:p w14:paraId="49568289" w14:textId="77777777" w:rsidR="0035583A" w:rsidRPr="00F829B6" w:rsidRDefault="0035583A" w:rsidP="0074607E">
      <w:pPr>
        <w:widowControl w:val="0"/>
      </w:pPr>
      <w:r w:rsidRPr="00F829B6">
        <w:t xml:space="preserve">CSI reference signals </w:t>
      </w:r>
      <w:r w:rsidR="00B85576" w:rsidRPr="00F829B6">
        <w:t xml:space="preserve">not corresponding to higher layer configured parameters </w:t>
      </w:r>
      <w:r w:rsidR="00B85576" w:rsidRPr="00F829B6">
        <w:rPr>
          <w:i/>
        </w:rPr>
        <w:t>csi-RS-ConfigNZP-ApList</w:t>
      </w:r>
      <w:r w:rsidR="00B85576" w:rsidRPr="00F829B6">
        <w:t xml:space="preserve"> or </w:t>
      </w:r>
      <w:r w:rsidR="00464490">
        <w:rPr>
          <w:i/>
          <w:noProof/>
          <w:lang w:eastAsia="zh-CN"/>
        </w:rPr>
        <w:t>csi-RS-Config</w:t>
      </w:r>
      <w:r w:rsidR="00464490" w:rsidRPr="001A331C">
        <w:rPr>
          <w:i/>
          <w:noProof/>
          <w:lang w:eastAsia="zh-CN"/>
        </w:rPr>
        <w:t>ZP-ApList</w:t>
      </w:r>
      <w:r w:rsidR="00B85576" w:rsidRPr="00F829B6">
        <w:t xml:space="preserve"> </w:t>
      </w:r>
      <w:r w:rsidRPr="00F829B6">
        <w:t>can only occur in</w:t>
      </w:r>
    </w:p>
    <w:p w14:paraId="16DA8F53" w14:textId="77777777" w:rsidR="0035583A" w:rsidRPr="00F829B6" w:rsidRDefault="0035583A" w:rsidP="0074607E">
      <w:pPr>
        <w:pStyle w:val="B1"/>
        <w:widowControl w:val="0"/>
      </w:pPr>
      <w:r w:rsidRPr="00F829B6">
        <w:t>-</w:t>
      </w:r>
      <w:r w:rsidRPr="00F829B6">
        <w:tab/>
        <w:t xml:space="preserve">downlink slots where </w:t>
      </w:r>
      <w:r w:rsidRPr="00F829B6">
        <w:rPr>
          <w:position w:val="-10"/>
        </w:rPr>
        <w:object w:dxaOrig="760" w:dyaOrig="300" w14:anchorId="67B1C97C">
          <v:shape id="_x0000_i2515" type="#_x0000_t75" style="width:38.35pt;height:14.95pt" o:ole="">
            <v:imagedata r:id="rId2543" o:title=""/>
          </v:shape>
          <o:OLEObject Type="Embed" ProgID="Equation.3" ShapeID="_x0000_i2515" DrawAspect="Content" ObjectID="_1755943461" r:id="rId2544"/>
        </w:object>
      </w:r>
      <w:r w:rsidRPr="00F829B6">
        <w:t xml:space="preserve"> fulfils the condition in Tables 6.10.5.2-1 and 6.10.5.2-2 for normal and extended cyclic prefix, respectively, and </w:t>
      </w:r>
    </w:p>
    <w:p w14:paraId="59B9168D" w14:textId="77777777" w:rsidR="0035583A" w:rsidRPr="00F829B6" w:rsidRDefault="0035583A" w:rsidP="0074607E">
      <w:pPr>
        <w:pStyle w:val="B1"/>
        <w:widowControl w:val="0"/>
      </w:pPr>
      <w:r w:rsidRPr="00F829B6">
        <w:t>-</w:t>
      </w:r>
      <w:r w:rsidRPr="00F829B6">
        <w:tab/>
        <w:t xml:space="preserve">where the subframe number fulfils the conditions in clause 6.10.5.3. </w:t>
      </w:r>
    </w:p>
    <w:p w14:paraId="2CA3104A" w14:textId="77777777" w:rsidR="00B85576" w:rsidRPr="00F829B6" w:rsidRDefault="00B85576" w:rsidP="0074607E">
      <w:pPr>
        <w:widowControl w:val="0"/>
      </w:pPr>
      <w:r w:rsidRPr="00F829B6">
        <w:t xml:space="preserve">CSI reference signals corresponding to either higher layer configured parameter </w:t>
      </w:r>
      <w:r w:rsidRPr="00F829B6">
        <w:rPr>
          <w:i/>
        </w:rPr>
        <w:t>csi-RS-ConfigNZP-ApList</w:t>
      </w:r>
      <w:r w:rsidRPr="00F829B6">
        <w:t xml:space="preserve"> or </w:t>
      </w:r>
      <w:r w:rsidR="00464490">
        <w:rPr>
          <w:i/>
          <w:noProof/>
          <w:lang w:eastAsia="zh-CN"/>
        </w:rPr>
        <w:t>csi-RS-Config</w:t>
      </w:r>
      <w:r w:rsidR="00464490" w:rsidRPr="001A331C">
        <w:rPr>
          <w:i/>
          <w:noProof/>
          <w:lang w:eastAsia="zh-CN"/>
        </w:rPr>
        <w:t>ZP-ApList</w:t>
      </w:r>
      <w:r w:rsidRPr="00F829B6">
        <w:t xml:space="preserve"> can only occur in </w:t>
      </w:r>
    </w:p>
    <w:p w14:paraId="06B4C466" w14:textId="77777777" w:rsidR="00B85576" w:rsidRPr="00F829B6" w:rsidRDefault="00B85576" w:rsidP="0074607E">
      <w:pPr>
        <w:pStyle w:val="B1"/>
        <w:widowControl w:val="0"/>
      </w:pPr>
      <w:r w:rsidRPr="00F829B6">
        <w:t>-</w:t>
      </w:r>
      <w:r w:rsidRPr="00F829B6">
        <w:tab/>
        <w:t xml:space="preserve">downlink slots where </w:t>
      </w:r>
      <w:r w:rsidRPr="00F829B6">
        <w:rPr>
          <w:position w:val="-10"/>
        </w:rPr>
        <w:object w:dxaOrig="760" w:dyaOrig="300" w14:anchorId="2A8B78AF">
          <v:shape id="_x0000_i2516" type="#_x0000_t75" style="width:38.35pt;height:14.95pt" o:ole="">
            <v:imagedata r:id="rId2543" o:title=""/>
          </v:shape>
          <o:OLEObject Type="Embed" ProgID="Equation.3" ShapeID="_x0000_i2516" DrawAspect="Content" ObjectID="_1755943462" r:id="rId2545"/>
        </w:object>
      </w:r>
      <w:r w:rsidRPr="00F829B6">
        <w:t xml:space="preserve"> fulfils the condition in Tables 6.10.5.2-1 and 6.10.5.2-2 for normal and extended cyclic prefix, respectively.</w:t>
      </w:r>
    </w:p>
    <w:p w14:paraId="5FDF248A" w14:textId="77777777" w:rsidR="0035583A" w:rsidRPr="00F829B6" w:rsidRDefault="0035583A" w:rsidP="0074607E">
      <w:pPr>
        <w:widowControl w:val="0"/>
      </w:pPr>
      <w:r w:rsidRPr="00F829B6">
        <w:t>The UE shall assume that CSI reference signals are not transmitted</w:t>
      </w:r>
    </w:p>
    <w:p w14:paraId="0E89B7C6" w14:textId="77777777" w:rsidR="00AC11FA" w:rsidRPr="00F829B6" w:rsidRDefault="0035583A" w:rsidP="0074607E">
      <w:pPr>
        <w:pStyle w:val="B1"/>
        <w:widowControl w:val="0"/>
      </w:pPr>
      <w:r w:rsidRPr="00F829B6">
        <w:t>-</w:t>
      </w:r>
      <w:r w:rsidRPr="00F829B6">
        <w:tab/>
        <w:t>in the DwPTS</w:t>
      </w:r>
      <w:r w:rsidRPr="00F829B6" w:rsidDel="00FE0142">
        <w:t xml:space="preserve"> </w:t>
      </w:r>
      <w:r w:rsidRPr="00F829B6">
        <w:t>for special subframe configuration 0, 5</w:t>
      </w:r>
      <w:r w:rsidR="00E72650" w:rsidRPr="00F829B6">
        <w:t>, 9</w:t>
      </w:r>
      <w:r w:rsidRPr="00F829B6">
        <w:t xml:space="preserve"> and </w:t>
      </w:r>
      <w:r w:rsidR="00E72650" w:rsidRPr="00F829B6">
        <w:t xml:space="preserve">10 </w:t>
      </w:r>
      <w:r w:rsidRPr="00F829B6">
        <w:t xml:space="preserve">for normal cyclic prefix and special subframe configuration 0, 4 and 7 for extended cyclic prefix, in case of frame structure type 2, </w:t>
      </w:r>
    </w:p>
    <w:p w14:paraId="545BE126" w14:textId="77777777" w:rsidR="0035583A" w:rsidRPr="00F829B6" w:rsidRDefault="00AC11FA" w:rsidP="0074607E">
      <w:pPr>
        <w:pStyle w:val="B1"/>
        <w:widowControl w:val="0"/>
      </w:pPr>
      <w:r w:rsidRPr="00F829B6">
        <w:t>-</w:t>
      </w:r>
      <w:r w:rsidR="00D464C9">
        <w:tab/>
      </w:r>
      <w:r w:rsidRPr="00F829B6">
        <w:t xml:space="preserve">in the DwPTS for normal CP for the case of </w:t>
      </w:r>
      <w:r w:rsidRPr="00F829B6">
        <w:rPr>
          <w:i/>
        </w:rPr>
        <w:t>CDMType</w:t>
      </w:r>
      <w:r w:rsidRPr="00F829B6">
        <w:t xml:space="preserve"> equal to </w:t>
      </w:r>
      <w:r w:rsidRPr="00F829B6">
        <w:rPr>
          <w:i/>
        </w:rPr>
        <w:t>CDM8</w:t>
      </w:r>
      <w:r w:rsidRPr="00F829B6">
        <w:t xml:space="preserve"> and the number of CSI-RS antenna ports equal to 24,</w:t>
      </w:r>
    </w:p>
    <w:p w14:paraId="63D94DD0" w14:textId="77777777" w:rsidR="0035583A" w:rsidRPr="00F829B6" w:rsidRDefault="0035583A" w:rsidP="0074607E">
      <w:pPr>
        <w:pStyle w:val="B1"/>
        <w:widowControl w:val="0"/>
      </w:pPr>
      <w:r w:rsidRPr="00F829B6">
        <w:t>-</w:t>
      </w:r>
      <w:r w:rsidRPr="00F829B6">
        <w:tab/>
        <w:t>in subframes where PDSCH/EPDCCH transmission starts in the second slot of a subframe for frame structure type 3,</w:t>
      </w:r>
    </w:p>
    <w:p w14:paraId="228B0AB1" w14:textId="77777777" w:rsidR="0035583A" w:rsidRPr="00F829B6" w:rsidRDefault="0035583A" w:rsidP="0074607E">
      <w:pPr>
        <w:pStyle w:val="B1"/>
        <w:widowControl w:val="0"/>
      </w:pPr>
      <w:r w:rsidRPr="00F829B6">
        <w:t>-</w:t>
      </w:r>
      <w:r w:rsidRPr="00F829B6">
        <w:tab/>
        <w:t xml:space="preserve">in subframes where PDSCH/EPDCCH transmission ends prior to the end of a subframe for frame structure type 3, </w:t>
      </w:r>
    </w:p>
    <w:p w14:paraId="4B25F1E1" w14:textId="77777777" w:rsidR="0035583A" w:rsidRPr="00F829B6" w:rsidRDefault="0035583A" w:rsidP="0074607E">
      <w:pPr>
        <w:pStyle w:val="B1"/>
        <w:widowControl w:val="0"/>
      </w:pPr>
      <w:r w:rsidRPr="00F829B6">
        <w:t>-</w:t>
      </w:r>
      <w:r w:rsidRPr="00F829B6">
        <w:tab/>
        <w:t>in an empty subframe where there is no PDSCH or discovery signal transmission for frame structure type 3,</w:t>
      </w:r>
    </w:p>
    <w:p w14:paraId="09BD2CD1" w14:textId="77777777" w:rsidR="0035583A" w:rsidRPr="00F829B6" w:rsidRDefault="0035583A" w:rsidP="0074607E">
      <w:pPr>
        <w:pStyle w:val="B1"/>
        <w:widowControl w:val="0"/>
      </w:pPr>
      <w:r w:rsidRPr="00F829B6">
        <w:lastRenderedPageBreak/>
        <w:t>-</w:t>
      </w:r>
      <w:r w:rsidRPr="00F829B6">
        <w:tab/>
        <w:t xml:space="preserve">in subframes where transmission of a CSI-RS would collide with </w:t>
      </w:r>
      <w:r w:rsidRPr="00F829B6">
        <w:rPr>
          <w:i/>
        </w:rPr>
        <w:t>SystemInformationBlockType1</w:t>
      </w:r>
      <w:r w:rsidRPr="00F829B6">
        <w:t xml:space="preserve"> messages,</w:t>
      </w:r>
    </w:p>
    <w:p w14:paraId="396D0CDE" w14:textId="77777777" w:rsidR="0035583A" w:rsidRPr="00F829B6" w:rsidRDefault="0035583A" w:rsidP="0074607E">
      <w:pPr>
        <w:pStyle w:val="B1"/>
        <w:widowControl w:val="0"/>
      </w:pPr>
      <w:r w:rsidRPr="00F829B6">
        <w:t>-</w:t>
      </w:r>
      <w:r w:rsidRPr="00F829B6">
        <w:tab/>
        <w:t xml:space="preserve">in the primary cell in subframes configured for transmission of paging messages in the primary cell for any UE with the cell-specific paging configuration. </w:t>
      </w:r>
    </w:p>
    <w:p w14:paraId="27936A4E" w14:textId="77777777" w:rsidR="0035583A" w:rsidRPr="00F829B6" w:rsidRDefault="0035583A" w:rsidP="0074607E">
      <w:pPr>
        <w:widowControl w:val="0"/>
      </w:pPr>
      <w:r w:rsidRPr="00F829B6">
        <w:t>For special subframe configuration {1, 2, 6, or 7}, a UE does not expect to be configured with one of CSI-RS configurations {1, 2, 3, 4, 6, 7, 8, 9, 12, 13, 14, 15, 16, 17} in DwPTS for normal CP.</w:t>
      </w:r>
    </w:p>
    <w:p w14:paraId="5D61FB04" w14:textId="77777777" w:rsidR="0035583A" w:rsidRPr="00F829B6" w:rsidRDefault="0035583A" w:rsidP="0074607E">
      <w:pPr>
        <w:widowControl w:val="0"/>
      </w:pPr>
      <w:r w:rsidRPr="00F829B6">
        <w:t>The UE shall assume that none of the CSI reference signals corresponding to a CSI reference signal configuration are transmitted in subframes where transmission of any of those CSI reference signals would collide with transmission of synchronization signals or the core part of PBCH.</w:t>
      </w:r>
    </w:p>
    <w:p w14:paraId="12E7A9A3" w14:textId="77777777" w:rsidR="0035583A" w:rsidRPr="00F829B6" w:rsidRDefault="0035583A" w:rsidP="0074607E">
      <w:pPr>
        <w:widowControl w:val="0"/>
      </w:pPr>
      <w:r w:rsidRPr="00F829B6">
        <w:t xml:space="preserve">Resource elements </w:t>
      </w:r>
      <w:r w:rsidRPr="00F829B6">
        <w:rPr>
          <w:position w:val="-10"/>
        </w:rPr>
        <w:object w:dxaOrig="440" w:dyaOrig="300" w14:anchorId="43A194DC">
          <v:shape id="_x0000_i2517" type="#_x0000_t75" style="width:21.5pt;height:14.95pt" o:ole="">
            <v:imagedata r:id="rId1833" o:title=""/>
          </v:shape>
          <o:OLEObject Type="Embed" ProgID="Equation.3" ShapeID="_x0000_i2517" DrawAspect="Content" ObjectID="_1755943463" r:id="rId2546"/>
        </w:object>
      </w:r>
      <w:r w:rsidRPr="00F829B6">
        <w:t xml:space="preserve"> used for transmission of CSI reference signals on any of the antenna ports in the set </w:t>
      </w:r>
      <w:r w:rsidRPr="00F829B6">
        <w:rPr>
          <w:position w:val="-6"/>
        </w:rPr>
        <w:object w:dxaOrig="200" w:dyaOrig="240" w14:anchorId="28D89A1C">
          <v:shape id="_x0000_i2518" type="#_x0000_t75" style="width:10.3pt;height:11.2pt" o:ole="">
            <v:imagedata r:id="rId2107" o:title=""/>
          </v:shape>
          <o:OLEObject Type="Embed" ProgID="Equation.3" ShapeID="_x0000_i2518" DrawAspect="Content" ObjectID="_1755943464" r:id="rId2547"/>
        </w:object>
      </w:r>
      <w:r w:rsidRPr="00F829B6">
        <w:t xml:space="preserve">, where </w:t>
      </w:r>
      <w:r w:rsidRPr="00F829B6">
        <w:rPr>
          <w:position w:val="-10"/>
        </w:rPr>
        <w:object w:dxaOrig="700" w:dyaOrig="300" w14:anchorId="189CE403">
          <v:shape id="_x0000_i2519" type="#_x0000_t75" style="width:35.55pt;height:14.95pt" o:ole="">
            <v:imagedata r:id="rId2548" o:title=""/>
          </v:shape>
          <o:OLEObject Type="Embed" ProgID="Equation.3" ShapeID="_x0000_i2519" DrawAspect="Content" ObjectID="_1755943465" r:id="rId2549"/>
        </w:object>
      </w:r>
      <w:r w:rsidRPr="00F829B6">
        <w:t xml:space="preserve">, </w:t>
      </w:r>
      <w:r w:rsidRPr="00F829B6">
        <w:rPr>
          <w:position w:val="-10"/>
        </w:rPr>
        <w:object w:dxaOrig="920" w:dyaOrig="300" w14:anchorId="55E417A3">
          <v:shape id="_x0000_i2520" type="#_x0000_t75" style="width:45.8pt;height:14.95pt" o:ole="">
            <v:imagedata r:id="rId2550" o:title=""/>
          </v:shape>
          <o:OLEObject Type="Embed" ProgID="Equation.3" ShapeID="_x0000_i2520" DrawAspect="Content" ObjectID="_1755943466" r:id="rId2551"/>
        </w:object>
      </w:r>
      <w:r w:rsidRPr="00F829B6">
        <w:t xml:space="preserve">, </w:t>
      </w:r>
      <w:r w:rsidRPr="00F829B6">
        <w:rPr>
          <w:position w:val="-10"/>
        </w:rPr>
        <w:object w:dxaOrig="940" w:dyaOrig="300" w14:anchorId="2A6BAC2C">
          <v:shape id="_x0000_i2521" type="#_x0000_t75" style="width:46.75pt;height:14.95pt" o:ole="">
            <v:imagedata r:id="rId2552" o:title=""/>
          </v:shape>
          <o:OLEObject Type="Embed" ProgID="Equation.3" ShapeID="_x0000_i2521" DrawAspect="Content" ObjectID="_1755943467" r:id="rId2553"/>
        </w:object>
      </w:r>
      <w:r w:rsidRPr="00F829B6">
        <w:t xml:space="preserve">, </w:t>
      </w:r>
      <w:r w:rsidRPr="00F829B6">
        <w:rPr>
          <w:position w:val="-10"/>
        </w:rPr>
        <w:object w:dxaOrig="960" w:dyaOrig="300" w14:anchorId="7FB8D34C">
          <v:shape id="_x0000_i2522" type="#_x0000_t75" style="width:46.75pt;height:14.95pt" o:ole="">
            <v:imagedata r:id="rId2554" o:title=""/>
          </v:shape>
          <o:OLEObject Type="Embed" ProgID="Equation.3" ShapeID="_x0000_i2522" DrawAspect="Content" ObjectID="_1755943468" r:id="rId2555"/>
        </w:object>
      </w:r>
      <w:r w:rsidRPr="00F829B6">
        <w:t xml:space="preserve">, </w:t>
      </w:r>
      <w:r w:rsidRPr="00F829B6">
        <w:rPr>
          <w:position w:val="-10"/>
        </w:rPr>
        <w:object w:dxaOrig="960" w:dyaOrig="300" w14:anchorId="708EF71A">
          <v:shape id="_x0000_i2523" type="#_x0000_t75" style="width:46.75pt;height:14.95pt" o:ole="">
            <v:imagedata r:id="rId2556" o:title=""/>
          </v:shape>
          <o:OLEObject Type="Embed" ProgID="Equation.3" ShapeID="_x0000_i2523" DrawAspect="Content" ObjectID="_1755943469" r:id="rId2557"/>
        </w:object>
      </w:r>
      <w:r w:rsidRPr="00F829B6">
        <w:t xml:space="preserve">, </w:t>
      </w:r>
      <w:r w:rsidRPr="00F829B6">
        <w:rPr>
          <w:position w:val="-10"/>
        </w:rPr>
        <w:object w:dxaOrig="999" w:dyaOrig="279" w14:anchorId="37AAA13F">
          <v:shape id="_x0000_i2524" type="#_x0000_t75" style="width:50.5pt;height:14.05pt" o:ole="">
            <v:imagedata r:id="rId2558" o:title=""/>
          </v:shape>
          <o:OLEObject Type="Embed" ProgID="Equation.DSMT4" ShapeID="_x0000_i2524" DrawAspect="Content" ObjectID="_1755943470" r:id="rId2559"/>
        </w:object>
      </w:r>
      <w:r w:rsidRPr="00F829B6">
        <w:rPr>
          <w:rFonts w:hint="eastAsia"/>
          <w:lang w:eastAsia="zh-CN"/>
        </w:rPr>
        <w:t xml:space="preserve">, </w:t>
      </w:r>
      <w:r w:rsidRPr="00F829B6">
        <w:rPr>
          <w:position w:val="-10"/>
        </w:rPr>
        <w:object w:dxaOrig="999" w:dyaOrig="279" w14:anchorId="27F8D105">
          <v:shape id="_x0000_i2525" type="#_x0000_t75" style="width:50.5pt;height:14.05pt" o:ole="">
            <v:imagedata r:id="rId2560" o:title=""/>
          </v:shape>
          <o:OLEObject Type="Embed" ProgID="Equation.DSMT4" ShapeID="_x0000_i2525" DrawAspect="Content" ObjectID="_1755943471" r:id="rId2561"/>
        </w:object>
      </w:r>
      <w:r w:rsidRPr="00F829B6">
        <w:rPr>
          <w:rFonts w:hint="eastAsia"/>
          <w:lang w:eastAsia="zh-CN"/>
        </w:rPr>
        <w:t xml:space="preserve">, </w:t>
      </w:r>
      <w:r w:rsidRPr="00F829B6">
        <w:rPr>
          <w:position w:val="-10"/>
        </w:rPr>
        <w:object w:dxaOrig="1020" w:dyaOrig="279" w14:anchorId="0F776C36">
          <v:shape id="_x0000_i2526" type="#_x0000_t75" style="width:51.45pt;height:14.05pt" o:ole="">
            <v:imagedata r:id="rId2562" o:title=""/>
          </v:shape>
          <o:OLEObject Type="Embed" ProgID="Equation.DSMT4" ShapeID="_x0000_i2526" DrawAspect="Content" ObjectID="_1755943472" r:id="rId2563"/>
        </w:object>
      </w:r>
      <w:r w:rsidRPr="00F829B6">
        <w:rPr>
          <w:rFonts w:hint="eastAsia"/>
          <w:lang w:eastAsia="zh-CN"/>
        </w:rPr>
        <w:t xml:space="preserve">, </w:t>
      </w:r>
      <w:r w:rsidRPr="00F829B6">
        <w:rPr>
          <w:position w:val="-10"/>
        </w:rPr>
        <w:object w:dxaOrig="1020" w:dyaOrig="279" w14:anchorId="737EFA5A">
          <v:shape id="_x0000_i2527" type="#_x0000_t75" style="width:51.45pt;height:14.05pt" o:ole="">
            <v:imagedata r:id="rId2564" o:title=""/>
          </v:shape>
          <o:OLEObject Type="Embed" ProgID="Equation.DSMT4" ShapeID="_x0000_i2527" DrawAspect="Content" ObjectID="_1755943473" r:id="rId2565"/>
        </w:object>
      </w:r>
      <w:r w:rsidR="00027DC5" w:rsidRPr="00F829B6">
        <w:t xml:space="preserve">, </w:t>
      </w:r>
      <w:r w:rsidR="00027DC5" w:rsidRPr="00F829B6">
        <w:rPr>
          <w:position w:val="-10"/>
        </w:rPr>
        <w:object w:dxaOrig="980" w:dyaOrig="300" w14:anchorId="69574B60">
          <v:shape id="_x0000_i2528" type="#_x0000_t75" style="width:47.7pt;height:14.95pt" o:ole="">
            <v:imagedata r:id="rId2566" o:title=""/>
          </v:shape>
          <o:OLEObject Type="Embed" ProgID="Equation.3" ShapeID="_x0000_i2528" DrawAspect="Content" ObjectID="_1755943474" r:id="rId2567"/>
        </w:object>
      </w:r>
      <w:r w:rsidR="00027DC5" w:rsidRPr="00F829B6">
        <w:t xml:space="preserve">, </w:t>
      </w:r>
      <w:r w:rsidR="00027DC5" w:rsidRPr="00F829B6">
        <w:rPr>
          <w:position w:val="-10"/>
        </w:rPr>
        <w:object w:dxaOrig="999" w:dyaOrig="300" w14:anchorId="54F3854E">
          <v:shape id="_x0000_i2529" type="#_x0000_t75" style="width:48.6pt;height:14.95pt" o:ole="">
            <v:imagedata r:id="rId2568" o:title=""/>
          </v:shape>
          <o:OLEObject Type="Embed" ProgID="Equation.3" ShapeID="_x0000_i2529" DrawAspect="Content" ObjectID="_1755943475" r:id="rId2569"/>
        </w:object>
      </w:r>
      <w:r w:rsidR="00027DC5" w:rsidRPr="00F829B6">
        <w:t xml:space="preserve">, </w:t>
      </w:r>
      <w:r w:rsidR="00027DC5" w:rsidRPr="00F829B6">
        <w:rPr>
          <w:position w:val="-10"/>
        </w:rPr>
        <w:object w:dxaOrig="999" w:dyaOrig="300" w14:anchorId="1D4DDC9A">
          <v:shape id="_x0000_i2530" type="#_x0000_t75" style="width:48.6pt;height:14.95pt" o:ole="">
            <v:imagedata r:id="rId2570" o:title=""/>
          </v:shape>
          <o:OLEObject Type="Embed" ProgID="Equation.3" ShapeID="_x0000_i2530" DrawAspect="Content" ObjectID="_1755943476" r:id="rId2571"/>
        </w:object>
      </w:r>
      <w:r w:rsidR="00027DC5" w:rsidRPr="00F829B6">
        <w:t xml:space="preserve">, </w:t>
      </w:r>
      <w:r w:rsidR="00027DC5" w:rsidRPr="00F829B6">
        <w:rPr>
          <w:position w:val="-10"/>
        </w:rPr>
        <w:object w:dxaOrig="999" w:dyaOrig="300" w14:anchorId="4F14BC90">
          <v:shape id="_x0000_i2531" type="#_x0000_t75" style="width:48.6pt;height:14.95pt" o:ole="">
            <v:imagedata r:id="rId2572" o:title=""/>
          </v:shape>
          <o:OLEObject Type="Embed" ProgID="Equation.3" ShapeID="_x0000_i2531" DrawAspect="Content" ObjectID="_1755943477" r:id="rId2573"/>
        </w:object>
      </w:r>
      <w:r w:rsidR="00027DC5" w:rsidRPr="00F829B6">
        <w:t xml:space="preserve">, </w:t>
      </w:r>
      <w:r w:rsidR="00027DC5" w:rsidRPr="00F829B6">
        <w:rPr>
          <w:position w:val="-10"/>
        </w:rPr>
        <w:object w:dxaOrig="999" w:dyaOrig="300" w14:anchorId="6992B820">
          <v:shape id="_x0000_i2532" type="#_x0000_t75" style="width:48.6pt;height:14.95pt" o:ole="">
            <v:imagedata r:id="rId2574" o:title=""/>
          </v:shape>
          <o:OLEObject Type="Embed" ProgID="Equation.3" ShapeID="_x0000_i2532" DrawAspect="Content" ObjectID="_1755943478" r:id="rId2575"/>
        </w:object>
      </w:r>
      <w:r w:rsidR="00027DC5" w:rsidRPr="00F829B6">
        <w:t xml:space="preserve">, </w:t>
      </w:r>
      <w:r w:rsidR="00027DC5" w:rsidRPr="00F829B6">
        <w:rPr>
          <w:position w:val="-10"/>
        </w:rPr>
        <w:object w:dxaOrig="999" w:dyaOrig="300" w14:anchorId="3CAE9F55">
          <v:shape id="_x0000_i2533" type="#_x0000_t75" style="width:48.6pt;height:14.95pt" o:ole="">
            <v:imagedata r:id="rId2576" o:title=""/>
          </v:shape>
          <o:OLEObject Type="Embed" ProgID="Equation.3" ShapeID="_x0000_i2533" DrawAspect="Content" ObjectID="_1755943479" r:id="rId2577"/>
        </w:object>
      </w:r>
      <w:r w:rsidR="00027DC5" w:rsidRPr="00F829B6">
        <w:t xml:space="preserve">, </w:t>
      </w:r>
      <w:r w:rsidR="00027DC5" w:rsidRPr="00F829B6">
        <w:rPr>
          <w:position w:val="-10"/>
        </w:rPr>
        <w:object w:dxaOrig="999" w:dyaOrig="300" w14:anchorId="12235573">
          <v:shape id="_x0000_i2534" type="#_x0000_t75" style="width:48.6pt;height:14.95pt" o:ole="">
            <v:imagedata r:id="rId2578" o:title=""/>
          </v:shape>
          <o:OLEObject Type="Embed" ProgID="Equation.3" ShapeID="_x0000_i2534" DrawAspect="Content" ObjectID="_1755943480" r:id="rId2579"/>
        </w:object>
      </w:r>
      <w:r w:rsidR="00027DC5" w:rsidRPr="00F829B6">
        <w:t xml:space="preserve"> or </w:t>
      </w:r>
      <w:r w:rsidR="00027DC5" w:rsidRPr="00F829B6">
        <w:rPr>
          <w:position w:val="-10"/>
        </w:rPr>
        <w:object w:dxaOrig="999" w:dyaOrig="300" w14:anchorId="7091E0E2">
          <v:shape id="_x0000_i2535" type="#_x0000_t75" style="width:48.6pt;height:14.95pt" o:ole="">
            <v:imagedata r:id="rId2580" o:title=""/>
          </v:shape>
          <o:OLEObject Type="Embed" ProgID="Equation.3" ShapeID="_x0000_i2535" DrawAspect="Content" ObjectID="_1755943481" r:id="rId2581"/>
        </w:object>
      </w:r>
      <w:r w:rsidRPr="00F829B6">
        <w:t xml:space="preserve"> shall not be used for transmission of PDSCH on any antenna port in the same slot if higher layer parameter </w:t>
      </w:r>
      <w:r w:rsidRPr="00F829B6">
        <w:rPr>
          <w:i/>
        </w:rPr>
        <w:t xml:space="preserve">CDMType </w:t>
      </w:r>
      <w:r w:rsidRPr="00F829B6">
        <w:t>is not configured, or is configured to</w:t>
      </w:r>
      <w:r w:rsidRPr="00F829B6">
        <w:rPr>
          <w:i/>
        </w:rPr>
        <w:t xml:space="preserve"> CDM2</w:t>
      </w:r>
      <w:r w:rsidRPr="00F829B6">
        <w:t xml:space="preserve">. </w:t>
      </w:r>
    </w:p>
    <w:p w14:paraId="5C639C3E" w14:textId="77777777" w:rsidR="00027DC5" w:rsidRPr="00F829B6" w:rsidRDefault="0035583A" w:rsidP="0074607E">
      <w:pPr>
        <w:widowControl w:val="0"/>
      </w:pPr>
      <w:r w:rsidRPr="00F829B6">
        <w:t xml:space="preserve">Resource elements </w:t>
      </w:r>
      <w:r w:rsidRPr="00F829B6">
        <w:rPr>
          <w:position w:val="-10"/>
        </w:rPr>
        <w:object w:dxaOrig="440" w:dyaOrig="300" w14:anchorId="276D4294">
          <v:shape id="_x0000_i2536" type="#_x0000_t75" style="width:21.5pt;height:14.95pt" o:ole="">
            <v:imagedata r:id="rId1833" o:title=""/>
          </v:shape>
          <o:OLEObject Type="Embed" ProgID="Equation.3" ShapeID="_x0000_i2536" DrawAspect="Content" ObjectID="_1755943482" r:id="rId2582"/>
        </w:object>
      </w:r>
      <w:r w:rsidRPr="00F829B6">
        <w:t xml:space="preserve"> used for transmission of CSI reference signals on any of the antenna ports in the set </w:t>
      </w:r>
      <w:r w:rsidRPr="00F829B6">
        <w:rPr>
          <w:position w:val="-6"/>
        </w:rPr>
        <w:object w:dxaOrig="200" w:dyaOrig="240" w14:anchorId="259FE0A3">
          <v:shape id="_x0000_i2537" type="#_x0000_t75" style="width:10.3pt;height:11.2pt" o:ole="">
            <v:imagedata r:id="rId2107" o:title=""/>
          </v:shape>
          <o:OLEObject Type="Embed" ProgID="Equation.3" ShapeID="_x0000_i2537" DrawAspect="Content" ObjectID="_1755943483" r:id="rId2583"/>
        </w:object>
      </w:r>
      <w:r w:rsidRPr="00F829B6">
        <w:t xml:space="preserve">, where </w:t>
      </w:r>
    </w:p>
    <w:p w14:paraId="746DE20B" w14:textId="77777777" w:rsidR="00027DC5" w:rsidRPr="00F829B6" w:rsidRDefault="00027DC5" w:rsidP="0074607E">
      <w:pPr>
        <w:pStyle w:val="B1"/>
        <w:widowControl w:val="0"/>
      </w:pPr>
      <w:r w:rsidRPr="00F829B6">
        <w:t>-</w:t>
      </w:r>
      <w:r w:rsidRPr="00F829B6">
        <w:tab/>
      </w:r>
      <w:r w:rsidR="0035583A" w:rsidRPr="00F829B6">
        <w:rPr>
          <w:position w:val="-10"/>
        </w:rPr>
        <w:object w:dxaOrig="1380" w:dyaOrig="300" w14:anchorId="0179A1E3">
          <v:shape id="_x0000_i2538" type="#_x0000_t75" style="width:68.25pt;height:14.95pt" o:ole="">
            <v:imagedata r:id="rId2584" o:title=""/>
          </v:shape>
          <o:OLEObject Type="Embed" ProgID="Equation.3" ShapeID="_x0000_i2538" DrawAspect="Content" ObjectID="_1755943484" r:id="rId2585"/>
        </w:object>
      </w:r>
      <w:r w:rsidR="0035583A" w:rsidRPr="00F829B6">
        <w:t xml:space="preserve">, </w:t>
      </w:r>
      <w:r w:rsidR="0035583A" w:rsidRPr="00F829B6">
        <w:rPr>
          <w:position w:val="-10"/>
        </w:rPr>
        <w:object w:dxaOrig="1440" w:dyaOrig="300" w14:anchorId="32443EAF">
          <v:shape id="_x0000_i2539" type="#_x0000_t75" style="width:1in;height:14.95pt" o:ole="">
            <v:imagedata r:id="rId2586" o:title=""/>
          </v:shape>
          <o:OLEObject Type="Embed" ProgID="Equation.3" ShapeID="_x0000_i2539" DrawAspect="Content" ObjectID="_1755943485" r:id="rId2587"/>
        </w:object>
      </w:r>
      <w:r w:rsidR="0035583A" w:rsidRPr="00F829B6">
        <w:t xml:space="preserve"> or </w:t>
      </w:r>
      <w:r w:rsidR="0035583A" w:rsidRPr="00F829B6">
        <w:rPr>
          <w:position w:val="-10"/>
        </w:rPr>
        <w:object w:dxaOrig="1460" w:dyaOrig="300" w14:anchorId="7F258268">
          <v:shape id="_x0000_i2540" type="#_x0000_t75" style="width:72.95pt;height:14.95pt" o:ole="">
            <v:imagedata r:id="rId2588" o:title=""/>
          </v:shape>
          <o:OLEObject Type="Embed" ProgID="Equation.3" ShapeID="_x0000_i2540" DrawAspect="Content" ObjectID="_1755943486" r:id="rId2589"/>
        </w:object>
      </w:r>
      <w:r w:rsidR="0035583A" w:rsidRPr="00F829B6">
        <w:t xml:space="preserve"> for CSI reference signals on 12 ports</w:t>
      </w:r>
      <w:r w:rsidRPr="00F829B6">
        <w:t>,</w:t>
      </w:r>
      <w:r w:rsidR="0035583A" w:rsidRPr="00F829B6">
        <w:t xml:space="preserve"> or </w:t>
      </w:r>
    </w:p>
    <w:p w14:paraId="3685B2F0" w14:textId="77777777" w:rsidR="00027DC5" w:rsidRPr="00F829B6" w:rsidRDefault="00027DC5" w:rsidP="0074607E">
      <w:pPr>
        <w:pStyle w:val="B1"/>
        <w:widowControl w:val="0"/>
      </w:pPr>
      <w:r w:rsidRPr="00F829B6">
        <w:t>-</w:t>
      </w:r>
      <w:r w:rsidRPr="00F829B6">
        <w:tab/>
      </w:r>
      <w:r w:rsidR="0035583A" w:rsidRPr="00F829B6">
        <w:rPr>
          <w:position w:val="-10"/>
        </w:rPr>
        <w:object w:dxaOrig="1400" w:dyaOrig="300" w14:anchorId="5D08DC62">
          <v:shape id="_x0000_i2541" type="#_x0000_t75" style="width:69.2pt;height:14.95pt" o:ole="">
            <v:imagedata r:id="rId2590" o:title=""/>
          </v:shape>
          <o:OLEObject Type="Embed" ProgID="Equation.3" ShapeID="_x0000_i2541" DrawAspect="Content" ObjectID="_1755943487" r:id="rId2591"/>
        </w:object>
      </w:r>
      <w:r w:rsidR="0035583A" w:rsidRPr="00F829B6">
        <w:t xml:space="preserve">, </w:t>
      </w:r>
      <w:r w:rsidR="0035583A" w:rsidRPr="00F829B6">
        <w:rPr>
          <w:position w:val="-10"/>
        </w:rPr>
        <w:object w:dxaOrig="1420" w:dyaOrig="300" w14:anchorId="37FB82EE">
          <v:shape id="_x0000_i2542" type="#_x0000_t75" style="width:71.05pt;height:14.95pt" o:ole="">
            <v:imagedata r:id="rId2592" o:title=""/>
          </v:shape>
          <o:OLEObject Type="Embed" ProgID="Equation.3" ShapeID="_x0000_i2542" DrawAspect="Content" ObjectID="_1755943488" r:id="rId2593"/>
        </w:object>
      </w:r>
      <w:r w:rsidR="0035583A" w:rsidRPr="00F829B6">
        <w:t xml:space="preserve">, </w:t>
      </w:r>
      <w:r w:rsidR="0035583A" w:rsidRPr="00F829B6">
        <w:rPr>
          <w:position w:val="-10"/>
        </w:rPr>
        <w:object w:dxaOrig="1460" w:dyaOrig="300" w14:anchorId="46DAAA72">
          <v:shape id="_x0000_i2543" type="#_x0000_t75" style="width:72.95pt;height:14.95pt" o:ole="">
            <v:imagedata r:id="rId2594" o:title=""/>
          </v:shape>
          <o:OLEObject Type="Embed" ProgID="Equation.3" ShapeID="_x0000_i2543" DrawAspect="Content" ObjectID="_1755943489" r:id="rId2595"/>
        </w:object>
      </w:r>
      <w:r w:rsidR="0035583A" w:rsidRPr="00F829B6">
        <w:t xml:space="preserve"> or </w:t>
      </w:r>
      <w:r w:rsidR="0035583A" w:rsidRPr="00F829B6">
        <w:rPr>
          <w:position w:val="-10"/>
        </w:rPr>
        <w:object w:dxaOrig="1460" w:dyaOrig="300" w14:anchorId="4DC9A3EA">
          <v:shape id="_x0000_i2544" type="#_x0000_t75" style="width:72.95pt;height:14.95pt" o:ole="">
            <v:imagedata r:id="rId2596" o:title=""/>
          </v:shape>
          <o:OLEObject Type="Embed" ProgID="Equation.3" ShapeID="_x0000_i2544" DrawAspect="Content" ObjectID="_1755943490" r:id="rId2597"/>
        </w:object>
      </w:r>
      <w:r w:rsidR="0035583A" w:rsidRPr="00F829B6">
        <w:t xml:space="preserve"> for CSI reference signals on 16 ports</w:t>
      </w:r>
      <w:r w:rsidRPr="00F829B6">
        <w:t>, or</w:t>
      </w:r>
      <w:r w:rsidR="0035583A" w:rsidRPr="00F829B6">
        <w:t xml:space="preserve"> </w:t>
      </w:r>
    </w:p>
    <w:p w14:paraId="422E6D3D" w14:textId="77777777" w:rsidR="00027DC5" w:rsidRPr="00F829B6" w:rsidRDefault="00027DC5" w:rsidP="0074607E">
      <w:pPr>
        <w:pStyle w:val="B1"/>
        <w:widowControl w:val="0"/>
      </w:pPr>
      <w:r w:rsidRPr="00F829B6">
        <w:t>-</w:t>
      </w:r>
      <w:r w:rsidRPr="00F829B6">
        <w:tab/>
      </w:r>
      <w:r w:rsidRPr="00F829B6">
        <w:rPr>
          <w:position w:val="-10"/>
        </w:rPr>
        <w:object w:dxaOrig="1380" w:dyaOrig="300" w14:anchorId="4BA2334E">
          <v:shape id="_x0000_i2545" type="#_x0000_t75" style="width:68.25pt;height:14.95pt" o:ole="">
            <v:imagedata r:id="rId2584" o:title=""/>
          </v:shape>
          <o:OLEObject Type="Embed" ProgID="Equation.3" ShapeID="_x0000_i2545" DrawAspect="Content" ObjectID="_1755943491" r:id="rId2598"/>
        </w:object>
      </w:r>
      <w:r w:rsidRPr="00F829B6">
        <w:t xml:space="preserve">, </w:t>
      </w:r>
      <w:r w:rsidRPr="00F829B6">
        <w:rPr>
          <w:position w:val="-10"/>
        </w:rPr>
        <w:object w:dxaOrig="1440" w:dyaOrig="300" w14:anchorId="2897155F">
          <v:shape id="_x0000_i2546" type="#_x0000_t75" style="width:1in;height:14.95pt" o:ole="">
            <v:imagedata r:id="rId2586" o:title=""/>
          </v:shape>
          <o:OLEObject Type="Embed" ProgID="Equation.3" ShapeID="_x0000_i2546" DrawAspect="Content" ObjectID="_1755943492" r:id="rId2599"/>
        </w:object>
      </w:r>
      <w:r w:rsidRPr="00F829B6">
        <w:t xml:space="preserve">, </w:t>
      </w:r>
      <w:r w:rsidRPr="00F829B6">
        <w:rPr>
          <w:position w:val="-10"/>
        </w:rPr>
        <w:object w:dxaOrig="1460" w:dyaOrig="300" w14:anchorId="471BB5C7">
          <v:shape id="_x0000_i2547" type="#_x0000_t75" style="width:72.95pt;height:14.95pt" o:ole="">
            <v:imagedata r:id="rId2588" o:title=""/>
          </v:shape>
          <o:OLEObject Type="Embed" ProgID="Equation.3" ShapeID="_x0000_i2547" DrawAspect="Content" ObjectID="_1755943493" r:id="rId2600"/>
        </w:object>
      </w:r>
      <w:r w:rsidRPr="00F829B6">
        <w:t xml:space="preserve">, </w:t>
      </w:r>
      <w:r w:rsidRPr="00F829B6">
        <w:rPr>
          <w:position w:val="-10"/>
        </w:rPr>
        <w:object w:dxaOrig="1460" w:dyaOrig="300" w14:anchorId="0D196C16">
          <v:shape id="_x0000_i2548" type="#_x0000_t75" style="width:72.95pt;height:14.95pt" o:ole="">
            <v:imagedata r:id="rId2601" o:title=""/>
          </v:shape>
          <o:OLEObject Type="Embed" ProgID="Equation.3" ShapeID="_x0000_i2548" DrawAspect="Content" ObjectID="_1755943494" r:id="rId2602"/>
        </w:object>
      </w:r>
      <w:r w:rsidRPr="00F829B6">
        <w:t xml:space="preserve"> or</w:t>
      </w:r>
      <w:r w:rsidRPr="00F829B6">
        <w:rPr>
          <w:position w:val="-10"/>
        </w:rPr>
        <w:object w:dxaOrig="1420" w:dyaOrig="300" w14:anchorId="235444D6">
          <v:shape id="_x0000_i2549" type="#_x0000_t75" style="width:71.05pt;height:14.95pt" o:ole="">
            <v:imagedata r:id="rId2603" o:title=""/>
          </v:shape>
          <o:OLEObject Type="Embed" ProgID="Equation.3" ShapeID="_x0000_i2549" DrawAspect="Content" ObjectID="_1755943495" r:id="rId2604"/>
        </w:object>
      </w:r>
      <w:r w:rsidRPr="00F829B6">
        <w:t xml:space="preserve"> for CSI reference signals on 20 ports, or</w:t>
      </w:r>
    </w:p>
    <w:p w14:paraId="0A21A504" w14:textId="77777777" w:rsidR="00027DC5" w:rsidRPr="00F829B6" w:rsidRDefault="00027DC5" w:rsidP="0074607E">
      <w:pPr>
        <w:pStyle w:val="B1"/>
        <w:widowControl w:val="0"/>
      </w:pPr>
      <w:r w:rsidRPr="00F829B6">
        <w:t>-</w:t>
      </w:r>
      <w:r w:rsidRPr="00F829B6">
        <w:tab/>
      </w:r>
      <w:r w:rsidRPr="00F829B6">
        <w:rPr>
          <w:position w:val="-10"/>
        </w:rPr>
        <w:object w:dxaOrig="1400" w:dyaOrig="300" w14:anchorId="72E18C19">
          <v:shape id="_x0000_i2550" type="#_x0000_t75" style="width:69.2pt;height:14.95pt" o:ole="">
            <v:imagedata r:id="rId2590" o:title=""/>
          </v:shape>
          <o:OLEObject Type="Embed" ProgID="Equation.3" ShapeID="_x0000_i2550" DrawAspect="Content" ObjectID="_1755943496" r:id="rId2605"/>
        </w:object>
      </w:r>
      <w:r w:rsidRPr="00F829B6">
        <w:t xml:space="preserve">, </w:t>
      </w:r>
      <w:r w:rsidRPr="00F829B6">
        <w:rPr>
          <w:position w:val="-10"/>
        </w:rPr>
        <w:object w:dxaOrig="1420" w:dyaOrig="300" w14:anchorId="51C88A6D">
          <v:shape id="_x0000_i2551" type="#_x0000_t75" style="width:71.05pt;height:14.95pt" o:ole="">
            <v:imagedata r:id="rId2592" o:title=""/>
          </v:shape>
          <o:OLEObject Type="Embed" ProgID="Equation.3" ShapeID="_x0000_i2551" DrawAspect="Content" ObjectID="_1755943497" r:id="rId2606"/>
        </w:object>
      </w:r>
      <w:r w:rsidRPr="00F829B6">
        <w:t xml:space="preserve">, </w:t>
      </w:r>
      <w:r w:rsidRPr="00F829B6">
        <w:rPr>
          <w:position w:val="-10"/>
        </w:rPr>
        <w:object w:dxaOrig="1460" w:dyaOrig="300" w14:anchorId="15734E71">
          <v:shape id="_x0000_i2552" type="#_x0000_t75" style="width:72.95pt;height:14.95pt" o:ole="">
            <v:imagedata r:id="rId2594" o:title=""/>
          </v:shape>
          <o:OLEObject Type="Embed" ProgID="Equation.3" ShapeID="_x0000_i2552" DrawAspect="Content" ObjectID="_1755943498" r:id="rId2607"/>
        </w:object>
      </w:r>
      <w:r w:rsidRPr="00F829B6">
        <w:t xml:space="preserve">, </w:t>
      </w:r>
      <w:r w:rsidRPr="00F829B6">
        <w:rPr>
          <w:position w:val="-10"/>
        </w:rPr>
        <w:object w:dxaOrig="1460" w:dyaOrig="300" w14:anchorId="03950C89">
          <v:shape id="_x0000_i2553" type="#_x0000_t75" style="width:72.95pt;height:14.95pt" o:ole="">
            <v:imagedata r:id="rId2596" o:title=""/>
          </v:shape>
          <o:OLEObject Type="Embed" ProgID="Equation.3" ShapeID="_x0000_i2553" DrawAspect="Content" ObjectID="_1755943499" r:id="rId2608"/>
        </w:object>
      </w:r>
      <w:r w:rsidRPr="00F829B6">
        <w:t xml:space="preserve">, </w:t>
      </w:r>
      <w:r w:rsidRPr="00F829B6">
        <w:rPr>
          <w:position w:val="-10"/>
        </w:rPr>
        <w:object w:dxaOrig="1420" w:dyaOrig="300" w14:anchorId="080EA230">
          <v:shape id="_x0000_i2554" type="#_x0000_t75" style="width:71.05pt;height:14.95pt" o:ole="">
            <v:imagedata r:id="rId2609" o:title=""/>
          </v:shape>
          <o:OLEObject Type="Embed" ProgID="Equation.3" ShapeID="_x0000_i2554" DrawAspect="Content" ObjectID="_1755943500" r:id="rId2610"/>
        </w:object>
      </w:r>
      <w:r w:rsidRPr="00F829B6">
        <w:t xml:space="preserve"> or </w:t>
      </w:r>
      <w:r w:rsidRPr="00F829B6">
        <w:rPr>
          <w:position w:val="-10"/>
        </w:rPr>
        <w:object w:dxaOrig="1440" w:dyaOrig="300" w14:anchorId="3470CAAE">
          <v:shape id="_x0000_i2555" type="#_x0000_t75" style="width:1in;height:14.95pt" o:ole="">
            <v:imagedata r:id="rId2611" o:title=""/>
          </v:shape>
          <o:OLEObject Type="Embed" ProgID="Equation.3" ShapeID="_x0000_i2555" DrawAspect="Content" ObjectID="_1755943501" r:id="rId2612"/>
        </w:object>
      </w:r>
      <w:r w:rsidRPr="00F829B6">
        <w:t xml:space="preserve"> for CSI reference signals on 24 ports, or</w:t>
      </w:r>
    </w:p>
    <w:p w14:paraId="47C4347D" w14:textId="77777777" w:rsidR="00027DC5" w:rsidRPr="00F829B6" w:rsidRDefault="00027DC5" w:rsidP="0074607E">
      <w:pPr>
        <w:pStyle w:val="B1"/>
        <w:widowControl w:val="0"/>
      </w:pPr>
      <w:r w:rsidRPr="00F829B6">
        <w:t>-</w:t>
      </w:r>
      <w:r w:rsidRPr="00F829B6">
        <w:tab/>
      </w:r>
      <w:r w:rsidRPr="00F829B6">
        <w:rPr>
          <w:position w:val="-10"/>
        </w:rPr>
        <w:object w:dxaOrig="1380" w:dyaOrig="300" w14:anchorId="661C3460">
          <v:shape id="_x0000_i2556" type="#_x0000_t75" style="width:68.25pt;height:14.95pt" o:ole="">
            <v:imagedata r:id="rId2584" o:title=""/>
          </v:shape>
          <o:OLEObject Type="Embed" ProgID="Equation.3" ShapeID="_x0000_i2556" DrawAspect="Content" ObjectID="_1755943502" r:id="rId2613"/>
        </w:object>
      </w:r>
      <w:r w:rsidRPr="00F829B6">
        <w:t xml:space="preserve">, </w:t>
      </w:r>
      <w:r w:rsidRPr="00F829B6">
        <w:rPr>
          <w:position w:val="-10"/>
        </w:rPr>
        <w:object w:dxaOrig="1440" w:dyaOrig="300" w14:anchorId="6312256F">
          <v:shape id="_x0000_i2557" type="#_x0000_t75" style="width:1in;height:14.95pt" o:ole="">
            <v:imagedata r:id="rId2586" o:title=""/>
          </v:shape>
          <o:OLEObject Type="Embed" ProgID="Equation.3" ShapeID="_x0000_i2557" DrawAspect="Content" ObjectID="_1755943503" r:id="rId2614"/>
        </w:object>
      </w:r>
      <w:r w:rsidRPr="00F829B6">
        <w:t xml:space="preserve">, </w:t>
      </w:r>
      <w:r w:rsidRPr="00F829B6">
        <w:rPr>
          <w:position w:val="-10"/>
        </w:rPr>
        <w:object w:dxaOrig="1460" w:dyaOrig="300" w14:anchorId="4A32F601">
          <v:shape id="_x0000_i2558" type="#_x0000_t75" style="width:72.95pt;height:14.95pt" o:ole="">
            <v:imagedata r:id="rId2588" o:title=""/>
          </v:shape>
          <o:OLEObject Type="Embed" ProgID="Equation.3" ShapeID="_x0000_i2558" DrawAspect="Content" ObjectID="_1755943504" r:id="rId2615"/>
        </w:object>
      </w:r>
      <w:r w:rsidRPr="00F829B6">
        <w:t xml:space="preserve">, </w:t>
      </w:r>
      <w:r w:rsidRPr="00F829B6">
        <w:rPr>
          <w:position w:val="-10"/>
        </w:rPr>
        <w:object w:dxaOrig="1460" w:dyaOrig="300" w14:anchorId="201466AC">
          <v:shape id="_x0000_i2559" type="#_x0000_t75" style="width:72.95pt;height:14.95pt" o:ole="">
            <v:imagedata r:id="rId2601" o:title=""/>
          </v:shape>
          <o:OLEObject Type="Embed" ProgID="Equation.3" ShapeID="_x0000_i2559" DrawAspect="Content" ObjectID="_1755943505" r:id="rId2616"/>
        </w:object>
      </w:r>
      <w:r w:rsidRPr="00F829B6">
        <w:t>,</w:t>
      </w:r>
      <w:r w:rsidRPr="00F829B6">
        <w:rPr>
          <w:position w:val="-10"/>
        </w:rPr>
        <w:object w:dxaOrig="1420" w:dyaOrig="300" w14:anchorId="49B393F3">
          <v:shape id="_x0000_i2560" type="#_x0000_t75" style="width:71.05pt;height:14.95pt" o:ole="">
            <v:imagedata r:id="rId2603" o:title=""/>
          </v:shape>
          <o:OLEObject Type="Embed" ProgID="Equation.3" ShapeID="_x0000_i2560" DrawAspect="Content" ObjectID="_1755943506" r:id="rId2617"/>
        </w:object>
      </w:r>
      <w:r w:rsidRPr="00F829B6">
        <w:t xml:space="preserve">, </w:t>
      </w:r>
      <w:r w:rsidRPr="00F829B6">
        <w:rPr>
          <w:position w:val="-10"/>
        </w:rPr>
        <w:object w:dxaOrig="1440" w:dyaOrig="300" w14:anchorId="093FA55A">
          <v:shape id="_x0000_i2561" type="#_x0000_t75" style="width:1in;height:14.95pt" o:ole="">
            <v:imagedata r:id="rId2618" o:title=""/>
          </v:shape>
          <o:OLEObject Type="Embed" ProgID="Equation.3" ShapeID="_x0000_i2561" DrawAspect="Content" ObjectID="_1755943507" r:id="rId2619"/>
        </w:object>
      </w:r>
      <w:r w:rsidRPr="00F829B6">
        <w:t xml:space="preserve"> or </w:t>
      </w:r>
      <w:r w:rsidRPr="00F829B6">
        <w:rPr>
          <w:position w:val="-10"/>
        </w:rPr>
        <w:object w:dxaOrig="1440" w:dyaOrig="300" w14:anchorId="69B71987">
          <v:shape id="_x0000_i2562" type="#_x0000_t75" style="width:1in;height:14.95pt" o:ole="">
            <v:imagedata r:id="rId2620" o:title=""/>
          </v:shape>
          <o:OLEObject Type="Embed" ProgID="Equation.3" ShapeID="_x0000_i2562" DrawAspect="Content" ObjectID="_1755943508" r:id="rId2621"/>
        </w:object>
      </w:r>
      <w:r w:rsidRPr="00F829B6">
        <w:t xml:space="preserve"> for CSI reference signals on 28 ports, or</w:t>
      </w:r>
    </w:p>
    <w:p w14:paraId="4D1E756D" w14:textId="77777777" w:rsidR="00027DC5" w:rsidRPr="00F829B6" w:rsidRDefault="00027DC5" w:rsidP="0074607E">
      <w:pPr>
        <w:pStyle w:val="B1"/>
        <w:widowControl w:val="0"/>
      </w:pPr>
      <w:r w:rsidRPr="00F829B6">
        <w:t>-</w:t>
      </w:r>
      <w:r w:rsidRPr="00F829B6">
        <w:tab/>
      </w:r>
      <w:r w:rsidRPr="00F829B6">
        <w:rPr>
          <w:position w:val="-10"/>
        </w:rPr>
        <w:object w:dxaOrig="1400" w:dyaOrig="300" w14:anchorId="305B33D9">
          <v:shape id="_x0000_i2563" type="#_x0000_t75" style="width:69.2pt;height:14.95pt" o:ole="">
            <v:imagedata r:id="rId2590" o:title=""/>
          </v:shape>
          <o:OLEObject Type="Embed" ProgID="Equation.3" ShapeID="_x0000_i2563" DrawAspect="Content" ObjectID="_1755943509" r:id="rId2622"/>
        </w:object>
      </w:r>
      <w:r w:rsidRPr="00F829B6">
        <w:t xml:space="preserve">, </w:t>
      </w:r>
      <w:r w:rsidRPr="00F829B6">
        <w:rPr>
          <w:position w:val="-10"/>
        </w:rPr>
        <w:object w:dxaOrig="1420" w:dyaOrig="300" w14:anchorId="35E0E393">
          <v:shape id="_x0000_i2564" type="#_x0000_t75" style="width:71.05pt;height:14.95pt" o:ole="">
            <v:imagedata r:id="rId2592" o:title=""/>
          </v:shape>
          <o:OLEObject Type="Embed" ProgID="Equation.3" ShapeID="_x0000_i2564" DrawAspect="Content" ObjectID="_1755943510" r:id="rId2623"/>
        </w:object>
      </w:r>
      <w:r w:rsidRPr="00F829B6">
        <w:t xml:space="preserve">, </w:t>
      </w:r>
      <w:r w:rsidRPr="00F829B6">
        <w:rPr>
          <w:position w:val="-10"/>
        </w:rPr>
        <w:object w:dxaOrig="1460" w:dyaOrig="300" w14:anchorId="0F874CC8">
          <v:shape id="_x0000_i2565" type="#_x0000_t75" style="width:72.95pt;height:14.95pt" o:ole="">
            <v:imagedata r:id="rId2594" o:title=""/>
          </v:shape>
          <o:OLEObject Type="Embed" ProgID="Equation.3" ShapeID="_x0000_i2565" DrawAspect="Content" ObjectID="_1755943511" r:id="rId2624"/>
        </w:object>
      </w:r>
      <w:r w:rsidRPr="00F829B6">
        <w:t xml:space="preserve">, </w:t>
      </w:r>
      <w:r w:rsidRPr="00F829B6">
        <w:rPr>
          <w:position w:val="-10"/>
        </w:rPr>
        <w:object w:dxaOrig="1460" w:dyaOrig="300" w14:anchorId="549947FB">
          <v:shape id="_x0000_i2566" type="#_x0000_t75" style="width:72.95pt;height:14.95pt" o:ole="">
            <v:imagedata r:id="rId2596" o:title=""/>
          </v:shape>
          <o:OLEObject Type="Embed" ProgID="Equation.3" ShapeID="_x0000_i2566" DrawAspect="Content" ObjectID="_1755943512" r:id="rId2625"/>
        </w:object>
      </w:r>
      <w:r w:rsidRPr="00F829B6">
        <w:t xml:space="preserve">, </w:t>
      </w:r>
      <w:r w:rsidRPr="00F829B6">
        <w:rPr>
          <w:position w:val="-10"/>
        </w:rPr>
        <w:object w:dxaOrig="1420" w:dyaOrig="300" w14:anchorId="176B5249">
          <v:shape id="_x0000_i2567" type="#_x0000_t75" style="width:71.05pt;height:14.95pt" o:ole="">
            <v:imagedata r:id="rId2609" o:title=""/>
          </v:shape>
          <o:OLEObject Type="Embed" ProgID="Equation.3" ShapeID="_x0000_i2567" DrawAspect="Content" ObjectID="_1755943513" r:id="rId2626"/>
        </w:object>
      </w:r>
      <w:r w:rsidRPr="00F829B6">
        <w:t xml:space="preserve">, </w:t>
      </w:r>
      <w:r w:rsidRPr="00F829B6">
        <w:rPr>
          <w:position w:val="-10"/>
        </w:rPr>
        <w:object w:dxaOrig="1440" w:dyaOrig="300" w14:anchorId="0B4075CB">
          <v:shape id="_x0000_i2568" type="#_x0000_t75" style="width:1in;height:14.95pt" o:ole="">
            <v:imagedata r:id="rId2611" o:title=""/>
          </v:shape>
          <o:OLEObject Type="Embed" ProgID="Equation.3" ShapeID="_x0000_i2568" DrawAspect="Content" ObjectID="_1755943514" r:id="rId2627"/>
        </w:object>
      </w:r>
      <w:r w:rsidRPr="00F829B6">
        <w:t xml:space="preserve">, </w:t>
      </w:r>
      <w:r w:rsidRPr="00F829B6">
        <w:rPr>
          <w:position w:val="-10"/>
        </w:rPr>
        <w:object w:dxaOrig="1460" w:dyaOrig="300" w14:anchorId="42F393DC">
          <v:shape id="_x0000_i2569" type="#_x0000_t75" style="width:72.95pt;height:14.95pt" o:ole="">
            <v:imagedata r:id="rId2628" o:title=""/>
          </v:shape>
          <o:OLEObject Type="Embed" ProgID="Equation.3" ShapeID="_x0000_i2569" DrawAspect="Content" ObjectID="_1755943515" r:id="rId2629"/>
        </w:object>
      </w:r>
      <w:r w:rsidRPr="00F829B6">
        <w:t xml:space="preserve"> or </w:t>
      </w:r>
      <w:r w:rsidRPr="00F829B6">
        <w:rPr>
          <w:position w:val="-10"/>
        </w:rPr>
        <w:object w:dxaOrig="1440" w:dyaOrig="300" w14:anchorId="157C31B8">
          <v:shape id="_x0000_i2570" type="#_x0000_t75" style="width:1in;height:14.95pt" o:ole="">
            <v:imagedata r:id="rId2630" o:title=""/>
          </v:shape>
          <o:OLEObject Type="Embed" ProgID="Equation.3" ShapeID="_x0000_i2570" DrawAspect="Content" ObjectID="_1755943516" r:id="rId2631"/>
        </w:object>
      </w:r>
      <w:r w:rsidRPr="00F829B6">
        <w:t xml:space="preserve"> for CSI reference signals on 32 ports</w:t>
      </w:r>
    </w:p>
    <w:p w14:paraId="248BC485" w14:textId="77777777" w:rsidR="00027DC5" w:rsidRPr="00F829B6" w:rsidRDefault="0035583A" w:rsidP="0074607E">
      <w:pPr>
        <w:widowControl w:val="0"/>
      </w:pPr>
      <w:r w:rsidRPr="00F829B6">
        <w:t xml:space="preserve">shall not be used for transmission of PDSCH on any antenna port in the same slot if higher layer parameter </w:t>
      </w:r>
      <w:r w:rsidRPr="00F829B6">
        <w:rPr>
          <w:i/>
        </w:rPr>
        <w:t xml:space="preserve">CDMType </w:t>
      </w:r>
      <w:r w:rsidRPr="00F829B6">
        <w:t>is configured to</w:t>
      </w:r>
      <w:r w:rsidRPr="00F829B6">
        <w:rPr>
          <w:i/>
        </w:rPr>
        <w:t xml:space="preserve"> CDM4</w:t>
      </w:r>
      <w:r w:rsidRPr="00F829B6">
        <w:t>.</w:t>
      </w:r>
      <w:r w:rsidR="00027DC5" w:rsidRPr="00F829B6">
        <w:t xml:space="preserve"> </w:t>
      </w:r>
    </w:p>
    <w:p w14:paraId="20FEE7B4" w14:textId="77777777" w:rsidR="00027DC5" w:rsidRPr="00F829B6" w:rsidRDefault="00027DC5" w:rsidP="0074607E">
      <w:pPr>
        <w:widowControl w:val="0"/>
      </w:pPr>
      <w:r w:rsidRPr="00F829B6">
        <w:t xml:space="preserve">Resource elements </w:t>
      </w:r>
      <w:r w:rsidRPr="00F829B6">
        <w:rPr>
          <w:position w:val="-10"/>
        </w:rPr>
        <w:object w:dxaOrig="440" w:dyaOrig="300" w14:anchorId="588C2EAB">
          <v:shape id="_x0000_i2571" type="#_x0000_t75" style="width:21.5pt;height:14.95pt" o:ole="">
            <v:imagedata r:id="rId1833" o:title=""/>
          </v:shape>
          <o:OLEObject Type="Embed" ProgID="Equation.3" ShapeID="_x0000_i2571" DrawAspect="Content" ObjectID="_1755943517" r:id="rId2632"/>
        </w:object>
      </w:r>
      <w:r w:rsidRPr="00F829B6">
        <w:t xml:space="preserve"> used for transmission of CSI reference signals on any of the antenna ports in the set </w:t>
      </w:r>
      <w:r w:rsidRPr="00F829B6">
        <w:rPr>
          <w:position w:val="-6"/>
        </w:rPr>
        <w:object w:dxaOrig="200" w:dyaOrig="240" w14:anchorId="14E73343">
          <v:shape id="_x0000_i2572" type="#_x0000_t75" style="width:10.3pt;height:11.2pt" o:ole="">
            <v:imagedata r:id="rId2107" o:title=""/>
          </v:shape>
          <o:OLEObject Type="Embed" ProgID="Equation.3" ShapeID="_x0000_i2572" DrawAspect="Content" ObjectID="_1755943518" r:id="rId2633"/>
        </w:object>
      </w:r>
      <w:r w:rsidRPr="00F829B6">
        <w:t xml:space="preserve">, where </w:t>
      </w:r>
    </w:p>
    <w:p w14:paraId="6E0B9F82" w14:textId="77777777" w:rsidR="00027DC5" w:rsidRPr="00F829B6" w:rsidRDefault="00027DC5" w:rsidP="0074607E">
      <w:pPr>
        <w:pStyle w:val="B1"/>
        <w:widowControl w:val="0"/>
      </w:pPr>
      <w:r w:rsidRPr="00F829B6">
        <w:t>-</w:t>
      </w:r>
      <w:r w:rsidRPr="00F829B6">
        <w:tab/>
      </w:r>
      <w:r w:rsidRPr="00F829B6">
        <w:rPr>
          <w:position w:val="-10"/>
        </w:rPr>
        <w:object w:dxaOrig="2400" w:dyaOrig="300" w14:anchorId="04A63C5A">
          <v:shape id="_x0000_i2573" type="#_x0000_t75" style="width:118.75pt;height:14.95pt" o:ole="">
            <v:imagedata r:id="rId2634" o:title=""/>
          </v:shape>
          <o:OLEObject Type="Embed" ProgID="Equation.3" ShapeID="_x0000_i2573" DrawAspect="Content" ObjectID="_1755943519" r:id="rId2635"/>
        </w:object>
      </w:r>
      <w:r w:rsidRPr="00F829B6">
        <w:t xml:space="preserve">, </w:t>
      </w:r>
      <w:r w:rsidRPr="00F829B6">
        <w:rPr>
          <w:position w:val="-10"/>
        </w:rPr>
        <w:object w:dxaOrig="2360" w:dyaOrig="300" w14:anchorId="78660635">
          <v:shape id="_x0000_i2574" type="#_x0000_t75" style="width:117.8pt;height:14.95pt" o:ole="">
            <v:imagedata r:id="rId2636" o:title=""/>
          </v:shape>
          <o:OLEObject Type="Embed" ProgID="Equation.3" ShapeID="_x0000_i2574" DrawAspect="Content" ObjectID="_1755943520" r:id="rId2637"/>
        </w:object>
      </w:r>
      <w:r w:rsidRPr="00F829B6">
        <w:t xml:space="preserve"> or </w:t>
      </w:r>
      <w:r w:rsidRPr="00F829B6">
        <w:rPr>
          <w:position w:val="-10"/>
        </w:rPr>
        <w:object w:dxaOrig="2439" w:dyaOrig="300" w14:anchorId="7D092453">
          <v:shape id="_x0000_i2575" type="#_x0000_t75" style="width:122.5pt;height:14.95pt" o:ole="">
            <v:imagedata r:id="rId2638" o:title=""/>
          </v:shape>
          <o:OLEObject Type="Embed" ProgID="Equation.3" ShapeID="_x0000_i2575" DrawAspect="Content" ObjectID="_1755943521" r:id="rId2639"/>
        </w:object>
      </w:r>
      <w:r w:rsidRPr="00F829B6">
        <w:t xml:space="preserve"> for CSI reference signals on 24 ports, or </w:t>
      </w:r>
    </w:p>
    <w:p w14:paraId="4EF32421" w14:textId="77777777" w:rsidR="00027DC5" w:rsidRPr="00F829B6" w:rsidRDefault="00027DC5" w:rsidP="0074607E">
      <w:pPr>
        <w:pStyle w:val="B1"/>
        <w:widowControl w:val="0"/>
      </w:pPr>
      <w:r w:rsidRPr="00F829B6">
        <w:t>-</w:t>
      </w:r>
      <w:r w:rsidRPr="00F829B6">
        <w:tab/>
      </w:r>
      <w:r w:rsidRPr="00F829B6">
        <w:rPr>
          <w:position w:val="-10"/>
        </w:rPr>
        <w:object w:dxaOrig="2380" w:dyaOrig="300" w14:anchorId="62C374C5">
          <v:shape id="_x0000_i2576" type="#_x0000_t75" style="width:118.75pt;height:14.95pt" o:ole="">
            <v:imagedata r:id="rId2640" o:title=""/>
          </v:shape>
          <o:OLEObject Type="Embed" ProgID="Equation.3" ShapeID="_x0000_i2576" DrawAspect="Content" ObjectID="_1755943522" r:id="rId2641"/>
        </w:object>
      </w:r>
      <w:r w:rsidRPr="00F829B6">
        <w:t xml:space="preserve">, </w:t>
      </w:r>
      <w:r w:rsidRPr="00F829B6">
        <w:rPr>
          <w:position w:val="-10"/>
        </w:rPr>
        <w:object w:dxaOrig="2380" w:dyaOrig="300" w14:anchorId="7F6383B4">
          <v:shape id="_x0000_i2577" type="#_x0000_t75" style="width:118.75pt;height:14.95pt" o:ole="">
            <v:imagedata r:id="rId2642" o:title=""/>
          </v:shape>
          <o:OLEObject Type="Embed" ProgID="Equation.3" ShapeID="_x0000_i2577" DrawAspect="Content" ObjectID="_1755943523" r:id="rId2643"/>
        </w:object>
      </w:r>
      <w:r w:rsidRPr="00F829B6">
        <w:t xml:space="preserve">, </w:t>
      </w:r>
      <w:r w:rsidRPr="00F829B6">
        <w:rPr>
          <w:position w:val="-10"/>
        </w:rPr>
        <w:object w:dxaOrig="2420" w:dyaOrig="300" w14:anchorId="27C07DF0">
          <v:shape id="_x0000_i2578" type="#_x0000_t75" style="width:119.7pt;height:14.95pt" o:ole="">
            <v:imagedata r:id="rId2644" o:title=""/>
          </v:shape>
          <o:OLEObject Type="Embed" ProgID="Equation.3" ShapeID="_x0000_i2578" DrawAspect="Content" ObjectID="_1755943524" r:id="rId2645"/>
        </w:object>
      </w:r>
      <w:r w:rsidRPr="00F829B6">
        <w:t xml:space="preserve"> or </w:t>
      </w:r>
      <w:r w:rsidRPr="00F829B6">
        <w:rPr>
          <w:position w:val="-10"/>
        </w:rPr>
        <w:object w:dxaOrig="2420" w:dyaOrig="300" w14:anchorId="1EAC293F">
          <v:shape id="_x0000_i2579" type="#_x0000_t75" style="width:119.7pt;height:14.95pt" o:ole="">
            <v:imagedata r:id="rId2646" o:title=""/>
          </v:shape>
          <o:OLEObject Type="Embed" ProgID="Equation.3" ShapeID="_x0000_i2579" DrawAspect="Content" ObjectID="_1755943525" r:id="rId2647"/>
        </w:object>
      </w:r>
      <w:r w:rsidRPr="00F829B6">
        <w:t xml:space="preserve"> for CSI reference signals on 32 ports </w:t>
      </w:r>
    </w:p>
    <w:p w14:paraId="60BDE106" w14:textId="77777777" w:rsidR="0035583A" w:rsidRPr="00F829B6" w:rsidRDefault="00027DC5" w:rsidP="0074607E">
      <w:pPr>
        <w:widowControl w:val="0"/>
      </w:pPr>
      <w:r w:rsidRPr="00F829B6">
        <w:t xml:space="preserve">shall not be used for transmission of PDSCH on any antenna port in the same slot if higher layer parameter </w:t>
      </w:r>
      <w:r w:rsidRPr="00F829B6">
        <w:rPr>
          <w:i/>
        </w:rPr>
        <w:t xml:space="preserve">CDMType </w:t>
      </w:r>
      <w:r w:rsidRPr="00F829B6">
        <w:t>is configured to</w:t>
      </w:r>
      <w:r w:rsidRPr="00F829B6">
        <w:rPr>
          <w:i/>
        </w:rPr>
        <w:t xml:space="preserve"> CDM8</w:t>
      </w:r>
      <w:r w:rsidRPr="00F829B6">
        <w:t>.</w:t>
      </w:r>
    </w:p>
    <w:p w14:paraId="6F6E979E" w14:textId="77777777" w:rsidR="0035583A" w:rsidRPr="00F829B6" w:rsidRDefault="0035583A" w:rsidP="0074607E">
      <w:pPr>
        <w:widowControl w:val="0"/>
      </w:pPr>
      <w:r w:rsidRPr="00F829B6">
        <w:t>The mapping for CSI reference signal configuration 0 is illustrated in Figures 6.10.5.2-1 and 6.10.5.2-2.</w:t>
      </w:r>
    </w:p>
    <w:p w14:paraId="00BB6C95" w14:textId="77777777" w:rsidR="00A35D1D" w:rsidRPr="00F829B6" w:rsidRDefault="00A35D1D" w:rsidP="0074607E">
      <w:pPr>
        <w:widowControl w:val="0"/>
      </w:pPr>
    </w:p>
    <w:p w14:paraId="31413E10" w14:textId="77777777" w:rsidR="0035583A" w:rsidRPr="00F829B6" w:rsidRDefault="0035583A" w:rsidP="0074607E">
      <w:pPr>
        <w:pStyle w:val="TH"/>
        <w:keepNext w:val="0"/>
        <w:keepLines w:val="0"/>
        <w:widowControl w:val="0"/>
      </w:pPr>
      <w:r w:rsidRPr="00F829B6">
        <w:t xml:space="preserve">Table 6.10.5.2-1: Mapping from CSI reference signal configuration to </w:t>
      </w:r>
      <w:r w:rsidRPr="00F829B6">
        <w:rPr>
          <w:position w:val="-10"/>
        </w:rPr>
        <w:object w:dxaOrig="560" w:dyaOrig="300" w14:anchorId="4DB70D2F">
          <v:shape id="_x0000_i2580" type="#_x0000_t75" style="width:28.05pt;height:14.95pt" o:ole="">
            <v:imagedata r:id="rId2422" o:title=""/>
          </v:shape>
          <o:OLEObject Type="Embed" ProgID="Equation.3" ShapeID="_x0000_i2580" DrawAspect="Content" ObjectID="_1755943526" r:id="rId2648"/>
        </w:object>
      </w:r>
      <w:r w:rsidRPr="00F829B6">
        <w:t xml:space="preserve"> for normal cyclic prefix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49"/>
        <w:gridCol w:w="870"/>
        <w:gridCol w:w="406"/>
        <w:gridCol w:w="850"/>
        <w:gridCol w:w="426"/>
        <w:gridCol w:w="850"/>
        <w:gridCol w:w="425"/>
        <w:gridCol w:w="851"/>
        <w:gridCol w:w="425"/>
        <w:gridCol w:w="851"/>
        <w:gridCol w:w="425"/>
        <w:gridCol w:w="850"/>
        <w:gridCol w:w="426"/>
      </w:tblGrid>
      <w:tr w:rsidR="0035583A" w:rsidRPr="00F829B6" w14:paraId="53AFB2C5" w14:textId="77777777" w:rsidTr="00A02649">
        <w:trPr>
          <w:cantSplit/>
          <w:jc w:val="center"/>
        </w:trPr>
        <w:tc>
          <w:tcPr>
            <w:tcW w:w="949" w:type="dxa"/>
            <w:vMerge w:val="restart"/>
            <w:tcBorders>
              <w:top w:val="single" w:sz="4" w:space="0" w:color="auto"/>
              <w:left w:val="single" w:sz="4" w:space="0" w:color="auto"/>
              <w:right w:val="single" w:sz="4" w:space="0" w:color="auto"/>
            </w:tcBorders>
            <w:shd w:val="clear" w:color="auto" w:fill="E0E0E0"/>
          </w:tcPr>
          <w:p w14:paraId="2EF6AC8E" w14:textId="77777777" w:rsidR="0035583A" w:rsidRPr="00F829B6" w:rsidRDefault="0035583A" w:rsidP="0074607E">
            <w:pPr>
              <w:pStyle w:val="TAH"/>
              <w:keepNext w:val="0"/>
              <w:keepLines w:val="0"/>
              <w:widowControl w:val="0"/>
              <w:rPr>
                <w:rFonts w:eastAsia="MS Mincho"/>
              </w:rPr>
            </w:pPr>
            <w:r w:rsidRPr="00F829B6">
              <w:t>CSI-RS</w:t>
            </w:r>
            <w:r w:rsidRPr="00F829B6">
              <w:br/>
              <w:t>config.</w:t>
            </w:r>
          </w:p>
        </w:tc>
        <w:tc>
          <w:tcPr>
            <w:tcW w:w="7655" w:type="dxa"/>
            <w:gridSpan w:val="12"/>
            <w:tcBorders>
              <w:top w:val="single" w:sz="4" w:space="0" w:color="auto"/>
              <w:left w:val="single" w:sz="4" w:space="0" w:color="auto"/>
              <w:bottom w:val="nil"/>
              <w:right w:val="single" w:sz="4" w:space="0" w:color="auto"/>
            </w:tcBorders>
            <w:shd w:val="clear" w:color="auto" w:fill="E0E0E0"/>
          </w:tcPr>
          <w:p w14:paraId="4846802A" w14:textId="77777777" w:rsidR="0035583A" w:rsidRPr="00F829B6" w:rsidRDefault="0035583A" w:rsidP="0074607E">
            <w:pPr>
              <w:pStyle w:val="TAH"/>
              <w:keepNext w:val="0"/>
              <w:keepLines w:val="0"/>
              <w:widowControl w:val="0"/>
            </w:pPr>
            <w:r w:rsidRPr="00F829B6">
              <w:t>Number of CSI reference signals configured</w:t>
            </w:r>
          </w:p>
        </w:tc>
      </w:tr>
      <w:tr w:rsidR="0035583A" w:rsidRPr="00F829B6" w14:paraId="7DCA6FE3" w14:textId="77777777" w:rsidTr="00A02649">
        <w:trPr>
          <w:cantSplit/>
          <w:trHeight w:val="273"/>
          <w:jc w:val="center"/>
        </w:trPr>
        <w:tc>
          <w:tcPr>
            <w:tcW w:w="949" w:type="dxa"/>
            <w:vMerge/>
            <w:tcBorders>
              <w:left w:val="single" w:sz="4" w:space="0" w:color="auto"/>
              <w:right w:val="single" w:sz="4" w:space="0" w:color="auto"/>
            </w:tcBorders>
            <w:shd w:val="clear" w:color="auto" w:fill="E0E0E0"/>
            <w:vAlign w:val="center"/>
          </w:tcPr>
          <w:p w14:paraId="166A1A1E" w14:textId="77777777" w:rsidR="0035583A" w:rsidRPr="00F829B6" w:rsidRDefault="0035583A" w:rsidP="0074607E">
            <w:pPr>
              <w:pStyle w:val="TAH"/>
              <w:keepNext w:val="0"/>
              <w:keepLines w:val="0"/>
              <w:widowControl w:val="0"/>
              <w:rPr>
                <w:rFonts w:eastAsia="MS Mincho"/>
              </w:rPr>
            </w:pPr>
          </w:p>
        </w:tc>
        <w:tc>
          <w:tcPr>
            <w:tcW w:w="2552" w:type="dxa"/>
            <w:gridSpan w:val="4"/>
            <w:tcBorders>
              <w:top w:val="nil"/>
              <w:left w:val="single" w:sz="4" w:space="0" w:color="auto"/>
              <w:bottom w:val="nil"/>
              <w:right w:val="single" w:sz="4" w:space="0" w:color="auto"/>
            </w:tcBorders>
            <w:shd w:val="clear" w:color="auto" w:fill="E0E0E0"/>
          </w:tcPr>
          <w:p w14:paraId="7F78AF9C" w14:textId="77777777" w:rsidR="0035583A" w:rsidRPr="00F829B6" w:rsidRDefault="0035583A" w:rsidP="0074607E">
            <w:pPr>
              <w:pStyle w:val="TAH"/>
              <w:keepNext w:val="0"/>
              <w:keepLines w:val="0"/>
              <w:widowControl w:val="0"/>
            </w:pPr>
            <w:r w:rsidRPr="00F829B6">
              <w:t>1 or 2</w:t>
            </w:r>
          </w:p>
        </w:tc>
        <w:tc>
          <w:tcPr>
            <w:tcW w:w="2551" w:type="dxa"/>
            <w:gridSpan w:val="4"/>
            <w:tcBorders>
              <w:top w:val="nil"/>
              <w:left w:val="single" w:sz="4" w:space="0" w:color="auto"/>
              <w:bottom w:val="nil"/>
              <w:right w:val="single" w:sz="4" w:space="0" w:color="auto"/>
            </w:tcBorders>
            <w:shd w:val="clear" w:color="auto" w:fill="E0E0E0"/>
          </w:tcPr>
          <w:p w14:paraId="53F5F526" w14:textId="77777777" w:rsidR="0035583A" w:rsidRPr="00F829B6" w:rsidRDefault="0035583A" w:rsidP="0074607E">
            <w:pPr>
              <w:pStyle w:val="TAH"/>
              <w:keepNext w:val="0"/>
              <w:keepLines w:val="0"/>
              <w:widowControl w:val="0"/>
            </w:pPr>
            <w:r w:rsidRPr="00F829B6">
              <w:t>4</w:t>
            </w:r>
          </w:p>
        </w:tc>
        <w:tc>
          <w:tcPr>
            <w:tcW w:w="2552" w:type="dxa"/>
            <w:gridSpan w:val="4"/>
            <w:tcBorders>
              <w:top w:val="nil"/>
              <w:left w:val="single" w:sz="4" w:space="0" w:color="auto"/>
              <w:bottom w:val="nil"/>
              <w:right w:val="single" w:sz="4" w:space="0" w:color="auto"/>
            </w:tcBorders>
            <w:shd w:val="clear" w:color="auto" w:fill="E0E0E0"/>
          </w:tcPr>
          <w:p w14:paraId="1DCA87DA" w14:textId="77777777" w:rsidR="0035583A" w:rsidRPr="00F829B6" w:rsidRDefault="0035583A" w:rsidP="0074607E">
            <w:pPr>
              <w:pStyle w:val="TAH"/>
              <w:keepNext w:val="0"/>
              <w:keepLines w:val="0"/>
              <w:widowControl w:val="0"/>
            </w:pPr>
            <w:r w:rsidRPr="00F829B6">
              <w:t>8</w:t>
            </w:r>
          </w:p>
        </w:tc>
      </w:tr>
      <w:tr w:rsidR="0035583A" w:rsidRPr="00F829B6" w14:paraId="48F21344" w14:textId="77777777" w:rsidTr="00A02649">
        <w:trPr>
          <w:cantSplit/>
          <w:trHeight w:val="263"/>
          <w:jc w:val="center"/>
        </w:trPr>
        <w:tc>
          <w:tcPr>
            <w:tcW w:w="949" w:type="dxa"/>
            <w:vMerge/>
            <w:tcBorders>
              <w:left w:val="single" w:sz="4" w:space="0" w:color="auto"/>
              <w:right w:val="single" w:sz="4" w:space="0" w:color="auto"/>
            </w:tcBorders>
            <w:shd w:val="clear" w:color="auto" w:fill="E0E0E0"/>
            <w:vAlign w:val="center"/>
          </w:tcPr>
          <w:p w14:paraId="5A33526C" w14:textId="77777777" w:rsidR="0035583A" w:rsidRPr="00F829B6" w:rsidRDefault="0035583A" w:rsidP="0074607E">
            <w:pPr>
              <w:pStyle w:val="TAH"/>
              <w:keepNext w:val="0"/>
              <w:keepLines w:val="0"/>
              <w:widowControl w:val="0"/>
              <w:rPr>
                <w:rFonts w:eastAsia="MS Mincho"/>
              </w:rPr>
            </w:pPr>
          </w:p>
        </w:tc>
        <w:tc>
          <w:tcPr>
            <w:tcW w:w="1276" w:type="dxa"/>
            <w:gridSpan w:val="2"/>
            <w:tcBorders>
              <w:top w:val="nil"/>
              <w:left w:val="single" w:sz="4" w:space="0" w:color="auto"/>
              <w:bottom w:val="nil"/>
              <w:right w:val="single" w:sz="4" w:space="0" w:color="auto"/>
            </w:tcBorders>
            <w:shd w:val="clear" w:color="auto" w:fill="E0E0E0"/>
          </w:tcPr>
          <w:p w14:paraId="7DEDD5EB" w14:textId="77777777" w:rsidR="0035583A" w:rsidRPr="00F829B6" w:rsidRDefault="0035583A" w:rsidP="0074607E">
            <w:pPr>
              <w:pStyle w:val="TAH"/>
              <w:keepNext w:val="0"/>
              <w:keepLines w:val="0"/>
              <w:widowControl w:val="0"/>
            </w:pPr>
            <w:r w:rsidRPr="00F829B6">
              <w:rPr>
                <w:rFonts w:hint="eastAsia"/>
              </w:rPr>
              <w:t xml:space="preserve">Normal </w:t>
            </w:r>
            <w:r w:rsidRPr="00F829B6">
              <w:t>s</w:t>
            </w:r>
            <w:r w:rsidRPr="00F829B6">
              <w:rPr>
                <w:rFonts w:hint="eastAsia"/>
              </w:rPr>
              <w:t>ubframe</w:t>
            </w:r>
          </w:p>
        </w:tc>
        <w:tc>
          <w:tcPr>
            <w:tcW w:w="1276" w:type="dxa"/>
            <w:gridSpan w:val="2"/>
            <w:tcBorders>
              <w:top w:val="nil"/>
              <w:left w:val="single" w:sz="4" w:space="0" w:color="auto"/>
              <w:bottom w:val="nil"/>
              <w:right w:val="single" w:sz="4" w:space="0" w:color="auto"/>
            </w:tcBorders>
            <w:shd w:val="clear" w:color="auto" w:fill="E0E0E0"/>
          </w:tcPr>
          <w:p w14:paraId="28348CA9" w14:textId="77777777" w:rsidR="0035583A" w:rsidRPr="00F829B6" w:rsidRDefault="0035583A" w:rsidP="0074607E">
            <w:pPr>
              <w:pStyle w:val="TAH"/>
              <w:keepNext w:val="0"/>
              <w:keepLines w:val="0"/>
              <w:widowControl w:val="0"/>
            </w:pPr>
            <w:r w:rsidRPr="00F829B6">
              <w:rPr>
                <w:rFonts w:hint="eastAsia"/>
              </w:rPr>
              <w:t>Special subframe</w:t>
            </w:r>
          </w:p>
        </w:tc>
        <w:tc>
          <w:tcPr>
            <w:tcW w:w="1275" w:type="dxa"/>
            <w:gridSpan w:val="2"/>
            <w:tcBorders>
              <w:top w:val="nil"/>
              <w:left w:val="single" w:sz="4" w:space="0" w:color="auto"/>
              <w:bottom w:val="nil"/>
              <w:right w:val="single" w:sz="4" w:space="0" w:color="auto"/>
            </w:tcBorders>
            <w:shd w:val="clear" w:color="auto" w:fill="E0E0E0"/>
          </w:tcPr>
          <w:p w14:paraId="030505A4" w14:textId="77777777" w:rsidR="0035583A" w:rsidRPr="00F829B6" w:rsidRDefault="0035583A" w:rsidP="0074607E">
            <w:pPr>
              <w:pStyle w:val="TAH"/>
              <w:keepNext w:val="0"/>
              <w:keepLines w:val="0"/>
              <w:widowControl w:val="0"/>
            </w:pPr>
            <w:r w:rsidRPr="00F829B6">
              <w:t>N</w:t>
            </w:r>
            <w:r w:rsidRPr="00F829B6">
              <w:rPr>
                <w:rFonts w:hint="eastAsia"/>
              </w:rPr>
              <w:t>ormal subframe</w:t>
            </w:r>
          </w:p>
        </w:tc>
        <w:tc>
          <w:tcPr>
            <w:tcW w:w="1276" w:type="dxa"/>
            <w:gridSpan w:val="2"/>
            <w:tcBorders>
              <w:top w:val="nil"/>
              <w:left w:val="single" w:sz="4" w:space="0" w:color="auto"/>
              <w:bottom w:val="nil"/>
              <w:right w:val="single" w:sz="4" w:space="0" w:color="auto"/>
            </w:tcBorders>
            <w:shd w:val="clear" w:color="auto" w:fill="E0E0E0"/>
          </w:tcPr>
          <w:p w14:paraId="72B61AAC" w14:textId="77777777" w:rsidR="0035583A" w:rsidRPr="00F829B6" w:rsidRDefault="0035583A" w:rsidP="0074607E">
            <w:pPr>
              <w:pStyle w:val="TAH"/>
              <w:keepNext w:val="0"/>
              <w:keepLines w:val="0"/>
              <w:widowControl w:val="0"/>
            </w:pPr>
            <w:r w:rsidRPr="00F829B6">
              <w:rPr>
                <w:rFonts w:hint="eastAsia"/>
              </w:rPr>
              <w:t>Special subframe</w:t>
            </w:r>
          </w:p>
        </w:tc>
        <w:tc>
          <w:tcPr>
            <w:tcW w:w="1276" w:type="dxa"/>
            <w:gridSpan w:val="2"/>
            <w:tcBorders>
              <w:top w:val="nil"/>
              <w:left w:val="single" w:sz="4" w:space="0" w:color="auto"/>
              <w:bottom w:val="nil"/>
              <w:right w:val="single" w:sz="4" w:space="0" w:color="auto"/>
            </w:tcBorders>
            <w:shd w:val="clear" w:color="auto" w:fill="E0E0E0"/>
          </w:tcPr>
          <w:p w14:paraId="4F2A3E3C" w14:textId="77777777" w:rsidR="0035583A" w:rsidRPr="00F829B6" w:rsidRDefault="0035583A" w:rsidP="0074607E">
            <w:pPr>
              <w:pStyle w:val="TAH"/>
              <w:keepNext w:val="0"/>
              <w:keepLines w:val="0"/>
              <w:widowControl w:val="0"/>
            </w:pPr>
            <w:r w:rsidRPr="00F829B6">
              <w:t>N</w:t>
            </w:r>
            <w:r w:rsidRPr="00F829B6">
              <w:rPr>
                <w:rFonts w:hint="eastAsia"/>
              </w:rPr>
              <w:t>ormal subframe</w:t>
            </w:r>
          </w:p>
        </w:tc>
        <w:tc>
          <w:tcPr>
            <w:tcW w:w="1276" w:type="dxa"/>
            <w:gridSpan w:val="2"/>
            <w:tcBorders>
              <w:top w:val="nil"/>
              <w:left w:val="single" w:sz="4" w:space="0" w:color="auto"/>
              <w:bottom w:val="nil"/>
              <w:right w:val="single" w:sz="4" w:space="0" w:color="auto"/>
            </w:tcBorders>
            <w:shd w:val="clear" w:color="auto" w:fill="E0E0E0"/>
          </w:tcPr>
          <w:p w14:paraId="22A2570B" w14:textId="77777777" w:rsidR="0035583A" w:rsidRPr="00F829B6" w:rsidRDefault="0035583A" w:rsidP="0074607E">
            <w:pPr>
              <w:pStyle w:val="TAH"/>
              <w:keepNext w:val="0"/>
              <w:keepLines w:val="0"/>
              <w:widowControl w:val="0"/>
            </w:pPr>
            <w:r w:rsidRPr="00F829B6">
              <w:rPr>
                <w:rFonts w:hint="eastAsia"/>
              </w:rPr>
              <w:t>Special subframe</w:t>
            </w:r>
          </w:p>
        </w:tc>
      </w:tr>
      <w:tr w:rsidR="0035583A" w:rsidRPr="00F829B6" w14:paraId="726E8300" w14:textId="77777777" w:rsidTr="00A02649">
        <w:trPr>
          <w:cantSplit/>
          <w:trHeight w:val="288"/>
          <w:jc w:val="center"/>
        </w:trPr>
        <w:tc>
          <w:tcPr>
            <w:tcW w:w="949" w:type="dxa"/>
            <w:vMerge/>
            <w:tcBorders>
              <w:left w:val="single" w:sz="4" w:space="0" w:color="auto"/>
              <w:bottom w:val="single" w:sz="4" w:space="0" w:color="auto"/>
              <w:right w:val="single" w:sz="4" w:space="0" w:color="auto"/>
            </w:tcBorders>
            <w:shd w:val="clear" w:color="auto" w:fill="E0E0E0"/>
            <w:vAlign w:val="center"/>
          </w:tcPr>
          <w:p w14:paraId="09DA027B" w14:textId="77777777" w:rsidR="0035583A" w:rsidRPr="00F829B6" w:rsidRDefault="0035583A" w:rsidP="0074607E">
            <w:pPr>
              <w:pStyle w:val="TAH"/>
              <w:keepNext w:val="0"/>
              <w:keepLines w:val="0"/>
              <w:widowControl w:val="0"/>
              <w:rPr>
                <w:rFonts w:eastAsia="MS Mincho"/>
              </w:rPr>
            </w:pPr>
          </w:p>
        </w:tc>
        <w:tc>
          <w:tcPr>
            <w:tcW w:w="870" w:type="dxa"/>
            <w:tcBorders>
              <w:top w:val="nil"/>
              <w:left w:val="single" w:sz="4" w:space="0" w:color="auto"/>
              <w:bottom w:val="single" w:sz="4" w:space="0" w:color="auto"/>
              <w:right w:val="single" w:sz="4" w:space="0" w:color="auto"/>
            </w:tcBorders>
            <w:shd w:val="clear" w:color="auto" w:fill="E0E0E0"/>
          </w:tcPr>
          <w:p w14:paraId="0B9DD5F2" w14:textId="77777777" w:rsidR="0035583A" w:rsidRPr="00F829B6" w:rsidRDefault="0035583A" w:rsidP="0074607E">
            <w:pPr>
              <w:pStyle w:val="TAH"/>
              <w:keepNext w:val="0"/>
              <w:keepLines w:val="0"/>
              <w:widowControl w:val="0"/>
              <w:rPr>
                <w:rFonts w:eastAsia="MS Mincho"/>
              </w:rPr>
            </w:pPr>
            <w:r w:rsidRPr="00F829B6">
              <w:rPr>
                <w:position w:val="-10"/>
              </w:rPr>
              <w:object w:dxaOrig="520" w:dyaOrig="300" w14:anchorId="02819FDE">
                <v:shape id="_x0000_i2581" type="#_x0000_t75" style="width:26.2pt;height:14.95pt" o:ole="">
                  <v:imagedata r:id="rId2649" o:title=""/>
                </v:shape>
                <o:OLEObject Type="Embed" ProgID="Equation.3" ShapeID="_x0000_i2581" DrawAspect="Content" ObjectID="_1755943527" r:id="rId2650"/>
              </w:object>
            </w:r>
          </w:p>
        </w:tc>
        <w:tc>
          <w:tcPr>
            <w:tcW w:w="406" w:type="dxa"/>
            <w:tcBorders>
              <w:top w:val="nil"/>
              <w:left w:val="single" w:sz="4" w:space="0" w:color="auto"/>
              <w:bottom w:val="single" w:sz="4" w:space="0" w:color="auto"/>
              <w:right w:val="single" w:sz="4" w:space="0" w:color="auto"/>
            </w:tcBorders>
            <w:shd w:val="clear" w:color="auto" w:fill="E0E0E0"/>
          </w:tcPr>
          <w:p w14:paraId="41254D4D" w14:textId="77777777" w:rsidR="0035583A" w:rsidRPr="00F829B6" w:rsidRDefault="00B60A8A" w:rsidP="0074607E">
            <w:pPr>
              <w:pStyle w:val="TAH"/>
              <w:keepNext w:val="0"/>
              <w:keepLines w:val="0"/>
              <w:widowControl w:val="0"/>
            </w:pPr>
            <w:r>
              <w:rPr>
                <w:rFonts w:eastAsia="MS Mincho"/>
                <w:noProof/>
              </w:rPr>
              <w:drawing>
                <wp:inline distT="0" distB="0" distL="0" distR="0" wp14:anchorId="41DEA851" wp14:editId="15EC0CC3">
                  <wp:extent cx="148590" cy="191135"/>
                  <wp:effectExtent l="0" t="0" r="0" b="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4F135924"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1BB25D73" wp14:editId="24B7B8A1">
                  <wp:extent cx="329565" cy="191135"/>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pic:cNvPicPr>
                            <a:picLocks noChangeAspect="1" noChangeArrowheads="1"/>
                          </pic:cNvPicPr>
                        </pic:nvPicPr>
                        <pic:blipFill>
                          <a:blip r:embed="rId2652"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344F8F93" w14:textId="77777777" w:rsidR="0035583A" w:rsidRPr="00F829B6" w:rsidRDefault="00B60A8A" w:rsidP="0074607E">
            <w:pPr>
              <w:pStyle w:val="TAH"/>
              <w:keepNext w:val="0"/>
              <w:keepLines w:val="0"/>
              <w:widowControl w:val="0"/>
            </w:pPr>
            <w:r>
              <w:rPr>
                <w:rFonts w:eastAsia="MS Mincho"/>
                <w:noProof/>
              </w:rPr>
              <w:drawing>
                <wp:inline distT="0" distB="0" distL="0" distR="0" wp14:anchorId="3732C6A4" wp14:editId="31FB465D">
                  <wp:extent cx="148590" cy="191135"/>
                  <wp:effectExtent l="0" t="0" r="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6B43B78B"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0FC72DE3" wp14:editId="6738179B">
                  <wp:extent cx="329565" cy="191135"/>
                  <wp:effectExtent l="0" t="0" r="0" b="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2653"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1FE531BB" w14:textId="77777777" w:rsidR="0035583A" w:rsidRPr="00F829B6" w:rsidRDefault="00B60A8A" w:rsidP="0074607E">
            <w:pPr>
              <w:pStyle w:val="TAH"/>
              <w:keepNext w:val="0"/>
              <w:keepLines w:val="0"/>
              <w:widowControl w:val="0"/>
            </w:pPr>
            <w:r>
              <w:rPr>
                <w:rFonts w:eastAsia="MS Mincho"/>
                <w:noProof/>
              </w:rPr>
              <w:drawing>
                <wp:inline distT="0" distB="0" distL="0" distR="0" wp14:anchorId="6DEE93B6" wp14:editId="74A5975D">
                  <wp:extent cx="148590" cy="191135"/>
                  <wp:effectExtent l="0" t="0" r="0" b="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36B18B81"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0FACBA82" wp14:editId="707BBA1B">
                  <wp:extent cx="329565" cy="191135"/>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pic:cNvPicPr>
                            <a:picLocks noChangeAspect="1" noChangeArrowheads="1"/>
                          </pic:cNvPicPr>
                        </pic:nvPicPr>
                        <pic:blipFill>
                          <a:blip r:embed="rId2652"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5441B305" w14:textId="77777777" w:rsidR="0035583A" w:rsidRPr="00F829B6" w:rsidRDefault="00B60A8A" w:rsidP="0074607E">
            <w:pPr>
              <w:pStyle w:val="TAH"/>
              <w:keepNext w:val="0"/>
              <w:keepLines w:val="0"/>
              <w:widowControl w:val="0"/>
            </w:pPr>
            <w:r>
              <w:rPr>
                <w:rFonts w:eastAsia="MS Mincho"/>
                <w:noProof/>
              </w:rPr>
              <w:drawing>
                <wp:inline distT="0" distB="0" distL="0" distR="0" wp14:anchorId="559F9671" wp14:editId="665B57F9">
                  <wp:extent cx="148590" cy="191135"/>
                  <wp:effectExtent l="0" t="0" r="0" b="0"/>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777DBAE1"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594ACD03" wp14:editId="25A7D8F6">
                  <wp:extent cx="329565" cy="191135"/>
                  <wp:effectExtent l="0" t="0" r="0"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pic:cNvPicPr>
                            <a:picLocks noChangeAspect="1" noChangeArrowheads="1"/>
                          </pic:cNvPicPr>
                        </pic:nvPicPr>
                        <pic:blipFill>
                          <a:blip r:embed="rId2653"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2D773171" w14:textId="77777777" w:rsidR="0035583A" w:rsidRPr="00F829B6" w:rsidRDefault="00B60A8A" w:rsidP="0074607E">
            <w:pPr>
              <w:pStyle w:val="TAH"/>
              <w:keepNext w:val="0"/>
              <w:keepLines w:val="0"/>
              <w:widowControl w:val="0"/>
            </w:pPr>
            <w:r>
              <w:rPr>
                <w:rFonts w:eastAsia="MS Mincho"/>
                <w:noProof/>
              </w:rPr>
              <w:drawing>
                <wp:inline distT="0" distB="0" distL="0" distR="0" wp14:anchorId="333B2C49" wp14:editId="001EBAF9">
                  <wp:extent cx="148590" cy="191135"/>
                  <wp:effectExtent l="0" t="0" r="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50B07E83"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35F79CC1" wp14:editId="774557BA">
                  <wp:extent cx="329565" cy="191135"/>
                  <wp:effectExtent l="0" t="0" r="0" b="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pic:cNvPicPr>
                            <a:picLocks noChangeAspect="1" noChangeArrowheads="1"/>
                          </pic:cNvPicPr>
                        </pic:nvPicPr>
                        <pic:blipFill>
                          <a:blip r:embed="rId2653"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1DF245DA" w14:textId="77777777" w:rsidR="0035583A" w:rsidRPr="00F829B6" w:rsidRDefault="00B60A8A" w:rsidP="0074607E">
            <w:pPr>
              <w:pStyle w:val="TAH"/>
              <w:keepNext w:val="0"/>
              <w:keepLines w:val="0"/>
              <w:widowControl w:val="0"/>
            </w:pPr>
            <w:r>
              <w:rPr>
                <w:rFonts w:eastAsia="MS Mincho"/>
                <w:noProof/>
              </w:rPr>
              <w:drawing>
                <wp:inline distT="0" distB="0" distL="0" distR="0" wp14:anchorId="3A436AF7" wp14:editId="476B4AE4">
                  <wp:extent cx="148590" cy="191135"/>
                  <wp:effectExtent l="0" t="0" r="0"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r>
      <w:tr w:rsidR="0035583A" w:rsidRPr="00F829B6" w14:paraId="7F0E0DE6" w14:textId="77777777" w:rsidTr="00A02649">
        <w:trPr>
          <w:cantSplit/>
          <w:trHeight w:val="151"/>
          <w:jc w:val="center"/>
        </w:trPr>
        <w:tc>
          <w:tcPr>
            <w:tcW w:w="949" w:type="dxa"/>
            <w:tcBorders>
              <w:top w:val="single" w:sz="4" w:space="0" w:color="auto"/>
              <w:left w:val="single" w:sz="4" w:space="0" w:color="auto"/>
              <w:bottom w:val="single" w:sz="4" w:space="0" w:color="auto"/>
              <w:right w:val="single" w:sz="4" w:space="0" w:color="auto"/>
            </w:tcBorders>
          </w:tcPr>
          <w:p w14:paraId="14A489CB" w14:textId="77777777" w:rsidR="0035583A" w:rsidRPr="00F829B6" w:rsidRDefault="0035583A" w:rsidP="0074607E">
            <w:pPr>
              <w:pStyle w:val="TAC"/>
              <w:keepNext w:val="0"/>
              <w:keepLines w:val="0"/>
              <w:widowControl w:val="0"/>
              <w:rPr>
                <w:rFonts w:eastAsia="MS Mincho"/>
                <w:lang w:eastAsia="ja-JP"/>
              </w:rPr>
            </w:pPr>
            <w:r w:rsidRPr="00F829B6">
              <w:rPr>
                <w:lang w:eastAsia="ja-JP"/>
              </w:rPr>
              <w:t>0</w:t>
            </w:r>
          </w:p>
        </w:tc>
        <w:tc>
          <w:tcPr>
            <w:tcW w:w="870" w:type="dxa"/>
            <w:tcBorders>
              <w:top w:val="single" w:sz="4" w:space="0" w:color="auto"/>
              <w:left w:val="single" w:sz="4" w:space="0" w:color="auto"/>
              <w:bottom w:val="single" w:sz="4" w:space="0" w:color="auto"/>
              <w:right w:val="single" w:sz="4" w:space="0" w:color="auto"/>
            </w:tcBorders>
          </w:tcPr>
          <w:p w14:paraId="0746EEB7" w14:textId="77777777" w:rsidR="0035583A" w:rsidRPr="00F829B6" w:rsidRDefault="0035583A" w:rsidP="0074607E">
            <w:pPr>
              <w:pStyle w:val="TAC"/>
              <w:keepNext w:val="0"/>
              <w:keepLines w:val="0"/>
              <w:widowControl w:val="0"/>
              <w:rPr>
                <w:rFonts w:eastAsia="MS Mincho"/>
              </w:rPr>
            </w:pPr>
            <w:r w:rsidRPr="00F829B6">
              <w:t>(9,5)</w:t>
            </w:r>
          </w:p>
        </w:tc>
        <w:tc>
          <w:tcPr>
            <w:tcW w:w="406" w:type="dxa"/>
            <w:tcBorders>
              <w:top w:val="single" w:sz="4" w:space="0" w:color="auto"/>
              <w:left w:val="single" w:sz="4" w:space="0" w:color="auto"/>
              <w:bottom w:val="single" w:sz="4" w:space="0" w:color="auto"/>
              <w:right w:val="single" w:sz="4" w:space="0" w:color="auto"/>
            </w:tcBorders>
          </w:tcPr>
          <w:p w14:paraId="47409E46"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504BB53"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1931519"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29D57E5"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5941B0C0"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4826974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0B877836"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671B602B"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20454670"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ABF0F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B48B32A"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r>
      <w:tr w:rsidR="0035583A" w:rsidRPr="00F829B6" w14:paraId="5051EA1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93820DF" w14:textId="77777777" w:rsidR="0035583A" w:rsidRPr="00F829B6" w:rsidRDefault="0035583A" w:rsidP="0074607E">
            <w:pPr>
              <w:pStyle w:val="TAC"/>
              <w:keepNext w:val="0"/>
              <w:keepLines w:val="0"/>
              <w:widowControl w:val="0"/>
              <w:rPr>
                <w:rFonts w:eastAsia="MS Mincho"/>
                <w:lang w:eastAsia="ja-JP"/>
              </w:rPr>
            </w:pPr>
            <w:r w:rsidRPr="00F829B6">
              <w:rPr>
                <w:lang w:eastAsia="ja-JP"/>
              </w:rPr>
              <w:t>1</w:t>
            </w:r>
          </w:p>
        </w:tc>
        <w:tc>
          <w:tcPr>
            <w:tcW w:w="870" w:type="dxa"/>
            <w:tcBorders>
              <w:top w:val="single" w:sz="4" w:space="0" w:color="auto"/>
              <w:left w:val="single" w:sz="4" w:space="0" w:color="auto"/>
              <w:bottom w:val="single" w:sz="4" w:space="0" w:color="auto"/>
              <w:right w:val="single" w:sz="4" w:space="0" w:color="auto"/>
            </w:tcBorders>
          </w:tcPr>
          <w:p w14:paraId="5951EFA4" w14:textId="77777777" w:rsidR="0035583A" w:rsidRPr="00F829B6" w:rsidRDefault="0035583A" w:rsidP="0074607E">
            <w:pPr>
              <w:pStyle w:val="TAC"/>
              <w:keepNext w:val="0"/>
              <w:keepLines w:val="0"/>
              <w:widowControl w:val="0"/>
              <w:rPr>
                <w:rFonts w:eastAsia="MS Mincho"/>
              </w:rPr>
            </w:pPr>
            <w:r w:rsidRPr="00F829B6">
              <w:t>(11,2)</w:t>
            </w:r>
          </w:p>
        </w:tc>
        <w:tc>
          <w:tcPr>
            <w:tcW w:w="406" w:type="dxa"/>
            <w:tcBorders>
              <w:top w:val="single" w:sz="4" w:space="0" w:color="auto"/>
              <w:left w:val="single" w:sz="4" w:space="0" w:color="auto"/>
              <w:bottom w:val="single" w:sz="4" w:space="0" w:color="auto"/>
              <w:right w:val="single" w:sz="4" w:space="0" w:color="auto"/>
            </w:tcBorders>
          </w:tcPr>
          <w:p w14:paraId="37633E3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557BE4A"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(11,5)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422C210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1FCFFD0" w14:textId="77777777" w:rsidR="0035583A" w:rsidRPr="00F829B6" w:rsidRDefault="0035583A" w:rsidP="0074607E">
            <w:pPr>
              <w:pStyle w:val="TAC"/>
              <w:keepNext w:val="0"/>
              <w:keepLines w:val="0"/>
              <w:widowControl w:val="0"/>
              <w:rPr>
                <w:rFonts w:eastAsia="MS Mincho"/>
              </w:rPr>
            </w:pPr>
            <w:r w:rsidRPr="00F829B6">
              <w:t>(11,2)</w:t>
            </w:r>
          </w:p>
        </w:tc>
        <w:tc>
          <w:tcPr>
            <w:tcW w:w="425" w:type="dxa"/>
            <w:tcBorders>
              <w:top w:val="single" w:sz="4" w:space="0" w:color="auto"/>
              <w:left w:val="single" w:sz="4" w:space="0" w:color="auto"/>
              <w:bottom w:val="single" w:sz="4" w:space="0" w:color="auto"/>
              <w:right w:val="single" w:sz="4" w:space="0" w:color="auto"/>
            </w:tcBorders>
          </w:tcPr>
          <w:p w14:paraId="51EE8D5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47B197C7"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(11,5)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03187E38"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DAEE469" w14:textId="77777777" w:rsidR="0035583A" w:rsidRPr="00F829B6" w:rsidRDefault="0035583A" w:rsidP="0074607E">
            <w:pPr>
              <w:pStyle w:val="TAC"/>
              <w:keepNext w:val="0"/>
              <w:keepLines w:val="0"/>
              <w:widowControl w:val="0"/>
              <w:rPr>
                <w:rFonts w:eastAsia="MS Mincho"/>
              </w:rPr>
            </w:pPr>
            <w:r w:rsidRPr="00F829B6">
              <w:t>(11,2)</w:t>
            </w:r>
          </w:p>
        </w:tc>
        <w:tc>
          <w:tcPr>
            <w:tcW w:w="425" w:type="dxa"/>
            <w:tcBorders>
              <w:top w:val="single" w:sz="4" w:space="0" w:color="auto"/>
              <w:left w:val="single" w:sz="4" w:space="0" w:color="auto"/>
              <w:bottom w:val="single" w:sz="4" w:space="0" w:color="auto"/>
              <w:right w:val="single" w:sz="4" w:space="0" w:color="auto"/>
            </w:tcBorders>
          </w:tcPr>
          <w:p w14:paraId="197D879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FC73E2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(11,5)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19A7AAD8"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r>
      <w:tr w:rsidR="0035583A" w:rsidRPr="00F829B6" w14:paraId="07FCA01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18F964E" w14:textId="77777777" w:rsidR="0035583A" w:rsidRPr="00F829B6" w:rsidRDefault="0035583A" w:rsidP="0074607E">
            <w:pPr>
              <w:pStyle w:val="TAC"/>
              <w:keepNext w:val="0"/>
              <w:keepLines w:val="0"/>
              <w:widowControl w:val="0"/>
              <w:rPr>
                <w:rFonts w:eastAsia="MS Mincho"/>
                <w:lang w:eastAsia="ja-JP"/>
              </w:rPr>
            </w:pPr>
            <w:r w:rsidRPr="00F829B6">
              <w:rPr>
                <w:lang w:eastAsia="ja-JP"/>
              </w:rPr>
              <w:t>2</w:t>
            </w:r>
          </w:p>
        </w:tc>
        <w:tc>
          <w:tcPr>
            <w:tcW w:w="870" w:type="dxa"/>
            <w:tcBorders>
              <w:top w:val="single" w:sz="4" w:space="0" w:color="auto"/>
              <w:left w:val="single" w:sz="4" w:space="0" w:color="auto"/>
              <w:bottom w:val="single" w:sz="4" w:space="0" w:color="auto"/>
              <w:right w:val="single" w:sz="4" w:space="0" w:color="auto"/>
            </w:tcBorders>
          </w:tcPr>
          <w:p w14:paraId="2C860F85" w14:textId="77777777" w:rsidR="0035583A" w:rsidRPr="00F829B6" w:rsidRDefault="0035583A" w:rsidP="0074607E">
            <w:pPr>
              <w:pStyle w:val="TAC"/>
              <w:keepNext w:val="0"/>
              <w:keepLines w:val="0"/>
              <w:widowControl w:val="0"/>
              <w:rPr>
                <w:rFonts w:eastAsia="MS Mincho"/>
              </w:rPr>
            </w:pPr>
            <w:r w:rsidRPr="00F829B6">
              <w:t>(9,2)</w:t>
            </w:r>
          </w:p>
        </w:tc>
        <w:tc>
          <w:tcPr>
            <w:tcW w:w="406" w:type="dxa"/>
            <w:tcBorders>
              <w:top w:val="single" w:sz="4" w:space="0" w:color="auto"/>
              <w:left w:val="single" w:sz="4" w:space="0" w:color="auto"/>
              <w:bottom w:val="single" w:sz="4" w:space="0" w:color="auto"/>
              <w:right w:val="single" w:sz="4" w:space="0" w:color="auto"/>
            </w:tcBorders>
          </w:tcPr>
          <w:p w14:paraId="2E0E2B6C"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0A49A5C" w14:textId="77777777" w:rsidR="0035583A" w:rsidRPr="00F829B6" w:rsidRDefault="0035583A" w:rsidP="0074607E">
            <w:pPr>
              <w:pStyle w:val="TAC"/>
              <w:keepNext w:val="0"/>
              <w:keepLines w:val="0"/>
              <w:widowControl w:val="0"/>
              <w:rPr>
                <w:rFonts w:eastAsia="MS Mincho"/>
              </w:rPr>
            </w:pPr>
            <w:r w:rsidRPr="00F829B6">
              <w:t>(9,2)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5C2AA3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809D8E0" w14:textId="77777777" w:rsidR="0035583A" w:rsidRPr="00F829B6" w:rsidRDefault="0035583A" w:rsidP="0074607E">
            <w:pPr>
              <w:pStyle w:val="TAC"/>
              <w:keepNext w:val="0"/>
              <w:keepLines w:val="0"/>
              <w:widowControl w:val="0"/>
              <w:rPr>
                <w:rFonts w:eastAsia="MS Mincho"/>
              </w:rPr>
            </w:pPr>
            <w:r w:rsidRPr="00F829B6">
              <w:t>(9,2)</w:t>
            </w:r>
          </w:p>
        </w:tc>
        <w:tc>
          <w:tcPr>
            <w:tcW w:w="425" w:type="dxa"/>
            <w:tcBorders>
              <w:top w:val="single" w:sz="4" w:space="0" w:color="auto"/>
              <w:left w:val="single" w:sz="4" w:space="0" w:color="auto"/>
              <w:bottom w:val="single" w:sz="4" w:space="0" w:color="auto"/>
              <w:right w:val="single" w:sz="4" w:space="0" w:color="auto"/>
            </w:tcBorders>
          </w:tcPr>
          <w:p w14:paraId="3CD1E6D0"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5B908071" w14:textId="77777777" w:rsidR="0035583A" w:rsidRPr="00F829B6" w:rsidRDefault="0035583A" w:rsidP="0074607E">
            <w:pPr>
              <w:pStyle w:val="TAC"/>
              <w:keepNext w:val="0"/>
              <w:keepLines w:val="0"/>
              <w:widowControl w:val="0"/>
              <w:rPr>
                <w:rFonts w:eastAsia="MS Mincho"/>
              </w:rPr>
            </w:pPr>
            <w:r w:rsidRPr="00F829B6">
              <w:t>(9,2)</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519C68C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86DAD67" w14:textId="77777777" w:rsidR="0035583A" w:rsidRPr="00F829B6" w:rsidRDefault="0035583A" w:rsidP="0074607E">
            <w:pPr>
              <w:pStyle w:val="TAC"/>
              <w:keepNext w:val="0"/>
              <w:keepLines w:val="0"/>
              <w:widowControl w:val="0"/>
              <w:rPr>
                <w:rFonts w:eastAsia="MS Mincho"/>
              </w:rPr>
            </w:pPr>
            <w:r w:rsidRPr="00F829B6">
              <w:t>(9,2)</w:t>
            </w:r>
          </w:p>
        </w:tc>
        <w:tc>
          <w:tcPr>
            <w:tcW w:w="425" w:type="dxa"/>
            <w:tcBorders>
              <w:top w:val="single" w:sz="4" w:space="0" w:color="auto"/>
              <w:left w:val="single" w:sz="4" w:space="0" w:color="auto"/>
              <w:bottom w:val="single" w:sz="4" w:space="0" w:color="auto"/>
              <w:right w:val="single" w:sz="4" w:space="0" w:color="auto"/>
            </w:tcBorders>
          </w:tcPr>
          <w:p w14:paraId="22A25150"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8163E8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1868CFE7"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w:t>
            </w:r>
          </w:p>
        </w:tc>
      </w:tr>
      <w:tr w:rsidR="0035583A" w:rsidRPr="00F829B6" w14:paraId="0BF6A4C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1977884" w14:textId="77777777" w:rsidR="0035583A" w:rsidRPr="00F829B6" w:rsidRDefault="0035583A" w:rsidP="0074607E">
            <w:pPr>
              <w:pStyle w:val="TAC"/>
              <w:keepNext w:val="0"/>
              <w:keepLines w:val="0"/>
              <w:widowControl w:val="0"/>
              <w:rPr>
                <w:rFonts w:eastAsia="MS Mincho"/>
                <w:lang w:eastAsia="ja-JP"/>
              </w:rPr>
            </w:pPr>
            <w:r w:rsidRPr="00F829B6">
              <w:rPr>
                <w:lang w:eastAsia="ja-JP"/>
              </w:rPr>
              <w:t>3</w:t>
            </w:r>
          </w:p>
        </w:tc>
        <w:tc>
          <w:tcPr>
            <w:tcW w:w="870" w:type="dxa"/>
            <w:tcBorders>
              <w:top w:val="single" w:sz="4" w:space="0" w:color="auto"/>
              <w:left w:val="single" w:sz="4" w:space="0" w:color="auto"/>
              <w:bottom w:val="single" w:sz="4" w:space="0" w:color="auto"/>
              <w:right w:val="single" w:sz="4" w:space="0" w:color="auto"/>
            </w:tcBorders>
          </w:tcPr>
          <w:p w14:paraId="2AF71CB9" w14:textId="77777777" w:rsidR="0035583A" w:rsidRPr="00F829B6" w:rsidRDefault="0035583A" w:rsidP="0074607E">
            <w:pPr>
              <w:pStyle w:val="TAC"/>
              <w:keepNext w:val="0"/>
              <w:keepLines w:val="0"/>
              <w:widowControl w:val="0"/>
              <w:rPr>
                <w:rFonts w:eastAsia="MS Mincho"/>
              </w:rPr>
            </w:pPr>
            <w:r w:rsidRPr="00F829B6">
              <w:t>(7,2)</w:t>
            </w:r>
          </w:p>
        </w:tc>
        <w:tc>
          <w:tcPr>
            <w:tcW w:w="406" w:type="dxa"/>
            <w:tcBorders>
              <w:top w:val="single" w:sz="4" w:space="0" w:color="auto"/>
              <w:left w:val="single" w:sz="4" w:space="0" w:color="auto"/>
              <w:bottom w:val="single" w:sz="4" w:space="0" w:color="auto"/>
              <w:right w:val="single" w:sz="4" w:space="0" w:color="auto"/>
            </w:tcBorders>
          </w:tcPr>
          <w:p w14:paraId="6515A498"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A585A30"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(7,5)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A88A213"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66BEAD68" w14:textId="77777777" w:rsidR="0035583A" w:rsidRPr="00F829B6" w:rsidRDefault="0035583A" w:rsidP="0074607E">
            <w:pPr>
              <w:pStyle w:val="TAC"/>
              <w:keepNext w:val="0"/>
              <w:keepLines w:val="0"/>
              <w:widowControl w:val="0"/>
              <w:rPr>
                <w:rFonts w:eastAsia="MS Mincho"/>
              </w:rPr>
            </w:pPr>
            <w:r w:rsidRPr="00F829B6">
              <w:t>(7,2)</w:t>
            </w:r>
          </w:p>
        </w:tc>
        <w:tc>
          <w:tcPr>
            <w:tcW w:w="425" w:type="dxa"/>
            <w:tcBorders>
              <w:top w:val="single" w:sz="4" w:space="0" w:color="auto"/>
              <w:left w:val="single" w:sz="4" w:space="0" w:color="auto"/>
              <w:bottom w:val="single" w:sz="4" w:space="0" w:color="auto"/>
              <w:right w:val="single" w:sz="4" w:space="0" w:color="auto"/>
            </w:tcBorders>
          </w:tcPr>
          <w:p w14:paraId="3C0F6E62"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370A8C4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(7,5)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2AB36D9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4080C4E6" w14:textId="77777777" w:rsidR="0035583A" w:rsidRPr="00F829B6" w:rsidRDefault="0035583A" w:rsidP="0074607E">
            <w:pPr>
              <w:pStyle w:val="TAC"/>
              <w:keepNext w:val="0"/>
              <w:keepLines w:val="0"/>
              <w:widowControl w:val="0"/>
              <w:rPr>
                <w:rFonts w:eastAsia="MS Mincho"/>
              </w:rPr>
            </w:pPr>
            <w:r w:rsidRPr="00F829B6">
              <w:t>(7,2)</w:t>
            </w:r>
          </w:p>
        </w:tc>
        <w:tc>
          <w:tcPr>
            <w:tcW w:w="425" w:type="dxa"/>
            <w:tcBorders>
              <w:top w:val="single" w:sz="4" w:space="0" w:color="auto"/>
              <w:left w:val="single" w:sz="4" w:space="0" w:color="auto"/>
              <w:bottom w:val="single" w:sz="4" w:space="0" w:color="auto"/>
              <w:right w:val="single" w:sz="4" w:space="0" w:color="auto"/>
            </w:tcBorders>
          </w:tcPr>
          <w:p w14:paraId="270E937B"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53CAD0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(7,5)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3C79D9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r>
      <w:tr w:rsidR="0035583A" w:rsidRPr="00F829B6" w14:paraId="5DA52106"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01BE266" w14:textId="77777777" w:rsidR="0035583A" w:rsidRPr="00F829B6" w:rsidRDefault="0035583A" w:rsidP="0074607E">
            <w:pPr>
              <w:pStyle w:val="TAC"/>
              <w:keepNext w:val="0"/>
              <w:keepLines w:val="0"/>
              <w:widowControl w:val="0"/>
              <w:rPr>
                <w:rFonts w:eastAsia="MS Mincho"/>
                <w:lang w:eastAsia="ja-JP"/>
              </w:rPr>
            </w:pPr>
            <w:r w:rsidRPr="00F829B6">
              <w:rPr>
                <w:lang w:eastAsia="ja-JP"/>
              </w:rPr>
              <w:t>4</w:t>
            </w:r>
          </w:p>
        </w:tc>
        <w:tc>
          <w:tcPr>
            <w:tcW w:w="870" w:type="dxa"/>
            <w:tcBorders>
              <w:top w:val="single" w:sz="4" w:space="0" w:color="auto"/>
              <w:left w:val="single" w:sz="4" w:space="0" w:color="auto"/>
              <w:bottom w:val="single" w:sz="4" w:space="0" w:color="auto"/>
              <w:right w:val="single" w:sz="4" w:space="0" w:color="auto"/>
            </w:tcBorders>
          </w:tcPr>
          <w:p w14:paraId="18C92BD0" w14:textId="77777777" w:rsidR="0035583A" w:rsidRPr="00F829B6" w:rsidRDefault="0035583A" w:rsidP="0074607E">
            <w:pPr>
              <w:pStyle w:val="TAC"/>
              <w:keepNext w:val="0"/>
              <w:keepLines w:val="0"/>
              <w:widowControl w:val="0"/>
              <w:rPr>
                <w:rFonts w:eastAsia="MS Mincho"/>
              </w:rPr>
            </w:pPr>
            <w:r w:rsidRPr="00F829B6">
              <w:t>(9,5)</w:t>
            </w:r>
          </w:p>
        </w:tc>
        <w:tc>
          <w:tcPr>
            <w:tcW w:w="406" w:type="dxa"/>
            <w:tcBorders>
              <w:top w:val="single" w:sz="4" w:space="0" w:color="auto"/>
              <w:left w:val="single" w:sz="4" w:space="0" w:color="auto"/>
              <w:bottom w:val="single" w:sz="4" w:space="0" w:color="auto"/>
              <w:right w:val="single" w:sz="4" w:space="0" w:color="auto"/>
            </w:tcBorders>
          </w:tcPr>
          <w:p w14:paraId="78A28C59"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EEF1E9B"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675E5EC"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74023864"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143A543C"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1CBE37AC" w14:textId="77777777" w:rsidR="0035583A" w:rsidRPr="00F829B6" w:rsidRDefault="0035583A" w:rsidP="0074607E">
            <w:pPr>
              <w:pStyle w:val="TAH"/>
              <w:keepNext w:val="0"/>
              <w:keepLines w:val="0"/>
              <w:widowControl w:val="0"/>
              <w:rPr>
                <w:b w:val="0"/>
                <w:lang w:eastAsia="zh-CN"/>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486A8BF7" w14:textId="77777777" w:rsidR="0035583A" w:rsidRPr="00F829B6" w:rsidRDefault="0035583A" w:rsidP="0074607E">
            <w:pPr>
              <w:pStyle w:val="TAH"/>
              <w:keepNext w:val="0"/>
              <w:keepLines w:val="0"/>
              <w:widowControl w:val="0"/>
              <w:rPr>
                <w:b w:val="0"/>
                <w:lang w:eastAsia="zh-CN"/>
              </w:rPr>
            </w:pPr>
          </w:p>
        </w:tc>
        <w:tc>
          <w:tcPr>
            <w:tcW w:w="851" w:type="dxa"/>
            <w:tcBorders>
              <w:top w:val="single" w:sz="4" w:space="0" w:color="auto"/>
              <w:left w:val="single" w:sz="4" w:space="0" w:color="auto"/>
              <w:bottom w:val="single" w:sz="4" w:space="0" w:color="auto"/>
              <w:right w:val="single" w:sz="4" w:space="0" w:color="auto"/>
            </w:tcBorders>
          </w:tcPr>
          <w:p w14:paraId="3A884B56"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19BEFC75"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EE7E2A7"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0EF0BD1" w14:textId="77777777" w:rsidR="0035583A" w:rsidRPr="00F829B6" w:rsidRDefault="0035583A" w:rsidP="0074607E">
            <w:pPr>
              <w:pStyle w:val="TAH"/>
              <w:keepNext w:val="0"/>
              <w:keepLines w:val="0"/>
              <w:widowControl w:val="0"/>
              <w:rPr>
                <w:b w:val="0"/>
                <w:lang w:eastAsia="zh-CN"/>
              </w:rPr>
            </w:pPr>
          </w:p>
        </w:tc>
      </w:tr>
      <w:tr w:rsidR="0035583A" w:rsidRPr="00F829B6" w14:paraId="4B6430A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2F0C3B0" w14:textId="77777777" w:rsidR="0035583A" w:rsidRPr="00F829B6" w:rsidRDefault="0035583A" w:rsidP="0074607E">
            <w:pPr>
              <w:pStyle w:val="TAC"/>
              <w:keepNext w:val="0"/>
              <w:keepLines w:val="0"/>
              <w:widowControl w:val="0"/>
              <w:rPr>
                <w:rFonts w:eastAsia="MS Mincho"/>
                <w:lang w:eastAsia="ja-JP"/>
              </w:rPr>
            </w:pPr>
            <w:r w:rsidRPr="00F829B6">
              <w:rPr>
                <w:lang w:eastAsia="ja-JP"/>
              </w:rPr>
              <w:t>5</w:t>
            </w:r>
          </w:p>
        </w:tc>
        <w:tc>
          <w:tcPr>
            <w:tcW w:w="870" w:type="dxa"/>
            <w:tcBorders>
              <w:top w:val="single" w:sz="4" w:space="0" w:color="auto"/>
              <w:left w:val="single" w:sz="4" w:space="0" w:color="auto"/>
              <w:bottom w:val="single" w:sz="4" w:space="0" w:color="auto"/>
              <w:right w:val="single" w:sz="4" w:space="0" w:color="auto"/>
            </w:tcBorders>
          </w:tcPr>
          <w:p w14:paraId="09900EFB" w14:textId="77777777" w:rsidR="0035583A" w:rsidRPr="00F829B6" w:rsidRDefault="0035583A" w:rsidP="0074607E">
            <w:pPr>
              <w:pStyle w:val="TAC"/>
              <w:keepNext w:val="0"/>
              <w:keepLines w:val="0"/>
              <w:widowControl w:val="0"/>
              <w:rPr>
                <w:rFonts w:eastAsia="MS Mincho"/>
              </w:rPr>
            </w:pPr>
            <w:r w:rsidRPr="00F829B6">
              <w:t>(8,5)</w:t>
            </w:r>
          </w:p>
        </w:tc>
        <w:tc>
          <w:tcPr>
            <w:tcW w:w="406" w:type="dxa"/>
            <w:tcBorders>
              <w:top w:val="single" w:sz="4" w:space="0" w:color="auto"/>
              <w:left w:val="single" w:sz="4" w:space="0" w:color="auto"/>
              <w:bottom w:val="single" w:sz="4" w:space="0" w:color="auto"/>
              <w:right w:val="single" w:sz="4" w:space="0" w:color="auto"/>
            </w:tcBorders>
          </w:tcPr>
          <w:p w14:paraId="769B7711"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533B6B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(8,5)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6BF682B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6B00C12D" w14:textId="77777777" w:rsidR="0035583A" w:rsidRPr="00F829B6" w:rsidRDefault="0035583A" w:rsidP="0074607E">
            <w:pPr>
              <w:pStyle w:val="TAC"/>
              <w:keepNext w:val="0"/>
              <w:keepLines w:val="0"/>
              <w:widowControl w:val="0"/>
              <w:rPr>
                <w:rFonts w:eastAsia="MS Mincho"/>
              </w:rPr>
            </w:pPr>
            <w:r w:rsidRPr="00F829B6">
              <w:t>(8,5)</w:t>
            </w:r>
          </w:p>
        </w:tc>
        <w:tc>
          <w:tcPr>
            <w:tcW w:w="425" w:type="dxa"/>
            <w:tcBorders>
              <w:top w:val="single" w:sz="4" w:space="0" w:color="auto"/>
              <w:left w:val="single" w:sz="4" w:space="0" w:color="auto"/>
              <w:bottom w:val="single" w:sz="4" w:space="0" w:color="auto"/>
              <w:right w:val="single" w:sz="4" w:space="0" w:color="auto"/>
            </w:tcBorders>
          </w:tcPr>
          <w:p w14:paraId="16FFC560"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6D43A83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(8,5)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579A77D0"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BF35B6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205528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13C116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873BE9C" w14:textId="77777777" w:rsidR="0035583A" w:rsidRPr="00F829B6" w:rsidRDefault="0035583A" w:rsidP="0074607E">
            <w:pPr>
              <w:pStyle w:val="TAC"/>
              <w:keepNext w:val="0"/>
              <w:keepLines w:val="0"/>
              <w:widowControl w:val="0"/>
              <w:rPr>
                <w:rFonts w:eastAsia="MS Mincho"/>
              </w:rPr>
            </w:pPr>
          </w:p>
        </w:tc>
      </w:tr>
      <w:tr w:rsidR="0035583A" w:rsidRPr="00F829B6" w14:paraId="2470D7C1"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DAA4EAD" w14:textId="77777777" w:rsidR="0035583A" w:rsidRPr="00F829B6" w:rsidRDefault="0035583A" w:rsidP="0074607E">
            <w:pPr>
              <w:pStyle w:val="TAC"/>
              <w:keepNext w:val="0"/>
              <w:keepLines w:val="0"/>
              <w:widowControl w:val="0"/>
              <w:rPr>
                <w:rFonts w:eastAsia="MS Mincho"/>
                <w:lang w:eastAsia="ja-JP"/>
              </w:rPr>
            </w:pPr>
            <w:r w:rsidRPr="00F829B6">
              <w:rPr>
                <w:lang w:eastAsia="ja-JP"/>
              </w:rPr>
              <w:t>6</w:t>
            </w:r>
          </w:p>
        </w:tc>
        <w:tc>
          <w:tcPr>
            <w:tcW w:w="870" w:type="dxa"/>
            <w:tcBorders>
              <w:top w:val="single" w:sz="4" w:space="0" w:color="auto"/>
              <w:left w:val="single" w:sz="4" w:space="0" w:color="auto"/>
              <w:bottom w:val="single" w:sz="4" w:space="0" w:color="auto"/>
              <w:right w:val="single" w:sz="4" w:space="0" w:color="auto"/>
            </w:tcBorders>
          </w:tcPr>
          <w:p w14:paraId="699939E8" w14:textId="77777777" w:rsidR="0035583A" w:rsidRPr="00F829B6" w:rsidRDefault="0035583A" w:rsidP="0074607E">
            <w:pPr>
              <w:pStyle w:val="TAC"/>
              <w:keepNext w:val="0"/>
              <w:keepLines w:val="0"/>
              <w:widowControl w:val="0"/>
              <w:rPr>
                <w:rFonts w:eastAsia="MS Mincho"/>
              </w:rPr>
            </w:pPr>
            <w:r w:rsidRPr="00F829B6">
              <w:t>(10,2)</w:t>
            </w:r>
          </w:p>
        </w:tc>
        <w:tc>
          <w:tcPr>
            <w:tcW w:w="406" w:type="dxa"/>
            <w:tcBorders>
              <w:top w:val="single" w:sz="4" w:space="0" w:color="auto"/>
              <w:left w:val="single" w:sz="4" w:space="0" w:color="auto"/>
              <w:bottom w:val="single" w:sz="4" w:space="0" w:color="auto"/>
              <w:right w:val="single" w:sz="4" w:space="0" w:color="auto"/>
            </w:tcBorders>
          </w:tcPr>
          <w:p w14:paraId="364F6B2C"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FCF546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(10,5)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6FE67A1D"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77E7A44A" w14:textId="77777777" w:rsidR="0035583A" w:rsidRPr="00F829B6" w:rsidRDefault="0035583A" w:rsidP="0074607E">
            <w:pPr>
              <w:pStyle w:val="TAC"/>
              <w:keepNext w:val="0"/>
              <w:keepLines w:val="0"/>
              <w:widowControl w:val="0"/>
              <w:rPr>
                <w:rFonts w:eastAsia="MS Mincho"/>
              </w:rPr>
            </w:pPr>
            <w:r w:rsidRPr="00F829B6">
              <w:t>(10,2)</w:t>
            </w:r>
          </w:p>
        </w:tc>
        <w:tc>
          <w:tcPr>
            <w:tcW w:w="425" w:type="dxa"/>
            <w:tcBorders>
              <w:top w:val="single" w:sz="4" w:space="0" w:color="auto"/>
              <w:left w:val="single" w:sz="4" w:space="0" w:color="auto"/>
              <w:bottom w:val="single" w:sz="4" w:space="0" w:color="auto"/>
              <w:right w:val="single" w:sz="4" w:space="0" w:color="auto"/>
            </w:tcBorders>
          </w:tcPr>
          <w:p w14:paraId="0C96B18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0C25719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(10,5)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1384919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FD31E5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1407F9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26BD1B1"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D586D95" w14:textId="77777777" w:rsidR="0035583A" w:rsidRPr="00F829B6" w:rsidRDefault="0035583A" w:rsidP="0074607E">
            <w:pPr>
              <w:pStyle w:val="TAC"/>
              <w:keepNext w:val="0"/>
              <w:keepLines w:val="0"/>
              <w:widowControl w:val="0"/>
              <w:rPr>
                <w:rFonts w:eastAsia="MS Mincho"/>
              </w:rPr>
            </w:pPr>
          </w:p>
        </w:tc>
      </w:tr>
      <w:tr w:rsidR="0035583A" w:rsidRPr="00F829B6" w14:paraId="3C94381B"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811CCCD" w14:textId="77777777" w:rsidR="0035583A" w:rsidRPr="00F829B6" w:rsidRDefault="0035583A" w:rsidP="0074607E">
            <w:pPr>
              <w:pStyle w:val="TAC"/>
              <w:keepNext w:val="0"/>
              <w:keepLines w:val="0"/>
              <w:widowControl w:val="0"/>
              <w:rPr>
                <w:rFonts w:eastAsia="MS Mincho"/>
                <w:lang w:eastAsia="ja-JP"/>
              </w:rPr>
            </w:pPr>
            <w:r w:rsidRPr="00F829B6">
              <w:rPr>
                <w:lang w:eastAsia="ja-JP"/>
              </w:rPr>
              <w:t>7</w:t>
            </w:r>
          </w:p>
        </w:tc>
        <w:tc>
          <w:tcPr>
            <w:tcW w:w="870" w:type="dxa"/>
            <w:tcBorders>
              <w:top w:val="single" w:sz="4" w:space="0" w:color="auto"/>
              <w:left w:val="single" w:sz="4" w:space="0" w:color="auto"/>
              <w:bottom w:val="single" w:sz="4" w:space="0" w:color="auto"/>
              <w:right w:val="single" w:sz="4" w:space="0" w:color="auto"/>
            </w:tcBorders>
          </w:tcPr>
          <w:p w14:paraId="7DEA8519" w14:textId="77777777" w:rsidR="0035583A" w:rsidRPr="00F829B6" w:rsidRDefault="0035583A" w:rsidP="0074607E">
            <w:pPr>
              <w:pStyle w:val="TAC"/>
              <w:keepNext w:val="0"/>
              <w:keepLines w:val="0"/>
              <w:widowControl w:val="0"/>
              <w:rPr>
                <w:rFonts w:eastAsia="MS Mincho"/>
              </w:rPr>
            </w:pPr>
            <w:r w:rsidRPr="00F829B6">
              <w:t>(8,2)</w:t>
            </w:r>
          </w:p>
        </w:tc>
        <w:tc>
          <w:tcPr>
            <w:tcW w:w="406" w:type="dxa"/>
            <w:tcBorders>
              <w:top w:val="single" w:sz="4" w:space="0" w:color="auto"/>
              <w:left w:val="single" w:sz="4" w:space="0" w:color="auto"/>
              <w:bottom w:val="single" w:sz="4" w:space="0" w:color="auto"/>
              <w:right w:val="single" w:sz="4" w:space="0" w:color="auto"/>
            </w:tcBorders>
          </w:tcPr>
          <w:p w14:paraId="29010BD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830F9D3" w14:textId="77777777" w:rsidR="0035583A" w:rsidRPr="00F829B6" w:rsidRDefault="0035583A" w:rsidP="0074607E">
            <w:pPr>
              <w:pStyle w:val="TAC"/>
              <w:keepNext w:val="0"/>
              <w:keepLines w:val="0"/>
              <w:widowControl w:val="0"/>
              <w:rPr>
                <w:rFonts w:eastAsia="MS Mincho"/>
              </w:rPr>
            </w:pPr>
            <w:r w:rsidRPr="00F829B6">
              <w:t>(</w:t>
            </w:r>
            <w:r w:rsidRPr="00F829B6">
              <w:rPr>
                <w:rFonts w:hint="eastAsia"/>
                <w:lang w:eastAsia="zh-CN"/>
              </w:rPr>
              <w:t>8</w:t>
            </w:r>
            <w:r w:rsidRPr="00F829B6">
              <w:t>,2)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9ECD3A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0D801911" w14:textId="77777777" w:rsidR="0035583A" w:rsidRPr="00F829B6" w:rsidRDefault="0035583A" w:rsidP="0074607E">
            <w:pPr>
              <w:pStyle w:val="TAC"/>
              <w:keepNext w:val="0"/>
              <w:keepLines w:val="0"/>
              <w:widowControl w:val="0"/>
              <w:rPr>
                <w:rFonts w:eastAsia="MS Mincho"/>
              </w:rPr>
            </w:pPr>
            <w:r w:rsidRPr="00F829B6">
              <w:t>(8,2)</w:t>
            </w:r>
          </w:p>
        </w:tc>
        <w:tc>
          <w:tcPr>
            <w:tcW w:w="425" w:type="dxa"/>
            <w:tcBorders>
              <w:top w:val="single" w:sz="4" w:space="0" w:color="auto"/>
              <w:left w:val="single" w:sz="4" w:space="0" w:color="auto"/>
              <w:bottom w:val="single" w:sz="4" w:space="0" w:color="auto"/>
              <w:right w:val="single" w:sz="4" w:space="0" w:color="auto"/>
            </w:tcBorders>
          </w:tcPr>
          <w:p w14:paraId="064E569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065D18FB" w14:textId="77777777" w:rsidR="0035583A" w:rsidRPr="00F829B6" w:rsidRDefault="0035583A" w:rsidP="0074607E">
            <w:pPr>
              <w:pStyle w:val="TAC"/>
              <w:keepNext w:val="0"/>
              <w:keepLines w:val="0"/>
              <w:widowControl w:val="0"/>
              <w:rPr>
                <w:rFonts w:eastAsia="MS Mincho"/>
              </w:rPr>
            </w:pPr>
            <w:r w:rsidRPr="00F829B6">
              <w:t>(</w:t>
            </w:r>
            <w:r w:rsidRPr="00F829B6">
              <w:rPr>
                <w:rFonts w:hint="eastAsia"/>
                <w:lang w:eastAsia="zh-CN"/>
              </w:rPr>
              <w:t>8</w:t>
            </w:r>
            <w:r w:rsidRPr="00F829B6">
              <w:t>,2)</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3C94102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73C802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70C7BA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4EFC32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D1F8091" w14:textId="77777777" w:rsidR="0035583A" w:rsidRPr="00F829B6" w:rsidRDefault="0035583A" w:rsidP="0074607E">
            <w:pPr>
              <w:pStyle w:val="TAC"/>
              <w:keepNext w:val="0"/>
              <w:keepLines w:val="0"/>
              <w:widowControl w:val="0"/>
              <w:rPr>
                <w:rFonts w:eastAsia="MS Mincho"/>
              </w:rPr>
            </w:pPr>
          </w:p>
        </w:tc>
      </w:tr>
      <w:tr w:rsidR="0035583A" w:rsidRPr="00F829B6" w14:paraId="32BB045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D394059" w14:textId="77777777" w:rsidR="0035583A" w:rsidRPr="00F829B6" w:rsidRDefault="0035583A" w:rsidP="0074607E">
            <w:pPr>
              <w:pStyle w:val="TAC"/>
              <w:keepNext w:val="0"/>
              <w:keepLines w:val="0"/>
              <w:widowControl w:val="0"/>
              <w:rPr>
                <w:rFonts w:eastAsia="MS Mincho"/>
                <w:lang w:eastAsia="ja-JP"/>
              </w:rPr>
            </w:pPr>
            <w:r w:rsidRPr="00F829B6">
              <w:rPr>
                <w:lang w:eastAsia="ja-JP"/>
              </w:rPr>
              <w:t>8</w:t>
            </w:r>
          </w:p>
        </w:tc>
        <w:tc>
          <w:tcPr>
            <w:tcW w:w="870" w:type="dxa"/>
            <w:tcBorders>
              <w:top w:val="single" w:sz="4" w:space="0" w:color="auto"/>
              <w:left w:val="single" w:sz="4" w:space="0" w:color="auto"/>
              <w:bottom w:val="single" w:sz="4" w:space="0" w:color="auto"/>
              <w:right w:val="single" w:sz="4" w:space="0" w:color="auto"/>
            </w:tcBorders>
          </w:tcPr>
          <w:p w14:paraId="38665652" w14:textId="77777777" w:rsidR="0035583A" w:rsidRPr="00F829B6" w:rsidRDefault="0035583A" w:rsidP="0074607E">
            <w:pPr>
              <w:pStyle w:val="TAC"/>
              <w:keepNext w:val="0"/>
              <w:keepLines w:val="0"/>
              <w:widowControl w:val="0"/>
              <w:rPr>
                <w:rFonts w:eastAsia="MS Mincho"/>
              </w:rPr>
            </w:pPr>
            <w:r w:rsidRPr="00F829B6">
              <w:t>(6,2)</w:t>
            </w:r>
          </w:p>
        </w:tc>
        <w:tc>
          <w:tcPr>
            <w:tcW w:w="406" w:type="dxa"/>
            <w:tcBorders>
              <w:top w:val="single" w:sz="4" w:space="0" w:color="auto"/>
              <w:left w:val="single" w:sz="4" w:space="0" w:color="auto"/>
              <w:bottom w:val="single" w:sz="4" w:space="0" w:color="auto"/>
              <w:right w:val="single" w:sz="4" w:space="0" w:color="auto"/>
            </w:tcBorders>
          </w:tcPr>
          <w:p w14:paraId="490A664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F026725"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(6,5)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A3BB68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2FD55851" w14:textId="77777777" w:rsidR="0035583A" w:rsidRPr="00F829B6" w:rsidRDefault="0035583A" w:rsidP="0074607E">
            <w:pPr>
              <w:pStyle w:val="TAC"/>
              <w:keepNext w:val="0"/>
              <w:keepLines w:val="0"/>
              <w:widowControl w:val="0"/>
              <w:rPr>
                <w:rFonts w:eastAsia="MS Mincho"/>
              </w:rPr>
            </w:pPr>
            <w:r w:rsidRPr="00F829B6">
              <w:t>(6,2)</w:t>
            </w:r>
          </w:p>
        </w:tc>
        <w:tc>
          <w:tcPr>
            <w:tcW w:w="425" w:type="dxa"/>
            <w:tcBorders>
              <w:top w:val="single" w:sz="4" w:space="0" w:color="auto"/>
              <w:left w:val="single" w:sz="4" w:space="0" w:color="auto"/>
              <w:bottom w:val="single" w:sz="4" w:space="0" w:color="auto"/>
              <w:right w:val="single" w:sz="4" w:space="0" w:color="auto"/>
            </w:tcBorders>
          </w:tcPr>
          <w:p w14:paraId="26A9F305"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60DCC74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(6,5)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10D4EA8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336BFD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66AAA24"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50E1DC3"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998B741" w14:textId="77777777" w:rsidR="0035583A" w:rsidRPr="00F829B6" w:rsidRDefault="0035583A" w:rsidP="0074607E">
            <w:pPr>
              <w:pStyle w:val="TAC"/>
              <w:keepNext w:val="0"/>
              <w:keepLines w:val="0"/>
              <w:widowControl w:val="0"/>
              <w:rPr>
                <w:rFonts w:eastAsia="MS Mincho"/>
              </w:rPr>
            </w:pPr>
          </w:p>
        </w:tc>
      </w:tr>
      <w:tr w:rsidR="0035583A" w:rsidRPr="00F829B6" w14:paraId="4461913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BA35620" w14:textId="77777777" w:rsidR="0035583A" w:rsidRPr="00F829B6" w:rsidRDefault="0035583A" w:rsidP="0074607E">
            <w:pPr>
              <w:pStyle w:val="TAC"/>
              <w:keepNext w:val="0"/>
              <w:keepLines w:val="0"/>
              <w:widowControl w:val="0"/>
              <w:rPr>
                <w:rFonts w:eastAsia="MS Mincho"/>
                <w:lang w:eastAsia="ja-JP"/>
              </w:rPr>
            </w:pPr>
            <w:r w:rsidRPr="00F829B6">
              <w:rPr>
                <w:lang w:eastAsia="ja-JP"/>
              </w:rPr>
              <w:t>9</w:t>
            </w:r>
          </w:p>
        </w:tc>
        <w:tc>
          <w:tcPr>
            <w:tcW w:w="870" w:type="dxa"/>
            <w:tcBorders>
              <w:top w:val="single" w:sz="4" w:space="0" w:color="auto"/>
              <w:left w:val="single" w:sz="4" w:space="0" w:color="auto"/>
              <w:bottom w:val="single" w:sz="4" w:space="0" w:color="auto"/>
              <w:right w:val="single" w:sz="4" w:space="0" w:color="auto"/>
            </w:tcBorders>
          </w:tcPr>
          <w:p w14:paraId="542BEA82" w14:textId="77777777" w:rsidR="0035583A" w:rsidRPr="00F829B6" w:rsidRDefault="0035583A" w:rsidP="0074607E">
            <w:pPr>
              <w:pStyle w:val="TAC"/>
              <w:keepNext w:val="0"/>
              <w:keepLines w:val="0"/>
              <w:widowControl w:val="0"/>
              <w:rPr>
                <w:rFonts w:eastAsia="MS Mincho"/>
              </w:rPr>
            </w:pPr>
            <w:r w:rsidRPr="00F829B6">
              <w:t>(8,5)</w:t>
            </w:r>
          </w:p>
        </w:tc>
        <w:tc>
          <w:tcPr>
            <w:tcW w:w="406" w:type="dxa"/>
            <w:tcBorders>
              <w:top w:val="single" w:sz="4" w:space="0" w:color="auto"/>
              <w:left w:val="single" w:sz="4" w:space="0" w:color="auto"/>
              <w:bottom w:val="single" w:sz="4" w:space="0" w:color="auto"/>
              <w:right w:val="single" w:sz="4" w:space="0" w:color="auto"/>
            </w:tcBorders>
          </w:tcPr>
          <w:p w14:paraId="33D051B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9DCE207"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9D817FD"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421CF889" w14:textId="77777777" w:rsidR="0035583A" w:rsidRPr="00F829B6" w:rsidRDefault="0035583A" w:rsidP="0074607E">
            <w:pPr>
              <w:pStyle w:val="TAC"/>
              <w:keepNext w:val="0"/>
              <w:keepLines w:val="0"/>
              <w:widowControl w:val="0"/>
              <w:rPr>
                <w:rFonts w:eastAsia="MS Mincho"/>
              </w:rPr>
            </w:pPr>
            <w:r w:rsidRPr="00F829B6">
              <w:t>(8,5)</w:t>
            </w:r>
          </w:p>
        </w:tc>
        <w:tc>
          <w:tcPr>
            <w:tcW w:w="425" w:type="dxa"/>
            <w:tcBorders>
              <w:top w:val="single" w:sz="4" w:space="0" w:color="auto"/>
              <w:left w:val="single" w:sz="4" w:space="0" w:color="auto"/>
              <w:bottom w:val="single" w:sz="4" w:space="0" w:color="auto"/>
              <w:right w:val="single" w:sz="4" w:space="0" w:color="auto"/>
            </w:tcBorders>
          </w:tcPr>
          <w:p w14:paraId="6C777F60"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3F5E7D63" w14:textId="77777777" w:rsidR="0035583A" w:rsidRPr="00F829B6" w:rsidRDefault="0035583A" w:rsidP="0074607E">
            <w:pPr>
              <w:pStyle w:val="TAH"/>
              <w:keepNext w:val="0"/>
              <w:keepLines w:val="0"/>
              <w:widowControl w:val="0"/>
              <w:rPr>
                <w:b w:val="0"/>
                <w:lang w:eastAsia="zh-CN"/>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26FD0E04" w14:textId="77777777" w:rsidR="0035583A" w:rsidRPr="00F829B6" w:rsidRDefault="0035583A" w:rsidP="0074607E">
            <w:pPr>
              <w:pStyle w:val="TAH"/>
              <w:keepNext w:val="0"/>
              <w:keepLines w:val="0"/>
              <w:widowControl w:val="0"/>
              <w:rPr>
                <w:b w:val="0"/>
                <w:lang w:eastAsia="zh-CN"/>
              </w:rPr>
            </w:pPr>
          </w:p>
        </w:tc>
        <w:tc>
          <w:tcPr>
            <w:tcW w:w="851" w:type="dxa"/>
            <w:tcBorders>
              <w:top w:val="single" w:sz="4" w:space="0" w:color="auto"/>
              <w:left w:val="single" w:sz="4" w:space="0" w:color="auto"/>
              <w:bottom w:val="single" w:sz="4" w:space="0" w:color="auto"/>
              <w:right w:val="single" w:sz="4" w:space="0" w:color="auto"/>
            </w:tcBorders>
          </w:tcPr>
          <w:p w14:paraId="550F7B2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DF38C5C"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35C8A6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0374BBE" w14:textId="77777777" w:rsidR="0035583A" w:rsidRPr="00F829B6" w:rsidRDefault="0035583A" w:rsidP="0074607E">
            <w:pPr>
              <w:pStyle w:val="TAC"/>
              <w:keepNext w:val="0"/>
              <w:keepLines w:val="0"/>
              <w:widowControl w:val="0"/>
              <w:rPr>
                <w:rFonts w:eastAsia="MS Mincho"/>
              </w:rPr>
            </w:pPr>
          </w:p>
        </w:tc>
      </w:tr>
      <w:tr w:rsidR="0035583A" w:rsidRPr="00F829B6" w14:paraId="5600ACC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6E0BBE1E"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0</w:t>
            </w:r>
          </w:p>
        </w:tc>
        <w:tc>
          <w:tcPr>
            <w:tcW w:w="870" w:type="dxa"/>
            <w:tcBorders>
              <w:top w:val="single" w:sz="4" w:space="0" w:color="auto"/>
              <w:left w:val="single" w:sz="4" w:space="0" w:color="auto"/>
              <w:bottom w:val="single" w:sz="4" w:space="0" w:color="auto"/>
              <w:right w:val="single" w:sz="4" w:space="0" w:color="auto"/>
            </w:tcBorders>
          </w:tcPr>
          <w:p w14:paraId="53898360" w14:textId="77777777" w:rsidR="0035583A" w:rsidRPr="00F829B6" w:rsidRDefault="0035583A" w:rsidP="0074607E">
            <w:pPr>
              <w:pStyle w:val="TAC"/>
              <w:keepNext w:val="0"/>
              <w:keepLines w:val="0"/>
              <w:widowControl w:val="0"/>
              <w:rPr>
                <w:rFonts w:eastAsia="MS Mincho"/>
              </w:rPr>
            </w:pPr>
            <w:r w:rsidRPr="00F829B6">
              <w:t>(3,5)</w:t>
            </w:r>
          </w:p>
        </w:tc>
        <w:tc>
          <w:tcPr>
            <w:tcW w:w="406" w:type="dxa"/>
            <w:tcBorders>
              <w:top w:val="single" w:sz="4" w:space="0" w:color="auto"/>
              <w:left w:val="single" w:sz="4" w:space="0" w:color="auto"/>
              <w:bottom w:val="single" w:sz="4" w:space="0" w:color="auto"/>
              <w:right w:val="single" w:sz="4" w:space="0" w:color="auto"/>
            </w:tcBorders>
          </w:tcPr>
          <w:p w14:paraId="5D81EB17"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C24BCCD" w14:textId="77777777" w:rsidR="0035583A" w:rsidRPr="00F829B6" w:rsidRDefault="0035583A" w:rsidP="0074607E">
            <w:pPr>
              <w:pStyle w:val="TAC"/>
              <w:keepNext w:val="0"/>
              <w:keepLines w:val="0"/>
              <w:widowControl w:val="0"/>
              <w:rPr>
                <w:rFonts w:eastAsia="MS Mincho"/>
              </w:rPr>
            </w:pPr>
            <w:r w:rsidRPr="00F829B6">
              <w:t>(3,5)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86BF073"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2FF41570"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1E7433A"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00AE43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CE2954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B86C46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C2A6370"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135915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F164FD0" w14:textId="77777777" w:rsidR="0035583A" w:rsidRPr="00F829B6" w:rsidRDefault="0035583A" w:rsidP="0074607E">
            <w:pPr>
              <w:pStyle w:val="TAC"/>
              <w:keepNext w:val="0"/>
              <w:keepLines w:val="0"/>
              <w:widowControl w:val="0"/>
              <w:rPr>
                <w:rFonts w:eastAsia="MS Mincho"/>
              </w:rPr>
            </w:pPr>
          </w:p>
        </w:tc>
      </w:tr>
      <w:tr w:rsidR="0035583A" w:rsidRPr="00F829B6" w14:paraId="61EBB84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2F18D22" w14:textId="77777777" w:rsidR="0035583A" w:rsidRPr="00F829B6" w:rsidRDefault="0035583A" w:rsidP="0074607E">
            <w:pPr>
              <w:pStyle w:val="TAC"/>
              <w:keepNext w:val="0"/>
              <w:keepLines w:val="0"/>
              <w:widowControl w:val="0"/>
              <w:rPr>
                <w:rFonts w:eastAsia="MS Mincho"/>
                <w:lang w:eastAsia="ja-JP"/>
              </w:rPr>
            </w:pPr>
            <w:r w:rsidRPr="00F829B6">
              <w:rPr>
                <w:lang w:eastAsia="ja-JP"/>
              </w:rPr>
              <w:t>11</w:t>
            </w:r>
          </w:p>
        </w:tc>
        <w:tc>
          <w:tcPr>
            <w:tcW w:w="870" w:type="dxa"/>
            <w:tcBorders>
              <w:top w:val="single" w:sz="4" w:space="0" w:color="auto"/>
              <w:left w:val="single" w:sz="4" w:space="0" w:color="auto"/>
              <w:bottom w:val="single" w:sz="4" w:space="0" w:color="auto"/>
              <w:right w:val="single" w:sz="4" w:space="0" w:color="auto"/>
            </w:tcBorders>
          </w:tcPr>
          <w:p w14:paraId="37C043B1" w14:textId="77777777" w:rsidR="0035583A" w:rsidRPr="00F829B6" w:rsidRDefault="0035583A" w:rsidP="0074607E">
            <w:pPr>
              <w:pStyle w:val="TAC"/>
              <w:keepNext w:val="0"/>
              <w:keepLines w:val="0"/>
              <w:widowControl w:val="0"/>
              <w:rPr>
                <w:rFonts w:eastAsia="MS Mincho"/>
              </w:rPr>
            </w:pPr>
            <w:r w:rsidRPr="00F829B6">
              <w:t>(2,5)</w:t>
            </w:r>
          </w:p>
        </w:tc>
        <w:tc>
          <w:tcPr>
            <w:tcW w:w="406" w:type="dxa"/>
            <w:tcBorders>
              <w:top w:val="single" w:sz="4" w:space="0" w:color="auto"/>
              <w:left w:val="single" w:sz="4" w:space="0" w:color="auto"/>
              <w:bottom w:val="single" w:sz="4" w:space="0" w:color="auto"/>
              <w:right w:val="single" w:sz="4" w:space="0" w:color="auto"/>
            </w:tcBorders>
          </w:tcPr>
          <w:p w14:paraId="65F1BE55"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61FA557" w14:textId="77777777" w:rsidR="0035583A" w:rsidRPr="00F829B6" w:rsidRDefault="0035583A" w:rsidP="0074607E">
            <w:pPr>
              <w:pStyle w:val="TAC"/>
              <w:keepNext w:val="0"/>
              <w:keepLines w:val="0"/>
              <w:widowControl w:val="0"/>
              <w:rPr>
                <w:rFonts w:eastAsia="MS Mincho"/>
              </w:rPr>
            </w:pPr>
            <w:r w:rsidRPr="00F829B6">
              <w:t>(</w:t>
            </w:r>
            <w:r w:rsidRPr="00F829B6">
              <w:rPr>
                <w:rFonts w:hint="eastAsia"/>
                <w:lang w:eastAsia="zh-CN"/>
              </w:rPr>
              <w:t>2</w:t>
            </w:r>
            <w:r w:rsidRPr="00F829B6">
              <w:t>,5)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716A1A6"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A4402C6"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E2B128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0572085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2B739BE"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A2EE7B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47C5272"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3073864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AF41C3A" w14:textId="77777777" w:rsidR="0035583A" w:rsidRPr="00F829B6" w:rsidRDefault="0035583A" w:rsidP="0074607E">
            <w:pPr>
              <w:pStyle w:val="TAC"/>
              <w:keepNext w:val="0"/>
              <w:keepLines w:val="0"/>
              <w:widowControl w:val="0"/>
              <w:rPr>
                <w:rFonts w:eastAsia="MS Mincho"/>
              </w:rPr>
            </w:pPr>
          </w:p>
        </w:tc>
      </w:tr>
      <w:tr w:rsidR="0035583A" w:rsidRPr="00F829B6" w14:paraId="5D90207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B0897FD" w14:textId="77777777" w:rsidR="0035583A" w:rsidRPr="00F829B6" w:rsidRDefault="0035583A" w:rsidP="0074607E">
            <w:pPr>
              <w:pStyle w:val="TAC"/>
              <w:keepNext w:val="0"/>
              <w:keepLines w:val="0"/>
              <w:widowControl w:val="0"/>
              <w:rPr>
                <w:rFonts w:eastAsia="MS Mincho"/>
              </w:rPr>
            </w:pPr>
            <w:r w:rsidRPr="00F829B6">
              <w:t>12</w:t>
            </w:r>
          </w:p>
        </w:tc>
        <w:tc>
          <w:tcPr>
            <w:tcW w:w="870" w:type="dxa"/>
            <w:tcBorders>
              <w:top w:val="single" w:sz="4" w:space="0" w:color="auto"/>
              <w:left w:val="single" w:sz="4" w:space="0" w:color="auto"/>
              <w:bottom w:val="single" w:sz="4" w:space="0" w:color="auto"/>
              <w:right w:val="single" w:sz="4" w:space="0" w:color="auto"/>
            </w:tcBorders>
          </w:tcPr>
          <w:p w14:paraId="03BBA0DA" w14:textId="77777777" w:rsidR="0035583A" w:rsidRPr="00F829B6" w:rsidRDefault="0035583A" w:rsidP="0074607E">
            <w:pPr>
              <w:pStyle w:val="TAC"/>
              <w:keepNext w:val="0"/>
              <w:keepLines w:val="0"/>
              <w:widowControl w:val="0"/>
              <w:rPr>
                <w:rFonts w:eastAsia="MS Mincho"/>
              </w:rPr>
            </w:pPr>
            <w:r w:rsidRPr="00F829B6">
              <w:t>(5,2)</w:t>
            </w:r>
          </w:p>
        </w:tc>
        <w:tc>
          <w:tcPr>
            <w:tcW w:w="406" w:type="dxa"/>
            <w:tcBorders>
              <w:top w:val="single" w:sz="4" w:space="0" w:color="auto"/>
              <w:left w:val="single" w:sz="4" w:space="0" w:color="auto"/>
              <w:bottom w:val="single" w:sz="4" w:space="0" w:color="auto"/>
              <w:right w:val="single" w:sz="4" w:space="0" w:color="auto"/>
            </w:tcBorders>
          </w:tcPr>
          <w:p w14:paraId="501679C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94B869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(5,5)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1761B07"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1AF7B7C8"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C523E2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A268D5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4085D0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FE4BD8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54735BC"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7E563C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630EA0F" w14:textId="77777777" w:rsidR="0035583A" w:rsidRPr="00F829B6" w:rsidRDefault="0035583A" w:rsidP="0074607E">
            <w:pPr>
              <w:pStyle w:val="TAC"/>
              <w:keepNext w:val="0"/>
              <w:keepLines w:val="0"/>
              <w:widowControl w:val="0"/>
              <w:rPr>
                <w:rFonts w:eastAsia="MS Mincho"/>
              </w:rPr>
            </w:pPr>
          </w:p>
        </w:tc>
      </w:tr>
      <w:tr w:rsidR="0035583A" w:rsidRPr="00F829B6" w14:paraId="747E3B43"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D3A0EA1" w14:textId="77777777" w:rsidR="0035583A" w:rsidRPr="00F829B6" w:rsidRDefault="0035583A" w:rsidP="0074607E">
            <w:pPr>
              <w:pStyle w:val="TAC"/>
              <w:keepNext w:val="0"/>
              <w:keepLines w:val="0"/>
              <w:widowControl w:val="0"/>
              <w:rPr>
                <w:rFonts w:eastAsia="MS Mincho"/>
                <w:lang w:eastAsia="ja-JP"/>
              </w:rPr>
            </w:pPr>
            <w:r w:rsidRPr="00F829B6">
              <w:rPr>
                <w:lang w:eastAsia="ja-JP"/>
              </w:rPr>
              <w:t>13</w:t>
            </w:r>
          </w:p>
        </w:tc>
        <w:tc>
          <w:tcPr>
            <w:tcW w:w="870" w:type="dxa"/>
            <w:tcBorders>
              <w:top w:val="single" w:sz="4" w:space="0" w:color="auto"/>
              <w:left w:val="single" w:sz="4" w:space="0" w:color="auto"/>
              <w:bottom w:val="single" w:sz="4" w:space="0" w:color="auto"/>
              <w:right w:val="single" w:sz="4" w:space="0" w:color="auto"/>
            </w:tcBorders>
          </w:tcPr>
          <w:p w14:paraId="3750266F" w14:textId="77777777" w:rsidR="0035583A" w:rsidRPr="00F829B6" w:rsidRDefault="0035583A" w:rsidP="0074607E">
            <w:pPr>
              <w:pStyle w:val="TAC"/>
              <w:keepNext w:val="0"/>
              <w:keepLines w:val="0"/>
              <w:widowControl w:val="0"/>
              <w:rPr>
                <w:rFonts w:eastAsia="MS Mincho"/>
              </w:rPr>
            </w:pPr>
            <w:r w:rsidRPr="00F829B6">
              <w:t>(4,2)</w:t>
            </w:r>
          </w:p>
        </w:tc>
        <w:tc>
          <w:tcPr>
            <w:tcW w:w="406" w:type="dxa"/>
            <w:tcBorders>
              <w:top w:val="single" w:sz="4" w:space="0" w:color="auto"/>
              <w:left w:val="single" w:sz="4" w:space="0" w:color="auto"/>
              <w:bottom w:val="single" w:sz="4" w:space="0" w:color="auto"/>
              <w:right w:val="single" w:sz="4" w:space="0" w:color="auto"/>
            </w:tcBorders>
          </w:tcPr>
          <w:p w14:paraId="18DF3230"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5952850"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(4,5)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6386CD8"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DB43D89"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6A98AE8"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142D3D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BC534EC"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78C118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3897967"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C034CF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5ABA24E" w14:textId="77777777" w:rsidR="0035583A" w:rsidRPr="00F829B6" w:rsidRDefault="0035583A" w:rsidP="0074607E">
            <w:pPr>
              <w:pStyle w:val="TAC"/>
              <w:keepNext w:val="0"/>
              <w:keepLines w:val="0"/>
              <w:widowControl w:val="0"/>
              <w:rPr>
                <w:rFonts w:eastAsia="MS Mincho"/>
              </w:rPr>
            </w:pPr>
          </w:p>
        </w:tc>
      </w:tr>
      <w:tr w:rsidR="0035583A" w:rsidRPr="00F829B6" w14:paraId="58C2191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9B46AA2" w14:textId="77777777" w:rsidR="0035583A" w:rsidRPr="00F829B6" w:rsidRDefault="0035583A" w:rsidP="0074607E">
            <w:pPr>
              <w:pStyle w:val="TAC"/>
              <w:keepNext w:val="0"/>
              <w:keepLines w:val="0"/>
              <w:widowControl w:val="0"/>
              <w:rPr>
                <w:rFonts w:eastAsia="MS Mincho"/>
                <w:lang w:eastAsia="ja-JP"/>
              </w:rPr>
            </w:pPr>
            <w:r w:rsidRPr="00F829B6">
              <w:rPr>
                <w:lang w:eastAsia="ja-JP"/>
              </w:rPr>
              <w:t>14</w:t>
            </w:r>
          </w:p>
        </w:tc>
        <w:tc>
          <w:tcPr>
            <w:tcW w:w="870" w:type="dxa"/>
            <w:tcBorders>
              <w:top w:val="single" w:sz="4" w:space="0" w:color="auto"/>
              <w:left w:val="single" w:sz="4" w:space="0" w:color="auto"/>
              <w:bottom w:val="single" w:sz="4" w:space="0" w:color="auto"/>
              <w:right w:val="single" w:sz="4" w:space="0" w:color="auto"/>
            </w:tcBorders>
          </w:tcPr>
          <w:p w14:paraId="096B94E8" w14:textId="77777777" w:rsidR="0035583A" w:rsidRPr="00F829B6" w:rsidRDefault="0035583A" w:rsidP="0074607E">
            <w:pPr>
              <w:pStyle w:val="TAC"/>
              <w:keepNext w:val="0"/>
              <w:keepLines w:val="0"/>
              <w:widowControl w:val="0"/>
              <w:rPr>
                <w:rFonts w:eastAsia="MS Mincho"/>
              </w:rPr>
            </w:pPr>
            <w:r w:rsidRPr="00F829B6">
              <w:t>(3,2)</w:t>
            </w:r>
          </w:p>
        </w:tc>
        <w:tc>
          <w:tcPr>
            <w:tcW w:w="406" w:type="dxa"/>
            <w:tcBorders>
              <w:top w:val="single" w:sz="4" w:space="0" w:color="auto"/>
              <w:left w:val="single" w:sz="4" w:space="0" w:color="auto"/>
              <w:bottom w:val="single" w:sz="4" w:space="0" w:color="auto"/>
              <w:right w:val="single" w:sz="4" w:space="0" w:color="auto"/>
            </w:tcBorders>
          </w:tcPr>
          <w:p w14:paraId="7F3C49C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6E6DAF7" w14:textId="77777777" w:rsidR="0035583A" w:rsidRPr="00F829B6" w:rsidRDefault="0035583A" w:rsidP="0074607E">
            <w:pPr>
              <w:pStyle w:val="TAC"/>
              <w:keepNext w:val="0"/>
              <w:keepLines w:val="0"/>
              <w:widowControl w:val="0"/>
              <w:rPr>
                <w:rFonts w:eastAsia="MS Mincho"/>
              </w:rPr>
            </w:pPr>
            <w:r w:rsidRPr="00F829B6">
              <w:t>(3,2)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216B0BD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2B16C2E"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B8FE1FA"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9DCEF5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BD5B27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02B85D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0BAA5C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76BC4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D22BD3A" w14:textId="77777777" w:rsidR="0035583A" w:rsidRPr="00F829B6" w:rsidRDefault="0035583A" w:rsidP="0074607E">
            <w:pPr>
              <w:pStyle w:val="TAC"/>
              <w:keepNext w:val="0"/>
              <w:keepLines w:val="0"/>
              <w:widowControl w:val="0"/>
              <w:rPr>
                <w:rFonts w:eastAsia="MS Mincho"/>
              </w:rPr>
            </w:pPr>
          </w:p>
        </w:tc>
      </w:tr>
      <w:tr w:rsidR="0035583A" w:rsidRPr="00F829B6" w14:paraId="4483CE47"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949319E"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5</w:t>
            </w:r>
          </w:p>
        </w:tc>
        <w:tc>
          <w:tcPr>
            <w:tcW w:w="870" w:type="dxa"/>
            <w:tcBorders>
              <w:top w:val="single" w:sz="4" w:space="0" w:color="auto"/>
              <w:left w:val="single" w:sz="4" w:space="0" w:color="auto"/>
              <w:bottom w:val="single" w:sz="4" w:space="0" w:color="auto"/>
              <w:right w:val="single" w:sz="4" w:space="0" w:color="auto"/>
            </w:tcBorders>
          </w:tcPr>
          <w:p w14:paraId="78013EF4" w14:textId="77777777" w:rsidR="0035583A" w:rsidRPr="00F829B6" w:rsidRDefault="0035583A" w:rsidP="0074607E">
            <w:pPr>
              <w:pStyle w:val="TAC"/>
              <w:keepNext w:val="0"/>
              <w:keepLines w:val="0"/>
              <w:widowControl w:val="0"/>
              <w:rPr>
                <w:rFonts w:eastAsia="MS Mincho"/>
              </w:rPr>
            </w:pPr>
            <w:r w:rsidRPr="00F829B6">
              <w:t>(2,2)</w:t>
            </w:r>
          </w:p>
        </w:tc>
        <w:tc>
          <w:tcPr>
            <w:tcW w:w="406" w:type="dxa"/>
            <w:tcBorders>
              <w:top w:val="single" w:sz="4" w:space="0" w:color="auto"/>
              <w:left w:val="single" w:sz="4" w:space="0" w:color="auto"/>
              <w:bottom w:val="single" w:sz="4" w:space="0" w:color="auto"/>
              <w:right w:val="single" w:sz="4" w:space="0" w:color="auto"/>
            </w:tcBorders>
          </w:tcPr>
          <w:p w14:paraId="62D91E8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E7640F8" w14:textId="77777777" w:rsidR="0035583A" w:rsidRPr="00F829B6" w:rsidRDefault="0035583A" w:rsidP="0074607E">
            <w:pPr>
              <w:pStyle w:val="TAC"/>
              <w:keepNext w:val="0"/>
              <w:keepLines w:val="0"/>
              <w:widowControl w:val="0"/>
              <w:rPr>
                <w:rFonts w:eastAsia="MS Mincho"/>
              </w:rPr>
            </w:pPr>
            <w:r w:rsidRPr="00F829B6">
              <w:t>(2,2)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59A74EF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028C867D"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4102474"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A53551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9F3B01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4B640D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EE12DB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FA3FAF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0DF6071" w14:textId="77777777" w:rsidR="0035583A" w:rsidRPr="00F829B6" w:rsidRDefault="0035583A" w:rsidP="0074607E">
            <w:pPr>
              <w:pStyle w:val="TAC"/>
              <w:keepNext w:val="0"/>
              <w:keepLines w:val="0"/>
              <w:widowControl w:val="0"/>
              <w:rPr>
                <w:rFonts w:eastAsia="MS Mincho"/>
              </w:rPr>
            </w:pPr>
          </w:p>
        </w:tc>
      </w:tr>
      <w:tr w:rsidR="0035583A" w:rsidRPr="00F829B6" w14:paraId="292EB184"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F8D641F" w14:textId="77777777" w:rsidR="0035583A" w:rsidRPr="00F829B6" w:rsidRDefault="0035583A" w:rsidP="0074607E">
            <w:pPr>
              <w:pStyle w:val="TAC"/>
              <w:keepNext w:val="0"/>
              <w:keepLines w:val="0"/>
              <w:widowControl w:val="0"/>
              <w:rPr>
                <w:rFonts w:eastAsia="MS Mincho"/>
              </w:rPr>
            </w:pPr>
            <w:r w:rsidRPr="00F829B6">
              <w:t>16</w:t>
            </w:r>
          </w:p>
        </w:tc>
        <w:tc>
          <w:tcPr>
            <w:tcW w:w="870" w:type="dxa"/>
            <w:tcBorders>
              <w:top w:val="single" w:sz="4" w:space="0" w:color="auto"/>
              <w:left w:val="single" w:sz="4" w:space="0" w:color="auto"/>
              <w:bottom w:val="single" w:sz="4" w:space="0" w:color="auto"/>
              <w:right w:val="single" w:sz="4" w:space="0" w:color="auto"/>
            </w:tcBorders>
          </w:tcPr>
          <w:p w14:paraId="3E46A312" w14:textId="77777777" w:rsidR="0035583A" w:rsidRPr="00F829B6" w:rsidRDefault="0035583A" w:rsidP="0074607E">
            <w:pPr>
              <w:pStyle w:val="TAC"/>
              <w:keepNext w:val="0"/>
              <w:keepLines w:val="0"/>
              <w:widowControl w:val="0"/>
              <w:rPr>
                <w:rFonts w:eastAsia="MS Mincho"/>
              </w:rPr>
            </w:pPr>
            <w:r w:rsidRPr="00F829B6">
              <w:t>(1,2)</w:t>
            </w:r>
          </w:p>
        </w:tc>
        <w:tc>
          <w:tcPr>
            <w:tcW w:w="406" w:type="dxa"/>
            <w:tcBorders>
              <w:top w:val="single" w:sz="4" w:space="0" w:color="auto"/>
              <w:left w:val="single" w:sz="4" w:space="0" w:color="auto"/>
              <w:bottom w:val="single" w:sz="4" w:space="0" w:color="auto"/>
              <w:right w:val="single" w:sz="4" w:space="0" w:color="auto"/>
            </w:tcBorders>
          </w:tcPr>
          <w:p w14:paraId="36EAD10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9615A5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56D4D92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E9AD966"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592F50C"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01CFA2C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5A488D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422135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A4DF2A4"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B6229D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FECC42D" w14:textId="77777777" w:rsidR="0035583A" w:rsidRPr="00F829B6" w:rsidRDefault="0035583A" w:rsidP="0074607E">
            <w:pPr>
              <w:pStyle w:val="TAC"/>
              <w:keepNext w:val="0"/>
              <w:keepLines w:val="0"/>
              <w:widowControl w:val="0"/>
              <w:rPr>
                <w:rFonts w:eastAsia="MS Mincho"/>
              </w:rPr>
            </w:pPr>
          </w:p>
        </w:tc>
      </w:tr>
      <w:tr w:rsidR="0035583A" w:rsidRPr="00F829B6" w14:paraId="36B6DC2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F5CCD25"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7</w:t>
            </w:r>
          </w:p>
        </w:tc>
        <w:tc>
          <w:tcPr>
            <w:tcW w:w="870" w:type="dxa"/>
            <w:tcBorders>
              <w:top w:val="single" w:sz="4" w:space="0" w:color="auto"/>
              <w:left w:val="single" w:sz="4" w:space="0" w:color="auto"/>
              <w:bottom w:val="single" w:sz="4" w:space="0" w:color="auto"/>
              <w:right w:val="single" w:sz="4" w:space="0" w:color="auto"/>
            </w:tcBorders>
          </w:tcPr>
          <w:p w14:paraId="26370D7D" w14:textId="77777777" w:rsidR="0035583A" w:rsidRPr="00F829B6" w:rsidRDefault="0035583A" w:rsidP="0074607E">
            <w:pPr>
              <w:pStyle w:val="TAC"/>
              <w:keepNext w:val="0"/>
              <w:keepLines w:val="0"/>
              <w:widowControl w:val="0"/>
              <w:rPr>
                <w:rFonts w:eastAsia="MS Mincho"/>
              </w:rPr>
            </w:pPr>
            <w:r w:rsidRPr="00F829B6">
              <w:t>(0,2)</w:t>
            </w:r>
          </w:p>
        </w:tc>
        <w:tc>
          <w:tcPr>
            <w:tcW w:w="406" w:type="dxa"/>
            <w:tcBorders>
              <w:top w:val="single" w:sz="4" w:space="0" w:color="auto"/>
              <w:left w:val="single" w:sz="4" w:space="0" w:color="auto"/>
              <w:bottom w:val="single" w:sz="4" w:space="0" w:color="auto"/>
              <w:right w:val="single" w:sz="4" w:space="0" w:color="auto"/>
            </w:tcBorders>
          </w:tcPr>
          <w:p w14:paraId="290D306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A07B264"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14539CA5"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66AD1239"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8A0FBF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2EECB6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DFD3F39"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076F58A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5A7FA0B"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83064D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39A6F90" w14:textId="77777777" w:rsidR="0035583A" w:rsidRPr="00F829B6" w:rsidRDefault="0035583A" w:rsidP="0074607E">
            <w:pPr>
              <w:pStyle w:val="TAC"/>
              <w:keepNext w:val="0"/>
              <w:keepLines w:val="0"/>
              <w:widowControl w:val="0"/>
              <w:rPr>
                <w:rFonts w:eastAsia="MS Mincho"/>
              </w:rPr>
            </w:pPr>
          </w:p>
        </w:tc>
      </w:tr>
      <w:tr w:rsidR="0035583A" w:rsidRPr="00F829B6" w14:paraId="796A552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0279849"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8</w:t>
            </w:r>
          </w:p>
        </w:tc>
        <w:tc>
          <w:tcPr>
            <w:tcW w:w="870" w:type="dxa"/>
            <w:tcBorders>
              <w:top w:val="single" w:sz="4" w:space="0" w:color="auto"/>
              <w:left w:val="single" w:sz="4" w:space="0" w:color="auto"/>
              <w:bottom w:val="single" w:sz="4" w:space="0" w:color="auto"/>
              <w:right w:val="single" w:sz="4" w:space="0" w:color="auto"/>
            </w:tcBorders>
          </w:tcPr>
          <w:p w14:paraId="2A09E823" w14:textId="77777777" w:rsidR="0035583A" w:rsidRPr="00F829B6" w:rsidRDefault="0035583A" w:rsidP="0074607E">
            <w:pPr>
              <w:pStyle w:val="TAC"/>
              <w:keepNext w:val="0"/>
              <w:keepLines w:val="0"/>
              <w:widowControl w:val="0"/>
              <w:rPr>
                <w:rFonts w:eastAsia="MS Mincho"/>
              </w:rPr>
            </w:pPr>
            <w:r w:rsidRPr="00F829B6">
              <w:t>(3,5)</w:t>
            </w:r>
          </w:p>
        </w:tc>
        <w:tc>
          <w:tcPr>
            <w:tcW w:w="406" w:type="dxa"/>
            <w:tcBorders>
              <w:top w:val="single" w:sz="4" w:space="0" w:color="auto"/>
              <w:left w:val="single" w:sz="4" w:space="0" w:color="auto"/>
              <w:bottom w:val="single" w:sz="4" w:space="0" w:color="auto"/>
              <w:right w:val="single" w:sz="4" w:space="0" w:color="auto"/>
            </w:tcBorders>
          </w:tcPr>
          <w:p w14:paraId="591B425B"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5CD8D61"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9B5806E"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030CCCAA"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D143AED"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C254D2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E0E6ED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AC02B5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94B89A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1EC14B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8E4B7C1" w14:textId="77777777" w:rsidR="0035583A" w:rsidRPr="00F829B6" w:rsidRDefault="0035583A" w:rsidP="0074607E">
            <w:pPr>
              <w:pStyle w:val="TAC"/>
              <w:keepNext w:val="0"/>
              <w:keepLines w:val="0"/>
              <w:widowControl w:val="0"/>
              <w:rPr>
                <w:rFonts w:eastAsia="MS Mincho"/>
              </w:rPr>
            </w:pPr>
          </w:p>
        </w:tc>
      </w:tr>
      <w:tr w:rsidR="0035583A" w:rsidRPr="00F829B6" w14:paraId="2FD09564"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F52BF77"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9</w:t>
            </w:r>
          </w:p>
        </w:tc>
        <w:tc>
          <w:tcPr>
            <w:tcW w:w="870" w:type="dxa"/>
            <w:tcBorders>
              <w:top w:val="single" w:sz="4" w:space="0" w:color="auto"/>
              <w:left w:val="single" w:sz="4" w:space="0" w:color="auto"/>
              <w:bottom w:val="single" w:sz="4" w:space="0" w:color="auto"/>
              <w:right w:val="single" w:sz="4" w:space="0" w:color="auto"/>
            </w:tcBorders>
          </w:tcPr>
          <w:p w14:paraId="24883EE1" w14:textId="77777777" w:rsidR="0035583A" w:rsidRPr="00F829B6" w:rsidRDefault="0035583A" w:rsidP="0074607E">
            <w:pPr>
              <w:pStyle w:val="TAC"/>
              <w:keepNext w:val="0"/>
              <w:keepLines w:val="0"/>
              <w:widowControl w:val="0"/>
              <w:rPr>
                <w:rFonts w:eastAsia="MS Mincho"/>
              </w:rPr>
            </w:pPr>
            <w:r w:rsidRPr="00F829B6">
              <w:t>(2,5)</w:t>
            </w:r>
          </w:p>
        </w:tc>
        <w:tc>
          <w:tcPr>
            <w:tcW w:w="406" w:type="dxa"/>
            <w:tcBorders>
              <w:top w:val="single" w:sz="4" w:space="0" w:color="auto"/>
              <w:left w:val="single" w:sz="4" w:space="0" w:color="auto"/>
              <w:bottom w:val="single" w:sz="4" w:space="0" w:color="auto"/>
              <w:right w:val="single" w:sz="4" w:space="0" w:color="auto"/>
            </w:tcBorders>
          </w:tcPr>
          <w:p w14:paraId="19E100F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7EE417E"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A536919"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2CF3B442"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C57091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2048B4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35FE70E"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12FC9C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15C6190"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017805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0A472B0" w14:textId="77777777" w:rsidR="0035583A" w:rsidRPr="00F829B6" w:rsidRDefault="0035583A" w:rsidP="0074607E">
            <w:pPr>
              <w:pStyle w:val="TAC"/>
              <w:keepNext w:val="0"/>
              <w:keepLines w:val="0"/>
              <w:widowControl w:val="0"/>
              <w:rPr>
                <w:rFonts w:eastAsia="MS Mincho"/>
              </w:rPr>
            </w:pPr>
          </w:p>
        </w:tc>
      </w:tr>
      <w:tr w:rsidR="0035583A" w:rsidRPr="00F829B6" w14:paraId="2F3188B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6FFFF3CB" w14:textId="77777777" w:rsidR="0035583A" w:rsidRPr="00F829B6" w:rsidRDefault="0035583A" w:rsidP="0074607E">
            <w:pPr>
              <w:pStyle w:val="TAC"/>
              <w:keepNext w:val="0"/>
              <w:keepLines w:val="0"/>
              <w:widowControl w:val="0"/>
              <w:rPr>
                <w:rFonts w:eastAsia="MS Mincho"/>
                <w:lang w:eastAsia="ja-JP"/>
              </w:rPr>
            </w:pPr>
            <w:r w:rsidRPr="00F829B6">
              <w:rPr>
                <w:lang w:eastAsia="ja-JP"/>
              </w:rPr>
              <w:t>20</w:t>
            </w:r>
          </w:p>
        </w:tc>
        <w:tc>
          <w:tcPr>
            <w:tcW w:w="870" w:type="dxa"/>
            <w:tcBorders>
              <w:top w:val="single" w:sz="4" w:space="0" w:color="auto"/>
              <w:left w:val="single" w:sz="4" w:space="0" w:color="auto"/>
              <w:bottom w:val="single" w:sz="4" w:space="0" w:color="auto"/>
              <w:right w:val="single" w:sz="4" w:space="0" w:color="auto"/>
            </w:tcBorders>
          </w:tcPr>
          <w:p w14:paraId="4938A41D" w14:textId="77777777" w:rsidR="0035583A" w:rsidRPr="00F829B6" w:rsidRDefault="0035583A" w:rsidP="0074607E">
            <w:pPr>
              <w:pStyle w:val="TAC"/>
              <w:keepNext w:val="0"/>
              <w:keepLines w:val="0"/>
              <w:widowControl w:val="0"/>
              <w:rPr>
                <w:rFonts w:eastAsia="MS Mincho"/>
              </w:rPr>
            </w:pPr>
            <w:r w:rsidRPr="00F829B6">
              <w:t>(11,1)</w:t>
            </w:r>
          </w:p>
        </w:tc>
        <w:tc>
          <w:tcPr>
            <w:tcW w:w="406" w:type="dxa"/>
            <w:tcBorders>
              <w:top w:val="single" w:sz="4" w:space="0" w:color="auto"/>
              <w:left w:val="single" w:sz="4" w:space="0" w:color="auto"/>
              <w:bottom w:val="single" w:sz="4" w:space="0" w:color="auto"/>
              <w:right w:val="single" w:sz="4" w:space="0" w:color="auto"/>
            </w:tcBorders>
          </w:tcPr>
          <w:p w14:paraId="1CFCBFA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7506E30"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39FF417"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3A63E93A"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25F72BDD"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65A964E"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2C44D9B9" w14:textId="77777777" w:rsidR="0035583A" w:rsidRPr="00F829B6" w:rsidRDefault="0035583A" w:rsidP="0074607E">
            <w:pPr>
              <w:pStyle w:val="TAC"/>
              <w:keepNext w:val="0"/>
              <w:keepLines w:val="0"/>
              <w:widowControl w:val="0"/>
            </w:pPr>
          </w:p>
        </w:tc>
        <w:tc>
          <w:tcPr>
            <w:tcW w:w="851" w:type="dxa"/>
            <w:tcBorders>
              <w:top w:val="single" w:sz="4" w:space="0" w:color="auto"/>
              <w:left w:val="single" w:sz="4" w:space="0" w:color="auto"/>
              <w:bottom w:val="single" w:sz="4" w:space="0" w:color="auto"/>
              <w:right w:val="single" w:sz="4" w:space="0" w:color="auto"/>
            </w:tcBorders>
          </w:tcPr>
          <w:p w14:paraId="68614833"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771BBCF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E2E4EC3"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1907DA8" w14:textId="77777777" w:rsidR="0035583A" w:rsidRPr="00F829B6" w:rsidRDefault="0035583A" w:rsidP="0074607E">
            <w:pPr>
              <w:pStyle w:val="TAC"/>
              <w:keepNext w:val="0"/>
              <w:keepLines w:val="0"/>
              <w:widowControl w:val="0"/>
            </w:pPr>
          </w:p>
        </w:tc>
      </w:tr>
      <w:tr w:rsidR="0035583A" w:rsidRPr="00F829B6" w14:paraId="19AB31E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A57E4C0"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1</w:t>
            </w:r>
          </w:p>
        </w:tc>
        <w:tc>
          <w:tcPr>
            <w:tcW w:w="870" w:type="dxa"/>
            <w:tcBorders>
              <w:top w:val="single" w:sz="4" w:space="0" w:color="auto"/>
              <w:left w:val="single" w:sz="4" w:space="0" w:color="auto"/>
              <w:bottom w:val="single" w:sz="4" w:space="0" w:color="auto"/>
              <w:right w:val="single" w:sz="4" w:space="0" w:color="auto"/>
            </w:tcBorders>
          </w:tcPr>
          <w:p w14:paraId="38EF59AA" w14:textId="77777777" w:rsidR="0035583A" w:rsidRPr="00F829B6" w:rsidRDefault="0035583A" w:rsidP="0074607E">
            <w:pPr>
              <w:pStyle w:val="TAC"/>
              <w:keepNext w:val="0"/>
              <w:keepLines w:val="0"/>
              <w:widowControl w:val="0"/>
              <w:rPr>
                <w:rFonts w:eastAsia="MS Mincho"/>
              </w:rPr>
            </w:pPr>
            <w:r w:rsidRPr="00F829B6">
              <w:t>(9,1)</w:t>
            </w:r>
          </w:p>
        </w:tc>
        <w:tc>
          <w:tcPr>
            <w:tcW w:w="406" w:type="dxa"/>
            <w:tcBorders>
              <w:top w:val="single" w:sz="4" w:space="0" w:color="auto"/>
              <w:left w:val="single" w:sz="4" w:space="0" w:color="auto"/>
              <w:bottom w:val="single" w:sz="4" w:space="0" w:color="auto"/>
              <w:right w:val="single" w:sz="4" w:space="0" w:color="auto"/>
            </w:tcBorders>
          </w:tcPr>
          <w:p w14:paraId="514FA64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7AAAB43"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9790F64"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4505873"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795E2DE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D142055"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78292AE0" w14:textId="77777777" w:rsidR="0035583A" w:rsidRPr="00F829B6" w:rsidRDefault="0035583A" w:rsidP="0074607E">
            <w:pPr>
              <w:pStyle w:val="TAC"/>
              <w:keepNext w:val="0"/>
              <w:keepLines w:val="0"/>
              <w:widowControl w:val="0"/>
            </w:pPr>
          </w:p>
        </w:tc>
        <w:tc>
          <w:tcPr>
            <w:tcW w:w="851" w:type="dxa"/>
            <w:tcBorders>
              <w:top w:val="single" w:sz="4" w:space="0" w:color="auto"/>
              <w:left w:val="single" w:sz="4" w:space="0" w:color="auto"/>
              <w:bottom w:val="single" w:sz="4" w:space="0" w:color="auto"/>
              <w:right w:val="single" w:sz="4" w:space="0" w:color="auto"/>
            </w:tcBorders>
          </w:tcPr>
          <w:p w14:paraId="5E5ED6F3"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7769009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12498D29"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2AB916C4" w14:textId="77777777" w:rsidR="0035583A" w:rsidRPr="00F829B6" w:rsidRDefault="0035583A" w:rsidP="0074607E">
            <w:pPr>
              <w:pStyle w:val="TAC"/>
              <w:keepNext w:val="0"/>
              <w:keepLines w:val="0"/>
              <w:widowControl w:val="0"/>
            </w:pPr>
          </w:p>
        </w:tc>
      </w:tr>
      <w:tr w:rsidR="0035583A" w:rsidRPr="00F829B6" w14:paraId="07B7D729"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57A51B97" w14:textId="77777777" w:rsidR="0035583A" w:rsidRPr="00F829B6" w:rsidRDefault="0035583A" w:rsidP="0074607E">
            <w:pPr>
              <w:pStyle w:val="TAC"/>
              <w:keepNext w:val="0"/>
              <w:keepLines w:val="0"/>
              <w:widowControl w:val="0"/>
              <w:rPr>
                <w:rFonts w:eastAsia="MS Mincho"/>
              </w:rPr>
            </w:pPr>
            <w:r w:rsidRPr="00F829B6">
              <w:t>22</w:t>
            </w:r>
          </w:p>
        </w:tc>
        <w:tc>
          <w:tcPr>
            <w:tcW w:w="870" w:type="dxa"/>
            <w:tcBorders>
              <w:top w:val="single" w:sz="4" w:space="0" w:color="auto"/>
              <w:left w:val="single" w:sz="4" w:space="0" w:color="auto"/>
              <w:bottom w:val="single" w:sz="4" w:space="0" w:color="auto"/>
              <w:right w:val="single" w:sz="4" w:space="0" w:color="auto"/>
            </w:tcBorders>
          </w:tcPr>
          <w:p w14:paraId="7420590D" w14:textId="77777777" w:rsidR="0035583A" w:rsidRPr="00F829B6" w:rsidRDefault="0035583A" w:rsidP="0074607E">
            <w:pPr>
              <w:pStyle w:val="TAC"/>
              <w:keepNext w:val="0"/>
              <w:keepLines w:val="0"/>
              <w:widowControl w:val="0"/>
              <w:rPr>
                <w:rFonts w:eastAsia="MS Mincho"/>
              </w:rPr>
            </w:pPr>
            <w:r w:rsidRPr="00F829B6">
              <w:t>(7,1)</w:t>
            </w:r>
          </w:p>
        </w:tc>
        <w:tc>
          <w:tcPr>
            <w:tcW w:w="406" w:type="dxa"/>
            <w:tcBorders>
              <w:top w:val="single" w:sz="4" w:space="0" w:color="auto"/>
              <w:left w:val="single" w:sz="4" w:space="0" w:color="auto"/>
              <w:bottom w:val="single" w:sz="4" w:space="0" w:color="auto"/>
              <w:right w:val="single" w:sz="4" w:space="0" w:color="auto"/>
            </w:tcBorders>
          </w:tcPr>
          <w:p w14:paraId="180548D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1DC79F4C"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E36D585"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8A9F78D" w14:textId="77777777" w:rsidR="0035583A" w:rsidRPr="00F829B6" w:rsidRDefault="0035583A" w:rsidP="0074607E">
            <w:pPr>
              <w:pStyle w:val="TAC"/>
              <w:keepNext w:val="0"/>
              <w:keepLines w:val="0"/>
              <w:widowControl w:val="0"/>
              <w:rPr>
                <w:rFonts w:eastAsia="MS Mincho"/>
              </w:rPr>
            </w:pPr>
            <w:r w:rsidRPr="00F829B6">
              <w:t>(7,1)</w:t>
            </w:r>
          </w:p>
        </w:tc>
        <w:tc>
          <w:tcPr>
            <w:tcW w:w="425" w:type="dxa"/>
            <w:tcBorders>
              <w:top w:val="single" w:sz="4" w:space="0" w:color="auto"/>
              <w:left w:val="single" w:sz="4" w:space="0" w:color="auto"/>
              <w:bottom w:val="single" w:sz="4" w:space="0" w:color="auto"/>
              <w:right w:val="single" w:sz="4" w:space="0" w:color="auto"/>
            </w:tcBorders>
          </w:tcPr>
          <w:p w14:paraId="5B8ACAD1"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69391A8"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1647E327" w14:textId="77777777" w:rsidR="0035583A" w:rsidRPr="00F829B6" w:rsidRDefault="0035583A" w:rsidP="0074607E">
            <w:pPr>
              <w:pStyle w:val="TAC"/>
              <w:keepNext w:val="0"/>
              <w:keepLines w:val="0"/>
              <w:widowControl w:val="0"/>
            </w:pPr>
          </w:p>
        </w:tc>
        <w:tc>
          <w:tcPr>
            <w:tcW w:w="851" w:type="dxa"/>
            <w:tcBorders>
              <w:top w:val="single" w:sz="4" w:space="0" w:color="auto"/>
              <w:left w:val="single" w:sz="4" w:space="0" w:color="auto"/>
              <w:bottom w:val="single" w:sz="4" w:space="0" w:color="auto"/>
              <w:right w:val="single" w:sz="4" w:space="0" w:color="auto"/>
            </w:tcBorders>
          </w:tcPr>
          <w:p w14:paraId="5EE2123A" w14:textId="77777777" w:rsidR="0035583A" w:rsidRPr="00F829B6" w:rsidRDefault="0035583A" w:rsidP="0074607E">
            <w:pPr>
              <w:pStyle w:val="TAC"/>
              <w:keepNext w:val="0"/>
              <w:keepLines w:val="0"/>
              <w:widowControl w:val="0"/>
              <w:rPr>
                <w:rFonts w:eastAsia="MS Mincho"/>
              </w:rPr>
            </w:pPr>
            <w:r w:rsidRPr="00F829B6">
              <w:t>(7,1)</w:t>
            </w:r>
          </w:p>
        </w:tc>
        <w:tc>
          <w:tcPr>
            <w:tcW w:w="425" w:type="dxa"/>
            <w:tcBorders>
              <w:top w:val="single" w:sz="4" w:space="0" w:color="auto"/>
              <w:left w:val="single" w:sz="4" w:space="0" w:color="auto"/>
              <w:bottom w:val="single" w:sz="4" w:space="0" w:color="auto"/>
              <w:right w:val="single" w:sz="4" w:space="0" w:color="auto"/>
            </w:tcBorders>
          </w:tcPr>
          <w:p w14:paraId="21E22AB7"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C8D7AAE"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AA85AFF" w14:textId="77777777" w:rsidR="0035583A" w:rsidRPr="00F829B6" w:rsidRDefault="0035583A" w:rsidP="0074607E">
            <w:pPr>
              <w:pStyle w:val="TAC"/>
              <w:keepNext w:val="0"/>
              <w:keepLines w:val="0"/>
              <w:widowControl w:val="0"/>
            </w:pPr>
          </w:p>
        </w:tc>
      </w:tr>
      <w:tr w:rsidR="0035583A" w:rsidRPr="00F829B6" w14:paraId="6270154E"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32C5F04D"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3</w:t>
            </w:r>
          </w:p>
        </w:tc>
        <w:tc>
          <w:tcPr>
            <w:tcW w:w="870" w:type="dxa"/>
            <w:tcBorders>
              <w:top w:val="single" w:sz="4" w:space="0" w:color="auto"/>
              <w:left w:val="single" w:sz="4" w:space="0" w:color="auto"/>
              <w:bottom w:val="single" w:sz="4" w:space="0" w:color="auto"/>
              <w:right w:val="single" w:sz="4" w:space="0" w:color="auto"/>
            </w:tcBorders>
          </w:tcPr>
          <w:p w14:paraId="6EA07A7C" w14:textId="77777777" w:rsidR="0035583A" w:rsidRPr="00F829B6" w:rsidRDefault="0035583A" w:rsidP="0074607E">
            <w:pPr>
              <w:pStyle w:val="TAC"/>
              <w:keepNext w:val="0"/>
              <w:keepLines w:val="0"/>
              <w:widowControl w:val="0"/>
              <w:rPr>
                <w:rFonts w:eastAsia="MS Mincho"/>
              </w:rPr>
            </w:pPr>
            <w:r w:rsidRPr="00F829B6">
              <w:t>(10,1)</w:t>
            </w:r>
          </w:p>
        </w:tc>
        <w:tc>
          <w:tcPr>
            <w:tcW w:w="406" w:type="dxa"/>
            <w:tcBorders>
              <w:top w:val="single" w:sz="4" w:space="0" w:color="auto"/>
              <w:left w:val="single" w:sz="4" w:space="0" w:color="auto"/>
              <w:bottom w:val="single" w:sz="4" w:space="0" w:color="auto"/>
              <w:right w:val="single" w:sz="4" w:space="0" w:color="auto"/>
            </w:tcBorders>
          </w:tcPr>
          <w:p w14:paraId="1D87CFF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E415C24"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C78BA21"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E8950F1"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64F2F5EE"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57D1972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E9FCDDE"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3A9814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8D28E5D"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0AC5788"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EA6DCC3" w14:textId="77777777" w:rsidR="0035583A" w:rsidRPr="00F829B6" w:rsidRDefault="0035583A" w:rsidP="0074607E">
            <w:pPr>
              <w:pStyle w:val="TAC"/>
              <w:keepNext w:val="0"/>
              <w:keepLines w:val="0"/>
              <w:widowControl w:val="0"/>
              <w:rPr>
                <w:rFonts w:eastAsia="MS Mincho"/>
              </w:rPr>
            </w:pPr>
          </w:p>
        </w:tc>
      </w:tr>
      <w:tr w:rsidR="0035583A" w:rsidRPr="00F829B6" w14:paraId="1605EEA1"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00EE43E8" w14:textId="77777777" w:rsidR="0035583A" w:rsidRPr="00F829B6" w:rsidRDefault="0035583A" w:rsidP="0074607E">
            <w:pPr>
              <w:pStyle w:val="TAC"/>
              <w:keepNext w:val="0"/>
              <w:keepLines w:val="0"/>
              <w:widowControl w:val="0"/>
              <w:rPr>
                <w:rFonts w:eastAsia="MS Mincho"/>
                <w:lang w:eastAsia="ja-JP"/>
              </w:rPr>
            </w:pPr>
            <w:r w:rsidRPr="00F829B6">
              <w:rPr>
                <w:lang w:eastAsia="ja-JP"/>
              </w:rPr>
              <w:t>24</w:t>
            </w:r>
          </w:p>
        </w:tc>
        <w:tc>
          <w:tcPr>
            <w:tcW w:w="870" w:type="dxa"/>
            <w:tcBorders>
              <w:top w:val="single" w:sz="4" w:space="0" w:color="auto"/>
              <w:left w:val="single" w:sz="4" w:space="0" w:color="auto"/>
              <w:bottom w:val="single" w:sz="4" w:space="0" w:color="auto"/>
              <w:right w:val="single" w:sz="4" w:space="0" w:color="auto"/>
            </w:tcBorders>
          </w:tcPr>
          <w:p w14:paraId="4FAFC457" w14:textId="77777777" w:rsidR="0035583A" w:rsidRPr="00F829B6" w:rsidRDefault="0035583A" w:rsidP="0074607E">
            <w:pPr>
              <w:pStyle w:val="TAC"/>
              <w:keepNext w:val="0"/>
              <w:keepLines w:val="0"/>
              <w:widowControl w:val="0"/>
              <w:rPr>
                <w:rFonts w:eastAsia="MS Mincho"/>
              </w:rPr>
            </w:pPr>
            <w:r w:rsidRPr="00F829B6">
              <w:t>(8,1)</w:t>
            </w:r>
          </w:p>
        </w:tc>
        <w:tc>
          <w:tcPr>
            <w:tcW w:w="406" w:type="dxa"/>
            <w:tcBorders>
              <w:top w:val="single" w:sz="4" w:space="0" w:color="auto"/>
              <w:left w:val="single" w:sz="4" w:space="0" w:color="auto"/>
              <w:bottom w:val="single" w:sz="4" w:space="0" w:color="auto"/>
              <w:right w:val="single" w:sz="4" w:space="0" w:color="auto"/>
            </w:tcBorders>
          </w:tcPr>
          <w:p w14:paraId="250C2C21"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F05A9DB"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752156A"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0C8210" w14:textId="77777777" w:rsidR="0035583A" w:rsidRPr="00F829B6" w:rsidRDefault="0035583A" w:rsidP="0074607E">
            <w:pPr>
              <w:pStyle w:val="TAC"/>
              <w:keepNext w:val="0"/>
              <w:keepLines w:val="0"/>
              <w:widowControl w:val="0"/>
              <w:rPr>
                <w:rFonts w:eastAsia="MS Mincho"/>
              </w:rPr>
            </w:pPr>
            <w:r w:rsidRPr="00F829B6">
              <w:t>(8,1)</w:t>
            </w:r>
          </w:p>
        </w:tc>
        <w:tc>
          <w:tcPr>
            <w:tcW w:w="425" w:type="dxa"/>
            <w:tcBorders>
              <w:top w:val="single" w:sz="4" w:space="0" w:color="auto"/>
              <w:left w:val="single" w:sz="4" w:space="0" w:color="auto"/>
              <w:bottom w:val="single" w:sz="4" w:space="0" w:color="auto"/>
              <w:right w:val="single" w:sz="4" w:space="0" w:color="auto"/>
            </w:tcBorders>
          </w:tcPr>
          <w:p w14:paraId="31E671B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0A51B0C"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90B839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9C3DE7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A3983CC"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B81EE6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2A45963" w14:textId="77777777" w:rsidR="0035583A" w:rsidRPr="00F829B6" w:rsidRDefault="0035583A" w:rsidP="0074607E">
            <w:pPr>
              <w:pStyle w:val="TAC"/>
              <w:keepNext w:val="0"/>
              <w:keepLines w:val="0"/>
              <w:widowControl w:val="0"/>
              <w:rPr>
                <w:rFonts w:eastAsia="MS Mincho"/>
              </w:rPr>
            </w:pPr>
          </w:p>
        </w:tc>
      </w:tr>
      <w:tr w:rsidR="0035583A" w:rsidRPr="00F829B6" w14:paraId="3AD909CA"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CA04AC9"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5</w:t>
            </w:r>
          </w:p>
        </w:tc>
        <w:tc>
          <w:tcPr>
            <w:tcW w:w="870" w:type="dxa"/>
            <w:tcBorders>
              <w:top w:val="single" w:sz="4" w:space="0" w:color="auto"/>
              <w:left w:val="single" w:sz="4" w:space="0" w:color="auto"/>
              <w:bottom w:val="single" w:sz="4" w:space="0" w:color="auto"/>
              <w:right w:val="single" w:sz="4" w:space="0" w:color="auto"/>
            </w:tcBorders>
          </w:tcPr>
          <w:p w14:paraId="2C61F8FB" w14:textId="77777777" w:rsidR="0035583A" w:rsidRPr="00F829B6" w:rsidRDefault="0035583A" w:rsidP="0074607E">
            <w:pPr>
              <w:pStyle w:val="TAC"/>
              <w:keepNext w:val="0"/>
              <w:keepLines w:val="0"/>
              <w:widowControl w:val="0"/>
              <w:rPr>
                <w:rFonts w:eastAsia="MS Mincho"/>
              </w:rPr>
            </w:pPr>
            <w:r w:rsidRPr="00F829B6">
              <w:t>(6,1)</w:t>
            </w:r>
          </w:p>
        </w:tc>
        <w:tc>
          <w:tcPr>
            <w:tcW w:w="406" w:type="dxa"/>
            <w:tcBorders>
              <w:top w:val="single" w:sz="4" w:space="0" w:color="auto"/>
              <w:left w:val="single" w:sz="4" w:space="0" w:color="auto"/>
              <w:bottom w:val="single" w:sz="4" w:space="0" w:color="auto"/>
              <w:right w:val="single" w:sz="4" w:space="0" w:color="auto"/>
            </w:tcBorders>
          </w:tcPr>
          <w:p w14:paraId="459987A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DF6F787"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682BD4C"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0A502D9" w14:textId="77777777" w:rsidR="0035583A" w:rsidRPr="00F829B6" w:rsidRDefault="0035583A" w:rsidP="0074607E">
            <w:pPr>
              <w:pStyle w:val="TAC"/>
              <w:keepNext w:val="0"/>
              <w:keepLines w:val="0"/>
              <w:widowControl w:val="0"/>
              <w:rPr>
                <w:rFonts w:eastAsia="MS Mincho"/>
              </w:rPr>
            </w:pPr>
            <w:r w:rsidRPr="00F829B6">
              <w:t>(6,1)</w:t>
            </w:r>
          </w:p>
        </w:tc>
        <w:tc>
          <w:tcPr>
            <w:tcW w:w="425" w:type="dxa"/>
            <w:tcBorders>
              <w:top w:val="single" w:sz="4" w:space="0" w:color="auto"/>
              <w:left w:val="single" w:sz="4" w:space="0" w:color="auto"/>
              <w:bottom w:val="single" w:sz="4" w:space="0" w:color="auto"/>
              <w:right w:val="single" w:sz="4" w:space="0" w:color="auto"/>
            </w:tcBorders>
          </w:tcPr>
          <w:p w14:paraId="256B0A9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681E879"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0C0247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64430D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1127DBF"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D6EF9D3"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5731427" w14:textId="77777777" w:rsidR="0035583A" w:rsidRPr="00F829B6" w:rsidRDefault="0035583A" w:rsidP="0074607E">
            <w:pPr>
              <w:pStyle w:val="TAC"/>
              <w:keepNext w:val="0"/>
              <w:keepLines w:val="0"/>
              <w:widowControl w:val="0"/>
              <w:rPr>
                <w:rFonts w:eastAsia="MS Mincho"/>
              </w:rPr>
            </w:pPr>
          </w:p>
        </w:tc>
      </w:tr>
      <w:tr w:rsidR="0035583A" w:rsidRPr="00F829B6" w14:paraId="1165987E"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33595A42"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6</w:t>
            </w:r>
          </w:p>
        </w:tc>
        <w:tc>
          <w:tcPr>
            <w:tcW w:w="870" w:type="dxa"/>
            <w:tcBorders>
              <w:top w:val="single" w:sz="4" w:space="0" w:color="auto"/>
              <w:left w:val="single" w:sz="4" w:space="0" w:color="auto"/>
              <w:bottom w:val="single" w:sz="4" w:space="0" w:color="auto"/>
              <w:right w:val="single" w:sz="4" w:space="0" w:color="auto"/>
            </w:tcBorders>
          </w:tcPr>
          <w:p w14:paraId="05E86195" w14:textId="77777777" w:rsidR="0035583A" w:rsidRPr="00F829B6" w:rsidRDefault="0035583A" w:rsidP="0074607E">
            <w:pPr>
              <w:pStyle w:val="TAC"/>
              <w:keepNext w:val="0"/>
              <w:keepLines w:val="0"/>
              <w:widowControl w:val="0"/>
              <w:rPr>
                <w:rFonts w:eastAsia="MS Mincho"/>
              </w:rPr>
            </w:pPr>
            <w:r w:rsidRPr="00F829B6">
              <w:t>(5,1)</w:t>
            </w:r>
          </w:p>
        </w:tc>
        <w:tc>
          <w:tcPr>
            <w:tcW w:w="406" w:type="dxa"/>
            <w:tcBorders>
              <w:top w:val="single" w:sz="4" w:space="0" w:color="auto"/>
              <w:left w:val="single" w:sz="4" w:space="0" w:color="auto"/>
              <w:bottom w:val="single" w:sz="4" w:space="0" w:color="auto"/>
              <w:right w:val="single" w:sz="4" w:space="0" w:color="auto"/>
            </w:tcBorders>
          </w:tcPr>
          <w:p w14:paraId="3EF44F2C"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D8E0DBF"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DB22C29"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754D739"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CD14D4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48E264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C608129"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D47E14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99A4366"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E187B6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C429547" w14:textId="77777777" w:rsidR="0035583A" w:rsidRPr="00F829B6" w:rsidRDefault="0035583A" w:rsidP="0074607E">
            <w:pPr>
              <w:pStyle w:val="TAC"/>
              <w:keepNext w:val="0"/>
              <w:keepLines w:val="0"/>
              <w:widowControl w:val="0"/>
              <w:rPr>
                <w:rFonts w:eastAsia="MS Mincho"/>
              </w:rPr>
            </w:pPr>
          </w:p>
        </w:tc>
      </w:tr>
      <w:tr w:rsidR="0035583A" w:rsidRPr="00F829B6" w14:paraId="6DFEA7B5"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0197C922"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7</w:t>
            </w:r>
          </w:p>
        </w:tc>
        <w:tc>
          <w:tcPr>
            <w:tcW w:w="870" w:type="dxa"/>
            <w:tcBorders>
              <w:top w:val="single" w:sz="4" w:space="0" w:color="auto"/>
              <w:left w:val="single" w:sz="4" w:space="0" w:color="auto"/>
              <w:bottom w:val="single" w:sz="4" w:space="0" w:color="auto"/>
              <w:right w:val="single" w:sz="4" w:space="0" w:color="auto"/>
            </w:tcBorders>
          </w:tcPr>
          <w:p w14:paraId="370BC909" w14:textId="77777777" w:rsidR="0035583A" w:rsidRPr="00F829B6" w:rsidRDefault="0035583A" w:rsidP="0074607E">
            <w:pPr>
              <w:pStyle w:val="TAC"/>
              <w:keepNext w:val="0"/>
              <w:keepLines w:val="0"/>
              <w:widowControl w:val="0"/>
              <w:rPr>
                <w:rFonts w:eastAsia="MS Mincho"/>
              </w:rPr>
            </w:pPr>
            <w:r w:rsidRPr="00F829B6">
              <w:t>(4,1)</w:t>
            </w:r>
          </w:p>
        </w:tc>
        <w:tc>
          <w:tcPr>
            <w:tcW w:w="406" w:type="dxa"/>
            <w:tcBorders>
              <w:top w:val="single" w:sz="4" w:space="0" w:color="auto"/>
              <w:left w:val="single" w:sz="4" w:space="0" w:color="auto"/>
              <w:bottom w:val="single" w:sz="4" w:space="0" w:color="auto"/>
              <w:right w:val="single" w:sz="4" w:space="0" w:color="auto"/>
            </w:tcBorders>
          </w:tcPr>
          <w:p w14:paraId="5A2C342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CD90E29"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E0126DD"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D3CE2B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3D399E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7C3BE3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B65C7A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AAA4DE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27C76A1"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BDFF04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912B6E1" w14:textId="77777777" w:rsidR="0035583A" w:rsidRPr="00F829B6" w:rsidRDefault="0035583A" w:rsidP="0074607E">
            <w:pPr>
              <w:pStyle w:val="TAC"/>
              <w:keepNext w:val="0"/>
              <w:keepLines w:val="0"/>
              <w:widowControl w:val="0"/>
              <w:rPr>
                <w:rFonts w:eastAsia="MS Mincho"/>
              </w:rPr>
            </w:pPr>
          </w:p>
        </w:tc>
      </w:tr>
      <w:tr w:rsidR="0035583A" w:rsidRPr="00F829B6" w14:paraId="76CF956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5D74C004"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8</w:t>
            </w:r>
          </w:p>
        </w:tc>
        <w:tc>
          <w:tcPr>
            <w:tcW w:w="870" w:type="dxa"/>
            <w:tcBorders>
              <w:top w:val="single" w:sz="4" w:space="0" w:color="auto"/>
              <w:left w:val="single" w:sz="4" w:space="0" w:color="auto"/>
              <w:bottom w:val="single" w:sz="4" w:space="0" w:color="auto"/>
              <w:right w:val="single" w:sz="4" w:space="0" w:color="auto"/>
            </w:tcBorders>
          </w:tcPr>
          <w:p w14:paraId="62F73DA1" w14:textId="77777777" w:rsidR="0035583A" w:rsidRPr="00F829B6" w:rsidRDefault="0035583A" w:rsidP="0074607E">
            <w:pPr>
              <w:pStyle w:val="TAC"/>
              <w:keepNext w:val="0"/>
              <w:keepLines w:val="0"/>
              <w:widowControl w:val="0"/>
              <w:rPr>
                <w:rFonts w:eastAsia="MS Mincho"/>
              </w:rPr>
            </w:pPr>
            <w:r w:rsidRPr="00F829B6">
              <w:t>(3,1)</w:t>
            </w:r>
          </w:p>
        </w:tc>
        <w:tc>
          <w:tcPr>
            <w:tcW w:w="406" w:type="dxa"/>
            <w:tcBorders>
              <w:top w:val="single" w:sz="4" w:space="0" w:color="auto"/>
              <w:left w:val="single" w:sz="4" w:space="0" w:color="auto"/>
              <w:bottom w:val="single" w:sz="4" w:space="0" w:color="auto"/>
              <w:right w:val="single" w:sz="4" w:space="0" w:color="auto"/>
            </w:tcBorders>
          </w:tcPr>
          <w:p w14:paraId="4204441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8B446AC"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708100B"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B5C74DA"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4FB9699"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2CD6FC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E4528D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E3C7EF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1DFD926"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39A2D3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CC68455" w14:textId="77777777" w:rsidR="0035583A" w:rsidRPr="00F829B6" w:rsidRDefault="0035583A" w:rsidP="0074607E">
            <w:pPr>
              <w:pStyle w:val="TAC"/>
              <w:keepNext w:val="0"/>
              <w:keepLines w:val="0"/>
              <w:widowControl w:val="0"/>
              <w:rPr>
                <w:rFonts w:eastAsia="MS Mincho"/>
              </w:rPr>
            </w:pPr>
          </w:p>
        </w:tc>
      </w:tr>
      <w:tr w:rsidR="0035583A" w:rsidRPr="00F829B6" w14:paraId="335AC21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14A43803"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9</w:t>
            </w:r>
          </w:p>
        </w:tc>
        <w:tc>
          <w:tcPr>
            <w:tcW w:w="870" w:type="dxa"/>
            <w:tcBorders>
              <w:top w:val="single" w:sz="4" w:space="0" w:color="auto"/>
              <w:left w:val="single" w:sz="4" w:space="0" w:color="auto"/>
              <w:bottom w:val="single" w:sz="4" w:space="0" w:color="auto"/>
              <w:right w:val="single" w:sz="4" w:space="0" w:color="auto"/>
            </w:tcBorders>
          </w:tcPr>
          <w:p w14:paraId="7B059497" w14:textId="77777777" w:rsidR="0035583A" w:rsidRPr="00F829B6" w:rsidRDefault="0035583A" w:rsidP="0074607E">
            <w:pPr>
              <w:pStyle w:val="TAC"/>
              <w:keepNext w:val="0"/>
              <w:keepLines w:val="0"/>
              <w:widowControl w:val="0"/>
              <w:rPr>
                <w:rFonts w:eastAsia="MS Mincho"/>
              </w:rPr>
            </w:pPr>
            <w:r w:rsidRPr="00F829B6">
              <w:t>(2,1)</w:t>
            </w:r>
          </w:p>
        </w:tc>
        <w:tc>
          <w:tcPr>
            <w:tcW w:w="406" w:type="dxa"/>
            <w:tcBorders>
              <w:top w:val="single" w:sz="4" w:space="0" w:color="auto"/>
              <w:left w:val="single" w:sz="4" w:space="0" w:color="auto"/>
              <w:bottom w:val="single" w:sz="4" w:space="0" w:color="auto"/>
              <w:right w:val="single" w:sz="4" w:space="0" w:color="auto"/>
            </w:tcBorders>
          </w:tcPr>
          <w:p w14:paraId="20226C5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3A29593"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F51180B"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514509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76373D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D5EC1B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7394F9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CAEEE6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DFBE49D"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7E5219"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020549C" w14:textId="77777777" w:rsidR="0035583A" w:rsidRPr="00F829B6" w:rsidRDefault="0035583A" w:rsidP="0074607E">
            <w:pPr>
              <w:pStyle w:val="TAC"/>
              <w:keepNext w:val="0"/>
              <w:keepLines w:val="0"/>
              <w:widowControl w:val="0"/>
              <w:rPr>
                <w:rFonts w:eastAsia="MS Mincho"/>
              </w:rPr>
            </w:pPr>
          </w:p>
        </w:tc>
      </w:tr>
      <w:tr w:rsidR="0035583A" w:rsidRPr="00F829B6" w14:paraId="5BE8D26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3BD5730E" w14:textId="77777777" w:rsidR="0035583A" w:rsidRPr="00F829B6" w:rsidRDefault="0035583A" w:rsidP="0074607E">
            <w:pPr>
              <w:pStyle w:val="TAC"/>
              <w:keepNext w:val="0"/>
              <w:keepLines w:val="0"/>
              <w:widowControl w:val="0"/>
              <w:rPr>
                <w:rFonts w:eastAsia="MS Mincho"/>
                <w:lang w:eastAsia="ja-JP"/>
              </w:rPr>
            </w:pPr>
            <w:r w:rsidRPr="00F829B6">
              <w:rPr>
                <w:lang w:eastAsia="ja-JP"/>
              </w:rPr>
              <w:t>30</w:t>
            </w:r>
          </w:p>
        </w:tc>
        <w:tc>
          <w:tcPr>
            <w:tcW w:w="870" w:type="dxa"/>
            <w:tcBorders>
              <w:top w:val="single" w:sz="4" w:space="0" w:color="auto"/>
              <w:left w:val="single" w:sz="4" w:space="0" w:color="auto"/>
              <w:bottom w:val="single" w:sz="4" w:space="0" w:color="auto"/>
              <w:right w:val="single" w:sz="4" w:space="0" w:color="auto"/>
            </w:tcBorders>
          </w:tcPr>
          <w:p w14:paraId="06ABB37C" w14:textId="77777777" w:rsidR="0035583A" w:rsidRPr="00F829B6" w:rsidRDefault="0035583A" w:rsidP="0074607E">
            <w:pPr>
              <w:pStyle w:val="TAC"/>
              <w:keepNext w:val="0"/>
              <w:keepLines w:val="0"/>
              <w:widowControl w:val="0"/>
              <w:rPr>
                <w:rFonts w:eastAsia="MS Mincho"/>
              </w:rPr>
            </w:pPr>
            <w:r w:rsidRPr="00F829B6">
              <w:t>(1,1)</w:t>
            </w:r>
          </w:p>
        </w:tc>
        <w:tc>
          <w:tcPr>
            <w:tcW w:w="406" w:type="dxa"/>
            <w:tcBorders>
              <w:top w:val="single" w:sz="4" w:space="0" w:color="auto"/>
              <w:left w:val="single" w:sz="4" w:space="0" w:color="auto"/>
              <w:bottom w:val="single" w:sz="4" w:space="0" w:color="auto"/>
              <w:right w:val="single" w:sz="4" w:space="0" w:color="auto"/>
            </w:tcBorders>
          </w:tcPr>
          <w:p w14:paraId="041155E5"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818EE5C"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F7D13CA"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C6D1A7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09CA77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4D1331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8A2797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C1A780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E7AE442"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B93714D"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26E48BB" w14:textId="77777777" w:rsidR="0035583A" w:rsidRPr="00F829B6" w:rsidRDefault="0035583A" w:rsidP="0074607E">
            <w:pPr>
              <w:pStyle w:val="TAC"/>
              <w:keepNext w:val="0"/>
              <w:keepLines w:val="0"/>
              <w:widowControl w:val="0"/>
              <w:rPr>
                <w:rFonts w:eastAsia="MS Mincho"/>
              </w:rPr>
            </w:pPr>
          </w:p>
        </w:tc>
      </w:tr>
      <w:tr w:rsidR="0035583A" w:rsidRPr="00F829B6" w14:paraId="1B113C67"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0DDD64B0" w14:textId="77777777" w:rsidR="0035583A" w:rsidRPr="00F829B6" w:rsidRDefault="0035583A" w:rsidP="0074607E">
            <w:pPr>
              <w:pStyle w:val="TAC"/>
              <w:keepNext w:val="0"/>
              <w:keepLines w:val="0"/>
              <w:widowControl w:val="0"/>
              <w:rPr>
                <w:rFonts w:eastAsia="MS Mincho"/>
                <w:lang w:eastAsia="ja-JP"/>
              </w:rPr>
            </w:pPr>
            <w:r w:rsidRPr="00F829B6">
              <w:t>31</w:t>
            </w:r>
          </w:p>
        </w:tc>
        <w:tc>
          <w:tcPr>
            <w:tcW w:w="870" w:type="dxa"/>
            <w:tcBorders>
              <w:top w:val="single" w:sz="4" w:space="0" w:color="auto"/>
              <w:left w:val="single" w:sz="4" w:space="0" w:color="auto"/>
              <w:bottom w:val="single" w:sz="4" w:space="0" w:color="auto"/>
              <w:right w:val="single" w:sz="4" w:space="0" w:color="auto"/>
            </w:tcBorders>
          </w:tcPr>
          <w:p w14:paraId="016C6A31" w14:textId="77777777" w:rsidR="0035583A" w:rsidRPr="00F829B6" w:rsidRDefault="0035583A" w:rsidP="0074607E">
            <w:pPr>
              <w:pStyle w:val="TAC"/>
              <w:keepNext w:val="0"/>
              <w:keepLines w:val="0"/>
              <w:widowControl w:val="0"/>
              <w:rPr>
                <w:rFonts w:eastAsia="MS Mincho"/>
              </w:rPr>
            </w:pPr>
            <w:r w:rsidRPr="00F829B6">
              <w:t>(0,1)</w:t>
            </w:r>
          </w:p>
        </w:tc>
        <w:tc>
          <w:tcPr>
            <w:tcW w:w="406" w:type="dxa"/>
            <w:tcBorders>
              <w:top w:val="single" w:sz="4" w:space="0" w:color="auto"/>
              <w:left w:val="single" w:sz="4" w:space="0" w:color="auto"/>
              <w:bottom w:val="single" w:sz="4" w:space="0" w:color="auto"/>
              <w:right w:val="single" w:sz="4" w:space="0" w:color="auto"/>
            </w:tcBorders>
          </w:tcPr>
          <w:p w14:paraId="37327A65"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68E4F0F"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C7BB3A3"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0A74F1A"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D927EF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81CF65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A2314B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EDE714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6AD28A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BFD89C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89B5B7B" w14:textId="77777777" w:rsidR="0035583A" w:rsidRPr="00F829B6" w:rsidRDefault="0035583A" w:rsidP="0074607E">
            <w:pPr>
              <w:pStyle w:val="TAC"/>
              <w:keepNext w:val="0"/>
              <w:keepLines w:val="0"/>
              <w:widowControl w:val="0"/>
              <w:rPr>
                <w:rFonts w:eastAsia="MS Mincho"/>
              </w:rPr>
            </w:pPr>
          </w:p>
        </w:tc>
      </w:tr>
    </w:tbl>
    <w:p w14:paraId="7F46F02A" w14:textId="77777777" w:rsidR="0035583A" w:rsidRPr="00F829B6" w:rsidRDefault="0035583A" w:rsidP="0074607E">
      <w:pPr>
        <w:pStyle w:val="NO"/>
        <w:keepLines w:val="0"/>
        <w:widowControl w:val="0"/>
      </w:pPr>
      <w:r w:rsidRPr="00F829B6">
        <w:t>Note:</w:t>
      </w:r>
      <w:r w:rsidRPr="00F829B6">
        <w:tab/>
      </w:r>
      <w:r w:rsidRPr="00F829B6">
        <w:rPr>
          <w:position w:val="-10"/>
        </w:rPr>
        <w:object w:dxaOrig="1160" w:dyaOrig="300" w14:anchorId="7A24D967">
          <v:shape id="_x0000_i2582" type="#_x0000_t75" style="width:57.05pt;height:14.95pt" o:ole="">
            <v:imagedata r:id="rId2654" o:title=""/>
          </v:shape>
          <o:OLEObject Type="Embed" ProgID="Equation.3" ShapeID="_x0000_i2582" DrawAspect="Content" ObjectID="_1755943528" r:id="rId2655"/>
        </w:object>
      </w:r>
      <w:r w:rsidRPr="00F829B6">
        <w:t>. Configurations 0 – 19 for normal subframes are available for frame structure types 1, 2 and 3. Configurations 20 – 31 and configurations for special subframes are available for frame structure type 2 only.</w:t>
      </w:r>
    </w:p>
    <w:p w14:paraId="5F7876AA" w14:textId="77777777" w:rsidR="0035583A" w:rsidRPr="00F829B6" w:rsidRDefault="0035583A" w:rsidP="0074607E">
      <w:pPr>
        <w:pStyle w:val="TH"/>
        <w:keepNext w:val="0"/>
        <w:keepLines w:val="0"/>
        <w:widowControl w:val="0"/>
      </w:pPr>
      <w:r w:rsidRPr="00F829B6">
        <w:br w:type="page"/>
      </w:r>
      <w:r w:rsidRPr="00F829B6">
        <w:lastRenderedPageBreak/>
        <w:t xml:space="preserve">Table 6.10.5.2-2: Mapping from CSI reference signal configuration to </w:t>
      </w:r>
      <w:r w:rsidRPr="00F829B6">
        <w:rPr>
          <w:position w:val="-10"/>
        </w:rPr>
        <w:object w:dxaOrig="560" w:dyaOrig="300" w14:anchorId="72B536AE">
          <v:shape id="_x0000_i2583" type="#_x0000_t75" style="width:28.05pt;height:14.95pt" o:ole="">
            <v:imagedata r:id="rId2422" o:title=""/>
          </v:shape>
          <o:OLEObject Type="Embed" ProgID="Equation.3" ShapeID="_x0000_i2583" DrawAspect="Content" ObjectID="_1755943529" r:id="rId2656"/>
        </w:object>
      </w:r>
      <w:r w:rsidRPr="00F829B6">
        <w:t xml:space="preserve"> for extended cyclic prefix.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49"/>
        <w:gridCol w:w="748"/>
        <w:gridCol w:w="386"/>
        <w:gridCol w:w="851"/>
        <w:gridCol w:w="425"/>
        <w:gridCol w:w="850"/>
        <w:gridCol w:w="426"/>
        <w:gridCol w:w="708"/>
        <w:gridCol w:w="426"/>
        <w:gridCol w:w="850"/>
        <w:gridCol w:w="425"/>
        <w:gridCol w:w="851"/>
        <w:gridCol w:w="425"/>
      </w:tblGrid>
      <w:tr w:rsidR="0035583A" w:rsidRPr="00F829B6" w14:paraId="397031D2" w14:textId="77777777" w:rsidTr="00A02649">
        <w:trPr>
          <w:cantSplit/>
          <w:jc w:val="center"/>
        </w:trPr>
        <w:tc>
          <w:tcPr>
            <w:tcW w:w="949" w:type="dxa"/>
            <w:vMerge w:val="restart"/>
            <w:tcBorders>
              <w:top w:val="single" w:sz="4" w:space="0" w:color="auto"/>
              <w:left w:val="single" w:sz="4" w:space="0" w:color="auto"/>
              <w:right w:val="single" w:sz="4" w:space="0" w:color="auto"/>
            </w:tcBorders>
            <w:shd w:val="clear" w:color="auto" w:fill="E0E0E0"/>
          </w:tcPr>
          <w:p w14:paraId="2B6D37E4" w14:textId="77777777" w:rsidR="0035583A" w:rsidRPr="00F829B6" w:rsidRDefault="0035583A" w:rsidP="0074607E">
            <w:pPr>
              <w:pStyle w:val="TAH"/>
              <w:keepNext w:val="0"/>
              <w:keepLines w:val="0"/>
              <w:widowControl w:val="0"/>
            </w:pPr>
            <w:r w:rsidRPr="00F829B6">
              <w:t>CSI-RS</w:t>
            </w:r>
            <w:r w:rsidRPr="00F829B6">
              <w:br/>
              <w:t>config.</w:t>
            </w:r>
          </w:p>
        </w:tc>
        <w:tc>
          <w:tcPr>
            <w:tcW w:w="7371" w:type="dxa"/>
            <w:gridSpan w:val="12"/>
            <w:tcBorders>
              <w:top w:val="single" w:sz="4" w:space="0" w:color="auto"/>
              <w:left w:val="single" w:sz="4" w:space="0" w:color="auto"/>
              <w:bottom w:val="nil"/>
              <w:right w:val="single" w:sz="4" w:space="0" w:color="auto"/>
            </w:tcBorders>
            <w:shd w:val="clear" w:color="auto" w:fill="E0E0E0"/>
          </w:tcPr>
          <w:p w14:paraId="18060165" w14:textId="77777777" w:rsidR="0035583A" w:rsidRPr="00F829B6" w:rsidRDefault="0035583A" w:rsidP="0074607E">
            <w:pPr>
              <w:pStyle w:val="TAH"/>
              <w:keepNext w:val="0"/>
              <w:keepLines w:val="0"/>
              <w:widowControl w:val="0"/>
            </w:pPr>
            <w:r w:rsidRPr="00F829B6">
              <w:t>Number of CSI reference signals configured</w:t>
            </w:r>
          </w:p>
        </w:tc>
      </w:tr>
      <w:tr w:rsidR="0035583A" w:rsidRPr="00F829B6" w14:paraId="0AD83380" w14:textId="77777777" w:rsidTr="00A02649">
        <w:trPr>
          <w:cantSplit/>
          <w:jc w:val="center"/>
        </w:trPr>
        <w:tc>
          <w:tcPr>
            <w:tcW w:w="949" w:type="dxa"/>
            <w:vMerge/>
            <w:tcBorders>
              <w:left w:val="single" w:sz="4" w:space="0" w:color="auto"/>
              <w:right w:val="single" w:sz="4" w:space="0" w:color="auto"/>
            </w:tcBorders>
            <w:shd w:val="clear" w:color="auto" w:fill="E0E0E0"/>
          </w:tcPr>
          <w:p w14:paraId="20340CA0" w14:textId="77777777" w:rsidR="0035583A" w:rsidRPr="00F829B6" w:rsidRDefault="0035583A" w:rsidP="0074607E">
            <w:pPr>
              <w:pStyle w:val="TAH"/>
              <w:keepNext w:val="0"/>
              <w:keepLines w:val="0"/>
              <w:widowControl w:val="0"/>
              <w:rPr>
                <w:rFonts w:eastAsia="MS Mincho"/>
              </w:rPr>
            </w:pPr>
          </w:p>
        </w:tc>
        <w:tc>
          <w:tcPr>
            <w:tcW w:w="2410" w:type="dxa"/>
            <w:gridSpan w:val="4"/>
            <w:tcBorders>
              <w:top w:val="nil"/>
              <w:left w:val="single" w:sz="4" w:space="0" w:color="auto"/>
              <w:bottom w:val="nil"/>
              <w:right w:val="single" w:sz="4" w:space="0" w:color="auto"/>
            </w:tcBorders>
            <w:shd w:val="clear" w:color="auto" w:fill="E0E0E0"/>
          </w:tcPr>
          <w:p w14:paraId="07D5069B" w14:textId="77777777" w:rsidR="0035583A" w:rsidRPr="00F829B6" w:rsidRDefault="0035583A" w:rsidP="0074607E">
            <w:pPr>
              <w:pStyle w:val="TAH"/>
              <w:keepNext w:val="0"/>
              <w:keepLines w:val="0"/>
              <w:widowControl w:val="0"/>
            </w:pPr>
            <w:r w:rsidRPr="00F829B6">
              <w:t>1 or 2</w:t>
            </w:r>
          </w:p>
        </w:tc>
        <w:tc>
          <w:tcPr>
            <w:tcW w:w="2410" w:type="dxa"/>
            <w:gridSpan w:val="4"/>
            <w:tcBorders>
              <w:top w:val="nil"/>
              <w:left w:val="single" w:sz="4" w:space="0" w:color="auto"/>
              <w:bottom w:val="nil"/>
              <w:right w:val="single" w:sz="4" w:space="0" w:color="auto"/>
            </w:tcBorders>
            <w:shd w:val="clear" w:color="auto" w:fill="E0E0E0"/>
          </w:tcPr>
          <w:p w14:paraId="126B2FCB" w14:textId="77777777" w:rsidR="0035583A" w:rsidRPr="00F829B6" w:rsidRDefault="0035583A" w:rsidP="0074607E">
            <w:pPr>
              <w:pStyle w:val="TAH"/>
              <w:keepNext w:val="0"/>
              <w:keepLines w:val="0"/>
              <w:widowControl w:val="0"/>
            </w:pPr>
            <w:r w:rsidRPr="00F829B6">
              <w:t>4</w:t>
            </w:r>
          </w:p>
        </w:tc>
        <w:tc>
          <w:tcPr>
            <w:tcW w:w="2551" w:type="dxa"/>
            <w:gridSpan w:val="4"/>
            <w:tcBorders>
              <w:top w:val="nil"/>
              <w:left w:val="single" w:sz="4" w:space="0" w:color="auto"/>
              <w:bottom w:val="nil"/>
              <w:right w:val="single" w:sz="4" w:space="0" w:color="auto"/>
            </w:tcBorders>
            <w:shd w:val="clear" w:color="auto" w:fill="E0E0E0"/>
          </w:tcPr>
          <w:p w14:paraId="35153D2A" w14:textId="77777777" w:rsidR="0035583A" w:rsidRPr="00F829B6" w:rsidRDefault="0035583A" w:rsidP="0074607E">
            <w:pPr>
              <w:pStyle w:val="TAH"/>
              <w:keepNext w:val="0"/>
              <w:keepLines w:val="0"/>
              <w:widowControl w:val="0"/>
            </w:pPr>
            <w:r w:rsidRPr="00F829B6">
              <w:t>8</w:t>
            </w:r>
          </w:p>
        </w:tc>
      </w:tr>
      <w:tr w:rsidR="0035583A" w:rsidRPr="00F829B6" w14:paraId="6B796CF8" w14:textId="77777777" w:rsidTr="00A02649">
        <w:trPr>
          <w:cantSplit/>
          <w:jc w:val="center"/>
        </w:trPr>
        <w:tc>
          <w:tcPr>
            <w:tcW w:w="949" w:type="dxa"/>
            <w:vMerge/>
            <w:tcBorders>
              <w:left w:val="single" w:sz="4" w:space="0" w:color="auto"/>
              <w:right w:val="single" w:sz="4" w:space="0" w:color="auto"/>
            </w:tcBorders>
            <w:shd w:val="clear" w:color="auto" w:fill="E0E0E0"/>
          </w:tcPr>
          <w:p w14:paraId="233C74AB" w14:textId="77777777" w:rsidR="0035583A" w:rsidRPr="00F829B6" w:rsidRDefault="0035583A" w:rsidP="0074607E">
            <w:pPr>
              <w:pStyle w:val="TAH"/>
              <w:keepNext w:val="0"/>
              <w:keepLines w:val="0"/>
              <w:widowControl w:val="0"/>
            </w:pPr>
          </w:p>
        </w:tc>
        <w:tc>
          <w:tcPr>
            <w:tcW w:w="1134" w:type="dxa"/>
            <w:gridSpan w:val="2"/>
            <w:tcBorders>
              <w:top w:val="nil"/>
              <w:left w:val="single" w:sz="4" w:space="0" w:color="auto"/>
              <w:bottom w:val="nil"/>
              <w:right w:val="single" w:sz="4" w:space="0" w:color="auto"/>
            </w:tcBorders>
            <w:shd w:val="clear" w:color="auto" w:fill="E0E0E0"/>
          </w:tcPr>
          <w:p w14:paraId="61547C51" w14:textId="77777777" w:rsidR="0035583A" w:rsidRPr="00F829B6" w:rsidRDefault="0035583A" w:rsidP="0074607E">
            <w:pPr>
              <w:pStyle w:val="TAH"/>
              <w:keepNext w:val="0"/>
              <w:keepLines w:val="0"/>
              <w:widowControl w:val="0"/>
            </w:pPr>
            <w:r w:rsidRPr="00F829B6">
              <w:rPr>
                <w:rFonts w:hint="eastAsia"/>
              </w:rPr>
              <w:t xml:space="preserve">Normal </w:t>
            </w:r>
            <w:r w:rsidRPr="00F829B6">
              <w:t>s</w:t>
            </w:r>
            <w:r w:rsidRPr="00F829B6">
              <w:rPr>
                <w:rFonts w:hint="eastAsia"/>
              </w:rPr>
              <w:t>ubframe</w:t>
            </w:r>
          </w:p>
        </w:tc>
        <w:tc>
          <w:tcPr>
            <w:tcW w:w="1276" w:type="dxa"/>
            <w:gridSpan w:val="2"/>
            <w:tcBorders>
              <w:top w:val="nil"/>
              <w:left w:val="single" w:sz="4" w:space="0" w:color="auto"/>
              <w:bottom w:val="nil"/>
              <w:right w:val="single" w:sz="4" w:space="0" w:color="auto"/>
            </w:tcBorders>
            <w:shd w:val="clear" w:color="auto" w:fill="E0E0E0"/>
          </w:tcPr>
          <w:p w14:paraId="0132121C" w14:textId="77777777" w:rsidR="0035583A" w:rsidRPr="00F829B6" w:rsidRDefault="0035583A" w:rsidP="0074607E">
            <w:pPr>
              <w:pStyle w:val="TAH"/>
              <w:keepNext w:val="0"/>
              <w:keepLines w:val="0"/>
              <w:widowControl w:val="0"/>
            </w:pPr>
            <w:r w:rsidRPr="00F829B6">
              <w:rPr>
                <w:rFonts w:hint="eastAsia"/>
              </w:rPr>
              <w:t>Special subframe</w:t>
            </w:r>
          </w:p>
        </w:tc>
        <w:tc>
          <w:tcPr>
            <w:tcW w:w="1276" w:type="dxa"/>
            <w:gridSpan w:val="2"/>
            <w:tcBorders>
              <w:top w:val="nil"/>
              <w:left w:val="single" w:sz="4" w:space="0" w:color="auto"/>
              <w:bottom w:val="nil"/>
              <w:right w:val="single" w:sz="4" w:space="0" w:color="auto"/>
            </w:tcBorders>
            <w:shd w:val="clear" w:color="auto" w:fill="E0E0E0"/>
          </w:tcPr>
          <w:p w14:paraId="78ED781D" w14:textId="77777777" w:rsidR="0035583A" w:rsidRPr="00F829B6" w:rsidRDefault="0035583A" w:rsidP="0074607E">
            <w:pPr>
              <w:pStyle w:val="TAH"/>
              <w:keepNext w:val="0"/>
              <w:keepLines w:val="0"/>
              <w:widowControl w:val="0"/>
            </w:pPr>
            <w:r w:rsidRPr="00F829B6">
              <w:rPr>
                <w:rFonts w:hint="eastAsia"/>
              </w:rPr>
              <w:t xml:space="preserve">Normal </w:t>
            </w:r>
            <w:r w:rsidRPr="00F829B6">
              <w:t>s</w:t>
            </w:r>
            <w:r w:rsidRPr="00F829B6">
              <w:rPr>
                <w:rFonts w:hint="eastAsia"/>
              </w:rPr>
              <w:t>ubframe</w:t>
            </w:r>
          </w:p>
        </w:tc>
        <w:tc>
          <w:tcPr>
            <w:tcW w:w="1134" w:type="dxa"/>
            <w:gridSpan w:val="2"/>
            <w:tcBorders>
              <w:top w:val="nil"/>
              <w:left w:val="single" w:sz="4" w:space="0" w:color="auto"/>
              <w:bottom w:val="nil"/>
              <w:right w:val="single" w:sz="4" w:space="0" w:color="auto"/>
            </w:tcBorders>
            <w:shd w:val="clear" w:color="auto" w:fill="E0E0E0"/>
          </w:tcPr>
          <w:p w14:paraId="4925D65D" w14:textId="77777777" w:rsidR="0035583A" w:rsidRPr="00F829B6" w:rsidRDefault="0035583A" w:rsidP="0074607E">
            <w:pPr>
              <w:pStyle w:val="TAH"/>
              <w:keepNext w:val="0"/>
              <w:keepLines w:val="0"/>
              <w:widowControl w:val="0"/>
            </w:pPr>
            <w:r w:rsidRPr="00F829B6">
              <w:rPr>
                <w:rFonts w:hint="eastAsia"/>
              </w:rPr>
              <w:t>Special subframe</w:t>
            </w:r>
          </w:p>
        </w:tc>
        <w:tc>
          <w:tcPr>
            <w:tcW w:w="1275" w:type="dxa"/>
            <w:gridSpan w:val="2"/>
            <w:tcBorders>
              <w:top w:val="nil"/>
              <w:left w:val="single" w:sz="4" w:space="0" w:color="auto"/>
              <w:bottom w:val="nil"/>
              <w:right w:val="single" w:sz="4" w:space="0" w:color="auto"/>
            </w:tcBorders>
            <w:shd w:val="clear" w:color="auto" w:fill="E0E0E0"/>
          </w:tcPr>
          <w:p w14:paraId="4B9D8D78" w14:textId="77777777" w:rsidR="0035583A" w:rsidRPr="00F829B6" w:rsidRDefault="0035583A" w:rsidP="0074607E">
            <w:pPr>
              <w:pStyle w:val="TAH"/>
              <w:keepNext w:val="0"/>
              <w:keepLines w:val="0"/>
              <w:widowControl w:val="0"/>
            </w:pPr>
            <w:r w:rsidRPr="00F829B6">
              <w:rPr>
                <w:rFonts w:hint="eastAsia"/>
              </w:rPr>
              <w:t>Normal Subframe</w:t>
            </w:r>
          </w:p>
        </w:tc>
        <w:tc>
          <w:tcPr>
            <w:tcW w:w="1276" w:type="dxa"/>
            <w:gridSpan w:val="2"/>
            <w:tcBorders>
              <w:top w:val="nil"/>
              <w:left w:val="single" w:sz="4" w:space="0" w:color="auto"/>
              <w:bottom w:val="nil"/>
              <w:right w:val="single" w:sz="4" w:space="0" w:color="auto"/>
            </w:tcBorders>
            <w:shd w:val="clear" w:color="auto" w:fill="E0E0E0"/>
          </w:tcPr>
          <w:p w14:paraId="76490CB5" w14:textId="77777777" w:rsidR="0035583A" w:rsidRPr="00F829B6" w:rsidRDefault="0035583A" w:rsidP="0074607E">
            <w:pPr>
              <w:pStyle w:val="TAH"/>
              <w:keepNext w:val="0"/>
              <w:keepLines w:val="0"/>
              <w:widowControl w:val="0"/>
            </w:pPr>
            <w:r w:rsidRPr="00F829B6">
              <w:rPr>
                <w:rFonts w:hint="eastAsia"/>
              </w:rPr>
              <w:t>Special subframe</w:t>
            </w:r>
          </w:p>
        </w:tc>
      </w:tr>
      <w:tr w:rsidR="0035583A" w:rsidRPr="00F829B6" w14:paraId="46C95FDE" w14:textId="77777777" w:rsidTr="00A02649">
        <w:trPr>
          <w:cantSplit/>
          <w:trHeight w:val="158"/>
          <w:jc w:val="center"/>
        </w:trPr>
        <w:tc>
          <w:tcPr>
            <w:tcW w:w="949" w:type="dxa"/>
            <w:vMerge/>
            <w:tcBorders>
              <w:left w:val="single" w:sz="4" w:space="0" w:color="auto"/>
              <w:bottom w:val="single" w:sz="4" w:space="0" w:color="auto"/>
              <w:right w:val="single" w:sz="4" w:space="0" w:color="auto"/>
            </w:tcBorders>
            <w:shd w:val="clear" w:color="auto" w:fill="E0E0E0"/>
          </w:tcPr>
          <w:p w14:paraId="2C56519E" w14:textId="77777777" w:rsidR="0035583A" w:rsidRPr="00F829B6" w:rsidRDefault="0035583A" w:rsidP="0074607E">
            <w:pPr>
              <w:pStyle w:val="TAH"/>
              <w:keepNext w:val="0"/>
              <w:keepLines w:val="0"/>
              <w:widowControl w:val="0"/>
              <w:rPr>
                <w:rFonts w:eastAsia="MS Mincho"/>
              </w:rPr>
            </w:pPr>
          </w:p>
        </w:tc>
        <w:tc>
          <w:tcPr>
            <w:tcW w:w="748" w:type="dxa"/>
            <w:tcBorders>
              <w:top w:val="nil"/>
              <w:left w:val="single" w:sz="4" w:space="0" w:color="auto"/>
              <w:bottom w:val="single" w:sz="4" w:space="0" w:color="auto"/>
              <w:right w:val="single" w:sz="4" w:space="0" w:color="auto"/>
            </w:tcBorders>
            <w:shd w:val="clear" w:color="auto" w:fill="E0E0E0"/>
          </w:tcPr>
          <w:p w14:paraId="0685E70E" w14:textId="77777777" w:rsidR="0035583A" w:rsidRPr="00F829B6" w:rsidRDefault="00B60A8A" w:rsidP="0074607E">
            <w:pPr>
              <w:pStyle w:val="TAH"/>
              <w:keepNext w:val="0"/>
              <w:keepLines w:val="0"/>
              <w:widowControl w:val="0"/>
            </w:pPr>
            <w:r>
              <w:rPr>
                <w:noProof/>
              </w:rPr>
              <w:drawing>
                <wp:inline distT="0" distB="0" distL="0" distR="0" wp14:anchorId="2CFFB191" wp14:editId="684BC0FE">
                  <wp:extent cx="329565" cy="191135"/>
                  <wp:effectExtent l="0" t="0" r="0"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2652"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386" w:type="dxa"/>
            <w:tcBorders>
              <w:top w:val="nil"/>
              <w:left w:val="single" w:sz="4" w:space="0" w:color="auto"/>
              <w:bottom w:val="single" w:sz="4" w:space="0" w:color="auto"/>
              <w:right w:val="single" w:sz="4" w:space="0" w:color="auto"/>
            </w:tcBorders>
            <w:shd w:val="clear" w:color="auto" w:fill="E0E0E0"/>
          </w:tcPr>
          <w:p w14:paraId="59FDB098" w14:textId="77777777" w:rsidR="0035583A" w:rsidRPr="00F829B6" w:rsidRDefault="00B60A8A" w:rsidP="0074607E">
            <w:pPr>
              <w:pStyle w:val="TAH"/>
              <w:keepNext w:val="0"/>
              <w:keepLines w:val="0"/>
              <w:widowControl w:val="0"/>
            </w:pPr>
            <w:r>
              <w:rPr>
                <w:noProof/>
              </w:rPr>
              <w:drawing>
                <wp:inline distT="0" distB="0" distL="0" distR="0" wp14:anchorId="3D37CEC1" wp14:editId="21038CF8">
                  <wp:extent cx="148590" cy="191135"/>
                  <wp:effectExtent l="0" t="0" r="0" b="0"/>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746C8D02" w14:textId="77777777" w:rsidR="0035583A" w:rsidRPr="00F829B6" w:rsidRDefault="00B60A8A" w:rsidP="0074607E">
            <w:pPr>
              <w:pStyle w:val="TAH"/>
              <w:keepNext w:val="0"/>
              <w:keepLines w:val="0"/>
              <w:widowControl w:val="0"/>
            </w:pPr>
            <w:r>
              <w:rPr>
                <w:noProof/>
              </w:rPr>
              <w:drawing>
                <wp:inline distT="0" distB="0" distL="0" distR="0" wp14:anchorId="2043CB2E" wp14:editId="63D66951">
                  <wp:extent cx="329565" cy="191135"/>
                  <wp:effectExtent l="0" t="0" r="0" b="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pic:cNvPicPr>
                            <a:picLocks noChangeAspect="1" noChangeArrowheads="1"/>
                          </pic:cNvPicPr>
                        </pic:nvPicPr>
                        <pic:blipFill>
                          <a:blip r:embed="rId2652"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036A851C" w14:textId="77777777" w:rsidR="0035583A" w:rsidRPr="00F829B6" w:rsidRDefault="00B60A8A" w:rsidP="0074607E">
            <w:pPr>
              <w:pStyle w:val="TAH"/>
              <w:keepNext w:val="0"/>
              <w:keepLines w:val="0"/>
              <w:widowControl w:val="0"/>
            </w:pPr>
            <w:r>
              <w:rPr>
                <w:noProof/>
              </w:rPr>
              <w:drawing>
                <wp:inline distT="0" distB="0" distL="0" distR="0" wp14:anchorId="33933ED0" wp14:editId="32DD8B1A">
                  <wp:extent cx="148590" cy="191135"/>
                  <wp:effectExtent l="0" t="0" r="0" b="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28812E8F" w14:textId="77777777" w:rsidR="0035583A" w:rsidRPr="00F829B6" w:rsidRDefault="00B60A8A" w:rsidP="0074607E">
            <w:pPr>
              <w:pStyle w:val="TAH"/>
              <w:keepNext w:val="0"/>
              <w:keepLines w:val="0"/>
              <w:widowControl w:val="0"/>
            </w:pPr>
            <w:r>
              <w:rPr>
                <w:noProof/>
              </w:rPr>
              <w:drawing>
                <wp:inline distT="0" distB="0" distL="0" distR="0" wp14:anchorId="782E409B" wp14:editId="2171642F">
                  <wp:extent cx="329565" cy="191135"/>
                  <wp:effectExtent l="0" t="0" r="0" b="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pic:cNvPicPr>
                            <a:picLocks noChangeAspect="1" noChangeArrowheads="1"/>
                          </pic:cNvPicPr>
                        </pic:nvPicPr>
                        <pic:blipFill>
                          <a:blip r:embed="rId2653"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7EE3DDF1" w14:textId="77777777" w:rsidR="0035583A" w:rsidRPr="00F829B6" w:rsidRDefault="00B60A8A" w:rsidP="0074607E">
            <w:pPr>
              <w:pStyle w:val="TAH"/>
              <w:keepNext w:val="0"/>
              <w:keepLines w:val="0"/>
              <w:widowControl w:val="0"/>
            </w:pPr>
            <w:r>
              <w:rPr>
                <w:noProof/>
              </w:rPr>
              <w:drawing>
                <wp:inline distT="0" distB="0" distL="0" distR="0" wp14:anchorId="161D2BE1" wp14:editId="7829112E">
                  <wp:extent cx="148590" cy="191135"/>
                  <wp:effectExtent l="0" t="0" r="0" b="0"/>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708" w:type="dxa"/>
            <w:tcBorders>
              <w:top w:val="nil"/>
              <w:left w:val="single" w:sz="4" w:space="0" w:color="auto"/>
              <w:bottom w:val="single" w:sz="4" w:space="0" w:color="auto"/>
              <w:right w:val="single" w:sz="4" w:space="0" w:color="auto"/>
            </w:tcBorders>
            <w:shd w:val="clear" w:color="auto" w:fill="E0E0E0"/>
          </w:tcPr>
          <w:p w14:paraId="06C65706" w14:textId="77777777" w:rsidR="0035583A" w:rsidRPr="00F829B6" w:rsidRDefault="00B60A8A" w:rsidP="0074607E">
            <w:pPr>
              <w:pStyle w:val="TAH"/>
              <w:keepNext w:val="0"/>
              <w:keepLines w:val="0"/>
              <w:widowControl w:val="0"/>
            </w:pPr>
            <w:r>
              <w:rPr>
                <w:noProof/>
              </w:rPr>
              <w:drawing>
                <wp:inline distT="0" distB="0" distL="0" distR="0" wp14:anchorId="5A8505A0" wp14:editId="3C35A4F7">
                  <wp:extent cx="329565" cy="191135"/>
                  <wp:effectExtent l="0" t="0" r="0" b="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pic:cNvPicPr>
                            <a:picLocks noChangeAspect="1" noChangeArrowheads="1"/>
                          </pic:cNvPicPr>
                        </pic:nvPicPr>
                        <pic:blipFill>
                          <a:blip r:embed="rId2652"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02052706" w14:textId="77777777" w:rsidR="0035583A" w:rsidRPr="00F829B6" w:rsidRDefault="00B60A8A" w:rsidP="0074607E">
            <w:pPr>
              <w:pStyle w:val="TAH"/>
              <w:keepNext w:val="0"/>
              <w:keepLines w:val="0"/>
              <w:widowControl w:val="0"/>
            </w:pPr>
            <w:r>
              <w:rPr>
                <w:noProof/>
              </w:rPr>
              <w:drawing>
                <wp:inline distT="0" distB="0" distL="0" distR="0" wp14:anchorId="71066966" wp14:editId="1E066DCF">
                  <wp:extent cx="148590" cy="191135"/>
                  <wp:effectExtent l="0" t="0" r="0" b="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1AB6BA3E" w14:textId="77777777" w:rsidR="0035583A" w:rsidRPr="00F829B6" w:rsidRDefault="00B60A8A" w:rsidP="0074607E">
            <w:pPr>
              <w:pStyle w:val="TAH"/>
              <w:keepNext w:val="0"/>
              <w:keepLines w:val="0"/>
              <w:widowControl w:val="0"/>
            </w:pPr>
            <w:r>
              <w:rPr>
                <w:noProof/>
              </w:rPr>
              <w:drawing>
                <wp:inline distT="0" distB="0" distL="0" distR="0" wp14:anchorId="77AF6C7F" wp14:editId="1FE23D39">
                  <wp:extent cx="329565" cy="191135"/>
                  <wp:effectExtent l="0" t="0" r="0" b="0"/>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pic:cNvPicPr>
                            <a:picLocks noChangeAspect="1" noChangeArrowheads="1"/>
                          </pic:cNvPicPr>
                        </pic:nvPicPr>
                        <pic:blipFill>
                          <a:blip r:embed="rId2653"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6F13A4AE" w14:textId="77777777" w:rsidR="0035583A" w:rsidRPr="00F829B6" w:rsidRDefault="00B60A8A" w:rsidP="0074607E">
            <w:pPr>
              <w:pStyle w:val="TAH"/>
              <w:keepNext w:val="0"/>
              <w:keepLines w:val="0"/>
              <w:widowControl w:val="0"/>
            </w:pPr>
            <w:r>
              <w:rPr>
                <w:noProof/>
              </w:rPr>
              <w:drawing>
                <wp:inline distT="0" distB="0" distL="0" distR="0" wp14:anchorId="45537B90" wp14:editId="2EB82492">
                  <wp:extent cx="148590" cy="191135"/>
                  <wp:effectExtent l="0" t="0" r="0" b="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5FA194FB" w14:textId="77777777" w:rsidR="0035583A" w:rsidRPr="00F829B6" w:rsidRDefault="00B60A8A" w:rsidP="0074607E">
            <w:pPr>
              <w:pStyle w:val="TAH"/>
              <w:keepNext w:val="0"/>
              <w:keepLines w:val="0"/>
              <w:widowControl w:val="0"/>
            </w:pPr>
            <w:r>
              <w:rPr>
                <w:noProof/>
              </w:rPr>
              <w:drawing>
                <wp:inline distT="0" distB="0" distL="0" distR="0" wp14:anchorId="695FC609" wp14:editId="1A3D2EAC">
                  <wp:extent cx="329565" cy="191135"/>
                  <wp:effectExtent l="0" t="0" r="0" b="0"/>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pic:cNvPicPr>
                            <a:picLocks noChangeAspect="1" noChangeArrowheads="1"/>
                          </pic:cNvPicPr>
                        </pic:nvPicPr>
                        <pic:blipFill>
                          <a:blip r:embed="rId2653"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54DD3F11" w14:textId="77777777" w:rsidR="0035583A" w:rsidRPr="00F829B6" w:rsidRDefault="00B60A8A" w:rsidP="0074607E">
            <w:pPr>
              <w:pStyle w:val="TAH"/>
              <w:keepNext w:val="0"/>
              <w:keepLines w:val="0"/>
              <w:widowControl w:val="0"/>
            </w:pPr>
            <w:r>
              <w:rPr>
                <w:noProof/>
              </w:rPr>
              <w:drawing>
                <wp:inline distT="0" distB="0" distL="0" distR="0" wp14:anchorId="38344970" wp14:editId="48F21611">
                  <wp:extent cx="148590" cy="191135"/>
                  <wp:effectExtent l="0" t="0" r="0" b="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pic:cNvPicPr>
                            <a:picLocks noChangeAspect="1" noChangeArrowheads="1"/>
                          </pic:cNvPicPr>
                        </pic:nvPicPr>
                        <pic:blipFill>
                          <a:blip r:embed="rId2651"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r>
      <w:tr w:rsidR="0035583A" w:rsidRPr="00F829B6" w14:paraId="63DB213E" w14:textId="77777777" w:rsidTr="00A02649">
        <w:trPr>
          <w:cantSplit/>
          <w:trHeight w:val="151"/>
          <w:jc w:val="center"/>
        </w:trPr>
        <w:tc>
          <w:tcPr>
            <w:tcW w:w="949" w:type="dxa"/>
            <w:tcBorders>
              <w:top w:val="single" w:sz="4" w:space="0" w:color="auto"/>
              <w:left w:val="single" w:sz="4" w:space="0" w:color="auto"/>
              <w:bottom w:val="single" w:sz="4" w:space="0" w:color="auto"/>
              <w:right w:val="single" w:sz="4" w:space="0" w:color="auto"/>
            </w:tcBorders>
          </w:tcPr>
          <w:p w14:paraId="366FA8AE" w14:textId="77777777" w:rsidR="0035583A" w:rsidRPr="00F829B6" w:rsidRDefault="0035583A" w:rsidP="0074607E">
            <w:pPr>
              <w:pStyle w:val="TAC"/>
              <w:keepNext w:val="0"/>
              <w:keepLines w:val="0"/>
              <w:widowControl w:val="0"/>
              <w:rPr>
                <w:rFonts w:eastAsia="MS Mincho"/>
                <w:lang w:eastAsia="ja-JP"/>
              </w:rPr>
            </w:pPr>
            <w:r w:rsidRPr="00F829B6">
              <w:rPr>
                <w:lang w:eastAsia="ja-JP"/>
              </w:rPr>
              <w:t>0</w:t>
            </w:r>
          </w:p>
        </w:tc>
        <w:tc>
          <w:tcPr>
            <w:tcW w:w="748" w:type="dxa"/>
            <w:tcBorders>
              <w:top w:val="single" w:sz="4" w:space="0" w:color="auto"/>
              <w:left w:val="single" w:sz="4" w:space="0" w:color="auto"/>
              <w:bottom w:val="single" w:sz="4" w:space="0" w:color="auto"/>
              <w:right w:val="single" w:sz="4" w:space="0" w:color="auto"/>
            </w:tcBorders>
          </w:tcPr>
          <w:p w14:paraId="74A6FDAA" w14:textId="77777777" w:rsidR="0035583A" w:rsidRPr="00F829B6" w:rsidRDefault="0035583A" w:rsidP="0074607E">
            <w:pPr>
              <w:pStyle w:val="TAC"/>
              <w:keepNext w:val="0"/>
              <w:keepLines w:val="0"/>
              <w:widowControl w:val="0"/>
              <w:rPr>
                <w:rFonts w:eastAsia="MS Mincho"/>
              </w:rPr>
            </w:pPr>
            <w:r w:rsidRPr="00F829B6">
              <w:t>(11,4)</w:t>
            </w:r>
          </w:p>
        </w:tc>
        <w:tc>
          <w:tcPr>
            <w:tcW w:w="386" w:type="dxa"/>
            <w:tcBorders>
              <w:top w:val="single" w:sz="4" w:space="0" w:color="auto"/>
              <w:left w:val="single" w:sz="4" w:space="0" w:color="auto"/>
              <w:bottom w:val="single" w:sz="4" w:space="0" w:color="auto"/>
              <w:right w:val="single" w:sz="4" w:space="0" w:color="auto"/>
            </w:tcBorders>
          </w:tcPr>
          <w:p w14:paraId="455E5686"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F2A1E95" w14:textId="77777777" w:rsidR="0035583A" w:rsidRPr="00F829B6" w:rsidRDefault="0035583A" w:rsidP="0074607E">
            <w:pPr>
              <w:pStyle w:val="TAC"/>
              <w:keepNext w:val="0"/>
              <w:keepLines w:val="0"/>
              <w:widowControl w:val="0"/>
              <w:rPr>
                <w:rFonts w:eastAsia="MS Mincho"/>
              </w:rPr>
            </w:pPr>
            <w:r w:rsidRPr="00F829B6">
              <w:t>(11,4)</w:t>
            </w:r>
          </w:p>
        </w:tc>
        <w:tc>
          <w:tcPr>
            <w:tcW w:w="425" w:type="dxa"/>
            <w:tcBorders>
              <w:top w:val="single" w:sz="4" w:space="0" w:color="auto"/>
              <w:left w:val="single" w:sz="4" w:space="0" w:color="auto"/>
              <w:bottom w:val="single" w:sz="4" w:space="0" w:color="auto"/>
              <w:right w:val="single" w:sz="4" w:space="0" w:color="auto"/>
            </w:tcBorders>
          </w:tcPr>
          <w:p w14:paraId="1DE4140C"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51E1C2A3" w14:textId="77777777" w:rsidR="0035583A" w:rsidRPr="00F829B6" w:rsidRDefault="0035583A" w:rsidP="0074607E">
            <w:pPr>
              <w:pStyle w:val="TAC"/>
              <w:keepNext w:val="0"/>
              <w:keepLines w:val="0"/>
              <w:widowControl w:val="0"/>
              <w:rPr>
                <w:rFonts w:eastAsia="MS Mincho"/>
              </w:rPr>
            </w:pPr>
            <w:r w:rsidRPr="00F829B6">
              <w:t>(11,4)</w:t>
            </w:r>
          </w:p>
        </w:tc>
        <w:tc>
          <w:tcPr>
            <w:tcW w:w="426" w:type="dxa"/>
            <w:tcBorders>
              <w:top w:val="single" w:sz="4" w:space="0" w:color="auto"/>
              <w:left w:val="single" w:sz="4" w:space="0" w:color="auto"/>
              <w:bottom w:val="single" w:sz="4" w:space="0" w:color="auto"/>
              <w:right w:val="single" w:sz="4" w:space="0" w:color="auto"/>
            </w:tcBorders>
          </w:tcPr>
          <w:p w14:paraId="5CF4BC7B"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33EFAFA6" w14:textId="77777777" w:rsidR="0035583A" w:rsidRPr="00F829B6" w:rsidRDefault="0035583A" w:rsidP="0074607E">
            <w:pPr>
              <w:pStyle w:val="TAC"/>
              <w:keepNext w:val="0"/>
              <w:keepLines w:val="0"/>
              <w:widowControl w:val="0"/>
              <w:rPr>
                <w:rFonts w:eastAsia="MS Mincho"/>
              </w:rPr>
            </w:pPr>
            <w:r w:rsidRPr="00F829B6">
              <w:t>(11,4)</w:t>
            </w:r>
          </w:p>
        </w:tc>
        <w:tc>
          <w:tcPr>
            <w:tcW w:w="426" w:type="dxa"/>
            <w:tcBorders>
              <w:top w:val="single" w:sz="4" w:space="0" w:color="auto"/>
              <w:left w:val="single" w:sz="4" w:space="0" w:color="auto"/>
              <w:bottom w:val="single" w:sz="4" w:space="0" w:color="auto"/>
              <w:right w:val="single" w:sz="4" w:space="0" w:color="auto"/>
            </w:tcBorders>
          </w:tcPr>
          <w:p w14:paraId="0D323B8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5B22D481" w14:textId="77777777" w:rsidR="0035583A" w:rsidRPr="00F829B6" w:rsidRDefault="0035583A" w:rsidP="0074607E">
            <w:pPr>
              <w:pStyle w:val="TAC"/>
              <w:keepNext w:val="0"/>
              <w:keepLines w:val="0"/>
              <w:widowControl w:val="0"/>
              <w:rPr>
                <w:rFonts w:eastAsia="MS Mincho"/>
              </w:rPr>
            </w:pPr>
            <w:r w:rsidRPr="00F829B6">
              <w:t>(11,4)</w:t>
            </w:r>
          </w:p>
        </w:tc>
        <w:tc>
          <w:tcPr>
            <w:tcW w:w="425" w:type="dxa"/>
            <w:tcBorders>
              <w:top w:val="single" w:sz="4" w:space="0" w:color="auto"/>
              <w:left w:val="single" w:sz="4" w:space="0" w:color="auto"/>
              <w:bottom w:val="single" w:sz="4" w:space="0" w:color="auto"/>
              <w:right w:val="single" w:sz="4" w:space="0" w:color="auto"/>
            </w:tcBorders>
          </w:tcPr>
          <w:p w14:paraId="623F3B9E"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2EDF05AD" w14:textId="77777777" w:rsidR="0035583A" w:rsidRPr="00F829B6" w:rsidRDefault="0035583A" w:rsidP="0074607E">
            <w:pPr>
              <w:pStyle w:val="TAC"/>
              <w:keepNext w:val="0"/>
              <w:keepLines w:val="0"/>
              <w:widowControl w:val="0"/>
              <w:rPr>
                <w:rFonts w:eastAsia="MS Mincho"/>
              </w:rPr>
            </w:pPr>
            <w:r w:rsidRPr="00F829B6">
              <w:t>(11,4)</w:t>
            </w:r>
          </w:p>
        </w:tc>
        <w:tc>
          <w:tcPr>
            <w:tcW w:w="425" w:type="dxa"/>
            <w:tcBorders>
              <w:top w:val="single" w:sz="4" w:space="0" w:color="auto"/>
              <w:left w:val="single" w:sz="4" w:space="0" w:color="auto"/>
              <w:bottom w:val="single" w:sz="4" w:space="0" w:color="auto"/>
              <w:right w:val="single" w:sz="4" w:space="0" w:color="auto"/>
            </w:tcBorders>
          </w:tcPr>
          <w:p w14:paraId="3CE97931" w14:textId="77777777" w:rsidR="0035583A" w:rsidRPr="00F829B6" w:rsidRDefault="0035583A" w:rsidP="0074607E">
            <w:pPr>
              <w:pStyle w:val="TAC"/>
              <w:keepNext w:val="0"/>
              <w:keepLines w:val="0"/>
              <w:widowControl w:val="0"/>
              <w:rPr>
                <w:rFonts w:eastAsia="MS Mincho"/>
              </w:rPr>
            </w:pPr>
            <w:r w:rsidRPr="00F829B6">
              <w:t>0</w:t>
            </w:r>
          </w:p>
        </w:tc>
      </w:tr>
      <w:tr w:rsidR="0035583A" w:rsidRPr="00F829B6" w14:paraId="79D9CAE4"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68973C8F" w14:textId="77777777" w:rsidR="0035583A" w:rsidRPr="00F829B6" w:rsidRDefault="0035583A" w:rsidP="0074607E">
            <w:pPr>
              <w:pStyle w:val="TAC"/>
              <w:keepNext w:val="0"/>
              <w:keepLines w:val="0"/>
              <w:widowControl w:val="0"/>
              <w:rPr>
                <w:rFonts w:eastAsia="MS Mincho"/>
                <w:lang w:eastAsia="ja-JP"/>
              </w:rPr>
            </w:pPr>
            <w:r w:rsidRPr="00F829B6">
              <w:rPr>
                <w:lang w:eastAsia="ja-JP"/>
              </w:rPr>
              <w:t>1</w:t>
            </w:r>
          </w:p>
        </w:tc>
        <w:tc>
          <w:tcPr>
            <w:tcW w:w="748" w:type="dxa"/>
            <w:tcBorders>
              <w:top w:val="single" w:sz="4" w:space="0" w:color="auto"/>
              <w:left w:val="single" w:sz="4" w:space="0" w:color="auto"/>
              <w:bottom w:val="single" w:sz="4" w:space="0" w:color="auto"/>
              <w:right w:val="single" w:sz="4" w:space="0" w:color="auto"/>
            </w:tcBorders>
          </w:tcPr>
          <w:p w14:paraId="0CFB2F84" w14:textId="77777777" w:rsidR="0035583A" w:rsidRPr="00F829B6" w:rsidRDefault="0035583A" w:rsidP="0074607E">
            <w:pPr>
              <w:pStyle w:val="TAC"/>
              <w:keepNext w:val="0"/>
              <w:keepLines w:val="0"/>
              <w:widowControl w:val="0"/>
              <w:rPr>
                <w:rFonts w:eastAsia="MS Mincho"/>
              </w:rPr>
            </w:pPr>
            <w:r w:rsidRPr="00F829B6">
              <w:t>(9,4)</w:t>
            </w:r>
          </w:p>
        </w:tc>
        <w:tc>
          <w:tcPr>
            <w:tcW w:w="386" w:type="dxa"/>
            <w:tcBorders>
              <w:top w:val="single" w:sz="4" w:space="0" w:color="auto"/>
              <w:left w:val="single" w:sz="4" w:space="0" w:color="auto"/>
              <w:bottom w:val="single" w:sz="4" w:space="0" w:color="auto"/>
              <w:right w:val="single" w:sz="4" w:space="0" w:color="auto"/>
            </w:tcBorders>
          </w:tcPr>
          <w:p w14:paraId="1B5A8E35"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7C0E4404"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4A545992"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20FD034B" w14:textId="77777777" w:rsidR="0035583A" w:rsidRPr="00F829B6" w:rsidRDefault="0035583A" w:rsidP="0074607E">
            <w:pPr>
              <w:pStyle w:val="TAC"/>
              <w:keepNext w:val="0"/>
              <w:keepLines w:val="0"/>
              <w:widowControl w:val="0"/>
              <w:rPr>
                <w:rFonts w:eastAsia="MS Mincho"/>
              </w:rPr>
            </w:pPr>
            <w:r w:rsidRPr="00F829B6">
              <w:t>(9,4)</w:t>
            </w:r>
          </w:p>
        </w:tc>
        <w:tc>
          <w:tcPr>
            <w:tcW w:w="426" w:type="dxa"/>
            <w:tcBorders>
              <w:top w:val="single" w:sz="4" w:space="0" w:color="auto"/>
              <w:left w:val="single" w:sz="4" w:space="0" w:color="auto"/>
              <w:bottom w:val="single" w:sz="4" w:space="0" w:color="auto"/>
              <w:right w:val="single" w:sz="4" w:space="0" w:color="auto"/>
            </w:tcBorders>
          </w:tcPr>
          <w:p w14:paraId="25741224"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70E8A3E6" w14:textId="77777777" w:rsidR="0035583A" w:rsidRPr="00F829B6" w:rsidRDefault="0035583A" w:rsidP="0074607E">
            <w:pPr>
              <w:pStyle w:val="TAC"/>
              <w:keepNext w:val="0"/>
              <w:keepLines w:val="0"/>
              <w:widowControl w:val="0"/>
              <w:rPr>
                <w:rFonts w:eastAsia="MS Mincho"/>
              </w:rPr>
            </w:pPr>
            <w:r w:rsidRPr="00F829B6">
              <w:t>(9,4)</w:t>
            </w:r>
          </w:p>
        </w:tc>
        <w:tc>
          <w:tcPr>
            <w:tcW w:w="426" w:type="dxa"/>
            <w:tcBorders>
              <w:top w:val="single" w:sz="4" w:space="0" w:color="auto"/>
              <w:left w:val="single" w:sz="4" w:space="0" w:color="auto"/>
              <w:bottom w:val="single" w:sz="4" w:space="0" w:color="auto"/>
              <w:right w:val="single" w:sz="4" w:space="0" w:color="auto"/>
            </w:tcBorders>
          </w:tcPr>
          <w:p w14:paraId="27E4B0EF"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B647667"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281EFC06"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7B74B45"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5DCF6EC8" w14:textId="77777777" w:rsidR="0035583A" w:rsidRPr="00F829B6" w:rsidRDefault="0035583A" w:rsidP="0074607E">
            <w:pPr>
              <w:pStyle w:val="TAC"/>
              <w:keepNext w:val="0"/>
              <w:keepLines w:val="0"/>
              <w:widowControl w:val="0"/>
              <w:rPr>
                <w:rFonts w:eastAsia="MS Mincho"/>
              </w:rPr>
            </w:pPr>
            <w:r w:rsidRPr="00F829B6">
              <w:t>0</w:t>
            </w:r>
          </w:p>
        </w:tc>
      </w:tr>
      <w:tr w:rsidR="0035583A" w:rsidRPr="00F829B6" w14:paraId="56D210CB"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33497DAC" w14:textId="77777777" w:rsidR="0035583A" w:rsidRPr="00F829B6" w:rsidRDefault="0035583A" w:rsidP="0074607E">
            <w:pPr>
              <w:pStyle w:val="TAC"/>
              <w:keepNext w:val="0"/>
              <w:keepLines w:val="0"/>
              <w:widowControl w:val="0"/>
              <w:rPr>
                <w:rFonts w:eastAsia="MS Mincho"/>
                <w:lang w:eastAsia="ja-JP"/>
              </w:rPr>
            </w:pPr>
            <w:r w:rsidRPr="00F829B6">
              <w:rPr>
                <w:lang w:eastAsia="ja-JP"/>
              </w:rPr>
              <w:t>2</w:t>
            </w:r>
          </w:p>
        </w:tc>
        <w:tc>
          <w:tcPr>
            <w:tcW w:w="748" w:type="dxa"/>
            <w:tcBorders>
              <w:top w:val="single" w:sz="4" w:space="0" w:color="auto"/>
              <w:left w:val="single" w:sz="4" w:space="0" w:color="auto"/>
              <w:bottom w:val="single" w:sz="4" w:space="0" w:color="auto"/>
              <w:right w:val="single" w:sz="4" w:space="0" w:color="auto"/>
            </w:tcBorders>
          </w:tcPr>
          <w:p w14:paraId="2566F83E" w14:textId="77777777" w:rsidR="0035583A" w:rsidRPr="00F829B6" w:rsidRDefault="0035583A" w:rsidP="0074607E">
            <w:pPr>
              <w:pStyle w:val="TAC"/>
              <w:keepNext w:val="0"/>
              <w:keepLines w:val="0"/>
              <w:widowControl w:val="0"/>
              <w:rPr>
                <w:rFonts w:eastAsia="MS Mincho"/>
              </w:rPr>
            </w:pPr>
            <w:r w:rsidRPr="00F829B6">
              <w:t>(10,4)</w:t>
            </w:r>
          </w:p>
        </w:tc>
        <w:tc>
          <w:tcPr>
            <w:tcW w:w="386" w:type="dxa"/>
            <w:tcBorders>
              <w:top w:val="single" w:sz="4" w:space="0" w:color="auto"/>
              <w:left w:val="single" w:sz="4" w:space="0" w:color="auto"/>
              <w:bottom w:val="single" w:sz="4" w:space="0" w:color="auto"/>
              <w:right w:val="single" w:sz="4" w:space="0" w:color="auto"/>
            </w:tcBorders>
          </w:tcPr>
          <w:p w14:paraId="7A4E244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2D3D6F9"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33EAD411"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52D66033" w14:textId="77777777" w:rsidR="0035583A" w:rsidRPr="00F829B6" w:rsidRDefault="0035583A" w:rsidP="0074607E">
            <w:pPr>
              <w:pStyle w:val="TAC"/>
              <w:keepNext w:val="0"/>
              <w:keepLines w:val="0"/>
              <w:widowControl w:val="0"/>
              <w:rPr>
                <w:rFonts w:eastAsia="MS Mincho"/>
              </w:rPr>
            </w:pPr>
            <w:r w:rsidRPr="00F829B6">
              <w:t>(10,4)</w:t>
            </w:r>
          </w:p>
        </w:tc>
        <w:tc>
          <w:tcPr>
            <w:tcW w:w="426" w:type="dxa"/>
            <w:tcBorders>
              <w:top w:val="single" w:sz="4" w:space="0" w:color="auto"/>
              <w:left w:val="single" w:sz="4" w:space="0" w:color="auto"/>
              <w:bottom w:val="single" w:sz="4" w:space="0" w:color="auto"/>
              <w:right w:val="single" w:sz="4" w:space="0" w:color="auto"/>
            </w:tcBorders>
          </w:tcPr>
          <w:p w14:paraId="05355E12"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6B668E56"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86F631D"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443A42B3" w14:textId="77777777" w:rsidR="0035583A" w:rsidRPr="00F829B6" w:rsidRDefault="0035583A" w:rsidP="0074607E">
            <w:pPr>
              <w:pStyle w:val="TAC"/>
              <w:keepNext w:val="0"/>
              <w:keepLines w:val="0"/>
              <w:widowControl w:val="0"/>
              <w:rPr>
                <w:rFonts w:eastAsia="MS Mincho"/>
              </w:rPr>
            </w:pPr>
            <w:r w:rsidRPr="00F829B6">
              <w:t>(10,4)</w:t>
            </w:r>
          </w:p>
        </w:tc>
        <w:tc>
          <w:tcPr>
            <w:tcW w:w="425" w:type="dxa"/>
            <w:tcBorders>
              <w:top w:val="single" w:sz="4" w:space="0" w:color="auto"/>
              <w:left w:val="single" w:sz="4" w:space="0" w:color="auto"/>
              <w:bottom w:val="single" w:sz="4" w:space="0" w:color="auto"/>
              <w:right w:val="single" w:sz="4" w:space="0" w:color="auto"/>
            </w:tcBorders>
          </w:tcPr>
          <w:p w14:paraId="0A1DADD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FA2B84B"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1084EF03" w14:textId="77777777" w:rsidR="0035583A" w:rsidRPr="00F829B6" w:rsidRDefault="0035583A" w:rsidP="0074607E">
            <w:pPr>
              <w:pStyle w:val="TAC"/>
              <w:keepNext w:val="0"/>
              <w:keepLines w:val="0"/>
              <w:widowControl w:val="0"/>
            </w:pPr>
          </w:p>
        </w:tc>
      </w:tr>
      <w:tr w:rsidR="0035583A" w:rsidRPr="00F829B6" w14:paraId="12C5FCA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3DB1941" w14:textId="77777777" w:rsidR="0035583A" w:rsidRPr="00F829B6" w:rsidRDefault="0035583A" w:rsidP="0074607E">
            <w:pPr>
              <w:pStyle w:val="TAC"/>
              <w:keepNext w:val="0"/>
              <w:keepLines w:val="0"/>
              <w:widowControl w:val="0"/>
              <w:rPr>
                <w:rFonts w:eastAsia="MS Mincho"/>
                <w:lang w:eastAsia="ja-JP"/>
              </w:rPr>
            </w:pPr>
            <w:r w:rsidRPr="00F829B6">
              <w:rPr>
                <w:lang w:eastAsia="ja-JP"/>
              </w:rPr>
              <w:t>3</w:t>
            </w:r>
          </w:p>
        </w:tc>
        <w:tc>
          <w:tcPr>
            <w:tcW w:w="748" w:type="dxa"/>
            <w:tcBorders>
              <w:top w:val="single" w:sz="4" w:space="0" w:color="auto"/>
              <w:left w:val="single" w:sz="4" w:space="0" w:color="auto"/>
              <w:bottom w:val="single" w:sz="4" w:space="0" w:color="auto"/>
              <w:right w:val="single" w:sz="4" w:space="0" w:color="auto"/>
            </w:tcBorders>
          </w:tcPr>
          <w:p w14:paraId="1764C6D4" w14:textId="77777777" w:rsidR="0035583A" w:rsidRPr="00F829B6" w:rsidRDefault="0035583A" w:rsidP="0074607E">
            <w:pPr>
              <w:pStyle w:val="TAC"/>
              <w:keepNext w:val="0"/>
              <w:keepLines w:val="0"/>
              <w:widowControl w:val="0"/>
              <w:rPr>
                <w:rFonts w:eastAsia="MS Mincho"/>
              </w:rPr>
            </w:pPr>
            <w:r w:rsidRPr="00F829B6">
              <w:t>(9,4)</w:t>
            </w:r>
          </w:p>
        </w:tc>
        <w:tc>
          <w:tcPr>
            <w:tcW w:w="386" w:type="dxa"/>
            <w:tcBorders>
              <w:top w:val="single" w:sz="4" w:space="0" w:color="auto"/>
              <w:left w:val="single" w:sz="4" w:space="0" w:color="auto"/>
              <w:bottom w:val="single" w:sz="4" w:space="0" w:color="auto"/>
              <w:right w:val="single" w:sz="4" w:space="0" w:color="auto"/>
            </w:tcBorders>
          </w:tcPr>
          <w:p w14:paraId="102C824B"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68F3178"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0E69813E"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008FE74B" w14:textId="77777777" w:rsidR="0035583A" w:rsidRPr="00F829B6" w:rsidRDefault="0035583A" w:rsidP="0074607E">
            <w:pPr>
              <w:pStyle w:val="TAC"/>
              <w:keepNext w:val="0"/>
              <w:keepLines w:val="0"/>
              <w:widowControl w:val="0"/>
              <w:rPr>
                <w:rFonts w:eastAsia="MS Mincho"/>
              </w:rPr>
            </w:pPr>
            <w:r w:rsidRPr="00F829B6">
              <w:t>(9,4)</w:t>
            </w:r>
          </w:p>
        </w:tc>
        <w:tc>
          <w:tcPr>
            <w:tcW w:w="426" w:type="dxa"/>
            <w:tcBorders>
              <w:top w:val="single" w:sz="4" w:space="0" w:color="auto"/>
              <w:left w:val="single" w:sz="4" w:space="0" w:color="auto"/>
              <w:bottom w:val="single" w:sz="4" w:space="0" w:color="auto"/>
              <w:right w:val="single" w:sz="4" w:space="0" w:color="auto"/>
            </w:tcBorders>
          </w:tcPr>
          <w:p w14:paraId="2BA8CB77"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059255F3"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9F7EF5B"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17A64E5D"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62190EE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65E0BA2"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10F143E2" w14:textId="77777777" w:rsidR="0035583A" w:rsidRPr="00F829B6" w:rsidRDefault="0035583A" w:rsidP="0074607E">
            <w:pPr>
              <w:pStyle w:val="TAC"/>
              <w:keepNext w:val="0"/>
              <w:keepLines w:val="0"/>
              <w:widowControl w:val="0"/>
            </w:pPr>
          </w:p>
        </w:tc>
      </w:tr>
      <w:tr w:rsidR="0035583A" w:rsidRPr="00F829B6" w14:paraId="5B3D21ED"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07AA4C7" w14:textId="77777777" w:rsidR="0035583A" w:rsidRPr="00F829B6" w:rsidRDefault="0035583A" w:rsidP="0074607E">
            <w:pPr>
              <w:pStyle w:val="TAC"/>
              <w:keepNext w:val="0"/>
              <w:keepLines w:val="0"/>
              <w:widowControl w:val="0"/>
              <w:rPr>
                <w:rFonts w:eastAsia="MS Mincho"/>
                <w:lang w:eastAsia="ja-JP"/>
              </w:rPr>
            </w:pPr>
            <w:r w:rsidRPr="00F829B6">
              <w:rPr>
                <w:lang w:eastAsia="ja-JP"/>
              </w:rPr>
              <w:t>4</w:t>
            </w:r>
          </w:p>
        </w:tc>
        <w:tc>
          <w:tcPr>
            <w:tcW w:w="748" w:type="dxa"/>
            <w:tcBorders>
              <w:top w:val="single" w:sz="4" w:space="0" w:color="auto"/>
              <w:left w:val="single" w:sz="4" w:space="0" w:color="auto"/>
              <w:bottom w:val="single" w:sz="4" w:space="0" w:color="auto"/>
              <w:right w:val="single" w:sz="4" w:space="0" w:color="auto"/>
            </w:tcBorders>
          </w:tcPr>
          <w:p w14:paraId="0C1047C7" w14:textId="77777777" w:rsidR="0035583A" w:rsidRPr="00F829B6" w:rsidRDefault="0035583A" w:rsidP="0074607E">
            <w:pPr>
              <w:pStyle w:val="TAC"/>
              <w:keepNext w:val="0"/>
              <w:keepLines w:val="0"/>
              <w:widowControl w:val="0"/>
              <w:rPr>
                <w:rFonts w:eastAsia="MS Mincho"/>
              </w:rPr>
            </w:pPr>
            <w:r w:rsidRPr="00F829B6">
              <w:t>(5,4)</w:t>
            </w:r>
          </w:p>
        </w:tc>
        <w:tc>
          <w:tcPr>
            <w:tcW w:w="386" w:type="dxa"/>
            <w:tcBorders>
              <w:top w:val="single" w:sz="4" w:space="0" w:color="auto"/>
              <w:left w:val="single" w:sz="4" w:space="0" w:color="auto"/>
              <w:bottom w:val="single" w:sz="4" w:space="0" w:color="auto"/>
              <w:right w:val="single" w:sz="4" w:space="0" w:color="auto"/>
            </w:tcBorders>
          </w:tcPr>
          <w:p w14:paraId="679E5CD4"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15C326B" w14:textId="77777777" w:rsidR="0035583A" w:rsidRPr="00F829B6" w:rsidRDefault="0035583A" w:rsidP="0074607E">
            <w:pPr>
              <w:pStyle w:val="TAC"/>
              <w:keepNext w:val="0"/>
              <w:keepLines w:val="0"/>
              <w:widowControl w:val="0"/>
              <w:rPr>
                <w:rFonts w:eastAsia="MS Mincho"/>
              </w:rPr>
            </w:pPr>
            <w:r w:rsidRPr="00F829B6">
              <w:t>(5,4)</w:t>
            </w:r>
          </w:p>
        </w:tc>
        <w:tc>
          <w:tcPr>
            <w:tcW w:w="425" w:type="dxa"/>
            <w:tcBorders>
              <w:top w:val="single" w:sz="4" w:space="0" w:color="auto"/>
              <w:left w:val="single" w:sz="4" w:space="0" w:color="auto"/>
              <w:bottom w:val="single" w:sz="4" w:space="0" w:color="auto"/>
              <w:right w:val="single" w:sz="4" w:space="0" w:color="auto"/>
            </w:tcBorders>
          </w:tcPr>
          <w:p w14:paraId="090700F3"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6CBC2817" w14:textId="77777777" w:rsidR="0035583A" w:rsidRPr="00F829B6" w:rsidRDefault="0035583A" w:rsidP="0074607E">
            <w:pPr>
              <w:pStyle w:val="TAC"/>
              <w:keepNext w:val="0"/>
              <w:keepLines w:val="0"/>
              <w:widowControl w:val="0"/>
              <w:rPr>
                <w:rFonts w:eastAsia="MS Mincho"/>
              </w:rPr>
            </w:pPr>
            <w:r w:rsidRPr="00F829B6">
              <w:t>(5,4)</w:t>
            </w:r>
          </w:p>
        </w:tc>
        <w:tc>
          <w:tcPr>
            <w:tcW w:w="426" w:type="dxa"/>
            <w:tcBorders>
              <w:top w:val="single" w:sz="4" w:space="0" w:color="auto"/>
              <w:left w:val="single" w:sz="4" w:space="0" w:color="auto"/>
              <w:bottom w:val="single" w:sz="4" w:space="0" w:color="auto"/>
              <w:right w:val="single" w:sz="4" w:space="0" w:color="auto"/>
            </w:tcBorders>
          </w:tcPr>
          <w:p w14:paraId="095AF4F1"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01737B53" w14:textId="77777777" w:rsidR="0035583A" w:rsidRPr="00F829B6" w:rsidRDefault="0035583A" w:rsidP="0074607E">
            <w:pPr>
              <w:pStyle w:val="TAC"/>
              <w:keepNext w:val="0"/>
              <w:keepLines w:val="0"/>
              <w:widowControl w:val="0"/>
              <w:rPr>
                <w:rFonts w:eastAsia="MS Mincho"/>
              </w:rPr>
            </w:pPr>
            <w:r w:rsidRPr="00F829B6">
              <w:t>(5,4)</w:t>
            </w:r>
          </w:p>
        </w:tc>
        <w:tc>
          <w:tcPr>
            <w:tcW w:w="426" w:type="dxa"/>
            <w:tcBorders>
              <w:top w:val="single" w:sz="4" w:space="0" w:color="auto"/>
              <w:left w:val="single" w:sz="4" w:space="0" w:color="auto"/>
              <w:bottom w:val="single" w:sz="4" w:space="0" w:color="auto"/>
              <w:right w:val="single" w:sz="4" w:space="0" w:color="auto"/>
            </w:tcBorders>
          </w:tcPr>
          <w:p w14:paraId="464ED45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5935593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EAB593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E8B219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A95ADE5" w14:textId="77777777" w:rsidR="0035583A" w:rsidRPr="00F829B6" w:rsidRDefault="0035583A" w:rsidP="0074607E">
            <w:pPr>
              <w:pStyle w:val="TAC"/>
              <w:keepNext w:val="0"/>
              <w:keepLines w:val="0"/>
              <w:widowControl w:val="0"/>
              <w:rPr>
                <w:rFonts w:eastAsia="MS Mincho"/>
              </w:rPr>
            </w:pPr>
          </w:p>
        </w:tc>
      </w:tr>
      <w:tr w:rsidR="0035583A" w:rsidRPr="00F829B6" w14:paraId="5C03156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34B6520" w14:textId="77777777" w:rsidR="0035583A" w:rsidRPr="00F829B6" w:rsidRDefault="0035583A" w:rsidP="0074607E">
            <w:pPr>
              <w:pStyle w:val="TAC"/>
              <w:keepNext w:val="0"/>
              <w:keepLines w:val="0"/>
              <w:widowControl w:val="0"/>
              <w:rPr>
                <w:rFonts w:eastAsia="MS Mincho"/>
                <w:lang w:eastAsia="ja-JP"/>
              </w:rPr>
            </w:pPr>
            <w:r w:rsidRPr="00F829B6">
              <w:rPr>
                <w:lang w:eastAsia="ja-JP"/>
              </w:rPr>
              <w:t>5</w:t>
            </w:r>
          </w:p>
        </w:tc>
        <w:tc>
          <w:tcPr>
            <w:tcW w:w="748" w:type="dxa"/>
            <w:tcBorders>
              <w:top w:val="single" w:sz="4" w:space="0" w:color="auto"/>
              <w:left w:val="single" w:sz="4" w:space="0" w:color="auto"/>
              <w:bottom w:val="single" w:sz="4" w:space="0" w:color="auto"/>
              <w:right w:val="single" w:sz="4" w:space="0" w:color="auto"/>
            </w:tcBorders>
          </w:tcPr>
          <w:p w14:paraId="0E736946" w14:textId="77777777" w:rsidR="0035583A" w:rsidRPr="00F829B6" w:rsidRDefault="0035583A" w:rsidP="0074607E">
            <w:pPr>
              <w:pStyle w:val="TAC"/>
              <w:keepNext w:val="0"/>
              <w:keepLines w:val="0"/>
              <w:widowControl w:val="0"/>
              <w:rPr>
                <w:rFonts w:eastAsia="MS Mincho"/>
              </w:rPr>
            </w:pPr>
            <w:r w:rsidRPr="00F829B6">
              <w:t>(3,4)</w:t>
            </w:r>
          </w:p>
        </w:tc>
        <w:tc>
          <w:tcPr>
            <w:tcW w:w="386" w:type="dxa"/>
            <w:tcBorders>
              <w:top w:val="single" w:sz="4" w:space="0" w:color="auto"/>
              <w:left w:val="single" w:sz="4" w:space="0" w:color="auto"/>
              <w:bottom w:val="single" w:sz="4" w:space="0" w:color="auto"/>
              <w:right w:val="single" w:sz="4" w:space="0" w:color="auto"/>
            </w:tcBorders>
          </w:tcPr>
          <w:p w14:paraId="7C9A6470"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A0C1DDD" w14:textId="77777777" w:rsidR="0035583A" w:rsidRPr="00F829B6" w:rsidRDefault="0035583A" w:rsidP="0074607E">
            <w:pPr>
              <w:pStyle w:val="TAC"/>
              <w:keepNext w:val="0"/>
              <w:keepLines w:val="0"/>
              <w:widowControl w:val="0"/>
              <w:rPr>
                <w:rFonts w:eastAsia="MS Mincho"/>
              </w:rPr>
            </w:pPr>
            <w:r w:rsidRPr="00F829B6">
              <w:t>(3,4)</w:t>
            </w:r>
          </w:p>
        </w:tc>
        <w:tc>
          <w:tcPr>
            <w:tcW w:w="425" w:type="dxa"/>
            <w:tcBorders>
              <w:top w:val="single" w:sz="4" w:space="0" w:color="auto"/>
              <w:left w:val="single" w:sz="4" w:space="0" w:color="auto"/>
              <w:bottom w:val="single" w:sz="4" w:space="0" w:color="auto"/>
              <w:right w:val="single" w:sz="4" w:space="0" w:color="auto"/>
            </w:tcBorders>
          </w:tcPr>
          <w:p w14:paraId="4DE286D1"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65AF079" w14:textId="77777777" w:rsidR="0035583A" w:rsidRPr="00F829B6" w:rsidRDefault="0035583A" w:rsidP="0074607E">
            <w:pPr>
              <w:pStyle w:val="TAC"/>
              <w:keepNext w:val="0"/>
              <w:keepLines w:val="0"/>
              <w:widowControl w:val="0"/>
              <w:rPr>
                <w:rFonts w:eastAsia="MS Mincho"/>
              </w:rPr>
            </w:pPr>
            <w:r w:rsidRPr="00F829B6">
              <w:t>(3,4)</w:t>
            </w:r>
          </w:p>
        </w:tc>
        <w:tc>
          <w:tcPr>
            <w:tcW w:w="426" w:type="dxa"/>
            <w:tcBorders>
              <w:top w:val="single" w:sz="4" w:space="0" w:color="auto"/>
              <w:left w:val="single" w:sz="4" w:space="0" w:color="auto"/>
              <w:bottom w:val="single" w:sz="4" w:space="0" w:color="auto"/>
              <w:right w:val="single" w:sz="4" w:space="0" w:color="auto"/>
            </w:tcBorders>
          </w:tcPr>
          <w:p w14:paraId="69C7FEB0"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388290A3" w14:textId="77777777" w:rsidR="0035583A" w:rsidRPr="00F829B6" w:rsidRDefault="0035583A" w:rsidP="0074607E">
            <w:pPr>
              <w:pStyle w:val="TAC"/>
              <w:keepNext w:val="0"/>
              <w:keepLines w:val="0"/>
              <w:widowControl w:val="0"/>
              <w:rPr>
                <w:rFonts w:eastAsia="MS Mincho"/>
              </w:rPr>
            </w:pPr>
            <w:r w:rsidRPr="00F829B6">
              <w:t>(3,4)</w:t>
            </w:r>
          </w:p>
        </w:tc>
        <w:tc>
          <w:tcPr>
            <w:tcW w:w="426" w:type="dxa"/>
            <w:tcBorders>
              <w:top w:val="single" w:sz="4" w:space="0" w:color="auto"/>
              <w:left w:val="single" w:sz="4" w:space="0" w:color="auto"/>
              <w:bottom w:val="single" w:sz="4" w:space="0" w:color="auto"/>
              <w:right w:val="single" w:sz="4" w:space="0" w:color="auto"/>
            </w:tcBorders>
          </w:tcPr>
          <w:p w14:paraId="03F389DF"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30FCDC85"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FA4B01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C04FB3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6253230" w14:textId="77777777" w:rsidR="0035583A" w:rsidRPr="00F829B6" w:rsidRDefault="0035583A" w:rsidP="0074607E">
            <w:pPr>
              <w:pStyle w:val="TAC"/>
              <w:keepNext w:val="0"/>
              <w:keepLines w:val="0"/>
              <w:widowControl w:val="0"/>
              <w:rPr>
                <w:rFonts w:eastAsia="MS Mincho"/>
              </w:rPr>
            </w:pPr>
          </w:p>
        </w:tc>
      </w:tr>
      <w:tr w:rsidR="0035583A" w:rsidRPr="00F829B6" w14:paraId="419D0ED8"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D5A0D6D" w14:textId="77777777" w:rsidR="0035583A" w:rsidRPr="00F829B6" w:rsidRDefault="0035583A" w:rsidP="0074607E">
            <w:pPr>
              <w:pStyle w:val="TAC"/>
              <w:keepNext w:val="0"/>
              <w:keepLines w:val="0"/>
              <w:widowControl w:val="0"/>
              <w:rPr>
                <w:rFonts w:eastAsia="MS Mincho"/>
                <w:lang w:eastAsia="ja-JP"/>
              </w:rPr>
            </w:pPr>
            <w:r w:rsidRPr="00F829B6">
              <w:rPr>
                <w:lang w:eastAsia="ja-JP"/>
              </w:rPr>
              <w:t>6</w:t>
            </w:r>
          </w:p>
        </w:tc>
        <w:tc>
          <w:tcPr>
            <w:tcW w:w="748" w:type="dxa"/>
            <w:tcBorders>
              <w:top w:val="single" w:sz="4" w:space="0" w:color="auto"/>
              <w:left w:val="single" w:sz="4" w:space="0" w:color="auto"/>
              <w:bottom w:val="single" w:sz="4" w:space="0" w:color="auto"/>
              <w:right w:val="single" w:sz="4" w:space="0" w:color="auto"/>
            </w:tcBorders>
          </w:tcPr>
          <w:p w14:paraId="02C20118" w14:textId="77777777" w:rsidR="0035583A" w:rsidRPr="00F829B6" w:rsidRDefault="0035583A" w:rsidP="0074607E">
            <w:pPr>
              <w:pStyle w:val="TAC"/>
              <w:keepNext w:val="0"/>
              <w:keepLines w:val="0"/>
              <w:widowControl w:val="0"/>
              <w:rPr>
                <w:rFonts w:eastAsia="MS Mincho"/>
              </w:rPr>
            </w:pPr>
            <w:r w:rsidRPr="00F829B6">
              <w:t>(4,4)</w:t>
            </w:r>
          </w:p>
        </w:tc>
        <w:tc>
          <w:tcPr>
            <w:tcW w:w="386" w:type="dxa"/>
            <w:tcBorders>
              <w:top w:val="single" w:sz="4" w:space="0" w:color="auto"/>
              <w:left w:val="single" w:sz="4" w:space="0" w:color="auto"/>
              <w:bottom w:val="single" w:sz="4" w:space="0" w:color="auto"/>
              <w:right w:val="single" w:sz="4" w:space="0" w:color="auto"/>
            </w:tcBorders>
          </w:tcPr>
          <w:p w14:paraId="67B097C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CBCD2D7"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72F16F7F"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334F62D5" w14:textId="77777777" w:rsidR="0035583A" w:rsidRPr="00F829B6" w:rsidRDefault="0035583A" w:rsidP="0074607E">
            <w:pPr>
              <w:pStyle w:val="TAC"/>
              <w:keepNext w:val="0"/>
              <w:keepLines w:val="0"/>
              <w:widowControl w:val="0"/>
              <w:rPr>
                <w:rFonts w:eastAsia="MS Mincho"/>
              </w:rPr>
            </w:pPr>
            <w:r w:rsidRPr="00F829B6">
              <w:t>(4,4)</w:t>
            </w:r>
          </w:p>
        </w:tc>
        <w:tc>
          <w:tcPr>
            <w:tcW w:w="426" w:type="dxa"/>
            <w:tcBorders>
              <w:top w:val="single" w:sz="4" w:space="0" w:color="auto"/>
              <w:left w:val="single" w:sz="4" w:space="0" w:color="auto"/>
              <w:bottom w:val="single" w:sz="4" w:space="0" w:color="auto"/>
              <w:right w:val="single" w:sz="4" w:space="0" w:color="auto"/>
            </w:tcBorders>
          </w:tcPr>
          <w:p w14:paraId="078F5D6C"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21FFBC1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AE0BA77"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A5E52D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F9C629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D7DF61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456D101" w14:textId="77777777" w:rsidR="0035583A" w:rsidRPr="00F829B6" w:rsidRDefault="0035583A" w:rsidP="0074607E">
            <w:pPr>
              <w:pStyle w:val="TAC"/>
              <w:keepNext w:val="0"/>
              <w:keepLines w:val="0"/>
              <w:widowControl w:val="0"/>
              <w:rPr>
                <w:rFonts w:eastAsia="MS Mincho"/>
              </w:rPr>
            </w:pPr>
          </w:p>
        </w:tc>
      </w:tr>
      <w:tr w:rsidR="0035583A" w:rsidRPr="00F829B6" w14:paraId="44EEA9E8"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14F5B7F" w14:textId="77777777" w:rsidR="0035583A" w:rsidRPr="00F829B6" w:rsidRDefault="0035583A" w:rsidP="0074607E">
            <w:pPr>
              <w:pStyle w:val="TAC"/>
              <w:keepNext w:val="0"/>
              <w:keepLines w:val="0"/>
              <w:widowControl w:val="0"/>
              <w:rPr>
                <w:rFonts w:eastAsia="MS Mincho"/>
                <w:lang w:eastAsia="ja-JP"/>
              </w:rPr>
            </w:pPr>
            <w:r w:rsidRPr="00F829B6">
              <w:rPr>
                <w:lang w:eastAsia="ja-JP"/>
              </w:rPr>
              <w:t>7</w:t>
            </w:r>
          </w:p>
        </w:tc>
        <w:tc>
          <w:tcPr>
            <w:tcW w:w="748" w:type="dxa"/>
            <w:tcBorders>
              <w:top w:val="single" w:sz="4" w:space="0" w:color="auto"/>
              <w:left w:val="single" w:sz="4" w:space="0" w:color="auto"/>
              <w:bottom w:val="single" w:sz="4" w:space="0" w:color="auto"/>
              <w:right w:val="single" w:sz="4" w:space="0" w:color="auto"/>
            </w:tcBorders>
          </w:tcPr>
          <w:p w14:paraId="1C75E79D" w14:textId="77777777" w:rsidR="0035583A" w:rsidRPr="00F829B6" w:rsidRDefault="0035583A" w:rsidP="0074607E">
            <w:pPr>
              <w:pStyle w:val="TAC"/>
              <w:keepNext w:val="0"/>
              <w:keepLines w:val="0"/>
              <w:widowControl w:val="0"/>
              <w:rPr>
                <w:rFonts w:eastAsia="MS Mincho"/>
              </w:rPr>
            </w:pPr>
            <w:r w:rsidRPr="00F829B6">
              <w:t>(3,4)</w:t>
            </w:r>
          </w:p>
        </w:tc>
        <w:tc>
          <w:tcPr>
            <w:tcW w:w="386" w:type="dxa"/>
            <w:tcBorders>
              <w:top w:val="single" w:sz="4" w:space="0" w:color="auto"/>
              <w:left w:val="single" w:sz="4" w:space="0" w:color="auto"/>
              <w:bottom w:val="single" w:sz="4" w:space="0" w:color="auto"/>
              <w:right w:val="single" w:sz="4" w:space="0" w:color="auto"/>
            </w:tcBorders>
          </w:tcPr>
          <w:p w14:paraId="724328A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57B9ED5"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42891723"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204977AD" w14:textId="77777777" w:rsidR="0035583A" w:rsidRPr="00F829B6" w:rsidRDefault="0035583A" w:rsidP="0074607E">
            <w:pPr>
              <w:pStyle w:val="TAC"/>
              <w:keepNext w:val="0"/>
              <w:keepLines w:val="0"/>
              <w:widowControl w:val="0"/>
              <w:rPr>
                <w:rFonts w:eastAsia="MS Mincho"/>
              </w:rPr>
            </w:pPr>
            <w:r w:rsidRPr="00F829B6">
              <w:t>(3,4)</w:t>
            </w:r>
          </w:p>
        </w:tc>
        <w:tc>
          <w:tcPr>
            <w:tcW w:w="426" w:type="dxa"/>
            <w:tcBorders>
              <w:top w:val="single" w:sz="4" w:space="0" w:color="auto"/>
              <w:left w:val="single" w:sz="4" w:space="0" w:color="auto"/>
              <w:bottom w:val="single" w:sz="4" w:space="0" w:color="auto"/>
              <w:right w:val="single" w:sz="4" w:space="0" w:color="auto"/>
            </w:tcBorders>
          </w:tcPr>
          <w:p w14:paraId="3D80F925"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17E2DD5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552A886"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F180CE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8B49778"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323B96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C8D547A" w14:textId="77777777" w:rsidR="0035583A" w:rsidRPr="00F829B6" w:rsidRDefault="0035583A" w:rsidP="0074607E">
            <w:pPr>
              <w:pStyle w:val="TAC"/>
              <w:keepNext w:val="0"/>
              <w:keepLines w:val="0"/>
              <w:widowControl w:val="0"/>
              <w:rPr>
                <w:rFonts w:eastAsia="MS Mincho"/>
              </w:rPr>
            </w:pPr>
          </w:p>
        </w:tc>
      </w:tr>
      <w:tr w:rsidR="0035583A" w:rsidRPr="00F829B6" w14:paraId="142D6C7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2F8FE1A" w14:textId="77777777" w:rsidR="0035583A" w:rsidRPr="00F829B6" w:rsidRDefault="0035583A" w:rsidP="0074607E">
            <w:pPr>
              <w:pStyle w:val="TAC"/>
              <w:keepNext w:val="0"/>
              <w:keepLines w:val="0"/>
              <w:widowControl w:val="0"/>
              <w:rPr>
                <w:rFonts w:eastAsia="MS Mincho"/>
                <w:lang w:eastAsia="ja-JP"/>
              </w:rPr>
            </w:pPr>
            <w:r w:rsidRPr="00F829B6">
              <w:rPr>
                <w:lang w:eastAsia="ja-JP"/>
              </w:rPr>
              <w:t>8</w:t>
            </w:r>
          </w:p>
        </w:tc>
        <w:tc>
          <w:tcPr>
            <w:tcW w:w="748" w:type="dxa"/>
            <w:tcBorders>
              <w:top w:val="single" w:sz="4" w:space="0" w:color="auto"/>
              <w:left w:val="single" w:sz="4" w:space="0" w:color="auto"/>
              <w:bottom w:val="single" w:sz="4" w:space="0" w:color="auto"/>
              <w:right w:val="single" w:sz="4" w:space="0" w:color="auto"/>
            </w:tcBorders>
          </w:tcPr>
          <w:p w14:paraId="7538F698" w14:textId="77777777" w:rsidR="0035583A" w:rsidRPr="00F829B6" w:rsidRDefault="0035583A" w:rsidP="0074607E">
            <w:pPr>
              <w:pStyle w:val="TAC"/>
              <w:keepNext w:val="0"/>
              <w:keepLines w:val="0"/>
              <w:widowControl w:val="0"/>
              <w:rPr>
                <w:rFonts w:eastAsia="MS Mincho"/>
              </w:rPr>
            </w:pPr>
            <w:r w:rsidRPr="00F829B6">
              <w:t>(8,4)</w:t>
            </w:r>
          </w:p>
        </w:tc>
        <w:tc>
          <w:tcPr>
            <w:tcW w:w="386" w:type="dxa"/>
            <w:tcBorders>
              <w:top w:val="single" w:sz="4" w:space="0" w:color="auto"/>
              <w:left w:val="single" w:sz="4" w:space="0" w:color="auto"/>
              <w:bottom w:val="single" w:sz="4" w:space="0" w:color="auto"/>
              <w:right w:val="single" w:sz="4" w:space="0" w:color="auto"/>
            </w:tcBorders>
          </w:tcPr>
          <w:p w14:paraId="25592C8B"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690E85C5" w14:textId="77777777" w:rsidR="0035583A" w:rsidRPr="00F829B6" w:rsidRDefault="0035583A" w:rsidP="0074607E">
            <w:pPr>
              <w:pStyle w:val="TAC"/>
              <w:keepNext w:val="0"/>
              <w:keepLines w:val="0"/>
              <w:widowControl w:val="0"/>
              <w:rPr>
                <w:rFonts w:eastAsia="MS Mincho"/>
              </w:rPr>
            </w:pPr>
            <w:r w:rsidRPr="00F829B6">
              <w:t>(8,4)</w:t>
            </w:r>
          </w:p>
        </w:tc>
        <w:tc>
          <w:tcPr>
            <w:tcW w:w="425" w:type="dxa"/>
            <w:tcBorders>
              <w:top w:val="single" w:sz="4" w:space="0" w:color="auto"/>
              <w:left w:val="single" w:sz="4" w:space="0" w:color="auto"/>
              <w:bottom w:val="single" w:sz="4" w:space="0" w:color="auto"/>
              <w:right w:val="single" w:sz="4" w:space="0" w:color="auto"/>
            </w:tcBorders>
          </w:tcPr>
          <w:p w14:paraId="6D2EB606"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3409EDC1"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BF2DC67"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2EFE4CB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CD1AE2B"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3138F79"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073E581"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93869D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4405C9A" w14:textId="77777777" w:rsidR="0035583A" w:rsidRPr="00F829B6" w:rsidRDefault="0035583A" w:rsidP="0074607E">
            <w:pPr>
              <w:pStyle w:val="TAC"/>
              <w:keepNext w:val="0"/>
              <w:keepLines w:val="0"/>
              <w:widowControl w:val="0"/>
              <w:rPr>
                <w:rFonts w:eastAsia="MS Mincho"/>
              </w:rPr>
            </w:pPr>
          </w:p>
        </w:tc>
      </w:tr>
      <w:tr w:rsidR="0035583A" w:rsidRPr="00F829B6" w14:paraId="35E6CCE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DA6057E" w14:textId="77777777" w:rsidR="0035583A" w:rsidRPr="00F829B6" w:rsidRDefault="0035583A" w:rsidP="0074607E">
            <w:pPr>
              <w:pStyle w:val="TAC"/>
              <w:keepNext w:val="0"/>
              <w:keepLines w:val="0"/>
              <w:widowControl w:val="0"/>
              <w:rPr>
                <w:rFonts w:eastAsia="MS Mincho"/>
                <w:lang w:eastAsia="ja-JP"/>
              </w:rPr>
            </w:pPr>
            <w:r w:rsidRPr="00F829B6">
              <w:rPr>
                <w:lang w:eastAsia="ja-JP"/>
              </w:rPr>
              <w:t>9</w:t>
            </w:r>
          </w:p>
        </w:tc>
        <w:tc>
          <w:tcPr>
            <w:tcW w:w="748" w:type="dxa"/>
            <w:tcBorders>
              <w:top w:val="single" w:sz="4" w:space="0" w:color="auto"/>
              <w:left w:val="single" w:sz="4" w:space="0" w:color="auto"/>
              <w:bottom w:val="single" w:sz="4" w:space="0" w:color="auto"/>
              <w:right w:val="single" w:sz="4" w:space="0" w:color="auto"/>
            </w:tcBorders>
          </w:tcPr>
          <w:p w14:paraId="552D6F77" w14:textId="77777777" w:rsidR="0035583A" w:rsidRPr="00F829B6" w:rsidRDefault="0035583A" w:rsidP="0074607E">
            <w:pPr>
              <w:pStyle w:val="TAC"/>
              <w:keepNext w:val="0"/>
              <w:keepLines w:val="0"/>
              <w:widowControl w:val="0"/>
              <w:rPr>
                <w:rFonts w:eastAsia="MS Mincho"/>
              </w:rPr>
            </w:pPr>
            <w:r w:rsidRPr="00F829B6">
              <w:t>(6,4)</w:t>
            </w:r>
          </w:p>
        </w:tc>
        <w:tc>
          <w:tcPr>
            <w:tcW w:w="386" w:type="dxa"/>
            <w:tcBorders>
              <w:top w:val="single" w:sz="4" w:space="0" w:color="auto"/>
              <w:left w:val="single" w:sz="4" w:space="0" w:color="auto"/>
              <w:bottom w:val="single" w:sz="4" w:space="0" w:color="auto"/>
              <w:right w:val="single" w:sz="4" w:space="0" w:color="auto"/>
            </w:tcBorders>
          </w:tcPr>
          <w:p w14:paraId="4B1A0704"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08BF5AD" w14:textId="77777777" w:rsidR="0035583A" w:rsidRPr="00F829B6" w:rsidRDefault="0035583A" w:rsidP="0074607E">
            <w:pPr>
              <w:pStyle w:val="TAC"/>
              <w:keepNext w:val="0"/>
              <w:keepLines w:val="0"/>
              <w:widowControl w:val="0"/>
              <w:rPr>
                <w:rFonts w:eastAsia="MS Mincho"/>
              </w:rPr>
            </w:pPr>
            <w:r w:rsidRPr="00F829B6">
              <w:t>(6,4)</w:t>
            </w:r>
          </w:p>
        </w:tc>
        <w:tc>
          <w:tcPr>
            <w:tcW w:w="425" w:type="dxa"/>
            <w:tcBorders>
              <w:top w:val="single" w:sz="4" w:space="0" w:color="auto"/>
              <w:left w:val="single" w:sz="4" w:space="0" w:color="auto"/>
              <w:bottom w:val="single" w:sz="4" w:space="0" w:color="auto"/>
              <w:right w:val="single" w:sz="4" w:space="0" w:color="auto"/>
            </w:tcBorders>
          </w:tcPr>
          <w:p w14:paraId="545CC3C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5D0035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81CC3C0"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228E577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9BF663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EC07BC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95A806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FFCBED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E322CA1" w14:textId="77777777" w:rsidR="0035583A" w:rsidRPr="00F829B6" w:rsidRDefault="0035583A" w:rsidP="0074607E">
            <w:pPr>
              <w:pStyle w:val="TAC"/>
              <w:keepNext w:val="0"/>
              <w:keepLines w:val="0"/>
              <w:widowControl w:val="0"/>
              <w:rPr>
                <w:rFonts w:eastAsia="MS Mincho"/>
              </w:rPr>
            </w:pPr>
          </w:p>
        </w:tc>
      </w:tr>
      <w:tr w:rsidR="0035583A" w:rsidRPr="00F829B6" w14:paraId="3EEC1C5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24F2DB4"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0</w:t>
            </w:r>
          </w:p>
        </w:tc>
        <w:tc>
          <w:tcPr>
            <w:tcW w:w="748" w:type="dxa"/>
            <w:tcBorders>
              <w:top w:val="single" w:sz="4" w:space="0" w:color="auto"/>
              <w:left w:val="single" w:sz="4" w:space="0" w:color="auto"/>
              <w:bottom w:val="single" w:sz="4" w:space="0" w:color="auto"/>
              <w:right w:val="single" w:sz="4" w:space="0" w:color="auto"/>
            </w:tcBorders>
          </w:tcPr>
          <w:p w14:paraId="62993B4A" w14:textId="77777777" w:rsidR="0035583A" w:rsidRPr="00F829B6" w:rsidRDefault="0035583A" w:rsidP="0074607E">
            <w:pPr>
              <w:pStyle w:val="TAC"/>
              <w:keepNext w:val="0"/>
              <w:keepLines w:val="0"/>
              <w:widowControl w:val="0"/>
              <w:rPr>
                <w:rFonts w:eastAsia="MS Mincho"/>
              </w:rPr>
            </w:pPr>
            <w:r w:rsidRPr="00F829B6">
              <w:t>(2,4)</w:t>
            </w:r>
          </w:p>
        </w:tc>
        <w:tc>
          <w:tcPr>
            <w:tcW w:w="386" w:type="dxa"/>
            <w:tcBorders>
              <w:top w:val="single" w:sz="4" w:space="0" w:color="auto"/>
              <w:left w:val="single" w:sz="4" w:space="0" w:color="auto"/>
              <w:bottom w:val="single" w:sz="4" w:space="0" w:color="auto"/>
              <w:right w:val="single" w:sz="4" w:space="0" w:color="auto"/>
            </w:tcBorders>
          </w:tcPr>
          <w:p w14:paraId="2B846B1D"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120DFA39" w14:textId="77777777" w:rsidR="0035583A" w:rsidRPr="00F829B6" w:rsidRDefault="0035583A" w:rsidP="0074607E">
            <w:pPr>
              <w:pStyle w:val="TAC"/>
              <w:keepNext w:val="0"/>
              <w:keepLines w:val="0"/>
              <w:widowControl w:val="0"/>
              <w:rPr>
                <w:rFonts w:eastAsia="MS Mincho"/>
              </w:rPr>
            </w:pPr>
            <w:r w:rsidRPr="00F829B6">
              <w:t>(2,4)</w:t>
            </w:r>
          </w:p>
        </w:tc>
        <w:tc>
          <w:tcPr>
            <w:tcW w:w="425" w:type="dxa"/>
            <w:tcBorders>
              <w:top w:val="single" w:sz="4" w:space="0" w:color="auto"/>
              <w:left w:val="single" w:sz="4" w:space="0" w:color="auto"/>
              <w:bottom w:val="single" w:sz="4" w:space="0" w:color="auto"/>
              <w:right w:val="single" w:sz="4" w:space="0" w:color="auto"/>
            </w:tcBorders>
          </w:tcPr>
          <w:p w14:paraId="3D452982"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21564109"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509C3D3"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62AA290D"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4F5C8CA"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424CAE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288810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9CB5245"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82001A6" w14:textId="77777777" w:rsidR="0035583A" w:rsidRPr="00F829B6" w:rsidRDefault="0035583A" w:rsidP="0074607E">
            <w:pPr>
              <w:pStyle w:val="TAC"/>
              <w:keepNext w:val="0"/>
              <w:keepLines w:val="0"/>
              <w:widowControl w:val="0"/>
              <w:rPr>
                <w:rFonts w:eastAsia="MS Mincho"/>
              </w:rPr>
            </w:pPr>
          </w:p>
        </w:tc>
      </w:tr>
      <w:tr w:rsidR="0035583A" w:rsidRPr="00F829B6" w14:paraId="2B6E4C6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3070F32" w14:textId="77777777" w:rsidR="0035583A" w:rsidRPr="00F829B6" w:rsidRDefault="0035583A" w:rsidP="0074607E">
            <w:pPr>
              <w:pStyle w:val="TAC"/>
              <w:keepNext w:val="0"/>
              <w:keepLines w:val="0"/>
              <w:widowControl w:val="0"/>
              <w:rPr>
                <w:rFonts w:eastAsia="MS Mincho"/>
                <w:lang w:eastAsia="ja-JP"/>
              </w:rPr>
            </w:pPr>
            <w:r w:rsidRPr="00F829B6">
              <w:rPr>
                <w:lang w:eastAsia="ja-JP"/>
              </w:rPr>
              <w:t>11</w:t>
            </w:r>
          </w:p>
        </w:tc>
        <w:tc>
          <w:tcPr>
            <w:tcW w:w="748" w:type="dxa"/>
            <w:tcBorders>
              <w:top w:val="single" w:sz="4" w:space="0" w:color="auto"/>
              <w:left w:val="single" w:sz="4" w:space="0" w:color="auto"/>
              <w:bottom w:val="single" w:sz="4" w:space="0" w:color="auto"/>
              <w:right w:val="single" w:sz="4" w:space="0" w:color="auto"/>
            </w:tcBorders>
          </w:tcPr>
          <w:p w14:paraId="40DE9461" w14:textId="77777777" w:rsidR="0035583A" w:rsidRPr="00F829B6" w:rsidRDefault="0035583A" w:rsidP="0074607E">
            <w:pPr>
              <w:pStyle w:val="TAC"/>
              <w:keepNext w:val="0"/>
              <w:keepLines w:val="0"/>
              <w:widowControl w:val="0"/>
              <w:rPr>
                <w:rFonts w:eastAsia="MS Mincho"/>
              </w:rPr>
            </w:pPr>
            <w:r w:rsidRPr="00F829B6">
              <w:t>(0,4)</w:t>
            </w:r>
          </w:p>
        </w:tc>
        <w:tc>
          <w:tcPr>
            <w:tcW w:w="386" w:type="dxa"/>
            <w:tcBorders>
              <w:top w:val="single" w:sz="4" w:space="0" w:color="auto"/>
              <w:left w:val="single" w:sz="4" w:space="0" w:color="auto"/>
              <w:bottom w:val="single" w:sz="4" w:space="0" w:color="auto"/>
              <w:right w:val="single" w:sz="4" w:space="0" w:color="auto"/>
            </w:tcBorders>
          </w:tcPr>
          <w:p w14:paraId="35EF3551"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34DD3A5F" w14:textId="77777777" w:rsidR="0035583A" w:rsidRPr="00F829B6" w:rsidRDefault="0035583A" w:rsidP="0074607E">
            <w:pPr>
              <w:pStyle w:val="TAC"/>
              <w:keepNext w:val="0"/>
              <w:keepLines w:val="0"/>
              <w:widowControl w:val="0"/>
              <w:rPr>
                <w:rFonts w:eastAsia="MS Mincho"/>
              </w:rPr>
            </w:pPr>
            <w:r w:rsidRPr="00F829B6">
              <w:t>(0,4)</w:t>
            </w:r>
          </w:p>
        </w:tc>
        <w:tc>
          <w:tcPr>
            <w:tcW w:w="425" w:type="dxa"/>
            <w:tcBorders>
              <w:top w:val="single" w:sz="4" w:space="0" w:color="auto"/>
              <w:left w:val="single" w:sz="4" w:space="0" w:color="auto"/>
              <w:bottom w:val="single" w:sz="4" w:space="0" w:color="auto"/>
              <w:right w:val="single" w:sz="4" w:space="0" w:color="auto"/>
            </w:tcBorders>
          </w:tcPr>
          <w:p w14:paraId="26150F1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10F121F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DB04863"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3ED5C10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95AF2D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12254D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D1E24FC"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87D9FB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6649329" w14:textId="77777777" w:rsidR="0035583A" w:rsidRPr="00F829B6" w:rsidRDefault="0035583A" w:rsidP="0074607E">
            <w:pPr>
              <w:pStyle w:val="TAC"/>
              <w:keepNext w:val="0"/>
              <w:keepLines w:val="0"/>
              <w:widowControl w:val="0"/>
              <w:rPr>
                <w:rFonts w:eastAsia="MS Mincho"/>
              </w:rPr>
            </w:pPr>
          </w:p>
        </w:tc>
      </w:tr>
      <w:tr w:rsidR="0035583A" w:rsidRPr="00F829B6" w14:paraId="19F815CD"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1761AAE"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2</w:t>
            </w:r>
          </w:p>
        </w:tc>
        <w:tc>
          <w:tcPr>
            <w:tcW w:w="748" w:type="dxa"/>
            <w:tcBorders>
              <w:top w:val="single" w:sz="4" w:space="0" w:color="auto"/>
              <w:left w:val="single" w:sz="4" w:space="0" w:color="auto"/>
              <w:bottom w:val="single" w:sz="4" w:space="0" w:color="auto"/>
              <w:right w:val="single" w:sz="4" w:space="0" w:color="auto"/>
            </w:tcBorders>
          </w:tcPr>
          <w:p w14:paraId="6AEA6A70" w14:textId="77777777" w:rsidR="0035583A" w:rsidRPr="00F829B6" w:rsidRDefault="0035583A" w:rsidP="0074607E">
            <w:pPr>
              <w:pStyle w:val="TAC"/>
              <w:keepNext w:val="0"/>
              <w:keepLines w:val="0"/>
              <w:widowControl w:val="0"/>
              <w:rPr>
                <w:rFonts w:eastAsia="MS Mincho"/>
              </w:rPr>
            </w:pPr>
            <w:r w:rsidRPr="00F829B6">
              <w:t>(7,4)</w:t>
            </w:r>
          </w:p>
        </w:tc>
        <w:tc>
          <w:tcPr>
            <w:tcW w:w="386" w:type="dxa"/>
            <w:tcBorders>
              <w:top w:val="single" w:sz="4" w:space="0" w:color="auto"/>
              <w:left w:val="single" w:sz="4" w:space="0" w:color="auto"/>
              <w:bottom w:val="single" w:sz="4" w:space="0" w:color="auto"/>
              <w:right w:val="single" w:sz="4" w:space="0" w:color="auto"/>
            </w:tcBorders>
          </w:tcPr>
          <w:p w14:paraId="3E0233BD"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587A69C"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00F9D6A"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216D75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14F9A0A"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45D55A6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4F938E5"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808742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75B955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F7C05EA"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3FBB267" w14:textId="77777777" w:rsidR="0035583A" w:rsidRPr="00F829B6" w:rsidRDefault="0035583A" w:rsidP="0074607E">
            <w:pPr>
              <w:pStyle w:val="TAC"/>
              <w:keepNext w:val="0"/>
              <w:keepLines w:val="0"/>
              <w:widowControl w:val="0"/>
              <w:rPr>
                <w:rFonts w:eastAsia="MS Mincho"/>
              </w:rPr>
            </w:pPr>
          </w:p>
        </w:tc>
      </w:tr>
      <w:tr w:rsidR="0035583A" w:rsidRPr="00F829B6" w14:paraId="31262E4C"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D692107" w14:textId="77777777" w:rsidR="0035583A" w:rsidRPr="00F829B6" w:rsidRDefault="0035583A" w:rsidP="0074607E">
            <w:pPr>
              <w:pStyle w:val="TAC"/>
              <w:keepNext w:val="0"/>
              <w:keepLines w:val="0"/>
              <w:widowControl w:val="0"/>
              <w:rPr>
                <w:rFonts w:eastAsia="MS Mincho"/>
                <w:lang w:eastAsia="ja-JP"/>
              </w:rPr>
            </w:pPr>
            <w:r w:rsidRPr="00F829B6">
              <w:rPr>
                <w:lang w:eastAsia="ja-JP"/>
              </w:rPr>
              <w:t>13</w:t>
            </w:r>
          </w:p>
        </w:tc>
        <w:tc>
          <w:tcPr>
            <w:tcW w:w="748" w:type="dxa"/>
            <w:tcBorders>
              <w:top w:val="single" w:sz="4" w:space="0" w:color="auto"/>
              <w:left w:val="single" w:sz="4" w:space="0" w:color="auto"/>
              <w:bottom w:val="single" w:sz="4" w:space="0" w:color="auto"/>
              <w:right w:val="single" w:sz="4" w:space="0" w:color="auto"/>
            </w:tcBorders>
          </w:tcPr>
          <w:p w14:paraId="2524F54B" w14:textId="77777777" w:rsidR="0035583A" w:rsidRPr="00F829B6" w:rsidRDefault="0035583A" w:rsidP="0074607E">
            <w:pPr>
              <w:pStyle w:val="TAC"/>
              <w:keepNext w:val="0"/>
              <w:keepLines w:val="0"/>
              <w:widowControl w:val="0"/>
              <w:rPr>
                <w:rFonts w:eastAsia="MS Mincho"/>
              </w:rPr>
            </w:pPr>
            <w:r w:rsidRPr="00F829B6">
              <w:t>(6,4)</w:t>
            </w:r>
          </w:p>
        </w:tc>
        <w:tc>
          <w:tcPr>
            <w:tcW w:w="386" w:type="dxa"/>
            <w:tcBorders>
              <w:top w:val="single" w:sz="4" w:space="0" w:color="auto"/>
              <w:left w:val="single" w:sz="4" w:space="0" w:color="auto"/>
              <w:bottom w:val="single" w:sz="4" w:space="0" w:color="auto"/>
              <w:right w:val="single" w:sz="4" w:space="0" w:color="auto"/>
            </w:tcBorders>
          </w:tcPr>
          <w:p w14:paraId="15E2F95E"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F854AB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78F1CF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85770E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D92E585"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677C0178"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B5156DA"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A7D9F25"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04F1FE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687325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BA201A7" w14:textId="77777777" w:rsidR="0035583A" w:rsidRPr="00F829B6" w:rsidRDefault="0035583A" w:rsidP="0074607E">
            <w:pPr>
              <w:pStyle w:val="TAC"/>
              <w:keepNext w:val="0"/>
              <w:keepLines w:val="0"/>
              <w:widowControl w:val="0"/>
              <w:rPr>
                <w:rFonts w:eastAsia="MS Mincho"/>
              </w:rPr>
            </w:pPr>
          </w:p>
        </w:tc>
      </w:tr>
      <w:tr w:rsidR="0035583A" w:rsidRPr="00F829B6" w14:paraId="6383F41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0CAF027"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4</w:t>
            </w:r>
          </w:p>
        </w:tc>
        <w:tc>
          <w:tcPr>
            <w:tcW w:w="748" w:type="dxa"/>
            <w:tcBorders>
              <w:top w:val="single" w:sz="4" w:space="0" w:color="auto"/>
              <w:left w:val="single" w:sz="4" w:space="0" w:color="auto"/>
              <w:bottom w:val="single" w:sz="4" w:space="0" w:color="auto"/>
              <w:right w:val="single" w:sz="4" w:space="0" w:color="auto"/>
            </w:tcBorders>
          </w:tcPr>
          <w:p w14:paraId="246BDA24" w14:textId="77777777" w:rsidR="0035583A" w:rsidRPr="00F829B6" w:rsidRDefault="0035583A" w:rsidP="0074607E">
            <w:pPr>
              <w:pStyle w:val="TAC"/>
              <w:keepNext w:val="0"/>
              <w:keepLines w:val="0"/>
              <w:widowControl w:val="0"/>
              <w:rPr>
                <w:rFonts w:eastAsia="MS Mincho"/>
              </w:rPr>
            </w:pPr>
            <w:r w:rsidRPr="00F829B6">
              <w:t>(1,4)</w:t>
            </w:r>
          </w:p>
        </w:tc>
        <w:tc>
          <w:tcPr>
            <w:tcW w:w="386" w:type="dxa"/>
            <w:tcBorders>
              <w:top w:val="single" w:sz="4" w:space="0" w:color="auto"/>
              <w:left w:val="single" w:sz="4" w:space="0" w:color="auto"/>
              <w:bottom w:val="single" w:sz="4" w:space="0" w:color="auto"/>
              <w:right w:val="single" w:sz="4" w:space="0" w:color="auto"/>
            </w:tcBorders>
          </w:tcPr>
          <w:p w14:paraId="589C65F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03010BE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A33505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D9E4A9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CA04EAF"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6CF7628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98B651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B1855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C5407C1"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EBA721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1B6F93B" w14:textId="77777777" w:rsidR="0035583A" w:rsidRPr="00F829B6" w:rsidRDefault="0035583A" w:rsidP="0074607E">
            <w:pPr>
              <w:pStyle w:val="TAC"/>
              <w:keepNext w:val="0"/>
              <w:keepLines w:val="0"/>
              <w:widowControl w:val="0"/>
              <w:rPr>
                <w:rFonts w:eastAsia="MS Mincho"/>
              </w:rPr>
            </w:pPr>
          </w:p>
        </w:tc>
      </w:tr>
      <w:tr w:rsidR="0035583A" w:rsidRPr="00F829B6" w14:paraId="186F997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83733C0"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5</w:t>
            </w:r>
          </w:p>
        </w:tc>
        <w:tc>
          <w:tcPr>
            <w:tcW w:w="748" w:type="dxa"/>
            <w:tcBorders>
              <w:top w:val="single" w:sz="4" w:space="0" w:color="auto"/>
              <w:left w:val="single" w:sz="4" w:space="0" w:color="auto"/>
              <w:bottom w:val="single" w:sz="4" w:space="0" w:color="auto"/>
              <w:right w:val="single" w:sz="4" w:space="0" w:color="auto"/>
            </w:tcBorders>
          </w:tcPr>
          <w:p w14:paraId="58C93C18" w14:textId="77777777" w:rsidR="0035583A" w:rsidRPr="00F829B6" w:rsidRDefault="0035583A" w:rsidP="0074607E">
            <w:pPr>
              <w:pStyle w:val="TAC"/>
              <w:keepNext w:val="0"/>
              <w:keepLines w:val="0"/>
              <w:widowControl w:val="0"/>
              <w:rPr>
                <w:rFonts w:eastAsia="MS Mincho"/>
              </w:rPr>
            </w:pPr>
            <w:r w:rsidRPr="00F829B6">
              <w:t>(0,4)</w:t>
            </w:r>
          </w:p>
        </w:tc>
        <w:tc>
          <w:tcPr>
            <w:tcW w:w="386" w:type="dxa"/>
            <w:tcBorders>
              <w:top w:val="single" w:sz="4" w:space="0" w:color="auto"/>
              <w:left w:val="single" w:sz="4" w:space="0" w:color="auto"/>
              <w:bottom w:val="single" w:sz="4" w:space="0" w:color="auto"/>
              <w:right w:val="single" w:sz="4" w:space="0" w:color="auto"/>
            </w:tcBorders>
          </w:tcPr>
          <w:p w14:paraId="3B133B69"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6BDB0B0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D43DEBE"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3FC503F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43574D2"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11CF533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9B81DED"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760E8B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BCD53C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F12FCA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674C328" w14:textId="77777777" w:rsidR="0035583A" w:rsidRPr="00F829B6" w:rsidRDefault="0035583A" w:rsidP="0074607E">
            <w:pPr>
              <w:pStyle w:val="TAC"/>
              <w:keepNext w:val="0"/>
              <w:keepLines w:val="0"/>
              <w:widowControl w:val="0"/>
              <w:rPr>
                <w:rFonts w:eastAsia="MS Mincho"/>
              </w:rPr>
            </w:pPr>
          </w:p>
        </w:tc>
      </w:tr>
      <w:tr w:rsidR="0035583A" w:rsidRPr="00F829B6" w14:paraId="4406C51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C6046F3" w14:textId="77777777" w:rsidR="0035583A" w:rsidRPr="00F829B6" w:rsidRDefault="0035583A" w:rsidP="0074607E">
            <w:pPr>
              <w:pStyle w:val="TAC"/>
              <w:keepNext w:val="0"/>
              <w:keepLines w:val="0"/>
              <w:widowControl w:val="0"/>
              <w:rPr>
                <w:rFonts w:eastAsia="MS Mincho"/>
                <w:lang w:eastAsia="ja-JP"/>
              </w:rPr>
            </w:pPr>
            <w:r w:rsidRPr="00F829B6">
              <w:rPr>
                <w:lang w:eastAsia="ja-JP"/>
              </w:rPr>
              <w:t>16</w:t>
            </w:r>
          </w:p>
        </w:tc>
        <w:tc>
          <w:tcPr>
            <w:tcW w:w="748" w:type="dxa"/>
            <w:tcBorders>
              <w:top w:val="single" w:sz="4" w:space="0" w:color="auto"/>
              <w:left w:val="single" w:sz="4" w:space="0" w:color="auto"/>
              <w:bottom w:val="single" w:sz="4" w:space="0" w:color="auto"/>
              <w:right w:val="single" w:sz="4" w:space="0" w:color="auto"/>
            </w:tcBorders>
          </w:tcPr>
          <w:p w14:paraId="648E9963" w14:textId="77777777" w:rsidR="0035583A" w:rsidRPr="00F829B6" w:rsidRDefault="0035583A" w:rsidP="0074607E">
            <w:pPr>
              <w:pStyle w:val="TAC"/>
              <w:keepNext w:val="0"/>
              <w:keepLines w:val="0"/>
              <w:widowControl w:val="0"/>
              <w:rPr>
                <w:rFonts w:eastAsia="MS Mincho"/>
              </w:rPr>
            </w:pPr>
            <w:r w:rsidRPr="00F829B6">
              <w:t>(11,1)</w:t>
            </w:r>
          </w:p>
        </w:tc>
        <w:tc>
          <w:tcPr>
            <w:tcW w:w="386" w:type="dxa"/>
            <w:tcBorders>
              <w:top w:val="single" w:sz="4" w:space="0" w:color="auto"/>
              <w:left w:val="single" w:sz="4" w:space="0" w:color="auto"/>
              <w:bottom w:val="single" w:sz="4" w:space="0" w:color="auto"/>
              <w:right w:val="single" w:sz="4" w:space="0" w:color="auto"/>
            </w:tcBorders>
          </w:tcPr>
          <w:p w14:paraId="4D9F653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6FC0C82"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3E78C34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9E82B92" w14:textId="77777777" w:rsidR="0035583A" w:rsidRPr="00F829B6" w:rsidRDefault="0035583A" w:rsidP="0074607E">
            <w:pPr>
              <w:pStyle w:val="TAC"/>
              <w:keepNext w:val="0"/>
              <w:keepLines w:val="0"/>
              <w:widowControl w:val="0"/>
              <w:rPr>
                <w:rFonts w:eastAsia="MS Mincho"/>
              </w:rPr>
            </w:pPr>
            <w:r w:rsidRPr="00F829B6">
              <w:t>(11,1)</w:t>
            </w:r>
          </w:p>
        </w:tc>
        <w:tc>
          <w:tcPr>
            <w:tcW w:w="426" w:type="dxa"/>
            <w:tcBorders>
              <w:top w:val="single" w:sz="4" w:space="0" w:color="auto"/>
              <w:left w:val="single" w:sz="4" w:space="0" w:color="auto"/>
              <w:bottom w:val="single" w:sz="4" w:space="0" w:color="auto"/>
              <w:right w:val="single" w:sz="4" w:space="0" w:color="auto"/>
            </w:tcBorders>
          </w:tcPr>
          <w:p w14:paraId="1ADC6366"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13DDEDFD" w14:textId="77777777" w:rsidR="0035583A" w:rsidRPr="00F829B6" w:rsidRDefault="0035583A" w:rsidP="0074607E">
            <w:pPr>
              <w:pStyle w:val="TAC"/>
              <w:keepNext w:val="0"/>
              <w:keepLines w:val="0"/>
              <w:widowControl w:val="0"/>
              <w:rPr>
                <w:rFonts w:eastAsia="MS Mincho"/>
              </w:rPr>
            </w:pPr>
            <w:r w:rsidRPr="00F829B6">
              <w:t>(11,1)</w:t>
            </w:r>
          </w:p>
        </w:tc>
        <w:tc>
          <w:tcPr>
            <w:tcW w:w="426" w:type="dxa"/>
            <w:tcBorders>
              <w:top w:val="single" w:sz="4" w:space="0" w:color="auto"/>
              <w:left w:val="single" w:sz="4" w:space="0" w:color="auto"/>
              <w:bottom w:val="single" w:sz="4" w:space="0" w:color="auto"/>
              <w:right w:val="single" w:sz="4" w:space="0" w:color="auto"/>
            </w:tcBorders>
          </w:tcPr>
          <w:p w14:paraId="43FFC3A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6018EBF"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44CE0E40"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005976D"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618EF2D5" w14:textId="77777777" w:rsidR="0035583A" w:rsidRPr="00F829B6" w:rsidRDefault="0035583A" w:rsidP="0074607E">
            <w:pPr>
              <w:pStyle w:val="TAC"/>
              <w:keepNext w:val="0"/>
              <w:keepLines w:val="0"/>
              <w:widowControl w:val="0"/>
              <w:rPr>
                <w:rFonts w:eastAsia="MS Mincho"/>
              </w:rPr>
            </w:pPr>
            <w:r w:rsidRPr="00F829B6">
              <w:t>1</w:t>
            </w:r>
          </w:p>
        </w:tc>
      </w:tr>
      <w:tr w:rsidR="0035583A" w:rsidRPr="00F829B6" w14:paraId="5AB480BC"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2C42340" w14:textId="77777777" w:rsidR="0035583A" w:rsidRPr="00F829B6" w:rsidRDefault="0035583A" w:rsidP="0074607E">
            <w:pPr>
              <w:pStyle w:val="TAC"/>
              <w:keepNext w:val="0"/>
              <w:keepLines w:val="0"/>
              <w:widowControl w:val="0"/>
              <w:rPr>
                <w:rFonts w:eastAsia="MS Mincho"/>
                <w:lang w:eastAsia="ja-JP"/>
              </w:rPr>
            </w:pPr>
            <w:r w:rsidRPr="00F829B6">
              <w:rPr>
                <w:lang w:eastAsia="ja-JP"/>
              </w:rPr>
              <w:t>17</w:t>
            </w:r>
          </w:p>
        </w:tc>
        <w:tc>
          <w:tcPr>
            <w:tcW w:w="748" w:type="dxa"/>
            <w:tcBorders>
              <w:top w:val="single" w:sz="4" w:space="0" w:color="auto"/>
              <w:left w:val="single" w:sz="4" w:space="0" w:color="auto"/>
              <w:bottom w:val="single" w:sz="4" w:space="0" w:color="auto"/>
              <w:right w:val="single" w:sz="4" w:space="0" w:color="auto"/>
            </w:tcBorders>
          </w:tcPr>
          <w:p w14:paraId="49893FEA" w14:textId="77777777" w:rsidR="0035583A" w:rsidRPr="00F829B6" w:rsidRDefault="0035583A" w:rsidP="0074607E">
            <w:pPr>
              <w:pStyle w:val="TAC"/>
              <w:keepNext w:val="0"/>
              <w:keepLines w:val="0"/>
              <w:widowControl w:val="0"/>
              <w:rPr>
                <w:rFonts w:eastAsia="MS Mincho"/>
              </w:rPr>
            </w:pPr>
            <w:r w:rsidRPr="00F829B6">
              <w:t>(10,1)</w:t>
            </w:r>
          </w:p>
        </w:tc>
        <w:tc>
          <w:tcPr>
            <w:tcW w:w="386" w:type="dxa"/>
            <w:tcBorders>
              <w:top w:val="single" w:sz="4" w:space="0" w:color="auto"/>
              <w:left w:val="single" w:sz="4" w:space="0" w:color="auto"/>
              <w:bottom w:val="single" w:sz="4" w:space="0" w:color="auto"/>
              <w:right w:val="single" w:sz="4" w:space="0" w:color="auto"/>
            </w:tcBorders>
          </w:tcPr>
          <w:p w14:paraId="3165E2E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CBE8B2A"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24ED9C88"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A9AD1D1" w14:textId="77777777" w:rsidR="0035583A" w:rsidRPr="00F829B6" w:rsidRDefault="0035583A" w:rsidP="0074607E">
            <w:pPr>
              <w:pStyle w:val="TAC"/>
              <w:keepNext w:val="0"/>
              <w:keepLines w:val="0"/>
              <w:widowControl w:val="0"/>
              <w:rPr>
                <w:rFonts w:eastAsia="MS Mincho"/>
              </w:rPr>
            </w:pPr>
            <w:r w:rsidRPr="00F829B6">
              <w:t>(10,1)</w:t>
            </w:r>
          </w:p>
        </w:tc>
        <w:tc>
          <w:tcPr>
            <w:tcW w:w="426" w:type="dxa"/>
            <w:tcBorders>
              <w:top w:val="single" w:sz="4" w:space="0" w:color="auto"/>
              <w:left w:val="single" w:sz="4" w:space="0" w:color="auto"/>
              <w:bottom w:val="single" w:sz="4" w:space="0" w:color="auto"/>
              <w:right w:val="single" w:sz="4" w:space="0" w:color="auto"/>
            </w:tcBorders>
          </w:tcPr>
          <w:p w14:paraId="3070128C"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5684539C" w14:textId="77777777" w:rsidR="0035583A" w:rsidRPr="00F829B6" w:rsidRDefault="0035583A" w:rsidP="0074607E">
            <w:pPr>
              <w:pStyle w:val="TAC"/>
              <w:keepNext w:val="0"/>
              <w:keepLines w:val="0"/>
              <w:widowControl w:val="0"/>
              <w:rPr>
                <w:rFonts w:eastAsia="MS Mincho"/>
              </w:rPr>
            </w:pPr>
            <w:r w:rsidRPr="00F829B6">
              <w:t>(10,1)</w:t>
            </w:r>
          </w:p>
        </w:tc>
        <w:tc>
          <w:tcPr>
            <w:tcW w:w="426" w:type="dxa"/>
            <w:tcBorders>
              <w:top w:val="single" w:sz="4" w:space="0" w:color="auto"/>
              <w:left w:val="single" w:sz="4" w:space="0" w:color="auto"/>
              <w:bottom w:val="single" w:sz="4" w:space="0" w:color="auto"/>
              <w:right w:val="single" w:sz="4" w:space="0" w:color="auto"/>
            </w:tcBorders>
          </w:tcPr>
          <w:p w14:paraId="2D885DD7"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384D699"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7A298F15"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763213A"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20FE66A5" w14:textId="77777777" w:rsidR="0035583A" w:rsidRPr="00F829B6" w:rsidRDefault="0035583A" w:rsidP="0074607E">
            <w:pPr>
              <w:pStyle w:val="TAC"/>
              <w:keepNext w:val="0"/>
              <w:keepLines w:val="0"/>
              <w:widowControl w:val="0"/>
              <w:rPr>
                <w:rFonts w:eastAsia="MS Mincho"/>
              </w:rPr>
            </w:pPr>
            <w:r w:rsidRPr="00F829B6">
              <w:t>1</w:t>
            </w:r>
          </w:p>
        </w:tc>
      </w:tr>
      <w:tr w:rsidR="0035583A" w:rsidRPr="00F829B6" w14:paraId="5C80B7FB"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9BBA05C" w14:textId="77777777" w:rsidR="0035583A" w:rsidRPr="00F829B6" w:rsidRDefault="0035583A" w:rsidP="0074607E">
            <w:pPr>
              <w:pStyle w:val="TAC"/>
              <w:keepNext w:val="0"/>
              <w:keepLines w:val="0"/>
              <w:widowControl w:val="0"/>
              <w:rPr>
                <w:rFonts w:eastAsia="MS Mincho"/>
                <w:lang w:eastAsia="ja-JP"/>
              </w:rPr>
            </w:pPr>
            <w:r w:rsidRPr="00F829B6">
              <w:rPr>
                <w:lang w:eastAsia="ja-JP"/>
              </w:rPr>
              <w:t>18</w:t>
            </w:r>
          </w:p>
        </w:tc>
        <w:tc>
          <w:tcPr>
            <w:tcW w:w="748" w:type="dxa"/>
            <w:tcBorders>
              <w:top w:val="single" w:sz="4" w:space="0" w:color="auto"/>
              <w:left w:val="single" w:sz="4" w:space="0" w:color="auto"/>
              <w:bottom w:val="single" w:sz="4" w:space="0" w:color="auto"/>
              <w:right w:val="single" w:sz="4" w:space="0" w:color="auto"/>
            </w:tcBorders>
          </w:tcPr>
          <w:p w14:paraId="0E03D120" w14:textId="77777777" w:rsidR="0035583A" w:rsidRPr="00F829B6" w:rsidRDefault="0035583A" w:rsidP="0074607E">
            <w:pPr>
              <w:pStyle w:val="TAC"/>
              <w:keepNext w:val="0"/>
              <w:keepLines w:val="0"/>
              <w:widowControl w:val="0"/>
              <w:rPr>
                <w:rFonts w:eastAsia="MS Mincho"/>
              </w:rPr>
            </w:pPr>
            <w:r w:rsidRPr="00F829B6">
              <w:t>(9,1)</w:t>
            </w:r>
          </w:p>
        </w:tc>
        <w:tc>
          <w:tcPr>
            <w:tcW w:w="386" w:type="dxa"/>
            <w:tcBorders>
              <w:top w:val="single" w:sz="4" w:space="0" w:color="auto"/>
              <w:left w:val="single" w:sz="4" w:space="0" w:color="auto"/>
              <w:bottom w:val="single" w:sz="4" w:space="0" w:color="auto"/>
              <w:right w:val="single" w:sz="4" w:space="0" w:color="auto"/>
            </w:tcBorders>
          </w:tcPr>
          <w:p w14:paraId="437A7B1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CD0D940"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032B596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11250AA" w14:textId="77777777" w:rsidR="0035583A" w:rsidRPr="00F829B6" w:rsidRDefault="0035583A" w:rsidP="0074607E">
            <w:pPr>
              <w:pStyle w:val="TAC"/>
              <w:keepNext w:val="0"/>
              <w:keepLines w:val="0"/>
              <w:widowControl w:val="0"/>
              <w:rPr>
                <w:rFonts w:eastAsia="MS Mincho"/>
              </w:rPr>
            </w:pPr>
            <w:r w:rsidRPr="00F829B6">
              <w:t>(9,1)</w:t>
            </w:r>
          </w:p>
        </w:tc>
        <w:tc>
          <w:tcPr>
            <w:tcW w:w="426" w:type="dxa"/>
            <w:tcBorders>
              <w:top w:val="single" w:sz="4" w:space="0" w:color="auto"/>
              <w:left w:val="single" w:sz="4" w:space="0" w:color="auto"/>
              <w:bottom w:val="single" w:sz="4" w:space="0" w:color="auto"/>
              <w:right w:val="single" w:sz="4" w:space="0" w:color="auto"/>
            </w:tcBorders>
          </w:tcPr>
          <w:p w14:paraId="26AD47BA"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60A57D5D" w14:textId="77777777" w:rsidR="0035583A" w:rsidRPr="00F829B6" w:rsidRDefault="0035583A" w:rsidP="0074607E">
            <w:pPr>
              <w:pStyle w:val="TAC"/>
              <w:keepNext w:val="0"/>
              <w:keepLines w:val="0"/>
              <w:widowControl w:val="0"/>
              <w:rPr>
                <w:rFonts w:eastAsia="MS Mincho"/>
              </w:rPr>
            </w:pPr>
            <w:r w:rsidRPr="00F829B6">
              <w:t>(9,1)</w:t>
            </w:r>
          </w:p>
        </w:tc>
        <w:tc>
          <w:tcPr>
            <w:tcW w:w="426" w:type="dxa"/>
            <w:tcBorders>
              <w:top w:val="single" w:sz="4" w:space="0" w:color="auto"/>
              <w:left w:val="single" w:sz="4" w:space="0" w:color="auto"/>
              <w:bottom w:val="single" w:sz="4" w:space="0" w:color="auto"/>
              <w:right w:val="single" w:sz="4" w:space="0" w:color="auto"/>
            </w:tcBorders>
          </w:tcPr>
          <w:p w14:paraId="47C74DF9"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4072698"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6160669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A4C92BC"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76A61501" w14:textId="77777777" w:rsidR="0035583A" w:rsidRPr="00F829B6" w:rsidRDefault="0035583A" w:rsidP="0074607E">
            <w:pPr>
              <w:pStyle w:val="TAC"/>
              <w:keepNext w:val="0"/>
              <w:keepLines w:val="0"/>
              <w:widowControl w:val="0"/>
              <w:rPr>
                <w:rFonts w:eastAsia="MS Mincho"/>
              </w:rPr>
            </w:pPr>
            <w:r w:rsidRPr="00F829B6">
              <w:t>1</w:t>
            </w:r>
          </w:p>
        </w:tc>
      </w:tr>
      <w:tr w:rsidR="0035583A" w:rsidRPr="00F829B6" w14:paraId="7634179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11EF252" w14:textId="77777777" w:rsidR="0035583A" w:rsidRPr="00F829B6" w:rsidRDefault="0035583A" w:rsidP="0074607E">
            <w:pPr>
              <w:pStyle w:val="TAC"/>
              <w:keepNext w:val="0"/>
              <w:keepLines w:val="0"/>
              <w:widowControl w:val="0"/>
              <w:rPr>
                <w:rFonts w:eastAsia="MS Mincho"/>
                <w:lang w:eastAsia="ja-JP"/>
              </w:rPr>
            </w:pPr>
            <w:r w:rsidRPr="00F829B6">
              <w:rPr>
                <w:lang w:eastAsia="ja-JP"/>
              </w:rPr>
              <w:t>19</w:t>
            </w:r>
          </w:p>
        </w:tc>
        <w:tc>
          <w:tcPr>
            <w:tcW w:w="748" w:type="dxa"/>
            <w:tcBorders>
              <w:top w:val="single" w:sz="4" w:space="0" w:color="auto"/>
              <w:left w:val="single" w:sz="4" w:space="0" w:color="auto"/>
              <w:bottom w:val="single" w:sz="4" w:space="0" w:color="auto"/>
              <w:right w:val="single" w:sz="4" w:space="0" w:color="auto"/>
            </w:tcBorders>
          </w:tcPr>
          <w:p w14:paraId="2B432156" w14:textId="77777777" w:rsidR="0035583A" w:rsidRPr="00F829B6" w:rsidRDefault="0035583A" w:rsidP="0074607E">
            <w:pPr>
              <w:pStyle w:val="TAC"/>
              <w:keepNext w:val="0"/>
              <w:keepLines w:val="0"/>
              <w:widowControl w:val="0"/>
              <w:rPr>
                <w:rFonts w:eastAsia="MS Mincho"/>
              </w:rPr>
            </w:pPr>
            <w:r w:rsidRPr="00F829B6">
              <w:t>(5,1)</w:t>
            </w:r>
          </w:p>
        </w:tc>
        <w:tc>
          <w:tcPr>
            <w:tcW w:w="386" w:type="dxa"/>
            <w:tcBorders>
              <w:top w:val="single" w:sz="4" w:space="0" w:color="auto"/>
              <w:left w:val="single" w:sz="4" w:space="0" w:color="auto"/>
              <w:bottom w:val="single" w:sz="4" w:space="0" w:color="auto"/>
              <w:right w:val="single" w:sz="4" w:space="0" w:color="auto"/>
            </w:tcBorders>
          </w:tcPr>
          <w:p w14:paraId="4962A92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68FFE687" w14:textId="77777777" w:rsidR="0035583A" w:rsidRPr="00F829B6" w:rsidRDefault="0035583A" w:rsidP="0074607E">
            <w:pPr>
              <w:pStyle w:val="TAC"/>
              <w:keepNext w:val="0"/>
              <w:keepLines w:val="0"/>
              <w:widowControl w:val="0"/>
              <w:rPr>
                <w:rFonts w:eastAsia="MS Mincho"/>
              </w:rPr>
            </w:pPr>
            <w:r w:rsidRPr="00F829B6">
              <w:t>(5,1)</w:t>
            </w:r>
          </w:p>
        </w:tc>
        <w:tc>
          <w:tcPr>
            <w:tcW w:w="425" w:type="dxa"/>
            <w:tcBorders>
              <w:top w:val="single" w:sz="4" w:space="0" w:color="auto"/>
              <w:left w:val="single" w:sz="4" w:space="0" w:color="auto"/>
              <w:bottom w:val="single" w:sz="4" w:space="0" w:color="auto"/>
              <w:right w:val="single" w:sz="4" w:space="0" w:color="auto"/>
            </w:tcBorders>
          </w:tcPr>
          <w:p w14:paraId="3C3BAD1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86B782F" w14:textId="77777777" w:rsidR="0035583A" w:rsidRPr="00F829B6" w:rsidRDefault="0035583A" w:rsidP="0074607E">
            <w:pPr>
              <w:pStyle w:val="TAC"/>
              <w:keepNext w:val="0"/>
              <w:keepLines w:val="0"/>
              <w:widowControl w:val="0"/>
              <w:rPr>
                <w:rFonts w:eastAsia="MS Mincho"/>
              </w:rPr>
            </w:pPr>
            <w:r w:rsidRPr="00F829B6">
              <w:t>(5,1)</w:t>
            </w:r>
          </w:p>
        </w:tc>
        <w:tc>
          <w:tcPr>
            <w:tcW w:w="426" w:type="dxa"/>
            <w:tcBorders>
              <w:top w:val="single" w:sz="4" w:space="0" w:color="auto"/>
              <w:left w:val="single" w:sz="4" w:space="0" w:color="auto"/>
              <w:bottom w:val="single" w:sz="4" w:space="0" w:color="auto"/>
              <w:right w:val="single" w:sz="4" w:space="0" w:color="auto"/>
            </w:tcBorders>
          </w:tcPr>
          <w:p w14:paraId="2DEE8B73"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33689597" w14:textId="77777777" w:rsidR="0035583A" w:rsidRPr="00F829B6" w:rsidRDefault="0035583A" w:rsidP="0074607E">
            <w:pPr>
              <w:pStyle w:val="TAC"/>
              <w:keepNext w:val="0"/>
              <w:keepLines w:val="0"/>
              <w:widowControl w:val="0"/>
              <w:rPr>
                <w:rFonts w:eastAsia="MS Mincho"/>
              </w:rPr>
            </w:pPr>
            <w:r w:rsidRPr="00F829B6">
              <w:t>(5,1)</w:t>
            </w:r>
          </w:p>
        </w:tc>
        <w:tc>
          <w:tcPr>
            <w:tcW w:w="426" w:type="dxa"/>
            <w:tcBorders>
              <w:top w:val="single" w:sz="4" w:space="0" w:color="auto"/>
              <w:left w:val="single" w:sz="4" w:space="0" w:color="auto"/>
              <w:bottom w:val="single" w:sz="4" w:space="0" w:color="auto"/>
              <w:right w:val="single" w:sz="4" w:space="0" w:color="auto"/>
            </w:tcBorders>
          </w:tcPr>
          <w:p w14:paraId="4E3FA16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A1F438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C6DA55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56C259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0E9D8F0" w14:textId="77777777" w:rsidR="0035583A" w:rsidRPr="00F829B6" w:rsidRDefault="0035583A" w:rsidP="0074607E">
            <w:pPr>
              <w:pStyle w:val="TAC"/>
              <w:keepNext w:val="0"/>
              <w:keepLines w:val="0"/>
              <w:widowControl w:val="0"/>
              <w:rPr>
                <w:rFonts w:eastAsia="MS Mincho"/>
              </w:rPr>
            </w:pPr>
          </w:p>
        </w:tc>
      </w:tr>
      <w:tr w:rsidR="0035583A" w:rsidRPr="00F829B6" w14:paraId="12C7FF1C"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7793892" w14:textId="77777777" w:rsidR="0035583A" w:rsidRPr="00F829B6" w:rsidRDefault="0035583A" w:rsidP="0074607E">
            <w:pPr>
              <w:pStyle w:val="TAC"/>
              <w:keepNext w:val="0"/>
              <w:keepLines w:val="0"/>
              <w:widowControl w:val="0"/>
              <w:rPr>
                <w:rFonts w:eastAsia="MS Mincho"/>
                <w:lang w:eastAsia="ja-JP"/>
              </w:rPr>
            </w:pPr>
            <w:r w:rsidRPr="00F829B6">
              <w:rPr>
                <w:lang w:eastAsia="ja-JP"/>
              </w:rPr>
              <w:t>20</w:t>
            </w:r>
          </w:p>
        </w:tc>
        <w:tc>
          <w:tcPr>
            <w:tcW w:w="748" w:type="dxa"/>
            <w:tcBorders>
              <w:top w:val="single" w:sz="4" w:space="0" w:color="auto"/>
              <w:left w:val="single" w:sz="4" w:space="0" w:color="auto"/>
              <w:bottom w:val="single" w:sz="4" w:space="0" w:color="auto"/>
              <w:right w:val="single" w:sz="4" w:space="0" w:color="auto"/>
            </w:tcBorders>
          </w:tcPr>
          <w:p w14:paraId="107C0EAF" w14:textId="77777777" w:rsidR="0035583A" w:rsidRPr="00F829B6" w:rsidRDefault="0035583A" w:rsidP="0074607E">
            <w:pPr>
              <w:pStyle w:val="TAC"/>
              <w:keepNext w:val="0"/>
              <w:keepLines w:val="0"/>
              <w:widowControl w:val="0"/>
              <w:rPr>
                <w:rFonts w:eastAsia="MS Mincho"/>
              </w:rPr>
            </w:pPr>
            <w:r w:rsidRPr="00F829B6">
              <w:t>(4,1)</w:t>
            </w:r>
          </w:p>
        </w:tc>
        <w:tc>
          <w:tcPr>
            <w:tcW w:w="386" w:type="dxa"/>
            <w:tcBorders>
              <w:top w:val="single" w:sz="4" w:space="0" w:color="auto"/>
              <w:left w:val="single" w:sz="4" w:space="0" w:color="auto"/>
              <w:bottom w:val="single" w:sz="4" w:space="0" w:color="auto"/>
              <w:right w:val="single" w:sz="4" w:space="0" w:color="auto"/>
            </w:tcBorders>
          </w:tcPr>
          <w:p w14:paraId="024C1AA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CA752A8" w14:textId="77777777" w:rsidR="0035583A" w:rsidRPr="00F829B6" w:rsidRDefault="0035583A" w:rsidP="0074607E">
            <w:pPr>
              <w:pStyle w:val="TAC"/>
              <w:keepNext w:val="0"/>
              <w:keepLines w:val="0"/>
              <w:widowControl w:val="0"/>
              <w:rPr>
                <w:rFonts w:eastAsia="MS Mincho"/>
              </w:rPr>
            </w:pPr>
            <w:r w:rsidRPr="00F829B6">
              <w:t>(4,1)</w:t>
            </w:r>
          </w:p>
        </w:tc>
        <w:tc>
          <w:tcPr>
            <w:tcW w:w="425" w:type="dxa"/>
            <w:tcBorders>
              <w:top w:val="single" w:sz="4" w:space="0" w:color="auto"/>
              <w:left w:val="single" w:sz="4" w:space="0" w:color="auto"/>
              <w:bottom w:val="single" w:sz="4" w:space="0" w:color="auto"/>
              <w:right w:val="single" w:sz="4" w:space="0" w:color="auto"/>
            </w:tcBorders>
          </w:tcPr>
          <w:p w14:paraId="7A1AD6A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2A939BA" w14:textId="77777777" w:rsidR="0035583A" w:rsidRPr="00F829B6" w:rsidRDefault="0035583A" w:rsidP="0074607E">
            <w:pPr>
              <w:pStyle w:val="TAC"/>
              <w:keepNext w:val="0"/>
              <w:keepLines w:val="0"/>
              <w:widowControl w:val="0"/>
              <w:rPr>
                <w:rFonts w:eastAsia="MS Mincho"/>
              </w:rPr>
            </w:pPr>
            <w:r w:rsidRPr="00F829B6">
              <w:t>(4,1)</w:t>
            </w:r>
          </w:p>
        </w:tc>
        <w:tc>
          <w:tcPr>
            <w:tcW w:w="426" w:type="dxa"/>
            <w:tcBorders>
              <w:top w:val="single" w:sz="4" w:space="0" w:color="auto"/>
              <w:left w:val="single" w:sz="4" w:space="0" w:color="auto"/>
              <w:bottom w:val="single" w:sz="4" w:space="0" w:color="auto"/>
              <w:right w:val="single" w:sz="4" w:space="0" w:color="auto"/>
            </w:tcBorders>
          </w:tcPr>
          <w:p w14:paraId="611880FD"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041963D3" w14:textId="77777777" w:rsidR="0035583A" w:rsidRPr="00F829B6" w:rsidRDefault="0035583A" w:rsidP="0074607E">
            <w:pPr>
              <w:pStyle w:val="TAC"/>
              <w:keepNext w:val="0"/>
              <w:keepLines w:val="0"/>
              <w:widowControl w:val="0"/>
              <w:rPr>
                <w:rFonts w:eastAsia="MS Mincho"/>
              </w:rPr>
            </w:pPr>
            <w:r w:rsidRPr="00F829B6">
              <w:t>(4,1)</w:t>
            </w:r>
          </w:p>
        </w:tc>
        <w:tc>
          <w:tcPr>
            <w:tcW w:w="426" w:type="dxa"/>
            <w:tcBorders>
              <w:top w:val="single" w:sz="4" w:space="0" w:color="auto"/>
              <w:left w:val="single" w:sz="4" w:space="0" w:color="auto"/>
              <w:bottom w:val="single" w:sz="4" w:space="0" w:color="auto"/>
              <w:right w:val="single" w:sz="4" w:space="0" w:color="auto"/>
            </w:tcBorders>
          </w:tcPr>
          <w:p w14:paraId="5D17371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EA887D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26FA52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01EF06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DF889B8" w14:textId="77777777" w:rsidR="0035583A" w:rsidRPr="00F829B6" w:rsidRDefault="0035583A" w:rsidP="0074607E">
            <w:pPr>
              <w:pStyle w:val="TAC"/>
              <w:keepNext w:val="0"/>
              <w:keepLines w:val="0"/>
              <w:widowControl w:val="0"/>
              <w:rPr>
                <w:rFonts w:eastAsia="MS Mincho"/>
              </w:rPr>
            </w:pPr>
          </w:p>
        </w:tc>
      </w:tr>
      <w:tr w:rsidR="0035583A" w:rsidRPr="00F829B6" w14:paraId="43D3C02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D928F8B"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1</w:t>
            </w:r>
          </w:p>
        </w:tc>
        <w:tc>
          <w:tcPr>
            <w:tcW w:w="748" w:type="dxa"/>
            <w:tcBorders>
              <w:top w:val="single" w:sz="4" w:space="0" w:color="auto"/>
              <w:left w:val="single" w:sz="4" w:space="0" w:color="auto"/>
              <w:bottom w:val="single" w:sz="4" w:space="0" w:color="auto"/>
              <w:right w:val="single" w:sz="4" w:space="0" w:color="auto"/>
            </w:tcBorders>
          </w:tcPr>
          <w:p w14:paraId="1A998E15" w14:textId="77777777" w:rsidR="0035583A" w:rsidRPr="00F829B6" w:rsidRDefault="0035583A" w:rsidP="0074607E">
            <w:pPr>
              <w:pStyle w:val="TAC"/>
              <w:keepNext w:val="0"/>
              <w:keepLines w:val="0"/>
              <w:widowControl w:val="0"/>
              <w:rPr>
                <w:rFonts w:eastAsia="MS Mincho"/>
              </w:rPr>
            </w:pPr>
            <w:r w:rsidRPr="00F829B6">
              <w:t>(3,1)</w:t>
            </w:r>
          </w:p>
        </w:tc>
        <w:tc>
          <w:tcPr>
            <w:tcW w:w="386" w:type="dxa"/>
            <w:tcBorders>
              <w:top w:val="single" w:sz="4" w:space="0" w:color="auto"/>
              <w:left w:val="single" w:sz="4" w:space="0" w:color="auto"/>
              <w:bottom w:val="single" w:sz="4" w:space="0" w:color="auto"/>
              <w:right w:val="single" w:sz="4" w:space="0" w:color="auto"/>
            </w:tcBorders>
          </w:tcPr>
          <w:p w14:paraId="0FEC7327" w14:textId="77777777" w:rsidR="0035583A" w:rsidRPr="00F829B6" w:rsidRDefault="0035583A" w:rsidP="0074607E">
            <w:pPr>
              <w:pStyle w:val="TAC"/>
              <w:keepNext w:val="0"/>
              <w:keepLines w:val="0"/>
              <w:widowControl w:val="0"/>
              <w:rPr>
                <w:rFonts w:eastAsia="Batang"/>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D0A697E" w14:textId="77777777" w:rsidR="0035583A" w:rsidRPr="00F829B6" w:rsidRDefault="0035583A" w:rsidP="0074607E">
            <w:pPr>
              <w:pStyle w:val="TAC"/>
              <w:keepNext w:val="0"/>
              <w:keepLines w:val="0"/>
              <w:widowControl w:val="0"/>
              <w:rPr>
                <w:rFonts w:eastAsia="MS Mincho"/>
              </w:rPr>
            </w:pPr>
            <w:r w:rsidRPr="00F829B6">
              <w:t>(3,1)</w:t>
            </w:r>
          </w:p>
        </w:tc>
        <w:tc>
          <w:tcPr>
            <w:tcW w:w="425" w:type="dxa"/>
            <w:tcBorders>
              <w:top w:val="single" w:sz="4" w:space="0" w:color="auto"/>
              <w:left w:val="single" w:sz="4" w:space="0" w:color="auto"/>
              <w:bottom w:val="single" w:sz="4" w:space="0" w:color="auto"/>
              <w:right w:val="single" w:sz="4" w:space="0" w:color="auto"/>
            </w:tcBorders>
          </w:tcPr>
          <w:p w14:paraId="137E0E2C" w14:textId="77777777" w:rsidR="0035583A" w:rsidRPr="00F829B6" w:rsidRDefault="0035583A" w:rsidP="0074607E">
            <w:pPr>
              <w:pStyle w:val="TAC"/>
              <w:keepNext w:val="0"/>
              <w:keepLines w:val="0"/>
              <w:widowControl w:val="0"/>
              <w:rPr>
                <w:rFonts w:eastAsia="Batang"/>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5F26A26" w14:textId="77777777" w:rsidR="0035583A" w:rsidRPr="00F829B6" w:rsidRDefault="0035583A" w:rsidP="0074607E">
            <w:pPr>
              <w:pStyle w:val="TAC"/>
              <w:keepNext w:val="0"/>
              <w:keepLines w:val="0"/>
              <w:widowControl w:val="0"/>
              <w:rPr>
                <w:rFonts w:eastAsia="Batang"/>
              </w:rPr>
            </w:pPr>
            <w:r w:rsidRPr="00F829B6">
              <w:t>(3,1)</w:t>
            </w:r>
          </w:p>
        </w:tc>
        <w:tc>
          <w:tcPr>
            <w:tcW w:w="426" w:type="dxa"/>
            <w:tcBorders>
              <w:top w:val="single" w:sz="4" w:space="0" w:color="auto"/>
              <w:left w:val="single" w:sz="4" w:space="0" w:color="auto"/>
              <w:bottom w:val="single" w:sz="4" w:space="0" w:color="auto"/>
              <w:right w:val="single" w:sz="4" w:space="0" w:color="auto"/>
            </w:tcBorders>
          </w:tcPr>
          <w:p w14:paraId="1FDF2E8A" w14:textId="77777777" w:rsidR="0035583A" w:rsidRPr="00F829B6" w:rsidRDefault="0035583A" w:rsidP="0074607E">
            <w:pPr>
              <w:pStyle w:val="TAC"/>
              <w:keepNext w:val="0"/>
              <w:keepLines w:val="0"/>
              <w:widowControl w:val="0"/>
              <w:rPr>
                <w:rFonts w:eastAsia="Batang"/>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50092BD7" w14:textId="77777777" w:rsidR="0035583A" w:rsidRPr="00F829B6" w:rsidRDefault="0035583A" w:rsidP="0074607E">
            <w:pPr>
              <w:pStyle w:val="TAC"/>
              <w:keepNext w:val="0"/>
              <w:keepLines w:val="0"/>
              <w:widowControl w:val="0"/>
              <w:rPr>
                <w:rFonts w:eastAsia="Batang"/>
              </w:rPr>
            </w:pPr>
            <w:r w:rsidRPr="00F829B6">
              <w:t>(3,1)</w:t>
            </w:r>
          </w:p>
        </w:tc>
        <w:tc>
          <w:tcPr>
            <w:tcW w:w="426" w:type="dxa"/>
            <w:tcBorders>
              <w:top w:val="single" w:sz="4" w:space="0" w:color="auto"/>
              <w:left w:val="single" w:sz="4" w:space="0" w:color="auto"/>
              <w:bottom w:val="single" w:sz="4" w:space="0" w:color="auto"/>
              <w:right w:val="single" w:sz="4" w:space="0" w:color="auto"/>
            </w:tcBorders>
          </w:tcPr>
          <w:p w14:paraId="0AE3AA6E" w14:textId="77777777" w:rsidR="0035583A" w:rsidRPr="00F829B6" w:rsidRDefault="0035583A" w:rsidP="0074607E">
            <w:pPr>
              <w:pStyle w:val="TAC"/>
              <w:keepNext w:val="0"/>
              <w:keepLines w:val="0"/>
              <w:widowControl w:val="0"/>
              <w:rPr>
                <w:rFonts w:eastAsia="Batang"/>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B0DF0D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0DD286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F637EA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6FFF12B" w14:textId="77777777" w:rsidR="0035583A" w:rsidRPr="00F829B6" w:rsidRDefault="0035583A" w:rsidP="0074607E">
            <w:pPr>
              <w:pStyle w:val="TAC"/>
              <w:keepNext w:val="0"/>
              <w:keepLines w:val="0"/>
              <w:widowControl w:val="0"/>
              <w:rPr>
                <w:rFonts w:eastAsia="MS Mincho"/>
              </w:rPr>
            </w:pPr>
          </w:p>
        </w:tc>
      </w:tr>
      <w:tr w:rsidR="0035583A" w:rsidRPr="00F829B6" w14:paraId="5F9F2155"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2D80A271"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2</w:t>
            </w:r>
          </w:p>
        </w:tc>
        <w:tc>
          <w:tcPr>
            <w:tcW w:w="748" w:type="dxa"/>
            <w:tcBorders>
              <w:top w:val="single" w:sz="4" w:space="0" w:color="auto"/>
              <w:left w:val="single" w:sz="4" w:space="0" w:color="auto"/>
              <w:bottom w:val="single" w:sz="4" w:space="0" w:color="auto"/>
              <w:right w:val="single" w:sz="4" w:space="0" w:color="auto"/>
            </w:tcBorders>
          </w:tcPr>
          <w:p w14:paraId="3AE49AF3" w14:textId="77777777" w:rsidR="0035583A" w:rsidRPr="00F829B6" w:rsidRDefault="0035583A" w:rsidP="0074607E">
            <w:pPr>
              <w:pStyle w:val="TAC"/>
              <w:keepNext w:val="0"/>
              <w:keepLines w:val="0"/>
              <w:widowControl w:val="0"/>
              <w:rPr>
                <w:rFonts w:eastAsia="MS Mincho"/>
              </w:rPr>
            </w:pPr>
            <w:r w:rsidRPr="00F829B6">
              <w:t>(8,1)</w:t>
            </w:r>
          </w:p>
        </w:tc>
        <w:tc>
          <w:tcPr>
            <w:tcW w:w="386" w:type="dxa"/>
            <w:tcBorders>
              <w:top w:val="single" w:sz="4" w:space="0" w:color="auto"/>
              <w:left w:val="single" w:sz="4" w:space="0" w:color="auto"/>
              <w:bottom w:val="single" w:sz="4" w:space="0" w:color="auto"/>
              <w:right w:val="single" w:sz="4" w:space="0" w:color="auto"/>
            </w:tcBorders>
          </w:tcPr>
          <w:p w14:paraId="6F192435"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28EED7B" w14:textId="77777777" w:rsidR="0035583A" w:rsidRPr="00F829B6" w:rsidRDefault="0035583A" w:rsidP="0074607E">
            <w:pPr>
              <w:pStyle w:val="TAC"/>
              <w:keepNext w:val="0"/>
              <w:keepLines w:val="0"/>
              <w:widowControl w:val="0"/>
              <w:rPr>
                <w:rFonts w:eastAsia="MS Mincho"/>
              </w:rPr>
            </w:pPr>
            <w:r w:rsidRPr="00F829B6">
              <w:t>(8,1)</w:t>
            </w:r>
          </w:p>
        </w:tc>
        <w:tc>
          <w:tcPr>
            <w:tcW w:w="425" w:type="dxa"/>
            <w:tcBorders>
              <w:top w:val="single" w:sz="4" w:space="0" w:color="auto"/>
              <w:left w:val="single" w:sz="4" w:space="0" w:color="auto"/>
              <w:bottom w:val="single" w:sz="4" w:space="0" w:color="auto"/>
              <w:right w:val="single" w:sz="4" w:space="0" w:color="auto"/>
            </w:tcBorders>
          </w:tcPr>
          <w:p w14:paraId="303954A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270B999"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98CE7E4"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0DA8F058"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51923A2"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078B22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15753C4"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E3558A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F95C478" w14:textId="77777777" w:rsidR="0035583A" w:rsidRPr="00F829B6" w:rsidRDefault="0035583A" w:rsidP="0074607E">
            <w:pPr>
              <w:pStyle w:val="TAC"/>
              <w:keepNext w:val="0"/>
              <w:keepLines w:val="0"/>
              <w:widowControl w:val="0"/>
              <w:rPr>
                <w:rFonts w:eastAsia="MS Mincho"/>
              </w:rPr>
            </w:pPr>
          </w:p>
        </w:tc>
      </w:tr>
      <w:tr w:rsidR="0035583A" w:rsidRPr="00F829B6" w14:paraId="757DF556"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6CEAFE3"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3</w:t>
            </w:r>
          </w:p>
        </w:tc>
        <w:tc>
          <w:tcPr>
            <w:tcW w:w="748" w:type="dxa"/>
            <w:tcBorders>
              <w:top w:val="single" w:sz="4" w:space="0" w:color="auto"/>
              <w:left w:val="single" w:sz="4" w:space="0" w:color="auto"/>
              <w:bottom w:val="single" w:sz="4" w:space="0" w:color="auto"/>
              <w:right w:val="single" w:sz="4" w:space="0" w:color="auto"/>
            </w:tcBorders>
          </w:tcPr>
          <w:p w14:paraId="723E9AE3" w14:textId="77777777" w:rsidR="0035583A" w:rsidRPr="00F829B6" w:rsidRDefault="0035583A" w:rsidP="0074607E">
            <w:pPr>
              <w:pStyle w:val="TAC"/>
              <w:keepNext w:val="0"/>
              <w:keepLines w:val="0"/>
              <w:widowControl w:val="0"/>
              <w:rPr>
                <w:rFonts w:eastAsia="MS Mincho"/>
              </w:rPr>
            </w:pPr>
            <w:r w:rsidRPr="00F829B6">
              <w:t>(7,1)</w:t>
            </w:r>
          </w:p>
        </w:tc>
        <w:tc>
          <w:tcPr>
            <w:tcW w:w="386" w:type="dxa"/>
            <w:tcBorders>
              <w:top w:val="single" w:sz="4" w:space="0" w:color="auto"/>
              <w:left w:val="single" w:sz="4" w:space="0" w:color="auto"/>
              <w:bottom w:val="single" w:sz="4" w:space="0" w:color="auto"/>
              <w:right w:val="single" w:sz="4" w:space="0" w:color="auto"/>
            </w:tcBorders>
          </w:tcPr>
          <w:p w14:paraId="66C8E761"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4616A40" w14:textId="77777777" w:rsidR="0035583A" w:rsidRPr="00F829B6" w:rsidRDefault="0035583A" w:rsidP="0074607E">
            <w:pPr>
              <w:pStyle w:val="TAC"/>
              <w:keepNext w:val="0"/>
              <w:keepLines w:val="0"/>
              <w:widowControl w:val="0"/>
              <w:rPr>
                <w:rFonts w:eastAsia="MS Mincho"/>
              </w:rPr>
            </w:pPr>
            <w:r w:rsidRPr="00F829B6">
              <w:t>(7,1)</w:t>
            </w:r>
          </w:p>
        </w:tc>
        <w:tc>
          <w:tcPr>
            <w:tcW w:w="425" w:type="dxa"/>
            <w:tcBorders>
              <w:top w:val="single" w:sz="4" w:space="0" w:color="auto"/>
              <w:left w:val="single" w:sz="4" w:space="0" w:color="auto"/>
              <w:bottom w:val="single" w:sz="4" w:space="0" w:color="auto"/>
              <w:right w:val="single" w:sz="4" w:space="0" w:color="auto"/>
            </w:tcBorders>
          </w:tcPr>
          <w:p w14:paraId="6835F64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937257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3A52E3B"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02EB6BC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C92325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FA2224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A09D32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5F5BB4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F1EA3C8" w14:textId="77777777" w:rsidR="0035583A" w:rsidRPr="00F829B6" w:rsidRDefault="0035583A" w:rsidP="0074607E">
            <w:pPr>
              <w:pStyle w:val="TAC"/>
              <w:keepNext w:val="0"/>
              <w:keepLines w:val="0"/>
              <w:widowControl w:val="0"/>
              <w:rPr>
                <w:rFonts w:eastAsia="MS Mincho"/>
              </w:rPr>
            </w:pPr>
          </w:p>
        </w:tc>
      </w:tr>
      <w:tr w:rsidR="0035583A" w:rsidRPr="00F829B6" w14:paraId="04C45C4F"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C39E198"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4</w:t>
            </w:r>
          </w:p>
        </w:tc>
        <w:tc>
          <w:tcPr>
            <w:tcW w:w="748" w:type="dxa"/>
            <w:tcBorders>
              <w:top w:val="single" w:sz="4" w:space="0" w:color="auto"/>
              <w:left w:val="single" w:sz="4" w:space="0" w:color="auto"/>
              <w:bottom w:val="single" w:sz="4" w:space="0" w:color="auto"/>
              <w:right w:val="single" w:sz="4" w:space="0" w:color="auto"/>
            </w:tcBorders>
          </w:tcPr>
          <w:p w14:paraId="53908013" w14:textId="77777777" w:rsidR="0035583A" w:rsidRPr="00F829B6" w:rsidRDefault="0035583A" w:rsidP="0074607E">
            <w:pPr>
              <w:pStyle w:val="TAC"/>
              <w:keepNext w:val="0"/>
              <w:keepLines w:val="0"/>
              <w:widowControl w:val="0"/>
              <w:rPr>
                <w:rFonts w:eastAsia="MS Mincho"/>
              </w:rPr>
            </w:pPr>
            <w:r w:rsidRPr="00F829B6">
              <w:t>(6,1)</w:t>
            </w:r>
          </w:p>
        </w:tc>
        <w:tc>
          <w:tcPr>
            <w:tcW w:w="386" w:type="dxa"/>
            <w:tcBorders>
              <w:top w:val="single" w:sz="4" w:space="0" w:color="auto"/>
              <w:left w:val="single" w:sz="4" w:space="0" w:color="auto"/>
              <w:bottom w:val="single" w:sz="4" w:space="0" w:color="auto"/>
              <w:right w:val="single" w:sz="4" w:space="0" w:color="auto"/>
            </w:tcBorders>
          </w:tcPr>
          <w:p w14:paraId="698E3C7B"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0B323E3" w14:textId="77777777" w:rsidR="0035583A" w:rsidRPr="00F829B6" w:rsidRDefault="0035583A" w:rsidP="0074607E">
            <w:pPr>
              <w:pStyle w:val="TAC"/>
              <w:keepNext w:val="0"/>
              <w:keepLines w:val="0"/>
              <w:widowControl w:val="0"/>
              <w:rPr>
                <w:rFonts w:eastAsia="MS Mincho"/>
              </w:rPr>
            </w:pPr>
            <w:r w:rsidRPr="00F829B6">
              <w:t>(6,1)</w:t>
            </w:r>
          </w:p>
        </w:tc>
        <w:tc>
          <w:tcPr>
            <w:tcW w:w="425" w:type="dxa"/>
            <w:tcBorders>
              <w:top w:val="single" w:sz="4" w:space="0" w:color="auto"/>
              <w:left w:val="single" w:sz="4" w:space="0" w:color="auto"/>
              <w:bottom w:val="single" w:sz="4" w:space="0" w:color="auto"/>
              <w:right w:val="single" w:sz="4" w:space="0" w:color="auto"/>
            </w:tcBorders>
          </w:tcPr>
          <w:p w14:paraId="43746FD7"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4F363A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8438BC8"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025670B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92FF0E1"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F38C8F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083C6A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A68398C"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B74A400" w14:textId="77777777" w:rsidR="0035583A" w:rsidRPr="00F829B6" w:rsidRDefault="0035583A" w:rsidP="0074607E">
            <w:pPr>
              <w:pStyle w:val="TAC"/>
              <w:keepNext w:val="0"/>
              <w:keepLines w:val="0"/>
              <w:widowControl w:val="0"/>
              <w:rPr>
                <w:rFonts w:eastAsia="MS Mincho"/>
              </w:rPr>
            </w:pPr>
          </w:p>
        </w:tc>
      </w:tr>
      <w:tr w:rsidR="0035583A" w:rsidRPr="00F829B6" w14:paraId="687BF08E"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C160109"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5</w:t>
            </w:r>
          </w:p>
        </w:tc>
        <w:tc>
          <w:tcPr>
            <w:tcW w:w="748" w:type="dxa"/>
            <w:tcBorders>
              <w:top w:val="single" w:sz="4" w:space="0" w:color="auto"/>
              <w:left w:val="single" w:sz="4" w:space="0" w:color="auto"/>
              <w:bottom w:val="single" w:sz="4" w:space="0" w:color="auto"/>
              <w:right w:val="single" w:sz="4" w:space="0" w:color="auto"/>
            </w:tcBorders>
          </w:tcPr>
          <w:p w14:paraId="7332BB44" w14:textId="77777777" w:rsidR="0035583A" w:rsidRPr="00F829B6" w:rsidRDefault="0035583A" w:rsidP="0074607E">
            <w:pPr>
              <w:pStyle w:val="TAC"/>
              <w:keepNext w:val="0"/>
              <w:keepLines w:val="0"/>
              <w:widowControl w:val="0"/>
              <w:rPr>
                <w:rFonts w:eastAsia="MS Mincho"/>
              </w:rPr>
            </w:pPr>
            <w:r w:rsidRPr="00F829B6">
              <w:t>(2,1)</w:t>
            </w:r>
          </w:p>
        </w:tc>
        <w:tc>
          <w:tcPr>
            <w:tcW w:w="386" w:type="dxa"/>
            <w:tcBorders>
              <w:top w:val="single" w:sz="4" w:space="0" w:color="auto"/>
              <w:left w:val="single" w:sz="4" w:space="0" w:color="auto"/>
              <w:bottom w:val="single" w:sz="4" w:space="0" w:color="auto"/>
              <w:right w:val="single" w:sz="4" w:space="0" w:color="auto"/>
            </w:tcBorders>
          </w:tcPr>
          <w:p w14:paraId="7C47096C"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C417FD3" w14:textId="77777777" w:rsidR="0035583A" w:rsidRPr="00F829B6" w:rsidRDefault="0035583A" w:rsidP="0074607E">
            <w:pPr>
              <w:pStyle w:val="TAC"/>
              <w:keepNext w:val="0"/>
              <w:keepLines w:val="0"/>
              <w:widowControl w:val="0"/>
              <w:rPr>
                <w:rFonts w:eastAsia="MS Mincho"/>
              </w:rPr>
            </w:pPr>
            <w:r w:rsidRPr="00F829B6">
              <w:t>(2,1)</w:t>
            </w:r>
          </w:p>
        </w:tc>
        <w:tc>
          <w:tcPr>
            <w:tcW w:w="425" w:type="dxa"/>
            <w:tcBorders>
              <w:top w:val="single" w:sz="4" w:space="0" w:color="auto"/>
              <w:left w:val="single" w:sz="4" w:space="0" w:color="auto"/>
              <w:bottom w:val="single" w:sz="4" w:space="0" w:color="auto"/>
              <w:right w:val="single" w:sz="4" w:space="0" w:color="auto"/>
            </w:tcBorders>
          </w:tcPr>
          <w:p w14:paraId="07D1AAC8"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11916811"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2520A80"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70699E6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EEF91D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7BAC1A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2A396E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8E206F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2314DA0" w14:textId="77777777" w:rsidR="0035583A" w:rsidRPr="00F829B6" w:rsidRDefault="0035583A" w:rsidP="0074607E">
            <w:pPr>
              <w:pStyle w:val="TAC"/>
              <w:keepNext w:val="0"/>
              <w:keepLines w:val="0"/>
              <w:widowControl w:val="0"/>
              <w:rPr>
                <w:rFonts w:eastAsia="MS Mincho"/>
              </w:rPr>
            </w:pPr>
          </w:p>
        </w:tc>
      </w:tr>
      <w:tr w:rsidR="0035583A" w:rsidRPr="00F829B6" w14:paraId="1F3D8D40"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5C8541F"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6</w:t>
            </w:r>
          </w:p>
        </w:tc>
        <w:tc>
          <w:tcPr>
            <w:tcW w:w="748" w:type="dxa"/>
            <w:tcBorders>
              <w:top w:val="single" w:sz="4" w:space="0" w:color="auto"/>
              <w:left w:val="single" w:sz="4" w:space="0" w:color="auto"/>
              <w:bottom w:val="single" w:sz="4" w:space="0" w:color="auto"/>
              <w:right w:val="single" w:sz="4" w:space="0" w:color="auto"/>
            </w:tcBorders>
          </w:tcPr>
          <w:p w14:paraId="21500F9E" w14:textId="77777777" w:rsidR="0035583A" w:rsidRPr="00F829B6" w:rsidRDefault="0035583A" w:rsidP="0074607E">
            <w:pPr>
              <w:pStyle w:val="TAC"/>
              <w:keepNext w:val="0"/>
              <w:keepLines w:val="0"/>
              <w:widowControl w:val="0"/>
              <w:rPr>
                <w:rFonts w:eastAsia="MS Mincho"/>
              </w:rPr>
            </w:pPr>
            <w:r w:rsidRPr="00F829B6">
              <w:t>(1,1)</w:t>
            </w:r>
          </w:p>
        </w:tc>
        <w:tc>
          <w:tcPr>
            <w:tcW w:w="386" w:type="dxa"/>
            <w:tcBorders>
              <w:top w:val="single" w:sz="4" w:space="0" w:color="auto"/>
              <w:left w:val="single" w:sz="4" w:space="0" w:color="auto"/>
              <w:bottom w:val="single" w:sz="4" w:space="0" w:color="auto"/>
              <w:right w:val="single" w:sz="4" w:space="0" w:color="auto"/>
            </w:tcBorders>
          </w:tcPr>
          <w:p w14:paraId="1773D8AC"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524C01C5" w14:textId="77777777" w:rsidR="0035583A" w:rsidRPr="00F829B6" w:rsidRDefault="0035583A" w:rsidP="0074607E">
            <w:pPr>
              <w:pStyle w:val="TAC"/>
              <w:keepNext w:val="0"/>
              <w:keepLines w:val="0"/>
              <w:widowControl w:val="0"/>
              <w:rPr>
                <w:rFonts w:eastAsia="MS Mincho"/>
              </w:rPr>
            </w:pPr>
            <w:r w:rsidRPr="00F829B6">
              <w:t>(1,1)</w:t>
            </w:r>
          </w:p>
        </w:tc>
        <w:tc>
          <w:tcPr>
            <w:tcW w:w="425" w:type="dxa"/>
            <w:tcBorders>
              <w:top w:val="single" w:sz="4" w:space="0" w:color="auto"/>
              <w:left w:val="single" w:sz="4" w:space="0" w:color="auto"/>
              <w:bottom w:val="single" w:sz="4" w:space="0" w:color="auto"/>
              <w:right w:val="single" w:sz="4" w:space="0" w:color="auto"/>
            </w:tcBorders>
          </w:tcPr>
          <w:p w14:paraId="48ECC0C0"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DAB6BF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4594030"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1F00556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AD8C327"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8C3A99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54E4B4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7AB47A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0E794A1" w14:textId="77777777" w:rsidR="0035583A" w:rsidRPr="00F829B6" w:rsidRDefault="0035583A" w:rsidP="0074607E">
            <w:pPr>
              <w:pStyle w:val="TAC"/>
              <w:keepNext w:val="0"/>
              <w:keepLines w:val="0"/>
              <w:widowControl w:val="0"/>
              <w:rPr>
                <w:rFonts w:eastAsia="MS Mincho"/>
              </w:rPr>
            </w:pPr>
          </w:p>
        </w:tc>
      </w:tr>
      <w:tr w:rsidR="0035583A" w:rsidRPr="00F829B6" w14:paraId="318A3E2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1760A2E6"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7</w:t>
            </w:r>
          </w:p>
        </w:tc>
        <w:tc>
          <w:tcPr>
            <w:tcW w:w="748" w:type="dxa"/>
            <w:tcBorders>
              <w:top w:val="single" w:sz="4" w:space="0" w:color="auto"/>
              <w:left w:val="single" w:sz="4" w:space="0" w:color="auto"/>
              <w:bottom w:val="single" w:sz="4" w:space="0" w:color="auto"/>
              <w:right w:val="single" w:sz="4" w:space="0" w:color="auto"/>
            </w:tcBorders>
          </w:tcPr>
          <w:p w14:paraId="71561271" w14:textId="77777777" w:rsidR="0035583A" w:rsidRPr="00F829B6" w:rsidRDefault="0035583A" w:rsidP="0074607E">
            <w:pPr>
              <w:pStyle w:val="TAC"/>
              <w:keepNext w:val="0"/>
              <w:keepLines w:val="0"/>
              <w:widowControl w:val="0"/>
              <w:rPr>
                <w:rFonts w:eastAsia="MS Mincho"/>
              </w:rPr>
            </w:pPr>
            <w:r w:rsidRPr="00F829B6">
              <w:t>(0,1)</w:t>
            </w:r>
          </w:p>
        </w:tc>
        <w:tc>
          <w:tcPr>
            <w:tcW w:w="386" w:type="dxa"/>
            <w:tcBorders>
              <w:top w:val="single" w:sz="4" w:space="0" w:color="auto"/>
              <w:left w:val="single" w:sz="4" w:space="0" w:color="auto"/>
              <w:bottom w:val="single" w:sz="4" w:space="0" w:color="auto"/>
              <w:right w:val="single" w:sz="4" w:space="0" w:color="auto"/>
            </w:tcBorders>
          </w:tcPr>
          <w:p w14:paraId="0E0E5E6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584972A8" w14:textId="77777777" w:rsidR="0035583A" w:rsidRPr="00F829B6" w:rsidRDefault="0035583A" w:rsidP="0074607E">
            <w:pPr>
              <w:pStyle w:val="TAC"/>
              <w:keepNext w:val="0"/>
              <w:keepLines w:val="0"/>
              <w:widowControl w:val="0"/>
              <w:rPr>
                <w:rFonts w:eastAsia="MS Mincho"/>
              </w:rPr>
            </w:pPr>
            <w:r w:rsidRPr="00F829B6">
              <w:t>(0,1)</w:t>
            </w:r>
          </w:p>
        </w:tc>
        <w:tc>
          <w:tcPr>
            <w:tcW w:w="425" w:type="dxa"/>
            <w:tcBorders>
              <w:top w:val="single" w:sz="4" w:space="0" w:color="auto"/>
              <w:left w:val="single" w:sz="4" w:space="0" w:color="auto"/>
              <w:bottom w:val="single" w:sz="4" w:space="0" w:color="auto"/>
              <w:right w:val="single" w:sz="4" w:space="0" w:color="auto"/>
            </w:tcBorders>
          </w:tcPr>
          <w:p w14:paraId="14C088E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951A32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BED95DF"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349B390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1E83B34"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5341C6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B332F9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5B6150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5510DC6" w14:textId="77777777" w:rsidR="0035583A" w:rsidRPr="00F829B6" w:rsidRDefault="0035583A" w:rsidP="0074607E">
            <w:pPr>
              <w:pStyle w:val="TAC"/>
              <w:keepNext w:val="0"/>
              <w:keepLines w:val="0"/>
              <w:widowControl w:val="0"/>
              <w:rPr>
                <w:rFonts w:eastAsia="MS Mincho"/>
              </w:rPr>
            </w:pPr>
          </w:p>
        </w:tc>
      </w:tr>
    </w:tbl>
    <w:p w14:paraId="1F7FDE46" w14:textId="77777777" w:rsidR="0035583A" w:rsidRPr="00F829B6" w:rsidRDefault="0035583A" w:rsidP="0074607E">
      <w:pPr>
        <w:pStyle w:val="NO"/>
        <w:keepLines w:val="0"/>
        <w:widowControl w:val="0"/>
      </w:pPr>
      <w:r w:rsidRPr="00F829B6">
        <w:t>Note:</w:t>
      </w:r>
      <w:r w:rsidRPr="00F829B6">
        <w:tab/>
      </w:r>
      <w:r w:rsidRPr="00F829B6">
        <w:rPr>
          <w:position w:val="-10"/>
        </w:rPr>
        <w:object w:dxaOrig="1160" w:dyaOrig="300" w14:anchorId="0A4575DA">
          <v:shape id="_x0000_i2584" type="#_x0000_t75" style="width:57.05pt;height:14.95pt" o:ole="">
            <v:imagedata r:id="rId2654" o:title=""/>
          </v:shape>
          <o:OLEObject Type="Embed" ProgID="Equation.3" ShapeID="_x0000_i2584" DrawAspect="Content" ObjectID="_1755943530" r:id="rId2657"/>
        </w:object>
      </w:r>
      <w:r w:rsidRPr="00F829B6">
        <w:t>. Configurations 0 – 15 for normal subframes are available for both frame structure type 1 and type 2. Configurations 16 – 27 and configurations for special subframes are available for frame structure type 2 only.</w:t>
      </w:r>
    </w:p>
    <w:p w14:paraId="077EF76E" w14:textId="77777777" w:rsidR="0035583A" w:rsidRPr="00F829B6" w:rsidRDefault="0035583A" w:rsidP="0074607E">
      <w:pPr>
        <w:widowControl w:val="0"/>
      </w:pPr>
    </w:p>
    <w:p w14:paraId="2CE6DBD4" w14:textId="77777777" w:rsidR="0035583A" w:rsidRPr="00F829B6" w:rsidRDefault="0035583A" w:rsidP="0074607E">
      <w:pPr>
        <w:pStyle w:val="TH"/>
        <w:keepNext w:val="0"/>
        <w:keepLines w:val="0"/>
        <w:widowControl w:val="0"/>
      </w:pPr>
      <w:r w:rsidRPr="00F829B6">
        <w:object w:dxaOrig="19670" w:dyaOrig="9074" w14:anchorId="25C6E059">
          <v:shape id="_x0000_i2585" type="#_x0000_t75" style="width:468.45pt;height:3in" o:ole="">
            <v:imagedata r:id="rId2658" o:title=""/>
          </v:shape>
          <o:OLEObject Type="Embed" ProgID="Visio.Drawing.11" ShapeID="_x0000_i2585" DrawAspect="Content" ObjectID="_1755943531" r:id="rId2659"/>
        </w:object>
      </w:r>
    </w:p>
    <w:p w14:paraId="2F8C1594" w14:textId="77777777" w:rsidR="0035583A" w:rsidRPr="00F829B6" w:rsidRDefault="0035583A" w:rsidP="0074607E">
      <w:pPr>
        <w:pStyle w:val="TF"/>
        <w:keepLines w:val="0"/>
        <w:widowControl w:val="0"/>
      </w:pPr>
      <w:r w:rsidRPr="00F829B6">
        <w:t>Figure 6.10.5.2-1: Mapping of CSI reference signals (CSI configuration 0, normal cyclic prefix)</w:t>
      </w:r>
    </w:p>
    <w:p w14:paraId="2C24A622" w14:textId="77777777" w:rsidR="0035583A" w:rsidRPr="00F829B6" w:rsidRDefault="0035583A" w:rsidP="0074607E">
      <w:pPr>
        <w:pStyle w:val="TF"/>
        <w:keepLines w:val="0"/>
        <w:widowControl w:val="0"/>
      </w:pPr>
      <w:r w:rsidRPr="00F829B6">
        <w:object w:dxaOrig="19772" w:dyaOrig="8819" w14:anchorId="599979FE">
          <v:shape id="_x0000_i2586" type="#_x0000_t75" style="width:461.9pt;height:202.9pt" o:ole="">
            <v:imagedata r:id="rId2660" o:title=""/>
          </v:shape>
          <o:OLEObject Type="Embed" ProgID="Visio.Drawing.11" ShapeID="_x0000_i2586" DrawAspect="Content" ObjectID="_1755943532" r:id="rId2661"/>
        </w:object>
      </w:r>
    </w:p>
    <w:p w14:paraId="15063840" w14:textId="77777777" w:rsidR="0035583A" w:rsidRPr="00F829B6" w:rsidRDefault="0035583A" w:rsidP="0074607E">
      <w:pPr>
        <w:pStyle w:val="TF"/>
        <w:keepLines w:val="0"/>
        <w:widowControl w:val="0"/>
      </w:pPr>
      <w:r w:rsidRPr="00F829B6">
        <w:t>Figure 6.10.5.2-2: Mapping of CSI reference signals (CSI configuration 0, extended cyclic prefix)</w:t>
      </w:r>
    </w:p>
    <w:p w14:paraId="2AA8B72F" w14:textId="77777777" w:rsidR="0035583A" w:rsidRPr="00F829B6" w:rsidRDefault="0035583A" w:rsidP="0074607E">
      <w:pPr>
        <w:pStyle w:val="Heading4"/>
        <w:keepNext w:val="0"/>
        <w:keepLines w:val="0"/>
        <w:widowControl w:val="0"/>
      </w:pPr>
      <w:bookmarkStart w:id="127" w:name="_Toc454818086"/>
      <w:r w:rsidRPr="00F829B6">
        <w:t>6.10.5.3</w:t>
      </w:r>
      <w:r w:rsidRPr="00F829B6">
        <w:tab/>
        <w:t>CSI reference signal subframe configuration</w:t>
      </w:r>
      <w:bookmarkEnd w:id="127"/>
    </w:p>
    <w:p w14:paraId="258847F0" w14:textId="77777777" w:rsidR="0035583A" w:rsidRPr="00F829B6" w:rsidRDefault="0035583A" w:rsidP="0074607E">
      <w:pPr>
        <w:widowControl w:val="0"/>
      </w:pPr>
      <w:r w:rsidRPr="00F829B6">
        <w:t xml:space="preserve">The subframe configuration period </w:t>
      </w:r>
      <w:r w:rsidRPr="00F829B6">
        <w:rPr>
          <w:position w:val="-10"/>
        </w:rPr>
        <w:object w:dxaOrig="620" w:dyaOrig="300" w14:anchorId="6FE9DFEF">
          <v:shape id="_x0000_i2587" type="#_x0000_t75" style="width:30.85pt;height:14.95pt" o:ole="">
            <v:imagedata r:id="rId2662" o:title=""/>
          </v:shape>
          <o:OLEObject Type="Embed" ProgID="Equation.3" ShapeID="_x0000_i2587" DrawAspect="Content" ObjectID="_1755943533" r:id="rId2663"/>
        </w:object>
      </w:r>
      <w:r w:rsidRPr="00F829B6">
        <w:t xml:space="preserve"> and the subframe offset </w:t>
      </w:r>
      <w:r w:rsidRPr="00F829B6">
        <w:rPr>
          <w:position w:val="-10"/>
        </w:rPr>
        <w:object w:dxaOrig="660" w:dyaOrig="300" w14:anchorId="7A40CBC8">
          <v:shape id="_x0000_i2588" type="#_x0000_t75" style="width:32.75pt;height:14.95pt" o:ole="">
            <v:imagedata r:id="rId2664" o:title=""/>
          </v:shape>
          <o:OLEObject Type="Embed" ProgID="Equation.3" ShapeID="_x0000_i2588" DrawAspect="Content" ObjectID="_1755943534" r:id="rId2665"/>
        </w:object>
      </w:r>
      <w:r w:rsidRPr="00F829B6">
        <w:t xml:space="preserve"> for the occurence of CSI reference signals are listed in Table 6.10.5.3-1. The parameter </w:t>
      </w:r>
      <w:r w:rsidRPr="00F829B6">
        <w:rPr>
          <w:position w:val="-10"/>
        </w:rPr>
        <w:object w:dxaOrig="639" w:dyaOrig="300" w14:anchorId="22D6B085">
          <v:shape id="_x0000_i2589" type="#_x0000_t75" style="width:32.75pt;height:14.95pt" o:ole="">
            <v:imagedata r:id="rId2666" o:title=""/>
          </v:shape>
          <o:OLEObject Type="Embed" ProgID="Equation.3" ShapeID="_x0000_i2589" DrawAspect="Content" ObjectID="_1755943535" r:id="rId2667"/>
        </w:object>
      </w:r>
      <w:r w:rsidRPr="00F829B6">
        <w:t xml:space="preserve"> can be configured separately for CSI reference signals for which the UE shall assume non-zero and zero transmission power. Subframes containing CSI reference signals </w:t>
      </w:r>
      <w:r w:rsidR="00027DC5" w:rsidRPr="00F829B6">
        <w:t xml:space="preserve">that do not correspond to either higher layer configured parameter </w:t>
      </w:r>
      <w:r w:rsidR="00027DC5" w:rsidRPr="00F829B6">
        <w:rPr>
          <w:i/>
        </w:rPr>
        <w:t>csi-RS-ConfigNZP-ApList</w:t>
      </w:r>
      <w:r w:rsidR="00027DC5" w:rsidRPr="00F829B6">
        <w:t xml:space="preserve"> or </w:t>
      </w:r>
      <w:r w:rsidR="00464490">
        <w:rPr>
          <w:i/>
          <w:noProof/>
          <w:lang w:eastAsia="zh-CN"/>
        </w:rPr>
        <w:t>csi-RS-Config</w:t>
      </w:r>
      <w:r w:rsidR="00464490" w:rsidRPr="001A331C">
        <w:rPr>
          <w:i/>
          <w:noProof/>
          <w:lang w:eastAsia="zh-CN"/>
        </w:rPr>
        <w:t>ZP-ApList</w:t>
      </w:r>
      <w:r w:rsidR="00027DC5" w:rsidRPr="00F829B6">
        <w:t xml:space="preserve"> </w:t>
      </w:r>
      <w:r w:rsidRPr="00F829B6">
        <w:t xml:space="preserve">shall satisfy </w:t>
      </w:r>
      <w:r w:rsidRPr="00F829B6">
        <w:rPr>
          <w:position w:val="-10"/>
        </w:rPr>
        <w:object w:dxaOrig="3400" w:dyaOrig="300" w14:anchorId="213E9158">
          <v:shape id="_x0000_i2590" type="#_x0000_t75" style="width:170.2pt;height:14.95pt" o:ole="">
            <v:imagedata r:id="rId2668" o:title=""/>
          </v:shape>
          <o:OLEObject Type="Embed" ProgID="Equation.3" ShapeID="_x0000_i2590" DrawAspect="Content" ObjectID="_1755943536" r:id="rId2669"/>
        </w:object>
      </w:r>
      <w:r w:rsidRPr="00F829B6">
        <w:t xml:space="preserve">. </w:t>
      </w:r>
    </w:p>
    <w:p w14:paraId="783C8F10" w14:textId="77777777" w:rsidR="0035583A" w:rsidRPr="00F829B6" w:rsidRDefault="0035583A" w:rsidP="0074607E">
      <w:pPr>
        <w:pStyle w:val="TH"/>
        <w:keepNext w:val="0"/>
        <w:keepLines w:val="0"/>
        <w:widowControl w:val="0"/>
        <w:rPr>
          <w:lang w:val="en-US" w:eastAsia="zh-CN"/>
        </w:rPr>
      </w:pPr>
      <w:r w:rsidRPr="00F829B6">
        <w:rPr>
          <w:lang w:val="en-US" w:eastAsia="zh-CN"/>
        </w:rPr>
        <w:t>Table 6.10.5.3-1: CSI reference signal subframe configuration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0"/>
        <w:gridCol w:w="2457"/>
        <w:gridCol w:w="2930"/>
      </w:tblGrid>
      <w:tr w:rsidR="0035583A" w:rsidRPr="00F829B6" w14:paraId="293469E0" w14:textId="77777777" w:rsidTr="00A02649">
        <w:trPr>
          <w:cantSplit/>
          <w:jc w:val="center"/>
        </w:trPr>
        <w:tc>
          <w:tcPr>
            <w:tcW w:w="0" w:type="auto"/>
            <w:shd w:val="clear" w:color="auto" w:fill="E0E0E0"/>
            <w:vAlign w:val="center"/>
          </w:tcPr>
          <w:p w14:paraId="46494097" w14:textId="77777777" w:rsidR="0035583A" w:rsidRPr="00F829B6" w:rsidRDefault="0035583A" w:rsidP="0074607E">
            <w:pPr>
              <w:pStyle w:val="TAH"/>
              <w:keepNext w:val="0"/>
              <w:keepLines w:val="0"/>
              <w:widowControl w:val="0"/>
              <w:rPr>
                <w:lang w:val="en-US" w:eastAsia="zh-CN"/>
              </w:rPr>
            </w:pPr>
            <w:r w:rsidRPr="00F829B6">
              <w:t xml:space="preserve">CSI-RS-SubframeConfig </w:t>
            </w:r>
            <w:r w:rsidRPr="00F829B6">
              <w:rPr>
                <w:position w:val="-10"/>
              </w:rPr>
              <w:object w:dxaOrig="639" w:dyaOrig="300" w14:anchorId="785AAB31">
                <v:shape id="_x0000_i2591" type="#_x0000_t75" style="width:32.75pt;height:14.95pt" o:ole="">
                  <v:imagedata r:id="rId2666" o:title=""/>
                </v:shape>
                <o:OLEObject Type="Embed" ProgID="Equation.3" ShapeID="_x0000_i2591" DrawAspect="Content" ObjectID="_1755943537" r:id="rId2670"/>
              </w:object>
            </w:r>
          </w:p>
        </w:tc>
        <w:tc>
          <w:tcPr>
            <w:tcW w:w="0" w:type="auto"/>
            <w:shd w:val="clear" w:color="auto" w:fill="E0E0E0"/>
            <w:vAlign w:val="center"/>
          </w:tcPr>
          <w:p w14:paraId="033FAA5D" w14:textId="77777777" w:rsidR="0035583A" w:rsidRPr="00F829B6" w:rsidRDefault="0035583A" w:rsidP="0074607E">
            <w:pPr>
              <w:pStyle w:val="TAH"/>
              <w:keepNext w:val="0"/>
              <w:keepLines w:val="0"/>
              <w:widowControl w:val="0"/>
            </w:pPr>
            <w:r w:rsidRPr="00F829B6">
              <w:t xml:space="preserve">CSI-RS periodicity </w:t>
            </w:r>
            <w:r w:rsidRPr="00F829B6">
              <w:rPr>
                <w:position w:val="-10"/>
              </w:rPr>
              <w:object w:dxaOrig="620" w:dyaOrig="300" w14:anchorId="496668EB">
                <v:shape id="_x0000_i2592" type="#_x0000_t75" style="width:30.85pt;height:14.95pt" o:ole="">
                  <v:imagedata r:id="rId2662" o:title=""/>
                </v:shape>
                <o:OLEObject Type="Embed" ProgID="Equation.3" ShapeID="_x0000_i2592" DrawAspect="Content" ObjectID="_1755943538" r:id="rId2671"/>
              </w:object>
            </w:r>
          </w:p>
          <w:p w14:paraId="3C776C88" w14:textId="77777777" w:rsidR="0035583A" w:rsidRPr="00F829B6" w:rsidRDefault="0035583A" w:rsidP="0074607E">
            <w:pPr>
              <w:pStyle w:val="TAH"/>
              <w:keepNext w:val="0"/>
              <w:keepLines w:val="0"/>
              <w:widowControl w:val="0"/>
              <w:rPr>
                <w:lang w:val="en-US" w:eastAsia="zh-CN"/>
              </w:rPr>
            </w:pPr>
            <w:r w:rsidRPr="00F829B6">
              <w:t>(subframes)</w:t>
            </w:r>
          </w:p>
        </w:tc>
        <w:tc>
          <w:tcPr>
            <w:tcW w:w="0" w:type="auto"/>
            <w:shd w:val="clear" w:color="auto" w:fill="E0E0E0"/>
            <w:vAlign w:val="center"/>
          </w:tcPr>
          <w:p w14:paraId="4C8B6078" w14:textId="77777777" w:rsidR="0035583A" w:rsidRPr="00F829B6" w:rsidRDefault="0035583A" w:rsidP="0074607E">
            <w:pPr>
              <w:pStyle w:val="TAH"/>
              <w:keepNext w:val="0"/>
              <w:keepLines w:val="0"/>
              <w:widowControl w:val="0"/>
            </w:pPr>
            <w:r w:rsidRPr="00F829B6">
              <w:t xml:space="preserve">CSI-RS subframe offset </w:t>
            </w:r>
            <w:r w:rsidRPr="00F829B6">
              <w:rPr>
                <w:position w:val="-10"/>
              </w:rPr>
              <w:object w:dxaOrig="660" w:dyaOrig="300" w14:anchorId="78D3CB6C">
                <v:shape id="_x0000_i2593" type="#_x0000_t75" style="width:32.75pt;height:14.95pt" o:ole="">
                  <v:imagedata r:id="rId2664" o:title=""/>
                </v:shape>
                <o:OLEObject Type="Embed" ProgID="Equation.3" ShapeID="_x0000_i2593" DrawAspect="Content" ObjectID="_1755943539" r:id="rId2672"/>
              </w:object>
            </w:r>
          </w:p>
          <w:p w14:paraId="1A00BBE1" w14:textId="77777777" w:rsidR="0035583A" w:rsidRPr="00F829B6" w:rsidRDefault="0035583A" w:rsidP="0074607E">
            <w:pPr>
              <w:pStyle w:val="TAH"/>
              <w:keepNext w:val="0"/>
              <w:keepLines w:val="0"/>
              <w:widowControl w:val="0"/>
              <w:rPr>
                <w:lang w:val="en-US" w:eastAsia="zh-CN"/>
              </w:rPr>
            </w:pPr>
            <w:r w:rsidRPr="00F829B6">
              <w:t>(subframes)</w:t>
            </w:r>
          </w:p>
        </w:tc>
      </w:tr>
      <w:tr w:rsidR="0035583A" w:rsidRPr="00F829B6" w14:paraId="480DEAB8" w14:textId="77777777" w:rsidTr="00A02649">
        <w:trPr>
          <w:cantSplit/>
          <w:jc w:val="center"/>
        </w:trPr>
        <w:tc>
          <w:tcPr>
            <w:tcW w:w="0" w:type="auto"/>
            <w:shd w:val="clear" w:color="auto" w:fill="auto"/>
            <w:vAlign w:val="center"/>
          </w:tcPr>
          <w:p w14:paraId="5ACE869F" w14:textId="77777777" w:rsidR="0035583A" w:rsidRPr="00F829B6" w:rsidRDefault="0035583A" w:rsidP="0074607E">
            <w:pPr>
              <w:pStyle w:val="TAC"/>
              <w:keepNext w:val="0"/>
              <w:keepLines w:val="0"/>
              <w:widowControl w:val="0"/>
              <w:rPr>
                <w:lang w:val="en-US" w:eastAsia="zh-CN"/>
              </w:rPr>
            </w:pPr>
            <w:r w:rsidRPr="00F829B6">
              <w:rPr>
                <w:lang w:val="en-US" w:eastAsia="zh-CN"/>
              </w:rPr>
              <w:t>0 – 4</w:t>
            </w:r>
          </w:p>
        </w:tc>
        <w:tc>
          <w:tcPr>
            <w:tcW w:w="0" w:type="auto"/>
            <w:shd w:val="clear" w:color="auto" w:fill="auto"/>
            <w:vAlign w:val="center"/>
          </w:tcPr>
          <w:p w14:paraId="400F7035" w14:textId="77777777" w:rsidR="0035583A" w:rsidRPr="00F829B6" w:rsidRDefault="0035583A" w:rsidP="0074607E">
            <w:pPr>
              <w:pStyle w:val="TAC"/>
              <w:keepNext w:val="0"/>
              <w:keepLines w:val="0"/>
              <w:widowControl w:val="0"/>
              <w:rPr>
                <w:lang w:val="en-US" w:eastAsia="zh-CN"/>
              </w:rPr>
            </w:pPr>
            <w:r w:rsidRPr="00F829B6">
              <w:rPr>
                <w:lang w:val="en-US" w:eastAsia="zh-CN"/>
              </w:rPr>
              <w:t>5</w:t>
            </w:r>
          </w:p>
        </w:tc>
        <w:tc>
          <w:tcPr>
            <w:tcW w:w="0" w:type="auto"/>
            <w:shd w:val="clear" w:color="auto" w:fill="auto"/>
            <w:vAlign w:val="center"/>
          </w:tcPr>
          <w:p w14:paraId="2B50710E" w14:textId="77777777" w:rsidR="0035583A" w:rsidRPr="00F829B6" w:rsidRDefault="0035583A" w:rsidP="0074607E">
            <w:pPr>
              <w:pStyle w:val="TAC"/>
              <w:keepNext w:val="0"/>
              <w:keepLines w:val="0"/>
              <w:widowControl w:val="0"/>
              <w:rPr>
                <w:lang w:val="en-US" w:eastAsia="zh-CN"/>
              </w:rPr>
            </w:pPr>
            <w:r w:rsidRPr="00F829B6">
              <w:rPr>
                <w:i/>
                <w:position w:val="-10"/>
              </w:rPr>
              <w:object w:dxaOrig="639" w:dyaOrig="300" w14:anchorId="702FD615">
                <v:shape id="_x0000_i2594" type="#_x0000_t75" style="width:32.75pt;height:14.95pt" o:ole="">
                  <v:imagedata r:id="rId2666" o:title=""/>
                </v:shape>
                <o:OLEObject Type="Embed" ProgID="Equation.3" ShapeID="_x0000_i2594" DrawAspect="Content" ObjectID="_1755943540" r:id="rId2673"/>
              </w:object>
            </w:r>
          </w:p>
        </w:tc>
      </w:tr>
      <w:tr w:rsidR="0035583A" w:rsidRPr="00F829B6" w14:paraId="6E0C84C2" w14:textId="77777777" w:rsidTr="00A02649">
        <w:trPr>
          <w:cantSplit/>
          <w:jc w:val="center"/>
        </w:trPr>
        <w:tc>
          <w:tcPr>
            <w:tcW w:w="0" w:type="auto"/>
            <w:shd w:val="clear" w:color="auto" w:fill="auto"/>
            <w:vAlign w:val="center"/>
          </w:tcPr>
          <w:p w14:paraId="58F27D5E" w14:textId="77777777" w:rsidR="0035583A" w:rsidRPr="00F829B6" w:rsidRDefault="0035583A" w:rsidP="0074607E">
            <w:pPr>
              <w:pStyle w:val="TAC"/>
              <w:keepNext w:val="0"/>
              <w:keepLines w:val="0"/>
              <w:widowControl w:val="0"/>
              <w:rPr>
                <w:lang w:val="en-US" w:eastAsia="zh-CN"/>
              </w:rPr>
            </w:pPr>
            <w:r w:rsidRPr="00F829B6">
              <w:rPr>
                <w:lang w:val="en-US" w:eastAsia="zh-CN"/>
              </w:rPr>
              <w:t>5 – 14</w:t>
            </w:r>
          </w:p>
        </w:tc>
        <w:tc>
          <w:tcPr>
            <w:tcW w:w="0" w:type="auto"/>
            <w:shd w:val="clear" w:color="auto" w:fill="auto"/>
            <w:vAlign w:val="center"/>
          </w:tcPr>
          <w:p w14:paraId="69C067E5" w14:textId="77777777" w:rsidR="0035583A" w:rsidRPr="00F829B6" w:rsidRDefault="0035583A" w:rsidP="0074607E">
            <w:pPr>
              <w:pStyle w:val="TAC"/>
              <w:keepNext w:val="0"/>
              <w:keepLines w:val="0"/>
              <w:widowControl w:val="0"/>
              <w:rPr>
                <w:lang w:val="en-US" w:eastAsia="zh-CN"/>
              </w:rPr>
            </w:pPr>
            <w:r w:rsidRPr="00F829B6">
              <w:rPr>
                <w:lang w:val="en-US" w:eastAsia="zh-CN"/>
              </w:rPr>
              <w:t>10</w:t>
            </w:r>
          </w:p>
        </w:tc>
        <w:tc>
          <w:tcPr>
            <w:tcW w:w="0" w:type="auto"/>
            <w:shd w:val="clear" w:color="auto" w:fill="auto"/>
            <w:vAlign w:val="center"/>
          </w:tcPr>
          <w:p w14:paraId="155EB9D9" w14:textId="77777777" w:rsidR="0035583A" w:rsidRPr="00F829B6" w:rsidRDefault="0035583A" w:rsidP="0074607E">
            <w:pPr>
              <w:pStyle w:val="TAC"/>
              <w:keepNext w:val="0"/>
              <w:keepLines w:val="0"/>
              <w:widowControl w:val="0"/>
              <w:rPr>
                <w:lang w:val="en-US" w:eastAsia="zh-CN"/>
              </w:rPr>
            </w:pPr>
            <w:r w:rsidRPr="00F829B6">
              <w:rPr>
                <w:i/>
                <w:position w:val="-10"/>
              </w:rPr>
              <w:object w:dxaOrig="940" w:dyaOrig="300" w14:anchorId="7634DA8A">
                <v:shape id="_x0000_i2595" type="#_x0000_t75" style="width:46.75pt;height:14.95pt" o:ole="">
                  <v:imagedata r:id="rId2674" o:title=""/>
                </v:shape>
                <o:OLEObject Type="Embed" ProgID="Equation.3" ShapeID="_x0000_i2595" DrawAspect="Content" ObjectID="_1755943541" r:id="rId2675"/>
              </w:object>
            </w:r>
          </w:p>
        </w:tc>
      </w:tr>
      <w:tr w:rsidR="0035583A" w:rsidRPr="00F829B6" w14:paraId="3AC4F174" w14:textId="77777777" w:rsidTr="00A02649">
        <w:trPr>
          <w:cantSplit/>
          <w:jc w:val="center"/>
        </w:trPr>
        <w:tc>
          <w:tcPr>
            <w:tcW w:w="0" w:type="auto"/>
            <w:shd w:val="clear" w:color="auto" w:fill="auto"/>
            <w:vAlign w:val="center"/>
          </w:tcPr>
          <w:p w14:paraId="714DF8E4" w14:textId="77777777" w:rsidR="0035583A" w:rsidRPr="00F829B6" w:rsidRDefault="0035583A" w:rsidP="0074607E">
            <w:pPr>
              <w:pStyle w:val="TAC"/>
              <w:keepNext w:val="0"/>
              <w:keepLines w:val="0"/>
              <w:widowControl w:val="0"/>
              <w:rPr>
                <w:lang w:val="en-US" w:eastAsia="zh-CN"/>
              </w:rPr>
            </w:pPr>
            <w:r w:rsidRPr="00F829B6">
              <w:rPr>
                <w:lang w:val="en-US" w:eastAsia="zh-CN"/>
              </w:rPr>
              <w:t>15 – 34</w:t>
            </w:r>
          </w:p>
        </w:tc>
        <w:tc>
          <w:tcPr>
            <w:tcW w:w="0" w:type="auto"/>
            <w:shd w:val="clear" w:color="auto" w:fill="auto"/>
            <w:vAlign w:val="center"/>
          </w:tcPr>
          <w:p w14:paraId="57522AC1" w14:textId="77777777" w:rsidR="0035583A" w:rsidRPr="00F829B6" w:rsidRDefault="0035583A" w:rsidP="0074607E">
            <w:pPr>
              <w:pStyle w:val="TAC"/>
              <w:keepNext w:val="0"/>
              <w:keepLines w:val="0"/>
              <w:widowControl w:val="0"/>
              <w:rPr>
                <w:lang w:val="en-US" w:eastAsia="zh-CN"/>
              </w:rPr>
            </w:pPr>
            <w:r w:rsidRPr="00F829B6">
              <w:rPr>
                <w:lang w:val="en-US" w:eastAsia="zh-CN"/>
              </w:rPr>
              <w:t>20</w:t>
            </w:r>
          </w:p>
        </w:tc>
        <w:tc>
          <w:tcPr>
            <w:tcW w:w="0" w:type="auto"/>
            <w:shd w:val="clear" w:color="auto" w:fill="auto"/>
            <w:vAlign w:val="center"/>
          </w:tcPr>
          <w:p w14:paraId="063F058F" w14:textId="77777777" w:rsidR="0035583A" w:rsidRPr="00F829B6" w:rsidRDefault="0035583A" w:rsidP="0074607E">
            <w:pPr>
              <w:pStyle w:val="TAC"/>
              <w:keepNext w:val="0"/>
              <w:keepLines w:val="0"/>
              <w:widowControl w:val="0"/>
              <w:rPr>
                <w:lang w:val="en-US" w:eastAsia="zh-CN"/>
              </w:rPr>
            </w:pPr>
            <w:r w:rsidRPr="00F829B6">
              <w:rPr>
                <w:i/>
                <w:position w:val="-10"/>
              </w:rPr>
              <w:object w:dxaOrig="1020" w:dyaOrig="300" w14:anchorId="64B0C429">
                <v:shape id="_x0000_i2596" type="#_x0000_t75" style="width:51.45pt;height:14.95pt" o:ole="">
                  <v:imagedata r:id="rId2676" o:title=""/>
                </v:shape>
                <o:OLEObject Type="Embed" ProgID="Equation.3" ShapeID="_x0000_i2596" DrawAspect="Content" ObjectID="_1755943542" r:id="rId2677"/>
              </w:object>
            </w:r>
          </w:p>
        </w:tc>
      </w:tr>
      <w:tr w:rsidR="0035583A" w:rsidRPr="00F829B6" w14:paraId="3E9D24E4" w14:textId="77777777" w:rsidTr="00A02649">
        <w:trPr>
          <w:cantSplit/>
          <w:jc w:val="center"/>
        </w:trPr>
        <w:tc>
          <w:tcPr>
            <w:tcW w:w="0" w:type="auto"/>
            <w:shd w:val="clear" w:color="auto" w:fill="auto"/>
            <w:vAlign w:val="center"/>
          </w:tcPr>
          <w:p w14:paraId="306FB2F4" w14:textId="77777777" w:rsidR="0035583A" w:rsidRPr="00F829B6" w:rsidRDefault="0035583A" w:rsidP="0074607E">
            <w:pPr>
              <w:pStyle w:val="TAC"/>
              <w:keepNext w:val="0"/>
              <w:keepLines w:val="0"/>
              <w:widowControl w:val="0"/>
              <w:rPr>
                <w:lang w:val="en-US" w:eastAsia="zh-CN"/>
              </w:rPr>
            </w:pPr>
            <w:r w:rsidRPr="00F829B6">
              <w:rPr>
                <w:lang w:val="en-US" w:eastAsia="zh-CN"/>
              </w:rPr>
              <w:t>35 – 74</w:t>
            </w:r>
          </w:p>
        </w:tc>
        <w:tc>
          <w:tcPr>
            <w:tcW w:w="0" w:type="auto"/>
            <w:shd w:val="clear" w:color="auto" w:fill="auto"/>
            <w:vAlign w:val="center"/>
          </w:tcPr>
          <w:p w14:paraId="4830FCE1" w14:textId="77777777" w:rsidR="0035583A" w:rsidRPr="00F829B6" w:rsidRDefault="0035583A" w:rsidP="0074607E">
            <w:pPr>
              <w:pStyle w:val="TAC"/>
              <w:keepNext w:val="0"/>
              <w:keepLines w:val="0"/>
              <w:widowControl w:val="0"/>
              <w:rPr>
                <w:lang w:val="en-US" w:eastAsia="zh-CN"/>
              </w:rPr>
            </w:pPr>
            <w:r w:rsidRPr="00F829B6">
              <w:rPr>
                <w:lang w:val="en-US" w:eastAsia="zh-CN"/>
              </w:rPr>
              <w:t>40</w:t>
            </w:r>
          </w:p>
        </w:tc>
        <w:tc>
          <w:tcPr>
            <w:tcW w:w="0" w:type="auto"/>
            <w:shd w:val="clear" w:color="auto" w:fill="auto"/>
            <w:vAlign w:val="center"/>
          </w:tcPr>
          <w:p w14:paraId="1A620D18" w14:textId="77777777" w:rsidR="0035583A" w:rsidRPr="00F829B6" w:rsidRDefault="0035583A" w:rsidP="0074607E">
            <w:pPr>
              <w:pStyle w:val="TAC"/>
              <w:keepNext w:val="0"/>
              <w:keepLines w:val="0"/>
              <w:widowControl w:val="0"/>
              <w:rPr>
                <w:lang w:val="en-US" w:eastAsia="zh-CN"/>
              </w:rPr>
            </w:pPr>
            <w:r w:rsidRPr="00F829B6">
              <w:rPr>
                <w:i/>
                <w:position w:val="-10"/>
              </w:rPr>
              <w:object w:dxaOrig="1040" w:dyaOrig="300" w14:anchorId="6C62459D">
                <v:shape id="_x0000_i2597" type="#_x0000_t75" style="width:51.45pt;height:14.95pt" o:ole="">
                  <v:imagedata r:id="rId2678" o:title=""/>
                </v:shape>
                <o:OLEObject Type="Embed" ProgID="Equation.3" ShapeID="_x0000_i2597" DrawAspect="Content" ObjectID="_1755943543" r:id="rId2679"/>
              </w:object>
            </w:r>
          </w:p>
        </w:tc>
      </w:tr>
      <w:tr w:rsidR="0035583A" w:rsidRPr="00F829B6" w14:paraId="4EA087AD" w14:textId="77777777" w:rsidTr="00A02649">
        <w:trPr>
          <w:cantSplit/>
          <w:jc w:val="center"/>
        </w:trPr>
        <w:tc>
          <w:tcPr>
            <w:tcW w:w="0" w:type="auto"/>
            <w:shd w:val="clear" w:color="auto" w:fill="auto"/>
            <w:vAlign w:val="center"/>
          </w:tcPr>
          <w:p w14:paraId="2D9D0A22" w14:textId="77777777" w:rsidR="0035583A" w:rsidRPr="00F829B6" w:rsidRDefault="0035583A" w:rsidP="0074607E">
            <w:pPr>
              <w:pStyle w:val="TAC"/>
              <w:keepNext w:val="0"/>
              <w:keepLines w:val="0"/>
              <w:widowControl w:val="0"/>
              <w:rPr>
                <w:lang w:val="en-US" w:eastAsia="zh-CN"/>
              </w:rPr>
            </w:pPr>
            <w:r w:rsidRPr="00F829B6">
              <w:rPr>
                <w:lang w:val="en-US" w:eastAsia="zh-CN"/>
              </w:rPr>
              <w:t>75 – 154</w:t>
            </w:r>
          </w:p>
        </w:tc>
        <w:tc>
          <w:tcPr>
            <w:tcW w:w="0" w:type="auto"/>
            <w:shd w:val="clear" w:color="auto" w:fill="auto"/>
            <w:vAlign w:val="center"/>
          </w:tcPr>
          <w:p w14:paraId="7C9A82E1" w14:textId="77777777" w:rsidR="0035583A" w:rsidRPr="00F829B6" w:rsidRDefault="0035583A" w:rsidP="0074607E">
            <w:pPr>
              <w:pStyle w:val="TAC"/>
              <w:keepNext w:val="0"/>
              <w:keepLines w:val="0"/>
              <w:widowControl w:val="0"/>
              <w:rPr>
                <w:lang w:val="en-US" w:eastAsia="zh-CN"/>
              </w:rPr>
            </w:pPr>
            <w:r w:rsidRPr="00F829B6">
              <w:rPr>
                <w:lang w:val="en-US" w:eastAsia="zh-CN"/>
              </w:rPr>
              <w:t>80</w:t>
            </w:r>
          </w:p>
        </w:tc>
        <w:tc>
          <w:tcPr>
            <w:tcW w:w="0" w:type="auto"/>
            <w:shd w:val="clear" w:color="auto" w:fill="auto"/>
            <w:vAlign w:val="center"/>
          </w:tcPr>
          <w:p w14:paraId="4E9BEB59" w14:textId="77777777" w:rsidR="0035583A" w:rsidRPr="00F829B6" w:rsidRDefault="0035583A" w:rsidP="0074607E">
            <w:pPr>
              <w:pStyle w:val="TAC"/>
              <w:keepNext w:val="0"/>
              <w:keepLines w:val="0"/>
              <w:widowControl w:val="0"/>
              <w:rPr>
                <w:lang w:val="en-US" w:eastAsia="zh-CN"/>
              </w:rPr>
            </w:pPr>
            <w:r w:rsidRPr="00F829B6">
              <w:rPr>
                <w:i/>
                <w:position w:val="-10"/>
              </w:rPr>
              <w:object w:dxaOrig="1040" w:dyaOrig="300" w14:anchorId="11158762">
                <v:shape id="_x0000_i2598" type="#_x0000_t75" style="width:51.45pt;height:14.95pt" o:ole="">
                  <v:imagedata r:id="rId2680" o:title=""/>
                </v:shape>
                <o:OLEObject Type="Embed" ProgID="Equation.3" ShapeID="_x0000_i2598" DrawAspect="Content" ObjectID="_1755943544" r:id="rId2681"/>
              </w:object>
            </w:r>
          </w:p>
        </w:tc>
      </w:tr>
    </w:tbl>
    <w:p w14:paraId="7F81E996" w14:textId="77777777" w:rsidR="0035583A" w:rsidRPr="00F829B6" w:rsidRDefault="0035583A" w:rsidP="0074607E">
      <w:pPr>
        <w:widowControl w:val="0"/>
      </w:pPr>
    </w:p>
    <w:p w14:paraId="35EB155B" w14:textId="77777777" w:rsidR="0035583A" w:rsidRPr="00F829B6" w:rsidRDefault="0035583A" w:rsidP="0074607E">
      <w:pPr>
        <w:pStyle w:val="Heading2"/>
        <w:keepNext w:val="0"/>
        <w:keepLines w:val="0"/>
        <w:widowControl w:val="0"/>
      </w:pPr>
      <w:bookmarkStart w:id="128" w:name="_Toc454818087"/>
      <w:r w:rsidRPr="00F829B6">
        <w:t>6.11</w:t>
      </w:r>
      <w:r w:rsidRPr="00F829B6">
        <w:tab/>
        <w:t>Synchronization signals</w:t>
      </w:r>
      <w:bookmarkEnd w:id="128"/>
    </w:p>
    <w:p w14:paraId="169F1343" w14:textId="77777777" w:rsidR="0035583A" w:rsidRPr="00F829B6" w:rsidRDefault="0035583A" w:rsidP="0074607E">
      <w:pPr>
        <w:widowControl w:val="0"/>
      </w:pPr>
      <w:r w:rsidRPr="00F829B6">
        <w:t xml:space="preserve">There are 504 unique physical-layer cell identities. The physical-layer cell identities are grouped into 168 unique physical-layer cell-identity groups, each group containing three unique identities. The grouping is such that each physical-layer cell identity is part of one and only one physical-layer cell-identity group. A physical-layer cell identity </w:t>
      </w:r>
      <w:r w:rsidRPr="00F829B6">
        <w:rPr>
          <w:position w:val="-10"/>
        </w:rPr>
        <w:object w:dxaOrig="1660" w:dyaOrig="340" w14:anchorId="01F76B16">
          <v:shape id="_x0000_i2599" type="#_x0000_t75" style="width:83.2pt;height:17.75pt" o:ole="">
            <v:imagedata r:id="rId2682" o:title=""/>
          </v:shape>
          <o:OLEObject Type="Embed" ProgID="Equation.3" ShapeID="_x0000_i2599" DrawAspect="Content" ObjectID="_1755943545" r:id="rId2683"/>
        </w:object>
      </w:r>
      <w:r w:rsidRPr="00F829B6">
        <w:t>is thus uniquely defined by a number</w:t>
      </w:r>
      <w:r w:rsidRPr="00F829B6">
        <w:rPr>
          <w:position w:val="-10"/>
        </w:rPr>
        <w:object w:dxaOrig="420" w:dyaOrig="340" w14:anchorId="0BD3CC1D">
          <v:shape id="_x0000_i2600" type="#_x0000_t75" style="width:20.55pt;height:17.75pt" o:ole="">
            <v:imagedata r:id="rId2684" o:title=""/>
          </v:shape>
          <o:OLEObject Type="Embed" ProgID="Equation.3" ShapeID="_x0000_i2600" DrawAspect="Content" ObjectID="_1755943546" r:id="rId2685"/>
        </w:object>
      </w:r>
      <w:r w:rsidRPr="00F829B6">
        <w:t>in the range of 0 to 167, representing the physical-layer cell-identity group, and a number</w:t>
      </w:r>
      <w:r w:rsidRPr="00F829B6">
        <w:rPr>
          <w:position w:val="-10"/>
        </w:rPr>
        <w:object w:dxaOrig="420" w:dyaOrig="340" w14:anchorId="574A32F4">
          <v:shape id="_x0000_i2601" type="#_x0000_t75" style="width:20.55pt;height:17.75pt" o:ole="">
            <v:imagedata r:id="rId2686" o:title=""/>
          </v:shape>
          <o:OLEObject Type="Embed" ProgID="Equation.3" ShapeID="_x0000_i2601" DrawAspect="Content" ObjectID="_1755943547" r:id="rId2687"/>
        </w:object>
      </w:r>
      <w:r w:rsidRPr="00F829B6">
        <w:t xml:space="preserve"> in the range of 0 to 2, representing the physical-layer identity within the physical-layer cell-identity group.</w:t>
      </w:r>
    </w:p>
    <w:p w14:paraId="6FB2A497" w14:textId="77777777" w:rsidR="0035583A" w:rsidRPr="00F829B6" w:rsidRDefault="0035583A" w:rsidP="0074607E">
      <w:pPr>
        <w:pStyle w:val="Heading3"/>
        <w:keepNext w:val="0"/>
        <w:keepLines w:val="0"/>
        <w:widowControl w:val="0"/>
      </w:pPr>
      <w:bookmarkStart w:id="129" w:name="_Toc454818088"/>
      <w:r w:rsidRPr="00F829B6">
        <w:t>6.11.1</w:t>
      </w:r>
      <w:r w:rsidRPr="00F829B6">
        <w:tab/>
        <w:t>Primary synchronization signal (PSS)</w:t>
      </w:r>
      <w:bookmarkEnd w:id="129"/>
    </w:p>
    <w:p w14:paraId="336117FD" w14:textId="77777777" w:rsidR="0035583A" w:rsidRPr="00F829B6" w:rsidRDefault="0035583A" w:rsidP="0074607E">
      <w:pPr>
        <w:pStyle w:val="Heading4"/>
        <w:keepNext w:val="0"/>
        <w:keepLines w:val="0"/>
        <w:widowControl w:val="0"/>
      </w:pPr>
      <w:bookmarkStart w:id="130" w:name="_Toc454818089"/>
      <w:r w:rsidRPr="00F829B6">
        <w:t>6.11.1.1</w:t>
      </w:r>
      <w:r w:rsidRPr="00F829B6">
        <w:tab/>
        <w:t>Sequence generation</w:t>
      </w:r>
      <w:bookmarkEnd w:id="130"/>
    </w:p>
    <w:p w14:paraId="2EE20460" w14:textId="77777777" w:rsidR="0035583A" w:rsidRPr="00F829B6" w:rsidRDefault="0035583A" w:rsidP="0074607E">
      <w:pPr>
        <w:widowControl w:val="0"/>
      </w:pPr>
      <w:r w:rsidRPr="00F829B6">
        <w:t xml:space="preserve">The sequence </w:t>
      </w:r>
      <w:r w:rsidRPr="00F829B6">
        <w:rPr>
          <w:position w:val="-10"/>
        </w:rPr>
        <w:object w:dxaOrig="440" w:dyaOrig="300" w14:anchorId="549190DF">
          <v:shape id="_x0000_i2602" type="#_x0000_t75" style="width:21.5pt;height:14.95pt" o:ole="">
            <v:imagedata r:id="rId2688" o:title=""/>
          </v:shape>
          <o:OLEObject Type="Embed" ProgID="Equation.3" ShapeID="_x0000_i2602" DrawAspect="Content" ObjectID="_1755943548" r:id="rId2689"/>
        </w:object>
      </w:r>
      <w:r w:rsidRPr="00F829B6">
        <w:t xml:space="preserve"> used for the primary synchronization signal is generated from a frequency-domain Zadoff-Chu sequence according to</w:t>
      </w:r>
    </w:p>
    <w:p w14:paraId="2FCEAAF2" w14:textId="77777777" w:rsidR="0035583A" w:rsidRPr="00F829B6" w:rsidRDefault="0035583A" w:rsidP="0074607E">
      <w:pPr>
        <w:pStyle w:val="EQ"/>
        <w:keepLines w:val="0"/>
        <w:widowControl w:val="0"/>
        <w:jc w:val="center"/>
      </w:pPr>
      <w:r w:rsidRPr="00F829B6">
        <w:rPr>
          <w:position w:val="-44"/>
        </w:rPr>
        <w:object w:dxaOrig="3320" w:dyaOrig="980" w14:anchorId="6F6FAE8C">
          <v:shape id="_x0000_i2603" type="#_x0000_t75" style="width:165.5pt;height:47.7pt" o:ole="">
            <v:imagedata r:id="rId2690" o:title=""/>
          </v:shape>
          <o:OLEObject Type="Embed" ProgID="Equation.3" ShapeID="_x0000_i2603" DrawAspect="Content" ObjectID="_1755943549" r:id="rId2691"/>
        </w:object>
      </w:r>
    </w:p>
    <w:p w14:paraId="2680D81D" w14:textId="77777777" w:rsidR="0035583A" w:rsidRPr="00F829B6" w:rsidRDefault="0035583A" w:rsidP="0074607E">
      <w:pPr>
        <w:widowControl w:val="0"/>
      </w:pPr>
      <w:r w:rsidRPr="00F829B6">
        <w:t xml:space="preserve">where the Zadoff-Chu root sequence index </w:t>
      </w:r>
      <w:r w:rsidRPr="00F829B6">
        <w:rPr>
          <w:position w:val="-6"/>
        </w:rPr>
        <w:object w:dxaOrig="180" w:dyaOrig="200" w14:anchorId="2A883483">
          <v:shape id="_x0000_i2604" type="#_x0000_t75" style="width:9.35pt;height:10.3pt" o:ole="">
            <v:imagedata r:id="rId2692" o:title=""/>
          </v:shape>
          <o:OLEObject Type="Embed" ProgID="Equation.3" ShapeID="_x0000_i2604" DrawAspect="Content" ObjectID="_1755943550" r:id="rId2693"/>
        </w:object>
      </w:r>
      <w:r w:rsidRPr="00F829B6">
        <w:t xml:space="preserve"> is given by Table 6.11.1.1-1.</w:t>
      </w:r>
    </w:p>
    <w:p w14:paraId="37EF8DFA" w14:textId="77777777" w:rsidR="0035583A" w:rsidRPr="00F829B6" w:rsidRDefault="0035583A" w:rsidP="0074607E">
      <w:pPr>
        <w:pStyle w:val="TH"/>
        <w:keepNext w:val="0"/>
        <w:keepLines w:val="0"/>
        <w:widowControl w:val="0"/>
      </w:pPr>
      <w:r w:rsidRPr="00F829B6">
        <w:t>Table 6.11.1.1-1: Root indices for the primary synchronization signal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3"/>
        <w:gridCol w:w="1380"/>
      </w:tblGrid>
      <w:tr w:rsidR="0035583A" w:rsidRPr="00F829B6" w14:paraId="361BD2C7" w14:textId="77777777" w:rsidTr="00A02649">
        <w:trPr>
          <w:cantSplit/>
          <w:jc w:val="center"/>
        </w:trPr>
        <w:tc>
          <w:tcPr>
            <w:tcW w:w="1473" w:type="dxa"/>
            <w:shd w:val="clear" w:color="auto" w:fill="E0E0E0"/>
            <w:vAlign w:val="center"/>
          </w:tcPr>
          <w:p w14:paraId="7C26878F" w14:textId="77777777" w:rsidR="0035583A" w:rsidRPr="00F829B6" w:rsidRDefault="0035583A" w:rsidP="0074607E">
            <w:pPr>
              <w:pStyle w:val="TAH"/>
              <w:keepNext w:val="0"/>
              <w:keepLines w:val="0"/>
              <w:widowControl w:val="0"/>
            </w:pPr>
            <w:r w:rsidRPr="00F829B6">
              <w:rPr>
                <w:position w:val="-10"/>
              </w:rPr>
              <w:object w:dxaOrig="420" w:dyaOrig="340" w14:anchorId="46533E9C">
                <v:shape id="_x0000_i2605" type="#_x0000_t75" style="width:20.55pt;height:17.75pt" o:ole="">
                  <v:imagedata r:id="rId2686" o:title=""/>
                </v:shape>
                <o:OLEObject Type="Embed" ProgID="Equation.3" ShapeID="_x0000_i2605" DrawAspect="Content" ObjectID="_1755943551" r:id="rId2694"/>
              </w:object>
            </w:r>
          </w:p>
        </w:tc>
        <w:tc>
          <w:tcPr>
            <w:tcW w:w="0" w:type="auto"/>
            <w:shd w:val="clear" w:color="auto" w:fill="E0E0E0"/>
            <w:vAlign w:val="center"/>
          </w:tcPr>
          <w:p w14:paraId="6D2B6DAF" w14:textId="77777777" w:rsidR="0035583A" w:rsidRPr="00F829B6" w:rsidRDefault="0035583A" w:rsidP="0074607E">
            <w:pPr>
              <w:pStyle w:val="TAH"/>
              <w:keepNext w:val="0"/>
              <w:keepLines w:val="0"/>
              <w:widowControl w:val="0"/>
            </w:pPr>
            <w:r w:rsidRPr="00F829B6">
              <w:t xml:space="preserve">Root index </w:t>
            </w:r>
            <w:r w:rsidRPr="00F829B6">
              <w:rPr>
                <w:position w:val="-6"/>
              </w:rPr>
              <w:object w:dxaOrig="180" w:dyaOrig="200" w14:anchorId="0295C948">
                <v:shape id="_x0000_i2606" type="#_x0000_t75" style="width:9.35pt;height:10.3pt" o:ole="">
                  <v:imagedata r:id="rId2692" o:title=""/>
                </v:shape>
                <o:OLEObject Type="Embed" ProgID="Equation.3" ShapeID="_x0000_i2606" DrawAspect="Content" ObjectID="_1755943552" r:id="rId2695"/>
              </w:object>
            </w:r>
          </w:p>
        </w:tc>
      </w:tr>
      <w:tr w:rsidR="0035583A" w:rsidRPr="00F829B6" w14:paraId="1DAF3B61" w14:textId="77777777" w:rsidTr="00A02649">
        <w:trPr>
          <w:cantSplit/>
          <w:jc w:val="center"/>
        </w:trPr>
        <w:tc>
          <w:tcPr>
            <w:tcW w:w="1473" w:type="dxa"/>
            <w:shd w:val="clear" w:color="auto" w:fill="auto"/>
            <w:vAlign w:val="center"/>
          </w:tcPr>
          <w:p w14:paraId="6471EE0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1C5D5FF" w14:textId="77777777" w:rsidR="0035583A" w:rsidRPr="00F829B6" w:rsidRDefault="0035583A" w:rsidP="0074607E">
            <w:pPr>
              <w:pStyle w:val="TAC"/>
              <w:keepNext w:val="0"/>
              <w:keepLines w:val="0"/>
              <w:widowControl w:val="0"/>
            </w:pPr>
            <w:r w:rsidRPr="00F829B6">
              <w:t>25</w:t>
            </w:r>
          </w:p>
        </w:tc>
      </w:tr>
      <w:tr w:rsidR="0035583A" w:rsidRPr="00F829B6" w14:paraId="710808E1" w14:textId="77777777" w:rsidTr="00A02649">
        <w:trPr>
          <w:cantSplit/>
          <w:jc w:val="center"/>
        </w:trPr>
        <w:tc>
          <w:tcPr>
            <w:tcW w:w="1473" w:type="dxa"/>
            <w:shd w:val="clear" w:color="auto" w:fill="auto"/>
            <w:vAlign w:val="center"/>
          </w:tcPr>
          <w:p w14:paraId="6685C45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4CB299C" w14:textId="77777777" w:rsidR="0035583A" w:rsidRPr="00F829B6" w:rsidRDefault="0035583A" w:rsidP="0074607E">
            <w:pPr>
              <w:pStyle w:val="TAC"/>
              <w:keepNext w:val="0"/>
              <w:keepLines w:val="0"/>
              <w:widowControl w:val="0"/>
            </w:pPr>
            <w:r w:rsidRPr="00F829B6">
              <w:t>29</w:t>
            </w:r>
          </w:p>
        </w:tc>
      </w:tr>
      <w:tr w:rsidR="0035583A" w:rsidRPr="00F829B6" w14:paraId="1CE693ED" w14:textId="77777777" w:rsidTr="00A02649">
        <w:trPr>
          <w:cantSplit/>
          <w:jc w:val="center"/>
        </w:trPr>
        <w:tc>
          <w:tcPr>
            <w:tcW w:w="1473" w:type="dxa"/>
            <w:shd w:val="clear" w:color="auto" w:fill="auto"/>
            <w:vAlign w:val="center"/>
          </w:tcPr>
          <w:p w14:paraId="5C499D51"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0F2516C1" w14:textId="77777777" w:rsidR="0035583A" w:rsidRPr="00F829B6" w:rsidRDefault="0035583A" w:rsidP="0074607E">
            <w:pPr>
              <w:pStyle w:val="TAC"/>
              <w:keepNext w:val="0"/>
              <w:keepLines w:val="0"/>
              <w:widowControl w:val="0"/>
            </w:pPr>
            <w:r w:rsidRPr="00F829B6">
              <w:t>34</w:t>
            </w:r>
          </w:p>
        </w:tc>
      </w:tr>
    </w:tbl>
    <w:p w14:paraId="54C5AC36" w14:textId="77777777" w:rsidR="0035583A" w:rsidRPr="00F829B6" w:rsidRDefault="0035583A" w:rsidP="0074607E">
      <w:pPr>
        <w:pStyle w:val="TH"/>
        <w:keepNext w:val="0"/>
        <w:keepLines w:val="0"/>
        <w:widowControl w:val="0"/>
      </w:pPr>
    </w:p>
    <w:p w14:paraId="3E6C678A" w14:textId="77777777" w:rsidR="0035583A" w:rsidRPr="00F829B6" w:rsidRDefault="0035583A" w:rsidP="0074607E">
      <w:pPr>
        <w:pStyle w:val="Heading4"/>
        <w:keepNext w:val="0"/>
        <w:keepLines w:val="0"/>
        <w:widowControl w:val="0"/>
      </w:pPr>
      <w:bookmarkStart w:id="131" w:name="_Toc454818090"/>
      <w:r w:rsidRPr="00F829B6">
        <w:t>6.11.1.2</w:t>
      </w:r>
      <w:r w:rsidRPr="00F829B6">
        <w:tab/>
        <w:t>Mapping to resource elements</w:t>
      </w:r>
      <w:bookmarkEnd w:id="131"/>
    </w:p>
    <w:p w14:paraId="5FCCDD64" w14:textId="77777777" w:rsidR="0035583A" w:rsidRPr="00F829B6" w:rsidRDefault="0035583A" w:rsidP="0074607E">
      <w:pPr>
        <w:widowControl w:val="0"/>
      </w:pPr>
      <w:r w:rsidRPr="00F829B6">
        <w:t>The mapping of the sequence to resource elements depends on the frame structure. The UE shall not assume that the primary synchronization signal is transmitted on the same antenna port as any of the downlink reference signals. The UE shall not assume that any transmission instance of the primary synchronization signal is transmitted on the same antenna port, or ports, used for any other transmission instance of the primary synchronization signal.</w:t>
      </w:r>
    </w:p>
    <w:p w14:paraId="51563160" w14:textId="77777777" w:rsidR="0035583A" w:rsidRPr="00F829B6" w:rsidRDefault="0035583A" w:rsidP="0074607E">
      <w:pPr>
        <w:widowControl w:val="0"/>
      </w:pPr>
      <w:r w:rsidRPr="00F829B6">
        <w:t xml:space="preserve">The sequence </w:t>
      </w:r>
      <w:r w:rsidRPr="00F829B6">
        <w:rPr>
          <w:position w:val="-10"/>
        </w:rPr>
        <w:object w:dxaOrig="420" w:dyaOrig="300" w14:anchorId="47578421">
          <v:shape id="_x0000_i2607" type="#_x0000_t75" style="width:20.55pt;height:14.95pt" o:ole="">
            <v:imagedata r:id="rId2696" o:title=""/>
          </v:shape>
          <o:OLEObject Type="Embed" ProgID="Equation.3" ShapeID="_x0000_i2607" DrawAspect="Content" ObjectID="_1755943553" r:id="rId2697"/>
        </w:object>
      </w:r>
      <w:r w:rsidRPr="00F829B6">
        <w:t xml:space="preserve"> shall be mapped to the resource elements according to</w:t>
      </w:r>
    </w:p>
    <w:p w14:paraId="72B106DD" w14:textId="77777777" w:rsidR="0035583A" w:rsidRPr="00F829B6" w:rsidRDefault="0035583A" w:rsidP="0074607E">
      <w:pPr>
        <w:pStyle w:val="EQ"/>
        <w:keepLines w:val="0"/>
        <w:widowControl w:val="0"/>
        <w:jc w:val="center"/>
      </w:pPr>
      <w:r w:rsidRPr="00F829B6">
        <w:rPr>
          <w:position w:val="-40"/>
        </w:rPr>
        <w:object w:dxaOrig="2299" w:dyaOrig="900" w14:anchorId="0374CFF1">
          <v:shape id="_x0000_i2608" type="#_x0000_t75" style="width:115pt;height:44.9pt" o:ole="">
            <v:imagedata r:id="rId2698" o:title=""/>
          </v:shape>
          <o:OLEObject Type="Embed" ProgID="Equation.3" ShapeID="_x0000_i2608" DrawAspect="Content" ObjectID="_1755943554" r:id="rId2699"/>
        </w:object>
      </w:r>
    </w:p>
    <w:p w14:paraId="0C614812" w14:textId="77777777" w:rsidR="0035583A" w:rsidRPr="00F829B6" w:rsidRDefault="0035583A" w:rsidP="0074607E">
      <w:pPr>
        <w:widowControl w:val="0"/>
      </w:pPr>
      <w:r w:rsidRPr="00F829B6">
        <w:t xml:space="preserve">For frame structure type 1, the primary synchronization signal shall be mapped to the last OFDM symbol in slots 0 and 10. </w:t>
      </w:r>
    </w:p>
    <w:p w14:paraId="0B1690B7" w14:textId="77777777" w:rsidR="0035583A" w:rsidRPr="00F829B6" w:rsidRDefault="0035583A" w:rsidP="0074607E">
      <w:pPr>
        <w:widowControl w:val="0"/>
      </w:pPr>
      <w:r w:rsidRPr="00F829B6">
        <w:t xml:space="preserve">For frame structure type 2, the primary synchronization signal shall be mapped to the third OFDM symbol in subframes 1 and 6. Resource elements </w:t>
      </w:r>
      <w:r w:rsidRPr="00F829B6">
        <w:rPr>
          <w:position w:val="-10"/>
        </w:rPr>
        <w:object w:dxaOrig="460" w:dyaOrig="300" w14:anchorId="335A14E3">
          <v:shape id="_x0000_i2609" type="#_x0000_t75" style="width:24.3pt;height:14.95pt" o:ole="">
            <v:imagedata r:id="rId109" o:title=""/>
          </v:shape>
          <o:OLEObject Type="Embed" ProgID="Equation.3" ShapeID="_x0000_i2609" DrawAspect="Content" ObjectID="_1755943555" r:id="rId2700"/>
        </w:object>
      </w:r>
      <w:r w:rsidRPr="00F829B6">
        <w:t xml:space="preserve"> in the OFDM symbols used for transmission of the primary synchronization signal where</w:t>
      </w:r>
    </w:p>
    <w:p w14:paraId="7BBA7C77" w14:textId="77777777" w:rsidR="0035583A" w:rsidRPr="00F829B6" w:rsidRDefault="0035583A" w:rsidP="0074607E">
      <w:pPr>
        <w:pStyle w:val="EQ"/>
        <w:keepLines w:val="0"/>
        <w:widowControl w:val="0"/>
        <w:jc w:val="center"/>
      </w:pPr>
      <w:r w:rsidRPr="00F829B6">
        <w:rPr>
          <w:position w:val="-38"/>
        </w:rPr>
        <w:object w:dxaOrig="2180" w:dyaOrig="859" w14:anchorId="21E0151E">
          <v:shape id="_x0000_i2610" type="#_x0000_t75" style="width:108.45pt;height:43pt" o:ole="">
            <v:imagedata r:id="rId2701" o:title=""/>
          </v:shape>
          <o:OLEObject Type="Embed" ProgID="Equation.3" ShapeID="_x0000_i2610" DrawAspect="Content" ObjectID="_1755943556" r:id="rId2702"/>
        </w:object>
      </w:r>
    </w:p>
    <w:p w14:paraId="3C45E614" w14:textId="77777777" w:rsidR="0035583A" w:rsidRPr="00F829B6" w:rsidRDefault="0035583A" w:rsidP="0074607E">
      <w:pPr>
        <w:widowControl w:val="0"/>
      </w:pPr>
      <w:r w:rsidRPr="00F829B6">
        <w:t xml:space="preserve">are reserved and not used for transmission of the primary synchronization signal. </w:t>
      </w:r>
    </w:p>
    <w:p w14:paraId="6098690D" w14:textId="77777777" w:rsidR="0035583A" w:rsidRPr="00F829B6" w:rsidRDefault="0035583A" w:rsidP="0074607E">
      <w:pPr>
        <w:widowControl w:val="0"/>
      </w:pPr>
      <w:r w:rsidRPr="00F829B6">
        <w:t xml:space="preserve">For frame structure type 3, the primary synchronization signal shall be mapped according to frame structure type 1 with the following exceptions: </w:t>
      </w:r>
    </w:p>
    <w:p w14:paraId="5203051E" w14:textId="77777777" w:rsidR="0035583A" w:rsidRPr="00F829B6" w:rsidRDefault="0035583A" w:rsidP="0074607E">
      <w:pPr>
        <w:pStyle w:val="B1"/>
        <w:widowControl w:val="0"/>
      </w:pPr>
      <w:r w:rsidRPr="00F829B6">
        <w:t>-</w:t>
      </w:r>
      <w:r w:rsidRPr="00F829B6">
        <w:tab/>
        <w:t>the primary synchronization signal shall be transmitted only if the corresponding subframe is non-empty and at least 12 OFDM symbols are transmitted,</w:t>
      </w:r>
    </w:p>
    <w:p w14:paraId="58E8313B" w14:textId="77777777" w:rsidR="00C6294A" w:rsidRPr="00F829B6" w:rsidRDefault="0035583A" w:rsidP="0074607E">
      <w:pPr>
        <w:pStyle w:val="B1"/>
        <w:widowControl w:val="0"/>
      </w:pPr>
      <w:r w:rsidRPr="00F829B6">
        <w:t>-</w:t>
      </w:r>
      <w:r w:rsidRPr="00F829B6">
        <w:tab/>
        <w:t>a primary synchronization signal being part of a discovery signal shall be transmitted in the last OFDM symbol of the first slot of a discovery signal occasion.</w:t>
      </w:r>
      <w:r w:rsidR="00C6294A" w:rsidRPr="00F829B6">
        <w:t xml:space="preserve"> </w:t>
      </w:r>
    </w:p>
    <w:p w14:paraId="5EB57C66" w14:textId="77777777" w:rsidR="00C6294A" w:rsidRPr="00F829B6" w:rsidRDefault="00C6294A" w:rsidP="0074607E">
      <w:pPr>
        <w:widowControl w:val="0"/>
      </w:pPr>
      <w:r w:rsidRPr="00F829B6">
        <w:t>For an MBMS-dedicated cell, the primary synchronization signal shall be mapped according to frame structure type 1 with following exception:</w:t>
      </w:r>
    </w:p>
    <w:p w14:paraId="73723855" w14:textId="77777777" w:rsidR="0035583A" w:rsidRPr="00F829B6" w:rsidRDefault="00C6294A" w:rsidP="0074607E">
      <w:pPr>
        <w:pStyle w:val="B1"/>
        <w:widowControl w:val="0"/>
      </w:pPr>
      <w:r w:rsidRPr="00F829B6">
        <w:t>-</w:t>
      </w:r>
      <w:r w:rsidRPr="00F829B6">
        <w:tab/>
        <w:t xml:space="preserve">the primary synchronization signal shall be transmitted in slot 0 in subframes fulfilling </w:t>
      </w:r>
      <w:r w:rsidRPr="00F829B6">
        <w:rPr>
          <w:position w:val="-10"/>
        </w:rPr>
        <w:object w:dxaOrig="1020" w:dyaOrig="300" w14:anchorId="2C96F2C5">
          <v:shape id="_x0000_i2611" type="#_x0000_t75" style="width:51.45pt;height:14.95pt" o:ole="">
            <v:imagedata r:id="rId2703" o:title=""/>
          </v:shape>
          <o:OLEObject Type="Embed" ProgID="Equation.3" ShapeID="_x0000_i2611" DrawAspect="Content" ObjectID="_1755943557" r:id="rId2704"/>
        </w:object>
      </w:r>
      <w:r w:rsidRPr="00F829B6">
        <w:t xml:space="preserve"> only,</w:t>
      </w:r>
    </w:p>
    <w:p w14:paraId="7FE80891" w14:textId="77777777" w:rsidR="0035583A" w:rsidRPr="00F829B6" w:rsidRDefault="0035583A" w:rsidP="0074607E">
      <w:pPr>
        <w:pStyle w:val="Heading3"/>
        <w:keepNext w:val="0"/>
        <w:keepLines w:val="0"/>
        <w:widowControl w:val="0"/>
      </w:pPr>
      <w:bookmarkStart w:id="132" w:name="_Toc454818091"/>
      <w:r w:rsidRPr="00F829B6">
        <w:t>6.11.2</w:t>
      </w:r>
      <w:r w:rsidRPr="00F829B6">
        <w:tab/>
        <w:t>Secondary synchronization signal (SSS)</w:t>
      </w:r>
      <w:bookmarkEnd w:id="132"/>
    </w:p>
    <w:p w14:paraId="039D8DE7" w14:textId="77777777" w:rsidR="0035583A" w:rsidRPr="00F829B6" w:rsidRDefault="0035583A" w:rsidP="0074607E">
      <w:pPr>
        <w:pStyle w:val="Heading4"/>
        <w:keepNext w:val="0"/>
        <w:keepLines w:val="0"/>
        <w:widowControl w:val="0"/>
      </w:pPr>
      <w:bookmarkStart w:id="133" w:name="_Toc454818092"/>
      <w:r w:rsidRPr="00F829B6">
        <w:t>6.11.2.1</w:t>
      </w:r>
      <w:r w:rsidRPr="00F829B6">
        <w:tab/>
        <w:t>Sequence generation</w:t>
      </w:r>
      <w:bookmarkEnd w:id="133"/>
    </w:p>
    <w:p w14:paraId="4E5987B2" w14:textId="77777777" w:rsidR="0035583A" w:rsidRPr="00F829B6" w:rsidRDefault="0035583A" w:rsidP="0074607E">
      <w:pPr>
        <w:widowControl w:val="0"/>
      </w:pPr>
      <w:r w:rsidRPr="00F829B6">
        <w:lastRenderedPageBreak/>
        <w:t xml:space="preserve">The sequence </w:t>
      </w:r>
      <w:r w:rsidRPr="00F829B6">
        <w:rPr>
          <w:position w:val="-10"/>
        </w:rPr>
        <w:object w:dxaOrig="1160" w:dyaOrig="300" w14:anchorId="35EC455C">
          <v:shape id="_x0000_i2612" type="#_x0000_t75" style="width:57.95pt;height:14.95pt" o:ole="">
            <v:imagedata r:id="rId2705" o:title=""/>
          </v:shape>
          <o:OLEObject Type="Embed" ProgID="Equation.3" ShapeID="_x0000_i2612" DrawAspect="Content" ObjectID="_1755943558" r:id="rId2706"/>
        </w:object>
      </w:r>
      <w:r w:rsidRPr="00F829B6">
        <w:t>used for the second synchronization signal is an interleaved concatenation of two length-31 binary sequences. The concatenated sequence is scrambled with a scrambling sequence given by the primary synchronization signal.</w:t>
      </w:r>
    </w:p>
    <w:p w14:paraId="5BB79B05" w14:textId="77777777" w:rsidR="0035583A" w:rsidRPr="00F829B6" w:rsidRDefault="0035583A" w:rsidP="0074607E">
      <w:pPr>
        <w:widowControl w:val="0"/>
      </w:pPr>
      <w:r w:rsidRPr="00F829B6">
        <w:t>The combination of two length-31 sequences defining the secondary synchronization signal differs between subframes according to</w:t>
      </w:r>
    </w:p>
    <w:p w14:paraId="2DC2E31D" w14:textId="77777777" w:rsidR="0035583A" w:rsidRPr="00F829B6" w:rsidRDefault="0035583A" w:rsidP="0074607E">
      <w:pPr>
        <w:pStyle w:val="EQ"/>
        <w:keepLines w:val="0"/>
        <w:widowControl w:val="0"/>
        <w:jc w:val="center"/>
      </w:pPr>
      <w:r w:rsidRPr="00F829B6">
        <w:rPr>
          <w:position w:val="-62"/>
        </w:rPr>
        <w:object w:dxaOrig="4780" w:dyaOrig="1340" w14:anchorId="442DB370">
          <v:shape id="_x0000_i2613" type="#_x0000_t75" style="width:240.3pt;height:67.3pt" o:ole="">
            <v:imagedata r:id="rId2707" o:title=""/>
          </v:shape>
          <o:OLEObject Type="Embed" ProgID="Equation.3" ShapeID="_x0000_i2613" DrawAspect="Content" ObjectID="_1755943559" r:id="rId2708"/>
        </w:object>
      </w:r>
    </w:p>
    <w:p w14:paraId="288F9046" w14:textId="77777777" w:rsidR="0035583A" w:rsidRPr="00F829B6" w:rsidRDefault="0035583A" w:rsidP="0074607E">
      <w:pPr>
        <w:widowControl w:val="0"/>
      </w:pPr>
      <w:r w:rsidRPr="00F829B6">
        <w:t xml:space="preserve">where </w:t>
      </w:r>
      <w:r w:rsidRPr="00F829B6">
        <w:rPr>
          <w:position w:val="-6"/>
        </w:rPr>
        <w:object w:dxaOrig="880" w:dyaOrig="240" w14:anchorId="2849A170">
          <v:shape id="_x0000_i2614" type="#_x0000_t75" style="width:43.95pt;height:11.2pt" o:ole="">
            <v:imagedata r:id="rId2709" o:title=""/>
          </v:shape>
          <o:OLEObject Type="Embed" ProgID="Equation.3" ShapeID="_x0000_i2614" DrawAspect="Content" ObjectID="_1755943560" r:id="rId2710"/>
        </w:object>
      </w:r>
      <w:r w:rsidRPr="00F829B6">
        <w:t xml:space="preserve">. The indices </w:t>
      </w:r>
      <w:r w:rsidRPr="00F829B6">
        <w:rPr>
          <w:position w:val="-10"/>
        </w:rPr>
        <w:object w:dxaOrig="300" w:dyaOrig="300" w14:anchorId="2BC2FFAF">
          <v:shape id="_x0000_i2615" type="#_x0000_t75" style="width:14.95pt;height:14.95pt" o:ole="">
            <v:imagedata r:id="rId2711" o:title=""/>
          </v:shape>
          <o:OLEObject Type="Embed" ProgID="Equation.3" ShapeID="_x0000_i2615" DrawAspect="Content" ObjectID="_1755943561" r:id="rId2712"/>
        </w:object>
      </w:r>
      <w:r w:rsidRPr="00F829B6">
        <w:t xml:space="preserve"> and </w:t>
      </w:r>
      <w:r w:rsidRPr="00F829B6">
        <w:rPr>
          <w:position w:val="-10"/>
        </w:rPr>
        <w:object w:dxaOrig="279" w:dyaOrig="300" w14:anchorId="72D7A6AD">
          <v:shape id="_x0000_i2616" type="#_x0000_t75" style="width:14.05pt;height:14.95pt" o:ole="">
            <v:imagedata r:id="rId2713" o:title=""/>
          </v:shape>
          <o:OLEObject Type="Embed" ProgID="Equation.3" ShapeID="_x0000_i2616" DrawAspect="Content" ObjectID="_1755943562" r:id="rId2714"/>
        </w:object>
      </w:r>
      <w:r w:rsidRPr="00F829B6">
        <w:t xml:space="preserve"> are derived from the physical-layer cell-identity group </w:t>
      </w:r>
      <w:r w:rsidRPr="00F829B6">
        <w:rPr>
          <w:position w:val="-10"/>
        </w:rPr>
        <w:object w:dxaOrig="420" w:dyaOrig="340" w14:anchorId="56222D56">
          <v:shape id="_x0000_i2617" type="#_x0000_t75" style="width:20.55pt;height:17.75pt" o:ole="">
            <v:imagedata r:id="rId2684" o:title=""/>
          </v:shape>
          <o:OLEObject Type="Embed" ProgID="Equation.3" ShapeID="_x0000_i2617" DrawAspect="Content" ObjectID="_1755943563" r:id="rId2715"/>
        </w:object>
      </w:r>
      <w:r w:rsidRPr="00F829B6">
        <w:t xml:space="preserve"> according to </w:t>
      </w:r>
    </w:p>
    <w:p w14:paraId="269EA4DF" w14:textId="77777777" w:rsidR="0035583A" w:rsidRPr="00F829B6" w:rsidRDefault="0035583A" w:rsidP="0074607E">
      <w:pPr>
        <w:pStyle w:val="EQ"/>
        <w:keepLines w:val="0"/>
        <w:widowControl w:val="0"/>
        <w:jc w:val="center"/>
      </w:pPr>
      <w:r w:rsidRPr="00F829B6">
        <w:rPr>
          <w:position w:val="-80"/>
        </w:rPr>
        <w:object w:dxaOrig="5380" w:dyaOrig="1300" w14:anchorId="78322B0F">
          <v:shape id="_x0000_i2618" type="#_x0000_t75" style="width:269.3pt;height:65.45pt" o:ole="">
            <v:imagedata r:id="rId2716" o:title=""/>
          </v:shape>
          <o:OLEObject Type="Embed" ProgID="Equation.3" ShapeID="_x0000_i2618" DrawAspect="Content" ObjectID="_1755943564" r:id="rId2717"/>
        </w:object>
      </w:r>
    </w:p>
    <w:p w14:paraId="2F27D7E1" w14:textId="77777777" w:rsidR="0035583A" w:rsidRPr="00F829B6" w:rsidRDefault="0035583A" w:rsidP="0074607E">
      <w:pPr>
        <w:widowControl w:val="0"/>
      </w:pPr>
      <w:r w:rsidRPr="00F829B6">
        <w:t>where the output of the above expression is listed in Table 6.11.2.1-1.</w:t>
      </w:r>
    </w:p>
    <w:p w14:paraId="2691968D" w14:textId="77777777" w:rsidR="0035583A" w:rsidRPr="00F829B6" w:rsidRDefault="0035583A" w:rsidP="0074607E">
      <w:pPr>
        <w:widowControl w:val="0"/>
      </w:pPr>
      <w:r w:rsidRPr="00F829B6">
        <w:t xml:space="preserve">The two sequences </w:t>
      </w:r>
      <w:r w:rsidRPr="00F829B6">
        <w:rPr>
          <w:position w:val="-10"/>
        </w:rPr>
        <w:object w:dxaOrig="720" w:dyaOrig="360" w14:anchorId="37AAD117">
          <v:shape id="_x0000_i2619" type="#_x0000_t75" style="width:36.45pt;height:18.7pt" o:ole="">
            <v:imagedata r:id="rId2718" o:title=""/>
          </v:shape>
          <o:OLEObject Type="Embed" ProgID="Equation.3" ShapeID="_x0000_i2619" DrawAspect="Content" ObjectID="_1755943565" r:id="rId2719"/>
        </w:object>
      </w:r>
      <w:r w:rsidRPr="00F829B6">
        <w:t xml:space="preserve"> and </w:t>
      </w:r>
      <w:r w:rsidRPr="00F829B6">
        <w:rPr>
          <w:position w:val="-10"/>
        </w:rPr>
        <w:object w:dxaOrig="700" w:dyaOrig="360" w14:anchorId="2F2435E6">
          <v:shape id="_x0000_i2620" type="#_x0000_t75" style="width:35.55pt;height:18.7pt" o:ole="">
            <v:imagedata r:id="rId2720" o:title=""/>
          </v:shape>
          <o:OLEObject Type="Embed" ProgID="Equation.3" ShapeID="_x0000_i2620" DrawAspect="Content" ObjectID="_1755943566" r:id="rId2721"/>
        </w:object>
      </w:r>
      <w:r w:rsidRPr="00F829B6">
        <w:t xml:space="preserve"> are defined as two different cyclic shifts of the m-sequence </w:t>
      </w:r>
      <w:r w:rsidRPr="00F829B6">
        <w:rPr>
          <w:position w:val="-10"/>
        </w:rPr>
        <w:object w:dxaOrig="440" w:dyaOrig="300" w14:anchorId="1B348A87">
          <v:shape id="_x0000_i2621" type="#_x0000_t75" style="width:21.5pt;height:14.95pt" o:ole="">
            <v:imagedata r:id="rId2722" o:title=""/>
          </v:shape>
          <o:OLEObject Type="Embed" ProgID="Equation.3" ShapeID="_x0000_i2621" DrawAspect="Content" ObjectID="_1755943567" r:id="rId2723"/>
        </w:object>
      </w:r>
      <w:r w:rsidRPr="00F829B6">
        <w:t xml:space="preserve"> according to</w:t>
      </w:r>
    </w:p>
    <w:p w14:paraId="3A496176" w14:textId="77777777" w:rsidR="0035583A" w:rsidRPr="00F829B6" w:rsidRDefault="0035583A" w:rsidP="0074607E">
      <w:pPr>
        <w:pStyle w:val="EQ"/>
        <w:keepLines w:val="0"/>
        <w:widowControl w:val="0"/>
        <w:jc w:val="center"/>
      </w:pPr>
      <w:r w:rsidRPr="00F829B6">
        <w:rPr>
          <w:position w:val="-32"/>
        </w:rPr>
        <w:object w:dxaOrig="2400" w:dyaOrig="740" w14:anchorId="49B32BF1">
          <v:shape id="_x0000_i2622" type="#_x0000_t75" style="width:118.75pt;height:36.45pt" o:ole="">
            <v:imagedata r:id="rId2724" o:title=""/>
          </v:shape>
          <o:OLEObject Type="Embed" ProgID="Equation.3" ShapeID="_x0000_i2622" DrawAspect="Content" ObjectID="_1755943568" r:id="rId2725"/>
        </w:object>
      </w:r>
    </w:p>
    <w:p w14:paraId="2C2CB539" w14:textId="77777777" w:rsidR="0035583A" w:rsidRPr="00F829B6" w:rsidRDefault="0035583A" w:rsidP="0074607E">
      <w:pPr>
        <w:widowControl w:val="0"/>
      </w:pPr>
      <w:r w:rsidRPr="00F829B6">
        <w:t>where</w:t>
      </w:r>
      <w:r w:rsidRPr="00F829B6">
        <w:rPr>
          <w:position w:val="-10"/>
        </w:rPr>
        <w:object w:dxaOrig="1240" w:dyaOrig="300" w14:anchorId="79A9A0A7">
          <v:shape id="_x0000_i2623" type="#_x0000_t75" style="width:61.7pt;height:14.95pt" o:ole="">
            <v:imagedata r:id="rId2726" o:title=""/>
          </v:shape>
          <o:OLEObject Type="Embed" ProgID="Equation.3" ShapeID="_x0000_i2623" DrawAspect="Content" ObjectID="_1755943569" r:id="rId2727"/>
        </w:object>
      </w:r>
      <w:r w:rsidRPr="00F829B6">
        <w:t xml:space="preserve">, </w:t>
      </w:r>
      <w:r w:rsidRPr="00F829B6">
        <w:rPr>
          <w:position w:val="-6"/>
        </w:rPr>
        <w:object w:dxaOrig="840" w:dyaOrig="240" w14:anchorId="7B851A47">
          <v:shape id="_x0000_i2624" type="#_x0000_t75" style="width:42.1pt;height:11.2pt" o:ole="">
            <v:imagedata r:id="rId2728" o:title=""/>
          </v:shape>
          <o:OLEObject Type="Embed" ProgID="Equation.3" ShapeID="_x0000_i2624" DrawAspect="Content" ObjectID="_1755943570" r:id="rId2729"/>
        </w:object>
      </w:r>
      <w:r w:rsidRPr="00F829B6">
        <w:t>, is defined by</w:t>
      </w:r>
    </w:p>
    <w:p w14:paraId="4A311EE1" w14:textId="77777777" w:rsidR="0035583A" w:rsidRPr="00F829B6" w:rsidRDefault="0035583A" w:rsidP="0074607E">
      <w:pPr>
        <w:pStyle w:val="EQ"/>
        <w:keepLines w:val="0"/>
        <w:widowControl w:val="0"/>
        <w:jc w:val="center"/>
      </w:pPr>
      <w:r w:rsidRPr="00F829B6">
        <w:rPr>
          <w:position w:val="-10"/>
        </w:rPr>
        <w:object w:dxaOrig="3920" w:dyaOrig="320" w14:anchorId="3C4E207C">
          <v:shape id="_x0000_i2625" type="#_x0000_t75" style="width:196.35pt;height:15.9pt" o:ole="">
            <v:imagedata r:id="rId2730" o:title=""/>
          </v:shape>
          <o:OLEObject Type="Embed" ProgID="Equation.3" ShapeID="_x0000_i2625" DrawAspect="Content" ObjectID="_1755943571" r:id="rId2731"/>
        </w:object>
      </w:r>
    </w:p>
    <w:p w14:paraId="597A690A" w14:textId="77777777" w:rsidR="0035583A" w:rsidRPr="00F829B6" w:rsidRDefault="0035583A" w:rsidP="0074607E">
      <w:pPr>
        <w:widowControl w:val="0"/>
      </w:pPr>
      <w:r w:rsidRPr="00F829B6">
        <w:t>with initial conditions</w:t>
      </w:r>
      <w:r w:rsidRPr="00F829B6">
        <w:rPr>
          <w:position w:val="-10"/>
        </w:rPr>
        <w:object w:dxaOrig="4160" w:dyaOrig="300" w14:anchorId="1C411748">
          <v:shape id="_x0000_i2626" type="#_x0000_t75" style="width:207.6pt;height:14.95pt" o:ole="">
            <v:imagedata r:id="rId2732" o:title=""/>
          </v:shape>
          <o:OLEObject Type="Embed" ProgID="Equation.3" ShapeID="_x0000_i2626" DrawAspect="Content" ObjectID="_1755943572" r:id="rId2733"/>
        </w:object>
      </w:r>
      <w:r w:rsidRPr="00F829B6">
        <w:t>.</w:t>
      </w:r>
    </w:p>
    <w:p w14:paraId="481C9387" w14:textId="77777777" w:rsidR="0035583A" w:rsidRPr="00F829B6" w:rsidRDefault="0035583A" w:rsidP="0074607E">
      <w:pPr>
        <w:widowControl w:val="0"/>
      </w:pPr>
    </w:p>
    <w:p w14:paraId="0B54754B" w14:textId="77777777" w:rsidR="0035583A" w:rsidRPr="00F829B6" w:rsidRDefault="0035583A" w:rsidP="0074607E">
      <w:pPr>
        <w:widowControl w:val="0"/>
      </w:pPr>
      <w:r w:rsidRPr="00F829B6">
        <w:t xml:space="preserve">The two scrambling sequences </w:t>
      </w:r>
      <w:r w:rsidRPr="00F829B6">
        <w:rPr>
          <w:position w:val="-10"/>
        </w:rPr>
        <w:object w:dxaOrig="499" w:dyaOrig="300" w14:anchorId="0826DDA8">
          <v:shape id="_x0000_i2627" type="#_x0000_t75" style="width:25.25pt;height:14.95pt" o:ole="">
            <v:imagedata r:id="rId2734" o:title=""/>
          </v:shape>
          <o:OLEObject Type="Embed" ProgID="Equation.3" ShapeID="_x0000_i2627" DrawAspect="Content" ObjectID="_1755943573" r:id="rId2735"/>
        </w:object>
      </w:r>
      <w:r w:rsidRPr="00F829B6">
        <w:t xml:space="preserve"> and </w:t>
      </w:r>
      <w:r w:rsidRPr="00F829B6">
        <w:rPr>
          <w:position w:val="-10"/>
        </w:rPr>
        <w:object w:dxaOrig="480" w:dyaOrig="300" w14:anchorId="561227DC">
          <v:shape id="_x0000_i2628" type="#_x0000_t75" style="width:25.25pt;height:14.95pt" o:ole="">
            <v:imagedata r:id="rId2736" o:title=""/>
          </v:shape>
          <o:OLEObject Type="Embed" ProgID="Equation.3" ShapeID="_x0000_i2628" DrawAspect="Content" ObjectID="_1755943574" r:id="rId2737"/>
        </w:object>
      </w:r>
      <w:r w:rsidRPr="00F829B6">
        <w:t xml:space="preserve"> depend on the primary synchronization signal and are defined by two different cyclic shifts of the m-sequence </w:t>
      </w:r>
      <w:r w:rsidRPr="00F829B6">
        <w:rPr>
          <w:position w:val="-10"/>
        </w:rPr>
        <w:object w:dxaOrig="440" w:dyaOrig="300" w14:anchorId="118FF4BF">
          <v:shape id="_x0000_i2629" type="#_x0000_t75" style="width:21.5pt;height:14.95pt" o:ole="">
            <v:imagedata r:id="rId2738" o:title=""/>
          </v:shape>
          <o:OLEObject Type="Embed" ProgID="Equation.3" ShapeID="_x0000_i2629" DrawAspect="Content" ObjectID="_1755943575" r:id="rId2739"/>
        </w:object>
      </w:r>
      <w:r w:rsidRPr="00F829B6">
        <w:t xml:space="preserve"> according to</w:t>
      </w:r>
    </w:p>
    <w:p w14:paraId="42246A27" w14:textId="77777777" w:rsidR="0035583A" w:rsidRPr="00F829B6" w:rsidRDefault="0035583A" w:rsidP="0074607E">
      <w:pPr>
        <w:pStyle w:val="EQ"/>
        <w:keepLines w:val="0"/>
        <w:widowControl w:val="0"/>
        <w:jc w:val="center"/>
      </w:pPr>
      <w:r w:rsidRPr="00F829B6">
        <w:rPr>
          <w:position w:val="-30"/>
        </w:rPr>
        <w:object w:dxaOrig="2600" w:dyaOrig="700" w14:anchorId="5AAD0459">
          <v:shape id="_x0000_i2630" type="#_x0000_t75" style="width:129.95pt;height:35.55pt" o:ole="">
            <v:imagedata r:id="rId2740" o:title=""/>
          </v:shape>
          <o:OLEObject Type="Embed" ProgID="Equation.3" ShapeID="_x0000_i2630" DrawAspect="Content" ObjectID="_1755943576" r:id="rId2741"/>
        </w:object>
      </w:r>
    </w:p>
    <w:p w14:paraId="0A0944F2" w14:textId="77777777" w:rsidR="0035583A" w:rsidRPr="00F829B6" w:rsidRDefault="0035583A" w:rsidP="0074607E">
      <w:pPr>
        <w:widowControl w:val="0"/>
      </w:pPr>
      <w:r w:rsidRPr="00F829B6">
        <w:t xml:space="preserve">where </w:t>
      </w:r>
      <w:r w:rsidRPr="00F829B6">
        <w:rPr>
          <w:position w:val="-10"/>
        </w:rPr>
        <w:object w:dxaOrig="1140" w:dyaOrig="340" w14:anchorId="3A8CB6AE">
          <v:shape id="_x0000_i2631" type="#_x0000_t75" style="width:57.05pt;height:17.75pt" o:ole="">
            <v:imagedata r:id="rId2742" o:title=""/>
          </v:shape>
          <o:OLEObject Type="Embed" ProgID="Equation.3" ShapeID="_x0000_i2631" DrawAspect="Content" ObjectID="_1755943577" r:id="rId2743"/>
        </w:object>
      </w:r>
      <w:r w:rsidRPr="00F829B6">
        <w:t xml:space="preserve"> is the physical-layer identity within the physical-layer cell identity group </w:t>
      </w:r>
      <w:r w:rsidRPr="00F829B6">
        <w:rPr>
          <w:position w:val="-10"/>
        </w:rPr>
        <w:object w:dxaOrig="420" w:dyaOrig="340" w14:anchorId="4348FDB6">
          <v:shape id="_x0000_i2632" type="#_x0000_t75" style="width:20.55pt;height:17.75pt" o:ole="">
            <v:imagedata r:id="rId2684" o:title=""/>
          </v:shape>
          <o:OLEObject Type="Embed" ProgID="Equation.3" ShapeID="_x0000_i2632" DrawAspect="Content" ObjectID="_1755943578" r:id="rId2744"/>
        </w:object>
      </w:r>
      <w:r w:rsidRPr="00F829B6">
        <w:t xml:space="preserve"> and </w:t>
      </w:r>
      <w:r w:rsidRPr="00F829B6">
        <w:rPr>
          <w:position w:val="-10"/>
        </w:rPr>
        <w:object w:dxaOrig="1240" w:dyaOrig="300" w14:anchorId="623A1A6A">
          <v:shape id="_x0000_i2633" type="#_x0000_t75" style="width:61.7pt;height:14.95pt" o:ole="">
            <v:imagedata r:id="rId2745" o:title=""/>
          </v:shape>
          <o:OLEObject Type="Embed" ProgID="Equation.3" ShapeID="_x0000_i2633" DrawAspect="Content" ObjectID="_1755943579" r:id="rId2746"/>
        </w:object>
      </w:r>
      <w:r w:rsidRPr="00F829B6">
        <w:t xml:space="preserve">, </w:t>
      </w:r>
      <w:r w:rsidRPr="00F829B6">
        <w:rPr>
          <w:position w:val="-6"/>
        </w:rPr>
        <w:object w:dxaOrig="840" w:dyaOrig="240" w14:anchorId="6A14328A">
          <v:shape id="_x0000_i2634" type="#_x0000_t75" style="width:42.1pt;height:11.2pt" o:ole="">
            <v:imagedata r:id="rId2728" o:title=""/>
          </v:shape>
          <o:OLEObject Type="Embed" ProgID="Equation.3" ShapeID="_x0000_i2634" DrawAspect="Content" ObjectID="_1755943580" r:id="rId2747"/>
        </w:object>
      </w:r>
      <w:r w:rsidRPr="00F829B6">
        <w:t>, is defined by</w:t>
      </w:r>
    </w:p>
    <w:p w14:paraId="20A6A52C" w14:textId="77777777" w:rsidR="0035583A" w:rsidRPr="00F829B6" w:rsidRDefault="0035583A" w:rsidP="0074607E">
      <w:pPr>
        <w:pStyle w:val="EQ"/>
        <w:keepLines w:val="0"/>
        <w:widowControl w:val="0"/>
        <w:jc w:val="center"/>
      </w:pPr>
      <w:r w:rsidRPr="00F829B6">
        <w:rPr>
          <w:position w:val="-10"/>
        </w:rPr>
        <w:object w:dxaOrig="3900" w:dyaOrig="320" w14:anchorId="23E3D6C3">
          <v:shape id="_x0000_i2635" type="#_x0000_t75" style="width:196.35pt;height:15.9pt" o:ole="">
            <v:imagedata r:id="rId2748" o:title=""/>
          </v:shape>
          <o:OLEObject Type="Embed" ProgID="Equation.3" ShapeID="_x0000_i2635" DrawAspect="Content" ObjectID="_1755943581" r:id="rId2749"/>
        </w:object>
      </w:r>
    </w:p>
    <w:p w14:paraId="341B57BC" w14:textId="77777777" w:rsidR="0035583A" w:rsidRPr="00F829B6" w:rsidRDefault="0035583A" w:rsidP="0074607E">
      <w:pPr>
        <w:widowControl w:val="0"/>
      </w:pPr>
      <w:r w:rsidRPr="00F829B6">
        <w:t xml:space="preserve">with initial conditions </w:t>
      </w:r>
      <w:r w:rsidRPr="00F829B6">
        <w:rPr>
          <w:position w:val="-10"/>
        </w:rPr>
        <w:object w:dxaOrig="4160" w:dyaOrig="300" w14:anchorId="76B2CFA0">
          <v:shape id="_x0000_i2636" type="#_x0000_t75" style="width:207.6pt;height:14.95pt" o:ole="">
            <v:imagedata r:id="rId2750" o:title=""/>
          </v:shape>
          <o:OLEObject Type="Embed" ProgID="Equation.3" ShapeID="_x0000_i2636" DrawAspect="Content" ObjectID="_1755943582" r:id="rId2751"/>
        </w:object>
      </w:r>
      <w:r w:rsidRPr="00F829B6">
        <w:t>.</w:t>
      </w:r>
    </w:p>
    <w:p w14:paraId="18019D78" w14:textId="77777777" w:rsidR="0035583A" w:rsidRPr="00F829B6" w:rsidRDefault="0035583A" w:rsidP="0074607E">
      <w:pPr>
        <w:widowControl w:val="0"/>
      </w:pPr>
    </w:p>
    <w:p w14:paraId="1102B3BA" w14:textId="77777777" w:rsidR="0035583A" w:rsidRPr="00F829B6" w:rsidRDefault="0035583A" w:rsidP="0074607E">
      <w:pPr>
        <w:widowControl w:val="0"/>
      </w:pPr>
      <w:r w:rsidRPr="00F829B6">
        <w:t xml:space="preserve">The scrambling sequences </w:t>
      </w:r>
      <w:r w:rsidRPr="00F829B6">
        <w:rPr>
          <w:position w:val="-10"/>
        </w:rPr>
        <w:object w:dxaOrig="720" w:dyaOrig="360" w14:anchorId="44D436B2">
          <v:shape id="_x0000_i2637" type="#_x0000_t75" style="width:36.45pt;height:18.7pt" o:ole="">
            <v:imagedata r:id="rId2752" o:title=""/>
          </v:shape>
          <o:OLEObject Type="Embed" ProgID="Equation.3" ShapeID="_x0000_i2637" DrawAspect="Content" ObjectID="_1755943583" r:id="rId2753"/>
        </w:object>
      </w:r>
      <w:r w:rsidRPr="00F829B6">
        <w:t xml:space="preserve"> and </w:t>
      </w:r>
      <w:r w:rsidRPr="00F829B6">
        <w:rPr>
          <w:position w:val="-12"/>
        </w:rPr>
        <w:object w:dxaOrig="720" w:dyaOrig="380" w14:anchorId="1C431106">
          <v:shape id="_x0000_i2638" type="#_x0000_t75" style="width:36.45pt;height:18.7pt" o:ole="">
            <v:imagedata r:id="rId2754" o:title=""/>
          </v:shape>
          <o:OLEObject Type="Embed" ProgID="Equation.3" ShapeID="_x0000_i2638" DrawAspect="Content" ObjectID="_1755943584" r:id="rId2755"/>
        </w:object>
      </w:r>
      <w:r w:rsidRPr="00F829B6">
        <w:t xml:space="preserve"> are defined by a cyclic shift of the m-sequence </w:t>
      </w:r>
      <w:r w:rsidRPr="00F829B6">
        <w:rPr>
          <w:position w:val="-10"/>
        </w:rPr>
        <w:object w:dxaOrig="440" w:dyaOrig="300" w14:anchorId="53F0DC29">
          <v:shape id="_x0000_i2639" type="#_x0000_t75" style="width:21.5pt;height:14.95pt" o:ole="">
            <v:imagedata r:id="rId2756" o:title=""/>
          </v:shape>
          <o:OLEObject Type="Embed" ProgID="Equation.3" ShapeID="_x0000_i2639" DrawAspect="Content" ObjectID="_1755943585" r:id="rId2757"/>
        </w:object>
      </w:r>
      <w:r w:rsidRPr="00F829B6">
        <w:t xml:space="preserve"> according to</w:t>
      </w:r>
    </w:p>
    <w:p w14:paraId="2FB5A3B7" w14:textId="77777777" w:rsidR="0035583A" w:rsidRPr="00F829B6" w:rsidRDefault="0035583A" w:rsidP="0074607E">
      <w:pPr>
        <w:pStyle w:val="EQ"/>
        <w:keepLines w:val="0"/>
        <w:widowControl w:val="0"/>
        <w:jc w:val="center"/>
      </w:pPr>
      <w:r w:rsidRPr="00F829B6">
        <w:rPr>
          <w:position w:val="-10"/>
        </w:rPr>
        <w:object w:dxaOrig="3060" w:dyaOrig="360" w14:anchorId="5A3AE796">
          <v:shape id="_x0000_i2640" type="#_x0000_t75" style="width:153.35pt;height:18.7pt" o:ole="">
            <v:imagedata r:id="rId2758" o:title=""/>
          </v:shape>
          <o:OLEObject Type="Embed" ProgID="Equation.3" ShapeID="_x0000_i2640" DrawAspect="Content" ObjectID="_1755943586" r:id="rId2759"/>
        </w:object>
      </w:r>
    </w:p>
    <w:p w14:paraId="66565F59" w14:textId="77777777" w:rsidR="0035583A" w:rsidRPr="00F829B6" w:rsidRDefault="0035583A" w:rsidP="0074607E">
      <w:pPr>
        <w:pStyle w:val="EQ"/>
        <w:keepLines w:val="0"/>
        <w:widowControl w:val="0"/>
        <w:jc w:val="center"/>
      </w:pPr>
      <w:r w:rsidRPr="00F829B6">
        <w:rPr>
          <w:position w:val="-10"/>
        </w:rPr>
        <w:object w:dxaOrig="3019" w:dyaOrig="360" w14:anchorId="20D34567">
          <v:shape id="_x0000_i2641" type="#_x0000_t75" style="width:150.55pt;height:18.7pt" o:ole="">
            <v:imagedata r:id="rId2760" o:title=""/>
          </v:shape>
          <o:OLEObject Type="Embed" ProgID="Equation.3" ShapeID="_x0000_i2641" DrawAspect="Content" ObjectID="_1755943587" r:id="rId2761"/>
        </w:object>
      </w:r>
    </w:p>
    <w:p w14:paraId="1A94B832" w14:textId="77777777" w:rsidR="0035583A" w:rsidRPr="00F829B6" w:rsidRDefault="0035583A" w:rsidP="0074607E">
      <w:pPr>
        <w:widowControl w:val="0"/>
      </w:pPr>
      <w:r w:rsidRPr="00F829B6">
        <w:t xml:space="preserve">where </w:t>
      </w:r>
      <w:r w:rsidRPr="00F829B6">
        <w:rPr>
          <w:position w:val="-10"/>
        </w:rPr>
        <w:object w:dxaOrig="300" w:dyaOrig="300" w14:anchorId="641A4713">
          <v:shape id="_x0000_i2642" type="#_x0000_t75" style="width:14.95pt;height:14.95pt" o:ole="">
            <v:imagedata r:id="rId2711" o:title=""/>
          </v:shape>
          <o:OLEObject Type="Embed" ProgID="Equation.3" ShapeID="_x0000_i2642" DrawAspect="Content" ObjectID="_1755943588" r:id="rId2762"/>
        </w:object>
      </w:r>
      <w:r w:rsidRPr="00F829B6">
        <w:t xml:space="preserve"> and </w:t>
      </w:r>
      <w:r w:rsidRPr="00F829B6">
        <w:rPr>
          <w:position w:val="-10"/>
        </w:rPr>
        <w:object w:dxaOrig="279" w:dyaOrig="300" w14:anchorId="5F2588C1">
          <v:shape id="_x0000_i2643" type="#_x0000_t75" style="width:14.05pt;height:14.95pt" o:ole="">
            <v:imagedata r:id="rId2713" o:title=""/>
          </v:shape>
          <o:OLEObject Type="Embed" ProgID="Equation.3" ShapeID="_x0000_i2643" DrawAspect="Content" ObjectID="_1755943589" r:id="rId2763"/>
        </w:object>
      </w:r>
      <w:r w:rsidRPr="00F829B6">
        <w:t xml:space="preserve"> are obtained from Table 6.11.2.1-1 and</w:t>
      </w:r>
      <w:r w:rsidR="00B80263" w:rsidRPr="00F829B6">
        <w:t xml:space="preserve"> </w:t>
      </w:r>
      <w:r w:rsidRPr="00F829B6">
        <w:rPr>
          <w:position w:val="-10"/>
        </w:rPr>
        <w:object w:dxaOrig="1240" w:dyaOrig="300" w14:anchorId="3DFC40AF">
          <v:shape id="_x0000_i2644" type="#_x0000_t75" style="width:61.7pt;height:14.95pt" o:ole="">
            <v:imagedata r:id="rId2764" o:title=""/>
          </v:shape>
          <o:OLEObject Type="Embed" ProgID="Equation.3" ShapeID="_x0000_i2644" DrawAspect="Content" ObjectID="_1755943590" r:id="rId2765"/>
        </w:object>
      </w:r>
      <w:r w:rsidRPr="00F829B6">
        <w:t xml:space="preserve">, </w:t>
      </w:r>
      <w:r w:rsidRPr="00F829B6">
        <w:rPr>
          <w:position w:val="-6"/>
        </w:rPr>
        <w:object w:dxaOrig="840" w:dyaOrig="240" w14:anchorId="114A5AFC">
          <v:shape id="_x0000_i2645" type="#_x0000_t75" style="width:42.1pt;height:11.2pt" o:ole="">
            <v:imagedata r:id="rId2728" o:title=""/>
          </v:shape>
          <o:OLEObject Type="Embed" ProgID="Equation.3" ShapeID="_x0000_i2645" DrawAspect="Content" ObjectID="_1755943591" r:id="rId2766"/>
        </w:object>
      </w:r>
      <w:r w:rsidRPr="00F829B6">
        <w:t>, is defined by</w:t>
      </w:r>
    </w:p>
    <w:p w14:paraId="566B07FE" w14:textId="77777777" w:rsidR="0035583A" w:rsidRPr="00F829B6" w:rsidRDefault="0035583A" w:rsidP="0074607E">
      <w:pPr>
        <w:pStyle w:val="EQ"/>
        <w:keepLines w:val="0"/>
        <w:widowControl w:val="0"/>
        <w:jc w:val="center"/>
      </w:pPr>
      <w:r w:rsidRPr="00F829B6">
        <w:rPr>
          <w:position w:val="-10"/>
        </w:rPr>
        <w:object w:dxaOrig="5440" w:dyaOrig="320" w14:anchorId="6C912E1E">
          <v:shape id="_x0000_i2646" type="#_x0000_t75" style="width:272.1pt;height:15.9pt" o:ole="">
            <v:imagedata r:id="rId2767" o:title=""/>
          </v:shape>
          <o:OLEObject Type="Embed" ProgID="Equation.3" ShapeID="_x0000_i2646" DrawAspect="Content" ObjectID="_1755943592" r:id="rId2768"/>
        </w:object>
      </w:r>
    </w:p>
    <w:p w14:paraId="631E6D18" w14:textId="77777777" w:rsidR="0035583A" w:rsidRPr="00F829B6" w:rsidRDefault="0035583A" w:rsidP="0074607E">
      <w:pPr>
        <w:widowControl w:val="0"/>
      </w:pPr>
      <w:r w:rsidRPr="00F829B6">
        <w:t xml:space="preserve">with initial conditions </w:t>
      </w:r>
      <w:r w:rsidRPr="00F829B6">
        <w:rPr>
          <w:position w:val="-10"/>
        </w:rPr>
        <w:object w:dxaOrig="4160" w:dyaOrig="300" w14:anchorId="18A3140F">
          <v:shape id="_x0000_i2647" type="#_x0000_t75" style="width:207.6pt;height:14.95pt" o:ole="">
            <v:imagedata r:id="rId2769" o:title=""/>
          </v:shape>
          <o:OLEObject Type="Embed" ProgID="Equation.3" ShapeID="_x0000_i2647" DrawAspect="Content" ObjectID="_1755943593" r:id="rId2770"/>
        </w:object>
      </w:r>
      <w:r w:rsidRPr="00F829B6">
        <w:t>.</w:t>
      </w:r>
    </w:p>
    <w:p w14:paraId="214C190C" w14:textId="77777777" w:rsidR="0035583A" w:rsidRPr="00F829B6" w:rsidRDefault="0035583A" w:rsidP="0074607E">
      <w:pPr>
        <w:widowControl w:val="0"/>
      </w:pPr>
    </w:p>
    <w:p w14:paraId="7F69A757" w14:textId="77777777" w:rsidR="0035583A" w:rsidRPr="00F829B6" w:rsidRDefault="0035583A" w:rsidP="0074607E">
      <w:pPr>
        <w:pStyle w:val="TH"/>
        <w:keepNext w:val="0"/>
        <w:keepLines w:val="0"/>
        <w:widowControl w:val="0"/>
      </w:pPr>
      <w:r w:rsidRPr="00F829B6">
        <w:t xml:space="preserve">Table 6.11.2.1-1: Mapping between physical-layer cell-identity group </w:t>
      </w:r>
      <w:r w:rsidRPr="00F829B6">
        <w:rPr>
          <w:position w:val="-10"/>
        </w:rPr>
        <w:object w:dxaOrig="420" w:dyaOrig="340" w14:anchorId="4345514D">
          <v:shape id="_x0000_i2648" type="#_x0000_t75" style="width:20.55pt;height:17.75pt" o:ole="">
            <v:imagedata r:id="rId2684" o:title=""/>
          </v:shape>
          <o:OLEObject Type="Embed" ProgID="Equation.3" ShapeID="_x0000_i2648" DrawAspect="Content" ObjectID="_1755943594" r:id="rId2771"/>
        </w:object>
      </w:r>
      <w:r w:rsidRPr="00F829B6">
        <w:t xml:space="preserve"> and the indices </w:t>
      </w:r>
      <w:r w:rsidRPr="00F829B6">
        <w:rPr>
          <w:position w:val="-10"/>
        </w:rPr>
        <w:object w:dxaOrig="300" w:dyaOrig="300" w14:anchorId="554CC63F">
          <v:shape id="_x0000_i2649" type="#_x0000_t75" style="width:14.95pt;height:14.95pt" o:ole="">
            <v:imagedata r:id="rId2711" o:title=""/>
          </v:shape>
          <o:OLEObject Type="Embed" ProgID="Equation.3" ShapeID="_x0000_i2649" DrawAspect="Content" ObjectID="_1755943595" r:id="rId2772"/>
        </w:object>
      </w:r>
      <w:r w:rsidRPr="00F829B6">
        <w:t xml:space="preserve"> and </w:t>
      </w:r>
      <w:r w:rsidRPr="00F829B6">
        <w:rPr>
          <w:position w:val="-10"/>
        </w:rPr>
        <w:object w:dxaOrig="279" w:dyaOrig="300" w14:anchorId="7D5E3F77">
          <v:shape id="_x0000_i2650" type="#_x0000_t75" style="width:14.05pt;height:14.95pt" o:ole="">
            <v:imagedata r:id="rId2713" o:title=""/>
          </v:shape>
          <o:OLEObject Type="Embed" ProgID="Equation.3" ShapeID="_x0000_i2650" DrawAspect="Content" ObjectID="_1755943596" r:id="rId2773"/>
        </w:objec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3"/>
        <w:gridCol w:w="602"/>
        <w:gridCol w:w="579"/>
        <w:gridCol w:w="743"/>
        <w:gridCol w:w="603"/>
        <w:gridCol w:w="580"/>
        <w:gridCol w:w="744"/>
        <w:gridCol w:w="603"/>
        <w:gridCol w:w="580"/>
        <w:gridCol w:w="744"/>
        <w:gridCol w:w="603"/>
        <w:gridCol w:w="580"/>
        <w:gridCol w:w="744"/>
        <w:gridCol w:w="603"/>
        <w:gridCol w:w="580"/>
      </w:tblGrid>
      <w:tr w:rsidR="0035583A" w:rsidRPr="00F829B6" w14:paraId="5B00FD72" w14:textId="77777777" w:rsidTr="00A02649">
        <w:trPr>
          <w:cantSplit/>
          <w:jc w:val="center"/>
        </w:trPr>
        <w:tc>
          <w:tcPr>
            <w:tcW w:w="386" w:type="pct"/>
            <w:shd w:val="clear" w:color="auto" w:fill="E0E0E0"/>
            <w:vAlign w:val="center"/>
          </w:tcPr>
          <w:p w14:paraId="1345A779" w14:textId="77777777" w:rsidR="0035583A" w:rsidRPr="00F829B6" w:rsidRDefault="0035583A" w:rsidP="0074607E">
            <w:pPr>
              <w:pStyle w:val="TAH"/>
              <w:keepNext w:val="0"/>
              <w:keepLines w:val="0"/>
              <w:widowControl w:val="0"/>
            </w:pPr>
            <w:r w:rsidRPr="00F829B6">
              <w:object w:dxaOrig="420" w:dyaOrig="340" w14:anchorId="23B5BD9B">
                <v:shape id="_x0000_i2651" type="#_x0000_t75" style="width:20.55pt;height:17.75pt" o:ole="">
                  <v:imagedata r:id="rId2684" o:title=""/>
                </v:shape>
                <o:OLEObject Type="Embed" ProgID="Equation.3" ShapeID="_x0000_i2651" DrawAspect="Content" ObjectID="_1755943597" r:id="rId2774"/>
              </w:object>
            </w:r>
          </w:p>
        </w:tc>
        <w:tc>
          <w:tcPr>
            <w:tcW w:w="313" w:type="pct"/>
            <w:shd w:val="clear" w:color="auto" w:fill="E0E0E0"/>
            <w:vAlign w:val="center"/>
          </w:tcPr>
          <w:p w14:paraId="723691F7" w14:textId="77777777" w:rsidR="0035583A" w:rsidRPr="00F829B6" w:rsidRDefault="0035583A" w:rsidP="0074607E">
            <w:pPr>
              <w:pStyle w:val="TAH"/>
              <w:keepNext w:val="0"/>
              <w:keepLines w:val="0"/>
              <w:widowControl w:val="0"/>
            </w:pPr>
            <w:r w:rsidRPr="00F829B6">
              <w:object w:dxaOrig="300" w:dyaOrig="300" w14:anchorId="0E37A313">
                <v:shape id="_x0000_i2652" type="#_x0000_t75" style="width:14.95pt;height:14.95pt" o:ole="">
                  <v:imagedata r:id="rId2711" o:title=""/>
                </v:shape>
                <o:OLEObject Type="Embed" ProgID="Equation.3" ShapeID="_x0000_i2652" DrawAspect="Content" ObjectID="_1755943598" r:id="rId2775"/>
              </w:object>
            </w:r>
          </w:p>
        </w:tc>
        <w:tc>
          <w:tcPr>
            <w:tcW w:w="301" w:type="pct"/>
            <w:shd w:val="clear" w:color="auto" w:fill="E0E0E0"/>
            <w:vAlign w:val="center"/>
          </w:tcPr>
          <w:p w14:paraId="328A95BC" w14:textId="77777777" w:rsidR="0035583A" w:rsidRPr="00F829B6" w:rsidRDefault="0035583A" w:rsidP="0074607E">
            <w:pPr>
              <w:pStyle w:val="TAH"/>
              <w:keepNext w:val="0"/>
              <w:keepLines w:val="0"/>
              <w:widowControl w:val="0"/>
            </w:pPr>
            <w:r w:rsidRPr="00F829B6">
              <w:object w:dxaOrig="279" w:dyaOrig="300" w14:anchorId="0777D97C">
                <v:shape id="_x0000_i2653" type="#_x0000_t75" style="width:14.05pt;height:14.95pt" o:ole="">
                  <v:imagedata r:id="rId2713" o:title=""/>
                </v:shape>
                <o:OLEObject Type="Embed" ProgID="Equation.3" ShapeID="_x0000_i2653" DrawAspect="Content" ObjectID="_1755943599" r:id="rId2776"/>
              </w:object>
            </w:r>
          </w:p>
        </w:tc>
        <w:tc>
          <w:tcPr>
            <w:tcW w:w="386" w:type="pct"/>
            <w:shd w:val="clear" w:color="auto" w:fill="E0E0E0"/>
            <w:vAlign w:val="center"/>
          </w:tcPr>
          <w:p w14:paraId="099F2172" w14:textId="77777777" w:rsidR="0035583A" w:rsidRPr="00F829B6" w:rsidRDefault="0035583A" w:rsidP="0074607E">
            <w:pPr>
              <w:pStyle w:val="TAH"/>
              <w:keepNext w:val="0"/>
              <w:keepLines w:val="0"/>
              <w:widowControl w:val="0"/>
            </w:pPr>
            <w:r w:rsidRPr="00F829B6">
              <w:object w:dxaOrig="420" w:dyaOrig="340" w14:anchorId="1BDF2BC3">
                <v:shape id="_x0000_i2654" type="#_x0000_t75" style="width:20.55pt;height:17.75pt" o:ole="">
                  <v:imagedata r:id="rId2684" o:title=""/>
                </v:shape>
                <o:OLEObject Type="Embed" ProgID="Equation.3" ShapeID="_x0000_i2654" DrawAspect="Content" ObjectID="_1755943600" r:id="rId2777"/>
              </w:object>
            </w:r>
          </w:p>
        </w:tc>
        <w:tc>
          <w:tcPr>
            <w:tcW w:w="313" w:type="pct"/>
            <w:shd w:val="clear" w:color="auto" w:fill="E0E0E0"/>
            <w:vAlign w:val="center"/>
          </w:tcPr>
          <w:p w14:paraId="38D2C537" w14:textId="77777777" w:rsidR="0035583A" w:rsidRPr="00F829B6" w:rsidRDefault="0035583A" w:rsidP="0074607E">
            <w:pPr>
              <w:pStyle w:val="TAH"/>
              <w:keepNext w:val="0"/>
              <w:keepLines w:val="0"/>
              <w:widowControl w:val="0"/>
            </w:pPr>
            <w:r w:rsidRPr="00F829B6">
              <w:object w:dxaOrig="300" w:dyaOrig="300" w14:anchorId="5B9E96C7">
                <v:shape id="_x0000_i2655" type="#_x0000_t75" style="width:14.95pt;height:14.95pt" o:ole="">
                  <v:imagedata r:id="rId2711" o:title=""/>
                </v:shape>
                <o:OLEObject Type="Embed" ProgID="Equation.3" ShapeID="_x0000_i2655" DrawAspect="Content" ObjectID="_1755943601" r:id="rId2778"/>
              </w:object>
            </w:r>
          </w:p>
        </w:tc>
        <w:tc>
          <w:tcPr>
            <w:tcW w:w="301" w:type="pct"/>
            <w:shd w:val="clear" w:color="auto" w:fill="E0E0E0"/>
            <w:vAlign w:val="center"/>
          </w:tcPr>
          <w:p w14:paraId="08E4AEAB" w14:textId="77777777" w:rsidR="0035583A" w:rsidRPr="00F829B6" w:rsidRDefault="0035583A" w:rsidP="0074607E">
            <w:pPr>
              <w:pStyle w:val="TAH"/>
              <w:keepNext w:val="0"/>
              <w:keepLines w:val="0"/>
              <w:widowControl w:val="0"/>
            </w:pPr>
            <w:r w:rsidRPr="00F829B6">
              <w:object w:dxaOrig="279" w:dyaOrig="300" w14:anchorId="6E0B404F">
                <v:shape id="_x0000_i2656" type="#_x0000_t75" style="width:14.05pt;height:14.95pt" o:ole="">
                  <v:imagedata r:id="rId2713" o:title=""/>
                </v:shape>
                <o:OLEObject Type="Embed" ProgID="Equation.3" ShapeID="_x0000_i2656" DrawAspect="Content" ObjectID="_1755943602" r:id="rId2779"/>
              </w:object>
            </w:r>
          </w:p>
        </w:tc>
        <w:tc>
          <w:tcPr>
            <w:tcW w:w="386" w:type="pct"/>
            <w:shd w:val="clear" w:color="auto" w:fill="E0E0E0"/>
            <w:vAlign w:val="center"/>
          </w:tcPr>
          <w:p w14:paraId="480D87E0" w14:textId="77777777" w:rsidR="0035583A" w:rsidRPr="00F829B6" w:rsidRDefault="0035583A" w:rsidP="0074607E">
            <w:pPr>
              <w:pStyle w:val="TAH"/>
              <w:keepNext w:val="0"/>
              <w:keepLines w:val="0"/>
              <w:widowControl w:val="0"/>
            </w:pPr>
            <w:r w:rsidRPr="00F829B6">
              <w:object w:dxaOrig="420" w:dyaOrig="340" w14:anchorId="40AF05BE">
                <v:shape id="_x0000_i2657" type="#_x0000_t75" style="width:20.55pt;height:17.75pt" o:ole="">
                  <v:imagedata r:id="rId2684" o:title=""/>
                </v:shape>
                <o:OLEObject Type="Embed" ProgID="Equation.3" ShapeID="_x0000_i2657" DrawAspect="Content" ObjectID="_1755943603" r:id="rId2780"/>
              </w:object>
            </w:r>
          </w:p>
        </w:tc>
        <w:tc>
          <w:tcPr>
            <w:tcW w:w="313" w:type="pct"/>
            <w:shd w:val="clear" w:color="auto" w:fill="E0E0E0"/>
            <w:vAlign w:val="center"/>
          </w:tcPr>
          <w:p w14:paraId="4A22673A" w14:textId="77777777" w:rsidR="0035583A" w:rsidRPr="00F829B6" w:rsidRDefault="0035583A" w:rsidP="0074607E">
            <w:pPr>
              <w:pStyle w:val="TAH"/>
              <w:keepNext w:val="0"/>
              <w:keepLines w:val="0"/>
              <w:widowControl w:val="0"/>
            </w:pPr>
            <w:r w:rsidRPr="00F829B6">
              <w:object w:dxaOrig="300" w:dyaOrig="300" w14:anchorId="157C2B5C">
                <v:shape id="_x0000_i2658" type="#_x0000_t75" style="width:14.95pt;height:14.95pt" o:ole="">
                  <v:imagedata r:id="rId2711" o:title=""/>
                </v:shape>
                <o:OLEObject Type="Embed" ProgID="Equation.3" ShapeID="_x0000_i2658" DrawAspect="Content" ObjectID="_1755943604" r:id="rId2781"/>
              </w:object>
            </w:r>
          </w:p>
        </w:tc>
        <w:tc>
          <w:tcPr>
            <w:tcW w:w="301" w:type="pct"/>
            <w:shd w:val="clear" w:color="auto" w:fill="E0E0E0"/>
            <w:vAlign w:val="center"/>
          </w:tcPr>
          <w:p w14:paraId="24DF0785" w14:textId="77777777" w:rsidR="0035583A" w:rsidRPr="00F829B6" w:rsidRDefault="0035583A" w:rsidP="0074607E">
            <w:pPr>
              <w:pStyle w:val="TAH"/>
              <w:keepNext w:val="0"/>
              <w:keepLines w:val="0"/>
              <w:widowControl w:val="0"/>
            </w:pPr>
            <w:r w:rsidRPr="00F829B6">
              <w:object w:dxaOrig="279" w:dyaOrig="300" w14:anchorId="57981A06">
                <v:shape id="_x0000_i2659" type="#_x0000_t75" style="width:14.05pt;height:14.95pt" o:ole="">
                  <v:imagedata r:id="rId2713" o:title=""/>
                </v:shape>
                <o:OLEObject Type="Embed" ProgID="Equation.3" ShapeID="_x0000_i2659" DrawAspect="Content" ObjectID="_1755943605" r:id="rId2782"/>
              </w:object>
            </w:r>
          </w:p>
        </w:tc>
        <w:tc>
          <w:tcPr>
            <w:tcW w:w="386" w:type="pct"/>
            <w:shd w:val="clear" w:color="auto" w:fill="E0E0E0"/>
            <w:vAlign w:val="center"/>
          </w:tcPr>
          <w:p w14:paraId="1B303EED" w14:textId="77777777" w:rsidR="0035583A" w:rsidRPr="00F829B6" w:rsidRDefault="0035583A" w:rsidP="0074607E">
            <w:pPr>
              <w:pStyle w:val="TAH"/>
              <w:keepNext w:val="0"/>
              <w:keepLines w:val="0"/>
              <w:widowControl w:val="0"/>
            </w:pPr>
            <w:r w:rsidRPr="00F829B6">
              <w:object w:dxaOrig="420" w:dyaOrig="340" w14:anchorId="012B3B77">
                <v:shape id="_x0000_i2660" type="#_x0000_t75" style="width:20.55pt;height:17.75pt" o:ole="">
                  <v:imagedata r:id="rId2684" o:title=""/>
                </v:shape>
                <o:OLEObject Type="Embed" ProgID="Equation.3" ShapeID="_x0000_i2660" DrawAspect="Content" ObjectID="_1755943606" r:id="rId2783"/>
              </w:object>
            </w:r>
          </w:p>
        </w:tc>
        <w:tc>
          <w:tcPr>
            <w:tcW w:w="313" w:type="pct"/>
            <w:shd w:val="clear" w:color="auto" w:fill="E0E0E0"/>
            <w:vAlign w:val="center"/>
          </w:tcPr>
          <w:p w14:paraId="24EADA20" w14:textId="77777777" w:rsidR="0035583A" w:rsidRPr="00F829B6" w:rsidRDefault="0035583A" w:rsidP="0074607E">
            <w:pPr>
              <w:pStyle w:val="TAH"/>
              <w:keepNext w:val="0"/>
              <w:keepLines w:val="0"/>
              <w:widowControl w:val="0"/>
            </w:pPr>
            <w:r w:rsidRPr="00F829B6">
              <w:object w:dxaOrig="300" w:dyaOrig="300" w14:anchorId="7294EB31">
                <v:shape id="_x0000_i2661" type="#_x0000_t75" style="width:14.95pt;height:14.95pt" o:ole="">
                  <v:imagedata r:id="rId2711" o:title=""/>
                </v:shape>
                <o:OLEObject Type="Embed" ProgID="Equation.3" ShapeID="_x0000_i2661" DrawAspect="Content" ObjectID="_1755943607" r:id="rId2784"/>
              </w:object>
            </w:r>
          </w:p>
        </w:tc>
        <w:tc>
          <w:tcPr>
            <w:tcW w:w="301" w:type="pct"/>
            <w:shd w:val="clear" w:color="auto" w:fill="E0E0E0"/>
            <w:vAlign w:val="center"/>
          </w:tcPr>
          <w:p w14:paraId="60BEB0CD" w14:textId="77777777" w:rsidR="0035583A" w:rsidRPr="00F829B6" w:rsidRDefault="0035583A" w:rsidP="0074607E">
            <w:pPr>
              <w:pStyle w:val="TAH"/>
              <w:keepNext w:val="0"/>
              <w:keepLines w:val="0"/>
              <w:widowControl w:val="0"/>
            </w:pPr>
            <w:r w:rsidRPr="00F829B6">
              <w:object w:dxaOrig="279" w:dyaOrig="300" w14:anchorId="560FA206">
                <v:shape id="_x0000_i2662" type="#_x0000_t75" style="width:14.05pt;height:14.95pt" o:ole="">
                  <v:imagedata r:id="rId2713" o:title=""/>
                </v:shape>
                <o:OLEObject Type="Embed" ProgID="Equation.3" ShapeID="_x0000_i2662" DrawAspect="Content" ObjectID="_1755943608" r:id="rId2785"/>
              </w:object>
            </w:r>
          </w:p>
        </w:tc>
        <w:tc>
          <w:tcPr>
            <w:tcW w:w="386" w:type="pct"/>
            <w:shd w:val="clear" w:color="auto" w:fill="E0E0E0"/>
            <w:vAlign w:val="center"/>
          </w:tcPr>
          <w:p w14:paraId="0E9184A3" w14:textId="77777777" w:rsidR="0035583A" w:rsidRPr="00F829B6" w:rsidRDefault="0035583A" w:rsidP="0074607E">
            <w:pPr>
              <w:pStyle w:val="TAH"/>
              <w:keepNext w:val="0"/>
              <w:keepLines w:val="0"/>
              <w:widowControl w:val="0"/>
            </w:pPr>
            <w:r w:rsidRPr="00F829B6">
              <w:object w:dxaOrig="420" w:dyaOrig="340" w14:anchorId="30C7A2DD">
                <v:shape id="_x0000_i2663" type="#_x0000_t75" style="width:20.55pt;height:17.75pt" o:ole="">
                  <v:imagedata r:id="rId2684" o:title=""/>
                </v:shape>
                <o:OLEObject Type="Embed" ProgID="Equation.3" ShapeID="_x0000_i2663" DrawAspect="Content" ObjectID="_1755943609" r:id="rId2786"/>
              </w:object>
            </w:r>
          </w:p>
        </w:tc>
        <w:tc>
          <w:tcPr>
            <w:tcW w:w="313" w:type="pct"/>
            <w:shd w:val="clear" w:color="auto" w:fill="E0E0E0"/>
            <w:vAlign w:val="center"/>
          </w:tcPr>
          <w:p w14:paraId="7F9A24B9" w14:textId="77777777" w:rsidR="0035583A" w:rsidRPr="00F829B6" w:rsidRDefault="0035583A" w:rsidP="0074607E">
            <w:pPr>
              <w:pStyle w:val="TAH"/>
              <w:keepNext w:val="0"/>
              <w:keepLines w:val="0"/>
              <w:widowControl w:val="0"/>
            </w:pPr>
            <w:r w:rsidRPr="00F829B6">
              <w:object w:dxaOrig="300" w:dyaOrig="300" w14:anchorId="75BFB43A">
                <v:shape id="_x0000_i2664" type="#_x0000_t75" style="width:14.95pt;height:14.95pt" o:ole="">
                  <v:imagedata r:id="rId2711" o:title=""/>
                </v:shape>
                <o:OLEObject Type="Embed" ProgID="Equation.3" ShapeID="_x0000_i2664" DrawAspect="Content" ObjectID="_1755943610" r:id="rId2787"/>
              </w:object>
            </w:r>
          </w:p>
        </w:tc>
        <w:tc>
          <w:tcPr>
            <w:tcW w:w="301" w:type="pct"/>
            <w:shd w:val="clear" w:color="auto" w:fill="E0E0E0"/>
            <w:vAlign w:val="center"/>
          </w:tcPr>
          <w:p w14:paraId="577FC04C" w14:textId="77777777" w:rsidR="0035583A" w:rsidRPr="00F829B6" w:rsidRDefault="0035583A" w:rsidP="0074607E">
            <w:pPr>
              <w:pStyle w:val="TAH"/>
              <w:keepNext w:val="0"/>
              <w:keepLines w:val="0"/>
              <w:widowControl w:val="0"/>
            </w:pPr>
            <w:r w:rsidRPr="00F829B6">
              <w:object w:dxaOrig="279" w:dyaOrig="300" w14:anchorId="5671FAE6">
                <v:shape id="_x0000_i2665" type="#_x0000_t75" style="width:14.05pt;height:14.95pt" o:ole="">
                  <v:imagedata r:id="rId2713" o:title=""/>
                </v:shape>
                <o:OLEObject Type="Embed" ProgID="Equation.3" ShapeID="_x0000_i2665" DrawAspect="Content" ObjectID="_1755943611" r:id="rId2788"/>
              </w:object>
            </w:r>
          </w:p>
        </w:tc>
      </w:tr>
      <w:tr w:rsidR="0035583A" w:rsidRPr="00F829B6" w14:paraId="0D9B3CC9" w14:textId="77777777" w:rsidTr="00A02649">
        <w:trPr>
          <w:cantSplit/>
          <w:jc w:val="center"/>
        </w:trPr>
        <w:tc>
          <w:tcPr>
            <w:tcW w:w="386" w:type="pct"/>
            <w:shd w:val="clear" w:color="auto" w:fill="auto"/>
            <w:vAlign w:val="center"/>
          </w:tcPr>
          <w:p w14:paraId="5007F673" w14:textId="77777777" w:rsidR="0035583A" w:rsidRPr="00F829B6" w:rsidRDefault="0035583A" w:rsidP="0074607E">
            <w:pPr>
              <w:pStyle w:val="TAC"/>
              <w:keepNext w:val="0"/>
              <w:keepLines w:val="0"/>
              <w:widowControl w:val="0"/>
            </w:pPr>
            <w:r w:rsidRPr="00F829B6">
              <w:t>0</w:t>
            </w:r>
          </w:p>
        </w:tc>
        <w:tc>
          <w:tcPr>
            <w:tcW w:w="313" w:type="pct"/>
            <w:shd w:val="clear" w:color="auto" w:fill="auto"/>
            <w:vAlign w:val="center"/>
          </w:tcPr>
          <w:p w14:paraId="5C86732A"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2CFD06D9" w14:textId="77777777" w:rsidR="0035583A" w:rsidRPr="00F829B6" w:rsidRDefault="0035583A" w:rsidP="0074607E">
            <w:pPr>
              <w:pStyle w:val="TAC"/>
              <w:keepNext w:val="0"/>
              <w:keepLines w:val="0"/>
              <w:widowControl w:val="0"/>
            </w:pPr>
            <w:r w:rsidRPr="00F829B6">
              <w:t>1</w:t>
            </w:r>
          </w:p>
        </w:tc>
        <w:tc>
          <w:tcPr>
            <w:tcW w:w="386" w:type="pct"/>
            <w:shd w:val="clear" w:color="auto" w:fill="auto"/>
            <w:vAlign w:val="center"/>
          </w:tcPr>
          <w:p w14:paraId="01FC7E97" w14:textId="77777777" w:rsidR="0035583A" w:rsidRPr="00F829B6" w:rsidRDefault="0035583A" w:rsidP="0074607E">
            <w:pPr>
              <w:pStyle w:val="TAC"/>
              <w:keepNext w:val="0"/>
              <w:keepLines w:val="0"/>
              <w:widowControl w:val="0"/>
            </w:pPr>
            <w:r w:rsidRPr="00F829B6">
              <w:t>34</w:t>
            </w:r>
          </w:p>
        </w:tc>
        <w:tc>
          <w:tcPr>
            <w:tcW w:w="313" w:type="pct"/>
            <w:shd w:val="clear" w:color="auto" w:fill="auto"/>
            <w:vAlign w:val="center"/>
          </w:tcPr>
          <w:p w14:paraId="4E910C78"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2D98387B"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43BB8BD8" w14:textId="77777777" w:rsidR="0035583A" w:rsidRPr="00F829B6" w:rsidRDefault="0035583A" w:rsidP="0074607E">
            <w:pPr>
              <w:pStyle w:val="TAC"/>
              <w:keepNext w:val="0"/>
              <w:keepLines w:val="0"/>
              <w:widowControl w:val="0"/>
            </w:pPr>
            <w:r w:rsidRPr="00F829B6">
              <w:t>68</w:t>
            </w:r>
          </w:p>
        </w:tc>
        <w:tc>
          <w:tcPr>
            <w:tcW w:w="313" w:type="pct"/>
            <w:shd w:val="clear" w:color="auto" w:fill="auto"/>
            <w:vAlign w:val="center"/>
          </w:tcPr>
          <w:p w14:paraId="0CF0AA0D"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07B85A44"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466B9641" w14:textId="77777777" w:rsidR="0035583A" w:rsidRPr="00F829B6" w:rsidRDefault="0035583A" w:rsidP="0074607E">
            <w:pPr>
              <w:pStyle w:val="TAC"/>
              <w:keepNext w:val="0"/>
              <w:keepLines w:val="0"/>
              <w:widowControl w:val="0"/>
            </w:pPr>
            <w:r w:rsidRPr="00F829B6">
              <w:t>102</w:t>
            </w:r>
          </w:p>
        </w:tc>
        <w:tc>
          <w:tcPr>
            <w:tcW w:w="313" w:type="pct"/>
            <w:shd w:val="clear" w:color="auto" w:fill="auto"/>
            <w:vAlign w:val="center"/>
          </w:tcPr>
          <w:p w14:paraId="28701441"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6EC5D6E1"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36D16AB4" w14:textId="77777777" w:rsidR="0035583A" w:rsidRPr="00F829B6" w:rsidRDefault="0035583A" w:rsidP="0074607E">
            <w:pPr>
              <w:pStyle w:val="TAC"/>
              <w:keepNext w:val="0"/>
              <w:keepLines w:val="0"/>
              <w:widowControl w:val="0"/>
            </w:pPr>
            <w:r w:rsidRPr="00F829B6">
              <w:t>136</w:t>
            </w:r>
          </w:p>
        </w:tc>
        <w:tc>
          <w:tcPr>
            <w:tcW w:w="313" w:type="pct"/>
            <w:shd w:val="clear" w:color="auto" w:fill="auto"/>
            <w:vAlign w:val="center"/>
          </w:tcPr>
          <w:p w14:paraId="1AF743B3"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1AECE85F" w14:textId="77777777" w:rsidR="0035583A" w:rsidRPr="00F829B6" w:rsidRDefault="0035583A" w:rsidP="0074607E">
            <w:pPr>
              <w:pStyle w:val="TAC"/>
              <w:keepNext w:val="0"/>
              <w:keepLines w:val="0"/>
              <w:widowControl w:val="0"/>
            </w:pPr>
            <w:r w:rsidRPr="00F829B6">
              <w:t>27</w:t>
            </w:r>
          </w:p>
        </w:tc>
      </w:tr>
      <w:tr w:rsidR="0035583A" w:rsidRPr="00F829B6" w14:paraId="4150D7AE" w14:textId="77777777" w:rsidTr="00A02649">
        <w:trPr>
          <w:cantSplit/>
          <w:jc w:val="center"/>
        </w:trPr>
        <w:tc>
          <w:tcPr>
            <w:tcW w:w="386" w:type="pct"/>
            <w:shd w:val="clear" w:color="auto" w:fill="auto"/>
            <w:vAlign w:val="center"/>
          </w:tcPr>
          <w:p w14:paraId="1777AE4F" w14:textId="77777777" w:rsidR="0035583A" w:rsidRPr="00F829B6" w:rsidRDefault="0035583A" w:rsidP="0074607E">
            <w:pPr>
              <w:pStyle w:val="TAC"/>
              <w:keepNext w:val="0"/>
              <w:keepLines w:val="0"/>
              <w:widowControl w:val="0"/>
            </w:pPr>
            <w:r w:rsidRPr="00F829B6">
              <w:t>1</w:t>
            </w:r>
          </w:p>
        </w:tc>
        <w:tc>
          <w:tcPr>
            <w:tcW w:w="313" w:type="pct"/>
            <w:shd w:val="clear" w:color="auto" w:fill="auto"/>
            <w:vAlign w:val="center"/>
          </w:tcPr>
          <w:p w14:paraId="6566C485"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328E0885" w14:textId="77777777" w:rsidR="0035583A" w:rsidRPr="00F829B6" w:rsidRDefault="0035583A" w:rsidP="0074607E">
            <w:pPr>
              <w:pStyle w:val="TAC"/>
              <w:keepNext w:val="0"/>
              <w:keepLines w:val="0"/>
              <w:widowControl w:val="0"/>
            </w:pPr>
            <w:r w:rsidRPr="00F829B6">
              <w:t>2</w:t>
            </w:r>
          </w:p>
        </w:tc>
        <w:tc>
          <w:tcPr>
            <w:tcW w:w="386" w:type="pct"/>
            <w:shd w:val="clear" w:color="auto" w:fill="auto"/>
            <w:vAlign w:val="center"/>
          </w:tcPr>
          <w:p w14:paraId="0DE9A6DE" w14:textId="77777777" w:rsidR="0035583A" w:rsidRPr="00F829B6" w:rsidRDefault="0035583A" w:rsidP="0074607E">
            <w:pPr>
              <w:pStyle w:val="TAC"/>
              <w:keepNext w:val="0"/>
              <w:keepLines w:val="0"/>
              <w:widowControl w:val="0"/>
            </w:pPr>
            <w:r w:rsidRPr="00F829B6">
              <w:t>35</w:t>
            </w:r>
          </w:p>
        </w:tc>
        <w:tc>
          <w:tcPr>
            <w:tcW w:w="313" w:type="pct"/>
            <w:shd w:val="clear" w:color="auto" w:fill="auto"/>
            <w:vAlign w:val="center"/>
          </w:tcPr>
          <w:p w14:paraId="57B3503D"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151A19D7"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255E133E" w14:textId="77777777" w:rsidR="0035583A" w:rsidRPr="00F829B6" w:rsidRDefault="0035583A" w:rsidP="0074607E">
            <w:pPr>
              <w:pStyle w:val="TAC"/>
              <w:keepNext w:val="0"/>
              <w:keepLines w:val="0"/>
              <w:widowControl w:val="0"/>
            </w:pPr>
            <w:r w:rsidRPr="00F829B6">
              <w:t>69</w:t>
            </w:r>
          </w:p>
        </w:tc>
        <w:tc>
          <w:tcPr>
            <w:tcW w:w="313" w:type="pct"/>
            <w:shd w:val="clear" w:color="auto" w:fill="auto"/>
            <w:vAlign w:val="center"/>
          </w:tcPr>
          <w:p w14:paraId="2514E59A"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2DB901A4"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2D80A900" w14:textId="77777777" w:rsidR="0035583A" w:rsidRPr="00F829B6" w:rsidRDefault="0035583A" w:rsidP="0074607E">
            <w:pPr>
              <w:pStyle w:val="TAC"/>
              <w:keepNext w:val="0"/>
              <w:keepLines w:val="0"/>
              <w:widowControl w:val="0"/>
            </w:pPr>
            <w:r w:rsidRPr="00F829B6">
              <w:t>103</w:t>
            </w:r>
          </w:p>
        </w:tc>
        <w:tc>
          <w:tcPr>
            <w:tcW w:w="313" w:type="pct"/>
            <w:shd w:val="clear" w:color="auto" w:fill="auto"/>
            <w:vAlign w:val="center"/>
          </w:tcPr>
          <w:p w14:paraId="3BE03639"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238CFEA7"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73120D41" w14:textId="77777777" w:rsidR="0035583A" w:rsidRPr="00F829B6" w:rsidRDefault="0035583A" w:rsidP="0074607E">
            <w:pPr>
              <w:pStyle w:val="TAC"/>
              <w:keepNext w:val="0"/>
              <w:keepLines w:val="0"/>
              <w:widowControl w:val="0"/>
            </w:pPr>
            <w:r w:rsidRPr="00F829B6">
              <w:t>137</w:t>
            </w:r>
          </w:p>
        </w:tc>
        <w:tc>
          <w:tcPr>
            <w:tcW w:w="313" w:type="pct"/>
            <w:shd w:val="clear" w:color="auto" w:fill="auto"/>
            <w:vAlign w:val="center"/>
          </w:tcPr>
          <w:p w14:paraId="1693667C"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2FCF5DDE" w14:textId="77777777" w:rsidR="0035583A" w:rsidRPr="00F829B6" w:rsidRDefault="0035583A" w:rsidP="0074607E">
            <w:pPr>
              <w:pStyle w:val="TAC"/>
              <w:keepNext w:val="0"/>
              <w:keepLines w:val="0"/>
              <w:widowControl w:val="0"/>
            </w:pPr>
            <w:r w:rsidRPr="00F829B6">
              <w:t>28</w:t>
            </w:r>
          </w:p>
        </w:tc>
      </w:tr>
      <w:tr w:rsidR="0035583A" w:rsidRPr="00F829B6" w14:paraId="140D4246" w14:textId="77777777" w:rsidTr="00A02649">
        <w:trPr>
          <w:cantSplit/>
          <w:jc w:val="center"/>
        </w:trPr>
        <w:tc>
          <w:tcPr>
            <w:tcW w:w="386" w:type="pct"/>
            <w:shd w:val="clear" w:color="auto" w:fill="auto"/>
            <w:vAlign w:val="center"/>
          </w:tcPr>
          <w:p w14:paraId="556EF35E" w14:textId="77777777" w:rsidR="0035583A" w:rsidRPr="00F829B6" w:rsidRDefault="0035583A" w:rsidP="0074607E">
            <w:pPr>
              <w:pStyle w:val="TAC"/>
              <w:keepNext w:val="0"/>
              <w:keepLines w:val="0"/>
              <w:widowControl w:val="0"/>
            </w:pPr>
            <w:r w:rsidRPr="00F829B6">
              <w:t>2</w:t>
            </w:r>
          </w:p>
        </w:tc>
        <w:tc>
          <w:tcPr>
            <w:tcW w:w="313" w:type="pct"/>
            <w:shd w:val="clear" w:color="auto" w:fill="auto"/>
            <w:vAlign w:val="center"/>
          </w:tcPr>
          <w:p w14:paraId="1C7B5017"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41BC4E42" w14:textId="77777777" w:rsidR="0035583A" w:rsidRPr="00F829B6" w:rsidRDefault="0035583A" w:rsidP="0074607E">
            <w:pPr>
              <w:pStyle w:val="TAC"/>
              <w:keepNext w:val="0"/>
              <w:keepLines w:val="0"/>
              <w:widowControl w:val="0"/>
            </w:pPr>
            <w:r w:rsidRPr="00F829B6">
              <w:t>3</w:t>
            </w:r>
          </w:p>
        </w:tc>
        <w:tc>
          <w:tcPr>
            <w:tcW w:w="386" w:type="pct"/>
            <w:shd w:val="clear" w:color="auto" w:fill="auto"/>
            <w:vAlign w:val="center"/>
          </w:tcPr>
          <w:p w14:paraId="701313E3" w14:textId="77777777" w:rsidR="0035583A" w:rsidRPr="00F829B6" w:rsidRDefault="0035583A" w:rsidP="0074607E">
            <w:pPr>
              <w:pStyle w:val="TAC"/>
              <w:keepNext w:val="0"/>
              <w:keepLines w:val="0"/>
              <w:widowControl w:val="0"/>
            </w:pPr>
            <w:r w:rsidRPr="00F829B6">
              <w:t>36</w:t>
            </w:r>
          </w:p>
        </w:tc>
        <w:tc>
          <w:tcPr>
            <w:tcW w:w="313" w:type="pct"/>
            <w:shd w:val="clear" w:color="auto" w:fill="auto"/>
            <w:vAlign w:val="center"/>
          </w:tcPr>
          <w:p w14:paraId="26EEEA78"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36A5D2F0"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129A16C2" w14:textId="77777777" w:rsidR="0035583A" w:rsidRPr="00F829B6" w:rsidRDefault="0035583A" w:rsidP="0074607E">
            <w:pPr>
              <w:pStyle w:val="TAC"/>
              <w:keepNext w:val="0"/>
              <w:keepLines w:val="0"/>
              <w:widowControl w:val="0"/>
            </w:pPr>
            <w:r w:rsidRPr="00F829B6">
              <w:t>70</w:t>
            </w:r>
          </w:p>
        </w:tc>
        <w:tc>
          <w:tcPr>
            <w:tcW w:w="313" w:type="pct"/>
            <w:shd w:val="clear" w:color="auto" w:fill="auto"/>
            <w:vAlign w:val="center"/>
          </w:tcPr>
          <w:p w14:paraId="3C67D496"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76535C99"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77145F2D" w14:textId="77777777" w:rsidR="0035583A" w:rsidRPr="00F829B6" w:rsidRDefault="0035583A" w:rsidP="0074607E">
            <w:pPr>
              <w:pStyle w:val="TAC"/>
              <w:keepNext w:val="0"/>
              <w:keepLines w:val="0"/>
              <w:widowControl w:val="0"/>
            </w:pPr>
            <w:r w:rsidRPr="00F829B6">
              <w:t>104</w:t>
            </w:r>
          </w:p>
        </w:tc>
        <w:tc>
          <w:tcPr>
            <w:tcW w:w="313" w:type="pct"/>
            <w:shd w:val="clear" w:color="auto" w:fill="auto"/>
            <w:vAlign w:val="center"/>
          </w:tcPr>
          <w:p w14:paraId="63943C74"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48E018C3"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5822DCE3" w14:textId="77777777" w:rsidR="0035583A" w:rsidRPr="00F829B6" w:rsidRDefault="0035583A" w:rsidP="0074607E">
            <w:pPr>
              <w:pStyle w:val="TAC"/>
              <w:keepNext w:val="0"/>
              <w:keepLines w:val="0"/>
              <w:widowControl w:val="0"/>
            </w:pPr>
            <w:r w:rsidRPr="00F829B6">
              <w:t>138</w:t>
            </w:r>
          </w:p>
        </w:tc>
        <w:tc>
          <w:tcPr>
            <w:tcW w:w="313" w:type="pct"/>
            <w:shd w:val="clear" w:color="auto" w:fill="auto"/>
            <w:vAlign w:val="center"/>
          </w:tcPr>
          <w:p w14:paraId="4C80C775"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0370A8ED" w14:textId="77777777" w:rsidR="0035583A" w:rsidRPr="00F829B6" w:rsidRDefault="0035583A" w:rsidP="0074607E">
            <w:pPr>
              <w:pStyle w:val="TAC"/>
              <w:keepNext w:val="0"/>
              <w:keepLines w:val="0"/>
              <w:widowControl w:val="0"/>
            </w:pPr>
            <w:r w:rsidRPr="00F829B6">
              <w:t>29</w:t>
            </w:r>
          </w:p>
        </w:tc>
      </w:tr>
      <w:tr w:rsidR="0035583A" w:rsidRPr="00F829B6" w14:paraId="34468BAB" w14:textId="77777777" w:rsidTr="00A02649">
        <w:trPr>
          <w:cantSplit/>
          <w:jc w:val="center"/>
        </w:trPr>
        <w:tc>
          <w:tcPr>
            <w:tcW w:w="386" w:type="pct"/>
            <w:shd w:val="clear" w:color="auto" w:fill="auto"/>
            <w:vAlign w:val="center"/>
          </w:tcPr>
          <w:p w14:paraId="5BB4376B" w14:textId="77777777" w:rsidR="0035583A" w:rsidRPr="00F829B6" w:rsidRDefault="0035583A" w:rsidP="0074607E">
            <w:pPr>
              <w:pStyle w:val="TAC"/>
              <w:keepNext w:val="0"/>
              <w:keepLines w:val="0"/>
              <w:widowControl w:val="0"/>
            </w:pPr>
            <w:r w:rsidRPr="00F829B6">
              <w:t>3</w:t>
            </w:r>
          </w:p>
        </w:tc>
        <w:tc>
          <w:tcPr>
            <w:tcW w:w="313" w:type="pct"/>
            <w:shd w:val="clear" w:color="auto" w:fill="auto"/>
            <w:vAlign w:val="center"/>
          </w:tcPr>
          <w:p w14:paraId="2BBEE25B"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54FE98C5"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4637A3FE" w14:textId="77777777" w:rsidR="0035583A" w:rsidRPr="00F829B6" w:rsidRDefault="0035583A" w:rsidP="0074607E">
            <w:pPr>
              <w:pStyle w:val="TAC"/>
              <w:keepNext w:val="0"/>
              <w:keepLines w:val="0"/>
              <w:widowControl w:val="0"/>
            </w:pPr>
            <w:r w:rsidRPr="00F829B6">
              <w:t>37</w:t>
            </w:r>
          </w:p>
        </w:tc>
        <w:tc>
          <w:tcPr>
            <w:tcW w:w="313" w:type="pct"/>
            <w:shd w:val="clear" w:color="auto" w:fill="auto"/>
            <w:vAlign w:val="center"/>
          </w:tcPr>
          <w:p w14:paraId="5F9B2CBA"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5F0FB329"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785912B1" w14:textId="77777777" w:rsidR="0035583A" w:rsidRPr="00F829B6" w:rsidRDefault="0035583A" w:rsidP="0074607E">
            <w:pPr>
              <w:pStyle w:val="TAC"/>
              <w:keepNext w:val="0"/>
              <w:keepLines w:val="0"/>
              <w:widowControl w:val="0"/>
            </w:pPr>
            <w:r w:rsidRPr="00F829B6">
              <w:t>71</w:t>
            </w:r>
          </w:p>
        </w:tc>
        <w:tc>
          <w:tcPr>
            <w:tcW w:w="313" w:type="pct"/>
            <w:shd w:val="clear" w:color="auto" w:fill="auto"/>
            <w:vAlign w:val="center"/>
          </w:tcPr>
          <w:p w14:paraId="0C2F1899"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05CF68A6"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00EE4B3A" w14:textId="77777777" w:rsidR="0035583A" w:rsidRPr="00F829B6" w:rsidRDefault="0035583A" w:rsidP="0074607E">
            <w:pPr>
              <w:pStyle w:val="TAC"/>
              <w:keepNext w:val="0"/>
              <w:keepLines w:val="0"/>
              <w:widowControl w:val="0"/>
            </w:pPr>
            <w:r w:rsidRPr="00F829B6">
              <w:t>105</w:t>
            </w:r>
          </w:p>
        </w:tc>
        <w:tc>
          <w:tcPr>
            <w:tcW w:w="313" w:type="pct"/>
            <w:shd w:val="clear" w:color="auto" w:fill="auto"/>
            <w:vAlign w:val="center"/>
          </w:tcPr>
          <w:p w14:paraId="50C895E9"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3A2BDB12"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3F801529" w14:textId="77777777" w:rsidR="0035583A" w:rsidRPr="00F829B6" w:rsidRDefault="0035583A" w:rsidP="0074607E">
            <w:pPr>
              <w:pStyle w:val="TAC"/>
              <w:keepNext w:val="0"/>
              <w:keepLines w:val="0"/>
              <w:widowControl w:val="0"/>
            </w:pPr>
            <w:r w:rsidRPr="00F829B6">
              <w:t>139</w:t>
            </w:r>
          </w:p>
        </w:tc>
        <w:tc>
          <w:tcPr>
            <w:tcW w:w="313" w:type="pct"/>
            <w:shd w:val="clear" w:color="auto" w:fill="auto"/>
            <w:vAlign w:val="center"/>
          </w:tcPr>
          <w:p w14:paraId="2FB894A5"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572B541C" w14:textId="77777777" w:rsidR="0035583A" w:rsidRPr="00F829B6" w:rsidRDefault="0035583A" w:rsidP="0074607E">
            <w:pPr>
              <w:pStyle w:val="TAC"/>
              <w:keepNext w:val="0"/>
              <w:keepLines w:val="0"/>
              <w:widowControl w:val="0"/>
            </w:pPr>
            <w:r w:rsidRPr="00F829B6">
              <w:t>30</w:t>
            </w:r>
          </w:p>
        </w:tc>
      </w:tr>
      <w:tr w:rsidR="0035583A" w:rsidRPr="00F829B6" w14:paraId="69780481" w14:textId="77777777" w:rsidTr="00A02649">
        <w:trPr>
          <w:cantSplit/>
          <w:jc w:val="center"/>
        </w:trPr>
        <w:tc>
          <w:tcPr>
            <w:tcW w:w="386" w:type="pct"/>
            <w:shd w:val="clear" w:color="auto" w:fill="auto"/>
            <w:vAlign w:val="center"/>
          </w:tcPr>
          <w:p w14:paraId="1168DC44" w14:textId="77777777" w:rsidR="0035583A" w:rsidRPr="00F829B6" w:rsidRDefault="0035583A" w:rsidP="0074607E">
            <w:pPr>
              <w:pStyle w:val="TAC"/>
              <w:keepNext w:val="0"/>
              <w:keepLines w:val="0"/>
              <w:widowControl w:val="0"/>
            </w:pPr>
            <w:r w:rsidRPr="00F829B6">
              <w:t>4</w:t>
            </w:r>
          </w:p>
        </w:tc>
        <w:tc>
          <w:tcPr>
            <w:tcW w:w="313" w:type="pct"/>
            <w:shd w:val="clear" w:color="auto" w:fill="auto"/>
            <w:vAlign w:val="center"/>
          </w:tcPr>
          <w:p w14:paraId="7ED6D891"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133F37E7"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7B504AE4" w14:textId="77777777" w:rsidR="0035583A" w:rsidRPr="00F829B6" w:rsidRDefault="0035583A" w:rsidP="0074607E">
            <w:pPr>
              <w:pStyle w:val="TAC"/>
              <w:keepNext w:val="0"/>
              <w:keepLines w:val="0"/>
              <w:widowControl w:val="0"/>
            </w:pPr>
            <w:r w:rsidRPr="00F829B6">
              <w:t>38</w:t>
            </w:r>
          </w:p>
        </w:tc>
        <w:tc>
          <w:tcPr>
            <w:tcW w:w="313" w:type="pct"/>
            <w:shd w:val="clear" w:color="auto" w:fill="auto"/>
            <w:vAlign w:val="center"/>
          </w:tcPr>
          <w:p w14:paraId="525612F3"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4B21D383"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6BBC1D42" w14:textId="77777777" w:rsidR="0035583A" w:rsidRPr="00F829B6" w:rsidRDefault="0035583A" w:rsidP="0074607E">
            <w:pPr>
              <w:pStyle w:val="TAC"/>
              <w:keepNext w:val="0"/>
              <w:keepLines w:val="0"/>
              <w:widowControl w:val="0"/>
            </w:pPr>
            <w:r w:rsidRPr="00F829B6">
              <w:t>72</w:t>
            </w:r>
          </w:p>
        </w:tc>
        <w:tc>
          <w:tcPr>
            <w:tcW w:w="313" w:type="pct"/>
            <w:shd w:val="clear" w:color="auto" w:fill="auto"/>
            <w:vAlign w:val="center"/>
          </w:tcPr>
          <w:p w14:paraId="2ABB508F"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6F0E40DC"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10DB19A2" w14:textId="77777777" w:rsidR="0035583A" w:rsidRPr="00F829B6" w:rsidRDefault="0035583A" w:rsidP="0074607E">
            <w:pPr>
              <w:pStyle w:val="TAC"/>
              <w:keepNext w:val="0"/>
              <w:keepLines w:val="0"/>
              <w:widowControl w:val="0"/>
            </w:pPr>
            <w:r w:rsidRPr="00F829B6">
              <w:t>106</w:t>
            </w:r>
          </w:p>
        </w:tc>
        <w:tc>
          <w:tcPr>
            <w:tcW w:w="313" w:type="pct"/>
            <w:shd w:val="clear" w:color="auto" w:fill="auto"/>
            <w:vAlign w:val="center"/>
          </w:tcPr>
          <w:p w14:paraId="407309EF"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1850E480"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725AD1B2" w14:textId="77777777" w:rsidR="0035583A" w:rsidRPr="00F829B6" w:rsidRDefault="0035583A" w:rsidP="0074607E">
            <w:pPr>
              <w:pStyle w:val="TAC"/>
              <w:keepNext w:val="0"/>
              <w:keepLines w:val="0"/>
              <w:widowControl w:val="0"/>
            </w:pPr>
            <w:r w:rsidRPr="00F829B6">
              <w:t>140</w:t>
            </w:r>
          </w:p>
        </w:tc>
        <w:tc>
          <w:tcPr>
            <w:tcW w:w="313" w:type="pct"/>
            <w:shd w:val="clear" w:color="auto" w:fill="auto"/>
            <w:vAlign w:val="center"/>
          </w:tcPr>
          <w:p w14:paraId="212B99A5"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20B20BB6" w14:textId="77777777" w:rsidR="0035583A" w:rsidRPr="00F829B6" w:rsidRDefault="0035583A" w:rsidP="0074607E">
            <w:pPr>
              <w:pStyle w:val="TAC"/>
              <w:keepNext w:val="0"/>
              <w:keepLines w:val="0"/>
              <w:widowControl w:val="0"/>
            </w:pPr>
            <w:r w:rsidRPr="00F829B6">
              <w:t>6</w:t>
            </w:r>
          </w:p>
        </w:tc>
      </w:tr>
      <w:tr w:rsidR="0035583A" w:rsidRPr="00F829B6" w14:paraId="6CD6035F" w14:textId="77777777" w:rsidTr="00A02649">
        <w:trPr>
          <w:cantSplit/>
          <w:jc w:val="center"/>
        </w:trPr>
        <w:tc>
          <w:tcPr>
            <w:tcW w:w="386" w:type="pct"/>
            <w:shd w:val="clear" w:color="auto" w:fill="auto"/>
            <w:vAlign w:val="center"/>
          </w:tcPr>
          <w:p w14:paraId="3C51BC54" w14:textId="77777777" w:rsidR="0035583A" w:rsidRPr="00F829B6" w:rsidRDefault="0035583A" w:rsidP="0074607E">
            <w:pPr>
              <w:pStyle w:val="TAC"/>
              <w:keepNext w:val="0"/>
              <w:keepLines w:val="0"/>
              <w:widowControl w:val="0"/>
            </w:pPr>
            <w:r w:rsidRPr="00F829B6">
              <w:t>5</w:t>
            </w:r>
          </w:p>
        </w:tc>
        <w:tc>
          <w:tcPr>
            <w:tcW w:w="313" w:type="pct"/>
            <w:shd w:val="clear" w:color="auto" w:fill="auto"/>
            <w:vAlign w:val="center"/>
          </w:tcPr>
          <w:p w14:paraId="26B2B8D6"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3169A6CF"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3D312E76" w14:textId="77777777" w:rsidR="0035583A" w:rsidRPr="00F829B6" w:rsidRDefault="0035583A" w:rsidP="0074607E">
            <w:pPr>
              <w:pStyle w:val="TAC"/>
              <w:keepNext w:val="0"/>
              <w:keepLines w:val="0"/>
              <w:widowControl w:val="0"/>
            </w:pPr>
            <w:r w:rsidRPr="00F829B6">
              <w:t>39</w:t>
            </w:r>
          </w:p>
        </w:tc>
        <w:tc>
          <w:tcPr>
            <w:tcW w:w="313" w:type="pct"/>
            <w:shd w:val="clear" w:color="auto" w:fill="auto"/>
            <w:vAlign w:val="center"/>
          </w:tcPr>
          <w:p w14:paraId="22D047D9"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2B6127A6"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493AE0A6" w14:textId="77777777" w:rsidR="0035583A" w:rsidRPr="00F829B6" w:rsidRDefault="0035583A" w:rsidP="0074607E">
            <w:pPr>
              <w:pStyle w:val="TAC"/>
              <w:keepNext w:val="0"/>
              <w:keepLines w:val="0"/>
              <w:widowControl w:val="0"/>
            </w:pPr>
            <w:r w:rsidRPr="00F829B6">
              <w:t>73</w:t>
            </w:r>
          </w:p>
        </w:tc>
        <w:tc>
          <w:tcPr>
            <w:tcW w:w="313" w:type="pct"/>
            <w:shd w:val="clear" w:color="auto" w:fill="auto"/>
            <w:vAlign w:val="center"/>
          </w:tcPr>
          <w:p w14:paraId="72C915DF"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2758F67D"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1AF4D13C" w14:textId="77777777" w:rsidR="0035583A" w:rsidRPr="00F829B6" w:rsidRDefault="0035583A" w:rsidP="0074607E">
            <w:pPr>
              <w:pStyle w:val="TAC"/>
              <w:keepNext w:val="0"/>
              <w:keepLines w:val="0"/>
              <w:widowControl w:val="0"/>
            </w:pPr>
            <w:r w:rsidRPr="00F829B6">
              <w:t>107</w:t>
            </w:r>
          </w:p>
        </w:tc>
        <w:tc>
          <w:tcPr>
            <w:tcW w:w="313" w:type="pct"/>
            <w:shd w:val="clear" w:color="auto" w:fill="auto"/>
            <w:vAlign w:val="center"/>
          </w:tcPr>
          <w:p w14:paraId="3D0BAAA3"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039DFFC4"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5F69BFCB" w14:textId="77777777" w:rsidR="0035583A" w:rsidRPr="00F829B6" w:rsidRDefault="0035583A" w:rsidP="0074607E">
            <w:pPr>
              <w:pStyle w:val="TAC"/>
              <w:keepNext w:val="0"/>
              <w:keepLines w:val="0"/>
              <w:widowControl w:val="0"/>
            </w:pPr>
            <w:r w:rsidRPr="00F829B6">
              <w:t>141</w:t>
            </w:r>
          </w:p>
        </w:tc>
        <w:tc>
          <w:tcPr>
            <w:tcW w:w="313" w:type="pct"/>
            <w:shd w:val="clear" w:color="auto" w:fill="auto"/>
            <w:vAlign w:val="center"/>
          </w:tcPr>
          <w:p w14:paraId="76EFB46C"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64E97FBB" w14:textId="77777777" w:rsidR="0035583A" w:rsidRPr="00F829B6" w:rsidRDefault="0035583A" w:rsidP="0074607E">
            <w:pPr>
              <w:pStyle w:val="TAC"/>
              <w:keepNext w:val="0"/>
              <w:keepLines w:val="0"/>
              <w:widowControl w:val="0"/>
            </w:pPr>
            <w:r w:rsidRPr="00F829B6">
              <w:t>7</w:t>
            </w:r>
          </w:p>
        </w:tc>
      </w:tr>
      <w:tr w:rsidR="0035583A" w:rsidRPr="00F829B6" w14:paraId="763123F2" w14:textId="77777777" w:rsidTr="00A02649">
        <w:trPr>
          <w:cantSplit/>
          <w:jc w:val="center"/>
        </w:trPr>
        <w:tc>
          <w:tcPr>
            <w:tcW w:w="386" w:type="pct"/>
            <w:shd w:val="clear" w:color="auto" w:fill="auto"/>
            <w:vAlign w:val="center"/>
          </w:tcPr>
          <w:p w14:paraId="694C3691" w14:textId="77777777" w:rsidR="0035583A" w:rsidRPr="00F829B6" w:rsidRDefault="0035583A" w:rsidP="0074607E">
            <w:pPr>
              <w:pStyle w:val="TAC"/>
              <w:keepNext w:val="0"/>
              <w:keepLines w:val="0"/>
              <w:widowControl w:val="0"/>
            </w:pPr>
            <w:r w:rsidRPr="00F829B6">
              <w:t>6</w:t>
            </w:r>
          </w:p>
        </w:tc>
        <w:tc>
          <w:tcPr>
            <w:tcW w:w="313" w:type="pct"/>
            <w:shd w:val="clear" w:color="auto" w:fill="auto"/>
            <w:vAlign w:val="center"/>
          </w:tcPr>
          <w:p w14:paraId="2BD6379D"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54203AD4"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737DCB14" w14:textId="77777777" w:rsidR="0035583A" w:rsidRPr="00F829B6" w:rsidRDefault="0035583A" w:rsidP="0074607E">
            <w:pPr>
              <w:pStyle w:val="TAC"/>
              <w:keepNext w:val="0"/>
              <w:keepLines w:val="0"/>
              <w:widowControl w:val="0"/>
            </w:pPr>
            <w:r w:rsidRPr="00F829B6">
              <w:t>40</w:t>
            </w:r>
          </w:p>
        </w:tc>
        <w:tc>
          <w:tcPr>
            <w:tcW w:w="313" w:type="pct"/>
            <w:shd w:val="clear" w:color="auto" w:fill="auto"/>
            <w:vAlign w:val="center"/>
          </w:tcPr>
          <w:p w14:paraId="3BE4A5F8"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4DBFDD8E"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54A36ED8" w14:textId="77777777" w:rsidR="0035583A" w:rsidRPr="00F829B6" w:rsidRDefault="0035583A" w:rsidP="0074607E">
            <w:pPr>
              <w:pStyle w:val="TAC"/>
              <w:keepNext w:val="0"/>
              <w:keepLines w:val="0"/>
              <w:widowControl w:val="0"/>
            </w:pPr>
            <w:r w:rsidRPr="00F829B6">
              <w:t>74</w:t>
            </w:r>
          </w:p>
        </w:tc>
        <w:tc>
          <w:tcPr>
            <w:tcW w:w="313" w:type="pct"/>
            <w:shd w:val="clear" w:color="auto" w:fill="auto"/>
            <w:vAlign w:val="center"/>
          </w:tcPr>
          <w:p w14:paraId="1CE041A4"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6242FD01"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3EF0F3B1" w14:textId="77777777" w:rsidR="0035583A" w:rsidRPr="00F829B6" w:rsidRDefault="0035583A" w:rsidP="0074607E">
            <w:pPr>
              <w:pStyle w:val="TAC"/>
              <w:keepNext w:val="0"/>
              <w:keepLines w:val="0"/>
              <w:widowControl w:val="0"/>
            </w:pPr>
            <w:r w:rsidRPr="00F829B6">
              <w:t>108</w:t>
            </w:r>
          </w:p>
        </w:tc>
        <w:tc>
          <w:tcPr>
            <w:tcW w:w="313" w:type="pct"/>
            <w:shd w:val="clear" w:color="auto" w:fill="auto"/>
            <w:vAlign w:val="center"/>
          </w:tcPr>
          <w:p w14:paraId="3CC1AF75"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6D74F364"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3AAA4601" w14:textId="77777777" w:rsidR="0035583A" w:rsidRPr="00F829B6" w:rsidRDefault="0035583A" w:rsidP="0074607E">
            <w:pPr>
              <w:pStyle w:val="TAC"/>
              <w:keepNext w:val="0"/>
              <w:keepLines w:val="0"/>
              <w:widowControl w:val="0"/>
            </w:pPr>
            <w:r w:rsidRPr="00F829B6">
              <w:t>142</w:t>
            </w:r>
          </w:p>
        </w:tc>
        <w:tc>
          <w:tcPr>
            <w:tcW w:w="313" w:type="pct"/>
            <w:shd w:val="clear" w:color="auto" w:fill="auto"/>
            <w:vAlign w:val="center"/>
          </w:tcPr>
          <w:p w14:paraId="314C65D0"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5AEAA10C" w14:textId="77777777" w:rsidR="0035583A" w:rsidRPr="00F829B6" w:rsidRDefault="0035583A" w:rsidP="0074607E">
            <w:pPr>
              <w:pStyle w:val="TAC"/>
              <w:keepNext w:val="0"/>
              <w:keepLines w:val="0"/>
              <w:widowControl w:val="0"/>
            </w:pPr>
            <w:r w:rsidRPr="00F829B6">
              <w:t>8</w:t>
            </w:r>
          </w:p>
        </w:tc>
      </w:tr>
      <w:tr w:rsidR="0035583A" w:rsidRPr="00F829B6" w14:paraId="4624926A" w14:textId="77777777" w:rsidTr="00A02649">
        <w:trPr>
          <w:cantSplit/>
          <w:jc w:val="center"/>
        </w:trPr>
        <w:tc>
          <w:tcPr>
            <w:tcW w:w="386" w:type="pct"/>
            <w:shd w:val="clear" w:color="auto" w:fill="auto"/>
            <w:vAlign w:val="center"/>
          </w:tcPr>
          <w:p w14:paraId="563CEBE8" w14:textId="77777777" w:rsidR="0035583A" w:rsidRPr="00F829B6" w:rsidRDefault="0035583A" w:rsidP="0074607E">
            <w:pPr>
              <w:pStyle w:val="TAC"/>
              <w:keepNext w:val="0"/>
              <w:keepLines w:val="0"/>
              <w:widowControl w:val="0"/>
            </w:pPr>
            <w:r w:rsidRPr="00F829B6">
              <w:t>7</w:t>
            </w:r>
          </w:p>
        </w:tc>
        <w:tc>
          <w:tcPr>
            <w:tcW w:w="313" w:type="pct"/>
            <w:shd w:val="clear" w:color="auto" w:fill="auto"/>
            <w:vAlign w:val="center"/>
          </w:tcPr>
          <w:p w14:paraId="7A32F9D2"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10A6E5A1"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6DC3FA2C" w14:textId="77777777" w:rsidR="0035583A" w:rsidRPr="00F829B6" w:rsidRDefault="0035583A" w:rsidP="0074607E">
            <w:pPr>
              <w:pStyle w:val="TAC"/>
              <w:keepNext w:val="0"/>
              <w:keepLines w:val="0"/>
              <w:widowControl w:val="0"/>
            </w:pPr>
            <w:r w:rsidRPr="00F829B6">
              <w:t>41</w:t>
            </w:r>
          </w:p>
        </w:tc>
        <w:tc>
          <w:tcPr>
            <w:tcW w:w="313" w:type="pct"/>
            <w:shd w:val="clear" w:color="auto" w:fill="auto"/>
            <w:vAlign w:val="center"/>
          </w:tcPr>
          <w:p w14:paraId="12615C07"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3C143DB4"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6F8FEEF7" w14:textId="77777777" w:rsidR="0035583A" w:rsidRPr="00F829B6" w:rsidRDefault="0035583A" w:rsidP="0074607E">
            <w:pPr>
              <w:pStyle w:val="TAC"/>
              <w:keepNext w:val="0"/>
              <w:keepLines w:val="0"/>
              <w:widowControl w:val="0"/>
            </w:pPr>
            <w:r w:rsidRPr="00F829B6">
              <w:t>75</w:t>
            </w:r>
          </w:p>
        </w:tc>
        <w:tc>
          <w:tcPr>
            <w:tcW w:w="313" w:type="pct"/>
            <w:shd w:val="clear" w:color="auto" w:fill="auto"/>
            <w:vAlign w:val="center"/>
          </w:tcPr>
          <w:p w14:paraId="7FCF6BFE"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536EEFA0"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61EBACCF" w14:textId="77777777" w:rsidR="0035583A" w:rsidRPr="00F829B6" w:rsidRDefault="0035583A" w:rsidP="0074607E">
            <w:pPr>
              <w:pStyle w:val="TAC"/>
              <w:keepNext w:val="0"/>
              <w:keepLines w:val="0"/>
              <w:widowControl w:val="0"/>
            </w:pPr>
            <w:r w:rsidRPr="00F829B6">
              <w:t>109</w:t>
            </w:r>
          </w:p>
        </w:tc>
        <w:tc>
          <w:tcPr>
            <w:tcW w:w="313" w:type="pct"/>
            <w:shd w:val="clear" w:color="auto" w:fill="auto"/>
            <w:vAlign w:val="center"/>
          </w:tcPr>
          <w:p w14:paraId="29515951"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30DC4348"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0D0DE63E" w14:textId="77777777" w:rsidR="0035583A" w:rsidRPr="00F829B6" w:rsidRDefault="0035583A" w:rsidP="0074607E">
            <w:pPr>
              <w:pStyle w:val="TAC"/>
              <w:keepNext w:val="0"/>
              <w:keepLines w:val="0"/>
              <w:widowControl w:val="0"/>
            </w:pPr>
            <w:r w:rsidRPr="00F829B6">
              <w:t>143</w:t>
            </w:r>
          </w:p>
        </w:tc>
        <w:tc>
          <w:tcPr>
            <w:tcW w:w="313" w:type="pct"/>
            <w:shd w:val="clear" w:color="auto" w:fill="auto"/>
            <w:vAlign w:val="center"/>
          </w:tcPr>
          <w:p w14:paraId="69469E21"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552D4E60" w14:textId="77777777" w:rsidR="0035583A" w:rsidRPr="00F829B6" w:rsidRDefault="0035583A" w:rsidP="0074607E">
            <w:pPr>
              <w:pStyle w:val="TAC"/>
              <w:keepNext w:val="0"/>
              <w:keepLines w:val="0"/>
              <w:widowControl w:val="0"/>
            </w:pPr>
            <w:r w:rsidRPr="00F829B6">
              <w:t>9</w:t>
            </w:r>
          </w:p>
        </w:tc>
      </w:tr>
      <w:tr w:rsidR="0035583A" w:rsidRPr="00F829B6" w14:paraId="0200A458" w14:textId="77777777" w:rsidTr="00A02649">
        <w:trPr>
          <w:cantSplit/>
          <w:jc w:val="center"/>
        </w:trPr>
        <w:tc>
          <w:tcPr>
            <w:tcW w:w="386" w:type="pct"/>
            <w:shd w:val="clear" w:color="auto" w:fill="auto"/>
            <w:vAlign w:val="center"/>
          </w:tcPr>
          <w:p w14:paraId="0411C8AC" w14:textId="77777777" w:rsidR="0035583A" w:rsidRPr="00F829B6" w:rsidRDefault="0035583A" w:rsidP="0074607E">
            <w:pPr>
              <w:pStyle w:val="TAC"/>
              <w:keepNext w:val="0"/>
              <w:keepLines w:val="0"/>
              <w:widowControl w:val="0"/>
            </w:pPr>
            <w:r w:rsidRPr="00F829B6">
              <w:t>8</w:t>
            </w:r>
          </w:p>
        </w:tc>
        <w:tc>
          <w:tcPr>
            <w:tcW w:w="313" w:type="pct"/>
            <w:shd w:val="clear" w:color="auto" w:fill="auto"/>
            <w:vAlign w:val="center"/>
          </w:tcPr>
          <w:p w14:paraId="394C31FF"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3B26D05D"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5B14599F" w14:textId="77777777" w:rsidR="0035583A" w:rsidRPr="00F829B6" w:rsidRDefault="0035583A" w:rsidP="0074607E">
            <w:pPr>
              <w:pStyle w:val="TAC"/>
              <w:keepNext w:val="0"/>
              <w:keepLines w:val="0"/>
              <w:widowControl w:val="0"/>
            </w:pPr>
            <w:r w:rsidRPr="00F829B6">
              <w:t>42</w:t>
            </w:r>
          </w:p>
        </w:tc>
        <w:tc>
          <w:tcPr>
            <w:tcW w:w="313" w:type="pct"/>
            <w:shd w:val="clear" w:color="auto" w:fill="auto"/>
            <w:vAlign w:val="center"/>
          </w:tcPr>
          <w:p w14:paraId="36BF20CC"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5D5A0B7F"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6277FBB9" w14:textId="77777777" w:rsidR="0035583A" w:rsidRPr="00F829B6" w:rsidRDefault="0035583A" w:rsidP="0074607E">
            <w:pPr>
              <w:pStyle w:val="TAC"/>
              <w:keepNext w:val="0"/>
              <w:keepLines w:val="0"/>
              <w:widowControl w:val="0"/>
            </w:pPr>
            <w:r w:rsidRPr="00F829B6">
              <w:t>76</w:t>
            </w:r>
          </w:p>
        </w:tc>
        <w:tc>
          <w:tcPr>
            <w:tcW w:w="313" w:type="pct"/>
            <w:shd w:val="clear" w:color="auto" w:fill="auto"/>
            <w:vAlign w:val="center"/>
          </w:tcPr>
          <w:p w14:paraId="3000DA53"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2BC46E22"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29C1C8DF" w14:textId="77777777" w:rsidR="0035583A" w:rsidRPr="00F829B6" w:rsidRDefault="0035583A" w:rsidP="0074607E">
            <w:pPr>
              <w:pStyle w:val="TAC"/>
              <w:keepNext w:val="0"/>
              <w:keepLines w:val="0"/>
              <w:widowControl w:val="0"/>
            </w:pPr>
            <w:r w:rsidRPr="00F829B6">
              <w:t>110</w:t>
            </w:r>
          </w:p>
        </w:tc>
        <w:tc>
          <w:tcPr>
            <w:tcW w:w="313" w:type="pct"/>
            <w:shd w:val="clear" w:color="auto" w:fill="auto"/>
            <w:vAlign w:val="center"/>
          </w:tcPr>
          <w:p w14:paraId="0A43E789"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6A16220C"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6E2517CC" w14:textId="77777777" w:rsidR="0035583A" w:rsidRPr="00F829B6" w:rsidRDefault="0035583A" w:rsidP="0074607E">
            <w:pPr>
              <w:pStyle w:val="TAC"/>
              <w:keepNext w:val="0"/>
              <w:keepLines w:val="0"/>
              <w:widowControl w:val="0"/>
            </w:pPr>
            <w:r w:rsidRPr="00F829B6">
              <w:t>144</w:t>
            </w:r>
          </w:p>
        </w:tc>
        <w:tc>
          <w:tcPr>
            <w:tcW w:w="313" w:type="pct"/>
            <w:shd w:val="clear" w:color="auto" w:fill="auto"/>
            <w:vAlign w:val="center"/>
          </w:tcPr>
          <w:p w14:paraId="200EED77"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77B8A78C" w14:textId="77777777" w:rsidR="0035583A" w:rsidRPr="00F829B6" w:rsidRDefault="0035583A" w:rsidP="0074607E">
            <w:pPr>
              <w:pStyle w:val="TAC"/>
              <w:keepNext w:val="0"/>
              <w:keepLines w:val="0"/>
              <w:widowControl w:val="0"/>
            </w:pPr>
            <w:r w:rsidRPr="00F829B6">
              <w:t>10</w:t>
            </w:r>
          </w:p>
        </w:tc>
      </w:tr>
      <w:tr w:rsidR="0035583A" w:rsidRPr="00F829B6" w14:paraId="24F8031E" w14:textId="77777777" w:rsidTr="00A02649">
        <w:trPr>
          <w:cantSplit/>
          <w:jc w:val="center"/>
        </w:trPr>
        <w:tc>
          <w:tcPr>
            <w:tcW w:w="386" w:type="pct"/>
            <w:shd w:val="clear" w:color="auto" w:fill="auto"/>
            <w:vAlign w:val="center"/>
          </w:tcPr>
          <w:p w14:paraId="6DAD6875" w14:textId="77777777" w:rsidR="0035583A" w:rsidRPr="00F829B6" w:rsidRDefault="0035583A" w:rsidP="0074607E">
            <w:pPr>
              <w:pStyle w:val="TAC"/>
              <w:keepNext w:val="0"/>
              <w:keepLines w:val="0"/>
              <w:widowControl w:val="0"/>
            </w:pPr>
            <w:r w:rsidRPr="00F829B6">
              <w:t>9</w:t>
            </w:r>
          </w:p>
        </w:tc>
        <w:tc>
          <w:tcPr>
            <w:tcW w:w="313" w:type="pct"/>
            <w:shd w:val="clear" w:color="auto" w:fill="auto"/>
            <w:vAlign w:val="center"/>
          </w:tcPr>
          <w:p w14:paraId="308D3BF4"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3541DC54"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3AAE5071" w14:textId="77777777" w:rsidR="0035583A" w:rsidRPr="00F829B6" w:rsidRDefault="0035583A" w:rsidP="0074607E">
            <w:pPr>
              <w:pStyle w:val="TAC"/>
              <w:keepNext w:val="0"/>
              <w:keepLines w:val="0"/>
              <w:widowControl w:val="0"/>
            </w:pPr>
            <w:r w:rsidRPr="00F829B6">
              <w:t>43</w:t>
            </w:r>
          </w:p>
        </w:tc>
        <w:tc>
          <w:tcPr>
            <w:tcW w:w="313" w:type="pct"/>
            <w:shd w:val="clear" w:color="auto" w:fill="auto"/>
            <w:vAlign w:val="center"/>
          </w:tcPr>
          <w:p w14:paraId="4C50D54B"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54137AB5"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0A575124" w14:textId="77777777" w:rsidR="0035583A" w:rsidRPr="00F829B6" w:rsidRDefault="0035583A" w:rsidP="0074607E">
            <w:pPr>
              <w:pStyle w:val="TAC"/>
              <w:keepNext w:val="0"/>
              <w:keepLines w:val="0"/>
              <w:widowControl w:val="0"/>
            </w:pPr>
            <w:r w:rsidRPr="00F829B6">
              <w:t>77</w:t>
            </w:r>
          </w:p>
        </w:tc>
        <w:tc>
          <w:tcPr>
            <w:tcW w:w="313" w:type="pct"/>
            <w:shd w:val="clear" w:color="auto" w:fill="auto"/>
            <w:vAlign w:val="center"/>
          </w:tcPr>
          <w:p w14:paraId="52D08E52"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25F0BB21"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1F47A493" w14:textId="77777777" w:rsidR="0035583A" w:rsidRPr="00F829B6" w:rsidRDefault="0035583A" w:rsidP="0074607E">
            <w:pPr>
              <w:pStyle w:val="TAC"/>
              <w:keepNext w:val="0"/>
              <w:keepLines w:val="0"/>
              <w:widowControl w:val="0"/>
            </w:pPr>
            <w:r w:rsidRPr="00F829B6">
              <w:t>111</w:t>
            </w:r>
          </w:p>
        </w:tc>
        <w:tc>
          <w:tcPr>
            <w:tcW w:w="313" w:type="pct"/>
            <w:shd w:val="clear" w:color="auto" w:fill="auto"/>
            <w:vAlign w:val="center"/>
          </w:tcPr>
          <w:p w14:paraId="1A816F1A"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728FE7CC"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15BC7586" w14:textId="77777777" w:rsidR="0035583A" w:rsidRPr="00F829B6" w:rsidRDefault="0035583A" w:rsidP="0074607E">
            <w:pPr>
              <w:pStyle w:val="TAC"/>
              <w:keepNext w:val="0"/>
              <w:keepLines w:val="0"/>
              <w:widowControl w:val="0"/>
            </w:pPr>
            <w:r w:rsidRPr="00F829B6">
              <w:t>145</w:t>
            </w:r>
          </w:p>
        </w:tc>
        <w:tc>
          <w:tcPr>
            <w:tcW w:w="313" w:type="pct"/>
            <w:shd w:val="clear" w:color="auto" w:fill="auto"/>
            <w:vAlign w:val="center"/>
          </w:tcPr>
          <w:p w14:paraId="79F54542"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516EDBED" w14:textId="77777777" w:rsidR="0035583A" w:rsidRPr="00F829B6" w:rsidRDefault="0035583A" w:rsidP="0074607E">
            <w:pPr>
              <w:pStyle w:val="TAC"/>
              <w:keepNext w:val="0"/>
              <w:keepLines w:val="0"/>
              <w:widowControl w:val="0"/>
            </w:pPr>
            <w:r w:rsidRPr="00F829B6">
              <w:t>11</w:t>
            </w:r>
          </w:p>
        </w:tc>
      </w:tr>
      <w:tr w:rsidR="0035583A" w:rsidRPr="00F829B6" w14:paraId="45C5D65E" w14:textId="77777777" w:rsidTr="00A02649">
        <w:trPr>
          <w:cantSplit/>
          <w:jc w:val="center"/>
        </w:trPr>
        <w:tc>
          <w:tcPr>
            <w:tcW w:w="386" w:type="pct"/>
            <w:shd w:val="clear" w:color="auto" w:fill="auto"/>
            <w:vAlign w:val="center"/>
          </w:tcPr>
          <w:p w14:paraId="599C5E94" w14:textId="77777777" w:rsidR="0035583A" w:rsidRPr="00F829B6" w:rsidRDefault="0035583A" w:rsidP="0074607E">
            <w:pPr>
              <w:pStyle w:val="TAC"/>
              <w:keepNext w:val="0"/>
              <w:keepLines w:val="0"/>
              <w:widowControl w:val="0"/>
            </w:pPr>
            <w:r w:rsidRPr="00F829B6">
              <w:t>10</w:t>
            </w:r>
          </w:p>
        </w:tc>
        <w:tc>
          <w:tcPr>
            <w:tcW w:w="313" w:type="pct"/>
            <w:shd w:val="clear" w:color="auto" w:fill="auto"/>
            <w:vAlign w:val="center"/>
          </w:tcPr>
          <w:p w14:paraId="5EE534F2"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1A2D184F"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4F0A53DC" w14:textId="77777777" w:rsidR="0035583A" w:rsidRPr="00F829B6" w:rsidRDefault="0035583A" w:rsidP="0074607E">
            <w:pPr>
              <w:pStyle w:val="TAC"/>
              <w:keepNext w:val="0"/>
              <w:keepLines w:val="0"/>
              <w:widowControl w:val="0"/>
            </w:pPr>
            <w:r w:rsidRPr="00F829B6">
              <w:t>44</w:t>
            </w:r>
          </w:p>
        </w:tc>
        <w:tc>
          <w:tcPr>
            <w:tcW w:w="313" w:type="pct"/>
            <w:shd w:val="clear" w:color="auto" w:fill="auto"/>
            <w:vAlign w:val="center"/>
          </w:tcPr>
          <w:p w14:paraId="5A3FEB7F"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613A5967"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16849E56" w14:textId="77777777" w:rsidR="0035583A" w:rsidRPr="00F829B6" w:rsidRDefault="0035583A" w:rsidP="0074607E">
            <w:pPr>
              <w:pStyle w:val="TAC"/>
              <w:keepNext w:val="0"/>
              <w:keepLines w:val="0"/>
              <w:widowControl w:val="0"/>
            </w:pPr>
            <w:r w:rsidRPr="00F829B6">
              <w:t>78</w:t>
            </w:r>
          </w:p>
        </w:tc>
        <w:tc>
          <w:tcPr>
            <w:tcW w:w="313" w:type="pct"/>
            <w:shd w:val="clear" w:color="auto" w:fill="auto"/>
            <w:vAlign w:val="center"/>
          </w:tcPr>
          <w:p w14:paraId="78BAFB84"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384FF296"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6E1A333D" w14:textId="77777777" w:rsidR="0035583A" w:rsidRPr="00F829B6" w:rsidRDefault="0035583A" w:rsidP="0074607E">
            <w:pPr>
              <w:pStyle w:val="TAC"/>
              <w:keepNext w:val="0"/>
              <w:keepLines w:val="0"/>
              <w:widowControl w:val="0"/>
            </w:pPr>
            <w:r w:rsidRPr="00F829B6">
              <w:t>112</w:t>
            </w:r>
          </w:p>
        </w:tc>
        <w:tc>
          <w:tcPr>
            <w:tcW w:w="313" w:type="pct"/>
            <w:shd w:val="clear" w:color="auto" w:fill="auto"/>
            <w:vAlign w:val="center"/>
          </w:tcPr>
          <w:p w14:paraId="7E2CA7B0"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122A06F2"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71593D11" w14:textId="77777777" w:rsidR="0035583A" w:rsidRPr="00F829B6" w:rsidRDefault="0035583A" w:rsidP="0074607E">
            <w:pPr>
              <w:pStyle w:val="TAC"/>
              <w:keepNext w:val="0"/>
              <w:keepLines w:val="0"/>
              <w:widowControl w:val="0"/>
            </w:pPr>
            <w:r w:rsidRPr="00F829B6">
              <w:t>146</w:t>
            </w:r>
          </w:p>
        </w:tc>
        <w:tc>
          <w:tcPr>
            <w:tcW w:w="313" w:type="pct"/>
            <w:shd w:val="clear" w:color="auto" w:fill="auto"/>
            <w:vAlign w:val="center"/>
          </w:tcPr>
          <w:p w14:paraId="07889623"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1DF471FE" w14:textId="77777777" w:rsidR="0035583A" w:rsidRPr="00F829B6" w:rsidRDefault="0035583A" w:rsidP="0074607E">
            <w:pPr>
              <w:pStyle w:val="TAC"/>
              <w:keepNext w:val="0"/>
              <w:keepLines w:val="0"/>
              <w:widowControl w:val="0"/>
            </w:pPr>
            <w:r w:rsidRPr="00F829B6">
              <w:t>12</w:t>
            </w:r>
          </w:p>
        </w:tc>
      </w:tr>
      <w:tr w:rsidR="0035583A" w:rsidRPr="00F829B6" w14:paraId="33C97CBF" w14:textId="77777777" w:rsidTr="00A02649">
        <w:trPr>
          <w:cantSplit/>
          <w:jc w:val="center"/>
        </w:trPr>
        <w:tc>
          <w:tcPr>
            <w:tcW w:w="386" w:type="pct"/>
            <w:shd w:val="clear" w:color="auto" w:fill="auto"/>
            <w:vAlign w:val="center"/>
          </w:tcPr>
          <w:p w14:paraId="51BDBDB9" w14:textId="77777777" w:rsidR="0035583A" w:rsidRPr="00F829B6" w:rsidRDefault="0035583A" w:rsidP="0074607E">
            <w:pPr>
              <w:pStyle w:val="TAC"/>
              <w:keepNext w:val="0"/>
              <w:keepLines w:val="0"/>
              <w:widowControl w:val="0"/>
            </w:pPr>
            <w:r w:rsidRPr="00F829B6">
              <w:t>11</w:t>
            </w:r>
          </w:p>
        </w:tc>
        <w:tc>
          <w:tcPr>
            <w:tcW w:w="313" w:type="pct"/>
            <w:shd w:val="clear" w:color="auto" w:fill="auto"/>
            <w:vAlign w:val="center"/>
          </w:tcPr>
          <w:p w14:paraId="7724396C"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43BBCE8F"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16F01433" w14:textId="77777777" w:rsidR="0035583A" w:rsidRPr="00F829B6" w:rsidRDefault="0035583A" w:rsidP="0074607E">
            <w:pPr>
              <w:pStyle w:val="TAC"/>
              <w:keepNext w:val="0"/>
              <w:keepLines w:val="0"/>
              <w:widowControl w:val="0"/>
            </w:pPr>
            <w:r w:rsidRPr="00F829B6">
              <w:t>45</w:t>
            </w:r>
          </w:p>
        </w:tc>
        <w:tc>
          <w:tcPr>
            <w:tcW w:w="313" w:type="pct"/>
            <w:shd w:val="clear" w:color="auto" w:fill="auto"/>
            <w:vAlign w:val="center"/>
          </w:tcPr>
          <w:p w14:paraId="1343B09D"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26DB2079"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3F798697" w14:textId="77777777" w:rsidR="0035583A" w:rsidRPr="00F829B6" w:rsidRDefault="0035583A" w:rsidP="0074607E">
            <w:pPr>
              <w:pStyle w:val="TAC"/>
              <w:keepNext w:val="0"/>
              <w:keepLines w:val="0"/>
              <w:widowControl w:val="0"/>
            </w:pPr>
            <w:r w:rsidRPr="00F829B6">
              <w:t>79</w:t>
            </w:r>
          </w:p>
        </w:tc>
        <w:tc>
          <w:tcPr>
            <w:tcW w:w="313" w:type="pct"/>
            <w:shd w:val="clear" w:color="auto" w:fill="auto"/>
            <w:vAlign w:val="center"/>
          </w:tcPr>
          <w:p w14:paraId="342D3762"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45B26CFD"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690BFD33" w14:textId="77777777" w:rsidR="0035583A" w:rsidRPr="00F829B6" w:rsidRDefault="0035583A" w:rsidP="0074607E">
            <w:pPr>
              <w:pStyle w:val="TAC"/>
              <w:keepNext w:val="0"/>
              <w:keepLines w:val="0"/>
              <w:widowControl w:val="0"/>
            </w:pPr>
            <w:r w:rsidRPr="00F829B6">
              <w:t>113</w:t>
            </w:r>
          </w:p>
        </w:tc>
        <w:tc>
          <w:tcPr>
            <w:tcW w:w="313" w:type="pct"/>
            <w:shd w:val="clear" w:color="auto" w:fill="auto"/>
            <w:vAlign w:val="center"/>
          </w:tcPr>
          <w:p w14:paraId="0BFD7ED3"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16F70A58"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1E549375" w14:textId="77777777" w:rsidR="0035583A" w:rsidRPr="00F829B6" w:rsidRDefault="0035583A" w:rsidP="0074607E">
            <w:pPr>
              <w:pStyle w:val="TAC"/>
              <w:keepNext w:val="0"/>
              <w:keepLines w:val="0"/>
              <w:widowControl w:val="0"/>
            </w:pPr>
            <w:r w:rsidRPr="00F829B6">
              <w:t>147</w:t>
            </w:r>
          </w:p>
        </w:tc>
        <w:tc>
          <w:tcPr>
            <w:tcW w:w="313" w:type="pct"/>
            <w:shd w:val="clear" w:color="auto" w:fill="auto"/>
            <w:vAlign w:val="center"/>
          </w:tcPr>
          <w:p w14:paraId="2DA9BFE7"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6433D6EF" w14:textId="77777777" w:rsidR="0035583A" w:rsidRPr="00F829B6" w:rsidRDefault="0035583A" w:rsidP="0074607E">
            <w:pPr>
              <w:pStyle w:val="TAC"/>
              <w:keepNext w:val="0"/>
              <w:keepLines w:val="0"/>
              <w:widowControl w:val="0"/>
            </w:pPr>
            <w:r w:rsidRPr="00F829B6">
              <w:t>13</w:t>
            </w:r>
          </w:p>
        </w:tc>
      </w:tr>
      <w:tr w:rsidR="0035583A" w:rsidRPr="00F829B6" w14:paraId="17681ADC" w14:textId="77777777" w:rsidTr="00A02649">
        <w:trPr>
          <w:cantSplit/>
          <w:jc w:val="center"/>
        </w:trPr>
        <w:tc>
          <w:tcPr>
            <w:tcW w:w="386" w:type="pct"/>
            <w:shd w:val="clear" w:color="auto" w:fill="auto"/>
            <w:vAlign w:val="center"/>
          </w:tcPr>
          <w:p w14:paraId="53C370C5" w14:textId="77777777" w:rsidR="0035583A" w:rsidRPr="00F829B6" w:rsidRDefault="0035583A" w:rsidP="0074607E">
            <w:pPr>
              <w:pStyle w:val="TAC"/>
              <w:keepNext w:val="0"/>
              <w:keepLines w:val="0"/>
              <w:widowControl w:val="0"/>
            </w:pPr>
            <w:r w:rsidRPr="00F829B6">
              <w:t>12</w:t>
            </w:r>
          </w:p>
        </w:tc>
        <w:tc>
          <w:tcPr>
            <w:tcW w:w="313" w:type="pct"/>
            <w:shd w:val="clear" w:color="auto" w:fill="auto"/>
            <w:vAlign w:val="center"/>
          </w:tcPr>
          <w:p w14:paraId="0BCA170D"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62E30D43"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3B809E61" w14:textId="77777777" w:rsidR="0035583A" w:rsidRPr="00F829B6" w:rsidRDefault="0035583A" w:rsidP="0074607E">
            <w:pPr>
              <w:pStyle w:val="TAC"/>
              <w:keepNext w:val="0"/>
              <w:keepLines w:val="0"/>
              <w:widowControl w:val="0"/>
            </w:pPr>
            <w:r w:rsidRPr="00F829B6">
              <w:t>46</w:t>
            </w:r>
          </w:p>
        </w:tc>
        <w:tc>
          <w:tcPr>
            <w:tcW w:w="313" w:type="pct"/>
            <w:shd w:val="clear" w:color="auto" w:fill="auto"/>
            <w:vAlign w:val="center"/>
          </w:tcPr>
          <w:p w14:paraId="5048BD50"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11938A3F"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642B40BE" w14:textId="77777777" w:rsidR="0035583A" w:rsidRPr="00F829B6" w:rsidRDefault="0035583A" w:rsidP="0074607E">
            <w:pPr>
              <w:pStyle w:val="TAC"/>
              <w:keepNext w:val="0"/>
              <w:keepLines w:val="0"/>
              <w:widowControl w:val="0"/>
            </w:pPr>
            <w:r w:rsidRPr="00F829B6">
              <w:t>80</w:t>
            </w:r>
          </w:p>
        </w:tc>
        <w:tc>
          <w:tcPr>
            <w:tcW w:w="313" w:type="pct"/>
            <w:shd w:val="clear" w:color="auto" w:fill="auto"/>
            <w:vAlign w:val="center"/>
          </w:tcPr>
          <w:p w14:paraId="6A5F9927"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70836F17"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7D49C435" w14:textId="77777777" w:rsidR="0035583A" w:rsidRPr="00F829B6" w:rsidRDefault="0035583A" w:rsidP="0074607E">
            <w:pPr>
              <w:pStyle w:val="TAC"/>
              <w:keepNext w:val="0"/>
              <w:keepLines w:val="0"/>
              <w:widowControl w:val="0"/>
            </w:pPr>
            <w:r w:rsidRPr="00F829B6">
              <w:t>114</w:t>
            </w:r>
          </w:p>
        </w:tc>
        <w:tc>
          <w:tcPr>
            <w:tcW w:w="313" w:type="pct"/>
            <w:shd w:val="clear" w:color="auto" w:fill="auto"/>
            <w:vAlign w:val="center"/>
          </w:tcPr>
          <w:p w14:paraId="11F91307"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1B5BAB11"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26BE7582" w14:textId="77777777" w:rsidR="0035583A" w:rsidRPr="00F829B6" w:rsidRDefault="0035583A" w:rsidP="0074607E">
            <w:pPr>
              <w:pStyle w:val="TAC"/>
              <w:keepNext w:val="0"/>
              <w:keepLines w:val="0"/>
              <w:widowControl w:val="0"/>
            </w:pPr>
            <w:r w:rsidRPr="00F829B6">
              <w:t>148</w:t>
            </w:r>
          </w:p>
        </w:tc>
        <w:tc>
          <w:tcPr>
            <w:tcW w:w="313" w:type="pct"/>
            <w:shd w:val="clear" w:color="auto" w:fill="auto"/>
            <w:vAlign w:val="center"/>
          </w:tcPr>
          <w:p w14:paraId="73AEB6E5"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10AB51A7" w14:textId="77777777" w:rsidR="0035583A" w:rsidRPr="00F829B6" w:rsidRDefault="0035583A" w:rsidP="0074607E">
            <w:pPr>
              <w:pStyle w:val="TAC"/>
              <w:keepNext w:val="0"/>
              <w:keepLines w:val="0"/>
              <w:widowControl w:val="0"/>
            </w:pPr>
            <w:r w:rsidRPr="00F829B6">
              <w:t>14</w:t>
            </w:r>
          </w:p>
        </w:tc>
      </w:tr>
      <w:tr w:rsidR="0035583A" w:rsidRPr="00F829B6" w14:paraId="7DC4C91B" w14:textId="77777777" w:rsidTr="00A02649">
        <w:trPr>
          <w:cantSplit/>
          <w:jc w:val="center"/>
        </w:trPr>
        <w:tc>
          <w:tcPr>
            <w:tcW w:w="386" w:type="pct"/>
            <w:shd w:val="clear" w:color="auto" w:fill="auto"/>
            <w:vAlign w:val="center"/>
          </w:tcPr>
          <w:p w14:paraId="0FDB1D53" w14:textId="77777777" w:rsidR="0035583A" w:rsidRPr="00F829B6" w:rsidRDefault="0035583A" w:rsidP="0074607E">
            <w:pPr>
              <w:pStyle w:val="TAC"/>
              <w:keepNext w:val="0"/>
              <w:keepLines w:val="0"/>
              <w:widowControl w:val="0"/>
            </w:pPr>
            <w:r w:rsidRPr="00F829B6">
              <w:t>13</w:t>
            </w:r>
          </w:p>
        </w:tc>
        <w:tc>
          <w:tcPr>
            <w:tcW w:w="313" w:type="pct"/>
            <w:shd w:val="clear" w:color="auto" w:fill="auto"/>
            <w:vAlign w:val="center"/>
          </w:tcPr>
          <w:p w14:paraId="6400C3DB"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0C668613"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54322E63" w14:textId="77777777" w:rsidR="0035583A" w:rsidRPr="00F829B6" w:rsidRDefault="0035583A" w:rsidP="0074607E">
            <w:pPr>
              <w:pStyle w:val="TAC"/>
              <w:keepNext w:val="0"/>
              <w:keepLines w:val="0"/>
              <w:widowControl w:val="0"/>
            </w:pPr>
            <w:r w:rsidRPr="00F829B6">
              <w:t>47</w:t>
            </w:r>
          </w:p>
        </w:tc>
        <w:tc>
          <w:tcPr>
            <w:tcW w:w="313" w:type="pct"/>
            <w:shd w:val="clear" w:color="auto" w:fill="auto"/>
            <w:vAlign w:val="center"/>
          </w:tcPr>
          <w:p w14:paraId="242A819B"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0DBAD188"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5305070D" w14:textId="77777777" w:rsidR="0035583A" w:rsidRPr="00F829B6" w:rsidRDefault="0035583A" w:rsidP="0074607E">
            <w:pPr>
              <w:pStyle w:val="TAC"/>
              <w:keepNext w:val="0"/>
              <w:keepLines w:val="0"/>
              <w:widowControl w:val="0"/>
            </w:pPr>
            <w:r w:rsidRPr="00F829B6">
              <w:t>81</w:t>
            </w:r>
          </w:p>
        </w:tc>
        <w:tc>
          <w:tcPr>
            <w:tcW w:w="313" w:type="pct"/>
            <w:shd w:val="clear" w:color="auto" w:fill="auto"/>
            <w:vAlign w:val="center"/>
          </w:tcPr>
          <w:p w14:paraId="02EC63DB"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41BF6BC6"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67967301" w14:textId="77777777" w:rsidR="0035583A" w:rsidRPr="00F829B6" w:rsidRDefault="0035583A" w:rsidP="0074607E">
            <w:pPr>
              <w:pStyle w:val="TAC"/>
              <w:keepNext w:val="0"/>
              <w:keepLines w:val="0"/>
              <w:widowControl w:val="0"/>
            </w:pPr>
            <w:r w:rsidRPr="00F829B6">
              <w:t>115</w:t>
            </w:r>
          </w:p>
        </w:tc>
        <w:tc>
          <w:tcPr>
            <w:tcW w:w="313" w:type="pct"/>
            <w:shd w:val="clear" w:color="auto" w:fill="auto"/>
            <w:vAlign w:val="center"/>
          </w:tcPr>
          <w:p w14:paraId="11C6E9AC"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16FF2C13"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564A9E68" w14:textId="77777777" w:rsidR="0035583A" w:rsidRPr="00F829B6" w:rsidRDefault="0035583A" w:rsidP="0074607E">
            <w:pPr>
              <w:pStyle w:val="TAC"/>
              <w:keepNext w:val="0"/>
              <w:keepLines w:val="0"/>
              <w:widowControl w:val="0"/>
            </w:pPr>
            <w:r w:rsidRPr="00F829B6">
              <w:t>149</w:t>
            </w:r>
          </w:p>
        </w:tc>
        <w:tc>
          <w:tcPr>
            <w:tcW w:w="313" w:type="pct"/>
            <w:shd w:val="clear" w:color="auto" w:fill="auto"/>
            <w:vAlign w:val="center"/>
          </w:tcPr>
          <w:p w14:paraId="07ABDCE4"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6745D9E3" w14:textId="77777777" w:rsidR="0035583A" w:rsidRPr="00F829B6" w:rsidRDefault="0035583A" w:rsidP="0074607E">
            <w:pPr>
              <w:pStyle w:val="TAC"/>
              <w:keepNext w:val="0"/>
              <w:keepLines w:val="0"/>
              <w:widowControl w:val="0"/>
            </w:pPr>
            <w:r w:rsidRPr="00F829B6">
              <w:t>15</w:t>
            </w:r>
          </w:p>
        </w:tc>
      </w:tr>
      <w:tr w:rsidR="0035583A" w:rsidRPr="00F829B6" w14:paraId="254F9986" w14:textId="77777777" w:rsidTr="00A02649">
        <w:trPr>
          <w:cantSplit/>
          <w:jc w:val="center"/>
        </w:trPr>
        <w:tc>
          <w:tcPr>
            <w:tcW w:w="386" w:type="pct"/>
            <w:shd w:val="clear" w:color="auto" w:fill="auto"/>
            <w:vAlign w:val="center"/>
          </w:tcPr>
          <w:p w14:paraId="01640361" w14:textId="77777777" w:rsidR="0035583A" w:rsidRPr="00F829B6" w:rsidRDefault="0035583A" w:rsidP="0074607E">
            <w:pPr>
              <w:pStyle w:val="TAC"/>
              <w:keepNext w:val="0"/>
              <w:keepLines w:val="0"/>
              <w:widowControl w:val="0"/>
            </w:pPr>
            <w:r w:rsidRPr="00F829B6">
              <w:t>14</w:t>
            </w:r>
          </w:p>
        </w:tc>
        <w:tc>
          <w:tcPr>
            <w:tcW w:w="313" w:type="pct"/>
            <w:shd w:val="clear" w:color="auto" w:fill="auto"/>
            <w:vAlign w:val="center"/>
          </w:tcPr>
          <w:p w14:paraId="74E2495F"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2825B701"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49EA592F" w14:textId="77777777" w:rsidR="0035583A" w:rsidRPr="00F829B6" w:rsidRDefault="0035583A" w:rsidP="0074607E">
            <w:pPr>
              <w:pStyle w:val="TAC"/>
              <w:keepNext w:val="0"/>
              <w:keepLines w:val="0"/>
              <w:widowControl w:val="0"/>
            </w:pPr>
            <w:r w:rsidRPr="00F829B6">
              <w:t>48</w:t>
            </w:r>
          </w:p>
        </w:tc>
        <w:tc>
          <w:tcPr>
            <w:tcW w:w="313" w:type="pct"/>
            <w:shd w:val="clear" w:color="auto" w:fill="auto"/>
            <w:vAlign w:val="center"/>
          </w:tcPr>
          <w:p w14:paraId="3E6C4647"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5AD0E257"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1A880790" w14:textId="77777777" w:rsidR="0035583A" w:rsidRPr="00F829B6" w:rsidRDefault="0035583A" w:rsidP="0074607E">
            <w:pPr>
              <w:pStyle w:val="TAC"/>
              <w:keepNext w:val="0"/>
              <w:keepLines w:val="0"/>
              <w:widowControl w:val="0"/>
            </w:pPr>
            <w:r w:rsidRPr="00F829B6">
              <w:t>82</w:t>
            </w:r>
          </w:p>
        </w:tc>
        <w:tc>
          <w:tcPr>
            <w:tcW w:w="313" w:type="pct"/>
            <w:shd w:val="clear" w:color="auto" w:fill="auto"/>
            <w:vAlign w:val="center"/>
          </w:tcPr>
          <w:p w14:paraId="6F96DEA0"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09E78CA0"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130A8A34" w14:textId="77777777" w:rsidR="0035583A" w:rsidRPr="00F829B6" w:rsidRDefault="0035583A" w:rsidP="0074607E">
            <w:pPr>
              <w:pStyle w:val="TAC"/>
              <w:keepNext w:val="0"/>
              <w:keepLines w:val="0"/>
              <w:widowControl w:val="0"/>
            </w:pPr>
            <w:r w:rsidRPr="00F829B6">
              <w:t>116</w:t>
            </w:r>
          </w:p>
        </w:tc>
        <w:tc>
          <w:tcPr>
            <w:tcW w:w="313" w:type="pct"/>
            <w:shd w:val="clear" w:color="auto" w:fill="auto"/>
            <w:vAlign w:val="center"/>
          </w:tcPr>
          <w:p w14:paraId="1664A996"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2ECA97EA"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2D32BD3B" w14:textId="77777777" w:rsidR="0035583A" w:rsidRPr="00F829B6" w:rsidRDefault="0035583A" w:rsidP="0074607E">
            <w:pPr>
              <w:pStyle w:val="TAC"/>
              <w:keepNext w:val="0"/>
              <w:keepLines w:val="0"/>
              <w:widowControl w:val="0"/>
            </w:pPr>
            <w:r w:rsidRPr="00F829B6">
              <w:t>150</w:t>
            </w:r>
          </w:p>
        </w:tc>
        <w:tc>
          <w:tcPr>
            <w:tcW w:w="313" w:type="pct"/>
            <w:shd w:val="clear" w:color="auto" w:fill="auto"/>
            <w:vAlign w:val="center"/>
          </w:tcPr>
          <w:p w14:paraId="0E925661"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1F0887D4" w14:textId="77777777" w:rsidR="0035583A" w:rsidRPr="00F829B6" w:rsidRDefault="0035583A" w:rsidP="0074607E">
            <w:pPr>
              <w:pStyle w:val="TAC"/>
              <w:keepNext w:val="0"/>
              <w:keepLines w:val="0"/>
              <w:widowControl w:val="0"/>
            </w:pPr>
            <w:r w:rsidRPr="00F829B6">
              <w:t>16</w:t>
            </w:r>
          </w:p>
        </w:tc>
      </w:tr>
      <w:tr w:rsidR="0035583A" w:rsidRPr="00F829B6" w14:paraId="14D794D3" w14:textId="77777777" w:rsidTr="00A02649">
        <w:trPr>
          <w:cantSplit/>
          <w:jc w:val="center"/>
        </w:trPr>
        <w:tc>
          <w:tcPr>
            <w:tcW w:w="386" w:type="pct"/>
            <w:shd w:val="clear" w:color="auto" w:fill="auto"/>
            <w:vAlign w:val="center"/>
          </w:tcPr>
          <w:p w14:paraId="79C1646C" w14:textId="77777777" w:rsidR="0035583A" w:rsidRPr="00F829B6" w:rsidRDefault="0035583A" w:rsidP="0074607E">
            <w:pPr>
              <w:pStyle w:val="TAC"/>
              <w:keepNext w:val="0"/>
              <w:keepLines w:val="0"/>
              <w:widowControl w:val="0"/>
            </w:pPr>
            <w:r w:rsidRPr="00F829B6">
              <w:t>15</w:t>
            </w:r>
          </w:p>
        </w:tc>
        <w:tc>
          <w:tcPr>
            <w:tcW w:w="313" w:type="pct"/>
            <w:shd w:val="clear" w:color="auto" w:fill="auto"/>
            <w:vAlign w:val="center"/>
          </w:tcPr>
          <w:p w14:paraId="0B366CA9"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41F358C0"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2FA090EC" w14:textId="77777777" w:rsidR="0035583A" w:rsidRPr="00F829B6" w:rsidRDefault="0035583A" w:rsidP="0074607E">
            <w:pPr>
              <w:pStyle w:val="TAC"/>
              <w:keepNext w:val="0"/>
              <w:keepLines w:val="0"/>
              <w:widowControl w:val="0"/>
            </w:pPr>
            <w:r w:rsidRPr="00F829B6">
              <w:t>49</w:t>
            </w:r>
          </w:p>
        </w:tc>
        <w:tc>
          <w:tcPr>
            <w:tcW w:w="313" w:type="pct"/>
            <w:shd w:val="clear" w:color="auto" w:fill="auto"/>
            <w:vAlign w:val="center"/>
          </w:tcPr>
          <w:p w14:paraId="3DE4790A"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01043D2B"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1AAB4781" w14:textId="77777777" w:rsidR="0035583A" w:rsidRPr="00F829B6" w:rsidRDefault="0035583A" w:rsidP="0074607E">
            <w:pPr>
              <w:pStyle w:val="TAC"/>
              <w:keepNext w:val="0"/>
              <w:keepLines w:val="0"/>
              <w:widowControl w:val="0"/>
            </w:pPr>
            <w:r w:rsidRPr="00F829B6">
              <w:t>83</w:t>
            </w:r>
          </w:p>
        </w:tc>
        <w:tc>
          <w:tcPr>
            <w:tcW w:w="313" w:type="pct"/>
            <w:shd w:val="clear" w:color="auto" w:fill="auto"/>
            <w:vAlign w:val="center"/>
          </w:tcPr>
          <w:p w14:paraId="37E2F223"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186FF8A1"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1AA1F46F" w14:textId="77777777" w:rsidR="0035583A" w:rsidRPr="00F829B6" w:rsidRDefault="0035583A" w:rsidP="0074607E">
            <w:pPr>
              <w:pStyle w:val="TAC"/>
              <w:keepNext w:val="0"/>
              <w:keepLines w:val="0"/>
              <w:widowControl w:val="0"/>
            </w:pPr>
            <w:r w:rsidRPr="00F829B6">
              <w:t>117</w:t>
            </w:r>
          </w:p>
        </w:tc>
        <w:tc>
          <w:tcPr>
            <w:tcW w:w="313" w:type="pct"/>
            <w:shd w:val="clear" w:color="auto" w:fill="auto"/>
            <w:vAlign w:val="center"/>
          </w:tcPr>
          <w:p w14:paraId="522B05CA"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5789EA74"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60F43656" w14:textId="77777777" w:rsidR="0035583A" w:rsidRPr="00F829B6" w:rsidRDefault="0035583A" w:rsidP="0074607E">
            <w:pPr>
              <w:pStyle w:val="TAC"/>
              <w:keepNext w:val="0"/>
              <w:keepLines w:val="0"/>
              <w:widowControl w:val="0"/>
            </w:pPr>
            <w:r w:rsidRPr="00F829B6">
              <w:t>151</w:t>
            </w:r>
          </w:p>
        </w:tc>
        <w:tc>
          <w:tcPr>
            <w:tcW w:w="313" w:type="pct"/>
            <w:shd w:val="clear" w:color="auto" w:fill="auto"/>
            <w:vAlign w:val="center"/>
          </w:tcPr>
          <w:p w14:paraId="13D5650D"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7C925519" w14:textId="77777777" w:rsidR="0035583A" w:rsidRPr="00F829B6" w:rsidRDefault="0035583A" w:rsidP="0074607E">
            <w:pPr>
              <w:pStyle w:val="TAC"/>
              <w:keepNext w:val="0"/>
              <w:keepLines w:val="0"/>
              <w:widowControl w:val="0"/>
            </w:pPr>
            <w:r w:rsidRPr="00F829B6">
              <w:t>17</w:t>
            </w:r>
          </w:p>
        </w:tc>
      </w:tr>
      <w:tr w:rsidR="0035583A" w:rsidRPr="00F829B6" w14:paraId="13DD215A" w14:textId="77777777" w:rsidTr="00A02649">
        <w:trPr>
          <w:cantSplit/>
          <w:jc w:val="center"/>
        </w:trPr>
        <w:tc>
          <w:tcPr>
            <w:tcW w:w="386" w:type="pct"/>
            <w:shd w:val="clear" w:color="auto" w:fill="auto"/>
            <w:vAlign w:val="center"/>
          </w:tcPr>
          <w:p w14:paraId="2D751621" w14:textId="77777777" w:rsidR="0035583A" w:rsidRPr="00F829B6" w:rsidRDefault="0035583A" w:rsidP="0074607E">
            <w:pPr>
              <w:pStyle w:val="TAC"/>
              <w:keepNext w:val="0"/>
              <w:keepLines w:val="0"/>
              <w:widowControl w:val="0"/>
            </w:pPr>
            <w:r w:rsidRPr="00F829B6">
              <w:t>16</w:t>
            </w:r>
          </w:p>
        </w:tc>
        <w:tc>
          <w:tcPr>
            <w:tcW w:w="313" w:type="pct"/>
            <w:shd w:val="clear" w:color="auto" w:fill="auto"/>
            <w:vAlign w:val="center"/>
          </w:tcPr>
          <w:p w14:paraId="7FDEC1A8"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1FB849C9"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7BF37251" w14:textId="77777777" w:rsidR="0035583A" w:rsidRPr="00F829B6" w:rsidRDefault="0035583A" w:rsidP="0074607E">
            <w:pPr>
              <w:pStyle w:val="TAC"/>
              <w:keepNext w:val="0"/>
              <w:keepLines w:val="0"/>
              <w:widowControl w:val="0"/>
            </w:pPr>
            <w:r w:rsidRPr="00F829B6">
              <w:t>50</w:t>
            </w:r>
          </w:p>
        </w:tc>
        <w:tc>
          <w:tcPr>
            <w:tcW w:w="313" w:type="pct"/>
            <w:shd w:val="clear" w:color="auto" w:fill="auto"/>
            <w:vAlign w:val="center"/>
          </w:tcPr>
          <w:p w14:paraId="45758683"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48B61772"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0CAE51AD" w14:textId="77777777" w:rsidR="0035583A" w:rsidRPr="00F829B6" w:rsidRDefault="0035583A" w:rsidP="0074607E">
            <w:pPr>
              <w:pStyle w:val="TAC"/>
              <w:keepNext w:val="0"/>
              <w:keepLines w:val="0"/>
              <w:widowControl w:val="0"/>
            </w:pPr>
            <w:r w:rsidRPr="00F829B6">
              <w:t>84</w:t>
            </w:r>
          </w:p>
        </w:tc>
        <w:tc>
          <w:tcPr>
            <w:tcW w:w="313" w:type="pct"/>
            <w:shd w:val="clear" w:color="auto" w:fill="auto"/>
            <w:vAlign w:val="center"/>
          </w:tcPr>
          <w:p w14:paraId="1680047C"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4838CA16"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45AD7AF2" w14:textId="77777777" w:rsidR="0035583A" w:rsidRPr="00F829B6" w:rsidRDefault="0035583A" w:rsidP="0074607E">
            <w:pPr>
              <w:pStyle w:val="TAC"/>
              <w:keepNext w:val="0"/>
              <w:keepLines w:val="0"/>
              <w:widowControl w:val="0"/>
            </w:pPr>
            <w:r w:rsidRPr="00F829B6">
              <w:t>118</w:t>
            </w:r>
          </w:p>
        </w:tc>
        <w:tc>
          <w:tcPr>
            <w:tcW w:w="313" w:type="pct"/>
            <w:shd w:val="clear" w:color="auto" w:fill="auto"/>
            <w:vAlign w:val="center"/>
          </w:tcPr>
          <w:p w14:paraId="2B525E4C"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11F84EEC"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7DF867E2" w14:textId="77777777" w:rsidR="0035583A" w:rsidRPr="00F829B6" w:rsidRDefault="0035583A" w:rsidP="0074607E">
            <w:pPr>
              <w:pStyle w:val="TAC"/>
              <w:keepNext w:val="0"/>
              <w:keepLines w:val="0"/>
              <w:widowControl w:val="0"/>
            </w:pPr>
            <w:r w:rsidRPr="00F829B6">
              <w:t>152</w:t>
            </w:r>
          </w:p>
        </w:tc>
        <w:tc>
          <w:tcPr>
            <w:tcW w:w="313" w:type="pct"/>
            <w:shd w:val="clear" w:color="auto" w:fill="auto"/>
            <w:vAlign w:val="center"/>
          </w:tcPr>
          <w:p w14:paraId="3DB63320"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11D42D5E" w14:textId="77777777" w:rsidR="0035583A" w:rsidRPr="00F829B6" w:rsidRDefault="0035583A" w:rsidP="0074607E">
            <w:pPr>
              <w:pStyle w:val="TAC"/>
              <w:keepNext w:val="0"/>
              <w:keepLines w:val="0"/>
              <w:widowControl w:val="0"/>
            </w:pPr>
            <w:r w:rsidRPr="00F829B6">
              <w:t>18</w:t>
            </w:r>
          </w:p>
        </w:tc>
      </w:tr>
      <w:tr w:rsidR="0035583A" w:rsidRPr="00F829B6" w14:paraId="5C6388C5" w14:textId="77777777" w:rsidTr="00A02649">
        <w:trPr>
          <w:cantSplit/>
          <w:jc w:val="center"/>
        </w:trPr>
        <w:tc>
          <w:tcPr>
            <w:tcW w:w="386" w:type="pct"/>
            <w:shd w:val="clear" w:color="auto" w:fill="auto"/>
            <w:vAlign w:val="center"/>
          </w:tcPr>
          <w:p w14:paraId="255547FF" w14:textId="77777777" w:rsidR="0035583A" w:rsidRPr="00F829B6" w:rsidRDefault="0035583A" w:rsidP="0074607E">
            <w:pPr>
              <w:pStyle w:val="TAC"/>
              <w:keepNext w:val="0"/>
              <w:keepLines w:val="0"/>
              <w:widowControl w:val="0"/>
            </w:pPr>
            <w:r w:rsidRPr="00F829B6">
              <w:t>17</w:t>
            </w:r>
          </w:p>
        </w:tc>
        <w:tc>
          <w:tcPr>
            <w:tcW w:w="313" w:type="pct"/>
            <w:shd w:val="clear" w:color="auto" w:fill="auto"/>
            <w:vAlign w:val="center"/>
          </w:tcPr>
          <w:p w14:paraId="53B7D45B"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4E5A9547"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041DA60E" w14:textId="77777777" w:rsidR="0035583A" w:rsidRPr="00F829B6" w:rsidRDefault="0035583A" w:rsidP="0074607E">
            <w:pPr>
              <w:pStyle w:val="TAC"/>
              <w:keepNext w:val="0"/>
              <w:keepLines w:val="0"/>
              <w:widowControl w:val="0"/>
            </w:pPr>
            <w:r w:rsidRPr="00F829B6">
              <w:t>51</w:t>
            </w:r>
          </w:p>
        </w:tc>
        <w:tc>
          <w:tcPr>
            <w:tcW w:w="313" w:type="pct"/>
            <w:shd w:val="clear" w:color="auto" w:fill="auto"/>
            <w:vAlign w:val="center"/>
          </w:tcPr>
          <w:p w14:paraId="007811B9"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194CA73F"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2CB8E8D7" w14:textId="77777777" w:rsidR="0035583A" w:rsidRPr="00F829B6" w:rsidRDefault="0035583A" w:rsidP="0074607E">
            <w:pPr>
              <w:pStyle w:val="TAC"/>
              <w:keepNext w:val="0"/>
              <w:keepLines w:val="0"/>
              <w:widowControl w:val="0"/>
            </w:pPr>
            <w:r w:rsidRPr="00F829B6">
              <w:t>85</w:t>
            </w:r>
          </w:p>
        </w:tc>
        <w:tc>
          <w:tcPr>
            <w:tcW w:w="313" w:type="pct"/>
            <w:shd w:val="clear" w:color="auto" w:fill="auto"/>
            <w:vAlign w:val="center"/>
          </w:tcPr>
          <w:p w14:paraId="4CC953FD"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62A7E4DE"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5E03F39C" w14:textId="77777777" w:rsidR="0035583A" w:rsidRPr="00F829B6" w:rsidRDefault="0035583A" w:rsidP="0074607E">
            <w:pPr>
              <w:pStyle w:val="TAC"/>
              <w:keepNext w:val="0"/>
              <w:keepLines w:val="0"/>
              <w:widowControl w:val="0"/>
            </w:pPr>
            <w:r w:rsidRPr="00F829B6">
              <w:t>119</w:t>
            </w:r>
          </w:p>
        </w:tc>
        <w:tc>
          <w:tcPr>
            <w:tcW w:w="313" w:type="pct"/>
            <w:shd w:val="clear" w:color="auto" w:fill="auto"/>
            <w:vAlign w:val="center"/>
          </w:tcPr>
          <w:p w14:paraId="58A59524"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63576E60"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2C325316" w14:textId="77777777" w:rsidR="0035583A" w:rsidRPr="00F829B6" w:rsidRDefault="0035583A" w:rsidP="0074607E">
            <w:pPr>
              <w:pStyle w:val="TAC"/>
              <w:keepNext w:val="0"/>
              <w:keepLines w:val="0"/>
              <w:widowControl w:val="0"/>
            </w:pPr>
            <w:r w:rsidRPr="00F829B6">
              <w:t>153</w:t>
            </w:r>
          </w:p>
        </w:tc>
        <w:tc>
          <w:tcPr>
            <w:tcW w:w="313" w:type="pct"/>
            <w:shd w:val="clear" w:color="auto" w:fill="auto"/>
            <w:vAlign w:val="center"/>
          </w:tcPr>
          <w:p w14:paraId="21AA3049"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190B2A54" w14:textId="77777777" w:rsidR="0035583A" w:rsidRPr="00F829B6" w:rsidRDefault="0035583A" w:rsidP="0074607E">
            <w:pPr>
              <w:pStyle w:val="TAC"/>
              <w:keepNext w:val="0"/>
              <w:keepLines w:val="0"/>
              <w:widowControl w:val="0"/>
            </w:pPr>
            <w:r w:rsidRPr="00F829B6">
              <w:t>19</w:t>
            </w:r>
          </w:p>
        </w:tc>
      </w:tr>
      <w:tr w:rsidR="0035583A" w:rsidRPr="00F829B6" w14:paraId="23F8E9EA" w14:textId="77777777" w:rsidTr="00A02649">
        <w:trPr>
          <w:cantSplit/>
          <w:jc w:val="center"/>
        </w:trPr>
        <w:tc>
          <w:tcPr>
            <w:tcW w:w="386" w:type="pct"/>
            <w:shd w:val="clear" w:color="auto" w:fill="auto"/>
            <w:vAlign w:val="center"/>
          </w:tcPr>
          <w:p w14:paraId="7182C681" w14:textId="77777777" w:rsidR="0035583A" w:rsidRPr="00F829B6" w:rsidRDefault="0035583A" w:rsidP="0074607E">
            <w:pPr>
              <w:pStyle w:val="TAC"/>
              <w:keepNext w:val="0"/>
              <w:keepLines w:val="0"/>
              <w:widowControl w:val="0"/>
            </w:pPr>
            <w:r w:rsidRPr="00F829B6">
              <w:t>18</w:t>
            </w:r>
          </w:p>
        </w:tc>
        <w:tc>
          <w:tcPr>
            <w:tcW w:w="313" w:type="pct"/>
            <w:shd w:val="clear" w:color="auto" w:fill="auto"/>
            <w:vAlign w:val="center"/>
          </w:tcPr>
          <w:p w14:paraId="41063401"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2605EEFE"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4CAE5DF0" w14:textId="77777777" w:rsidR="0035583A" w:rsidRPr="00F829B6" w:rsidRDefault="0035583A" w:rsidP="0074607E">
            <w:pPr>
              <w:pStyle w:val="TAC"/>
              <w:keepNext w:val="0"/>
              <w:keepLines w:val="0"/>
              <w:widowControl w:val="0"/>
            </w:pPr>
            <w:r w:rsidRPr="00F829B6">
              <w:t>52</w:t>
            </w:r>
          </w:p>
        </w:tc>
        <w:tc>
          <w:tcPr>
            <w:tcW w:w="313" w:type="pct"/>
            <w:shd w:val="clear" w:color="auto" w:fill="auto"/>
            <w:vAlign w:val="center"/>
          </w:tcPr>
          <w:p w14:paraId="5856ADF5"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105C6DD1"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44EDAE49" w14:textId="77777777" w:rsidR="0035583A" w:rsidRPr="00F829B6" w:rsidRDefault="0035583A" w:rsidP="0074607E">
            <w:pPr>
              <w:pStyle w:val="TAC"/>
              <w:keepNext w:val="0"/>
              <w:keepLines w:val="0"/>
              <w:widowControl w:val="0"/>
            </w:pPr>
            <w:r w:rsidRPr="00F829B6">
              <w:t>86</w:t>
            </w:r>
          </w:p>
        </w:tc>
        <w:tc>
          <w:tcPr>
            <w:tcW w:w="313" w:type="pct"/>
            <w:shd w:val="clear" w:color="auto" w:fill="auto"/>
            <w:vAlign w:val="center"/>
          </w:tcPr>
          <w:p w14:paraId="6D440BAC" w14:textId="77777777" w:rsidR="0035583A" w:rsidRPr="00F829B6" w:rsidRDefault="0035583A" w:rsidP="0074607E">
            <w:pPr>
              <w:pStyle w:val="TAC"/>
              <w:keepNext w:val="0"/>
              <w:keepLines w:val="0"/>
              <w:widowControl w:val="0"/>
            </w:pPr>
            <w:r w:rsidRPr="00F829B6">
              <w:t>27</w:t>
            </w:r>
          </w:p>
        </w:tc>
        <w:tc>
          <w:tcPr>
            <w:tcW w:w="301" w:type="pct"/>
            <w:shd w:val="clear" w:color="auto" w:fill="auto"/>
            <w:vAlign w:val="center"/>
          </w:tcPr>
          <w:p w14:paraId="6680A790"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70A936AC" w14:textId="77777777" w:rsidR="0035583A" w:rsidRPr="00F829B6" w:rsidRDefault="0035583A" w:rsidP="0074607E">
            <w:pPr>
              <w:pStyle w:val="TAC"/>
              <w:keepNext w:val="0"/>
              <w:keepLines w:val="0"/>
              <w:widowControl w:val="0"/>
            </w:pPr>
            <w:r w:rsidRPr="00F829B6">
              <w:t>120</w:t>
            </w:r>
          </w:p>
        </w:tc>
        <w:tc>
          <w:tcPr>
            <w:tcW w:w="313" w:type="pct"/>
            <w:shd w:val="clear" w:color="auto" w:fill="auto"/>
            <w:vAlign w:val="center"/>
          </w:tcPr>
          <w:p w14:paraId="26A34BE3"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61A3106A"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47B9A140" w14:textId="77777777" w:rsidR="0035583A" w:rsidRPr="00F829B6" w:rsidRDefault="0035583A" w:rsidP="0074607E">
            <w:pPr>
              <w:pStyle w:val="TAC"/>
              <w:keepNext w:val="0"/>
              <w:keepLines w:val="0"/>
              <w:widowControl w:val="0"/>
            </w:pPr>
            <w:r w:rsidRPr="00F829B6">
              <w:t>154</w:t>
            </w:r>
          </w:p>
        </w:tc>
        <w:tc>
          <w:tcPr>
            <w:tcW w:w="313" w:type="pct"/>
            <w:shd w:val="clear" w:color="auto" w:fill="auto"/>
            <w:vAlign w:val="center"/>
          </w:tcPr>
          <w:p w14:paraId="376BFFEC"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4545DB3F" w14:textId="77777777" w:rsidR="0035583A" w:rsidRPr="00F829B6" w:rsidRDefault="0035583A" w:rsidP="0074607E">
            <w:pPr>
              <w:pStyle w:val="TAC"/>
              <w:keepNext w:val="0"/>
              <w:keepLines w:val="0"/>
              <w:widowControl w:val="0"/>
            </w:pPr>
            <w:r w:rsidRPr="00F829B6">
              <w:t>20</w:t>
            </w:r>
          </w:p>
        </w:tc>
      </w:tr>
      <w:tr w:rsidR="0035583A" w:rsidRPr="00F829B6" w14:paraId="4BCB2216" w14:textId="77777777" w:rsidTr="00A02649">
        <w:trPr>
          <w:cantSplit/>
          <w:jc w:val="center"/>
        </w:trPr>
        <w:tc>
          <w:tcPr>
            <w:tcW w:w="386" w:type="pct"/>
            <w:shd w:val="clear" w:color="auto" w:fill="auto"/>
            <w:vAlign w:val="center"/>
          </w:tcPr>
          <w:p w14:paraId="1F326A4F" w14:textId="77777777" w:rsidR="0035583A" w:rsidRPr="00F829B6" w:rsidRDefault="0035583A" w:rsidP="0074607E">
            <w:pPr>
              <w:pStyle w:val="TAC"/>
              <w:keepNext w:val="0"/>
              <w:keepLines w:val="0"/>
              <w:widowControl w:val="0"/>
            </w:pPr>
            <w:r w:rsidRPr="00F829B6">
              <w:t>19</w:t>
            </w:r>
          </w:p>
        </w:tc>
        <w:tc>
          <w:tcPr>
            <w:tcW w:w="313" w:type="pct"/>
            <w:shd w:val="clear" w:color="auto" w:fill="auto"/>
            <w:vAlign w:val="center"/>
          </w:tcPr>
          <w:p w14:paraId="6C252A4B"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68D47807"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3A0D9D41" w14:textId="77777777" w:rsidR="0035583A" w:rsidRPr="00F829B6" w:rsidRDefault="0035583A" w:rsidP="0074607E">
            <w:pPr>
              <w:pStyle w:val="TAC"/>
              <w:keepNext w:val="0"/>
              <w:keepLines w:val="0"/>
              <w:widowControl w:val="0"/>
            </w:pPr>
            <w:r w:rsidRPr="00F829B6">
              <w:t>53</w:t>
            </w:r>
          </w:p>
        </w:tc>
        <w:tc>
          <w:tcPr>
            <w:tcW w:w="313" w:type="pct"/>
            <w:shd w:val="clear" w:color="auto" w:fill="auto"/>
            <w:vAlign w:val="center"/>
          </w:tcPr>
          <w:p w14:paraId="375691FE"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0F2B8CC7"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14C4570F" w14:textId="77777777" w:rsidR="0035583A" w:rsidRPr="00F829B6" w:rsidRDefault="0035583A" w:rsidP="0074607E">
            <w:pPr>
              <w:pStyle w:val="TAC"/>
              <w:keepNext w:val="0"/>
              <w:keepLines w:val="0"/>
              <w:widowControl w:val="0"/>
            </w:pPr>
            <w:r w:rsidRPr="00F829B6">
              <w:t>87</w:t>
            </w:r>
          </w:p>
        </w:tc>
        <w:tc>
          <w:tcPr>
            <w:tcW w:w="313" w:type="pct"/>
            <w:shd w:val="clear" w:color="auto" w:fill="auto"/>
            <w:vAlign w:val="center"/>
          </w:tcPr>
          <w:p w14:paraId="4B4C86BB"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51D99B2F"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24233F74" w14:textId="77777777" w:rsidR="0035583A" w:rsidRPr="00F829B6" w:rsidRDefault="0035583A" w:rsidP="0074607E">
            <w:pPr>
              <w:pStyle w:val="TAC"/>
              <w:keepNext w:val="0"/>
              <w:keepLines w:val="0"/>
              <w:widowControl w:val="0"/>
            </w:pPr>
            <w:r w:rsidRPr="00F829B6">
              <w:t>121</w:t>
            </w:r>
          </w:p>
        </w:tc>
        <w:tc>
          <w:tcPr>
            <w:tcW w:w="313" w:type="pct"/>
            <w:shd w:val="clear" w:color="auto" w:fill="auto"/>
            <w:vAlign w:val="center"/>
          </w:tcPr>
          <w:p w14:paraId="774615C3"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56BDC4C3"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49324E79" w14:textId="77777777" w:rsidR="0035583A" w:rsidRPr="00F829B6" w:rsidRDefault="0035583A" w:rsidP="0074607E">
            <w:pPr>
              <w:pStyle w:val="TAC"/>
              <w:keepNext w:val="0"/>
              <w:keepLines w:val="0"/>
              <w:widowControl w:val="0"/>
            </w:pPr>
            <w:r w:rsidRPr="00F829B6">
              <w:t>155</w:t>
            </w:r>
          </w:p>
        </w:tc>
        <w:tc>
          <w:tcPr>
            <w:tcW w:w="313" w:type="pct"/>
            <w:shd w:val="clear" w:color="auto" w:fill="auto"/>
            <w:vAlign w:val="center"/>
          </w:tcPr>
          <w:p w14:paraId="29F9456F"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5AE9861E" w14:textId="77777777" w:rsidR="0035583A" w:rsidRPr="00F829B6" w:rsidRDefault="0035583A" w:rsidP="0074607E">
            <w:pPr>
              <w:pStyle w:val="TAC"/>
              <w:keepNext w:val="0"/>
              <w:keepLines w:val="0"/>
              <w:widowControl w:val="0"/>
            </w:pPr>
            <w:r w:rsidRPr="00F829B6">
              <w:t>21</w:t>
            </w:r>
          </w:p>
        </w:tc>
      </w:tr>
      <w:tr w:rsidR="0035583A" w:rsidRPr="00F829B6" w14:paraId="62CB21A1" w14:textId="77777777" w:rsidTr="00A02649">
        <w:trPr>
          <w:cantSplit/>
          <w:jc w:val="center"/>
        </w:trPr>
        <w:tc>
          <w:tcPr>
            <w:tcW w:w="386" w:type="pct"/>
            <w:shd w:val="clear" w:color="auto" w:fill="auto"/>
            <w:vAlign w:val="center"/>
          </w:tcPr>
          <w:p w14:paraId="4AE78321" w14:textId="77777777" w:rsidR="0035583A" w:rsidRPr="00F829B6" w:rsidRDefault="0035583A" w:rsidP="0074607E">
            <w:pPr>
              <w:pStyle w:val="TAC"/>
              <w:keepNext w:val="0"/>
              <w:keepLines w:val="0"/>
              <w:widowControl w:val="0"/>
            </w:pPr>
            <w:r w:rsidRPr="00F829B6">
              <w:t>20</w:t>
            </w:r>
          </w:p>
        </w:tc>
        <w:tc>
          <w:tcPr>
            <w:tcW w:w="313" w:type="pct"/>
            <w:shd w:val="clear" w:color="auto" w:fill="auto"/>
            <w:vAlign w:val="center"/>
          </w:tcPr>
          <w:p w14:paraId="2E9E5A5D"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0BFD5F4E"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123DEBAF" w14:textId="77777777" w:rsidR="0035583A" w:rsidRPr="00F829B6" w:rsidRDefault="0035583A" w:rsidP="0074607E">
            <w:pPr>
              <w:pStyle w:val="TAC"/>
              <w:keepNext w:val="0"/>
              <w:keepLines w:val="0"/>
              <w:widowControl w:val="0"/>
            </w:pPr>
            <w:r w:rsidRPr="00F829B6">
              <w:t>54</w:t>
            </w:r>
          </w:p>
        </w:tc>
        <w:tc>
          <w:tcPr>
            <w:tcW w:w="313" w:type="pct"/>
            <w:shd w:val="clear" w:color="auto" w:fill="auto"/>
            <w:vAlign w:val="center"/>
          </w:tcPr>
          <w:p w14:paraId="6C8762D3"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20E73915"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61859AFE" w14:textId="77777777" w:rsidR="0035583A" w:rsidRPr="00F829B6" w:rsidRDefault="0035583A" w:rsidP="0074607E">
            <w:pPr>
              <w:pStyle w:val="TAC"/>
              <w:keepNext w:val="0"/>
              <w:keepLines w:val="0"/>
              <w:widowControl w:val="0"/>
            </w:pPr>
            <w:r w:rsidRPr="00F829B6">
              <w:t>88</w:t>
            </w:r>
          </w:p>
        </w:tc>
        <w:tc>
          <w:tcPr>
            <w:tcW w:w="313" w:type="pct"/>
            <w:shd w:val="clear" w:color="auto" w:fill="auto"/>
            <w:vAlign w:val="center"/>
          </w:tcPr>
          <w:p w14:paraId="5D97DD3C"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260F3445"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3054FD01" w14:textId="77777777" w:rsidR="0035583A" w:rsidRPr="00F829B6" w:rsidRDefault="0035583A" w:rsidP="0074607E">
            <w:pPr>
              <w:pStyle w:val="TAC"/>
              <w:keepNext w:val="0"/>
              <w:keepLines w:val="0"/>
              <w:widowControl w:val="0"/>
            </w:pPr>
            <w:r w:rsidRPr="00F829B6">
              <w:t>122</w:t>
            </w:r>
          </w:p>
        </w:tc>
        <w:tc>
          <w:tcPr>
            <w:tcW w:w="313" w:type="pct"/>
            <w:shd w:val="clear" w:color="auto" w:fill="auto"/>
            <w:vAlign w:val="center"/>
          </w:tcPr>
          <w:p w14:paraId="477AE335"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506B4BE8"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3F4BF373" w14:textId="77777777" w:rsidR="0035583A" w:rsidRPr="00F829B6" w:rsidRDefault="0035583A" w:rsidP="0074607E">
            <w:pPr>
              <w:pStyle w:val="TAC"/>
              <w:keepNext w:val="0"/>
              <w:keepLines w:val="0"/>
              <w:widowControl w:val="0"/>
            </w:pPr>
            <w:r w:rsidRPr="00F829B6">
              <w:t>156</w:t>
            </w:r>
          </w:p>
        </w:tc>
        <w:tc>
          <w:tcPr>
            <w:tcW w:w="313" w:type="pct"/>
            <w:shd w:val="clear" w:color="auto" w:fill="auto"/>
            <w:vAlign w:val="center"/>
          </w:tcPr>
          <w:p w14:paraId="5FC75965"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7DBD50A1" w14:textId="77777777" w:rsidR="0035583A" w:rsidRPr="00F829B6" w:rsidRDefault="0035583A" w:rsidP="0074607E">
            <w:pPr>
              <w:pStyle w:val="TAC"/>
              <w:keepNext w:val="0"/>
              <w:keepLines w:val="0"/>
              <w:widowControl w:val="0"/>
            </w:pPr>
            <w:r w:rsidRPr="00F829B6">
              <w:t>22</w:t>
            </w:r>
          </w:p>
        </w:tc>
      </w:tr>
      <w:tr w:rsidR="0035583A" w:rsidRPr="00F829B6" w14:paraId="718C79DD" w14:textId="77777777" w:rsidTr="00A02649">
        <w:trPr>
          <w:cantSplit/>
          <w:jc w:val="center"/>
        </w:trPr>
        <w:tc>
          <w:tcPr>
            <w:tcW w:w="386" w:type="pct"/>
            <w:shd w:val="clear" w:color="auto" w:fill="auto"/>
            <w:vAlign w:val="center"/>
          </w:tcPr>
          <w:p w14:paraId="25D6021E" w14:textId="77777777" w:rsidR="0035583A" w:rsidRPr="00F829B6" w:rsidRDefault="0035583A" w:rsidP="0074607E">
            <w:pPr>
              <w:pStyle w:val="TAC"/>
              <w:keepNext w:val="0"/>
              <w:keepLines w:val="0"/>
              <w:widowControl w:val="0"/>
            </w:pPr>
            <w:r w:rsidRPr="00F829B6">
              <w:t>21</w:t>
            </w:r>
          </w:p>
        </w:tc>
        <w:tc>
          <w:tcPr>
            <w:tcW w:w="313" w:type="pct"/>
            <w:shd w:val="clear" w:color="auto" w:fill="auto"/>
            <w:vAlign w:val="center"/>
          </w:tcPr>
          <w:p w14:paraId="1E1C1091"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35B45215"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61BDCD70" w14:textId="77777777" w:rsidR="0035583A" w:rsidRPr="00F829B6" w:rsidRDefault="0035583A" w:rsidP="0074607E">
            <w:pPr>
              <w:pStyle w:val="TAC"/>
              <w:keepNext w:val="0"/>
              <w:keepLines w:val="0"/>
              <w:widowControl w:val="0"/>
            </w:pPr>
            <w:r w:rsidRPr="00F829B6">
              <w:t>55</w:t>
            </w:r>
          </w:p>
        </w:tc>
        <w:tc>
          <w:tcPr>
            <w:tcW w:w="313" w:type="pct"/>
            <w:shd w:val="clear" w:color="auto" w:fill="auto"/>
            <w:vAlign w:val="center"/>
          </w:tcPr>
          <w:p w14:paraId="497F2B69"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2EB1404D"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60FC85B0" w14:textId="77777777" w:rsidR="0035583A" w:rsidRPr="00F829B6" w:rsidRDefault="0035583A" w:rsidP="0074607E">
            <w:pPr>
              <w:pStyle w:val="TAC"/>
              <w:keepNext w:val="0"/>
              <w:keepLines w:val="0"/>
              <w:widowControl w:val="0"/>
            </w:pPr>
            <w:r w:rsidRPr="00F829B6">
              <w:t>89</w:t>
            </w:r>
          </w:p>
        </w:tc>
        <w:tc>
          <w:tcPr>
            <w:tcW w:w="313" w:type="pct"/>
            <w:shd w:val="clear" w:color="auto" w:fill="auto"/>
            <w:vAlign w:val="center"/>
          </w:tcPr>
          <w:p w14:paraId="52A1A839"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1EBF7324"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31B0FD27" w14:textId="77777777" w:rsidR="0035583A" w:rsidRPr="00F829B6" w:rsidRDefault="0035583A" w:rsidP="0074607E">
            <w:pPr>
              <w:pStyle w:val="TAC"/>
              <w:keepNext w:val="0"/>
              <w:keepLines w:val="0"/>
              <w:widowControl w:val="0"/>
            </w:pPr>
            <w:r w:rsidRPr="00F829B6">
              <w:t>123</w:t>
            </w:r>
          </w:p>
        </w:tc>
        <w:tc>
          <w:tcPr>
            <w:tcW w:w="313" w:type="pct"/>
            <w:shd w:val="clear" w:color="auto" w:fill="auto"/>
            <w:vAlign w:val="center"/>
          </w:tcPr>
          <w:p w14:paraId="6DEC892C"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26574C2E"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7E124976" w14:textId="77777777" w:rsidR="0035583A" w:rsidRPr="00F829B6" w:rsidRDefault="0035583A" w:rsidP="0074607E">
            <w:pPr>
              <w:pStyle w:val="TAC"/>
              <w:keepNext w:val="0"/>
              <w:keepLines w:val="0"/>
              <w:widowControl w:val="0"/>
            </w:pPr>
            <w:r w:rsidRPr="00F829B6">
              <w:t>157</w:t>
            </w:r>
          </w:p>
        </w:tc>
        <w:tc>
          <w:tcPr>
            <w:tcW w:w="313" w:type="pct"/>
            <w:shd w:val="clear" w:color="auto" w:fill="auto"/>
            <w:vAlign w:val="center"/>
          </w:tcPr>
          <w:p w14:paraId="1E994262"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78946FA8" w14:textId="77777777" w:rsidR="0035583A" w:rsidRPr="00F829B6" w:rsidRDefault="0035583A" w:rsidP="0074607E">
            <w:pPr>
              <w:pStyle w:val="TAC"/>
              <w:keepNext w:val="0"/>
              <w:keepLines w:val="0"/>
              <w:widowControl w:val="0"/>
            </w:pPr>
            <w:r w:rsidRPr="00F829B6">
              <w:t>23</w:t>
            </w:r>
          </w:p>
        </w:tc>
      </w:tr>
      <w:tr w:rsidR="0035583A" w:rsidRPr="00F829B6" w14:paraId="09B3F498" w14:textId="77777777" w:rsidTr="00A02649">
        <w:trPr>
          <w:cantSplit/>
          <w:jc w:val="center"/>
        </w:trPr>
        <w:tc>
          <w:tcPr>
            <w:tcW w:w="386" w:type="pct"/>
            <w:shd w:val="clear" w:color="auto" w:fill="auto"/>
            <w:vAlign w:val="center"/>
          </w:tcPr>
          <w:p w14:paraId="352BFA9D" w14:textId="77777777" w:rsidR="0035583A" w:rsidRPr="00F829B6" w:rsidRDefault="0035583A" w:rsidP="0074607E">
            <w:pPr>
              <w:pStyle w:val="TAC"/>
              <w:keepNext w:val="0"/>
              <w:keepLines w:val="0"/>
              <w:widowControl w:val="0"/>
            </w:pPr>
            <w:r w:rsidRPr="00F829B6">
              <w:t>22</w:t>
            </w:r>
          </w:p>
        </w:tc>
        <w:tc>
          <w:tcPr>
            <w:tcW w:w="313" w:type="pct"/>
            <w:shd w:val="clear" w:color="auto" w:fill="auto"/>
            <w:vAlign w:val="center"/>
          </w:tcPr>
          <w:p w14:paraId="733A1F17"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17C7AF31"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6298ABC3" w14:textId="77777777" w:rsidR="0035583A" w:rsidRPr="00F829B6" w:rsidRDefault="0035583A" w:rsidP="0074607E">
            <w:pPr>
              <w:pStyle w:val="TAC"/>
              <w:keepNext w:val="0"/>
              <w:keepLines w:val="0"/>
              <w:widowControl w:val="0"/>
            </w:pPr>
            <w:r w:rsidRPr="00F829B6">
              <w:t>56</w:t>
            </w:r>
          </w:p>
        </w:tc>
        <w:tc>
          <w:tcPr>
            <w:tcW w:w="313" w:type="pct"/>
            <w:shd w:val="clear" w:color="auto" w:fill="auto"/>
            <w:vAlign w:val="center"/>
          </w:tcPr>
          <w:p w14:paraId="16024430"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6FFEB1F0"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18FD2F7D" w14:textId="77777777" w:rsidR="0035583A" w:rsidRPr="00F829B6" w:rsidRDefault="0035583A" w:rsidP="0074607E">
            <w:pPr>
              <w:pStyle w:val="TAC"/>
              <w:keepNext w:val="0"/>
              <w:keepLines w:val="0"/>
              <w:widowControl w:val="0"/>
            </w:pPr>
            <w:r w:rsidRPr="00F829B6">
              <w:t>90</w:t>
            </w:r>
          </w:p>
        </w:tc>
        <w:tc>
          <w:tcPr>
            <w:tcW w:w="313" w:type="pct"/>
            <w:shd w:val="clear" w:color="auto" w:fill="auto"/>
            <w:vAlign w:val="center"/>
          </w:tcPr>
          <w:p w14:paraId="44138615"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3C0BABE5"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26CE48FC" w14:textId="77777777" w:rsidR="0035583A" w:rsidRPr="00F829B6" w:rsidRDefault="0035583A" w:rsidP="0074607E">
            <w:pPr>
              <w:pStyle w:val="TAC"/>
              <w:keepNext w:val="0"/>
              <w:keepLines w:val="0"/>
              <w:widowControl w:val="0"/>
            </w:pPr>
            <w:r w:rsidRPr="00F829B6">
              <w:t>124</w:t>
            </w:r>
          </w:p>
        </w:tc>
        <w:tc>
          <w:tcPr>
            <w:tcW w:w="313" w:type="pct"/>
            <w:shd w:val="clear" w:color="auto" w:fill="auto"/>
            <w:vAlign w:val="center"/>
          </w:tcPr>
          <w:p w14:paraId="52D2A863"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7692CAAF"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78768AEA" w14:textId="77777777" w:rsidR="0035583A" w:rsidRPr="00F829B6" w:rsidRDefault="0035583A" w:rsidP="0074607E">
            <w:pPr>
              <w:pStyle w:val="TAC"/>
              <w:keepNext w:val="0"/>
              <w:keepLines w:val="0"/>
              <w:widowControl w:val="0"/>
            </w:pPr>
            <w:r w:rsidRPr="00F829B6">
              <w:t>158</w:t>
            </w:r>
          </w:p>
        </w:tc>
        <w:tc>
          <w:tcPr>
            <w:tcW w:w="313" w:type="pct"/>
            <w:shd w:val="clear" w:color="auto" w:fill="auto"/>
            <w:vAlign w:val="center"/>
          </w:tcPr>
          <w:p w14:paraId="76BC3036"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2C92758A" w14:textId="77777777" w:rsidR="0035583A" w:rsidRPr="00F829B6" w:rsidRDefault="0035583A" w:rsidP="0074607E">
            <w:pPr>
              <w:pStyle w:val="TAC"/>
              <w:keepNext w:val="0"/>
              <w:keepLines w:val="0"/>
              <w:widowControl w:val="0"/>
            </w:pPr>
            <w:r w:rsidRPr="00F829B6">
              <w:t>24</w:t>
            </w:r>
          </w:p>
        </w:tc>
      </w:tr>
      <w:tr w:rsidR="0035583A" w:rsidRPr="00F829B6" w14:paraId="38D9318C" w14:textId="77777777" w:rsidTr="00A02649">
        <w:trPr>
          <w:cantSplit/>
          <w:jc w:val="center"/>
        </w:trPr>
        <w:tc>
          <w:tcPr>
            <w:tcW w:w="386" w:type="pct"/>
            <w:shd w:val="clear" w:color="auto" w:fill="auto"/>
            <w:vAlign w:val="center"/>
          </w:tcPr>
          <w:p w14:paraId="57BB2D4E" w14:textId="77777777" w:rsidR="0035583A" w:rsidRPr="00F829B6" w:rsidRDefault="0035583A" w:rsidP="0074607E">
            <w:pPr>
              <w:pStyle w:val="TAC"/>
              <w:keepNext w:val="0"/>
              <w:keepLines w:val="0"/>
              <w:widowControl w:val="0"/>
            </w:pPr>
            <w:r w:rsidRPr="00F829B6">
              <w:t>23</w:t>
            </w:r>
          </w:p>
        </w:tc>
        <w:tc>
          <w:tcPr>
            <w:tcW w:w="313" w:type="pct"/>
            <w:shd w:val="clear" w:color="auto" w:fill="auto"/>
            <w:vAlign w:val="center"/>
          </w:tcPr>
          <w:p w14:paraId="42C5EB1E"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3DD9B950"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64A6FC9D" w14:textId="77777777" w:rsidR="0035583A" w:rsidRPr="00F829B6" w:rsidRDefault="0035583A" w:rsidP="0074607E">
            <w:pPr>
              <w:pStyle w:val="TAC"/>
              <w:keepNext w:val="0"/>
              <w:keepLines w:val="0"/>
              <w:widowControl w:val="0"/>
            </w:pPr>
            <w:r w:rsidRPr="00F829B6">
              <w:t>57</w:t>
            </w:r>
          </w:p>
        </w:tc>
        <w:tc>
          <w:tcPr>
            <w:tcW w:w="313" w:type="pct"/>
            <w:shd w:val="clear" w:color="auto" w:fill="auto"/>
            <w:vAlign w:val="center"/>
          </w:tcPr>
          <w:p w14:paraId="753608F8" w14:textId="77777777" w:rsidR="0035583A" w:rsidRPr="00F829B6" w:rsidRDefault="0035583A" w:rsidP="0074607E">
            <w:pPr>
              <w:pStyle w:val="TAC"/>
              <w:keepNext w:val="0"/>
              <w:keepLines w:val="0"/>
              <w:widowControl w:val="0"/>
            </w:pPr>
            <w:r w:rsidRPr="00F829B6">
              <w:t>27</w:t>
            </w:r>
          </w:p>
        </w:tc>
        <w:tc>
          <w:tcPr>
            <w:tcW w:w="301" w:type="pct"/>
            <w:shd w:val="clear" w:color="auto" w:fill="auto"/>
            <w:vAlign w:val="center"/>
          </w:tcPr>
          <w:p w14:paraId="35030E8D"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515205D2" w14:textId="77777777" w:rsidR="0035583A" w:rsidRPr="00F829B6" w:rsidRDefault="0035583A" w:rsidP="0074607E">
            <w:pPr>
              <w:pStyle w:val="TAC"/>
              <w:keepNext w:val="0"/>
              <w:keepLines w:val="0"/>
              <w:widowControl w:val="0"/>
            </w:pPr>
            <w:r w:rsidRPr="00F829B6">
              <w:t>91</w:t>
            </w:r>
          </w:p>
        </w:tc>
        <w:tc>
          <w:tcPr>
            <w:tcW w:w="313" w:type="pct"/>
            <w:shd w:val="clear" w:color="auto" w:fill="auto"/>
            <w:vAlign w:val="center"/>
          </w:tcPr>
          <w:p w14:paraId="52B637E2"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338AB6D7"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6B95127F" w14:textId="77777777" w:rsidR="0035583A" w:rsidRPr="00F829B6" w:rsidRDefault="0035583A" w:rsidP="0074607E">
            <w:pPr>
              <w:pStyle w:val="TAC"/>
              <w:keepNext w:val="0"/>
              <w:keepLines w:val="0"/>
              <w:widowControl w:val="0"/>
            </w:pPr>
            <w:r w:rsidRPr="00F829B6">
              <w:t>125</w:t>
            </w:r>
          </w:p>
        </w:tc>
        <w:tc>
          <w:tcPr>
            <w:tcW w:w="313" w:type="pct"/>
            <w:shd w:val="clear" w:color="auto" w:fill="auto"/>
            <w:vAlign w:val="center"/>
          </w:tcPr>
          <w:p w14:paraId="50F37B69"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27D24CEE"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49DDFB83" w14:textId="77777777" w:rsidR="0035583A" w:rsidRPr="00F829B6" w:rsidRDefault="0035583A" w:rsidP="0074607E">
            <w:pPr>
              <w:pStyle w:val="TAC"/>
              <w:keepNext w:val="0"/>
              <w:keepLines w:val="0"/>
              <w:widowControl w:val="0"/>
            </w:pPr>
            <w:r w:rsidRPr="00F829B6">
              <w:t>159</w:t>
            </w:r>
          </w:p>
        </w:tc>
        <w:tc>
          <w:tcPr>
            <w:tcW w:w="313" w:type="pct"/>
            <w:shd w:val="clear" w:color="auto" w:fill="auto"/>
            <w:vAlign w:val="center"/>
          </w:tcPr>
          <w:p w14:paraId="64069B24"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6C7AAA03" w14:textId="77777777" w:rsidR="0035583A" w:rsidRPr="00F829B6" w:rsidRDefault="0035583A" w:rsidP="0074607E">
            <w:pPr>
              <w:pStyle w:val="TAC"/>
              <w:keepNext w:val="0"/>
              <w:keepLines w:val="0"/>
              <w:widowControl w:val="0"/>
            </w:pPr>
            <w:r w:rsidRPr="00F829B6">
              <w:t>25</w:t>
            </w:r>
          </w:p>
        </w:tc>
      </w:tr>
      <w:tr w:rsidR="0035583A" w:rsidRPr="00F829B6" w14:paraId="21A1B580" w14:textId="77777777" w:rsidTr="00A02649">
        <w:trPr>
          <w:cantSplit/>
          <w:jc w:val="center"/>
        </w:trPr>
        <w:tc>
          <w:tcPr>
            <w:tcW w:w="386" w:type="pct"/>
            <w:shd w:val="clear" w:color="auto" w:fill="auto"/>
            <w:vAlign w:val="center"/>
          </w:tcPr>
          <w:p w14:paraId="7F4E9675" w14:textId="77777777" w:rsidR="0035583A" w:rsidRPr="00F829B6" w:rsidRDefault="0035583A" w:rsidP="0074607E">
            <w:pPr>
              <w:pStyle w:val="TAC"/>
              <w:keepNext w:val="0"/>
              <w:keepLines w:val="0"/>
              <w:widowControl w:val="0"/>
            </w:pPr>
            <w:r w:rsidRPr="00F829B6">
              <w:t>24</w:t>
            </w:r>
          </w:p>
        </w:tc>
        <w:tc>
          <w:tcPr>
            <w:tcW w:w="313" w:type="pct"/>
            <w:shd w:val="clear" w:color="auto" w:fill="auto"/>
            <w:vAlign w:val="center"/>
          </w:tcPr>
          <w:p w14:paraId="04EEF51A"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5E3D9DD1"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7CDC3DAE" w14:textId="77777777" w:rsidR="0035583A" w:rsidRPr="00F829B6" w:rsidRDefault="0035583A" w:rsidP="0074607E">
            <w:pPr>
              <w:pStyle w:val="TAC"/>
              <w:keepNext w:val="0"/>
              <w:keepLines w:val="0"/>
              <w:widowControl w:val="0"/>
            </w:pPr>
            <w:r w:rsidRPr="00F829B6">
              <w:t>58</w:t>
            </w:r>
          </w:p>
        </w:tc>
        <w:tc>
          <w:tcPr>
            <w:tcW w:w="313" w:type="pct"/>
            <w:shd w:val="clear" w:color="auto" w:fill="auto"/>
            <w:vAlign w:val="center"/>
          </w:tcPr>
          <w:p w14:paraId="2837257D" w14:textId="77777777" w:rsidR="0035583A" w:rsidRPr="00F829B6" w:rsidRDefault="0035583A" w:rsidP="0074607E">
            <w:pPr>
              <w:pStyle w:val="TAC"/>
              <w:keepNext w:val="0"/>
              <w:keepLines w:val="0"/>
              <w:widowControl w:val="0"/>
            </w:pPr>
            <w:r w:rsidRPr="00F829B6">
              <w:t>28</w:t>
            </w:r>
          </w:p>
        </w:tc>
        <w:tc>
          <w:tcPr>
            <w:tcW w:w="301" w:type="pct"/>
            <w:shd w:val="clear" w:color="auto" w:fill="auto"/>
            <w:vAlign w:val="center"/>
          </w:tcPr>
          <w:p w14:paraId="66A5E7D4"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05BB8B6F" w14:textId="77777777" w:rsidR="0035583A" w:rsidRPr="00F829B6" w:rsidRDefault="0035583A" w:rsidP="0074607E">
            <w:pPr>
              <w:pStyle w:val="TAC"/>
              <w:keepNext w:val="0"/>
              <w:keepLines w:val="0"/>
              <w:widowControl w:val="0"/>
            </w:pPr>
            <w:r w:rsidRPr="00F829B6">
              <w:t>92</w:t>
            </w:r>
          </w:p>
        </w:tc>
        <w:tc>
          <w:tcPr>
            <w:tcW w:w="313" w:type="pct"/>
            <w:shd w:val="clear" w:color="auto" w:fill="auto"/>
            <w:vAlign w:val="center"/>
          </w:tcPr>
          <w:p w14:paraId="06E0C585"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78062886"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1F4D9923" w14:textId="77777777" w:rsidR="0035583A" w:rsidRPr="00F829B6" w:rsidRDefault="0035583A" w:rsidP="0074607E">
            <w:pPr>
              <w:pStyle w:val="TAC"/>
              <w:keepNext w:val="0"/>
              <w:keepLines w:val="0"/>
              <w:widowControl w:val="0"/>
            </w:pPr>
            <w:r w:rsidRPr="00F829B6">
              <w:t>126</w:t>
            </w:r>
          </w:p>
        </w:tc>
        <w:tc>
          <w:tcPr>
            <w:tcW w:w="313" w:type="pct"/>
            <w:shd w:val="clear" w:color="auto" w:fill="auto"/>
            <w:vAlign w:val="center"/>
          </w:tcPr>
          <w:p w14:paraId="7EF8A250"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2377C5A9"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44E69BC4" w14:textId="77777777" w:rsidR="0035583A" w:rsidRPr="00F829B6" w:rsidRDefault="0035583A" w:rsidP="0074607E">
            <w:pPr>
              <w:pStyle w:val="TAC"/>
              <w:keepNext w:val="0"/>
              <w:keepLines w:val="0"/>
              <w:widowControl w:val="0"/>
            </w:pPr>
            <w:r w:rsidRPr="00F829B6">
              <w:t>160</w:t>
            </w:r>
          </w:p>
        </w:tc>
        <w:tc>
          <w:tcPr>
            <w:tcW w:w="313" w:type="pct"/>
            <w:shd w:val="clear" w:color="auto" w:fill="auto"/>
            <w:vAlign w:val="center"/>
          </w:tcPr>
          <w:p w14:paraId="5DF290F5"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3DAFF047" w14:textId="77777777" w:rsidR="0035583A" w:rsidRPr="00F829B6" w:rsidRDefault="0035583A" w:rsidP="0074607E">
            <w:pPr>
              <w:pStyle w:val="TAC"/>
              <w:keepNext w:val="0"/>
              <w:keepLines w:val="0"/>
              <w:widowControl w:val="0"/>
            </w:pPr>
            <w:r w:rsidRPr="00F829B6">
              <w:t>26</w:t>
            </w:r>
          </w:p>
        </w:tc>
      </w:tr>
      <w:tr w:rsidR="0035583A" w:rsidRPr="00F829B6" w14:paraId="5DBE6FEE" w14:textId="77777777" w:rsidTr="00A02649">
        <w:trPr>
          <w:cantSplit/>
          <w:jc w:val="center"/>
        </w:trPr>
        <w:tc>
          <w:tcPr>
            <w:tcW w:w="386" w:type="pct"/>
            <w:shd w:val="clear" w:color="auto" w:fill="auto"/>
            <w:vAlign w:val="center"/>
          </w:tcPr>
          <w:p w14:paraId="53BCC3F1" w14:textId="77777777" w:rsidR="0035583A" w:rsidRPr="00F829B6" w:rsidRDefault="0035583A" w:rsidP="0074607E">
            <w:pPr>
              <w:pStyle w:val="TAC"/>
              <w:keepNext w:val="0"/>
              <w:keepLines w:val="0"/>
              <w:widowControl w:val="0"/>
            </w:pPr>
            <w:r w:rsidRPr="00F829B6">
              <w:t>25</w:t>
            </w:r>
          </w:p>
        </w:tc>
        <w:tc>
          <w:tcPr>
            <w:tcW w:w="313" w:type="pct"/>
            <w:shd w:val="clear" w:color="auto" w:fill="auto"/>
            <w:vAlign w:val="center"/>
          </w:tcPr>
          <w:p w14:paraId="0BB5E998"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5CCF150E"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0F6793B4" w14:textId="77777777" w:rsidR="0035583A" w:rsidRPr="00F829B6" w:rsidRDefault="0035583A" w:rsidP="0074607E">
            <w:pPr>
              <w:pStyle w:val="TAC"/>
              <w:keepNext w:val="0"/>
              <w:keepLines w:val="0"/>
              <w:widowControl w:val="0"/>
            </w:pPr>
            <w:r w:rsidRPr="00F829B6">
              <w:t>59</w:t>
            </w:r>
          </w:p>
        </w:tc>
        <w:tc>
          <w:tcPr>
            <w:tcW w:w="313" w:type="pct"/>
            <w:shd w:val="clear" w:color="auto" w:fill="auto"/>
            <w:vAlign w:val="center"/>
          </w:tcPr>
          <w:p w14:paraId="139A1D29"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1A5D6D49" w14:textId="77777777" w:rsidR="0035583A" w:rsidRPr="00F829B6" w:rsidRDefault="0035583A" w:rsidP="0074607E">
            <w:pPr>
              <w:pStyle w:val="TAC"/>
              <w:keepNext w:val="0"/>
              <w:keepLines w:val="0"/>
              <w:widowControl w:val="0"/>
            </w:pPr>
            <w:r w:rsidRPr="00F829B6">
              <w:t>3</w:t>
            </w:r>
          </w:p>
        </w:tc>
        <w:tc>
          <w:tcPr>
            <w:tcW w:w="386" w:type="pct"/>
            <w:shd w:val="clear" w:color="auto" w:fill="auto"/>
            <w:vAlign w:val="center"/>
          </w:tcPr>
          <w:p w14:paraId="0D3656A0" w14:textId="77777777" w:rsidR="0035583A" w:rsidRPr="00F829B6" w:rsidRDefault="0035583A" w:rsidP="0074607E">
            <w:pPr>
              <w:pStyle w:val="TAC"/>
              <w:keepNext w:val="0"/>
              <w:keepLines w:val="0"/>
              <w:widowControl w:val="0"/>
            </w:pPr>
            <w:r w:rsidRPr="00F829B6">
              <w:t>93</w:t>
            </w:r>
          </w:p>
        </w:tc>
        <w:tc>
          <w:tcPr>
            <w:tcW w:w="313" w:type="pct"/>
            <w:shd w:val="clear" w:color="auto" w:fill="auto"/>
            <w:vAlign w:val="center"/>
          </w:tcPr>
          <w:p w14:paraId="78A5E813"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0FC52AB3"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1A03CA01" w14:textId="77777777" w:rsidR="0035583A" w:rsidRPr="00F829B6" w:rsidRDefault="0035583A" w:rsidP="0074607E">
            <w:pPr>
              <w:pStyle w:val="TAC"/>
              <w:keepNext w:val="0"/>
              <w:keepLines w:val="0"/>
              <w:widowControl w:val="0"/>
            </w:pPr>
            <w:r w:rsidRPr="00F829B6">
              <w:t>127</w:t>
            </w:r>
          </w:p>
        </w:tc>
        <w:tc>
          <w:tcPr>
            <w:tcW w:w="313" w:type="pct"/>
            <w:shd w:val="clear" w:color="auto" w:fill="auto"/>
            <w:vAlign w:val="center"/>
          </w:tcPr>
          <w:p w14:paraId="1E694BF3"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48937CF9"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5D2E322C" w14:textId="77777777" w:rsidR="0035583A" w:rsidRPr="00F829B6" w:rsidRDefault="0035583A" w:rsidP="0074607E">
            <w:pPr>
              <w:pStyle w:val="TAC"/>
              <w:keepNext w:val="0"/>
              <w:keepLines w:val="0"/>
              <w:widowControl w:val="0"/>
            </w:pPr>
            <w:r w:rsidRPr="00F829B6">
              <w:t>161</w:t>
            </w:r>
          </w:p>
        </w:tc>
        <w:tc>
          <w:tcPr>
            <w:tcW w:w="313" w:type="pct"/>
            <w:shd w:val="clear" w:color="auto" w:fill="auto"/>
            <w:vAlign w:val="center"/>
          </w:tcPr>
          <w:p w14:paraId="5047BA65"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6AC68A8F" w14:textId="77777777" w:rsidR="0035583A" w:rsidRPr="00F829B6" w:rsidRDefault="0035583A" w:rsidP="0074607E">
            <w:pPr>
              <w:pStyle w:val="TAC"/>
              <w:keepNext w:val="0"/>
              <w:keepLines w:val="0"/>
              <w:widowControl w:val="0"/>
            </w:pPr>
            <w:r w:rsidRPr="00F829B6">
              <w:t>27</w:t>
            </w:r>
          </w:p>
        </w:tc>
      </w:tr>
      <w:tr w:rsidR="0035583A" w:rsidRPr="00F829B6" w14:paraId="79EB6183" w14:textId="77777777" w:rsidTr="00A02649">
        <w:trPr>
          <w:cantSplit/>
          <w:jc w:val="center"/>
        </w:trPr>
        <w:tc>
          <w:tcPr>
            <w:tcW w:w="386" w:type="pct"/>
            <w:shd w:val="clear" w:color="auto" w:fill="auto"/>
            <w:vAlign w:val="center"/>
          </w:tcPr>
          <w:p w14:paraId="6DD8F186" w14:textId="77777777" w:rsidR="0035583A" w:rsidRPr="00F829B6" w:rsidRDefault="0035583A" w:rsidP="0074607E">
            <w:pPr>
              <w:pStyle w:val="TAC"/>
              <w:keepNext w:val="0"/>
              <w:keepLines w:val="0"/>
              <w:widowControl w:val="0"/>
            </w:pPr>
            <w:r w:rsidRPr="00F829B6">
              <w:t>26</w:t>
            </w:r>
          </w:p>
        </w:tc>
        <w:tc>
          <w:tcPr>
            <w:tcW w:w="313" w:type="pct"/>
            <w:shd w:val="clear" w:color="auto" w:fill="auto"/>
            <w:vAlign w:val="center"/>
          </w:tcPr>
          <w:p w14:paraId="36B68962"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13C13711"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766A3F12" w14:textId="77777777" w:rsidR="0035583A" w:rsidRPr="00F829B6" w:rsidRDefault="0035583A" w:rsidP="0074607E">
            <w:pPr>
              <w:pStyle w:val="TAC"/>
              <w:keepNext w:val="0"/>
              <w:keepLines w:val="0"/>
              <w:widowControl w:val="0"/>
            </w:pPr>
            <w:r w:rsidRPr="00F829B6">
              <w:t>60</w:t>
            </w:r>
          </w:p>
        </w:tc>
        <w:tc>
          <w:tcPr>
            <w:tcW w:w="313" w:type="pct"/>
            <w:shd w:val="clear" w:color="auto" w:fill="auto"/>
            <w:vAlign w:val="center"/>
          </w:tcPr>
          <w:p w14:paraId="650282B5"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2C5D4C9F"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125134B3" w14:textId="77777777" w:rsidR="0035583A" w:rsidRPr="00F829B6" w:rsidRDefault="0035583A" w:rsidP="0074607E">
            <w:pPr>
              <w:pStyle w:val="TAC"/>
              <w:keepNext w:val="0"/>
              <w:keepLines w:val="0"/>
              <w:widowControl w:val="0"/>
            </w:pPr>
            <w:r w:rsidRPr="00F829B6">
              <w:t>94</w:t>
            </w:r>
          </w:p>
        </w:tc>
        <w:tc>
          <w:tcPr>
            <w:tcW w:w="313" w:type="pct"/>
            <w:shd w:val="clear" w:color="auto" w:fill="auto"/>
            <w:vAlign w:val="center"/>
          </w:tcPr>
          <w:p w14:paraId="505F6EB3"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7826A14A"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7D069308" w14:textId="77777777" w:rsidR="0035583A" w:rsidRPr="00F829B6" w:rsidRDefault="0035583A" w:rsidP="0074607E">
            <w:pPr>
              <w:pStyle w:val="TAC"/>
              <w:keepNext w:val="0"/>
              <w:keepLines w:val="0"/>
              <w:widowControl w:val="0"/>
            </w:pPr>
            <w:r w:rsidRPr="00F829B6">
              <w:t>128</w:t>
            </w:r>
          </w:p>
        </w:tc>
        <w:tc>
          <w:tcPr>
            <w:tcW w:w="313" w:type="pct"/>
            <w:shd w:val="clear" w:color="auto" w:fill="auto"/>
            <w:vAlign w:val="center"/>
          </w:tcPr>
          <w:p w14:paraId="0043A38E"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3DE625A0"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413E36F4" w14:textId="77777777" w:rsidR="0035583A" w:rsidRPr="00F829B6" w:rsidRDefault="0035583A" w:rsidP="0074607E">
            <w:pPr>
              <w:pStyle w:val="TAC"/>
              <w:keepNext w:val="0"/>
              <w:keepLines w:val="0"/>
              <w:widowControl w:val="0"/>
            </w:pPr>
            <w:r w:rsidRPr="00F829B6">
              <w:t>162</w:t>
            </w:r>
          </w:p>
        </w:tc>
        <w:tc>
          <w:tcPr>
            <w:tcW w:w="313" w:type="pct"/>
            <w:shd w:val="clear" w:color="auto" w:fill="auto"/>
            <w:vAlign w:val="center"/>
          </w:tcPr>
          <w:p w14:paraId="0ACF0FFA"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44A49B6C" w14:textId="77777777" w:rsidR="0035583A" w:rsidRPr="00F829B6" w:rsidRDefault="0035583A" w:rsidP="0074607E">
            <w:pPr>
              <w:pStyle w:val="TAC"/>
              <w:keepNext w:val="0"/>
              <w:keepLines w:val="0"/>
              <w:widowControl w:val="0"/>
            </w:pPr>
            <w:r w:rsidRPr="00F829B6">
              <w:t>28</w:t>
            </w:r>
          </w:p>
        </w:tc>
      </w:tr>
      <w:tr w:rsidR="0035583A" w:rsidRPr="00F829B6" w14:paraId="0B75711E" w14:textId="77777777" w:rsidTr="00A02649">
        <w:trPr>
          <w:cantSplit/>
          <w:jc w:val="center"/>
        </w:trPr>
        <w:tc>
          <w:tcPr>
            <w:tcW w:w="386" w:type="pct"/>
            <w:shd w:val="clear" w:color="auto" w:fill="auto"/>
            <w:vAlign w:val="center"/>
          </w:tcPr>
          <w:p w14:paraId="5608D247" w14:textId="77777777" w:rsidR="0035583A" w:rsidRPr="00F829B6" w:rsidRDefault="0035583A" w:rsidP="0074607E">
            <w:pPr>
              <w:pStyle w:val="TAC"/>
              <w:keepNext w:val="0"/>
              <w:keepLines w:val="0"/>
              <w:widowControl w:val="0"/>
            </w:pPr>
            <w:r w:rsidRPr="00F829B6">
              <w:t>27</w:t>
            </w:r>
          </w:p>
        </w:tc>
        <w:tc>
          <w:tcPr>
            <w:tcW w:w="313" w:type="pct"/>
            <w:shd w:val="clear" w:color="auto" w:fill="auto"/>
            <w:vAlign w:val="center"/>
          </w:tcPr>
          <w:p w14:paraId="2B77D904" w14:textId="77777777" w:rsidR="0035583A" w:rsidRPr="00F829B6" w:rsidRDefault="0035583A" w:rsidP="0074607E">
            <w:pPr>
              <w:pStyle w:val="TAC"/>
              <w:keepNext w:val="0"/>
              <w:keepLines w:val="0"/>
              <w:widowControl w:val="0"/>
            </w:pPr>
            <w:r w:rsidRPr="00F829B6">
              <w:t>27</w:t>
            </w:r>
          </w:p>
        </w:tc>
        <w:tc>
          <w:tcPr>
            <w:tcW w:w="301" w:type="pct"/>
            <w:shd w:val="clear" w:color="auto" w:fill="auto"/>
            <w:vAlign w:val="center"/>
          </w:tcPr>
          <w:p w14:paraId="2FCD4585"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70F0DBB3" w14:textId="77777777" w:rsidR="0035583A" w:rsidRPr="00F829B6" w:rsidRDefault="0035583A" w:rsidP="0074607E">
            <w:pPr>
              <w:pStyle w:val="TAC"/>
              <w:keepNext w:val="0"/>
              <w:keepLines w:val="0"/>
              <w:widowControl w:val="0"/>
            </w:pPr>
            <w:r w:rsidRPr="00F829B6">
              <w:t>61</w:t>
            </w:r>
          </w:p>
        </w:tc>
        <w:tc>
          <w:tcPr>
            <w:tcW w:w="313" w:type="pct"/>
            <w:shd w:val="clear" w:color="auto" w:fill="auto"/>
            <w:vAlign w:val="center"/>
          </w:tcPr>
          <w:p w14:paraId="632960CE"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4573A590"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00A36048" w14:textId="77777777" w:rsidR="0035583A" w:rsidRPr="00F829B6" w:rsidRDefault="0035583A" w:rsidP="0074607E">
            <w:pPr>
              <w:pStyle w:val="TAC"/>
              <w:keepNext w:val="0"/>
              <w:keepLines w:val="0"/>
              <w:widowControl w:val="0"/>
            </w:pPr>
            <w:r w:rsidRPr="00F829B6">
              <w:t>95</w:t>
            </w:r>
          </w:p>
        </w:tc>
        <w:tc>
          <w:tcPr>
            <w:tcW w:w="313" w:type="pct"/>
            <w:shd w:val="clear" w:color="auto" w:fill="auto"/>
            <w:vAlign w:val="center"/>
          </w:tcPr>
          <w:p w14:paraId="16B14AE7"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2A9341DC"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6E524DE7" w14:textId="77777777" w:rsidR="0035583A" w:rsidRPr="00F829B6" w:rsidRDefault="0035583A" w:rsidP="0074607E">
            <w:pPr>
              <w:pStyle w:val="TAC"/>
              <w:keepNext w:val="0"/>
              <w:keepLines w:val="0"/>
              <w:widowControl w:val="0"/>
            </w:pPr>
            <w:r w:rsidRPr="00F829B6">
              <w:t>129</w:t>
            </w:r>
          </w:p>
        </w:tc>
        <w:tc>
          <w:tcPr>
            <w:tcW w:w="313" w:type="pct"/>
            <w:shd w:val="clear" w:color="auto" w:fill="auto"/>
            <w:vAlign w:val="center"/>
          </w:tcPr>
          <w:p w14:paraId="66838938"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5F3419F6"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6CD4CC6E" w14:textId="77777777" w:rsidR="0035583A" w:rsidRPr="00F829B6" w:rsidRDefault="0035583A" w:rsidP="0074607E">
            <w:pPr>
              <w:pStyle w:val="TAC"/>
              <w:keepNext w:val="0"/>
              <w:keepLines w:val="0"/>
              <w:widowControl w:val="0"/>
            </w:pPr>
            <w:r w:rsidRPr="00F829B6">
              <w:t>163</w:t>
            </w:r>
          </w:p>
        </w:tc>
        <w:tc>
          <w:tcPr>
            <w:tcW w:w="313" w:type="pct"/>
            <w:shd w:val="clear" w:color="auto" w:fill="auto"/>
            <w:vAlign w:val="center"/>
          </w:tcPr>
          <w:p w14:paraId="3AB37E8A"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130A413D" w14:textId="77777777" w:rsidR="0035583A" w:rsidRPr="00F829B6" w:rsidRDefault="0035583A" w:rsidP="0074607E">
            <w:pPr>
              <w:pStyle w:val="TAC"/>
              <w:keepNext w:val="0"/>
              <w:keepLines w:val="0"/>
              <w:widowControl w:val="0"/>
            </w:pPr>
            <w:r w:rsidRPr="00F829B6">
              <w:t>29</w:t>
            </w:r>
          </w:p>
        </w:tc>
      </w:tr>
      <w:tr w:rsidR="0035583A" w:rsidRPr="00F829B6" w14:paraId="4A9D51F5" w14:textId="77777777" w:rsidTr="00A02649">
        <w:trPr>
          <w:cantSplit/>
          <w:jc w:val="center"/>
        </w:trPr>
        <w:tc>
          <w:tcPr>
            <w:tcW w:w="386" w:type="pct"/>
            <w:shd w:val="clear" w:color="auto" w:fill="auto"/>
            <w:vAlign w:val="center"/>
          </w:tcPr>
          <w:p w14:paraId="338148F7" w14:textId="77777777" w:rsidR="0035583A" w:rsidRPr="00F829B6" w:rsidRDefault="0035583A" w:rsidP="0074607E">
            <w:pPr>
              <w:pStyle w:val="TAC"/>
              <w:keepNext w:val="0"/>
              <w:keepLines w:val="0"/>
              <w:widowControl w:val="0"/>
            </w:pPr>
            <w:r w:rsidRPr="00F829B6">
              <w:t>28</w:t>
            </w:r>
          </w:p>
        </w:tc>
        <w:tc>
          <w:tcPr>
            <w:tcW w:w="313" w:type="pct"/>
            <w:shd w:val="clear" w:color="auto" w:fill="auto"/>
            <w:vAlign w:val="center"/>
          </w:tcPr>
          <w:p w14:paraId="01D906FF" w14:textId="77777777" w:rsidR="0035583A" w:rsidRPr="00F829B6" w:rsidRDefault="0035583A" w:rsidP="0074607E">
            <w:pPr>
              <w:pStyle w:val="TAC"/>
              <w:keepNext w:val="0"/>
              <w:keepLines w:val="0"/>
              <w:widowControl w:val="0"/>
            </w:pPr>
            <w:r w:rsidRPr="00F829B6">
              <w:t>28</w:t>
            </w:r>
          </w:p>
        </w:tc>
        <w:tc>
          <w:tcPr>
            <w:tcW w:w="301" w:type="pct"/>
            <w:shd w:val="clear" w:color="auto" w:fill="auto"/>
            <w:vAlign w:val="center"/>
          </w:tcPr>
          <w:p w14:paraId="7DEE2140"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337E926F" w14:textId="77777777" w:rsidR="0035583A" w:rsidRPr="00F829B6" w:rsidRDefault="0035583A" w:rsidP="0074607E">
            <w:pPr>
              <w:pStyle w:val="TAC"/>
              <w:keepNext w:val="0"/>
              <w:keepLines w:val="0"/>
              <w:widowControl w:val="0"/>
            </w:pPr>
            <w:r w:rsidRPr="00F829B6">
              <w:t>62</w:t>
            </w:r>
          </w:p>
        </w:tc>
        <w:tc>
          <w:tcPr>
            <w:tcW w:w="313" w:type="pct"/>
            <w:shd w:val="clear" w:color="auto" w:fill="auto"/>
            <w:vAlign w:val="center"/>
          </w:tcPr>
          <w:p w14:paraId="19C47263"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2064ED13"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5AE7B2B7" w14:textId="77777777" w:rsidR="0035583A" w:rsidRPr="00F829B6" w:rsidRDefault="0035583A" w:rsidP="0074607E">
            <w:pPr>
              <w:pStyle w:val="TAC"/>
              <w:keepNext w:val="0"/>
              <w:keepLines w:val="0"/>
              <w:widowControl w:val="0"/>
            </w:pPr>
            <w:r w:rsidRPr="00F829B6">
              <w:t>96</w:t>
            </w:r>
          </w:p>
        </w:tc>
        <w:tc>
          <w:tcPr>
            <w:tcW w:w="313" w:type="pct"/>
            <w:shd w:val="clear" w:color="auto" w:fill="auto"/>
            <w:vAlign w:val="center"/>
          </w:tcPr>
          <w:p w14:paraId="05BFF4E5"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3022A393"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3BEA0296" w14:textId="77777777" w:rsidR="0035583A" w:rsidRPr="00F829B6" w:rsidRDefault="0035583A" w:rsidP="0074607E">
            <w:pPr>
              <w:pStyle w:val="TAC"/>
              <w:keepNext w:val="0"/>
              <w:keepLines w:val="0"/>
              <w:widowControl w:val="0"/>
            </w:pPr>
            <w:r w:rsidRPr="00F829B6">
              <w:t>130</w:t>
            </w:r>
          </w:p>
        </w:tc>
        <w:tc>
          <w:tcPr>
            <w:tcW w:w="313" w:type="pct"/>
            <w:shd w:val="clear" w:color="auto" w:fill="auto"/>
            <w:vAlign w:val="center"/>
          </w:tcPr>
          <w:p w14:paraId="1B721993"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034BD128"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0EA39A37" w14:textId="77777777" w:rsidR="0035583A" w:rsidRPr="00F829B6" w:rsidRDefault="0035583A" w:rsidP="0074607E">
            <w:pPr>
              <w:pStyle w:val="TAC"/>
              <w:keepNext w:val="0"/>
              <w:keepLines w:val="0"/>
              <w:widowControl w:val="0"/>
            </w:pPr>
            <w:r w:rsidRPr="00F829B6">
              <w:t>164</w:t>
            </w:r>
          </w:p>
        </w:tc>
        <w:tc>
          <w:tcPr>
            <w:tcW w:w="313" w:type="pct"/>
            <w:shd w:val="clear" w:color="auto" w:fill="auto"/>
            <w:vAlign w:val="center"/>
          </w:tcPr>
          <w:p w14:paraId="355FE9AE"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3B947D72" w14:textId="77777777" w:rsidR="0035583A" w:rsidRPr="00F829B6" w:rsidRDefault="0035583A" w:rsidP="0074607E">
            <w:pPr>
              <w:pStyle w:val="TAC"/>
              <w:keepNext w:val="0"/>
              <w:keepLines w:val="0"/>
              <w:widowControl w:val="0"/>
            </w:pPr>
            <w:r w:rsidRPr="00F829B6">
              <w:t>30</w:t>
            </w:r>
          </w:p>
        </w:tc>
      </w:tr>
      <w:tr w:rsidR="0035583A" w:rsidRPr="00F829B6" w14:paraId="693AB20B" w14:textId="77777777" w:rsidTr="00A02649">
        <w:trPr>
          <w:cantSplit/>
          <w:jc w:val="center"/>
        </w:trPr>
        <w:tc>
          <w:tcPr>
            <w:tcW w:w="386" w:type="pct"/>
            <w:shd w:val="clear" w:color="auto" w:fill="auto"/>
            <w:vAlign w:val="center"/>
          </w:tcPr>
          <w:p w14:paraId="105E1227" w14:textId="77777777" w:rsidR="0035583A" w:rsidRPr="00F829B6" w:rsidRDefault="0035583A" w:rsidP="0074607E">
            <w:pPr>
              <w:pStyle w:val="TAC"/>
              <w:keepNext w:val="0"/>
              <w:keepLines w:val="0"/>
              <w:widowControl w:val="0"/>
            </w:pPr>
            <w:r w:rsidRPr="00F829B6">
              <w:t>29</w:t>
            </w:r>
          </w:p>
        </w:tc>
        <w:tc>
          <w:tcPr>
            <w:tcW w:w="313" w:type="pct"/>
            <w:shd w:val="clear" w:color="auto" w:fill="auto"/>
            <w:vAlign w:val="center"/>
          </w:tcPr>
          <w:p w14:paraId="03EB1619" w14:textId="77777777" w:rsidR="0035583A" w:rsidRPr="00F829B6" w:rsidRDefault="0035583A" w:rsidP="0074607E">
            <w:pPr>
              <w:pStyle w:val="TAC"/>
              <w:keepNext w:val="0"/>
              <w:keepLines w:val="0"/>
              <w:widowControl w:val="0"/>
            </w:pPr>
            <w:r w:rsidRPr="00F829B6">
              <w:t>29</w:t>
            </w:r>
          </w:p>
        </w:tc>
        <w:tc>
          <w:tcPr>
            <w:tcW w:w="301" w:type="pct"/>
            <w:shd w:val="clear" w:color="auto" w:fill="auto"/>
            <w:vAlign w:val="center"/>
          </w:tcPr>
          <w:p w14:paraId="6CBB6BD6"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6D24D7C4" w14:textId="77777777" w:rsidR="0035583A" w:rsidRPr="00F829B6" w:rsidRDefault="0035583A" w:rsidP="0074607E">
            <w:pPr>
              <w:pStyle w:val="TAC"/>
              <w:keepNext w:val="0"/>
              <w:keepLines w:val="0"/>
              <w:widowControl w:val="0"/>
            </w:pPr>
            <w:r w:rsidRPr="00F829B6">
              <w:t>63</w:t>
            </w:r>
          </w:p>
        </w:tc>
        <w:tc>
          <w:tcPr>
            <w:tcW w:w="313" w:type="pct"/>
            <w:shd w:val="clear" w:color="auto" w:fill="auto"/>
            <w:vAlign w:val="center"/>
          </w:tcPr>
          <w:p w14:paraId="3976711D"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0FDE4991"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5DB905F5" w14:textId="77777777" w:rsidR="0035583A" w:rsidRPr="00F829B6" w:rsidRDefault="0035583A" w:rsidP="0074607E">
            <w:pPr>
              <w:pStyle w:val="TAC"/>
              <w:keepNext w:val="0"/>
              <w:keepLines w:val="0"/>
              <w:widowControl w:val="0"/>
            </w:pPr>
            <w:r w:rsidRPr="00F829B6">
              <w:t>97</w:t>
            </w:r>
          </w:p>
        </w:tc>
        <w:tc>
          <w:tcPr>
            <w:tcW w:w="313" w:type="pct"/>
            <w:shd w:val="clear" w:color="auto" w:fill="auto"/>
            <w:vAlign w:val="center"/>
          </w:tcPr>
          <w:p w14:paraId="1E267062"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43B2140D"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21B81642" w14:textId="77777777" w:rsidR="0035583A" w:rsidRPr="00F829B6" w:rsidRDefault="0035583A" w:rsidP="0074607E">
            <w:pPr>
              <w:pStyle w:val="TAC"/>
              <w:keepNext w:val="0"/>
              <w:keepLines w:val="0"/>
              <w:widowControl w:val="0"/>
            </w:pPr>
            <w:r w:rsidRPr="00F829B6">
              <w:t>131</w:t>
            </w:r>
          </w:p>
        </w:tc>
        <w:tc>
          <w:tcPr>
            <w:tcW w:w="313" w:type="pct"/>
            <w:shd w:val="clear" w:color="auto" w:fill="auto"/>
            <w:vAlign w:val="center"/>
          </w:tcPr>
          <w:p w14:paraId="2E3AAC28"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1BEB4DA1"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2D0DDDD3" w14:textId="77777777" w:rsidR="0035583A" w:rsidRPr="00F829B6" w:rsidRDefault="0035583A" w:rsidP="0074607E">
            <w:pPr>
              <w:pStyle w:val="TAC"/>
              <w:keepNext w:val="0"/>
              <w:keepLines w:val="0"/>
              <w:widowControl w:val="0"/>
            </w:pPr>
            <w:r w:rsidRPr="00F829B6">
              <w:t>165</w:t>
            </w:r>
          </w:p>
        </w:tc>
        <w:tc>
          <w:tcPr>
            <w:tcW w:w="313" w:type="pct"/>
            <w:shd w:val="clear" w:color="auto" w:fill="auto"/>
            <w:vAlign w:val="center"/>
          </w:tcPr>
          <w:p w14:paraId="0803B44F"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1128E736" w14:textId="77777777" w:rsidR="0035583A" w:rsidRPr="00F829B6" w:rsidRDefault="0035583A" w:rsidP="0074607E">
            <w:pPr>
              <w:pStyle w:val="TAC"/>
              <w:keepNext w:val="0"/>
              <w:keepLines w:val="0"/>
              <w:widowControl w:val="0"/>
            </w:pPr>
            <w:r w:rsidRPr="00F829B6">
              <w:t>7</w:t>
            </w:r>
          </w:p>
        </w:tc>
      </w:tr>
      <w:tr w:rsidR="0035583A" w:rsidRPr="00F829B6" w14:paraId="014673C5" w14:textId="77777777" w:rsidTr="00A02649">
        <w:trPr>
          <w:cantSplit/>
          <w:jc w:val="center"/>
        </w:trPr>
        <w:tc>
          <w:tcPr>
            <w:tcW w:w="386" w:type="pct"/>
            <w:shd w:val="clear" w:color="auto" w:fill="auto"/>
            <w:vAlign w:val="center"/>
          </w:tcPr>
          <w:p w14:paraId="0BCD4F61" w14:textId="77777777" w:rsidR="0035583A" w:rsidRPr="00F829B6" w:rsidRDefault="0035583A" w:rsidP="0074607E">
            <w:pPr>
              <w:pStyle w:val="TAC"/>
              <w:keepNext w:val="0"/>
              <w:keepLines w:val="0"/>
              <w:widowControl w:val="0"/>
            </w:pPr>
            <w:r w:rsidRPr="00F829B6">
              <w:t>30</w:t>
            </w:r>
          </w:p>
        </w:tc>
        <w:tc>
          <w:tcPr>
            <w:tcW w:w="313" w:type="pct"/>
            <w:shd w:val="clear" w:color="auto" w:fill="auto"/>
            <w:vAlign w:val="center"/>
          </w:tcPr>
          <w:p w14:paraId="5E6AE79F"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46449F1F" w14:textId="77777777" w:rsidR="0035583A" w:rsidRPr="00F829B6" w:rsidRDefault="0035583A" w:rsidP="0074607E">
            <w:pPr>
              <w:pStyle w:val="TAC"/>
              <w:keepNext w:val="0"/>
              <w:keepLines w:val="0"/>
              <w:widowControl w:val="0"/>
            </w:pPr>
            <w:r w:rsidRPr="00F829B6">
              <w:t>2</w:t>
            </w:r>
          </w:p>
        </w:tc>
        <w:tc>
          <w:tcPr>
            <w:tcW w:w="386" w:type="pct"/>
            <w:shd w:val="clear" w:color="auto" w:fill="auto"/>
            <w:vAlign w:val="center"/>
          </w:tcPr>
          <w:p w14:paraId="5199325D" w14:textId="77777777" w:rsidR="0035583A" w:rsidRPr="00F829B6" w:rsidRDefault="0035583A" w:rsidP="0074607E">
            <w:pPr>
              <w:pStyle w:val="TAC"/>
              <w:keepNext w:val="0"/>
              <w:keepLines w:val="0"/>
              <w:widowControl w:val="0"/>
            </w:pPr>
            <w:r w:rsidRPr="00F829B6">
              <w:t>64</w:t>
            </w:r>
          </w:p>
        </w:tc>
        <w:tc>
          <w:tcPr>
            <w:tcW w:w="313" w:type="pct"/>
            <w:shd w:val="clear" w:color="auto" w:fill="auto"/>
            <w:vAlign w:val="center"/>
          </w:tcPr>
          <w:p w14:paraId="7D2E0C46"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6A99C83F"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28A40B9B" w14:textId="77777777" w:rsidR="0035583A" w:rsidRPr="00F829B6" w:rsidRDefault="0035583A" w:rsidP="0074607E">
            <w:pPr>
              <w:pStyle w:val="TAC"/>
              <w:keepNext w:val="0"/>
              <w:keepLines w:val="0"/>
              <w:widowControl w:val="0"/>
            </w:pPr>
            <w:r w:rsidRPr="00F829B6">
              <w:t>98</w:t>
            </w:r>
          </w:p>
        </w:tc>
        <w:tc>
          <w:tcPr>
            <w:tcW w:w="313" w:type="pct"/>
            <w:shd w:val="clear" w:color="auto" w:fill="auto"/>
            <w:vAlign w:val="center"/>
          </w:tcPr>
          <w:p w14:paraId="385DF04F"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06D8C69E"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45484C8D" w14:textId="77777777" w:rsidR="0035583A" w:rsidRPr="00F829B6" w:rsidRDefault="0035583A" w:rsidP="0074607E">
            <w:pPr>
              <w:pStyle w:val="TAC"/>
              <w:keepNext w:val="0"/>
              <w:keepLines w:val="0"/>
              <w:widowControl w:val="0"/>
            </w:pPr>
            <w:r w:rsidRPr="00F829B6">
              <w:t>132</w:t>
            </w:r>
          </w:p>
        </w:tc>
        <w:tc>
          <w:tcPr>
            <w:tcW w:w="313" w:type="pct"/>
            <w:shd w:val="clear" w:color="auto" w:fill="auto"/>
            <w:vAlign w:val="center"/>
          </w:tcPr>
          <w:p w14:paraId="01AD9D0F"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7C6F0823"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4A980FB1" w14:textId="77777777" w:rsidR="0035583A" w:rsidRPr="00F829B6" w:rsidRDefault="0035583A" w:rsidP="0074607E">
            <w:pPr>
              <w:pStyle w:val="TAC"/>
              <w:keepNext w:val="0"/>
              <w:keepLines w:val="0"/>
              <w:widowControl w:val="0"/>
            </w:pPr>
            <w:r w:rsidRPr="00F829B6">
              <w:t>166</w:t>
            </w:r>
          </w:p>
        </w:tc>
        <w:tc>
          <w:tcPr>
            <w:tcW w:w="313" w:type="pct"/>
            <w:shd w:val="clear" w:color="auto" w:fill="auto"/>
            <w:vAlign w:val="center"/>
          </w:tcPr>
          <w:p w14:paraId="469ED623"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5689D893" w14:textId="77777777" w:rsidR="0035583A" w:rsidRPr="00F829B6" w:rsidRDefault="0035583A" w:rsidP="0074607E">
            <w:pPr>
              <w:pStyle w:val="TAC"/>
              <w:keepNext w:val="0"/>
              <w:keepLines w:val="0"/>
              <w:widowControl w:val="0"/>
            </w:pPr>
            <w:r w:rsidRPr="00F829B6">
              <w:t>8</w:t>
            </w:r>
          </w:p>
        </w:tc>
      </w:tr>
      <w:tr w:rsidR="0035583A" w:rsidRPr="00F829B6" w14:paraId="54D7ADE3" w14:textId="77777777" w:rsidTr="00A02649">
        <w:trPr>
          <w:cantSplit/>
          <w:jc w:val="center"/>
        </w:trPr>
        <w:tc>
          <w:tcPr>
            <w:tcW w:w="386" w:type="pct"/>
            <w:shd w:val="clear" w:color="auto" w:fill="auto"/>
            <w:vAlign w:val="center"/>
          </w:tcPr>
          <w:p w14:paraId="06D4036B" w14:textId="77777777" w:rsidR="0035583A" w:rsidRPr="00F829B6" w:rsidRDefault="0035583A" w:rsidP="0074607E">
            <w:pPr>
              <w:pStyle w:val="TAC"/>
              <w:keepNext w:val="0"/>
              <w:keepLines w:val="0"/>
              <w:widowControl w:val="0"/>
            </w:pPr>
            <w:r w:rsidRPr="00F829B6">
              <w:t>31</w:t>
            </w:r>
          </w:p>
        </w:tc>
        <w:tc>
          <w:tcPr>
            <w:tcW w:w="313" w:type="pct"/>
            <w:shd w:val="clear" w:color="auto" w:fill="auto"/>
            <w:vAlign w:val="center"/>
          </w:tcPr>
          <w:p w14:paraId="0E93D1DA"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57E65D17" w14:textId="77777777" w:rsidR="0035583A" w:rsidRPr="00F829B6" w:rsidRDefault="0035583A" w:rsidP="0074607E">
            <w:pPr>
              <w:pStyle w:val="TAC"/>
              <w:keepNext w:val="0"/>
              <w:keepLines w:val="0"/>
              <w:widowControl w:val="0"/>
            </w:pPr>
            <w:r w:rsidRPr="00F829B6">
              <w:t>3</w:t>
            </w:r>
          </w:p>
        </w:tc>
        <w:tc>
          <w:tcPr>
            <w:tcW w:w="386" w:type="pct"/>
            <w:shd w:val="clear" w:color="auto" w:fill="auto"/>
            <w:vAlign w:val="center"/>
          </w:tcPr>
          <w:p w14:paraId="3B8E2917" w14:textId="77777777" w:rsidR="0035583A" w:rsidRPr="00F829B6" w:rsidRDefault="0035583A" w:rsidP="0074607E">
            <w:pPr>
              <w:pStyle w:val="TAC"/>
              <w:keepNext w:val="0"/>
              <w:keepLines w:val="0"/>
              <w:widowControl w:val="0"/>
            </w:pPr>
            <w:r w:rsidRPr="00F829B6">
              <w:t>65</w:t>
            </w:r>
          </w:p>
        </w:tc>
        <w:tc>
          <w:tcPr>
            <w:tcW w:w="313" w:type="pct"/>
            <w:shd w:val="clear" w:color="auto" w:fill="auto"/>
            <w:vAlign w:val="center"/>
          </w:tcPr>
          <w:p w14:paraId="57CB1E89"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265F5D0A"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3381185C" w14:textId="77777777" w:rsidR="0035583A" w:rsidRPr="00F829B6" w:rsidRDefault="0035583A" w:rsidP="0074607E">
            <w:pPr>
              <w:pStyle w:val="TAC"/>
              <w:keepNext w:val="0"/>
              <w:keepLines w:val="0"/>
              <w:widowControl w:val="0"/>
            </w:pPr>
            <w:r w:rsidRPr="00F829B6">
              <w:t>99</w:t>
            </w:r>
          </w:p>
        </w:tc>
        <w:tc>
          <w:tcPr>
            <w:tcW w:w="313" w:type="pct"/>
            <w:shd w:val="clear" w:color="auto" w:fill="auto"/>
            <w:vAlign w:val="center"/>
          </w:tcPr>
          <w:p w14:paraId="7A903F16"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0AD11BA4"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131E24BE" w14:textId="77777777" w:rsidR="0035583A" w:rsidRPr="00F829B6" w:rsidRDefault="0035583A" w:rsidP="0074607E">
            <w:pPr>
              <w:pStyle w:val="TAC"/>
              <w:keepNext w:val="0"/>
              <w:keepLines w:val="0"/>
              <w:widowControl w:val="0"/>
            </w:pPr>
            <w:r w:rsidRPr="00F829B6">
              <w:t>133</w:t>
            </w:r>
          </w:p>
        </w:tc>
        <w:tc>
          <w:tcPr>
            <w:tcW w:w="313" w:type="pct"/>
            <w:shd w:val="clear" w:color="auto" w:fill="auto"/>
            <w:vAlign w:val="center"/>
          </w:tcPr>
          <w:p w14:paraId="06744F6A"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37174670"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12F6019E" w14:textId="77777777" w:rsidR="0035583A" w:rsidRPr="00F829B6" w:rsidRDefault="0035583A" w:rsidP="0074607E">
            <w:pPr>
              <w:pStyle w:val="TAC"/>
              <w:keepNext w:val="0"/>
              <w:keepLines w:val="0"/>
              <w:widowControl w:val="0"/>
            </w:pPr>
            <w:r w:rsidRPr="00F829B6">
              <w:t>167</w:t>
            </w:r>
          </w:p>
        </w:tc>
        <w:tc>
          <w:tcPr>
            <w:tcW w:w="313" w:type="pct"/>
            <w:shd w:val="clear" w:color="auto" w:fill="auto"/>
            <w:vAlign w:val="center"/>
          </w:tcPr>
          <w:p w14:paraId="02A8D674"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2237E1A1" w14:textId="77777777" w:rsidR="0035583A" w:rsidRPr="00F829B6" w:rsidRDefault="0035583A" w:rsidP="0074607E">
            <w:pPr>
              <w:pStyle w:val="TAC"/>
              <w:keepNext w:val="0"/>
              <w:keepLines w:val="0"/>
              <w:widowControl w:val="0"/>
            </w:pPr>
            <w:r w:rsidRPr="00F829B6">
              <w:t>9</w:t>
            </w:r>
          </w:p>
        </w:tc>
      </w:tr>
      <w:tr w:rsidR="0035583A" w:rsidRPr="00F829B6" w14:paraId="7BC9A37F" w14:textId="77777777" w:rsidTr="00A02649">
        <w:trPr>
          <w:cantSplit/>
          <w:jc w:val="center"/>
        </w:trPr>
        <w:tc>
          <w:tcPr>
            <w:tcW w:w="386" w:type="pct"/>
            <w:shd w:val="clear" w:color="auto" w:fill="auto"/>
            <w:vAlign w:val="center"/>
          </w:tcPr>
          <w:p w14:paraId="7136CA7C" w14:textId="77777777" w:rsidR="0035583A" w:rsidRPr="00F829B6" w:rsidRDefault="0035583A" w:rsidP="0074607E">
            <w:pPr>
              <w:pStyle w:val="TAC"/>
              <w:keepNext w:val="0"/>
              <w:keepLines w:val="0"/>
              <w:widowControl w:val="0"/>
            </w:pPr>
            <w:r w:rsidRPr="00F829B6">
              <w:t>32</w:t>
            </w:r>
          </w:p>
        </w:tc>
        <w:tc>
          <w:tcPr>
            <w:tcW w:w="313" w:type="pct"/>
            <w:shd w:val="clear" w:color="auto" w:fill="auto"/>
            <w:vAlign w:val="center"/>
          </w:tcPr>
          <w:p w14:paraId="5E02DBE6"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2EBAF347"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5513B3C6" w14:textId="77777777" w:rsidR="0035583A" w:rsidRPr="00F829B6" w:rsidRDefault="0035583A" w:rsidP="0074607E">
            <w:pPr>
              <w:pStyle w:val="TAC"/>
              <w:keepNext w:val="0"/>
              <w:keepLines w:val="0"/>
              <w:widowControl w:val="0"/>
            </w:pPr>
            <w:r w:rsidRPr="00F829B6">
              <w:t>66</w:t>
            </w:r>
          </w:p>
        </w:tc>
        <w:tc>
          <w:tcPr>
            <w:tcW w:w="313" w:type="pct"/>
            <w:shd w:val="clear" w:color="auto" w:fill="auto"/>
            <w:vAlign w:val="center"/>
          </w:tcPr>
          <w:p w14:paraId="6FE4899E"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2D8078AC"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34A22525" w14:textId="77777777" w:rsidR="0035583A" w:rsidRPr="00F829B6" w:rsidRDefault="0035583A" w:rsidP="0074607E">
            <w:pPr>
              <w:pStyle w:val="TAC"/>
              <w:keepNext w:val="0"/>
              <w:keepLines w:val="0"/>
              <w:widowControl w:val="0"/>
            </w:pPr>
            <w:r w:rsidRPr="00F829B6">
              <w:t>100</w:t>
            </w:r>
          </w:p>
        </w:tc>
        <w:tc>
          <w:tcPr>
            <w:tcW w:w="313" w:type="pct"/>
            <w:shd w:val="clear" w:color="auto" w:fill="auto"/>
            <w:vAlign w:val="center"/>
          </w:tcPr>
          <w:p w14:paraId="4B77BAEE"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4B4B2908"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1D71F951" w14:textId="77777777" w:rsidR="0035583A" w:rsidRPr="00F829B6" w:rsidRDefault="0035583A" w:rsidP="0074607E">
            <w:pPr>
              <w:pStyle w:val="TAC"/>
              <w:keepNext w:val="0"/>
              <w:keepLines w:val="0"/>
              <w:widowControl w:val="0"/>
            </w:pPr>
            <w:r w:rsidRPr="00F829B6">
              <w:t>134</w:t>
            </w:r>
          </w:p>
        </w:tc>
        <w:tc>
          <w:tcPr>
            <w:tcW w:w="313" w:type="pct"/>
            <w:shd w:val="clear" w:color="auto" w:fill="auto"/>
            <w:vAlign w:val="center"/>
          </w:tcPr>
          <w:p w14:paraId="387650FF"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2E0E25CC"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6FCCD0CF" w14:textId="77777777" w:rsidR="0035583A" w:rsidRPr="00F829B6" w:rsidRDefault="0035583A" w:rsidP="0074607E">
            <w:pPr>
              <w:pStyle w:val="TAC"/>
              <w:keepNext w:val="0"/>
              <w:keepLines w:val="0"/>
              <w:widowControl w:val="0"/>
            </w:pPr>
            <w:r w:rsidRPr="00F829B6">
              <w:t>-</w:t>
            </w:r>
          </w:p>
        </w:tc>
        <w:tc>
          <w:tcPr>
            <w:tcW w:w="313" w:type="pct"/>
            <w:shd w:val="clear" w:color="auto" w:fill="auto"/>
            <w:vAlign w:val="center"/>
          </w:tcPr>
          <w:p w14:paraId="1F737CE7" w14:textId="77777777" w:rsidR="0035583A" w:rsidRPr="00F829B6" w:rsidRDefault="0035583A" w:rsidP="0074607E">
            <w:pPr>
              <w:pStyle w:val="TAC"/>
              <w:keepNext w:val="0"/>
              <w:keepLines w:val="0"/>
              <w:widowControl w:val="0"/>
            </w:pPr>
            <w:r w:rsidRPr="00F829B6">
              <w:t>-</w:t>
            </w:r>
          </w:p>
        </w:tc>
        <w:tc>
          <w:tcPr>
            <w:tcW w:w="301" w:type="pct"/>
            <w:shd w:val="clear" w:color="auto" w:fill="auto"/>
            <w:vAlign w:val="center"/>
          </w:tcPr>
          <w:p w14:paraId="2C8B6C62" w14:textId="77777777" w:rsidR="0035583A" w:rsidRPr="00F829B6" w:rsidRDefault="0035583A" w:rsidP="0074607E">
            <w:pPr>
              <w:pStyle w:val="TAC"/>
              <w:keepNext w:val="0"/>
              <w:keepLines w:val="0"/>
              <w:widowControl w:val="0"/>
            </w:pPr>
            <w:r w:rsidRPr="00F829B6">
              <w:t>-</w:t>
            </w:r>
          </w:p>
        </w:tc>
      </w:tr>
      <w:tr w:rsidR="0035583A" w:rsidRPr="00F829B6" w14:paraId="34449BC7" w14:textId="77777777" w:rsidTr="00A02649">
        <w:trPr>
          <w:cantSplit/>
          <w:jc w:val="center"/>
        </w:trPr>
        <w:tc>
          <w:tcPr>
            <w:tcW w:w="386" w:type="pct"/>
            <w:shd w:val="clear" w:color="auto" w:fill="auto"/>
            <w:vAlign w:val="center"/>
          </w:tcPr>
          <w:p w14:paraId="01922C50" w14:textId="77777777" w:rsidR="0035583A" w:rsidRPr="00F829B6" w:rsidRDefault="0035583A" w:rsidP="0074607E">
            <w:pPr>
              <w:pStyle w:val="TAC"/>
              <w:keepNext w:val="0"/>
              <w:keepLines w:val="0"/>
              <w:widowControl w:val="0"/>
            </w:pPr>
            <w:r w:rsidRPr="00F829B6">
              <w:t>33</w:t>
            </w:r>
          </w:p>
        </w:tc>
        <w:tc>
          <w:tcPr>
            <w:tcW w:w="313" w:type="pct"/>
            <w:shd w:val="clear" w:color="auto" w:fill="auto"/>
            <w:vAlign w:val="center"/>
          </w:tcPr>
          <w:p w14:paraId="5FBA9F33"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157A52D4"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10C85228" w14:textId="77777777" w:rsidR="0035583A" w:rsidRPr="00F829B6" w:rsidRDefault="0035583A" w:rsidP="0074607E">
            <w:pPr>
              <w:pStyle w:val="TAC"/>
              <w:keepNext w:val="0"/>
              <w:keepLines w:val="0"/>
              <w:widowControl w:val="0"/>
            </w:pPr>
            <w:r w:rsidRPr="00F829B6">
              <w:t>67</w:t>
            </w:r>
          </w:p>
        </w:tc>
        <w:tc>
          <w:tcPr>
            <w:tcW w:w="313" w:type="pct"/>
            <w:shd w:val="clear" w:color="auto" w:fill="auto"/>
            <w:vAlign w:val="center"/>
          </w:tcPr>
          <w:p w14:paraId="7004726A"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75A63AF3"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05307298" w14:textId="77777777" w:rsidR="0035583A" w:rsidRPr="00F829B6" w:rsidRDefault="0035583A" w:rsidP="0074607E">
            <w:pPr>
              <w:pStyle w:val="TAC"/>
              <w:keepNext w:val="0"/>
              <w:keepLines w:val="0"/>
              <w:widowControl w:val="0"/>
            </w:pPr>
            <w:r w:rsidRPr="00F829B6">
              <w:t>101</w:t>
            </w:r>
          </w:p>
        </w:tc>
        <w:tc>
          <w:tcPr>
            <w:tcW w:w="313" w:type="pct"/>
            <w:shd w:val="clear" w:color="auto" w:fill="auto"/>
            <w:vAlign w:val="center"/>
          </w:tcPr>
          <w:p w14:paraId="2EA8DD81"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1F465EC1"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69ADD120" w14:textId="77777777" w:rsidR="0035583A" w:rsidRPr="00F829B6" w:rsidRDefault="0035583A" w:rsidP="0074607E">
            <w:pPr>
              <w:pStyle w:val="TAC"/>
              <w:keepNext w:val="0"/>
              <w:keepLines w:val="0"/>
              <w:widowControl w:val="0"/>
            </w:pPr>
            <w:r w:rsidRPr="00F829B6">
              <w:t>135</w:t>
            </w:r>
          </w:p>
        </w:tc>
        <w:tc>
          <w:tcPr>
            <w:tcW w:w="313" w:type="pct"/>
            <w:shd w:val="clear" w:color="auto" w:fill="auto"/>
            <w:vAlign w:val="center"/>
          </w:tcPr>
          <w:p w14:paraId="4C3CAF9C"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4F29DE98"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144D4EC7" w14:textId="77777777" w:rsidR="0035583A" w:rsidRPr="00F829B6" w:rsidRDefault="0035583A" w:rsidP="0074607E">
            <w:pPr>
              <w:pStyle w:val="TAC"/>
              <w:keepNext w:val="0"/>
              <w:keepLines w:val="0"/>
              <w:widowControl w:val="0"/>
            </w:pPr>
            <w:r w:rsidRPr="00F829B6">
              <w:t>-</w:t>
            </w:r>
          </w:p>
        </w:tc>
        <w:tc>
          <w:tcPr>
            <w:tcW w:w="313" w:type="pct"/>
            <w:shd w:val="clear" w:color="auto" w:fill="auto"/>
            <w:vAlign w:val="center"/>
          </w:tcPr>
          <w:p w14:paraId="74D3EECC" w14:textId="77777777" w:rsidR="0035583A" w:rsidRPr="00F829B6" w:rsidRDefault="0035583A" w:rsidP="0074607E">
            <w:pPr>
              <w:pStyle w:val="TAC"/>
              <w:keepNext w:val="0"/>
              <w:keepLines w:val="0"/>
              <w:widowControl w:val="0"/>
            </w:pPr>
            <w:r w:rsidRPr="00F829B6">
              <w:t>-</w:t>
            </w:r>
          </w:p>
        </w:tc>
        <w:tc>
          <w:tcPr>
            <w:tcW w:w="301" w:type="pct"/>
            <w:shd w:val="clear" w:color="auto" w:fill="auto"/>
            <w:vAlign w:val="center"/>
          </w:tcPr>
          <w:p w14:paraId="017D0565" w14:textId="77777777" w:rsidR="0035583A" w:rsidRPr="00F829B6" w:rsidRDefault="0035583A" w:rsidP="0074607E">
            <w:pPr>
              <w:pStyle w:val="TAC"/>
              <w:keepNext w:val="0"/>
              <w:keepLines w:val="0"/>
              <w:widowControl w:val="0"/>
            </w:pPr>
            <w:r w:rsidRPr="00F829B6">
              <w:t>-</w:t>
            </w:r>
          </w:p>
        </w:tc>
      </w:tr>
    </w:tbl>
    <w:p w14:paraId="471901F4" w14:textId="77777777" w:rsidR="0035583A" w:rsidRPr="00F829B6" w:rsidRDefault="0035583A" w:rsidP="0074607E">
      <w:pPr>
        <w:widowControl w:val="0"/>
      </w:pPr>
    </w:p>
    <w:p w14:paraId="256CB8C2" w14:textId="77777777" w:rsidR="0035583A" w:rsidRPr="00F829B6" w:rsidRDefault="0035583A" w:rsidP="0074607E">
      <w:pPr>
        <w:pStyle w:val="Heading4"/>
        <w:keepNext w:val="0"/>
        <w:keepLines w:val="0"/>
        <w:widowControl w:val="0"/>
      </w:pPr>
      <w:bookmarkStart w:id="134" w:name="_Toc454818093"/>
      <w:r w:rsidRPr="00F829B6">
        <w:t>6.11.2.2</w:t>
      </w:r>
      <w:r w:rsidRPr="00F829B6">
        <w:tab/>
        <w:t>Mapping to resource elements</w:t>
      </w:r>
      <w:bookmarkEnd w:id="134"/>
    </w:p>
    <w:p w14:paraId="56F8B4CE" w14:textId="77777777" w:rsidR="0035583A" w:rsidRPr="00F829B6" w:rsidRDefault="0035583A" w:rsidP="0074607E">
      <w:pPr>
        <w:widowControl w:val="0"/>
      </w:pPr>
      <w:r w:rsidRPr="00F829B6">
        <w:t xml:space="preserve">The mapping of the sequence to resource elements depends on the frame structure. In a subframe for frame structure type 1 and 3 and in a half-frame for frame structure type 2, the same antenna port as for the primary synchronization signal shall be used for the secondary synchronization signal. </w:t>
      </w:r>
    </w:p>
    <w:p w14:paraId="1E3D23DF" w14:textId="77777777" w:rsidR="0035583A" w:rsidRPr="00F829B6" w:rsidRDefault="0035583A" w:rsidP="0074607E">
      <w:pPr>
        <w:widowControl w:val="0"/>
      </w:pPr>
      <w:r w:rsidRPr="00F829B6">
        <w:t xml:space="preserve">The sequence </w:t>
      </w:r>
      <w:r w:rsidRPr="00F829B6">
        <w:rPr>
          <w:position w:val="-10"/>
        </w:rPr>
        <w:object w:dxaOrig="420" w:dyaOrig="300" w14:anchorId="6DB31DB2">
          <v:shape id="_x0000_i2666" type="#_x0000_t75" style="width:20.55pt;height:14.95pt" o:ole="">
            <v:imagedata r:id="rId2696" o:title=""/>
          </v:shape>
          <o:OLEObject Type="Embed" ProgID="Equation.3" ShapeID="_x0000_i2666" DrawAspect="Content" ObjectID="_1755943612" r:id="rId2789"/>
        </w:object>
      </w:r>
      <w:r w:rsidRPr="00F829B6">
        <w:t xml:space="preserve"> shall be mapped to resource elements according to</w:t>
      </w:r>
    </w:p>
    <w:p w14:paraId="2A95DE1B" w14:textId="77777777" w:rsidR="0035583A" w:rsidRPr="00F829B6" w:rsidRDefault="00C6294A" w:rsidP="0074607E">
      <w:pPr>
        <w:pStyle w:val="EQ"/>
        <w:keepLines w:val="0"/>
        <w:widowControl w:val="0"/>
        <w:jc w:val="center"/>
      </w:pPr>
      <w:r w:rsidRPr="00F829B6">
        <w:rPr>
          <w:position w:val="-156"/>
        </w:rPr>
        <w:object w:dxaOrig="9520" w:dyaOrig="2260" w14:anchorId="0B873532">
          <v:shape id="_x0000_i2667" type="#_x0000_t75" style="width:477.8pt;height:113.15pt" o:ole="">
            <v:imagedata r:id="rId2790" o:title=""/>
          </v:shape>
          <o:OLEObject Type="Embed" ProgID="Equation.3" ShapeID="_x0000_i2667" DrawAspect="Content" ObjectID="_1755943613" r:id="rId2791"/>
        </w:object>
      </w:r>
    </w:p>
    <w:p w14:paraId="52767F35" w14:textId="77777777" w:rsidR="0035583A" w:rsidRPr="00F829B6" w:rsidRDefault="0035583A" w:rsidP="0074607E">
      <w:pPr>
        <w:widowControl w:val="0"/>
      </w:pPr>
      <w:r w:rsidRPr="00F829B6">
        <w:t xml:space="preserve">Resource elements </w:t>
      </w:r>
      <w:r w:rsidRPr="00F829B6">
        <w:rPr>
          <w:position w:val="-10"/>
        </w:rPr>
        <w:object w:dxaOrig="460" w:dyaOrig="300" w14:anchorId="5D1078A2">
          <v:shape id="_x0000_i2668" type="#_x0000_t75" style="width:24.3pt;height:14.95pt" o:ole="">
            <v:imagedata r:id="rId109" o:title=""/>
          </v:shape>
          <o:OLEObject Type="Embed" ProgID="Equation.3" ShapeID="_x0000_i2668" DrawAspect="Content" ObjectID="_1755943614" r:id="rId2792"/>
        </w:object>
      </w:r>
      <w:r w:rsidRPr="00F829B6">
        <w:t xml:space="preserve"> where</w:t>
      </w:r>
    </w:p>
    <w:p w14:paraId="26FB0672" w14:textId="77777777" w:rsidR="0035583A" w:rsidRPr="00F829B6" w:rsidRDefault="00C6294A" w:rsidP="0074607E">
      <w:pPr>
        <w:pStyle w:val="EQ"/>
        <w:keepLines w:val="0"/>
        <w:widowControl w:val="0"/>
        <w:jc w:val="center"/>
      </w:pPr>
      <w:r w:rsidRPr="00F829B6">
        <w:rPr>
          <w:position w:val="-90"/>
        </w:rPr>
        <w:object w:dxaOrig="9340" w:dyaOrig="2200" w14:anchorId="5BF0C4E7">
          <v:shape id="_x0000_i2669" type="#_x0000_t75" style="width:466.6pt;height:110.35pt" o:ole="">
            <v:imagedata r:id="rId2793" o:title=""/>
          </v:shape>
          <o:OLEObject Type="Embed" ProgID="Equation.3" ShapeID="_x0000_i2669" DrawAspect="Content" ObjectID="_1755943615" r:id="rId2794"/>
        </w:object>
      </w:r>
    </w:p>
    <w:p w14:paraId="0733165D" w14:textId="77777777" w:rsidR="0035583A" w:rsidRDefault="0035583A" w:rsidP="0074607E">
      <w:pPr>
        <w:widowControl w:val="0"/>
      </w:pPr>
      <w:r w:rsidRPr="00F829B6">
        <w:t>are reserved and not used for transmission of the secondary synchronization signal.</w:t>
      </w:r>
    </w:p>
    <w:p w14:paraId="4DEDA42F" w14:textId="77777777" w:rsidR="00562A42" w:rsidRPr="00562A42" w:rsidRDefault="00562A42" w:rsidP="0074607E">
      <w:pPr>
        <w:pStyle w:val="Heading3"/>
        <w:keepNext w:val="0"/>
        <w:keepLines w:val="0"/>
        <w:widowControl w:val="0"/>
      </w:pPr>
      <w:r w:rsidRPr="00562A42">
        <w:t>6.11.3</w:t>
      </w:r>
      <w:r w:rsidRPr="00562A42">
        <w:tab/>
        <w:t>Resynchronization signal (RSS)</w:t>
      </w:r>
    </w:p>
    <w:p w14:paraId="30C073F8" w14:textId="77777777" w:rsidR="00562A42" w:rsidRPr="00562A42" w:rsidRDefault="00562A42" w:rsidP="0074607E">
      <w:pPr>
        <w:pStyle w:val="Heading4"/>
        <w:keepNext w:val="0"/>
        <w:keepLines w:val="0"/>
        <w:widowControl w:val="0"/>
      </w:pPr>
      <w:r w:rsidRPr="00562A42">
        <w:t>6.11.3.1</w:t>
      </w:r>
      <w:r w:rsidRPr="00562A42">
        <w:tab/>
        <w:t>Sequence generation</w:t>
      </w:r>
    </w:p>
    <w:p w14:paraId="622DC337" w14:textId="77777777" w:rsidR="00562A42" w:rsidRPr="00562A42" w:rsidRDefault="00562A42" w:rsidP="0074607E">
      <w:pPr>
        <w:widowControl w:val="0"/>
      </w:pPr>
      <w:r w:rsidRPr="00562A42">
        <w:t xml:space="preserve">The resynchronization signal (RSS) is transmitted in </w:t>
      </w:r>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w:r w:rsidRPr="00562A42">
        <w:t xml:space="preserve"> subframes numbered </w:t>
      </w:r>
      <m:oMath>
        <m:r>
          <w:rPr>
            <w:rFonts w:ascii="Cambria Math" w:hAnsi="Cambria Math"/>
          </w:rPr>
          <m:t>i=0,1,…,</m:t>
        </m:r>
        <m:sSub>
          <m:sSubPr>
            <m:ctrlPr>
              <w:rPr>
                <w:rFonts w:ascii="Cambria Math" w:hAnsi="Cambria Math"/>
                <w:i/>
              </w:rPr>
            </m:ctrlPr>
          </m:sSubPr>
          <m:e>
            <m:r>
              <w:rPr>
                <w:rFonts w:ascii="Cambria Math" w:hAnsi="Cambria Math"/>
              </w:rPr>
              <m:t>N</m:t>
            </m:r>
          </m:e>
          <m:sub>
            <m:r>
              <w:rPr>
                <w:rFonts w:ascii="Cambria Math" w:hAnsi="Cambria Math"/>
              </w:rPr>
              <m:t>RSS</m:t>
            </m:r>
          </m:sub>
        </m:sSub>
        <m:r>
          <w:rPr>
            <w:rFonts w:ascii="Cambria Math" w:hAnsi="Cambria Math"/>
          </w:rPr>
          <m:t>-1</m:t>
        </m:r>
      </m:oMath>
      <w:r w:rsidRPr="00562A42">
        <w:t>, where</w:t>
      </w:r>
      <w:r w:rsidR="00D62EF9">
        <w:t xml:space="preserve"> the RSS duration</w:t>
      </w:r>
      <w:r w:rsidRPr="00562A42">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w:r w:rsidRPr="00562A42">
        <w:t xml:space="preserve"> is configured by higher layers. The sequence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n</m:t>
            </m:r>
          </m:e>
        </m:d>
      </m:oMath>
      <w:r w:rsidRPr="00562A42">
        <w:t xml:space="preserve"> used for the </w:t>
      </w:r>
      <m:oMath>
        <m:r>
          <w:rPr>
            <w:rFonts w:ascii="Cambria Math" w:hAnsi="Cambria Math"/>
          </w:rPr>
          <m:t>i</m:t>
        </m:r>
      </m:oMath>
      <w:r w:rsidRPr="00562A42">
        <w:t xml:space="preserve">th RSS subframe is generated according to </w:t>
      </w:r>
    </w:p>
    <w:p w14:paraId="10A6F1D2" w14:textId="77777777" w:rsidR="00562A42" w:rsidRPr="00562A42" w:rsidRDefault="00562A42" w:rsidP="0074607E">
      <w:pPr>
        <w:pStyle w:val="EQ"/>
        <w:keepLines w:val="0"/>
        <w:widowControl w:val="0"/>
      </w:pPr>
      <w:r>
        <w:tab/>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1-2c(2n)</m:t>
            </m:r>
          </m:num>
          <m:den>
            <m:rad>
              <m:radPr>
                <m:degHide m:val="1"/>
                <m:ctrlPr>
                  <w:rPr>
                    <w:rFonts w:ascii="Cambria Math" w:hAnsi="Cambria Math"/>
                    <w:i/>
                  </w:rPr>
                </m:ctrlPr>
              </m:radPr>
              <m:deg/>
              <m:e>
                <m:r>
                  <w:rPr>
                    <w:rFonts w:ascii="Cambria Math" w:hAnsi="Cambria Math"/>
                  </w:rPr>
                  <m:t>2</m:t>
                </m:r>
              </m:e>
            </m:rad>
          </m:den>
        </m:f>
        <m:r>
          <w:rPr>
            <w:rFonts w:ascii="Cambria Math" w:hAnsi="Cambria Math"/>
          </w:rPr>
          <m:t>+j b(i)</m:t>
        </m:r>
        <m:f>
          <m:fPr>
            <m:ctrlPr>
              <w:rPr>
                <w:rFonts w:ascii="Cambria Math" w:hAnsi="Cambria Math"/>
                <w:i/>
              </w:rPr>
            </m:ctrlPr>
          </m:fPr>
          <m:num>
            <m:r>
              <w:rPr>
                <w:rFonts w:ascii="Cambria Math" w:hAnsi="Cambria Math"/>
              </w:rPr>
              <m:t>1-2c(2n+1)</m:t>
            </m:r>
          </m:num>
          <m:den>
            <m:rad>
              <m:radPr>
                <m:degHide m:val="1"/>
                <m:ctrlPr>
                  <w:rPr>
                    <w:rFonts w:ascii="Cambria Math" w:hAnsi="Cambria Math"/>
                    <w:i/>
                  </w:rPr>
                </m:ctrlPr>
              </m:radPr>
              <m:deg/>
              <m:e>
                <m:r>
                  <w:rPr>
                    <w:rFonts w:ascii="Cambria Math" w:hAnsi="Cambria Math"/>
                  </w:rPr>
                  <m:t>2</m:t>
                </m:r>
              </m:e>
            </m:rad>
          </m:den>
        </m:f>
        <m:r>
          <w:rPr>
            <w:rFonts w:ascii="Cambria Math" w:hAnsi="Cambria Math"/>
          </w:rPr>
          <m:t>,    n=0, 1, …,263</m:t>
        </m:r>
      </m:oMath>
    </w:p>
    <w:p w14:paraId="6F97BAC9" w14:textId="77777777" w:rsidR="00562A42" w:rsidRPr="00562A42" w:rsidRDefault="00562A42" w:rsidP="0074607E">
      <w:pPr>
        <w:widowControl w:val="0"/>
      </w:pPr>
      <w:r w:rsidRPr="00562A42">
        <w:t xml:space="preserve">where the pseudo-random sequence </w:t>
      </w:r>
      <m:oMath>
        <m:r>
          <w:rPr>
            <w:rFonts w:ascii="Cambria Math" w:hAnsi="Cambria Math"/>
          </w:rPr>
          <m:t>c</m:t>
        </m:r>
        <m:d>
          <m:dPr>
            <m:ctrlPr>
              <w:rPr>
                <w:rFonts w:ascii="Cambria Math" w:hAnsi="Cambria Math"/>
                <w:i/>
              </w:rPr>
            </m:ctrlPr>
          </m:dPr>
          <m:e>
            <m:r>
              <w:rPr>
                <w:rFonts w:ascii="Cambria Math" w:hAnsi="Cambria Math"/>
              </w:rPr>
              <m:t>n</m:t>
            </m:r>
          </m:e>
        </m:d>
      </m:oMath>
      <w:r w:rsidRPr="00562A42">
        <w:t xml:space="preserve"> is defined in clause 7.2. The pseudo-random sequence generator shall be initialised each subframe with </w:t>
      </w:r>
      <m:oMath>
        <m:sSub>
          <m:sSubPr>
            <m:ctrlPr>
              <w:rPr>
                <w:rFonts w:ascii="Cambria Math" w:hAnsi="Cambria Math"/>
                <w:i/>
              </w:rPr>
            </m:ctrlPr>
          </m:sSubPr>
          <m:e>
            <m:r>
              <w:rPr>
                <w:rFonts w:ascii="Cambria Math" w:hAnsi="Cambria Math"/>
              </w:rPr>
              <m:t>c</m:t>
            </m:r>
          </m:e>
          <m:sub>
            <m:r>
              <m:rPr>
                <m:sty m:val="p"/>
              </m:rPr>
              <w:rPr>
                <w:rFonts w:ascii="Cambria Math" w:hAnsi="Cambria Math"/>
              </w:rPr>
              <m:t>init</m:t>
            </m:r>
          </m:sub>
        </m:sSub>
        <m:r>
          <w:rPr>
            <w:rFonts w:ascii="Cambria Math" w:hAnsi="Cambria Math"/>
          </w:rPr>
          <m:t xml:space="preserve">= </m:t>
        </m:r>
        <m:sSubSup>
          <m:sSubSupPr>
            <m:ctrlPr>
              <w:rPr>
                <w:rFonts w:ascii="Cambria Math" w:hAnsi="Cambria Math"/>
                <w:i/>
              </w:rPr>
            </m:ctrlPr>
          </m:sSubSupPr>
          <m:e>
            <m:r>
              <w:rPr>
                <w:rFonts w:ascii="Cambria Math" w:hAnsi="Cambria Math"/>
              </w:rPr>
              <m:t>N</m:t>
            </m:r>
          </m:e>
          <m:sub>
            <m:r>
              <m:rPr>
                <m:sty m:val="p"/>
              </m:rPr>
              <w:rPr>
                <w:rFonts w:ascii="Cambria Math" w:hAnsi="Cambria Math"/>
              </w:rPr>
              <m:t>ID</m:t>
            </m:r>
          </m:sub>
          <m:sup>
            <m:r>
              <m:rPr>
                <m:sty m:val="p"/>
              </m:rPr>
              <w:rPr>
                <w:rFonts w:ascii="Cambria Math" w:hAnsi="Cambria Math"/>
              </w:rPr>
              <m:t>cell</m:t>
            </m:r>
          </m:sup>
        </m:sSub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9</m:t>
            </m:r>
          </m:sup>
        </m:sSup>
        <m:r>
          <w:rPr>
            <w:rFonts w:ascii="Cambria Math" w:hAnsi="Cambria Math"/>
          </w:rPr>
          <m:t>u</m:t>
        </m:r>
      </m:oMath>
      <w:r w:rsidRPr="00562A42">
        <w:t xml:space="preserve">, where </w:t>
      </w:r>
      <w:r w:rsidRPr="00562A42">
        <w:rPr>
          <w:i/>
        </w:rPr>
        <w:t>u</w:t>
      </w:r>
      <w:r w:rsidRPr="00562A42">
        <w:t xml:space="preserve"> equals the value of the higher-layer parameter </w:t>
      </w:r>
      <w:r w:rsidRPr="00562A42">
        <w:rPr>
          <w:rFonts w:eastAsia="MS Mincho"/>
          <w:i/>
          <w:iCs/>
          <w:lang w:val="en-US" w:eastAsia="ja-JP"/>
        </w:rPr>
        <w:t>systemInfoUnchanged-BR-</w:t>
      </w:r>
      <w:r w:rsidR="00D62EF9">
        <w:rPr>
          <w:rFonts w:eastAsia="MS Mincho"/>
          <w:i/>
          <w:iCs/>
          <w:lang w:val="en-US" w:eastAsia="ja-JP"/>
        </w:rPr>
        <w:t>r</w:t>
      </w:r>
      <w:r w:rsidR="00D62EF9" w:rsidRPr="00562A42">
        <w:rPr>
          <w:rFonts w:eastAsia="MS Mincho"/>
          <w:i/>
          <w:iCs/>
          <w:lang w:val="en-US" w:eastAsia="ja-JP"/>
        </w:rPr>
        <w:t>15</w:t>
      </w:r>
      <w:r w:rsidR="00D62EF9" w:rsidRPr="00562A42">
        <w:t xml:space="preserve"> </w:t>
      </w:r>
      <w:r w:rsidRPr="00562A42">
        <w:t xml:space="preserve">as set in subframe </w:t>
      </w:r>
      <m:oMath>
        <m:r>
          <w:rPr>
            <w:rFonts w:ascii="Cambria Math" w:hAnsi="Cambria Math"/>
          </w:rPr>
          <m:t>i=0</m:t>
        </m:r>
      </m:oMath>
      <w:r w:rsidRPr="00562A42">
        <w:t xml:space="preserve">.  </w:t>
      </w:r>
      <m:oMath>
        <m:r>
          <w:rPr>
            <w:rFonts w:ascii="Cambria Math" w:hAnsi="Cambria Math"/>
          </w:rPr>
          <m:t>b(i)</m:t>
        </m:r>
      </m:oMath>
      <w:r w:rsidRPr="00562A42">
        <w:t xml:space="preserve"> is given by Table 6.11.3.1-1.</w:t>
      </w:r>
    </w:p>
    <w:p w14:paraId="2AE5A563" w14:textId="77777777" w:rsidR="00562A42" w:rsidRPr="00562A42" w:rsidRDefault="00562A42" w:rsidP="0074607E">
      <w:pPr>
        <w:pStyle w:val="TH"/>
        <w:keepNext w:val="0"/>
        <w:keepLines w:val="0"/>
        <w:widowControl w:val="0"/>
      </w:pPr>
      <w:r w:rsidRPr="00562A42">
        <w:t xml:space="preserve">Table 6.11.3.1-1: Definition of </w:t>
      </w:r>
      <m:oMath>
        <m:r>
          <m:rPr>
            <m:sty m:val="bi"/>
          </m:rPr>
          <w:rPr>
            <w:rFonts w:ascii="Cambria Math" w:hAnsi="Cambria Math"/>
          </w:rPr>
          <m:t>b(i)</m:t>
        </m:r>
      </m:oMath>
      <w:r w:rsidRPr="00562A42">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5684"/>
      </w:tblGrid>
      <w:tr w:rsidR="00562A42" w:rsidRPr="00562A42" w14:paraId="42462391" w14:textId="77777777" w:rsidTr="00DC41E4">
        <w:trPr>
          <w:trHeight w:val="282"/>
          <w:jc w:val="center"/>
        </w:trPr>
        <w:tc>
          <w:tcPr>
            <w:tcW w:w="449" w:type="dxa"/>
            <w:shd w:val="clear" w:color="auto" w:fill="E0E0E0"/>
            <w:tcMar>
              <w:top w:w="113" w:type="dxa"/>
              <w:bottom w:w="113" w:type="dxa"/>
            </w:tcMar>
            <w:vAlign w:val="center"/>
          </w:tcPr>
          <w:p w14:paraId="47067DE3" w14:textId="77777777" w:rsidR="00562A42" w:rsidRPr="00B60A8A" w:rsidRDefault="00000000" w:rsidP="0074607E">
            <w:pPr>
              <w:widowControl w:val="0"/>
              <w:spacing w:after="0"/>
              <w:jc w:val="center"/>
              <w:rPr>
                <w:rFonts w:ascii="Arial" w:hAnsi="Arial"/>
                <w:b/>
                <w:sz w:val="18"/>
              </w:rPr>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m:oMathPara>
          </w:p>
        </w:tc>
        <w:tc>
          <w:tcPr>
            <w:tcW w:w="5684" w:type="dxa"/>
            <w:shd w:val="clear" w:color="auto" w:fill="E0E0E0"/>
            <w:tcMar>
              <w:top w:w="113" w:type="dxa"/>
              <w:bottom w:w="113" w:type="dxa"/>
            </w:tcMar>
          </w:tcPr>
          <w:p w14:paraId="5F184CC6" w14:textId="77777777" w:rsidR="00562A42" w:rsidRPr="00B60A8A" w:rsidRDefault="00B60A8A" w:rsidP="0074607E">
            <w:pPr>
              <w:widowControl w:val="0"/>
              <w:spacing w:after="0"/>
              <w:jc w:val="center"/>
              <w:rPr>
                <w:rFonts w:ascii="Arial" w:hAnsi="Arial"/>
                <w:b/>
                <w:sz w:val="18"/>
              </w:rPr>
            </w:pPr>
            <m:oMathPara>
              <m:oMath>
                <m:r>
                  <w:rPr>
                    <w:rFonts w:ascii="Cambria Math" w:hAnsi="Cambria Math"/>
                  </w:rPr>
                  <m:t>b</m:t>
                </m:r>
                <m:d>
                  <m:dPr>
                    <m:ctrlPr>
                      <w:rPr>
                        <w:rFonts w:ascii="Cambria Math" w:hAnsi="Cambria Math"/>
                        <w:i/>
                      </w:rPr>
                    </m:ctrlPr>
                  </m:dPr>
                  <m:e>
                    <m:r>
                      <w:rPr>
                        <w:rFonts w:ascii="Cambria Math" w:hAnsi="Cambria Math"/>
                      </w:rPr>
                      <m:t>0</m:t>
                    </m:r>
                  </m:e>
                </m:d>
                <m:r>
                  <w:rPr>
                    <w:rFonts w:ascii="Cambria Math" w:hAnsi="Cambria Math"/>
                  </w:rPr>
                  <m:t>, b</m:t>
                </m:r>
                <m:d>
                  <m:dPr>
                    <m:ctrlPr>
                      <w:rPr>
                        <w:rFonts w:ascii="Cambria Math" w:hAnsi="Cambria Math"/>
                        <w:i/>
                      </w:rPr>
                    </m:ctrlPr>
                  </m:dPr>
                  <m:e>
                    <m:r>
                      <w:rPr>
                        <w:rFonts w:ascii="Cambria Math" w:hAnsi="Cambria Math"/>
                      </w:rPr>
                      <m:t>1</m:t>
                    </m:r>
                  </m:e>
                </m:d>
                <m:r>
                  <w:rPr>
                    <w:rFonts w:ascii="Cambria Math" w:hAnsi="Cambria Math"/>
                  </w:rPr>
                  <m:t>, …, b(</m:t>
                </m:r>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r>
                  <w:rPr>
                    <w:rFonts w:ascii="Cambria Math" w:hAnsi="Cambria Math"/>
                  </w:rPr>
                  <m:t>-1)</m:t>
                </m:r>
              </m:oMath>
            </m:oMathPara>
          </w:p>
        </w:tc>
      </w:tr>
      <w:tr w:rsidR="00562A42" w:rsidRPr="00562A42" w14:paraId="4C745150" w14:textId="77777777" w:rsidTr="00DC41E4">
        <w:trPr>
          <w:trHeight w:val="235"/>
          <w:jc w:val="center"/>
        </w:trPr>
        <w:tc>
          <w:tcPr>
            <w:tcW w:w="449" w:type="dxa"/>
            <w:shd w:val="clear" w:color="auto" w:fill="auto"/>
            <w:tcMar>
              <w:top w:w="28" w:type="dxa"/>
              <w:bottom w:w="28" w:type="dxa"/>
            </w:tcMar>
            <w:vAlign w:val="center"/>
          </w:tcPr>
          <w:p w14:paraId="17CF5123"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8</w:t>
            </w:r>
          </w:p>
        </w:tc>
        <w:tc>
          <w:tcPr>
            <w:tcW w:w="5684" w:type="dxa"/>
            <w:shd w:val="clear" w:color="auto" w:fill="auto"/>
            <w:tcMar>
              <w:top w:w="28" w:type="dxa"/>
              <w:bottom w:w="28" w:type="dxa"/>
            </w:tcMar>
            <w:vAlign w:val="center"/>
          </w:tcPr>
          <w:p w14:paraId="07686EEE"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[ 1, 1, -1, 1, -1, -1, 1, 1 ]</w:t>
            </w:r>
          </w:p>
        </w:tc>
      </w:tr>
      <w:tr w:rsidR="00562A42" w:rsidRPr="00562A42" w14:paraId="31676831" w14:textId="77777777" w:rsidTr="00DC41E4">
        <w:trPr>
          <w:trHeight w:val="250"/>
          <w:jc w:val="center"/>
        </w:trPr>
        <w:tc>
          <w:tcPr>
            <w:tcW w:w="449" w:type="dxa"/>
            <w:shd w:val="clear" w:color="auto" w:fill="auto"/>
            <w:tcMar>
              <w:top w:w="28" w:type="dxa"/>
              <w:bottom w:w="28" w:type="dxa"/>
            </w:tcMar>
            <w:vAlign w:val="center"/>
          </w:tcPr>
          <w:p w14:paraId="25605463"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16</w:t>
            </w:r>
          </w:p>
        </w:tc>
        <w:tc>
          <w:tcPr>
            <w:tcW w:w="5684" w:type="dxa"/>
            <w:shd w:val="clear" w:color="auto" w:fill="auto"/>
            <w:tcMar>
              <w:top w:w="28" w:type="dxa"/>
              <w:bottom w:w="28" w:type="dxa"/>
            </w:tcMar>
            <w:vAlign w:val="center"/>
          </w:tcPr>
          <w:p w14:paraId="7B922A23"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xml:space="preserve">[ </w:t>
            </w:r>
            <w:r w:rsidRPr="00562A42">
              <w:rPr>
                <w:rFonts w:ascii="Arial" w:eastAsia="MS Mincho" w:hAnsi="Arial" w:cs="Arial"/>
                <w:iCs/>
                <w:sz w:val="18"/>
                <w:szCs w:val="18"/>
                <w:lang w:eastAsia="ja-JP"/>
              </w:rPr>
              <w:t xml:space="preserve">1, 1, -1, -1, 1, -1, 1, 1, 1, -1, -1, 1, 1, -1, 1, -1 </w:t>
            </w:r>
            <w:r w:rsidRPr="00562A42">
              <w:rPr>
                <w:rFonts w:ascii="Arial" w:hAnsi="Arial"/>
                <w:sz w:val="18"/>
                <w:szCs w:val="18"/>
              </w:rPr>
              <w:t>]</w:t>
            </w:r>
          </w:p>
        </w:tc>
      </w:tr>
      <w:tr w:rsidR="00562A42" w:rsidRPr="00562A42" w14:paraId="1D825F2C" w14:textId="77777777" w:rsidTr="00DC41E4">
        <w:trPr>
          <w:trHeight w:val="532"/>
          <w:jc w:val="center"/>
        </w:trPr>
        <w:tc>
          <w:tcPr>
            <w:tcW w:w="449" w:type="dxa"/>
            <w:shd w:val="clear" w:color="auto" w:fill="auto"/>
            <w:tcMar>
              <w:top w:w="28" w:type="dxa"/>
              <w:bottom w:w="28" w:type="dxa"/>
            </w:tcMar>
            <w:vAlign w:val="center"/>
          </w:tcPr>
          <w:p w14:paraId="6714F3CB"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32</w:t>
            </w:r>
          </w:p>
        </w:tc>
        <w:tc>
          <w:tcPr>
            <w:tcW w:w="5684" w:type="dxa"/>
            <w:shd w:val="clear" w:color="auto" w:fill="auto"/>
            <w:tcMar>
              <w:top w:w="28" w:type="dxa"/>
              <w:bottom w:w="28" w:type="dxa"/>
            </w:tcMar>
            <w:vAlign w:val="center"/>
          </w:tcPr>
          <w:p w14:paraId="29D9A457"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xml:space="preserve">[ </w:t>
            </w:r>
            <w:r w:rsidRPr="00562A42">
              <w:rPr>
                <w:rFonts w:ascii="Arial" w:eastAsia="MS Mincho" w:hAnsi="Arial" w:cs="Arial"/>
                <w:iCs/>
                <w:sz w:val="18"/>
                <w:szCs w:val="18"/>
                <w:lang w:eastAsia="ja-JP"/>
              </w:rPr>
              <w:t xml:space="preserve">-1, -1, 1, 1, -1, 1, 1, -1, 1, -1, -1, -1, 1, 1, 1, -1, -1, -1, 1, -1, 1, -1, 1, 1, -1, 1, 1, 1, -1, -1, 1, -1 </w:t>
            </w:r>
            <w:r w:rsidRPr="00562A42">
              <w:rPr>
                <w:rFonts w:ascii="Arial" w:hAnsi="Arial"/>
                <w:sz w:val="18"/>
                <w:szCs w:val="18"/>
              </w:rPr>
              <w:t>]</w:t>
            </w:r>
          </w:p>
        </w:tc>
      </w:tr>
      <w:tr w:rsidR="00562A42" w:rsidRPr="00562A42" w14:paraId="756B1F21" w14:textId="77777777" w:rsidTr="00DC41E4">
        <w:trPr>
          <w:trHeight w:val="516"/>
          <w:jc w:val="center"/>
        </w:trPr>
        <w:tc>
          <w:tcPr>
            <w:tcW w:w="449" w:type="dxa"/>
            <w:shd w:val="clear" w:color="auto" w:fill="auto"/>
            <w:tcMar>
              <w:top w:w="28" w:type="dxa"/>
              <w:bottom w:w="28" w:type="dxa"/>
            </w:tcMar>
            <w:vAlign w:val="center"/>
          </w:tcPr>
          <w:p w14:paraId="2D89CBFD"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40</w:t>
            </w:r>
          </w:p>
        </w:tc>
        <w:tc>
          <w:tcPr>
            <w:tcW w:w="5684" w:type="dxa"/>
            <w:shd w:val="clear" w:color="auto" w:fill="auto"/>
            <w:tcMar>
              <w:top w:w="28" w:type="dxa"/>
              <w:bottom w:w="28" w:type="dxa"/>
            </w:tcMar>
            <w:vAlign w:val="center"/>
          </w:tcPr>
          <w:p w14:paraId="1A637ACF"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xml:space="preserve">[ </w:t>
            </w:r>
            <w:r w:rsidRPr="00562A42">
              <w:rPr>
                <w:rFonts w:ascii="Arial" w:eastAsia="MS Mincho" w:hAnsi="Arial" w:cs="Arial"/>
                <w:iCs/>
                <w:sz w:val="18"/>
                <w:szCs w:val="18"/>
                <w:lang w:eastAsia="ja-JP"/>
              </w:rPr>
              <w:t xml:space="preserve">1, -1, -1, 1, -1, -1, 1, 1, 1, -1, 1, -1, 1, 1, -1, -1, -1, 1, -1, -1, -1, 1, 1, 1, 1, -1, -1, -1, 1, -1, 1, 1, -1, -1, 1, -1, 1, -1, -1, 1 </w:t>
            </w:r>
            <w:r w:rsidRPr="00562A42">
              <w:rPr>
                <w:rFonts w:ascii="Arial" w:hAnsi="Arial"/>
                <w:sz w:val="18"/>
                <w:szCs w:val="18"/>
              </w:rPr>
              <w:t>]</w:t>
            </w:r>
          </w:p>
        </w:tc>
      </w:tr>
    </w:tbl>
    <w:p w14:paraId="29961D37" w14:textId="77777777" w:rsidR="00562A42" w:rsidRPr="00562A42" w:rsidRDefault="00562A42" w:rsidP="0074607E">
      <w:pPr>
        <w:widowControl w:val="0"/>
      </w:pPr>
    </w:p>
    <w:p w14:paraId="7EEB93EE" w14:textId="77777777" w:rsidR="00562A42" w:rsidRPr="00562A42" w:rsidRDefault="00562A42" w:rsidP="0074607E">
      <w:pPr>
        <w:pStyle w:val="Heading4"/>
        <w:keepNext w:val="0"/>
        <w:keepLines w:val="0"/>
        <w:widowControl w:val="0"/>
      </w:pPr>
      <w:r w:rsidRPr="00562A42">
        <w:t>6.11.3.2</w:t>
      </w:r>
      <w:r w:rsidRPr="00562A42">
        <w:tab/>
        <w:t>Mapping to resource elements</w:t>
      </w:r>
    </w:p>
    <w:p w14:paraId="2E970035" w14:textId="77777777" w:rsidR="00562A42" w:rsidRPr="00562A42" w:rsidRDefault="00562A42" w:rsidP="0074607E">
      <w:pPr>
        <w:widowControl w:val="0"/>
      </w:pPr>
      <w:r w:rsidRPr="00562A42">
        <w:t xml:space="preserve">If only one CRS port is configured in a cell, the UE may assume that the same antenna port is used for all subframes in an RSS transmission in the cell. Otherwise, the UE may assume that the same antenna port is used for RSS transmission in absolute subframes </w:t>
      </w:r>
      <m:oMath>
        <m:r>
          <w:rPr>
            <w:rFonts w:ascii="Cambria Math" w:hAnsi="Cambria Math"/>
          </w:rPr>
          <m:t>2n</m:t>
        </m:r>
      </m:oMath>
      <w:r w:rsidRPr="00562A42">
        <w:t xml:space="preserve"> and </w:t>
      </w:r>
      <m:oMath>
        <m:r>
          <w:rPr>
            <w:rFonts w:ascii="Cambria Math" w:hAnsi="Cambria Math"/>
          </w:rPr>
          <m:t>2n+1</m:t>
        </m:r>
      </m:oMath>
      <w:r w:rsidR="00A02D11" w:rsidRPr="00A02D11">
        <w:rPr>
          <w:lang w:val="en-US" w:eastAsia="zh-CN"/>
        </w:rPr>
        <w:t xml:space="preserve"> </w:t>
      </w:r>
      <w:r w:rsidR="00A02D11">
        <w:rPr>
          <w:lang w:val="en-US" w:eastAsia="zh-CN"/>
        </w:rPr>
        <w:t xml:space="preserve">and </w:t>
      </w:r>
      <m:oMath>
        <m:r>
          <w:rPr>
            <w:rFonts w:ascii="Cambria Math" w:hAnsi="Cambria Math"/>
            <w:lang w:val="en-US" w:eastAsia="zh-CN"/>
          </w:rPr>
          <m:t>n=0, 1, …</m:t>
        </m:r>
      </m:oMath>
      <w:r w:rsidRPr="00562A42">
        <w:t>.</w:t>
      </w:r>
    </w:p>
    <w:p w14:paraId="71EFB6B6" w14:textId="77777777" w:rsidR="00562A42" w:rsidRPr="00562A42" w:rsidRDefault="00562A42" w:rsidP="0074607E">
      <w:pPr>
        <w:widowControl w:val="0"/>
      </w:pPr>
      <w:r w:rsidRPr="00562A42">
        <w:t xml:space="preserve">An RSS is transmitted in </w:t>
      </w:r>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w:r w:rsidRPr="00562A42">
        <w:t xml:space="preserve"> consecutive BL/CE DL subframes, starting in the first BL/CE DL subframe in a radio </w:t>
      </w:r>
      <w:r w:rsidRPr="00562A42">
        <w:lastRenderedPageBreak/>
        <w:t xml:space="preserve">frame satisfying </w:t>
      </w:r>
    </w:p>
    <w:p w14:paraId="14414C92" w14:textId="77777777" w:rsidR="00562A42" w:rsidRPr="00562A42" w:rsidRDefault="00562A42" w:rsidP="0074607E">
      <w:pPr>
        <w:pStyle w:val="EQ"/>
        <w:keepLines w:val="0"/>
        <w:widowControl w:val="0"/>
      </w:pPr>
      <w:r>
        <w:tab/>
      </w:r>
      <m:oMath>
        <m:r>
          <w:rPr>
            <w:rFonts w:ascii="Cambria Math" w:hAnsi="Cambria Math"/>
          </w:rPr>
          <m:t>(</m:t>
        </m:r>
        <m:sSub>
          <m:sSubPr>
            <m:ctrlPr>
              <w:rPr>
                <w:rFonts w:ascii="Cambria Math" w:hAnsi="Cambria Math"/>
                <w:i/>
              </w:rPr>
            </m:ctrlPr>
          </m:sSubPr>
          <m:e>
            <m:r>
              <w:rPr>
                <w:rFonts w:ascii="Cambria Math" w:hAnsi="Cambria Math"/>
              </w:rPr>
              <m:t>n</m:t>
            </m:r>
          </m:e>
          <m:sub>
            <m:r>
              <m:rPr>
                <m:sty m:val="p"/>
              </m:rPr>
              <w:rPr>
                <w:rFonts w:ascii="Cambria Math" w:hAnsi="Cambria Math"/>
              </w:rPr>
              <m:t>f</m:t>
            </m:r>
          </m:sub>
        </m:sSub>
        <m:r>
          <w:rPr>
            <w:rFonts w:ascii="Cambria Math" w:hAnsi="Cambria Math"/>
          </w:rPr>
          <m:t xml:space="preserve"> </m:t>
        </m:r>
        <m:r>
          <m:rPr>
            <m:sty m:val="p"/>
          </m:rPr>
          <w:rPr>
            <w:rFonts w:ascii="Cambria Math" w:hAnsi="Cambria Math"/>
          </w:rPr>
          <m:t>mod</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sty m:val="p"/>
                  </m:rPr>
                  <w:rPr>
                    <w:rFonts w:ascii="Cambria Math" w:hAnsi="Cambria Math"/>
                  </w:rPr>
                  <m:t>RSS</m:t>
                </m:r>
              </m:sub>
            </m:sSub>
          </m:num>
          <m:den>
            <m:r>
              <w:rPr>
                <w:rFonts w:ascii="Cambria Math" w:hAnsi="Cambria Math"/>
              </w:rPr>
              <m:t>10</m:t>
            </m:r>
          </m:den>
        </m:f>
        <m:r>
          <w:rPr>
            <w:rFonts w:ascii="Cambria Math" w:hAnsi="Cambria Math"/>
          </w:rPr>
          <m:t xml:space="preserve">)= </m:t>
        </m:r>
        <m:sSub>
          <m:sSubPr>
            <m:ctrlPr>
              <w:rPr>
                <w:rFonts w:ascii="Cambria Math" w:hAnsi="Cambria Math"/>
                <w:i/>
              </w:rPr>
            </m:ctrlPr>
          </m:sSubPr>
          <m:e>
            <m:r>
              <w:rPr>
                <w:rFonts w:ascii="Cambria Math" w:hAnsi="Cambria Math"/>
              </w:rPr>
              <m:t>O</m:t>
            </m:r>
          </m:e>
          <m:sub>
            <m:r>
              <m:rPr>
                <m:sty m:val="p"/>
              </m:rPr>
              <w:rPr>
                <w:rFonts w:ascii="Cambria Math" w:hAnsi="Cambria Math"/>
              </w:rPr>
              <m:t>RSS</m:t>
            </m:r>
          </m:sub>
        </m:sSub>
      </m:oMath>
    </w:p>
    <w:p w14:paraId="2823389C" w14:textId="77777777" w:rsidR="00562A42" w:rsidRPr="00562A42" w:rsidRDefault="00D62EF9" w:rsidP="0074607E">
      <w:pPr>
        <w:widowControl w:val="0"/>
      </w:pPr>
      <w:r>
        <w:t>w</w:t>
      </w:r>
      <w:r w:rsidRPr="00562A42">
        <w:t>here</w:t>
      </w:r>
      <w:r>
        <w:t xml:space="preserve"> the RSS periodicity</w:t>
      </w:r>
      <w:r w:rsidR="00562A42" w:rsidRPr="00562A42">
        <w:t xml:space="preserve"> </w:t>
      </w:r>
      <m:oMath>
        <m:sSub>
          <m:sSubPr>
            <m:ctrlPr>
              <w:rPr>
                <w:rFonts w:ascii="Cambria Math" w:hAnsi="Cambria Math"/>
                <w:i/>
              </w:rPr>
            </m:ctrlPr>
          </m:sSubPr>
          <m:e>
            <m:r>
              <w:rPr>
                <w:rFonts w:ascii="Cambria Math" w:hAnsi="Cambria Math"/>
              </w:rPr>
              <m:t>P</m:t>
            </m:r>
          </m:e>
          <m:sub>
            <m:r>
              <m:rPr>
                <m:sty m:val="p"/>
              </m:rPr>
              <w:rPr>
                <w:rFonts w:ascii="Cambria Math" w:hAnsi="Cambria Math"/>
              </w:rPr>
              <m:t>RSS</m:t>
            </m:r>
          </m:sub>
        </m:sSub>
      </m:oMath>
      <w:r w:rsidR="00562A42" w:rsidRPr="00562A42">
        <w:t xml:space="preserve"> and</w:t>
      </w:r>
      <w:r w:rsidR="00B4782D">
        <w:t xml:space="preserve"> the RSS time offset</w:t>
      </w:r>
      <w:r w:rsidR="00562A42" w:rsidRPr="00562A42">
        <w:t xml:space="preserve"> </w:t>
      </w:r>
      <m:oMath>
        <m:sSub>
          <m:sSubPr>
            <m:ctrlPr>
              <w:rPr>
                <w:rFonts w:ascii="Cambria Math" w:hAnsi="Cambria Math"/>
                <w:i/>
              </w:rPr>
            </m:ctrlPr>
          </m:sSubPr>
          <m:e>
            <m:r>
              <w:rPr>
                <w:rFonts w:ascii="Cambria Math" w:hAnsi="Cambria Math"/>
              </w:rPr>
              <m:t>O</m:t>
            </m:r>
          </m:e>
          <m:sub>
            <m:r>
              <m:rPr>
                <m:sty m:val="p"/>
              </m:rPr>
              <w:rPr>
                <w:rFonts w:ascii="Cambria Math" w:hAnsi="Cambria Math"/>
              </w:rPr>
              <m:t>RSS</m:t>
            </m:r>
          </m:sub>
        </m:sSub>
      </m:oMath>
      <w:r w:rsidR="00562A42" w:rsidRPr="00562A42">
        <w:t xml:space="preserve"> are configured by higher layers. In frequency domain, </w:t>
      </w:r>
      <w:r w:rsidR="00B4782D">
        <w:t xml:space="preserve">the </w:t>
      </w:r>
      <w:r w:rsidR="00562A42" w:rsidRPr="00562A42">
        <w:t xml:space="preserve">RSS </w:t>
      </w:r>
      <w:r w:rsidR="00B4782D">
        <w:t>frequency location</w:t>
      </w:r>
      <w:r w:rsidR="00B4782D" w:rsidRPr="00562A42">
        <w:t xml:space="preserve"> </w:t>
      </w:r>
      <w:r w:rsidR="00562A42" w:rsidRPr="00562A42">
        <w:t xml:space="preserve">is assigned to the 24 subcarriers in the physical resource blocks numbers </w:t>
      </w:r>
      <m:oMath>
        <m:sSub>
          <m:sSubPr>
            <m:ctrlPr>
              <w:rPr>
                <w:rFonts w:ascii="Cambria Math" w:hAnsi="Cambria Math"/>
                <w:i/>
              </w:rPr>
            </m:ctrlPr>
          </m:sSubPr>
          <m:e>
            <m:r>
              <w:rPr>
                <w:rFonts w:ascii="Cambria Math" w:hAnsi="Cambria Math"/>
              </w:rPr>
              <m:t>n</m:t>
            </m:r>
          </m:e>
          <m:sub>
            <m:r>
              <m:rPr>
                <m:sty m:val="p"/>
              </m:rPr>
              <w:rPr>
                <w:rFonts w:ascii="Cambria Math" w:hAnsi="Cambria Math"/>
              </w:rPr>
              <m:t>PRB,RSS</m:t>
            </m:r>
          </m:sub>
        </m:sSub>
      </m:oMath>
      <w:r w:rsidR="00562A42" w:rsidRPr="00562A42">
        <w:t xml:space="preserve"> and </w:t>
      </w:r>
      <m:oMath>
        <m:sSub>
          <m:sSubPr>
            <m:ctrlPr>
              <w:rPr>
                <w:rFonts w:ascii="Cambria Math" w:hAnsi="Cambria Math"/>
                <w:i/>
              </w:rPr>
            </m:ctrlPr>
          </m:sSubPr>
          <m:e>
            <m:r>
              <w:rPr>
                <w:rFonts w:ascii="Cambria Math" w:hAnsi="Cambria Math"/>
              </w:rPr>
              <m:t>n</m:t>
            </m:r>
          </m:e>
          <m:sub>
            <m:r>
              <m:rPr>
                <m:sty m:val="p"/>
              </m:rPr>
              <w:rPr>
                <w:rFonts w:ascii="Cambria Math" w:hAnsi="Cambria Math"/>
              </w:rPr>
              <m:t>PRB,RSS</m:t>
            </m:r>
          </m:sub>
        </m:sSub>
        <m:r>
          <w:rPr>
            <w:rFonts w:ascii="Cambria Math" w:hAnsi="Cambria Math"/>
          </w:rPr>
          <m:t>+1</m:t>
        </m:r>
      </m:oMath>
      <w:r w:rsidR="00562A42" w:rsidRPr="00562A42">
        <w:t xml:space="preserve">, as configured by higher layers. </w:t>
      </w:r>
    </w:p>
    <w:p w14:paraId="6A3F7BA8" w14:textId="77777777" w:rsidR="00562A42" w:rsidRPr="00562A42" w:rsidRDefault="00562A42" w:rsidP="0074607E">
      <w:pPr>
        <w:widowControl w:val="0"/>
      </w:pPr>
      <w:r w:rsidRPr="00562A42">
        <w:t xml:space="preserve">In each subframe </w:t>
      </w:r>
      <m:oMath>
        <m:r>
          <w:rPr>
            <w:rFonts w:ascii="Cambria Math" w:hAnsi="Cambria Math"/>
          </w:rPr>
          <m:t>i</m:t>
        </m:r>
      </m:oMath>
      <w:r w:rsidRPr="00562A42">
        <w:t xml:space="preserve"> used for RSS transmission, the RSS sequence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n</m:t>
            </m:r>
          </m:e>
        </m:d>
      </m:oMath>
      <w:r w:rsidRPr="00562A42">
        <w:t xml:space="preserve"> shall be mapped to resource elements </w:t>
      </w:r>
      <m:oMath>
        <m:r>
          <w:rPr>
            <w:rFonts w:ascii="Cambria Math" w:hAnsi="Cambria Math"/>
          </w:rPr>
          <m:t>(k,l)</m:t>
        </m:r>
      </m:oMath>
      <w:r w:rsidRPr="00562A42">
        <w:t xml:space="preserve"> in sequence, starting with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0</m:t>
            </m:r>
          </m:e>
        </m:d>
      </m:oMath>
      <w:r w:rsidRPr="00562A42">
        <w:t xml:space="preserve"> in increasing order of first the index </w:t>
      </w:r>
      <m:oMath>
        <m:r>
          <w:rPr>
            <w:rFonts w:ascii="Cambria Math" w:hAnsi="Cambria Math"/>
          </w:rPr>
          <m:t xml:space="preserve">k=0, 1, …, </m:t>
        </m:r>
        <m:sSubSup>
          <m:sSubSupPr>
            <m:ctrlPr>
              <w:rPr>
                <w:rFonts w:ascii="Cambria Math" w:hAnsi="Cambria Math"/>
                <w:i/>
              </w:rPr>
            </m:ctrlPr>
          </m:sSubSupPr>
          <m:e>
            <m:r>
              <w:rPr>
                <w:rFonts w:ascii="Cambria Math" w:hAnsi="Cambria Math"/>
              </w:rPr>
              <m:t>2N</m:t>
            </m:r>
          </m:e>
          <m:sub>
            <m:r>
              <m:rPr>
                <m:nor/>
              </m:rPr>
              <w:rPr>
                <w:rFonts w:ascii="Cambria Math" w:hAnsi="Cambria Math"/>
              </w:rPr>
              <m:t>sc</m:t>
            </m:r>
          </m:sub>
          <m:sup>
            <m:r>
              <m:rPr>
                <m:nor/>
              </m:rPr>
              <w:rPr>
                <w:rFonts w:ascii="Cambria Math" w:hAnsi="Cambria Math"/>
              </w:rPr>
              <m:t>RB</m:t>
            </m:r>
          </m:sup>
        </m:sSubSup>
        <m:r>
          <w:rPr>
            <w:rFonts w:ascii="Cambria Math" w:hAnsi="Cambria Math"/>
          </w:rPr>
          <m:t>-1</m:t>
        </m:r>
      </m:oMath>
      <w:r w:rsidRPr="00562A42">
        <w:t xml:space="preserve">, over the 24 assigned subcarriers and then the index </w:t>
      </w:r>
      <m:oMath>
        <m:r>
          <w:rPr>
            <w:rFonts w:ascii="Cambria Math" w:hAnsi="Cambria Math"/>
          </w:rPr>
          <m:t>l=3, 4, …, 2</m:t>
        </m:r>
        <m:sSubSup>
          <m:sSubSupPr>
            <m:ctrlPr>
              <w:rPr>
                <w:rFonts w:ascii="Cambria Math" w:hAnsi="Cambria Math"/>
                <w:i/>
              </w:rPr>
            </m:ctrlPr>
          </m:sSubSupPr>
          <m:e>
            <m:r>
              <w:rPr>
                <w:rFonts w:ascii="Cambria Math" w:hAnsi="Cambria Math"/>
              </w:rPr>
              <m:t>N</m:t>
            </m:r>
          </m:e>
          <m:sub>
            <m:r>
              <m:rPr>
                <m:nor/>
              </m:rPr>
              <w:rPr>
                <w:rFonts w:ascii="Cambria Math" w:hAnsi="Cambria Math"/>
              </w:rPr>
              <m:t>symb</m:t>
            </m:r>
          </m:sub>
          <m:sup>
            <m:r>
              <m:rPr>
                <m:nor/>
              </m:rPr>
              <w:rPr>
                <w:rFonts w:ascii="Cambria Math" w:hAnsi="Cambria Math"/>
              </w:rPr>
              <m:t>DL</m:t>
            </m:r>
          </m:sup>
        </m:sSubSup>
        <m:r>
          <w:rPr>
            <w:rFonts w:ascii="Cambria Math" w:hAnsi="Cambria Math"/>
          </w:rPr>
          <m:t>-1</m:t>
        </m:r>
      </m:oMath>
      <w:r w:rsidRPr="00562A42">
        <w:t xml:space="preserve">. </w:t>
      </w:r>
    </w:p>
    <w:p w14:paraId="2077C4B5" w14:textId="77777777" w:rsidR="00562A42" w:rsidRPr="00A27E1C" w:rsidRDefault="00562A42" w:rsidP="0074607E">
      <w:pPr>
        <w:widowControl w:val="0"/>
        <w:rPr>
          <w:lang w:val="en-US" w:eastAsia="zh-CN"/>
        </w:rPr>
      </w:pPr>
      <w:r w:rsidRPr="00562A42">
        <w:t xml:space="preserve">A resource element </w:t>
      </w:r>
      <m:oMath>
        <m:r>
          <w:rPr>
            <w:rFonts w:ascii="Cambria Math" w:hAnsi="Cambria Math"/>
          </w:rPr>
          <m:t>(k,l)</m:t>
        </m:r>
      </m:oMath>
      <w:r w:rsidRPr="00562A42">
        <w:t xml:space="preserve">  overlapping with resource elements where cell-specific reference signals according to clause 6.10 are transmitted shall not be used for RSS transmission but is counted in the mapping process.</w:t>
      </w:r>
      <w:r w:rsidR="000D5C82">
        <w:t xml:space="preserve"> </w:t>
      </w:r>
      <w:r w:rsidR="000D5C82" w:rsidRPr="00C94985">
        <w:t>Additionally, an RSS subframe is dropped if any RSS PRB pair overlaps with any PRB pair carrying PSS, SSS, PBCH or PDSCH associated with SI-RNTI.</w:t>
      </w:r>
      <w:r w:rsidR="00A02D11">
        <w:rPr>
          <w:rFonts w:hint="eastAsia"/>
          <w:lang w:val="en-US" w:eastAsia="zh-CN"/>
        </w:rPr>
        <w:t xml:space="preserve">  </w:t>
      </w:r>
      <w:r w:rsidR="00A02D11">
        <w:t>In frame structure type 2, those special subframes, indicated as BL/CE DL subframes by higher layer</w:t>
      </w:r>
      <w:r w:rsidR="00A02D11">
        <w:rPr>
          <w:i/>
          <w:iCs/>
        </w:rPr>
        <w:t> fdd-DownlinkOrTddSubframeBitmapBR</w:t>
      </w:r>
      <w:r w:rsidR="00A02D11">
        <w:t xml:space="preserve">, are not counted in </w:t>
      </w:r>
      <w:r w:rsidR="00A02D11">
        <w:rPr>
          <w:rFonts w:hint="eastAsia"/>
          <w:lang w:val="en-US" w:eastAsia="zh-CN"/>
        </w:rPr>
        <w:t>RSS</w:t>
      </w:r>
      <w:r w:rsidR="00A02D11">
        <w:t xml:space="preserve"> mapping and are not used for transmission of </w:t>
      </w:r>
      <w:r w:rsidR="00A02D11">
        <w:rPr>
          <w:rFonts w:hint="eastAsia"/>
          <w:lang w:val="en-US" w:eastAsia="zh-CN"/>
        </w:rPr>
        <w:t>RSS</w:t>
      </w:r>
      <w:r w:rsidR="00A02D11">
        <w:rPr>
          <w:lang w:val="en-US" w:eastAsia="zh-CN"/>
        </w:rPr>
        <w:t>.</w:t>
      </w:r>
    </w:p>
    <w:p w14:paraId="2DC22414" w14:textId="77777777" w:rsidR="0035583A" w:rsidRPr="00F829B6" w:rsidRDefault="0035583A" w:rsidP="0074607E">
      <w:pPr>
        <w:pStyle w:val="Heading2"/>
        <w:keepNext w:val="0"/>
        <w:keepLines w:val="0"/>
        <w:widowControl w:val="0"/>
      </w:pPr>
      <w:bookmarkStart w:id="135" w:name="_Toc454818094"/>
      <w:r w:rsidRPr="00F829B6">
        <w:t>6.11A</w:t>
      </w:r>
      <w:r w:rsidRPr="00F829B6">
        <w:tab/>
        <w:t>Discovery signal</w:t>
      </w:r>
      <w:bookmarkEnd w:id="135"/>
    </w:p>
    <w:p w14:paraId="0BEEE252" w14:textId="77777777" w:rsidR="0035583A" w:rsidRPr="00F829B6" w:rsidRDefault="0035583A" w:rsidP="0074607E">
      <w:pPr>
        <w:widowControl w:val="0"/>
      </w:pPr>
      <w:r w:rsidRPr="00F829B6">
        <w:t>A discovery signal occasion for a cell consists of a period with a duration of</w:t>
      </w:r>
    </w:p>
    <w:p w14:paraId="666D091A" w14:textId="77777777" w:rsidR="0035583A" w:rsidRPr="00F829B6" w:rsidRDefault="0035583A" w:rsidP="0074607E">
      <w:pPr>
        <w:pStyle w:val="B1"/>
        <w:widowControl w:val="0"/>
      </w:pPr>
      <w:r w:rsidRPr="00F829B6">
        <w:t>-</w:t>
      </w:r>
      <w:r w:rsidRPr="00F829B6">
        <w:tab/>
        <w:t>one to five consecutive subframes for frame structure type 1</w:t>
      </w:r>
    </w:p>
    <w:p w14:paraId="000315D2" w14:textId="77777777" w:rsidR="0035583A" w:rsidRPr="00F829B6" w:rsidRDefault="0035583A" w:rsidP="0074607E">
      <w:pPr>
        <w:pStyle w:val="B1"/>
        <w:widowControl w:val="0"/>
      </w:pPr>
      <w:r w:rsidRPr="00F829B6">
        <w:t>-</w:t>
      </w:r>
      <w:r w:rsidRPr="00F829B6">
        <w:tab/>
        <w:t>two to five consecutive subframes for frame structure type 2</w:t>
      </w:r>
    </w:p>
    <w:p w14:paraId="1168D7EF" w14:textId="77777777" w:rsidR="0035583A" w:rsidRPr="00F829B6" w:rsidRDefault="0035583A" w:rsidP="0074607E">
      <w:pPr>
        <w:pStyle w:val="B1"/>
        <w:widowControl w:val="0"/>
      </w:pPr>
      <w:r w:rsidRPr="00F829B6">
        <w:t>-</w:t>
      </w:r>
      <w:r w:rsidRPr="00F829B6">
        <w:tab/>
        <w:t>12 OFDM symbols within one non-empty subframe for frame structure type 3</w:t>
      </w:r>
    </w:p>
    <w:p w14:paraId="7E30999A" w14:textId="77777777" w:rsidR="0035583A" w:rsidRPr="00F829B6" w:rsidRDefault="0035583A" w:rsidP="0074607E">
      <w:pPr>
        <w:widowControl w:val="0"/>
      </w:pPr>
      <w:r w:rsidRPr="00F829B6">
        <w:t>where the UE in the downlink subframes may assume presence of a discovery signal consisting of</w:t>
      </w:r>
    </w:p>
    <w:p w14:paraId="2981B64D" w14:textId="77777777" w:rsidR="0035583A" w:rsidRPr="00F829B6" w:rsidRDefault="0035583A" w:rsidP="0074607E">
      <w:pPr>
        <w:pStyle w:val="B1"/>
        <w:widowControl w:val="0"/>
      </w:pPr>
      <w:r w:rsidRPr="00F829B6">
        <w:t>-</w:t>
      </w:r>
      <w:r w:rsidRPr="00F829B6">
        <w:tab/>
        <w:t>cell-specific reference signals on antenna port 0 in all downlink subframes and in DwPTS of all special subframes in the period for frame structure type 1 and 2</w:t>
      </w:r>
    </w:p>
    <w:p w14:paraId="703B61E4" w14:textId="77777777" w:rsidR="0035583A" w:rsidRPr="00F829B6" w:rsidRDefault="0035583A" w:rsidP="0074607E">
      <w:pPr>
        <w:pStyle w:val="B1"/>
        <w:widowControl w:val="0"/>
      </w:pPr>
      <w:r w:rsidRPr="00F829B6">
        <w:t>-</w:t>
      </w:r>
      <w:r w:rsidRPr="00F829B6">
        <w:tab/>
        <w:t>cell specific reference signals on antenna port 0 when higher layer parameters indicate only one configured antenna port for cell specific reference signals for a serving cell using frame structure type 3</w:t>
      </w:r>
    </w:p>
    <w:p w14:paraId="31275154" w14:textId="77777777" w:rsidR="0035583A" w:rsidRPr="00F829B6" w:rsidRDefault="0035583A" w:rsidP="0074607E">
      <w:pPr>
        <w:pStyle w:val="B1"/>
        <w:widowControl w:val="0"/>
      </w:pPr>
      <w:r w:rsidRPr="00F829B6">
        <w:t>-</w:t>
      </w:r>
      <w:r w:rsidRPr="00F829B6">
        <w:tab/>
        <w:t>cell specific reference signals on antenna port 0 and antenna port 1 when higher layer parameters indicate at least two configured antenna ports for cell specific reference signals for a serving cell using frame structure type 3</w:t>
      </w:r>
    </w:p>
    <w:p w14:paraId="4C67D3C3" w14:textId="77777777" w:rsidR="0035583A" w:rsidRPr="00F829B6" w:rsidRDefault="0035583A" w:rsidP="0074607E">
      <w:pPr>
        <w:pStyle w:val="B1"/>
        <w:widowControl w:val="0"/>
      </w:pPr>
      <w:r w:rsidRPr="00F829B6">
        <w:t>-</w:t>
      </w:r>
      <w:r w:rsidR="00D464C9">
        <w:tab/>
      </w:r>
      <w:r w:rsidRPr="00F829B6">
        <w:t xml:space="preserve">cell specific reference signals on antenna port 0 and antenna port 1 when higher layer configured parameter </w:t>
      </w:r>
      <w:r w:rsidRPr="00F829B6">
        <w:rPr>
          <w:i/>
        </w:rPr>
        <w:t xml:space="preserve">presenceAntennaPort1 </w:t>
      </w:r>
      <w:r w:rsidRPr="00F829B6">
        <w:t>is signalled to be 1, for a neighbour cell when using frame structure type 3</w:t>
      </w:r>
    </w:p>
    <w:p w14:paraId="4633CE49" w14:textId="77777777" w:rsidR="0035583A" w:rsidRPr="00F829B6" w:rsidRDefault="0035583A" w:rsidP="0074607E">
      <w:pPr>
        <w:pStyle w:val="B1"/>
        <w:widowControl w:val="0"/>
      </w:pPr>
      <w:r w:rsidRPr="00F829B6">
        <w:t>-</w:t>
      </w:r>
      <w:r w:rsidRPr="00F829B6">
        <w:tab/>
        <w:t>primary synchronization signal in the first subframe of the period for frame structure types 1 and 3 or the second subframe of the period for frame structure type 2,</w:t>
      </w:r>
    </w:p>
    <w:p w14:paraId="4C7D9651" w14:textId="77777777" w:rsidR="0035583A" w:rsidRPr="00F829B6" w:rsidRDefault="0035583A" w:rsidP="0074607E">
      <w:pPr>
        <w:pStyle w:val="B1"/>
        <w:widowControl w:val="0"/>
      </w:pPr>
      <w:r w:rsidRPr="00F829B6">
        <w:t>-</w:t>
      </w:r>
      <w:r w:rsidRPr="00F829B6">
        <w:tab/>
        <w:t>secondary synchronization signal in the first subframe of the period, and</w:t>
      </w:r>
    </w:p>
    <w:p w14:paraId="08FC8C6D" w14:textId="77777777" w:rsidR="0035583A" w:rsidRPr="00F829B6" w:rsidRDefault="0035583A" w:rsidP="0074607E">
      <w:pPr>
        <w:pStyle w:val="B1"/>
        <w:widowControl w:val="0"/>
      </w:pPr>
      <w:r w:rsidRPr="00F829B6">
        <w:t>-</w:t>
      </w:r>
      <w:r w:rsidRPr="00F829B6">
        <w:tab/>
        <w:t>non-zero-power CSI reference signals in zero or more subframes in the period. The configuration of non-zero-power CSI reference signals part of the discovery signal is obtained as described in clause 6.10.5.2</w:t>
      </w:r>
    </w:p>
    <w:p w14:paraId="5BA3F3C2" w14:textId="77777777" w:rsidR="0035583A" w:rsidRPr="00F829B6" w:rsidRDefault="0035583A" w:rsidP="0074607E">
      <w:pPr>
        <w:widowControl w:val="0"/>
      </w:pPr>
      <w:r w:rsidRPr="00F829B6">
        <w:t xml:space="preserve">For frame structures 1 and 2 the UE may assume a discovery signal occasion once every </w:t>
      </w:r>
      <w:r w:rsidRPr="00F829B6">
        <w:rPr>
          <w:i/>
        </w:rPr>
        <w:t>dmtc-Periodicity</w:t>
      </w:r>
      <w:r w:rsidRPr="00F829B6">
        <w:t xml:space="preserve">. </w:t>
      </w:r>
    </w:p>
    <w:p w14:paraId="3BCB423A" w14:textId="77777777" w:rsidR="0035583A" w:rsidRPr="00F829B6" w:rsidRDefault="0035583A" w:rsidP="0074607E">
      <w:pPr>
        <w:widowControl w:val="0"/>
      </w:pPr>
      <w:r w:rsidRPr="00F829B6">
        <w:t>For frame structure type 3, the UE may assume a discovery signal occasion may occur in any subframe within the discovery signals measurement timing configuration in clause 5.5.2.10 of [9].</w:t>
      </w:r>
    </w:p>
    <w:p w14:paraId="7FB8825C" w14:textId="77777777" w:rsidR="0035583A" w:rsidRPr="00F829B6" w:rsidRDefault="0035583A" w:rsidP="0074607E">
      <w:pPr>
        <w:widowControl w:val="0"/>
        <w:rPr>
          <w:lang w:eastAsia="zh-CN"/>
        </w:rPr>
      </w:pPr>
      <w:r w:rsidRPr="00F829B6">
        <w:t>For frame structure type 3, simultaneous transmission of a discovery signal and PDSCH/PDCCH/EPDCCH may occur in subframes 0 and 5 only.</w:t>
      </w:r>
      <w:r w:rsidRPr="00F829B6">
        <w:rPr>
          <w:rFonts w:hint="eastAsia"/>
          <w:lang w:eastAsia="zh-CN"/>
        </w:rPr>
        <w:t xml:space="preserve"> </w:t>
      </w:r>
    </w:p>
    <w:p w14:paraId="646DF4B6" w14:textId="77777777" w:rsidR="0035583A" w:rsidRDefault="0035583A" w:rsidP="0074607E">
      <w:pPr>
        <w:widowControl w:val="0"/>
      </w:pPr>
      <w:r w:rsidRPr="00F829B6">
        <w:t>For frame structure type 3, the UE may assume that a discovery signal occasion occurs in the first subframe containing a primary synchronization signal, secondary synchronization signal and cell-specific reference signals within the discovery measurement timing configuration in clause 5.5.2.10 of [9].</w:t>
      </w:r>
    </w:p>
    <w:p w14:paraId="6951DC88" w14:textId="77777777" w:rsidR="007F530F" w:rsidRPr="007F530F" w:rsidRDefault="007F530F" w:rsidP="0074607E">
      <w:pPr>
        <w:pStyle w:val="Heading2"/>
        <w:keepNext w:val="0"/>
        <w:keepLines w:val="0"/>
        <w:widowControl w:val="0"/>
      </w:pPr>
      <w:r w:rsidRPr="007F530F">
        <w:lastRenderedPageBreak/>
        <w:t>6.11B</w:t>
      </w:r>
      <w:r w:rsidRPr="007F530F">
        <w:tab/>
        <w:t>MTC wake-up signal (MWUS)</w:t>
      </w:r>
    </w:p>
    <w:p w14:paraId="04863543" w14:textId="77777777" w:rsidR="007F530F" w:rsidRPr="007F530F" w:rsidRDefault="007F530F" w:rsidP="0074607E">
      <w:pPr>
        <w:pStyle w:val="Heading3"/>
        <w:keepNext w:val="0"/>
        <w:keepLines w:val="0"/>
        <w:widowControl w:val="0"/>
        <w:rPr>
          <w:lang w:val="en-US"/>
        </w:rPr>
      </w:pPr>
      <w:r w:rsidRPr="007F530F">
        <w:rPr>
          <w:lang w:val="en-US"/>
        </w:rPr>
        <w:t>6.11B.1</w:t>
      </w:r>
      <w:r w:rsidRPr="007F530F">
        <w:rPr>
          <w:lang w:val="en-US"/>
        </w:rPr>
        <w:tab/>
        <w:t>Sequence generation</w:t>
      </w:r>
    </w:p>
    <w:p w14:paraId="2BB5F560" w14:textId="77777777" w:rsidR="000D5C82" w:rsidRDefault="000D5C82" w:rsidP="0074607E">
      <w:pPr>
        <w:widowControl w:val="0"/>
      </w:pPr>
      <w:r w:rsidRPr="000D5C82">
        <w:t xml:space="preserve">The MWUS sequence </w:t>
      </w:r>
      <w:r w:rsidR="00B60A8A">
        <w:rPr>
          <w:noProof/>
          <w:position w:val="-10"/>
        </w:rPr>
        <w:drawing>
          <wp:inline distT="0" distB="0" distL="0" distR="0" wp14:anchorId="3EBEBAE5" wp14:editId="3614A907">
            <wp:extent cx="318770" cy="191135"/>
            <wp:effectExtent l="0" t="0" r="0" b="0"/>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pic:cNvPicPr>
                      <a:picLocks noChangeAspect="1" noChangeArrowheads="1"/>
                    </pic:cNvPicPr>
                  </pic:nvPicPr>
                  <pic:blipFill>
                    <a:blip r:embed="rId2795" cstate="print">
                      <a:extLst>
                        <a:ext uri="{28A0092B-C50C-407E-A947-70E740481C1C}">
                          <a14:useLocalDpi xmlns:a14="http://schemas.microsoft.com/office/drawing/2010/main" val="0"/>
                        </a:ext>
                      </a:extLst>
                    </a:blip>
                    <a:srcRect/>
                    <a:stretch>
                      <a:fillRect/>
                    </a:stretch>
                  </pic:blipFill>
                  <pic:spPr bwMode="auto">
                    <a:xfrm>
                      <a:off x="0" y="0"/>
                      <a:ext cx="318770" cy="191135"/>
                    </a:xfrm>
                    <a:prstGeom prst="rect">
                      <a:avLst/>
                    </a:prstGeom>
                    <a:noFill/>
                    <a:ln>
                      <a:noFill/>
                    </a:ln>
                  </pic:spPr>
                </pic:pic>
              </a:graphicData>
            </a:graphic>
          </wp:inline>
        </w:drawing>
      </w:r>
      <w:r w:rsidRPr="000D5C82">
        <w:t xml:space="preserve"> in subframe </w:t>
      </w:r>
      <w:r w:rsidR="00B60A8A">
        <w:rPr>
          <w:noProof/>
          <w:position w:val="-8"/>
        </w:rPr>
        <w:drawing>
          <wp:inline distT="0" distB="0" distL="0" distR="0" wp14:anchorId="51A5301B" wp14:editId="49336F59">
            <wp:extent cx="850900" cy="170180"/>
            <wp:effectExtent l="0" t="0" r="0" b="0"/>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pic:cNvPicPr>
                      <a:picLocks noChangeAspect="1" noChangeArrowheads="1"/>
                    </pic:cNvPicPr>
                  </pic:nvPicPr>
                  <pic:blipFill>
                    <a:blip r:embed="rId2796" cstate="print">
                      <a:extLst>
                        <a:ext uri="{28A0092B-C50C-407E-A947-70E740481C1C}">
                          <a14:useLocalDpi xmlns:a14="http://schemas.microsoft.com/office/drawing/2010/main" val="0"/>
                        </a:ext>
                      </a:extLst>
                    </a:blip>
                    <a:srcRect/>
                    <a:stretch>
                      <a:fillRect/>
                    </a:stretch>
                  </pic:blipFill>
                  <pic:spPr bwMode="auto">
                    <a:xfrm>
                      <a:off x="0" y="0"/>
                      <a:ext cx="850900" cy="170180"/>
                    </a:xfrm>
                    <a:prstGeom prst="rect">
                      <a:avLst/>
                    </a:prstGeom>
                    <a:noFill/>
                    <a:ln>
                      <a:noFill/>
                    </a:ln>
                  </pic:spPr>
                </pic:pic>
              </a:graphicData>
            </a:graphic>
          </wp:inline>
        </w:drawing>
      </w:r>
      <w:r w:rsidRPr="000D5C82">
        <w:fldChar w:fldCharType="begin"/>
      </w:r>
      <w:r w:rsidRPr="000D5C82">
        <w:instrText xml:space="preserve"> QUOTE </w:instrText>
      </w:r>
      <w:bookmarkStart w:id="136" w:name="_Hlk518640013"/>
      <m:oMath>
        <m:r>
          <m:rPr>
            <m:sty m:val="p"/>
          </m:rPr>
          <w:rPr>
            <w:rFonts w:ascii="Cambria Math" w:hAnsi="Cambria Math"/>
          </w:rPr>
          <m:t>x</m:t>
        </m:r>
        <w:bookmarkEnd w:id="136"/>
        <m:r>
          <m:rPr>
            <m:sty m:val="p"/>
          </m:rPr>
          <w:rPr>
            <w:rFonts w:ascii="Cambria Math" w:hAnsi="Cambria Math"/>
          </w:rPr>
          <m:t>=0, 1, …, M-1</m:t>
        </m:r>
      </m:oMath>
      <w:r w:rsidRPr="000D5C82">
        <w:instrText xml:space="preserve"> </w:instrText>
      </w:r>
      <w:r w:rsidRPr="000D5C82">
        <w:fldChar w:fldCharType="end"/>
      </w:r>
      <w:r w:rsidRPr="000D5C82">
        <w:t xml:space="preserve"> is defined by</w:t>
      </w:r>
    </w:p>
    <w:p w14:paraId="7E9339E4" w14:textId="77777777" w:rsidR="00DE1D45" w:rsidRPr="00A76E37" w:rsidRDefault="00DE1D45" w:rsidP="00BD7513">
      <w:pPr>
        <w:pStyle w:val="EQ"/>
      </w:pPr>
      <m:oMathPara>
        <m:oMath>
          <m:r>
            <w:rPr>
              <w:rFonts w:ascii="Cambria Math" w:hAnsi="Cambria Math"/>
            </w:rPr>
            <m:t>w</m:t>
          </m:r>
          <m:d>
            <m:dPr>
              <m:ctrlPr>
                <w:rPr>
                  <w:rFonts w:ascii="Cambria Math" w:hAnsi="Cambria Math"/>
                </w:rPr>
              </m:ctrlPr>
            </m:dPr>
            <m:e>
              <m:r>
                <w:rPr>
                  <w:rFonts w:ascii="Cambria Math" w:hAnsi="Cambria Math"/>
                </w:rPr>
                <m:t>m</m:t>
              </m:r>
            </m:e>
          </m:d>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w:rPr>
                      <w:rFonts w:ascii="Cambria Math" w:hAnsi="Cambria Math"/>
                    </w:rPr>
                    <m:t>πun</m:t>
                  </m:r>
                  <m:d>
                    <m:dPr>
                      <m:ctrlPr>
                        <w:rPr>
                          <w:rFonts w:ascii="Cambria Math" w:hAnsi="Cambria Math"/>
                        </w:rPr>
                      </m:ctrlPr>
                    </m:dPr>
                    <m:e>
                      <m:r>
                        <w:rPr>
                          <w:rFonts w:ascii="Cambria Math" w:hAnsi="Cambria Math"/>
                        </w:rPr>
                        <m:t>n</m:t>
                      </m:r>
                      <m:r>
                        <m:rPr>
                          <m:sty m:val="p"/>
                        </m:rPr>
                        <w:rPr>
                          <w:rFonts w:ascii="Cambria Math" w:hAnsi="Cambria Math"/>
                        </w:rPr>
                        <m:t>+1</m:t>
                      </m:r>
                    </m:e>
                  </m:d>
                </m:num>
                <m:den>
                  <m:r>
                    <m:rPr>
                      <m:sty m:val="p"/>
                    </m:rPr>
                    <w:rPr>
                      <w:rFonts w:ascii="Cambria Math" w:hAnsi="Cambria Math"/>
                    </w:rPr>
                    <m:t>131</m:t>
                  </m:r>
                </m:den>
              </m:f>
            </m:sup>
          </m:sSup>
          <m:sSup>
            <m:sSupPr>
              <m:ctrlPr>
                <w:rPr>
                  <w:rFonts w:ascii="Cambria Math" w:hAnsi="Cambria Math"/>
                </w:rPr>
              </m:ctrlPr>
            </m:sSupPr>
            <m:e>
              <m:r>
                <w:rPr>
                  <w:rFonts w:ascii="Cambria Math" w:hAnsi="Cambria Math"/>
                </w:rPr>
                <m:t>e</m:t>
              </m:r>
            </m:e>
            <m:sup>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πgm</m:t>
                  </m:r>
                </m:num>
                <m:den>
                  <m:r>
                    <m:rPr>
                      <m:sty m:val="p"/>
                    </m:rPr>
                    <w:rPr>
                      <w:rFonts w:ascii="Cambria Math" w:hAnsi="Cambria Math"/>
                    </w:rPr>
                    <m:t>132</m:t>
                  </m:r>
                </m:den>
              </m:f>
            </m:sup>
          </m:sSup>
        </m:oMath>
      </m:oMathPara>
    </w:p>
    <w:p w14:paraId="7120CDBF" w14:textId="77777777" w:rsidR="00DE1D45" w:rsidRPr="00A76E37" w:rsidRDefault="00DE1D45" w:rsidP="00BD7513">
      <w:pPr>
        <w:pStyle w:val="EQ"/>
      </w:pPr>
      <m:oMathPara>
        <m:oMath>
          <m:r>
            <w:rPr>
              <w:rFonts w:ascii="Cambria Math" w:hAnsi="Cambria Math"/>
            </w:rPr>
            <m:t>m</m:t>
          </m:r>
          <m:r>
            <m:rPr>
              <m:sty m:val="p"/>
            </m:rPr>
            <w:rPr>
              <w:rFonts w:ascii="Cambria Math" w:hAnsi="Cambria Math"/>
            </w:rPr>
            <m:t>=0, 1, …, 131</m:t>
          </m:r>
        </m:oMath>
      </m:oMathPara>
    </w:p>
    <w:p w14:paraId="12820436" w14:textId="77777777" w:rsidR="00DE1D45" w:rsidRPr="00A76E37" w:rsidRDefault="00000000" w:rsidP="00BD7513">
      <w:pPr>
        <w:pStyle w:val="EQ"/>
      </w:pPr>
      <m:oMathPara>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+132</m:t>
          </m:r>
          <m:r>
            <w:rPr>
              <w:rFonts w:ascii="Cambria Math" w:hAnsi="Cambria Math"/>
            </w:rPr>
            <m:t>x</m:t>
          </m:r>
        </m:oMath>
      </m:oMathPara>
    </w:p>
    <w:p w14:paraId="20E84DC8" w14:textId="77777777" w:rsidR="00DE1D45" w:rsidRPr="00A76E37" w:rsidRDefault="00DE1D45" w:rsidP="00BD7513">
      <w:pPr>
        <w:pStyle w:val="EQ"/>
      </w:pPr>
      <m:oMathPara>
        <m:oMath>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 xml:space="preserve"> </m:t>
          </m:r>
          <m:r>
            <m:rPr>
              <m:nor/>
            </m:rPr>
            <m:t>mod</m:t>
          </m:r>
          <m:r>
            <m:rPr>
              <m:sty m:val="p"/>
            </m:rPr>
            <w:rPr>
              <w:rFonts w:ascii="Cambria Math" w:hAnsi="Cambria Math"/>
            </w:rPr>
            <m:t xml:space="preserve"> 132</m:t>
          </m:r>
        </m:oMath>
      </m:oMathPara>
    </w:p>
    <w:p w14:paraId="0AFCB40C" w14:textId="77777777" w:rsidR="00DE1D45" w:rsidRPr="00A76E37" w:rsidRDefault="00000000" w:rsidP="00BD7513">
      <w:pPr>
        <w:pStyle w:val="EQ"/>
      </w:pPr>
      <m:oMathPara>
        <m:oMath>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 xml:space="preserve">1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=0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 xml:space="preserve">=0 </m:t>
                    </m:r>
                  </m:e>
                </m:mr>
                <m:mr>
                  <m:e>
                    <m:r>
                      <m:rPr>
                        <m:sty m:val="p"/>
                      </m:rPr>
                      <w:rPr>
                        <w:rFonts w:ascii="Cambria Math" w:hAnsi="Cambria Math"/>
                      </w:rPr>
                      <m:t xml:space="preserve">-1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=0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=1</m:t>
                    </m:r>
                  </m:e>
                </m:mr>
                <m:mr>
                  <m:e>
                    <m:r>
                      <w:rPr>
                        <w:rFonts w:ascii="Cambria Math" w:hAnsi="Cambria Math"/>
                      </w:rPr>
                      <m:t>j</m:t>
                    </m:r>
                    <m:r>
                      <m:rPr>
                        <m:sty m:val="p"/>
                      </m:rPr>
                      <w:rPr>
                        <w:rFonts w:ascii="Cambria Math" w:hAnsi="Cambria Math"/>
                      </w:rPr>
                      <m:t xml:space="preserve">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=1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=0</m:t>
                    </m:r>
                  </m:e>
                </m:mr>
                <m:mr>
                  <m:e>
                    <m:r>
                      <m:rPr>
                        <m:sty m:val="p"/>
                      </m:rPr>
                      <w:rPr>
                        <w:rFonts w:ascii="Cambria Math" w:hAnsi="Cambria Math"/>
                      </w:rPr>
                      <m:t>-</m:t>
                    </m:r>
                    <m:r>
                      <w:rPr>
                        <w:rFonts w:ascii="Cambria Math" w:hAnsi="Cambria Math"/>
                      </w:rPr>
                      <m:t>j</m:t>
                    </m:r>
                    <m:r>
                      <m:rPr>
                        <m:sty m:val="p"/>
                      </m:rPr>
                      <w:rPr>
                        <w:rFonts w:ascii="Cambria Math" w:hAnsi="Cambria Math"/>
                      </w:rPr>
                      <m:t xml:space="preserve">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=1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=1</m:t>
                    </m:r>
                  </m:e>
                </m:mr>
              </m:m>
            </m:e>
          </m:d>
        </m:oMath>
      </m:oMathPara>
    </w:p>
    <w:p w14:paraId="1B93E14A" w14:textId="77777777" w:rsidR="00DE1D45" w:rsidRDefault="00DE1D45" w:rsidP="00BD7513">
      <w:pPr>
        <w:pStyle w:val="EQ"/>
        <w:rPr>
          <w:lang w:val="en-US"/>
        </w:rPr>
      </w:pPr>
      <m:oMathPara>
        <m:oMath>
          <m:r>
            <w:rPr>
              <w:rFonts w:ascii="Cambria Math" w:hAnsi="Cambria Math"/>
            </w:rPr>
            <m:t>u</m:t>
          </m:r>
          <m:r>
            <m:rPr>
              <m:sty m:val="p"/>
            </m:rPr>
            <w:rPr>
              <w:rFonts w:ascii="Cambria Math" w:hAnsi="Cambria Math"/>
              <w:lang w:val="en-US"/>
            </w:rPr>
            <m:t>=</m:t>
          </m:r>
          <m:d>
            <m:dPr>
              <m:ctrlPr>
                <w:rPr>
                  <w:rFonts w:ascii="Cambria Math" w:hAnsi="Cambria Math"/>
                  <w:noProof w:val="0"/>
                </w:rPr>
              </m:ctrlPr>
            </m:dPr>
            <m:e>
              <m:sSubSup>
                <m:sSubSupPr>
                  <m:ctrlPr>
                    <w:rPr>
                      <w:rFonts w:ascii="Cambria Math" w:hAnsi="Cambria Math"/>
                    </w:rPr>
                  </m:ctrlPr>
                </m:sSubSupPr>
                <m:e>
                  <m:r>
                    <w:rPr>
                      <w:rFonts w:ascii="Cambria Math" w:hAnsi="Cambria Math"/>
                    </w:rPr>
                    <m:t>N</m:t>
                  </m:r>
                </m:e>
                <m:sub>
                  <m:r>
                    <m:rPr>
                      <m:nor/>
                    </m:rPr>
                    <m:t>ID</m:t>
                  </m:r>
                </m:sub>
                <m:sup>
                  <m:r>
                    <m:rPr>
                      <m:nor/>
                    </m:rPr>
                    <m:t>cell</m:t>
                  </m:r>
                </m:sup>
              </m:sSubSup>
              <m:r>
                <m:rPr>
                  <m:sty m:val="p"/>
                </m:rPr>
                <w:rPr>
                  <w:rFonts w:ascii="Cambria Math" w:hAnsi="Cambria Math"/>
                  <w:lang w:val="en-US"/>
                </w:rPr>
                <m:t xml:space="preserve"> </m:t>
              </m:r>
              <m:r>
                <m:rPr>
                  <m:nor/>
                </m:rPr>
                <w:rPr>
                  <w:lang w:val="en-US"/>
                </w:rPr>
                <m:t>mod</m:t>
              </m:r>
              <m:r>
                <m:rPr>
                  <m:sty m:val="p"/>
                </m:rPr>
                <w:rPr>
                  <w:rFonts w:ascii="Cambria Math" w:hAnsi="Cambria Math"/>
                  <w:lang w:val="en-US"/>
                </w:rPr>
                <m:t xml:space="preserve"> 126</m:t>
              </m:r>
            </m:e>
          </m:d>
          <m:r>
            <m:rPr>
              <m:sty m:val="p"/>
            </m:rPr>
            <w:rPr>
              <w:rFonts w:ascii="Cambria Math" w:hAnsi="Cambria Math"/>
              <w:lang w:val="en-US"/>
            </w:rPr>
            <m:t>+3</m:t>
          </m:r>
        </m:oMath>
      </m:oMathPara>
    </w:p>
    <w:p w14:paraId="13369ED0" w14:textId="77777777" w:rsidR="000D5C82" w:rsidRPr="000D5C82" w:rsidRDefault="000D5C82" w:rsidP="0074607E">
      <w:pPr>
        <w:widowControl w:val="0"/>
        <w:rPr>
          <w:lang w:val="en-US"/>
        </w:rPr>
      </w:pPr>
      <w:r w:rsidRPr="000D5C82">
        <w:t xml:space="preserve">where </w:t>
      </w:r>
      <w:r w:rsidR="00B60A8A">
        <w:rPr>
          <w:noProof/>
          <w:position w:val="-4"/>
        </w:rPr>
        <w:drawing>
          <wp:inline distT="0" distB="0" distL="0" distR="0" wp14:anchorId="5543869E" wp14:editId="1A903AB6">
            <wp:extent cx="170180" cy="138430"/>
            <wp:effectExtent l="0" t="0" r="0" b="0"/>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pic:cNvPicPr>
                      <a:picLocks noChangeAspect="1" noChangeArrowheads="1"/>
                    </pic:cNvPicPr>
                  </pic:nvPicPr>
                  <pic:blipFill>
                    <a:blip r:embed="rId2797" cstate="print">
                      <a:extLst>
                        <a:ext uri="{28A0092B-C50C-407E-A947-70E740481C1C}">
                          <a14:useLocalDpi xmlns:a14="http://schemas.microsoft.com/office/drawing/2010/main" val="0"/>
                        </a:ext>
                      </a:extLst>
                    </a:blip>
                    <a:srcRect/>
                    <a:stretch>
                      <a:fillRect/>
                    </a:stretch>
                  </pic:blipFill>
                  <pic:spPr bwMode="auto">
                    <a:xfrm>
                      <a:off x="0" y="0"/>
                      <a:ext cx="170180" cy="138430"/>
                    </a:xfrm>
                    <a:prstGeom prst="rect">
                      <a:avLst/>
                    </a:prstGeom>
                    <a:noFill/>
                    <a:ln>
                      <a:noFill/>
                    </a:ln>
                  </pic:spPr>
                </pic:pic>
              </a:graphicData>
            </a:graphic>
          </wp:inline>
        </w:drawing>
      </w:r>
      <w:r w:rsidRPr="000D5C82">
        <w:t xml:space="preserve"> is the actual duration of MWUS as defined in</w:t>
      </w:r>
      <w:r>
        <w:t xml:space="preserve"> </w:t>
      </w:r>
      <w:r w:rsidRPr="000D5C82">
        <w:t>[4]</w:t>
      </w:r>
      <w:r w:rsidRPr="000D5C82">
        <w:rPr>
          <w:lang w:val="en-US"/>
        </w:rPr>
        <w:t>.</w:t>
      </w:r>
      <w:r w:rsidR="00DE1D45">
        <w:rPr>
          <w:lang w:val="en-US"/>
        </w:rPr>
        <w:t xml:space="preserve"> For a UE not configured with group MWUS, </w:t>
      </w:r>
      <m:oMath>
        <m:r>
          <w:rPr>
            <w:rFonts w:ascii="Cambria Math" w:hAnsi="Cambria Math"/>
            <w:lang w:val="en-US"/>
          </w:rPr>
          <m:t>g=0</m:t>
        </m:r>
      </m:oMath>
      <w:r w:rsidR="00DE1D45">
        <w:rPr>
          <w:lang w:val="en-US"/>
        </w:rPr>
        <w:t xml:space="preserve">. For a UE configured with group MWUS, </w:t>
      </w:r>
      <m:oMath>
        <m:r>
          <w:rPr>
            <w:rFonts w:ascii="Cambria Math" w:hAnsi="Cambria Math"/>
            <w:lang w:val="en-US"/>
          </w:rPr>
          <m:t>g=14</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group</m:t>
                </m:r>
              </m:sub>
              <m:sup>
                <m:r>
                  <m:rPr>
                    <m:nor/>
                  </m:rPr>
                  <w:rPr>
                    <w:rFonts w:ascii="Cambria Math" w:hAnsi="Cambria Math"/>
                    <w:lang w:val="en-US"/>
                  </w:rPr>
                  <m:t>WUS</m:t>
                </m:r>
              </m:sup>
            </m:sSubSup>
            <m:r>
              <w:rPr>
                <w:rFonts w:ascii="Cambria Math" w:hAnsi="Cambria Math"/>
                <w:lang w:val="en-US"/>
              </w:rPr>
              <m:t>+1</m:t>
            </m:r>
          </m:e>
        </m:d>
      </m:oMath>
      <w:r w:rsidR="00DE1D45">
        <w:rPr>
          <w:lang w:val="en-US"/>
        </w:rPr>
        <w:t xml:space="preserve"> for </w:t>
      </w:r>
      <m:oMath>
        <m:r>
          <w:rPr>
            <w:rFonts w:ascii="Cambria Math" w:hAnsi="Cambria Math"/>
            <w:lang w:val="en-US"/>
          </w:rPr>
          <m:t>0≤</m:t>
        </m:r>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group</m:t>
            </m:r>
          </m:sub>
          <m:sup>
            <m:r>
              <m:rPr>
                <m:nor/>
              </m:rPr>
              <w:rPr>
                <w:rFonts w:ascii="Cambria Math" w:hAnsi="Cambria Math"/>
                <w:lang w:val="en-US"/>
              </w:rPr>
              <m:t>WUS</m:t>
            </m:r>
          </m:sup>
        </m:sSubSup>
        <m:r>
          <w:rPr>
            <w:rFonts w:ascii="Cambria Math" w:hAnsi="Cambria Math"/>
            <w:lang w:val="en-US"/>
          </w:rPr>
          <m:t>≤7</m:t>
        </m:r>
      </m:oMath>
      <w:r w:rsidR="00DE1D45">
        <w:rPr>
          <w:lang w:val="en-US"/>
        </w:rPr>
        <w:t xml:space="preserve">, where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group</m:t>
            </m:r>
          </m:sub>
          <m:sup>
            <m:r>
              <m:rPr>
                <m:nor/>
              </m:rPr>
              <w:rPr>
                <w:rFonts w:ascii="Cambria Math" w:hAnsi="Cambria Math"/>
                <w:lang w:val="en-US"/>
              </w:rPr>
              <m:t>WUS</m:t>
            </m:r>
          </m:sup>
        </m:sSubSup>
      </m:oMath>
      <w:r w:rsidR="00DE1D45">
        <w:rPr>
          <w:lang w:val="en-US"/>
        </w:rPr>
        <w:t xml:space="preserve"> is determined by the UE group to which the UE is associated as determined by higher layers [10]. </w:t>
      </w:r>
      <w:r w:rsidR="001C6236">
        <w:t xml:space="preserve">In a resource that is not shared with non-group MWUS, </w:t>
      </w:r>
      <w:r w:rsidR="001C6236">
        <w:rPr>
          <w:lang w:val="en-US"/>
        </w:rPr>
        <w:t xml:space="preserve">the </w:t>
      </w:r>
      <w:r w:rsidR="00DE1D45">
        <w:rPr>
          <w:lang w:val="en-US"/>
        </w:rPr>
        <w:t xml:space="preserve">common MWUS sequence shall be determined by </w:t>
      </w:r>
      <m:oMath>
        <m:r>
          <w:rPr>
            <w:rFonts w:ascii="Cambria Math" w:hAnsi="Cambria Math"/>
            <w:lang w:val="en-US"/>
          </w:rPr>
          <m:t xml:space="preserve"> g=126</m:t>
        </m:r>
      </m:oMath>
      <w:r w:rsidR="001C6236">
        <w:rPr>
          <w:lang w:val="en-US"/>
        </w:rPr>
        <w:t>. In a</w:t>
      </w:r>
      <w:r w:rsidR="00DE1D45">
        <w:rPr>
          <w:lang w:val="en-US"/>
        </w:rPr>
        <w:t xml:space="preserve"> resource </w:t>
      </w:r>
      <w:r w:rsidR="001C6236">
        <w:rPr>
          <w:lang w:val="en-US"/>
        </w:rPr>
        <w:t xml:space="preserve">that </w:t>
      </w:r>
      <w:r w:rsidR="00DE1D45">
        <w:rPr>
          <w:lang w:val="en-US"/>
        </w:rPr>
        <w:t>is shared with non-group MWUS</w:t>
      </w:r>
      <w:r w:rsidR="001C6236">
        <w:rPr>
          <w:lang w:val="en-US"/>
        </w:rPr>
        <w:t>, the</w:t>
      </w:r>
      <w:r w:rsidR="00DE1D45">
        <w:rPr>
          <w:lang w:val="en-US"/>
        </w:rPr>
        <w:t xml:space="preserve"> common MWUS </w:t>
      </w:r>
      <w:r w:rsidR="001C6236">
        <w:rPr>
          <w:lang w:val="en-US"/>
        </w:rPr>
        <w:t>sequence is determined by higher layers [9]</w:t>
      </w:r>
      <w:r w:rsidR="00DE1D45">
        <w:rPr>
          <w:lang w:val="en-US"/>
        </w:rPr>
        <w:t>.</w:t>
      </w:r>
    </w:p>
    <w:p w14:paraId="31775D9E" w14:textId="77777777" w:rsidR="007F530F" w:rsidRPr="007F530F" w:rsidRDefault="007F530F" w:rsidP="0074607E">
      <w:pPr>
        <w:widowControl w:val="0"/>
        <w:rPr>
          <w:lang w:val="en-US"/>
        </w:rPr>
      </w:pPr>
      <w:bookmarkStart w:id="137" w:name="_Hlk513037299"/>
      <w:r w:rsidRPr="007F530F">
        <w:rPr>
          <w:lang w:val="en-US"/>
        </w:rPr>
        <w:t xml:space="preserve">The scrambling sequence </w:t>
      </w:r>
      <m:oMath>
        <m:sSub>
          <m:sSubPr>
            <m:ctrlPr>
              <w:rPr>
                <w:rFonts w:ascii="Cambria Math" w:hAnsi="Cambria Math"/>
                <w:i/>
                <w:lang w:val="en-US"/>
              </w:rPr>
            </m:ctrlPr>
          </m:sSub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s</m:t>
                </m:r>
              </m:sub>
            </m:sSub>
          </m:sub>
        </m:sSub>
        <m:d>
          <m:dPr>
            <m:ctrlPr>
              <w:rPr>
                <w:rFonts w:ascii="Cambria Math" w:hAnsi="Cambria Math"/>
                <w:i/>
                <w:lang w:val="en-US"/>
              </w:rPr>
            </m:ctrlPr>
          </m:dPr>
          <m:e>
            <m:r>
              <w:rPr>
                <w:rFonts w:ascii="Cambria Math" w:hAnsi="Cambria Math"/>
                <w:lang w:val="en-US"/>
              </w:rPr>
              <m:t>i</m:t>
            </m:r>
          </m:e>
        </m:d>
        <m:r>
          <w:rPr>
            <w:rFonts w:ascii="Cambria Math" w:hAnsi="Cambria Math"/>
            <w:lang w:val="en-US"/>
          </w:rPr>
          <m:t>, i=0, 1, …, 2∙132M-1</m:t>
        </m:r>
      </m:oMath>
      <w:r w:rsidRPr="007F530F">
        <w:rPr>
          <w:lang w:val="en-US"/>
        </w:rPr>
        <w:t xml:space="preserve"> is given by clause 7.2, and shall be initialized at the start of the MWUS with</w:t>
      </w:r>
    </w:p>
    <w:p w14:paraId="4B4F37E3" w14:textId="77777777" w:rsidR="007F530F" w:rsidRPr="007F530F" w:rsidRDefault="007F530F" w:rsidP="0074607E">
      <w:pPr>
        <w:pStyle w:val="EQ"/>
        <w:keepLines w:val="0"/>
        <w:widowControl w:val="0"/>
        <w:rPr>
          <w:lang w:val="en-US"/>
        </w:rPr>
      </w:pPr>
      <w:r>
        <w:tab/>
      </w:r>
      <m:oMath>
        <m:sSub>
          <m:sSubPr>
            <m:ctrlPr>
              <w:rPr>
                <w:rFonts w:ascii="Cambria Math" w:hAnsi="Cambria Math"/>
                <w:i/>
                <w:iCs/>
                <w:lang w:val="en-US"/>
              </w:rPr>
            </m:ctrlPr>
          </m:sSubPr>
          <m:e>
            <m:r>
              <w:rPr>
                <w:rFonts w:ascii="Cambria Math" w:hAnsi="Cambria Math"/>
                <w:lang w:val="en-US"/>
              </w:rPr>
              <m:t>c</m:t>
            </m:r>
          </m:e>
          <m:sub>
            <m:r>
              <m:rPr>
                <m:nor/>
              </m:rPr>
              <w:rPr>
                <w:rFonts w:ascii="Cambria Math" w:hAnsi="Cambria Math"/>
                <w:lang w:val="en-US"/>
              </w:rPr>
              <m:t>init_WUS</m:t>
            </m:r>
          </m:sub>
        </m:sSub>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cell</m:t>
            </m:r>
          </m:sup>
        </m:sSubSup>
        <m:r>
          <w:rPr>
            <w:rFonts w:ascii="Cambria Math" w:hAnsi="Cambria Math"/>
            <w:lang w:val="en-US"/>
          </w:rPr>
          <m:t>+1)</m:t>
        </m:r>
        <m:d>
          <m:dPr>
            <m:ctrlPr>
              <w:rPr>
                <w:rFonts w:ascii="Cambria Math" w:hAnsi="Cambria Math"/>
                <w:i/>
                <w:iCs/>
                <w:lang w:val="en-US"/>
              </w:rPr>
            </m:ctrlPr>
          </m:dPr>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10n</m:t>
                    </m:r>
                  </m:e>
                  <m:sub>
                    <m:r>
                      <m:rPr>
                        <m:nor/>
                      </m:rPr>
                      <w:rPr>
                        <w:rFonts w:ascii="Cambria Math" w:hAnsi="Cambria Math"/>
                        <w:lang w:val="en-US"/>
                      </w:rPr>
                      <m:t>f_start_PO</m:t>
                    </m:r>
                  </m:sub>
                </m:sSub>
                <m:r>
                  <w:rPr>
                    <w:rFonts w:ascii="Cambria Math" w:hAnsi="Cambria Math"/>
                    <w:lang w:val="en-US"/>
                  </w:rPr>
                  <m:t>+</m:t>
                </m:r>
                <m:d>
                  <m:dPr>
                    <m:begChr m:val="⌊"/>
                    <m:endChr m:val="⌋"/>
                    <m:ctrlPr>
                      <w:rPr>
                        <w:rFonts w:ascii="Cambria Math" w:hAnsi="Cambria Math"/>
                        <w:bCs/>
                        <w:i/>
                        <w:iCs/>
                        <w:lang w:val="en-US"/>
                      </w:rPr>
                    </m:ctrlPr>
                  </m:dPr>
                  <m:e>
                    <m:f>
                      <m:fPr>
                        <m:ctrlPr>
                          <w:rPr>
                            <w:rFonts w:ascii="Cambria Math" w:hAnsi="Cambria Math"/>
                            <w:bCs/>
                            <w:i/>
                            <w:iCs/>
                            <w:lang w:val="en-US"/>
                          </w:rPr>
                        </m:ctrlPr>
                      </m:fPr>
                      <m:num>
                        <m:sSub>
                          <m:sSubPr>
                            <m:ctrlPr>
                              <w:rPr>
                                <w:rFonts w:ascii="Cambria Math" w:hAnsi="Cambria Math"/>
                                <w:bCs/>
                                <w:i/>
                                <w:iCs/>
                                <w:lang w:val="en-US"/>
                              </w:rPr>
                            </m:ctrlPr>
                          </m:sSubPr>
                          <m:e>
                            <m:r>
                              <w:rPr>
                                <w:rFonts w:ascii="Cambria Math" w:hAnsi="Cambria Math"/>
                                <w:lang w:val="en-US"/>
                              </w:rPr>
                              <m:t>n</m:t>
                            </m:r>
                          </m:e>
                          <m:sub>
                            <m:r>
                              <m:rPr>
                                <m:nor/>
                              </m:rPr>
                              <w:rPr>
                                <w:rFonts w:ascii="Cambria Math" w:hAnsi="Cambria Math"/>
                                <w:lang w:val="en-US"/>
                              </w:rPr>
                              <m:t>s_start_PO</m:t>
                            </m:r>
                          </m:sub>
                        </m:sSub>
                      </m:num>
                      <m:den>
                        <m:r>
                          <w:rPr>
                            <w:rFonts w:ascii="Cambria Math" w:hAnsi="Cambria Math"/>
                            <w:lang w:val="en-US"/>
                          </w:rPr>
                          <m:t>2</m:t>
                        </m:r>
                      </m:den>
                    </m:f>
                  </m:e>
                </m:d>
              </m:e>
            </m:d>
            <m:r>
              <m:rPr>
                <m:nor/>
              </m:rPr>
              <w:rPr>
                <w:rFonts w:ascii="Cambria Math" w:hAnsi="Cambria Math"/>
                <w:lang w:val="en-US"/>
              </w:rPr>
              <m:t xml:space="preserve">mod </m:t>
            </m:r>
            <m:r>
              <w:rPr>
                <w:rFonts w:ascii="Cambria Math" w:hAnsi="Cambria Math"/>
                <w:lang w:val="en-US"/>
              </w:rPr>
              <m:t>2048+1</m:t>
            </m:r>
          </m:e>
        </m:d>
        <m:sSup>
          <m:sSupPr>
            <m:ctrlPr>
              <w:rPr>
                <w:rFonts w:ascii="Cambria Math" w:hAnsi="Cambria Math"/>
                <w:i/>
                <w:iCs/>
                <w:lang w:val="en-US"/>
              </w:rPr>
            </m:ctrlPr>
          </m:sSupPr>
          <m:e>
            <m:r>
              <w:rPr>
                <w:rFonts w:ascii="Cambria Math" w:hAnsi="Cambria Math"/>
                <w:lang w:val="en-US"/>
              </w:rPr>
              <m:t>2</m:t>
            </m:r>
          </m:e>
          <m:sup>
            <m:r>
              <w:rPr>
                <w:rFonts w:ascii="Cambria Math" w:hAnsi="Cambria Math"/>
                <w:lang w:val="en-US"/>
              </w:rPr>
              <m:t>9</m:t>
            </m:r>
          </m:sup>
        </m:s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cell</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29</m:t>
            </m:r>
          </m:sup>
        </m:sSup>
      </m:oMath>
    </w:p>
    <w:p w14:paraId="391FCFDD" w14:textId="77777777" w:rsidR="007F530F" w:rsidRPr="007F530F" w:rsidRDefault="007F530F" w:rsidP="0074607E">
      <w:pPr>
        <w:widowControl w:val="0"/>
        <w:rPr>
          <w:lang w:val="en-US"/>
        </w:rPr>
      </w:pPr>
      <w:r w:rsidRPr="007F530F">
        <w:rPr>
          <w:lang w:val="en-US"/>
        </w:rPr>
        <w:t xml:space="preserve">where </w:t>
      </w:r>
      <m:oMath>
        <m:sSub>
          <m:sSubPr>
            <m:ctrlPr>
              <w:rPr>
                <w:rFonts w:ascii="Cambria Math" w:hAnsi="Cambria Math"/>
                <w:i/>
                <w:iCs/>
                <w:lang w:val="en-US"/>
              </w:rPr>
            </m:ctrlPr>
          </m:sSubPr>
          <m:e>
            <m:r>
              <w:rPr>
                <w:rFonts w:ascii="Cambria Math" w:hAnsi="Cambria Math"/>
                <w:lang w:val="en-US"/>
              </w:rPr>
              <m:t>n</m:t>
            </m:r>
          </m:e>
          <m:sub>
            <m:r>
              <m:rPr>
                <m:nor/>
              </m:rPr>
              <w:rPr>
                <w:rFonts w:ascii="Cambria Math" w:hAnsi="Cambria Math"/>
                <w:lang w:val="en-US"/>
              </w:rPr>
              <m:t>f_start_PO</m:t>
            </m:r>
          </m:sub>
        </m:sSub>
      </m:oMath>
      <w:r w:rsidRPr="007F530F">
        <w:rPr>
          <w:iCs/>
          <w:lang w:val="en-US"/>
        </w:rPr>
        <w:t xml:space="preserve"> is the first frame of the first PO to which the MWUS is associated, </w:t>
      </w:r>
      <m:oMath>
        <m:sSub>
          <m:sSubPr>
            <m:ctrlPr>
              <w:rPr>
                <w:rFonts w:ascii="Cambria Math" w:hAnsi="Cambria Math"/>
                <w:bCs/>
                <w:i/>
                <w:iCs/>
                <w:lang w:val="en-US"/>
              </w:rPr>
            </m:ctrlPr>
          </m:sSubPr>
          <m:e>
            <m:r>
              <w:rPr>
                <w:rFonts w:ascii="Cambria Math" w:hAnsi="Cambria Math"/>
                <w:lang w:val="en-US"/>
              </w:rPr>
              <m:t>n</m:t>
            </m:r>
          </m:e>
          <m:sub>
            <m:r>
              <m:rPr>
                <m:nor/>
              </m:rPr>
              <w:rPr>
                <w:rFonts w:ascii="Cambria Math" w:hAnsi="Cambria Math"/>
                <w:lang w:val="en-US"/>
              </w:rPr>
              <m:t>s_start_PO</m:t>
            </m:r>
          </m:sub>
        </m:sSub>
      </m:oMath>
      <w:r w:rsidRPr="007F530F">
        <w:rPr>
          <w:lang w:val="en-US"/>
        </w:rPr>
        <w:t xml:space="preserve"> is the first slot of the first PO to which the MWUS is associated</w:t>
      </w:r>
      <w:r w:rsidR="00EB0106">
        <w:rPr>
          <w:lang w:val="en-US"/>
        </w:rPr>
        <w:t xml:space="preserve"> and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oMath>
      <w:r w:rsidR="00EB0106">
        <w:rPr>
          <w:lang w:val="en-US"/>
        </w:rPr>
        <w:t xml:space="preserve"> indicates the group MWUS resource to which the UE is associated</w:t>
      </w:r>
      <w:r w:rsidR="00EB0106" w:rsidRPr="007F530F">
        <w:rPr>
          <w:lang w:val="en-US"/>
        </w:rPr>
        <w:t>.</w:t>
      </w:r>
      <w:r w:rsidR="00EB0106">
        <w:rPr>
          <w:lang w:val="en-US"/>
        </w:rPr>
        <w:t xml:space="preserve"> For a UE not configured with group MWUS,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r>
          <w:rPr>
            <w:rFonts w:ascii="Cambria Math" w:hAnsi="Cambria Math"/>
            <w:lang w:val="en-US"/>
          </w:rPr>
          <m:t>=0</m:t>
        </m:r>
      </m:oMath>
      <w:r w:rsidR="00EB0106">
        <w:rPr>
          <w:lang w:val="en-US"/>
        </w:rPr>
        <w:t xml:space="preserve">, whereas for a UE configured with group MWUS,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oMath>
      <w:r w:rsidR="00EB0106">
        <w:rPr>
          <w:lang w:val="en-US"/>
        </w:rPr>
        <w:t xml:space="preserve"> is determined by higher layers [10]</w:t>
      </w:r>
      <w:r w:rsidRPr="007F530F">
        <w:rPr>
          <w:lang w:val="en-US"/>
        </w:rPr>
        <w:t>.</w:t>
      </w:r>
    </w:p>
    <w:bookmarkEnd w:id="137"/>
    <w:p w14:paraId="1476274E" w14:textId="77777777" w:rsidR="007F530F" w:rsidRPr="007F530F" w:rsidRDefault="007F530F" w:rsidP="0074607E">
      <w:pPr>
        <w:pStyle w:val="Heading3"/>
        <w:keepNext w:val="0"/>
        <w:keepLines w:val="0"/>
        <w:widowControl w:val="0"/>
        <w:rPr>
          <w:lang w:val="en-US"/>
        </w:rPr>
      </w:pPr>
      <w:r w:rsidRPr="007F530F">
        <w:rPr>
          <w:lang w:val="en-US"/>
        </w:rPr>
        <w:t>6.11B.2</w:t>
      </w:r>
      <w:r w:rsidRPr="007F530F">
        <w:rPr>
          <w:lang w:val="en-US"/>
        </w:rPr>
        <w:tab/>
        <w:t>Mapping to resource elements</w:t>
      </w:r>
    </w:p>
    <w:p w14:paraId="13CEA2E5" w14:textId="77777777" w:rsidR="007F530F" w:rsidRPr="007F530F" w:rsidRDefault="007F530F" w:rsidP="0074607E">
      <w:pPr>
        <w:widowControl w:val="0"/>
        <w:rPr>
          <w:rFonts w:eastAsia="MS Mincho" w:cs="Arial"/>
          <w:lang w:val="en-US" w:eastAsia="ja-JP"/>
        </w:rPr>
      </w:pPr>
      <w:r w:rsidRPr="007F530F">
        <w:rPr>
          <w:lang w:val="en-US"/>
        </w:rPr>
        <w:t xml:space="preserve">The same antenna port shall be used for all symbols of the MWUS within a subframe. The UE shall not assume that the MWUS is transmitted on the same antenna port as any of the downlink reference signals or synchronization signals. </w:t>
      </w:r>
      <w:r w:rsidRPr="007F530F">
        <w:rPr>
          <w:rFonts w:eastAsia="MS Mincho" w:cs="Arial"/>
          <w:lang w:val="en-US" w:eastAsia="ja-JP"/>
        </w:rPr>
        <w:t xml:space="preserve">If only one CRS port is configured by the eNB, the UE may assume the transmission of all MWUS subframes is using the same antenna port; otherwise, the UE </w:t>
      </w:r>
      <w:r w:rsidR="000D5C82" w:rsidRPr="00D252EA">
        <w:rPr>
          <w:rFonts w:eastAsia="MS Mincho" w:cs="Arial"/>
          <w:lang w:val="en-US" w:eastAsia="ja-JP"/>
        </w:rPr>
        <w:t xml:space="preserve">may assume the same antenna port is used for MWUS transmission in </w:t>
      </w:r>
      <w:r w:rsidR="000D5C82">
        <w:rPr>
          <w:rFonts w:eastAsia="MS Mincho" w:cs="Arial"/>
          <w:lang w:val="en-US" w:eastAsia="ja-JP"/>
        </w:rPr>
        <w:t>downlink</w:t>
      </w:r>
      <w:r w:rsidR="000D5C82" w:rsidRPr="00D252EA">
        <w:rPr>
          <w:rFonts w:eastAsia="MS Mincho" w:cs="Arial"/>
          <w:lang w:val="en-US" w:eastAsia="ja-JP"/>
        </w:rPr>
        <w:t xml:space="preserve"> subframes </w:t>
      </w:r>
      <w:r w:rsidR="000D5C82" w:rsidRPr="001D17B3">
        <w:rPr>
          <w:rFonts w:eastAsia="MS Mincho" w:cs="Arial"/>
          <w:i/>
          <w:lang w:val="en-US" w:eastAsia="ja-JP"/>
        </w:rPr>
        <w:t>w</w:t>
      </w:r>
      <w:r w:rsidR="000D5C82" w:rsidRPr="001D17B3">
        <w:rPr>
          <w:rFonts w:eastAsia="MS Mincho" w:cs="Arial"/>
          <w:lang w:val="en-US" w:eastAsia="ja-JP"/>
        </w:rPr>
        <w:t>0</w:t>
      </w:r>
      <w:r w:rsidR="000D5C82">
        <w:rPr>
          <w:rFonts w:eastAsia="MS Mincho" w:cs="Arial"/>
          <w:lang w:val="en-US" w:eastAsia="ja-JP"/>
        </w:rPr>
        <w:t xml:space="preserve"> </w:t>
      </w:r>
      <w:r w:rsidR="000D5C82" w:rsidRPr="001D17B3">
        <w:rPr>
          <w:rFonts w:eastAsia="MS Mincho" w:cs="Arial"/>
          <w:lang w:val="en-US" w:eastAsia="ja-JP"/>
        </w:rPr>
        <w:t>+</w:t>
      </w:r>
      <w:r w:rsidR="000D5C82">
        <w:rPr>
          <w:rFonts w:eastAsia="MS Mincho" w:cs="Arial"/>
          <w:lang w:val="en-US" w:eastAsia="ja-JP"/>
        </w:rPr>
        <w:t xml:space="preserve"> </w:t>
      </w:r>
      <w:r w:rsidR="000D5C82" w:rsidRPr="001D17B3">
        <w:rPr>
          <w:rFonts w:eastAsia="MS Mincho" w:cs="Arial"/>
          <w:lang w:val="en-US" w:eastAsia="ja-JP"/>
        </w:rPr>
        <w:t>2</w:t>
      </w:r>
      <w:r w:rsidR="000D5C82" w:rsidRPr="001D17B3">
        <w:rPr>
          <w:rFonts w:eastAsia="MS Mincho" w:cs="Arial"/>
          <w:i/>
          <w:lang w:val="en-US" w:eastAsia="ja-JP"/>
        </w:rPr>
        <w:t>n</w:t>
      </w:r>
      <w:r w:rsidR="000D5C82" w:rsidRPr="00D252EA">
        <w:rPr>
          <w:rFonts w:eastAsia="MS Mincho" w:cs="Arial"/>
          <w:lang w:val="en-US" w:eastAsia="ja-JP"/>
        </w:rPr>
        <w:t xml:space="preserve"> and </w:t>
      </w:r>
      <w:r w:rsidR="000D5C82" w:rsidRPr="001D17B3">
        <w:rPr>
          <w:rFonts w:eastAsia="MS Mincho" w:cs="Arial"/>
          <w:i/>
          <w:lang w:val="en-US" w:eastAsia="ja-JP"/>
        </w:rPr>
        <w:t>w</w:t>
      </w:r>
      <w:r w:rsidR="000D5C82" w:rsidRPr="001D17B3">
        <w:rPr>
          <w:rFonts w:eastAsia="MS Mincho" w:cs="Arial"/>
          <w:lang w:val="en-US" w:eastAsia="ja-JP"/>
        </w:rPr>
        <w:t>0</w:t>
      </w:r>
      <w:r w:rsidR="000D5C82">
        <w:rPr>
          <w:rFonts w:eastAsia="MS Mincho" w:cs="Arial"/>
          <w:lang w:val="en-US" w:eastAsia="ja-JP"/>
        </w:rPr>
        <w:t xml:space="preserve"> </w:t>
      </w:r>
      <w:r w:rsidR="000D5C82" w:rsidRPr="001D17B3">
        <w:rPr>
          <w:rFonts w:eastAsia="MS Mincho" w:cs="Arial"/>
          <w:lang w:val="en-US" w:eastAsia="ja-JP"/>
        </w:rPr>
        <w:t>+</w:t>
      </w:r>
      <w:r w:rsidR="000D5C82">
        <w:rPr>
          <w:rFonts w:eastAsia="MS Mincho" w:cs="Arial"/>
          <w:lang w:val="en-US" w:eastAsia="ja-JP"/>
        </w:rPr>
        <w:t xml:space="preserve"> </w:t>
      </w:r>
      <w:r w:rsidR="000D5C82" w:rsidRPr="001D17B3">
        <w:rPr>
          <w:rFonts w:eastAsia="MS Mincho" w:cs="Arial"/>
          <w:lang w:val="en-US" w:eastAsia="ja-JP"/>
        </w:rPr>
        <w:t>2</w:t>
      </w:r>
      <w:r w:rsidR="000D5C82" w:rsidRPr="001D17B3">
        <w:rPr>
          <w:rFonts w:eastAsia="MS Mincho" w:cs="Arial"/>
          <w:i/>
          <w:lang w:val="en-US" w:eastAsia="ja-JP"/>
        </w:rPr>
        <w:t>n</w:t>
      </w:r>
      <w:r w:rsidR="000D5C82">
        <w:rPr>
          <w:rFonts w:eastAsia="MS Mincho" w:cs="Arial"/>
          <w:i/>
          <w:lang w:val="en-US" w:eastAsia="ja-JP"/>
        </w:rPr>
        <w:t xml:space="preserve"> </w:t>
      </w:r>
      <w:r w:rsidR="000D5C82" w:rsidRPr="001D17B3">
        <w:rPr>
          <w:rFonts w:eastAsia="MS Mincho" w:cs="Arial"/>
          <w:lang w:val="en-US" w:eastAsia="ja-JP"/>
        </w:rPr>
        <w:t>+</w:t>
      </w:r>
      <w:r w:rsidR="000D5C82">
        <w:rPr>
          <w:rFonts w:eastAsia="MS Mincho" w:cs="Arial"/>
          <w:lang w:val="en-US" w:eastAsia="ja-JP"/>
        </w:rPr>
        <w:t xml:space="preserve"> </w:t>
      </w:r>
      <w:r w:rsidR="000D5C82" w:rsidRPr="001D17B3">
        <w:rPr>
          <w:rFonts w:eastAsia="MS Mincho" w:cs="Arial"/>
          <w:lang w:val="en-US" w:eastAsia="ja-JP"/>
        </w:rPr>
        <w:t>1</w:t>
      </w:r>
      <w:r w:rsidR="000D5C82" w:rsidRPr="00D252EA">
        <w:rPr>
          <w:rFonts w:eastAsia="MS Mincho" w:cs="Arial"/>
          <w:lang w:val="en-US" w:eastAsia="ja-JP"/>
        </w:rPr>
        <w:t xml:space="preserve">, where </w:t>
      </w:r>
      <w:r w:rsidR="000D5C82" w:rsidRPr="001D17B3">
        <w:rPr>
          <w:rFonts w:eastAsia="MS Mincho" w:cs="Arial"/>
          <w:i/>
          <w:lang w:val="en-US" w:eastAsia="ja-JP"/>
        </w:rPr>
        <w:t>w</w:t>
      </w:r>
      <w:r w:rsidR="000D5C82" w:rsidRPr="001D17B3">
        <w:rPr>
          <w:rFonts w:eastAsia="MS Mincho" w:cs="Arial"/>
          <w:lang w:val="en-US" w:eastAsia="ja-JP"/>
        </w:rPr>
        <w:t>0</w:t>
      </w:r>
      <w:r w:rsidR="000D5C82" w:rsidRPr="00D252EA">
        <w:rPr>
          <w:rFonts w:eastAsia="MS Mincho" w:cs="Arial"/>
          <w:lang w:val="en-US" w:eastAsia="ja-JP"/>
        </w:rPr>
        <w:t xml:space="preserve"> is the first </w:t>
      </w:r>
      <w:r w:rsidR="000D5C82">
        <w:rPr>
          <w:rFonts w:eastAsia="MS Mincho" w:cs="Arial"/>
          <w:lang w:val="en-US" w:eastAsia="ja-JP"/>
        </w:rPr>
        <w:t>downlink</w:t>
      </w:r>
      <w:r w:rsidR="000D5C82" w:rsidRPr="00D252EA">
        <w:rPr>
          <w:rFonts w:eastAsia="MS Mincho" w:cs="Arial"/>
          <w:lang w:val="en-US" w:eastAsia="ja-JP"/>
        </w:rPr>
        <w:t xml:space="preserve"> subframe of the MWUS transmission as specified in [4], and </w:t>
      </w:r>
      <w:r w:rsidR="000D5C82" w:rsidRPr="001D17B3">
        <w:rPr>
          <w:rFonts w:eastAsia="MS Mincho" w:cs="Arial"/>
          <w:i/>
          <w:lang w:val="en-US" w:eastAsia="ja-JP"/>
        </w:rPr>
        <w:t>n</w:t>
      </w:r>
      <w:r w:rsidR="000D5C82" w:rsidRPr="001D17B3">
        <w:rPr>
          <w:rFonts w:eastAsia="MS Mincho" w:cs="Arial"/>
          <w:lang w:val="en-US" w:eastAsia="ja-JP"/>
        </w:rPr>
        <w:t>=0,</w:t>
      </w:r>
      <w:r w:rsidR="000D5C82">
        <w:rPr>
          <w:rFonts w:eastAsia="MS Mincho" w:cs="Arial"/>
          <w:lang w:val="en-US" w:eastAsia="ja-JP"/>
        </w:rPr>
        <w:t xml:space="preserve"> </w:t>
      </w:r>
      <w:r w:rsidR="000D5C82" w:rsidRPr="001D17B3">
        <w:rPr>
          <w:rFonts w:eastAsia="MS Mincho" w:cs="Arial"/>
          <w:lang w:val="en-US" w:eastAsia="ja-JP"/>
        </w:rPr>
        <w:t>1</w:t>
      </w:r>
      <w:r w:rsidR="00F47000">
        <w:rPr>
          <w:rFonts w:eastAsia="MS Mincho" w:cs="Arial"/>
          <w:lang w:val="en-US" w:eastAsia="ja-JP"/>
        </w:rPr>
        <w:t>,…</w:t>
      </w:r>
      <w:r w:rsidR="00EE2F9F">
        <w:rPr>
          <w:rFonts w:eastAsia="MS Mincho" w:cs="Arial"/>
          <w:lang w:val="en-US" w:eastAsia="ja-JP"/>
        </w:rPr>
        <w:t>.</w:t>
      </w:r>
    </w:p>
    <w:p w14:paraId="794BF092" w14:textId="77777777" w:rsidR="007F530F" w:rsidRPr="007F530F" w:rsidRDefault="007F530F" w:rsidP="0074607E">
      <w:pPr>
        <w:widowControl w:val="0"/>
        <w:rPr>
          <w:lang w:val="en-US"/>
        </w:rPr>
      </w:pPr>
      <w:r w:rsidRPr="007F530F">
        <w:rPr>
          <w:lang w:val="en-US"/>
        </w:rPr>
        <w:t xml:space="preserve">The MWUS bandwidth is 2 consecutive PRBs, the frequency location of the lowermost PRB </w:t>
      </w:r>
      <w:r w:rsidR="004B4C31">
        <w:rPr>
          <w:lang w:val="en-US"/>
        </w:rPr>
        <w:t xml:space="preserve">with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r>
          <w:rPr>
            <w:rFonts w:ascii="Cambria Math" w:hAnsi="Cambria Math"/>
            <w:lang w:val="en-US"/>
          </w:rPr>
          <m:t>=0</m:t>
        </m:r>
      </m:oMath>
      <w:r w:rsidR="004B4C31">
        <w:rPr>
          <w:lang w:val="en-US"/>
        </w:rPr>
        <w:t xml:space="preserve"> is </w:t>
      </w:r>
      <w:r w:rsidRPr="007F530F">
        <w:rPr>
          <w:lang w:val="en-US"/>
        </w:rPr>
        <w:t xml:space="preserve">signaled by higher layers. For both PRB pairs in the frequency domain, for which MWUS is defined, the MWUS sequence </w:t>
      </w:r>
      <m:oMath>
        <m:r>
          <w:rPr>
            <w:rFonts w:ascii="Cambria Math" w:hAnsi="Cambria Math"/>
            <w:lang w:val="en-US"/>
          </w:rPr>
          <m:t>w</m:t>
        </m:r>
        <m:d>
          <m:dPr>
            <m:ctrlPr>
              <w:rPr>
                <w:rFonts w:ascii="Cambria Math" w:hAnsi="Cambria Math"/>
                <w:i/>
                <w:lang w:val="en-US"/>
              </w:rPr>
            </m:ctrlPr>
          </m:dPr>
          <m:e>
            <m:r>
              <w:rPr>
                <w:rFonts w:ascii="Cambria Math" w:hAnsi="Cambria Math"/>
                <w:lang w:val="en-US"/>
              </w:rPr>
              <m:t>m</m:t>
            </m:r>
          </m:e>
        </m:d>
      </m:oMath>
      <w:r w:rsidRPr="007F530F">
        <w:rPr>
          <w:lang w:val="en-US"/>
        </w:rPr>
        <w:t xml:space="preserve"> shall be mapped to resource elements </w:t>
      </w:r>
      <m:oMath>
        <m:r>
          <w:rPr>
            <w:rFonts w:ascii="Cambria Math" w:hAnsi="Cambria Math"/>
            <w:lang w:val="en-US"/>
          </w:rPr>
          <m:t>(k,l)</m:t>
        </m:r>
      </m:oMath>
      <w:r w:rsidRPr="007F530F">
        <w:rPr>
          <w:lang w:val="en-US"/>
        </w:rPr>
        <w:t xml:space="preserve"> in sequence, starting with </w:t>
      </w:r>
      <m:oMath>
        <m:r>
          <w:rPr>
            <w:rFonts w:ascii="Cambria Math" w:hAnsi="Cambria Math"/>
            <w:lang w:val="en-US"/>
          </w:rPr>
          <m:t>w(0)</m:t>
        </m:r>
      </m:oMath>
      <w:r w:rsidRPr="007F530F">
        <w:rPr>
          <w:lang w:val="en-US"/>
        </w:rPr>
        <w:t xml:space="preserve"> in increasing order of first the index </w:t>
      </w:r>
      <m:oMath>
        <m:r>
          <w:rPr>
            <w:rFonts w:ascii="Cambria Math" w:hAnsi="Cambria Math"/>
            <w:lang w:val="en-US"/>
          </w:rPr>
          <m:t>k</m:t>
        </m:r>
        <m:r>
          <w:rPr>
            <w:rFonts w:ascii="Cambria Math" w:hAnsi="Cambria Math"/>
          </w:rPr>
          <m:t xml:space="preserve">=0, 1, …, </m:t>
        </m:r>
        <m:sSubSup>
          <m:sSubSupPr>
            <m:ctrlPr>
              <w:rPr>
                <w:rFonts w:ascii="Cambria Math" w:hAnsi="Cambria Math"/>
                <w:i/>
              </w:rPr>
            </m:ctrlPr>
          </m:sSubSupPr>
          <m:e>
            <m:r>
              <w:rPr>
                <w:rFonts w:ascii="Cambria Math" w:hAnsi="Cambria Math"/>
              </w:rPr>
              <m:t>N</m:t>
            </m:r>
          </m:e>
          <m:sub>
            <m:r>
              <m:rPr>
                <m:sty m:val="p"/>
              </m:rPr>
              <w:rPr>
                <w:rFonts w:ascii="Cambria Math" w:hAnsi="Cambria Math"/>
              </w:rPr>
              <m:t>sc</m:t>
            </m:r>
          </m:sub>
          <m:sup>
            <m:r>
              <m:rPr>
                <m:sty m:val="p"/>
              </m:rPr>
              <w:rPr>
                <w:rFonts w:ascii="Cambria Math" w:hAnsi="Cambria Math"/>
              </w:rPr>
              <m:t>RB</m:t>
            </m:r>
          </m:sup>
        </m:sSubSup>
        <m:r>
          <w:rPr>
            <w:rFonts w:ascii="Cambria Math" w:hAnsi="Cambria Math"/>
          </w:rPr>
          <m:t>-1</m:t>
        </m:r>
      </m:oMath>
      <w:r w:rsidRPr="007F530F">
        <w:t>,</w:t>
      </w:r>
      <w:r w:rsidRPr="007F530F">
        <w:rPr>
          <w:rFonts w:eastAsia="Batang"/>
          <w:lang w:val="en-US" w:eastAsia="ko-KR"/>
        </w:rPr>
        <w:t xml:space="preserve"> over the 12 assigned subcarriers </w:t>
      </w:r>
      <w:r w:rsidRPr="007F530F">
        <w:rPr>
          <w:lang w:val="en-US"/>
        </w:rPr>
        <w:t xml:space="preserve">and then the index </w:t>
      </w:r>
      <m:oMath>
        <m:r>
          <w:rPr>
            <w:rFonts w:ascii="Cambria Math" w:hAnsi="Cambria Math"/>
            <w:lang w:val="en-US"/>
          </w:rPr>
          <m:t>l</m:t>
        </m:r>
        <m:r>
          <w:rPr>
            <w:rFonts w:ascii="Cambria Math" w:hAnsi="Cambria Math"/>
          </w:rPr>
          <m:t>=3, 4, …, 2</m:t>
        </m:r>
        <m:sSubSup>
          <m:sSubSupPr>
            <m:ctrlPr>
              <w:rPr>
                <w:rFonts w:ascii="Cambria Math" w:hAnsi="Cambria Math"/>
                <w:i/>
              </w:rPr>
            </m:ctrlPr>
          </m:sSubSupPr>
          <m:e>
            <m:r>
              <w:rPr>
                <w:rFonts w:ascii="Cambria Math" w:hAnsi="Cambria Math"/>
              </w:rPr>
              <m:t>N</m:t>
            </m:r>
          </m:e>
          <m:sub>
            <m:r>
              <m:rPr>
                <m:nor/>
              </m:rPr>
              <w:rPr>
                <w:rFonts w:ascii="Cambria Math" w:hAnsi="Cambria Math"/>
              </w:rPr>
              <m:t>symb</m:t>
            </m:r>
          </m:sub>
          <m:sup>
            <m:r>
              <m:rPr>
                <m:nor/>
              </m:rPr>
              <w:rPr>
                <w:rFonts w:ascii="Cambria Math" w:hAnsi="Cambria Math"/>
              </w:rPr>
              <m:t>DL</m:t>
            </m:r>
          </m:sup>
        </m:sSubSup>
        <m:r>
          <w:rPr>
            <w:rFonts w:ascii="Cambria Math" w:hAnsi="Cambria Math"/>
          </w:rPr>
          <m:t>-1</m:t>
        </m:r>
      </m:oMath>
      <w:r w:rsidRPr="007F530F">
        <w:rPr>
          <w:lang w:val="en-US"/>
        </w:rPr>
        <w:t xml:space="preserve"> in each subframe in which MWUS is transmitted.</w:t>
      </w:r>
    </w:p>
    <w:p w14:paraId="715918E2" w14:textId="77777777" w:rsidR="000D5C82" w:rsidRPr="000D5C82" w:rsidRDefault="000D5C82" w:rsidP="0074607E">
      <w:pPr>
        <w:widowControl w:val="0"/>
        <w:rPr>
          <w:lang w:val="en-US" w:eastAsia="zh-CN"/>
        </w:rPr>
      </w:pPr>
      <w:r w:rsidRPr="000D5C82">
        <w:t>The MWUS sequence is mapped to the set of subframes in the actual MWUS duration as defined in [4], where in a subframe in which an MWUS PRB pair overlaps with any PRB pair carrying PSS, SSS, RSS, PBCH or PDSCH associated with SI-RNTI is transmitted, the subframe is counted in the MWUS mapping but not used for transmission of MWUS.</w:t>
      </w:r>
      <w:r w:rsidR="00A02D11">
        <w:rPr>
          <w:rFonts w:hint="eastAsia"/>
          <w:lang w:val="en-US" w:eastAsia="zh-CN"/>
        </w:rPr>
        <w:t xml:space="preserve"> </w:t>
      </w:r>
      <w:r w:rsidR="00A02D11">
        <w:t>In frame structure type 2, those special subframes, indicated as BL/CE DL subframes by higher layer</w:t>
      </w:r>
      <w:r w:rsidR="00A02D11">
        <w:rPr>
          <w:i/>
          <w:iCs/>
        </w:rPr>
        <w:t> fdd-DownlinkOrTddSubframeBitmapBR</w:t>
      </w:r>
      <w:r w:rsidR="00A02D11">
        <w:t>, are not counted in MWUS mapping and are not used for transmission of MWUS</w:t>
      </w:r>
      <w:r w:rsidR="00A02D11">
        <w:rPr>
          <w:lang w:val="en-US" w:eastAsia="zh-CN"/>
        </w:rPr>
        <w:t>.</w:t>
      </w:r>
    </w:p>
    <w:p w14:paraId="021C7C15" w14:textId="77777777" w:rsidR="007F530F" w:rsidRPr="00B30C92" w:rsidRDefault="007F530F" w:rsidP="0074607E">
      <w:pPr>
        <w:widowControl w:val="0"/>
        <w:rPr>
          <w:lang w:val="en-US"/>
        </w:rPr>
      </w:pPr>
      <w:r w:rsidRPr="007F530F">
        <w:rPr>
          <w:lang w:val="en-US"/>
        </w:rPr>
        <w:t xml:space="preserve">A resource element </w:t>
      </w:r>
      <m:oMath>
        <m:r>
          <w:rPr>
            <w:rFonts w:ascii="Cambria Math" w:hAnsi="Cambria Math"/>
            <w:lang w:val="en-US"/>
          </w:rPr>
          <m:t>(k,l)</m:t>
        </m:r>
      </m:oMath>
      <w:r w:rsidRPr="007F530F">
        <w:rPr>
          <w:lang w:val="en-US"/>
        </w:rPr>
        <w:t xml:space="preserve"> overlapping with resource elements where cell-specific reference signals according to clause </w:t>
      </w:r>
      <w:r w:rsidRPr="007F530F">
        <w:rPr>
          <w:lang w:val="en-US"/>
        </w:rPr>
        <w:lastRenderedPageBreak/>
        <w:t>6.10 are transmitted shall not be used for MWUS transmission but is counted in the mapping process.</w:t>
      </w:r>
    </w:p>
    <w:p w14:paraId="19D0ED59" w14:textId="77777777" w:rsidR="0035583A" w:rsidRPr="00F829B6" w:rsidRDefault="0035583A" w:rsidP="0074607E">
      <w:pPr>
        <w:pStyle w:val="Heading2"/>
        <w:keepNext w:val="0"/>
        <w:keepLines w:val="0"/>
        <w:widowControl w:val="0"/>
      </w:pPr>
      <w:bookmarkStart w:id="138" w:name="_Toc454818095"/>
      <w:r w:rsidRPr="00F829B6">
        <w:t>6.12</w:t>
      </w:r>
      <w:r w:rsidRPr="00F829B6">
        <w:tab/>
        <w:t>OFDM baseband signal generation</w:t>
      </w:r>
      <w:bookmarkEnd w:id="138"/>
    </w:p>
    <w:p w14:paraId="7F2E4041" w14:textId="77777777" w:rsidR="0035583A" w:rsidRPr="00F829B6" w:rsidRDefault="0035583A" w:rsidP="0074607E">
      <w:pPr>
        <w:widowControl w:val="0"/>
      </w:pPr>
      <w:r w:rsidRPr="00F829B6">
        <w:t xml:space="preserve">The time-continuous signal </w:t>
      </w:r>
      <w:r w:rsidRPr="00F829B6">
        <w:rPr>
          <w:position w:val="-12"/>
        </w:rPr>
        <w:object w:dxaOrig="580" w:dyaOrig="360" w14:anchorId="2A290D65">
          <v:shape id="_x0000_i2670" type="#_x0000_t75" style="width:29pt;height:18.7pt" o:ole="">
            <v:imagedata r:id="rId2798" o:title=""/>
          </v:shape>
          <o:OLEObject Type="Embed" ProgID="Equation.3" ShapeID="_x0000_i2670" DrawAspect="Content" ObjectID="_1755943616" r:id="rId2799"/>
        </w:object>
      </w:r>
      <w:r w:rsidRPr="00F829B6">
        <w:t xml:space="preserve"> on antenna port </w:t>
      </w:r>
      <w:r w:rsidRPr="00F829B6">
        <w:rPr>
          <w:position w:val="-10"/>
        </w:rPr>
        <w:object w:dxaOrig="200" w:dyaOrig="240" w14:anchorId="03F394CA">
          <v:shape id="_x0000_i2671" type="#_x0000_t75" style="width:10.3pt;height:11.2pt" o:ole="">
            <v:imagedata r:id="rId81" o:title=""/>
          </v:shape>
          <o:OLEObject Type="Embed" ProgID="Equation.3" ShapeID="_x0000_i2671" DrawAspect="Content" ObjectID="_1755943617" r:id="rId2800"/>
        </w:object>
      </w:r>
      <w:r w:rsidRPr="00F829B6">
        <w:t xml:space="preserve"> in OFDM symbol </w:t>
      </w:r>
      <w:r w:rsidRPr="00F829B6">
        <w:rPr>
          <w:position w:val="-6"/>
        </w:rPr>
        <w:object w:dxaOrig="139" w:dyaOrig="260" w14:anchorId="329FCC98">
          <v:shape id="_x0000_i2672" type="#_x0000_t75" style="width:6.55pt;height:12.15pt" o:ole="">
            <v:imagedata r:id="rId863" o:title=""/>
          </v:shape>
          <o:OLEObject Type="Embed" ProgID="Equation.3" ShapeID="_x0000_i2672" DrawAspect="Content" ObjectID="_1755943618" r:id="rId2801"/>
        </w:object>
      </w:r>
      <w:r w:rsidRPr="00F829B6">
        <w:t xml:space="preserve"> in a downlink slot is defined by </w:t>
      </w:r>
    </w:p>
    <w:p w14:paraId="2C63F50D" w14:textId="77777777" w:rsidR="0035583A" w:rsidRPr="00F829B6" w:rsidRDefault="0035583A" w:rsidP="0074607E">
      <w:pPr>
        <w:pStyle w:val="EQ"/>
        <w:keepLines w:val="0"/>
        <w:widowControl w:val="0"/>
        <w:jc w:val="center"/>
      </w:pPr>
      <w:r w:rsidRPr="00F829B6">
        <w:rPr>
          <w:position w:val="-34"/>
        </w:rPr>
        <w:object w:dxaOrig="6420" w:dyaOrig="820" w14:anchorId="3778BA70">
          <v:shape id="_x0000_i2673" type="#_x0000_t75" style="width:320.75pt;height:41.15pt" o:ole="">
            <v:imagedata r:id="rId2802" o:title=""/>
          </v:shape>
          <o:OLEObject Type="Embed" ProgID="Equation.3" ShapeID="_x0000_i2673" DrawAspect="Content" ObjectID="_1755943619" r:id="rId2803"/>
        </w:object>
      </w:r>
    </w:p>
    <w:p w14:paraId="11BCBBE2" w14:textId="77777777" w:rsidR="00146ED4" w:rsidRPr="00146ED4" w:rsidRDefault="0035583A" w:rsidP="0074607E">
      <w:pPr>
        <w:widowControl w:val="0"/>
        <w:rPr>
          <w:rFonts w:eastAsia="SimSun"/>
        </w:rPr>
      </w:pPr>
      <w:r w:rsidRPr="00F829B6">
        <w:t xml:space="preserve">for </w:t>
      </w:r>
      <w:r w:rsidRPr="00F829B6">
        <w:rPr>
          <w:position w:val="-12"/>
          <w:sz w:val="10"/>
          <w:szCs w:val="10"/>
        </w:rPr>
        <w:object w:dxaOrig="1840" w:dyaOrig="320" w14:anchorId="2D951EA6">
          <v:shape id="_x0000_i2674" type="#_x0000_t75" style="width:91.65pt;height:15.9pt" o:ole="">
            <v:imagedata r:id="rId2804" o:title=""/>
          </v:shape>
          <o:OLEObject Type="Embed" ProgID="Equation.3" ShapeID="_x0000_i2674" DrawAspect="Content" ObjectID="_1755943620" r:id="rId2805"/>
        </w:object>
      </w:r>
      <w:r w:rsidR="00B80263" w:rsidRPr="00F829B6">
        <w:t xml:space="preserve"> </w:t>
      </w:r>
      <w:r w:rsidRPr="00F829B6">
        <w:t xml:space="preserve">where </w:t>
      </w:r>
      <w:r w:rsidRPr="00F829B6">
        <w:rPr>
          <w:position w:val="-10"/>
        </w:rPr>
        <w:object w:dxaOrig="1960" w:dyaOrig="340" w14:anchorId="4CC5967A">
          <v:shape id="_x0000_i2675" type="#_x0000_t75" style="width:98.2pt;height:17.75pt" o:ole="">
            <v:imagedata r:id="rId2806" o:title=""/>
          </v:shape>
          <o:OLEObject Type="Embed" ProgID="Equation.3" ShapeID="_x0000_i2675" DrawAspect="Content" ObjectID="_1755943621" r:id="rId2807"/>
        </w:object>
      </w:r>
      <w:r w:rsidRPr="00F829B6">
        <w:t xml:space="preserve"> and</w:t>
      </w:r>
      <w:r w:rsidRPr="00F829B6">
        <w:rPr>
          <w:position w:val="-10"/>
        </w:rPr>
        <w:object w:dxaOrig="2220" w:dyaOrig="340" w14:anchorId="532AADCC">
          <v:shape id="_x0000_i2676" type="#_x0000_t75" style="width:111.25pt;height:17.75pt" o:ole="">
            <v:imagedata r:id="rId2808" o:title=""/>
          </v:shape>
          <o:OLEObject Type="Embed" ProgID="Equation.3" ShapeID="_x0000_i2676" DrawAspect="Content" ObjectID="_1755943622" r:id="rId2809"/>
        </w:object>
      </w:r>
      <w:r w:rsidRPr="00F829B6">
        <w:t xml:space="preserve">. The variable </w:t>
      </w:r>
      <w:r w:rsidRPr="00F829B6">
        <w:rPr>
          <w:position w:val="-6"/>
        </w:rPr>
        <w:object w:dxaOrig="240" w:dyaOrig="240" w14:anchorId="275A3F08">
          <v:shape id="_x0000_i2677" type="#_x0000_t75" style="width:11.2pt;height:11.2pt" o:ole="">
            <v:imagedata r:id="rId2810" o:title=""/>
          </v:shape>
          <o:OLEObject Type="Embed" ProgID="Equation.3" ShapeID="_x0000_i2677" DrawAspect="Content" ObjectID="_1755943623" r:id="rId2811"/>
        </w:object>
      </w:r>
      <w:r w:rsidRPr="00F829B6">
        <w:t xml:space="preserve"> equals 2048 for </w:t>
      </w:r>
      <w:r w:rsidRPr="00F829B6">
        <w:rPr>
          <w:position w:val="-10"/>
        </w:rPr>
        <w:object w:dxaOrig="1060" w:dyaOrig="300" w14:anchorId="4C30DA2A">
          <v:shape id="_x0000_i2678" type="#_x0000_t75" style="width:53.3pt;height:14.95pt" o:ole="">
            <v:imagedata r:id="rId2812" o:title=""/>
          </v:shape>
          <o:OLEObject Type="Embed" ProgID="Equation.3" ShapeID="_x0000_i2678" DrawAspect="Content" ObjectID="_1755943624" r:id="rId2813"/>
        </w:object>
      </w:r>
      <w:r w:rsidRPr="00F829B6">
        <w:t xml:space="preserve"> subcarrier spacing</w:t>
      </w:r>
      <w:r w:rsidR="00C6294A" w:rsidRPr="00F829B6">
        <w:t>,</w:t>
      </w:r>
      <w:r w:rsidRPr="00F829B6">
        <w:t xml:space="preserve"> 4096 for </w:t>
      </w:r>
      <w:r w:rsidRPr="00F829B6">
        <w:rPr>
          <w:position w:val="-10"/>
        </w:rPr>
        <w:object w:dxaOrig="1120" w:dyaOrig="300" w14:anchorId="092E694F">
          <v:shape id="_x0000_i2679" type="#_x0000_t75" style="width:56.1pt;height:14.95pt" o:ole="">
            <v:imagedata r:id="rId2814" o:title=""/>
          </v:shape>
          <o:OLEObject Type="Embed" ProgID="Equation.3" ShapeID="_x0000_i2679" DrawAspect="Content" ObjectID="_1755943625" r:id="rId2815"/>
        </w:object>
      </w:r>
      <w:r w:rsidRPr="00F829B6">
        <w:t xml:space="preserve"> subcarrier spacing</w:t>
      </w:r>
      <w:r w:rsidR="00C6294A" w:rsidRPr="00F829B6">
        <w:t xml:space="preserve">, </w:t>
      </w:r>
      <w:r w:rsidR="00D058E7">
        <w:t xml:space="preserve">12288 for </w:t>
      </w:r>
      <m:oMath>
        <m:r>
          <m:rPr>
            <m:sty m:val="p"/>
          </m:rPr>
          <w:rPr>
            <w:rFonts w:ascii="Cambria Math" w:hAnsi="Cambria Math"/>
          </w:rPr>
          <m:t>Δ</m:t>
        </m:r>
        <m:r>
          <w:rPr>
            <w:rFonts w:ascii="Cambria Math" w:hAnsi="Cambria Math"/>
          </w:rPr>
          <m:t>f=2.5</m:t>
        </m:r>
        <m:r>
          <m:rPr>
            <m:nor/>
          </m:rPr>
          <w:rPr>
            <w:rFonts w:ascii="Cambria Math" w:hAnsi="Cambria Math"/>
          </w:rPr>
          <m:t xml:space="preserve"> kHz</m:t>
        </m:r>
      </m:oMath>
      <w:r w:rsidR="00D058E7">
        <w:t xml:space="preserve">, </w:t>
      </w:r>
      <w:r w:rsidR="00C6294A" w:rsidRPr="00F829B6">
        <w:t xml:space="preserve">24576 for </w:t>
      </w:r>
      <w:r w:rsidR="00C6294A" w:rsidRPr="00F829B6">
        <w:rPr>
          <w:position w:val="-10"/>
        </w:rPr>
        <w:object w:dxaOrig="1200" w:dyaOrig="300" w14:anchorId="548AAC54">
          <v:shape id="_x0000_i2680" type="#_x0000_t75" style="width:60.8pt;height:14.95pt" o:ole="">
            <v:imagedata r:id="rId2816" o:title=""/>
          </v:shape>
          <o:OLEObject Type="Embed" ProgID="Equation.3" ShapeID="_x0000_i2680" DrawAspect="Content" ObjectID="_1755943626" r:id="rId2817"/>
        </w:object>
      </w:r>
      <w:r w:rsidR="00C6294A" w:rsidRPr="00F829B6">
        <w:t xml:space="preserve"> subcarrier spacing</w:t>
      </w:r>
      <w:r w:rsidR="00D058E7">
        <w:t xml:space="preserve"> , and </w:t>
      </w:r>
      <w:r w:rsidR="00352227" w:rsidRPr="00DD13E0">
        <w:t>82944</w:t>
      </w:r>
      <w:r w:rsidR="00D058E7">
        <w:t xml:space="preserve"> for </w:t>
      </w:r>
      <m:oMath>
        <m:r>
          <m:rPr>
            <m:sty m:val="p"/>
          </m:rPr>
          <w:rPr>
            <w:rFonts w:ascii="Cambria Math" w:hAnsi="Cambria Math"/>
          </w:rPr>
          <m:t>Δ</m:t>
        </m:r>
        <m:r>
          <w:rPr>
            <w:rFonts w:ascii="Cambria Math" w:hAnsi="Cambria Math"/>
          </w:rPr>
          <m:t>f=</m:t>
        </m:r>
        <m:f>
          <m:fPr>
            <m:type m:val="lin"/>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82944</m:t>
                </m:r>
                <m:sSub>
                  <m:sSubPr>
                    <m:ctrlPr>
                      <w:rPr>
                        <w:rFonts w:ascii="Cambria Math" w:hAnsi="Cambria Math"/>
                        <w:i/>
                      </w:rPr>
                    </m:ctrlPr>
                  </m:sSubPr>
                  <m:e>
                    <m:r>
                      <w:rPr>
                        <w:rFonts w:ascii="Cambria Math" w:hAnsi="Cambria Math"/>
                      </w:rPr>
                      <m:t>T</m:t>
                    </m:r>
                  </m:e>
                  <m:sub>
                    <m:r>
                      <m:rPr>
                        <m:nor/>
                      </m:rPr>
                      <w:rPr>
                        <w:rFonts w:ascii="Cambria Math" w:hAnsi="Cambria Math"/>
                      </w:rPr>
                      <m:t>s</m:t>
                    </m:r>
                  </m:sub>
                </m:sSub>
              </m:e>
            </m:d>
          </m:den>
        </m:f>
        <m:r>
          <w:rPr>
            <w:rFonts w:ascii="Cambria Math" w:hAnsi="Cambria Math"/>
          </w:rPr>
          <m:t xml:space="preserve">≈0.37 </m:t>
        </m:r>
        <m:r>
          <m:rPr>
            <m:nor/>
          </m:rPr>
          <w:rPr>
            <w:rFonts w:ascii="Cambria Math" w:hAnsi="Cambria Math"/>
          </w:rPr>
          <m:t>kHz</m:t>
        </m:r>
      </m:oMath>
      <w:r w:rsidRPr="00F829B6">
        <w:t>.</w:t>
      </w:r>
      <w:r w:rsidR="00146ED4" w:rsidRPr="00146ED4">
        <w:rPr>
          <w:rFonts w:eastAsia="SimSun"/>
        </w:rPr>
        <w:t xml:space="preserve"> </w:t>
      </w:r>
    </w:p>
    <w:p w14:paraId="10807D82" w14:textId="77777777" w:rsidR="00146ED4" w:rsidRPr="00146ED4" w:rsidRDefault="00146ED4" w:rsidP="0074607E">
      <w:pPr>
        <w:widowControl w:val="0"/>
        <w:rPr>
          <w:rFonts w:eastAsia="SimSun"/>
        </w:rPr>
      </w:pPr>
      <w:r w:rsidRPr="00146ED4">
        <w:rPr>
          <w:rFonts w:eastAsia="SimSun"/>
        </w:rPr>
        <w:t xml:space="preserve">For frame structure type 3, if PDCCH is to be transmitted in a subframe starting with OFDM symbol </w:t>
      </w:r>
      <w:r w:rsidR="00B60A8A">
        <w:rPr>
          <w:rFonts w:eastAsia="SimSun"/>
          <w:noProof/>
          <w:position w:val="-12"/>
        </w:rPr>
        <w:drawing>
          <wp:inline distT="0" distB="0" distL="0" distR="0" wp14:anchorId="6701E7EF" wp14:editId="4F2B985C">
            <wp:extent cx="382905" cy="212725"/>
            <wp:effectExtent l="0" t="0" r="0" b="0"/>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pic:cNvPicPr>
                      <a:picLocks noChangeAspect="1" noChangeArrowheads="1"/>
                    </pic:cNvPicPr>
                  </pic:nvPicPr>
                  <pic:blipFill>
                    <a:blip r:embed="rId2818" cstate="print">
                      <a:extLst>
                        <a:ext uri="{28A0092B-C50C-407E-A947-70E740481C1C}">
                          <a14:useLocalDpi xmlns:a14="http://schemas.microsoft.com/office/drawing/2010/main" val="0"/>
                        </a:ext>
                      </a:extLst>
                    </a:blip>
                    <a:srcRect/>
                    <a:stretch>
                      <a:fillRect/>
                    </a:stretch>
                  </pic:blipFill>
                  <pic:spPr bwMode="auto">
                    <a:xfrm>
                      <a:off x="0" y="0"/>
                      <a:ext cx="382905" cy="212725"/>
                    </a:xfrm>
                    <a:prstGeom prst="rect">
                      <a:avLst/>
                    </a:prstGeom>
                    <a:noFill/>
                    <a:ln>
                      <a:noFill/>
                    </a:ln>
                  </pic:spPr>
                </pic:pic>
              </a:graphicData>
            </a:graphic>
          </wp:inline>
        </w:drawing>
      </w:r>
      <w:r w:rsidRPr="00146ED4">
        <w:rPr>
          <w:rFonts w:eastAsia="SimSun"/>
        </w:rPr>
        <w:t xml:space="preserve"> based on the  received uplink control information that indicates channel occupancy time sharing </w:t>
      </w:r>
      <w:r w:rsidR="00D464C9">
        <w:rPr>
          <w:rFonts w:eastAsia="SimSun"/>
        </w:rPr>
        <w:t>'</w:t>
      </w:r>
      <w:r w:rsidRPr="00146ED4">
        <w:rPr>
          <w:rFonts w:eastAsia="SimSun"/>
        </w:rPr>
        <w:t>1</w:t>
      </w:r>
      <w:r w:rsidR="00D464C9">
        <w:rPr>
          <w:rFonts w:eastAsia="SimSun"/>
        </w:rPr>
        <w:t>'</w:t>
      </w:r>
      <w:r w:rsidRPr="00146ED4">
        <w:rPr>
          <w:rFonts w:eastAsia="SimSun"/>
        </w:rPr>
        <w:t xml:space="preserve"> as specified in [11], OFDM symbol </w:t>
      </w:r>
      <w:r w:rsidR="00B60A8A">
        <w:rPr>
          <w:rFonts w:eastAsia="SimSun"/>
          <w:noProof/>
          <w:position w:val="-12"/>
        </w:rPr>
        <w:drawing>
          <wp:inline distT="0" distB="0" distL="0" distR="0" wp14:anchorId="5680E7C6" wp14:editId="2A48756A">
            <wp:extent cx="733425" cy="212725"/>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pic:cNvPicPr>
                      <a:picLocks noChangeAspect="1" noChangeArrowheads="1"/>
                    </pic:cNvPicPr>
                  </pic:nvPicPr>
                  <pic:blipFill>
                    <a:blip r:embed="rId2819" cstate="print">
                      <a:extLst>
                        <a:ext uri="{28A0092B-C50C-407E-A947-70E740481C1C}">
                          <a14:useLocalDpi xmlns:a14="http://schemas.microsoft.com/office/drawing/2010/main" val="0"/>
                        </a:ext>
                      </a:extLst>
                    </a:blip>
                    <a:srcRect/>
                    <a:stretch>
                      <a:fillRect/>
                    </a:stretch>
                  </pic:blipFill>
                  <pic:spPr bwMode="auto">
                    <a:xfrm>
                      <a:off x="0" y="0"/>
                      <a:ext cx="733425" cy="212725"/>
                    </a:xfrm>
                    <a:prstGeom prst="rect">
                      <a:avLst/>
                    </a:prstGeom>
                    <a:noFill/>
                    <a:ln>
                      <a:noFill/>
                    </a:ln>
                  </pic:spPr>
                </pic:pic>
              </a:graphicData>
            </a:graphic>
          </wp:inline>
        </w:drawing>
      </w:r>
      <w:r w:rsidRPr="00146ED4">
        <w:rPr>
          <w:rFonts w:eastAsia="SimSun"/>
        </w:rPr>
        <w:t xml:space="preserve"> in the previous subframe may be transmitted, given by</w:t>
      </w:r>
    </w:p>
    <w:p w14:paraId="2C5BA4BE" w14:textId="77777777" w:rsidR="0035583A" w:rsidRPr="00F829B6" w:rsidRDefault="00146ED4" w:rsidP="0074607E">
      <w:pPr>
        <w:pStyle w:val="EQ"/>
        <w:keepLines w:val="0"/>
        <w:widowControl w:val="0"/>
      </w:pPr>
      <w:r>
        <w:rPr>
          <w:rFonts w:eastAsia="SimSun"/>
        </w:rPr>
        <w:tab/>
      </w:r>
      <w:r w:rsidR="00B60A8A">
        <w:rPr>
          <w:rFonts w:eastAsia="SimSun"/>
        </w:rPr>
        <w:drawing>
          <wp:inline distT="0" distB="0" distL="0" distR="0" wp14:anchorId="38CD3F39" wp14:editId="34FF2DC6">
            <wp:extent cx="2839085" cy="41465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pic:cNvPicPr>
                      <a:picLocks noChangeAspect="1" noChangeArrowheads="1"/>
                    </pic:cNvPicPr>
                  </pic:nvPicPr>
                  <pic:blipFill>
                    <a:blip r:embed="rId2820" cstate="print">
                      <a:extLst>
                        <a:ext uri="{28A0092B-C50C-407E-A947-70E740481C1C}">
                          <a14:useLocalDpi xmlns:a14="http://schemas.microsoft.com/office/drawing/2010/main" val="0"/>
                        </a:ext>
                      </a:extLst>
                    </a:blip>
                    <a:srcRect/>
                    <a:stretch>
                      <a:fillRect/>
                    </a:stretch>
                  </pic:blipFill>
                  <pic:spPr bwMode="auto">
                    <a:xfrm>
                      <a:off x="0" y="0"/>
                      <a:ext cx="2839085" cy="414655"/>
                    </a:xfrm>
                    <a:prstGeom prst="rect">
                      <a:avLst/>
                    </a:prstGeom>
                    <a:noFill/>
                    <a:ln>
                      <a:noFill/>
                    </a:ln>
                  </pic:spPr>
                </pic:pic>
              </a:graphicData>
            </a:graphic>
          </wp:inline>
        </w:drawing>
      </w:r>
    </w:p>
    <w:p w14:paraId="52CBCF8F" w14:textId="77777777" w:rsidR="0035583A" w:rsidRPr="00F829B6" w:rsidRDefault="0035583A" w:rsidP="0074607E">
      <w:pPr>
        <w:widowControl w:val="0"/>
      </w:pPr>
      <w:r w:rsidRPr="00F829B6">
        <w:t xml:space="preserve">The OFDM symbols in a slot shall be transmitted in increasing order of </w:t>
      </w:r>
      <w:r w:rsidRPr="00F829B6">
        <w:rPr>
          <w:position w:val="-6"/>
        </w:rPr>
        <w:object w:dxaOrig="139" w:dyaOrig="260" w14:anchorId="3C8BC405">
          <v:shape id="_x0000_i2681" type="#_x0000_t75" style="width:6.55pt;height:12.15pt" o:ole="">
            <v:imagedata r:id="rId863" o:title=""/>
          </v:shape>
          <o:OLEObject Type="Embed" ProgID="Equation.3" ShapeID="_x0000_i2681" DrawAspect="Content" ObjectID="_1755943627" r:id="rId2821"/>
        </w:object>
      </w:r>
      <w:r w:rsidRPr="00F829B6">
        <w:t xml:space="preserve">, starting with </w:t>
      </w:r>
      <w:r w:rsidRPr="00F829B6">
        <w:rPr>
          <w:position w:val="-6"/>
        </w:rPr>
        <w:object w:dxaOrig="440" w:dyaOrig="260" w14:anchorId="58EBCB68">
          <v:shape id="_x0000_i2682" type="#_x0000_t75" style="width:21.5pt;height:12.15pt" o:ole="">
            <v:imagedata r:id="rId2822" o:title=""/>
          </v:shape>
          <o:OLEObject Type="Embed" ProgID="Equation.3" ShapeID="_x0000_i2682" DrawAspect="Content" ObjectID="_1755943628" r:id="rId2823"/>
        </w:object>
      </w:r>
      <w:r w:rsidRPr="00F829B6">
        <w:t xml:space="preserve">, where OFDM symbol </w:t>
      </w:r>
      <w:r w:rsidRPr="00F829B6">
        <w:rPr>
          <w:position w:val="-6"/>
        </w:rPr>
        <w:object w:dxaOrig="440" w:dyaOrig="260" w14:anchorId="68E73B95">
          <v:shape id="_x0000_i2683" type="#_x0000_t75" style="width:21.5pt;height:12.15pt" o:ole="">
            <v:imagedata r:id="rId2824" o:title=""/>
          </v:shape>
          <o:OLEObject Type="Embed" ProgID="Equation.3" ShapeID="_x0000_i2683" DrawAspect="Content" ObjectID="_1755943629" r:id="rId2825"/>
        </w:object>
      </w:r>
      <w:r w:rsidRPr="00F829B6">
        <w:t>starts at time</w:t>
      </w:r>
      <w:r w:rsidR="00B80263" w:rsidRPr="00F829B6">
        <w:t xml:space="preserve"> </w:t>
      </w:r>
      <w:r w:rsidRPr="00F829B6">
        <w:rPr>
          <w:position w:val="-16"/>
          <w:sz w:val="10"/>
          <w:szCs w:val="10"/>
        </w:rPr>
        <w:object w:dxaOrig="1740" w:dyaOrig="460" w14:anchorId="09E5A510">
          <v:shape id="_x0000_i2684" type="#_x0000_t75" style="width:86.95pt;height:24.3pt" o:ole="">
            <v:imagedata r:id="rId2826" o:title=""/>
          </v:shape>
          <o:OLEObject Type="Embed" ProgID="Equation.3" ShapeID="_x0000_i2684" DrawAspect="Content" ObjectID="_1755943630" r:id="rId2827"/>
        </w:object>
      </w:r>
      <w:r w:rsidRPr="00F829B6">
        <w:t xml:space="preserve"> within the slot. In case the first OFDM symbol(s) in a slot use normal cyclic prefix and the remaining OFDM symbols use extended cyclic prefix, the starting position the OFDM symbols with extended cyclic prefix shall be identical to those in a slot where all OFDM symbols use extended cyclic prefix. Thus there will be a part of the time slot between the two cyclic prefix regions where the transmitted signal is not specified.</w:t>
      </w:r>
      <w:r w:rsidR="00C6294A" w:rsidRPr="00F829B6">
        <w:t xml:space="preserve"> For </w:t>
      </w:r>
      <w:r w:rsidR="00C6294A" w:rsidRPr="00F829B6">
        <w:rPr>
          <w:position w:val="-10"/>
        </w:rPr>
        <w:object w:dxaOrig="1200" w:dyaOrig="300" w14:anchorId="49FA19CC">
          <v:shape id="_x0000_i2685" type="#_x0000_t75" style="width:60.8pt;height:14.95pt" o:ole="">
            <v:imagedata r:id="rId2828" o:title=""/>
          </v:shape>
          <o:OLEObject Type="Embed" ProgID="Equation.3" ShapeID="_x0000_i2685" DrawAspect="Content" ObjectID="_1755943631" r:id="rId2829"/>
        </w:object>
      </w:r>
      <w:r w:rsidR="00C6294A" w:rsidRPr="00F829B6">
        <w:t>, there is one OFDM symbol per slot and one slot per subframe.</w:t>
      </w:r>
      <w:r w:rsidR="00352227">
        <w:t xml:space="preserve"> </w:t>
      </w:r>
      <w:r w:rsidR="00352227">
        <w:rPr>
          <w:rFonts w:hint="eastAsia"/>
          <w:lang w:val="en-US" w:eastAsia="zh-CN"/>
        </w:rPr>
        <w:t xml:space="preserve">For </w:t>
      </w:r>
      <m:oMath>
        <m:r>
          <m:rPr>
            <m:sty m:val="p"/>
          </m:rPr>
          <w:rPr>
            <w:rFonts w:ascii="Cambria Math" w:eastAsia="SimSun" w:hAnsi="Cambria Math"/>
            <w:lang w:eastAsia="en-GB"/>
          </w:rPr>
          <m:t>Δ</m:t>
        </m:r>
        <m:r>
          <w:rPr>
            <w:rFonts w:ascii="Cambria Math" w:eastAsia="SimSun" w:hAnsi="Cambria Math"/>
            <w:lang w:eastAsia="en-GB"/>
          </w:rPr>
          <m:t>f≈0.37</m:t>
        </m:r>
        <m:r>
          <m:rPr>
            <m:nor/>
          </m:rPr>
          <w:rPr>
            <w:rFonts w:ascii="Cambria Math" w:eastAsia="SimSun" w:hAnsi="Cambria Math"/>
            <w:lang w:eastAsia="en-GB"/>
          </w:rPr>
          <m:t xml:space="preserve"> kHz</m:t>
        </m:r>
      </m:oMath>
      <w:r w:rsidR="00352227">
        <w:rPr>
          <w:rFonts w:hint="eastAsia"/>
          <w:lang w:val="en-US" w:eastAsia="zh-CN"/>
        </w:rPr>
        <w:t>, there is one OFDM symbol per slot and one slot per 3ms.</w:t>
      </w:r>
    </w:p>
    <w:p w14:paraId="6FE6862D" w14:textId="77777777" w:rsidR="00A134B9" w:rsidRPr="00F829B6" w:rsidRDefault="0035583A" w:rsidP="0074607E">
      <w:pPr>
        <w:widowControl w:val="0"/>
      </w:pPr>
      <w:r w:rsidRPr="00F829B6">
        <w:t xml:space="preserve">Table 6.12-1 lists the value of </w:t>
      </w:r>
      <w:r w:rsidRPr="00F829B6">
        <w:rPr>
          <w:position w:val="-12"/>
        </w:rPr>
        <w:object w:dxaOrig="499" w:dyaOrig="320" w14:anchorId="1ABC8FC9">
          <v:shape id="_x0000_i2686" type="#_x0000_t75" style="width:25.25pt;height:15.9pt" o:ole="">
            <v:imagedata r:id="rId2830" o:title=""/>
          </v:shape>
          <o:OLEObject Type="Embed" ProgID="Equation.3" ShapeID="_x0000_i2686" DrawAspect="Content" ObjectID="_1755943632" r:id="rId2831"/>
        </w:object>
      </w:r>
      <w:r w:rsidRPr="00F829B6">
        <w:t xml:space="preserve">that shall be used. Note that different OFDM symbols within a slot in some cases have different cyclic prefix lengths. </w:t>
      </w:r>
    </w:p>
    <w:p w14:paraId="79B65565" w14:textId="77777777" w:rsidR="0035583A" w:rsidRPr="00F829B6" w:rsidRDefault="00A134B9" w:rsidP="0074607E">
      <w:pPr>
        <w:widowControl w:val="0"/>
      </w:pPr>
      <w:r w:rsidRPr="00F829B6">
        <w:t xml:space="preserve">In case NB-IoT is supported, the OFDM baseband signal generation is defined in </w:t>
      </w:r>
      <w:r w:rsidR="00E54729">
        <w:t>clause</w:t>
      </w:r>
      <w:r w:rsidRPr="00F829B6">
        <w:t xml:space="preserve"> 10.2.8.</w:t>
      </w:r>
    </w:p>
    <w:p w14:paraId="62F6F701" w14:textId="77777777" w:rsidR="0035583A" w:rsidRPr="00F829B6" w:rsidRDefault="0035583A" w:rsidP="0074607E">
      <w:pPr>
        <w:widowControl w:val="0"/>
      </w:pPr>
    </w:p>
    <w:p w14:paraId="376ED02F" w14:textId="77777777" w:rsidR="0035583A" w:rsidRPr="00F829B6" w:rsidRDefault="0035583A" w:rsidP="0074607E">
      <w:pPr>
        <w:pStyle w:val="TH"/>
        <w:keepNext w:val="0"/>
        <w:keepLines w:val="0"/>
        <w:widowControl w:val="0"/>
      </w:pPr>
      <w:r w:rsidRPr="00F829B6">
        <w:t>Table 6.12-1: OFDM parameters</w:t>
      </w:r>
    </w:p>
    <w:tbl>
      <w:tblPr>
        <w:tblW w:w="0" w:type="auto"/>
        <w:jc w:val="center"/>
        <w:tblLook w:val="01E0" w:firstRow="1" w:lastRow="1" w:firstColumn="1" w:lastColumn="1" w:noHBand="0" w:noVBand="0"/>
      </w:tblPr>
      <w:tblGrid>
        <w:gridCol w:w="1957"/>
        <w:gridCol w:w="1438"/>
        <w:gridCol w:w="2429"/>
      </w:tblGrid>
      <w:tr w:rsidR="0035583A" w:rsidRPr="00F829B6" w14:paraId="44EB3C64" w14:textId="77777777" w:rsidTr="00A02649">
        <w:trPr>
          <w:cantSplit/>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3135675A" w14:textId="77777777" w:rsidR="0035583A" w:rsidRPr="00F829B6" w:rsidRDefault="0035583A" w:rsidP="0074607E">
            <w:pPr>
              <w:pStyle w:val="TAH"/>
              <w:keepNext w:val="0"/>
              <w:keepLines w:val="0"/>
              <w:widowControl w:val="0"/>
            </w:pPr>
            <w:r w:rsidRPr="00F829B6">
              <w:t>Configuration</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8CABE16" w14:textId="77777777" w:rsidR="0035583A" w:rsidRPr="00F829B6" w:rsidRDefault="0035583A" w:rsidP="0074607E">
            <w:pPr>
              <w:pStyle w:val="TAH"/>
              <w:keepNext w:val="0"/>
              <w:keepLines w:val="0"/>
              <w:widowControl w:val="0"/>
            </w:pPr>
            <w:r w:rsidRPr="00F829B6">
              <w:t xml:space="preserve">Cyclic prefix length </w:t>
            </w:r>
            <w:r w:rsidRPr="00F829B6">
              <w:rPr>
                <w:position w:val="-12"/>
              </w:rPr>
              <w:object w:dxaOrig="499" w:dyaOrig="320" w14:anchorId="4EE4E258">
                <v:shape id="_x0000_i2687" type="#_x0000_t75" style="width:25.25pt;height:15.9pt" o:ole="">
                  <v:imagedata r:id="rId2830" o:title=""/>
                </v:shape>
                <o:OLEObject Type="Embed" ProgID="Equation.3" ShapeID="_x0000_i2687" DrawAspect="Content" ObjectID="_1755943633" r:id="rId2832"/>
              </w:object>
            </w:r>
          </w:p>
        </w:tc>
      </w:tr>
      <w:tr w:rsidR="0035583A" w:rsidRPr="00F829B6" w14:paraId="3F51B785"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789F79" w14:textId="77777777" w:rsidR="0035583A" w:rsidRPr="00F829B6" w:rsidRDefault="0035583A" w:rsidP="0074607E">
            <w:pPr>
              <w:pStyle w:val="TAL"/>
              <w:keepNext w:val="0"/>
              <w:keepLines w:val="0"/>
              <w:widowControl w:val="0"/>
            </w:pPr>
            <w:r w:rsidRPr="00F829B6">
              <w:t>Normal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8AA1F3" w14:textId="77777777" w:rsidR="0035583A" w:rsidRPr="00F829B6" w:rsidRDefault="0035583A" w:rsidP="0074607E">
            <w:pPr>
              <w:pStyle w:val="TAL"/>
              <w:keepNext w:val="0"/>
              <w:keepLines w:val="0"/>
              <w:widowControl w:val="0"/>
            </w:pPr>
            <w:r w:rsidRPr="00F829B6">
              <w:rPr>
                <w:position w:val="-10"/>
              </w:rPr>
              <w:object w:dxaOrig="1060" w:dyaOrig="300" w14:anchorId="3DCC1905">
                <v:shape id="_x0000_i2688" type="#_x0000_t75" style="width:53.3pt;height:14.95pt" o:ole="">
                  <v:imagedata r:id="rId2833" o:title=""/>
                </v:shape>
                <o:OLEObject Type="Embed" ProgID="Equation.3" ShapeID="_x0000_i2688" DrawAspect="Content" ObjectID="_1755943634" r:id="rId2834"/>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73BB92" w14:textId="77777777" w:rsidR="0035583A" w:rsidRPr="00F829B6" w:rsidRDefault="0035583A" w:rsidP="0074607E">
            <w:pPr>
              <w:pStyle w:val="TAL"/>
              <w:keepNext w:val="0"/>
              <w:keepLines w:val="0"/>
              <w:widowControl w:val="0"/>
            </w:pPr>
            <w:r w:rsidRPr="00F829B6">
              <w:rPr>
                <w:position w:val="-6"/>
              </w:rPr>
              <w:object w:dxaOrig="1140" w:dyaOrig="260" w14:anchorId="59E8A07E">
                <v:shape id="_x0000_i2689" type="#_x0000_t75" style="width:57.05pt;height:12.15pt" o:ole="">
                  <v:imagedata r:id="rId2835" o:title=""/>
                </v:shape>
                <o:OLEObject Type="Embed" ProgID="Equation.3" ShapeID="_x0000_i2689" DrawAspect="Content" ObjectID="_1755943635" r:id="rId2836"/>
              </w:object>
            </w:r>
          </w:p>
          <w:p w14:paraId="18EFB725" w14:textId="77777777" w:rsidR="0035583A" w:rsidRPr="00F829B6" w:rsidRDefault="0035583A" w:rsidP="0074607E">
            <w:pPr>
              <w:pStyle w:val="TAL"/>
              <w:keepNext w:val="0"/>
              <w:keepLines w:val="0"/>
              <w:widowControl w:val="0"/>
            </w:pPr>
            <w:r w:rsidRPr="00F829B6">
              <w:rPr>
                <w:position w:val="-8"/>
              </w:rPr>
              <w:object w:dxaOrig="1600" w:dyaOrig="279" w14:anchorId="4C61ED25">
                <v:shape id="_x0000_i2690" type="#_x0000_t75" style="width:80.4pt;height:14.05pt" o:ole="">
                  <v:imagedata r:id="rId2837" o:title=""/>
                </v:shape>
                <o:OLEObject Type="Embed" ProgID="Equation.3" ShapeID="_x0000_i2690" DrawAspect="Content" ObjectID="_1755943636" r:id="rId2838"/>
              </w:object>
            </w:r>
          </w:p>
        </w:tc>
      </w:tr>
      <w:tr w:rsidR="00C6294A" w:rsidRPr="00F829B6" w14:paraId="1A9FB8BF" w14:textId="77777777" w:rsidTr="006B2418">
        <w:trPr>
          <w:cantSplit/>
          <w:jc w:val="center"/>
        </w:trPr>
        <w:tc>
          <w:tcPr>
            <w:tcW w:w="0" w:type="auto"/>
            <w:vMerge w:val="restart"/>
            <w:tcBorders>
              <w:top w:val="single" w:sz="4" w:space="0" w:color="auto"/>
              <w:left w:val="single" w:sz="4" w:space="0" w:color="auto"/>
              <w:right w:val="single" w:sz="4" w:space="0" w:color="auto"/>
            </w:tcBorders>
            <w:shd w:val="clear" w:color="auto" w:fill="auto"/>
            <w:vAlign w:val="center"/>
          </w:tcPr>
          <w:p w14:paraId="3CFA422F" w14:textId="77777777" w:rsidR="00C6294A" w:rsidRPr="00F829B6" w:rsidRDefault="00C6294A" w:rsidP="0074607E">
            <w:pPr>
              <w:pStyle w:val="TAL"/>
              <w:keepNext w:val="0"/>
              <w:keepLines w:val="0"/>
              <w:widowControl w:val="0"/>
            </w:pPr>
            <w:r w:rsidRPr="00F829B6">
              <w:t>Extended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C9C8E2" w14:textId="77777777" w:rsidR="00C6294A" w:rsidRPr="00F829B6" w:rsidRDefault="00C6294A" w:rsidP="0074607E">
            <w:pPr>
              <w:pStyle w:val="TAL"/>
              <w:keepNext w:val="0"/>
              <w:keepLines w:val="0"/>
              <w:widowControl w:val="0"/>
            </w:pPr>
            <w:r w:rsidRPr="00F829B6">
              <w:rPr>
                <w:position w:val="-10"/>
              </w:rPr>
              <w:object w:dxaOrig="1060" w:dyaOrig="300" w14:anchorId="63D38971">
                <v:shape id="_x0000_i2691" type="#_x0000_t75" style="width:53.3pt;height:14.95pt" o:ole="">
                  <v:imagedata r:id="rId2833" o:title=""/>
                </v:shape>
                <o:OLEObject Type="Embed" ProgID="Equation.3" ShapeID="_x0000_i2691" DrawAspect="Content" ObjectID="_1755943637" r:id="rId2839"/>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2C6EB4" w14:textId="77777777" w:rsidR="00C6294A" w:rsidRPr="00F829B6" w:rsidRDefault="00C6294A" w:rsidP="0074607E">
            <w:pPr>
              <w:pStyle w:val="TAL"/>
              <w:keepNext w:val="0"/>
              <w:keepLines w:val="0"/>
              <w:widowControl w:val="0"/>
            </w:pPr>
            <w:r w:rsidRPr="00F829B6">
              <w:rPr>
                <w:position w:val="-8"/>
              </w:rPr>
              <w:object w:dxaOrig="1600" w:dyaOrig="279" w14:anchorId="454CAE8F">
                <v:shape id="_x0000_i2692" type="#_x0000_t75" style="width:80.4pt;height:14.05pt" o:ole="">
                  <v:imagedata r:id="rId2840" o:title=""/>
                </v:shape>
                <o:OLEObject Type="Embed" ProgID="Equation.3" ShapeID="_x0000_i2692" DrawAspect="Content" ObjectID="_1755943638" r:id="rId2841"/>
              </w:object>
            </w:r>
          </w:p>
        </w:tc>
      </w:tr>
      <w:tr w:rsidR="00C6294A" w:rsidRPr="00F829B6" w14:paraId="41681F8F" w14:textId="77777777" w:rsidTr="006B2418">
        <w:trPr>
          <w:cantSplit/>
          <w:jc w:val="center"/>
        </w:trPr>
        <w:tc>
          <w:tcPr>
            <w:tcW w:w="0" w:type="auto"/>
            <w:vMerge/>
            <w:tcBorders>
              <w:left w:val="single" w:sz="4" w:space="0" w:color="auto"/>
              <w:right w:val="single" w:sz="4" w:space="0" w:color="auto"/>
            </w:tcBorders>
            <w:shd w:val="clear" w:color="auto" w:fill="auto"/>
            <w:vAlign w:val="center"/>
          </w:tcPr>
          <w:p w14:paraId="7C7F4A8E" w14:textId="77777777" w:rsidR="00C6294A" w:rsidRPr="00F829B6" w:rsidRDefault="00C6294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A5C1B41" w14:textId="77777777" w:rsidR="00C6294A" w:rsidRPr="00F829B6" w:rsidRDefault="00C6294A" w:rsidP="0074607E">
            <w:pPr>
              <w:pStyle w:val="TAL"/>
              <w:keepNext w:val="0"/>
              <w:keepLines w:val="0"/>
              <w:widowControl w:val="0"/>
            </w:pPr>
            <w:r w:rsidRPr="00F829B6">
              <w:rPr>
                <w:position w:val="-10"/>
              </w:rPr>
              <w:object w:dxaOrig="1120" w:dyaOrig="300" w14:anchorId="29D17D1E">
                <v:shape id="_x0000_i2693" type="#_x0000_t75" style="width:56.1pt;height:14.95pt" o:ole="">
                  <v:imagedata r:id="rId2842" o:title=""/>
                </v:shape>
                <o:OLEObject Type="Embed" ProgID="Equation.3" ShapeID="_x0000_i2693" DrawAspect="Content" ObjectID="_1755943639" r:id="rId2843"/>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8E5537" w14:textId="77777777" w:rsidR="00C6294A" w:rsidRPr="00F829B6" w:rsidRDefault="00C6294A" w:rsidP="0074607E">
            <w:pPr>
              <w:pStyle w:val="TAL"/>
              <w:keepNext w:val="0"/>
              <w:keepLines w:val="0"/>
              <w:widowControl w:val="0"/>
            </w:pPr>
            <w:r w:rsidRPr="00F829B6">
              <w:rPr>
                <w:position w:val="-8"/>
              </w:rPr>
              <w:object w:dxaOrig="1500" w:dyaOrig="279" w14:anchorId="64B9A137">
                <v:shape id="_x0000_i2694" type="#_x0000_t75" style="width:75.75pt;height:14.05pt" o:ole="">
                  <v:imagedata r:id="rId2844" o:title=""/>
                </v:shape>
                <o:OLEObject Type="Embed" ProgID="Equation.3" ShapeID="_x0000_i2694" DrawAspect="Content" ObjectID="_1755943640" r:id="rId2845"/>
              </w:object>
            </w:r>
          </w:p>
        </w:tc>
      </w:tr>
      <w:tr w:rsidR="00D058E7" w:rsidRPr="00F829B6" w14:paraId="7165E1E9" w14:textId="77777777" w:rsidTr="006B2418">
        <w:trPr>
          <w:cantSplit/>
          <w:jc w:val="center"/>
        </w:trPr>
        <w:tc>
          <w:tcPr>
            <w:tcW w:w="0" w:type="auto"/>
            <w:vMerge/>
            <w:tcBorders>
              <w:left w:val="single" w:sz="4" w:space="0" w:color="auto"/>
              <w:right w:val="single" w:sz="4" w:space="0" w:color="auto"/>
            </w:tcBorders>
            <w:shd w:val="clear" w:color="auto" w:fill="auto"/>
            <w:vAlign w:val="center"/>
          </w:tcPr>
          <w:p w14:paraId="528F7F19" w14:textId="77777777" w:rsidR="00D058E7" w:rsidRPr="00F829B6" w:rsidRDefault="00D058E7" w:rsidP="00D058E7">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0BCD3A" w14:textId="77777777" w:rsidR="00D058E7" w:rsidRPr="00F829B6" w:rsidRDefault="00D058E7" w:rsidP="00D058E7">
            <w:pPr>
              <w:pStyle w:val="TAL"/>
              <w:keepNext w:val="0"/>
              <w:keepLines w:val="0"/>
              <w:widowControl w:val="0"/>
            </w:pPr>
            <m:oMathPara>
              <m:oMath>
                <m:r>
                  <m:rPr>
                    <m:sty m:val="p"/>
                  </m:rPr>
                  <w:rPr>
                    <w:rFonts w:ascii="Cambria Math" w:hAnsi="Cambria Math"/>
                  </w:rPr>
                  <m:t>Δ</m:t>
                </m:r>
                <m:r>
                  <w:rPr>
                    <w:rFonts w:ascii="Cambria Math" w:hAnsi="Cambria Math"/>
                  </w:rPr>
                  <m:t>f</m:t>
                </m:r>
                <m:r>
                  <m:rPr>
                    <m:sty m:val="p"/>
                  </m:rPr>
                  <w:rPr>
                    <w:rFonts w:ascii="Cambria Math" w:hAnsi="Cambria Math"/>
                  </w:rPr>
                  <m:t>=2.5</m:t>
                </m:r>
                <m:r>
                  <m:rPr>
                    <m:nor/>
                  </m: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CD2088" w14:textId="77777777" w:rsidR="00D058E7" w:rsidRPr="00F829B6" w:rsidRDefault="00D058E7" w:rsidP="00D058E7">
            <w:pPr>
              <w:pStyle w:val="TAL"/>
              <w:keepNext w:val="0"/>
              <w:keepLines w:val="0"/>
              <w:widowControl w:val="0"/>
            </w:pPr>
            <w:r w:rsidRPr="006402BC">
              <w:t xml:space="preserve">3072 for </w:t>
            </w:r>
            <m:oMath>
              <m:r>
                <w:rPr>
                  <w:rFonts w:ascii="Cambria Math" w:hAnsi="Cambria Math"/>
                </w:rPr>
                <m:t>l</m:t>
              </m:r>
              <m:r>
                <m:rPr>
                  <m:sty m:val="p"/>
                </m:rPr>
                <w:rPr>
                  <w:rFonts w:ascii="Cambria Math" w:hAnsi="Cambria Math"/>
                </w:rPr>
                <m:t>=0</m:t>
              </m:r>
            </m:oMath>
          </w:p>
        </w:tc>
      </w:tr>
      <w:tr w:rsidR="00C6294A" w:rsidRPr="00F829B6" w14:paraId="5B46CFBB" w14:textId="77777777" w:rsidTr="00BD7513">
        <w:trPr>
          <w:cantSplit/>
          <w:jc w:val="center"/>
        </w:trPr>
        <w:tc>
          <w:tcPr>
            <w:tcW w:w="0" w:type="auto"/>
            <w:vMerge/>
            <w:tcBorders>
              <w:left w:val="single" w:sz="4" w:space="0" w:color="auto"/>
              <w:right w:val="single" w:sz="4" w:space="0" w:color="auto"/>
            </w:tcBorders>
            <w:shd w:val="clear" w:color="auto" w:fill="auto"/>
            <w:vAlign w:val="center"/>
          </w:tcPr>
          <w:p w14:paraId="6C98A60C" w14:textId="77777777" w:rsidR="00C6294A" w:rsidRPr="00F829B6" w:rsidRDefault="00C6294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2704AF" w14:textId="77777777" w:rsidR="00C6294A" w:rsidRPr="00F829B6" w:rsidRDefault="00C6294A" w:rsidP="0074607E">
            <w:pPr>
              <w:pStyle w:val="TAL"/>
              <w:keepNext w:val="0"/>
              <w:keepLines w:val="0"/>
              <w:widowControl w:val="0"/>
            </w:pPr>
            <w:r w:rsidRPr="00F829B6">
              <w:rPr>
                <w:position w:val="-10"/>
              </w:rPr>
              <w:object w:dxaOrig="1200" w:dyaOrig="300" w14:anchorId="406AB976">
                <v:shape id="_x0000_i2695" type="#_x0000_t75" style="width:60.8pt;height:14.95pt" o:ole="">
                  <v:imagedata r:id="rId2846" o:title=""/>
                </v:shape>
                <o:OLEObject Type="Embed" ProgID="Equation.3" ShapeID="_x0000_i2695" DrawAspect="Content" ObjectID="_1755943641" r:id="rId2847"/>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EB7DD2" w14:textId="77777777" w:rsidR="00C6294A" w:rsidRPr="00F829B6" w:rsidRDefault="00C6294A" w:rsidP="0074607E">
            <w:pPr>
              <w:pStyle w:val="TAL"/>
              <w:keepNext w:val="0"/>
              <w:keepLines w:val="0"/>
              <w:widowControl w:val="0"/>
            </w:pPr>
            <w:r w:rsidRPr="00F829B6">
              <w:rPr>
                <w:position w:val="-6"/>
                <w:sz w:val="14"/>
              </w:rPr>
              <w:object w:dxaOrig="1500" w:dyaOrig="279" w14:anchorId="5959AEB8">
                <v:shape id="_x0000_i2696" type="#_x0000_t75" style="width:71.05pt;height:12.15pt" o:ole="">
                  <v:imagedata r:id="rId2848" o:title=""/>
                </v:shape>
                <o:OLEObject Type="Embed" ProgID="Equation.3" ShapeID="_x0000_i2696" DrawAspect="Content" ObjectID="_1755943642" r:id="rId2849"/>
              </w:object>
            </w:r>
          </w:p>
        </w:tc>
      </w:tr>
      <w:tr w:rsidR="00D058E7" w:rsidRPr="00F829B6" w14:paraId="4C5D5698" w14:textId="77777777" w:rsidTr="006B2418">
        <w:trPr>
          <w:cantSplit/>
          <w:jc w:val="center"/>
        </w:trPr>
        <w:tc>
          <w:tcPr>
            <w:tcW w:w="0" w:type="auto"/>
            <w:tcBorders>
              <w:left w:val="single" w:sz="4" w:space="0" w:color="auto"/>
              <w:bottom w:val="single" w:sz="4" w:space="0" w:color="auto"/>
              <w:right w:val="single" w:sz="4" w:space="0" w:color="auto"/>
            </w:tcBorders>
            <w:shd w:val="clear" w:color="auto" w:fill="auto"/>
            <w:vAlign w:val="center"/>
          </w:tcPr>
          <w:p w14:paraId="469C2F3F" w14:textId="77777777" w:rsidR="00D058E7" w:rsidRPr="00F829B6" w:rsidRDefault="00D058E7" w:rsidP="00D058E7">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0CD5674" w14:textId="77777777" w:rsidR="00D058E7" w:rsidRPr="00F829B6" w:rsidRDefault="00D058E7" w:rsidP="00D058E7">
            <w:pPr>
              <w:pStyle w:val="TAL"/>
              <w:keepNext w:val="0"/>
              <w:keepLines w:val="0"/>
              <w:widowControl w:val="0"/>
            </w:pPr>
            <m:oMathPara>
              <m:oMath>
                <m:r>
                  <m:rPr>
                    <m:sty m:val="p"/>
                  </m:rPr>
                  <w:rPr>
                    <w:rFonts w:ascii="Cambria Math" w:hAnsi="Cambria Math"/>
                  </w:rPr>
                  <m:t>Δ</m:t>
                </m:r>
                <m:r>
                  <w:rPr>
                    <w:rFonts w:ascii="Cambria Math" w:hAnsi="Cambria Math"/>
                  </w:rPr>
                  <m:t>f</m:t>
                </m:r>
                <m:r>
                  <m:rPr>
                    <m:sty m:val="p"/>
                  </m:rPr>
                  <w:rPr>
                    <w:rFonts w:ascii="Cambria Math" w:hAnsi="Cambria Math"/>
                  </w:rPr>
                  <m:t>≈0.37</m:t>
                </m:r>
                <m:r>
                  <m:rPr>
                    <m:nor/>
                  </m: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7AA6CA" w14:textId="77777777" w:rsidR="00D058E7" w:rsidRPr="00F829B6" w:rsidRDefault="00D058E7" w:rsidP="00D058E7">
            <w:pPr>
              <w:pStyle w:val="TAL"/>
              <w:keepNext w:val="0"/>
              <w:keepLines w:val="0"/>
              <w:widowControl w:val="0"/>
              <w:rPr>
                <w:sz w:val="14"/>
              </w:rPr>
            </w:pPr>
            <w:r w:rsidRPr="005925B1">
              <w:t xml:space="preserve">9216 for </w:t>
            </w:r>
            <m:oMath>
              <m:r>
                <w:rPr>
                  <w:rFonts w:ascii="Cambria Math" w:hAnsi="Cambria Math"/>
                </w:rPr>
                <m:t>l</m:t>
              </m:r>
              <m:r>
                <m:rPr>
                  <m:sty m:val="p"/>
                </m:rPr>
                <w:rPr>
                  <w:rFonts w:ascii="Cambria Math" w:hAnsi="Cambria Math"/>
                </w:rPr>
                <m:t>=0</m:t>
              </m:r>
            </m:oMath>
          </w:p>
        </w:tc>
      </w:tr>
    </w:tbl>
    <w:p w14:paraId="33CFDC70" w14:textId="77777777" w:rsidR="0035583A" w:rsidRPr="00F829B6" w:rsidRDefault="0035583A" w:rsidP="0074607E">
      <w:pPr>
        <w:widowControl w:val="0"/>
      </w:pPr>
    </w:p>
    <w:p w14:paraId="484878A6" w14:textId="77777777" w:rsidR="0035583A" w:rsidRPr="00F829B6" w:rsidRDefault="0035583A" w:rsidP="0074607E">
      <w:pPr>
        <w:pStyle w:val="Heading2"/>
        <w:keepNext w:val="0"/>
        <w:keepLines w:val="0"/>
        <w:widowControl w:val="0"/>
      </w:pPr>
      <w:bookmarkStart w:id="139" w:name="_Toc454818096"/>
      <w:r w:rsidRPr="00F829B6">
        <w:t>6.13</w:t>
      </w:r>
      <w:r w:rsidRPr="00F829B6">
        <w:tab/>
        <w:t>Modulation and upconversion</w:t>
      </w:r>
      <w:bookmarkEnd w:id="139"/>
    </w:p>
    <w:p w14:paraId="1F49487B" w14:textId="77777777" w:rsidR="0035583A" w:rsidRPr="00F829B6" w:rsidRDefault="0035583A" w:rsidP="0074607E">
      <w:pPr>
        <w:widowControl w:val="0"/>
      </w:pPr>
      <w:r w:rsidRPr="00F829B6">
        <w:t xml:space="preserve">Modulation and upconversion to the carrier frequency of the complex-valued OFDM baseband signal for each antenna port is shown in Figure 6.13-1. </w:t>
      </w:r>
      <w:bookmarkStart w:id="140" w:name="OLE_LINK12"/>
      <w:bookmarkStart w:id="141" w:name="OLE_LINK13"/>
      <w:r w:rsidRPr="00F829B6">
        <w:t xml:space="preserve">The filtering required prior to transmission is defined by the requirements in </w:t>
      </w:r>
      <w:r w:rsidRPr="00F829B6">
        <w:rPr>
          <w:lang w:eastAsia="ja-JP"/>
        </w:rPr>
        <w:t>3GPP TS 36.104</w:t>
      </w:r>
      <w:r w:rsidRPr="00F829B6">
        <w:t xml:space="preserve"> [6].</w:t>
      </w:r>
      <w:bookmarkEnd w:id="140"/>
      <w:bookmarkEnd w:id="141"/>
    </w:p>
    <w:p w14:paraId="596E57CC" w14:textId="77777777" w:rsidR="0035583A" w:rsidRPr="00F829B6" w:rsidRDefault="0035583A" w:rsidP="0074607E">
      <w:pPr>
        <w:pStyle w:val="TH"/>
        <w:keepNext w:val="0"/>
        <w:keepLines w:val="0"/>
        <w:widowControl w:val="0"/>
      </w:pPr>
      <w:r w:rsidRPr="00F829B6">
        <w:object w:dxaOrig="7702" w:dyaOrig="4031" w14:anchorId="6090B44A">
          <v:shape id="_x0000_i2697" type="#_x0000_t75" style="width:318.85pt;height:168.3pt" o:ole="">
            <v:imagedata r:id="rId2850" o:title=""/>
          </v:shape>
          <o:OLEObject Type="Embed" ProgID="Visio.Drawing.11" ShapeID="_x0000_i2697" DrawAspect="Content" ObjectID="_1755943643" r:id="rId2851"/>
        </w:object>
      </w:r>
    </w:p>
    <w:p w14:paraId="792B0107" w14:textId="77777777" w:rsidR="0035583A" w:rsidRPr="00F829B6" w:rsidRDefault="0035583A" w:rsidP="0074607E">
      <w:pPr>
        <w:pStyle w:val="TF"/>
        <w:keepLines w:val="0"/>
        <w:widowControl w:val="0"/>
      </w:pPr>
      <w:r w:rsidRPr="00F829B6">
        <w:t>Figure 6.13-1: Downlink modulation</w:t>
      </w:r>
    </w:p>
    <w:p w14:paraId="01D3542C" w14:textId="77777777" w:rsidR="0035583A" w:rsidRPr="00F829B6" w:rsidRDefault="0035583A" w:rsidP="0074607E">
      <w:pPr>
        <w:pStyle w:val="Heading1"/>
        <w:keepNext w:val="0"/>
        <w:keepLines w:val="0"/>
        <w:widowControl w:val="0"/>
      </w:pPr>
      <w:r w:rsidRPr="00F829B6">
        <w:br w:type="page"/>
      </w:r>
      <w:bookmarkStart w:id="142" w:name="_Toc454818097"/>
      <w:r w:rsidRPr="00F829B6">
        <w:lastRenderedPageBreak/>
        <w:t>7</w:t>
      </w:r>
      <w:r w:rsidRPr="00F829B6">
        <w:tab/>
        <w:t>Generic functions</w:t>
      </w:r>
      <w:bookmarkEnd w:id="142"/>
    </w:p>
    <w:p w14:paraId="2350BB62" w14:textId="77777777" w:rsidR="0035583A" w:rsidRPr="00F829B6" w:rsidRDefault="0035583A" w:rsidP="0074607E">
      <w:pPr>
        <w:pStyle w:val="Heading2"/>
        <w:keepNext w:val="0"/>
        <w:keepLines w:val="0"/>
        <w:widowControl w:val="0"/>
      </w:pPr>
      <w:bookmarkStart w:id="143" w:name="_Toc454818098"/>
      <w:r w:rsidRPr="00F829B6">
        <w:t>7.1</w:t>
      </w:r>
      <w:r w:rsidRPr="00F829B6">
        <w:tab/>
        <w:t>Modulation mapper</w:t>
      </w:r>
      <w:bookmarkEnd w:id="143"/>
    </w:p>
    <w:p w14:paraId="6B315633" w14:textId="77777777" w:rsidR="0035583A" w:rsidRPr="00F829B6" w:rsidRDefault="0035583A" w:rsidP="0074607E">
      <w:pPr>
        <w:widowControl w:val="0"/>
      </w:pPr>
      <w:r w:rsidRPr="00F829B6">
        <w:t xml:space="preserve">The modulation mapper takes binary digits, 0 or 1, as input and produces complex-valued modulation symbols, </w:t>
      </w:r>
      <w:r w:rsidRPr="00F829B6">
        <w:rPr>
          <w:i/>
          <w:iCs/>
        </w:rPr>
        <w:t>x</w:t>
      </w:r>
      <w:r w:rsidRPr="00F829B6">
        <w:t xml:space="preserve"> as output. </w:t>
      </w:r>
    </w:p>
    <w:p w14:paraId="5EC4CAD3" w14:textId="77777777" w:rsidR="0035583A" w:rsidRPr="00F829B6" w:rsidRDefault="0035583A" w:rsidP="0074607E">
      <w:pPr>
        <w:pStyle w:val="Heading3"/>
        <w:keepNext w:val="0"/>
        <w:keepLines w:val="0"/>
        <w:widowControl w:val="0"/>
      </w:pPr>
      <w:bookmarkStart w:id="144" w:name="_Toc454818099"/>
      <w:r w:rsidRPr="00F829B6">
        <w:t>7.1.1</w:t>
      </w:r>
      <w:r w:rsidRPr="00F829B6">
        <w:tab/>
        <w:t>BPSK</w:t>
      </w:r>
      <w:bookmarkEnd w:id="144"/>
    </w:p>
    <w:p w14:paraId="3EA5FADC" w14:textId="77777777" w:rsidR="0035583A" w:rsidRPr="00F829B6" w:rsidRDefault="0035583A" w:rsidP="0074607E">
      <w:pPr>
        <w:widowControl w:val="0"/>
      </w:pPr>
      <w:r w:rsidRPr="00F829B6">
        <w:t xml:space="preserve">In case of BPSK modulation, a single bit, </w:t>
      </w:r>
      <w:r w:rsidRPr="00F829B6">
        <w:rPr>
          <w:position w:val="-10"/>
        </w:rPr>
        <w:object w:dxaOrig="380" w:dyaOrig="300" w14:anchorId="2A6166DB">
          <v:shape id="_x0000_i2698" type="#_x0000_t75" style="width:18.7pt;height:14.95pt" o:ole="">
            <v:imagedata r:id="rId2852" o:title=""/>
          </v:shape>
          <o:OLEObject Type="Embed" ProgID="Equation.3" ShapeID="_x0000_i2698" DrawAspect="Content" ObjectID="_1755943644" r:id="rId2853"/>
        </w:object>
      </w:r>
      <w:r w:rsidRPr="00F829B6">
        <w:t xml:space="preserve">, is mapped to a complex-valued modulation symbol </w:t>
      </w:r>
      <w:r w:rsidRPr="00F829B6">
        <w:rPr>
          <w:i/>
          <w:iCs/>
        </w:rPr>
        <w:t>x</w:t>
      </w:r>
      <w:r w:rsidRPr="00F829B6">
        <w:t>=</w:t>
      </w:r>
      <w:r w:rsidRPr="00F829B6">
        <w:rPr>
          <w:i/>
          <w:iCs/>
        </w:rPr>
        <w:t>I</w:t>
      </w:r>
      <w:r w:rsidRPr="00F829B6">
        <w:t>+j</w:t>
      </w:r>
      <w:r w:rsidRPr="00F829B6">
        <w:rPr>
          <w:i/>
          <w:iCs/>
        </w:rPr>
        <w:t>Q</w:t>
      </w:r>
      <w:r w:rsidRPr="00F829B6">
        <w:t xml:space="preserve"> according to Table 7.1.1-1.</w:t>
      </w:r>
    </w:p>
    <w:p w14:paraId="0095AD95" w14:textId="77777777" w:rsidR="0035583A" w:rsidRPr="00F829B6" w:rsidRDefault="0035583A" w:rsidP="0074607E">
      <w:pPr>
        <w:pStyle w:val="TH"/>
        <w:keepNext w:val="0"/>
        <w:keepLines w:val="0"/>
        <w:widowControl w:val="0"/>
      </w:pPr>
      <w:r w:rsidRPr="00F829B6">
        <w:t>Table 7.1.1-1: BPSK modulation mapping</w:t>
      </w:r>
    </w:p>
    <w:tbl>
      <w:tblPr>
        <w:tblW w:w="0" w:type="auto"/>
        <w:jc w:val="center"/>
        <w:tblLook w:val="01E0" w:firstRow="1" w:lastRow="1" w:firstColumn="1" w:lastColumn="1" w:noHBand="0" w:noVBand="0"/>
      </w:tblPr>
      <w:tblGrid>
        <w:gridCol w:w="584"/>
        <w:gridCol w:w="870"/>
        <w:gridCol w:w="870"/>
      </w:tblGrid>
      <w:tr w:rsidR="0035583A" w:rsidRPr="00F829B6" w14:paraId="5749E762"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930D093" w14:textId="77777777" w:rsidR="0035583A" w:rsidRPr="00F829B6" w:rsidRDefault="0035583A" w:rsidP="0074607E">
            <w:pPr>
              <w:pStyle w:val="TAH"/>
              <w:keepNext w:val="0"/>
              <w:keepLines w:val="0"/>
              <w:widowControl w:val="0"/>
            </w:pPr>
            <w:r w:rsidRPr="00F829B6">
              <w:rPr>
                <w:position w:val="-10"/>
              </w:rPr>
              <w:object w:dxaOrig="380" w:dyaOrig="300" w14:anchorId="75B3AF94">
                <v:shape id="_x0000_i2699" type="#_x0000_t75" style="width:18.7pt;height:14.95pt" o:ole="">
                  <v:imagedata r:id="rId2852" o:title=""/>
                </v:shape>
                <o:OLEObject Type="Embed" ProgID="Equation.3" ShapeID="_x0000_i2699" DrawAspect="Content" ObjectID="_1755943645" r:id="rId2854"/>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0BE47A9" w14:textId="77777777" w:rsidR="0035583A" w:rsidRPr="00F829B6" w:rsidRDefault="0035583A" w:rsidP="0074607E">
            <w:pPr>
              <w:pStyle w:val="TAH"/>
              <w:keepNext w:val="0"/>
              <w:keepLines w:val="0"/>
              <w:widowControl w:val="0"/>
              <w:rPr>
                <w:i/>
                <w:iCs/>
              </w:rPr>
            </w:pPr>
            <w:r w:rsidRPr="00F829B6">
              <w:rPr>
                <w:i/>
                <w:iCs/>
              </w:rPr>
              <w:t>I</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ECFDC7A"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321C34BD"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3E7F7E" w14:textId="77777777" w:rsidR="0035583A" w:rsidRPr="00F829B6" w:rsidRDefault="0035583A" w:rsidP="0074607E">
            <w:pPr>
              <w:pStyle w:val="TAC"/>
              <w:keepNext w:val="0"/>
              <w:keepLines w:val="0"/>
              <w:widowControl w:val="0"/>
            </w:pPr>
            <w:r w:rsidRPr="00F829B6">
              <w:t>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ADE1AE" w14:textId="77777777" w:rsidR="0035583A" w:rsidRPr="00F829B6" w:rsidRDefault="0035583A" w:rsidP="0074607E">
            <w:pPr>
              <w:pStyle w:val="TAC"/>
              <w:keepNext w:val="0"/>
              <w:keepLines w:val="0"/>
              <w:widowControl w:val="0"/>
            </w:pPr>
            <w:r w:rsidRPr="00F829B6">
              <w:rPr>
                <w:position w:val="-10"/>
              </w:rPr>
              <w:object w:dxaOrig="480" w:dyaOrig="360" w14:anchorId="0963C0AC">
                <v:shape id="_x0000_i2700" type="#_x0000_t75" style="width:25.25pt;height:18.7pt" o:ole="">
                  <v:imagedata r:id="rId2855" o:title=""/>
                </v:shape>
                <o:OLEObject Type="Embed" ProgID="Equation.3" ShapeID="_x0000_i2700" DrawAspect="Content" ObjectID="_1755943646" r:id="rId2856"/>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B7D968" w14:textId="77777777" w:rsidR="0035583A" w:rsidRPr="00F829B6" w:rsidRDefault="0035583A" w:rsidP="0074607E">
            <w:pPr>
              <w:pStyle w:val="TAC"/>
              <w:keepNext w:val="0"/>
              <w:keepLines w:val="0"/>
              <w:widowControl w:val="0"/>
            </w:pPr>
            <w:r w:rsidRPr="00F829B6">
              <w:rPr>
                <w:position w:val="-10"/>
              </w:rPr>
              <w:object w:dxaOrig="480" w:dyaOrig="360" w14:anchorId="52E33C5B">
                <v:shape id="_x0000_i2701" type="#_x0000_t75" style="width:25.25pt;height:18.7pt" o:ole="">
                  <v:imagedata r:id="rId2855" o:title=""/>
                </v:shape>
                <o:OLEObject Type="Embed" ProgID="Equation.3" ShapeID="_x0000_i2701" DrawAspect="Content" ObjectID="_1755943647" r:id="rId2857"/>
              </w:object>
            </w:r>
          </w:p>
        </w:tc>
      </w:tr>
      <w:tr w:rsidR="0035583A" w:rsidRPr="00F829B6" w14:paraId="3734D32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1FF4D9" w14:textId="77777777" w:rsidR="0035583A" w:rsidRPr="00F829B6" w:rsidRDefault="0035583A" w:rsidP="0074607E">
            <w:pPr>
              <w:pStyle w:val="TAC"/>
              <w:keepNext w:val="0"/>
              <w:keepLines w:val="0"/>
              <w:widowControl w:val="0"/>
            </w:pPr>
            <w:r w:rsidRPr="00F829B6">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011FE6" w14:textId="77777777" w:rsidR="0035583A" w:rsidRPr="00F829B6" w:rsidRDefault="0035583A" w:rsidP="0074607E">
            <w:pPr>
              <w:pStyle w:val="TAC"/>
              <w:keepNext w:val="0"/>
              <w:keepLines w:val="0"/>
              <w:widowControl w:val="0"/>
            </w:pPr>
            <w:r w:rsidRPr="00F829B6">
              <w:rPr>
                <w:position w:val="-10"/>
              </w:rPr>
              <w:object w:dxaOrig="639" w:dyaOrig="360" w14:anchorId="728F5FE6">
                <v:shape id="_x0000_i2702" type="#_x0000_t75" style="width:32.75pt;height:18.7pt" o:ole="">
                  <v:imagedata r:id="rId2858" o:title=""/>
                </v:shape>
                <o:OLEObject Type="Embed" ProgID="Equation.3" ShapeID="_x0000_i2702" DrawAspect="Content" ObjectID="_1755943648" r:id="rId2859"/>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E315FCC" w14:textId="77777777" w:rsidR="0035583A" w:rsidRPr="00F829B6" w:rsidRDefault="0035583A" w:rsidP="0074607E">
            <w:pPr>
              <w:pStyle w:val="TAC"/>
              <w:keepNext w:val="0"/>
              <w:keepLines w:val="0"/>
              <w:widowControl w:val="0"/>
            </w:pPr>
            <w:r w:rsidRPr="00F829B6">
              <w:rPr>
                <w:position w:val="-10"/>
              </w:rPr>
              <w:object w:dxaOrig="639" w:dyaOrig="360" w14:anchorId="015EE987">
                <v:shape id="_x0000_i2703" type="#_x0000_t75" style="width:32.75pt;height:18.7pt" o:ole="">
                  <v:imagedata r:id="rId2858" o:title=""/>
                </v:shape>
                <o:OLEObject Type="Embed" ProgID="Equation.3" ShapeID="_x0000_i2703" DrawAspect="Content" ObjectID="_1755943649" r:id="rId2860"/>
              </w:object>
            </w:r>
          </w:p>
        </w:tc>
      </w:tr>
    </w:tbl>
    <w:p w14:paraId="009541EF" w14:textId="77777777" w:rsidR="0035583A" w:rsidRPr="00F829B6" w:rsidRDefault="0035583A" w:rsidP="0074607E">
      <w:pPr>
        <w:widowControl w:val="0"/>
      </w:pPr>
    </w:p>
    <w:p w14:paraId="790F1B3A" w14:textId="77777777" w:rsidR="0035583A" w:rsidRPr="00F829B6" w:rsidRDefault="0035583A" w:rsidP="0074607E">
      <w:pPr>
        <w:pStyle w:val="Heading3"/>
        <w:keepNext w:val="0"/>
        <w:keepLines w:val="0"/>
        <w:widowControl w:val="0"/>
      </w:pPr>
      <w:bookmarkStart w:id="145" w:name="_Toc454818100"/>
      <w:r w:rsidRPr="00F829B6">
        <w:t>7.1.2</w:t>
      </w:r>
      <w:r w:rsidRPr="00F829B6">
        <w:tab/>
        <w:t>QPSK</w:t>
      </w:r>
      <w:bookmarkEnd w:id="145"/>
    </w:p>
    <w:p w14:paraId="5394831F" w14:textId="77777777" w:rsidR="0035583A" w:rsidRPr="00F829B6" w:rsidRDefault="0035583A" w:rsidP="0074607E">
      <w:pPr>
        <w:widowControl w:val="0"/>
      </w:pPr>
      <w:r w:rsidRPr="00F829B6">
        <w:t xml:space="preserve">In case of QPSK modulation, pairs of bits, </w:t>
      </w:r>
      <w:r w:rsidRPr="00F829B6">
        <w:rPr>
          <w:position w:val="-10"/>
        </w:rPr>
        <w:object w:dxaOrig="980" w:dyaOrig="300" w14:anchorId="313193F8">
          <v:shape id="_x0000_i2704" type="#_x0000_t75" style="width:47.7pt;height:14.95pt" o:ole="">
            <v:imagedata r:id="rId2861" o:title=""/>
          </v:shape>
          <o:OLEObject Type="Embed" ProgID="Equation.3" ShapeID="_x0000_i2704" DrawAspect="Content" ObjectID="_1755943650" r:id="rId2862"/>
        </w:object>
      </w:r>
      <w:r w:rsidRPr="00F829B6">
        <w:t xml:space="preserve">, are mapped to complex-valued modulation symbols </w:t>
      </w:r>
      <w:r w:rsidRPr="00F829B6">
        <w:rPr>
          <w:i/>
          <w:iCs/>
        </w:rPr>
        <w:t>x</w:t>
      </w:r>
      <w:r w:rsidRPr="00F829B6">
        <w:t xml:space="preserve"> according to Table 7.1.2-1</w:t>
      </w:r>
      <w:r w:rsidR="00091BED" w:rsidRPr="00F829B6">
        <w:t xml:space="preserve"> where </w:t>
      </w:r>
      <w:r w:rsidR="00091BED" w:rsidRPr="00F829B6">
        <w:rPr>
          <w:position w:val="-10"/>
        </w:rPr>
        <w:object w:dxaOrig="900" w:dyaOrig="279" w14:anchorId="56066636">
          <v:shape id="_x0000_i2705" type="#_x0000_t75" style="width:44.9pt;height:14.05pt" o:ole="">
            <v:imagedata r:id="rId2863" o:title=""/>
          </v:shape>
          <o:OLEObject Type="Embed" ProgID="Equation.3" ShapeID="_x0000_i2705" DrawAspect="Content" ObjectID="_1755943651" r:id="rId2864"/>
        </w:object>
      </w:r>
      <w:r w:rsidR="00091BED" w:rsidRPr="00F829B6">
        <w:t xml:space="preserve"> unless </w:t>
      </w:r>
      <w:r w:rsidR="00B80263" w:rsidRPr="00F829B6">
        <w:t>"</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is signalled in the associated DCI and is not </w:t>
      </w:r>
      <w:r w:rsidR="00B80263" w:rsidRPr="00F829B6">
        <w:t>'</w:t>
      </w:r>
      <w:r w:rsidR="00091BED" w:rsidRPr="00F829B6">
        <w:t>00</w:t>
      </w:r>
      <w:r w:rsidR="00B80263" w:rsidRPr="00F829B6">
        <w:t>'</w:t>
      </w:r>
      <w:r w:rsidR="00091BED" w:rsidRPr="00F829B6">
        <w:t xml:space="preserve"> in which case</w:t>
      </w:r>
      <w:r w:rsidR="00B80263" w:rsidRPr="00F829B6">
        <w:t xml:space="preserve"> </w:t>
      </w:r>
      <w:r w:rsidR="00091BED" w:rsidRPr="00F829B6">
        <w:rPr>
          <w:i/>
          <w:position w:val="-10"/>
        </w:rPr>
        <w:object w:dxaOrig="3019" w:dyaOrig="360" w14:anchorId="4E8C1825">
          <v:shape id="_x0000_i2706" type="#_x0000_t75" style="width:150.55pt;height:18.7pt" o:ole="">
            <v:imagedata r:id="rId2865" o:title=""/>
          </v:shape>
          <o:OLEObject Type="Embed" ProgID="Equation.3" ShapeID="_x0000_i2706" DrawAspect="Content" ObjectID="_1755943652" r:id="rId2866"/>
        </w:object>
      </w:r>
      <w:r w:rsidR="00091BED" w:rsidRPr="00F829B6">
        <w:t xml:space="preserve"> where </w:t>
      </w:r>
      <w:r w:rsidR="00091BED" w:rsidRPr="00F829B6">
        <w:rPr>
          <w:position w:val="-6"/>
        </w:rPr>
        <w:object w:dxaOrig="160" w:dyaOrig="200" w14:anchorId="6F872299">
          <v:shape id="_x0000_i2707" type="#_x0000_t75" style="width:8.4pt;height:10.3pt" o:ole="">
            <v:imagedata r:id="rId2867" o:title=""/>
          </v:shape>
          <o:OLEObject Type="Embed" ProgID="Equation.3" ShapeID="_x0000_i2707" DrawAspect="Content" ObjectID="_1755943653" r:id="rId2868"/>
        </w:object>
      </w:r>
      <w:r w:rsidR="00091BED" w:rsidRPr="00F829B6">
        <w:t xml:space="preserve"> and </w:t>
      </w:r>
      <w:r w:rsidR="00091BED" w:rsidRPr="00F829B6">
        <w:rPr>
          <w:position w:val="-6"/>
        </w:rPr>
        <w:object w:dxaOrig="200" w:dyaOrig="260" w14:anchorId="2E473BA6">
          <v:shape id="_x0000_i2708" type="#_x0000_t75" style="width:10.3pt;height:12.15pt" o:ole="">
            <v:imagedata r:id="rId2869" o:title=""/>
          </v:shape>
          <o:OLEObject Type="Embed" ProgID="Equation.3" ShapeID="_x0000_i2708" DrawAspect="Content" ObjectID="_1755943654" r:id="rId2870"/>
        </w:object>
      </w:r>
      <w:r w:rsidR="00091BED" w:rsidRPr="00F829B6">
        <w:t xml:space="preserve"> are determined from </w:t>
      </w:r>
      <w:r w:rsidR="00091BED" w:rsidRPr="00F829B6">
        <w:rPr>
          <w:i/>
        </w:rPr>
        <w:t xml:space="preserve">MUSTIdx </w:t>
      </w:r>
      <w:r w:rsidR="00091BED" w:rsidRPr="00F829B6">
        <w:t>using Table 7.1.2-2,</w:t>
      </w:r>
      <w:r w:rsidR="00B80263" w:rsidRPr="00F829B6">
        <w:t xml:space="preserve"> </w:t>
      </w:r>
      <w:r w:rsidR="00091BED" w:rsidRPr="00F829B6">
        <w:t xml:space="preserve">and each </w:t>
      </w:r>
      <w:r w:rsidR="00091BED" w:rsidRPr="00F829B6">
        <w:rPr>
          <w:position w:val="-10"/>
        </w:rPr>
        <w:object w:dxaOrig="1020" w:dyaOrig="300" w14:anchorId="7DC810B7">
          <v:shape id="_x0000_i2709" type="#_x0000_t75" style="width:51.45pt;height:14.95pt" o:ole="">
            <v:imagedata r:id="rId2871" o:title=""/>
          </v:shape>
          <o:OLEObject Type="Embed" ProgID="Equation.3" ShapeID="_x0000_i2709" DrawAspect="Content" ObjectID="_1755943655" r:id="rId2872"/>
        </w:object>
      </w:r>
      <w:r w:rsidR="00091BED" w:rsidRPr="00F829B6">
        <w:t xml:space="preserve"> is selected by eNB independently of </w:t>
      </w:r>
      <w:r w:rsidR="00091BED" w:rsidRPr="00F829B6">
        <w:rPr>
          <w:position w:val="-10"/>
        </w:rPr>
        <w:object w:dxaOrig="980" w:dyaOrig="300" w14:anchorId="7F362C45">
          <v:shape id="_x0000_i2710" type="#_x0000_t75" style="width:47.7pt;height:14.95pt" o:ole="">
            <v:imagedata r:id="rId2861" o:title=""/>
          </v:shape>
          <o:OLEObject Type="Embed" ProgID="Equation.3" ShapeID="_x0000_i2710" DrawAspect="Content" ObjectID="_1755943656" r:id="rId2873"/>
        </w:object>
      </w:r>
      <w:r w:rsidRPr="00F829B6">
        <w:t>.</w:t>
      </w:r>
    </w:p>
    <w:p w14:paraId="037715CE" w14:textId="77777777" w:rsidR="0035583A" w:rsidRPr="00F829B6" w:rsidRDefault="0035583A" w:rsidP="0074607E">
      <w:pPr>
        <w:pStyle w:val="TH"/>
        <w:keepNext w:val="0"/>
        <w:keepLines w:val="0"/>
        <w:widowControl w:val="0"/>
      </w:pPr>
      <w:r w:rsidRPr="00F829B6">
        <w:t>Table 7.1.2-1: QPSK modulation mapping</w:t>
      </w:r>
    </w:p>
    <w:tbl>
      <w:tblPr>
        <w:tblW w:w="0" w:type="auto"/>
        <w:jc w:val="center"/>
        <w:tblLook w:val="01E0" w:firstRow="1" w:lastRow="1" w:firstColumn="1" w:lastColumn="1" w:noHBand="0" w:noVBand="0"/>
      </w:tblPr>
      <w:tblGrid>
        <w:gridCol w:w="1170"/>
        <w:gridCol w:w="870"/>
        <w:gridCol w:w="870"/>
      </w:tblGrid>
      <w:tr w:rsidR="0035583A" w:rsidRPr="00F829B6" w14:paraId="042E7274"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A8C35A3" w14:textId="77777777" w:rsidR="0035583A" w:rsidRPr="00F829B6" w:rsidRDefault="0035583A" w:rsidP="0074607E">
            <w:pPr>
              <w:pStyle w:val="TAH"/>
              <w:keepNext w:val="0"/>
              <w:keepLines w:val="0"/>
              <w:widowControl w:val="0"/>
            </w:pPr>
            <w:r w:rsidRPr="00F829B6">
              <w:rPr>
                <w:position w:val="-10"/>
              </w:rPr>
              <w:object w:dxaOrig="980" w:dyaOrig="300" w14:anchorId="5C4D5391">
                <v:shape id="_x0000_i2711" type="#_x0000_t75" style="width:47.7pt;height:14.95pt" o:ole="">
                  <v:imagedata r:id="rId2874" o:title=""/>
                </v:shape>
                <o:OLEObject Type="Embed" ProgID="Equation.3" ShapeID="_x0000_i2711" DrawAspect="Content" ObjectID="_1755943657" r:id="rId2875"/>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FF271BA" w14:textId="77777777" w:rsidR="0035583A" w:rsidRPr="00F829B6" w:rsidRDefault="0035583A" w:rsidP="0074607E">
            <w:pPr>
              <w:pStyle w:val="TAH"/>
              <w:keepNext w:val="0"/>
              <w:keepLines w:val="0"/>
              <w:widowControl w:val="0"/>
              <w:rPr>
                <w:i/>
                <w:iCs/>
              </w:rPr>
            </w:pPr>
            <w:r w:rsidRPr="00F829B6">
              <w:rPr>
                <w:i/>
                <w:iCs/>
              </w:rPr>
              <w:t>I</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301B94C"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0A2C039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E97774" w14:textId="77777777" w:rsidR="0035583A" w:rsidRPr="00F829B6" w:rsidRDefault="0035583A" w:rsidP="0074607E">
            <w:pPr>
              <w:pStyle w:val="TAC"/>
              <w:keepNext w:val="0"/>
              <w:keepLines w:val="0"/>
              <w:widowControl w:val="0"/>
            </w:pPr>
            <w:r w:rsidRPr="00F829B6">
              <w:t>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98502C" w14:textId="77777777" w:rsidR="0035583A" w:rsidRPr="00F829B6" w:rsidRDefault="0035583A" w:rsidP="0074607E">
            <w:pPr>
              <w:pStyle w:val="TAC"/>
              <w:keepNext w:val="0"/>
              <w:keepLines w:val="0"/>
              <w:widowControl w:val="0"/>
            </w:pPr>
            <w:r w:rsidRPr="00F829B6">
              <w:rPr>
                <w:position w:val="-10"/>
              </w:rPr>
              <w:object w:dxaOrig="480" w:dyaOrig="360" w14:anchorId="1D8BCF4C">
                <v:shape id="_x0000_i2712" type="#_x0000_t75" style="width:25.25pt;height:18.7pt" o:ole="">
                  <v:imagedata r:id="rId2855" o:title=""/>
                </v:shape>
                <o:OLEObject Type="Embed" ProgID="Equation.3" ShapeID="_x0000_i2712" DrawAspect="Content" ObjectID="_1755943658" r:id="rId2876"/>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484FD8" w14:textId="77777777" w:rsidR="0035583A" w:rsidRPr="00F829B6" w:rsidRDefault="0035583A" w:rsidP="0074607E">
            <w:pPr>
              <w:pStyle w:val="TAC"/>
              <w:keepNext w:val="0"/>
              <w:keepLines w:val="0"/>
              <w:widowControl w:val="0"/>
            </w:pPr>
            <w:r w:rsidRPr="00F829B6">
              <w:rPr>
                <w:position w:val="-10"/>
              </w:rPr>
              <w:object w:dxaOrig="480" w:dyaOrig="360" w14:anchorId="179C667C">
                <v:shape id="_x0000_i2713" type="#_x0000_t75" style="width:25.25pt;height:18.7pt" o:ole="">
                  <v:imagedata r:id="rId2855" o:title=""/>
                </v:shape>
                <o:OLEObject Type="Embed" ProgID="Equation.3" ShapeID="_x0000_i2713" DrawAspect="Content" ObjectID="_1755943659" r:id="rId2877"/>
              </w:object>
            </w:r>
          </w:p>
        </w:tc>
      </w:tr>
      <w:tr w:rsidR="0035583A" w:rsidRPr="00F829B6" w14:paraId="7A191706"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925D8B" w14:textId="77777777" w:rsidR="0035583A" w:rsidRPr="00F829B6" w:rsidRDefault="0035583A"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1B8558" w14:textId="77777777" w:rsidR="0035583A" w:rsidRPr="00F829B6" w:rsidRDefault="0035583A" w:rsidP="0074607E">
            <w:pPr>
              <w:pStyle w:val="TAC"/>
              <w:keepNext w:val="0"/>
              <w:keepLines w:val="0"/>
              <w:widowControl w:val="0"/>
            </w:pPr>
            <w:r w:rsidRPr="00F829B6">
              <w:rPr>
                <w:position w:val="-10"/>
              </w:rPr>
              <w:object w:dxaOrig="480" w:dyaOrig="360" w14:anchorId="66146EA6">
                <v:shape id="_x0000_i2714" type="#_x0000_t75" style="width:25.25pt;height:18.7pt" o:ole="">
                  <v:imagedata r:id="rId2855" o:title=""/>
                </v:shape>
                <o:OLEObject Type="Embed" ProgID="Equation.3" ShapeID="_x0000_i2714" DrawAspect="Content" ObjectID="_1755943660" r:id="rId2878"/>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D777BC" w14:textId="77777777" w:rsidR="0035583A" w:rsidRPr="00F829B6" w:rsidRDefault="0035583A" w:rsidP="0074607E">
            <w:pPr>
              <w:pStyle w:val="TAC"/>
              <w:keepNext w:val="0"/>
              <w:keepLines w:val="0"/>
              <w:widowControl w:val="0"/>
            </w:pPr>
            <w:r w:rsidRPr="00F829B6">
              <w:rPr>
                <w:position w:val="-10"/>
              </w:rPr>
              <w:object w:dxaOrig="639" w:dyaOrig="360" w14:anchorId="38E5BAB6">
                <v:shape id="_x0000_i2715" type="#_x0000_t75" style="width:32.75pt;height:18.7pt" o:ole="">
                  <v:imagedata r:id="rId2858" o:title=""/>
                </v:shape>
                <o:OLEObject Type="Embed" ProgID="Equation.3" ShapeID="_x0000_i2715" DrawAspect="Content" ObjectID="_1755943661" r:id="rId2879"/>
              </w:object>
            </w:r>
          </w:p>
        </w:tc>
      </w:tr>
      <w:tr w:rsidR="0035583A" w:rsidRPr="00F829B6" w14:paraId="68EEC3E5"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953612" w14:textId="77777777" w:rsidR="0035583A" w:rsidRPr="00F829B6" w:rsidRDefault="0035583A"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4811CE" w14:textId="77777777" w:rsidR="0035583A" w:rsidRPr="00F829B6" w:rsidRDefault="0035583A" w:rsidP="0074607E">
            <w:pPr>
              <w:pStyle w:val="TAC"/>
              <w:keepNext w:val="0"/>
              <w:keepLines w:val="0"/>
              <w:widowControl w:val="0"/>
            </w:pPr>
            <w:r w:rsidRPr="00F829B6">
              <w:rPr>
                <w:position w:val="-10"/>
              </w:rPr>
              <w:object w:dxaOrig="639" w:dyaOrig="360" w14:anchorId="60389AE0">
                <v:shape id="_x0000_i2716" type="#_x0000_t75" style="width:32.75pt;height:18.7pt" o:ole="">
                  <v:imagedata r:id="rId2858" o:title=""/>
                </v:shape>
                <o:OLEObject Type="Embed" ProgID="Equation.3" ShapeID="_x0000_i2716" DrawAspect="Content" ObjectID="_1755943662" r:id="rId2880"/>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DFC755" w14:textId="77777777" w:rsidR="0035583A" w:rsidRPr="00F829B6" w:rsidRDefault="0035583A" w:rsidP="0074607E">
            <w:pPr>
              <w:pStyle w:val="TAC"/>
              <w:keepNext w:val="0"/>
              <w:keepLines w:val="0"/>
              <w:widowControl w:val="0"/>
            </w:pPr>
            <w:r w:rsidRPr="00F829B6">
              <w:rPr>
                <w:position w:val="-10"/>
              </w:rPr>
              <w:object w:dxaOrig="480" w:dyaOrig="360" w14:anchorId="769A7D81">
                <v:shape id="_x0000_i2717" type="#_x0000_t75" style="width:25.25pt;height:18.7pt" o:ole="">
                  <v:imagedata r:id="rId2855" o:title=""/>
                </v:shape>
                <o:OLEObject Type="Embed" ProgID="Equation.3" ShapeID="_x0000_i2717" DrawAspect="Content" ObjectID="_1755943663" r:id="rId2881"/>
              </w:object>
            </w:r>
          </w:p>
        </w:tc>
      </w:tr>
      <w:tr w:rsidR="0035583A" w:rsidRPr="00F829B6" w14:paraId="6D1CC90E"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DE14FD" w14:textId="77777777" w:rsidR="0035583A" w:rsidRPr="00F829B6" w:rsidRDefault="0035583A"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D7FDDC" w14:textId="77777777" w:rsidR="0035583A" w:rsidRPr="00F829B6" w:rsidRDefault="0035583A" w:rsidP="0074607E">
            <w:pPr>
              <w:pStyle w:val="TAC"/>
              <w:keepNext w:val="0"/>
              <w:keepLines w:val="0"/>
              <w:widowControl w:val="0"/>
            </w:pPr>
            <w:r w:rsidRPr="00F829B6">
              <w:rPr>
                <w:position w:val="-10"/>
              </w:rPr>
              <w:object w:dxaOrig="639" w:dyaOrig="360" w14:anchorId="1FCDC0EA">
                <v:shape id="_x0000_i2718" type="#_x0000_t75" style="width:32.75pt;height:18.7pt" o:ole="">
                  <v:imagedata r:id="rId2858" o:title=""/>
                </v:shape>
                <o:OLEObject Type="Embed" ProgID="Equation.3" ShapeID="_x0000_i2718" DrawAspect="Content" ObjectID="_1755943664" r:id="rId2882"/>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32B37F" w14:textId="77777777" w:rsidR="0035583A" w:rsidRPr="00F829B6" w:rsidRDefault="0035583A" w:rsidP="0074607E">
            <w:pPr>
              <w:pStyle w:val="TAC"/>
              <w:keepNext w:val="0"/>
              <w:keepLines w:val="0"/>
              <w:widowControl w:val="0"/>
            </w:pPr>
            <w:r w:rsidRPr="00F829B6">
              <w:rPr>
                <w:position w:val="-10"/>
              </w:rPr>
              <w:object w:dxaOrig="639" w:dyaOrig="360" w14:anchorId="336E9F02">
                <v:shape id="_x0000_i2719" type="#_x0000_t75" style="width:32.75pt;height:18.7pt" o:ole="">
                  <v:imagedata r:id="rId2858" o:title=""/>
                </v:shape>
                <o:OLEObject Type="Embed" ProgID="Equation.3" ShapeID="_x0000_i2719" DrawAspect="Content" ObjectID="_1755943665" r:id="rId2883"/>
              </w:object>
            </w:r>
          </w:p>
        </w:tc>
      </w:tr>
    </w:tbl>
    <w:p w14:paraId="045A0797" w14:textId="77777777" w:rsidR="00091BED" w:rsidRPr="00F829B6" w:rsidRDefault="00091BED" w:rsidP="0074607E">
      <w:pPr>
        <w:widowControl w:val="0"/>
      </w:pPr>
    </w:p>
    <w:p w14:paraId="0CE1D5BE" w14:textId="77777777" w:rsidR="00091BED" w:rsidRPr="00F829B6" w:rsidRDefault="00091BED" w:rsidP="0074607E">
      <w:pPr>
        <w:pStyle w:val="TH"/>
        <w:keepNext w:val="0"/>
        <w:keepLines w:val="0"/>
        <w:widowControl w:val="0"/>
      </w:pPr>
      <w:r w:rsidRPr="00F829B6">
        <w:t xml:space="preserve">Table 7.1.2-2: Values for </w:t>
      </w:r>
      <w:r w:rsidRPr="00F829B6">
        <w:rPr>
          <w:position w:val="-6"/>
        </w:rPr>
        <w:object w:dxaOrig="180" w:dyaOrig="220" w14:anchorId="35D6ECF0">
          <v:shape id="_x0000_i2720" type="#_x0000_t75" style="width:9.35pt;height:11.2pt" o:ole="">
            <v:imagedata r:id="rId2884" o:title=""/>
          </v:shape>
          <o:OLEObject Type="Embed" ProgID="Equation.3" ShapeID="_x0000_i2720" DrawAspect="Content" ObjectID="_1755943666" r:id="rId2885"/>
        </w:object>
      </w:r>
      <w:r w:rsidRPr="00F829B6">
        <w:t xml:space="preserve"> and </w:t>
      </w:r>
      <w:r w:rsidRPr="00F829B6">
        <w:rPr>
          <w:position w:val="-6"/>
        </w:rPr>
        <w:object w:dxaOrig="220" w:dyaOrig="279" w14:anchorId="114C8B88">
          <v:shape id="_x0000_i2721" type="#_x0000_t75" style="width:11.2pt;height:14.05pt" o:ole="">
            <v:imagedata r:id="rId2886" o:title=""/>
          </v:shape>
          <o:OLEObject Type="Embed" ProgID="Equation.3" ShapeID="_x0000_i2721" DrawAspect="Content" ObjectID="_1755943667" r:id="rId2887"/>
        </w:object>
      </w:r>
      <w:r w:rsidRPr="00F829B6">
        <w:t xml:space="preserve"> for QPSK</w:t>
      </w:r>
    </w:p>
    <w:tbl>
      <w:tblPr>
        <w:tblW w:w="0" w:type="auto"/>
        <w:jc w:val="center"/>
        <w:tblLook w:val="01E0" w:firstRow="1" w:lastRow="1" w:firstColumn="1" w:lastColumn="1" w:noHBand="0" w:noVBand="0"/>
      </w:tblPr>
      <w:tblGrid>
        <w:gridCol w:w="987"/>
        <w:gridCol w:w="1004"/>
        <w:gridCol w:w="1036"/>
      </w:tblGrid>
      <w:tr w:rsidR="00091BED" w:rsidRPr="00F829B6" w14:paraId="424B26DC"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ED1A21B" w14:textId="77777777" w:rsidR="00091BED" w:rsidRPr="00F829B6" w:rsidRDefault="00091BED" w:rsidP="0074607E">
            <w:pPr>
              <w:pStyle w:val="TAH"/>
              <w:keepNext w:val="0"/>
              <w:keepLines w:val="0"/>
              <w:widowControl w:val="0"/>
            </w:pPr>
            <w:r w:rsidRPr="00F829B6">
              <w:rPr>
                <w:i/>
              </w:rPr>
              <w:t>MUSTIdx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B44B59B" w14:textId="77777777" w:rsidR="00091BED" w:rsidRPr="00F829B6" w:rsidRDefault="00091BED" w:rsidP="0074607E">
            <w:pPr>
              <w:pStyle w:val="TAH"/>
              <w:keepNext w:val="0"/>
              <w:keepLines w:val="0"/>
              <w:widowControl w:val="0"/>
              <w:rPr>
                <w:i/>
                <w:iCs/>
              </w:rPr>
            </w:pPr>
            <w:r w:rsidRPr="00F829B6">
              <w:rPr>
                <w:position w:val="-6"/>
              </w:rPr>
              <w:object w:dxaOrig="160" w:dyaOrig="200" w14:anchorId="409199CD">
                <v:shape id="_x0000_i2722" type="#_x0000_t75" style="width:8.4pt;height:10.3pt" o:ole="">
                  <v:imagedata r:id="rId2867" o:title=""/>
                </v:shape>
                <o:OLEObject Type="Embed" ProgID="Equation.3" ShapeID="_x0000_i2722" DrawAspect="Content" ObjectID="_1755943668" r:id="rId2888"/>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75F7E64E" w14:textId="77777777" w:rsidR="00091BED" w:rsidRPr="00F829B6" w:rsidRDefault="00091BED" w:rsidP="0074607E">
            <w:pPr>
              <w:pStyle w:val="TAH"/>
              <w:keepNext w:val="0"/>
              <w:keepLines w:val="0"/>
              <w:widowControl w:val="0"/>
              <w:rPr>
                <w:i/>
                <w:iCs/>
              </w:rPr>
            </w:pPr>
            <w:r w:rsidRPr="00F829B6">
              <w:rPr>
                <w:position w:val="-6"/>
              </w:rPr>
              <w:object w:dxaOrig="200" w:dyaOrig="260" w14:anchorId="2CC62C8F">
                <v:shape id="_x0000_i2723" type="#_x0000_t75" style="width:10.3pt;height:12.15pt" o:ole="">
                  <v:imagedata r:id="rId2869" o:title=""/>
                </v:shape>
                <o:OLEObject Type="Embed" ProgID="Equation.3" ShapeID="_x0000_i2723" DrawAspect="Content" ObjectID="_1755943669" r:id="rId2889"/>
              </w:object>
            </w:r>
          </w:p>
        </w:tc>
      </w:tr>
      <w:tr w:rsidR="00091BED" w:rsidRPr="00F829B6" w14:paraId="60EE5AF6"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1EAEBF" w14:textId="77777777" w:rsidR="00091BED" w:rsidRPr="00F829B6" w:rsidRDefault="00091BED"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22B3A6" w14:textId="77777777" w:rsidR="00091BED" w:rsidRPr="00F829B6" w:rsidRDefault="00091BED" w:rsidP="0074607E">
            <w:pPr>
              <w:pStyle w:val="TAC"/>
              <w:keepNext w:val="0"/>
              <w:keepLines w:val="0"/>
              <w:widowControl w:val="0"/>
            </w:pPr>
            <w:r w:rsidRPr="00F829B6">
              <w:rPr>
                <w:position w:val="-8"/>
              </w:rPr>
              <w:object w:dxaOrig="499" w:dyaOrig="340" w14:anchorId="49A830AE">
                <v:shape id="_x0000_i2724" type="#_x0000_t75" style="width:25.25pt;height:17.75pt" o:ole="">
                  <v:imagedata r:id="rId2890" o:title=""/>
                </v:shape>
                <o:OLEObject Type="Embed" ProgID="Equation.3" ShapeID="_x0000_i2724" DrawAspect="Content" ObjectID="_1755943670" r:id="rId289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52AE1D" w14:textId="77777777" w:rsidR="00091BED" w:rsidRPr="00F829B6" w:rsidRDefault="00091BED" w:rsidP="0074607E">
            <w:pPr>
              <w:pStyle w:val="TAC"/>
              <w:keepNext w:val="0"/>
              <w:keepLines w:val="0"/>
              <w:widowControl w:val="0"/>
            </w:pPr>
            <w:r w:rsidRPr="00F829B6">
              <w:rPr>
                <w:position w:val="-6"/>
              </w:rPr>
              <w:object w:dxaOrig="340" w:dyaOrig="320" w14:anchorId="54606F08">
                <v:shape id="_x0000_i2725" type="#_x0000_t75" style="width:17.75pt;height:15.9pt" o:ole="">
                  <v:imagedata r:id="rId2892" o:title=""/>
                </v:shape>
                <o:OLEObject Type="Embed" ProgID="Equation.3" ShapeID="_x0000_i2725" DrawAspect="Content" ObjectID="_1755943671" r:id="rId2893"/>
              </w:object>
            </w:r>
          </w:p>
        </w:tc>
      </w:tr>
      <w:tr w:rsidR="00091BED" w:rsidRPr="00F829B6" w14:paraId="487F8E06"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2473B3" w14:textId="77777777" w:rsidR="00091BED" w:rsidRPr="00F829B6" w:rsidRDefault="00091BED"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7755D3" w14:textId="77777777" w:rsidR="00091BED" w:rsidRPr="00F829B6" w:rsidRDefault="00091BED" w:rsidP="0074607E">
            <w:pPr>
              <w:pStyle w:val="TAC"/>
              <w:keepNext w:val="0"/>
              <w:keepLines w:val="0"/>
              <w:widowControl w:val="0"/>
            </w:pPr>
            <w:r w:rsidRPr="00F829B6">
              <w:rPr>
                <w:position w:val="-8"/>
              </w:rPr>
              <w:object w:dxaOrig="660" w:dyaOrig="340" w14:anchorId="12906E5C">
                <v:shape id="_x0000_i2726" type="#_x0000_t75" style="width:32.75pt;height:17.75pt" o:ole="">
                  <v:imagedata r:id="rId2894" o:title=""/>
                </v:shape>
                <o:OLEObject Type="Embed" ProgID="Equation.3" ShapeID="_x0000_i2726" DrawAspect="Content" ObjectID="_1755943672" r:id="rId2895"/>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24312E" w14:textId="77777777" w:rsidR="00091BED" w:rsidRPr="00F829B6" w:rsidRDefault="00091BED" w:rsidP="0074607E">
            <w:pPr>
              <w:pStyle w:val="TAC"/>
              <w:keepNext w:val="0"/>
              <w:keepLines w:val="0"/>
              <w:widowControl w:val="0"/>
            </w:pPr>
            <w:r w:rsidRPr="00F829B6">
              <w:rPr>
                <w:position w:val="-10"/>
              </w:rPr>
              <w:object w:dxaOrig="720" w:dyaOrig="360" w14:anchorId="49E67AD7">
                <v:shape id="_x0000_i2727" type="#_x0000_t75" style="width:36.45pt;height:18.7pt" o:ole="">
                  <v:imagedata r:id="rId2896" o:title=""/>
                </v:shape>
                <o:OLEObject Type="Embed" ProgID="Equation.3" ShapeID="_x0000_i2727" DrawAspect="Content" ObjectID="_1755943673" r:id="rId2897"/>
              </w:object>
            </w:r>
          </w:p>
        </w:tc>
      </w:tr>
      <w:tr w:rsidR="00091BED" w:rsidRPr="00F829B6" w14:paraId="6C76BAFD"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784DA0" w14:textId="77777777" w:rsidR="00091BED" w:rsidRPr="00F829B6" w:rsidRDefault="00091BED"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46DDFA" w14:textId="77777777" w:rsidR="00091BED" w:rsidRPr="00F829B6" w:rsidRDefault="00091BED" w:rsidP="0074607E">
            <w:pPr>
              <w:pStyle w:val="TAC"/>
              <w:keepNext w:val="0"/>
              <w:keepLines w:val="0"/>
              <w:widowControl w:val="0"/>
            </w:pPr>
            <w:r w:rsidRPr="00F829B6">
              <w:rPr>
                <w:position w:val="-8"/>
              </w:rPr>
              <w:object w:dxaOrig="800" w:dyaOrig="340" w14:anchorId="2A036585">
                <v:shape id="_x0000_i2728" type="#_x0000_t75" style="width:39.25pt;height:17.75pt" o:ole="">
                  <v:imagedata r:id="rId2898" o:title=""/>
                </v:shape>
                <o:OLEObject Type="Embed" ProgID="Equation.3" ShapeID="_x0000_i2728" DrawAspect="Content" ObjectID="_1755943674" r:id="rId2899"/>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BE740B" w14:textId="77777777" w:rsidR="00091BED" w:rsidRPr="00F829B6" w:rsidRDefault="00091BED" w:rsidP="0074607E">
            <w:pPr>
              <w:pStyle w:val="TAC"/>
              <w:keepNext w:val="0"/>
              <w:keepLines w:val="0"/>
              <w:widowControl w:val="0"/>
            </w:pPr>
            <w:r w:rsidRPr="00F829B6">
              <w:rPr>
                <w:position w:val="-10"/>
              </w:rPr>
              <w:object w:dxaOrig="820" w:dyaOrig="360" w14:anchorId="5F5A69DE">
                <v:shape id="_x0000_i2729" type="#_x0000_t75" style="width:41.15pt;height:18.7pt" o:ole="">
                  <v:imagedata r:id="rId2900" o:title=""/>
                </v:shape>
                <o:OLEObject Type="Embed" ProgID="Equation.3" ShapeID="_x0000_i2729" DrawAspect="Content" ObjectID="_1755943675" r:id="rId2901"/>
              </w:object>
            </w:r>
          </w:p>
        </w:tc>
      </w:tr>
    </w:tbl>
    <w:p w14:paraId="21F06988" w14:textId="77777777" w:rsidR="0035583A" w:rsidRPr="00F829B6" w:rsidRDefault="0035583A" w:rsidP="0074607E">
      <w:pPr>
        <w:widowControl w:val="0"/>
      </w:pPr>
    </w:p>
    <w:p w14:paraId="1F0D565B" w14:textId="77777777" w:rsidR="0035583A" w:rsidRPr="00F829B6" w:rsidRDefault="0035583A" w:rsidP="0074607E">
      <w:pPr>
        <w:pStyle w:val="Heading3"/>
        <w:keepNext w:val="0"/>
        <w:keepLines w:val="0"/>
        <w:widowControl w:val="0"/>
      </w:pPr>
      <w:bookmarkStart w:id="146" w:name="_Toc454818101"/>
      <w:r w:rsidRPr="00F829B6">
        <w:t>7.1.3</w:t>
      </w:r>
      <w:r w:rsidRPr="00F829B6">
        <w:tab/>
        <w:t>16QAM</w:t>
      </w:r>
      <w:bookmarkEnd w:id="146"/>
    </w:p>
    <w:p w14:paraId="5DB6B3A1" w14:textId="77777777" w:rsidR="0035583A" w:rsidRPr="00F829B6" w:rsidRDefault="0035583A" w:rsidP="0074607E">
      <w:pPr>
        <w:widowControl w:val="0"/>
      </w:pPr>
      <w:r w:rsidRPr="00F829B6">
        <w:t xml:space="preserve">In case of 16QAM modulation, quadruplets of bits, </w:t>
      </w:r>
      <w:r w:rsidRPr="00F829B6">
        <w:rPr>
          <w:position w:val="-10"/>
        </w:rPr>
        <w:object w:dxaOrig="2260" w:dyaOrig="300" w14:anchorId="2A9C5F96">
          <v:shape id="_x0000_i2730" type="#_x0000_t75" style="width:113.15pt;height:14.95pt" o:ole="">
            <v:imagedata r:id="rId2902" o:title=""/>
          </v:shape>
          <o:OLEObject Type="Embed" ProgID="Equation.3" ShapeID="_x0000_i2730" DrawAspect="Content" ObjectID="_1755943676" r:id="rId2903"/>
        </w:object>
      </w:r>
      <w:r w:rsidRPr="00F829B6">
        <w:t xml:space="preserve">, are mapped to complex-valued modulation symbols </w:t>
      </w:r>
      <w:r w:rsidRPr="00F829B6">
        <w:rPr>
          <w:i/>
          <w:iCs/>
        </w:rPr>
        <w:t>x</w:t>
      </w:r>
      <w:r w:rsidRPr="00F829B6">
        <w:t xml:space="preserve"> according to Table 7.1.3-1</w:t>
      </w:r>
      <w:r w:rsidR="00091BED" w:rsidRPr="00F829B6">
        <w:t xml:space="preserve"> where </w:t>
      </w:r>
      <w:r w:rsidR="00091BED" w:rsidRPr="00F829B6">
        <w:rPr>
          <w:position w:val="-10"/>
        </w:rPr>
        <w:object w:dxaOrig="900" w:dyaOrig="279" w14:anchorId="4C0BD396">
          <v:shape id="_x0000_i2731" type="#_x0000_t75" style="width:44.9pt;height:14.05pt" o:ole="">
            <v:imagedata r:id="rId2863" o:title=""/>
          </v:shape>
          <o:OLEObject Type="Embed" ProgID="Equation.3" ShapeID="_x0000_i2731" DrawAspect="Content" ObjectID="_1755943677" r:id="rId2904"/>
        </w:object>
      </w:r>
      <w:r w:rsidR="00091BED" w:rsidRPr="00F829B6">
        <w:t xml:space="preserve"> unless </w:t>
      </w:r>
      <w:r w:rsidR="00B80263" w:rsidRPr="00F829B6">
        <w:t>"</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is signalled in the associated DCI and is not </w:t>
      </w:r>
      <w:r w:rsidR="00B80263" w:rsidRPr="00F829B6">
        <w:t>'</w:t>
      </w:r>
      <w:r w:rsidR="00091BED" w:rsidRPr="00F829B6">
        <w:t>00</w:t>
      </w:r>
      <w:r w:rsidR="00B80263" w:rsidRPr="00F829B6">
        <w:t>'</w:t>
      </w:r>
      <w:r w:rsidR="00091BED" w:rsidRPr="00F829B6">
        <w:t xml:space="preserve"> in which case</w:t>
      </w:r>
      <w:r w:rsidR="00B80263" w:rsidRPr="00F829B6">
        <w:t xml:space="preserve"> </w:t>
      </w:r>
      <w:r w:rsidR="00091BED" w:rsidRPr="00F829B6">
        <w:rPr>
          <w:i/>
          <w:position w:val="-10"/>
        </w:rPr>
        <w:object w:dxaOrig="3019" w:dyaOrig="360" w14:anchorId="7CC0F003">
          <v:shape id="_x0000_i2732" type="#_x0000_t75" style="width:150.55pt;height:18.7pt" o:ole="">
            <v:imagedata r:id="rId2865" o:title=""/>
          </v:shape>
          <o:OLEObject Type="Embed" ProgID="Equation.3" ShapeID="_x0000_i2732" DrawAspect="Content" ObjectID="_1755943678" r:id="rId2905"/>
        </w:object>
      </w:r>
      <w:r w:rsidR="00091BED" w:rsidRPr="00F829B6">
        <w:t xml:space="preserve"> </w:t>
      </w:r>
      <w:r w:rsidR="00091BED" w:rsidRPr="00F829B6">
        <w:lastRenderedPageBreak/>
        <w:t xml:space="preserve">where </w:t>
      </w:r>
      <w:r w:rsidR="00091BED" w:rsidRPr="00F829B6">
        <w:rPr>
          <w:position w:val="-6"/>
        </w:rPr>
        <w:object w:dxaOrig="160" w:dyaOrig="200" w14:anchorId="10C4B115">
          <v:shape id="_x0000_i2733" type="#_x0000_t75" style="width:8.4pt;height:10.3pt" o:ole="">
            <v:imagedata r:id="rId2867" o:title=""/>
          </v:shape>
          <o:OLEObject Type="Embed" ProgID="Equation.3" ShapeID="_x0000_i2733" DrawAspect="Content" ObjectID="_1755943679" r:id="rId2906"/>
        </w:object>
      </w:r>
      <w:r w:rsidR="00091BED" w:rsidRPr="00F829B6">
        <w:t xml:space="preserve"> and </w:t>
      </w:r>
      <w:r w:rsidR="00091BED" w:rsidRPr="00F829B6">
        <w:rPr>
          <w:position w:val="-6"/>
        </w:rPr>
        <w:object w:dxaOrig="200" w:dyaOrig="260" w14:anchorId="64CA2E32">
          <v:shape id="_x0000_i2734" type="#_x0000_t75" style="width:10.3pt;height:12.15pt" o:ole="">
            <v:imagedata r:id="rId2869" o:title=""/>
          </v:shape>
          <o:OLEObject Type="Embed" ProgID="Equation.3" ShapeID="_x0000_i2734" DrawAspect="Content" ObjectID="_1755943680" r:id="rId2907"/>
        </w:object>
      </w:r>
      <w:r w:rsidR="00091BED" w:rsidRPr="00F829B6">
        <w:t xml:space="preserve"> are determined from </w:t>
      </w:r>
      <w:r w:rsidR="00091BED" w:rsidRPr="00F829B6">
        <w:rPr>
          <w:i/>
        </w:rPr>
        <w:t xml:space="preserve">MUSTIdx </w:t>
      </w:r>
      <w:r w:rsidR="00091BED" w:rsidRPr="00F829B6">
        <w:t>using Table 7.1.3-2,</w:t>
      </w:r>
      <w:r w:rsidR="00B80263" w:rsidRPr="00F829B6">
        <w:t xml:space="preserve"> </w:t>
      </w:r>
      <w:r w:rsidR="00091BED" w:rsidRPr="00F829B6">
        <w:t xml:space="preserve">and each </w:t>
      </w:r>
      <w:r w:rsidR="00091BED" w:rsidRPr="00F829B6">
        <w:rPr>
          <w:position w:val="-10"/>
        </w:rPr>
        <w:object w:dxaOrig="1020" w:dyaOrig="300" w14:anchorId="3B5B1D84">
          <v:shape id="_x0000_i2735" type="#_x0000_t75" style="width:51.45pt;height:14.95pt" o:ole="">
            <v:imagedata r:id="rId2871" o:title=""/>
          </v:shape>
          <o:OLEObject Type="Embed" ProgID="Equation.3" ShapeID="_x0000_i2735" DrawAspect="Content" ObjectID="_1755943681" r:id="rId2908"/>
        </w:object>
      </w:r>
      <w:r w:rsidR="00091BED" w:rsidRPr="00F829B6">
        <w:t xml:space="preserve"> is selected by eNB independently of </w:t>
      </w:r>
      <w:r w:rsidR="00091BED" w:rsidRPr="00F829B6">
        <w:rPr>
          <w:position w:val="-10"/>
        </w:rPr>
        <w:object w:dxaOrig="2260" w:dyaOrig="300" w14:anchorId="31881344">
          <v:shape id="_x0000_i2736" type="#_x0000_t75" style="width:113.15pt;height:14.95pt" o:ole="">
            <v:imagedata r:id="rId2902" o:title=""/>
          </v:shape>
          <o:OLEObject Type="Embed" ProgID="Equation.3" ShapeID="_x0000_i2736" DrawAspect="Content" ObjectID="_1755943682" r:id="rId2909"/>
        </w:object>
      </w:r>
      <w:r w:rsidRPr="00F829B6">
        <w:t>.</w:t>
      </w:r>
    </w:p>
    <w:p w14:paraId="451607C5" w14:textId="77777777" w:rsidR="0035583A" w:rsidRPr="00F829B6" w:rsidRDefault="0035583A" w:rsidP="0074607E">
      <w:pPr>
        <w:pStyle w:val="TH"/>
        <w:keepNext w:val="0"/>
        <w:keepLines w:val="0"/>
        <w:widowControl w:val="0"/>
      </w:pPr>
      <w:r w:rsidRPr="00F829B6">
        <w:t>Table 7.1.3-1: 16QAM modulation mapping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6"/>
        <w:gridCol w:w="954"/>
        <w:gridCol w:w="954"/>
      </w:tblGrid>
      <w:tr w:rsidR="0035583A" w:rsidRPr="00F829B6" w14:paraId="505F69E1" w14:textId="77777777" w:rsidTr="00A02649">
        <w:trPr>
          <w:cantSplit/>
          <w:jc w:val="center"/>
        </w:trPr>
        <w:tc>
          <w:tcPr>
            <w:tcW w:w="0" w:type="auto"/>
            <w:shd w:val="clear" w:color="auto" w:fill="E0E0E0"/>
            <w:vAlign w:val="center"/>
          </w:tcPr>
          <w:p w14:paraId="7934FA10" w14:textId="77777777" w:rsidR="0035583A" w:rsidRPr="00F829B6" w:rsidRDefault="0035583A" w:rsidP="0074607E">
            <w:pPr>
              <w:pStyle w:val="TAH"/>
              <w:keepNext w:val="0"/>
              <w:keepLines w:val="0"/>
              <w:widowControl w:val="0"/>
            </w:pPr>
            <w:r w:rsidRPr="00F829B6">
              <w:rPr>
                <w:position w:val="-10"/>
              </w:rPr>
              <w:object w:dxaOrig="2260" w:dyaOrig="300" w14:anchorId="4C57E807">
                <v:shape id="_x0000_i2737" type="#_x0000_t75" style="width:113.15pt;height:14.95pt" o:ole="">
                  <v:imagedata r:id="rId2910" o:title=""/>
                </v:shape>
                <o:OLEObject Type="Embed" ProgID="Equation.3" ShapeID="_x0000_i2737" DrawAspect="Content" ObjectID="_1755943683" r:id="rId2911"/>
              </w:object>
            </w:r>
          </w:p>
        </w:tc>
        <w:tc>
          <w:tcPr>
            <w:tcW w:w="0" w:type="auto"/>
            <w:shd w:val="clear" w:color="auto" w:fill="E0E0E0"/>
            <w:vAlign w:val="center"/>
          </w:tcPr>
          <w:p w14:paraId="006A2E6E" w14:textId="77777777" w:rsidR="0035583A" w:rsidRPr="00F829B6" w:rsidRDefault="0035583A" w:rsidP="0074607E">
            <w:pPr>
              <w:pStyle w:val="TAH"/>
              <w:keepNext w:val="0"/>
              <w:keepLines w:val="0"/>
              <w:widowControl w:val="0"/>
              <w:rPr>
                <w:i/>
                <w:iCs/>
              </w:rPr>
            </w:pPr>
            <w:r w:rsidRPr="00F829B6">
              <w:rPr>
                <w:i/>
                <w:iCs/>
              </w:rPr>
              <w:t xml:space="preserve">I </w:t>
            </w:r>
          </w:p>
        </w:tc>
        <w:tc>
          <w:tcPr>
            <w:tcW w:w="0" w:type="auto"/>
            <w:shd w:val="clear" w:color="auto" w:fill="E0E0E0"/>
            <w:vAlign w:val="center"/>
          </w:tcPr>
          <w:p w14:paraId="0483D3C2"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005902B8" w14:textId="77777777" w:rsidTr="00A02649">
        <w:trPr>
          <w:cantSplit/>
          <w:jc w:val="center"/>
        </w:trPr>
        <w:tc>
          <w:tcPr>
            <w:tcW w:w="0" w:type="auto"/>
            <w:shd w:val="clear" w:color="auto" w:fill="auto"/>
            <w:vAlign w:val="center"/>
          </w:tcPr>
          <w:p w14:paraId="776DCF1C" w14:textId="77777777" w:rsidR="0035583A" w:rsidRPr="00F829B6" w:rsidRDefault="0035583A" w:rsidP="0074607E">
            <w:pPr>
              <w:pStyle w:val="TAC"/>
              <w:keepNext w:val="0"/>
              <w:keepLines w:val="0"/>
              <w:widowControl w:val="0"/>
            </w:pPr>
            <w:r w:rsidRPr="00F829B6">
              <w:t>0000</w:t>
            </w:r>
          </w:p>
        </w:tc>
        <w:tc>
          <w:tcPr>
            <w:tcW w:w="0" w:type="auto"/>
            <w:shd w:val="clear" w:color="auto" w:fill="auto"/>
            <w:vAlign w:val="center"/>
          </w:tcPr>
          <w:p w14:paraId="4AAF551D" w14:textId="77777777" w:rsidR="0035583A" w:rsidRPr="00F829B6" w:rsidRDefault="0035583A" w:rsidP="0074607E">
            <w:pPr>
              <w:pStyle w:val="TAC"/>
              <w:keepNext w:val="0"/>
              <w:keepLines w:val="0"/>
              <w:widowControl w:val="0"/>
            </w:pPr>
            <w:r w:rsidRPr="00F829B6">
              <w:rPr>
                <w:position w:val="-10"/>
              </w:rPr>
              <w:object w:dxaOrig="560" w:dyaOrig="360" w14:anchorId="636D2397">
                <v:shape id="_x0000_i2738" type="#_x0000_t75" style="width:28.05pt;height:18.7pt" o:ole="">
                  <v:imagedata r:id="rId2912" o:title=""/>
                </v:shape>
                <o:OLEObject Type="Embed" ProgID="Equation.3" ShapeID="_x0000_i2738" DrawAspect="Content" ObjectID="_1755943684" r:id="rId2913"/>
              </w:object>
            </w:r>
          </w:p>
        </w:tc>
        <w:tc>
          <w:tcPr>
            <w:tcW w:w="0" w:type="auto"/>
            <w:shd w:val="clear" w:color="auto" w:fill="auto"/>
            <w:vAlign w:val="center"/>
          </w:tcPr>
          <w:p w14:paraId="436121C3" w14:textId="77777777" w:rsidR="0035583A" w:rsidRPr="00F829B6" w:rsidRDefault="0035583A" w:rsidP="0074607E">
            <w:pPr>
              <w:pStyle w:val="TAC"/>
              <w:keepNext w:val="0"/>
              <w:keepLines w:val="0"/>
              <w:widowControl w:val="0"/>
            </w:pPr>
            <w:r w:rsidRPr="00F829B6">
              <w:rPr>
                <w:position w:val="-10"/>
              </w:rPr>
              <w:object w:dxaOrig="560" w:dyaOrig="360" w14:anchorId="6CFB49E5">
                <v:shape id="_x0000_i2739" type="#_x0000_t75" style="width:28.05pt;height:18.7pt" o:ole="">
                  <v:imagedata r:id="rId2912" o:title=""/>
                </v:shape>
                <o:OLEObject Type="Embed" ProgID="Equation.3" ShapeID="_x0000_i2739" DrawAspect="Content" ObjectID="_1755943685" r:id="rId2914"/>
              </w:object>
            </w:r>
          </w:p>
        </w:tc>
      </w:tr>
      <w:tr w:rsidR="0035583A" w:rsidRPr="00F829B6" w14:paraId="628F7A29" w14:textId="77777777" w:rsidTr="00A02649">
        <w:trPr>
          <w:cantSplit/>
          <w:jc w:val="center"/>
        </w:trPr>
        <w:tc>
          <w:tcPr>
            <w:tcW w:w="0" w:type="auto"/>
            <w:shd w:val="clear" w:color="auto" w:fill="auto"/>
            <w:vAlign w:val="center"/>
          </w:tcPr>
          <w:p w14:paraId="71CA0E41" w14:textId="77777777" w:rsidR="0035583A" w:rsidRPr="00F829B6" w:rsidRDefault="0035583A" w:rsidP="0074607E">
            <w:pPr>
              <w:pStyle w:val="TAC"/>
              <w:keepNext w:val="0"/>
              <w:keepLines w:val="0"/>
              <w:widowControl w:val="0"/>
            </w:pPr>
            <w:r w:rsidRPr="00F829B6">
              <w:t>0001</w:t>
            </w:r>
          </w:p>
        </w:tc>
        <w:tc>
          <w:tcPr>
            <w:tcW w:w="0" w:type="auto"/>
            <w:shd w:val="clear" w:color="auto" w:fill="auto"/>
            <w:vAlign w:val="center"/>
          </w:tcPr>
          <w:p w14:paraId="6F91C368" w14:textId="77777777" w:rsidR="0035583A" w:rsidRPr="00F829B6" w:rsidRDefault="0035583A" w:rsidP="0074607E">
            <w:pPr>
              <w:pStyle w:val="TAC"/>
              <w:keepNext w:val="0"/>
              <w:keepLines w:val="0"/>
              <w:widowControl w:val="0"/>
            </w:pPr>
            <w:r w:rsidRPr="00F829B6">
              <w:rPr>
                <w:position w:val="-10"/>
              </w:rPr>
              <w:object w:dxaOrig="560" w:dyaOrig="360" w14:anchorId="7F4EC18F">
                <v:shape id="_x0000_i2740" type="#_x0000_t75" style="width:28.05pt;height:18.7pt" o:ole="">
                  <v:imagedata r:id="rId2912" o:title=""/>
                </v:shape>
                <o:OLEObject Type="Embed" ProgID="Equation.3" ShapeID="_x0000_i2740" DrawAspect="Content" ObjectID="_1755943686" r:id="rId2915"/>
              </w:object>
            </w:r>
          </w:p>
        </w:tc>
        <w:tc>
          <w:tcPr>
            <w:tcW w:w="0" w:type="auto"/>
            <w:shd w:val="clear" w:color="auto" w:fill="auto"/>
            <w:vAlign w:val="center"/>
          </w:tcPr>
          <w:p w14:paraId="4602554E" w14:textId="77777777" w:rsidR="0035583A" w:rsidRPr="00F829B6" w:rsidRDefault="0035583A" w:rsidP="0074607E">
            <w:pPr>
              <w:pStyle w:val="TAC"/>
              <w:keepNext w:val="0"/>
              <w:keepLines w:val="0"/>
              <w:widowControl w:val="0"/>
            </w:pPr>
            <w:r w:rsidRPr="00F829B6">
              <w:rPr>
                <w:position w:val="-10"/>
                <w:lang w:eastAsia="ja-JP"/>
              </w:rPr>
              <w:object w:dxaOrig="600" w:dyaOrig="360" w14:anchorId="0B649665">
                <v:shape id="_x0000_i2741" type="#_x0000_t75" style="width:29.9pt;height:18.7pt" o:ole="">
                  <v:imagedata r:id="rId2916" o:title=""/>
                </v:shape>
                <o:OLEObject Type="Embed" ProgID="Equation.3" ShapeID="_x0000_i2741" DrawAspect="Content" ObjectID="_1755943687" r:id="rId2917"/>
              </w:object>
            </w:r>
          </w:p>
        </w:tc>
      </w:tr>
      <w:tr w:rsidR="0035583A" w:rsidRPr="00F829B6" w14:paraId="2D522B3D" w14:textId="77777777" w:rsidTr="00A02649">
        <w:trPr>
          <w:cantSplit/>
          <w:jc w:val="center"/>
        </w:trPr>
        <w:tc>
          <w:tcPr>
            <w:tcW w:w="0" w:type="auto"/>
            <w:shd w:val="clear" w:color="auto" w:fill="auto"/>
            <w:vAlign w:val="center"/>
          </w:tcPr>
          <w:p w14:paraId="354E5528" w14:textId="77777777" w:rsidR="0035583A" w:rsidRPr="00F829B6" w:rsidRDefault="0035583A" w:rsidP="0074607E">
            <w:pPr>
              <w:pStyle w:val="TAC"/>
              <w:keepNext w:val="0"/>
              <w:keepLines w:val="0"/>
              <w:widowControl w:val="0"/>
            </w:pPr>
            <w:r w:rsidRPr="00F829B6">
              <w:t>0010</w:t>
            </w:r>
          </w:p>
        </w:tc>
        <w:tc>
          <w:tcPr>
            <w:tcW w:w="0" w:type="auto"/>
            <w:shd w:val="clear" w:color="auto" w:fill="auto"/>
            <w:vAlign w:val="center"/>
          </w:tcPr>
          <w:p w14:paraId="1925A657" w14:textId="77777777" w:rsidR="0035583A" w:rsidRPr="00F829B6" w:rsidRDefault="0035583A" w:rsidP="0074607E">
            <w:pPr>
              <w:pStyle w:val="TAC"/>
              <w:keepNext w:val="0"/>
              <w:keepLines w:val="0"/>
              <w:widowControl w:val="0"/>
            </w:pPr>
            <w:r w:rsidRPr="00F829B6">
              <w:rPr>
                <w:position w:val="-10"/>
                <w:lang w:eastAsia="ja-JP"/>
              </w:rPr>
              <w:object w:dxaOrig="600" w:dyaOrig="360" w14:anchorId="2CEA5584">
                <v:shape id="_x0000_i2742" type="#_x0000_t75" style="width:29.9pt;height:18.7pt" o:ole="">
                  <v:imagedata r:id="rId2916" o:title=""/>
                </v:shape>
                <o:OLEObject Type="Embed" ProgID="Equation.3" ShapeID="_x0000_i2742" DrawAspect="Content" ObjectID="_1755943688" r:id="rId2918"/>
              </w:object>
            </w:r>
          </w:p>
        </w:tc>
        <w:tc>
          <w:tcPr>
            <w:tcW w:w="0" w:type="auto"/>
            <w:shd w:val="clear" w:color="auto" w:fill="auto"/>
            <w:vAlign w:val="center"/>
          </w:tcPr>
          <w:p w14:paraId="546B2408" w14:textId="77777777" w:rsidR="0035583A" w:rsidRPr="00F829B6" w:rsidRDefault="0035583A" w:rsidP="0074607E">
            <w:pPr>
              <w:pStyle w:val="TAC"/>
              <w:keepNext w:val="0"/>
              <w:keepLines w:val="0"/>
              <w:widowControl w:val="0"/>
            </w:pPr>
            <w:r w:rsidRPr="00F829B6">
              <w:rPr>
                <w:position w:val="-10"/>
              </w:rPr>
              <w:object w:dxaOrig="560" w:dyaOrig="360" w14:anchorId="34DF84F7">
                <v:shape id="_x0000_i2743" type="#_x0000_t75" style="width:28.05pt;height:18.7pt" o:ole="">
                  <v:imagedata r:id="rId2912" o:title=""/>
                </v:shape>
                <o:OLEObject Type="Embed" ProgID="Equation.3" ShapeID="_x0000_i2743" DrawAspect="Content" ObjectID="_1755943689" r:id="rId2919"/>
              </w:object>
            </w:r>
          </w:p>
        </w:tc>
      </w:tr>
      <w:tr w:rsidR="0035583A" w:rsidRPr="00F829B6" w14:paraId="2AE3AB4B" w14:textId="77777777" w:rsidTr="00A02649">
        <w:trPr>
          <w:cantSplit/>
          <w:jc w:val="center"/>
        </w:trPr>
        <w:tc>
          <w:tcPr>
            <w:tcW w:w="0" w:type="auto"/>
            <w:shd w:val="clear" w:color="auto" w:fill="auto"/>
            <w:vAlign w:val="center"/>
          </w:tcPr>
          <w:p w14:paraId="44517EF4" w14:textId="77777777" w:rsidR="0035583A" w:rsidRPr="00F829B6" w:rsidRDefault="0035583A" w:rsidP="0074607E">
            <w:pPr>
              <w:pStyle w:val="TAC"/>
              <w:keepNext w:val="0"/>
              <w:keepLines w:val="0"/>
              <w:widowControl w:val="0"/>
            </w:pPr>
            <w:r w:rsidRPr="00F829B6">
              <w:t>0011</w:t>
            </w:r>
          </w:p>
        </w:tc>
        <w:tc>
          <w:tcPr>
            <w:tcW w:w="0" w:type="auto"/>
            <w:shd w:val="clear" w:color="auto" w:fill="auto"/>
            <w:vAlign w:val="center"/>
          </w:tcPr>
          <w:p w14:paraId="05802E89" w14:textId="77777777" w:rsidR="0035583A" w:rsidRPr="00F829B6" w:rsidRDefault="0035583A" w:rsidP="0074607E">
            <w:pPr>
              <w:pStyle w:val="TAC"/>
              <w:keepNext w:val="0"/>
              <w:keepLines w:val="0"/>
              <w:widowControl w:val="0"/>
            </w:pPr>
            <w:r w:rsidRPr="00F829B6">
              <w:rPr>
                <w:position w:val="-10"/>
                <w:lang w:eastAsia="ja-JP"/>
              </w:rPr>
              <w:object w:dxaOrig="600" w:dyaOrig="360" w14:anchorId="7DFCD3AA">
                <v:shape id="_x0000_i2744" type="#_x0000_t75" style="width:29.9pt;height:18.7pt" o:ole="">
                  <v:imagedata r:id="rId2916" o:title=""/>
                </v:shape>
                <o:OLEObject Type="Embed" ProgID="Equation.3" ShapeID="_x0000_i2744" DrawAspect="Content" ObjectID="_1755943690" r:id="rId2920"/>
              </w:object>
            </w:r>
          </w:p>
        </w:tc>
        <w:tc>
          <w:tcPr>
            <w:tcW w:w="0" w:type="auto"/>
            <w:shd w:val="clear" w:color="auto" w:fill="auto"/>
            <w:vAlign w:val="center"/>
          </w:tcPr>
          <w:p w14:paraId="2185F3B8" w14:textId="77777777" w:rsidR="0035583A" w:rsidRPr="00F829B6" w:rsidRDefault="0035583A" w:rsidP="0074607E">
            <w:pPr>
              <w:pStyle w:val="TAC"/>
              <w:keepNext w:val="0"/>
              <w:keepLines w:val="0"/>
              <w:widowControl w:val="0"/>
            </w:pPr>
            <w:r w:rsidRPr="00F829B6">
              <w:rPr>
                <w:position w:val="-10"/>
                <w:lang w:eastAsia="ja-JP"/>
              </w:rPr>
              <w:object w:dxaOrig="600" w:dyaOrig="360" w14:anchorId="67511C16">
                <v:shape id="_x0000_i2745" type="#_x0000_t75" style="width:29.9pt;height:18.7pt" o:ole="">
                  <v:imagedata r:id="rId2916" o:title=""/>
                </v:shape>
                <o:OLEObject Type="Embed" ProgID="Equation.3" ShapeID="_x0000_i2745" DrawAspect="Content" ObjectID="_1755943691" r:id="rId2921"/>
              </w:object>
            </w:r>
          </w:p>
        </w:tc>
      </w:tr>
      <w:tr w:rsidR="0035583A" w:rsidRPr="00F829B6" w14:paraId="108A101E" w14:textId="77777777" w:rsidTr="00A02649">
        <w:trPr>
          <w:cantSplit/>
          <w:jc w:val="center"/>
        </w:trPr>
        <w:tc>
          <w:tcPr>
            <w:tcW w:w="0" w:type="auto"/>
            <w:shd w:val="clear" w:color="auto" w:fill="auto"/>
            <w:vAlign w:val="center"/>
          </w:tcPr>
          <w:p w14:paraId="7B2F20BA" w14:textId="77777777" w:rsidR="0035583A" w:rsidRPr="00F829B6" w:rsidRDefault="0035583A" w:rsidP="0074607E">
            <w:pPr>
              <w:pStyle w:val="TAC"/>
              <w:keepNext w:val="0"/>
              <w:keepLines w:val="0"/>
              <w:widowControl w:val="0"/>
            </w:pPr>
            <w:r w:rsidRPr="00F829B6">
              <w:t>0100</w:t>
            </w:r>
          </w:p>
        </w:tc>
        <w:tc>
          <w:tcPr>
            <w:tcW w:w="0" w:type="auto"/>
            <w:shd w:val="clear" w:color="auto" w:fill="auto"/>
            <w:vAlign w:val="center"/>
          </w:tcPr>
          <w:p w14:paraId="5A078085" w14:textId="77777777" w:rsidR="0035583A" w:rsidRPr="00F829B6" w:rsidRDefault="0035583A" w:rsidP="0074607E">
            <w:pPr>
              <w:pStyle w:val="TAC"/>
              <w:keepNext w:val="0"/>
              <w:keepLines w:val="0"/>
              <w:widowControl w:val="0"/>
            </w:pPr>
            <w:r w:rsidRPr="00F829B6">
              <w:rPr>
                <w:position w:val="-10"/>
              </w:rPr>
              <w:object w:dxaOrig="560" w:dyaOrig="360" w14:anchorId="2DAF7799">
                <v:shape id="_x0000_i2746" type="#_x0000_t75" style="width:28.05pt;height:18.7pt" o:ole="">
                  <v:imagedata r:id="rId2912" o:title=""/>
                </v:shape>
                <o:OLEObject Type="Embed" ProgID="Equation.3" ShapeID="_x0000_i2746" DrawAspect="Content" ObjectID="_1755943692" r:id="rId2922"/>
              </w:object>
            </w:r>
          </w:p>
        </w:tc>
        <w:tc>
          <w:tcPr>
            <w:tcW w:w="0" w:type="auto"/>
            <w:shd w:val="clear" w:color="auto" w:fill="auto"/>
            <w:vAlign w:val="center"/>
          </w:tcPr>
          <w:p w14:paraId="6CDA5F61" w14:textId="77777777" w:rsidR="0035583A" w:rsidRPr="00F829B6" w:rsidRDefault="0035583A" w:rsidP="0074607E">
            <w:pPr>
              <w:pStyle w:val="TAC"/>
              <w:keepNext w:val="0"/>
              <w:keepLines w:val="0"/>
              <w:widowControl w:val="0"/>
            </w:pPr>
            <w:r w:rsidRPr="00F829B6">
              <w:rPr>
                <w:position w:val="-10"/>
              </w:rPr>
              <w:object w:dxaOrig="720" w:dyaOrig="360" w14:anchorId="3F8BE8DF">
                <v:shape id="_x0000_i2747" type="#_x0000_t75" style="width:36.45pt;height:18.7pt" o:ole="">
                  <v:imagedata r:id="rId2923" o:title=""/>
                </v:shape>
                <o:OLEObject Type="Embed" ProgID="Equation.3" ShapeID="_x0000_i2747" DrawAspect="Content" ObjectID="_1755943693" r:id="rId2924"/>
              </w:object>
            </w:r>
          </w:p>
        </w:tc>
      </w:tr>
      <w:tr w:rsidR="0035583A" w:rsidRPr="00F829B6" w14:paraId="4F732708" w14:textId="77777777" w:rsidTr="00A02649">
        <w:trPr>
          <w:cantSplit/>
          <w:jc w:val="center"/>
        </w:trPr>
        <w:tc>
          <w:tcPr>
            <w:tcW w:w="0" w:type="auto"/>
            <w:shd w:val="clear" w:color="auto" w:fill="auto"/>
            <w:vAlign w:val="center"/>
          </w:tcPr>
          <w:p w14:paraId="1B98F663" w14:textId="77777777" w:rsidR="0035583A" w:rsidRPr="00F829B6" w:rsidRDefault="0035583A" w:rsidP="0074607E">
            <w:pPr>
              <w:pStyle w:val="TAC"/>
              <w:keepNext w:val="0"/>
              <w:keepLines w:val="0"/>
              <w:widowControl w:val="0"/>
            </w:pPr>
            <w:r w:rsidRPr="00F829B6">
              <w:t>0101</w:t>
            </w:r>
          </w:p>
        </w:tc>
        <w:tc>
          <w:tcPr>
            <w:tcW w:w="0" w:type="auto"/>
            <w:shd w:val="clear" w:color="auto" w:fill="auto"/>
            <w:vAlign w:val="center"/>
          </w:tcPr>
          <w:p w14:paraId="5631033D" w14:textId="77777777" w:rsidR="0035583A" w:rsidRPr="00F829B6" w:rsidRDefault="0035583A" w:rsidP="0074607E">
            <w:pPr>
              <w:pStyle w:val="TAC"/>
              <w:keepNext w:val="0"/>
              <w:keepLines w:val="0"/>
              <w:widowControl w:val="0"/>
            </w:pPr>
            <w:r w:rsidRPr="00F829B6">
              <w:rPr>
                <w:position w:val="-10"/>
              </w:rPr>
              <w:object w:dxaOrig="560" w:dyaOrig="360" w14:anchorId="75718701">
                <v:shape id="_x0000_i2748" type="#_x0000_t75" style="width:28.05pt;height:18.7pt" o:ole="">
                  <v:imagedata r:id="rId2912" o:title=""/>
                </v:shape>
                <o:OLEObject Type="Embed" ProgID="Equation.3" ShapeID="_x0000_i2748" DrawAspect="Content" ObjectID="_1755943694" r:id="rId2925"/>
              </w:object>
            </w:r>
          </w:p>
        </w:tc>
        <w:tc>
          <w:tcPr>
            <w:tcW w:w="0" w:type="auto"/>
            <w:shd w:val="clear" w:color="auto" w:fill="auto"/>
            <w:vAlign w:val="center"/>
          </w:tcPr>
          <w:p w14:paraId="31561BBE" w14:textId="77777777" w:rsidR="0035583A" w:rsidRPr="00F829B6" w:rsidRDefault="0035583A" w:rsidP="0074607E">
            <w:pPr>
              <w:pStyle w:val="TAC"/>
              <w:keepNext w:val="0"/>
              <w:keepLines w:val="0"/>
              <w:widowControl w:val="0"/>
            </w:pPr>
            <w:r w:rsidRPr="00F829B6">
              <w:rPr>
                <w:position w:val="-10"/>
                <w:lang w:eastAsia="ja-JP"/>
              </w:rPr>
              <w:object w:dxaOrig="740" w:dyaOrig="360" w14:anchorId="1F5522F5">
                <v:shape id="_x0000_i2749" type="#_x0000_t75" style="width:36.45pt;height:18.7pt" o:ole="">
                  <v:imagedata r:id="rId2926" o:title=""/>
                </v:shape>
                <o:OLEObject Type="Embed" ProgID="Equation.3" ShapeID="_x0000_i2749" DrawAspect="Content" ObjectID="_1755943695" r:id="rId2927"/>
              </w:object>
            </w:r>
          </w:p>
        </w:tc>
      </w:tr>
      <w:tr w:rsidR="0035583A" w:rsidRPr="00F829B6" w14:paraId="7B6CEB95" w14:textId="77777777" w:rsidTr="00A02649">
        <w:trPr>
          <w:cantSplit/>
          <w:jc w:val="center"/>
        </w:trPr>
        <w:tc>
          <w:tcPr>
            <w:tcW w:w="0" w:type="auto"/>
            <w:shd w:val="clear" w:color="auto" w:fill="auto"/>
            <w:vAlign w:val="center"/>
          </w:tcPr>
          <w:p w14:paraId="0FAD4409" w14:textId="77777777" w:rsidR="0035583A" w:rsidRPr="00F829B6" w:rsidRDefault="0035583A" w:rsidP="0074607E">
            <w:pPr>
              <w:pStyle w:val="TAC"/>
              <w:keepNext w:val="0"/>
              <w:keepLines w:val="0"/>
              <w:widowControl w:val="0"/>
            </w:pPr>
            <w:r w:rsidRPr="00F829B6">
              <w:t>0110</w:t>
            </w:r>
          </w:p>
        </w:tc>
        <w:tc>
          <w:tcPr>
            <w:tcW w:w="0" w:type="auto"/>
            <w:shd w:val="clear" w:color="auto" w:fill="auto"/>
            <w:vAlign w:val="center"/>
          </w:tcPr>
          <w:p w14:paraId="0517D6DA" w14:textId="77777777" w:rsidR="0035583A" w:rsidRPr="00F829B6" w:rsidRDefault="0035583A" w:rsidP="0074607E">
            <w:pPr>
              <w:pStyle w:val="TAC"/>
              <w:keepNext w:val="0"/>
              <w:keepLines w:val="0"/>
              <w:widowControl w:val="0"/>
            </w:pPr>
            <w:r w:rsidRPr="00F829B6">
              <w:rPr>
                <w:position w:val="-10"/>
                <w:lang w:eastAsia="ja-JP"/>
              </w:rPr>
              <w:object w:dxaOrig="600" w:dyaOrig="360" w14:anchorId="202AD292">
                <v:shape id="_x0000_i2750" type="#_x0000_t75" style="width:29.9pt;height:18.7pt" o:ole="">
                  <v:imagedata r:id="rId2916" o:title=""/>
                </v:shape>
                <o:OLEObject Type="Embed" ProgID="Equation.3" ShapeID="_x0000_i2750" DrawAspect="Content" ObjectID="_1755943696" r:id="rId2928"/>
              </w:object>
            </w:r>
          </w:p>
        </w:tc>
        <w:tc>
          <w:tcPr>
            <w:tcW w:w="0" w:type="auto"/>
            <w:shd w:val="clear" w:color="auto" w:fill="auto"/>
            <w:vAlign w:val="center"/>
          </w:tcPr>
          <w:p w14:paraId="7E9A2AE7" w14:textId="77777777" w:rsidR="0035583A" w:rsidRPr="00F829B6" w:rsidRDefault="0035583A" w:rsidP="0074607E">
            <w:pPr>
              <w:pStyle w:val="TAC"/>
              <w:keepNext w:val="0"/>
              <w:keepLines w:val="0"/>
              <w:widowControl w:val="0"/>
            </w:pPr>
            <w:r w:rsidRPr="00F829B6">
              <w:rPr>
                <w:position w:val="-10"/>
              </w:rPr>
              <w:object w:dxaOrig="720" w:dyaOrig="360" w14:anchorId="25DCDC0B">
                <v:shape id="_x0000_i2751" type="#_x0000_t75" style="width:36.45pt;height:18.7pt" o:ole="">
                  <v:imagedata r:id="rId2923" o:title=""/>
                </v:shape>
                <o:OLEObject Type="Embed" ProgID="Equation.3" ShapeID="_x0000_i2751" DrawAspect="Content" ObjectID="_1755943697" r:id="rId2929"/>
              </w:object>
            </w:r>
          </w:p>
        </w:tc>
      </w:tr>
      <w:tr w:rsidR="0035583A" w:rsidRPr="00F829B6" w14:paraId="122AE25B" w14:textId="77777777" w:rsidTr="00A02649">
        <w:trPr>
          <w:cantSplit/>
          <w:jc w:val="center"/>
        </w:trPr>
        <w:tc>
          <w:tcPr>
            <w:tcW w:w="0" w:type="auto"/>
            <w:shd w:val="clear" w:color="auto" w:fill="auto"/>
            <w:vAlign w:val="center"/>
          </w:tcPr>
          <w:p w14:paraId="1C96A326" w14:textId="77777777" w:rsidR="0035583A" w:rsidRPr="00F829B6" w:rsidRDefault="0035583A" w:rsidP="0074607E">
            <w:pPr>
              <w:pStyle w:val="TAC"/>
              <w:keepNext w:val="0"/>
              <w:keepLines w:val="0"/>
              <w:widowControl w:val="0"/>
            </w:pPr>
            <w:r w:rsidRPr="00F829B6">
              <w:t>0111</w:t>
            </w:r>
          </w:p>
        </w:tc>
        <w:tc>
          <w:tcPr>
            <w:tcW w:w="0" w:type="auto"/>
            <w:shd w:val="clear" w:color="auto" w:fill="auto"/>
            <w:vAlign w:val="center"/>
          </w:tcPr>
          <w:p w14:paraId="59FDB18F" w14:textId="77777777" w:rsidR="0035583A" w:rsidRPr="00F829B6" w:rsidRDefault="0035583A" w:rsidP="0074607E">
            <w:pPr>
              <w:pStyle w:val="TAC"/>
              <w:keepNext w:val="0"/>
              <w:keepLines w:val="0"/>
              <w:widowControl w:val="0"/>
            </w:pPr>
            <w:r w:rsidRPr="00F829B6">
              <w:rPr>
                <w:position w:val="-10"/>
                <w:lang w:eastAsia="ja-JP"/>
              </w:rPr>
              <w:object w:dxaOrig="600" w:dyaOrig="360" w14:anchorId="24F263E5">
                <v:shape id="_x0000_i2752" type="#_x0000_t75" style="width:29.9pt;height:18.7pt" o:ole="">
                  <v:imagedata r:id="rId2916" o:title=""/>
                </v:shape>
                <o:OLEObject Type="Embed" ProgID="Equation.3" ShapeID="_x0000_i2752" DrawAspect="Content" ObjectID="_1755943698" r:id="rId2930"/>
              </w:object>
            </w:r>
          </w:p>
        </w:tc>
        <w:tc>
          <w:tcPr>
            <w:tcW w:w="0" w:type="auto"/>
            <w:shd w:val="clear" w:color="auto" w:fill="auto"/>
            <w:vAlign w:val="center"/>
          </w:tcPr>
          <w:p w14:paraId="7491A319" w14:textId="77777777" w:rsidR="0035583A" w:rsidRPr="00F829B6" w:rsidRDefault="0035583A" w:rsidP="0074607E">
            <w:pPr>
              <w:pStyle w:val="TAC"/>
              <w:keepNext w:val="0"/>
              <w:keepLines w:val="0"/>
              <w:widowControl w:val="0"/>
            </w:pPr>
            <w:r w:rsidRPr="00F829B6">
              <w:rPr>
                <w:position w:val="-10"/>
                <w:lang w:eastAsia="ja-JP"/>
              </w:rPr>
              <w:object w:dxaOrig="740" w:dyaOrig="360" w14:anchorId="01EF1020">
                <v:shape id="_x0000_i2753" type="#_x0000_t75" style="width:36.45pt;height:18.7pt" o:ole="">
                  <v:imagedata r:id="rId2931" o:title=""/>
                </v:shape>
                <o:OLEObject Type="Embed" ProgID="Equation.3" ShapeID="_x0000_i2753" DrawAspect="Content" ObjectID="_1755943699" r:id="rId2932"/>
              </w:object>
            </w:r>
          </w:p>
        </w:tc>
      </w:tr>
      <w:tr w:rsidR="0035583A" w:rsidRPr="00F829B6" w14:paraId="244B4759" w14:textId="77777777" w:rsidTr="00A02649">
        <w:trPr>
          <w:cantSplit/>
          <w:jc w:val="center"/>
        </w:trPr>
        <w:tc>
          <w:tcPr>
            <w:tcW w:w="0" w:type="auto"/>
            <w:shd w:val="clear" w:color="auto" w:fill="auto"/>
            <w:vAlign w:val="center"/>
          </w:tcPr>
          <w:p w14:paraId="123A82AC" w14:textId="77777777" w:rsidR="0035583A" w:rsidRPr="00F829B6" w:rsidRDefault="0035583A" w:rsidP="0074607E">
            <w:pPr>
              <w:pStyle w:val="TAC"/>
              <w:keepNext w:val="0"/>
              <w:keepLines w:val="0"/>
              <w:widowControl w:val="0"/>
            </w:pPr>
            <w:r w:rsidRPr="00F829B6">
              <w:t>1000</w:t>
            </w:r>
          </w:p>
        </w:tc>
        <w:tc>
          <w:tcPr>
            <w:tcW w:w="0" w:type="auto"/>
            <w:shd w:val="clear" w:color="auto" w:fill="auto"/>
            <w:vAlign w:val="center"/>
          </w:tcPr>
          <w:p w14:paraId="69B3AA24" w14:textId="77777777" w:rsidR="0035583A" w:rsidRPr="00F829B6" w:rsidRDefault="0035583A" w:rsidP="0074607E">
            <w:pPr>
              <w:pStyle w:val="TAC"/>
              <w:keepNext w:val="0"/>
              <w:keepLines w:val="0"/>
              <w:widowControl w:val="0"/>
            </w:pPr>
            <w:r w:rsidRPr="00F829B6">
              <w:rPr>
                <w:position w:val="-10"/>
              </w:rPr>
              <w:object w:dxaOrig="720" w:dyaOrig="360" w14:anchorId="4B4A5D7D">
                <v:shape id="_x0000_i2754" type="#_x0000_t75" style="width:36.45pt;height:18.7pt" o:ole="">
                  <v:imagedata r:id="rId2923" o:title=""/>
                </v:shape>
                <o:OLEObject Type="Embed" ProgID="Equation.3" ShapeID="_x0000_i2754" DrawAspect="Content" ObjectID="_1755943700" r:id="rId2933"/>
              </w:object>
            </w:r>
          </w:p>
        </w:tc>
        <w:tc>
          <w:tcPr>
            <w:tcW w:w="0" w:type="auto"/>
            <w:shd w:val="clear" w:color="auto" w:fill="auto"/>
            <w:vAlign w:val="center"/>
          </w:tcPr>
          <w:p w14:paraId="2C9326FB" w14:textId="77777777" w:rsidR="0035583A" w:rsidRPr="00F829B6" w:rsidRDefault="0035583A" w:rsidP="0074607E">
            <w:pPr>
              <w:pStyle w:val="TAC"/>
              <w:keepNext w:val="0"/>
              <w:keepLines w:val="0"/>
              <w:widowControl w:val="0"/>
            </w:pPr>
            <w:r w:rsidRPr="00F829B6">
              <w:rPr>
                <w:position w:val="-10"/>
              </w:rPr>
              <w:object w:dxaOrig="560" w:dyaOrig="360" w14:anchorId="7EF15149">
                <v:shape id="_x0000_i2755" type="#_x0000_t75" style="width:28.05pt;height:18.7pt" o:ole="">
                  <v:imagedata r:id="rId2912" o:title=""/>
                </v:shape>
                <o:OLEObject Type="Embed" ProgID="Equation.3" ShapeID="_x0000_i2755" DrawAspect="Content" ObjectID="_1755943701" r:id="rId2934"/>
              </w:object>
            </w:r>
          </w:p>
        </w:tc>
      </w:tr>
      <w:tr w:rsidR="0035583A" w:rsidRPr="00F829B6" w14:paraId="0BC7270A" w14:textId="77777777" w:rsidTr="00A02649">
        <w:trPr>
          <w:cantSplit/>
          <w:jc w:val="center"/>
        </w:trPr>
        <w:tc>
          <w:tcPr>
            <w:tcW w:w="0" w:type="auto"/>
            <w:shd w:val="clear" w:color="auto" w:fill="auto"/>
            <w:vAlign w:val="center"/>
          </w:tcPr>
          <w:p w14:paraId="76FCE4D7" w14:textId="77777777" w:rsidR="0035583A" w:rsidRPr="00F829B6" w:rsidRDefault="0035583A" w:rsidP="0074607E">
            <w:pPr>
              <w:pStyle w:val="TAC"/>
              <w:keepNext w:val="0"/>
              <w:keepLines w:val="0"/>
              <w:widowControl w:val="0"/>
            </w:pPr>
            <w:r w:rsidRPr="00F829B6">
              <w:t>1001</w:t>
            </w:r>
          </w:p>
        </w:tc>
        <w:tc>
          <w:tcPr>
            <w:tcW w:w="0" w:type="auto"/>
            <w:shd w:val="clear" w:color="auto" w:fill="auto"/>
            <w:vAlign w:val="center"/>
          </w:tcPr>
          <w:p w14:paraId="5EE3FF32" w14:textId="77777777" w:rsidR="0035583A" w:rsidRPr="00F829B6" w:rsidRDefault="0035583A" w:rsidP="0074607E">
            <w:pPr>
              <w:pStyle w:val="TAC"/>
              <w:keepNext w:val="0"/>
              <w:keepLines w:val="0"/>
              <w:widowControl w:val="0"/>
            </w:pPr>
            <w:r w:rsidRPr="00F829B6">
              <w:rPr>
                <w:position w:val="-10"/>
              </w:rPr>
              <w:object w:dxaOrig="720" w:dyaOrig="360" w14:anchorId="0AC85C4D">
                <v:shape id="_x0000_i2756" type="#_x0000_t75" style="width:36.45pt;height:18.7pt" o:ole="">
                  <v:imagedata r:id="rId2923" o:title=""/>
                </v:shape>
                <o:OLEObject Type="Embed" ProgID="Equation.3" ShapeID="_x0000_i2756" DrawAspect="Content" ObjectID="_1755943702" r:id="rId2935"/>
              </w:object>
            </w:r>
          </w:p>
        </w:tc>
        <w:tc>
          <w:tcPr>
            <w:tcW w:w="0" w:type="auto"/>
            <w:shd w:val="clear" w:color="auto" w:fill="auto"/>
            <w:vAlign w:val="center"/>
          </w:tcPr>
          <w:p w14:paraId="6BC1FB00" w14:textId="77777777" w:rsidR="0035583A" w:rsidRPr="00F829B6" w:rsidRDefault="0035583A" w:rsidP="0074607E">
            <w:pPr>
              <w:pStyle w:val="TAC"/>
              <w:keepNext w:val="0"/>
              <w:keepLines w:val="0"/>
              <w:widowControl w:val="0"/>
            </w:pPr>
            <w:r w:rsidRPr="00F829B6">
              <w:rPr>
                <w:position w:val="-10"/>
                <w:lang w:eastAsia="ja-JP"/>
              </w:rPr>
              <w:object w:dxaOrig="600" w:dyaOrig="360" w14:anchorId="4389B656">
                <v:shape id="_x0000_i2757" type="#_x0000_t75" style="width:29.9pt;height:18.7pt" o:ole="">
                  <v:imagedata r:id="rId2916" o:title=""/>
                </v:shape>
                <o:OLEObject Type="Embed" ProgID="Equation.3" ShapeID="_x0000_i2757" DrawAspect="Content" ObjectID="_1755943703" r:id="rId2936"/>
              </w:object>
            </w:r>
          </w:p>
        </w:tc>
      </w:tr>
      <w:tr w:rsidR="0035583A" w:rsidRPr="00F829B6" w14:paraId="76927126" w14:textId="77777777" w:rsidTr="00A02649">
        <w:trPr>
          <w:cantSplit/>
          <w:jc w:val="center"/>
        </w:trPr>
        <w:tc>
          <w:tcPr>
            <w:tcW w:w="0" w:type="auto"/>
            <w:shd w:val="clear" w:color="auto" w:fill="auto"/>
            <w:vAlign w:val="center"/>
          </w:tcPr>
          <w:p w14:paraId="72315DCE" w14:textId="77777777" w:rsidR="0035583A" w:rsidRPr="00F829B6" w:rsidRDefault="0035583A" w:rsidP="0074607E">
            <w:pPr>
              <w:pStyle w:val="TAC"/>
              <w:keepNext w:val="0"/>
              <w:keepLines w:val="0"/>
              <w:widowControl w:val="0"/>
            </w:pPr>
            <w:r w:rsidRPr="00F829B6">
              <w:t>1010</w:t>
            </w:r>
          </w:p>
        </w:tc>
        <w:tc>
          <w:tcPr>
            <w:tcW w:w="0" w:type="auto"/>
            <w:shd w:val="clear" w:color="auto" w:fill="auto"/>
            <w:vAlign w:val="center"/>
          </w:tcPr>
          <w:p w14:paraId="6AE8AA5C" w14:textId="77777777" w:rsidR="0035583A" w:rsidRPr="00F829B6" w:rsidRDefault="0035583A" w:rsidP="0074607E">
            <w:pPr>
              <w:pStyle w:val="TAC"/>
              <w:keepNext w:val="0"/>
              <w:keepLines w:val="0"/>
              <w:widowControl w:val="0"/>
            </w:pPr>
            <w:r w:rsidRPr="00F829B6">
              <w:rPr>
                <w:position w:val="-10"/>
                <w:lang w:eastAsia="ja-JP"/>
              </w:rPr>
              <w:object w:dxaOrig="740" w:dyaOrig="360" w14:anchorId="1524DC35">
                <v:shape id="_x0000_i2758" type="#_x0000_t75" style="width:36.45pt;height:18.7pt" o:ole="">
                  <v:imagedata r:id="rId2931" o:title=""/>
                </v:shape>
                <o:OLEObject Type="Embed" ProgID="Equation.3" ShapeID="_x0000_i2758" DrawAspect="Content" ObjectID="_1755943704" r:id="rId2937"/>
              </w:object>
            </w:r>
          </w:p>
        </w:tc>
        <w:tc>
          <w:tcPr>
            <w:tcW w:w="0" w:type="auto"/>
            <w:shd w:val="clear" w:color="auto" w:fill="auto"/>
            <w:vAlign w:val="center"/>
          </w:tcPr>
          <w:p w14:paraId="7ADC7571" w14:textId="77777777" w:rsidR="0035583A" w:rsidRPr="00F829B6" w:rsidRDefault="0035583A" w:rsidP="0074607E">
            <w:pPr>
              <w:pStyle w:val="TAC"/>
              <w:keepNext w:val="0"/>
              <w:keepLines w:val="0"/>
              <w:widowControl w:val="0"/>
            </w:pPr>
            <w:r w:rsidRPr="00F829B6">
              <w:rPr>
                <w:position w:val="-10"/>
              </w:rPr>
              <w:object w:dxaOrig="560" w:dyaOrig="360" w14:anchorId="4220A45C">
                <v:shape id="_x0000_i2759" type="#_x0000_t75" style="width:28.05pt;height:18.7pt" o:ole="">
                  <v:imagedata r:id="rId2912" o:title=""/>
                </v:shape>
                <o:OLEObject Type="Embed" ProgID="Equation.3" ShapeID="_x0000_i2759" DrawAspect="Content" ObjectID="_1755943705" r:id="rId2938"/>
              </w:object>
            </w:r>
          </w:p>
        </w:tc>
      </w:tr>
      <w:tr w:rsidR="0035583A" w:rsidRPr="00F829B6" w14:paraId="5ACBCD28" w14:textId="77777777" w:rsidTr="00A02649">
        <w:trPr>
          <w:cantSplit/>
          <w:jc w:val="center"/>
        </w:trPr>
        <w:tc>
          <w:tcPr>
            <w:tcW w:w="0" w:type="auto"/>
            <w:shd w:val="clear" w:color="auto" w:fill="auto"/>
            <w:vAlign w:val="center"/>
          </w:tcPr>
          <w:p w14:paraId="6B0BBDCE" w14:textId="77777777" w:rsidR="0035583A" w:rsidRPr="00F829B6" w:rsidRDefault="0035583A" w:rsidP="0074607E">
            <w:pPr>
              <w:pStyle w:val="TAC"/>
              <w:keepNext w:val="0"/>
              <w:keepLines w:val="0"/>
              <w:widowControl w:val="0"/>
            </w:pPr>
            <w:r w:rsidRPr="00F829B6">
              <w:t>1011</w:t>
            </w:r>
          </w:p>
        </w:tc>
        <w:tc>
          <w:tcPr>
            <w:tcW w:w="0" w:type="auto"/>
            <w:shd w:val="clear" w:color="auto" w:fill="auto"/>
            <w:vAlign w:val="center"/>
          </w:tcPr>
          <w:p w14:paraId="3C7D838B" w14:textId="77777777" w:rsidR="0035583A" w:rsidRPr="00F829B6" w:rsidRDefault="0035583A" w:rsidP="0074607E">
            <w:pPr>
              <w:pStyle w:val="TAC"/>
              <w:keepNext w:val="0"/>
              <w:keepLines w:val="0"/>
              <w:widowControl w:val="0"/>
            </w:pPr>
            <w:r w:rsidRPr="00F829B6">
              <w:rPr>
                <w:position w:val="-10"/>
                <w:lang w:eastAsia="ja-JP"/>
              </w:rPr>
              <w:object w:dxaOrig="740" w:dyaOrig="360" w14:anchorId="794E45B8">
                <v:shape id="_x0000_i2760" type="#_x0000_t75" style="width:36.45pt;height:18.7pt" o:ole="">
                  <v:imagedata r:id="rId2931" o:title=""/>
                </v:shape>
                <o:OLEObject Type="Embed" ProgID="Equation.3" ShapeID="_x0000_i2760" DrawAspect="Content" ObjectID="_1755943706" r:id="rId2939"/>
              </w:object>
            </w:r>
          </w:p>
        </w:tc>
        <w:tc>
          <w:tcPr>
            <w:tcW w:w="0" w:type="auto"/>
            <w:shd w:val="clear" w:color="auto" w:fill="auto"/>
            <w:vAlign w:val="center"/>
          </w:tcPr>
          <w:p w14:paraId="362C4124" w14:textId="77777777" w:rsidR="0035583A" w:rsidRPr="00F829B6" w:rsidRDefault="0035583A" w:rsidP="0074607E">
            <w:pPr>
              <w:pStyle w:val="TAC"/>
              <w:keepNext w:val="0"/>
              <w:keepLines w:val="0"/>
              <w:widowControl w:val="0"/>
            </w:pPr>
            <w:r w:rsidRPr="00F829B6">
              <w:rPr>
                <w:position w:val="-10"/>
                <w:lang w:eastAsia="ja-JP"/>
              </w:rPr>
              <w:object w:dxaOrig="600" w:dyaOrig="360" w14:anchorId="4AD59E0D">
                <v:shape id="_x0000_i2761" type="#_x0000_t75" style="width:29.9pt;height:18.7pt" o:ole="">
                  <v:imagedata r:id="rId2916" o:title=""/>
                </v:shape>
                <o:OLEObject Type="Embed" ProgID="Equation.3" ShapeID="_x0000_i2761" DrawAspect="Content" ObjectID="_1755943707" r:id="rId2940"/>
              </w:object>
            </w:r>
          </w:p>
        </w:tc>
      </w:tr>
      <w:tr w:rsidR="0035583A" w:rsidRPr="00F829B6" w14:paraId="2758AAF0" w14:textId="77777777" w:rsidTr="00A02649">
        <w:trPr>
          <w:cantSplit/>
          <w:jc w:val="center"/>
        </w:trPr>
        <w:tc>
          <w:tcPr>
            <w:tcW w:w="0" w:type="auto"/>
            <w:shd w:val="clear" w:color="auto" w:fill="auto"/>
            <w:vAlign w:val="center"/>
          </w:tcPr>
          <w:p w14:paraId="578A5185" w14:textId="77777777" w:rsidR="0035583A" w:rsidRPr="00F829B6" w:rsidRDefault="0035583A" w:rsidP="0074607E">
            <w:pPr>
              <w:pStyle w:val="TAC"/>
              <w:keepNext w:val="0"/>
              <w:keepLines w:val="0"/>
              <w:widowControl w:val="0"/>
            </w:pPr>
            <w:r w:rsidRPr="00F829B6">
              <w:t>1100</w:t>
            </w:r>
          </w:p>
        </w:tc>
        <w:tc>
          <w:tcPr>
            <w:tcW w:w="0" w:type="auto"/>
            <w:shd w:val="clear" w:color="auto" w:fill="auto"/>
            <w:vAlign w:val="center"/>
          </w:tcPr>
          <w:p w14:paraId="70663AEC" w14:textId="77777777" w:rsidR="0035583A" w:rsidRPr="00F829B6" w:rsidRDefault="0035583A" w:rsidP="0074607E">
            <w:pPr>
              <w:pStyle w:val="TAC"/>
              <w:keepNext w:val="0"/>
              <w:keepLines w:val="0"/>
              <w:widowControl w:val="0"/>
            </w:pPr>
            <w:r w:rsidRPr="00F829B6">
              <w:rPr>
                <w:position w:val="-10"/>
              </w:rPr>
              <w:object w:dxaOrig="720" w:dyaOrig="360" w14:anchorId="001D3C75">
                <v:shape id="_x0000_i2762" type="#_x0000_t75" style="width:36.45pt;height:18.7pt" o:ole="">
                  <v:imagedata r:id="rId2923" o:title=""/>
                </v:shape>
                <o:OLEObject Type="Embed" ProgID="Equation.3" ShapeID="_x0000_i2762" DrawAspect="Content" ObjectID="_1755943708" r:id="rId2941"/>
              </w:object>
            </w:r>
          </w:p>
        </w:tc>
        <w:tc>
          <w:tcPr>
            <w:tcW w:w="0" w:type="auto"/>
            <w:shd w:val="clear" w:color="auto" w:fill="auto"/>
            <w:vAlign w:val="center"/>
          </w:tcPr>
          <w:p w14:paraId="1CEF673F" w14:textId="77777777" w:rsidR="0035583A" w:rsidRPr="00F829B6" w:rsidRDefault="0035583A" w:rsidP="0074607E">
            <w:pPr>
              <w:pStyle w:val="TAC"/>
              <w:keepNext w:val="0"/>
              <w:keepLines w:val="0"/>
              <w:widowControl w:val="0"/>
            </w:pPr>
            <w:r w:rsidRPr="00F829B6">
              <w:rPr>
                <w:position w:val="-10"/>
              </w:rPr>
              <w:object w:dxaOrig="720" w:dyaOrig="360" w14:anchorId="7CA4FEE9">
                <v:shape id="_x0000_i2763" type="#_x0000_t75" style="width:36.45pt;height:18.7pt" o:ole="">
                  <v:imagedata r:id="rId2923" o:title=""/>
                </v:shape>
                <o:OLEObject Type="Embed" ProgID="Equation.3" ShapeID="_x0000_i2763" DrawAspect="Content" ObjectID="_1755943709" r:id="rId2942"/>
              </w:object>
            </w:r>
          </w:p>
        </w:tc>
      </w:tr>
      <w:tr w:rsidR="0035583A" w:rsidRPr="00F829B6" w14:paraId="3AA55C6A" w14:textId="77777777" w:rsidTr="00A02649">
        <w:trPr>
          <w:cantSplit/>
          <w:jc w:val="center"/>
        </w:trPr>
        <w:tc>
          <w:tcPr>
            <w:tcW w:w="0" w:type="auto"/>
            <w:shd w:val="clear" w:color="auto" w:fill="auto"/>
            <w:vAlign w:val="center"/>
          </w:tcPr>
          <w:p w14:paraId="0FA284DE" w14:textId="77777777" w:rsidR="0035583A" w:rsidRPr="00F829B6" w:rsidRDefault="0035583A" w:rsidP="0074607E">
            <w:pPr>
              <w:pStyle w:val="TAC"/>
              <w:keepNext w:val="0"/>
              <w:keepLines w:val="0"/>
              <w:widowControl w:val="0"/>
            </w:pPr>
            <w:r w:rsidRPr="00F829B6">
              <w:t>1101</w:t>
            </w:r>
          </w:p>
        </w:tc>
        <w:tc>
          <w:tcPr>
            <w:tcW w:w="0" w:type="auto"/>
            <w:shd w:val="clear" w:color="auto" w:fill="auto"/>
            <w:vAlign w:val="center"/>
          </w:tcPr>
          <w:p w14:paraId="68CFFDA8" w14:textId="77777777" w:rsidR="0035583A" w:rsidRPr="00F829B6" w:rsidRDefault="0035583A" w:rsidP="0074607E">
            <w:pPr>
              <w:pStyle w:val="TAC"/>
              <w:keepNext w:val="0"/>
              <w:keepLines w:val="0"/>
              <w:widowControl w:val="0"/>
            </w:pPr>
            <w:r w:rsidRPr="00F829B6">
              <w:rPr>
                <w:position w:val="-10"/>
              </w:rPr>
              <w:object w:dxaOrig="720" w:dyaOrig="360" w14:anchorId="60D42981">
                <v:shape id="_x0000_i2764" type="#_x0000_t75" style="width:36.45pt;height:18.7pt" o:ole="">
                  <v:imagedata r:id="rId2923" o:title=""/>
                </v:shape>
                <o:OLEObject Type="Embed" ProgID="Equation.3" ShapeID="_x0000_i2764" DrawAspect="Content" ObjectID="_1755943710" r:id="rId2943"/>
              </w:object>
            </w:r>
          </w:p>
        </w:tc>
        <w:tc>
          <w:tcPr>
            <w:tcW w:w="0" w:type="auto"/>
            <w:shd w:val="clear" w:color="auto" w:fill="auto"/>
            <w:vAlign w:val="center"/>
          </w:tcPr>
          <w:p w14:paraId="0E42FB0A" w14:textId="77777777" w:rsidR="0035583A" w:rsidRPr="00F829B6" w:rsidRDefault="0035583A" w:rsidP="0074607E">
            <w:pPr>
              <w:pStyle w:val="TAC"/>
              <w:keepNext w:val="0"/>
              <w:keepLines w:val="0"/>
              <w:widowControl w:val="0"/>
            </w:pPr>
            <w:r w:rsidRPr="00F829B6">
              <w:rPr>
                <w:position w:val="-10"/>
                <w:lang w:eastAsia="ja-JP"/>
              </w:rPr>
              <w:object w:dxaOrig="740" w:dyaOrig="360" w14:anchorId="464921A4">
                <v:shape id="_x0000_i2765" type="#_x0000_t75" style="width:36.45pt;height:18.7pt" o:ole="">
                  <v:imagedata r:id="rId2931" o:title=""/>
                </v:shape>
                <o:OLEObject Type="Embed" ProgID="Equation.3" ShapeID="_x0000_i2765" DrawAspect="Content" ObjectID="_1755943711" r:id="rId2944"/>
              </w:object>
            </w:r>
          </w:p>
        </w:tc>
      </w:tr>
      <w:tr w:rsidR="0035583A" w:rsidRPr="00F829B6" w14:paraId="05959B77" w14:textId="77777777" w:rsidTr="00A02649">
        <w:trPr>
          <w:cantSplit/>
          <w:jc w:val="center"/>
        </w:trPr>
        <w:tc>
          <w:tcPr>
            <w:tcW w:w="0" w:type="auto"/>
            <w:shd w:val="clear" w:color="auto" w:fill="auto"/>
            <w:vAlign w:val="center"/>
          </w:tcPr>
          <w:p w14:paraId="74D727AB" w14:textId="77777777" w:rsidR="0035583A" w:rsidRPr="00F829B6" w:rsidRDefault="0035583A" w:rsidP="0074607E">
            <w:pPr>
              <w:pStyle w:val="TAC"/>
              <w:keepNext w:val="0"/>
              <w:keepLines w:val="0"/>
              <w:widowControl w:val="0"/>
            </w:pPr>
            <w:r w:rsidRPr="00F829B6">
              <w:t>1110</w:t>
            </w:r>
          </w:p>
        </w:tc>
        <w:tc>
          <w:tcPr>
            <w:tcW w:w="0" w:type="auto"/>
            <w:shd w:val="clear" w:color="auto" w:fill="auto"/>
            <w:vAlign w:val="center"/>
          </w:tcPr>
          <w:p w14:paraId="7D19D12A" w14:textId="77777777" w:rsidR="0035583A" w:rsidRPr="00F829B6" w:rsidRDefault="0035583A" w:rsidP="0074607E">
            <w:pPr>
              <w:pStyle w:val="TAC"/>
              <w:keepNext w:val="0"/>
              <w:keepLines w:val="0"/>
              <w:widowControl w:val="0"/>
            </w:pPr>
            <w:r w:rsidRPr="00F829B6">
              <w:rPr>
                <w:position w:val="-10"/>
                <w:lang w:eastAsia="ja-JP"/>
              </w:rPr>
              <w:object w:dxaOrig="740" w:dyaOrig="360" w14:anchorId="7E9C5A01">
                <v:shape id="_x0000_i2766" type="#_x0000_t75" style="width:36.45pt;height:18.7pt" o:ole="">
                  <v:imagedata r:id="rId2931" o:title=""/>
                </v:shape>
                <o:OLEObject Type="Embed" ProgID="Equation.3" ShapeID="_x0000_i2766" DrawAspect="Content" ObjectID="_1755943712" r:id="rId2945"/>
              </w:object>
            </w:r>
          </w:p>
        </w:tc>
        <w:tc>
          <w:tcPr>
            <w:tcW w:w="0" w:type="auto"/>
            <w:shd w:val="clear" w:color="auto" w:fill="auto"/>
            <w:vAlign w:val="center"/>
          </w:tcPr>
          <w:p w14:paraId="627A36CF" w14:textId="77777777" w:rsidR="0035583A" w:rsidRPr="00F829B6" w:rsidRDefault="0035583A" w:rsidP="0074607E">
            <w:pPr>
              <w:pStyle w:val="TAC"/>
              <w:keepNext w:val="0"/>
              <w:keepLines w:val="0"/>
              <w:widowControl w:val="0"/>
            </w:pPr>
            <w:r w:rsidRPr="00F829B6">
              <w:rPr>
                <w:position w:val="-10"/>
              </w:rPr>
              <w:object w:dxaOrig="720" w:dyaOrig="360" w14:anchorId="4F35D8DD">
                <v:shape id="_x0000_i2767" type="#_x0000_t75" style="width:36.45pt;height:18.7pt" o:ole="">
                  <v:imagedata r:id="rId2923" o:title=""/>
                </v:shape>
                <o:OLEObject Type="Embed" ProgID="Equation.3" ShapeID="_x0000_i2767" DrawAspect="Content" ObjectID="_1755943713" r:id="rId2946"/>
              </w:object>
            </w:r>
          </w:p>
        </w:tc>
      </w:tr>
      <w:tr w:rsidR="0035583A" w:rsidRPr="00F829B6" w14:paraId="6E03F9D2" w14:textId="77777777" w:rsidTr="00A02649">
        <w:trPr>
          <w:cantSplit/>
          <w:jc w:val="center"/>
        </w:trPr>
        <w:tc>
          <w:tcPr>
            <w:tcW w:w="0" w:type="auto"/>
            <w:shd w:val="clear" w:color="auto" w:fill="auto"/>
            <w:vAlign w:val="center"/>
          </w:tcPr>
          <w:p w14:paraId="5779C5CC" w14:textId="77777777" w:rsidR="0035583A" w:rsidRPr="00F829B6" w:rsidRDefault="0035583A" w:rsidP="0074607E">
            <w:pPr>
              <w:pStyle w:val="TAC"/>
              <w:keepNext w:val="0"/>
              <w:keepLines w:val="0"/>
              <w:widowControl w:val="0"/>
            </w:pPr>
            <w:r w:rsidRPr="00F829B6">
              <w:t>1111</w:t>
            </w:r>
          </w:p>
        </w:tc>
        <w:tc>
          <w:tcPr>
            <w:tcW w:w="0" w:type="auto"/>
            <w:shd w:val="clear" w:color="auto" w:fill="auto"/>
            <w:vAlign w:val="center"/>
          </w:tcPr>
          <w:p w14:paraId="75A60B55" w14:textId="77777777" w:rsidR="0035583A" w:rsidRPr="00F829B6" w:rsidRDefault="0035583A" w:rsidP="0074607E">
            <w:pPr>
              <w:pStyle w:val="TAC"/>
              <w:keepNext w:val="0"/>
              <w:keepLines w:val="0"/>
              <w:widowControl w:val="0"/>
            </w:pPr>
            <w:r w:rsidRPr="00F829B6">
              <w:rPr>
                <w:position w:val="-10"/>
                <w:lang w:eastAsia="ja-JP"/>
              </w:rPr>
              <w:object w:dxaOrig="740" w:dyaOrig="360" w14:anchorId="5FCD83E7">
                <v:shape id="_x0000_i2768" type="#_x0000_t75" style="width:36.45pt;height:18.7pt" o:ole="">
                  <v:imagedata r:id="rId2931" o:title=""/>
                </v:shape>
                <o:OLEObject Type="Embed" ProgID="Equation.3" ShapeID="_x0000_i2768" DrawAspect="Content" ObjectID="_1755943714" r:id="rId2947"/>
              </w:object>
            </w:r>
          </w:p>
        </w:tc>
        <w:tc>
          <w:tcPr>
            <w:tcW w:w="0" w:type="auto"/>
            <w:shd w:val="clear" w:color="auto" w:fill="auto"/>
            <w:vAlign w:val="center"/>
          </w:tcPr>
          <w:p w14:paraId="7E0DAF1D" w14:textId="77777777" w:rsidR="0035583A" w:rsidRPr="00F829B6" w:rsidRDefault="0035583A" w:rsidP="0074607E">
            <w:pPr>
              <w:pStyle w:val="TAC"/>
              <w:keepNext w:val="0"/>
              <w:keepLines w:val="0"/>
              <w:widowControl w:val="0"/>
            </w:pPr>
            <w:r w:rsidRPr="00F829B6">
              <w:rPr>
                <w:position w:val="-10"/>
                <w:lang w:eastAsia="ja-JP"/>
              </w:rPr>
              <w:object w:dxaOrig="740" w:dyaOrig="360" w14:anchorId="6A4A2B27">
                <v:shape id="_x0000_i2769" type="#_x0000_t75" style="width:36.45pt;height:18.7pt" o:ole="">
                  <v:imagedata r:id="rId2931" o:title=""/>
                </v:shape>
                <o:OLEObject Type="Embed" ProgID="Equation.3" ShapeID="_x0000_i2769" DrawAspect="Content" ObjectID="_1755943715" r:id="rId2948"/>
              </w:object>
            </w:r>
          </w:p>
        </w:tc>
      </w:tr>
    </w:tbl>
    <w:p w14:paraId="2993EB18" w14:textId="77777777" w:rsidR="00091BED" w:rsidRPr="00F829B6" w:rsidRDefault="00091BED" w:rsidP="0074607E">
      <w:pPr>
        <w:widowControl w:val="0"/>
      </w:pPr>
    </w:p>
    <w:p w14:paraId="2AAED0A9" w14:textId="77777777" w:rsidR="00091BED" w:rsidRPr="00F829B6" w:rsidRDefault="00091BED" w:rsidP="0074607E">
      <w:pPr>
        <w:pStyle w:val="TH"/>
        <w:keepNext w:val="0"/>
        <w:keepLines w:val="0"/>
        <w:widowControl w:val="0"/>
      </w:pPr>
      <w:r w:rsidRPr="00F829B6">
        <w:t xml:space="preserve">Table 7.1.3-2: Values for </w:t>
      </w:r>
      <w:r w:rsidRPr="00F829B6">
        <w:rPr>
          <w:position w:val="-6"/>
        </w:rPr>
        <w:object w:dxaOrig="180" w:dyaOrig="220" w14:anchorId="3A666922">
          <v:shape id="_x0000_i2770" type="#_x0000_t75" style="width:9.35pt;height:11.2pt" o:ole="">
            <v:imagedata r:id="rId2949" o:title=""/>
          </v:shape>
          <o:OLEObject Type="Embed" ProgID="Equation.3" ShapeID="_x0000_i2770" DrawAspect="Content" ObjectID="_1755943716" r:id="rId2950"/>
        </w:object>
      </w:r>
      <w:r w:rsidRPr="00F829B6">
        <w:t xml:space="preserve"> and </w:t>
      </w:r>
      <w:r w:rsidRPr="00F829B6">
        <w:rPr>
          <w:position w:val="-6"/>
        </w:rPr>
        <w:object w:dxaOrig="220" w:dyaOrig="279" w14:anchorId="05DC21C2">
          <v:shape id="_x0000_i2771" type="#_x0000_t75" style="width:11.2pt;height:14.05pt" o:ole="">
            <v:imagedata r:id="rId2886" o:title=""/>
          </v:shape>
          <o:OLEObject Type="Embed" ProgID="Equation.3" ShapeID="_x0000_i2771" DrawAspect="Content" ObjectID="_1755943717" r:id="rId2951"/>
        </w:object>
      </w:r>
      <w:r w:rsidRPr="00F829B6">
        <w:t xml:space="preserve"> for 16QAM</w:t>
      </w:r>
    </w:p>
    <w:tbl>
      <w:tblPr>
        <w:tblW w:w="0" w:type="auto"/>
        <w:jc w:val="center"/>
        <w:tblLook w:val="01E0" w:firstRow="1" w:lastRow="1" w:firstColumn="1" w:lastColumn="1" w:noHBand="0" w:noVBand="0"/>
      </w:tblPr>
      <w:tblGrid>
        <w:gridCol w:w="987"/>
        <w:gridCol w:w="1036"/>
        <w:gridCol w:w="1104"/>
      </w:tblGrid>
      <w:tr w:rsidR="00091BED" w:rsidRPr="00F829B6" w14:paraId="6133D504"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F87AE2D" w14:textId="77777777" w:rsidR="00091BED" w:rsidRPr="00F829B6" w:rsidRDefault="00091BED" w:rsidP="0074607E">
            <w:pPr>
              <w:pStyle w:val="TAH"/>
              <w:keepNext w:val="0"/>
              <w:keepLines w:val="0"/>
              <w:widowControl w:val="0"/>
            </w:pPr>
            <w:r w:rsidRPr="00F829B6">
              <w:rPr>
                <w:i/>
              </w:rPr>
              <w:t>MUSTIdx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331B276" w14:textId="77777777" w:rsidR="00091BED" w:rsidRPr="00F829B6" w:rsidRDefault="00091BED" w:rsidP="0074607E">
            <w:pPr>
              <w:pStyle w:val="TAH"/>
              <w:keepNext w:val="0"/>
              <w:keepLines w:val="0"/>
              <w:widowControl w:val="0"/>
              <w:rPr>
                <w:i/>
                <w:iCs/>
              </w:rPr>
            </w:pPr>
            <w:r w:rsidRPr="00F829B6">
              <w:rPr>
                <w:position w:val="-6"/>
              </w:rPr>
              <w:object w:dxaOrig="160" w:dyaOrig="200" w14:anchorId="6907D23C">
                <v:shape id="_x0000_i2772" type="#_x0000_t75" style="width:8.4pt;height:10.3pt" o:ole="">
                  <v:imagedata r:id="rId2952" o:title=""/>
                </v:shape>
                <o:OLEObject Type="Embed" ProgID="Equation.3" ShapeID="_x0000_i2772" DrawAspect="Content" ObjectID="_1755943718" r:id="rId2953"/>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49848F7" w14:textId="77777777" w:rsidR="00091BED" w:rsidRPr="00F829B6" w:rsidRDefault="00091BED" w:rsidP="0074607E">
            <w:pPr>
              <w:pStyle w:val="TAH"/>
              <w:keepNext w:val="0"/>
              <w:keepLines w:val="0"/>
              <w:widowControl w:val="0"/>
              <w:rPr>
                <w:i/>
                <w:iCs/>
              </w:rPr>
            </w:pPr>
            <w:r w:rsidRPr="00F829B6">
              <w:rPr>
                <w:position w:val="-6"/>
              </w:rPr>
              <w:object w:dxaOrig="200" w:dyaOrig="260" w14:anchorId="6C1941ED">
                <v:shape id="_x0000_i2773" type="#_x0000_t75" style="width:10.3pt;height:12.15pt" o:ole="">
                  <v:imagedata r:id="rId2954" o:title=""/>
                </v:shape>
                <o:OLEObject Type="Embed" ProgID="Equation.3" ShapeID="_x0000_i2773" DrawAspect="Content" ObjectID="_1755943719" r:id="rId2955"/>
              </w:object>
            </w:r>
          </w:p>
        </w:tc>
      </w:tr>
      <w:tr w:rsidR="00091BED" w:rsidRPr="00F829B6" w14:paraId="4E2971C9"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7FD784" w14:textId="77777777" w:rsidR="00091BED" w:rsidRPr="00F829B6" w:rsidRDefault="00091BED"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7BAD5B" w14:textId="77777777" w:rsidR="00091BED" w:rsidRPr="00F829B6" w:rsidRDefault="00091BED" w:rsidP="0074607E">
            <w:pPr>
              <w:pStyle w:val="TAC"/>
              <w:keepNext w:val="0"/>
              <w:keepLines w:val="0"/>
              <w:widowControl w:val="0"/>
            </w:pPr>
            <w:r w:rsidRPr="00F829B6">
              <w:rPr>
                <w:position w:val="-8"/>
              </w:rPr>
              <w:object w:dxaOrig="620" w:dyaOrig="340" w14:anchorId="20032426">
                <v:shape id="_x0000_i2774" type="#_x0000_t75" style="width:30.85pt;height:17.75pt" o:ole="">
                  <v:imagedata r:id="rId2956" o:title=""/>
                </v:shape>
                <o:OLEObject Type="Embed" ProgID="Equation.3" ShapeID="_x0000_i2774" DrawAspect="Content" ObjectID="_1755943720" r:id="rId2957"/>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B6640E" w14:textId="77777777" w:rsidR="00091BED" w:rsidRPr="00F829B6" w:rsidRDefault="00091BED" w:rsidP="0074607E">
            <w:pPr>
              <w:pStyle w:val="TAC"/>
              <w:keepNext w:val="0"/>
              <w:keepLines w:val="0"/>
              <w:widowControl w:val="0"/>
            </w:pPr>
            <w:r w:rsidRPr="00F829B6">
              <w:rPr>
                <w:position w:val="-8"/>
              </w:rPr>
              <w:object w:dxaOrig="639" w:dyaOrig="340" w14:anchorId="338E93CE">
                <v:shape id="_x0000_i2775" type="#_x0000_t75" style="width:32.75pt;height:17.75pt" o:ole="">
                  <v:imagedata r:id="rId2958" o:title=""/>
                </v:shape>
                <o:OLEObject Type="Embed" ProgID="Equation.3" ShapeID="_x0000_i2775" DrawAspect="Content" ObjectID="_1755943721" r:id="rId2959"/>
              </w:object>
            </w:r>
          </w:p>
        </w:tc>
      </w:tr>
      <w:tr w:rsidR="00091BED" w:rsidRPr="00F829B6" w14:paraId="6A5E1874"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FEF9DF" w14:textId="77777777" w:rsidR="00091BED" w:rsidRPr="00F829B6" w:rsidRDefault="00091BED"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C4AF4A" w14:textId="77777777" w:rsidR="00091BED" w:rsidRPr="00F829B6" w:rsidRDefault="00091BED" w:rsidP="0074607E">
            <w:pPr>
              <w:pStyle w:val="TAC"/>
              <w:keepNext w:val="0"/>
              <w:keepLines w:val="0"/>
              <w:widowControl w:val="0"/>
            </w:pPr>
            <w:r w:rsidRPr="00F829B6">
              <w:rPr>
                <w:position w:val="-8"/>
              </w:rPr>
              <w:object w:dxaOrig="820" w:dyaOrig="340" w14:anchorId="7FC9230B">
                <v:shape id="_x0000_i2776" type="#_x0000_t75" style="width:41.15pt;height:17.75pt" o:ole="">
                  <v:imagedata r:id="rId2960" o:title=""/>
                </v:shape>
                <o:OLEObject Type="Embed" ProgID="Equation.3" ShapeID="_x0000_i2776" DrawAspect="Content" ObjectID="_1755943722" r:id="rId296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856419" w14:textId="77777777" w:rsidR="00091BED" w:rsidRPr="00F829B6" w:rsidRDefault="00091BED" w:rsidP="0074607E">
            <w:pPr>
              <w:pStyle w:val="TAC"/>
              <w:keepNext w:val="0"/>
              <w:keepLines w:val="0"/>
              <w:widowControl w:val="0"/>
            </w:pPr>
            <w:r w:rsidRPr="00F829B6">
              <w:rPr>
                <w:position w:val="-10"/>
              </w:rPr>
              <w:object w:dxaOrig="880" w:dyaOrig="360" w14:anchorId="62525BB3">
                <v:shape id="_x0000_i2777" type="#_x0000_t75" style="width:43.95pt;height:18.7pt" o:ole="">
                  <v:imagedata r:id="rId2962" o:title=""/>
                </v:shape>
                <o:OLEObject Type="Embed" ProgID="Equation.3" ShapeID="_x0000_i2777" DrawAspect="Content" ObjectID="_1755943723" r:id="rId2963"/>
              </w:object>
            </w:r>
          </w:p>
        </w:tc>
      </w:tr>
      <w:tr w:rsidR="00091BED" w:rsidRPr="00F829B6" w14:paraId="7FDE78C1"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DD0045" w14:textId="77777777" w:rsidR="00091BED" w:rsidRPr="00F829B6" w:rsidRDefault="00091BED"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6020A5" w14:textId="77777777" w:rsidR="00091BED" w:rsidRPr="00F829B6" w:rsidRDefault="00091BED" w:rsidP="0074607E">
            <w:pPr>
              <w:pStyle w:val="TAC"/>
              <w:keepNext w:val="0"/>
              <w:keepLines w:val="0"/>
              <w:widowControl w:val="0"/>
            </w:pPr>
            <w:r w:rsidRPr="00F829B6">
              <w:rPr>
                <w:position w:val="-8"/>
              </w:rPr>
              <w:object w:dxaOrig="639" w:dyaOrig="340" w14:anchorId="0C94C1DD">
                <v:shape id="_x0000_i2778" type="#_x0000_t75" style="width:32.75pt;height:17.75pt" o:ole="">
                  <v:imagedata r:id="rId2964" o:title=""/>
                </v:shape>
                <o:OLEObject Type="Embed" ProgID="Equation.3" ShapeID="_x0000_i2778" DrawAspect="Content" ObjectID="_1755943724" r:id="rId2965"/>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D14205" w14:textId="77777777" w:rsidR="00091BED" w:rsidRPr="00F829B6" w:rsidRDefault="00091BED" w:rsidP="0074607E">
            <w:pPr>
              <w:pStyle w:val="TAC"/>
              <w:keepNext w:val="0"/>
              <w:keepLines w:val="0"/>
              <w:widowControl w:val="0"/>
            </w:pPr>
            <w:r w:rsidRPr="00F829B6">
              <w:rPr>
                <w:position w:val="-8"/>
              </w:rPr>
              <w:object w:dxaOrig="639" w:dyaOrig="340" w14:anchorId="41DDFAF9">
                <v:shape id="_x0000_i2779" type="#_x0000_t75" style="width:32.75pt;height:17.75pt" o:ole="">
                  <v:imagedata r:id="rId2966" o:title=""/>
                </v:shape>
                <o:OLEObject Type="Embed" ProgID="Equation.3" ShapeID="_x0000_i2779" DrawAspect="Content" ObjectID="_1755943725" r:id="rId2967"/>
              </w:object>
            </w:r>
          </w:p>
        </w:tc>
      </w:tr>
    </w:tbl>
    <w:p w14:paraId="14CB7422" w14:textId="77777777" w:rsidR="0035583A" w:rsidRPr="00F829B6" w:rsidRDefault="0035583A" w:rsidP="0074607E">
      <w:pPr>
        <w:widowControl w:val="0"/>
      </w:pPr>
    </w:p>
    <w:p w14:paraId="5C33051B" w14:textId="77777777" w:rsidR="0035583A" w:rsidRPr="00F829B6" w:rsidRDefault="0035583A" w:rsidP="0074607E">
      <w:pPr>
        <w:pStyle w:val="Heading3"/>
        <w:keepNext w:val="0"/>
        <w:keepLines w:val="0"/>
        <w:widowControl w:val="0"/>
      </w:pPr>
      <w:bookmarkStart w:id="147" w:name="_Toc454818102"/>
      <w:r w:rsidRPr="00F829B6">
        <w:t>7.1.4</w:t>
      </w:r>
      <w:r w:rsidRPr="00F829B6">
        <w:tab/>
        <w:t>64QAM</w:t>
      </w:r>
      <w:bookmarkEnd w:id="147"/>
    </w:p>
    <w:p w14:paraId="2C57C4F6" w14:textId="77777777" w:rsidR="0035583A" w:rsidRPr="00F829B6" w:rsidRDefault="0035583A" w:rsidP="0074607E">
      <w:pPr>
        <w:widowControl w:val="0"/>
      </w:pPr>
      <w:r w:rsidRPr="00F829B6">
        <w:t xml:space="preserve">In case of 64QAM modulation, hextuplets of bits, </w:t>
      </w:r>
      <w:r w:rsidRPr="00F829B6">
        <w:rPr>
          <w:position w:val="-10"/>
        </w:rPr>
        <w:object w:dxaOrig="3540" w:dyaOrig="300" w14:anchorId="7BF20B6E">
          <v:shape id="_x0000_i2780" type="#_x0000_t75" style="width:176.75pt;height:14.95pt" o:ole="">
            <v:imagedata r:id="rId2968" o:title=""/>
          </v:shape>
          <o:OLEObject Type="Embed" ProgID="Equation.3" ShapeID="_x0000_i2780" DrawAspect="Content" ObjectID="_1755943726" r:id="rId2969"/>
        </w:object>
      </w:r>
      <w:r w:rsidRPr="00F829B6">
        <w:t xml:space="preserve">, are mapped to complex-valued modulation symbols </w:t>
      </w:r>
      <w:r w:rsidRPr="00F829B6">
        <w:rPr>
          <w:i/>
          <w:iCs/>
        </w:rPr>
        <w:t>x</w:t>
      </w:r>
      <w:r w:rsidRPr="00F829B6">
        <w:t xml:space="preserve"> according to Table 7.1.4-1</w:t>
      </w:r>
      <w:r w:rsidR="00091BED" w:rsidRPr="00F829B6">
        <w:t xml:space="preserve"> where </w:t>
      </w:r>
      <w:r w:rsidR="00091BED" w:rsidRPr="00F829B6">
        <w:rPr>
          <w:position w:val="-10"/>
        </w:rPr>
        <w:object w:dxaOrig="900" w:dyaOrig="279" w14:anchorId="0FAD6729">
          <v:shape id="_x0000_i2781" type="#_x0000_t75" style="width:44.9pt;height:14.05pt" o:ole="">
            <v:imagedata r:id="rId2863" o:title=""/>
          </v:shape>
          <o:OLEObject Type="Embed" ProgID="Equation.3" ShapeID="_x0000_i2781" DrawAspect="Content" ObjectID="_1755943727" r:id="rId2970"/>
        </w:object>
      </w:r>
      <w:r w:rsidR="00091BED" w:rsidRPr="00F829B6">
        <w:t xml:space="preserve"> unless </w:t>
      </w:r>
      <w:r w:rsidR="00B80263" w:rsidRPr="00F829B6">
        <w:t>"</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is signalled in the associated DCI and is not </w:t>
      </w:r>
      <w:r w:rsidR="00B80263" w:rsidRPr="00F829B6">
        <w:t>'</w:t>
      </w:r>
      <w:r w:rsidR="00091BED" w:rsidRPr="00F829B6">
        <w:t>00</w:t>
      </w:r>
      <w:r w:rsidR="00B80263" w:rsidRPr="00F829B6">
        <w:t>'</w:t>
      </w:r>
      <w:r w:rsidR="00091BED" w:rsidRPr="00F829B6">
        <w:t xml:space="preserve"> in which case</w:t>
      </w:r>
      <w:r w:rsidR="00B80263" w:rsidRPr="00F829B6">
        <w:t xml:space="preserve"> </w:t>
      </w:r>
      <w:r w:rsidR="00091BED" w:rsidRPr="00F829B6">
        <w:rPr>
          <w:i/>
          <w:position w:val="-10"/>
        </w:rPr>
        <w:object w:dxaOrig="3019" w:dyaOrig="360" w14:anchorId="0A5B4E77">
          <v:shape id="_x0000_i2782" type="#_x0000_t75" style="width:150.55pt;height:18.7pt" o:ole="">
            <v:imagedata r:id="rId2865" o:title=""/>
          </v:shape>
          <o:OLEObject Type="Embed" ProgID="Equation.3" ShapeID="_x0000_i2782" DrawAspect="Content" ObjectID="_1755943728" r:id="rId2971"/>
        </w:object>
      </w:r>
      <w:r w:rsidR="00091BED" w:rsidRPr="00F829B6">
        <w:t xml:space="preserve"> where </w:t>
      </w:r>
      <w:r w:rsidR="00091BED" w:rsidRPr="00F829B6">
        <w:rPr>
          <w:position w:val="-6"/>
        </w:rPr>
        <w:object w:dxaOrig="160" w:dyaOrig="200" w14:anchorId="6BDDD20A">
          <v:shape id="_x0000_i2783" type="#_x0000_t75" style="width:8.4pt;height:10.3pt" o:ole="">
            <v:imagedata r:id="rId2867" o:title=""/>
          </v:shape>
          <o:OLEObject Type="Embed" ProgID="Equation.3" ShapeID="_x0000_i2783" DrawAspect="Content" ObjectID="_1755943729" r:id="rId2972"/>
        </w:object>
      </w:r>
      <w:r w:rsidR="00091BED" w:rsidRPr="00F829B6">
        <w:t xml:space="preserve"> and </w:t>
      </w:r>
      <w:r w:rsidR="00091BED" w:rsidRPr="00F829B6">
        <w:rPr>
          <w:position w:val="-6"/>
        </w:rPr>
        <w:object w:dxaOrig="200" w:dyaOrig="260" w14:anchorId="37CFCD48">
          <v:shape id="_x0000_i2784" type="#_x0000_t75" style="width:10.3pt;height:12.15pt" o:ole="">
            <v:imagedata r:id="rId2869" o:title=""/>
          </v:shape>
          <o:OLEObject Type="Embed" ProgID="Equation.3" ShapeID="_x0000_i2784" DrawAspect="Content" ObjectID="_1755943730" r:id="rId2973"/>
        </w:object>
      </w:r>
      <w:r w:rsidR="00091BED" w:rsidRPr="00F829B6">
        <w:t xml:space="preserve"> are determined from </w:t>
      </w:r>
      <w:r w:rsidR="00091BED" w:rsidRPr="00F829B6">
        <w:rPr>
          <w:i/>
        </w:rPr>
        <w:t xml:space="preserve">MUSTIdx </w:t>
      </w:r>
      <w:r w:rsidR="00091BED" w:rsidRPr="00F829B6">
        <w:t>using Table 7.1.4-2,</w:t>
      </w:r>
      <w:r w:rsidR="00B80263" w:rsidRPr="00F829B6">
        <w:t xml:space="preserve"> </w:t>
      </w:r>
      <w:r w:rsidR="00091BED" w:rsidRPr="00F829B6">
        <w:t xml:space="preserve">and each </w:t>
      </w:r>
      <w:r w:rsidR="00091BED" w:rsidRPr="00F829B6">
        <w:rPr>
          <w:position w:val="-10"/>
        </w:rPr>
        <w:object w:dxaOrig="1020" w:dyaOrig="300" w14:anchorId="3A03228A">
          <v:shape id="_x0000_i2785" type="#_x0000_t75" style="width:51.45pt;height:14.95pt" o:ole="">
            <v:imagedata r:id="rId2871" o:title=""/>
          </v:shape>
          <o:OLEObject Type="Embed" ProgID="Equation.3" ShapeID="_x0000_i2785" DrawAspect="Content" ObjectID="_1755943731" r:id="rId2974"/>
        </w:object>
      </w:r>
      <w:r w:rsidR="00091BED" w:rsidRPr="00F829B6">
        <w:t xml:space="preserve"> is selected by eNB independently of </w:t>
      </w:r>
      <w:r w:rsidR="00091BED" w:rsidRPr="00F829B6">
        <w:rPr>
          <w:position w:val="-10"/>
        </w:rPr>
        <w:object w:dxaOrig="3540" w:dyaOrig="300" w14:anchorId="2550EABE">
          <v:shape id="_x0000_i2786" type="#_x0000_t75" style="width:176.75pt;height:14.95pt" o:ole="">
            <v:imagedata r:id="rId2968" o:title=""/>
          </v:shape>
          <o:OLEObject Type="Embed" ProgID="Equation.3" ShapeID="_x0000_i2786" DrawAspect="Content" ObjectID="_1755943732" r:id="rId2975"/>
        </w:object>
      </w:r>
      <w:r w:rsidRPr="00F829B6">
        <w:t>.</w:t>
      </w:r>
    </w:p>
    <w:p w14:paraId="3E2BD747" w14:textId="77777777" w:rsidR="0035583A" w:rsidRPr="00F829B6" w:rsidRDefault="0035583A" w:rsidP="0074607E">
      <w:pPr>
        <w:pStyle w:val="TH"/>
        <w:keepNext w:val="0"/>
        <w:keepLines w:val="0"/>
        <w:widowControl w:val="0"/>
      </w:pPr>
      <w:r w:rsidRPr="00F829B6">
        <w:t>Table 7.1.4-1: 64QAM modulation mapping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7"/>
        <w:gridCol w:w="821"/>
        <w:gridCol w:w="985"/>
        <w:gridCol w:w="2928"/>
        <w:gridCol w:w="985"/>
        <w:gridCol w:w="985"/>
      </w:tblGrid>
      <w:tr w:rsidR="0035583A" w:rsidRPr="00F829B6" w14:paraId="1A562636" w14:textId="77777777" w:rsidTr="00A02649">
        <w:trPr>
          <w:cantSplit/>
          <w:jc w:val="center"/>
        </w:trPr>
        <w:tc>
          <w:tcPr>
            <w:tcW w:w="0" w:type="auto"/>
            <w:shd w:val="clear" w:color="auto" w:fill="E0E0E0"/>
            <w:vAlign w:val="center"/>
          </w:tcPr>
          <w:p w14:paraId="32EE8454" w14:textId="77777777" w:rsidR="0035583A" w:rsidRPr="00F829B6" w:rsidRDefault="0035583A" w:rsidP="0074607E">
            <w:pPr>
              <w:pStyle w:val="TAH"/>
              <w:keepNext w:val="0"/>
              <w:keepLines w:val="0"/>
              <w:widowControl w:val="0"/>
            </w:pPr>
            <w:r w:rsidRPr="00F829B6">
              <w:rPr>
                <w:position w:val="-8"/>
              </w:rPr>
              <w:object w:dxaOrig="2780" w:dyaOrig="220" w14:anchorId="2C4A3000">
                <v:shape id="_x0000_i2787" type="#_x0000_t75" style="width:139.3pt;height:11.2pt" o:ole="">
                  <v:imagedata r:id="rId2976" o:title=""/>
                </v:shape>
                <o:OLEObject Type="Embed" ProgID="Equation.3" ShapeID="_x0000_i2787" DrawAspect="Content" ObjectID="_1755943733" r:id="rId2977"/>
              </w:object>
            </w:r>
          </w:p>
        </w:tc>
        <w:tc>
          <w:tcPr>
            <w:tcW w:w="0" w:type="auto"/>
            <w:shd w:val="clear" w:color="auto" w:fill="E0E0E0"/>
            <w:vAlign w:val="center"/>
          </w:tcPr>
          <w:p w14:paraId="03575393"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482DE5B3"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23D1DFD1" w14:textId="77777777" w:rsidR="0035583A" w:rsidRPr="00F829B6" w:rsidRDefault="0035583A" w:rsidP="0074607E">
            <w:pPr>
              <w:pStyle w:val="TAH"/>
              <w:keepNext w:val="0"/>
              <w:keepLines w:val="0"/>
              <w:widowControl w:val="0"/>
              <w:rPr>
                <w:i/>
                <w:iCs/>
              </w:rPr>
            </w:pPr>
            <w:r w:rsidRPr="00F829B6">
              <w:rPr>
                <w:position w:val="-8"/>
              </w:rPr>
              <w:object w:dxaOrig="2780" w:dyaOrig="220" w14:anchorId="35203396">
                <v:shape id="_x0000_i2788" type="#_x0000_t75" style="width:139.3pt;height:11.2pt" o:ole="">
                  <v:imagedata r:id="rId2978" o:title=""/>
                </v:shape>
                <o:OLEObject Type="Embed" ProgID="Equation.3" ShapeID="_x0000_i2788" DrawAspect="Content" ObjectID="_1755943734" r:id="rId2979"/>
              </w:object>
            </w:r>
          </w:p>
        </w:tc>
        <w:tc>
          <w:tcPr>
            <w:tcW w:w="0" w:type="auto"/>
            <w:shd w:val="clear" w:color="auto" w:fill="E0E0E0"/>
            <w:vAlign w:val="center"/>
          </w:tcPr>
          <w:p w14:paraId="45841BF5"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78316755"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2FC33E19" w14:textId="77777777" w:rsidTr="00A02649">
        <w:trPr>
          <w:cantSplit/>
          <w:jc w:val="center"/>
        </w:trPr>
        <w:tc>
          <w:tcPr>
            <w:tcW w:w="0" w:type="auto"/>
            <w:shd w:val="clear" w:color="auto" w:fill="auto"/>
            <w:vAlign w:val="center"/>
          </w:tcPr>
          <w:p w14:paraId="7604A2AE" w14:textId="77777777" w:rsidR="0035583A" w:rsidRPr="00F829B6" w:rsidRDefault="0035583A" w:rsidP="0074607E">
            <w:pPr>
              <w:pStyle w:val="TAC"/>
              <w:keepNext w:val="0"/>
              <w:keepLines w:val="0"/>
              <w:widowControl w:val="0"/>
            </w:pPr>
            <w:r w:rsidRPr="00F829B6">
              <w:t>000000</w:t>
            </w:r>
          </w:p>
        </w:tc>
        <w:tc>
          <w:tcPr>
            <w:tcW w:w="0" w:type="auto"/>
            <w:shd w:val="clear" w:color="auto" w:fill="auto"/>
            <w:vAlign w:val="center"/>
          </w:tcPr>
          <w:p w14:paraId="2AE1EED7" w14:textId="77777777" w:rsidR="0035583A" w:rsidRPr="00F829B6" w:rsidRDefault="0035583A" w:rsidP="0074607E">
            <w:pPr>
              <w:pStyle w:val="TAC"/>
              <w:keepNext w:val="0"/>
              <w:keepLines w:val="0"/>
              <w:widowControl w:val="0"/>
            </w:pPr>
            <w:r w:rsidRPr="00F829B6">
              <w:rPr>
                <w:position w:val="-10"/>
              </w:rPr>
              <w:object w:dxaOrig="620" w:dyaOrig="360" w14:anchorId="2F67D530">
                <v:shape id="_x0000_i2789" type="#_x0000_t75" style="width:30.85pt;height:18.7pt" o:ole="">
                  <v:imagedata r:id="rId2980" o:title=""/>
                </v:shape>
                <o:OLEObject Type="Embed" ProgID="Equation.3" ShapeID="_x0000_i2789" DrawAspect="Content" ObjectID="_1755943735" r:id="rId2981"/>
              </w:object>
            </w:r>
          </w:p>
        </w:tc>
        <w:tc>
          <w:tcPr>
            <w:tcW w:w="0" w:type="auto"/>
            <w:shd w:val="clear" w:color="auto" w:fill="auto"/>
            <w:vAlign w:val="center"/>
          </w:tcPr>
          <w:p w14:paraId="38946AE0" w14:textId="77777777" w:rsidR="0035583A" w:rsidRPr="00F829B6" w:rsidRDefault="0035583A" w:rsidP="0074607E">
            <w:pPr>
              <w:pStyle w:val="TAC"/>
              <w:keepNext w:val="0"/>
              <w:keepLines w:val="0"/>
              <w:widowControl w:val="0"/>
            </w:pPr>
            <w:r w:rsidRPr="00F829B6">
              <w:rPr>
                <w:position w:val="-10"/>
              </w:rPr>
              <w:object w:dxaOrig="620" w:dyaOrig="360" w14:anchorId="3D6A6828">
                <v:shape id="_x0000_i2790" type="#_x0000_t75" style="width:30.85pt;height:18.7pt" o:ole="">
                  <v:imagedata r:id="rId2980" o:title=""/>
                </v:shape>
                <o:OLEObject Type="Embed" ProgID="Equation.3" ShapeID="_x0000_i2790" DrawAspect="Content" ObjectID="_1755943736" r:id="rId2982"/>
              </w:object>
            </w:r>
          </w:p>
        </w:tc>
        <w:tc>
          <w:tcPr>
            <w:tcW w:w="0" w:type="auto"/>
            <w:shd w:val="clear" w:color="auto" w:fill="auto"/>
            <w:vAlign w:val="center"/>
          </w:tcPr>
          <w:p w14:paraId="30D4D2C4" w14:textId="77777777" w:rsidR="0035583A" w:rsidRPr="00F829B6" w:rsidRDefault="0035583A" w:rsidP="0074607E">
            <w:pPr>
              <w:pStyle w:val="TAC"/>
              <w:keepNext w:val="0"/>
              <w:keepLines w:val="0"/>
              <w:widowControl w:val="0"/>
              <w:rPr>
                <w:lang w:eastAsia="ja-JP"/>
              </w:rPr>
            </w:pPr>
            <w:r w:rsidRPr="00F829B6">
              <w:t>100000</w:t>
            </w:r>
          </w:p>
        </w:tc>
        <w:tc>
          <w:tcPr>
            <w:tcW w:w="0" w:type="auto"/>
            <w:shd w:val="clear" w:color="auto" w:fill="auto"/>
            <w:vAlign w:val="center"/>
          </w:tcPr>
          <w:p w14:paraId="6FA6764D"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362A9894">
                <v:shape id="_x0000_i2791" type="#_x0000_t75" style="width:38.35pt;height:18.7pt" o:ole="">
                  <v:imagedata r:id="rId2983" o:title=""/>
                </v:shape>
                <o:OLEObject Type="Embed" ProgID="Equation.3" ShapeID="_x0000_i2791" DrawAspect="Content" ObjectID="_1755943737" r:id="rId2984"/>
              </w:object>
            </w:r>
          </w:p>
        </w:tc>
        <w:tc>
          <w:tcPr>
            <w:tcW w:w="0" w:type="auto"/>
            <w:shd w:val="clear" w:color="auto" w:fill="auto"/>
            <w:vAlign w:val="center"/>
          </w:tcPr>
          <w:p w14:paraId="601564A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B2C3BA3">
                <v:shape id="_x0000_i2792" type="#_x0000_t75" style="width:30.85pt;height:18.7pt" o:ole="">
                  <v:imagedata r:id="rId2980" o:title=""/>
                </v:shape>
                <o:OLEObject Type="Embed" ProgID="Equation.3" ShapeID="_x0000_i2792" DrawAspect="Content" ObjectID="_1755943738" r:id="rId2985"/>
              </w:object>
            </w:r>
          </w:p>
        </w:tc>
      </w:tr>
      <w:tr w:rsidR="0035583A" w:rsidRPr="00F829B6" w14:paraId="23A1C778" w14:textId="77777777" w:rsidTr="00A02649">
        <w:trPr>
          <w:cantSplit/>
          <w:jc w:val="center"/>
        </w:trPr>
        <w:tc>
          <w:tcPr>
            <w:tcW w:w="0" w:type="auto"/>
            <w:shd w:val="clear" w:color="auto" w:fill="auto"/>
            <w:vAlign w:val="center"/>
          </w:tcPr>
          <w:p w14:paraId="70322058" w14:textId="77777777" w:rsidR="0035583A" w:rsidRPr="00F829B6" w:rsidRDefault="0035583A" w:rsidP="0074607E">
            <w:pPr>
              <w:pStyle w:val="TAC"/>
              <w:keepNext w:val="0"/>
              <w:keepLines w:val="0"/>
              <w:widowControl w:val="0"/>
            </w:pPr>
            <w:r w:rsidRPr="00F829B6">
              <w:t>000001</w:t>
            </w:r>
          </w:p>
        </w:tc>
        <w:tc>
          <w:tcPr>
            <w:tcW w:w="0" w:type="auto"/>
            <w:shd w:val="clear" w:color="auto" w:fill="auto"/>
            <w:vAlign w:val="center"/>
          </w:tcPr>
          <w:p w14:paraId="4E0FB2F3" w14:textId="77777777" w:rsidR="0035583A" w:rsidRPr="00F829B6" w:rsidRDefault="0035583A" w:rsidP="0074607E">
            <w:pPr>
              <w:pStyle w:val="TAC"/>
              <w:keepNext w:val="0"/>
              <w:keepLines w:val="0"/>
              <w:widowControl w:val="0"/>
            </w:pPr>
            <w:r w:rsidRPr="00F829B6">
              <w:rPr>
                <w:position w:val="-10"/>
              </w:rPr>
              <w:object w:dxaOrig="620" w:dyaOrig="360" w14:anchorId="0AF895D7">
                <v:shape id="_x0000_i2793" type="#_x0000_t75" style="width:30.85pt;height:18.7pt" o:ole="">
                  <v:imagedata r:id="rId2980" o:title=""/>
                </v:shape>
                <o:OLEObject Type="Embed" ProgID="Equation.3" ShapeID="_x0000_i2793" DrawAspect="Content" ObjectID="_1755943739" r:id="rId2986"/>
              </w:object>
            </w:r>
          </w:p>
        </w:tc>
        <w:tc>
          <w:tcPr>
            <w:tcW w:w="0" w:type="auto"/>
            <w:shd w:val="clear" w:color="auto" w:fill="auto"/>
            <w:vAlign w:val="center"/>
          </w:tcPr>
          <w:p w14:paraId="4B50EC2B" w14:textId="77777777" w:rsidR="0035583A" w:rsidRPr="00F829B6" w:rsidRDefault="0035583A" w:rsidP="0074607E">
            <w:pPr>
              <w:pStyle w:val="TAC"/>
              <w:keepNext w:val="0"/>
              <w:keepLines w:val="0"/>
              <w:widowControl w:val="0"/>
            </w:pPr>
            <w:r w:rsidRPr="00F829B6">
              <w:rPr>
                <w:position w:val="-10"/>
              </w:rPr>
              <w:object w:dxaOrig="580" w:dyaOrig="360" w14:anchorId="7D99005D">
                <v:shape id="_x0000_i2794" type="#_x0000_t75" style="width:29pt;height:18.7pt" o:ole="">
                  <v:imagedata r:id="rId2987" o:title=""/>
                </v:shape>
                <o:OLEObject Type="Embed" ProgID="Equation.3" ShapeID="_x0000_i2794" DrawAspect="Content" ObjectID="_1755943740" r:id="rId2988"/>
              </w:object>
            </w:r>
          </w:p>
        </w:tc>
        <w:tc>
          <w:tcPr>
            <w:tcW w:w="0" w:type="auto"/>
            <w:shd w:val="clear" w:color="auto" w:fill="auto"/>
            <w:vAlign w:val="center"/>
          </w:tcPr>
          <w:p w14:paraId="7A8109EE" w14:textId="77777777" w:rsidR="0035583A" w:rsidRPr="00F829B6" w:rsidRDefault="0035583A" w:rsidP="0074607E">
            <w:pPr>
              <w:pStyle w:val="TAC"/>
              <w:keepNext w:val="0"/>
              <w:keepLines w:val="0"/>
              <w:widowControl w:val="0"/>
              <w:rPr>
                <w:lang w:eastAsia="ja-JP"/>
              </w:rPr>
            </w:pPr>
            <w:r w:rsidRPr="00F829B6">
              <w:t>100001</w:t>
            </w:r>
          </w:p>
        </w:tc>
        <w:tc>
          <w:tcPr>
            <w:tcW w:w="0" w:type="auto"/>
            <w:shd w:val="clear" w:color="auto" w:fill="auto"/>
            <w:vAlign w:val="center"/>
          </w:tcPr>
          <w:p w14:paraId="4366E745"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1AFF6E1">
                <v:shape id="_x0000_i2795" type="#_x0000_t75" style="width:38.35pt;height:18.7pt" o:ole="">
                  <v:imagedata r:id="rId2989" o:title=""/>
                </v:shape>
                <o:OLEObject Type="Embed" ProgID="Equation.3" ShapeID="_x0000_i2795" DrawAspect="Content" ObjectID="_1755943741" r:id="rId2990"/>
              </w:object>
            </w:r>
          </w:p>
        </w:tc>
        <w:tc>
          <w:tcPr>
            <w:tcW w:w="0" w:type="auto"/>
            <w:shd w:val="clear" w:color="auto" w:fill="auto"/>
            <w:vAlign w:val="center"/>
          </w:tcPr>
          <w:p w14:paraId="5DC32CFD"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069F02C3">
                <v:shape id="_x0000_i2796" type="#_x0000_t75" style="width:29pt;height:18.7pt" o:ole="">
                  <v:imagedata r:id="rId2987" o:title=""/>
                </v:shape>
                <o:OLEObject Type="Embed" ProgID="Equation.3" ShapeID="_x0000_i2796" DrawAspect="Content" ObjectID="_1755943742" r:id="rId2991"/>
              </w:object>
            </w:r>
          </w:p>
        </w:tc>
      </w:tr>
      <w:tr w:rsidR="0035583A" w:rsidRPr="00F829B6" w14:paraId="03AFBB3D" w14:textId="77777777" w:rsidTr="00A02649">
        <w:trPr>
          <w:cantSplit/>
          <w:jc w:val="center"/>
        </w:trPr>
        <w:tc>
          <w:tcPr>
            <w:tcW w:w="0" w:type="auto"/>
            <w:shd w:val="clear" w:color="auto" w:fill="auto"/>
            <w:vAlign w:val="center"/>
          </w:tcPr>
          <w:p w14:paraId="106E0D1B" w14:textId="77777777" w:rsidR="0035583A" w:rsidRPr="00F829B6" w:rsidRDefault="0035583A" w:rsidP="0074607E">
            <w:pPr>
              <w:pStyle w:val="TAC"/>
              <w:keepNext w:val="0"/>
              <w:keepLines w:val="0"/>
              <w:widowControl w:val="0"/>
            </w:pPr>
            <w:r w:rsidRPr="00F829B6">
              <w:lastRenderedPageBreak/>
              <w:t>000010</w:t>
            </w:r>
          </w:p>
        </w:tc>
        <w:tc>
          <w:tcPr>
            <w:tcW w:w="0" w:type="auto"/>
            <w:shd w:val="clear" w:color="auto" w:fill="auto"/>
            <w:vAlign w:val="center"/>
          </w:tcPr>
          <w:p w14:paraId="68F9755C" w14:textId="77777777" w:rsidR="0035583A" w:rsidRPr="00F829B6" w:rsidRDefault="0035583A" w:rsidP="0074607E">
            <w:pPr>
              <w:pStyle w:val="TAC"/>
              <w:keepNext w:val="0"/>
              <w:keepLines w:val="0"/>
              <w:widowControl w:val="0"/>
            </w:pPr>
            <w:r w:rsidRPr="00F829B6">
              <w:rPr>
                <w:position w:val="-10"/>
              </w:rPr>
              <w:object w:dxaOrig="580" w:dyaOrig="360" w14:anchorId="1D39B168">
                <v:shape id="_x0000_i2797" type="#_x0000_t75" style="width:29pt;height:18.7pt" o:ole="">
                  <v:imagedata r:id="rId2987" o:title=""/>
                </v:shape>
                <o:OLEObject Type="Embed" ProgID="Equation.3" ShapeID="_x0000_i2797" DrawAspect="Content" ObjectID="_1755943743" r:id="rId2992"/>
              </w:object>
            </w:r>
          </w:p>
        </w:tc>
        <w:tc>
          <w:tcPr>
            <w:tcW w:w="0" w:type="auto"/>
            <w:shd w:val="clear" w:color="auto" w:fill="auto"/>
            <w:vAlign w:val="center"/>
          </w:tcPr>
          <w:p w14:paraId="45183F3C" w14:textId="77777777" w:rsidR="0035583A" w:rsidRPr="00F829B6" w:rsidRDefault="0035583A" w:rsidP="0074607E">
            <w:pPr>
              <w:pStyle w:val="TAC"/>
              <w:keepNext w:val="0"/>
              <w:keepLines w:val="0"/>
              <w:widowControl w:val="0"/>
            </w:pPr>
            <w:r w:rsidRPr="00F829B6">
              <w:rPr>
                <w:position w:val="-10"/>
              </w:rPr>
              <w:object w:dxaOrig="620" w:dyaOrig="360" w14:anchorId="4957AFF5">
                <v:shape id="_x0000_i2798" type="#_x0000_t75" style="width:30.85pt;height:18.7pt" o:ole="">
                  <v:imagedata r:id="rId2980" o:title=""/>
                </v:shape>
                <o:OLEObject Type="Embed" ProgID="Equation.3" ShapeID="_x0000_i2798" DrawAspect="Content" ObjectID="_1755943744" r:id="rId2993"/>
              </w:object>
            </w:r>
          </w:p>
        </w:tc>
        <w:tc>
          <w:tcPr>
            <w:tcW w:w="0" w:type="auto"/>
            <w:shd w:val="clear" w:color="auto" w:fill="auto"/>
            <w:vAlign w:val="center"/>
          </w:tcPr>
          <w:p w14:paraId="4E3EC174" w14:textId="77777777" w:rsidR="0035583A" w:rsidRPr="00F829B6" w:rsidRDefault="0035583A" w:rsidP="0074607E">
            <w:pPr>
              <w:pStyle w:val="TAC"/>
              <w:keepNext w:val="0"/>
              <w:keepLines w:val="0"/>
              <w:widowControl w:val="0"/>
              <w:rPr>
                <w:lang w:eastAsia="ja-JP"/>
              </w:rPr>
            </w:pPr>
            <w:r w:rsidRPr="00F829B6">
              <w:t>100010</w:t>
            </w:r>
          </w:p>
        </w:tc>
        <w:tc>
          <w:tcPr>
            <w:tcW w:w="0" w:type="auto"/>
            <w:shd w:val="clear" w:color="auto" w:fill="auto"/>
            <w:vAlign w:val="center"/>
          </w:tcPr>
          <w:p w14:paraId="5890651E"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406274A">
                <v:shape id="_x0000_i2799" type="#_x0000_t75" style="width:36.45pt;height:18.7pt" o:ole="">
                  <v:imagedata r:id="rId2994" o:title=""/>
                </v:shape>
                <o:OLEObject Type="Embed" ProgID="Equation.3" ShapeID="_x0000_i2799" DrawAspect="Content" ObjectID="_1755943745" r:id="rId2995"/>
              </w:object>
            </w:r>
          </w:p>
        </w:tc>
        <w:tc>
          <w:tcPr>
            <w:tcW w:w="0" w:type="auto"/>
            <w:shd w:val="clear" w:color="auto" w:fill="auto"/>
            <w:vAlign w:val="center"/>
          </w:tcPr>
          <w:p w14:paraId="368411E8"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B1E2131">
                <v:shape id="_x0000_i2800" type="#_x0000_t75" style="width:30.85pt;height:18.7pt" o:ole="">
                  <v:imagedata r:id="rId2980" o:title=""/>
                </v:shape>
                <o:OLEObject Type="Embed" ProgID="Equation.3" ShapeID="_x0000_i2800" DrawAspect="Content" ObjectID="_1755943746" r:id="rId2996"/>
              </w:object>
            </w:r>
          </w:p>
        </w:tc>
      </w:tr>
      <w:tr w:rsidR="0035583A" w:rsidRPr="00F829B6" w14:paraId="448F3440" w14:textId="77777777" w:rsidTr="00A02649">
        <w:trPr>
          <w:cantSplit/>
          <w:jc w:val="center"/>
        </w:trPr>
        <w:tc>
          <w:tcPr>
            <w:tcW w:w="0" w:type="auto"/>
            <w:shd w:val="clear" w:color="auto" w:fill="auto"/>
            <w:vAlign w:val="center"/>
          </w:tcPr>
          <w:p w14:paraId="07AED15B" w14:textId="77777777" w:rsidR="0035583A" w:rsidRPr="00F829B6" w:rsidRDefault="0035583A" w:rsidP="0074607E">
            <w:pPr>
              <w:pStyle w:val="TAC"/>
              <w:keepNext w:val="0"/>
              <w:keepLines w:val="0"/>
              <w:widowControl w:val="0"/>
            </w:pPr>
            <w:r w:rsidRPr="00F829B6">
              <w:t>000011</w:t>
            </w:r>
          </w:p>
        </w:tc>
        <w:tc>
          <w:tcPr>
            <w:tcW w:w="0" w:type="auto"/>
            <w:shd w:val="clear" w:color="auto" w:fill="auto"/>
            <w:vAlign w:val="center"/>
          </w:tcPr>
          <w:p w14:paraId="58A23A64" w14:textId="77777777" w:rsidR="0035583A" w:rsidRPr="00F829B6" w:rsidRDefault="0035583A" w:rsidP="0074607E">
            <w:pPr>
              <w:pStyle w:val="TAC"/>
              <w:keepNext w:val="0"/>
              <w:keepLines w:val="0"/>
              <w:widowControl w:val="0"/>
            </w:pPr>
            <w:r w:rsidRPr="00F829B6">
              <w:rPr>
                <w:position w:val="-10"/>
              </w:rPr>
              <w:object w:dxaOrig="580" w:dyaOrig="360" w14:anchorId="0DEC3071">
                <v:shape id="_x0000_i2801" type="#_x0000_t75" style="width:29pt;height:18.7pt" o:ole="">
                  <v:imagedata r:id="rId2987" o:title=""/>
                </v:shape>
                <o:OLEObject Type="Embed" ProgID="Equation.3" ShapeID="_x0000_i2801" DrawAspect="Content" ObjectID="_1755943747" r:id="rId2997"/>
              </w:object>
            </w:r>
          </w:p>
        </w:tc>
        <w:tc>
          <w:tcPr>
            <w:tcW w:w="0" w:type="auto"/>
            <w:shd w:val="clear" w:color="auto" w:fill="auto"/>
            <w:vAlign w:val="center"/>
          </w:tcPr>
          <w:p w14:paraId="62A70038" w14:textId="77777777" w:rsidR="0035583A" w:rsidRPr="00F829B6" w:rsidRDefault="0035583A" w:rsidP="0074607E">
            <w:pPr>
              <w:pStyle w:val="TAC"/>
              <w:keepNext w:val="0"/>
              <w:keepLines w:val="0"/>
              <w:widowControl w:val="0"/>
            </w:pPr>
            <w:r w:rsidRPr="00F829B6">
              <w:rPr>
                <w:position w:val="-10"/>
              </w:rPr>
              <w:object w:dxaOrig="580" w:dyaOrig="360" w14:anchorId="390B1826">
                <v:shape id="_x0000_i2802" type="#_x0000_t75" style="width:29pt;height:18.7pt" o:ole="">
                  <v:imagedata r:id="rId2987" o:title=""/>
                </v:shape>
                <o:OLEObject Type="Embed" ProgID="Equation.3" ShapeID="_x0000_i2802" DrawAspect="Content" ObjectID="_1755943748" r:id="rId2998"/>
              </w:object>
            </w:r>
          </w:p>
        </w:tc>
        <w:tc>
          <w:tcPr>
            <w:tcW w:w="0" w:type="auto"/>
            <w:shd w:val="clear" w:color="auto" w:fill="auto"/>
            <w:vAlign w:val="center"/>
          </w:tcPr>
          <w:p w14:paraId="3BC041C8" w14:textId="77777777" w:rsidR="0035583A" w:rsidRPr="00F829B6" w:rsidRDefault="0035583A" w:rsidP="0074607E">
            <w:pPr>
              <w:pStyle w:val="TAC"/>
              <w:keepNext w:val="0"/>
              <w:keepLines w:val="0"/>
              <w:widowControl w:val="0"/>
              <w:rPr>
                <w:lang w:eastAsia="ja-JP"/>
              </w:rPr>
            </w:pPr>
            <w:r w:rsidRPr="00F829B6">
              <w:t>100011</w:t>
            </w:r>
          </w:p>
        </w:tc>
        <w:tc>
          <w:tcPr>
            <w:tcW w:w="0" w:type="auto"/>
            <w:shd w:val="clear" w:color="auto" w:fill="auto"/>
            <w:vAlign w:val="center"/>
          </w:tcPr>
          <w:p w14:paraId="59A85C8A"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79AA2D03">
                <v:shape id="_x0000_i2803" type="#_x0000_t75" style="width:36.45pt;height:18.7pt" o:ole="">
                  <v:imagedata r:id="rId2994" o:title=""/>
                </v:shape>
                <o:OLEObject Type="Embed" ProgID="Equation.3" ShapeID="_x0000_i2803" DrawAspect="Content" ObjectID="_1755943749" r:id="rId2999"/>
              </w:object>
            </w:r>
          </w:p>
        </w:tc>
        <w:tc>
          <w:tcPr>
            <w:tcW w:w="0" w:type="auto"/>
            <w:shd w:val="clear" w:color="auto" w:fill="auto"/>
            <w:vAlign w:val="center"/>
          </w:tcPr>
          <w:p w14:paraId="2AF2ED88"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108DC9AC">
                <v:shape id="_x0000_i2804" type="#_x0000_t75" style="width:29pt;height:18.7pt" o:ole="">
                  <v:imagedata r:id="rId2987" o:title=""/>
                </v:shape>
                <o:OLEObject Type="Embed" ProgID="Equation.3" ShapeID="_x0000_i2804" DrawAspect="Content" ObjectID="_1755943750" r:id="rId3000"/>
              </w:object>
            </w:r>
          </w:p>
        </w:tc>
      </w:tr>
      <w:tr w:rsidR="0035583A" w:rsidRPr="00F829B6" w14:paraId="380C1969" w14:textId="77777777" w:rsidTr="00A02649">
        <w:trPr>
          <w:cantSplit/>
          <w:jc w:val="center"/>
        </w:trPr>
        <w:tc>
          <w:tcPr>
            <w:tcW w:w="0" w:type="auto"/>
            <w:shd w:val="clear" w:color="auto" w:fill="auto"/>
            <w:vAlign w:val="center"/>
          </w:tcPr>
          <w:p w14:paraId="44D45DC8" w14:textId="77777777" w:rsidR="0035583A" w:rsidRPr="00F829B6" w:rsidRDefault="0035583A" w:rsidP="0074607E">
            <w:pPr>
              <w:pStyle w:val="TAC"/>
              <w:keepNext w:val="0"/>
              <w:keepLines w:val="0"/>
              <w:widowControl w:val="0"/>
            </w:pPr>
            <w:r w:rsidRPr="00F829B6">
              <w:t>000100</w:t>
            </w:r>
          </w:p>
        </w:tc>
        <w:tc>
          <w:tcPr>
            <w:tcW w:w="0" w:type="auto"/>
            <w:shd w:val="clear" w:color="auto" w:fill="auto"/>
            <w:vAlign w:val="center"/>
          </w:tcPr>
          <w:p w14:paraId="221E9607" w14:textId="77777777" w:rsidR="0035583A" w:rsidRPr="00F829B6" w:rsidRDefault="0035583A" w:rsidP="0074607E">
            <w:pPr>
              <w:pStyle w:val="TAC"/>
              <w:keepNext w:val="0"/>
              <w:keepLines w:val="0"/>
              <w:widowControl w:val="0"/>
            </w:pPr>
            <w:r w:rsidRPr="00F829B6">
              <w:rPr>
                <w:position w:val="-10"/>
              </w:rPr>
              <w:object w:dxaOrig="620" w:dyaOrig="360" w14:anchorId="2A7E8F72">
                <v:shape id="_x0000_i2805" type="#_x0000_t75" style="width:30.85pt;height:18.7pt" o:ole="">
                  <v:imagedata r:id="rId2980" o:title=""/>
                </v:shape>
                <o:OLEObject Type="Embed" ProgID="Equation.3" ShapeID="_x0000_i2805" DrawAspect="Content" ObjectID="_1755943751" r:id="rId3001"/>
              </w:object>
            </w:r>
          </w:p>
        </w:tc>
        <w:tc>
          <w:tcPr>
            <w:tcW w:w="0" w:type="auto"/>
            <w:shd w:val="clear" w:color="auto" w:fill="auto"/>
            <w:vAlign w:val="center"/>
          </w:tcPr>
          <w:p w14:paraId="0A6E5241" w14:textId="77777777" w:rsidR="0035583A" w:rsidRPr="00F829B6" w:rsidRDefault="0035583A" w:rsidP="0074607E">
            <w:pPr>
              <w:pStyle w:val="TAC"/>
              <w:keepNext w:val="0"/>
              <w:keepLines w:val="0"/>
              <w:widowControl w:val="0"/>
            </w:pPr>
            <w:r w:rsidRPr="00F829B6">
              <w:rPr>
                <w:position w:val="-10"/>
              </w:rPr>
              <w:object w:dxaOrig="620" w:dyaOrig="360" w14:anchorId="5451D896">
                <v:shape id="_x0000_i2806" type="#_x0000_t75" style="width:30.85pt;height:18.7pt" o:ole="">
                  <v:imagedata r:id="rId3002" o:title=""/>
                </v:shape>
                <o:OLEObject Type="Embed" ProgID="Equation.3" ShapeID="_x0000_i2806" DrawAspect="Content" ObjectID="_1755943752" r:id="rId3003"/>
              </w:object>
            </w:r>
          </w:p>
        </w:tc>
        <w:tc>
          <w:tcPr>
            <w:tcW w:w="0" w:type="auto"/>
            <w:shd w:val="clear" w:color="auto" w:fill="auto"/>
            <w:vAlign w:val="center"/>
          </w:tcPr>
          <w:p w14:paraId="45563492" w14:textId="77777777" w:rsidR="0035583A" w:rsidRPr="00F829B6" w:rsidRDefault="0035583A" w:rsidP="0074607E">
            <w:pPr>
              <w:pStyle w:val="TAC"/>
              <w:keepNext w:val="0"/>
              <w:keepLines w:val="0"/>
              <w:widowControl w:val="0"/>
              <w:rPr>
                <w:lang w:eastAsia="ja-JP"/>
              </w:rPr>
            </w:pPr>
            <w:r w:rsidRPr="00F829B6">
              <w:t>100100</w:t>
            </w:r>
          </w:p>
        </w:tc>
        <w:tc>
          <w:tcPr>
            <w:tcW w:w="0" w:type="auto"/>
            <w:shd w:val="clear" w:color="auto" w:fill="auto"/>
            <w:vAlign w:val="center"/>
          </w:tcPr>
          <w:p w14:paraId="172B9E48"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2EED9F7">
                <v:shape id="_x0000_i2807" type="#_x0000_t75" style="width:38.35pt;height:18.7pt" o:ole="">
                  <v:imagedata r:id="rId2989" o:title=""/>
                </v:shape>
                <o:OLEObject Type="Embed" ProgID="Equation.3" ShapeID="_x0000_i2807" DrawAspect="Content" ObjectID="_1755943753" r:id="rId3004"/>
              </w:object>
            </w:r>
          </w:p>
        </w:tc>
        <w:tc>
          <w:tcPr>
            <w:tcW w:w="0" w:type="auto"/>
            <w:shd w:val="clear" w:color="auto" w:fill="auto"/>
            <w:vAlign w:val="center"/>
          </w:tcPr>
          <w:p w14:paraId="7F63F071"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02CD305">
                <v:shape id="_x0000_i2808" type="#_x0000_t75" style="width:30.85pt;height:18.7pt" o:ole="">
                  <v:imagedata r:id="rId3002" o:title=""/>
                </v:shape>
                <o:OLEObject Type="Embed" ProgID="Equation.3" ShapeID="_x0000_i2808" DrawAspect="Content" ObjectID="_1755943754" r:id="rId3005"/>
              </w:object>
            </w:r>
          </w:p>
        </w:tc>
      </w:tr>
      <w:tr w:rsidR="0035583A" w:rsidRPr="00F829B6" w14:paraId="5661DCE4" w14:textId="77777777" w:rsidTr="00A02649">
        <w:trPr>
          <w:cantSplit/>
          <w:jc w:val="center"/>
        </w:trPr>
        <w:tc>
          <w:tcPr>
            <w:tcW w:w="0" w:type="auto"/>
            <w:shd w:val="clear" w:color="auto" w:fill="auto"/>
            <w:vAlign w:val="center"/>
          </w:tcPr>
          <w:p w14:paraId="43379C73" w14:textId="77777777" w:rsidR="0035583A" w:rsidRPr="00F829B6" w:rsidRDefault="0035583A" w:rsidP="0074607E">
            <w:pPr>
              <w:pStyle w:val="TAC"/>
              <w:keepNext w:val="0"/>
              <w:keepLines w:val="0"/>
              <w:widowControl w:val="0"/>
            </w:pPr>
            <w:r w:rsidRPr="00F829B6">
              <w:t>000101</w:t>
            </w:r>
          </w:p>
        </w:tc>
        <w:tc>
          <w:tcPr>
            <w:tcW w:w="0" w:type="auto"/>
            <w:shd w:val="clear" w:color="auto" w:fill="auto"/>
            <w:vAlign w:val="center"/>
          </w:tcPr>
          <w:p w14:paraId="4779B04F" w14:textId="77777777" w:rsidR="0035583A" w:rsidRPr="00F829B6" w:rsidRDefault="0035583A" w:rsidP="0074607E">
            <w:pPr>
              <w:pStyle w:val="TAC"/>
              <w:keepNext w:val="0"/>
              <w:keepLines w:val="0"/>
              <w:widowControl w:val="0"/>
            </w:pPr>
            <w:r w:rsidRPr="00F829B6">
              <w:rPr>
                <w:position w:val="-10"/>
              </w:rPr>
              <w:object w:dxaOrig="620" w:dyaOrig="360" w14:anchorId="52A804B6">
                <v:shape id="_x0000_i2809" type="#_x0000_t75" style="width:30.85pt;height:18.7pt" o:ole="">
                  <v:imagedata r:id="rId2980" o:title=""/>
                </v:shape>
                <o:OLEObject Type="Embed" ProgID="Equation.3" ShapeID="_x0000_i2809" DrawAspect="Content" ObjectID="_1755943755" r:id="rId3006"/>
              </w:object>
            </w:r>
          </w:p>
        </w:tc>
        <w:tc>
          <w:tcPr>
            <w:tcW w:w="0" w:type="auto"/>
            <w:shd w:val="clear" w:color="auto" w:fill="auto"/>
            <w:vAlign w:val="center"/>
          </w:tcPr>
          <w:p w14:paraId="226D99F2" w14:textId="77777777" w:rsidR="0035583A" w:rsidRPr="00F829B6" w:rsidRDefault="0035583A" w:rsidP="0074607E">
            <w:pPr>
              <w:pStyle w:val="TAC"/>
              <w:keepNext w:val="0"/>
              <w:keepLines w:val="0"/>
              <w:widowControl w:val="0"/>
            </w:pPr>
            <w:r w:rsidRPr="00F829B6">
              <w:rPr>
                <w:position w:val="-10"/>
              </w:rPr>
              <w:object w:dxaOrig="620" w:dyaOrig="360" w14:anchorId="12C9A62B">
                <v:shape id="_x0000_i2810" type="#_x0000_t75" style="width:30.85pt;height:18.7pt" o:ole="">
                  <v:imagedata r:id="rId3007" o:title=""/>
                </v:shape>
                <o:OLEObject Type="Embed" ProgID="Equation.3" ShapeID="_x0000_i2810" DrawAspect="Content" ObjectID="_1755943756" r:id="rId3008"/>
              </w:object>
            </w:r>
          </w:p>
        </w:tc>
        <w:tc>
          <w:tcPr>
            <w:tcW w:w="0" w:type="auto"/>
            <w:shd w:val="clear" w:color="auto" w:fill="auto"/>
            <w:vAlign w:val="center"/>
          </w:tcPr>
          <w:p w14:paraId="61B7AB2F" w14:textId="77777777" w:rsidR="0035583A" w:rsidRPr="00F829B6" w:rsidRDefault="0035583A" w:rsidP="0074607E">
            <w:pPr>
              <w:pStyle w:val="TAC"/>
              <w:keepNext w:val="0"/>
              <w:keepLines w:val="0"/>
              <w:widowControl w:val="0"/>
              <w:rPr>
                <w:lang w:eastAsia="ja-JP"/>
              </w:rPr>
            </w:pPr>
            <w:r w:rsidRPr="00F829B6">
              <w:t>100101</w:t>
            </w:r>
          </w:p>
        </w:tc>
        <w:tc>
          <w:tcPr>
            <w:tcW w:w="0" w:type="auto"/>
            <w:shd w:val="clear" w:color="auto" w:fill="auto"/>
            <w:vAlign w:val="center"/>
          </w:tcPr>
          <w:p w14:paraId="5E2F14D8"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CF87EA2">
                <v:shape id="_x0000_i2811" type="#_x0000_t75" style="width:38.35pt;height:18.7pt" o:ole="">
                  <v:imagedata r:id="rId2989" o:title=""/>
                </v:shape>
                <o:OLEObject Type="Embed" ProgID="Equation.3" ShapeID="_x0000_i2811" DrawAspect="Content" ObjectID="_1755943757" r:id="rId3009"/>
              </w:object>
            </w:r>
          </w:p>
        </w:tc>
        <w:tc>
          <w:tcPr>
            <w:tcW w:w="0" w:type="auto"/>
            <w:shd w:val="clear" w:color="auto" w:fill="auto"/>
            <w:vAlign w:val="center"/>
          </w:tcPr>
          <w:p w14:paraId="4F3F9C74"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441F03D6">
                <v:shape id="_x0000_i2812" type="#_x0000_t75" style="width:30.85pt;height:18.7pt" o:ole="">
                  <v:imagedata r:id="rId3007" o:title=""/>
                </v:shape>
                <o:OLEObject Type="Embed" ProgID="Equation.3" ShapeID="_x0000_i2812" DrawAspect="Content" ObjectID="_1755943758" r:id="rId3010"/>
              </w:object>
            </w:r>
          </w:p>
        </w:tc>
      </w:tr>
      <w:tr w:rsidR="0035583A" w:rsidRPr="00F829B6" w14:paraId="71FEB160" w14:textId="77777777" w:rsidTr="00A02649">
        <w:trPr>
          <w:cantSplit/>
          <w:jc w:val="center"/>
        </w:trPr>
        <w:tc>
          <w:tcPr>
            <w:tcW w:w="0" w:type="auto"/>
            <w:shd w:val="clear" w:color="auto" w:fill="auto"/>
            <w:vAlign w:val="center"/>
          </w:tcPr>
          <w:p w14:paraId="0363ED00" w14:textId="77777777" w:rsidR="0035583A" w:rsidRPr="00F829B6" w:rsidRDefault="0035583A" w:rsidP="0074607E">
            <w:pPr>
              <w:pStyle w:val="TAC"/>
              <w:keepNext w:val="0"/>
              <w:keepLines w:val="0"/>
              <w:widowControl w:val="0"/>
            </w:pPr>
            <w:r w:rsidRPr="00F829B6">
              <w:t>000110</w:t>
            </w:r>
          </w:p>
        </w:tc>
        <w:tc>
          <w:tcPr>
            <w:tcW w:w="0" w:type="auto"/>
            <w:shd w:val="clear" w:color="auto" w:fill="auto"/>
            <w:vAlign w:val="center"/>
          </w:tcPr>
          <w:p w14:paraId="2B87C822" w14:textId="77777777" w:rsidR="0035583A" w:rsidRPr="00F829B6" w:rsidRDefault="0035583A" w:rsidP="0074607E">
            <w:pPr>
              <w:pStyle w:val="TAC"/>
              <w:keepNext w:val="0"/>
              <w:keepLines w:val="0"/>
              <w:widowControl w:val="0"/>
            </w:pPr>
            <w:r w:rsidRPr="00F829B6">
              <w:rPr>
                <w:position w:val="-10"/>
              </w:rPr>
              <w:object w:dxaOrig="580" w:dyaOrig="360" w14:anchorId="74E313A9">
                <v:shape id="_x0000_i2813" type="#_x0000_t75" style="width:29pt;height:18.7pt" o:ole="">
                  <v:imagedata r:id="rId2987" o:title=""/>
                </v:shape>
                <o:OLEObject Type="Embed" ProgID="Equation.3" ShapeID="_x0000_i2813" DrawAspect="Content" ObjectID="_1755943759" r:id="rId3011"/>
              </w:object>
            </w:r>
          </w:p>
        </w:tc>
        <w:tc>
          <w:tcPr>
            <w:tcW w:w="0" w:type="auto"/>
            <w:shd w:val="clear" w:color="auto" w:fill="auto"/>
            <w:vAlign w:val="center"/>
          </w:tcPr>
          <w:p w14:paraId="13157D7F" w14:textId="77777777" w:rsidR="0035583A" w:rsidRPr="00F829B6" w:rsidRDefault="0035583A" w:rsidP="0074607E">
            <w:pPr>
              <w:pStyle w:val="TAC"/>
              <w:keepNext w:val="0"/>
              <w:keepLines w:val="0"/>
              <w:widowControl w:val="0"/>
            </w:pPr>
            <w:r w:rsidRPr="00F829B6">
              <w:rPr>
                <w:position w:val="-10"/>
              </w:rPr>
              <w:object w:dxaOrig="620" w:dyaOrig="360" w14:anchorId="46764250">
                <v:shape id="_x0000_i2814" type="#_x0000_t75" style="width:30.85pt;height:18.7pt" o:ole="">
                  <v:imagedata r:id="rId3002" o:title=""/>
                </v:shape>
                <o:OLEObject Type="Embed" ProgID="Equation.3" ShapeID="_x0000_i2814" DrawAspect="Content" ObjectID="_1755943760" r:id="rId3012"/>
              </w:object>
            </w:r>
          </w:p>
        </w:tc>
        <w:tc>
          <w:tcPr>
            <w:tcW w:w="0" w:type="auto"/>
            <w:shd w:val="clear" w:color="auto" w:fill="auto"/>
            <w:vAlign w:val="center"/>
          </w:tcPr>
          <w:p w14:paraId="3A7C2D01" w14:textId="77777777" w:rsidR="0035583A" w:rsidRPr="00F829B6" w:rsidRDefault="0035583A" w:rsidP="0074607E">
            <w:pPr>
              <w:pStyle w:val="TAC"/>
              <w:keepNext w:val="0"/>
              <w:keepLines w:val="0"/>
              <w:widowControl w:val="0"/>
              <w:rPr>
                <w:lang w:eastAsia="ja-JP"/>
              </w:rPr>
            </w:pPr>
            <w:r w:rsidRPr="00F829B6">
              <w:t>100110</w:t>
            </w:r>
          </w:p>
        </w:tc>
        <w:tc>
          <w:tcPr>
            <w:tcW w:w="0" w:type="auto"/>
            <w:shd w:val="clear" w:color="auto" w:fill="auto"/>
            <w:vAlign w:val="center"/>
          </w:tcPr>
          <w:p w14:paraId="48D75E39"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1DAE415">
                <v:shape id="_x0000_i2815" type="#_x0000_t75" style="width:36.45pt;height:18.7pt" o:ole="">
                  <v:imagedata r:id="rId2994" o:title=""/>
                </v:shape>
                <o:OLEObject Type="Embed" ProgID="Equation.3" ShapeID="_x0000_i2815" DrawAspect="Content" ObjectID="_1755943761" r:id="rId3013"/>
              </w:object>
            </w:r>
          </w:p>
        </w:tc>
        <w:tc>
          <w:tcPr>
            <w:tcW w:w="0" w:type="auto"/>
            <w:shd w:val="clear" w:color="auto" w:fill="auto"/>
            <w:vAlign w:val="center"/>
          </w:tcPr>
          <w:p w14:paraId="094688E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56CDE7C">
                <v:shape id="_x0000_i2816" type="#_x0000_t75" style="width:30.85pt;height:18.7pt" o:ole="">
                  <v:imagedata r:id="rId3002" o:title=""/>
                </v:shape>
                <o:OLEObject Type="Embed" ProgID="Equation.3" ShapeID="_x0000_i2816" DrawAspect="Content" ObjectID="_1755943762" r:id="rId3014"/>
              </w:object>
            </w:r>
          </w:p>
        </w:tc>
      </w:tr>
      <w:tr w:rsidR="0035583A" w:rsidRPr="00F829B6" w14:paraId="176489D4" w14:textId="77777777" w:rsidTr="00A02649">
        <w:trPr>
          <w:cantSplit/>
          <w:jc w:val="center"/>
        </w:trPr>
        <w:tc>
          <w:tcPr>
            <w:tcW w:w="0" w:type="auto"/>
            <w:shd w:val="clear" w:color="auto" w:fill="auto"/>
            <w:vAlign w:val="center"/>
          </w:tcPr>
          <w:p w14:paraId="52E79733" w14:textId="77777777" w:rsidR="0035583A" w:rsidRPr="00F829B6" w:rsidRDefault="0035583A" w:rsidP="0074607E">
            <w:pPr>
              <w:pStyle w:val="TAC"/>
              <w:keepNext w:val="0"/>
              <w:keepLines w:val="0"/>
              <w:widowControl w:val="0"/>
            </w:pPr>
            <w:r w:rsidRPr="00F829B6">
              <w:t>000111</w:t>
            </w:r>
          </w:p>
        </w:tc>
        <w:tc>
          <w:tcPr>
            <w:tcW w:w="0" w:type="auto"/>
            <w:shd w:val="clear" w:color="auto" w:fill="auto"/>
            <w:vAlign w:val="center"/>
          </w:tcPr>
          <w:p w14:paraId="19A06BF4" w14:textId="77777777" w:rsidR="0035583A" w:rsidRPr="00F829B6" w:rsidRDefault="0035583A" w:rsidP="0074607E">
            <w:pPr>
              <w:pStyle w:val="TAC"/>
              <w:keepNext w:val="0"/>
              <w:keepLines w:val="0"/>
              <w:widowControl w:val="0"/>
            </w:pPr>
            <w:r w:rsidRPr="00F829B6">
              <w:rPr>
                <w:position w:val="-10"/>
              </w:rPr>
              <w:object w:dxaOrig="580" w:dyaOrig="360" w14:anchorId="3CA00141">
                <v:shape id="_x0000_i2817" type="#_x0000_t75" style="width:29pt;height:18.7pt" o:ole="">
                  <v:imagedata r:id="rId2987" o:title=""/>
                </v:shape>
                <o:OLEObject Type="Embed" ProgID="Equation.3" ShapeID="_x0000_i2817" DrawAspect="Content" ObjectID="_1755943763" r:id="rId3015"/>
              </w:object>
            </w:r>
          </w:p>
        </w:tc>
        <w:tc>
          <w:tcPr>
            <w:tcW w:w="0" w:type="auto"/>
            <w:shd w:val="clear" w:color="auto" w:fill="auto"/>
            <w:vAlign w:val="center"/>
          </w:tcPr>
          <w:p w14:paraId="3A5A1CC0" w14:textId="77777777" w:rsidR="0035583A" w:rsidRPr="00F829B6" w:rsidRDefault="0035583A" w:rsidP="0074607E">
            <w:pPr>
              <w:pStyle w:val="TAC"/>
              <w:keepNext w:val="0"/>
              <w:keepLines w:val="0"/>
              <w:widowControl w:val="0"/>
            </w:pPr>
            <w:r w:rsidRPr="00F829B6">
              <w:rPr>
                <w:position w:val="-10"/>
              </w:rPr>
              <w:object w:dxaOrig="620" w:dyaOrig="360" w14:anchorId="615CFC05">
                <v:shape id="_x0000_i2818" type="#_x0000_t75" style="width:30.85pt;height:18.7pt" o:ole="">
                  <v:imagedata r:id="rId3007" o:title=""/>
                </v:shape>
                <o:OLEObject Type="Embed" ProgID="Equation.3" ShapeID="_x0000_i2818" DrawAspect="Content" ObjectID="_1755943764" r:id="rId3016"/>
              </w:object>
            </w:r>
          </w:p>
        </w:tc>
        <w:tc>
          <w:tcPr>
            <w:tcW w:w="0" w:type="auto"/>
            <w:shd w:val="clear" w:color="auto" w:fill="auto"/>
            <w:vAlign w:val="center"/>
          </w:tcPr>
          <w:p w14:paraId="2E0DB290" w14:textId="77777777" w:rsidR="0035583A" w:rsidRPr="00F829B6" w:rsidRDefault="0035583A" w:rsidP="0074607E">
            <w:pPr>
              <w:pStyle w:val="TAC"/>
              <w:keepNext w:val="0"/>
              <w:keepLines w:val="0"/>
              <w:widowControl w:val="0"/>
              <w:rPr>
                <w:lang w:eastAsia="ja-JP"/>
              </w:rPr>
            </w:pPr>
            <w:r w:rsidRPr="00F829B6">
              <w:t>100111</w:t>
            </w:r>
          </w:p>
        </w:tc>
        <w:tc>
          <w:tcPr>
            <w:tcW w:w="0" w:type="auto"/>
            <w:shd w:val="clear" w:color="auto" w:fill="auto"/>
            <w:vAlign w:val="center"/>
          </w:tcPr>
          <w:p w14:paraId="5E881CB8"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73D2AC0">
                <v:shape id="_x0000_i2819" type="#_x0000_t75" style="width:36.45pt;height:18.7pt" o:ole="">
                  <v:imagedata r:id="rId2994" o:title=""/>
                </v:shape>
                <o:OLEObject Type="Embed" ProgID="Equation.3" ShapeID="_x0000_i2819" DrawAspect="Content" ObjectID="_1755943765" r:id="rId3017"/>
              </w:object>
            </w:r>
          </w:p>
        </w:tc>
        <w:tc>
          <w:tcPr>
            <w:tcW w:w="0" w:type="auto"/>
            <w:shd w:val="clear" w:color="auto" w:fill="auto"/>
            <w:vAlign w:val="center"/>
          </w:tcPr>
          <w:p w14:paraId="26C2B9F4"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09DE6EA">
                <v:shape id="_x0000_i2820" type="#_x0000_t75" style="width:30.85pt;height:18.7pt" o:ole="">
                  <v:imagedata r:id="rId3007" o:title=""/>
                </v:shape>
                <o:OLEObject Type="Embed" ProgID="Equation.3" ShapeID="_x0000_i2820" DrawAspect="Content" ObjectID="_1755943766" r:id="rId3018"/>
              </w:object>
            </w:r>
          </w:p>
        </w:tc>
      </w:tr>
      <w:tr w:rsidR="0035583A" w:rsidRPr="00F829B6" w14:paraId="0638E098" w14:textId="77777777" w:rsidTr="00A02649">
        <w:trPr>
          <w:cantSplit/>
          <w:jc w:val="center"/>
        </w:trPr>
        <w:tc>
          <w:tcPr>
            <w:tcW w:w="0" w:type="auto"/>
            <w:shd w:val="clear" w:color="auto" w:fill="auto"/>
            <w:vAlign w:val="center"/>
          </w:tcPr>
          <w:p w14:paraId="070848BC" w14:textId="77777777" w:rsidR="0035583A" w:rsidRPr="00F829B6" w:rsidRDefault="0035583A" w:rsidP="0074607E">
            <w:pPr>
              <w:pStyle w:val="TAC"/>
              <w:keepNext w:val="0"/>
              <w:keepLines w:val="0"/>
              <w:widowControl w:val="0"/>
            </w:pPr>
            <w:r w:rsidRPr="00F829B6">
              <w:t>001000</w:t>
            </w:r>
          </w:p>
        </w:tc>
        <w:tc>
          <w:tcPr>
            <w:tcW w:w="0" w:type="auto"/>
            <w:shd w:val="clear" w:color="auto" w:fill="auto"/>
            <w:vAlign w:val="center"/>
          </w:tcPr>
          <w:p w14:paraId="63DB090B" w14:textId="77777777" w:rsidR="0035583A" w:rsidRPr="00F829B6" w:rsidRDefault="0035583A" w:rsidP="0074607E">
            <w:pPr>
              <w:pStyle w:val="TAC"/>
              <w:keepNext w:val="0"/>
              <w:keepLines w:val="0"/>
              <w:widowControl w:val="0"/>
            </w:pPr>
            <w:r w:rsidRPr="00F829B6">
              <w:rPr>
                <w:position w:val="-10"/>
              </w:rPr>
              <w:object w:dxaOrig="620" w:dyaOrig="360" w14:anchorId="14B04659">
                <v:shape id="_x0000_i2821" type="#_x0000_t75" style="width:30.85pt;height:18.7pt" o:ole="">
                  <v:imagedata r:id="rId3002" o:title=""/>
                </v:shape>
                <o:OLEObject Type="Embed" ProgID="Equation.3" ShapeID="_x0000_i2821" DrawAspect="Content" ObjectID="_1755943767" r:id="rId3019"/>
              </w:object>
            </w:r>
          </w:p>
        </w:tc>
        <w:tc>
          <w:tcPr>
            <w:tcW w:w="0" w:type="auto"/>
            <w:shd w:val="clear" w:color="auto" w:fill="auto"/>
            <w:vAlign w:val="center"/>
          </w:tcPr>
          <w:p w14:paraId="64F6E667" w14:textId="77777777" w:rsidR="0035583A" w:rsidRPr="00F829B6" w:rsidRDefault="0035583A" w:rsidP="0074607E">
            <w:pPr>
              <w:pStyle w:val="TAC"/>
              <w:keepNext w:val="0"/>
              <w:keepLines w:val="0"/>
              <w:widowControl w:val="0"/>
            </w:pPr>
            <w:r w:rsidRPr="00F829B6">
              <w:rPr>
                <w:position w:val="-10"/>
              </w:rPr>
              <w:object w:dxaOrig="620" w:dyaOrig="360" w14:anchorId="498785AB">
                <v:shape id="_x0000_i2822" type="#_x0000_t75" style="width:30.85pt;height:18.7pt" o:ole="">
                  <v:imagedata r:id="rId2980" o:title=""/>
                </v:shape>
                <o:OLEObject Type="Embed" ProgID="Equation.3" ShapeID="_x0000_i2822" DrawAspect="Content" ObjectID="_1755943768" r:id="rId3020"/>
              </w:object>
            </w:r>
          </w:p>
        </w:tc>
        <w:tc>
          <w:tcPr>
            <w:tcW w:w="0" w:type="auto"/>
            <w:shd w:val="clear" w:color="auto" w:fill="auto"/>
            <w:vAlign w:val="center"/>
          </w:tcPr>
          <w:p w14:paraId="6EF1DD79" w14:textId="77777777" w:rsidR="0035583A" w:rsidRPr="00F829B6" w:rsidRDefault="0035583A" w:rsidP="0074607E">
            <w:pPr>
              <w:pStyle w:val="TAC"/>
              <w:keepNext w:val="0"/>
              <w:keepLines w:val="0"/>
              <w:widowControl w:val="0"/>
              <w:rPr>
                <w:lang w:eastAsia="ja-JP"/>
              </w:rPr>
            </w:pPr>
            <w:r w:rsidRPr="00F829B6">
              <w:t>101000</w:t>
            </w:r>
          </w:p>
        </w:tc>
        <w:tc>
          <w:tcPr>
            <w:tcW w:w="0" w:type="auto"/>
            <w:shd w:val="clear" w:color="auto" w:fill="auto"/>
            <w:vAlign w:val="center"/>
          </w:tcPr>
          <w:p w14:paraId="4FCA65EA"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F1FD9F1">
                <v:shape id="_x0000_i2823" type="#_x0000_t75" style="width:38.35pt;height:18.7pt" o:ole="">
                  <v:imagedata r:id="rId3021" o:title=""/>
                </v:shape>
                <o:OLEObject Type="Embed" ProgID="Equation.3" ShapeID="_x0000_i2823" DrawAspect="Content" ObjectID="_1755943769" r:id="rId3022"/>
              </w:object>
            </w:r>
          </w:p>
        </w:tc>
        <w:tc>
          <w:tcPr>
            <w:tcW w:w="0" w:type="auto"/>
            <w:shd w:val="clear" w:color="auto" w:fill="auto"/>
            <w:vAlign w:val="center"/>
          </w:tcPr>
          <w:p w14:paraId="22B49EB2"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3F8F72D">
                <v:shape id="_x0000_i2824" type="#_x0000_t75" style="width:30.85pt;height:18.7pt" o:ole="">
                  <v:imagedata r:id="rId2980" o:title=""/>
                </v:shape>
                <o:OLEObject Type="Embed" ProgID="Equation.3" ShapeID="_x0000_i2824" DrawAspect="Content" ObjectID="_1755943770" r:id="rId3023"/>
              </w:object>
            </w:r>
          </w:p>
        </w:tc>
      </w:tr>
      <w:tr w:rsidR="0035583A" w:rsidRPr="00F829B6" w14:paraId="385AFC5D" w14:textId="77777777" w:rsidTr="00A02649">
        <w:trPr>
          <w:cantSplit/>
          <w:jc w:val="center"/>
        </w:trPr>
        <w:tc>
          <w:tcPr>
            <w:tcW w:w="0" w:type="auto"/>
            <w:shd w:val="clear" w:color="auto" w:fill="auto"/>
            <w:vAlign w:val="center"/>
          </w:tcPr>
          <w:p w14:paraId="4F0CD719" w14:textId="77777777" w:rsidR="0035583A" w:rsidRPr="00F829B6" w:rsidRDefault="0035583A" w:rsidP="0074607E">
            <w:pPr>
              <w:pStyle w:val="TAC"/>
              <w:keepNext w:val="0"/>
              <w:keepLines w:val="0"/>
              <w:widowControl w:val="0"/>
            </w:pPr>
            <w:r w:rsidRPr="00F829B6">
              <w:t>001001</w:t>
            </w:r>
          </w:p>
        </w:tc>
        <w:tc>
          <w:tcPr>
            <w:tcW w:w="0" w:type="auto"/>
            <w:shd w:val="clear" w:color="auto" w:fill="auto"/>
            <w:vAlign w:val="center"/>
          </w:tcPr>
          <w:p w14:paraId="3AA4B68B" w14:textId="77777777" w:rsidR="0035583A" w:rsidRPr="00F829B6" w:rsidRDefault="0035583A" w:rsidP="0074607E">
            <w:pPr>
              <w:pStyle w:val="TAC"/>
              <w:keepNext w:val="0"/>
              <w:keepLines w:val="0"/>
              <w:widowControl w:val="0"/>
            </w:pPr>
            <w:r w:rsidRPr="00F829B6">
              <w:rPr>
                <w:position w:val="-10"/>
              </w:rPr>
              <w:object w:dxaOrig="620" w:dyaOrig="360" w14:anchorId="712F404D">
                <v:shape id="_x0000_i2825" type="#_x0000_t75" style="width:30.85pt;height:18.7pt" o:ole="">
                  <v:imagedata r:id="rId3002" o:title=""/>
                </v:shape>
                <o:OLEObject Type="Embed" ProgID="Equation.3" ShapeID="_x0000_i2825" DrawAspect="Content" ObjectID="_1755943771" r:id="rId3024"/>
              </w:object>
            </w:r>
          </w:p>
        </w:tc>
        <w:tc>
          <w:tcPr>
            <w:tcW w:w="0" w:type="auto"/>
            <w:shd w:val="clear" w:color="auto" w:fill="auto"/>
            <w:vAlign w:val="center"/>
          </w:tcPr>
          <w:p w14:paraId="5BFBD1E1" w14:textId="77777777" w:rsidR="0035583A" w:rsidRPr="00F829B6" w:rsidRDefault="0035583A" w:rsidP="0074607E">
            <w:pPr>
              <w:pStyle w:val="TAC"/>
              <w:keepNext w:val="0"/>
              <w:keepLines w:val="0"/>
              <w:widowControl w:val="0"/>
            </w:pPr>
            <w:r w:rsidRPr="00F829B6">
              <w:rPr>
                <w:position w:val="-10"/>
              </w:rPr>
              <w:object w:dxaOrig="580" w:dyaOrig="360" w14:anchorId="3CC2CAB3">
                <v:shape id="_x0000_i2826" type="#_x0000_t75" style="width:29pt;height:18.7pt" o:ole="">
                  <v:imagedata r:id="rId2987" o:title=""/>
                </v:shape>
                <o:OLEObject Type="Embed" ProgID="Equation.3" ShapeID="_x0000_i2826" DrawAspect="Content" ObjectID="_1755943772" r:id="rId3025"/>
              </w:object>
            </w:r>
          </w:p>
        </w:tc>
        <w:tc>
          <w:tcPr>
            <w:tcW w:w="0" w:type="auto"/>
            <w:shd w:val="clear" w:color="auto" w:fill="auto"/>
            <w:vAlign w:val="center"/>
          </w:tcPr>
          <w:p w14:paraId="66AF8758" w14:textId="77777777" w:rsidR="0035583A" w:rsidRPr="00F829B6" w:rsidRDefault="0035583A" w:rsidP="0074607E">
            <w:pPr>
              <w:pStyle w:val="TAC"/>
              <w:keepNext w:val="0"/>
              <w:keepLines w:val="0"/>
              <w:widowControl w:val="0"/>
              <w:rPr>
                <w:lang w:eastAsia="ja-JP"/>
              </w:rPr>
            </w:pPr>
            <w:r w:rsidRPr="00F829B6">
              <w:t>101001</w:t>
            </w:r>
          </w:p>
        </w:tc>
        <w:tc>
          <w:tcPr>
            <w:tcW w:w="0" w:type="auto"/>
            <w:shd w:val="clear" w:color="auto" w:fill="auto"/>
            <w:vAlign w:val="center"/>
          </w:tcPr>
          <w:p w14:paraId="76E8164E"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7E71144">
                <v:shape id="_x0000_i2827" type="#_x0000_t75" style="width:38.35pt;height:18.7pt" o:ole="">
                  <v:imagedata r:id="rId3021" o:title=""/>
                </v:shape>
                <o:OLEObject Type="Embed" ProgID="Equation.3" ShapeID="_x0000_i2827" DrawAspect="Content" ObjectID="_1755943773" r:id="rId3026"/>
              </w:object>
            </w:r>
          </w:p>
        </w:tc>
        <w:tc>
          <w:tcPr>
            <w:tcW w:w="0" w:type="auto"/>
            <w:shd w:val="clear" w:color="auto" w:fill="auto"/>
            <w:vAlign w:val="center"/>
          </w:tcPr>
          <w:p w14:paraId="40AC9849"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168E282F">
                <v:shape id="_x0000_i2828" type="#_x0000_t75" style="width:29pt;height:18.7pt" o:ole="">
                  <v:imagedata r:id="rId2987" o:title=""/>
                </v:shape>
                <o:OLEObject Type="Embed" ProgID="Equation.3" ShapeID="_x0000_i2828" DrawAspect="Content" ObjectID="_1755943774" r:id="rId3027"/>
              </w:object>
            </w:r>
          </w:p>
        </w:tc>
      </w:tr>
      <w:tr w:rsidR="0035583A" w:rsidRPr="00F829B6" w14:paraId="043BB91C" w14:textId="77777777" w:rsidTr="00A02649">
        <w:trPr>
          <w:cantSplit/>
          <w:jc w:val="center"/>
        </w:trPr>
        <w:tc>
          <w:tcPr>
            <w:tcW w:w="0" w:type="auto"/>
            <w:shd w:val="clear" w:color="auto" w:fill="auto"/>
            <w:vAlign w:val="center"/>
          </w:tcPr>
          <w:p w14:paraId="15905F71" w14:textId="77777777" w:rsidR="0035583A" w:rsidRPr="00F829B6" w:rsidRDefault="0035583A" w:rsidP="0074607E">
            <w:pPr>
              <w:pStyle w:val="TAC"/>
              <w:keepNext w:val="0"/>
              <w:keepLines w:val="0"/>
              <w:widowControl w:val="0"/>
            </w:pPr>
            <w:r w:rsidRPr="00F829B6">
              <w:t>001010</w:t>
            </w:r>
          </w:p>
        </w:tc>
        <w:tc>
          <w:tcPr>
            <w:tcW w:w="0" w:type="auto"/>
            <w:shd w:val="clear" w:color="auto" w:fill="auto"/>
            <w:vAlign w:val="center"/>
          </w:tcPr>
          <w:p w14:paraId="5EAA3BDB" w14:textId="77777777" w:rsidR="0035583A" w:rsidRPr="00F829B6" w:rsidRDefault="0035583A" w:rsidP="0074607E">
            <w:pPr>
              <w:pStyle w:val="TAC"/>
              <w:keepNext w:val="0"/>
              <w:keepLines w:val="0"/>
              <w:widowControl w:val="0"/>
            </w:pPr>
            <w:r w:rsidRPr="00F829B6">
              <w:rPr>
                <w:position w:val="-10"/>
              </w:rPr>
              <w:object w:dxaOrig="620" w:dyaOrig="360" w14:anchorId="66A85BAD">
                <v:shape id="_x0000_i2829" type="#_x0000_t75" style="width:30.85pt;height:18.7pt" o:ole="">
                  <v:imagedata r:id="rId3007" o:title=""/>
                </v:shape>
                <o:OLEObject Type="Embed" ProgID="Equation.3" ShapeID="_x0000_i2829" DrawAspect="Content" ObjectID="_1755943775" r:id="rId3028"/>
              </w:object>
            </w:r>
          </w:p>
        </w:tc>
        <w:tc>
          <w:tcPr>
            <w:tcW w:w="0" w:type="auto"/>
            <w:shd w:val="clear" w:color="auto" w:fill="auto"/>
            <w:vAlign w:val="center"/>
          </w:tcPr>
          <w:p w14:paraId="43C7172D" w14:textId="77777777" w:rsidR="0035583A" w:rsidRPr="00F829B6" w:rsidRDefault="0035583A" w:rsidP="0074607E">
            <w:pPr>
              <w:pStyle w:val="TAC"/>
              <w:keepNext w:val="0"/>
              <w:keepLines w:val="0"/>
              <w:widowControl w:val="0"/>
            </w:pPr>
            <w:r w:rsidRPr="00F829B6">
              <w:rPr>
                <w:position w:val="-10"/>
              </w:rPr>
              <w:object w:dxaOrig="620" w:dyaOrig="360" w14:anchorId="63D1FC6C">
                <v:shape id="_x0000_i2830" type="#_x0000_t75" style="width:30.85pt;height:18.7pt" o:ole="">
                  <v:imagedata r:id="rId2980" o:title=""/>
                </v:shape>
                <o:OLEObject Type="Embed" ProgID="Equation.3" ShapeID="_x0000_i2830" DrawAspect="Content" ObjectID="_1755943776" r:id="rId3029"/>
              </w:object>
            </w:r>
          </w:p>
        </w:tc>
        <w:tc>
          <w:tcPr>
            <w:tcW w:w="0" w:type="auto"/>
            <w:shd w:val="clear" w:color="auto" w:fill="auto"/>
            <w:vAlign w:val="center"/>
          </w:tcPr>
          <w:p w14:paraId="47D0F24A" w14:textId="77777777" w:rsidR="0035583A" w:rsidRPr="00F829B6" w:rsidRDefault="0035583A" w:rsidP="0074607E">
            <w:pPr>
              <w:pStyle w:val="TAC"/>
              <w:keepNext w:val="0"/>
              <w:keepLines w:val="0"/>
              <w:widowControl w:val="0"/>
              <w:rPr>
                <w:lang w:eastAsia="ja-JP"/>
              </w:rPr>
            </w:pPr>
            <w:r w:rsidRPr="00F829B6">
              <w:t>101010</w:t>
            </w:r>
          </w:p>
        </w:tc>
        <w:tc>
          <w:tcPr>
            <w:tcW w:w="0" w:type="auto"/>
            <w:shd w:val="clear" w:color="auto" w:fill="auto"/>
            <w:vAlign w:val="center"/>
          </w:tcPr>
          <w:p w14:paraId="35EBCBAA"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09CDAFC0">
                <v:shape id="_x0000_i2831" type="#_x0000_t75" style="width:39.25pt;height:18.7pt" o:ole="">
                  <v:imagedata r:id="rId3030" o:title=""/>
                </v:shape>
                <o:OLEObject Type="Embed" ProgID="Equation.3" ShapeID="_x0000_i2831" DrawAspect="Content" ObjectID="_1755943777" r:id="rId3031"/>
              </w:object>
            </w:r>
          </w:p>
        </w:tc>
        <w:tc>
          <w:tcPr>
            <w:tcW w:w="0" w:type="auto"/>
            <w:shd w:val="clear" w:color="auto" w:fill="auto"/>
            <w:vAlign w:val="center"/>
          </w:tcPr>
          <w:p w14:paraId="31F0F6E0"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2DC1D89">
                <v:shape id="_x0000_i2832" type="#_x0000_t75" style="width:30.85pt;height:18.7pt" o:ole="">
                  <v:imagedata r:id="rId2980" o:title=""/>
                </v:shape>
                <o:OLEObject Type="Embed" ProgID="Equation.3" ShapeID="_x0000_i2832" DrawAspect="Content" ObjectID="_1755943778" r:id="rId3032"/>
              </w:object>
            </w:r>
          </w:p>
        </w:tc>
      </w:tr>
      <w:tr w:rsidR="0035583A" w:rsidRPr="00F829B6" w14:paraId="7ACF5B70" w14:textId="77777777" w:rsidTr="00A02649">
        <w:trPr>
          <w:cantSplit/>
          <w:jc w:val="center"/>
        </w:trPr>
        <w:tc>
          <w:tcPr>
            <w:tcW w:w="0" w:type="auto"/>
            <w:shd w:val="clear" w:color="auto" w:fill="auto"/>
            <w:vAlign w:val="center"/>
          </w:tcPr>
          <w:p w14:paraId="02391076" w14:textId="77777777" w:rsidR="0035583A" w:rsidRPr="00F829B6" w:rsidRDefault="0035583A" w:rsidP="0074607E">
            <w:pPr>
              <w:pStyle w:val="TAC"/>
              <w:keepNext w:val="0"/>
              <w:keepLines w:val="0"/>
              <w:widowControl w:val="0"/>
            </w:pPr>
            <w:r w:rsidRPr="00F829B6">
              <w:t>001011</w:t>
            </w:r>
          </w:p>
        </w:tc>
        <w:tc>
          <w:tcPr>
            <w:tcW w:w="0" w:type="auto"/>
            <w:shd w:val="clear" w:color="auto" w:fill="auto"/>
            <w:vAlign w:val="center"/>
          </w:tcPr>
          <w:p w14:paraId="62393590" w14:textId="77777777" w:rsidR="0035583A" w:rsidRPr="00F829B6" w:rsidRDefault="0035583A" w:rsidP="0074607E">
            <w:pPr>
              <w:pStyle w:val="TAC"/>
              <w:keepNext w:val="0"/>
              <w:keepLines w:val="0"/>
              <w:widowControl w:val="0"/>
            </w:pPr>
            <w:r w:rsidRPr="00F829B6">
              <w:rPr>
                <w:position w:val="-10"/>
              </w:rPr>
              <w:object w:dxaOrig="620" w:dyaOrig="360" w14:anchorId="4165E0DE">
                <v:shape id="_x0000_i2833" type="#_x0000_t75" style="width:30.85pt;height:18.7pt" o:ole="">
                  <v:imagedata r:id="rId3007" o:title=""/>
                </v:shape>
                <o:OLEObject Type="Embed" ProgID="Equation.3" ShapeID="_x0000_i2833" DrawAspect="Content" ObjectID="_1755943779" r:id="rId3033"/>
              </w:object>
            </w:r>
          </w:p>
        </w:tc>
        <w:tc>
          <w:tcPr>
            <w:tcW w:w="0" w:type="auto"/>
            <w:shd w:val="clear" w:color="auto" w:fill="auto"/>
            <w:vAlign w:val="center"/>
          </w:tcPr>
          <w:p w14:paraId="47C8C615" w14:textId="77777777" w:rsidR="0035583A" w:rsidRPr="00F829B6" w:rsidRDefault="0035583A" w:rsidP="0074607E">
            <w:pPr>
              <w:pStyle w:val="TAC"/>
              <w:keepNext w:val="0"/>
              <w:keepLines w:val="0"/>
              <w:widowControl w:val="0"/>
            </w:pPr>
            <w:r w:rsidRPr="00F829B6">
              <w:rPr>
                <w:position w:val="-10"/>
              </w:rPr>
              <w:object w:dxaOrig="580" w:dyaOrig="360" w14:anchorId="7C708527">
                <v:shape id="_x0000_i2834" type="#_x0000_t75" style="width:29pt;height:18.7pt" o:ole="">
                  <v:imagedata r:id="rId2987" o:title=""/>
                </v:shape>
                <o:OLEObject Type="Embed" ProgID="Equation.3" ShapeID="_x0000_i2834" DrawAspect="Content" ObjectID="_1755943780" r:id="rId3034"/>
              </w:object>
            </w:r>
          </w:p>
        </w:tc>
        <w:tc>
          <w:tcPr>
            <w:tcW w:w="0" w:type="auto"/>
            <w:shd w:val="clear" w:color="auto" w:fill="auto"/>
            <w:vAlign w:val="center"/>
          </w:tcPr>
          <w:p w14:paraId="7C63EC44" w14:textId="77777777" w:rsidR="0035583A" w:rsidRPr="00F829B6" w:rsidRDefault="0035583A" w:rsidP="0074607E">
            <w:pPr>
              <w:pStyle w:val="TAC"/>
              <w:keepNext w:val="0"/>
              <w:keepLines w:val="0"/>
              <w:widowControl w:val="0"/>
              <w:rPr>
                <w:lang w:eastAsia="ja-JP"/>
              </w:rPr>
            </w:pPr>
            <w:r w:rsidRPr="00F829B6">
              <w:t>101011</w:t>
            </w:r>
          </w:p>
        </w:tc>
        <w:tc>
          <w:tcPr>
            <w:tcW w:w="0" w:type="auto"/>
            <w:shd w:val="clear" w:color="auto" w:fill="auto"/>
            <w:vAlign w:val="center"/>
          </w:tcPr>
          <w:p w14:paraId="206BE85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03B12793">
                <v:shape id="_x0000_i2835" type="#_x0000_t75" style="width:39.25pt;height:18.7pt" o:ole="">
                  <v:imagedata r:id="rId3030" o:title=""/>
                </v:shape>
                <o:OLEObject Type="Embed" ProgID="Equation.3" ShapeID="_x0000_i2835" DrawAspect="Content" ObjectID="_1755943781" r:id="rId3035"/>
              </w:object>
            </w:r>
          </w:p>
        </w:tc>
        <w:tc>
          <w:tcPr>
            <w:tcW w:w="0" w:type="auto"/>
            <w:shd w:val="clear" w:color="auto" w:fill="auto"/>
            <w:vAlign w:val="center"/>
          </w:tcPr>
          <w:p w14:paraId="66BCF9FD"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3E47F65D">
                <v:shape id="_x0000_i2836" type="#_x0000_t75" style="width:29pt;height:18.7pt" o:ole="">
                  <v:imagedata r:id="rId2987" o:title=""/>
                </v:shape>
                <o:OLEObject Type="Embed" ProgID="Equation.3" ShapeID="_x0000_i2836" DrawAspect="Content" ObjectID="_1755943782" r:id="rId3036"/>
              </w:object>
            </w:r>
          </w:p>
        </w:tc>
      </w:tr>
      <w:tr w:rsidR="0035583A" w:rsidRPr="00F829B6" w14:paraId="0FD3EEFB" w14:textId="77777777" w:rsidTr="00A02649">
        <w:trPr>
          <w:cantSplit/>
          <w:jc w:val="center"/>
        </w:trPr>
        <w:tc>
          <w:tcPr>
            <w:tcW w:w="0" w:type="auto"/>
            <w:shd w:val="clear" w:color="auto" w:fill="auto"/>
            <w:vAlign w:val="center"/>
          </w:tcPr>
          <w:p w14:paraId="7FF3D38A" w14:textId="77777777" w:rsidR="0035583A" w:rsidRPr="00F829B6" w:rsidRDefault="0035583A" w:rsidP="0074607E">
            <w:pPr>
              <w:pStyle w:val="TAC"/>
              <w:keepNext w:val="0"/>
              <w:keepLines w:val="0"/>
              <w:widowControl w:val="0"/>
            </w:pPr>
            <w:r w:rsidRPr="00F829B6">
              <w:t>001100</w:t>
            </w:r>
          </w:p>
        </w:tc>
        <w:tc>
          <w:tcPr>
            <w:tcW w:w="0" w:type="auto"/>
            <w:shd w:val="clear" w:color="auto" w:fill="auto"/>
            <w:vAlign w:val="center"/>
          </w:tcPr>
          <w:p w14:paraId="48075F13" w14:textId="77777777" w:rsidR="0035583A" w:rsidRPr="00F829B6" w:rsidRDefault="0035583A" w:rsidP="0074607E">
            <w:pPr>
              <w:pStyle w:val="TAC"/>
              <w:keepNext w:val="0"/>
              <w:keepLines w:val="0"/>
              <w:widowControl w:val="0"/>
            </w:pPr>
            <w:r w:rsidRPr="00F829B6">
              <w:rPr>
                <w:position w:val="-10"/>
              </w:rPr>
              <w:object w:dxaOrig="620" w:dyaOrig="360" w14:anchorId="69C31DF5">
                <v:shape id="_x0000_i2837" type="#_x0000_t75" style="width:30.85pt;height:18.7pt" o:ole="">
                  <v:imagedata r:id="rId3002" o:title=""/>
                </v:shape>
                <o:OLEObject Type="Embed" ProgID="Equation.3" ShapeID="_x0000_i2837" DrawAspect="Content" ObjectID="_1755943783" r:id="rId3037"/>
              </w:object>
            </w:r>
          </w:p>
        </w:tc>
        <w:tc>
          <w:tcPr>
            <w:tcW w:w="0" w:type="auto"/>
            <w:shd w:val="clear" w:color="auto" w:fill="auto"/>
            <w:vAlign w:val="center"/>
          </w:tcPr>
          <w:p w14:paraId="5DD7452D" w14:textId="77777777" w:rsidR="0035583A" w:rsidRPr="00F829B6" w:rsidRDefault="0035583A" w:rsidP="0074607E">
            <w:pPr>
              <w:pStyle w:val="TAC"/>
              <w:keepNext w:val="0"/>
              <w:keepLines w:val="0"/>
              <w:widowControl w:val="0"/>
            </w:pPr>
            <w:r w:rsidRPr="00F829B6">
              <w:rPr>
                <w:position w:val="-10"/>
              </w:rPr>
              <w:object w:dxaOrig="620" w:dyaOrig="360" w14:anchorId="7D61277A">
                <v:shape id="_x0000_i2838" type="#_x0000_t75" style="width:30.85pt;height:18.7pt" o:ole="">
                  <v:imagedata r:id="rId3002" o:title=""/>
                </v:shape>
                <o:OLEObject Type="Embed" ProgID="Equation.3" ShapeID="_x0000_i2838" DrawAspect="Content" ObjectID="_1755943784" r:id="rId3038"/>
              </w:object>
            </w:r>
          </w:p>
        </w:tc>
        <w:tc>
          <w:tcPr>
            <w:tcW w:w="0" w:type="auto"/>
            <w:shd w:val="clear" w:color="auto" w:fill="auto"/>
            <w:vAlign w:val="center"/>
          </w:tcPr>
          <w:p w14:paraId="2685B10E" w14:textId="77777777" w:rsidR="0035583A" w:rsidRPr="00F829B6" w:rsidRDefault="0035583A" w:rsidP="0074607E">
            <w:pPr>
              <w:pStyle w:val="TAC"/>
              <w:keepNext w:val="0"/>
              <w:keepLines w:val="0"/>
              <w:widowControl w:val="0"/>
              <w:rPr>
                <w:lang w:eastAsia="ja-JP"/>
              </w:rPr>
            </w:pPr>
            <w:r w:rsidRPr="00F829B6">
              <w:t>101100</w:t>
            </w:r>
          </w:p>
        </w:tc>
        <w:tc>
          <w:tcPr>
            <w:tcW w:w="0" w:type="auto"/>
            <w:shd w:val="clear" w:color="auto" w:fill="auto"/>
            <w:vAlign w:val="center"/>
          </w:tcPr>
          <w:p w14:paraId="71E63A87"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3346D9B">
                <v:shape id="_x0000_i2839" type="#_x0000_t75" style="width:38.35pt;height:18.7pt" o:ole="">
                  <v:imagedata r:id="rId3021" o:title=""/>
                </v:shape>
                <o:OLEObject Type="Embed" ProgID="Equation.3" ShapeID="_x0000_i2839" DrawAspect="Content" ObjectID="_1755943785" r:id="rId3039"/>
              </w:object>
            </w:r>
          </w:p>
        </w:tc>
        <w:tc>
          <w:tcPr>
            <w:tcW w:w="0" w:type="auto"/>
            <w:shd w:val="clear" w:color="auto" w:fill="auto"/>
            <w:vAlign w:val="center"/>
          </w:tcPr>
          <w:p w14:paraId="28604215"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5D5D9791">
                <v:shape id="_x0000_i2840" type="#_x0000_t75" style="width:30.85pt;height:18.7pt" o:ole="">
                  <v:imagedata r:id="rId3002" o:title=""/>
                </v:shape>
                <o:OLEObject Type="Embed" ProgID="Equation.3" ShapeID="_x0000_i2840" DrawAspect="Content" ObjectID="_1755943786" r:id="rId3040"/>
              </w:object>
            </w:r>
          </w:p>
        </w:tc>
      </w:tr>
      <w:tr w:rsidR="0035583A" w:rsidRPr="00F829B6" w14:paraId="77BD1B03" w14:textId="77777777" w:rsidTr="00A02649">
        <w:trPr>
          <w:cantSplit/>
          <w:jc w:val="center"/>
        </w:trPr>
        <w:tc>
          <w:tcPr>
            <w:tcW w:w="0" w:type="auto"/>
            <w:shd w:val="clear" w:color="auto" w:fill="auto"/>
            <w:vAlign w:val="center"/>
          </w:tcPr>
          <w:p w14:paraId="5083D45F" w14:textId="77777777" w:rsidR="0035583A" w:rsidRPr="00F829B6" w:rsidRDefault="0035583A" w:rsidP="0074607E">
            <w:pPr>
              <w:pStyle w:val="TAC"/>
              <w:keepNext w:val="0"/>
              <w:keepLines w:val="0"/>
              <w:widowControl w:val="0"/>
            </w:pPr>
            <w:r w:rsidRPr="00F829B6">
              <w:t>001101</w:t>
            </w:r>
          </w:p>
        </w:tc>
        <w:tc>
          <w:tcPr>
            <w:tcW w:w="0" w:type="auto"/>
            <w:shd w:val="clear" w:color="auto" w:fill="auto"/>
            <w:vAlign w:val="center"/>
          </w:tcPr>
          <w:p w14:paraId="6C771B66" w14:textId="77777777" w:rsidR="0035583A" w:rsidRPr="00F829B6" w:rsidRDefault="0035583A" w:rsidP="0074607E">
            <w:pPr>
              <w:pStyle w:val="TAC"/>
              <w:keepNext w:val="0"/>
              <w:keepLines w:val="0"/>
              <w:widowControl w:val="0"/>
            </w:pPr>
            <w:r w:rsidRPr="00F829B6">
              <w:rPr>
                <w:position w:val="-10"/>
              </w:rPr>
              <w:object w:dxaOrig="620" w:dyaOrig="360" w14:anchorId="6A8C81B8">
                <v:shape id="_x0000_i2841" type="#_x0000_t75" style="width:30.85pt;height:18.7pt" o:ole="">
                  <v:imagedata r:id="rId3002" o:title=""/>
                </v:shape>
                <o:OLEObject Type="Embed" ProgID="Equation.3" ShapeID="_x0000_i2841" DrawAspect="Content" ObjectID="_1755943787" r:id="rId3041"/>
              </w:object>
            </w:r>
          </w:p>
        </w:tc>
        <w:tc>
          <w:tcPr>
            <w:tcW w:w="0" w:type="auto"/>
            <w:shd w:val="clear" w:color="auto" w:fill="auto"/>
            <w:vAlign w:val="center"/>
          </w:tcPr>
          <w:p w14:paraId="3062FE8F" w14:textId="77777777" w:rsidR="0035583A" w:rsidRPr="00F829B6" w:rsidRDefault="0035583A" w:rsidP="0074607E">
            <w:pPr>
              <w:pStyle w:val="TAC"/>
              <w:keepNext w:val="0"/>
              <w:keepLines w:val="0"/>
              <w:widowControl w:val="0"/>
            </w:pPr>
            <w:r w:rsidRPr="00F829B6">
              <w:rPr>
                <w:position w:val="-10"/>
              </w:rPr>
              <w:object w:dxaOrig="620" w:dyaOrig="360" w14:anchorId="2B596D33">
                <v:shape id="_x0000_i2842" type="#_x0000_t75" style="width:30.85pt;height:18.7pt" o:ole="">
                  <v:imagedata r:id="rId3007" o:title=""/>
                </v:shape>
                <o:OLEObject Type="Embed" ProgID="Equation.3" ShapeID="_x0000_i2842" DrawAspect="Content" ObjectID="_1755943788" r:id="rId3042"/>
              </w:object>
            </w:r>
          </w:p>
        </w:tc>
        <w:tc>
          <w:tcPr>
            <w:tcW w:w="0" w:type="auto"/>
            <w:shd w:val="clear" w:color="auto" w:fill="auto"/>
            <w:vAlign w:val="center"/>
          </w:tcPr>
          <w:p w14:paraId="60CC7A01" w14:textId="77777777" w:rsidR="0035583A" w:rsidRPr="00F829B6" w:rsidRDefault="0035583A" w:rsidP="0074607E">
            <w:pPr>
              <w:pStyle w:val="TAC"/>
              <w:keepNext w:val="0"/>
              <w:keepLines w:val="0"/>
              <w:widowControl w:val="0"/>
              <w:rPr>
                <w:lang w:eastAsia="ja-JP"/>
              </w:rPr>
            </w:pPr>
            <w:r w:rsidRPr="00F829B6">
              <w:t>101101</w:t>
            </w:r>
          </w:p>
        </w:tc>
        <w:tc>
          <w:tcPr>
            <w:tcW w:w="0" w:type="auto"/>
            <w:shd w:val="clear" w:color="auto" w:fill="auto"/>
            <w:vAlign w:val="center"/>
          </w:tcPr>
          <w:p w14:paraId="1F717233"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0BF12F3">
                <v:shape id="_x0000_i2843" type="#_x0000_t75" style="width:38.35pt;height:18.7pt" o:ole="">
                  <v:imagedata r:id="rId3021" o:title=""/>
                </v:shape>
                <o:OLEObject Type="Embed" ProgID="Equation.3" ShapeID="_x0000_i2843" DrawAspect="Content" ObjectID="_1755943789" r:id="rId3043"/>
              </w:object>
            </w:r>
          </w:p>
        </w:tc>
        <w:tc>
          <w:tcPr>
            <w:tcW w:w="0" w:type="auto"/>
            <w:shd w:val="clear" w:color="auto" w:fill="auto"/>
            <w:vAlign w:val="center"/>
          </w:tcPr>
          <w:p w14:paraId="5E36CF5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5D46AA73">
                <v:shape id="_x0000_i2844" type="#_x0000_t75" style="width:30.85pt;height:18.7pt" o:ole="">
                  <v:imagedata r:id="rId3007" o:title=""/>
                </v:shape>
                <o:OLEObject Type="Embed" ProgID="Equation.3" ShapeID="_x0000_i2844" DrawAspect="Content" ObjectID="_1755943790" r:id="rId3044"/>
              </w:object>
            </w:r>
          </w:p>
        </w:tc>
      </w:tr>
      <w:tr w:rsidR="0035583A" w:rsidRPr="00F829B6" w14:paraId="2C82A9FA" w14:textId="77777777" w:rsidTr="00A02649">
        <w:trPr>
          <w:cantSplit/>
          <w:jc w:val="center"/>
        </w:trPr>
        <w:tc>
          <w:tcPr>
            <w:tcW w:w="0" w:type="auto"/>
            <w:shd w:val="clear" w:color="auto" w:fill="auto"/>
            <w:vAlign w:val="center"/>
          </w:tcPr>
          <w:p w14:paraId="2CC23D33" w14:textId="77777777" w:rsidR="0035583A" w:rsidRPr="00F829B6" w:rsidRDefault="0035583A" w:rsidP="0074607E">
            <w:pPr>
              <w:pStyle w:val="TAC"/>
              <w:keepNext w:val="0"/>
              <w:keepLines w:val="0"/>
              <w:widowControl w:val="0"/>
            </w:pPr>
            <w:r w:rsidRPr="00F829B6">
              <w:t>001110</w:t>
            </w:r>
          </w:p>
        </w:tc>
        <w:tc>
          <w:tcPr>
            <w:tcW w:w="0" w:type="auto"/>
            <w:shd w:val="clear" w:color="auto" w:fill="auto"/>
            <w:vAlign w:val="center"/>
          </w:tcPr>
          <w:p w14:paraId="32B291CA" w14:textId="77777777" w:rsidR="0035583A" w:rsidRPr="00F829B6" w:rsidRDefault="0035583A" w:rsidP="0074607E">
            <w:pPr>
              <w:pStyle w:val="TAC"/>
              <w:keepNext w:val="0"/>
              <w:keepLines w:val="0"/>
              <w:widowControl w:val="0"/>
            </w:pPr>
            <w:r w:rsidRPr="00F829B6">
              <w:rPr>
                <w:position w:val="-10"/>
              </w:rPr>
              <w:object w:dxaOrig="620" w:dyaOrig="360" w14:anchorId="7B05E420">
                <v:shape id="_x0000_i2845" type="#_x0000_t75" style="width:30.85pt;height:18.7pt" o:ole="">
                  <v:imagedata r:id="rId3007" o:title=""/>
                </v:shape>
                <o:OLEObject Type="Embed" ProgID="Equation.3" ShapeID="_x0000_i2845" DrawAspect="Content" ObjectID="_1755943791" r:id="rId3045"/>
              </w:object>
            </w:r>
          </w:p>
        </w:tc>
        <w:tc>
          <w:tcPr>
            <w:tcW w:w="0" w:type="auto"/>
            <w:shd w:val="clear" w:color="auto" w:fill="auto"/>
            <w:vAlign w:val="center"/>
          </w:tcPr>
          <w:p w14:paraId="078FB812" w14:textId="77777777" w:rsidR="0035583A" w:rsidRPr="00F829B6" w:rsidRDefault="0035583A" w:rsidP="0074607E">
            <w:pPr>
              <w:pStyle w:val="TAC"/>
              <w:keepNext w:val="0"/>
              <w:keepLines w:val="0"/>
              <w:widowControl w:val="0"/>
            </w:pPr>
            <w:r w:rsidRPr="00F829B6">
              <w:rPr>
                <w:position w:val="-10"/>
              </w:rPr>
              <w:object w:dxaOrig="620" w:dyaOrig="360" w14:anchorId="2C0DA479">
                <v:shape id="_x0000_i2846" type="#_x0000_t75" style="width:30.85pt;height:18.7pt" o:ole="">
                  <v:imagedata r:id="rId3002" o:title=""/>
                </v:shape>
                <o:OLEObject Type="Embed" ProgID="Equation.3" ShapeID="_x0000_i2846" DrawAspect="Content" ObjectID="_1755943792" r:id="rId3046"/>
              </w:object>
            </w:r>
          </w:p>
        </w:tc>
        <w:tc>
          <w:tcPr>
            <w:tcW w:w="0" w:type="auto"/>
            <w:shd w:val="clear" w:color="auto" w:fill="auto"/>
            <w:vAlign w:val="center"/>
          </w:tcPr>
          <w:p w14:paraId="2F953B2B" w14:textId="77777777" w:rsidR="0035583A" w:rsidRPr="00F829B6" w:rsidRDefault="0035583A" w:rsidP="0074607E">
            <w:pPr>
              <w:pStyle w:val="TAC"/>
              <w:keepNext w:val="0"/>
              <w:keepLines w:val="0"/>
              <w:widowControl w:val="0"/>
              <w:rPr>
                <w:lang w:eastAsia="ja-JP"/>
              </w:rPr>
            </w:pPr>
            <w:r w:rsidRPr="00F829B6">
              <w:t>101110</w:t>
            </w:r>
          </w:p>
        </w:tc>
        <w:tc>
          <w:tcPr>
            <w:tcW w:w="0" w:type="auto"/>
            <w:shd w:val="clear" w:color="auto" w:fill="auto"/>
            <w:vAlign w:val="center"/>
          </w:tcPr>
          <w:p w14:paraId="0B0BB60B"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26B91BF">
                <v:shape id="_x0000_i2847" type="#_x0000_t75" style="width:39.25pt;height:18.7pt" o:ole="">
                  <v:imagedata r:id="rId3030" o:title=""/>
                </v:shape>
                <o:OLEObject Type="Embed" ProgID="Equation.3" ShapeID="_x0000_i2847" DrawAspect="Content" ObjectID="_1755943793" r:id="rId3047"/>
              </w:object>
            </w:r>
          </w:p>
        </w:tc>
        <w:tc>
          <w:tcPr>
            <w:tcW w:w="0" w:type="auto"/>
            <w:shd w:val="clear" w:color="auto" w:fill="auto"/>
            <w:vAlign w:val="center"/>
          </w:tcPr>
          <w:p w14:paraId="5B537A2B"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3C3136C">
                <v:shape id="_x0000_i2848" type="#_x0000_t75" style="width:30.85pt;height:18.7pt" o:ole="">
                  <v:imagedata r:id="rId3002" o:title=""/>
                </v:shape>
                <o:OLEObject Type="Embed" ProgID="Equation.3" ShapeID="_x0000_i2848" DrawAspect="Content" ObjectID="_1755943794" r:id="rId3048"/>
              </w:object>
            </w:r>
          </w:p>
        </w:tc>
      </w:tr>
      <w:tr w:rsidR="0035583A" w:rsidRPr="00F829B6" w14:paraId="6AC4A072" w14:textId="77777777" w:rsidTr="00A02649">
        <w:trPr>
          <w:cantSplit/>
          <w:jc w:val="center"/>
        </w:trPr>
        <w:tc>
          <w:tcPr>
            <w:tcW w:w="0" w:type="auto"/>
            <w:shd w:val="clear" w:color="auto" w:fill="auto"/>
            <w:vAlign w:val="center"/>
          </w:tcPr>
          <w:p w14:paraId="2BBF93F1" w14:textId="77777777" w:rsidR="0035583A" w:rsidRPr="00F829B6" w:rsidRDefault="0035583A" w:rsidP="0074607E">
            <w:pPr>
              <w:pStyle w:val="TAC"/>
              <w:keepNext w:val="0"/>
              <w:keepLines w:val="0"/>
              <w:widowControl w:val="0"/>
            </w:pPr>
            <w:r w:rsidRPr="00F829B6">
              <w:t>001111</w:t>
            </w:r>
          </w:p>
        </w:tc>
        <w:tc>
          <w:tcPr>
            <w:tcW w:w="0" w:type="auto"/>
            <w:shd w:val="clear" w:color="auto" w:fill="auto"/>
            <w:vAlign w:val="center"/>
          </w:tcPr>
          <w:p w14:paraId="6F9B6043" w14:textId="77777777" w:rsidR="0035583A" w:rsidRPr="00F829B6" w:rsidRDefault="0035583A" w:rsidP="0074607E">
            <w:pPr>
              <w:pStyle w:val="TAC"/>
              <w:keepNext w:val="0"/>
              <w:keepLines w:val="0"/>
              <w:widowControl w:val="0"/>
            </w:pPr>
            <w:r w:rsidRPr="00F829B6">
              <w:rPr>
                <w:position w:val="-10"/>
              </w:rPr>
              <w:object w:dxaOrig="620" w:dyaOrig="360" w14:anchorId="3DCCD134">
                <v:shape id="_x0000_i2849" type="#_x0000_t75" style="width:30.85pt;height:18.7pt" o:ole="">
                  <v:imagedata r:id="rId3007" o:title=""/>
                </v:shape>
                <o:OLEObject Type="Embed" ProgID="Equation.3" ShapeID="_x0000_i2849" DrawAspect="Content" ObjectID="_1755943795" r:id="rId3049"/>
              </w:object>
            </w:r>
          </w:p>
        </w:tc>
        <w:tc>
          <w:tcPr>
            <w:tcW w:w="0" w:type="auto"/>
            <w:shd w:val="clear" w:color="auto" w:fill="auto"/>
            <w:vAlign w:val="center"/>
          </w:tcPr>
          <w:p w14:paraId="36C8D0C5" w14:textId="77777777" w:rsidR="0035583A" w:rsidRPr="00F829B6" w:rsidRDefault="0035583A" w:rsidP="0074607E">
            <w:pPr>
              <w:pStyle w:val="TAC"/>
              <w:keepNext w:val="0"/>
              <w:keepLines w:val="0"/>
              <w:widowControl w:val="0"/>
            </w:pPr>
            <w:r w:rsidRPr="00F829B6">
              <w:rPr>
                <w:position w:val="-10"/>
              </w:rPr>
              <w:object w:dxaOrig="620" w:dyaOrig="360" w14:anchorId="75828FDA">
                <v:shape id="_x0000_i2850" type="#_x0000_t75" style="width:30.85pt;height:18.7pt" o:ole="">
                  <v:imagedata r:id="rId3007" o:title=""/>
                </v:shape>
                <o:OLEObject Type="Embed" ProgID="Equation.3" ShapeID="_x0000_i2850" DrawAspect="Content" ObjectID="_1755943796" r:id="rId3050"/>
              </w:object>
            </w:r>
          </w:p>
        </w:tc>
        <w:tc>
          <w:tcPr>
            <w:tcW w:w="0" w:type="auto"/>
            <w:shd w:val="clear" w:color="auto" w:fill="auto"/>
            <w:vAlign w:val="center"/>
          </w:tcPr>
          <w:p w14:paraId="50FDD4BB" w14:textId="77777777" w:rsidR="0035583A" w:rsidRPr="00F829B6" w:rsidRDefault="0035583A" w:rsidP="0074607E">
            <w:pPr>
              <w:pStyle w:val="TAC"/>
              <w:keepNext w:val="0"/>
              <w:keepLines w:val="0"/>
              <w:widowControl w:val="0"/>
              <w:rPr>
                <w:lang w:eastAsia="ja-JP"/>
              </w:rPr>
            </w:pPr>
            <w:r w:rsidRPr="00F829B6">
              <w:t>101111</w:t>
            </w:r>
          </w:p>
        </w:tc>
        <w:tc>
          <w:tcPr>
            <w:tcW w:w="0" w:type="auto"/>
            <w:shd w:val="clear" w:color="auto" w:fill="auto"/>
            <w:vAlign w:val="center"/>
          </w:tcPr>
          <w:p w14:paraId="34D6E87E"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CD5A7D7">
                <v:shape id="_x0000_i2851" type="#_x0000_t75" style="width:39.25pt;height:18.7pt" o:ole="">
                  <v:imagedata r:id="rId3030" o:title=""/>
                </v:shape>
                <o:OLEObject Type="Embed" ProgID="Equation.3" ShapeID="_x0000_i2851" DrawAspect="Content" ObjectID="_1755943797" r:id="rId3051"/>
              </w:object>
            </w:r>
          </w:p>
        </w:tc>
        <w:tc>
          <w:tcPr>
            <w:tcW w:w="0" w:type="auto"/>
            <w:shd w:val="clear" w:color="auto" w:fill="auto"/>
            <w:vAlign w:val="center"/>
          </w:tcPr>
          <w:p w14:paraId="33A20C74"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B94B082">
                <v:shape id="_x0000_i2852" type="#_x0000_t75" style="width:30.85pt;height:18.7pt" o:ole="">
                  <v:imagedata r:id="rId3007" o:title=""/>
                </v:shape>
                <o:OLEObject Type="Embed" ProgID="Equation.3" ShapeID="_x0000_i2852" DrawAspect="Content" ObjectID="_1755943798" r:id="rId3052"/>
              </w:object>
            </w:r>
          </w:p>
        </w:tc>
      </w:tr>
      <w:tr w:rsidR="0035583A" w:rsidRPr="00F829B6" w14:paraId="500F1B1A" w14:textId="77777777" w:rsidTr="00A02649">
        <w:trPr>
          <w:cantSplit/>
          <w:jc w:val="center"/>
        </w:trPr>
        <w:tc>
          <w:tcPr>
            <w:tcW w:w="0" w:type="auto"/>
            <w:shd w:val="clear" w:color="auto" w:fill="auto"/>
            <w:vAlign w:val="center"/>
          </w:tcPr>
          <w:p w14:paraId="144C1B3F" w14:textId="77777777" w:rsidR="0035583A" w:rsidRPr="00F829B6" w:rsidRDefault="0035583A" w:rsidP="0074607E">
            <w:pPr>
              <w:pStyle w:val="TAC"/>
              <w:keepNext w:val="0"/>
              <w:keepLines w:val="0"/>
              <w:widowControl w:val="0"/>
            </w:pPr>
            <w:r w:rsidRPr="00F829B6">
              <w:t>010000</w:t>
            </w:r>
          </w:p>
        </w:tc>
        <w:tc>
          <w:tcPr>
            <w:tcW w:w="0" w:type="auto"/>
            <w:shd w:val="clear" w:color="auto" w:fill="auto"/>
            <w:vAlign w:val="center"/>
          </w:tcPr>
          <w:p w14:paraId="46BDEDAB"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244370E">
                <v:shape id="_x0000_i2853" type="#_x0000_t75" style="width:30.85pt;height:18.7pt" o:ole="">
                  <v:imagedata r:id="rId2980" o:title=""/>
                </v:shape>
                <o:OLEObject Type="Embed" ProgID="Equation.3" ShapeID="_x0000_i2853" DrawAspect="Content" ObjectID="_1755943799" r:id="rId3053"/>
              </w:object>
            </w:r>
          </w:p>
        </w:tc>
        <w:tc>
          <w:tcPr>
            <w:tcW w:w="0" w:type="auto"/>
            <w:shd w:val="clear" w:color="auto" w:fill="auto"/>
            <w:vAlign w:val="center"/>
          </w:tcPr>
          <w:p w14:paraId="7F539248"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E00E707">
                <v:shape id="_x0000_i2854" type="#_x0000_t75" style="width:38.35pt;height:18.7pt" o:ole="">
                  <v:imagedata r:id="rId2989" o:title=""/>
                </v:shape>
                <o:OLEObject Type="Embed" ProgID="Equation.3" ShapeID="_x0000_i2854" DrawAspect="Content" ObjectID="_1755943800" r:id="rId3054"/>
              </w:object>
            </w:r>
          </w:p>
        </w:tc>
        <w:tc>
          <w:tcPr>
            <w:tcW w:w="0" w:type="auto"/>
            <w:shd w:val="clear" w:color="auto" w:fill="auto"/>
            <w:vAlign w:val="center"/>
          </w:tcPr>
          <w:p w14:paraId="441FDA34" w14:textId="77777777" w:rsidR="0035583A" w:rsidRPr="00F829B6" w:rsidRDefault="0035583A" w:rsidP="0074607E">
            <w:pPr>
              <w:pStyle w:val="TAC"/>
              <w:keepNext w:val="0"/>
              <w:keepLines w:val="0"/>
              <w:widowControl w:val="0"/>
              <w:rPr>
                <w:lang w:eastAsia="ja-JP"/>
              </w:rPr>
            </w:pPr>
            <w:r w:rsidRPr="00F829B6">
              <w:t>110000</w:t>
            </w:r>
          </w:p>
        </w:tc>
        <w:tc>
          <w:tcPr>
            <w:tcW w:w="0" w:type="auto"/>
            <w:shd w:val="clear" w:color="auto" w:fill="auto"/>
            <w:vAlign w:val="center"/>
          </w:tcPr>
          <w:p w14:paraId="1502D516"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03ABFAAC">
                <v:shape id="_x0000_i2855" type="#_x0000_t75" style="width:38.35pt;height:18.7pt" o:ole="">
                  <v:imagedata r:id="rId2989" o:title=""/>
                </v:shape>
                <o:OLEObject Type="Embed" ProgID="Equation.3" ShapeID="_x0000_i2855" DrawAspect="Content" ObjectID="_1755943801" r:id="rId3055"/>
              </w:object>
            </w:r>
          </w:p>
        </w:tc>
        <w:tc>
          <w:tcPr>
            <w:tcW w:w="0" w:type="auto"/>
            <w:shd w:val="clear" w:color="auto" w:fill="auto"/>
            <w:vAlign w:val="center"/>
          </w:tcPr>
          <w:p w14:paraId="28B5587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7BC4729">
                <v:shape id="_x0000_i2856" type="#_x0000_t75" style="width:38.35pt;height:18.7pt" o:ole="">
                  <v:imagedata r:id="rId2989" o:title=""/>
                </v:shape>
                <o:OLEObject Type="Embed" ProgID="Equation.3" ShapeID="_x0000_i2856" DrawAspect="Content" ObjectID="_1755943802" r:id="rId3056"/>
              </w:object>
            </w:r>
          </w:p>
        </w:tc>
      </w:tr>
      <w:tr w:rsidR="0035583A" w:rsidRPr="00F829B6" w14:paraId="7B067AE4" w14:textId="77777777" w:rsidTr="00A02649">
        <w:trPr>
          <w:cantSplit/>
          <w:jc w:val="center"/>
        </w:trPr>
        <w:tc>
          <w:tcPr>
            <w:tcW w:w="0" w:type="auto"/>
            <w:shd w:val="clear" w:color="auto" w:fill="auto"/>
            <w:vAlign w:val="center"/>
          </w:tcPr>
          <w:p w14:paraId="6E8FA0CA" w14:textId="77777777" w:rsidR="0035583A" w:rsidRPr="00F829B6" w:rsidRDefault="0035583A" w:rsidP="0074607E">
            <w:pPr>
              <w:pStyle w:val="TAC"/>
              <w:keepNext w:val="0"/>
              <w:keepLines w:val="0"/>
              <w:widowControl w:val="0"/>
            </w:pPr>
            <w:r w:rsidRPr="00F829B6">
              <w:t>010001</w:t>
            </w:r>
          </w:p>
        </w:tc>
        <w:tc>
          <w:tcPr>
            <w:tcW w:w="0" w:type="auto"/>
            <w:shd w:val="clear" w:color="auto" w:fill="auto"/>
            <w:vAlign w:val="center"/>
          </w:tcPr>
          <w:p w14:paraId="17185840"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D02F652">
                <v:shape id="_x0000_i2857" type="#_x0000_t75" style="width:30.85pt;height:18.7pt" o:ole="">
                  <v:imagedata r:id="rId2980" o:title=""/>
                </v:shape>
                <o:OLEObject Type="Embed" ProgID="Equation.3" ShapeID="_x0000_i2857" DrawAspect="Content" ObjectID="_1755943803" r:id="rId3057"/>
              </w:object>
            </w:r>
          </w:p>
        </w:tc>
        <w:tc>
          <w:tcPr>
            <w:tcW w:w="0" w:type="auto"/>
            <w:shd w:val="clear" w:color="auto" w:fill="auto"/>
            <w:vAlign w:val="center"/>
          </w:tcPr>
          <w:p w14:paraId="1BFE5443"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5B0562B">
                <v:shape id="_x0000_i2858" type="#_x0000_t75" style="width:36.45pt;height:18.7pt" o:ole="">
                  <v:imagedata r:id="rId3058" o:title=""/>
                </v:shape>
                <o:OLEObject Type="Embed" ProgID="Equation.3" ShapeID="_x0000_i2858" DrawAspect="Content" ObjectID="_1755943804" r:id="rId3059"/>
              </w:object>
            </w:r>
          </w:p>
        </w:tc>
        <w:tc>
          <w:tcPr>
            <w:tcW w:w="0" w:type="auto"/>
            <w:shd w:val="clear" w:color="auto" w:fill="auto"/>
            <w:vAlign w:val="center"/>
          </w:tcPr>
          <w:p w14:paraId="06F34CFC" w14:textId="77777777" w:rsidR="0035583A" w:rsidRPr="00F829B6" w:rsidRDefault="0035583A" w:rsidP="0074607E">
            <w:pPr>
              <w:pStyle w:val="TAC"/>
              <w:keepNext w:val="0"/>
              <w:keepLines w:val="0"/>
              <w:widowControl w:val="0"/>
              <w:rPr>
                <w:lang w:eastAsia="ja-JP"/>
              </w:rPr>
            </w:pPr>
            <w:r w:rsidRPr="00F829B6">
              <w:t>110001</w:t>
            </w:r>
          </w:p>
        </w:tc>
        <w:tc>
          <w:tcPr>
            <w:tcW w:w="0" w:type="auto"/>
            <w:shd w:val="clear" w:color="auto" w:fill="auto"/>
            <w:vAlign w:val="center"/>
          </w:tcPr>
          <w:p w14:paraId="3EDD0D5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8E69A2C">
                <v:shape id="_x0000_i2859" type="#_x0000_t75" style="width:38.35pt;height:18.7pt" o:ole="">
                  <v:imagedata r:id="rId2989" o:title=""/>
                </v:shape>
                <o:OLEObject Type="Embed" ProgID="Equation.3" ShapeID="_x0000_i2859" DrawAspect="Content" ObjectID="_1755943805" r:id="rId3060"/>
              </w:object>
            </w:r>
          </w:p>
        </w:tc>
        <w:tc>
          <w:tcPr>
            <w:tcW w:w="0" w:type="auto"/>
            <w:shd w:val="clear" w:color="auto" w:fill="auto"/>
            <w:vAlign w:val="center"/>
          </w:tcPr>
          <w:p w14:paraId="415528AE"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61B548B3">
                <v:shape id="_x0000_i2860" type="#_x0000_t75" style="width:36.45pt;height:18.7pt" o:ole="">
                  <v:imagedata r:id="rId2994" o:title=""/>
                </v:shape>
                <o:OLEObject Type="Embed" ProgID="Equation.3" ShapeID="_x0000_i2860" DrawAspect="Content" ObjectID="_1755943806" r:id="rId3061"/>
              </w:object>
            </w:r>
          </w:p>
        </w:tc>
      </w:tr>
      <w:tr w:rsidR="0035583A" w:rsidRPr="00F829B6" w14:paraId="69DD7A8C" w14:textId="77777777" w:rsidTr="00A02649">
        <w:trPr>
          <w:cantSplit/>
          <w:jc w:val="center"/>
        </w:trPr>
        <w:tc>
          <w:tcPr>
            <w:tcW w:w="0" w:type="auto"/>
            <w:shd w:val="clear" w:color="auto" w:fill="auto"/>
            <w:vAlign w:val="center"/>
          </w:tcPr>
          <w:p w14:paraId="42A57B4F" w14:textId="77777777" w:rsidR="0035583A" w:rsidRPr="00F829B6" w:rsidRDefault="0035583A" w:rsidP="0074607E">
            <w:pPr>
              <w:pStyle w:val="TAC"/>
              <w:keepNext w:val="0"/>
              <w:keepLines w:val="0"/>
              <w:widowControl w:val="0"/>
            </w:pPr>
            <w:r w:rsidRPr="00F829B6">
              <w:t>010010</w:t>
            </w:r>
          </w:p>
        </w:tc>
        <w:tc>
          <w:tcPr>
            <w:tcW w:w="0" w:type="auto"/>
            <w:shd w:val="clear" w:color="auto" w:fill="auto"/>
            <w:vAlign w:val="center"/>
          </w:tcPr>
          <w:p w14:paraId="6178508D"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02B2D625">
                <v:shape id="_x0000_i2861" type="#_x0000_t75" style="width:29pt;height:18.7pt" o:ole="">
                  <v:imagedata r:id="rId2987" o:title=""/>
                </v:shape>
                <o:OLEObject Type="Embed" ProgID="Equation.3" ShapeID="_x0000_i2861" DrawAspect="Content" ObjectID="_1755943807" r:id="rId3062"/>
              </w:object>
            </w:r>
          </w:p>
        </w:tc>
        <w:tc>
          <w:tcPr>
            <w:tcW w:w="0" w:type="auto"/>
            <w:shd w:val="clear" w:color="auto" w:fill="auto"/>
            <w:vAlign w:val="center"/>
          </w:tcPr>
          <w:p w14:paraId="5FB71CAB"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1CDF820">
                <v:shape id="_x0000_i2862" type="#_x0000_t75" style="width:38.35pt;height:18.7pt" o:ole="">
                  <v:imagedata r:id="rId2989" o:title=""/>
                </v:shape>
                <o:OLEObject Type="Embed" ProgID="Equation.3" ShapeID="_x0000_i2862" DrawAspect="Content" ObjectID="_1755943808" r:id="rId3063"/>
              </w:object>
            </w:r>
          </w:p>
        </w:tc>
        <w:tc>
          <w:tcPr>
            <w:tcW w:w="0" w:type="auto"/>
            <w:shd w:val="clear" w:color="auto" w:fill="auto"/>
            <w:vAlign w:val="center"/>
          </w:tcPr>
          <w:p w14:paraId="0ED3B819" w14:textId="77777777" w:rsidR="0035583A" w:rsidRPr="00F829B6" w:rsidRDefault="0035583A" w:rsidP="0074607E">
            <w:pPr>
              <w:pStyle w:val="TAC"/>
              <w:keepNext w:val="0"/>
              <w:keepLines w:val="0"/>
              <w:widowControl w:val="0"/>
              <w:rPr>
                <w:lang w:eastAsia="ja-JP"/>
              </w:rPr>
            </w:pPr>
            <w:r w:rsidRPr="00F829B6">
              <w:t>110010</w:t>
            </w:r>
          </w:p>
        </w:tc>
        <w:tc>
          <w:tcPr>
            <w:tcW w:w="0" w:type="auto"/>
            <w:shd w:val="clear" w:color="auto" w:fill="auto"/>
            <w:vAlign w:val="center"/>
          </w:tcPr>
          <w:p w14:paraId="6B4A40BD"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75B49D52">
                <v:shape id="_x0000_i2863" type="#_x0000_t75" style="width:36.45pt;height:18.7pt" o:ole="">
                  <v:imagedata r:id="rId2994" o:title=""/>
                </v:shape>
                <o:OLEObject Type="Embed" ProgID="Equation.3" ShapeID="_x0000_i2863" DrawAspect="Content" ObjectID="_1755943809" r:id="rId3064"/>
              </w:object>
            </w:r>
          </w:p>
        </w:tc>
        <w:tc>
          <w:tcPr>
            <w:tcW w:w="0" w:type="auto"/>
            <w:shd w:val="clear" w:color="auto" w:fill="auto"/>
            <w:vAlign w:val="center"/>
          </w:tcPr>
          <w:p w14:paraId="1AA29291"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D043E63">
                <v:shape id="_x0000_i2864" type="#_x0000_t75" style="width:38.35pt;height:18.7pt" o:ole="">
                  <v:imagedata r:id="rId2989" o:title=""/>
                </v:shape>
                <o:OLEObject Type="Embed" ProgID="Equation.3" ShapeID="_x0000_i2864" DrawAspect="Content" ObjectID="_1755943810" r:id="rId3065"/>
              </w:object>
            </w:r>
          </w:p>
        </w:tc>
      </w:tr>
      <w:tr w:rsidR="0035583A" w:rsidRPr="00F829B6" w14:paraId="1C458684" w14:textId="77777777" w:rsidTr="00A02649">
        <w:trPr>
          <w:cantSplit/>
          <w:jc w:val="center"/>
        </w:trPr>
        <w:tc>
          <w:tcPr>
            <w:tcW w:w="0" w:type="auto"/>
            <w:shd w:val="clear" w:color="auto" w:fill="auto"/>
            <w:vAlign w:val="center"/>
          </w:tcPr>
          <w:p w14:paraId="70B33DB3" w14:textId="77777777" w:rsidR="0035583A" w:rsidRPr="00F829B6" w:rsidRDefault="0035583A" w:rsidP="0074607E">
            <w:pPr>
              <w:pStyle w:val="TAC"/>
              <w:keepNext w:val="0"/>
              <w:keepLines w:val="0"/>
              <w:widowControl w:val="0"/>
            </w:pPr>
            <w:r w:rsidRPr="00F829B6">
              <w:t>010011</w:t>
            </w:r>
          </w:p>
        </w:tc>
        <w:tc>
          <w:tcPr>
            <w:tcW w:w="0" w:type="auto"/>
            <w:shd w:val="clear" w:color="auto" w:fill="auto"/>
            <w:vAlign w:val="center"/>
          </w:tcPr>
          <w:p w14:paraId="2752EAFF"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16DA2F83">
                <v:shape id="_x0000_i2865" type="#_x0000_t75" style="width:29pt;height:18.7pt" o:ole="">
                  <v:imagedata r:id="rId2987" o:title=""/>
                </v:shape>
                <o:OLEObject Type="Embed" ProgID="Equation.3" ShapeID="_x0000_i2865" DrawAspect="Content" ObjectID="_1755943811" r:id="rId3066"/>
              </w:object>
            </w:r>
          </w:p>
        </w:tc>
        <w:tc>
          <w:tcPr>
            <w:tcW w:w="0" w:type="auto"/>
            <w:shd w:val="clear" w:color="auto" w:fill="auto"/>
            <w:vAlign w:val="center"/>
          </w:tcPr>
          <w:p w14:paraId="330E12ED"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B5D7C5F">
                <v:shape id="_x0000_i2866" type="#_x0000_t75" style="width:36.45pt;height:18.7pt" o:ole="">
                  <v:imagedata r:id="rId2994" o:title=""/>
                </v:shape>
                <o:OLEObject Type="Embed" ProgID="Equation.3" ShapeID="_x0000_i2866" DrawAspect="Content" ObjectID="_1755943812" r:id="rId3067"/>
              </w:object>
            </w:r>
          </w:p>
        </w:tc>
        <w:tc>
          <w:tcPr>
            <w:tcW w:w="0" w:type="auto"/>
            <w:shd w:val="clear" w:color="auto" w:fill="auto"/>
            <w:vAlign w:val="center"/>
          </w:tcPr>
          <w:p w14:paraId="3DF8E337" w14:textId="77777777" w:rsidR="0035583A" w:rsidRPr="00F829B6" w:rsidRDefault="0035583A" w:rsidP="0074607E">
            <w:pPr>
              <w:pStyle w:val="TAC"/>
              <w:keepNext w:val="0"/>
              <w:keepLines w:val="0"/>
              <w:widowControl w:val="0"/>
              <w:rPr>
                <w:lang w:eastAsia="ja-JP"/>
              </w:rPr>
            </w:pPr>
            <w:r w:rsidRPr="00F829B6">
              <w:t>110011</w:t>
            </w:r>
          </w:p>
        </w:tc>
        <w:tc>
          <w:tcPr>
            <w:tcW w:w="0" w:type="auto"/>
            <w:shd w:val="clear" w:color="auto" w:fill="auto"/>
            <w:vAlign w:val="center"/>
          </w:tcPr>
          <w:p w14:paraId="10319C03"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5C7922CD">
                <v:shape id="_x0000_i2867" type="#_x0000_t75" style="width:36.45pt;height:18.7pt" o:ole="">
                  <v:imagedata r:id="rId2994" o:title=""/>
                </v:shape>
                <o:OLEObject Type="Embed" ProgID="Equation.3" ShapeID="_x0000_i2867" DrawAspect="Content" ObjectID="_1755943813" r:id="rId3068"/>
              </w:object>
            </w:r>
          </w:p>
        </w:tc>
        <w:tc>
          <w:tcPr>
            <w:tcW w:w="0" w:type="auto"/>
            <w:shd w:val="clear" w:color="auto" w:fill="auto"/>
            <w:vAlign w:val="center"/>
          </w:tcPr>
          <w:p w14:paraId="5A3AC933"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2E38E798">
                <v:shape id="_x0000_i2868" type="#_x0000_t75" style="width:36.45pt;height:18.7pt" o:ole="">
                  <v:imagedata r:id="rId2994" o:title=""/>
                </v:shape>
                <o:OLEObject Type="Embed" ProgID="Equation.3" ShapeID="_x0000_i2868" DrawAspect="Content" ObjectID="_1755943814" r:id="rId3069"/>
              </w:object>
            </w:r>
          </w:p>
        </w:tc>
      </w:tr>
      <w:tr w:rsidR="0035583A" w:rsidRPr="00F829B6" w14:paraId="1B06BEC8" w14:textId="77777777" w:rsidTr="00A02649">
        <w:trPr>
          <w:cantSplit/>
          <w:jc w:val="center"/>
        </w:trPr>
        <w:tc>
          <w:tcPr>
            <w:tcW w:w="0" w:type="auto"/>
            <w:shd w:val="clear" w:color="auto" w:fill="auto"/>
            <w:vAlign w:val="center"/>
          </w:tcPr>
          <w:p w14:paraId="32463964" w14:textId="77777777" w:rsidR="0035583A" w:rsidRPr="00F829B6" w:rsidRDefault="0035583A" w:rsidP="0074607E">
            <w:pPr>
              <w:pStyle w:val="TAC"/>
              <w:keepNext w:val="0"/>
              <w:keepLines w:val="0"/>
              <w:widowControl w:val="0"/>
            </w:pPr>
            <w:r w:rsidRPr="00F829B6">
              <w:t>010100</w:t>
            </w:r>
          </w:p>
        </w:tc>
        <w:tc>
          <w:tcPr>
            <w:tcW w:w="0" w:type="auto"/>
            <w:shd w:val="clear" w:color="auto" w:fill="auto"/>
            <w:vAlign w:val="center"/>
          </w:tcPr>
          <w:p w14:paraId="4B147716"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581972E1">
                <v:shape id="_x0000_i2869" type="#_x0000_t75" style="width:30.85pt;height:18.7pt" o:ole="">
                  <v:imagedata r:id="rId2980" o:title=""/>
                </v:shape>
                <o:OLEObject Type="Embed" ProgID="Equation.3" ShapeID="_x0000_i2869" DrawAspect="Content" ObjectID="_1755943815" r:id="rId3070"/>
              </w:object>
            </w:r>
          </w:p>
        </w:tc>
        <w:tc>
          <w:tcPr>
            <w:tcW w:w="0" w:type="auto"/>
            <w:shd w:val="clear" w:color="auto" w:fill="auto"/>
            <w:vAlign w:val="center"/>
          </w:tcPr>
          <w:p w14:paraId="6B2964F3"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3591893">
                <v:shape id="_x0000_i2870" type="#_x0000_t75" style="width:38.35pt;height:18.7pt" o:ole="">
                  <v:imagedata r:id="rId3021" o:title=""/>
                </v:shape>
                <o:OLEObject Type="Embed" ProgID="Equation.3" ShapeID="_x0000_i2870" DrawAspect="Content" ObjectID="_1755943816" r:id="rId3071"/>
              </w:object>
            </w:r>
          </w:p>
        </w:tc>
        <w:tc>
          <w:tcPr>
            <w:tcW w:w="0" w:type="auto"/>
            <w:shd w:val="clear" w:color="auto" w:fill="auto"/>
            <w:vAlign w:val="center"/>
          </w:tcPr>
          <w:p w14:paraId="2E12B5F0" w14:textId="77777777" w:rsidR="0035583A" w:rsidRPr="00F829B6" w:rsidRDefault="0035583A" w:rsidP="0074607E">
            <w:pPr>
              <w:pStyle w:val="TAC"/>
              <w:keepNext w:val="0"/>
              <w:keepLines w:val="0"/>
              <w:widowControl w:val="0"/>
              <w:rPr>
                <w:lang w:eastAsia="ja-JP"/>
              </w:rPr>
            </w:pPr>
            <w:r w:rsidRPr="00F829B6">
              <w:t>110100</w:t>
            </w:r>
          </w:p>
        </w:tc>
        <w:tc>
          <w:tcPr>
            <w:tcW w:w="0" w:type="auto"/>
            <w:shd w:val="clear" w:color="auto" w:fill="auto"/>
            <w:vAlign w:val="center"/>
          </w:tcPr>
          <w:p w14:paraId="1EDA952D"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C109C63">
                <v:shape id="_x0000_i2871" type="#_x0000_t75" style="width:38.35pt;height:18.7pt" o:ole="">
                  <v:imagedata r:id="rId2989" o:title=""/>
                </v:shape>
                <o:OLEObject Type="Embed" ProgID="Equation.3" ShapeID="_x0000_i2871" DrawAspect="Content" ObjectID="_1755943817" r:id="rId3072"/>
              </w:object>
            </w:r>
          </w:p>
        </w:tc>
        <w:tc>
          <w:tcPr>
            <w:tcW w:w="0" w:type="auto"/>
            <w:shd w:val="clear" w:color="auto" w:fill="auto"/>
            <w:vAlign w:val="center"/>
          </w:tcPr>
          <w:p w14:paraId="4299A2C9"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44C6BC3">
                <v:shape id="_x0000_i2872" type="#_x0000_t75" style="width:38.35pt;height:18.7pt" o:ole="">
                  <v:imagedata r:id="rId3021" o:title=""/>
                </v:shape>
                <o:OLEObject Type="Embed" ProgID="Equation.3" ShapeID="_x0000_i2872" DrawAspect="Content" ObjectID="_1755943818" r:id="rId3073"/>
              </w:object>
            </w:r>
          </w:p>
        </w:tc>
      </w:tr>
      <w:tr w:rsidR="0035583A" w:rsidRPr="00F829B6" w14:paraId="48C92D6E" w14:textId="77777777" w:rsidTr="00A02649">
        <w:trPr>
          <w:cantSplit/>
          <w:jc w:val="center"/>
        </w:trPr>
        <w:tc>
          <w:tcPr>
            <w:tcW w:w="0" w:type="auto"/>
            <w:shd w:val="clear" w:color="auto" w:fill="auto"/>
            <w:vAlign w:val="center"/>
          </w:tcPr>
          <w:p w14:paraId="6CD1B640" w14:textId="77777777" w:rsidR="0035583A" w:rsidRPr="00F829B6" w:rsidRDefault="0035583A" w:rsidP="0074607E">
            <w:pPr>
              <w:pStyle w:val="TAC"/>
              <w:keepNext w:val="0"/>
              <w:keepLines w:val="0"/>
              <w:widowControl w:val="0"/>
            </w:pPr>
            <w:r w:rsidRPr="00F829B6">
              <w:t>010101</w:t>
            </w:r>
          </w:p>
        </w:tc>
        <w:tc>
          <w:tcPr>
            <w:tcW w:w="0" w:type="auto"/>
            <w:shd w:val="clear" w:color="auto" w:fill="auto"/>
            <w:vAlign w:val="center"/>
          </w:tcPr>
          <w:p w14:paraId="4449ACE9"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2CF03F7">
                <v:shape id="_x0000_i2873" type="#_x0000_t75" style="width:30.85pt;height:18.7pt" o:ole="">
                  <v:imagedata r:id="rId2980" o:title=""/>
                </v:shape>
                <o:OLEObject Type="Embed" ProgID="Equation.3" ShapeID="_x0000_i2873" DrawAspect="Content" ObjectID="_1755943819" r:id="rId3074"/>
              </w:object>
            </w:r>
          </w:p>
        </w:tc>
        <w:tc>
          <w:tcPr>
            <w:tcW w:w="0" w:type="auto"/>
            <w:shd w:val="clear" w:color="auto" w:fill="auto"/>
            <w:vAlign w:val="center"/>
          </w:tcPr>
          <w:p w14:paraId="597B43A1"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AD7D254">
                <v:shape id="_x0000_i2874" type="#_x0000_t75" style="width:39.25pt;height:18.7pt" o:ole="">
                  <v:imagedata r:id="rId3030" o:title=""/>
                </v:shape>
                <o:OLEObject Type="Embed" ProgID="Equation.3" ShapeID="_x0000_i2874" DrawAspect="Content" ObjectID="_1755943820" r:id="rId3075"/>
              </w:object>
            </w:r>
          </w:p>
        </w:tc>
        <w:tc>
          <w:tcPr>
            <w:tcW w:w="0" w:type="auto"/>
            <w:shd w:val="clear" w:color="auto" w:fill="auto"/>
            <w:vAlign w:val="center"/>
          </w:tcPr>
          <w:p w14:paraId="68DE6149" w14:textId="77777777" w:rsidR="0035583A" w:rsidRPr="00F829B6" w:rsidRDefault="0035583A" w:rsidP="0074607E">
            <w:pPr>
              <w:pStyle w:val="TAC"/>
              <w:keepNext w:val="0"/>
              <w:keepLines w:val="0"/>
              <w:widowControl w:val="0"/>
              <w:rPr>
                <w:lang w:eastAsia="ja-JP"/>
              </w:rPr>
            </w:pPr>
            <w:r w:rsidRPr="00F829B6">
              <w:t>110101</w:t>
            </w:r>
          </w:p>
        </w:tc>
        <w:tc>
          <w:tcPr>
            <w:tcW w:w="0" w:type="auto"/>
            <w:shd w:val="clear" w:color="auto" w:fill="auto"/>
            <w:vAlign w:val="center"/>
          </w:tcPr>
          <w:p w14:paraId="364719A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34ACB1D0">
                <v:shape id="_x0000_i2875" type="#_x0000_t75" style="width:38.35pt;height:18.7pt" o:ole="">
                  <v:imagedata r:id="rId2989" o:title=""/>
                </v:shape>
                <o:OLEObject Type="Embed" ProgID="Equation.3" ShapeID="_x0000_i2875" DrawAspect="Content" ObjectID="_1755943821" r:id="rId3076"/>
              </w:object>
            </w:r>
          </w:p>
        </w:tc>
        <w:tc>
          <w:tcPr>
            <w:tcW w:w="0" w:type="auto"/>
            <w:shd w:val="clear" w:color="auto" w:fill="auto"/>
            <w:vAlign w:val="center"/>
          </w:tcPr>
          <w:p w14:paraId="60AF8689"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602E5579">
                <v:shape id="_x0000_i2876" type="#_x0000_t75" style="width:39.25pt;height:18.7pt" o:ole="">
                  <v:imagedata r:id="rId3030" o:title=""/>
                </v:shape>
                <o:OLEObject Type="Embed" ProgID="Equation.3" ShapeID="_x0000_i2876" DrawAspect="Content" ObjectID="_1755943822" r:id="rId3077"/>
              </w:object>
            </w:r>
          </w:p>
        </w:tc>
      </w:tr>
      <w:tr w:rsidR="0035583A" w:rsidRPr="00F829B6" w14:paraId="5A9E7099" w14:textId="77777777" w:rsidTr="00A02649">
        <w:trPr>
          <w:cantSplit/>
          <w:jc w:val="center"/>
        </w:trPr>
        <w:tc>
          <w:tcPr>
            <w:tcW w:w="0" w:type="auto"/>
            <w:shd w:val="clear" w:color="auto" w:fill="auto"/>
            <w:vAlign w:val="center"/>
          </w:tcPr>
          <w:p w14:paraId="68E0B1DF" w14:textId="77777777" w:rsidR="0035583A" w:rsidRPr="00F829B6" w:rsidRDefault="0035583A" w:rsidP="0074607E">
            <w:pPr>
              <w:pStyle w:val="TAC"/>
              <w:keepNext w:val="0"/>
              <w:keepLines w:val="0"/>
              <w:widowControl w:val="0"/>
            </w:pPr>
            <w:r w:rsidRPr="00F829B6">
              <w:t>010110</w:t>
            </w:r>
          </w:p>
        </w:tc>
        <w:tc>
          <w:tcPr>
            <w:tcW w:w="0" w:type="auto"/>
            <w:shd w:val="clear" w:color="auto" w:fill="auto"/>
            <w:vAlign w:val="center"/>
          </w:tcPr>
          <w:p w14:paraId="0F149AD8"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6C91E5C9">
                <v:shape id="_x0000_i2877" type="#_x0000_t75" style="width:29pt;height:18.7pt" o:ole="">
                  <v:imagedata r:id="rId2987" o:title=""/>
                </v:shape>
                <o:OLEObject Type="Embed" ProgID="Equation.3" ShapeID="_x0000_i2877" DrawAspect="Content" ObjectID="_1755943823" r:id="rId3078"/>
              </w:object>
            </w:r>
          </w:p>
        </w:tc>
        <w:tc>
          <w:tcPr>
            <w:tcW w:w="0" w:type="auto"/>
            <w:shd w:val="clear" w:color="auto" w:fill="auto"/>
            <w:vAlign w:val="center"/>
          </w:tcPr>
          <w:p w14:paraId="24851A5A"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34294043">
                <v:shape id="_x0000_i2878" type="#_x0000_t75" style="width:38.35pt;height:18.7pt" o:ole="">
                  <v:imagedata r:id="rId3021" o:title=""/>
                </v:shape>
                <o:OLEObject Type="Embed" ProgID="Equation.3" ShapeID="_x0000_i2878" DrawAspect="Content" ObjectID="_1755943824" r:id="rId3079"/>
              </w:object>
            </w:r>
          </w:p>
        </w:tc>
        <w:tc>
          <w:tcPr>
            <w:tcW w:w="0" w:type="auto"/>
            <w:shd w:val="clear" w:color="auto" w:fill="auto"/>
            <w:vAlign w:val="center"/>
          </w:tcPr>
          <w:p w14:paraId="2150A5EB" w14:textId="77777777" w:rsidR="0035583A" w:rsidRPr="00F829B6" w:rsidRDefault="0035583A" w:rsidP="0074607E">
            <w:pPr>
              <w:pStyle w:val="TAC"/>
              <w:keepNext w:val="0"/>
              <w:keepLines w:val="0"/>
              <w:widowControl w:val="0"/>
              <w:rPr>
                <w:lang w:eastAsia="ja-JP"/>
              </w:rPr>
            </w:pPr>
            <w:r w:rsidRPr="00F829B6">
              <w:t>110110</w:t>
            </w:r>
          </w:p>
        </w:tc>
        <w:tc>
          <w:tcPr>
            <w:tcW w:w="0" w:type="auto"/>
            <w:shd w:val="clear" w:color="auto" w:fill="auto"/>
            <w:vAlign w:val="center"/>
          </w:tcPr>
          <w:p w14:paraId="2DF9FD31"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2D932814">
                <v:shape id="_x0000_i2879" type="#_x0000_t75" style="width:36.45pt;height:18.7pt" o:ole="">
                  <v:imagedata r:id="rId2994" o:title=""/>
                </v:shape>
                <o:OLEObject Type="Embed" ProgID="Equation.3" ShapeID="_x0000_i2879" DrawAspect="Content" ObjectID="_1755943825" r:id="rId3080"/>
              </w:object>
            </w:r>
          </w:p>
        </w:tc>
        <w:tc>
          <w:tcPr>
            <w:tcW w:w="0" w:type="auto"/>
            <w:shd w:val="clear" w:color="auto" w:fill="auto"/>
            <w:vAlign w:val="center"/>
          </w:tcPr>
          <w:p w14:paraId="6A730BF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017543A9">
                <v:shape id="_x0000_i2880" type="#_x0000_t75" style="width:38.35pt;height:18.7pt" o:ole="">
                  <v:imagedata r:id="rId3021" o:title=""/>
                </v:shape>
                <o:OLEObject Type="Embed" ProgID="Equation.3" ShapeID="_x0000_i2880" DrawAspect="Content" ObjectID="_1755943826" r:id="rId3081"/>
              </w:object>
            </w:r>
          </w:p>
        </w:tc>
      </w:tr>
      <w:tr w:rsidR="0035583A" w:rsidRPr="00F829B6" w14:paraId="7A194564" w14:textId="77777777" w:rsidTr="00A02649">
        <w:trPr>
          <w:cantSplit/>
          <w:jc w:val="center"/>
        </w:trPr>
        <w:tc>
          <w:tcPr>
            <w:tcW w:w="0" w:type="auto"/>
            <w:shd w:val="clear" w:color="auto" w:fill="auto"/>
            <w:vAlign w:val="center"/>
          </w:tcPr>
          <w:p w14:paraId="0B527913" w14:textId="77777777" w:rsidR="0035583A" w:rsidRPr="00F829B6" w:rsidRDefault="0035583A" w:rsidP="0074607E">
            <w:pPr>
              <w:pStyle w:val="TAC"/>
              <w:keepNext w:val="0"/>
              <w:keepLines w:val="0"/>
              <w:widowControl w:val="0"/>
            </w:pPr>
            <w:r w:rsidRPr="00F829B6">
              <w:t>010111</w:t>
            </w:r>
          </w:p>
        </w:tc>
        <w:tc>
          <w:tcPr>
            <w:tcW w:w="0" w:type="auto"/>
            <w:shd w:val="clear" w:color="auto" w:fill="auto"/>
            <w:vAlign w:val="center"/>
          </w:tcPr>
          <w:p w14:paraId="75FB790F"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0AB16D4F">
                <v:shape id="_x0000_i2881" type="#_x0000_t75" style="width:29pt;height:18.7pt" o:ole="">
                  <v:imagedata r:id="rId2987" o:title=""/>
                </v:shape>
                <o:OLEObject Type="Embed" ProgID="Equation.3" ShapeID="_x0000_i2881" DrawAspect="Content" ObjectID="_1755943827" r:id="rId3082"/>
              </w:object>
            </w:r>
          </w:p>
        </w:tc>
        <w:tc>
          <w:tcPr>
            <w:tcW w:w="0" w:type="auto"/>
            <w:shd w:val="clear" w:color="auto" w:fill="auto"/>
            <w:vAlign w:val="center"/>
          </w:tcPr>
          <w:p w14:paraId="4B602644"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53BB2B0B">
                <v:shape id="_x0000_i2882" type="#_x0000_t75" style="width:39.25pt;height:18.7pt" o:ole="">
                  <v:imagedata r:id="rId3030" o:title=""/>
                </v:shape>
                <o:OLEObject Type="Embed" ProgID="Equation.3" ShapeID="_x0000_i2882" DrawAspect="Content" ObjectID="_1755943828" r:id="rId3083"/>
              </w:object>
            </w:r>
          </w:p>
        </w:tc>
        <w:tc>
          <w:tcPr>
            <w:tcW w:w="0" w:type="auto"/>
            <w:shd w:val="clear" w:color="auto" w:fill="auto"/>
            <w:vAlign w:val="center"/>
          </w:tcPr>
          <w:p w14:paraId="42A8D53F" w14:textId="77777777" w:rsidR="0035583A" w:rsidRPr="00F829B6" w:rsidRDefault="0035583A" w:rsidP="0074607E">
            <w:pPr>
              <w:pStyle w:val="TAC"/>
              <w:keepNext w:val="0"/>
              <w:keepLines w:val="0"/>
              <w:widowControl w:val="0"/>
              <w:rPr>
                <w:lang w:eastAsia="ja-JP"/>
              </w:rPr>
            </w:pPr>
            <w:r w:rsidRPr="00F829B6">
              <w:t>110111</w:t>
            </w:r>
          </w:p>
        </w:tc>
        <w:tc>
          <w:tcPr>
            <w:tcW w:w="0" w:type="auto"/>
            <w:shd w:val="clear" w:color="auto" w:fill="auto"/>
            <w:vAlign w:val="center"/>
          </w:tcPr>
          <w:p w14:paraId="6209A3DB"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E6F24F1">
                <v:shape id="_x0000_i2883" type="#_x0000_t75" style="width:36.45pt;height:18.7pt" o:ole="">
                  <v:imagedata r:id="rId2994" o:title=""/>
                </v:shape>
                <o:OLEObject Type="Embed" ProgID="Equation.3" ShapeID="_x0000_i2883" DrawAspect="Content" ObjectID="_1755943829" r:id="rId3084"/>
              </w:object>
            </w:r>
          </w:p>
        </w:tc>
        <w:tc>
          <w:tcPr>
            <w:tcW w:w="0" w:type="auto"/>
            <w:shd w:val="clear" w:color="auto" w:fill="auto"/>
            <w:vAlign w:val="center"/>
          </w:tcPr>
          <w:p w14:paraId="26DFFDD3"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18E90EEA">
                <v:shape id="_x0000_i2884" type="#_x0000_t75" style="width:39.25pt;height:18.7pt" o:ole="">
                  <v:imagedata r:id="rId3030" o:title=""/>
                </v:shape>
                <o:OLEObject Type="Embed" ProgID="Equation.3" ShapeID="_x0000_i2884" DrawAspect="Content" ObjectID="_1755943830" r:id="rId3085"/>
              </w:object>
            </w:r>
          </w:p>
        </w:tc>
      </w:tr>
      <w:tr w:rsidR="0035583A" w:rsidRPr="00F829B6" w14:paraId="62D44D3E" w14:textId="77777777" w:rsidTr="00A02649">
        <w:trPr>
          <w:cantSplit/>
          <w:jc w:val="center"/>
        </w:trPr>
        <w:tc>
          <w:tcPr>
            <w:tcW w:w="0" w:type="auto"/>
            <w:shd w:val="clear" w:color="auto" w:fill="auto"/>
            <w:vAlign w:val="center"/>
          </w:tcPr>
          <w:p w14:paraId="368800F2" w14:textId="77777777" w:rsidR="0035583A" w:rsidRPr="00F829B6" w:rsidRDefault="0035583A" w:rsidP="0074607E">
            <w:pPr>
              <w:pStyle w:val="TAC"/>
              <w:keepNext w:val="0"/>
              <w:keepLines w:val="0"/>
              <w:widowControl w:val="0"/>
            </w:pPr>
            <w:r w:rsidRPr="00F829B6">
              <w:t>011000</w:t>
            </w:r>
          </w:p>
        </w:tc>
        <w:tc>
          <w:tcPr>
            <w:tcW w:w="0" w:type="auto"/>
            <w:shd w:val="clear" w:color="auto" w:fill="auto"/>
            <w:vAlign w:val="center"/>
          </w:tcPr>
          <w:p w14:paraId="1A9901E2"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FEDE6EC">
                <v:shape id="_x0000_i2885" type="#_x0000_t75" style="width:30.85pt;height:18.7pt" o:ole="">
                  <v:imagedata r:id="rId3002" o:title=""/>
                </v:shape>
                <o:OLEObject Type="Embed" ProgID="Equation.3" ShapeID="_x0000_i2885" DrawAspect="Content" ObjectID="_1755943831" r:id="rId3086"/>
              </w:object>
            </w:r>
          </w:p>
        </w:tc>
        <w:tc>
          <w:tcPr>
            <w:tcW w:w="0" w:type="auto"/>
            <w:shd w:val="clear" w:color="auto" w:fill="auto"/>
            <w:vAlign w:val="center"/>
          </w:tcPr>
          <w:p w14:paraId="7AE9F6E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4C0C341">
                <v:shape id="_x0000_i2886" type="#_x0000_t75" style="width:38.35pt;height:18.7pt" o:ole="">
                  <v:imagedata r:id="rId2989" o:title=""/>
                </v:shape>
                <o:OLEObject Type="Embed" ProgID="Equation.3" ShapeID="_x0000_i2886" DrawAspect="Content" ObjectID="_1755943832" r:id="rId3087"/>
              </w:object>
            </w:r>
          </w:p>
        </w:tc>
        <w:tc>
          <w:tcPr>
            <w:tcW w:w="0" w:type="auto"/>
            <w:shd w:val="clear" w:color="auto" w:fill="auto"/>
            <w:vAlign w:val="center"/>
          </w:tcPr>
          <w:p w14:paraId="7CB18714" w14:textId="77777777" w:rsidR="0035583A" w:rsidRPr="00F829B6" w:rsidRDefault="0035583A" w:rsidP="0074607E">
            <w:pPr>
              <w:pStyle w:val="TAC"/>
              <w:keepNext w:val="0"/>
              <w:keepLines w:val="0"/>
              <w:widowControl w:val="0"/>
              <w:rPr>
                <w:lang w:eastAsia="ja-JP"/>
              </w:rPr>
            </w:pPr>
            <w:r w:rsidRPr="00F829B6">
              <w:t>111000</w:t>
            </w:r>
          </w:p>
        </w:tc>
        <w:tc>
          <w:tcPr>
            <w:tcW w:w="0" w:type="auto"/>
            <w:shd w:val="clear" w:color="auto" w:fill="auto"/>
            <w:vAlign w:val="center"/>
          </w:tcPr>
          <w:p w14:paraId="41980D0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20F4E16">
                <v:shape id="_x0000_i2887" type="#_x0000_t75" style="width:38.35pt;height:18.7pt" o:ole="">
                  <v:imagedata r:id="rId3021" o:title=""/>
                </v:shape>
                <o:OLEObject Type="Embed" ProgID="Equation.3" ShapeID="_x0000_i2887" DrawAspect="Content" ObjectID="_1755943833" r:id="rId3088"/>
              </w:object>
            </w:r>
          </w:p>
        </w:tc>
        <w:tc>
          <w:tcPr>
            <w:tcW w:w="0" w:type="auto"/>
            <w:shd w:val="clear" w:color="auto" w:fill="auto"/>
            <w:vAlign w:val="center"/>
          </w:tcPr>
          <w:p w14:paraId="01382AF3"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03361AE">
                <v:shape id="_x0000_i2888" type="#_x0000_t75" style="width:38.35pt;height:18.7pt" o:ole="">
                  <v:imagedata r:id="rId2989" o:title=""/>
                </v:shape>
                <o:OLEObject Type="Embed" ProgID="Equation.3" ShapeID="_x0000_i2888" DrawAspect="Content" ObjectID="_1755943834" r:id="rId3089"/>
              </w:object>
            </w:r>
          </w:p>
        </w:tc>
      </w:tr>
      <w:tr w:rsidR="0035583A" w:rsidRPr="00F829B6" w14:paraId="0FAD25D0" w14:textId="77777777" w:rsidTr="00A02649">
        <w:trPr>
          <w:cantSplit/>
          <w:jc w:val="center"/>
        </w:trPr>
        <w:tc>
          <w:tcPr>
            <w:tcW w:w="0" w:type="auto"/>
            <w:shd w:val="clear" w:color="auto" w:fill="auto"/>
            <w:vAlign w:val="center"/>
          </w:tcPr>
          <w:p w14:paraId="05A440BC" w14:textId="77777777" w:rsidR="0035583A" w:rsidRPr="00F829B6" w:rsidRDefault="0035583A" w:rsidP="0074607E">
            <w:pPr>
              <w:pStyle w:val="TAC"/>
              <w:keepNext w:val="0"/>
              <w:keepLines w:val="0"/>
              <w:widowControl w:val="0"/>
            </w:pPr>
            <w:r w:rsidRPr="00F829B6">
              <w:t>011001</w:t>
            </w:r>
          </w:p>
        </w:tc>
        <w:tc>
          <w:tcPr>
            <w:tcW w:w="0" w:type="auto"/>
            <w:shd w:val="clear" w:color="auto" w:fill="auto"/>
            <w:vAlign w:val="center"/>
          </w:tcPr>
          <w:p w14:paraId="095418E2"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7E37392F">
                <v:shape id="_x0000_i2889" type="#_x0000_t75" style="width:30.85pt;height:18.7pt" o:ole="">
                  <v:imagedata r:id="rId3002" o:title=""/>
                </v:shape>
                <o:OLEObject Type="Embed" ProgID="Equation.3" ShapeID="_x0000_i2889" DrawAspect="Content" ObjectID="_1755943835" r:id="rId3090"/>
              </w:object>
            </w:r>
          </w:p>
        </w:tc>
        <w:tc>
          <w:tcPr>
            <w:tcW w:w="0" w:type="auto"/>
            <w:shd w:val="clear" w:color="auto" w:fill="auto"/>
            <w:vAlign w:val="center"/>
          </w:tcPr>
          <w:p w14:paraId="7A4B4C7F"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2799AC59">
                <v:shape id="_x0000_i2890" type="#_x0000_t75" style="width:36.45pt;height:18.7pt" o:ole="">
                  <v:imagedata r:id="rId2994" o:title=""/>
                </v:shape>
                <o:OLEObject Type="Embed" ProgID="Equation.3" ShapeID="_x0000_i2890" DrawAspect="Content" ObjectID="_1755943836" r:id="rId3091"/>
              </w:object>
            </w:r>
          </w:p>
        </w:tc>
        <w:tc>
          <w:tcPr>
            <w:tcW w:w="0" w:type="auto"/>
            <w:shd w:val="clear" w:color="auto" w:fill="auto"/>
            <w:vAlign w:val="center"/>
          </w:tcPr>
          <w:p w14:paraId="35C29F65" w14:textId="77777777" w:rsidR="0035583A" w:rsidRPr="00F829B6" w:rsidRDefault="0035583A" w:rsidP="0074607E">
            <w:pPr>
              <w:pStyle w:val="TAC"/>
              <w:keepNext w:val="0"/>
              <w:keepLines w:val="0"/>
              <w:widowControl w:val="0"/>
              <w:rPr>
                <w:lang w:eastAsia="ja-JP"/>
              </w:rPr>
            </w:pPr>
            <w:r w:rsidRPr="00F829B6">
              <w:t>111001</w:t>
            </w:r>
          </w:p>
        </w:tc>
        <w:tc>
          <w:tcPr>
            <w:tcW w:w="0" w:type="auto"/>
            <w:shd w:val="clear" w:color="auto" w:fill="auto"/>
            <w:vAlign w:val="center"/>
          </w:tcPr>
          <w:p w14:paraId="0669B7E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D7597F1">
                <v:shape id="_x0000_i2891" type="#_x0000_t75" style="width:38.35pt;height:18.7pt" o:ole="">
                  <v:imagedata r:id="rId3021" o:title=""/>
                </v:shape>
                <o:OLEObject Type="Embed" ProgID="Equation.3" ShapeID="_x0000_i2891" DrawAspect="Content" ObjectID="_1755943837" r:id="rId3092"/>
              </w:object>
            </w:r>
          </w:p>
        </w:tc>
        <w:tc>
          <w:tcPr>
            <w:tcW w:w="0" w:type="auto"/>
            <w:shd w:val="clear" w:color="auto" w:fill="auto"/>
            <w:vAlign w:val="center"/>
          </w:tcPr>
          <w:p w14:paraId="20C06346"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3352C893">
                <v:shape id="_x0000_i2892" type="#_x0000_t75" style="width:36.45pt;height:18.7pt" o:ole="">
                  <v:imagedata r:id="rId2994" o:title=""/>
                </v:shape>
                <o:OLEObject Type="Embed" ProgID="Equation.3" ShapeID="_x0000_i2892" DrawAspect="Content" ObjectID="_1755943838" r:id="rId3093"/>
              </w:object>
            </w:r>
          </w:p>
        </w:tc>
      </w:tr>
      <w:tr w:rsidR="0035583A" w:rsidRPr="00F829B6" w14:paraId="715A109C" w14:textId="77777777" w:rsidTr="00A02649">
        <w:trPr>
          <w:cantSplit/>
          <w:jc w:val="center"/>
        </w:trPr>
        <w:tc>
          <w:tcPr>
            <w:tcW w:w="0" w:type="auto"/>
            <w:shd w:val="clear" w:color="auto" w:fill="auto"/>
            <w:vAlign w:val="center"/>
          </w:tcPr>
          <w:p w14:paraId="00904494" w14:textId="77777777" w:rsidR="0035583A" w:rsidRPr="00F829B6" w:rsidRDefault="0035583A" w:rsidP="0074607E">
            <w:pPr>
              <w:pStyle w:val="TAC"/>
              <w:keepNext w:val="0"/>
              <w:keepLines w:val="0"/>
              <w:widowControl w:val="0"/>
            </w:pPr>
            <w:r w:rsidRPr="00F829B6">
              <w:t>011010</w:t>
            </w:r>
          </w:p>
        </w:tc>
        <w:tc>
          <w:tcPr>
            <w:tcW w:w="0" w:type="auto"/>
            <w:shd w:val="clear" w:color="auto" w:fill="auto"/>
            <w:vAlign w:val="center"/>
          </w:tcPr>
          <w:p w14:paraId="39A39518"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9E588F2">
                <v:shape id="_x0000_i2893" type="#_x0000_t75" style="width:30.85pt;height:18.7pt" o:ole="">
                  <v:imagedata r:id="rId3007" o:title=""/>
                </v:shape>
                <o:OLEObject Type="Embed" ProgID="Equation.3" ShapeID="_x0000_i2893" DrawAspect="Content" ObjectID="_1755943839" r:id="rId3094"/>
              </w:object>
            </w:r>
          </w:p>
        </w:tc>
        <w:tc>
          <w:tcPr>
            <w:tcW w:w="0" w:type="auto"/>
            <w:shd w:val="clear" w:color="auto" w:fill="auto"/>
            <w:vAlign w:val="center"/>
          </w:tcPr>
          <w:p w14:paraId="539B7D7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5C361B6">
                <v:shape id="_x0000_i2894" type="#_x0000_t75" style="width:38.35pt;height:18.7pt" o:ole="">
                  <v:imagedata r:id="rId2989" o:title=""/>
                </v:shape>
                <o:OLEObject Type="Embed" ProgID="Equation.3" ShapeID="_x0000_i2894" DrawAspect="Content" ObjectID="_1755943840" r:id="rId3095"/>
              </w:object>
            </w:r>
          </w:p>
        </w:tc>
        <w:tc>
          <w:tcPr>
            <w:tcW w:w="0" w:type="auto"/>
            <w:shd w:val="clear" w:color="auto" w:fill="auto"/>
            <w:vAlign w:val="center"/>
          </w:tcPr>
          <w:p w14:paraId="0F28B83D" w14:textId="77777777" w:rsidR="0035583A" w:rsidRPr="00F829B6" w:rsidRDefault="0035583A" w:rsidP="0074607E">
            <w:pPr>
              <w:pStyle w:val="TAC"/>
              <w:keepNext w:val="0"/>
              <w:keepLines w:val="0"/>
              <w:widowControl w:val="0"/>
              <w:rPr>
                <w:lang w:eastAsia="ja-JP"/>
              </w:rPr>
            </w:pPr>
            <w:r w:rsidRPr="00F829B6">
              <w:t>111010</w:t>
            </w:r>
          </w:p>
        </w:tc>
        <w:tc>
          <w:tcPr>
            <w:tcW w:w="0" w:type="auto"/>
            <w:shd w:val="clear" w:color="auto" w:fill="auto"/>
            <w:vAlign w:val="center"/>
          </w:tcPr>
          <w:p w14:paraId="2830C19F"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73886CFD">
                <v:shape id="_x0000_i2895" type="#_x0000_t75" style="width:39.25pt;height:18.7pt" o:ole="">
                  <v:imagedata r:id="rId3030" o:title=""/>
                </v:shape>
                <o:OLEObject Type="Embed" ProgID="Equation.3" ShapeID="_x0000_i2895" DrawAspect="Content" ObjectID="_1755943841" r:id="rId3096"/>
              </w:object>
            </w:r>
          </w:p>
        </w:tc>
        <w:tc>
          <w:tcPr>
            <w:tcW w:w="0" w:type="auto"/>
            <w:shd w:val="clear" w:color="auto" w:fill="auto"/>
            <w:vAlign w:val="center"/>
          </w:tcPr>
          <w:p w14:paraId="7180B2D9"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3CA1900">
                <v:shape id="_x0000_i2896" type="#_x0000_t75" style="width:38.35pt;height:18.7pt" o:ole="">
                  <v:imagedata r:id="rId2989" o:title=""/>
                </v:shape>
                <o:OLEObject Type="Embed" ProgID="Equation.3" ShapeID="_x0000_i2896" DrawAspect="Content" ObjectID="_1755943842" r:id="rId3097"/>
              </w:object>
            </w:r>
          </w:p>
        </w:tc>
      </w:tr>
      <w:tr w:rsidR="0035583A" w:rsidRPr="00F829B6" w14:paraId="28F8946E" w14:textId="77777777" w:rsidTr="00A02649">
        <w:trPr>
          <w:cantSplit/>
          <w:jc w:val="center"/>
        </w:trPr>
        <w:tc>
          <w:tcPr>
            <w:tcW w:w="0" w:type="auto"/>
            <w:shd w:val="clear" w:color="auto" w:fill="auto"/>
            <w:vAlign w:val="center"/>
          </w:tcPr>
          <w:p w14:paraId="273C3286" w14:textId="77777777" w:rsidR="0035583A" w:rsidRPr="00F829B6" w:rsidRDefault="0035583A" w:rsidP="0074607E">
            <w:pPr>
              <w:pStyle w:val="TAC"/>
              <w:keepNext w:val="0"/>
              <w:keepLines w:val="0"/>
              <w:widowControl w:val="0"/>
            </w:pPr>
            <w:r w:rsidRPr="00F829B6">
              <w:t>011011</w:t>
            </w:r>
          </w:p>
        </w:tc>
        <w:tc>
          <w:tcPr>
            <w:tcW w:w="0" w:type="auto"/>
            <w:shd w:val="clear" w:color="auto" w:fill="auto"/>
            <w:vAlign w:val="center"/>
          </w:tcPr>
          <w:p w14:paraId="4B6B104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B2DEED8">
                <v:shape id="_x0000_i2897" type="#_x0000_t75" style="width:30.85pt;height:18.7pt" o:ole="">
                  <v:imagedata r:id="rId3007" o:title=""/>
                </v:shape>
                <o:OLEObject Type="Embed" ProgID="Equation.3" ShapeID="_x0000_i2897" DrawAspect="Content" ObjectID="_1755943843" r:id="rId3098"/>
              </w:object>
            </w:r>
          </w:p>
        </w:tc>
        <w:tc>
          <w:tcPr>
            <w:tcW w:w="0" w:type="auto"/>
            <w:shd w:val="clear" w:color="auto" w:fill="auto"/>
            <w:vAlign w:val="center"/>
          </w:tcPr>
          <w:p w14:paraId="655C4636"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7C307FC6">
                <v:shape id="_x0000_i2898" type="#_x0000_t75" style="width:36.45pt;height:18.7pt" o:ole="">
                  <v:imagedata r:id="rId2994" o:title=""/>
                </v:shape>
                <o:OLEObject Type="Embed" ProgID="Equation.3" ShapeID="_x0000_i2898" DrawAspect="Content" ObjectID="_1755943844" r:id="rId3099"/>
              </w:object>
            </w:r>
          </w:p>
        </w:tc>
        <w:tc>
          <w:tcPr>
            <w:tcW w:w="0" w:type="auto"/>
            <w:shd w:val="clear" w:color="auto" w:fill="auto"/>
            <w:vAlign w:val="center"/>
          </w:tcPr>
          <w:p w14:paraId="1FFE7E54" w14:textId="77777777" w:rsidR="0035583A" w:rsidRPr="00F829B6" w:rsidRDefault="0035583A" w:rsidP="0074607E">
            <w:pPr>
              <w:pStyle w:val="TAC"/>
              <w:keepNext w:val="0"/>
              <w:keepLines w:val="0"/>
              <w:widowControl w:val="0"/>
              <w:rPr>
                <w:lang w:eastAsia="ja-JP"/>
              </w:rPr>
            </w:pPr>
            <w:r w:rsidRPr="00F829B6">
              <w:t>111011</w:t>
            </w:r>
          </w:p>
        </w:tc>
        <w:tc>
          <w:tcPr>
            <w:tcW w:w="0" w:type="auto"/>
            <w:shd w:val="clear" w:color="auto" w:fill="auto"/>
            <w:vAlign w:val="center"/>
          </w:tcPr>
          <w:p w14:paraId="014127E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6BA2CEAE">
                <v:shape id="_x0000_i2899" type="#_x0000_t75" style="width:39.25pt;height:18.7pt" o:ole="">
                  <v:imagedata r:id="rId3030" o:title=""/>
                </v:shape>
                <o:OLEObject Type="Embed" ProgID="Equation.3" ShapeID="_x0000_i2899" DrawAspect="Content" ObjectID="_1755943845" r:id="rId3100"/>
              </w:object>
            </w:r>
          </w:p>
        </w:tc>
        <w:tc>
          <w:tcPr>
            <w:tcW w:w="0" w:type="auto"/>
            <w:shd w:val="clear" w:color="auto" w:fill="auto"/>
            <w:vAlign w:val="center"/>
          </w:tcPr>
          <w:p w14:paraId="3BA44BB1"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5FDFDDDF">
                <v:shape id="_x0000_i2900" type="#_x0000_t75" style="width:36.45pt;height:18.7pt" o:ole="">
                  <v:imagedata r:id="rId2994" o:title=""/>
                </v:shape>
                <o:OLEObject Type="Embed" ProgID="Equation.3" ShapeID="_x0000_i2900" DrawAspect="Content" ObjectID="_1755943846" r:id="rId3101"/>
              </w:object>
            </w:r>
          </w:p>
        </w:tc>
      </w:tr>
      <w:tr w:rsidR="0035583A" w:rsidRPr="00F829B6" w14:paraId="671696FC" w14:textId="77777777" w:rsidTr="00A02649">
        <w:trPr>
          <w:cantSplit/>
          <w:jc w:val="center"/>
        </w:trPr>
        <w:tc>
          <w:tcPr>
            <w:tcW w:w="0" w:type="auto"/>
            <w:shd w:val="clear" w:color="auto" w:fill="auto"/>
            <w:vAlign w:val="center"/>
          </w:tcPr>
          <w:p w14:paraId="6362F7B5" w14:textId="77777777" w:rsidR="0035583A" w:rsidRPr="00F829B6" w:rsidRDefault="0035583A" w:rsidP="0074607E">
            <w:pPr>
              <w:pStyle w:val="TAC"/>
              <w:keepNext w:val="0"/>
              <w:keepLines w:val="0"/>
              <w:widowControl w:val="0"/>
            </w:pPr>
            <w:r w:rsidRPr="00F829B6">
              <w:t>011100</w:t>
            </w:r>
          </w:p>
        </w:tc>
        <w:tc>
          <w:tcPr>
            <w:tcW w:w="0" w:type="auto"/>
            <w:shd w:val="clear" w:color="auto" w:fill="auto"/>
            <w:vAlign w:val="center"/>
          </w:tcPr>
          <w:p w14:paraId="66C5B9FC"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2A4FAD2C">
                <v:shape id="_x0000_i2901" type="#_x0000_t75" style="width:30.85pt;height:18.7pt" o:ole="">
                  <v:imagedata r:id="rId3002" o:title=""/>
                </v:shape>
                <o:OLEObject Type="Embed" ProgID="Equation.3" ShapeID="_x0000_i2901" DrawAspect="Content" ObjectID="_1755943847" r:id="rId3102"/>
              </w:object>
            </w:r>
          </w:p>
        </w:tc>
        <w:tc>
          <w:tcPr>
            <w:tcW w:w="0" w:type="auto"/>
            <w:shd w:val="clear" w:color="auto" w:fill="auto"/>
            <w:vAlign w:val="center"/>
          </w:tcPr>
          <w:p w14:paraId="4A7CF39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DB33FCF">
                <v:shape id="_x0000_i2902" type="#_x0000_t75" style="width:38.35pt;height:18.7pt" o:ole="">
                  <v:imagedata r:id="rId3021" o:title=""/>
                </v:shape>
                <o:OLEObject Type="Embed" ProgID="Equation.3" ShapeID="_x0000_i2902" DrawAspect="Content" ObjectID="_1755943848" r:id="rId3103"/>
              </w:object>
            </w:r>
          </w:p>
        </w:tc>
        <w:tc>
          <w:tcPr>
            <w:tcW w:w="0" w:type="auto"/>
            <w:shd w:val="clear" w:color="auto" w:fill="auto"/>
            <w:vAlign w:val="center"/>
          </w:tcPr>
          <w:p w14:paraId="36995859" w14:textId="77777777" w:rsidR="0035583A" w:rsidRPr="00F829B6" w:rsidRDefault="0035583A" w:rsidP="0074607E">
            <w:pPr>
              <w:pStyle w:val="TAC"/>
              <w:keepNext w:val="0"/>
              <w:keepLines w:val="0"/>
              <w:widowControl w:val="0"/>
              <w:rPr>
                <w:lang w:eastAsia="ja-JP"/>
              </w:rPr>
            </w:pPr>
            <w:r w:rsidRPr="00F829B6">
              <w:t>111100</w:t>
            </w:r>
          </w:p>
        </w:tc>
        <w:tc>
          <w:tcPr>
            <w:tcW w:w="0" w:type="auto"/>
            <w:shd w:val="clear" w:color="auto" w:fill="auto"/>
            <w:vAlign w:val="center"/>
          </w:tcPr>
          <w:p w14:paraId="33DF112B"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0A3C555">
                <v:shape id="_x0000_i2903" type="#_x0000_t75" style="width:38.35pt;height:18.7pt" o:ole="">
                  <v:imagedata r:id="rId3021" o:title=""/>
                </v:shape>
                <o:OLEObject Type="Embed" ProgID="Equation.3" ShapeID="_x0000_i2903" DrawAspect="Content" ObjectID="_1755943849" r:id="rId3104"/>
              </w:object>
            </w:r>
          </w:p>
        </w:tc>
        <w:tc>
          <w:tcPr>
            <w:tcW w:w="0" w:type="auto"/>
            <w:shd w:val="clear" w:color="auto" w:fill="auto"/>
            <w:vAlign w:val="center"/>
          </w:tcPr>
          <w:p w14:paraId="0FA2795D"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5D6459D">
                <v:shape id="_x0000_i2904" type="#_x0000_t75" style="width:38.35pt;height:18.7pt" o:ole="">
                  <v:imagedata r:id="rId3105" o:title=""/>
                </v:shape>
                <o:OLEObject Type="Embed" ProgID="Equation.3" ShapeID="_x0000_i2904" DrawAspect="Content" ObjectID="_1755943850" r:id="rId3106"/>
              </w:object>
            </w:r>
          </w:p>
        </w:tc>
      </w:tr>
      <w:tr w:rsidR="0035583A" w:rsidRPr="00F829B6" w14:paraId="04C9AFFF" w14:textId="77777777" w:rsidTr="00A02649">
        <w:trPr>
          <w:cantSplit/>
          <w:jc w:val="center"/>
        </w:trPr>
        <w:tc>
          <w:tcPr>
            <w:tcW w:w="0" w:type="auto"/>
            <w:shd w:val="clear" w:color="auto" w:fill="auto"/>
            <w:vAlign w:val="center"/>
          </w:tcPr>
          <w:p w14:paraId="68AB3635" w14:textId="77777777" w:rsidR="0035583A" w:rsidRPr="00F829B6" w:rsidRDefault="0035583A" w:rsidP="0074607E">
            <w:pPr>
              <w:pStyle w:val="TAC"/>
              <w:keepNext w:val="0"/>
              <w:keepLines w:val="0"/>
              <w:widowControl w:val="0"/>
            </w:pPr>
            <w:r w:rsidRPr="00F829B6">
              <w:t>011101</w:t>
            </w:r>
          </w:p>
        </w:tc>
        <w:tc>
          <w:tcPr>
            <w:tcW w:w="0" w:type="auto"/>
            <w:shd w:val="clear" w:color="auto" w:fill="auto"/>
            <w:vAlign w:val="center"/>
          </w:tcPr>
          <w:p w14:paraId="0B4B885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8397C11">
                <v:shape id="_x0000_i2905" type="#_x0000_t75" style="width:30.85pt;height:18.7pt" o:ole="">
                  <v:imagedata r:id="rId3002" o:title=""/>
                </v:shape>
                <o:OLEObject Type="Embed" ProgID="Equation.3" ShapeID="_x0000_i2905" DrawAspect="Content" ObjectID="_1755943851" r:id="rId3107"/>
              </w:object>
            </w:r>
          </w:p>
        </w:tc>
        <w:tc>
          <w:tcPr>
            <w:tcW w:w="0" w:type="auto"/>
            <w:shd w:val="clear" w:color="auto" w:fill="auto"/>
            <w:vAlign w:val="center"/>
          </w:tcPr>
          <w:p w14:paraId="6BBA397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70595E75">
                <v:shape id="_x0000_i2906" type="#_x0000_t75" style="width:39.25pt;height:18.7pt" o:ole="">
                  <v:imagedata r:id="rId3030" o:title=""/>
                </v:shape>
                <o:OLEObject Type="Embed" ProgID="Equation.3" ShapeID="_x0000_i2906" DrawAspect="Content" ObjectID="_1755943852" r:id="rId3108"/>
              </w:object>
            </w:r>
          </w:p>
        </w:tc>
        <w:tc>
          <w:tcPr>
            <w:tcW w:w="0" w:type="auto"/>
            <w:shd w:val="clear" w:color="auto" w:fill="auto"/>
            <w:vAlign w:val="center"/>
          </w:tcPr>
          <w:p w14:paraId="623B451F" w14:textId="77777777" w:rsidR="0035583A" w:rsidRPr="00F829B6" w:rsidRDefault="0035583A" w:rsidP="0074607E">
            <w:pPr>
              <w:pStyle w:val="TAC"/>
              <w:keepNext w:val="0"/>
              <w:keepLines w:val="0"/>
              <w:widowControl w:val="0"/>
              <w:rPr>
                <w:lang w:eastAsia="ja-JP"/>
              </w:rPr>
            </w:pPr>
            <w:r w:rsidRPr="00F829B6">
              <w:t>111101</w:t>
            </w:r>
          </w:p>
        </w:tc>
        <w:tc>
          <w:tcPr>
            <w:tcW w:w="0" w:type="auto"/>
            <w:shd w:val="clear" w:color="auto" w:fill="auto"/>
            <w:vAlign w:val="center"/>
          </w:tcPr>
          <w:p w14:paraId="16D7ADC6"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F8996E1">
                <v:shape id="_x0000_i2907" type="#_x0000_t75" style="width:38.35pt;height:18.7pt" o:ole="">
                  <v:imagedata r:id="rId3021" o:title=""/>
                </v:shape>
                <o:OLEObject Type="Embed" ProgID="Equation.3" ShapeID="_x0000_i2907" DrawAspect="Content" ObjectID="_1755943853" r:id="rId3109"/>
              </w:object>
            </w:r>
          </w:p>
        </w:tc>
        <w:tc>
          <w:tcPr>
            <w:tcW w:w="0" w:type="auto"/>
            <w:shd w:val="clear" w:color="auto" w:fill="auto"/>
            <w:vAlign w:val="center"/>
          </w:tcPr>
          <w:p w14:paraId="6B3253E7"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4C6E10A0">
                <v:shape id="_x0000_i2908" type="#_x0000_t75" style="width:39.25pt;height:18.7pt" o:ole="">
                  <v:imagedata r:id="rId3030" o:title=""/>
                </v:shape>
                <o:OLEObject Type="Embed" ProgID="Equation.3" ShapeID="_x0000_i2908" DrawAspect="Content" ObjectID="_1755943854" r:id="rId3110"/>
              </w:object>
            </w:r>
          </w:p>
        </w:tc>
      </w:tr>
      <w:tr w:rsidR="0035583A" w:rsidRPr="00F829B6" w14:paraId="54A22DCA" w14:textId="77777777" w:rsidTr="00A02649">
        <w:trPr>
          <w:cantSplit/>
          <w:jc w:val="center"/>
        </w:trPr>
        <w:tc>
          <w:tcPr>
            <w:tcW w:w="0" w:type="auto"/>
            <w:shd w:val="clear" w:color="auto" w:fill="auto"/>
            <w:vAlign w:val="center"/>
          </w:tcPr>
          <w:p w14:paraId="48716C7A" w14:textId="77777777" w:rsidR="0035583A" w:rsidRPr="00F829B6" w:rsidRDefault="0035583A" w:rsidP="0074607E">
            <w:pPr>
              <w:pStyle w:val="TAC"/>
              <w:keepNext w:val="0"/>
              <w:keepLines w:val="0"/>
              <w:widowControl w:val="0"/>
            </w:pPr>
            <w:r w:rsidRPr="00F829B6">
              <w:t>011110</w:t>
            </w:r>
          </w:p>
        </w:tc>
        <w:tc>
          <w:tcPr>
            <w:tcW w:w="0" w:type="auto"/>
            <w:shd w:val="clear" w:color="auto" w:fill="auto"/>
            <w:vAlign w:val="center"/>
          </w:tcPr>
          <w:p w14:paraId="425B6FEB"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580B0A1">
                <v:shape id="_x0000_i2909" type="#_x0000_t75" style="width:30.85pt;height:18.7pt" o:ole="">
                  <v:imagedata r:id="rId3007" o:title=""/>
                </v:shape>
                <o:OLEObject Type="Embed" ProgID="Equation.3" ShapeID="_x0000_i2909" DrawAspect="Content" ObjectID="_1755943855" r:id="rId3111"/>
              </w:object>
            </w:r>
          </w:p>
        </w:tc>
        <w:tc>
          <w:tcPr>
            <w:tcW w:w="0" w:type="auto"/>
            <w:shd w:val="clear" w:color="auto" w:fill="auto"/>
            <w:vAlign w:val="center"/>
          </w:tcPr>
          <w:p w14:paraId="48E15DEA"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504D68C">
                <v:shape id="_x0000_i2910" type="#_x0000_t75" style="width:38.35pt;height:18.7pt" o:ole="">
                  <v:imagedata r:id="rId3021" o:title=""/>
                </v:shape>
                <o:OLEObject Type="Embed" ProgID="Equation.3" ShapeID="_x0000_i2910" DrawAspect="Content" ObjectID="_1755943856" r:id="rId3112"/>
              </w:object>
            </w:r>
          </w:p>
        </w:tc>
        <w:tc>
          <w:tcPr>
            <w:tcW w:w="0" w:type="auto"/>
            <w:shd w:val="clear" w:color="auto" w:fill="auto"/>
            <w:vAlign w:val="center"/>
          </w:tcPr>
          <w:p w14:paraId="08DCC828" w14:textId="77777777" w:rsidR="0035583A" w:rsidRPr="00F829B6" w:rsidRDefault="0035583A" w:rsidP="0074607E">
            <w:pPr>
              <w:pStyle w:val="TAC"/>
              <w:keepNext w:val="0"/>
              <w:keepLines w:val="0"/>
              <w:widowControl w:val="0"/>
              <w:rPr>
                <w:lang w:eastAsia="ja-JP"/>
              </w:rPr>
            </w:pPr>
            <w:r w:rsidRPr="00F829B6">
              <w:t>111110</w:t>
            </w:r>
          </w:p>
        </w:tc>
        <w:tc>
          <w:tcPr>
            <w:tcW w:w="0" w:type="auto"/>
            <w:shd w:val="clear" w:color="auto" w:fill="auto"/>
            <w:vAlign w:val="center"/>
          </w:tcPr>
          <w:p w14:paraId="18F75A7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45A78C54">
                <v:shape id="_x0000_i2911" type="#_x0000_t75" style="width:39.25pt;height:18.7pt" o:ole="">
                  <v:imagedata r:id="rId3030" o:title=""/>
                </v:shape>
                <o:OLEObject Type="Embed" ProgID="Equation.3" ShapeID="_x0000_i2911" DrawAspect="Content" ObjectID="_1755943857" r:id="rId3113"/>
              </w:object>
            </w:r>
          </w:p>
        </w:tc>
        <w:tc>
          <w:tcPr>
            <w:tcW w:w="0" w:type="auto"/>
            <w:shd w:val="clear" w:color="auto" w:fill="auto"/>
            <w:vAlign w:val="center"/>
          </w:tcPr>
          <w:p w14:paraId="64560F9F"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7BF59B1">
                <v:shape id="_x0000_i2912" type="#_x0000_t75" style="width:38.35pt;height:18.7pt" o:ole="">
                  <v:imagedata r:id="rId3021" o:title=""/>
                </v:shape>
                <o:OLEObject Type="Embed" ProgID="Equation.3" ShapeID="_x0000_i2912" DrawAspect="Content" ObjectID="_1755943858" r:id="rId3114"/>
              </w:object>
            </w:r>
          </w:p>
        </w:tc>
      </w:tr>
      <w:tr w:rsidR="0035583A" w:rsidRPr="00F829B6" w14:paraId="6F26922B" w14:textId="77777777" w:rsidTr="00A02649">
        <w:trPr>
          <w:cantSplit/>
          <w:jc w:val="center"/>
        </w:trPr>
        <w:tc>
          <w:tcPr>
            <w:tcW w:w="0" w:type="auto"/>
            <w:shd w:val="clear" w:color="auto" w:fill="auto"/>
            <w:vAlign w:val="center"/>
          </w:tcPr>
          <w:p w14:paraId="6CC36EDA" w14:textId="77777777" w:rsidR="0035583A" w:rsidRPr="00F829B6" w:rsidRDefault="0035583A" w:rsidP="0074607E">
            <w:pPr>
              <w:pStyle w:val="TAC"/>
              <w:keepNext w:val="0"/>
              <w:keepLines w:val="0"/>
              <w:widowControl w:val="0"/>
            </w:pPr>
            <w:r w:rsidRPr="00F829B6">
              <w:t>011111</w:t>
            </w:r>
          </w:p>
        </w:tc>
        <w:tc>
          <w:tcPr>
            <w:tcW w:w="0" w:type="auto"/>
            <w:shd w:val="clear" w:color="auto" w:fill="auto"/>
            <w:vAlign w:val="center"/>
          </w:tcPr>
          <w:p w14:paraId="2080A48C"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2E0B9B7">
                <v:shape id="_x0000_i2913" type="#_x0000_t75" style="width:30.85pt;height:18.7pt" o:ole="">
                  <v:imagedata r:id="rId3007" o:title=""/>
                </v:shape>
                <o:OLEObject Type="Embed" ProgID="Equation.3" ShapeID="_x0000_i2913" DrawAspect="Content" ObjectID="_1755943859" r:id="rId3115"/>
              </w:object>
            </w:r>
          </w:p>
        </w:tc>
        <w:tc>
          <w:tcPr>
            <w:tcW w:w="0" w:type="auto"/>
            <w:shd w:val="clear" w:color="auto" w:fill="auto"/>
            <w:vAlign w:val="center"/>
          </w:tcPr>
          <w:p w14:paraId="02355260"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52414FDC">
                <v:shape id="_x0000_i2914" type="#_x0000_t75" style="width:39.25pt;height:18.7pt" o:ole="">
                  <v:imagedata r:id="rId3030" o:title=""/>
                </v:shape>
                <o:OLEObject Type="Embed" ProgID="Equation.3" ShapeID="_x0000_i2914" DrawAspect="Content" ObjectID="_1755943860" r:id="rId3116"/>
              </w:object>
            </w:r>
          </w:p>
        </w:tc>
        <w:tc>
          <w:tcPr>
            <w:tcW w:w="0" w:type="auto"/>
            <w:shd w:val="clear" w:color="auto" w:fill="auto"/>
            <w:vAlign w:val="center"/>
          </w:tcPr>
          <w:p w14:paraId="52A5D33D" w14:textId="77777777" w:rsidR="0035583A" w:rsidRPr="00F829B6" w:rsidRDefault="0035583A" w:rsidP="0074607E">
            <w:pPr>
              <w:pStyle w:val="TAC"/>
              <w:keepNext w:val="0"/>
              <w:keepLines w:val="0"/>
              <w:widowControl w:val="0"/>
              <w:rPr>
                <w:lang w:eastAsia="ja-JP"/>
              </w:rPr>
            </w:pPr>
            <w:r w:rsidRPr="00F829B6">
              <w:t>111111</w:t>
            </w:r>
          </w:p>
        </w:tc>
        <w:tc>
          <w:tcPr>
            <w:tcW w:w="0" w:type="auto"/>
            <w:shd w:val="clear" w:color="auto" w:fill="auto"/>
            <w:vAlign w:val="center"/>
          </w:tcPr>
          <w:p w14:paraId="3EA5A500"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EA19579">
                <v:shape id="_x0000_i2915" type="#_x0000_t75" style="width:39.25pt;height:18.7pt" o:ole="">
                  <v:imagedata r:id="rId3030" o:title=""/>
                </v:shape>
                <o:OLEObject Type="Embed" ProgID="Equation.3" ShapeID="_x0000_i2915" DrawAspect="Content" ObjectID="_1755943861" r:id="rId3117"/>
              </w:object>
            </w:r>
          </w:p>
        </w:tc>
        <w:tc>
          <w:tcPr>
            <w:tcW w:w="0" w:type="auto"/>
            <w:shd w:val="clear" w:color="auto" w:fill="auto"/>
            <w:vAlign w:val="center"/>
          </w:tcPr>
          <w:p w14:paraId="73B7D9AC"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07F001AD">
                <v:shape id="_x0000_i2916" type="#_x0000_t75" style="width:39.25pt;height:18.7pt" o:ole="">
                  <v:imagedata r:id="rId3118" o:title=""/>
                </v:shape>
                <o:OLEObject Type="Embed" ProgID="Equation.3" ShapeID="_x0000_i2916" DrawAspect="Content" ObjectID="_1755943862" r:id="rId3119"/>
              </w:object>
            </w:r>
          </w:p>
        </w:tc>
      </w:tr>
    </w:tbl>
    <w:p w14:paraId="35C27109" w14:textId="77777777" w:rsidR="0035583A" w:rsidRPr="00F829B6" w:rsidRDefault="0035583A" w:rsidP="0074607E">
      <w:pPr>
        <w:widowControl w:val="0"/>
      </w:pPr>
    </w:p>
    <w:p w14:paraId="7F773205" w14:textId="77777777" w:rsidR="00091BED" w:rsidRPr="00F829B6" w:rsidRDefault="00091BED" w:rsidP="0074607E">
      <w:pPr>
        <w:pStyle w:val="TH"/>
        <w:keepNext w:val="0"/>
        <w:keepLines w:val="0"/>
        <w:widowControl w:val="0"/>
      </w:pPr>
      <w:r w:rsidRPr="00F829B6">
        <w:t xml:space="preserve">Table 7.1.4-2: Values for </w:t>
      </w:r>
      <w:r w:rsidRPr="00F829B6">
        <w:rPr>
          <w:position w:val="-6"/>
        </w:rPr>
        <w:object w:dxaOrig="180" w:dyaOrig="220" w14:anchorId="1D7CFE9A">
          <v:shape id="_x0000_i2917" type="#_x0000_t75" style="width:9.35pt;height:11.2pt" o:ole="">
            <v:imagedata r:id="rId2949" o:title=""/>
          </v:shape>
          <o:OLEObject Type="Embed" ProgID="Equation.3" ShapeID="_x0000_i2917" DrawAspect="Content" ObjectID="_1755943863" r:id="rId3120"/>
        </w:object>
      </w:r>
      <w:r w:rsidRPr="00F829B6">
        <w:t xml:space="preserve"> and </w:t>
      </w:r>
      <w:r w:rsidRPr="00F829B6">
        <w:rPr>
          <w:position w:val="-6"/>
        </w:rPr>
        <w:object w:dxaOrig="220" w:dyaOrig="279" w14:anchorId="5F4008A0">
          <v:shape id="_x0000_i2918" type="#_x0000_t75" style="width:11.2pt;height:14.05pt" o:ole="">
            <v:imagedata r:id="rId2886" o:title=""/>
          </v:shape>
          <o:OLEObject Type="Embed" ProgID="Equation.3" ShapeID="_x0000_i2918" DrawAspect="Content" ObjectID="_1755943864" r:id="rId3121"/>
        </w:object>
      </w:r>
      <w:r w:rsidRPr="00F829B6">
        <w:t xml:space="preserve"> for 64QAM </w:t>
      </w:r>
    </w:p>
    <w:tbl>
      <w:tblPr>
        <w:tblW w:w="0" w:type="auto"/>
        <w:jc w:val="center"/>
        <w:tblLook w:val="01E0" w:firstRow="1" w:lastRow="1" w:firstColumn="1" w:lastColumn="1" w:noHBand="0" w:noVBand="0"/>
      </w:tblPr>
      <w:tblGrid>
        <w:gridCol w:w="987"/>
        <w:gridCol w:w="954"/>
        <w:gridCol w:w="886"/>
      </w:tblGrid>
      <w:tr w:rsidR="00091BED" w:rsidRPr="00F829B6" w14:paraId="5B6993F7"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AC6DC29" w14:textId="77777777" w:rsidR="00091BED" w:rsidRPr="00F829B6" w:rsidRDefault="00091BED" w:rsidP="0074607E">
            <w:pPr>
              <w:pStyle w:val="TAH"/>
              <w:keepNext w:val="0"/>
              <w:keepLines w:val="0"/>
              <w:widowControl w:val="0"/>
            </w:pPr>
            <w:r w:rsidRPr="00F829B6">
              <w:rPr>
                <w:i/>
              </w:rPr>
              <w:t>MUSTIdx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9F8CB90" w14:textId="77777777" w:rsidR="00091BED" w:rsidRPr="00F829B6" w:rsidRDefault="00091BED" w:rsidP="0074607E">
            <w:pPr>
              <w:pStyle w:val="TAH"/>
              <w:keepNext w:val="0"/>
              <w:keepLines w:val="0"/>
              <w:widowControl w:val="0"/>
              <w:rPr>
                <w:i/>
                <w:iCs/>
              </w:rPr>
            </w:pPr>
            <w:r w:rsidRPr="00F829B6">
              <w:rPr>
                <w:position w:val="-6"/>
              </w:rPr>
              <w:object w:dxaOrig="160" w:dyaOrig="200" w14:anchorId="3697C22F">
                <v:shape id="_x0000_i2919" type="#_x0000_t75" style="width:8.4pt;height:10.3pt" o:ole="">
                  <v:imagedata r:id="rId3122" o:title=""/>
                </v:shape>
                <o:OLEObject Type="Embed" ProgID="Equation.3" ShapeID="_x0000_i2919" DrawAspect="Content" ObjectID="_1755943865" r:id="rId3123"/>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8A635C5" w14:textId="77777777" w:rsidR="00091BED" w:rsidRPr="00F829B6" w:rsidRDefault="00091BED" w:rsidP="0074607E">
            <w:pPr>
              <w:pStyle w:val="TAH"/>
              <w:keepNext w:val="0"/>
              <w:keepLines w:val="0"/>
              <w:widowControl w:val="0"/>
              <w:rPr>
                <w:i/>
                <w:iCs/>
              </w:rPr>
            </w:pPr>
            <w:r w:rsidRPr="00F829B6">
              <w:rPr>
                <w:position w:val="-6"/>
              </w:rPr>
              <w:object w:dxaOrig="200" w:dyaOrig="260" w14:anchorId="770159AA">
                <v:shape id="_x0000_i2920" type="#_x0000_t75" style="width:10.3pt;height:12.15pt" o:ole="">
                  <v:imagedata r:id="rId3124" o:title=""/>
                </v:shape>
                <o:OLEObject Type="Embed" ProgID="Equation.3" ShapeID="_x0000_i2920" DrawAspect="Content" ObjectID="_1755943866" r:id="rId3125"/>
              </w:object>
            </w:r>
          </w:p>
        </w:tc>
      </w:tr>
      <w:tr w:rsidR="00091BED" w:rsidRPr="00F829B6" w14:paraId="75D15438"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5E5CEB" w14:textId="77777777" w:rsidR="00091BED" w:rsidRPr="00F829B6" w:rsidRDefault="00091BED"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1F9CAE" w14:textId="77777777" w:rsidR="00091BED" w:rsidRPr="00F829B6" w:rsidRDefault="00091BED" w:rsidP="0074607E">
            <w:pPr>
              <w:pStyle w:val="TAC"/>
              <w:keepNext w:val="0"/>
              <w:keepLines w:val="0"/>
              <w:widowControl w:val="0"/>
            </w:pPr>
            <w:r w:rsidRPr="00F829B6">
              <w:rPr>
                <w:position w:val="-8"/>
              </w:rPr>
              <w:object w:dxaOrig="720" w:dyaOrig="340" w14:anchorId="09D9D1BC">
                <v:shape id="_x0000_i2921" type="#_x0000_t75" style="width:36.45pt;height:17.75pt" o:ole="">
                  <v:imagedata r:id="rId3126" o:title=""/>
                </v:shape>
                <o:OLEObject Type="Embed" ProgID="Equation.3" ShapeID="_x0000_i2921" DrawAspect="Content" ObjectID="_1755943867" r:id="rId3127"/>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6CA9C0D" w14:textId="77777777" w:rsidR="00091BED" w:rsidRPr="00F829B6" w:rsidRDefault="00091BED" w:rsidP="0074607E">
            <w:pPr>
              <w:pStyle w:val="TAC"/>
              <w:keepNext w:val="0"/>
              <w:keepLines w:val="0"/>
              <w:widowControl w:val="0"/>
            </w:pPr>
            <w:r w:rsidRPr="00F829B6">
              <w:rPr>
                <w:position w:val="-8"/>
              </w:rPr>
              <w:object w:dxaOrig="680" w:dyaOrig="340" w14:anchorId="044FE042">
                <v:shape id="_x0000_i2922" type="#_x0000_t75" style="width:33.65pt;height:17.75pt" o:ole="">
                  <v:imagedata r:id="rId3128" o:title=""/>
                </v:shape>
                <o:OLEObject Type="Embed" ProgID="Equation.3" ShapeID="_x0000_i2922" DrawAspect="Content" ObjectID="_1755943868" r:id="rId3129"/>
              </w:object>
            </w:r>
          </w:p>
        </w:tc>
      </w:tr>
      <w:tr w:rsidR="00091BED" w:rsidRPr="00F829B6" w14:paraId="516AF00F"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98DCB4" w14:textId="77777777" w:rsidR="00091BED" w:rsidRPr="00F829B6" w:rsidRDefault="00091BED"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57E90A" w14:textId="77777777" w:rsidR="00091BED" w:rsidRPr="00F829B6" w:rsidRDefault="00091BED" w:rsidP="0074607E">
            <w:pPr>
              <w:pStyle w:val="TAC"/>
              <w:keepNext w:val="0"/>
              <w:keepLines w:val="0"/>
              <w:widowControl w:val="0"/>
            </w:pPr>
            <w:r w:rsidRPr="00F829B6">
              <w:rPr>
                <w:position w:val="-8"/>
              </w:rPr>
              <w:object w:dxaOrig="639" w:dyaOrig="340" w14:anchorId="075AF7FB">
                <v:shape id="_x0000_i2923" type="#_x0000_t75" style="width:32.75pt;height:17.75pt" o:ole="">
                  <v:imagedata r:id="rId3130" o:title=""/>
                </v:shape>
                <o:OLEObject Type="Embed" ProgID="Equation.3" ShapeID="_x0000_i2923" DrawAspect="Content" ObjectID="_1755943869" r:id="rId313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940405" w14:textId="77777777" w:rsidR="00091BED" w:rsidRPr="00F829B6" w:rsidRDefault="00091BED" w:rsidP="0074607E">
            <w:pPr>
              <w:pStyle w:val="TAC"/>
              <w:keepNext w:val="0"/>
              <w:keepLines w:val="0"/>
              <w:widowControl w:val="0"/>
            </w:pPr>
            <w:r w:rsidRPr="00F829B6">
              <w:rPr>
                <w:position w:val="-8"/>
              </w:rPr>
              <w:object w:dxaOrig="680" w:dyaOrig="340" w14:anchorId="47E80DE8">
                <v:shape id="_x0000_i2924" type="#_x0000_t75" style="width:33.65pt;height:17.75pt" o:ole="">
                  <v:imagedata r:id="rId3132" o:title=""/>
                </v:shape>
                <o:OLEObject Type="Embed" ProgID="Equation.3" ShapeID="_x0000_i2924" DrawAspect="Content" ObjectID="_1755943870" r:id="rId3133"/>
              </w:object>
            </w:r>
          </w:p>
        </w:tc>
      </w:tr>
      <w:tr w:rsidR="00091BED" w:rsidRPr="00F829B6" w14:paraId="3A0CBE1A"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884ACA" w14:textId="77777777" w:rsidR="00091BED" w:rsidRPr="00F829B6" w:rsidRDefault="00091BED"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A9EAF8" w14:textId="77777777" w:rsidR="00091BED" w:rsidRPr="00F829B6" w:rsidRDefault="00091BED" w:rsidP="0074607E">
            <w:pPr>
              <w:pStyle w:val="TAC"/>
              <w:keepNext w:val="0"/>
              <w:keepLines w:val="0"/>
              <w:widowControl w:val="0"/>
            </w:pPr>
            <w:r w:rsidRPr="00F829B6">
              <w:rPr>
                <w:position w:val="-8"/>
              </w:rPr>
              <w:object w:dxaOrig="639" w:dyaOrig="340" w14:anchorId="2C6A6030">
                <v:shape id="_x0000_i2925" type="#_x0000_t75" style="width:32.75pt;height:17.75pt" o:ole="">
                  <v:imagedata r:id="rId3134" o:title=""/>
                </v:shape>
                <o:OLEObject Type="Embed" ProgID="Equation.3" ShapeID="_x0000_i2925" DrawAspect="Content" ObjectID="_1755943871" r:id="rId3135"/>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A7FFCB" w14:textId="77777777" w:rsidR="00091BED" w:rsidRPr="00F829B6" w:rsidRDefault="00091BED" w:rsidP="0074607E">
            <w:pPr>
              <w:pStyle w:val="TAC"/>
              <w:keepNext w:val="0"/>
              <w:keepLines w:val="0"/>
              <w:widowControl w:val="0"/>
            </w:pPr>
            <w:r w:rsidRPr="00F829B6">
              <w:rPr>
                <w:position w:val="-8"/>
              </w:rPr>
              <w:object w:dxaOrig="660" w:dyaOrig="340" w14:anchorId="07F8E24A">
                <v:shape id="_x0000_i2926" type="#_x0000_t75" style="width:32.75pt;height:17.75pt" o:ole="">
                  <v:imagedata r:id="rId3136" o:title=""/>
                </v:shape>
                <o:OLEObject Type="Embed" ProgID="Equation.3" ShapeID="_x0000_i2926" DrawAspect="Content" ObjectID="_1755943872" r:id="rId3137"/>
              </w:object>
            </w:r>
          </w:p>
        </w:tc>
      </w:tr>
    </w:tbl>
    <w:p w14:paraId="15E5BD7F" w14:textId="77777777" w:rsidR="00091BED" w:rsidRPr="00F829B6" w:rsidRDefault="00091BED" w:rsidP="0074607E">
      <w:pPr>
        <w:widowControl w:val="0"/>
        <w:spacing w:after="0"/>
      </w:pPr>
    </w:p>
    <w:p w14:paraId="29A360A5" w14:textId="77777777" w:rsidR="0035583A" w:rsidRPr="00F829B6" w:rsidRDefault="0035583A" w:rsidP="0074607E">
      <w:pPr>
        <w:pStyle w:val="Heading3"/>
        <w:keepNext w:val="0"/>
        <w:keepLines w:val="0"/>
        <w:widowControl w:val="0"/>
      </w:pPr>
      <w:bookmarkStart w:id="148" w:name="_Toc454818103"/>
      <w:r w:rsidRPr="00F829B6">
        <w:lastRenderedPageBreak/>
        <w:t>7.1.5</w:t>
      </w:r>
      <w:r w:rsidRPr="00F829B6">
        <w:tab/>
        <w:t>256QAM</w:t>
      </w:r>
      <w:bookmarkEnd w:id="148"/>
    </w:p>
    <w:p w14:paraId="7BBF538F" w14:textId="77777777" w:rsidR="0035583A" w:rsidRPr="00F829B6" w:rsidRDefault="0035583A" w:rsidP="0074607E">
      <w:pPr>
        <w:widowControl w:val="0"/>
      </w:pPr>
      <w:r w:rsidRPr="00F829B6">
        <w:t xml:space="preserve">In case of 256QAM modulation, octuplets of bits, </w:t>
      </w:r>
      <w:r w:rsidRPr="00F829B6">
        <w:rPr>
          <w:position w:val="-10"/>
        </w:rPr>
        <w:object w:dxaOrig="4840" w:dyaOrig="300" w14:anchorId="720DE3FB">
          <v:shape id="_x0000_i2927" type="#_x0000_t75" style="width:242.2pt;height:14.95pt" o:ole="">
            <v:imagedata r:id="rId3138" o:title=""/>
          </v:shape>
          <o:OLEObject Type="Embed" ProgID="Equation.3" ShapeID="_x0000_i2927" DrawAspect="Content" ObjectID="_1755943873" r:id="rId3139"/>
        </w:object>
      </w:r>
      <w:r w:rsidRPr="00F829B6">
        <w:t xml:space="preserve">, are mapped to complex-valued modulation symbols </w:t>
      </w:r>
      <w:r w:rsidRPr="00F829B6">
        <w:rPr>
          <w:position w:val="-10"/>
        </w:rPr>
        <w:object w:dxaOrig="1560" w:dyaOrig="360" w14:anchorId="19F00FBE">
          <v:shape id="_x0000_i2928" type="#_x0000_t75" style="width:77.6pt;height:18.7pt" o:ole="">
            <v:imagedata r:id="rId3140" o:title=""/>
          </v:shape>
          <o:OLEObject Type="Embed" ProgID="Equation.3" ShapeID="_x0000_i2928" DrawAspect="Content" ObjectID="_1755943874" r:id="rId3141"/>
        </w:object>
      </w:r>
      <w:r w:rsidRPr="00F829B6">
        <w:t xml:space="preserve"> according to Table 7.1.5-1.</w:t>
      </w:r>
    </w:p>
    <w:p w14:paraId="75F588EF" w14:textId="77777777" w:rsidR="0035583A" w:rsidRPr="00F829B6" w:rsidRDefault="0035583A" w:rsidP="0074607E">
      <w:pPr>
        <w:pStyle w:val="TH"/>
        <w:keepNext w:val="0"/>
        <w:keepLines w:val="0"/>
        <w:widowControl w:val="0"/>
      </w:pPr>
      <w:r w:rsidRPr="00F829B6">
        <w:t>Table 7.1.5-1: 256QAM modulation mapping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417"/>
        <w:gridCol w:w="417"/>
        <w:gridCol w:w="1155"/>
        <w:gridCol w:w="417"/>
        <w:gridCol w:w="477"/>
        <w:gridCol w:w="1155"/>
        <w:gridCol w:w="477"/>
        <w:gridCol w:w="417"/>
        <w:gridCol w:w="1155"/>
        <w:gridCol w:w="477"/>
        <w:gridCol w:w="477"/>
      </w:tblGrid>
      <w:tr w:rsidR="0035583A" w:rsidRPr="00F829B6" w14:paraId="2EDA107D" w14:textId="77777777" w:rsidTr="00A02649">
        <w:trPr>
          <w:cantSplit/>
          <w:jc w:val="center"/>
        </w:trPr>
        <w:tc>
          <w:tcPr>
            <w:tcW w:w="0" w:type="auto"/>
            <w:shd w:val="clear" w:color="auto" w:fill="E0E0E0"/>
            <w:vAlign w:val="center"/>
          </w:tcPr>
          <w:p w14:paraId="67933FEB" w14:textId="77777777" w:rsidR="0035583A" w:rsidRPr="00F829B6" w:rsidRDefault="0035583A" w:rsidP="0074607E">
            <w:pPr>
              <w:pStyle w:val="TAH"/>
              <w:keepNext w:val="0"/>
              <w:keepLines w:val="0"/>
              <w:widowControl w:val="0"/>
            </w:pPr>
            <w:r w:rsidRPr="00F829B6">
              <w:rPr>
                <w:position w:val="-8"/>
              </w:rPr>
              <w:object w:dxaOrig="940" w:dyaOrig="220" w14:anchorId="2998B3BB">
                <v:shape id="_x0000_i2929" type="#_x0000_t75" style="width:46.75pt;height:11.2pt" o:ole="">
                  <v:imagedata r:id="rId3142" o:title=""/>
                </v:shape>
                <o:OLEObject Type="Embed" ProgID="Equation.3" ShapeID="_x0000_i2929" DrawAspect="Content" ObjectID="_1755943875" r:id="rId3143"/>
              </w:object>
            </w:r>
          </w:p>
        </w:tc>
        <w:tc>
          <w:tcPr>
            <w:tcW w:w="0" w:type="auto"/>
            <w:shd w:val="clear" w:color="auto" w:fill="E0E0E0"/>
            <w:vAlign w:val="center"/>
          </w:tcPr>
          <w:p w14:paraId="17080765"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2A106C2F"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53130D48" w14:textId="77777777" w:rsidR="0035583A" w:rsidRPr="00F829B6" w:rsidRDefault="0035583A" w:rsidP="0074607E">
            <w:pPr>
              <w:pStyle w:val="TAH"/>
              <w:keepNext w:val="0"/>
              <w:keepLines w:val="0"/>
              <w:widowControl w:val="0"/>
            </w:pPr>
            <w:r w:rsidRPr="00F829B6">
              <w:rPr>
                <w:position w:val="-8"/>
              </w:rPr>
              <w:object w:dxaOrig="940" w:dyaOrig="220" w14:anchorId="6233E041">
                <v:shape id="_x0000_i2930" type="#_x0000_t75" style="width:46.75pt;height:11.2pt" o:ole="">
                  <v:imagedata r:id="rId3144" o:title=""/>
                </v:shape>
                <o:OLEObject Type="Embed" ProgID="Equation.3" ShapeID="_x0000_i2930" DrawAspect="Content" ObjectID="_1755943876" r:id="rId3145"/>
              </w:object>
            </w:r>
          </w:p>
        </w:tc>
        <w:tc>
          <w:tcPr>
            <w:tcW w:w="0" w:type="auto"/>
            <w:shd w:val="clear" w:color="auto" w:fill="E0E0E0"/>
            <w:vAlign w:val="center"/>
          </w:tcPr>
          <w:p w14:paraId="1CF16491"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73ABC73E"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20079B0C" w14:textId="77777777" w:rsidR="0035583A" w:rsidRPr="00F829B6" w:rsidRDefault="0035583A" w:rsidP="0074607E">
            <w:pPr>
              <w:pStyle w:val="TAH"/>
              <w:keepNext w:val="0"/>
              <w:keepLines w:val="0"/>
              <w:widowControl w:val="0"/>
            </w:pPr>
            <w:r w:rsidRPr="00F829B6">
              <w:rPr>
                <w:position w:val="-8"/>
              </w:rPr>
              <w:object w:dxaOrig="940" w:dyaOrig="220" w14:anchorId="7B2EF6D9">
                <v:shape id="_x0000_i2931" type="#_x0000_t75" style="width:46.75pt;height:11.2pt" o:ole="">
                  <v:imagedata r:id="rId3142" o:title=""/>
                </v:shape>
                <o:OLEObject Type="Embed" ProgID="Equation.3" ShapeID="_x0000_i2931" DrawAspect="Content" ObjectID="_1755943877" r:id="rId3146"/>
              </w:object>
            </w:r>
          </w:p>
        </w:tc>
        <w:tc>
          <w:tcPr>
            <w:tcW w:w="0" w:type="auto"/>
            <w:shd w:val="clear" w:color="auto" w:fill="E0E0E0"/>
            <w:vAlign w:val="center"/>
          </w:tcPr>
          <w:p w14:paraId="5ED3E935"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02A68BE5"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4A518A69" w14:textId="77777777" w:rsidR="0035583A" w:rsidRPr="00F829B6" w:rsidRDefault="0035583A" w:rsidP="0074607E">
            <w:pPr>
              <w:pStyle w:val="TAH"/>
              <w:keepNext w:val="0"/>
              <w:keepLines w:val="0"/>
              <w:widowControl w:val="0"/>
            </w:pPr>
            <w:r w:rsidRPr="00F829B6">
              <w:rPr>
                <w:position w:val="-8"/>
              </w:rPr>
              <w:object w:dxaOrig="940" w:dyaOrig="220" w14:anchorId="53C0EFD9">
                <v:shape id="_x0000_i2932" type="#_x0000_t75" style="width:46.75pt;height:11.2pt" o:ole="">
                  <v:imagedata r:id="rId3142" o:title=""/>
                </v:shape>
                <o:OLEObject Type="Embed" ProgID="Equation.3" ShapeID="_x0000_i2932" DrawAspect="Content" ObjectID="_1755943878" r:id="rId3147"/>
              </w:object>
            </w:r>
          </w:p>
        </w:tc>
        <w:tc>
          <w:tcPr>
            <w:tcW w:w="0" w:type="auto"/>
            <w:shd w:val="clear" w:color="auto" w:fill="E0E0E0"/>
            <w:vAlign w:val="center"/>
          </w:tcPr>
          <w:p w14:paraId="3537BD28"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36607E4D"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51EA4462" w14:textId="77777777" w:rsidTr="00A02649">
        <w:trPr>
          <w:cantSplit/>
          <w:jc w:val="center"/>
        </w:trPr>
        <w:tc>
          <w:tcPr>
            <w:tcW w:w="0" w:type="auto"/>
            <w:shd w:val="clear" w:color="auto" w:fill="auto"/>
            <w:vAlign w:val="center"/>
          </w:tcPr>
          <w:p w14:paraId="7EB74DF1" w14:textId="77777777" w:rsidR="0035583A" w:rsidRPr="00F829B6" w:rsidRDefault="0035583A" w:rsidP="0074607E">
            <w:pPr>
              <w:pStyle w:val="TAC"/>
              <w:keepNext w:val="0"/>
              <w:keepLines w:val="0"/>
              <w:widowControl w:val="0"/>
            </w:pPr>
            <w:r w:rsidRPr="00F829B6">
              <w:t>00000000</w:t>
            </w:r>
          </w:p>
        </w:tc>
        <w:tc>
          <w:tcPr>
            <w:tcW w:w="0" w:type="auto"/>
            <w:shd w:val="clear" w:color="auto" w:fill="auto"/>
            <w:vAlign w:val="bottom"/>
          </w:tcPr>
          <w:p w14:paraId="59362224"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0CC8A835" w14:textId="77777777" w:rsidR="0035583A" w:rsidRPr="00F829B6" w:rsidRDefault="0035583A" w:rsidP="0074607E">
            <w:pPr>
              <w:pStyle w:val="TAC"/>
              <w:keepNext w:val="0"/>
              <w:keepLines w:val="0"/>
              <w:widowControl w:val="0"/>
            </w:pPr>
            <w:r w:rsidRPr="00F829B6">
              <w:t>5</w:t>
            </w:r>
          </w:p>
        </w:tc>
        <w:tc>
          <w:tcPr>
            <w:tcW w:w="0" w:type="auto"/>
            <w:vAlign w:val="center"/>
          </w:tcPr>
          <w:p w14:paraId="08E9A6AA" w14:textId="77777777" w:rsidR="0035583A" w:rsidRPr="00F829B6" w:rsidRDefault="0035583A" w:rsidP="0074607E">
            <w:pPr>
              <w:pStyle w:val="TAC"/>
              <w:keepNext w:val="0"/>
              <w:keepLines w:val="0"/>
              <w:widowControl w:val="0"/>
            </w:pPr>
            <w:r w:rsidRPr="00F829B6">
              <w:t>01000000</w:t>
            </w:r>
          </w:p>
        </w:tc>
        <w:tc>
          <w:tcPr>
            <w:tcW w:w="0" w:type="auto"/>
            <w:vAlign w:val="bottom"/>
          </w:tcPr>
          <w:p w14:paraId="06AB7E16" w14:textId="77777777" w:rsidR="0035583A" w:rsidRPr="00F829B6" w:rsidRDefault="0035583A" w:rsidP="0074607E">
            <w:pPr>
              <w:pStyle w:val="TAC"/>
              <w:keepNext w:val="0"/>
              <w:keepLines w:val="0"/>
              <w:widowControl w:val="0"/>
            </w:pPr>
            <w:r w:rsidRPr="00F829B6">
              <w:t>5</w:t>
            </w:r>
          </w:p>
        </w:tc>
        <w:tc>
          <w:tcPr>
            <w:tcW w:w="0" w:type="auto"/>
            <w:vAlign w:val="bottom"/>
          </w:tcPr>
          <w:p w14:paraId="7C10B98D" w14:textId="77777777" w:rsidR="0035583A" w:rsidRPr="00F829B6" w:rsidRDefault="0035583A" w:rsidP="0074607E">
            <w:pPr>
              <w:pStyle w:val="TAC"/>
              <w:keepNext w:val="0"/>
              <w:keepLines w:val="0"/>
              <w:widowControl w:val="0"/>
            </w:pPr>
            <w:r w:rsidRPr="00F829B6">
              <w:t>-5</w:t>
            </w:r>
          </w:p>
        </w:tc>
        <w:tc>
          <w:tcPr>
            <w:tcW w:w="0" w:type="auto"/>
            <w:vAlign w:val="center"/>
          </w:tcPr>
          <w:p w14:paraId="28AB52D5" w14:textId="77777777" w:rsidR="0035583A" w:rsidRPr="00F829B6" w:rsidRDefault="0035583A" w:rsidP="0074607E">
            <w:pPr>
              <w:pStyle w:val="TAC"/>
              <w:keepNext w:val="0"/>
              <w:keepLines w:val="0"/>
              <w:widowControl w:val="0"/>
            </w:pPr>
            <w:r w:rsidRPr="00F829B6">
              <w:t>10000000</w:t>
            </w:r>
          </w:p>
        </w:tc>
        <w:tc>
          <w:tcPr>
            <w:tcW w:w="0" w:type="auto"/>
            <w:vAlign w:val="bottom"/>
          </w:tcPr>
          <w:p w14:paraId="4F956B8D" w14:textId="77777777" w:rsidR="0035583A" w:rsidRPr="00F829B6" w:rsidRDefault="0035583A" w:rsidP="0074607E">
            <w:pPr>
              <w:pStyle w:val="TAC"/>
              <w:keepNext w:val="0"/>
              <w:keepLines w:val="0"/>
              <w:widowControl w:val="0"/>
            </w:pPr>
            <w:r w:rsidRPr="00F829B6">
              <w:t>-5</w:t>
            </w:r>
          </w:p>
        </w:tc>
        <w:tc>
          <w:tcPr>
            <w:tcW w:w="0" w:type="auto"/>
            <w:vAlign w:val="bottom"/>
          </w:tcPr>
          <w:p w14:paraId="324BE69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24D973E4" w14:textId="77777777" w:rsidR="0035583A" w:rsidRPr="00F829B6" w:rsidRDefault="0035583A" w:rsidP="0074607E">
            <w:pPr>
              <w:pStyle w:val="TAC"/>
              <w:keepNext w:val="0"/>
              <w:keepLines w:val="0"/>
              <w:widowControl w:val="0"/>
            </w:pPr>
            <w:r w:rsidRPr="00F829B6">
              <w:t>11000000</w:t>
            </w:r>
          </w:p>
        </w:tc>
        <w:tc>
          <w:tcPr>
            <w:tcW w:w="0" w:type="auto"/>
            <w:shd w:val="clear" w:color="auto" w:fill="auto"/>
            <w:vAlign w:val="bottom"/>
          </w:tcPr>
          <w:p w14:paraId="453FA72D"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35FD4FC7" w14:textId="77777777" w:rsidR="0035583A" w:rsidRPr="00F829B6" w:rsidRDefault="0035583A" w:rsidP="0074607E">
            <w:pPr>
              <w:pStyle w:val="TAC"/>
              <w:keepNext w:val="0"/>
              <w:keepLines w:val="0"/>
              <w:widowControl w:val="0"/>
            </w:pPr>
            <w:r w:rsidRPr="00F829B6">
              <w:t>-5</w:t>
            </w:r>
          </w:p>
        </w:tc>
      </w:tr>
      <w:tr w:rsidR="0035583A" w:rsidRPr="00F829B6" w14:paraId="29BC3972" w14:textId="77777777" w:rsidTr="00A02649">
        <w:trPr>
          <w:cantSplit/>
          <w:jc w:val="center"/>
        </w:trPr>
        <w:tc>
          <w:tcPr>
            <w:tcW w:w="0" w:type="auto"/>
            <w:shd w:val="clear" w:color="auto" w:fill="auto"/>
            <w:vAlign w:val="center"/>
          </w:tcPr>
          <w:p w14:paraId="234E3B32" w14:textId="77777777" w:rsidR="0035583A" w:rsidRPr="00F829B6" w:rsidRDefault="0035583A" w:rsidP="0074607E">
            <w:pPr>
              <w:pStyle w:val="TAC"/>
              <w:keepNext w:val="0"/>
              <w:keepLines w:val="0"/>
              <w:widowControl w:val="0"/>
            </w:pPr>
            <w:r w:rsidRPr="00F829B6">
              <w:t>00000001</w:t>
            </w:r>
          </w:p>
        </w:tc>
        <w:tc>
          <w:tcPr>
            <w:tcW w:w="0" w:type="auto"/>
            <w:shd w:val="clear" w:color="auto" w:fill="auto"/>
            <w:vAlign w:val="bottom"/>
          </w:tcPr>
          <w:p w14:paraId="0B41AD9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71ADCEE0" w14:textId="77777777" w:rsidR="0035583A" w:rsidRPr="00F829B6" w:rsidRDefault="0035583A" w:rsidP="0074607E">
            <w:pPr>
              <w:pStyle w:val="TAC"/>
              <w:keepNext w:val="0"/>
              <w:keepLines w:val="0"/>
              <w:widowControl w:val="0"/>
            </w:pPr>
            <w:r w:rsidRPr="00F829B6">
              <w:t>7</w:t>
            </w:r>
          </w:p>
        </w:tc>
        <w:tc>
          <w:tcPr>
            <w:tcW w:w="0" w:type="auto"/>
            <w:vAlign w:val="center"/>
          </w:tcPr>
          <w:p w14:paraId="33E650BA" w14:textId="77777777" w:rsidR="0035583A" w:rsidRPr="00F829B6" w:rsidRDefault="0035583A" w:rsidP="0074607E">
            <w:pPr>
              <w:pStyle w:val="TAC"/>
              <w:keepNext w:val="0"/>
              <w:keepLines w:val="0"/>
              <w:widowControl w:val="0"/>
            </w:pPr>
            <w:r w:rsidRPr="00F829B6">
              <w:t>01000001</w:t>
            </w:r>
          </w:p>
        </w:tc>
        <w:tc>
          <w:tcPr>
            <w:tcW w:w="0" w:type="auto"/>
            <w:vAlign w:val="bottom"/>
          </w:tcPr>
          <w:p w14:paraId="25B3B209" w14:textId="77777777" w:rsidR="0035583A" w:rsidRPr="00F829B6" w:rsidRDefault="0035583A" w:rsidP="0074607E">
            <w:pPr>
              <w:pStyle w:val="TAC"/>
              <w:keepNext w:val="0"/>
              <w:keepLines w:val="0"/>
              <w:widowControl w:val="0"/>
            </w:pPr>
            <w:r w:rsidRPr="00F829B6">
              <w:t>5</w:t>
            </w:r>
          </w:p>
        </w:tc>
        <w:tc>
          <w:tcPr>
            <w:tcW w:w="0" w:type="auto"/>
            <w:vAlign w:val="bottom"/>
          </w:tcPr>
          <w:p w14:paraId="79C1BB2A" w14:textId="77777777" w:rsidR="0035583A" w:rsidRPr="00F829B6" w:rsidRDefault="0035583A" w:rsidP="0074607E">
            <w:pPr>
              <w:pStyle w:val="TAC"/>
              <w:keepNext w:val="0"/>
              <w:keepLines w:val="0"/>
              <w:widowControl w:val="0"/>
            </w:pPr>
            <w:r w:rsidRPr="00F829B6">
              <w:t>-7</w:t>
            </w:r>
          </w:p>
        </w:tc>
        <w:tc>
          <w:tcPr>
            <w:tcW w:w="0" w:type="auto"/>
            <w:vAlign w:val="center"/>
          </w:tcPr>
          <w:p w14:paraId="1836276E" w14:textId="77777777" w:rsidR="0035583A" w:rsidRPr="00F829B6" w:rsidRDefault="0035583A" w:rsidP="0074607E">
            <w:pPr>
              <w:pStyle w:val="TAC"/>
              <w:keepNext w:val="0"/>
              <w:keepLines w:val="0"/>
              <w:widowControl w:val="0"/>
            </w:pPr>
            <w:r w:rsidRPr="00F829B6">
              <w:t>10000001</w:t>
            </w:r>
          </w:p>
        </w:tc>
        <w:tc>
          <w:tcPr>
            <w:tcW w:w="0" w:type="auto"/>
            <w:vAlign w:val="bottom"/>
          </w:tcPr>
          <w:p w14:paraId="70937376" w14:textId="77777777" w:rsidR="0035583A" w:rsidRPr="00F829B6" w:rsidRDefault="0035583A" w:rsidP="0074607E">
            <w:pPr>
              <w:pStyle w:val="TAC"/>
              <w:keepNext w:val="0"/>
              <w:keepLines w:val="0"/>
              <w:widowControl w:val="0"/>
            </w:pPr>
            <w:r w:rsidRPr="00F829B6">
              <w:t>-5</w:t>
            </w:r>
          </w:p>
        </w:tc>
        <w:tc>
          <w:tcPr>
            <w:tcW w:w="0" w:type="auto"/>
            <w:vAlign w:val="bottom"/>
          </w:tcPr>
          <w:p w14:paraId="63C1612A"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0CB9664C" w14:textId="77777777" w:rsidR="0035583A" w:rsidRPr="00F829B6" w:rsidRDefault="0035583A" w:rsidP="0074607E">
            <w:pPr>
              <w:pStyle w:val="TAC"/>
              <w:keepNext w:val="0"/>
              <w:keepLines w:val="0"/>
              <w:widowControl w:val="0"/>
            </w:pPr>
            <w:r w:rsidRPr="00F829B6">
              <w:t>11000001</w:t>
            </w:r>
          </w:p>
        </w:tc>
        <w:tc>
          <w:tcPr>
            <w:tcW w:w="0" w:type="auto"/>
            <w:shd w:val="clear" w:color="auto" w:fill="auto"/>
            <w:vAlign w:val="bottom"/>
          </w:tcPr>
          <w:p w14:paraId="3F96238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7DDD3160" w14:textId="77777777" w:rsidR="0035583A" w:rsidRPr="00F829B6" w:rsidRDefault="0035583A" w:rsidP="0074607E">
            <w:pPr>
              <w:pStyle w:val="TAC"/>
              <w:keepNext w:val="0"/>
              <w:keepLines w:val="0"/>
              <w:widowControl w:val="0"/>
            </w:pPr>
            <w:r w:rsidRPr="00F829B6">
              <w:t>-7</w:t>
            </w:r>
          </w:p>
        </w:tc>
      </w:tr>
      <w:tr w:rsidR="0035583A" w:rsidRPr="00F829B6" w14:paraId="14CE9FB8" w14:textId="77777777" w:rsidTr="00A02649">
        <w:trPr>
          <w:cantSplit/>
          <w:jc w:val="center"/>
        </w:trPr>
        <w:tc>
          <w:tcPr>
            <w:tcW w:w="0" w:type="auto"/>
            <w:shd w:val="clear" w:color="auto" w:fill="auto"/>
            <w:vAlign w:val="center"/>
          </w:tcPr>
          <w:p w14:paraId="34F490C6" w14:textId="77777777" w:rsidR="0035583A" w:rsidRPr="00F829B6" w:rsidRDefault="0035583A" w:rsidP="0074607E">
            <w:pPr>
              <w:pStyle w:val="TAC"/>
              <w:keepNext w:val="0"/>
              <w:keepLines w:val="0"/>
              <w:widowControl w:val="0"/>
            </w:pPr>
            <w:r w:rsidRPr="00F829B6">
              <w:t>00000010</w:t>
            </w:r>
          </w:p>
        </w:tc>
        <w:tc>
          <w:tcPr>
            <w:tcW w:w="0" w:type="auto"/>
            <w:shd w:val="clear" w:color="auto" w:fill="auto"/>
            <w:vAlign w:val="bottom"/>
          </w:tcPr>
          <w:p w14:paraId="2562C4E9"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5928F556" w14:textId="77777777" w:rsidR="0035583A" w:rsidRPr="00F829B6" w:rsidRDefault="0035583A" w:rsidP="0074607E">
            <w:pPr>
              <w:pStyle w:val="TAC"/>
              <w:keepNext w:val="0"/>
              <w:keepLines w:val="0"/>
              <w:widowControl w:val="0"/>
            </w:pPr>
            <w:r w:rsidRPr="00F829B6">
              <w:t>5</w:t>
            </w:r>
          </w:p>
        </w:tc>
        <w:tc>
          <w:tcPr>
            <w:tcW w:w="0" w:type="auto"/>
            <w:vAlign w:val="center"/>
          </w:tcPr>
          <w:p w14:paraId="1358C427" w14:textId="77777777" w:rsidR="0035583A" w:rsidRPr="00F829B6" w:rsidRDefault="0035583A" w:rsidP="0074607E">
            <w:pPr>
              <w:pStyle w:val="TAC"/>
              <w:keepNext w:val="0"/>
              <w:keepLines w:val="0"/>
              <w:widowControl w:val="0"/>
            </w:pPr>
            <w:r w:rsidRPr="00F829B6">
              <w:t>01000010</w:t>
            </w:r>
          </w:p>
        </w:tc>
        <w:tc>
          <w:tcPr>
            <w:tcW w:w="0" w:type="auto"/>
            <w:vAlign w:val="bottom"/>
          </w:tcPr>
          <w:p w14:paraId="4F69D2D3" w14:textId="77777777" w:rsidR="0035583A" w:rsidRPr="00F829B6" w:rsidRDefault="0035583A" w:rsidP="0074607E">
            <w:pPr>
              <w:pStyle w:val="TAC"/>
              <w:keepNext w:val="0"/>
              <w:keepLines w:val="0"/>
              <w:widowControl w:val="0"/>
            </w:pPr>
            <w:r w:rsidRPr="00F829B6">
              <w:t>7</w:t>
            </w:r>
          </w:p>
        </w:tc>
        <w:tc>
          <w:tcPr>
            <w:tcW w:w="0" w:type="auto"/>
            <w:vAlign w:val="bottom"/>
          </w:tcPr>
          <w:p w14:paraId="29C9CD82" w14:textId="77777777" w:rsidR="0035583A" w:rsidRPr="00F829B6" w:rsidRDefault="0035583A" w:rsidP="0074607E">
            <w:pPr>
              <w:pStyle w:val="TAC"/>
              <w:keepNext w:val="0"/>
              <w:keepLines w:val="0"/>
              <w:widowControl w:val="0"/>
            </w:pPr>
            <w:r w:rsidRPr="00F829B6">
              <w:t>-5</w:t>
            </w:r>
          </w:p>
        </w:tc>
        <w:tc>
          <w:tcPr>
            <w:tcW w:w="0" w:type="auto"/>
            <w:vAlign w:val="center"/>
          </w:tcPr>
          <w:p w14:paraId="3DDDBA6F" w14:textId="77777777" w:rsidR="0035583A" w:rsidRPr="00F829B6" w:rsidRDefault="0035583A" w:rsidP="0074607E">
            <w:pPr>
              <w:pStyle w:val="TAC"/>
              <w:keepNext w:val="0"/>
              <w:keepLines w:val="0"/>
              <w:widowControl w:val="0"/>
            </w:pPr>
            <w:r w:rsidRPr="00F829B6">
              <w:t>10000010</w:t>
            </w:r>
          </w:p>
        </w:tc>
        <w:tc>
          <w:tcPr>
            <w:tcW w:w="0" w:type="auto"/>
            <w:vAlign w:val="bottom"/>
          </w:tcPr>
          <w:p w14:paraId="7E4615BA" w14:textId="77777777" w:rsidR="0035583A" w:rsidRPr="00F829B6" w:rsidRDefault="0035583A" w:rsidP="0074607E">
            <w:pPr>
              <w:pStyle w:val="TAC"/>
              <w:keepNext w:val="0"/>
              <w:keepLines w:val="0"/>
              <w:widowControl w:val="0"/>
            </w:pPr>
            <w:r w:rsidRPr="00F829B6">
              <w:t>-7</w:t>
            </w:r>
          </w:p>
        </w:tc>
        <w:tc>
          <w:tcPr>
            <w:tcW w:w="0" w:type="auto"/>
            <w:vAlign w:val="bottom"/>
          </w:tcPr>
          <w:p w14:paraId="61BC85DE"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186874E3" w14:textId="77777777" w:rsidR="0035583A" w:rsidRPr="00F829B6" w:rsidRDefault="0035583A" w:rsidP="0074607E">
            <w:pPr>
              <w:pStyle w:val="TAC"/>
              <w:keepNext w:val="0"/>
              <w:keepLines w:val="0"/>
              <w:widowControl w:val="0"/>
            </w:pPr>
            <w:r w:rsidRPr="00F829B6">
              <w:t>11000010</w:t>
            </w:r>
          </w:p>
        </w:tc>
        <w:tc>
          <w:tcPr>
            <w:tcW w:w="0" w:type="auto"/>
            <w:shd w:val="clear" w:color="auto" w:fill="auto"/>
            <w:vAlign w:val="bottom"/>
          </w:tcPr>
          <w:p w14:paraId="7A58D6C4"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3D342726" w14:textId="77777777" w:rsidR="0035583A" w:rsidRPr="00F829B6" w:rsidRDefault="0035583A" w:rsidP="0074607E">
            <w:pPr>
              <w:pStyle w:val="TAC"/>
              <w:keepNext w:val="0"/>
              <w:keepLines w:val="0"/>
              <w:widowControl w:val="0"/>
            </w:pPr>
            <w:r w:rsidRPr="00F829B6">
              <w:t>-5</w:t>
            </w:r>
          </w:p>
        </w:tc>
      </w:tr>
      <w:tr w:rsidR="0035583A" w:rsidRPr="00F829B6" w14:paraId="13F69EB9" w14:textId="77777777" w:rsidTr="00A02649">
        <w:trPr>
          <w:cantSplit/>
          <w:jc w:val="center"/>
        </w:trPr>
        <w:tc>
          <w:tcPr>
            <w:tcW w:w="0" w:type="auto"/>
            <w:shd w:val="clear" w:color="auto" w:fill="auto"/>
            <w:vAlign w:val="center"/>
          </w:tcPr>
          <w:p w14:paraId="55D21130" w14:textId="77777777" w:rsidR="0035583A" w:rsidRPr="00F829B6" w:rsidRDefault="0035583A" w:rsidP="0074607E">
            <w:pPr>
              <w:pStyle w:val="TAC"/>
              <w:keepNext w:val="0"/>
              <w:keepLines w:val="0"/>
              <w:widowControl w:val="0"/>
            </w:pPr>
            <w:r w:rsidRPr="00F829B6">
              <w:t>00000011</w:t>
            </w:r>
          </w:p>
        </w:tc>
        <w:tc>
          <w:tcPr>
            <w:tcW w:w="0" w:type="auto"/>
            <w:shd w:val="clear" w:color="auto" w:fill="auto"/>
            <w:vAlign w:val="bottom"/>
          </w:tcPr>
          <w:p w14:paraId="76EA32E1"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11AED6C8" w14:textId="77777777" w:rsidR="0035583A" w:rsidRPr="00F829B6" w:rsidRDefault="0035583A" w:rsidP="0074607E">
            <w:pPr>
              <w:pStyle w:val="TAC"/>
              <w:keepNext w:val="0"/>
              <w:keepLines w:val="0"/>
              <w:widowControl w:val="0"/>
            </w:pPr>
            <w:r w:rsidRPr="00F829B6">
              <w:t>7</w:t>
            </w:r>
          </w:p>
        </w:tc>
        <w:tc>
          <w:tcPr>
            <w:tcW w:w="0" w:type="auto"/>
            <w:vAlign w:val="center"/>
          </w:tcPr>
          <w:p w14:paraId="7B725FA4" w14:textId="77777777" w:rsidR="0035583A" w:rsidRPr="00F829B6" w:rsidRDefault="0035583A" w:rsidP="0074607E">
            <w:pPr>
              <w:pStyle w:val="TAC"/>
              <w:keepNext w:val="0"/>
              <w:keepLines w:val="0"/>
              <w:widowControl w:val="0"/>
            </w:pPr>
            <w:r w:rsidRPr="00F829B6">
              <w:t>01000011</w:t>
            </w:r>
          </w:p>
        </w:tc>
        <w:tc>
          <w:tcPr>
            <w:tcW w:w="0" w:type="auto"/>
            <w:vAlign w:val="bottom"/>
          </w:tcPr>
          <w:p w14:paraId="6DCBFE20" w14:textId="77777777" w:rsidR="0035583A" w:rsidRPr="00F829B6" w:rsidRDefault="0035583A" w:rsidP="0074607E">
            <w:pPr>
              <w:pStyle w:val="TAC"/>
              <w:keepNext w:val="0"/>
              <w:keepLines w:val="0"/>
              <w:widowControl w:val="0"/>
            </w:pPr>
            <w:r w:rsidRPr="00F829B6">
              <w:t>7</w:t>
            </w:r>
          </w:p>
        </w:tc>
        <w:tc>
          <w:tcPr>
            <w:tcW w:w="0" w:type="auto"/>
            <w:vAlign w:val="bottom"/>
          </w:tcPr>
          <w:p w14:paraId="45E11307" w14:textId="77777777" w:rsidR="0035583A" w:rsidRPr="00F829B6" w:rsidRDefault="0035583A" w:rsidP="0074607E">
            <w:pPr>
              <w:pStyle w:val="TAC"/>
              <w:keepNext w:val="0"/>
              <w:keepLines w:val="0"/>
              <w:widowControl w:val="0"/>
            </w:pPr>
            <w:r w:rsidRPr="00F829B6">
              <w:t>-7</w:t>
            </w:r>
          </w:p>
        </w:tc>
        <w:tc>
          <w:tcPr>
            <w:tcW w:w="0" w:type="auto"/>
            <w:vAlign w:val="center"/>
          </w:tcPr>
          <w:p w14:paraId="66A3C1B1" w14:textId="77777777" w:rsidR="0035583A" w:rsidRPr="00F829B6" w:rsidRDefault="0035583A" w:rsidP="0074607E">
            <w:pPr>
              <w:pStyle w:val="TAC"/>
              <w:keepNext w:val="0"/>
              <w:keepLines w:val="0"/>
              <w:widowControl w:val="0"/>
            </w:pPr>
            <w:r w:rsidRPr="00F829B6">
              <w:t>10000011</w:t>
            </w:r>
          </w:p>
        </w:tc>
        <w:tc>
          <w:tcPr>
            <w:tcW w:w="0" w:type="auto"/>
            <w:vAlign w:val="bottom"/>
          </w:tcPr>
          <w:p w14:paraId="334A8E73" w14:textId="77777777" w:rsidR="0035583A" w:rsidRPr="00F829B6" w:rsidRDefault="0035583A" w:rsidP="0074607E">
            <w:pPr>
              <w:pStyle w:val="TAC"/>
              <w:keepNext w:val="0"/>
              <w:keepLines w:val="0"/>
              <w:widowControl w:val="0"/>
            </w:pPr>
            <w:r w:rsidRPr="00F829B6">
              <w:t>-7</w:t>
            </w:r>
          </w:p>
        </w:tc>
        <w:tc>
          <w:tcPr>
            <w:tcW w:w="0" w:type="auto"/>
            <w:vAlign w:val="bottom"/>
          </w:tcPr>
          <w:p w14:paraId="4E47A1E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2D19EEE2" w14:textId="77777777" w:rsidR="0035583A" w:rsidRPr="00F829B6" w:rsidRDefault="0035583A" w:rsidP="0074607E">
            <w:pPr>
              <w:pStyle w:val="TAC"/>
              <w:keepNext w:val="0"/>
              <w:keepLines w:val="0"/>
              <w:widowControl w:val="0"/>
            </w:pPr>
            <w:r w:rsidRPr="00F829B6">
              <w:t>11000011</w:t>
            </w:r>
          </w:p>
        </w:tc>
        <w:tc>
          <w:tcPr>
            <w:tcW w:w="0" w:type="auto"/>
            <w:shd w:val="clear" w:color="auto" w:fill="auto"/>
            <w:vAlign w:val="bottom"/>
          </w:tcPr>
          <w:p w14:paraId="56EE2C24"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0A204B54" w14:textId="77777777" w:rsidR="0035583A" w:rsidRPr="00F829B6" w:rsidRDefault="0035583A" w:rsidP="0074607E">
            <w:pPr>
              <w:pStyle w:val="TAC"/>
              <w:keepNext w:val="0"/>
              <w:keepLines w:val="0"/>
              <w:widowControl w:val="0"/>
            </w:pPr>
            <w:r w:rsidRPr="00F829B6">
              <w:t>-7</w:t>
            </w:r>
          </w:p>
        </w:tc>
      </w:tr>
      <w:tr w:rsidR="0035583A" w:rsidRPr="00F829B6" w14:paraId="7DC11990" w14:textId="77777777" w:rsidTr="00A02649">
        <w:trPr>
          <w:cantSplit/>
          <w:jc w:val="center"/>
        </w:trPr>
        <w:tc>
          <w:tcPr>
            <w:tcW w:w="0" w:type="auto"/>
            <w:shd w:val="clear" w:color="auto" w:fill="auto"/>
            <w:vAlign w:val="center"/>
          </w:tcPr>
          <w:p w14:paraId="7733E470" w14:textId="77777777" w:rsidR="0035583A" w:rsidRPr="00F829B6" w:rsidRDefault="0035583A" w:rsidP="0074607E">
            <w:pPr>
              <w:pStyle w:val="TAC"/>
              <w:keepNext w:val="0"/>
              <w:keepLines w:val="0"/>
              <w:widowControl w:val="0"/>
            </w:pPr>
            <w:r w:rsidRPr="00F829B6">
              <w:t>00000100</w:t>
            </w:r>
          </w:p>
        </w:tc>
        <w:tc>
          <w:tcPr>
            <w:tcW w:w="0" w:type="auto"/>
            <w:shd w:val="clear" w:color="auto" w:fill="auto"/>
            <w:vAlign w:val="bottom"/>
          </w:tcPr>
          <w:p w14:paraId="1CCF9699"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62D13370" w14:textId="77777777" w:rsidR="0035583A" w:rsidRPr="00F829B6" w:rsidRDefault="0035583A" w:rsidP="0074607E">
            <w:pPr>
              <w:pStyle w:val="TAC"/>
              <w:keepNext w:val="0"/>
              <w:keepLines w:val="0"/>
              <w:widowControl w:val="0"/>
            </w:pPr>
            <w:r w:rsidRPr="00F829B6">
              <w:t>3</w:t>
            </w:r>
          </w:p>
        </w:tc>
        <w:tc>
          <w:tcPr>
            <w:tcW w:w="0" w:type="auto"/>
            <w:vAlign w:val="center"/>
          </w:tcPr>
          <w:p w14:paraId="0EAF30F3" w14:textId="77777777" w:rsidR="0035583A" w:rsidRPr="00F829B6" w:rsidRDefault="0035583A" w:rsidP="0074607E">
            <w:pPr>
              <w:pStyle w:val="TAC"/>
              <w:keepNext w:val="0"/>
              <w:keepLines w:val="0"/>
              <w:widowControl w:val="0"/>
            </w:pPr>
            <w:r w:rsidRPr="00F829B6">
              <w:t>01000100</w:t>
            </w:r>
          </w:p>
        </w:tc>
        <w:tc>
          <w:tcPr>
            <w:tcW w:w="0" w:type="auto"/>
            <w:vAlign w:val="bottom"/>
          </w:tcPr>
          <w:p w14:paraId="71F584E9" w14:textId="77777777" w:rsidR="0035583A" w:rsidRPr="00F829B6" w:rsidRDefault="0035583A" w:rsidP="0074607E">
            <w:pPr>
              <w:pStyle w:val="TAC"/>
              <w:keepNext w:val="0"/>
              <w:keepLines w:val="0"/>
              <w:widowControl w:val="0"/>
            </w:pPr>
            <w:r w:rsidRPr="00F829B6">
              <w:t>5</w:t>
            </w:r>
          </w:p>
        </w:tc>
        <w:tc>
          <w:tcPr>
            <w:tcW w:w="0" w:type="auto"/>
            <w:vAlign w:val="bottom"/>
          </w:tcPr>
          <w:p w14:paraId="72F8C60B" w14:textId="77777777" w:rsidR="0035583A" w:rsidRPr="00F829B6" w:rsidRDefault="0035583A" w:rsidP="0074607E">
            <w:pPr>
              <w:pStyle w:val="TAC"/>
              <w:keepNext w:val="0"/>
              <w:keepLines w:val="0"/>
              <w:widowControl w:val="0"/>
            </w:pPr>
            <w:r w:rsidRPr="00F829B6">
              <w:t>-3</w:t>
            </w:r>
          </w:p>
        </w:tc>
        <w:tc>
          <w:tcPr>
            <w:tcW w:w="0" w:type="auto"/>
            <w:vAlign w:val="center"/>
          </w:tcPr>
          <w:p w14:paraId="4CD2874F" w14:textId="77777777" w:rsidR="0035583A" w:rsidRPr="00F829B6" w:rsidRDefault="0035583A" w:rsidP="0074607E">
            <w:pPr>
              <w:pStyle w:val="TAC"/>
              <w:keepNext w:val="0"/>
              <w:keepLines w:val="0"/>
              <w:widowControl w:val="0"/>
            </w:pPr>
            <w:r w:rsidRPr="00F829B6">
              <w:t>10000100</w:t>
            </w:r>
          </w:p>
        </w:tc>
        <w:tc>
          <w:tcPr>
            <w:tcW w:w="0" w:type="auto"/>
            <w:vAlign w:val="bottom"/>
          </w:tcPr>
          <w:p w14:paraId="439DD085" w14:textId="77777777" w:rsidR="0035583A" w:rsidRPr="00F829B6" w:rsidRDefault="0035583A" w:rsidP="0074607E">
            <w:pPr>
              <w:pStyle w:val="TAC"/>
              <w:keepNext w:val="0"/>
              <w:keepLines w:val="0"/>
              <w:widowControl w:val="0"/>
            </w:pPr>
            <w:r w:rsidRPr="00F829B6">
              <w:t>-5</w:t>
            </w:r>
          </w:p>
        </w:tc>
        <w:tc>
          <w:tcPr>
            <w:tcW w:w="0" w:type="auto"/>
            <w:vAlign w:val="bottom"/>
          </w:tcPr>
          <w:p w14:paraId="18554A99"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1B1B7F9D" w14:textId="77777777" w:rsidR="0035583A" w:rsidRPr="00F829B6" w:rsidRDefault="0035583A" w:rsidP="0074607E">
            <w:pPr>
              <w:pStyle w:val="TAC"/>
              <w:keepNext w:val="0"/>
              <w:keepLines w:val="0"/>
              <w:widowControl w:val="0"/>
            </w:pPr>
            <w:r w:rsidRPr="00F829B6">
              <w:t>11000100</w:t>
            </w:r>
          </w:p>
        </w:tc>
        <w:tc>
          <w:tcPr>
            <w:tcW w:w="0" w:type="auto"/>
            <w:shd w:val="clear" w:color="auto" w:fill="auto"/>
            <w:vAlign w:val="bottom"/>
          </w:tcPr>
          <w:p w14:paraId="08FB6E1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30BA7FAF" w14:textId="77777777" w:rsidR="0035583A" w:rsidRPr="00F829B6" w:rsidRDefault="0035583A" w:rsidP="0074607E">
            <w:pPr>
              <w:pStyle w:val="TAC"/>
              <w:keepNext w:val="0"/>
              <w:keepLines w:val="0"/>
              <w:widowControl w:val="0"/>
            </w:pPr>
            <w:r w:rsidRPr="00F829B6">
              <w:t>-3</w:t>
            </w:r>
          </w:p>
        </w:tc>
      </w:tr>
      <w:tr w:rsidR="0035583A" w:rsidRPr="00F829B6" w14:paraId="7ACD354B" w14:textId="77777777" w:rsidTr="00A02649">
        <w:trPr>
          <w:cantSplit/>
          <w:jc w:val="center"/>
        </w:trPr>
        <w:tc>
          <w:tcPr>
            <w:tcW w:w="0" w:type="auto"/>
            <w:shd w:val="clear" w:color="auto" w:fill="auto"/>
            <w:vAlign w:val="center"/>
          </w:tcPr>
          <w:p w14:paraId="73FEA3F8" w14:textId="77777777" w:rsidR="0035583A" w:rsidRPr="00F829B6" w:rsidRDefault="0035583A" w:rsidP="0074607E">
            <w:pPr>
              <w:pStyle w:val="TAC"/>
              <w:keepNext w:val="0"/>
              <w:keepLines w:val="0"/>
              <w:widowControl w:val="0"/>
            </w:pPr>
            <w:r w:rsidRPr="00F829B6">
              <w:t>00000101</w:t>
            </w:r>
          </w:p>
        </w:tc>
        <w:tc>
          <w:tcPr>
            <w:tcW w:w="0" w:type="auto"/>
            <w:shd w:val="clear" w:color="auto" w:fill="auto"/>
            <w:vAlign w:val="bottom"/>
          </w:tcPr>
          <w:p w14:paraId="0AE54846"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9125D8E" w14:textId="77777777" w:rsidR="0035583A" w:rsidRPr="00F829B6" w:rsidRDefault="0035583A" w:rsidP="0074607E">
            <w:pPr>
              <w:pStyle w:val="TAC"/>
              <w:keepNext w:val="0"/>
              <w:keepLines w:val="0"/>
              <w:widowControl w:val="0"/>
            </w:pPr>
            <w:r w:rsidRPr="00F829B6">
              <w:t>1</w:t>
            </w:r>
          </w:p>
        </w:tc>
        <w:tc>
          <w:tcPr>
            <w:tcW w:w="0" w:type="auto"/>
            <w:vAlign w:val="center"/>
          </w:tcPr>
          <w:p w14:paraId="709BC5EF" w14:textId="77777777" w:rsidR="0035583A" w:rsidRPr="00F829B6" w:rsidRDefault="0035583A" w:rsidP="0074607E">
            <w:pPr>
              <w:pStyle w:val="TAC"/>
              <w:keepNext w:val="0"/>
              <w:keepLines w:val="0"/>
              <w:widowControl w:val="0"/>
            </w:pPr>
            <w:r w:rsidRPr="00F829B6">
              <w:t>01000101</w:t>
            </w:r>
          </w:p>
        </w:tc>
        <w:tc>
          <w:tcPr>
            <w:tcW w:w="0" w:type="auto"/>
            <w:vAlign w:val="bottom"/>
          </w:tcPr>
          <w:p w14:paraId="23054841" w14:textId="77777777" w:rsidR="0035583A" w:rsidRPr="00F829B6" w:rsidRDefault="0035583A" w:rsidP="0074607E">
            <w:pPr>
              <w:pStyle w:val="TAC"/>
              <w:keepNext w:val="0"/>
              <w:keepLines w:val="0"/>
              <w:widowControl w:val="0"/>
            </w:pPr>
            <w:r w:rsidRPr="00F829B6">
              <w:t>5</w:t>
            </w:r>
          </w:p>
        </w:tc>
        <w:tc>
          <w:tcPr>
            <w:tcW w:w="0" w:type="auto"/>
            <w:vAlign w:val="bottom"/>
          </w:tcPr>
          <w:p w14:paraId="1CB1A4C8" w14:textId="77777777" w:rsidR="0035583A" w:rsidRPr="00F829B6" w:rsidRDefault="0035583A" w:rsidP="0074607E">
            <w:pPr>
              <w:pStyle w:val="TAC"/>
              <w:keepNext w:val="0"/>
              <w:keepLines w:val="0"/>
              <w:widowControl w:val="0"/>
            </w:pPr>
            <w:r w:rsidRPr="00F829B6">
              <w:t>-1</w:t>
            </w:r>
          </w:p>
        </w:tc>
        <w:tc>
          <w:tcPr>
            <w:tcW w:w="0" w:type="auto"/>
            <w:vAlign w:val="center"/>
          </w:tcPr>
          <w:p w14:paraId="660B44DA" w14:textId="77777777" w:rsidR="0035583A" w:rsidRPr="00F829B6" w:rsidRDefault="0035583A" w:rsidP="0074607E">
            <w:pPr>
              <w:pStyle w:val="TAC"/>
              <w:keepNext w:val="0"/>
              <w:keepLines w:val="0"/>
              <w:widowControl w:val="0"/>
            </w:pPr>
            <w:r w:rsidRPr="00F829B6">
              <w:t>10000101</w:t>
            </w:r>
          </w:p>
        </w:tc>
        <w:tc>
          <w:tcPr>
            <w:tcW w:w="0" w:type="auto"/>
            <w:vAlign w:val="bottom"/>
          </w:tcPr>
          <w:p w14:paraId="595D41E0" w14:textId="77777777" w:rsidR="0035583A" w:rsidRPr="00F829B6" w:rsidRDefault="0035583A" w:rsidP="0074607E">
            <w:pPr>
              <w:pStyle w:val="TAC"/>
              <w:keepNext w:val="0"/>
              <w:keepLines w:val="0"/>
              <w:widowControl w:val="0"/>
            </w:pPr>
            <w:r w:rsidRPr="00F829B6">
              <w:t>-5</w:t>
            </w:r>
          </w:p>
        </w:tc>
        <w:tc>
          <w:tcPr>
            <w:tcW w:w="0" w:type="auto"/>
            <w:vAlign w:val="bottom"/>
          </w:tcPr>
          <w:p w14:paraId="69B510A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24DC909" w14:textId="77777777" w:rsidR="0035583A" w:rsidRPr="00F829B6" w:rsidRDefault="0035583A" w:rsidP="0074607E">
            <w:pPr>
              <w:pStyle w:val="TAC"/>
              <w:keepNext w:val="0"/>
              <w:keepLines w:val="0"/>
              <w:widowControl w:val="0"/>
            </w:pPr>
            <w:r w:rsidRPr="00F829B6">
              <w:t>11000101</w:t>
            </w:r>
          </w:p>
        </w:tc>
        <w:tc>
          <w:tcPr>
            <w:tcW w:w="0" w:type="auto"/>
            <w:shd w:val="clear" w:color="auto" w:fill="auto"/>
            <w:vAlign w:val="bottom"/>
          </w:tcPr>
          <w:p w14:paraId="5D2658B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2325C397" w14:textId="77777777" w:rsidR="0035583A" w:rsidRPr="00F829B6" w:rsidRDefault="0035583A" w:rsidP="0074607E">
            <w:pPr>
              <w:pStyle w:val="TAC"/>
              <w:keepNext w:val="0"/>
              <w:keepLines w:val="0"/>
              <w:widowControl w:val="0"/>
            </w:pPr>
            <w:r w:rsidRPr="00F829B6">
              <w:t>-1</w:t>
            </w:r>
          </w:p>
        </w:tc>
      </w:tr>
      <w:tr w:rsidR="0035583A" w:rsidRPr="00F829B6" w14:paraId="2F78F7DD" w14:textId="77777777" w:rsidTr="00A02649">
        <w:trPr>
          <w:cantSplit/>
          <w:jc w:val="center"/>
        </w:trPr>
        <w:tc>
          <w:tcPr>
            <w:tcW w:w="0" w:type="auto"/>
            <w:shd w:val="clear" w:color="auto" w:fill="auto"/>
            <w:vAlign w:val="center"/>
          </w:tcPr>
          <w:p w14:paraId="2D827C5A" w14:textId="77777777" w:rsidR="0035583A" w:rsidRPr="00F829B6" w:rsidRDefault="0035583A" w:rsidP="0074607E">
            <w:pPr>
              <w:pStyle w:val="TAC"/>
              <w:keepNext w:val="0"/>
              <w:keepLines w:val="0"/>
              <w:widowControl w:val="0"/>
            </w:pPr>
            <w:r w:rsidRPr="00F829B6">
              <w:t>00000110</w:t>
            </w:r>
          </w:p>
        </w:tc>
        <w:tc>
          <w:tcPr>
            <w:tcW w:w="0" w:type="auto"/>
            <w:shd w:val="clear" w:color="auto" w:fill="auto"/>
            <w:vAlign w:val="bottom"/>
          </w:tcPr>
          <w:p w14:paraId="01E9572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6FC10719" w14:textId="77777777" w:rsidR="0035583A" w:rsidRPr="00F829B6" w:rsidRDefault="0035583A" w:rsidP="0074607E">
            <w:pPr>
              <w:pStyle w:val="TAC"/>
              <w:keepNext w:val="0"/>
              <w:keepLines w:val="0"/>
              <w:widowControl w:val="0"/>
            </w:pPr>
            <w:r w:rsidRPr="00F829B6">
              <w:t>3</w:t>
            </w:r>
          </w:p>
        </w:tc>
        <w:tc>
          <w:tcPr>
            <w:tcW w:w="0" w:type="auto"/>
            <w:vAlign w:val="center"/>
          </w:tcPr>
          <w:p w14:paraId="5B3A300F" w14:textId="77777777" w:rsidR="0035583A" w:rsidRPr="00F829B6" w:rsidRDefault="0035583A" w:rsidP="0074607E">
            <w:pPr>
              <w:pStyle w:val="TAC"/>
              <w:keepNext w:val="0"/>
              <w:keepLines w:val="0"/>
              <w:widowControl w:val="0"/>
            </w:pPr>
            <w:r w:rsidRPr="00F829B6">
              <w:t>01000110</w:t>
            </w:r>
          </w:p>
        </w:tc>
        <w:tc>
          <w:tcPr>
            <w:tcW w:w="0" w:type="auto"/>
            <w:vAlign w:val="bottom"/>
          </w:tcPr>
          <w:p w14:paraId="6252A875" w14:textId="77777777" w:rsidR="0035583A" w:rsidRPr="00F829B6" w:rsidRDefault="0035583A" w:rsidP="0074607E">
            <w:pPr>
              <w:pStyle w:val="TAC"/>
              <w:keepNext w:val="0"/>
              <w:keepLines w:val="0"/>
              <w:widowControl w:val="0"/>
            </w:pPr>
            <w:r w:rsidRPr="00F829B6">
              <w:t>7</w:t>
            </w:r>
          </w:p>
        </w:tc>
        <w:tc>
          <w:tcPr>
            <w:tcW w:w="0" w:type="auto"/>
            <w:vAlign w:val="bottom"/>
          </w:tcPr>
          <w:p w14:paraId="181577C2" w14:textId="77777777" w:rsidR="0035583A" w:rsidRPr="00F829B6" w:rsidRDefault="0035583A" w:rsidP="0074607E">
            <w:pPr>
              <w:pStyle w:val="TAC"/>
              <w:keepNext w:val="0"/>
              <w:keepLines w:val="0"/>
              <w:widowControl w:val="0"/>
            </w:pPr>
            <w:r w:rsidRPr="00F829B6">
              <w:t>-3</w:t>
            </w:r>
          </w:p>
        </w:tc>
        <w:tc>
          <w:tcPr>
            <w:tcW w:w="0" w:type="auto"/>
            <w:vAlign w:val="center"/>
          </w:tcPr>
          <w:p w14:paraId="0AA00C7F" w14:textId="77777777" w:rsidR="0035583A" w:rsidRPr="00F829B6" w:rsidRDefault="0035583A" w:rsidP="0074607E">
            <w:pPr>
              <w:pStyle w:val="TAC"/>
              <w:keepNext w:val="0"/>
              <w:keepLines w:val="0"/>
              <w:widowControl w:val="0"/>
            </w:pPr>
            <w:r w:rsidRPr="00F829B6">
              <w:t>10000110</w:t>
            </w:r>
          </w:p>
        </w:tc>
        <w:tc>
          <w:tcPr>
            <w:tcW w:w="0" w:type="auto"/>
            <w:vAlign w:val="bottom"/>
          </w:tcPr>
          <w:p w14:paraId="390C0E66" w14:textId="77777777" w:rsidR="0035583A" w:rsidRPr="00F829B6" w:rsidRDefault="0035583A" w:rsidP="0074607E">
            <w:pPr>
              <w:pStyle w:val="TAC"/>
              <w:keepNext w:val="0"/>
              <w:keepLines w:val="0"/>
              <w:widowControl w:val="0"/>
            </w:pPr>
            <w:r w:rsidRPr="00F829B6">
              <w:t>-7</w:t>
            </w:r>
          </w:p>
        </w:tc>
        <w:tc>
          <w:tcPr>
            <w:tcW w:w="0" w:type="auto"/>
            <w:vAlign w:val="bottom"/>
          </w:tcPr>
          <w:p w14:paraId="1E91239E"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41101F98" w14:textId="77777777" w:rsidR="0035583A" w:rsidRPr="00F829B6" w:rsidRDefault="0035583A" w:rsidP="0074607E">
            <w:pPr>
              <w:pStyle w:val="TAC"/>
              <w:keepNext w:val="0"/>
              <w:keepLines w:val="0"/>
              <w:widowControl w:val="0"/>
            </w:pPr>
            <w:r w:rsidRPr="00F829B6">
              <w:t>11000110</w:t>
            </w:r>
          </w:p>
        </w:tc>
        <w:tc>
          <w:tcPr>
            <w:tcW w:w="0" w:type="auto"/>
            <w:shd w:val="clear" w:color="auto" w:fill="auto"/>
            <w:vAlign w:val="bottom"/>
          </w:tcPr>
          <w:p w14:paraId="2298D0BA"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5B8C467C" w14:textId="77777777" w:rsidR="0035583A" w:rsidRPr="00F829B6" w:rsidRDefault="0035583A" w:rsidP="0074607E">
            <w:pPr>
              <w:pStyle w:val="TAC"/>
              <w:keepNext w:val="0"/>
              <w:keepLines w:val="0"/>
              <w:widowControl w:val="0"/>
            </w:pPr>
            <w:r w:rsidRPr="00F829B6">
              <w:t>-3</w:t>
            </w:r>
          </w:p>
        </w:tc>
      </w:tr>
      <w:tr w:rsidR="0035583A" w:rsidRPr="00F829B6" w14:paraId="009D9628" w14:textId="77777777" w:rsidTr="00A02649">
        <w:trPr>
          <w:cantSplit/>
          <w:jc w:val="center"/>
        </w:trPr>
        <w:tc>
          <w:tcPr>
            <w:tcW w:w="0" w:type="auto"/>
            <w:shd w:val="clear" w:color="auto" w:fill="auto"/>
            <w:vAlign w:val="center"/>
          </w:tcPr>
          <w:p w14:paraId="4EC99394" w14:textId="77777777" w:rsidR="0035583A" w:rsidRPr="00F829B6" w:rsidRDefault="0035583A" w:rsidP="0074607E">
            <w:pPr>
              <w:pStyle w:val="TAC"/>
              <w:keepNext w:val="0"/>
              <w:keepLines w:val="0"/>
              <w:widowControl w:val="0"/>
            </w:pPr>
            <w:r w:rsidRPr="00F829B6">
              <w:t>00000111</w:t>
            </w:r>
          </w:p>
        </w:tc>
        <w:tc>
          <w:tcPr>
            <w:tcW w:w="0" w:type="auto"/>
            <w:shd w:val="clear" w:color="auto" w:fill="auto"/>
            <w:vAlign w:val="bottom"/>
          </w:tcPr>
          <w:p w14:paraId="262F7ABF"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0684AD09" w14:textId="77777777" w:rsidR="0035583A" w:rsidRPr="00F829B6" w:rsidRDefault="0035583A" w:rsidP="0074607E">
            <w:pPr>
              <w:pStyle w:val="TAC"/>
              <w:keepNext w:val="0"/>
              <w:keepLines w:val="0"/>
              <w:widowControl w:val="0"/>
            </w:pPr>
            <w:r w:rsidRPr="00F829B6">
              <w:t>1</w:t>
            </w:r>
          </w:p>
        </w:tc>
        <w:tc>
          <w:tcPr>
            <w:tcW w:w="0" w:type="auto"/>
            <w:vAlign w:val="center"/>
          </w:tcPr>
          <w:p w14:paraId="2AEED5DD" w14:textId="77777777" w:rsidR="0035583A" w:rsidRPr="00F829B6" w:rsidRDefault="0035583A" w:rsidP="0074607E">
            <w:pPr>
              <w:pStyle w:val="TAC"/>
              <w:keepNext w:val="0"/>
              <w:keepLines w:val="0"/>
              <w:widowControl w:val="0"/>
            </w:pPr>
            <w:r w:rsidRPr="00F829B6">
              <w:t>01000111</w:t>
            </w:r>
          </w:p>
        </w:tc>
        <w:tc>
          <w:tcPr>
            <w:tcW w:w="0" w:type="auto"/>
            <w:vAlign w:val="bottom"/>
          </w:tcPr>
          <w:p w14:paraId="278F3D7A" w14:textId="77777777" w:rsidR="0035583A" w:rsidRPr="00F829B6" w:rsidRDefault="0035583A" w:rsidP="0074607E">
            <w:pPr>
              <w:pStyle w:val="TAC"/>
              <w:keepNext w:val="0"/>
              <w:keepLines w:val="0"/>
              <w:widowControl w:val="0"/>
            </w:pPr>
            <w:r w:rsidRPr="00F829B6">
              <w:t>7</w:t>
            </w:r>
          </w:p>
        </w:tc>
        <w:tc>
          <w:tcPr>
            <w:tcW w:w="0" w:type="auto"/>
            <w:vAlign w:val="bottom"/>
          </w:tcPr>
          <w:p w14:paraId="3D364205" w14:textId="77777777" w:rsidR="0035583A" w:rsidRPr="00F829B6" w:rsidRDefault="0035583A" w:rsidP="0074607E">
            <w:pPr>
              <w:pStyle w:val="TAC"/>
              <w:keepNext w:val="0"/>
              <w:keepLines w:val="0"/>
              <w:widowControl w:val="0"/>
            </w:pPr>
            <w:r w:rsidRPr="00F829B6">
              <w:t>-1</w:t>
            </w:r>
          </w:p>
        </w:tc>
        <w:tc>
          <w:tcPr>
            <w:tcW w:w="0" w:type="auto"/>
            <w:vAlign w:val="center"/>
          </w:tcPr>
          <w:p w14:paraId="658F8558" w14:textId="77777777" w:rsidR="0035583A" w:rsidRPr="00F829B6" w:rsidRDefault="0035583A" w:rsidP="0074607E">
            <w:pPr>
              <w:pStyle w:val="TAC"/>
              <w:keepNext w:val="0"/>
              <w:keepLines w:val="0"/>
              <w:widowControl w:val="0"/>
            </w:pPr>
            <w:r w:rsidRPr="00F829B6">
              <w:t>10000111</w:t>
            </w:r>
          </w:p>
        </w:tc>
        <w:tc>
          <w:tcPr>
            <w:tcW w:w="0" w:type="auto"/>
            <w:vAlign w:val="bottom"/>
          </w:tcPr>
          <w:p w14:paraId="4DFB5E67" w14:textId="77777777" w:rsidR="0035583A" w:rsidRPr="00F829B6" w:rsidRDefault="0035583A" w:rsidP="0074607E">
            <w:pPr>
              <w:pStyle w:val="TAC"/>
              <w:keepNext w:val="0"/>
              <w:keepLines w:val="0"/>
              <w:widowControl w:val="0"/>
            </w:pPr>
            <w:r w:rsidRPr="00F829B6">
              <w:t>-7</w:t>
            </w:r>
          </w:p>
        </w:tc>
        <w:tc>
          <w:tcPr>
            <w:tcW w:w="0" w:type="auto"/>
            <w:vAlign w:val="bottom"/>
          </w:tcPr>
          <w:p w14:paraId="3F6182A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ADE8728" w14:textId="77777777" w:rsidR="0035583A" w:rsidRPr="00F829B6" w:rsidRDefault="0035583A" w:rsidP="0074607E">
            <w:pPr>
              <w:pStyle w:val="TAC"/>
              <w:keepNext w:val="0"/>
              <w:keepLines w:val="0"/>
              <w:widowControl w:val="0"/>
            </w:pPr>
            <w:r w:rsidRPr="00F829B6">
              <w:t>11000111</w:t>
            </w:r>
          </w:p>
        </w:tc>
        <w:tc>
          <w:tcPr>
            <w:tcW w:w="0" w:type="auto"/>
            <w:shd w:val="clear" w:color="auto" w:fill="auto"/>
            <w:vAlign w:val="bottom"/>
          </w:tcPr>
          <w:p w14:paraId="65F3C36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539B1C68" w14:textId="77777777" w:rsidR="0035583A" w:rsidRPr="00F829B6" w:rsidRDefault="0035583A" w:rsidP="0074607E">
            <w:pPr>
              <w:pStyle w:val="TAC"/>
              <w:keepNext w:val="0"/>
              <w:keepLines w:val="0"/>
              <w:widowControl w:val="0"/>
            </w:pPr>
            <w:r w:rsidRPr="00F829B6">
              <w:t>-1</w:t>
            </w:r>
          </w:p>
        </w:tc>
      </w:tr>
      <w:tr w:rsidR="0035583A" w:rsidRPr="00F829B6" w14:paraId="264EF3C9" w14:textId="77777777" w:rsidTr="00A02649">
        <w:trPr>
          <w:cantSplit/>
          <w:jc w:val="center"/>
        </w:trPr>
        <w:tc>
          <w:tcPr>
            <w:tcW w:w="0" w:type="auto"/>
            <w:shd w:val="clear" w:color="auto" w:fill="auto"/>
            <w:vAlign w:val="center"/>
          </w:tcPr>
          <w:p w14:paraId="38961DE0" w14:textId="77777777" w:rsidR="0035583A" w:rsidRPr="00F829B6" w:rsidRDefault="0035583A" w:rsidP="0074607E">
            <w:pPr>
              <w:pStyle w:val="TAC"/>
              <w:keepNext w:val="0"/>
              <w:keepLines w:val="0"/>
              <w:widowControl w:val="0"/>
            </w:pPr>
            <w:r w:rsidRPr="00F829B6">
              <w:t>00001000</w:t>
            </w:r>
          </w:p>
        </w:tc>
        <w:tc>
          <w:tcPr>
            <w:tcW w:w="0" w:type="auto"/>
            <w:shd w:val="clear" w:color="auto" w:fill="auto"/>
            <w:vAlign w:val="bottom"/>
          </w:tcPr>
          <w:p w14:paraId="7204EDB2"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21FAA5E" w14:textId="77777777" w:rsidR="0035583A" w:rsidRPr="00F829B6" w:rsidRDefault="0035583A" w:rsidP="0074607E">
            <w:pPr>
              <w:pStyle w:val="TAC"/>
              <w:keepNext w:val="0"/>
              <w:keepLines w:val="0"/>
              <w:widowControl w:val="0"/>
            </w:pPr>
            <w:r w:rsidRPr="00F829B6">
              <w:t>5</w:t>
            </w:r>
          </w:p>
        </w:tc>
        <w:tc>
          <w:tcPr>
            <w:tcW w:w="0" w:type="auto"/>
            <w:vAlign w:val="center"/>
          </w:tcPr>
          <w:p w14:paraId="53D7B6C8" w14:textId="77777777" w:rsidR="0035583A" w:rsidRPr="00F829B6" w:rsidRDefault="0035583A" w:rsidP="0074607E">
            <w:pPr>
              <w:pStyle w:val="TAC"/>
              <w:keepNext w:val="0"/>
              <w:keepLines w:val="0"/>
              <w:widowControl w:val="0"/>
            </w:pPr>
            <w:r w:rsidRPr="00F829B6">
              <w:t>01001000</w:t>
            </w:r>
          </w:p>
        </w:tc>
        <w:tc>
          <w:tcPr>
            <w:tcW w:w="0" w:type="auto"/>
            <w:vAlign w:val="bottom"/>
          </w:tcPr>
          <w:p w14:paraId="158C004F" w14:textId="77777777" w:rsidR="0035583A" w:rsidRPr="00F829B6" w:rsidRDefault="0035583A" w:rsidP="0074607E">
            <w:pPr>
              <w:pStyle w:val="TAC"/>
              <w:keepNext w:val="0"/>
              <w:keepLines w:val="0"/>
              <w:widowControl w:val="0"/>
            </w:pPr>
            <w:r w:rsidRPr="00F829B6">
              <w:t>3</w:t>
            </w:r>
          </w:p>
        </w:tc>
        <w:tc>
          <w:tcPr>
            <w:tcW w:w="0" w:type="auto"/>
            <w:vAlign w:val="bottom"/>
          </w:tcPr>
          <w:p w14:paraId="36F48E86" w14:textId="77777777" w:rsidR="0035583A" w:rsidRPr="00F829B6" w:rsidRDefault="0035583A" w:rsidP="0074607E">
            <w:pPr>
              <w:pStyle w:val="TAC"/>
              <w:keepNext w:val="0"/>
              <w:keepLines w:val="0"/>
              <w:widowControl w:val="0"/>
            </w:pPr>
            <w:r w:rsidRPr="00F829B6">
              <w:t>-5</w:t>
            </w:r>
          </w:p>
        </w:tc>
        <w:tc>
          <w:tcPr>
            <w:tcW w:w="0" w:type="auto"/>
            <w:vAlign w:val="center"/>
          </w:tcPr>
          <w:p w14:paraId="5F0C6A84" w14:textId="77777777" w:rsidR="0035583A" w:rsidRPr="00F829B6" w:rsidRDefault="0035583A" w:rsidP="0074607E">
            <w:pPr>
              <w:pStyle w:val="TAC"/>
              <w:keepNext w:val="0"/>
              <w:keepLines w:val="0"/>
              <w:widowControl w:val="0"/>
            </w:pPr>
            <w:r w:rsidRPr="00F829B6">
              <w:t>10001000</w:t>
            </w:r>
          </w:p>
        </w:tc>
        <w:tc>
          <w:tcPr>
            <w:tcW w:w="0" w:type="auto"/>
            <w:vAlign w:val="bottom"/>
          </w:tcPr>
          <w:p w14:paraId="7A5F40DC" w14:textId="77777777" w:rsidR="0035583A" w:rsidRPr="00F829B6" w:rsidRDefault="0035583A" w:rsidP="0074607E">
            <w:pPr>
              <w:pStyle w:val="TAC"/>
              <w:keepNext w:val="0"/>
              <w:keepLines w:val="0"/>
              <w:widowControl w:val="0"/>
            </w:pPr>
            <w:r w:rsidRPr="00F829B6">
              <w:t>-3</w:t>
            </w:r>
          </w:p>
        </w:tc>
        <w:tc>
          <w:tcPr>
            <w:tcW w:w="0" w:type="auto"/>
            <w:vAlign w:val="bottom"/>
          </w:tcPr>
          <w:p w14:paraId="3348423E"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762203FC" w14:textId="77777777" w:rsidR="0035583A" w:rsidRPr="00F829B6" w:rsidRDefault="0035583A" w:rsidP="0074607E">
            <w:pPr>
              <w:pStyle w:val="TAC"/>
              <w:keepNext w:val="0"/>
              <w:keepLines w:val="0"/>
              <w:widowControl w:val="0"/>
            </w:pPr>
            <w:r w:rsidRPr="00F829B6">
              <w:t>11001000</w:t>
            </w:r>
          </w:p>
        </w:tc>
        <w:tc>
          <w:tcPr>
            <w:tcW w:w="0" w:type="auto"/>
            <w:shd w:val="clear" w:color="auto" w:fill="auto"/>
            <w:vAlign w:val="bottom"/>
          </w:tcPr>
          <w:p w14:paraId="11FFD4F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1E9A7388" w14:textId="77777777" w:rsidR="0035583A" w:rsidRPr="00F829B6" w:rsidRDefault="0035583A" w:rsidP="0074607E">
            <w:pPr>
              <w:pStyle w:val="TAC"/>
              <w:keepNext w:val="0"/>
              <w:keepLines w:val="0"/>
              <w:widowControl w:val="0"/>
            </w:pPr>
            <w:r w:rsidRPr="00F829B6">
              <w:t>-5</w:t>
            </w:r>
          </w:p>
        </w:tc>
      </w:tr>
      <w:tr w:rsidR="0035583A" w:rsidRPr="00F829B6" w14:paraId="328CF48C" w14:textId="77777777" w:rsidTr="00A02649">
        <w:trPr>
          <w:cantSplit/>
          <w:jc w:val="center"/>
        </w:trPr>
        <w:tc>
          <w:tcPr>
            <w:tcW w:w="0" w:type="auto"/>
            <w:shd w:val="clear" w:color="auto" w:fill="auto"/>
            <w:vAlign w:val="center"/>
          </w:tcPr>
          <w:p w14:paraId="3DEB3585" w14:textId="77777777" w:rsidR="0035583A" w:rsidRPr="00F829B6" w:rsidRDefault="0035583A" w:rsidP="0074607E">
            <w:pPr>
              <w:pStyle w:val="TAC"/>
              <w:keepNext w:val="0"/>
              <w:keepLines w:val="0"/>
              <w:widowControl w:val="0"/>
            </w:pPr>
            <w:r w:rsidRPr="00F829B6">
              <w:t>00001001</w:t>
            </w:r>
          </w:p>
        </w:tc>
        <w:tc>
          <w:tcPr>
            <w:tcW w:w="0" w:type="auto"/>
            <w:shd w:val="clear" w:color="auto" w:fill="auto"/>
            <w:vAlign w:val="bottom"/>
          </w:tcPr>
          <w:p w14:paraId="0370FE72"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20DE07B3" w14:textId="77777777" w:rsidR="0035583A" w:rsidRPr="00F829B6" w:rsidRDefault="0035583A" w:rsidP="0074607E">
            <w:pPr>
              <w:pStyle w:val="TAC"/>
              <w:keepNext w:val="0"/>
              <w:keepLines w:val="0"/>
              <w:widowControl w:val="0"/>
            </w:pPr>
            <w:r w:rsidRPr="00F829B6">
              <w:t>7</w:t>
            </w:r>
          </w:p>
        </w:tc>
        <w:tc>
          <w:tcPr>
            <w:tcW w:w="0" w:type="auto"/>
            <w:vAlign w:val="center"/>
          </w:tcPr>
          <w:p w14:paraId="00DA1EEB" w14:textId="77777777" w:rsidR="0035583A" w:rsidRPr="00F829B6" w:rsidRDefault="0035583A" w:rsidP="0074607E">
            <w:pPr>
              <w:pStyle w:val="TAC"/>
              <w:keepNext w:val="0"/>
              <w:keepLines w:val="0"/>
              <w:widowControl w:val="0"/>
            </w:pPr>
            <w:r w:rsidRPr="00F829B6">
              <w:t>01001001</w:t>
            </w:r>
          </w:p>
        </w:tc>
        <w:tc>
          <w:tcPr>
            <w:tcW w:w="0" w:type="auto"/>
            <w:vAlign w:val="bottom"/>
          </w:tcPr>
          <w:p w14:paraId="4AE0DC63" w14:textId="77777777" w:rsidR="0035583A" w:rsidRPr="00F829B6" w:rsidRDefault="0035583A" w:rsidP="0074607E">
            <w:pPr>
              <w:pStyle w:val="TAC"/>
              <w:keepNext w:val="0"/>
              <w:keepLines w:val="0"/>
              <w:widowControl w:val="0"/>
            </w:pPr>
            <w:r w:rsidRPr="00F829B6">
              <w:t>3</w:t>
            </w:r>
          </w:p>
        </w:tc>
        <w:tc>
          <w:tcPr>
            <w:tcW w:w="0" w:type="auto"/>
            <w:vAlign w:val="bottom"/>
          </w:tcPr>
          <w:p w14:paraId="2F739297" w14:textId="77777777" w:rsidR="0035583A" w:rsidRPr="00F829B6" w:rsidRDefault="0035583A" w:rsidP="0074607E">
            <w:pPr>
              <w:pStyle w:val="TAC"/>
              <w:keepNext w:val="0"/>
              <w:keepLines w:val="0"/>
              <w:widowControl w:val="0"/>
            </w:pPr>
            <w:r w:rsidRPr="00F829B6">
              <w:t>-7</w:t>
            </w:r>
          </w:p>
        </w:tc>
        <w:tc>
          <w:tcPr>
            <w:tcW w:w="0" w:type="auto"/>
            <w:vAlign w:val="center"/>
          </w:tcPr>
          <w:p w14:paraId="7FCB7AE0" w14:textId="77777777" w:rsidR="0035583A" w:rsidRPr="00F829B6" w:rsidRDefault="0035583A" w:rsidP="0074607E">
            <w:pPr>
              <w:pStyle w:val="TAC"/>
              <w:keepNext w:val="0"/>
              <w:keepLines w:val="0"/>
              <w:widowControl w:val="0"/>
            </w:pPr>
            <w:r w:rsidRPr="00F829B6">
              <w:t>10001001</w:t>
            </w:r>
          </w:p>
        </w:tc>
        <w:tc>
          <w:tcPr>
            <w:tcW w:w="0" w:type="auto"/>
            <w:vAlign w:val="bottom"/>
          </w:tcPr>
          <w:p w14:paraId="3C35E347" w14:textId="77777777" w:rsidR="0035583A" w:rsidRPr="00F829B6" w:rsidRDefault="0035583A" w:rsidP="0074607E">
            <w:pPr>
              <w:pStyle w:val="TAC"/>
              <w:keepNext w:val="0"/>
              <w:keepLines w:val="0"/>
              <w:widowControl w:val="0"/>
            </w:pPr>
            <w:r w:rsidRPr="00F829B6">
              <w:t>-3</w:t>
            </w:r>
          </w:p>
        </w:tc>
        <w:tc>
          <w:tcPr>
            <w:tcW w:w="0" w:type="auto"/>
            <w:vAlign w:val="bottom"/>
          </w:tcPr>
          <w:p w14:paraId="7A5CF707"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5B7DB862" w14:textId="77777777" w:rsidR="0035583A" w:rsidRPr="00F829B6" w:rsidRDefault="0035583A" w:rsidP="0074607E">
            <w:pPr>
              <w:pStyle w:val="TAC"/>
              <w:keepNext w:val="0"/>
              <w:keepLines w:val="0"/>
              <w:widowControl w:val="0"/>
            </w:pPr>
            <w:r w:rsidRPr="00F829B6">
              <w:t>11001001</w:t>
            </w:r>
          </w:p>
        </w:tc>
        <w:tc>
          <w:tcPr>
            <w:tcW w:w="0" w:type="auto"/>
            <w:shd w:val="clear" w:color="auto" w:fill="auto"/>
            <w:vAlign w:val="bottom"/>
          </w:tcPr>
          <w:p w14:paraId="011776B9"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7C3258FE" w14:textId="77777777" w:rsidR="0035583A" w:rsidRPr="00F829B6" w:rsidRDefault="0035583A" w:rsidP="0074607E">
            <w:pPr>
              <w:pStyle w:val="TAC"/>
              <w:keepNext w:val="0"/>
              <w:keepLines w:val="0"/>
              <w:widowControl w:val="0"/>
            </w:pPr>
            <w:r w:rsidRPr="00F829B6">
              <w:t>-7</w:t>
            </w:r>
          </w:p>
        </w:tc>
      </w:tr>
      <w:tr w:rsidR="0035583A" w:rsidRPr="00F829B6" w14:paraId="02990449" w14:textId="77777777" w:rsidTr="00A02649">
        <w:trPr>
          <w:cantSplit/>
          <w:jc w:val="center"/>
        </w:trPr>
        <w:tc>
          <w:tcPr>
            <w:tcW w:w="0" w:type="auto"/>
            <w:shd w:val="clear" w:color="auto" w:fill="auto"/>
            <w:vAlign w:val="center"/>
          </w:tcPr>
          <w:p w14:paraId="648E7001" w14:textId="77777777" w:rsidR="0035583A" w:rsidRPr="00F829B6" w:rsidRDefault="0035583A" w:rsidP="0074607E">
            <w:pPr>
              <w:pStyle w:val="TAC"/>
              <w:keepNext w:val="0"/>
              <w:keepLines w:val="0"/>
              <w:widowControl w:val="0"/>
            </w:pPr>
            <w:r w:rsidRPr="00F829B6">
              <w:t>00001010</w:t>
            </w:r>
          </w:p>
        </w:tc>
        <w:tc>
          <w:tcPr>
            <w:tcW w:w="0" w:type="auto"/>
            <w:shd w:val="clear" w:color="auto" w:fill="auto"/>
            <w:vAlign w:val="bottom"/>
          </w:tcPr>
          <w:p w14:paraId="476BCBB3"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0D727D1A" w14:textId="77777777" w:rsidR="0035583A" w:rsidRPr="00F829B6" w:rsidRDefault="0035583A" w:rsidP="0074607E">
            <w:pPr>
              <w:pStyle w:val="TAC"/>
              <w:keepNext w:val="0"/>
              <w:keepLines w:val="0"/>
              <w:widowControl w:val="0"/>
            </w:pPr>
            <w:r w:rsidRPr="00F829B6">
              <w:t>5</w:t>
            </w:r>
          </w:p>
        </w:tc>
        <w:tc>
          <w:tcPr>
            <w:tcW w:w="0" w:type="auto"/>
            <w:vAlign w:val="center"/>
          </w:tcPr>
          <w:p w14:paraId="7C361792" w14:textId="77777777" w:rsidR="0035583A" w:rsidRPr="00F829B6" w:rsidRDefault="0035583A" w:rsidP="0074607E">
            <w:pPr>
              <w:pStyle w:val="TAC"/>
              <w:keepNext w:val="0"/>
              <w:keepLines w:val="0"/>
              <w:widowControl w:val="0"/>
            </w:pPr>
            <w:r w:rsidRPr="00F829B6">
              <w:t>01001010</w:t>
            </w:r>
          </w:p>
        </w:tc>
        <w:tc>
          <w:tcPr>
            <w:tcW w:w="0" w:type="auto"/>
            <w:vAlign w:val="bottom"/>
          </w:tcPr>
          <w:p w14:paraId="42334708" w14:textId="77777777" w:rsidR="0035583A" w:rsidRPr="00F829B6" w:rsidRDefault="0035583A" w:rsidP="0074607E">
            <w:pPr>
              <w:pStyle w:val="TAC"/>
              <w:keepNext w:val="0"/>
              <w:keepLines w:val="0"/>
              <w:widowControl w:val="0"/>
            </w:pPr>
            <w:r w:rsidRPr="00F829B6">
              <w:t>1</w:t>
            </w:r>
          </w:p>
        </w:tc>
        <w:tc>
          <w:tcPr>
            <w:tcW w:w="0" w:type="auto"/>
            <w:vAlign w:val="bottom"/>
          </w:tcPr>
          <w:p w14:paraId="4438D5A6" w14:textId="77777777" w:rsidR="0035583A" w:rsidRPr="00F829B6" w:rsidRDefault="0035583A" w:rsidP="0074607E">
            <w:pPr>
              <w:pStyle w:val="TAC"/>
              <w:keepNext w:val="0"/>
              <w:keepLines w:val="0"/>
              <w:widowControl w:val="0"/>
            </w:pPr>
            <w:r w:rsidRPr="00F829B6">
              <w:t>-5</w:t>
            </w:r>
          </w:p>
        </w:tc>
        <w:tc>
          <w:tcPr>
            <w:tcW w:w="0" w:type="auto"/>
            <w:vAlign w:val="center"/>
          </w:tcPr>
          <w:p w14:paraId="53690FAE" w14:textId="77777777" w:rsidR="0035583A" w:rsidRPr="00F829B6" w:rsidRDefault="0035583A" w:rsidP="0074607E">
            <w:pPr>
              <w:pStyle w:val="TAC"/>
              <w:keepNext w:val="0"/>
              <w:keepLines w:val="0"/>
              <w:widowControl w:val="0"/>
            </w:pPr>
            <w:r w:rsidRPr="00F829B6">
              <w:t>10001010</w:t>
            </w:r>
          </w:p>
        </w:tc>
        <w:tc>
          <w:tcPr>
            <w:tcW w:w="0" w:type="auto"/>
            <w:vAlign w:val="bottom"/>
          </w:tcPr>
          <w:p w14:paraId="008B5FE8" w14:textId="77777777" w:rsidR="0035583A" w:rsidRPr="00F829B6" w:rsidRDefault="0035583A" w:rsidP="0074607E">
            <w:pPr>
              <w:pStyle w:val="TAC"/>
              <w:keepNext w:val="0"/>
              <w:keepLines w:val="0"/>
              <w:widowControl w:val="0"/>
            </w:pPr>
            <w:r w:rsidRPr="00F829B6">
              <w:t>-1</w:t>
            </w:r>
          </w:p>
        </w:tc>
        <w:tc>
          <w:tcPr>
            <w:tcW w:w="0" w:type="auto"/>
            <w:vAlign w:val="bottom"/>
          </w:tcPr>
          <w:p w14:paraId="7DEAE4A6"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3752BC4D" w14:textId="77777777" w:rsidR="0035583A" w:rsidRPr="00F829B6" w:rsidRDefault="0035583A" w:rsidP="0074607E">
            <w:pPr>
              <w:pStyle w:val="TAC"/>
              <w:keepNext w:val="0"/>
              <w:keepLines w:val="0"/>
              <w:widowControl w:val="0"/>
            </w:pPr>
            <w:r w:rsidRPr="00F829B6">
              <w:t>11001010</w:t>
            </w:r>
          </w:p>
        </w:tc>
        <w:tc>
          <w:tcPr>
            <w:tcW w:w="0" w:type="auto"/>
            <w:shd w:val="clear" w:color="auto" w:fill="auto"/>
            <w:vAlign w:val="bottom"/>
          </w:tcPr>
          <w:p w14:paraId="7C0EAF0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5A5ED187" w14:textId="77777777" w:rsidR="0035583A" w:rsidRPr="00F829B6" w:rsidRDefault="0035583A" w:rsidP="0074607E">
            <w:pPr>
              <w:pStyle w:val="TAC"/>
              <w:keepNext w:val="0"/>
              <w:keepLines w:val="0"/>
              <w:widowControl w:val="0"/>
            </w:pPr>
            <w:r w:rsidRPr="00F829B6">
              <w:t>-5</w:t>
            </w:r>
          </w:p>
        </w:tc>
      </w:tr>
      <w:tr w:rsidR="0035583A" w:rsidRPr="00F829B6" w14:paraId="3BDDB8B4" w14:textId="77777777" w:rsidTr="00A02649">
        <w:trPr>
          <w:cantSplit/>
          <w:jc w:val="center"/>
        </w:trPr>
        <w:tc>
          <w:tcPr>
            <w:tcW w:w="0" w:type="auto"/>
            <w:shd w:val="clear" w:color="auto" w:fill="auto"/>
            <w:vAlign w:val="center"/>
          </w:tcPr>
          <w:p w14:paraId="434608A3" w14:textId="77777777" w:rsidR="0035583A" w:rsidRPr="00F829B6" w:rsidRDefault="0035583A" w:rsidP="0074607E">
            <w:pPr>
              <w:pStyle w:val="TAC"/>
              <w:keepNext w:val="0"/>
              <w:keepLines w:val="0"/>
              <w:widowControl w:val="0"/>
            </w:pPr>
            <w:r w:rsidRPr="00F829B6">
              <w:t>00001011</w:t>
            </w:r>
          </w:p>
        </w:tc>
        <w:tc>
          <w:tcPr>
            <w:tcW w:w="0" w:type="auto"/>
            <w:shd w:val="clear" w:color="auto" w:fill="auto"/>
            <w:vAlign w:val="bottom"/>
          </w:tcPr>
          <w:p w14:paraId="70C61DD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7B72F281" w14:textId="77777777" w:rsidR="0035583A" w:rsidRPr="00F829B6" w:rsidRDefault="0035583A" w:rsidP="0074607E">
            <w:pPr>
              <w:pStyle w:val="TAC"/>
              <w:keepNext w:val="0"/>
              <w:keepLines w:val="0"/>
              <w:widowControl w:val="0"/>
            </w:pPr>
            <w:r w:rsidRPr="00F829B6">
              <w:t>7</w:t>
            </w:r>
          </w:p>
        </w:tc>
        <w:tc>
          <w:tcPr>
            <w:tcW w:w="0" w:type="auto"/>
            <w:vAlign w:val="center"/>
          </w:tcPr>
          <w:p w14:paraId="03CE2A64" w14:textId="77777777" w:rsidR="0035583A" w:rsidRPr="00F829B6" w:rsidRDefault="0035583A" w:rsidP="0074607E">
            <w:pPr>
              <w:pStyle w:val="TAC"/>
              <w:keepNext w:val="0"/>
              <w:keepLines w:val="0"/>
              <w:widowControl w:val="0"/>
            </w:pPr>
            <w:r w:rsidRPr="00F829B6">
              <w:t>01001011</w:t>
            </w:r>
          </w:p>
        </w:tc>
        <w:tc>
          <w:tcPr>
            <w:tcW w:w="0" w:type="auto"/>
            <w:vAlign w:val="bottom"/>
          </w:tcPr>
          <w:p w14:paraId="173CE49F" w14:textId="77777777" w:rsidR="0035583A" w:rsidRPr="00F829B6" w:rsidRDefault="0035583A" w:rsidP="0074607E">
            <w:pPr>
              <w:pStyle w:val="TAC"/>
              <w:keepNext w:val="0"/>
              <w:keepLines w:val="0"/>
              <w:widowControl w:val="0"/>
            </w:pPr>
            <w:r w:rsidRPr="00F829B6">
              <w:t>1</w:t>
            </w:r>
          </w:p>
        </w:tc>
        <w:tc>
          <w:tcPr>
            <w:tcW w:w="0" w:type="auto"/>
            <w:vAlign w:val="bottom"/>
          </w:tcPr>
          <w:p w14:paraId="161B5446" w14:textId="77777777" w:rsidR="0035583A" w:rsidRPr="00F829B6" w:rsidRDefault="0035583A" w:rsidP="0074607E">
            <w:pPr>
              <w:pStyle w:val="TAC"/>
              <w:keepNext w:val="0"/>
              <w:keepLines w:val="0"/>
              <w:widowControl w:val="0"/>
            </w:pPr>
            <w:r w:rsidRPr="00F829B6">
              <w:t>-7</w:t>
            </w:r>
          </w:p>
        </w:tc>
        <w:tc>
          <w:tcPr>
            <w:tcW w:w="0" w:type="auto"/>
            <w:vAlign w:val="center"/>
          </w:tcPr>
          <w:p w14:paraId="317CB0DC" w14:textId="77777777" w:rsidR="0035583A" w:rsidRPr="00F829B6" w:rsidRDefault="0035583A" w:rsidP="0074607E">
            <w:pPr>
              <w:pStyle w:val="TAC"/>
              <w:keepNext w:val="0"/>
              <w:keepLines w:val="0"/>
              <w:widowControl w:val="0"/>
            </w:pPr>
            <w:r w:rsidRPr="00F829B6">
              <w:t>10001011</w:t>
            </w:r>
          </w:p>
        </w:tc>
        <w:tc>
          <w:tcPr>
            <w:tcW w:w="0" w:type="auto"/>
            <w:vAlign w:val="bottom"/>
          </w:tcPr>
          <w:p w14:paraId="1799C0F1" w14:textId="77777777" w:rsidR="0035583A" w:rsidRPr="00F829B6" w:rsidRDefault="0035583A" w:rsidP="0074607E">
            <w:pPr>
              <w:pStyle w:val="TAC"/>
              <w:keepNext w:val="0"/>
              <w:keepLines w:val="0"/>
              <w:widowControl w:val="0"/>
            </w:pPr>
            <w:r w:rsidRPr="00F829B6">
              <w:t>-1</w:t>
            </w:r>
          </w:p>
        </w:tc>
        <w:tc>
          <w:tcPr>
            <w:tcW w:w="0" w:type="auto"/>
            <w:vAlign w:val="bottom"/>
          </w:tcPr>
          <w:p w14:paraId="008B88F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04111930" w14:textId="77777777" w:rsidR="0035583A" w:rsidRPr="00F829B6" w:rsidRDefault="0035583A" w:rsidP="0074607E">
            <w:pPr>
              <w:pStyle w:val="TAC"/>
              <w:keepNext w:val="0"/>
              <w:keepLines w:val="0"/>
              <w:widowControl w:val="0"/>
            </w:pPr>
            <w:r w:rsidRPr="00F829B6">
              <w:t>11001011</w:t>
            </w:r>
          </w:p>
        </w:tc>
        <w:tc>
          <w:tcPr>
            <w:tcW w:w="0" w:type="auto"/>
            <w:shd w:val="clear" w:color="auto" w:fill="auto"/>
            <w:vAlign w:val="bottom"/>
          </w:tcPr>
          <w:p w14:paraId="1EFFEA2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5AC7BE55" w14:textId="77777777" w:rsidR="0035583A" w:rsidRPr="00F829B6" w:rsidRDefault="0035583A" w:rsidP="0074607E">
            <w:pPr>
              <w:pStyle w:val="TAC"/>
              <w:keepNext w:val="0"/>
              <w:keepLines w:val="0"/>
              <w:widowControl w:val="0"/>
            </w:pPr>
            <w:r w:rsidRPr="00F829B6">
              <w:t>-7</w:t>
            </w:r>
          </w:p>
        </w:tc>
      </w:tr>
      <w:tr w:rsidR="0035583A" w:rsidRPr="00F829B6" w14:paraId="3FA17B10" w14:textId="77777777" w:rsidTr="00A02649">
        <w:trPr>
          <w:cantSplit/>
          <w:jc w:val="center"/>
        </w:trPr>
        <w:tc>
          <w:tcPr>
            <w:tcW w:w="0" w:type="auto"/>
            <w:shd w:val="clear" w:color="auto" w:fill="auto"/>
            <w:vAlign w:val="center"/>
          </w:tcPr>
          <w:p w14:paraId="4403B040" w14:textId="77777777" w:rsidR="0035583A" w:rsidRPr="00F829B6" w:rsidRDefault="0035583A" w:rsidP="0074607E">
            <w:pPr>
              <w:pStyle w:val="TAC"/>
              <w:keepNext w:val="0"/>
              <w:keepLines w:val="0"/>
              <w:widowControl w:val="0"/>
            </w:pPr>
            <w:r w:rsidRPr="00F829B6">
              <w:t>00001100</w:t>
            </w:r>
          </w:p>
        </w:tc>
        <w:tc>
          <w:tcPr>
            <w:tcW w:w="0" w:type="auto"/>
            <w:shd w:val="clear" w:color="auto" w:fill="auto"/>
            <w:vAlign w:val="bottom"/>
          </w:tcPr>
          <w:p w14:paraId="5C8D5F7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369343E0" w14:textId="77777777" w:rsidR="0035583A" w:rsidRPr="00F829B6" w:rsidRDefault="0035583A" w:rsidP="0074607E">
            <w:pPr>
              <w:pStyle w:val="TAC"/>
              <w:keepNext w:val="0"/>
              <w:keepLines w:val="0"/>
              <w:widowControl w:val="0"/>
            </w:pPr>
            <w:r w:rsidRPr="00F829B6">
              <w:t>3</w:t>
            </w:r>
          </w:p>
        </w:tc>
        <w:tc>
          <w:tcPr>
            <w:tcW w:w="0" w:type="auto"/>
            <w:vAlign w:val="center"/>
          </w:tcPr>
          <w:p w14:paraId="4A9FA956" w14:textId="77777777" w:rsidR="0035583A" w:rsidRPr="00F829B6" w:rsidRDefault="0035583A" w:rsidP="0074607E">
            <w:pPr>
              <w:pStyle w:val="TAC"/>
              <w:keepNext w:val="0"/>
              <w:keepLines w:val="0"/>
              <w:widowControl w:val="0"/>
            </w:pPr>
            <w:r w:rsidRPr="00F829B6">
              <w:t>01001100</w:t>
            </w:r>
          </w:p>
        </w:tc>
        <w:tc>
          <w:tcPr>
            <w:tcW w:w="0" w:type="auto"/>
            <w:vAlign w:val="bottom"/>
          </w:tcPr>
          <w:p w14:paraId="6A303496" w14:textId="77777777" w:rsidR="0035583A" w:rsidRPr="00F829B6" w:rsidRDefault="0035583A" w:rsidP="0074607E">
            <w:pPr>
              <w:pStyle w:val="TAC"/>
              <w:keepNext w:val="0"/>
              <w:keepLines w:val="0"/>
              <w:widowControl w:val="0"/>
            </w:pPr>
            <w:r w:rsidRPr="00F829B6">
              <w:t>3</w:t>
            </w:r>
          </w:p>
        </w:tc>
        <w:tc>
          <w:tcPr>
            <w:tcW w:w="0" w:type="auto"/>
            <w:vAlign w:val="bottom"/>
          </w:tcPr>
          <w:p w14:paraId="565E515B" w14:textId="77777777" w:rsidR="0035583A" w:rsidRPr="00F829B6" w:rsidRDefault="0035583A" w:rsidP="0074607E">
            <w:pPr>
              <w:pStyle w:val="TAC"/>
              <w:keepNext w:val="0"/>
              <w:keepLines w:val="0"/>
              <w:widowControl w:val="0"/>
            </w:pPr>
            <w:r w:rsidRPr="00F829B6">
              <w:t>-3</w:t>
            </w:r>
          </w:p>
        </w:tc>
        <w:tc>
          <w:tcPr>
            <w:tcW w:w="0" w:type="auto"/>
            <w:vAlign w:val="center"/>
          </w:tcPr>
          <w:p w14:paraId="7B63FB5A" w14:textId="77777777" w:rsidR="0035583A" w:rsidRPr="00F829B6" w:rsidRDefault="0035583A" w:rsidP="0074607E">
            <w:pPr>
              <w:pStyle w:val="TAC"/>
              <w:keepNext w:val="0"/>
              <w:keepLines w:val="0"/>
              <w:widowControl w:val="0"/>
            </w:pPr>
            <w:r w:rsidRPr="00F829B6">
              <w:t>10001100</w:t>
            </w:r>
          </w:p>
        </w:tc>
        <w:tc>
          <w:tcPr>
            <w:tcW w:w="0" w:type="auto"/>
            <w:vAlign w:val="bottom"/>
          </w:tcPr>
          <w:p w14:paraId="45AEB018" w14:textId="77777777" w:rsidR="0035583A" w:rsidRPr="00F829B6" w:rsidRDefault="0035583A" w:rsidP="0074607E">
            <w:pPr>
              <w:pStyle w:val="TAC"/>
              <w:keepNext w:val="0"/>
              <w:keepLines w:val="0"/>
              <w:widowControl w:val="0"/>
            </w:pPr>
            <w:r w:rsidRPr="00F829B6">
              <w:t>-3</w:t>
            </w:r>
          </w:p>
        </w:tc>
        <w:tc>
          <w:tcPr>
            <w:tcW w:w="0" w:type="auto"/>
            <w:vAlign w:val="bottom"/>
          </w:tcPr>
          <w:p w14:paraId="59A6610F"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5EE65C35" w14:textId="77777777" w:rsidR="0035583A" w:rsidRPr="00F829B6" w:rsidRDefault="0035583A" w:rsidP="0074607E">
            <w:pPr>
              <w:pStyle w:val="TAC"/>
              <w:keepNext w:val="0"/>
              <w:keepLines w:val="0"/>
              <w:widowControl w:val="0"/>
            </w:pPr>
            <w:r w:rsidRPr="00F829B6">
              <w:t>11001100</w:t>
            </w:r>
          </w:p>
        </w:tc>
        <w:tc>
          <w:tcPr>
            <w:tcW w:w="0" w:type="auto"/>
            <w:shd w:val="clear" w:color="auto" w:fill="auto"/>
            <w:vAlign w:val="bottom"/>
          </w:tcPr>
          <w:p w14:paraId="466C3C56"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1539C57" w14:textId="77777777" w:rsidR="0035583A" w:rsidRPr="00F829B6" w:rsidRDefault="0035583A" w:rsidP="0074607E">
            <w:pPr>
              <w:pStyle w:val="TAC"/>
              <w:keepNext w:val="0"/>
              <w:keepLines w:val="0"/>
              <w:widowControl w:val="0"/>
            </w:pPr>
            <w:r w:rsidRPr="00F829B6">
              <w:t>-3</w:t>
            </w:r>
          </w:p>
        </w:tc>
      </w:tr>
      <w:tr w:rsidR="0035583A" w:rsidRPr="00F829B6" w14:paraId="2628F0C9" w14:textId="77777777" w:rsidTr="00A02649">
        <w:trPr>
          <w:cantSplit/>
          <w:jc w:val="center"/>
        </w:trPr>
        <w:tc>
          <w:tcPr>
            <w:tcW w:w="0" w:type="auto"/>
            <w:shd w:val="clear" w:color="auto" w:fill="auto"/>
            <w:vAlign w:val="center"/>
          </w:tcPr>
          <w:p w14:paraId="30FAFD44" w14:textId="77777777" w:rsidR="0035583A" w:rsidRPr="00F829B6" w:rsidRDefault="0035583A" w:rsidP="0074607E">
            <w:pPr>
              <w:pStyle w:val="TAC"/>
              <w:keepNext w:val="0"/>
              <w:keepLines w:val="0"/>
              <w:widowControl w:val="0"/>
            </w:pPr>
            <w:r w:rsidRPr="00F829B6">
              <w:t>00001101</w:t>
            </w:r>
          </w:p>
        </w:tc>
        <w:tc>
          <w:tcPr>
            <w:tcW w:w="0" w:type="auto"/>
            <w:shd w:val="clear" w:color="auto" w:fill="auto"/>
            <w:vAlign w:val="bottom"/>
          </w:tcPr>
          <w:p w14:paraId="27D2D52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5E46E1AC" w14:textId="77777777" w:rsidR="0035583A" w:rsidRPr="00F829B6" w:rsidRDefault="0035583A" w:rsidP="0074607E">
            <w:pPr>
              <w:pStyle w:val="TAC"/>
              <w:keepNext w:val="0"/>
              <w:keepLines w:val="0"/>
              <w:widowControl w:val="0"/>
            </w:pPr>
            <w:r w:rsidRPr="00F829B6">
              <w:t>1</w:t>
            </w:r>
          </w:p>
        </w:tc>
        <w:tc>
          <w:tcPr>
            <w:tcW w:w="0" w:type="auto"/>
            <w:vAlign w:val="center"/>
          </w:tcPr>
          <w:p w14:paraId="604C7466" w14:textId="77777777" w:rsidR="0035583A" w:rsidRPr="00F829B6" w:rsidRDefault="0035583A" w:rsidP="0074607E">
            <w:pPr>
              <w:pStyle w:val="TAC"/>
              <w:keepNext w:val="0"/>
              <w:keepLines w:val="0"/>
              <w:widowControl w:val="0"/>
            </w:pPr>
            <w:r w:rsidRPr="00F829B6">
              <w:t>01001101</w:t>
            </w:r>
          </w:p>
        </w:tc>
        <w:tc>
          <w:tcPr>
            <w:tcW w:w="0" w:type="auto"/>
            <w:vAlign w:val="bottom"/>
          </w:tcPr>
          <w:p w14:paraId="701A62FD" w14:textId="77777777" w:rsidR="0035583A" w:rsidRPr="00F829B6" w:rsidRDefault="0035583A" w:rsidP="0074607E">
            <w:pPr>
              <w:pStyle w:val="TAC"/>
              <w:keepNext w:val="0"/>
              <w:keepLines w:val="0"/>
              <w:widowControl w:val="0"/>
            </w:pPr>
            <w:r w:rsidRPr="00F829B6">
              <w:t>3</w:t>
            </w:r>
          </w:p>
        </w:tc>
        <w:tc>
          <w:tcPr>
            <w:tcW w:w="0" w:type="auto"/>
            <w:vAlign w:val="bottom"/>
          </w:tcPr>
          <w:p w14:paraId="3F54805E" w14:textId="77777777" w:rsidR="0035583A" w:rsidRPr="00F829B6" w:rsidRDefault="0035583A" w:rsidP="0074607E">
            <w:pPr>
              <w:pStyle w:val="TAC"/>
              <w:keepNext w:val="0"/>
              <w:keepLines w:val="0"/>
              <w:widowControl w:val="0"/>
            </w:pPr>
            <w:r w:rsidRPr="00F829B6">
              <w:t>-1</w:t>
            </w:r>
          </w:p>
        </w:tc>
        <w:tc>
          <w:tcPr>
            <w:tcW w:w="0" w:type="auto"/>
            <w:vAlign w:val="center"/>
          </w:tcPr>
          <w:p w14:paraId="27CD64C0" w14:textId="77777777" w:rsidR="0035583A" w:rsidRPr="00F829B6" w:rsidRDefault="0035583A" w:rsidP="0074607E">
            <w:pPr>
              <w:pStyle w:val="TAC"/>
              <w:keepNext w:val="0"/>
              <w:keepLines w:val="0"/>
              <w:widowControl w:val="0"/>
            </w:pPr>
            <w:r w:rsidRPr="00F829B6">
              <w:t>10001101</w:t>
            </w:r>
          </w:p>
        </w:tc>
        <w:tc>
          <w:tcPr>
            <w:tcW w:w="0" w:type="auto"/>
            <w:vAlign w:val="bottom"/>
          </w:tcPr>
          <w:p w14:paraId="0D9EE1FC" w14:textId="77777777" w:rsidR="0035583A" w:rsidRPr="00F829B6" w:rsidRDefault="0035583A" w:rsidP="0074607E">
            <w:pPr>
              <w:pStyle w:val="TAC"/>
              <w:keepNext w:val="0"/>
              <w:keepLines w:val="0"/>
              <w:widowControl w:val="0"/>
            </w:pPr>
            <w:r w:rsidRPr="00F829B6">
              <w:t>-3</w:t>
            </w:r>
          </w:p>
        </w:tc>
        <w:tc>
          <w:tcPr>
            <w:tcW w:w="0" w:type="auto"/>
            <w:vAlign w:val="bottom"/>
          </w:tcPr>
          <w:p w14:paraId="235037E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577E1520" w14:textId="77777777" w:rsidR="0035583A" w:rsidRPr="00F829B6" w:rsidRDefault="0035583A" w:rsidP="0074607E">
            <w:pPr>
              <w:pStyle w:val="TAC"/>
              <w:keepNext w:val="0"/>
              <w:keepLines w:val="0"/>
              <w:widowControl w:val="0"/>
            </w:pPr>
            <w:r w:rsidRPr="00F829B6">
              <w:t>11001101</w:t>
            </w:r>
          </w:p>
        </w:tc>
        <w:tc>
          <w:tcPr>
            <w:tcW w:w="0" w:type="auto"/>
            <w:shd w:val="clear" w:color="auto" w:fill="auto"/>
            <w:vAlign w:val="bottom"/>
          </w:tcPr>
          <w:p w14:paraId="1AFD55E7"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3D53A44" w14:textId="77777777" w:rsidR="0035583A" w:rsidRPr="00F829B6" w:rsidRDefault="0035583A" w:rsidP="0074607E">
            <w:pPr>
              <w:pStyle w:val="TAC"/>
              <w:keepNext w:val="0"/>
              <w:keepLines w:val="0"/>
              <w:widowControl w:val="0"/>
            </w:pPr>
            <w:r w:rsidRPr="00F829B6">
              <w:t>-1</w:t>
            </w:r>
          </w:p>
        </w:tc>
      </w:tr>
      <w:tr w:rsidR="0035583A" w:rsidRPr="00F829B6" w14:paraId="7A5F5C43" w14:textId="77777777" w:rsidTr="00A02649">
        <w:trPr>
          <w:cantSplit/>
          <w:jc w:val="center"/>
        </w:trPr>
        <w:tc>
          <w:tcPr>
            <w:tcW w:w="0" w:type="auto"/>
            <w:shd w:val="clear" w:color="auto" w:fill="auto"/>
            <w:vAlign w:val="center"/>
          </w:tcPr>
          <w:p w14:paraId="0BAA1DB3" w14:textId="77777777" w:rsidR="0035583A" w:rsidRPr="00F829B6" w:rsidRDefault="0035583A" w:rsidP="0074607E">
            <w:pPr>
              <w:pStyle w:val="TAC"/>
              <w:keepNext w:val="0"/>
              <w:keepLines w:val="0"/>
              <w:widowControl w:val="0"/>
            </w:pPr>
            <w:r w:rsidRPr="00F829B6">
              <w:t>00001110</w:t>
            </w:r>
          </w:p>
        </w:tc>
        <w:tc>
          <w:tcPr>
            <w:tcW w:w="0" w:type="auto"/>
            <w:shd w:val="clear" w:color="auto" w:fill="auto"/>
            <w:vAlign w:val="bottom"/>
          </w:tcPr>
          <w:p w14:paraId="184204D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7C16BE6" w14:textId="77777777" w:rsidR="0035583A" w:rsidRPr="00F829B6" w:rsidRDefault="0035583A" w:rsidP="0074607E">
            <w:pPr>
              <w:pStyle w:val="TAC"/>
              <w:keepNext w:val="0"/>
              <w:keepLines w:val="0"/>
              <w:widowControl w:val="0"/>
            </w:pPr>
            <w:r w:rsidRPr="00F829B6">
              <w:t>3</w:t>
            </w:r>
          </w:p>
        </w:tc>
        <w:tc>
          <w:tcPr>
            <w:tcW w:w="0" w:type="auto"/>
            <w:vAlign w:val="center"/>
          </w:tcPr>
          <w:p w14:paraId="125539B0" w14:textId="77777777" w:rsidR="0035583A" w:rsidRPr="00F829B6" w:rsidRDefault="0035583A" w:rsidP="0074607E">
            <w:pPr>
              <w:pStyle w:val="TAC"/>
              <w:keepNext w:val="0"/>
              <w:keepLines w:val="0"/>
              <w:widowControl w:val="0"/>
            </w:pPr>
            <w:r w:rsidRPr="00F829B6">
              <w:t>01001110</w:t>
            </w:r>
          </w:p>
        </w:tc>
        <w:tc>
          <w:tcPr>
            <w:tcW w:w="0" w:type="auto"/>
            <w:vAlign w:val="bottom"/>
          </w:tcPr>
          <w:p w14:paraId="6A92D453" w14:textId="77777777" w:rsidR="0035583A" w:rsidRPr="00F829B6" w:rsidRDefault="0035583A" w:rsidP="0074607E">
            <w:pPr>
              <w:pStyle w:val="TAC"/>
              <w:keepNext w:val="0"/>
              <w:keepLines w:val="0"/>
              <w:widowControl w:val="0"/>
            </w:pPr>
            <w:r w:rsidRPr="00F829B6">
              <w:t>1</w:t>
            </w:r>
          </w:p>
        </w:tc>
        <w:tc>
          <w:tcPr>
            <w:tcW w:w="0" w:type="auto"/>
            <w:vAlign w:val="bottom"/>
          </w:tcPr>
          <w:p w14:paraId="1DE8679F" w14:textId="77777777" w:rsidR="0035583A" w:rsidRPr="00F829B6" w:rsidRDefault="0035583A" w:rsidP="0074607E">
            <w:pPr>
              <w:pStyle w:val="TAC"/>
              <w:keepNext w:val="0"/>
              <w:keepLines w:val="0"/>
              <w:widowControl w:val="0"/>
            </w:pPr>
            <w:r w:rsidRPr="00F829B6">
              <w:t>-3</w:t>
            </w:r>
          </w:p>
        </w:tc>
        <w:tc>
          <w:tcPr>
            <w:tcW w:w="0" w:type="auto"/>
            <w:vAlign w:val="center"/>
          </w:tcPr>
          <w:p w14:paraId="77DBEEB6" w14:textId="77777777" w:rsidR="0035583A" w:rsidRPr="00F829B6" w:rsidRDefault="0035583A" w:rsidP="0074607E">
            <w:pPr>
              <w:pStyle w:val="TAC"/>
              <w:keepNext w:val="0"/>
              <w:keepLines w:val="0"/>
              <w:widowControl w:val="0"/>
            </w:pPr>
            <w:r w:rsidRPr="00F829B6">
              <w:t>10001110</w:t>
            </w:r>
          </w:p>
        </w:tc>
        <w:tc>
          <w:tcPr>
            <w:tcW w:w="0" w:type="auto"/>
            <w:vAlign w:val="bottom"/>
          </w:tcPr>
          <w:p w14:paraId="4B61C5E9" w14:textId="77777777" w:rsidR="0035583A" w:rsidRPr="00F829B6" w:rsidRDefault="0035583A" w:rsidP="0074607E">
            <w:pPr>
              <w:pStyle w:val="TAC"/>
              <w:keepNext w:val="0"/>
              <w:keepLines w:val="0"/>
              <w:widowControl w:val="0"/>
            </w:pPr>
            <w:r w:rsidRPr="00F829B6">
              <w:t>-1</w:t>
            </w:r>
          </w:p>
        </w:tc>
        <w:tc>
          <w:tcPr>
            <w:tcW w:w="0" w:type="auto"/>
            <w:vAlign w:val="bottom"/>
          </w:tcPr>
          <w:p w14:paraId="00F256F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BFFC521" w14:textId="77777777" w:rsidR="0035583A" w:rsidRPr="00F829B6" w:rsidRDefault="0035583A" w:rsidP="0074607E">
            <w:pPr>
              <w:pStyle w:val="TAC"/>
              <w:keepNext w:val="0"/>
              <w:keepLines w:val="0"/>
              <w:widowControl w:val="0"/>
            </w:pPr>
            <w:r w:rsidRPr="00F829B6">
              <w:t>11001110</w:t>
            </w:r>
          </w:p>
        </w:tc>
        <w:tc>
          <w:tcPr>
            <w:tcW w:w="0" w:type="auto"/>
            <w:shd w:val="clear" w:color="auto" w:fill="auto"/>
            <w:vAlign w:val="bottom"/>
          </w:tcPr>
          <w:p w14:paraId="4E3A7D0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4DC16B1" w14:textId="77777777" w:rsidR="0035583A" w:rsidRPr="00F829B6" w:rsidRDefault="0035583A" w:rsidP="0074607E">
            <w:pPr>
              <w:pStyle w:val="TAC"/>
              <w:keepNext w:val="0"/>
              <w:keepLines w:val="0"/>
              <w:widowControl w:val="0"/>
            </w:pPr>
            <w:r w:rsidRPr="00F829B6">
              <w:t>-3</w:t>
            </w:r>
          </w:p>
        </w:tc>
      </w:tr>
      <w:tr w:rsidR="0035583A" w:rsidRPr="00F829B6" w14:paraId="76168FFD" w14:textId="77777777" w:rsidTr="00A02649">
        <w:trPr>
          <w:cantSplit/>
          <w:jc w:val="center"/>
        </w:trPr>
        <w:tc>
          <w:tcPr>
            <w:tcW w:w="0" w:type="auto"/>
            <w:shd w:val="clear" w:color="auto" w:fill="auto"/>
            <w:vAlign w:val="center"/>
          </w:tcPr>
          <w:p w14:paraId="37637FFC" w14:textId="77777777" w:rsidR="0035583A" w:rsidRPr="00F829B6" w:rsidRDefault="0035583A" w:rsidP="0074607E">
            <w:pPr>
              <w:pStyle w:val="TAC"/>
              <w:keepNext w:val="0"/>
              <w:keepLines w:val="0"/>
              <w:widowControl w:val="0"/>
            </w:pPr>
            <w:r w:rsidRPr="00F829B6">
              <w:t>00001111</w:t>
            </w:r>
          </w:p>
        </w:tc>
        <w:tc>
          <w:tcPr>
            <w:tcW w:w="0" w:type="auto"/>
            <w:shd w:val="clear" w:color="auto" w:fill="auto"/>
            <w:vAlign w:val="bottom"/>
          </w:tcPr>
          <w:p w14:paraId="7F31B3F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0D13D1B" w14:textId="77777777" w:rsidR="0035583A" w:rsidRPr="00F829B6" w:rsidRDefault="0035583A" w:rsidP="0074607E">
            <w:pPr>
              <w:pStyle w:val="TAC"/>
              <w:keepNext w:val="0"/>
              <w:keepLines w:val="0"/>
              <w:widowControl w:val="0"/>
            </w:pPr>
            <w:r w:rsidRPr="00F829B6">
              <w:t>1</w:t>
            </w:r>
          </w:p>
        </w:tc>
        <w:tc>
          <w:tcPr>
            <w:tcW w:w="0" w:type="auto"/>
            <w:vAlign w:val="center"/>
          </w:tcPr>
          <w:p w14:paraId="662207C1" w14:textId="77777777" w:rsidR="0035583A" w:rsidRPr="00F829B6" w:rsidRDefault="0035583A" w:rsidP="0074607E">
            <w:pPr>
              <w:pStyle w:val="TAC"/>
              <w:keepNext w:val="0"/>
              <w:keepLines w:val="0"/>
              <w:widowControl w:val="0"/>
            </w:pPr>
            <w:r w:rsidRPr="00F829B6">
              <w:t>01001111</w:t>
            </w:r>
          </w:p>
        </w:tc>
        <w:tc>
          <w:tcPr>
            <w:tcW w:w="0" w:type="auto"/>
            <w:vAlign w:val="bottom"/>
          </w:tcPr>
          <w:p w14:paraId="429053E0" w14:textId="77777777" w:rsidR="0035583A" w:rsidRPr="00F829B6" w:rsidRDefault="0035583A" w:rsidP="0074607E">
            <w:pPr>
              <w:pStyle w:val="TAC"/>
              <w:keepNext w:val="0"/>
              <w:keepLines w:val="0"/>
              <w:widowControl w:val="0"/>
            </w:pPr>
            <w:r w:rsidRPr="00F829B6">
              <w:t>1</w:t>
            </w:r>
          </w:p>
        </w:tc>
        <w:tc>
          <w:tcPr>
            <w:tcW w:w="0" w:type="auto"/>
            <w:vAlign w:val="bottom"/>
          </w:tcPr>
          <w:p w14:paraId="35EE8D45" w14:textId="77777777" w:rsidR="0035583A" w:rsidRPr="00F829B6" w:rsidRDefault="0035583A" w:rsidP="0074607E">
            <w:pPr>
              <w:pStyle w:val="TAC"/>
              <w:keepNext w:val="0"/>
              <w:keepLines w:val="0"/>
              <w:widowControl w:val="0"/>
            </w:pPr>
            <w:r w:rsidRPr="00F829B6">
              <w:t>-1</w:t>
            </w:r>
          </w:p>
        </w:tc>
        <w:tc>
          <w:tcPr>
            <w:tcW w:w="0" w:type="auto"/>
            <w:vAlign w:val="center"/>
          </w:tcPr>
          <w:p w14:paraId="1BAE6231" w14:textId="77777777" w:rsidR="0035583A" w:rsidRPr="00F829B6" w:rsidRDefault="0035583A" w:rsidP="0074607E">
            <w:pPr>
              <w:pStyle w:val="TAC"/>
              <w:keepNext w:val="0"/>
              <w:keepLines w:val="0"/>
              <w:widowControl w:val="0"/>
            </w:pPr>
            <w:r w:rsidRPr="00F829B6">
              <w:t>10001111</w:t>
            </w:r>
          </w:p>
        </w:tc>
        <w:tc>
          <w:tcPr>
            <w:tcW w:w="0" w:type="auto"/>
            <w:vAlign w:val="bottom"/>
          </w:tcPr>
          <w:p w14:paraId="0BF9A847" w14:textId="77777777" w:rsidR="0035583A" w:rsidRPr="00F829B6" w:rsidRDefault="0035583A" w:rsidP="0074607E">
            <w:pPr>
              <w:pStyle w:val="TAC"/>
              <w:keepNext w:val="0"/>
              <w:keepLines w:val="0"/>
              <w:widowControl w:val="0"/>
            </w:pPr>
            <w:r w:rsidRPr="00F829B6">
              <w:t>-1</w:t>
            </w:r>
          </w:p>
        </w:tc>
        <w:tc>
          <w:tcPr>
            <w:tcW w:w="0" w:type="auto"/>
            <w:vAlign w:val="bottom"/>
          </w:tcPr>
          <w:p w14:paraId="03B9614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9D6483E" w14:textId="77777777" w:rsidR="0035583A" w:rsidRPr="00F829B6" w:rsidRDefault="0035583A" w:rsidP="0074607E">
            <w:pPr>
              <w:pStyle w:val="TAC"/>
              <w:keepNext w:val="0"/>
              <w:keepLines w:val="0"/>
              <w:widowControl w:val="0"/>
            </w:pPr>
            <w:r w:rsidRPr="00F829B6">
              <w:t>11001111</w:t>
            </w:r>
          </w:p>
        </w:tc>
        <w:tc>
          <w:tcPr>
            <w:tcW w:w="0" w:type="auto"/>
            <w:shd w:val="clear" w:color="auto" w:fill="auto"/>
            <w:vAlign w:val="bottom"/>
          </w:tcPr>
          <w:p w14:paraId="2C9E761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5625756C" w14:textId="77777777" w:rsidR="0035583A" w:rsidRPr="00F829B6" w:rsidRDefault="0035583A" w:rsidP="0074607E">
            <w:pPr>
              <w:pStyle w:val="TAC"/>
              <w:keepNext w:val="0"/>
              <w:keepLines w:val="0"/>
              <w:widowControl w:val="0"/>
            </w:pPr>
            <w:r w:rsidRPr="00F829B6">
              <w:t>-1</w:t>
            </w:r>
          </w:p>
        </w:tc>
      </w:tr>
      <w:tr w:rsidR="0035583A" w:rsidRPr="00F829B6" w14:paraId="7480AE3E" w14:textId="77777777" w:rsidTr="00A02649">
        <w:trPr>
          <w:cantSplit/>
          <w:jc w:val="center"/>
        </w:trPr>
        <w:tc>
          <w:tcPr>
            <w:tcW w:w="0" w:type="auto"/>
            <w:shd w:val="clear" w:color="auto" w:fill="auto"/>
            <w:vAlign w:val="center"/>
          </w:tcPr>
          <w:p w14:paraId="5A9EE25B" w14:textId="77777777" w:rsidR="0035583A" w:rsidRPr="00F829B6" w:rsidRDefault="0035583A" w:rsidP="0074607E">
            <w:pPr>
              <w:pStyle w:val="TAC"/>
              <w:keepNext w:val="0"/>
              <w:keepLines w:val="0"/>
              <w:widowControl w:val="0"/>
            </w:pPr>
            <w:r w:rsidRPr="00F829B6">
              <w:t>00010000</w:t>
            </w:r>
          </w:p>
        </w:tc>
        <w:tc>
          <w:tcPr>
            <w:tcW w:w="0" w:type="auto"/>
            <w:shd w:val="clear" w:color="auto" w:fill="auto"/>
            <w:vAlign w:val="bottom"/>
          </w:tcPr>
          <w:p w14:paraId="1C5EAA3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76B565DC" w14:textId="77777777" w:rsidR="0035583A" w:rsidRPr="00F829B6" w:rsidRDefault="0035583A" w:rsidP="0074607E">
            <w:pPr>
              <w:pStyle w:val="TAC"/>
              <w:keepNext w:val="0"/>
              <w:keepLines w:val="0"/>
              <w:widowControl w:val="0"/>
            </w:pPr>
            <w:r w:rsidRPr="00F829B6">
              <w:t>11</w:t>
            </w:r>
          </w:p>
        </w:tc>
        <w:tc>
          <w:tcPr>
            <w:tcW w:w="0" w:type="auto"/>
            <w:vAlign w:val="center"/>
          </w:tcPr>
          <w:p w14:paraId="28118D41" w14:textId="77777777" w:rsidR="0035583A" w:rsidRPr="00F829B6" w:rsidRDefault="0035583A" w:rsidP="0074607E">
            <w:pPr>
              <w:pStyle w:val="TAC"/>
              <w:keepNext w:val="0"/>
              <w:keepLines w:val="0"/>
              <w:widowControl w:val="0"/>
            </w:pPr>
            <w:r w:rsidRPr="00F829B6">
              <w:t>01010000</w:t>
            </w:r>
          </w:p>
        </w:tc>
        <w:tc>
          <w:tcPr>
            <w:tcW w:w="0" w:type="auto"/>
            <w:vAlign w:val="bottom"/>
          </w:tcPr>
          <w:p w14:paraId="4464B27B" w14:textId="77777777" w:rsidR="0035583A" w:rsidRPr="00F829B6" w:rsidRDefault="0035583A" w:rsidP="0074607E">
            <w:pPr>
              <w:pStyle w:val="TAC"/>
              <w:keepNext w:val="0"/>
              <w:keepLines w:val="0"/>
              <w:widowControl w:val="0"/>
            </w:pPr>
            <w:r w:rsidRPr="00F829B6">
              <w:t>5</w:t>
            </w:r>
          </w:p>
        </w:tc>
        <w:tc>
          <w:tcPr>
            <w:tcW w:w="0" w:type="auto"/>
            <w:vAlign w:val="bottom"/>
          </w:tcPr>
          <w:p w14:paraId="661FF78A" w14:textId="77777777" w:rsidR="0035583A" w:rsidRPr="00F829B6" w:rsidRDefault="0035583A" w:rsidP="0074607E">
            <w:pPr>
              <w:pStyle w:val="TAC"/>
              <w:keepNext w:val="0"/>
              <w:keepLines w:val="0"/>
              <w:widowControl w:val="0"/>
            </w:pPr>
            <w:r w:rsidRPr="00F829B6">
              <w:t>-11</w:t>
            </w:r>
          </w:p>
        </w:tc>
        <w:tc>
          <w:tcPr>
            <w:tcW w:w="0" w:type="auto"/>
            <w:vAlign w:val="center"/>
          </w:tcPr>
          <w:p w14:paraId="736867AF" w14:textId="77777777" w:rsidR="0035583A" w:rsidRPr="00F829B6" w:rsidRDefault="0035583A" w:rsidP="0074607E">
            <w:pPr>
              <w:pStyle w:val="TAC"/>
              <w:keepNext w:val="0"/>
              <w:keepLines w:val="0"/>
              <w:widowControl w:val="0"/>
            </w:pPr>
            <w:r w:rsidRPr="00F829B6">
              <w:t>10010000</w:t>
            </w:r>
          </w:p>
        </w:tc>
        <w:tc>
          <w:tcPr>
            <w:tcW w:w="0" w:type="auto"/>
            <w:vAlign w:val="bottom"/>
          </w:tcPr>
          <w:p w14:paraId="075E9CC3" w14:textId="77777777" w:rsidR="0035583A" w:rsidRPr="00F829B6" w:rsidRDefault="0035583A" w:rsidP="0074607E">
            <w:pPr>
              <w:pStyle w:val="TAC"/>
              <w:keepNext w:val="0"/>
              <w:keepLines w:val="0"/>
              <w:widowControl w:val="0"/>
            </w:pPr>
            <w:r w:rsidRPr="00F829B6">
              <w:t>-5</w:t>
            </w:r>
          </w:p>
        </w:tc>
        <w:tc>
          <w:tcPr>
            <w:tcW w:w="0" w:type="auto"/>
            <w:vAlign w:val="bottom"/>
          </w:tcPr>
          <w:p w14:paraId="53B0A5CD"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3AD595D2" w14:textId="77777777" w:rsidR="0035583A" w:rsidRPr="00F829B6" w:rsidRDefault="0035583A" w:rsidP="0074607E">
            <w:pPr>
              <w:pStyle w:val="TAC"/>
              <w:keepNext w:val="0"/>
              <w:keepLines w:val="0"/>
              <w:widowControl w:val="0"/>
            </w:pPr>
            <w:r w:rsidRPr="00F829B6">
              <w:t>11010000</w:t>
            </w:r>
          </w:p>
        </w:tc>
        <w:tc>
          <w:tcPr>
            <w:tcW w:w="0" w:type="auto"/>
            <w:shd w:val="clear" w:color="auto" w:fill="auto"/>
            <w:vAlign w:val="bottom"/>
          </w:tcPr>
          <w:p w14:paraId="2EE165C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80AE1AF" w14:textId="77777777" w:rsidR="0035583A" w:rsidRPr="00F829B6" w:rsidRDefault="0035583A" w:rsidP="0074607E">
            <w:pPr>
              <w:pStyle w:val="TAC"/>
              <w:keepNext w:val="0"/>
              <w:keepLines w:val="0"/>
              <w:widowControl w:val="0"/>
            </w:pPr>
            <w:r w:rsidRPr="00F829B6">
              <w:t>-11</w:t>
            </w:r>
          </w:p>
        </w:tc>
      </w:tr>
      <w:tr w:rsidR="0035583A" w:rsidRPr="00F829B6" w14:paraId="558992FC" w14:textId="77777777" w:rsidTr="00A02649">
        <w:trPr>
          <w:cantSplit/>
          <w:jc w:val="center"/>
        </w:trPr>
        <w:tc>
          <w:tcPr>
            <w:tcW w:w="0" w:type="auto"/>
            <w:shd w:val="clear" w:color="auto" w:fill="auto"/>
            <w:vAlign w:val="center"/>
          </w:tcPr>
          <w:p w14:paraId="07A97F28" w14:textId="77777777" w:rsidR="0035583A" w:rsidRPr="00F829B6" w:rsidRDefault="0035583A" w:rsidP="0074607E">
            <w:pPr>
              <w:pStyle w:val="TAC"/>
              <w:keepNext w:val="0"/>
              <w:keepLines w:val="0"/>
              <w:widowControl w:val="0"/>
            </w:pPr>
            <w:r w:rsidRPr="00F829B6">
              <w:t>00010001</w:t>
            </w:r>
          </w:p>
        </w:tc>
        <w:tc>
          <w:tcPr>
            <w:tcW w:w="0" w:type="auto"/>
            <w:shd w:val="clear" w:color="auto" w:fill="auto"/>
            <w:vAlign w:val="bottom"/>
          </w:tcPr>
          <w:p w14:paraId="0C7FD41C"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EF900F4" w14:textId="77777777" w:rsidR="0035583A" w:rsidRPr="00F829B6" w:rsidRDefault="0035583A" w:rsidP="0074607E">
            <w:pPr>
              <w:pStyle w:val="TAC"/>
              <w:keepNext w:val="0"/>
              <w:keepLines w:val="0"/>
              <w:widowControl w:val="0"/>
            </w:pPr>
            <w:r w:rsidRPr="00F829B6">
              <w:t>9</w:t>
            </w:r>
          </w:p>
        </w:tc>
        <w:tc>
          <w:tcPr>
            <w:tcW w:w="0" w:type="auto"/>
            <w:vAlign w:val="center"/>
          </w:tcPr>
          <w:p w14:paraId="51A64EC1" w14:textId="77777777" w:rsidR="0035583A" w:rsidRPr="00F829B6" w:rsidRDefault="0035583A" w:rsidP="0074607E">
            <w:pPr>
              <w:pStyle w:val="TAC"/>
              <w:keepNext w:val="0"/>
              <w:keepLines w:val="0"/>
              <w:widowControl w:val="0"/>
            </w:pPr>
            <w:r w:rsidRPr="00F829B6">
              <w:t>01010001</w:t>
            </w:r>
          </w:p>
        </w:tc>
        <w:tc>
          <w:tcPr>
            <w:tcW w:w="0" w:type="auto"/>
            <w:vAlign w:val="bottom"/>
          </w:tcPr>
          <w:p w14:paraId="74283234" w14:textId="77777777" w:rsidR="0035583A" w:rsidRPr="00F829B6" w:rsidRDefault="0035583A" w:rsidP="0074607E">
            <w:pPr>
              <w:pStyle w:val="TAC"/>
              <w:keepNext w:val="0"/>
              <w:keepLines w:val="0"/>
              <w:widowControl w:val="0"/>
            </w:pPr>
            <w:r w:rsidRPr="00F829B6">
              <w:t>5</w:t>
            </w:r>
          </w:p>
        </w:tc>
        <w:tc>
          <w:tcPr>
            <w:tcW w:w="0" w:type="auto"/>
            <w:vAlign w:val="bottom"/>
          </w:tcPr>
          <w:p w14:paraId="451AEAE7" w14:textId="77777777" w:rsidR="0035583A" w:rsidRPr="00F829B6" w:rsidRDefault="0035583A" w:rsidP="0074607E">
            <w:pPr>
              <w:pStyle w:val="TAC"/>
              <w:keepNext w:val="0"/>
              <w:keepLines w:val="0"/>
              <w:widowControl w:val="0"/>
            </w:pPr>
            <w:r w:rsidRPr="00F829B6">
              <w:t>-9</w:t>
            </w:r>
          </w:p>
        </w:tc>
        <w:tc>
          <w:tcPr>
            <w:tcW w:w="0" w:type="auto"/>
            <w:vAlign w:val="center"/>
          </w:tcPr>
          <w:p w14:paraId="34B27D0E" w14:textId="77777777" w:rsidR="0035583A" w:rsidRPr="00F829B6" w:rsidRDefault="0035583A" w:rsidP="0074607E">
            <w:pPr>
              <w:pStyle w:val="TAC"/>
              <w:keepNext w:val="0"/>
              <w:keepLines w:val="0"/>
              <w:widowControl w:val="0"/>
            </w:pPr>
            <w:r w:rsidRPr="00F829B6">
              <w:t>10010001</w:t>
            </w:r>
          </w:p>
        </w:tc>
        <w:tc>
          <w:tcPr>
            <w:tcW w:w="0" w:type="auto"/>
            <w:vAlign w:val="bottom"/>
          </w:tcPr>
          <w:p w14:paraId="3E745375" w14:textId="77777777" w:rsidR="0035583A" w:rsidRPr="00F829B6" w:rsidRDefault="0035583A" w:rsidP="0074607E">
            <w:pPr>
              <w:pStyle w:val="TAC"/>
              <w:keepNext w:val="0"/>
              <w:keepLines w:val="0"/>
              <w:widowControl w:val="0"/>
            </w:pPr>
            <w:r w:rsidRPr="00F829B6">
              <w:t>-5</w:t>
            </w:r>
          </w:p>
        </w:tc>
        <w:tc>
          <w:tcPr>
            <w:tcW w:w="0" w:type="auto"/>
            <w:vAlign w:val="bottom"/>
          </w:tcPr>
          <w:p w14:paraId="0FB2936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50CCF54F" w14:textId="77777777" w:rsidR="0035583A" w:rsidRPr="00F829B6" w:rsidRDefault="0035583A" w:rsidP="0074607E">
            <w:pPr>
              <w:pStyle w:val="TAC"/>
              <w:keepNext w:val="0"/>
              <w:keepLines w:val="0"/>
              <w:widowControl w:val="0"/>
            </w:pPr>
            <w:r w:rsidRPr="00F829B6">
              <w:t>11010001</w:t>
            </w:r>
          </w:p>
        </w:tc>
        <w:tc>
          <w:tcPr>
            <w:tcW w:w="0" w:type="auto"/>
            <w:shd w:val="clear" w:color="auto" w:fill="auto"/>
            <w:vAlign w:val="bottom"/>
          </w:tcPr>
          <w:p w14:paraId="61EBC851"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2D70A57E" w14:textId="77777777" w:rsidR="0035583A" w:rsidRPr="00F829B6" w:rsidRDefault="0035583A" w:rsidP="0074607E">
            <w:pPr>
              <w:pStyle w:val="TAC"/>
              <w:keepNext w:val="0"/>
              <w:keepLines w:val="0"/>
              <w:widowControl w:val="0"/>
            </w:pPr>
            <w:r w:rsidRPr="00F829B6">
              <w:t>-9</w:t>
            </w:r>
          </w:p>
        </w:tc>
      </w:tr>
      <w:tr w:rsidR="0035583A" w:rsidRPr="00F829B6" w14:paraId="69E125C2" w14:textId="77777777" w:rsidTr="00A02649">
        <w:trPr>
          <w:cantSplit/>
          <w:jc w:val="center"/>
        </w:trPr>
        <w:tc>
          <w:tcPr>
            <w:tcW w:w="0" w:type="auto"/>
            <w:shd w:val="clear" w:color="auto" w:fill="auto"/>
            <w:vAlign w:val="center"/>
          </w:tcPr>
          <w:p w14:paraId="19D8C0F0" w14:textId="77777777" w:rsidR="0035583A" w:rsidRPr="00F829B6" w:rsidRDefault="0035583A" w:rsidP="0074607E">
            <w:pPr>
              <w:pStyle w:val="TAC"/>
              <w:keepNext w:val="0"/>
              <w:keepLines w:val="0"/>
              <w:widowControl w:val="0"/>
            </w:pPr>
            <w:r w:rsidRPr="00F829B6">
              <w:t>00010010</w:t>
            </w:r>
          </w:p>
        </w:tc>
        <w:tc>
          <w:tcPr>
            <w:tcW w:w="0" w:type="auto"/>
            <w:shd w:val="clear" w:color="auto" w:fill="auto"/>
            <w:vAlign w:val="bottom"/>
          </w:tcPr>
          <w:p w14:paraId="2B6E868A"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4A2C1D52" w14:textId="77777777" w:rsidR="0035583A" w:rsidRPr="00F829B6" w:rsidRDefault="0035583A" w:rsidP="0074607E">
            <w:pPr>
              <w:pStyle w:val="TAC"/>
              <w:keepNext w:val="0"/>
              <w:keepLines w:val="0"/>
              <w:widowControl w:val="0"/>
            </w:pPr>
            <w:r w:rsidRPr="00F829B6">
              <w:t>11</w:t>
            </w:r>
          </w:p>
        </w:tc>
        <w:tc>
          <w:tcPr>
            <w:tcW w:w="0" w:type="auto"/>
            <w:vAlign w:val="center"/>
          </w:tcPr>
          <w:p w14:paraId="196DADAE" w14:textId="77777777" w:rsidR="0035583A" w:rsidRPr="00F829B6" w:rsidRDefault="0035583A" w:rsidP="0074607E">
            <w:pPr>
              <w:pStyle w:val="TAC"/>
              <w:keepNext w:val="0"/>
              <w:keepLines w:val="0"/>
              <w:widowControl w:val="0"/>
            </w:pPr>
            <w:r w:rsidRPr="00F829B6">
              <w:t>01010010</w:t>
            </w:r>
          </w:p>
        </w:tc>
        <w:tc>
          <w:tcPr>
            <w:tcW w:w="0" w:type="auto"/>
            <w:vAlign w:val="bottom"/>
          </w:tcPr>
          <w:p w14:paraId="1FACAC5A" w14:textId="77777777" w:rsidR="0035583A" w:rsidRPr="00F829B6" w:rsidRDefault="0035583A" w:rsidP="0074607E">
            <w:pPr>
              <w:pStyle w:val="TAC"/>
              <w:keepNext w:val="0"/>
              <w:keepLines w:val="0"/>
              <w:widowControl w:val="0"/>
            </w:pPr>
            <w:r w:rsidRPr="00F829B6">
              <w:t>7</w:t>
            </w:r>
          </w:p>
        </w:tc>
        <w:tc>
          <w:tcPr>
            <w:tcW w:w="0" w:type="auto"/>
            <w:vAlign w:val="bottom"/>
          </w:tcPr>
          <w:p w14:paraId="3E5CBEC1" w14:textId="77777777" w:rsidR="0035583A" w:rsidRPr="00F829B6" w:rsidRDefault="0035583A" w:rsidP="0074607E">
            <w:pPr>
              <w:pStyle w:val="TAC"/>
              <w:keepNext w:val="0"/>
              <w:keepLines w:val="0"/>
              <w:widowControl w:val="0"/>
            </w:pPr>
            <w:r w:rsidRPr="00F829B6">
              <w:t>-11</w:t>
            </w:r>
          </w:p>
        </w:tc>
        <w:tc>
          <w:tcPr>
            <w:tcW w:w="0" w:type="auto"/>
            <w:vAlign w:val="center"/>
          </w:tcPr>
          <w:p w14:paraId="070EC596" w14:textId="77777777" w:rsidR="0035583A" w:rsidRPr="00F829B6" w:rsidRDefault="0035583A" w:rsidP="0074607E">
            <w:pPr>
              <w:pStyle w:val="TAC"/>
              <w:keepNext w:val="0"/>
              <w:keepLines w:val="0"/>
              <w:widowControl w:val="0"/>
            </w:pPr>
            <w:r w:rsidRPr="00F829B6">
              <w:t>10010010</w:t>
            </w:r>
          </w:p>
        </w:tc>
        <w:tc>
          <w:tcPr>
            <w:tcW w:w="0" w:type="auto"/>
            <w:vAlign w:val="bottom"/>
          </w:tcPr>
          <w:p w14:paraId="5CBECC4E" w14:textId="77777777" w:rsidR="0035583A" w:rsidRPr="00F829B6" w:rsidRDefault="0035583A" w:rsidP="0074607E">
            <w:pPr>
              <w:pStyle w:val="TAC"/>
              <w:keepNext w:val="0"/>
              <w:keepLines w:val="0"/>
              <w:widowControl w:val="0"/>
            </w:pPr>
            <w:r w:rsidRPr="00F829B6">
              <w:t>-7</w:t>
            </w:r>
          </w:p>
        </w:tc>
        <w:tc>
          <w:tcPr>
            <w:tcW w:w="0" w:type="auto"/>
            <w:vAlign w:val="bottom"/>
          </w:tcPr>
          <w:p w14:paraId="1EB0AABF"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7A933621" w14:textId="77777777" w:rsidR="0035583A" w:rsidRPr="00F829B6" w:rsidRDefault="0035583A" w:rsidP="0074607E">
            <w:pPr>
              <w:pStyle w:val="TAC"/>
              <w:keepNext w:val="0"/>
              <w:keepLines w:val="0"/>
              <w:widowControl w:val="0"/>
            </w:pPr>
            <w:r w:rsidRPr="00F829B6">
              <w:t>11010010</w:t>
            </w:r>
          </w:p>
        </w:tc>
        <w:tc>
          <w:tcPr>
            <w:tcW w:w="0" w:type="auto"/>
            <w:shd w:val="clear" w:color="auto" w:fill="auto"/>
            <w:vAlign w:val="bottom"/>
          </w:tcPr>
          <w:p w14:paraId="7C907A88"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4DB9BEFF" w14:textId="77777777" w:rsidR="0035583A" w:rsidRPr="00F829B6" w:rsidRDefault="0035583A" w:rsidP="0074607E">
            <w:pPr>
              <w:pStyle w:val="TAC"/>
              <w:keepNext w:val="0"/>
              <w:keepLines w:val="0"/>
              <w:widowControl w:val="0"/>
            </w:pPr>
            <w:r w:rsidRPr="00F829B6">
              <w:t>-11</w:t>
            </w:r>
          </w:p>
        </w:tc>
      </w:tr>
      <w:tr w:rsidR="0035583A" w:rsidRPr="00F829B6" w14:paraId="1636E959" w14:textId="77777777" w:rsidTr="00A02649">
        <w:trPr>
          <w:cantSplit/>
          <w:jc w:val="center"/>
        </w:trPr>
        <w:tc>
          <w:tcPr>
            <w:tcW w:w="0" w:type="auto"/>
            <w:shd w:val="clear" w:color="auto" w:fill="auto"/>
            <w:vAlign w:val="center"/>
          </w:tcPr>
          <w:p w14:paraId="7D727D9B" w14:textId="77777777" w:rsidR="0035583A" w:rsidRPr="00F829B6" w:rsidRDefault="0035583A" w:rsidP="0074607E">
            <w:pPr>
              <w:pStyle w:val="TAC"/>
              <w:keepNext w:val="0"/>
              <w:keepLines w:val="0"/>
              <w:widowControl w:val="0"/>
            </w:pPr>
            <w:r w:rsidRPr="00F829B6">
              <w:t>00010011</w:t>
            </w:r>
          </w:p>
        </w:tc>
        <w:tc>
          <w:tcPr>
            <w:tcW w:w="0" w:type="auto"/>
            <w:shd w:val="clear" w:color="auto" w:fill="auto"/>
            <w:vAlign w:val="bottom"/>
          </w:tcPr>
          <w:p w14:paraId="2C49A65C"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207FE56D" w14:textId="77777777" w:rsidR="0035583A" w:rsidRPr="00F829B6" w:rsidRDefault="0035583A" w:rsidP="0074607E">
            <w:pPr>
              <w:pStyle w:val="TAC"/>
              <w:keepNext w:val="0"/>
              <w:keepLines w:val="0"/>
              <w:widowControl w:val="0"/>
            </w:pPr>
            <w:r w:rsidRPr="00F829B6">
              <w:t>9</w:t>
            </w:r>
          </w:p>
        </w:tc>
        <w:tc>
          <w:tcPr>
            <w:tcW w:w="0" w:type="auto"/>
            <w:vAlign w:val="center"/>
          </w:tcPr>
          <w:p w14:paraId="65913D71" w14:textId="77777777" w:rsidR="0035583A" w:rsidRPr="00F829B6" w:rsidRDefault="0035583A" w:rsidP="0074607E">
            <w:pPr>
              <w:pStyle w:val="TAC"/>
              <w:keepNext w:val="0"/>
              <w:keepLines w:val="0"/>
              <w:widowControl w:val="0"/>
            </w:pPr>
            <w:r w:rsidRPr="00F829B6">
              <w:t>01010011</w:t>
            </w:r>
          </w:p>
        </w:tc>
        <w:tc>
          <w:tcPr>
            <w:tcW w:w="0" w:type="auto"/>
            <w:vAlign w:val="bottom"/>
          </w:tcPr>
          <w:p w14:paraId="0FEF16C2" w14:textId="77777777" w:rsidR="0035583A" w:rsidRPr="00F829B6" w:rsidRDefault="0035583A" w:rsidP="0074607E">
            <w:pPr>
              <w:pStyle w:val="TAC"/>
              <w:keepNext w:val="0"/>
              <w:keepLines w:val="0"/>
              <w:widowControl w:val="0"/>
            </w:pPr>
            <w:r w:rsidRPr="00F829B6">
              <w:t>7</w:t>
            </w:r>
          </w:p>
        </w:tc>
        <w:tc>
          <w:tcPr>
            <w:tcW w:w="0" w:type="auto"/>
            <w:vAlign w:val="bottom"/>
          </w:tcPr>
          <w:p w14:paraId="6248C9DF" w14:textId="77777777" w:rsidR="0035583A" w:rsidRPr="00F829B6" w:rsidRDefault="0035583A" w:rsidP="0074607E">
            <w:pPr>
              <w:pStyle w:val="TAC"/>
              <w:keepNext w:val="0"/>
              <w:keepLines w:val="0"/>
              <w:widowControl w:val="0"/>
            </w:pPr>
            <w:r w:rsidRPr="00F829B6">
              <w:t>-9</w:t>
            </w:r>
          </w:p>
        </w:tc>
        <w:tc>
          <w:tcPr>
            <w:tcW w:w="0" w:type="auto"/>
            <w:vAlign w:val="center"/>
          </w:tcPr>
          <w:p w14:paraId="1D754F19" w14:textId="77777777" w:rsidR="0035583A" w:rsidRPr="00F829B6" w:rsidRDefault="0035583A" w:rsidP="0074607E">
            <w:pPr>
              <w:pStyle w:val="TAC"/>
              <w:keepNext w:val="0"/>
              <w:keepLines w:val="0"/>
              <w:widowControl w:val="0"/>
            </w:pPr>
            <w:r w:rsidRPr="00F829B6">
              <w:t>10010011</w:t>
            </w:r>
          </w:p>
        </w:tc>
        <w:tc>
          <w:tcPr>
            <w:tcW w:w="0" w:type="auto"/>
            <w:vAlign w:val="bottom"/>
          </w:tcPr>
          <w:p w14:paraId="386838D1" w14:textId="77777777" w:rsidR="0035583A" w:rsidRPr="00F829B6" w:rsidRDefault="0035583A" w:rsidP="0074607E">
            <w:pPr>
              <w:pStyle w:val="TAC"/>
              <w:keepNext w:val="0"/>
              <w:keepLines w:val="0"/>
              <w:widowControl w:val="0"/>
            </w:pPr>
            <w:r w:rsidRPr="00F829B6">
              <w:t>-7</w:t>
            </w:r>
          </w:p>
        </w:tc>
        <w:tc>
          <w:tcPr>
            <w:tcW w:w="0" w:type="auto"/>
            <w:vAlign w:val="bottom"/>
          </w:tcPr>
          <w:p w14:paraId="11586F6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08B5EB0E" w14:textId="77777777" w:rsidR="0035583A" w:rsidRPr="00F829B6" w:rsidRDefault="0035583A" w:rsidP="0074607E">
            <w:pPr>
              <w:pStyle w:val="TAC"/>
              <w:keepNext w:val="0"/>
              <w:keepLines w:val="0"/>
              <w:widowControl w:val="0"/>
            </w:pPr>
            <w:r w:rsidRPr="00F829B6">
              <w:t>11010011</w:t>
            </w:r>
          </w:p>
        </w:tc>
        <w:tc>
          <w:tcPr>
            <w:tcW w:w="0" w:type="auto"/>
            <w:shd w:val="clear" w:color="auto" w:fill="auto"/>
            <w:vAlign w:val="bottom"/>
          </w:tcPr>
          <w:p w14:paraId="46073381"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1D4FB747" w14:textId="77777777" w:rsidR="0035583A" w:rsidRPr="00F829B6" w:rsidRDefault="0035583A" w:rsidP="0074607E">
            <w:pPr>
              <w:pStyle w:val="TAC"/>
              <w:keepNext w:val="0"/>
              <w:keepLines w:val="0"/>
              <w:widowControl w:val="0"/>
            </w:pPr>
            <w:r w:rsidRPr="00F829B6">
              <w:t>-9</w:t>
            </w:r>
          </w:p>
        </w:tc>
      </w:tr>
      <w:tr w:rsidR="0035583A" w:rsidRPr="00F829B6" w14:paraId="6DC6735F" w14:textId="77777777" w:rsidTr="00A02649">
        <w:trPr>
          <w:cantSplit/>
          <w:jc w:val="center"/>
        </w:trPr>
        <w:tc>
          <w:tcPr>
            <w:tcW w:w="0" w:type="auto"/>
            <w:shd w:val="clear" w:color="auto" w:fill="auto"/>
            <w:vAlign w:val="center"/>
          </w:tcPr>
          <w:p w14:paraId="53A2CAE8" w14:textId="77777777" w:rsidR="0035583A" w:rsidRPr="00F829B6" w:rsidRDefault="0035583A" w:rsidP="0074607E">
            <w:pPr>
              <w:pStyle w:val="TAC"/>
              <w:keepNext w:val="0"/>
              <w:keepLines w:val="0"/>
              <w:widowControl w:val="0"/>
            </w:pPr>
            <w:r w:rsidRPr="00F829B6">
              <w:t>00010100</w:t>
            </w:r>
          </w:p>
        </w:tc>
        <w:tc>
          <w:tcPr>
            <w:tcW w:w="0" w:type="auto"/>
            <w:shd w:val="clear" w:color="auto" w:fill="auto"/>
            <w:vAlign w:val="bottom"/>
          </w:tcPr>
          <w:p w14:paraId="274EFC60"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C34BD67" w14:textId="77777777" w:rsidR="0035583A" w:rsidRPr="00F829B6" w:rsidRDefault="0035583A" w:rsidP="0074607E">
            <w:pPr>
              <w:pStyle w:val="TAC"/>
              <w:keepNext w:val="0"/>
              <w:keepLines w:val="0"/>
              <w:widowControl w:val="0"/>
            </w:pPr>
            <w:r w:rsidRPr="00F829B6">
              <w:t>13</w:t>
            </w:r>
          </w:p>
        </w:tc>
        <w:tc>
          <w:tcPr>
            <w:tcW w:w="0" w:type="auto"/>
            <w:vAlign w:val="center"/>
          </w:tcPr>
          <w:p w14:paraId="2E52D9AF" w14:textId="77777777" w:rsidR="0035583A" w:rsidRPr="00F829B6" w:rsidRDefault="0035583A" w:rsidP="0074607E">
            <w:pPr>
              <w:pStyle w:val="TAC"/>
              <w:keepNext w:val="0"/>
              <w:keepLines w:val="0"/>
              <w:widowControl w:val="0"/>
            </w:pPr>
            <w:r w:rsidRPr="00F829B6">
              <w:t>01010100</w:t>
            </w:r>
          </w:p>
        </w:tc>
        <w:tc>
          <w:tcPr>
            <w:tcW w:w="0" w:type="auto"/>
            <w:vAlign w:val="bottom"/>
          </w:tcPr>
          <w:p w14:paraId="3B75CA11" w14:textId="77777777" w:rsidR="0035583A" w:rsidRPr="00F829B6" w:rsidRDefault="0035583A" w:rsidP="0074607E">
            <w:pPr>
              <w:pStyle w:val="TAC"/>
              <w:keepNext w:val="0"/>
              <w:keepLines w:val="0"/>
              <w:widowControl w:val="0"/>
            </w:pPr>
            <w:r w:rsidRPr="00F829B6">
              <w:t>5</w:t>
            </w:r>
          </w:p>
        </w:tc>
        <w:tc>
          <w:tcPr>
            <w:tcW w:w="0" w:type="auto"/>
            <w:vAlign w:val="bottom"/>
          </w:tcPr>
          <w:p w14:paraId="30D5D08F" w14:textId="77777777" w:rsidR="0035583A" w:rsidRPr="00F829B6" w:rsidRDefault="0035583A" w:rsidP="0074607E">
            <w:pPr>
              <w:pStyle w:val="TAC"/>
              <w:keepNext w:val="0"/>
              <w:keepLines w:val="0"/>
              <w:widowControl w:val="0"/>
            </w:pPr>
            <w:r w:rsidRPr="00F829B6">
              <w:t>-13</w:t>
            </w:r>
          </w:p>
        </w:tc>
        <w:tc>
          <w:tcPr>
            <w:tcW w:w="0" w:type="auto"/>
            <w:vAlign w:val="center"/>
          </w:tcPr>
          <w:p w14:paraId="15AEC462" w14:textId="77777777" w:rsidR="0035583A" w:rsidRPr="00F829B6" w:rsidRDefault="0035583A" w:rsidP="0074607E">
            <w:pPr>
              <w:pStyle w:val="TAC"/>
              <w:keepNext w:val="0"/>
              <w:keepLines w:val="0"/>
              <w:widowControl w:val="0"/>
            </w:pPr>
            <w:r w:rsidRPr="00F829B6">
              <w:t>10010100</w:t>
            </w:r>
          </w:p>
        </w:tc>
        <w:tc>
          <w:tcPr>
            <w:tcW w:w="0" w:type="auto"/>
            <w:vAlign w:val="bottom"/>
          </w:tcPr>
          <w:p w14:paraId="6CB0B38C" w14:textId="77777777" w:rsidR="0035583A" w:rsidRPr="00F829B6" w:rsidRDefault="0035583A" w:rsidP="0074607E">
            <w:pPr>
              <w:pStyle w:val="TAC"/>
              <w:keepNext w:val="0"/>
              <w:keepLines w:val="0"/>
              <w:widowControl w:val="0"/>
            </w:pPr>
            <w:r w:rsidRPr="00F829B6">
              <w:t>-5</w:t>
            </w:r>
          </w:p>
        </w:tc>
        <w:tc>
          <w:tcPr>
            <w:tcW w:w="0" w:type="auto"/>
            <w:vAlign w:val="bottom"/>
          </w:tcPr>
          <w:p w14:paraId="51E4FACB"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58761E2D" w14:textId="77777777" w:rsidR="0035583A" w:rsidRPr="00F829B6" w:rsidRDefault="0035583A" w:rsidP="0074607E">
            <w:pPr>
              <w:pStyle w:val="TAC"/>
              <w:keepNext w:val="0"/>
              <w:keepLines w:val="0"/>
              <w:widowControl w:val="0"/>
            </w:pPr>
            <w:r w:rsidRPr="00F829B6">
              <w:t>11010100</w:t>
            </w:r>
          </w:p>
        </w:tc>
        <w:tc>
          <w:tcPr>
            <w:tcW w:w="0" w:type="auto"/>
            <w:shd w:val="clear" w:color="auto" w:fill="auto"/>
            <w:vAlign w:val="bottom"/>
          </w:tcPr>
          <w:p w14:paraId="46709BC9"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69153606" w14:textId="77777777" w:rsidR="0035583A" w:rsidRPr="00F829B6" w:rsidRDefault="0035583A" w:rsidP="0074607E">
            <w:pPr>
              <w:pStyle w:val="TAC"/>
              <w:keepNext w:val="0"/>
              <w:keepLines w:val="0"/>
              <w:widowControl w:val="0"/>
            </w:pPr>
            <w:r w:rsidRPr="00F829B6">
              <w:t>-13</w:t>
            </w:r>
          </w:p>
        </w:tc>
      </w:tr>
      <w:tr w:rsidR="0035583A" w:rsidRPr="00F829B6" w14:paraId="16F8F1F7" w14:textId="77777777" w:rsidTr="00A02649">
        <w:trPr>
          <w:cantSplit/>
          <w:jc w:val="center"/>
        </w:trPr>
        <w:tc>
          <w:tcPr>
            <w:tcW w:w="0" w:type="auto"/>
            <w:shd w:val="clear" w:color="auto" w:fill="auto"/>
            <w:vAlign w:val="center"/>
          </w:tcPr>
          <w:p w14:paraId="7144F2A1" w14:textId="77777777" w:rsidR="0035583A" w:rsidRPr="00F829B6" w:rsidRDefault="0035583A" w:rsidP="0074607E">
            <w:pPr>
              <w:pStyle w:val="TAC"/>
              <w:keepNext w:val="0"/>
              <w:keepLines w:val="0"/>
              <w:widowControl w:val="0"/>
            </w:pPr>
            <w:r w:rsidRPr="00F829B6">
              <w:t>00010101</w:t>
            </w:r>
          </w:p>
        </w:tc>
        <w:tc>
          <w:tcPr>
            <w:tcW w:w="0" w:type="auto"/>
            <w:shd w:val="clear" w:color="auto" w:fill="auto"/>
            <w:vAlign w:val="bottom"/>
          </w:tcPr>
          <w:p w14:paraId="7D1CF2B6"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5A98236E" w14:textId="77777777" w:rsidR="0035583A" w:rsidRPr="00F829B6" w:rsidRDefault="0035583A" w:rsidP="0074607E">
            <w:pPr>
              <w:pStyle w:val="TAC"/>
              <w:keepNext w:val="0"/>
              <w:keepLines w:val="0"/>
              <w:widowControl w:val="0"/>
            </w:pPr>
            <w:r w:rsidRPr="00F829B6">
              <w:t>15</w:t>
            </w:r>
          </w:p>
        </w:tc>
        <w:tc>
          <w:tcPr>
            <w:tcW w:w="0" w:type="auto"/>
            <w:vAlign w:val="center"/>
          </w:tcPr>
          <w:p w14:paraId="199421C8" w14:textId="77777777" w:rsidR="0035583A" w:rsidRPr="00F829B6" w:rsidRDefault="0035583A" w:rsidP="0074607E">
            <w:pPr>
              <w:pStyle w:val="TAC"/>
              <w:keepNext w:val="0"/>
              <w:keepLines w:val="0"/>
              <w:widowControl w:val="0"/>
            </w:pPr>
            <w:r w:rsidRPr="00F829B6">
              <w:t>01010101</w:t>
            </w:r>
          </w:p>
        </w:tc>
        <w:tc>
          <w:tcPr>
            <w:tcW w:w="0" w:type="auto"/>
            <w:vAlign w:val="bottom"/>
          </w:tcPr>
          <w:p w14:paraId="62E0C1EE" w14:textId="77777777" w:rsidR="0035583A" w:rsidRPr="00F829B6" w:rsidRDefault="0035583A" w:rsidP="0074607E">
            <w:pPr>
              <w:pStyle w:val="TAC"/>
              <w:keepNext w:val="0"/>
              <w:keepLines w:val="0"/>
              <w:widowControl w:val="0"/>
            </w:pPr>
            <w:r w:rsidRPr="00F829B6">
              <w:t>5</w:t>
            </w:r>
          </w:p>
        </w:tc>
        <w:tc>
          <w:tcPr>
            <w:tcW w:w="0" w:type="auto"/>
            <w:vAlign w:val="bottom"/>
          </w:tcPr>
          <w:p w14:paraId="637CC437" w14:textId="77777777" w:rsidR="0035583A" w:rsidRPr="00F829B6" w:rsidRDefault="0035583A" w:rsidP="0074607E">
            <w:pPr>
              <w:pStyle w:val="TAC"/>
              <w:keepNext w:val="0"/>
              <w:keepLines w:val="0"/>
              <w:widowControl w:val="0"/>
            </w:pPr>
            <w:r w:rsidRPr="00F829B6">
              <w:t>-15</w:t>
            </w:r>
          </w:p>
        </w:tc>
        <w:tc>
          <w:tcPr>
            <w:tcW w:w="0" w:type="auto"/>
            <w:vAlign w:val="center"/>
          </w:tcPr>
          <w:p w14:paraId="44805C61" w14:textId="77777777" w:rsidR="0035583A" w:rsidRPr="00F829B6" w:rsidRDefault="0035583A" w:rsidP="0074607E">
            <w:pPr>
              <w:pStyle w:val="TAC"/>
              <w:keepNext w:val="0"/>
              <w:keepLines w:val="0"/>
              <w:widowControl w:val="0"/>
            </w:pPr>
            <w:r w:rsidRPr="00F829B6">
              <w:t>10010101</w:t>
            </w:r>
          </w:p>
        </w:tc>
        <w:tc>
          <w:tcPr>
            <w:tcW w:w="0" w:type="auto"/>
            <w:vAlign w:val="bottom"/>
          </w:tcPr>
          <w:p w14:paraId="0B64CC62" w14:textId="77777777" w:rsidR="0035583A" w:rsidRPr="00F829B6" w:rsidRDefault="0035583A" w:rsidP="0074607E">
            <w:pPr>
              <w:pStyle w:val="TAC"/>
              <w:keepNext w:val="0"/>
              <w:keepLines w:val="0"/>
              <w:widowControl w:val="0"/>
            </w:pPr>
            <w:r w:rsidRPr="00F829B6">
              <w:t>-5</w:t>
            </w:r>
          </w:p>
        </w:tc>
        <w:tc>
          <w:tcPr>
            <w:tcW w:w="0" w:type="auto"/>
            <w:vAlign w:val="bottom"/>
          </w:tcPr>
          <w:p w14:paraId="35018898"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16E20384" w14:textId="77777777" w:rsidR="0035583A" w:rsidRPr="00F829B6" w:rsidRDefault="0035583A" w:rsidP="0074607E">
            <w:pPr>
              <w:pStyle w:val="TAC"/>
              <w:keepNext w:val="0"/>
              <w:keepLines w:val="0"/>
              <w:widowControl w:val="0"/>
            </w:pPr>
            <w:r w:rsidRPr="00F829B6">
              <w:t>11010101</w:t>
            </w:r>
          </w:p>
        </w:tc>
        <w:tc>
          <w:tcPr>
            <w:tcW w:w="0" w:type="auto"/>
            <w:shd w:val="clear" w:color="auto" w:fill="auto"/>
            <w:vAlign w:val="bottom"/>
          </w:tcPr>
          <w:p w14:paraId="77AD9FB0"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5AD420BE" w14:textId="77777777" w:rsidR="0035583A" w:rsidRPr="00F829B6" w:rsidRDefault="0035583A" w:rsidP="0074607E">
            <w:pPr>
              <w:pStyle w:val="TAC"/>
              <w:keepNext w:val="0"/>
              <w:keepLines w:val="0"/>
              <w:widowControl w:val="0"/>
            </w:pPr>
            <w:r w:rsidRPr="00F829B6">
              <w:t>-15</w:t>
            </w:r>
          </w:p>
        </w:tc>
      </w:tr>
      <w:tr w:rsidR="0035583A" w:rsidRPr="00F829B6" w14:paraId="17C7FC00" w14:textId="77777777" w:rsidTr="00A02649">
        <w:trPr>
          <w:cantSplit/>
          <w:jc w:val="center"/>
        </w:trPr>
        <w:tc>
          <w:tcPr>
            <w:tcW w:w="0" w:type="auto"/>
            <w:shd w:val="clear" w:color="auto" w:fill="auto"/>
            <w:vAlign w:val="center"/>
          </w:tcPr>
          <w:p w14:paraId="67675B82" w14:textId="77777777" w:rsidR="0035583A" w:rsidRPr="00F829B6" w:rsidRDefault="0035583A" w:rsidP="0074607E">
            <w:pPr>
              <w:pStyle w:val="TAC"/>
              <w:keepNext w:val="0"/>
              <w:keepLines w:val="0"/>
              <w:widowControl w:val="0"/>
            </w:pPr>
            <w:r w:rsidRPr="00F829B6">
              <w:t>00010110</w:t>
            </w:r>
          </w:p>
        </w:tc>
        <w:tc>
          <w:tcPr>
            <w:tcW w:w="0" w:type="auto"/>
            <w:shd w:val="clear" w:color="auto" w:fill="auto"/>
            <w:vAlign w:val="bottom"/>
          </w:tcPr>
          <w:p w14:paraId="032E6EB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2759DF7C" w14:textId="77777777" w:rsidR="0035583A" w:rsidRPr="00F829B6" w:rsidRDefault="0035583A" w:rsidP="0074607E">
            <w:pPr>
              <w:pStyle w:val="TAC"/>
              <w:keepNext w:val="0"/>
              <w:keepLines w:val="0"/>
              <w:widowControl w:val="0"/>
            </w:pPr>
            <w:r w:rsidRPr="00F829B6">
              <w:t>13</w:t>
            </w:r>
          </w:p>
        </w:tc>
        <w:tc>
          <w:tcPr>
            <w:tcW w:w="0" w:type="auto"/>
            <w:vAlign w:val="center"/>
          </w:tcPr>
          <w:p w14:paraId="3DDF67B3" w14:textId="77777777" w:rsidR="0035583A" w:rsidRPr="00F829B6" w:rsidRDefault="0035583A" w:rsidP="0074607E">
            <w:pPr>
              <w:pStyle w:val="TAC"/>
              <w:keepNext w:val="0"/>
              <w:keepLines w:val="0"/>
              <w:widowControl w:val="0"/>
            </w:pPr>
            <w:r w:rsidRPr="00F829B6">
              <w:t>01010110</w:t>
            </w:r>
          </w:p>
        </w:tc>
        <w:tc>
          <w:tcPr>
            <w:tcW w:w="0" w:type="auto"/>
            <w:vAlign w:val="bottom"/>
          </w:tcPr>
          <w:p w14:paraId="3E9A0BBA" w14:textId="77777777" w:rsidR="0035583A" w:rsidRPr="00F829B6" w:rsidRDefault="0035583A" w:rsidP="0074607E">
            <w:pPr>
              <w:pStyle w:val="TAC"/>
              <w:keepNext w:val="0"/>
              <w:keepLines w:val="0"/>
              <w:widowControl w:val="0"/>
            </w:pPr>
            <w:r w:rsidRPr="00F829B6">
              <w:t>7</w:t>
            </w:r>
          </w:p>
        </w:tc>
        <w:tc>
          <w:tcPr>
            <w:tcW w:w="0" w:type="auto"/>
            <w:vAlign w:val="bottom"/>
          </w:tcPr>
          <w:p w14:paraId="36C0C646" w14:textId="77777777" w:rsidR="0035583A" w:rsidRPr="00F829B6" w:rsidRDefault="0035583A" w:rsidP="0074607E">
            <w:pPr>
              <w:pStyle w:val="TAC"/>
              <w:keepNext w:val="0"/>
              <w:keepLines w:val="0"/>
              <w:widowControl w:val="0"/>
            </w:pPr>
            <w:r w:rsidRPr="00F829B6">
              <w:t>-13</w:t>
            </w:r>
          </w:p>
        </w:tc>
        <w:tc>
          <w:tcPr>
            <w:tcW w:w="0" w:type="auto"/>
            <w:vAlign w:val="center"/>
          </w:tcPr>
          <w:p w14:paraId="1C832DE5" w14:textId="77777777" w:rsidR="0035583A" w:rsidRPr="00F829B6" w:rsidRDefault="0035583A" w:rsidP="0074607E">
            <w:pPr>
              <w:pStyle w:val="TAC"/>
              <w:keepNext w:val="0"/>
              <w:keepLines w:val="0"/>
              <w:widowControl w:val="0"/>
            </w:pPr>
            <w:r w:rsidRPr="00F829B6">
              <w:t>10010110</w:t>
            </w:r>
          </w:p>
        </w:tc>
        <w:tc>
          <w:tcPr>
            <w:tcW w:w="0" w:type="auto"/>
            <w:vAlign w:val="bottom"/>
          </w:tcPr>
          <w:p w14:paraId="6F846216" w14:textId="77777777" w:rsidR="0035583A" w:rsidRPr="00F829B6" w:rsidRDefault="0035583A" w:rsidP="0074607E">
            <w:pPr>
              <w:pStyle w:val="TAC"/>
              <w:keepNext w:val="0"/>
              <w:keepLines w:val="0"/>
              <w:widowControl w:val="0"/>
            </w:pPr>
            <w:r w:rsidRPr="00F829B6">
              <w:t>-7</w:t>
            </w:r>
          </w:p>
        </w:tc>
        <w:tc>
          <w:tcPr>
            <w:tcW w:w="0" w:type="auto"/>
            <w:vAlign w:val="bottom"/>
          </w:tcPr>
          <w:p w14:paraId="44B3D32A"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41B8BEC3" w14:textId="77777777" w:rsidR="0035583A" w:rsidRPr="00F829B6" w:rsidRDefault="0035583A" w:rsidP="0074607E">
            <w:pPr>
              <w:pStyle w:val="TAC"/>
              <w:keepNext w:val="0"/>
              <w:keepLines w:val="0"/>
              <w:widowControl w:val="0"/>
            </w:pPr>
            <w:r w:rsidRPr="00F829B6">
              <w:t>11010110</w:t>
            </w:r>
          </w:p>
        </w:tc>
        <w:tc>
          <w:tcPr>
            <w:tcW w:w="0" w:type="auto"/>
            <w:shd w:val="clear" w:color="auto" w:fill="auto"/>
            <w:vAlign w:val="bottom"/>
          </w:tcPr>
          <w:p w14:paraId="677B03C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754CA0F6" w14:textId="77777777" w:rsidR="0035583A" w:rsidRPr="00F829B6" w:rsidRDefault="0035583A" w:rsidP="0074607E">
            <w:pPr>
              <w:pStyle w:val="TAC"/>
              <w:keepNext w:val="0"/>
              <w:keepLines w:val="0"/>
              <w:widowControl w:val="0"/>
            </w:pPr>
            <w:r w:rsidRPr="00F829B6">
              <w:t>-13</w:t>
            </w:r>
          </w:p>
        </w:tc>
      </w:tr>
      <w:tr w:rsidR="0035583A" w:rsidRPr="00F829B6" w14:paraId="08D38098" w14:textId="77777777" w:rsidTr="00A02649">
        <w:trPr>
          <w:cantSplit/>
          <w:jc w:val="center"/>
        </w:trPr>
        <w:tc>
          <w:tcPr>
            <w:tcW w:w="0" w:type="auto"/>
            <w:shd w:val="clear" w:color="auto" w:fill="auto"/>
            <w:vAlign w:val="center"/>
          </w:tcPr>
          <w:p w14:paraId="6E1B3E93" w14:textId="77777777" w:rsidR="0035583A" w:rsidRPr="00F829B6" w:rsidRDefault="0035583A" w:rsidP="0074607E">
            <w:pPr>
              <w:pStyle w:val="TAC"/>
              <w:keepNext w:val="0"/>
              <w:keepLines w:val="0"/>
              <w:widowControl w:val="0"/>
            </w:pPr>
            <w:r w:rsidRPr="00F829B6">
              <w:t>00010111</w:t>
            </w:r>
          </w:p>
        </w:tc>
        <w:tc>
          <w:tcPr>
            <w:tcW w:w="0" w:type="auto"/>
            <w:shd w:val="clear" w:color="auto" w:fill="auto"/>
            <w:vAlign w:val="bottom"/>
          </w:tcPr>
          <w:p w14:paraId="263C7E8C"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79CF7F1F" w14:textId="77777777" w:rsidR="0035583A" w:rsidRPr="00F829B6" w:rsidRDefault="0035583A" w:rsidP="0074607E">
            <w:pPr>
              <w:pStyle w:val="TAC"/>
              <w:keepNext w:val="0"/>
              <w:keepLines w:val="0"/>
              <w:widowControl w:val="0"/>
            </w:pPr>
            <w:r w:rsidRPr="00F829B6">
              <w:t>15</w:t>
            </w:r>
          </w:p>
        </w:tc>
        <w:tc>
          <w:tcPr>
            <w:tcW w:w="0" w:type="auto"/>
            <w:vAlign w:val="center"/>
          </w:tcPr>
          <w:p w14:paraId="284CC64B" w14:textId="77777777" w:rsidR="0035583A" w:rsidRPr="00F829B6" w:rsidRDefault="0035583A" w:rsidP="0074607E">
            <w:pPr>
              <w:pStyle w:val="TAC"/>
              <w:keepNext w:val="0"/>
              <w:keepLines w:val="0"/>
              <w:widowControl w:val="0"/>
            </w:pPr>
            <w:r w:rsidRPr="00F829B6">
              <w:t>01010111</w:t>
            </w:r>
          </w:p>
        </w:tc>
        <w:tc>
          <w:tcPr>
            <w:tcW w:w="0" w:type="auto"/>
            <w:vAlign w:val="bottom"/>
          </w:tcPr>
          <w:p w14:paraId="245FF2CE" w14:textId="77777777" w:rsidR="0035583A" w:rsidRPr="00F829B6" w:rsidRDefault="0035583A" w:rsidP="0074607E">
            <w:pPr>
              <w:pStyle w:val="TAC"/>
              <w:keepNext w:val="0"/>
              <w:keepLines w:val="0"/>
              <w:widowControl w:val="0"/>
            </w:pPr>
            <w:r w:rsidRPr="00F829B6">
              <w:t>7</w:t>
            </w:r>
          </w:p>
        </w:tc>
        <w:tc>
          <w:tcPr>
            <w:tcW w:w="0" w:type="auto"/>
            <w:vAlign w:val="bottom"/>
          </w:tcPr>
          <w:p w14:paraId="0FF28E39" w14:textId="77777777" w:rsidR="0035583A" w:rsidRPr="00F829B6" w:rsidRDefault="0035583A" w:rsidP="0074607E">
            <w:pPr>
              <w:pStyle w:val="TAC"/>
              <w:keepNext w:val="0"/>
              <w:keepLines w:val="0"/>
              <w:widowControl w:val="0"/>
            </w:pPr>
            <w:r w:rsidRPr="00F829B6">
              <w:t>-15</w:t>
            </w:r>
          </w:p>
        </w:tc>
        <w:tc>
          <w:tcPr>
            <w:tcW w:w="0" w:type="auto"/>
            <w:vAlign w:val="center"/>
          </w:tcPr>
          <w:p w14:paraId="6746DBD3" w14:textId="77777777" w:rsidR="0035583A" w:rsidRPr="00F829B6" w:rsidRDefault="0035583A" w:rsidP="0074607E">
            <w:pPr>
              <w:pStyle w:val="TAC"/>
              <w:keepNext w:val="0"/>
              <w:keepLines w:val="0"/>
              <w:widowControl w:val="0"/>
            </w:pPr>
            <w:r w:rsidRPr="00F829B6">
              <w:t>10010111</w:t>
            </w:r>
          </w:p>
        </w:tc>
        <w:tc>
          <w:tcPr>
            <w:tcW w:w="0" w:type="auto"/>
            <w:vAlign w:val="bottom"/>
          </w:tcPr>
          <w:p w14:paraId="246C138F" w14:textId="77777777" w:rsidR="0035583A" w:rsidRPr="00F829B6" w:rsidRDefault="0035583A" w:rsidP="0074607E">
            <w:pPr>
              <w:pStyle w:val="TAC"/>
              <w:keepNext w:val="0"/>
              <w:keepLines w:val="0"/>
              <w:widowControl w:val="0"/>
            </w:pPr>
            <w:r w:rsidRPr="00F829B6">
              <w:t>-7</w:t>
            </w:r>
          </w:p>
        </w:tc>
        <w:tc>
          <w:tcPr>
            <w:tcW w:w="0" w:type="auto"/>
            <w:vAlign w:val="bottom"/>
          </w:tcPr>
          <w:p w14:paraId="6137099F"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17790D34" w14:textId="77777777" w:rsidR="0035583A" w:rsidRPr="00F829B6" w:rsidRDefault="0035583A" w:rsidP="0074607E">
            <w:pPr>
              <w:pStyle w:val="TAC"/>
              <w:keepNext w:val="0"/>
              <w:keepLines w:val="0"/>
              <w:widowControl w:val="0"/>
            </w:pPr>
            <w:r w:rsidRPr="00F829B6">
              <w:t>11010111</w:t>
            </w:r>
          </w:p>
        </w:tc>
        <w:tc>
          <w:tcPr>
            <w:tcW w:w="0" w:type="auto"/>
            <w:shd w:val="clear" w:color="auto" w:fill="auto"/>
            <w:vAlign w:val="bottom"/>
          </w:tcPr>
          <w:p w14:paraId="19FC41B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7D7190F8" w14:textId="77777777" w:rsidR="0035583A" w:rsidRPr="00F829B6" w:rsidRDefault="0035583A" w:rsidP="0074607E">
            <w:pPr>
              <w:pStyle w:val="TAC"/>
              <w:keepNext w:val="0"/>
              <w:keepLines w:val="0"/>
              <w:widowControl w:val="0"/>
            </w:pPr>
            <w:r w:rsidRPr="00F829B6">
              <w:t>-15</w:t>
            </w:r>
          </w:p>
        </w:tc>
      </w:tr>
      <w:tr w:rsidR="0035583A" w:rsidRPr="00F829B6" w14:paraId="6D02E70A" w14:textId="77777777" w:rsidTr="00A02649">
        <w:trPr>
          <w:cantSplit/>
          <w:jc w:val="center"/>
        </w:trPr>
        <w:tc>
          <w:tcPr>
            <w:tcW w:w="0" w:type="auto"/>
            <w:shd w:val="clear" w:color="auto" w:fill="auto"/>
            <w:vAlign w:val="center"/>
          </w:tcPr>
          <w:p w14:paraId="34F8FC7E" w14:textId="77777777" w:rsidR="0035583A" w:rsidRPr="00F829B6" w:rsidRDefault="0035583A" w:rsidP="0074607E">
            <w:pPr>
              <w:pStyle w:val="TAC"/>
              <w:keepNext w:val="0"/>
              <w:keepLines w:val="0"/>
              <w:widowControl w:val="0"/>
            </w:pPr>
            <w:r w:rsidRPr="00F829B6">
              <w:t>00011000</w:t>
            </w:r>
          </w:p>
        </w:tc>
        <w:tc>
          <w:tcPr>
            <w:tcW w:w="0" w:type="auto"/>
            <w:shd w:val="clear" w:color="auto" w:fill="auto"/>
            <w:vAlign w:val="bottom"/>
          </w:tcPr>
          <w:p w14:paraId="4EFB4D3B"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19CEBA03" w14:textId="77777777" w:rsidR="0035583A" w:rsidRPr="00F829B6" w:rsidRDefault="0035583A" w:rsidP="0074607E">
            <w:pPr>
              <w:pStyle w:val="TAC"/>
              <w:keepNext w:val="0"/>
              <w:keepLines w:val="0"/>
              <w:widowControl w:val="0"/>
            </w:pPr>
            <w:r w:rsidRPr="00F829B6">
              <w:t>11</w:t>
            </w:r>
          </w:p>
        </w:tc>
        <w:tc>
          <w:tcPr>
            <w:tcW w:w="0" w:type="auto"/>
            <w:vAlign w:val="center"/>
          </w:tcPr>
          <w:p w14:paraId="2AC2B5F2" w14:textId="77777777" w:rsidR="0035583A" w:rsidRPr="00F829B6" w:rsidRDefault="0035583A" w:rsidP="0074607E">
            <w:pPr>
              <w:pStyle w:val="TAC"/>
              <w:keepNext w:val="0"/>
              <w:keepLines w:val="0"/>
              <w:widowControl w:val="0"/>
            </w:pPr>
            <w:r w:rsidRPr="00F829B6">
              <w:t>01011000</w:t>
            </w:r>
          </w:p>
        </w:tc>
        <w:tc>
          <w:tcPr>
            <w:tcW w:w="0" w:type="auto"/>
            <w:vAlign w:val="bottom"/>
          </w:tcPr>
          <w:p w14:paraId="0ACAC8E1" w14:textId="77777777" w:rsidR="0035583A" w:rsidRPr="00F829B6" w:rsidRDefault="0035583A" w:rsidP="0074607E">
            <w:pPr>
              <w:pStyle w:val="TAC"/>
              <w:keepNext w:val="0"/>
              <w:keepLines w:val="0"/>
              <w:widowControl w:val="0"/>
            </w:pPr>
            <w:r w:rsidRPr="00F829B6">
              <w:t>3</w:t>
            </w:r>
          </w:p>
        </w:tc>
        <w:tc>
          <w:tcPr>
            <w:tcW w:w="0" w:type="auto"/>
            <w:vAlign w:val="bottom"/>
          </w:tcPr>
          <w:p w14:paraId="2089098D" w14:textId="77777777" w:rsidR="0035583A" w:rsidRPr="00F829B6" w:rsidRDefault="0035583A" w:rsidP="0074607E">
            <w:pPr>
              <w:pStyle w:val="TAC"/>
              <w:keepNext w:val="0"/>
              <w:keepLines w:val="0"/>
              <w:widowControl w:val="0"/>
            </w:pPr>
            <w:r w:rsidRPr="00F829B6">
              <w:t>-11</w:t>
            </w:r>
          </w:p>
        </w:tc>
        <w:tc>
          <w:tcPr>
            <w:tcW w:w="0" w:type="auto"/>
            <w:vAlign w:val="center"/>
          </w:tcPr>
          <w:p w14:paraId="44402756" w14:textId="77777777" w:rsidR="0035583A" w:rsidRPr="00F829B6" w:rsidRDefault="0035583A" w:rsidP="0074607E">
            <w:pPr>
              <w:pStyle w:val="TAC"/>
              <w:keepNext w:val="0"/>
              <w:keepLines w:val="0"/>
              <w:widowControl w:val="0"/>
            </w:pPr>
            <w:r w:rsidRPr="00F829B6">
              <w:t>10011000</w:t>
            </w:r>
          </w:p>
        </w:tc>
        <w:tc>
          <w:tcPr>
            <w:tcW w:w="0" w:type="auto"/>
            <w:vAlign w:val="bottom"/>
          </w:tcPr>
          <w:p w14:paraId="6C31E229" w14:textId="77777777" w:rsidR="0035583A" w:rsidRPr="00F829B6" w:rsidRDefault="0035583A" w:rsidP="0074607E">
            <w:pPr>
              <w:pStyle w:val="TAC"/>
              <w:keepNext w:val="0"/>
              <w:keepLines w:val="0"/>
              <w:widowControl w:val="0"/>
            </w:pPr>
            <w:r w:rsidRPr="00F829B6">
              <w:t>-3</w:t>
            </w:r>
          </w:p>
        </w:tc>
        <w:tc>
          <w:tcPr>
            <w:tcW w:w="0" w:type="auto"/>
            <w:vAlign w:val="bottom"/>
          </w:tcPr>
          <w:p w14:paraId="50BE2984"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2A4B9914" w14:textId="77777777" w:rsidR="0035583A" w:rsidRPr="00F829B6" w:rsidRDefault="0035583A" w:rsidP="0074607E">
            <w:pPr>
              <w:pStyle w:val="TAC"/>
              <w:keepNext w:val="0"/>
              <w:keepLines w:val="0"/>
              <w:widowControl w:val="0"/>
            </w:pPr>
            <w:r w:rsidRPr="00F829B6">
              <w:t>11011000</w:t>
            </w:r>
          </w:p>
        </w:tc>
        <w:tc>
          <w:tcPr>
            <w:tcW w:w="0" w:type="auto"/>
            <w:shd w:val="clear" w:color="auto" w:fill="auto"/>
            <w:vAlign w:val="bottom"/>
          </w:tcPr>
          <w:p w14:paraId="313C4BDD"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71372E94" w14:textId="77777777" w:rsidR="0035583A" w:rsidRPr="00F829B6" w:rsidRDefault="0035583A" w:rsidP="0074607E">
            <w:pPr>
              <w:pStyle w:val="TAC"/>
              <w:keepNext w:val="0"/>
              <w:keepLines w:val="0"/>
              <w:widowControl w:val="0"/>
            </w:pPr>
            <w:r w:rsidRPr="00F829B6">
              <w:t>-11</w:t>
            </w:r>
          </w:p>
        </w:tc>
      </w:tr>
      <w:tr w:rsidR="0035583A" w:rsidRPr="00F829B6" w14:paraId="3F29AF04" w14:textId="77777777" w:rsidTr="00A02649">
        <w:trPr>
          <w:cantSplit/>
          <w:jc w:val="center"/>
        </w:trPr>
        <w:tc>
          <w:tcPr>
            <w:tcW w:w="0" w:type="auto"/>
            <w:shd w:val="clear" w:color="auto" w:fill="auto"/>
            <w:vAlign w:val="center"/>
          </w:tcPr>
          <w:p w14:paraId="23664D77" w14:textId="77777777" w:rsidR="0035583A" w:rsidRPr="00F829B6" w:rsidRDefault="0035583A" w:rsidP="0074607E">
            <w:pPr>
              <w:pStyle w:val="TAC"/>
              <w:keepNext w:val="0"/>
              <w:keepLines w:val="0"/>
              <w:widowControl w:val="0"/>
            </w:pPr>
            <w:r w:rsidRPr="00F829B6">
              <w:t>00011001</w:t>
            </w:r>
          </w:p>
        </w:tc>
        <w:tc>
          <w:tcPr>
            <w:tcW w:w="0" w:type="auto"/>
            <w:shd w:val="clear" w:color="auto" w:fill="auto"/>
            <w:vAlign w:val="bottom"/>
          </w:tcPr>
          <w:p w14:paraId="26B6983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5F927A1" w14:textId="77777777" w:rsidR="0035583A" w:rsidRPr="00F829B6" w:rsidRDefault="0035583A" w:rsidP="0074607E">
            <w:pPr>
              <w:pStyle w:val="TAC"/>
              <w:keepNext w:val="0"/>
              <w:keepLines w:val="0"/>
              <w:widowControl w:val="0"/>
            </w:pPr>
            <w:r w:rsidRPr="00F829B6">
              <w:t>9</w:t>
            </w:r>
          </w:p>
        </w:tc>
        <w:tc>
          <w:tcPr>
            <w:tcW w:w="0" w:type="auto"/>
            <w:vAlign w:val="center"/>
          </w:tcPr>
          <w:p w14:paraId="02721C31" w14:textId="77777777" w:rsidR="0035583A" w:rsidRPr="00F829B6" w:rsidRDefault="0035583A" w:rsidP="0074607E">
            <w:pPr>
              <w:pStyle w:val="TAC"/>
              <w:keepNext w:val="0"/>
              <w:keepLines w:val="0"/>
              <w:widowControl w:val="0"/>
            </w:pPr>
            <w:r w:rsidRPr="00F829B6">
              <w:t>01011001</w:t>
            </w:r>
          </w:p>
        </w:tc>
        <w:tc>
          <w:tcPr>
            <w:tcW w:w="0" w:type="auto"/>
            <w:vAlign w:val="bottom"/>
          </w:tcPr>
          <w:p w14:paraId="6EB028F6" w14:textId="77777777" w:rsidR="0035583A" w:rsidRPr="00F829B6" w:rsidRDefault="0035583A" w:rsidP="0074607E">
            <w:pPr>
              <w:pStyle w:val="TAC"/>
              <w:keepNext w:val="0"/>
              <w:keepLines w:val="0"/>
              <w:widowControl w:val="0"/>
            </w:pPr>
            <w:r w:rsidRPr="00F829B6">
              <w:t>3</w:t>
            </w:r>
          </w:p>
        </w:tc>
        <w:tc>
          <w:tcPr>
            <w:tcW w:w="0" w:type="auto"/>
            <w:vAlign w:val="bottom"/>
          </w:tcPr>
          <w:p w14:paraId="7720692A" w14:textId="77777777" w:rsidR="0035583A" w:rsidRPr="00F829B6" w:rsidRDefault="0035583A" w:rsidP="0074607E">
            <w:pPr>
              <w:pStyle w:val="TAC"/>
              <w:keepNext w:val="0"/>
              <w:keepLines w:val="0"/>
              <w:widowControl w:val="0"/>
            </w:pPr>
            <w:r w:rsidRPr="00F829B6">
              <w:t>-9</w:t>
            </w:r>
          </w:p>
        </w:tc>
        <w:tc>
          <w:tcPr>
            <w:tcW w:w="0" w:type="auto"/>
            <w:vAlign w:val="center"/>
          </w:tcPr>
          <w:p w14:paraId="316F7482" w14:textId="77777777" w:rsidR="0035583A" w:rsidRPr="00F829B6" w:rsidRDefault="0035583A" w:rsidP="0074607E">
            <w:pPr>
              <w:pStyle w:val="TAC"/>
              <w:keepNext w:val="0"/>
              <w:keepLines w:val="0"/>
              <w:widowControl w:val="0"/>
            </w:pPr>
            <w:r w:rsidRPr="00F829B6">
              <w:t>10011001</w:t>
            </w:r>
          </w:p>
        </w:tc>
        <w:tc>
          <w:tcPr>
            <w:tcW w:w="0" w:type="auto"/>
            <w:vAlign w:val="bottom"/>
          </w:tcPr>
          <w:p w14:paraId="1BD569A2" w14:textId="77777777" w:rsidR="0035583A" w:rsidRPr="00F829B6" w:rsidRDefault="0035583A" w:rsidP="0074607E">
            <w:pPr>
              <w:pStyle w:val="TAC"/>
              <w:keepNext w:val="0"/>
              <w:keepLines w:val="0"/>
              <w:widowControl w:val="0"/>
            </w:pPr>
            <w:r w:rsidRPr="00F829B6">
              <w:t>-3</w:t>
            </w:r>
          </w:p>
        </w:tc>
        <w:tc>
          <w:tcPr>
            <w:tcW w:w="0" w:type="auto"/>
            <w:vAlign w:val="bottom"/>
          </w:tcPr>
          <w:p w14:paraId="65422D7D"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36D7F2BF" w14:textId="77777777" w:rsidR="0035583A" w:rsidRPr="00F829B6" w:rsidRDefault="0035583A" w:rsidP="0074607E">
            <w:pPr>
              <w:pStyle w:val="TAC"/>
              <w:keepNext w:val="0"/>
              <w:keepLines w:val="0"/>
              <w:widowControl w:val="0"/>
            </w:pPr>
            <w:r w:rsidRPr="00F829B6">
              <w:t>11011001</w:t>
            </w:r>
          </w:p>
        </w:tc>
        <w:tc>
          <w:tcPr>
            <w:tcW w:w="0" w:type="auto"/>
            <w:shd w:val="clear" w:color="auto" w:fill="auto"/>
            <w:vAlign w:val="bottom"/>
          </w:tcPr>
          <w:p w14:paraId="1588572A"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2A84AE91" w14:textId="77777777" w:rsidR="0035583A" w:rsidRPr="00F829B6" w:rsidRDefault="0035583A" w:rsidP="0074607E">
            <w:pPr>
              <w:pStyle w:val="TAC"/>
              <w:keepNext w:val="0"/>
              <w:keepLines w:val="0"/>
              <w:widowControl w:val="0"/>
            </w:pPr>
            <w:r w:rsidRPr="00F829B6">
              <w:t>-9</w:t>
            </w:r>
          </w:p>
        </w:tc>
      </w:tr>
      <w:tr w:rsidR="0035583A" w:rsidRPr="00F829B6" w14:paraId="5EB781E4" w14:textId="77777777" w:rsidTr="00A02649">
        <w:trPr>
          <w:cantSplit/>
          <w:jc w:val="center"/>
        </w:trPr>
        <w:tc>
          <w:tcPr>
            <w:tcW w:w="0" w:type="auto"/>
            <w:shd w:val="clear" w:color="auto" w:fill="auto"/>
            <w:vAlign w:val="center"/>
          </w:tcPr>
          <w:p w14:paraId="3D2C0B17" w14:textId="77777777" w:rsidR="0035583A" w:rsidRPr="00F829B6" w:rsidRDefault="0035583A" w:rsidP="0074607E">
            <w:pPr>
              <w:pStyle w:val="TAC"/>
              <w:keepNext w:val="0"/>
              <w:keepLines w:val="0"/>
              <w:widowControl w:val="0"/>
            </w:pPr>
            <w:r w:rsidRPr="00F829B6">
              <w:t>00011010</w:t>
            </w:r>
          </w:p>
        </w:tc>
        <w:tc>
          <w:tcPr>
            <w:tcW w:w="0" w:type="auto"/>
            <w:shd w:val="clear" w:color="auto" w:fill="auto"/>
            <w:vAlign w:val="bottom"/>
          </w:tcPr>
          <w:p w14:paraId="5DB234A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189A55C4" w14:textId="77777777" w:rsidR="0035583A" w:rsidRPr="00F829B6" w:rsidRDefault="0035583A" w:rsidP="0074607E">
            <w:pPr>
              <w:pStyle w:val="TAC"/>
              <w:keepNext w:val="0"/>
              <w:keepLines w:val="0"/>
              <w:widowControl w:val="0"/>
            </w:pPr>
            <w:r w:rsidRPr="00F829B6">
              <w:t>11</w:t>
            </w:r>
          </w:p>
        </w:tc>
        <w:tc>
          <w:tcPr>
            <w:tcW w:w="0" w:type="auto"/>
            <w:vAlign w:val="center"/>
          </w:tcPr>
          <w:p w14:paraId="73D9000A" w14:textId="77777777" w:rsidR="0035583A" w:rsidRPr="00F829B6" w:rsidRDefault="0035583A" w:rsidP="0074607E">
            <w:pPr>
              <w:pStyle w:val="TAC"/>
              <w:keepNext w:val="0"/>
              <w:keepLines w:val="0"/>
              <w:widowControl w:val="0"/>
            </w:pPr>
            <w:r w:rsidRPr="00F829B6">
              <w:t>01011010</w:t>
            </w:r>
          </w:p>
        </w:tc>
        <w:tc>
          <w:tcPr>
            <w:tcW w:w="0" w:type="auto"/>
            <w:vAlign w:val="bottom"/>
          </w:tcPr>
          <w:p w14:paraId="66E3768B" w14:textId="77777777" w:rsidR="0035583A" w:rsidRPr="00F829B6" w:rsidRDefault="0035583A" w:rsidP="0074607E">
            <w:pPr>
              <w:pStyle w:val="TAC"/>
              <w:keepNext w:val="0"/>
              <w:keepLines w:val="0"/>
              <w:widowControl w:val="0"/>
            </w:pPr>
            <w:r w:rsidRPr="00F829B6">
              <w:t>1</w:t>
            </w:r>
          </w:p>
        </w:tc>
        <w:tc>
          <w:tcPr>
            <w:tcW w:w="0" w:type="auto"/>
            <w:vAlign w:val="bottom"/>
          </w:tcPr>
          <w:p w14:paraId="3F479687" w14:textId="77777777" w:rsidR="0035583A" w:rsidRPr="00F829B6" w:rsidRDefault="0035583A" w:rsidP="0074607E">
            <w:pPr>
              <w:pStyle w:val="TAC"/>
              <w:keepNext w:val="0"/>
              <w:keepLines w:val="0"/>
              <w:widowControl w:val="0"/>
            </w:pPr>
            <w:r w:rsidRPr="00F829B6">
              <w:t>-11</w:t>
            </w:r>
          </w:p>
        </w:tc>
        <w:tc>
          <w:tcPr>
            <w:tcW w:w="0" w:type="auto"/>
            <w:vAlign w:val="center"/>
          </w:tcPr>
          <w:p w14:paraId="38667F54" w14:textId="77777777" w:rsidR="0035583A" w:rsidRPr="00F829B6" w:rsidRDefault="0035583A" w:rsidP="0074607E">
            <w:pPr>
              <w:pStyle w:val="TAC"/>
              <w:keepNext w:val="0"/>
              <w:keepLines w:val="0"/>
              <w:widowControl w:val="0"/>
            </w:pPr>
            <w:r w:rsidRPr="00F829B6">
              <w:t>10011010</w:t>
            </w:r>
          </w:p>
        </w:tc>
        <w:tc>
          <w:tcPr>
            <w:tcW w:w="0" w:type="auto"/>
            <w:vAlign w:val="bottom"/>
          </w:tcPr>
          <w:p w14:paraId="4F2F7B87" w14:textId="77777777" w:rsidR="0035583A" w:rsidRPr="00F829B6" w:rsidRDefault="0035583A" w:rsidP="0074607E">
            <w:pPr>
              <w:pStyle w:val="TAC"/>
              <w:keepNext w:val="0"/>
              <w:keepLines w:val="0"/>
              <w:widowControl w:val="0"/>
            </w:pPr>
            <w:r w:rsidRPr="00F829B6">
              <w:t>-1</w:t>
            </w:r>
          </w:p>
        </w:tc>
        <w:tc>
          <w:tcPr>
            <w:tcW w:w="0" w:type="auto"/>
            <w:vAlign w:val="bottom"/>
          </w:tcPr>
          <w:p w14:paraId="6BA2C4D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5E66E517" w14:textId="77777777" w:rsidR="0035583A" w:rsidRPr="00F829B6" w:rsidRDefault="0035583A" w:rsidP="0074607E">
            <w:pPr>
              <w:pStyle w:val="TAC"/>
              <w:keepNext w:val="0"/>
              <w:keepLines w:val="0"/>
              <w:widowControl w:val="0"/>
            </w:pPr>
            <w:r w:rsidRPr="00F829B6">
              <w:t>11011010</w:t>
            </w:r>
          </w:p>
        </w:tc>
        <w:tc>
          <w:tcPr>
            <w:tcW w:w="0" w:type="auto"/>
            <w:shd w:val="clear" w:color="auto" w:fill="auto"/>
            <w:vAlign w:val="bottom"/>
          </w:tcPr>
          <w:p w14:paraId="2C6F93F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4F8C9185" w14:textId="77777777" w:rsidR="0035583A" w:rsidRPr="00F829B6" w:rsidRDefault="0035583A" w:rsidP="0074607E">
            <w:pPr>
              <w:pStyle w:val="TAC"/>
              <w:keepNext w:val="0"/>
              <w:keepLines w:val="0"/>
              <w:widowControl w:val="0"/>
            </w:pPr>
            <w:r w:rsidRPr="00F829B6">
              <w:t>-11</w:t>
            </w:r>
          </w:p>
        </w:tc>
      </w:tr>
      <w:tr w:rsidR="0035583A" w:rsidRPr="00F829B6" w14:paraId="373F9F6E" w14:textId="77777777" w:rsidTr="00A02649">
        <w:trPr>
          <w:cantSplit/>
          <w:jc w:val="center"/>
        </w:trPr>
        <w:tc>
          <w:tcPr>
            <w:tcW w:w="0" w:type="auto"/>
            <w:shd w:val="clear" w:color="auto" w:fill="auto"/>
            <w:vAlign w:val="center"/>
          </w:tcPr>
          <w:p w14:paraId="40FEFB38" w14:textId="77777777" w:rsidR="0035583A" w:rsidRPr="00F829B6" w:rsidRDefault="0035583A" w:rsidP="0074607E">
            <w:pPr>
              <w:pStyle w:val="TAC"/>
              <w:keepNext w:val="0"/>
              <w:keepLines w:val="0"/>
              <w:widowControl w:val="0"/>
            </w:pPr>
            <w:r w:rsidRPr="00F829B6">
              <w:t>00011011</w:t>
            </w:r>
          </w:p>
        </w:tc>
        <w:tc>
          <w:tcPr>
            <w:tcW w:w="0" w:type="auto"/>
            <w:shd w:val="clear" w:color="auto" w:fill="auto"/>
            <w:vAlign w:val="bottom"/>
          </w:tcPr>
          <w:p w14:paraId="10F862B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23EF07DB" w14:textId="77777777" w:rsidR="0035583A" w:rsidRPr="00F829B6" w:rsidRDefault="0035583A" w:rsidP="0074607E">
            <w:pPr>
              <w:pStyle w:val="TAC"/>
              <w:keepNext w:val="0"/>
              <w:keepLines w:val="0"/>
              <w:widowControl w:val="0"/>
            </w:pPr>
            <w:r w:rsidRPr="00F829B6">
              <w:t>9</w:t>
            </w:r>
          </w:p>
        </w:tc>
        <w:tc>
          <w:tcPr>
            <w:tcW w:w="0" w:type="auto"/>
            <w:vAlign w:val="center"/>
          </w:tcPr>
          <w:p w14:paraId="240D1116" w14:textId="77777777" w:rsidR="0035583A" w:rsidRPr="00F829B6" w:rsidRDefault="0035583A" w:rsidP="0074607E">
            <w:pPr>
              <w:pStyle w:val="TAC"/>
              <w:keepNext w:val="0"/>
              <w:keepLines w:val="0"/>
              <w:widowControl w:val="0"/>
            </w:pPr>
            <w:r w:rsidRPr="00F829B6">
              <w:t>01011011</w:t>
            </w:r>
          </w:p>
        </w:tc>
        <w:tc>
          <w:tcPr>
            <w:tcW w:w="0" w:type="auto"/>
            <w:vAlign w:val="bottom"/>
          </w:tcPr>
          <w:p w14:paraId="24553922" w14:textId="77777777" w:rsidR="0035583A" w:rsidRPr="00F829B6" w:rsidRDefault="0035583A" w:rsidP="0074607E">
            <w:pPr>
              <w:pStyle w:val="TAC"/>
              <w:keepNext w:val="0"/>
              <w:keepLines w:val="0"/>
              <w:widowControl w:val="0"/>
            </w:pPr>
            <w:r w:rsidRPr="00F829B6">
              <w:t>1</w:t>
            </w:r>
          </w:p>
        </w:tc>
        <w:tc>
          <w:tcPr>
            <w:tcW w:w="0" w:type="auto"/>
            <w:vAlign w:val="bottom"/>
          </w:tcPr>
          <w:p w14:paraId="747D9368" w14:textId="77777777" w:rsidR="0035583A" w:rsidRPr="00F829B6" w:rsidRDefault="0035583A" w:rsidP="0074607E">
            <w:pPr>
              <w:pStyle w:val="TAC"/>
              <w:keepNext w:val="0"/>
              <w:keepLines w:val="0"/>
              <w:widowControl w:val="0"/>
            </w:pPr>
            <w:r w:rsidRPr="00F829B6">
              <w:t>-9</w:t>
            </w:r>
          </w:p>
        </w:tc>
        <w:tc>
          <w:tcPr>
            <w:tcW w:w="0" w:type="auto"/>
            <w:vAlign w:val="center"/>
          </w:tcPr>
          <w:p w14:paraId="108CF69E" w14:textId="77777777" w:rsidR="0035583A" w:rsidRPr="00F829B6" w:rsidRDefault="0035583A" w:rsidP="0074607E">
            <w:pPr>
              <w:pStyle w:val="TAC"/>
              <w:keepNext w:val="0"/>
              <w:keepLines w:val="0"/>
              <w:widowControl w:val="0"/>
            </w:pPr>
            <w:r w:rsidRPr="00F829B6">
              <w:t>10011011</w:t>
            </w:r>
          </w:p>
        </w:tc>
        <w:tc>
          <w:tcPr>
            <w:tcW w:w="0" w:type="auto"/>
            <w:vAlign w:val="bottom"/>
          </w:tcPr>
          <w:p w14:paraId="0ADDCC5D" w14:textId="77777777" w:rsidR="0035583A" w:rsidRPr="00F829B6" w:rsidRDefault="0035583A" w:rsidP="0074607E">
            <w:pPr>
              <w:pStyle w:val="TAC"/>
              <w:keepNext w:val="0"/>
              <w:keepLines w:val="0"/>
              <w:widowControl w:val="0"/>
            </w:pPr>
            <w:r w:rsidRPr="00F829B6">
              <w:t>-1</w:t>
            </w:r>
          </w:p>
        </w:tc>
        <w:tc>
          <w:tcPr>
            <w:tcW w:w="0" w:type="auto"/>
            <w:vAlign w:val="bottom"/>
          </w:tcPr>
          <w:p w14:paraId="79F5D1C4"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667D3F11" w14:textId="77777777" w:rsidR="0035583A" w:rsidRPr="00F829B6" w:rsidRDefault="0035583A" w:rsidP="0074607E">
            <w:pPr>
              <w:pStyle w:val="TAC"/>
              <w:keepNext w:val="0"/>
              <w:keepLines w:val="0"/>
              <w:widowControl w:val="0"/>
            </w:pPr>
            <w:r w:rsidRPr="00F829B6">
              <w:t>11011011</w:t>
            </w:r>
          </w:p>
        </w:tc>
        <w:tc>
          <w:tcPr>
            <w:tcW w:w="0" w:type="auto"/>
            <w:shd w:val="clear" w:color="auto" w:fill="auto"/>
            <w:vAlign w:val="bottom"/>
          </w:tcPr>
          <w:p w14:paraId="6DE95A8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2C4391DD" w14:textId="77777777" w:rsidR="0035583A" w:rsidRPr="00F829B6" w:rsidRDefault="0035583A" w:rsidP="0074607E">
            <w:pPr>
              <w:pStyle w:val="TAC"/>
              <w:keepNext w:val="0"/>
              <w:keepLines w:val="0"/>
              <w:widowControl w:val="0"/>
            </w:pPr>
            <w:r w:rsidRPr="00F829B6">
              <w:t>-9</w:t>
            </w:r>
          </w:p>
        </w:tc>
      </w:tr>
      <w:tr w:rsidR="0035583A" w:rsidRPr="00F829B6" w14:paraId="6CF428DE" w14:textId="77777777" w:rsidTr="00A02649">
        <w:trPr>
          <w:cantSplit/>
          <w:jc w:val="center"/>
        </w:trPr>
        <w:tc>
          <w:tcPr>
            <w:tcW w:w="0" w:type="auto"/>
            <w:shd w:val="clear" w:color="auto" w:fill="auto"/>
            <w:vAlign w:val="center"/>
          </w:tcPr>
          <w:p w14:paraId="1ED41821" w14:textId="77777777" w:rsidR="0035583A" w:rsidRPr="00F829B6" w:rsidRDefault="0035583A" w:rsidP="0074607E">
            <w:pPr>
              <w:pStyle w:val="TAC"/>
              <w:keepNext w:val="0"/>
              <w:keepLines w:val="0"/>
              <w:widowControl w:val="0"/>
            </w:pPr>
            <w:r w:rsidRPr="00F829B6">
              <w:t>00011100</w:t>
            </w:r>
          </w:p>
        </w:tc>
        <w:tc>
          <w:tcPr>
            <w:tcW w:w="0" w:type="auto"/>
            <w:shd w:val="clear" w:color="auto" w:fill="auto"/>
            <w:vAlign w:val="bottom"/>
          </w:tcPr>
          <w:p w14:paraId="49AE634F"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224A5D1" w14:textId="77777777" w:rsidR="0035583A" w:rsidRPr="00F829B6" w:rsidRDefault="0035583A" w:rsidP="0074607E">
            <w:pPr>
              <w:pStyle w:val="TAC"/>
              <w:keepNext w:val="0"/>
              <w:keepLines w:val="0"/>
              <w:widowControl w:val="0"/>
            </w:pPr>
            <w:r w:rsidRPr="00F829B6">
              <w:t>13</w:t>
            </w:r>
          </w:p>
        </w:tc>
        <w:tc>
          <w:tcPr>
            <w:tcW w:w="0" w:type="auto"/>
            <w:vAlign w:val="center"/>
          </w:tcPr>
          <w:p w14:paraId="12FA0DC8" w14:textId="77777777" w:rsidR="0035583A" w:rsidRPr="00F829B6" w:rsidRDefault="0035583A" w:rsidP="0074607E">
            <w:pPr>
              <w:pStyle w:val="TAC"/>
              <w:keepNext w:val="0"/>
              <w:keepLines w:val="0"/>
              <w:widowControl w:val="0"/>
            </w:pPr>
            <w:r w:rsidRPr="00F829B6">
              <w:t>01011100</w:t>
            </w:r>
          </w:p>
        </w:tc>
        <w:tc>
          <w:tcPr>
            <w:tcW w:w="0" w:type="auto"/>
            <w:vAlign w:val="bottom"/>
          </w:tcPr>
          <w:p w14:paraId="1DEF76BE" w14:textId="77777777" w:rsidR="0035583A" w:rsidRPr="00F829B6" w:rsidRDefault="0035583A" w:rsidP="0074607E">
            <w:pPr>
              <w:pStyle w:val="TAC"/>
              <w:keepNext w:val="0"/>
              <w:keepLines w:val="0"/>
              <w:widowControl w:val="0"/>
            </w:pPr>
            <w:r w:rsidRPr="00F829B6">
              <w:t>3</w:t>
            </w:r>
          </w:p>
        </w:tc>
        <w:tc>
          <w:tcPr>
            <w:tcW w:w="0" w:type="auto"/>
            <w:vAlign w:val="bottom"/>
          </w:tcPr>
          <w:p w14:paraId="06AB1CA3" w14:textId="77777777" w:rsidR="0035583A" w:rsidRPr="00F829B6" w:rsidRDefault="0035583A" w:rsidP="0074607E">
            <w:pPr>
              <w:pStyle w:val="TAC"/>
              <w:keepNext w:val="0"/>
              <w:keepLines w:val="0"/>
              <w:widowControl w:val="0"/>
            </w:pPr>
            <w:r w:rsidRPr="00F829B6">
              <w:t>-13</w:t>
            </w:r>
          </w:p>
        </w:tc>
        <w:tc>
          <w:tcPr>
            <w:tcW w:w="0" w:type="auto"/>
            <w:vAlign w:val="center"/>
          </w:tcPr>
          <w:p w14:paraId="6D7642DF" w14:textId="77777777" w:rsidR="0035583A" w:rsidRPr="00F829B6" w:rsidRDefault="0035583A" w:rsidP="0074607E">
            <w:pPr>
              <w:pStyle w:val="TAC"/>
              <w:keepNext w:val="0"/>
              <w:keepLines w:val="0"/>
              <w:widowControl w:val="0"/>
            </w:pPr>
            <w:r w:rsidRPr="00F829B6">
              <w:t>10011100</w:t>
            </w:r>
          </w:p>
        </w:tc>
        <w:tc>
          <w:tcPr>
            <w:tcW w:w="0" w:type="auto"/>
            <w:vAlign w:val="bottom"/>
          </w:tcPr>
          <w:p w14:paraId="6CF064E9" w14:textId="77777777" w:rsidR="0035583A" w:rsidRPr="00F829B6" w:rsidRDefault="0035583A" w:rsidP="0074607E">
            <w:pPr>
              <w:pStyle w:val="TAC"/>
              <w:keepNext w:val="0"/>
              <w:keepLines w:val="0"/>
              <w:widowControl w:val="0"/>
            </w:pPr>
            <w:r w:rsidRPr="00F829B6">
              <w:t>-3</w:t>
            </w:r>
          </w:p>
        </w:tc>
        <w:tc>
          <w:tcPr>
            <w:tcW w:w="0" w:type="auto"/>
            <w:vAlign w:val="bottom"/>
          </w:tcPr>
          <w:p w14:paraId="5D5C413E"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373FD871" w14:textId="77777777" w:rsidR="0035583A" w:rsidRPr="00F829B6" w:rsidRDefault="0035583A" w:rsidP="0074607E">
            <w:pPr>
              <w:pStyle w:val="TAC"/>
              <w:keepNext w:val="0"/>
              <w:keepLines w:val="0"/>
              <w:widowControl w:val="0"/>
            </w:pPr>
            <w:r w:rsidRPr="00F829B6">
              <w:t>11011100</w:t>
            </w:r>
          </w:p>
        </w:tc>
        <w:tc>
          <w:tcPr>
            <w:tcW w:w="0" w:type="auto"/>
            <w:shd w:val="clear" w:color="auto" w:fill="auto"/>
            <w:vAlign w:val="bottom"/>
          </w:tcPr>
          <w:p w14:paraId="275F36A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ABF6E39" w14:textId="77777777" w:rsidR="0035583A" w:rsidRPr="00F829B6" w:rsidRDefault="0035583A" w:rsidP="0074607E">
            <w:pPr>
              <w:pStyle w:val="TAC"/>
              <w:keepNext w:val="0"/>
              <w:keepLines w:val="0"/>
              <w:widowControl w:val="0"/>
            </w:pPr>
            <w:r w:rsidRPr="00F829B6">
              <w:t>-13</w:t>
            </w:r>
          </w:p>
        </w:tc>
      </w:tr>
      <w:tr w:rsidR="0035583A" w:rsidRPr="00F829B6" w14:paraId="476A2712" w14:textId="77777777" w:rsidTr="00A02649">
        <w:trPr>
          <w:cantSplit/>
          <w:jc w:val="center"/>
        </w:trPr>
        <w:tc>
          <w:tcPr>
            <w:tcW w:w="0" w:type="auto"/>
            <w:shd w:val="clear" w:color="auto" w:fill="auto"/>
            <w:vAlign w:val="center"/>
          </w:tcPr>
          <w:p w14:paraId="6DD0B446" w14:textId="77777777" w:rsidR="0035583A" w:rsidRPr="00F829B6" w:rsidRDefault="0035583A" w:rsidP="0074607E">
            <w:pPr>
              <w:pStyle w:val="TAC"/>
              <w:keepNext w:val="0"/>
              <w:keepLines w:val="0"/>
              <w:widowControl w:val="0"/>
            </w:pPr>
            <w:r w:rsidRPr="00F829B6">
              <w:t>00011101</w:t>
            </w:r>
          </w:p>
        </w:tc>
        <w:tc>
          <w:tcPr>
            <w:tcW w:w="0" w:type="auto"/>
            <w:shd w:val="clear" w:color="auto" w:fill="auto"/>
            <w:vAlign w:val="bottom"/>
          </w:tcPr>
          <w:p w14:paraId="7AA0C35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47389DA" w14:textId="77777777" w:rsidR="0035583A" w:rsidRPr="00F829B6" w:rsidRDefault="0035583A" w:rsidP="0074607E">
            <w:pPr>
              <w:pStyle w:val="TAC"/>
              <w:keepNext w:val="0"/>
              <w:keepLines w:val="0"/>
              <w:widowControl w:val="0"/>
            </w:pPr>
            <w:r w:rsidRPr="00F829B6">
              <w:t>15</w:t>
            </w:r>
          </w:p>
        </w:tc>
        <w:tc>
          <w:tcPr>
            <w:tcW w:w="0" w:type="auto"/>
            <w:vAlign w:val="center"/>
          </w:tcPr>
          <w:p w14:paraId="5F7C132F" w14:textId="77777777" w:rsidR="0035583A" w:rsidRPr="00F829B6" w:rsidRDefault="0035583A" w:rsidP="0074607E">
            <w:pPr>
              <w:pStyle w:val="TAC"/>
              <w:keepNext w:val="0"/>
              <w:keepLines w:val="0"/>
              <w:widowControl w:val="0"/>
            </w:pPr>
            <w:r w:rsidRPr="00F829B6">
              <w:t>01011101</w:t>
            </w:r>
          </w:p>
        </w:tc>
        <w:tc>
          <w:tcPr>
            <w:tcW w:w="0" w:type="auto"/>
            <w:vAlign w:val="bottom"/>
          </w:tcPr>
          <w:p w14:paraId="35F8EB9C" w14:textId="77777777" w:rsidR="0035583A" w:rsidRPr="00F829B6" w:rsidRDefault="0035583A" w:rsidP="0074607E">
            <w:pPr>
              <w:pStyle w:val="TAC"/>
              <w:keepNext w:val="0"/>
              <w:keepLines w:val="0"/>
              <w:widowControl w:val="0"/>
            </w:pPr>
            <w:r w:rsidRPr="00F829B6">
              <w:t>3</w:t>
            </w:r>
          </w:p>
        </w:tc>
        <w:tc>
          <w:tcPr>
            <w:tcW w:w="0" w:type="auto"/>
            <w:vAlign w:val="bottom"/>
          </w:tcPr>
          <w:p w14:paraId="29738AFA" w14:textId="77777777" w:rsidR="0035583A" w:rsidRPr="00F829B6" w:rsidRDefault="0035583A" w:rsidP="0074607E">
            <w:pPr>
              <w:pStyle w:val="TAC"/>
              <w:keepNext w:val="0"/>
              <w:keepLines w:val="0"/>
              <w:widowControl w:val="0"/>
            </w:pPr>
            <w:r w:rsidRPr="00F829B6">
              <w:t>-15</w:t>
            </w:r>
          </w:p>
        </w:tc>
        <w:tc>
          <w:tcPr>
            <w:tcW w:w="0" w:type="auto"/>
            <w:vAlign w:val="center"/>
          </w:tcPr>
          <w:p w14:paraId="50A7615A" w14:textId="77777777" w:rsidR="0035583A" w:rsidRPr="00F829B6" w:rsidRDefault="0035583A" w:rsidP="0074607E">
            <w:pPr>
              <w:pStyle w:val="TAC"/>
              <w:keepNext w:val="0"/>
              <w:keepLines w:val="0"/>
              <w:widowControl w:val="0"/>
            </w:pPr>
            <w:r w:rsidRPr="00F829B6">
              <w:t>10011101</w:t>
            </w:r>
          </w:p>
        </w:tc>
        <w:tc>
          <w:tcPr>
            <w:tcW w:w="0" w:type="auto"/>
            <w:vAlign w:val="bottom"/>
          </w:tcPr>
          <w:p w14:paraId="404E8CF1" w14:textId="77777777" w:rsidR="0035583A" w:rsidRPr="00F829B6" w:rsidRDefault="0035583A" w:rsidP="0074607E">
            <w:pPr>
              <w:pStyle w:val="TAC"/>
              <w:keepNext w:val="0"/>
              <w:keepLines w:val="0"/>
              <w:widowControl w:val="0"/>
            </w:pPr>
            <w:r w:rsidRPr="00F829B6">
              <w:t>-3</w:t>
            </w:r>
          </w:p>
        </w:tc>
        <w:tc>
          <w:tcPr>
            <w:tcW w:w="0" w:type="auto"/>
            <w:vAlign w:val="bottom"/>
          </w:tcPr>
          <w:p w14:paraId="2081CBD3"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2E752210" w14:textId="77777777" w:rsidR="0035583A" w:rsidRPr="00F829B6" w:rsidRDefault="0035583A" w:rsidP="0074607E">
            <w:pPr>
              <w:pStyle w:val="TAC"/>
              <w:keepNext w:val="0"/>
              <w:keepLines w:val="0"/>
              <w:widowControl w:val="0"/>
            </w:pPr>
            <w:r w:rsidRPr="00F829B6">
              <w:t>11011101</w:t>
            </w:r>
          </w:p>
        </w:tc>
        <w:tc>
          <w:tcPr>
            <w:tcW w:w="0" w:type="auto"/>
            <w:shd w:val="clear" w:color="auto" w:fill="auto"/>
            <w:vAlign w:val="bottom"/>
          </w:tcPr>
          <w:p w14:paraId="5EA8936E"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42CD814" w14:textId="77777777" w:rsidR="0035583A" w:rsidRPr="00F829B6" w:rsidRDefault="0035583A" w:rsidP="0074607E">
            <w:pPr>
              <w:pStyle w:val="TAC"/>
              <w:keepNext w:val="0"/>
              <w:keepLines w:val="0"/>
              <w:widowControl w:val="0"/>
            </w:pPr>
            <w:r w:rsidRPr="00F829B6">
              <w:t>-15</w:t>
            </w:r>
          </w:p>
        </w:tc>
      </w:tr>
      <w:tr w:rsidR="0035583A" w:rsidRPr="00F829B6" w14:paraId="51B7D1AE" w14:textId="77777777" w:rsidTr="00A02649">
        <w:trPr>
          <w:cantSplit/>
          <w:jc w:val="center"/>
        </w:trPr>
        <w:tc>
          <w:tcPr>
            <w:tcW w:w="0" w:type="auto"/>
            <w:shd w:val="clear" w:color="auto" w:fill="auto"/>
            <w:vAlign w:val="center"/>
          </w:tcPr>
          <w:p w14:paraId="4E69B308" w14:textId="77777777" w:rsidR="0035583A" w:rsidRPr="00F829B6" w:rsidRDefault="0035583A" w:rsidP="0074607E">
            <w:pPr>
              <w:pStyle w:val="TAC"/>
              <w:keepNext w:val="0"/>
              <w:keepLines w:val="0"/>
              <w:widowControl w:val="0"/>
            </w:pPr>
            <w:r w:rsidRPr="00F829B6">
              <w:t>00011110</w:t>
            </w:r>
          </w:p>
        </w:tc>
        <w:tc>
          <w:tcPr>
            <w:tcW w:w="0" w:type="auto"/>
            <w:shd w:val="clear" w:color="auto" w:fill="auto"/>
            <w:vAlign w:val="bottom"/>
          </w:tcPr>
          <w:p w14:paraId="48061D6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2DA32761" w14:textId="77777777" w:rsidR="0035583A" w:rsidRPr="00F829B6" w:rsidRDefault="0035583A" w:rsidP="0074607E">
            <w:pPr>
              <w:pStyle w:val="TAC"/>
              <w:keepNext w:val="0"/>
              <w:keepLines w:val="0"/>
              <w:widowControl w:val="0"/>
            </w:pPr>
            <w:r w:rsidRPr="00F829B6">
              <w:t>13</w:t>
            </w:r>
          </w:p>
        </w:tc>
        <w:tc>
          <w:tcPr>
            <w:tcW w:w="0" w:type="auto"/>
            <w:vAlign w:val="center"/>
          </w:tcPr>
          <w:p w14:paraId="672A6CBB" w14:textId="77777777" w:rsidR="0035583A" w:rsidRPr="00F829B6" w:rsidRDefault="0035583A" w:rsidP="0074607E">
            <w:pPr>
              <w:pStyle w:val="TAC"/>
              <w:keepNext w:val="0"/>
              <w:keepLines w:val="0"/>
              <w:widowControl w:val="0"/>
            </w:pPr>
            <w:r w:rsidRPr="00F829B6">
              <w:t>01011110</w:t>
            </w:r>
          </w:p>
        </w:tc>
        <w:tc>
          <w:tcPr>
            <w:tcW w:w="0" w:type="auto"/>
            <w:vAlign w:val="bottom"/>
          </w:tcPr>
          <w:p w14:paraId="619A407C" w14:textId="77777777" w:rsidR="0035583A" w:rsidRPr="00F829B6" w:rsidRDefault="0035583A" w:rsidP="0074607E">
            <w:pPr>
              <w:pStyle w:val="TAC"/>
              <w:keepNext w:val="0"/>
              <w:keepLines w:val="0"/>
              <w:widowControl w:val="0"/>
            </w:pPr>
            <w:r w:rsidRPr="00F829B6">
              <w:t>1</w:t>
            </w:r>
          </w:p>
        </w:tc>
        <w:tc>
          <w:tcPr>
            <w:tcW w:w="0" w:type="auto"/>
            <w:vAlign w:val="bottom"/>
          </w:tcPr>
          <w:p w14:paraId="75A8CD3B" w14:textId="77777777" w:rsidR="0035583A" w:rsidRPr="00F829B6" w:rsidRDefault="0035583A" w:rsidP="0074607E">
            <w:pPr>
              <w:pStyle w:val="TAC"/>
              <w:keepNext w:val="0"/>
              <w:keepLines w:val="0"/>
              <w:widowControl w:val="0"/>
            </w:pPr>
            <w:r w:rsidRPr="00F829B6">
              <w:t>-13</w:t>
            </w:r>
          </w:p>
        </w:tc>
        <w:tc>
          <w:tcPr>
            <w:tcW w:w="0" w:type="auto"/>
            <w:vAlign w:val="center"/>
          </w:tcPr>
          <w:p w14:paraId="67D637C2" w14:textId="77777777" w:rsidR="0035583A" w:rsidRPr="00F829B6" w:rsidRDefault="0035583A" w:rsidP="0074607E">
            <w:pPr>
              <w:pStyle w:val="TAC"/>
              <w:keepNext w:val="0"/>
              <w:keepLines w:val="0"/>
              <w:widowControl w:val="0"/>
            </w:pPr>
            <w:r w:rsidRPr="00F829B6">
              <w:t>10011110</w:t>
            </w:r>
          </w:p>
        </w:tc>
        <w:tc>
          <w:tcPr>
            <w:tcW w:w="0" w:type="auto"/>
            <w:vAlign w:val="bottom"/>
          </w:tcPr>
          <w:p w14:paraId="2025F9E6" w14:textId="77777777" w:rsidR="0035583A" w:rsidRPr="00F829B6" w:rsidRDefault="0035583A" w:rsidP="0074607E">
            <w:pPr>
              <w:pStyle w:val="TAC"/>
              <w:keepNext w:val="0"/>
              <w:keepLines w:val="0"/>
              <w:widowControl w:val="0"/>
            </w:pPr>
            <w:r w:rsidRPr="00F829B6">
              <w:t>-1</w:t>
            </w:r>
          </w:p>
        </w:tc>
        <w:tc>
          <w:tcPr>
            <w:tcW w:w="0" w:type="auto"/>
            <w:vAlign w:val="bottom"/>
          </w:tcPr>
          <w:p w14:paraId="6BF0C006"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0E038D5C" w14:textId="77777777" w:rsidR="0035583A" w:rsidRPr="00F829B6" w:rsidRDefault="0035583A" w:rsidP="0074607E">
            <w:pPr>
              <w:pStyle w:val="TAC"/>
              <w:keepNext w:val="0"/>
              <w:keepLines w:val="0"/>
              <w:widowControl w:val="0"/>
            </w:pPr>
            <w:r w:rsidRPr="00F829B6">
              <w:t>11011110</w:t>
            </w:r>
          </w:p>
        </w:tc>
        <w:tc>
          <w:tcPr>
            <w:tcW w:w="0" w:type="auto"/>
            <w:shd w:val="clear" w:color="auto" w:fill="auto"/>
            <w:vAlign w:val="bottom"/>
          </w:tcPr>
          <w:p w14:paraId="3952BA8B"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5CB4236" w14:textId="77777777" w:rsidR="0035583A" w:rsidRPr="00F829B6" w:rsidRDefault="0035583A" w:rsidP="0074607E">
            <w:pPr>
              <w:pStyle w:val="TAC"/>
              <w:keepNext w:val="0"/>
              <w:keepLines w:val="0"/>
              <w:widowControl w:val="0"/>
            </w:pPr>
            <w:r w:rsidRPr="00F829B6">
              <w:t>-13</w:t>
            </w:r>
          </w:p>
        </w:tc>
      </w:tr>
      <w:tr w:rsidR="0035583A" w:rsidRPr="00F829B6" w14:paraId="22FCC0F3" w14:textId="77777777" w:rsidTr="00A02649">
        <w:trPr>
          <w:cantSplit/>
          <w:jc w:val="center"/>
        </w:trPr>
        <w:tc>
          <w:tcPr>
            <w:tcW w:w="0" w:type="auto"/>
            <w:shd w:val="clear" w:color="auto" w:fill="auto"/>
            <w:vAlign w:val="center"/>
          </w:tcPr>
          <w:p w14:paraId="13F3E5AB" w14:textId="77777777" w:rsidR="0035583A" w:rsidRPr="00F829B6" w:rsidRDefault="0035583A" w:rsidP="0074607E">
            <w:pPr>
              <w:pStyle w:val="TAC"/>
              <w:keepNext w:val="0"/>
              <w:keepLines w:val="0"/>
              <w:widowControl w:val="0"/>
            </w:pPr>
            <w:r w:rsidRPr="00F829B6">
              <w:t>00011111</w:t>
            </w:r>
          </w:p>
        </w:tc>
        <w:tc>
          <w:tcPr>
            <w:tcW w:w="0" w:type="auto"/>
            <w:shd w:val="clear" w:color="auto" w:fill="auto"/>
            <w:vAlign w:val="bottom"/>
          </w:tcPr>
          <w:p w14:paraId="0EBE825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D9B7722" w14:textId="77777777" w:rsidR="0035583A" w:rsidRPr="00F829B6" w:rsidRDefault="0035583A" w:rsidP="0074607E">
            <w:pPr>
              <w:pStyle w:val="TAC"/>
              <w:keepNext w:val="0"/>
              <w:keepLines w:val="0"/>
              <w:widowControl w:val="0"/>
            </w:pPr>
            <w:r w:rsidRPr="00F829B6">
              <w:t>15</w:t>
            </w:r>
          </w:p>
        </w:tc>
        <w:tc>
          <w:tcPr>
            <w:tcW w:w="0" w:type="auto"/>
            <w:vAlign w:val="center"/>
          </w:tcPr>
          <w:p w14:paraId="10363549" w14:textId="77777777" w:rsidR="0035583A" w:rsidRPr="00F829B6" w:rsidRDefault="0035583A" w:rsidP="0074607E">
            <w:pPr>
              <w:pStyle w:val="TAC"/>
              <w:keepNext w:val="0"/>
              <w:keepLines w:val="0"/>
              <w:widowControl w:val="0"/>
            </w:pPr>
            <w:r w:rsidRPr="00F829B6">
              <w:t>01011111</w:t>
            </w:r>
          </w:p>
        </w:tc>
        <w:tc>
          <w:tcPr>
            <w:tcW w:w="0" w:type="auto"/>
            <w:vAlign w:val="bottom"/>
          </w:tcPr>
          <w:p w14:paraId="0AA6F482" w14:textId="77777777" w:rsidR="0035583A" w:rsidRPr="00F829B6" w:rsidRDefault="0035583A" w:rsidP="0074607E">
            <w:pPr>
              <w:pStyle w:val="TAC"/>
              <w:keepNext w:val="0"/>
              <w:keepLines w:val="0"/>
              <w:widowControl w:val="0"/>
            </w:pPr>
            <w:r w:rsidRPr="00F829B6">
              <w:t>1</w:t>
            </w:r>
          </w:p>
        </w:tc>
        <w:tc>
          <w:tcPr>
            <w:tcW w:w="0" w:type="auto"/>
            <w:vAlign w:val="bottom"/>
          </w:tcPr>
          <w:p w14:paraId="41FEE18A" w14:textId="77777777" w:rsidR="0035583A" w:rsidRPr="00F829B6" w:rsidRDefault="0035583A" w:rsidP="0074607E">
            <w:pPr>
              <w:pStyle w:val="TAC"/>
              <w:keepNext w:val="0"/>
              <w:keepLines w:val="0"/>
              <w:widowControl w:val="0"/>
            </w:pPr>
            <w:r w:rsidRPr="00F829B6">
              <w:t>-15</w:t>
            </w:r>
          </w:p>
        </w:tc>
        <w:tc>
          <w:tcPr>
            <w:tcW w:w="0" w:type="auto"/>
            <w:vAlign w:val="center"/>
          </w:tcPr>
          <w:p w14:paraId="6A1F3B74" w14:textId="77777777" w:rsidR="0035583A" w:rsidRPr="00F829B6" w:rsidRDefault="0035583A" w:rsidP="0074607E">
            <w:pPr>
              <w:pStyle w:val="TAC"/>
              <w:keepNext w:val="0"/>
              <w:keepLines w:val="0"/>
              <w:widowControl w:val="0"/>
            </w:pPr>
            <w:r w:rsidRPr="00F829B6">
              <w:t>10011111</w:t>
            </w:r>
          </w:p>
        </w:tc>
        <w:tc>
          <w:tcPr>
            <w:tcW w:w="0" w:type="auto"/>
            <w:vAlign w:val="bottom"/>
          </w:tcPr>
          <w:p w14:paraId="4B38C68E" w14:textId="77777777" w:rsidR="0035583A" w:rsidRPr="00F829B6" w:rsidRDefault="0035583A" w:rsidP="0074607E">
            <w:pPr>
              <w:pStyle w:val="TAC"/>
              <w:keepNext w:val="0"/>
              <w:keepLines w:val="0"/>
              <w:widowControl w:val="0"/>
            </w:pPr>
            <w:r w:rsidRPr="00F829B6">
              <w:t>-1</w:t>
            </w:r>
          </w:p>
        </w:tc>
        <w:tc>
          <w:tcPr>
            <w:tcW w:w="0" w:type="auto"/>
            <w:vAlign w:val="bottom"/>
          </w:tcPr>
          <w:p w14:paraId="5C260143"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390B52B6" w14:textId="77777777" w:rsidR="0035583A" w:rsidRPr="00F829B6" w:rsidRDefault="0035583A" w:rsidP="0074607E">
            <w:pPr>
              <w:pStyle w:val="TAC"/>
              <w:keepNext w:val="0"/>
              <w:keepLines w:val="0"/>
              <w:widowControl w:val="0"/>
            </w:pPr>
            <w:r w:rsidRPr="00F829B6">
              <w:t>11011111</w:t>
            </w:r>
          </w:p>
        </w:tc>
        <w:tc>
          <w:tcPr>
            <w:tcW w:w="0" w:type="auto"/>
            <w:shd w:val="clear" w:color="auto" w:fill="auto"/>
            <w:vAlign w:val="bottom"/>
          </w:tcPr>
          <w:p w14:paraId="0270F520"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42787A68" w14:textId="77777777" w:rsidR="0035583A" w:rsidRPr="00F829B6" w:rsidRDefault="0035583A" w:rsidP="0074607E">
            <w:pPr>
              <w:pStyle w:val="TAC"/>
              <w:keepNext w:val="0"/>
              <w:keepLines w:val="0"/>
              <w:widowControl w:val="0"/>
            </w:pPr>
            <w:r w:rsidRPr="00F829B6">
              <w:t>-15</w:t>
            </w:r>
          </w:p>
        </w:tc>
      </w:tr>
      <w:tr w:rsidR="0035583A" w:rsidRPr="00F829B6" w14:paraId="65875049" w14:textId="77777777" w:rsidTr="00A02649">
        <w:trPr>
          <w:cantSplit/>
          <w:jc w:val="center"/>
        </w:trPr>
        <w:tc>
          <w:tcPr>
            <w:tcW w:w="0" w:type="auto"/>
            <w:shd w:val="clear" w:color="auto" w:fill="auto"/>
            <w:vAlign w:val="center"/>
          </w:tcPr>
          <w:p w14:paraId="5582FA99" w14:textId="77777777" w:rsidR="0035583A" w:rsidRPr="00F829B6" w:rsidRDefault="0035583A" w:rsidP="0074607E">
            <w:pPr>
              <w:pStyle w:val="TAC"/>
              <w:keepNext w:val="0"/>
              <w:keepLines w:val="0"/>
              <w:widowControl w:val="0"/>
            </w:pPr>
            <w:r w:rsidRPr="00F829B6">
              <w:t>00100000</w:t>
            </w:r>
          </w:p>
        </w:tc>
        <w:tc>
          <w:tcPr>
            <w:tcW w:w="0" w:type="auto"/>
            <w:shd w:val="clear" w:color="auto" w:fill="auto"/>
            <w:vAlign w:val="bottom"/>
          </w:tcPr>
          <w:p w14:paraId="1CD4B4FF"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27306651" w14:textId="77777777" w:rsidR="0035583A" w:rsidRPr="00F829B6" w:rsidRDefault="0035583A" w:rsidP="0074607E">
            <w:pPr>
              <w:pStyle w:val="TAC"/>
              <w:keepNext w:val="0"/>
              <w:keepLines w:val="0"/>
              <w:widowControl w:val="0"/>
            </w:pPr>
            <w:r w:rsidRPr="00F829B6">
              <w:t>5</w:t>
            </w:r>
          </w:p>
        </w:tc>
        <w:tc>
          <w:tcPr>
            <w:tcW w:w="0" w:type="auto"/>
            <w:vAlign w:val="center"/>
          </w:tcPr>
          <w:p w14:paraId="06D1F670" w14:textId="77777777" w:rsidR="0035583A" w:rsidRPr="00F829B6" w:rsidRDefault="0035583A" w:rsidP="0074607E">
            <w:pPr>
              <w:pStyle w:val="TAC"/>
              <w:keepNext w:val="0"/>
              <w:keepLines w:val="0"/>
              <w:widowControl w:val="0"/>
            </w:pPr>
            <w:r w:rsidRPr="00F829B6">
              <w:t>01100000</w:t>
            </w:r>
          </w:p>
        </w:tc>
        <w:tc>
          <w:tcPr>
            <w:tcW w:w="0" w:type="auto"/>
            <w:vAlign w:val="bottom"/>
          </w:tcPr>
          <w:p w14:paraId="3FE7E554" w14:textId="77777777" w:rsidR="0035583A" w:rsidRPr="00F829B6" w:rsidRDefault="0035583A" w:rsidP="0074607E">
            <w:pPr>
              <w:pStyle w:val="TAC"/>
              <w:keepNext w:val="0"/>
              <w:keepLines w:val="0"/>
              <w:widowControl w:val="0"/>
            </w:pPr>
            <w:r w:rsidRPr="00F829B6">
              <w:t>11</w:t>
            </w:r>
          </w:p>
        </w:tc>
        <w:tc>
          <w:tcPr>
            <w:tcW w:w="0" w:type="auto"/>
            <w:vAlign w:val="bottom"/>
          </w:tcPr>
          <w:p w14:paraId="3E559BA9" w14:textId="77777777" w:rsidR="0035583A" w:rsidRPr="00F829B6" w:rsidRDefault="0035583A" w:rsidP="0074607E">
            <w:pPr>
              <w:pStyle w:val="TAC"/>
              <w:keepNext w:val="0"/>
              <w:keepLines w:val="0"/>
              <w:widowControl w:val="0"/>
            </w:pPr>
            <w:r w:rsidRPr="00F829B6">
              <w:t>-5</w:t>
            </w:r>
          </w:p>
        </w:tc>
        <w:tc>
          <w:tcPr>
            <w:tcW w:w="0" w:type="auto"/>
            <w:vAlign w:val="center"/>
          </w:tcPr>
          <w:p w14:paraId="75417B8E" w14:textId="77777777" w:rsidR="0035583A" w:rsidRPr="00F829B6" w:rsidRDefault="0035583A" w:rsidP="0074607E">
            <w:pPr>
              <w:pStyle w:val="TAC"/>
              <w:keepNext w:val="0"/>
              <w:keepLines w:val="0"/>
              <w:widowControl w:val="0"/>
            </w:pPr>
            <w:r w:rsidRPr="00F829B6">
              <w:t>10100000</w:t>
            </w:r>
          </w:p>
        </w:tc>
        <w:tc>
          <w:tcPr>
            <w:tcW w:w="0" w:type="auto"/>
            <w:vAlign w:val="bottom"/>
          </w:tcPr>
          <w:p w14:paraId="6C2DFCA1" w14:textId="77777777" w:rsidR="0035583A" w:rsidRPr="00F829B6" w:rsidRDefault="0035583A" w:rsidP="0074607E">
            <w:pPr>
              <w:pStyle w:val="TAC"/>
              <w:keepNext w:val="0"/>
              <w:keepLines w:val="0"/>
              <w:widowControl w:val="0"/>
            </w:pPr>
            <w:r w:rsidRPr="00F829B6">
              <w:t>-11</w:t>
            </w:r>
          </w:p>
        </w:tc>
        <w:tc>
          <w:tcPr>
            <w:tcW w:w="0" w:type="auto"/>
            <w:vAlign w:val="bottom"/>
          </w:tcPr>
          <w:p w14:paraId="3B41AB0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614B96E4" w14:textId="77777777" w:rsidR="0035583A" w:rsidRPr="00F829B6" w:rsidRDefault="0035583A" w:rsidP="0074607E">
            <w:pPr>
              <w:pStyle w:val="TAC"/>
              <w:keepNext w:val="0"/>
              <w:keepLines w:val="0"/>
              <w:widowControl w:val="0"/>
            </w:pPr>
            <w:r w:rsidRPr="00F829B6">
              <w:t>11100000</w:t>
            </w:r>
          </w:p>
        </w:tc>
        <w:tc>
          <w:tcPr>
            <w:tcW w:w="0" w:type="auto"/>
            <w:shd w:val="clear" w:color="auto" w:fill="auto"/>
            <w:vAlign w:val="bottom"/>
          </w:tcPr>
          <w:p w14:paraId="2BE89720"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14FA687D" w14:textId="77777777" w:rsidR="0035583A" w:rsidRPr="00F829B6" w:rsidRDefault="0035583A" w:rsidP="0074607E">
            <w:pPr>
              <w:pStyle w:val="TAC"/>
              <w:keepNext w:val="0"/>
              <w:keepLines w:val="0"/>
              <w:widowControl w:val="0"/>
            </w:pPr>
            <w:r w:rsidRPr="00F829B6">
              <w:t>-5</w:t>
            </w:r>
          </w:p>
        </w:tc>
      </w:tr>
      <w:tr w:rsidR="0035583A" w:rsidRPr="00F829B6" w14:paraId="3F04257E" w14:textId="77777777" w:rsidTr="00A02649">
        <w:trPr>
          <w:cantSplit/>
          <w:jc w:val="center"/>
        </w:trPr>
        <w:tc>
          <w:tcPr>
            <w:tcW w:w="0" w:type="auto"/>
            <w:shd w:val="clear" w:color="auto" w:fill="auto"/>
            <w:vAlign w:val="center"/>
          </w:tcPr>
          <w:p w14:paraId="131FE84C" w14:textId="77777777" w:rsidR="0035583A" w:rsidRPr="00F829B6" w:rsidRDefault="0035583A" w:rsidP="0074607E">
            <w:pPr>
              <w:pStyle w:val="TAC"/>
              <w:keepNext w:val="0"/>
              <w:keepLines w:val="0"/>
              <w:widowControl w:val="0"/>
            </w:pPr>
            <w:r w:rsidRPr="00F829B6">
              <w:t>00100001</w:t>
            </w:r>
          </w:p>
        </w:tc>
        <w:tc>
          <w:tcPr>
            <w:tcW w:w="0" w:type="auto"/>
            <w:shd w:val="clear" w:color="auto" w:fill="auto"/>
            <w:vAlign w:val="bottom"/>
          </w:tcPr>
          <w:p w14:paraId="4A1F750A"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3D9DAC6" w14:textId="77777777" w:rsidR="0035583A" w:rsidRPr="00F829B6" w:rsidRDefault="0035583A" w:rsidP="0074607E">
            <w:pPr>
              <w:pStyle w:val="TAC"/>
              <w:keepNext w:val="0"/>
              <w:keepLines w:val="0"/>
              <w:widowControl w:val="0"/>
            </w:pPr>
            <w:r w:rsidRPr="00F829B6">
              <w:t>7</w:t>
            </w:r>
          </w:p>
        </w:tc>
        <w:tc>
          <w:tcPr>
            <w:tcW w:w="0" w:type="auto"/>
            <w:vAlign w:val="center"/>
          </w:tcPr>
          <w:p w14:paraId="47AAA51D" w14:textId="77777777" w:rsidR="0035583A" w:rsidRPr="00F829B6" w:rsidRDefault="0035583A" w:rsidP="0074607E">
            <w:pPr>
              <w:pStyle w:val="TAC"/>
              <w:keepNext w:val="0"/>
              <w:keepLines w:val="0"/>
              <w:widowControl w:val="0"/>
            </w:pPr>
            <w:r w:rsidRPr="00F829B6">
              <w:t>01100001</w:t>
            </w:r>
          </w:p>
        </w:tc>
        <w:tc>
          <w:tcPr>
            <w:tcW w:w="0" w:type="auto"/>
            <w:vAlign w:val="bottom"/>
          </w:tcPr>
          <w:p w14:paraId="788D1270" w14:textId="77777777" w:rsidR="0035583A" w:rsidRPr="00F829B6" w:rsidRDefault="0035583A" w:rsidP="0074607E">
            <w:pPr>
              <w:pStyle w:val="TAC"/>
              <w:keepNext w:val="0"/>
              <w:keepLines w:val="0"/>
              <w:widowControl w:val="0"/>
            </w:pPr>
            <w:r w:rsidRPr="00F829B6">
              <w:t>11</w:t>
            </w:r>
          </w:p>
        </w:tc>
        <w:tc>
          <w:tcPr>
            <w:tcW w:w="0" w:type="auto"/>
            <w:vAlign w:val="bottom"/>
          </w:tcPr>
          <w:p w14:paraId="570948C6" w14:textId="77777777" w:rsidR="0035583A" w:rsidRPr="00F829B6" w:rsidRDefault="0035583A" w:rsidP="0074607E">
            <w:pPr>
              <w:pStyle w:val="TAC"/>
              <w:keepNext w:val="0"/>
              <w:keepLines w:val="0"/>
              <w:widowControl w:val="0"/>
            </w:pPr>
            <w:r w:rsidRPr="00F829B6">
              <w:t>-7</w:t>
            </w:r>
          </w:p>
        </w:tc>
        <w:tc>
          <w:tcPr>
            <w:tcW w:w="0" w:type="auto"/>
            <w:vAlign w:val="center"/>
          </w:tcPr>
          <w:p w14:paraId="1A39B7F6" w14:textId="77777777" w:rsidR="0035583A" w:rsidRPr="00F829B6" w:rsidRDefault="0035583A" w:rsidP="0074607E">
            <w:pPr>
              <w:pStyle w:val="TAC"/>
              <w:keepNext w:val="0"/>
              <w:keepLines w:val="0"/>
              <w:widowControl w:val="0"/>
            </w:pPr>
            <w:r w:rsidRPr="00F829B6">
              <w:t>10100001</w:t>
            </w:r>
          </w:p>
        </w:tc>
        <w:tc>
          <w:tcPr>
            <w:tcW w:w="0" w:type="auto"/>
            <w:vAlign w:val="bottom"/>
          </w:tcPr>
          <w:p w14:paraId="33531EA7" w14:textId="77777777" w:rsidR="0035583A" w:rsidRPr="00F829B6" w:rsidRDefault="0035583A" w:rsidP="0074607E">
            <w:pPr>
              <w:pStyle w:val="TAC"/>
              <w:keepNext w:val="0"/>
              <w:keepLines w:val="0"/>
              <w:widowControl w:val="0"/>
            </w:pPr>
            <w:r w:rsidRPr="00F829B6">
              <w:t>-11</w:t>
            </w:r>
          </w:p>
        </w:tc>
        <w:tc>
          <w:tcPr>
            <w:tcW w:w="0" w:type="auto"/>
            <w:vAlign w:val="bottom"/>
          </w:tcPr>
          <w:p w14:paraId="16CBAEAF"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1EF92407" w14:textId="77777777" w:rsidR="0035583A" w:rsidRPr="00F829B6" w:rsidRDefault="0035583A" w:rsidP="0074607E">
            <w:pPr>
              <w:pStyle w:val="TAC"/>
              <w:keepNext w:val="0"/>
              <w:keepLines w:val="0"/>
              <w:widowControl w:val="0"/>
            </w:pPr>
            <w:r w:rsidRPr="00F829B6">
              <w:t>11100001</w:t>
            </w:r>
          </w:p>
        </w:tc>
        <w:tc>
          <w:tcPr>
            <w:tcW w:w="0" w:type="auto"/>
            <w:shd w:val="clear" w:color="auto" w:fill="auto"/>
            <w:vAlign w:val="bottom"/>
          </w:tcPr>
          <w:p w14:paraId="56E7D9B6"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17980BAA" w14:textId="77777777" w:rsidR="0035583A" w:rsidRPr="00F829B6" w:rsidRDefault="0035583A" w:rsidP="0074607E">
            <w:pPr>
              <w:pStyle w:val="TAC"/>
              <w:keepNext w:val="0"/>
              <w:keepLines w:val="0"/>
              <w:widowControl w:val="0"/>
            </w:pPr>
            <w:r w:rsidRPr="00F829B6">
              <w:t>-7</w:t>
            </w:r>
          </w:p>
        </w:tc>
      </w:tr>
      <w:tr w:rsidR="0035583A" w:rsidRPr="00F829B6" w14:paraId="7D7BBDBD" w14:textId="77777777" w:rsidTr="00A02649">
        <w:trPr>
          <w:cantSplit/>
          <w:jc w:val="center"/>
        </w:trPr>
        <w:tc>
          <w:tcPr>
            <w:tcW w:w="0" w:type="auto"/>
            <w:shd w:val="clear" w:color="auto" w:fill="auto"/>
            <w:vAlign w:val="center"/>
          </w:tcPr>
          <w:p w14:paraId="1D1F171C" w14:textId="77777777" w:rsidR="0035583A" w:rsidRPr="00F829B6" w:rsidRDefault="0035583A" w:rsidP="0074607E">
            <w:pPr>
              <w:pStyle w:val="TAC"/>
              <w:keepNext w:val="0"/>
              <w:keepLines w:val="0"/>
              <w:widowControl w:val="0"/>
            </w:pPr>
            <w:r w:rsidRPr="00F829B6">
              <w:t>00100010</w:t>
            </w:r>
          </w:p>
        </w:tc>
        <w:tc>
          <w:tcPr>
            <w:tcW w:w="0" w:type="auto"/>
            <w:shd w:val="clear" w:color="auto" w:fill="auto"/>
            <w:vAlign w:val="bottom"/>
          </w:tcPr>
          <w:p w14:paraId="4CC659D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7070C685" w14:textId="77777777" w:rsidR="0035583A" w:rsidRPr="00F829B6" w:rsidRDefault="0035583A" w:rsidP="0074607E">
            <w:pPr>
              <w:pStyle w:val="TAC"/>
              <w:keepNext w:val="0"/>
              <w:keepLines w:val="0"/>
              <w:widowControl w:val="0"/>
            </w:pPr>
            <w:r w:rsidRPr="00F829B6">
              <w:t>5</w:t>
            </w:r>
          </w:p>
        </w:tc>
        <w:tc>
          <w:tcPr>
            <w:tcW w:w="0" w:type="auto"/>
            <w:vAlign w:val="center"/>
          </w:tcPr>
          <w:p w14:paraId="317CD879" w14:textId="77777777" w:rsidR="0035583A" w:rsidRPr="00F829B6" w:rsidRDefault="0035583A" w:rsidP="0074607E">
            <w:pPr>
              <w:pStyle w:val="TAC"/>
              <w:keepNext w:val="0"/>
              <w:keepLines w:val="0"/>
              <w:widowControl w:val="0"/>
            </w:pPr>
            <w:r w:rsidRPr="00F829B6">
              <w:t>01100010</w:t>
            </w:r>
          </w:p>
        </w:tc>
        <w:tc>
          <w:tcPr>
            <w:tcW w:w="0" w:type="auto"/>
            <w:vAlign w:val="bottom"/>
          </w:tcPr>
          <w:p w14:paraId="1D89730D" w14:textId="77777777" w:rsidR="0035583A" w:rsidRPr="00F829B6" w:rsidRDefault="0035583A" w:rsidP="0074607E">
            <w:pPr>
              <w:pStyle w:val="TAC"/>
              <w:keepNext w:val="0"/>
              <w:keepLines w:val="0"/>
              <w:widowControl w:val="0"/>
            </w:pPr>
            <w:r w:rsidRPr="00F829B6">
              <w:t>9</w:t>
            </w:r>
          </w:p>
        </w:tc>
        <w:tc>
          <w:tcPr>
            <w:tcW w:w="0" w:type="auto"/>
            <w:vAlign w:val="bottom"/>
          </w:tcPr>
          <w:p w14:paraId="3D0F6C13" w14:textId="77777777" w:rsidR="0035583A" w:rsidRPr="00F829B6" w:rsidRDefault="0035583A" w:rsidP="0074607E">
            <w:pPr>
              <w:pStyle w:val="TAC"/>
              <w:keepNext w:val="0"/>
              <w:keepLines w:val="0"/>
              <w:widowControl w:val="0"/>
            </w:pPr>
            <w:r w:rsidRPr="00F829B6">
              <w:t>-5</w:t>
            </w:r>
          </w:p>
        </w:tc>
        <w:tc>
          <w:tcPr>
            <w:tcW w:w="0" w:type="auto"/>
            <w:vAlign w:val="center"/>
          </w:tcPr>
          <w:p w14:paraId="13B1F124" w14:textId="77777777" w:rsidR="0035583A" w:rsidRPr="00F829B6" w:rsidRDefault="0035583A" w:rsidP="0074607E">
            <w:pPr>
              <w:pStyle w:val="TAC"/>
              <w:keepNext w:val="0"/>
              <w:keepLines w:val="0"/>
              <w:widowControl w:val="0"/>
            </w:pPr>
            <w:r w:rsidRPr="00F829B6">
              <w:t>10100010</w:t>
            </w:r>
          </w:p>
        </w:tc>
        <w:tc>
          <w:tcPr>
            <w:tcW w:w="0" w:type="auto"/>
            <w:vAlign w:val="bottom"/>
          </w:tcPr>
          <w:p w14:paraId="2C7CBC8F" w14:textId="77777777" w:rsidR="0035583A" w:rsidRPr="00F829B6" w:rsidRDefault="0035583A" w:rsidP="0074607E">
            <w:pPr>
              <w:pStyle w:val="TAC"/>
              <w:keepNext w:val="0"/>
              <w:keepLines w:val="0"/>
              <w:widowControl w:val="0"/>
            </w:pPr>
            <w:r w:rsidRPr="00F829B6">
              <w:t>-9</w:t>
            </w:r>
          </w:p>
        </w:tc>
        <w:tc>
          <w:tcPr>
            <w:tcW w:w="0" w:type="auto"/>
            <w:vAlign w:val="bottom"/>
          </w:tcPr>
          <w:p w14:paraId="485A828E"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534F5BCC" w14:textId="77777777" w:rsidR="0035583A" w:rsidRPr="00F829B6" w:rsidRDefault="0035583A" w:rsidP="0074607E">
            <w:pPr>
              <w:pStyle w:val="TAC"/>
              <w:keepNext w:val="0"/>
              <w:keepLines w:val="0"/>
              <w:widowControl w:val="0"/>
            </w:pPr>
            <w:r w:rsidRPr="00F829B6">
              <w:t>11100010</w:t>
            </w:r>
          </w:p>
        </w:tc>
        <w:tc>
          <w:tcPr>
            <w:tcW w:w="0" w:type="auto"/>
            <w:shd w:val="clear" w:color="auto" w:fill="auto"/>
            <w:vAlign w:val="bottom"/>
          </w:tcPr>
          <w:p w14:paraId="268195A0"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5455DFE9" w14:textId="77777777" w:rsidR="0035583A" w:rsidRPr="00F829B6" w:rsidRDefault="0035583A" w:rsidP="0074607E">
            <w:pPr>
              <w:pStyle w:val="TAC"/>
              <w:keepNext w:val="0"/>
              <w:keepLines w:val="0"/>
              <w:widowControl w:val="0"/>
            </w:pPr>
            <w:r w:rsidRPr="00F829B6">
              <w:t>-5</w:t>
            </w:r>
          </w:p>
        </w:tc>
      </w:tr>
      <w:tr w:rsidR="0035583A" w:rsidRPr="00F829B6" w14:paraId="0107532D" w14:textId="77777777" w:rsidTr="00A02649">
        <w:trPr>
          <w:cantSplit/>
          <w:jc w:val="center"/>
        </w:trPr>
        <w:tc>
          <w:tcPr>
            <w:tcW w:w="0" w:type="auto"/>
            <w:shd w:val="clear" w:color="auto" w:fill="auto"/>
            <w:vAlign w:val="center"/>
          </w:tcPr>
          <w:p w14:paraId="0F2B0289" w14:textId="77777777" w:rsidR="0035583A" w:rsidRPr="00F829B6" w:rsidRDefault="0035583A" w:rsidP="0074607E">
            <w:pPr>
              <w:pStyle w:val="TAC"/>
              <w:keepNext w:val="0"/>
              <w:keepLines w:val="0"/>
              <w:widowControl w:val="0"/>
            </w:pPr>
            <w:r w:rsidRPr="00F829B6">
              <w:t>00100011</w:t>
            </w:r>
          </w:p>
        </w:tc>
        <w:tc>
          <w:tcPr>
            <w:tcW w:w="0" w:type="auto"/>
            <w:shd w:val="clear" w:color="auto" w:fill="auto"/>
            <w:vAlign w:val="bottom"/>
          </w:tcPr>
          <w:p w14:paraId="000CF374"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0BE446AA" w14:textId="77777777" w:rsidR="0035583A" w:rsidRPr="00F829B6" w:rsidRDefault="0035583A" w:rsidP="0074607E">
            <w:pPr>
              <w:pStyle w:val="TAC"/>
              <w:keepNext w:val="0"/>
              <w:keepLines w:val="0"/>
              <w:widowControl w:val="0"/>
            </w:pPr>
            <w:r w:rsidRPr="00F829B6">
              <w:t>7</w:t>
            </w:r>
          </w:p>
        </w:tc>
        <w:tc>
          <w:tcPr>
            <w:tcW w:w="0" w:type="auto"/>
            <w:vAlign w:val="center"/>
          </w:tcPr>
          <w:p w14:paraId="4F77B0F7" w14:textId="77777777" w:rsidR="0035583A" w:rsidRPr="00F829B6" w:rsidRDefault="0035583A" w:rsidP="0074607E">
            <w:pPr>
              <w:pStyle w:val="TAC"/>
              <w:keepNext w:val="0"/>
              <w:keepLines w:val="0"/>
              <w:widowControl w:val="0"/>
            </w:pPr>
            <w:r w:rsidRPr="00F829B6">
              <w:t>01100011</w:t>
            </w:r>
          </w:p>
        </w:tc>
        <w:tc>
          <w:tcPr>
            <w:tcW w:w="0" w:type="auto"/>
            <w:vAlign w:val="bottom"/>
          </w:tcPr>
          <w:p w14:paraId="3DCCC69F" w14:textId="77777777" w:rsidR="0035583A" w:rsidRPr="00F829B6" w:rsidRDefault="0035583A" w:rsidP="0074607E">
            <w:pPr>
              <w:pStyle w:val="TAC"/>
              <w:keepNext w:val="0"/>
              <w:keepLines w:val="0"/>
              <w:widowControl w:val="0"/>
            </w:pPr>
            <w:r w:rsidRPr="00F829B6">
              <w:t>9</w:t>
            </w:r>
          </w:p>
        </w:tc>
        <w:tc>
          <w:tcPr>
            <w:tcW w:w="0" w:type="auto"/>
            <w:vAlign w:val="bottom"/>
          </w:tcPr>
          <w:p w14:paraId="73EC8FAF" w14:textId="77777777" w:rsidR="0035583A" w:rsidRPr="00F829B6" w:rsidRDefault="0035583A" w:rsidP="0074607E">
            <w:pPr>
              <w:pStyle w:val="TAC"/>
              <w:keepNext w:val="0"/>
              <w:keepLines w:val="0"/>
              <w:widowControl w:val="0"/>
            </w:pPr>
            <w:r w:rsidRPr="00F829B6">
              <w:t>-7</w:t>
            </w:r>
          </w:p>
        </w:tc>
        <w:tc>
          <w:tcPr>
            <w:tcW w:w="0" w:type="auto"/>
            <w:vAlign w:val="center"/>
          </w:tcPr>
          <w:p w14:paraId="5551292E" w14:textId="77777777" w:rsidR="0035583A" w:rsidRPr="00F829B6" w:rsidRDefault="0035583A" w:rsidP="0074607E">
            <w:pPr>
              <w:pStyle w:val="TAC"/>
              <w:keepNext w:val="0"/>
              <w:keepLines w:val="0"/>
              <w:widowControl w:val="0"/>
            </w:pPr>
            <w:r w:rsidRPr="00F829B6">
              <w:t>10100011</w:t>
            </w:r>
          </w:p>
        </w:tc>
        <w:tc>
          <w:tcPr>
            <w:tcW w:w="0" w:type="auto"/>
            <w:vAlign w:val="bottom"/>
          </w:tcPr>
          <w:p w14:paraId="25A5A640" w14:textId="77777777" w:rsidR="0035583A" w:rsidRPr="00F829B6" w:rsidRDefault="0035583A" w:rsidP="0074607E">
            <w:pPr>
              <w:pStyle w:val="TAC"/>
              <w:keepNext w:val="0"/>
              <w:keepLines w:val="0"/>
              <w:widowControl w:val="0"/>
            </w:pPr>
            <w:r w:rsidRPr="00F829B6">
              <w:t>-9</w:t>
            </w:r>
          </w:p>
        </w:tc>
        <w:tc>
          <w:tcPr>
            <w:tcW w:w="0" w:type="auto"/>
            <w:vAlign w:val="bottom"/>
          </w:tcPr>
          <w:p w14:paraId="5EE7A53D"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77BAF3A4" w14:textId="77777777" w:rsidR="0035583A" w:rsidRPr="00F829B6" w:rsidRDefault="0035583A" w:rsidP="0074607E">
            <w:pPr>
              <w:pStyle w:val="TAC"/>
              <w:keepNext w:val="0"/>
              <w:keepLines w:val="0"/>
              <w:widowControl w:val="0"/>
            </w:pPr>
            <w:r w:rsidRPr="00F829B6">
              <w:t>11100011</w:t>
            </w:r>
          </w:p>
        </w:tc>
        <w:tc>
          <w:tcPr>
            <w:tcW w:w="0" w:type="auto"/>
            <w:shd w:val="clear" w:color="auto" w:fill="auto"/>
            <w:vAlign w:val="bottom"/>
          </w:tcPr>
          <w:p w14:paraId="5A21DCA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601AD918" w14:textId="77777777" w:rsidR="0035583A" w:rsidRPr="00F829B6" w:rsidRDefault="0035583A" w:rsidP="0074607E">
            <w:pPr>
              <w:pStyle w:val="TAC"/>
              <w:keepNext w:val="0"/>
              <w:keepLines w:val="0"/>
              <w:widowControl w:val="0"/>
            </w:pPr>
            <w:r w:rsidRPr="00F829B6">
              <w:t>-7</w:t>
            </w:r>
          </w:p>
        </w:tc>
      </w:tr>
      <w:tr w:rsidR="0035583A" w:rsidRPr="00F829B6" w14:paraId="0C70166F" w14:textId="77777777" w:rsidTr="00A02649">
        <w:trPr>
          <w:cantSplit/>
          <w:jc w:val="center"/>
        </w:trPr>
        <w:tc>
          <w:tcPr>
            <w:tcW w:w="0" w:type="auto"/>
            <w:shd w:val="clear" w:color="auto" w:fill="auto"/>
            <w:vAlign w:val="center"/>
          </w:tcPr>
          <w:p w14:paraId="110E9694" w14:textId="77777777" w:rsidR="0035583A" w:rsidRPr="00F829B6" w:rsidRDefault="0035583A" w:rsidP="0074607E">
            <w:pPr>
              <w:pStyle w:val="TAC"/>
              <w:keepNext w:val="0"/>
              <w:keepLines w:val="0"/>
              <w:widowControl w:val="0"/>
            </w:pPr>
            <w:r w:rsidRPr="00F829B6">
              <w:t>00100100</w:t>
            </w:r>
          </w:p>
        </w:tc>
        <w:tc>
          <w:tcPr>
            <w:tcW w:w="0" w:type="auto"/>
            <w:shd w:val="clear" w:color="auto" w:fill="auto"/>
            <w:vAlign w:val="bottom"/>
          </w:tcPr>
          <w:p w14:paraId="77B36C34"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94AF453" w14:textId="77777777" w:rsidR="0035583A" w:rsidRPr="00F829B6" w:rsidRDefault="0035583A" w:rsidP="0074607E">
            <w:pPr>
              <w:pStyle w:val="TAC"/>
              <w:keepNext w:val="0"/>
              <w:keepLines w:val="0"/>
              <w:widowControl w:val="0"/>
            </w:pPr>
            <w:r w:rsidRPr="00F829B6">
              <w:t>3</w:t>
            </w:r>
          </w:p>
        </w:tc>
        <w:tc>
          <w:tcPr>
            <w:tcW w:w="0" w:type="auto"/>
            <w:vAlign w:val="center"/>
          </w:tcPr>
          <w:p w14:paraId="0B8BE5E7" w14:textId="77777777" w:rsidR="0035583A" w:rsidRPr="00F829B6" w:rsidRDefault="0035583A" w:rsidP="0074607E">
            <w:pPr>
              <w:pStyle w:val="TAC"/>
              <w:keepNext w:val="0"/>
              <w:keepLines w:val="0"/>
              <w:widowControl w:val="0"/>
            </w:pPr>
            <w:r w:rsidRPr="00F829B6">
              <w:t>01100100</w:t>
            </w:r>
          </w:p>
        </w:tc>
        <w:tc>
          <w:tcPr>
            <w:tcW w:w="0" w:type="auto"/>
            <w:vAlign w:val="bottom"/>
          </w:tcPr>
          <w:p w14:paraId="10FF88EA" w14:textId="77777777" w:rsidR="0035583A" w:rsidRPr="00F829B6" w:rsidRDefault="0035583A" w:rsidP="0074607E">
            <w:pPr>
              <w:pStyle w:val="TAC"/>
              <w:keepNext w:val="0"/>
              <w:keepLines w:val="0"/>
              <w:widowControl w:val="0"/>
            </w:pPr>
            <w:r w:rsidRPr="00F829B6">
              <w:t>11</w:t>
            </w:r>
          </w:p>
        </w:tc>
        <w:tc>
          <w:tcPr>
            <w:tcW w:w="0" w:type="auto"/>
            <w:vAlign w:val="bottom"/>
          </w:tcPr>
          <w:p w14:paraId="3634431D" w14:textId="77777777" w:rsidR="0035583A" w:rsidRPr="00F829B6" w:rsidRDefault="0035583A" w:rsidP="0074607E">
            <w:pPr>
              <w:pStyle w:val="TAC"/>
              <w:keepNext w:val="0"/>
              <w:keepLines w:val="0"/>
              <w:widowControl w:val="0"/>
            </w:pPr>
            <w:r w:rsidRPr="00F829B6">
              <w:t>-3</w:t>
            </w:r>
          </w:p>
        </w:tc>
        <w:tc>
          <w:tcPr>
            <w:tcW w:w="0" w:type="auto"/>
            <w:vAlign w:val="center"/>
          </w:tcPr>
          <w:p w14:paraId="0DFF7BAA" w14:textId="77777777" w:rsidR="0035583A" w:rsidRPr="00F829B6" w:rsidRDefault="0035583A" w:rsidP="0074607E">
            <w:pPr>
              <w:pStyle w:val="TAC"/>
              <w:keepNext w:val="0"/>
              <w:keepLines w:val="0"/>
              <w:widowControl w:val="0"/>
            </w:pPr>
            <w:r w:rsidRPr="00F829B6">
              <w:t>10100100</w:t>
            </w:r>
          </w:p>
        </w:tc>
        <w:tc>
          <w:tcPr>
            <w:tcW w:w="0" w:type="auto"/>
            <w:vAlign w:val="bottom"/>
          </w:tcPr>
          <w:p w14:paraId="1D37F137" w14:textId="77777777" w:rsidR="0035583A" w:rsidRPr="00F829B6" w:rsidRDefault="0035583A" w:rsidP="0074607E">
            <w:pPr>
              <w:pStyle w:val="TAC"/>
              <w:keepNext w:val="0"/>
              <w:keepLines w:val="0"/>
              <w:widowControl w:val="0"/>
            </w:pPr>
            <w:r w:rsidRPr="00F829B6">
              <w:t>-11</w:t>
            </w:r>
          </w:p>
        </w:tc>
        <w:tc>
          <w:tcPr>
            <w:tcW w:w="0" w:type="auto"/>
            <w:vAlign w:val="bottom"/>
          </w:tcPr>
          <w:p w14:paraId="062D9743"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1E10955F" w14:textId="77777777" w:rsidR="0035583A" w:rsidRPr="00F829B6" w:rsidRDefault="0035583A" w:rsidP="0074607E">
            <w:pPr>
              <w:pStyle w:val="TAC"/>
              <w:keepNext w:val="0"/>
              <w:keepLines w:val="0"/>
              <w:widowControl w:val="0"/>
            </w:pPr>
            <w:r w:rsidRPr="00F829B6">
              <w:t>11100100</w:t>
            </w:r>
          </w:p>
        </w:tc>
        <w:tc>
          <w:tcPr>
            <w:tcW w:w="0" w:type="auto"/>
            <w:shd w:val="clear" w:color="auto" w:fill="auto"/>
            <w:vAlign w:val="bottom"/>
          </w:tcPr>
          <w:p w14:paraId="7D3F218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79F6CEFF" w14:textId="77777777" w:rsidR="0035583A" w:rsidRPr="00F829B6" w:rsidRDefault="0035583A" w:rsidP="0074607E">
            <w:pPr>
              <w:pStyle w:val="TAC"/>
              <w:keepNext w:val="0"/>
              <w:keepLines w:val="0"/>
              <w:widowControl w:val="0"/>
            </w:pPr>
            <w:r w:rsidRPr="00F829B6">
              <w:t>-3</w:t>
            </w:r>
          </w:p>
        </w:tc>
      </w:tr>
      <w:tr w:rsidR="0035583A" w:rsidRPr="00F829B6" w14:paraId="2CB79E30" w14:textId="77777777" w:rsidTr="00A02649">
        <w:trPr>
          <w:cantSplit/>
          <w:jc w:val="center"/>
        </w:trPr>
        <w:tc>
          <w:tcPr>
            <w:tcW w:w="0" w:type="auto"/>
            <w:shd w:val="clear" w:color="auto" w:fill="auto"/>
            <w:vAlign w:val="center"/>
          </w:tcPr>
          <w:p w14:paraId="4319554C" w14:textId="77777777" w:rsidR="0035583A" w:rsidRPr="00F829B6" w:rsidRDefault="0035583A" w:rsidP="0074607E">
            <w:pPr>
              <w:pStyle w:val="TAC"/>
              <w:keepNext w:val="0"/>
              <w:keepLines w:val="0"/>
              <w:widowControl w:val="0"/>
            </w:pPr>
            <w:r w:rsidRPr="00F829B6">
              <w:t>00100101</w:t>
            </w:r>
          </w:p>
        </w:tc>
        <w:tc>
          <w:tcPr>
            <w:tcW w:w="0" w:type="auto"/>
            <w:shd w:val="clear" w:color="auto" w:fill="auto"/>
            <w:vAlign w:val="bottom"/>
          </w:tcPr>
          <w:p w14:paraId="3DEA2E8F"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5C08F7A5" w14:textId="77777777" w:rsidR="0035583A" w:rsidRPr="00F829B6" w:rsidRDefault="0035583A" w:rsidP="0074607E">
            <w:pPr>
              <w:pStyle w:val="TAC"/>
              <w:keepNext w:val="0"/>
              <w:keepLines w:val="0"/>
              <w:widowControl w:val="0"/>
            </w:pPr>
            <w:r w:rsidRPr="00F829B6">
              <w:t>1</w:t>
            </w:r>
          </w:p>
        </w:tc>
        <w:tc>
          <w:tcPr>
            <w:tcW w:w="0" w:type="auto"/>
            <w:vAlign w:val="center"/>
          </w:tcPr>
          <w:p w14:paraId="5F114AA8" w14:textId="77777777" w:rsidR="0035583A" w:rsidRPr="00F829B6" w:rsidRDefault="0035583A" w:rsidP="0074607E">
            <w:pPr>
              <w:pStyle w:val="TAC"/>
              <w:keepNext w:val="0"/>
              <w:keepLines w:val="0"/>
              <w:widowControl w:val="0"/>
            </w:pPr>
            <w:r w:rsidRPr="00F829B6">
              <w:t>01100101</w:t>
            </w:r>
          </w:p>
        </w:tc>
        <w:tc>
          <w:tcPr>
            <w:tcW w:w="0" w:type="auto"/>
            <w:vAlign w:val="bottom"/>
          </w:tcPr>
          <w:p w14:paraId="356A0771" w14:textId="77777777" w:rsidR="0035583A" w:rsidRPr="00F829B6" w:rsidRDefault="0035583A" w:rsidP="0074607E">
            <w:pPr>
              <w:pStyle w:val="TAC"/>
              <w:keepNext w:val="0"/>
              <w:keepLines w:val="0"/>
              <w:widowControl w:val="0"/>
            </w:pPr>
            <w:r w:rsidRPr="00F829B6">
              <w:t>11</w:t>
            </w:r>
          </w:p>
        </w:tc>
        <w:tc>
          <w:tcPr>
            <w:tcW w:w="0" w:type="auto"/>
            <w:vAlign w:val="bottom"/>
          </w:tcPr>
          <w:p w14:paraId="3FAC4FEB" w14:textId="77777777" w:rsidR="0035583A" w:rsidRPr="00F829B6" w:rsidRDefault="0035583A" w:rsidP="0074607E">
            <w:pPr>
              <w:pStyle w:val="TAC"/>
              <w:keepNext w:val="0"/>
              <w:keepLines w:val="0"/>
              <w:widowControl w:val="0"/>
            </w:pPr>
            <w:r w:rsidRPr="00F829B6">
              <w:t>-1</w:t>
            </w:r>
          </w:p>
        </w:tc>
        <w:tc>
          <w:tcPr>
            <w:tcW w:w="0" w:type="auto"/>
            <w:vAlign w:val="center"/>
          </w:tcPr>
          <w:p w14:paraId="5082CA5B" w14:textId="77777777" w:rsidR="0035583A" w:rsidRPr="00F829B6" w:rsidRDefault="0035583A" w:rsidP="0074607E">
            <w:pPr>
              <w:pStyle w:val="TAC"/>
              <w:keepNext w:val="0"/>
              <w:keepLines w:val="0"/>
              <w:widowControl w:val="0"/>
            </w:pPr>
            <w:r w:rsidRPr="00F829B6">
              <w:t>10100101</w:t>
            </w:r>
          </w:p>
        </w:tc>
        <w:tc>
          <w:tcPr>
            <w:tcW w:w="0" w:type="auto"/>
            <w:vAlign w:val="bottom"/>
          </w:tcPr>
          <w:p w14:paraId="4499D2AF" w14:textId="77777777" w:rsidR="0035583A" w:rsidRPr="00F829B6" w:rsidRDefault="0035583A" w:rsidP="0074607E">
            <w:pPr>
              <w:pStyle w:val="TAC"/>
              <w:keepNext w:val="0"/>
              <w:keepLines w:val="0"/>
              <w:widowControl w:val="0"/>
            </w:pPr>
            <w:r w:rsidRPr="00F829B6">
              <w:t>-11</w:t>
            </w:r>
          </w:p>
        </w:tc>
        <w:tc>
          <w:tcPr>
            <w:tcW w:w="0" w:type="auto"/>
            <w:vAlign w:val="bottom"/>
          </w:tcPr>
          <w:p w14:paraId="5C34644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0F8F148" w14:textId="77777777" w:rsidR="0035583A" w:rsidRPr="00F829B6" w:rsidRDefault="0035583A" w:rsidP="0074607E">
            <w:pPr>
              <w:pStyle w:val="TAC"/>
              <w:keepNext w:val="0"/>
              <w:keepLines w:val="0"/>
              <w:widowControl w:val="0"/>
            </w:pPr>
            <w:r w:rsidRPr="00F829B6">
              <w:t>11100101</w:t>
            </w:r>
          </w:p>
        </w:tc>
        <w:tc>
          <w:tcPr>
            <w:tcW w:w="0" w:type="auto"/>
            <w:shd w:val="clear" w:color="auto" w:fill="auto"/>
            <w:vAlign w:val="bottom"/>
          </w:tcPr>
          <w:p w14:paraId="494D350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1F8B153" w14:textId="77777777" w:rsidR="0035583A" w:rsidRPr="00F829B6" w:rsidRDefault="0035583A" w:rsidP="0074607E">
            <w:pPr>
              <w:pStyle w:val="TAC"/>
              <w:keepNext w:val="0"/>
              <w:keepLines w:val="0"/>
              <w:widowControl w:val="0"/>
            </w:pPr>
            <w:r w:rsidRPr="00F829B6">
              <w:t>-1</w:t>
            </w:r>
          </w:p>
        </w:tc>
      </w:tr>
      <w:tr w:rsidR="0035583A" w:rsidRPr="00F829B6" w14:paraId="21E36029" w14:textId="77777777" w:rsidTr="00A02649">
        <w:trPr>
          <w:cantSplit/>
          <w:jc w:val="center"/>
        </w:trPr>
        <w:tc>
          <w:tcPr>
            <w:tcW w:w="0" w:type="auto"/>
            <w:shd w:val="clear" w:color="auto" w:fill="auto"/>
            <w:vAlign w:val="center"/>
          </w:tcPr>
          <w:p w14:paraId="1B3C5388" w14:textId="77777777" w:rsidR="0035583A" w:rsidRPr="00F829B6" w:rsidRDefault="0035583A" w:rsidP="0074607E">
            <w:pPr>
              <w:pStyle w:val="TAC"/>
              <w:keepNext w:val="0"/>
              <w:keepLines w:val="0"/>
              <w:widowControl w:val="0"/>
            </w:pPr>
            <w:r w:rsidRPr="00F829B6">
              <w:t>00100110</w:t>
            </w:r>
          </w:p>
        </w:tc>
        <w:tc>
          <w:tcPr>
            <w:tcW w:w="0" w:type="auto"/>
            <w:shd w:val="clear" w:color="auto" w:fill="auto"/>
            <w:vAlign w:val="bottom"/>
          </w:tcPr>
          <w:p w14:paraId="745D55CE"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BB1B207" w14:textId="77777777" w:rsidR="0035583A" w:rsidRPr="00F829B6" w:rsidRDefault="0035583A" w:rsidP="0074607E">
            <w:pPr>
              <w:pStyle w:val="TAC"/>
              <w:keepNext w:val="0"/>
              <w:keepLines w:val="0"/>
              <w:widowControl w:val="0"/>
            </w:pPr>
            <w:r w:rsidRPr="00F829B6">
              <w:t>3</w:t>
            </w:r>
          </w:p>
        </w:tc>
        <w:tc>
          <w:tcPr>
            <w:tcW w:w="0" w:type="auto"/>
            <w:vAlign w:val="center"/>
          </w:tcPr>
          <w:p w14:paraId="2B07897D" w14:textId="77777777" w:rsidR="0035583A" w:rsidRPr="00F829B6" w:rsidRDefault="0035583A" w:rsidP="0074607E">
            <w:pPr>
              <w:pStyle w:val="TAC"/>
              <w:keepNext w:val="0"/>
              <w:keepLines w:val="0"/>
              <w:widowControl w:val="0"/>
            </w:pPr>
            <w:r w:rsidRPr="00F829B6">
              <w:t>01100110</w:t>
            </w:r>
          </w:p>
        </w:tc>
        <w:tc>
          <w:tcPr>
            <w:tcW w:w="0" w:type="auto"/>
            <w:vAlign w:val="bottom"/>
          </w:tcPr>
          <w:p w14:paraId="5B325D2C" w14:textId="77777777" w:rsidR="0035583A" w:rsidRPr="00F829B6" w:rsidRDefault="0035583A" w:rsidP="0074607E">
            <w:pPr>
              <w:pStyle w:val="TAC"/>
              <w:keepNext w:val="0"/>
              <w:keepLines w:val="0"/>
              <w:widowControl w:val="0"/>
            </w:pPr>
            <w:r w:rsidRPr="00F829B6">
              <w:t>9</w:t>
            </w:r>
          </w:p>
        </w:tc>
        <w:tc>
          <w:tcPr>
            <w:tcW w:w="0" w:type="auto"/>
            <w:vAlign w:val="bottom"/>
          </w:tcPr>
          <w:p w14:paraId="362D35E1" w14:textId="77777777" w:rsidR="0035583A" w:rsidRPr="00F829B6" w:rsidRDefault="0035583A" w:rsidP="0074607E">
            <w:pPr>
              <w:pStyle w:val="TAC"/>
              <w:keepNext w:val="0"/>
              <w:keepLines w:val="0"/>
              <w:widowControl w:val="0"/>
            </w:pPr>
            <w:r w:rsidRPr="00F829B6">
              <w:t>-3</w:t>
            </w:r>
          </w:p>
        </w:tc>
        <w:tc>
          <w:tcPr>
            <w:tcW w:w="0" w:type="auto"/>
            <w:vAlign w:val="center"/>
          </w:tcPr>
          <w:p w14:paraId="7F78CADB" w14:textId="77777777" w:rsidR="0035583A" w:rsidRPr="00F829B6" w:rsidRDefault="0035583A" w:rsidP="0074607E">
            <w:pPr>
              <w:pStyle w:val="TAC"/>
              <w:keepNext w:val="0"/>
              <w:keepLines w:val="0"/>
              <w:widowControl w:val="0"/>
            </w:pPr>
            <w:r w:rsidRPr="00F829B6">
              <w:t>10100110</w:t>
            </w:r>
          </w:p>
        </w:tc>
        <w:tc>
          <w:tcPr>
            <w:tcW w:w="0" w:type="auto"/>
            <w:vAlign w:val="bottom"/>
          </w:tcPr>
          <w:p w14:paraId="580B36C2" w14:textId="77777777" w:rsidR="0035583A" w:rsidRPr="00F829B6" w:rsidRDefault="0035583A" w:rsidP="0074607E">
            <w:pPr>
              <w:pStyle w:val="TAC"/>
              <w:keepNext w:val="0"/>
              <w:keepLines w:val="0"/>
              <w:widowControl w:val="0"/>
            </w:pPr>
            <w:r w:rsidRPr="00F829B6">
              <w:t>-9</w:t>
            </w:r>
          </w:p>
        </w:tc>
        <w:tc>
          <w:tcPr>
            <w:tcW w:w="0" w:type="auto"/>
            <w:vAlign w:val="bottom"/>
          </w:tcPr>
          <w:p w14:paraId="41408C6A"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4579379" w14:textId="77777777" w:rsidR="0035583A" w:rsidRPr="00F829B6" w:rsidRDefault="0035583A" w:rsidP="0074607E">
            <w:pPr>
              <w:pStyle w:val="TAC"/>
              <w:keepNext w:val="0"/>
              <w:keepLines w:val="0"/>
              <w:widowControl w:val="0"/>
            </w:pPr>
            <w:r w:rsidRPr="00F829B6">
              <w:t>11100110</w:t>
            </w:r>
          </w:p>
        </w:tc>
        <w:tc>
          <w:tcPr>
            <w:tcW w:w="0" w:type="auto"/>
            <w:shd w:val="clear" w:color="auto" w:fill="auto"/>
            <w:vAlign w:val="bottom"/>
          </w:tcPr>
          <w:p w14:paraId="0EC1886A"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19AFCDC" w14:textId="77777777" w:rsidR="0035583A" w:rsidRPr="00F829B6" w:rsidRDefault="0035583A" w:rsidP="0074607E">
            <w:pPr>
              <w:pStyle w:val="TAC"/>
              <w:keepNext w:val="0"/>
              <w:keepLines w:val="0"/>
              <w:widowControl w:val="0"/>
            </w:pPr>
            <w:r w:rsidRPr="00F829B6">
              <w:t>-3</w:t>
            </w:r>
          </w:p>
        </w:tc>
      </w:tr>
      <w:tr w:rsidR="0035583A" w:rsidRPr="00F829B6" w14:paraId="15F3B286" w14:textId="77777777" w:rsidTr="00A02649">
        <w:trPr>
          <w:cantSplit/>
          <w:jc w:val="center"/>
        </w:trPr>
        <w:tc>
          <w:tcPr>
            <w:tcW w:w="0" w:type="auto"/>
            <w:shd w:val="clear" w:color="auto" w:fill="auto"/>
            <w:vAlign w:val="center"/>
          </w:tcPr>
          <w:p w14:paraId="2AECCF60" w14:textId="77777777" w:rsidR="0035583A" w:rsidRPr="00F829B6" w:rsidRDefault="0035583A" w:rsidP="0074607E">
            <w:pPr>
              <w:pStyle w:val="TAC"/>
              <w:keepNext w:val="0"/>
              <w:keepLines w:val="0"/>
              <w:widowControl w:val="0"/>
            </w:pPr>
            <w:r w:rsidRPr="00F829B6">
              <w:t>00100111</w:t>
            </w:r>
          </w:p>
        </w:tc>
        <w:tc>
          <w:tcPr>
            <w:tcW w:w="0" w:type="auto"/>
            <w:shd w:val="clear" w:color="auto" w:fill="auto"/>
            <w:vAlign w:val="bottom"/>
          </w:tcPr>
          <w:p w14:paraId="59DC5E7B"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76216EE5" w14:textId="77777777" w:rsidR="0035583A" w:rsidRPr="00F829B6" w:rsidRDefault="0035583A" w:rsidP="0074607E">
            <w:pPr>
              <w:pStyle w:val="TAC"/>
              <w:keepNext w:val="0"/>
              <w:keepLines w:val="0"/>
              <w:widowControl w:val="0"/>
            </w:pPr>
            <w:r w:rsidRPr="00F829B6">
              <w:t>1</w:t>
            </w:r>
          </w:p>
        </w:tc>
        <w:tc>
          <w:tcPr>
            <w:tcW w:w="0" w:type="auto"/>
            <w:vAlign w:val="center"/>
          </w:tcPr>
          <w:p w14:paraId="7BA83BB4" w14:textId="77777777" w:rsidR="0035583A" w:rsidRPr="00F829B6" w:rsidRDefault="0035583A" w:rsidP="0074607E">
            <w:pPr>
              <w:pStyle w:val="TAC"/>
              <w:keepNext w:val="0"/>
              <w:keepLines w:val="0"/>
              <w:widowControl w:val="0"/>
            </w:pPr>
            <w:r w:rsidRPr="00F829B6">
              <w:t>01100111</w:t>
            </w:r>
          </w:p>
        </w:tc>
        <w:tc>
          <w:tcPr>
            <w:tcW w:w="0" w:type="auto"/>
            <w:vAlign w:val="bottom"/>
          </w:tcPr>
          <w:p w14:paraId="0007539E" w14:textId="77777777" w:rsidR="0035583A" w:rsidRPr="00F829B6" w:rsidRDefault="0035583A" w:rsidP="0074607E">
            <w:pPr>
              <w:pStyle w:val="TAC"/>
              <w:keepNext w:val="0"/>
              <w:keepLines w:val="0"/>
              <w:widowControl w:val="0"/>
            </w:pPr>
            <w:r w:rsidRPr="00F829B6">
              <w:t>9</w:t>
            </w:r>
          </w:p>
        </w:tc>
        <w:tc>
          <w:tcPr>
            <w:tcW w:w="0" w:type="auto"/>
            <w:vAlign w:val="bottom"/>
          </w:tcPr>
          <w:p w14:paraId="341F852E" w14:textId="77777777" w:rsidR="0035583A" w:rsidRPr="00F829B6" w:rsidRDefault="0035583A" w:rsidP="0074607E">
            <w:pPr>
              <w:pStyle w:val="TAC"/>
              <w:keepNext w:val="0"/>
              <w:keepLines w:val="0"/>
              <w:widowControl w:val="0"/>
            </w:pPr>
            <w:r w:rsidRPr="00F829B6">
              <w:t>-1</w:t>
            </w:r>
          </w:p>
        </w:tc>
        <w:tc>
          <w:tcPr>
            <w:tcW w:w="0" w:type="auto"/>
            <w:vAlign w:val="center"/>
          </w:tcPr>
          <w:p w14:paraId="3844F2B4" w14:textId="77777777" w:rsidR="0035583A" w:rsidRPr="00F829B6" w:rsidRDefault="0035583A" w:rsidP="0074607E">
            <w:pPr>
              <w:pStyle w:val="TAC"/>
              <w:keepNext w:val="0"/>
              <w:keepLines w:val="0"/>
              <w:widowControl w:val="0"/>
            </w:pPr>
            <w:r w:rsidRPr="00F829B6">
              <w:t>10100111</w:t>
            </w:r>
          </w:p>
        </w:tc>
        <w:tc>
          <w:tcPr>
            <w:tcW w:w="0" w:type="auto"/>
            <w:vAlign w:val="bottom"/>
          </w:tcPr>
          <w:p w14:paraId="481FC552" w14:textId="77777777" w:rsidR="0035583A" w:rsidRPr="00F829B6" w:rsidRDefault="0035583A" w:rsidP="0074607E">
            <w:pPr>
              <w:pStyle w:val="TAC"/>
              <w:keepNext w:val="0"/>
              <w:keepLines w:val="0"/>
              <w:widowControl w:val="0"/>
            </w:pPr>
            <w:r w:rsidRPr="00F829B6">
              <w:t>-9</w:t>
            </w:r>
          </w:p>
        </w:tc>
        <w:tc>
          <w:tcPr>
            <w:tcW w:w="0" w:type="auto"/>
            <w:vAlign w:val="bottom"/>
          </w:tcPr>
          <w:p w14:paraId="05E1C42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412E5B64" w14:textId="77777777" w:rsidR="0035583A" w:rsidRPr="00F829B6" w:rsidRDefault="0035583A" w:rsidP="0074607E">
            <w:pPr>
              <w:pStyle w:val="TAC"/>
              <w:keepNext w:val="0"/>
              <w:keepLines w:val="0"/>
              <w:widowControl w:val="0"/>
            </w:pPr>
            <w:r w:rsidRPr="00F829B6">
              <w:t>11100111</w:t>
            </w:r>
          </w:p>
        </w:tc>
        <w:tc>
          <w:tcPr>
            <w:tcW w:w="0" w:type="auto"/>
            <w:shd w:val="clear" w:color="auto" w:fill="auto"/>
            <w:vAlign w:val="bottom"/>
          </w:tcPr>
          <w:p w14:paraId="2A74DBA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601B64B7" w14:textId="77777777" w:rsidR="0035583A" w:rsidRPr="00F829B6" w:rsidRDefault="0035583A" w:rsidP="0074607E">
            <w:pPr>
              <w:pStyle w:val="TAC"/>
              <w:keepNext w:val="0"/>
              <w:keepLines w:val="0"/>
              <w:widowControl w:val="0"/>
            </w:pPr>
            <w:r w:rsidRPr="00F829B6">
              <w:t>-1</w:t>
            </w:r>
          </w:p>
        </w:tc>
      </w:tr>
      <w:tr w:rsidR="0035583A" w:rsidRPr="00F829B6" w14:paraId="001AE964" w14:textId="77777777" w:rsidTr="00A02649">
        <w:trPr>
          <w:cantSplit/>
          <w:jc w:val="center"/>
        </w:trPr>
        <w:tc>
          <w:tcPr>
            <w:tcW w:w="0" w:type="auto"/>
            <w:shd w:val="clear" w:color="auto" w:fill="auto"/>
            <w:vAlign w:val="center"/>
          </w:tcPr>
          <w:p w14:paraId="411483B0" w14:textId="77777777" w:rsidR="0035583A" w:rsidRPr="00F829B6" w:rsidRDefault="0035583A" w:rsidP="0074607E">
            <w:pPr>
              <w:pStyle w:val="TAC"/>
              <w:keepNext w:val="0"/>
              <w:keepLines w:val="0"/>
              <w:widowControl w:val="0"/>
            </w:pPr>
            <w:r w:rsidRPr="00F829B6">
              <w:t>00101000</w:t>
            </w:r>
          </w:p>
        </w:tc>
        <w:tc>
          <w:tcPr>
            <w:tcW w:w="0" w:type="auto"/>
            <w:shd w:val="clear" w:color="auto" w:fill="auto"/>
            <w:vAlign w:val="bottom"/>
          </w:tcPr>
          <w:p w14:paraId="4B0CDBF1"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475E80B2" w14:textId="77777777" w:rsidR="0035583A" w:rsidRPr="00F829B6" w:rsidRDefault="0035583A" w:rsidP="0074607E">
            <w:pPr>
              <w:pStyle w:val="TAC"/>
              <w:keepNext w:val="0"/>
              <w:keepLines w:val="0"/>
              <w:widowControl w:val="0"/>
            </w:pPr>
            <w:r w:rsidRPr="00F829B6">
              <w:t>5</w:t>
            </w:r>
          </w:p>
        </w:tc>
        <w:tc>
          <w:tcPr>
            <w:tcW w:w="0" w:type="auto"/>
            <w:vAlign w:val="center"/>
          </w:tcPr>
          <w:p w14:paraId="0F7C05D5" w14:textId="77777777" w:rsidR="0035583A" w:rsidRPr="00F829B6" w:rsidRDefault="0035583A" w:rsidP="0074607E">
            <w:pPr>
              <w:pStyle w:val="TAC"/>
              <w:keepNext w:val="0"/>
              <w:keepLines w:val="0"/>
              <w:widowControl w:val="0"/>
            </w:pPr>
            <w:r w:rsidRPr="00F829B6">
              <w:t>01101000</w:t>
            </w:r>
          </w:p>
        </w:tc>
        <w:tc>
          <w:tcPr>
            <w:tcW w:w="0" w:type="auto"/>
            <w:vAlign w:val="bottom"/>
          </w:tcPr>
          <w:p w14:paraId="23F875B3" w14:textId="77777777" w:rsidR="0035583A" w:rsidRPr="00F829B6" w:rsidRDefault="0035583A" w:rsidP="0074607E">
            <w:pPr>
              <w:pStyle w:val="TAC"/>
              <w:keepNext w:val="0"/>
              <w:keepLines w:val="0"/>
              <w:widowControl w:val="0"/>
            </w:pPr>
            <w:r w:rsidRPr="00F829B6">
              <w:t>13</w:t>
            </w:r>
          </w:p>
        </w:tc>
        <w:tc>
          <w:tcPr>
            <w:tcW w:w="0" w:type="auto"/>
            <w:vAlign w:val="bottom"/>
          </w:tcPr>
          <w:p w14:paraId="0DC82C25" w14:textId="77777777" w:rsidR="0035583A" w:rsidRPr="00F829B6" w:rsidRDefault="0035583A" w:rsidP="0074607E">
            <w:pPr>
              <w:pStyle w:val="TAC"/>
              <w:keepNext w:val="0"/>
              <w:keepLines w:val="0"/>
              <w:widowControl w:val="0"/>
            </w:pPr>
            <w:r w:rsidRPr="00F829B6">
              <w:t>-5</w:t>
            </w:r>
          </w:p>
        </w:tc>
        <w:tc>
          <w:tcPr>
            <w:tcW w:w="0" w:type="auto"/>
            <w:vAlign w:val="center"/>
          </w:tcPr>
          <w:p w14:paraId="5352524B" w14:textId="77777777" w:rsidR="0035583A" w:rsidRPr="00F829B6" w:rsidRDefault="0035583A" w:rsidP="0074607E">
            <w:pPr>
              <w:pStyle w:val="TAC"/>
              <w:keepNext w:val="0"/>
              <w:keepLines w:val="0"/>
              <w:widowControl w:val="0"/>
            </w:pPr>
            <w:r w:rsidRPr="00F829B6">
              <w:t>10101000</w:t>
            </w:r>
          </w:p>
        </w:tc>
        <w:tc>
          <w:tcPr>
            <w:tcW w:w="0" w:type="auto"/>
            <w:vAlign w:val="bottom"/>
          </w:tcPr>
          <w:p w14:paraId="182BF2B2" w14:textId="77777777" w:rsidR="0035583A" w:rsidRPr="00F829B6" w:rsidRDefault="0035583A" w:rsidP="0074607E">
            <w:pPr>
              <w:pStyle w:val="TAC"/>
              <w:keepNext w:val="0"/>
              <w:keepLines w:val="0"/>
              <w:widowControl w:val="0"/>
            </w:pPr>
            <w:r w:rsidRPr="00F829B6">
              <w:t>-13</w:t>
            </w:r>
          </w:p>
        </w:tc>
        <w:tc>
          <w:tcPr>
            <w:tcW w:w="0" w:type="auto"/>
            <w:vAlign w:val="bottom"/>
          </w:tcPr>
          <w:p w14:paraId="690A5C45"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4D82B974" w14:textId="77777777" w:rsidR="0035583A" w:rsidRPr="00F829B6" w:rsidRDefault="0035583A" w:rsidP="0074607E">
            <w:pPr>
              <w:pStyle w:val="TAC"/>
              <w:keepNext w:val="0"/>
              <w:keepLines w:val="0"/>
              <w:widowControl w:val="0"/>
            </w:pPr>
            <w:r w:rsidRPr="00F829B6">
              <w:t>11101000</w:t>
            </w:r>
          </w:p>
        </w:tc>
        <w:tc>
          <w:tcPr>
            <w:tcW w:w="0" w:type="auto"/>
            <w:shd w:val="clear" w:color="auto" w:fill="auto"/>
            <w:vAlign w:val="bottom"/>
          </w:tcPr>
          <w:p w14:paraId="2B1170AE"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571C9F5F" w14:textId="77777777" w:rsidR="0035583A" w:rsidRPr="00F829B6" w:rsidRDefault="0035583A" w:rsidP="0074607E">
            <w:pPr>
              <w:pStyle w:val="TAC"/>
              <w:keepNext w:val="0"/>
              <w:keepLines w:val="0"/>
              <w:widowControl w:val="0"/>
            </w:pPr>
            <w:r w:rsidRPr="00F829B6">
              <w:t>-5</w:t>
            </w:r>
          </w:p>
        </w:tc>
      </w:tr>
      <w:tr w:rsidR="0035583A" w:rsidRPr="00F829B6" w14:paraId="0D9F6571" w14:textId="77777777" w:rsidTr="00A02649">
        <w:trPr>
          <w:cantSplit/>
          <w:jc w:val="center"/>
        </w:trPr>
        <w:tc>
          <w:tcPr>
            <w:tcW w:w="0" w:type="auto"/>
            <w:shd w:val="clear" w:color="auto" w:fill="auto"/>
            <w:vAlign w:val="center"/>
          </w:tcPr>
          <w:p w14:paraId="237847B2" w14:textId="77777777" w:rsidR="0035583A" w:rsidRPr="00F829B6" w:rsidRDefault="0035583A" w:rsidP="0074607E">
            <w:pPr>
              <w:pStyle w:val="TAC"/>
              <w:keepNext w:val="0"/>
              <w:keepLines w:val="0"/>
              <w:widowControl w:val="0"/>
            </w:pPr>
            <w:r w:rsidRPr="00F829B6">
              <w:t>00101001</w:t>
            </w:r>
          </w:p>
        </w:tc>
        <w:tc>
          <w:tcPr>
            <w:tcW w:w="0" w:type="auto"/>
            <w:shd w:val="clear" w:color="auto" w:fill="auto"/>
            <w:vAlign w:val="bottom"/>
          </w:tcPr>
          <w:p w14:paraId="58632B24"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6F7AE422" w14:textId="77777777" w:rsidR="0035583A" w:rsidRPr="00F829B6" w:rsidRDefault="0035583A" w:rsidP="0074607E">
            <w:pPr>
              <w:pStyle w:val="TAC"/>
              <w:keepNext w:val="0"/>
              <w:keepLines w:val="0"/>
              <w:widowControl w:val="0"/>
            </w:pPr>
            <w:r w:rsidRPr="00F829B6">
              <w:t>7</w:t>
            </w:r>
          </w:p>
        </w:tc>
        <w:tc>
          <w:tcPr>
            <w:tcW w:w="0" w:type="auto"/>
            <w:vAlign w:val="center"/>
          </w:tcPr>
          <w:p w14:paraId="588EE74F" w14:textId="77777777" w:rsidR="0035583A" w:rsidRPr="00F829B6" w:rsidRDefault="0035583A" w:rsidP="0074607E">
            <w:pPr>
              <w:pStyle w:val="TAC"/>
              <w:keepNext w:val="0"/>
              <w:keepLines w:val="0"/>
              <w:widowControl w:val="0"/>
            </w:pPr>
            <w:r w:rsidRPr="00F829B6">
              <w:t>01101001</w:t>
            </w:r>
          </w:p>
        </w:tc>
        <w:tc>
          <w:tcPr>
            <w:tcW w:w="0" w:type="auto"/>
            <w:vAlign w:val="bottom"/>
          </w:tcPr>
          <w:p w14:paraId="7D4C9E62" w14:textId="77777777" w:rsidR="0035583A" w:rsidRPr="00F829B6" w:rsidRDefault="0035583A" w:rsidP="0074607E">
            <w:pPr>
              <w:pStyle w:val="TAC"/>
              <w:keepNext w:val="0"/>
              <w:keepLines w:val="0"/>
              <w:widowControl w:val="0"/>
            </w:pPr>
            <w:r w:rsidRPr="00F829B6">
              <w:t>13</w:t>
            </w:r>
          </w:p>
        </w:tc>
        <w:tc>
          <w:tcPr>
            <w:tcW w:w="0" w:type="auto"/>
            <w:vAlign w:val="bottom"/>
          </w:tcPr>
          <w:p w14:paraId="7F6509E3" w14:textId="77777777" w:rsidR="0035583A" w:rsidRPr="00F829B6" w:rsidRDefault="0035583A" w:rsidP="0074607E">
            <w:pPr>
              <w:pStyle w:val="TAC"/>
              <w:keepNext w:val="0"/>
              <w:keepLines w:val="0"/>
              <w:widowControl w:val="0"/>
            </w:pPr>
            <w:r w:rsidRPr="00F829B6">
              <w:t>-7</w:t>
            </w:r>
          </w:p>
        </w:tc>
        <w:tc>
          <w:tcPr>
            <w:tcW w:w="0" w:type="auto"/>
            <w:vAlign w:val="center"/>
          </w:tcPr>
          <w:p w14:paraId="62394612" w14:textId="77777777" w:rsidR="0035583A" w:rsidRPr="00F829B6" w:rsidRDefault="0035583A" w:rsidP="0074607E">
            <w:pPr>
              <w:pStyle w:val="TAC"/>
              <w:keepNext w:val="0"/>
              <w:keepLines w:val="0"/>
              <w:widowControl w:val="0"/>
            </w:pPr>
            <w:r w:rsidRPr="00F829B6">
              <w:t>10101001</w:t>
            </w:r>
          </w:p>
        </w:tc>
        <w:tc>
          <w:tcPr>
            <w:tcW w:w="0" w:type="auto"/>
            <w:vAlign w:val="bottom"/>
          </w:tcPr>
          <w:p w14:paraId="4A41FD13" w14:textId="77777777" w:rsidR="0035583A" w:rsidRPr="00F829B6" w:rsidRDefault="0035583A" w:rsidP="0074607E">
            <w:pPr>
              <w:pStyle w:val="TAC"/>
              <w:keepNext w:val="0"/>
              <w:keepLines w:val="0"/>
              <w:widowControl w:val="0"/>
            </w:pPr>
            <w:r w:rsidRPr="00F829B6">
              <w:t>-13</w:t>
            </w:r>
          </w:p>
        </w:tc>
        <w:tc>
          <w:tcPr>
            <w:tcW w:w="0" w:type="auto"/>
            <w:vAlign w:val="bottom"/>
          </w:tcPr>
          <w:p w14:paraId="6096A841"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0EC1A41A" w14:textId="77777777" w:rsidR="0035583A" w:rsidRPr="00F829B6" w:rsidRDefault="0035583A" w:rsidP="0074607E">
            <w:pPr>
              <w:pStyle w:val="TAC"/>
              <w:keepNext w:val="0"/>
              <w:keepLines w:val="0"/>
              <w:widowControl w:val="0"/>
            </w:pPr>
            <w:r w:rsidRPr="00F829B6">
              <w:t>11101001</w:t>
            </w:r>
          </w:p>
        </w:tc>
        <w:tc>
          <w:tcPr>
            <w:tcW w:w="0" w:type="auto"/>
            <w:shd w:val="clear" w:color="auto" w:fill="auto"/>
            <w:vAlign w:val="bottom"/>
          </w:tcPr>
          <w:p w14:paraId="35C12ECC"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4F2D082C" w14:textId="77777777" w:rsidR="0035583A" w:rsidRPr="00F829B6" w:rsidRDefault="0035583A" w:rsidP="0074607E">
            <w:pPr>
              <w:pStyle w:val="TAC"/>
              <w:keepNext w:val="0"/>
              <w:keepLines w:val="0"/>
              <w:widowControl w:val="0"/>
            </w:pPr>
            <w:r w:rsidRPr="00F829B6">
              <w:t>-7</w:t>
            </w:r>
          </w:p>
        </w:tc>
      </w:tr>
      <w:tr w:rsidR="0035583A" w:rsidRPr="00F829B6" w14:paraId="7FBD26DA" w14:textId="77777777" w:rsidTr="00A02649">
        <w:trPr>
          <w:cantSplit/>
          <w:jc w:val="center"/>
        </w:trPr>
        <w:tc>
          <w:tcPr>
            <w:tcW w:w="0" w:type="auto"/>
            <w:shd w:val="clear" w:color="auto" w:fill="auto"/>
            <w:vAlign w:val="center"/>
          </w:tcPr>
          <w:p w14:paraId="37035148" w14:textId="77777777" w:rsidR="0035583A" w:rsidRPr="00F829B6" w:rsidRDefault="0035583A" w:rsidP="0074607E">
            <w:pPr>
              <w:pStyle w:val="TAC"/>
              <w:keepNext w:val="0"/>
              <w:keepLines w:val="0"/>
              <w:widowControl w:val="0"/>
            </w:pPr>
            <w:r w:rsidRPr="00F829B6">
              <w:t>00101010</w:t>
            </w:r>
          </w:p>
        </w:tc>
        <w:tc>
          <w:tcPr>
            <w:tcW w:w="0" w:type="auto"/>
            <w:shd w:val="clear" w:color="auto" w:fill="auto"/>
            <w:vAlign w:val="bottom"/>
          </w:tcPr>
          <w:p w14:paraId="1551F799"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04946427" w14:textId="77777777" w:rsidR="0035583A" w:rsidRPr="00F829B6" w:rsidRDefault="0035583A" w:rsidP="0074607E">
            <w:pPr>
              <w:pStyle w:val="TAC"/>
              <w:keepNext w:val="0"/>
              <w:keepLines w:val="0"/>
              <w:widowControl w:val="0"/>
            </w:pPr>
            <w:r w:rsidRPr="00F829B6">
              <w:t>5</w:t>
            </w:r>
          </w:p>
        </w:tc>
        <w:tc>
          <w:tcPr>
            <w:tcW w:w="0" w:type="auto"/>
            <w:vAlign w:val="center"/>
          </w:tcPr>
          <w:p w14:paraId="4BD2EF27" w14:textId="77777777" w:rsidR="0035583A" w:rsidRPr="00F829B6" w:rsidRDefault="0035583A" w:rsidP="0074607E">
            <w:pPr>
              <w:pStyle w:val="TAC"/>
              <w:keepNext w:val="0"/>
              <w:keepLines w:val="0"/>
              <w:widowControl w:val="0"/>
            </w:pPr>
            <w:r w:rsidRPr="00F829B6">
              <w:t>01101010</w:t>
            </w:r>
          </w:p>
        </w:tc>
        <w:tc>
          <w:tcPr>
            <w:tcW w:w="0" w:type="auto"/>
            <w:vAlign w:val="bottom"/>
          </w:tcPr>
          <w:p w14:paraId="762D93D7" w14:textId="77777777" w:rsidR="0035583A" w:rsidRPr="00F829B6" w:rsidRDefault="0035583A" w:rsidP="0074607E">
            <w:pPr>
              <w:pStyle w:val="TAC"/>
              <w:keepNext w:val="0"/>
              <w:keepLines w:val="0"/>
              <w:widowControl w:val="0"/>
            </w:pPr>
            <w:r w:rsidRPr="00F829B6">
              <w:t>15</w:t>
            </w:r>
          </w:p>
        </w:tc>
        <w:tc>
          <w:tcPr>
            <w:tcW w:w="0" w:type="auto"/>
            <w:vAlign w:val="bottom"/>
          </w:tcPr>
          <w:p w14:paraId="4D8D95CB" w14:textId="77777777" w:rsidR="0035583A" w:rsidRPr="00F829B6" w:rsidRDefault="0035583A" w:rsidP="0074607E">
            <w:pPr>
              <w:pStyle w:val="TAC"/>
              <w:keepNext w:val="0"/>
              <w:keepLines w:val="0"/>
              <w:widowControl w:val="0"/>
            </w:pPr>
            <w:r w:rsidRPr="00F829B6">
              <w:t>-5</w:t>
            </w:r>
          </w:p>
        </w:tc>
        <w:tc>
          <w:tcPr>
            <w:tcW w:w="0" w:type="auto"/>
            <w:vAlign w:val="center"/>
          </w:tcPr>
          <w:p w14:paraId="4BB85BCC" w14:textId="77777777" w:rsidR="0035583A" w:rsidRPr="00F829B6" w:rsidRDefault="0035583A" w:rsidP="0074607E">
            <w:pPr>
              <w:pStyle w:val="TAC"/>
              <w:keepNext w:val="0"/>
              <w:keepLines w:val="0"/>
              <w:widowControl w:val="0"/>
            </w:pPr>
            <w:r w:rsidRPr="00F829B6">
              <w:t>10101010</w:t>
            </w:r>
          </w:p>
        </w:tc>
        <w:tc>
          <w:tcPr>
            <w:tcW w:w="0" w:type="auto"/>
            <w:vAlign w:val="bottom"/>
          </w:tcPr>
          <w:p w14:paraId="7AA66CC9" w14:textId="77777777" w:rsidR="0035583A" w:rsidRPr="00F829B6" w:rsidRDefault="0035583A" w:rsidP="0074607E">
            <w:pPr>
              <w:pStyle w:val="TAC"/>
              <w:keepNext w:val="0"/>
              <w:keepLines w:val="0"/>
              <w:widowControl w:val="0"/>
            </w:pPr>
            <w:r w:rsidRPr="00F829B6">
              <w:t>-15</w:t>
            </w:r>
          </w:p>
        </w:tc>
        <w:tc>
          <w:tcPr>
            <w:tcW w:w="0" w:type="auto"/>
            <w:vAlign w:val="bottom"/>
          </w:tcPr>
          <w:p w14:paraId="5DA84664"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1BA14F69" w14:textId="77777777" w:rsidR="0035583A" w:rsidRPr="00F829B6" w:rsidRDefault="0035583A" w:rsidP="0074607E">
            <w:pPr>
              <w:pStyle w:val="TAC"/>
              <w:keepNext w:val="0"/>
              <w:keepLines w:val="0"/>
              <w:widowControl w:val="0"/>
            </w:pPr>
            <w:r w:rsidRPr="00F829B6">
              <w:t>11101010</w:t>
            </w:r>
          </w:p>
        </w:tc>
        <w:tc>
          <w:tcPr>
            <w:tcW w:w="0" w:type="auto"/>
            <w:shd w:val="clear" w:color="auto" w:fill="auto"/>
            <w:vAlign w:val="bottom"/>
          </w:tcPr>
          <w:p w14:paraId="167023E6"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71DDD3C" w14:textId="77777777" w:rsidR="0035583A" w:rsidRPr="00F829B6" w:rsidRDefault="0035583A" w:rsidP="0074607E">
            <w:pPr>
              <w:pStyle w:val="TAC"/>
              <w:keepNext w:val="0"/>
              <w:keepLines w:val="0"/>
              <w:widowControl w:val="0"/>
            </w:pPr>
            <w:r w:rsidRPr="00F829B6">
              <w:t>-5</w:t>
            </w:r>
          </w:p>
        </w:tc>
      </w:tr>
      <w:tr w:rsidR="0035583A" w:rsidRPr="00F829B6" w14:paraId="1D78A376" w14:textId="77777777" w:rsidTr="00A02649">
        <w:trPr>
          <w:cantSplit/>
          <w:jc w:val="center"/>
        </w:trPr>
        <w:tc>
          <w:tcPr>
            <w:tcW w:w="0" w:type="auto"/>
            <w:shd w:val="clear" w:color="auto" w:fill="auto"/>
            <w:vAlign w:val="center"/>
          </w:tcPr>
          <w:p w14:paraId="16887428" w14:textId="77777777" w:rsidR="0035583A" w:rsidRPr="00F829B6" w:rsidRDefault="0035583A" w:rsidP="0074607E">
            <w:pPr>
              <w:pStyle w:val="TAC"/>
              <w:keepNext w:val="0"/>
              <w:keepLines w:val="0"/>
              <w:widowControl w:val="0"/>
            </w:pPr>
            <w:r w:rsidRPr="00F829B6">
              <w:t>00101011</w:t>
            </w:r>
          </w:p>
        </w:tc>
        <w:tc>
          <w:tcPr>
            <w:tcW w:w="0" w:type="auto"/>
            <w:shd w:val="clear" w:color="auto" w:fill="auto"/>
            <w:vAlign w:val="bottom"/>
          </w:tcPr>
          <w:p w14:paraId="0BDCD8DC"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278177C" w14:textId="77777777" w:rsidR="0035583A" w:rsidRPr="00F829B6" w:rsidRDefault="0035583A" w:rsidP="0074607E">
            <w:pPr>
              <w:pStyle w:val="TAC"/>
              <w:keepNext w:val="0"/>
              <w:keepLines w:val="0"/>
              <w:widowControl w:val="0"/>
            </w:pPr>
            <w:r w:rsidRPr="00F829B6">
              <w:t>7</w:t>
            </w:r>
          </w:p>
        </w:tc>
        <w:tc>
          <w:tcPr>
            <w:tcW w:w="0" w:type="auto"/>
            <w:vAlign w:val="center"/>
          </w:tcPr>
          <w:p w14:paraId="4429C64A" w14:textId="77777777" w:rsidR="0035583A" w:rsidRPr="00F829B6" w:rsidRDefault="0035583A" w:rsidP="0074607E">
            <w:pPr>
              <w:pStyle w:val="TAC"/>
              <w:keepNext w:val="0"/>
              <w:keepLines w:val="0"/>
              <w:widowControl w:val="0"/>
            </w:pPr>
            <w:r w:rsidRPr="00F829B6">
              <w:t>01101011</w:t>
            </w:r>
          </w:p>
        </w:tc>
        <w:tc>
          <w:tcPr>
            <w:tcW w:w="0" w:type="auto"/>
            <w:vAlign w:val="bottom"/>
          </w:tcPr>
          <w:p w14:paraId="11A8E159" w14:textId="77777777" w:rsidR="0035583A" w:rsidRPr="00F829B6" w:rsidRDefault="0035583A" w:rsidP="0074607E">
            <w:pPr>
              <w:pStyle w:val="TAC"/>
              <w:keepNext w:val="0"/>
              <w:keepLines w:val="0"/>
              <w:widowControl w:val="0"/>
            </w:pPr>
            <w:r w:rsidRPr="00F829B6">
              <w:t>15</w:t>
            </w:r>
          </w:p>
        </w:tc>
        <w:tc>
          <w:tcPr>
            <w:tcW w:w="0" w:type="auto"/>
            <w:vAlign w:val="bottom"/>
          </w:tcPr>
          <w:p w14:paraId="16D9CC5B" w14:textId="77777777" w:rsidR="0035583A" w:rsidRPr="00F829B6" w:rsidRDefault="0035583A" w:rsidP="0074607E">
            <w:pPr>
              <w:pStyle w:val="TAC"/>
              <w:keepNext w:val="0"/>
              <w:keepLines w:val="0"/>
              <w:widowControl w:val="0"/>
            </w:pPr>
            <w:r w:rsidRPr="00F829B6">
              <w:t>-7</w:t>
            </w:r>
          </w:p>
        </w:tc>
        <w:tc>
          <w:tcPr>
            <w:tcW w:w="0" w:type="auto"/>
            <w:vAlign w:val="center"/>
          </w:tcPr>
          <w:p w14:paraId="3C817B4D" w14:textId="77777777" w:rsidR="0035583A" w:rsidRPr="00F829B6" w:rsidRDefault="0035583A" w:rsidP="0074607E">
            <w:pPr>
              <w:pStyle w:val="TAC"/>
              <w:keepNext w:val="0"/>
              <w:keepLines w:val="0"/>
              <w:widowControl w:val="0"/>
            </w:pPr>
            <w:r w:rsidRPr="00F829B6">
              <w:t>10101011</w:t>
            </w:r>
          </w:p>
        </w:tc>
        <w:tc>
          <w:tcPr>
            <w:tcW w:w="0" w:type="auto"/>
            <w:vAlign w:val="bottom"/>
          </w:tcPr>
          <w:p w14:paraId="4E64144F" w14:textId="77777777" w:rsidR="0035583A" w:rsidRPr="00F829B6" w:rsidRDefault="0035583A" w:rsidP="0074607E">
            <w:pPr>
              <w:pStyle w:val="TAC"/>
              <w:keepNext w:val="0"/>
              <w:keepLines w:val="0"/>
              <w:widowControl w:val="0"/>
            </w:pPr>
            <w:r w:rsidRPr="00F829B6">
              <w:t>-15</w:t>
            </w:r>
          </w:p>
        </w:tc>
        <w:tc>
          <w:tcPr>
            <w:tcW w:w="0" w:type="auto"/>
            <w:vAlign w:val="bottom"/>
          </w:tcPr>
          <w:p w14:paraId="706C04A5"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7AFB27FF" w14:textId="77777777" w:rsidR="0035583A" w:rsidRPr="00F829B6" w:rsidRDefault="0035583A" w:rsidP="0074607E">
            <w:pPr>
              <w:pStyle w:val="TAC"/>
              <w:keepNext w:val="0"/>
              <w:keepLines w:val="0"/>
              <w:widowControl w:val="0"/>
            </w:pPr>
            <w:r w:rsidRPr="00F829B6">
              <w:t>11101011</w:t>
            </w:r>
          </w:p>
        </w:tc>
        <w:tc>
          <w:tcPr>
            <w:tcW w:w="0" w:type="auto"/>
            <w:shd w:val="clear" w:color="auto" w:fill="auto"/>
            <w:vAlign w:val="bottom"/>
          </w:tcPr>
          <w:p w14:paraId="103A5DCC"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2A2D0DD6" w14:textId="77777777" w:rsidR="0035583A" w:rsidRPr="00F829B6" w:rsidRDefault="0035583A" w:rsidP="0074607E">
            <w:pPr>
              <w:pStyle w:val="TAC"/>
              <w:keepNext w:val="0"/>
              <w:keepLines w:val="0"/>
              <w:widowControl w:val="0"/>
            </w:pPr>
            <w:r w:rsidRPr="00F829B6">
              <w:t>-7</w:t>
            </w:r>
          </w:p>
        </w:tc>
      </w:tr>
      <w:tr w:rsidR="0035583A" w:rsidRPr="00F829B6" w14:paraId="1C767141" w14:textId="77777777" w:rsidTr="00A02649">
        <w:trPr>
          <w:cantSplit/>
          <w:jc w:val="center"/>
        </w:trPr>
        <w:tc>
          <w:tcPr>
            <w:tcW w:w="0" w:type="auto"/>
            <w:shd w:val="clear" w:color="auto" w:fill="auto"/>
            <w:vAlign w:val="center"/>
          </w:tcPr>
          <w:p w14:paraId="38239BBE" w14:textId="77777777" w:rsidR="0035583A" w:rsidRPr="00F829B6" w:rsidRDefault="0035583A" w:rsidP="0074607E">
            <w:pPr>
              <w:pStyle w:val="TAC"/>
              <w:keepNext w:val="0"/>
              <w:keepLines w:val="0"/>
              <w:widowControl w:val="0"/>
            </w:pPr>
            <w:r w:rsidRPr="00F829B6">
              <w:t>00101100</w:t>
            </w:r>
          </w:p>
        </w:tc>
        <w:tc>
          <w:tcPr>
            <w:tcW w:w="0" w:type="auto"/>
            <w:shd w:val="clear" w:color="auto" w:fill="auto"/>
            <w:vAlign w:val="bottom"/>
          </w:tcPr>
          <w:p w14:paraId="491A9280"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B732779" w14:textId="77777777" w:rsidR="0035583A" w:rsidRPr="00F829B6" w:rsidRDefault="0035583A" w:rsidP="0074607E">
            <w:pPr>
              <w:pStyle w:val="TAC"/>
              <w:keepNext w:val="0"/>
              <w:keepLines w:val="0"/>
              <w:widowControl w:val="0"/>
            </w:pPr>
            <w:r w:rsidRPr="00F829B6">
              <w:t>3</w:t>
            </w:r>
          </w:p>
        </w:tc>
        <w:tc>
          <w:tcPr>
            <w:tcW w:w="0" w:type="auto"/>
            <w:vAlign w:val="center"/>
          </w:tcPr>
          <w:p w14:paraId="2BBE00CF" w14:textId="77777777" w:rsidR="0035583A" w:rsidRPr="00F829B6" w:rsidRDefault="0035583A" w:rsidP="0074607E">
            <w:pPr>
              <w:pStyle w:val="TAC"/>
              <w:keepNext w:val="0"/>
              <w:keepLines w:val="0"/>
              <w:widowControl w:val="0"/>
            </w:pPr>
            <w:r w:rsidRPr="00F829B6">
              <w:t>01101100</w:t>
            </w:r>
          </w:p>
        </w:tc>
        <w:tc>
          <w:tcPr>
            <w:tcW w:w="0" w:type="auto"/>
            <w:vAlign w:val="bottom"/>
          </w:tcPr>
          <w:p w14:paraId="3331D35A" w14:textId="77777777" w:rsidR="0035583A" w:rsidRPr="00F829B6" w:rsidRDefault="0035583A" w:rsidP="0074607E">
            <w:pPr>
              <w:pStyle w:val="TAC"/>
              <w:keepNext w:val="0"/>
              <w:keepLines w:val="0"/>
              <w:widowControl w:val="0"/>
            </w:pPr>
            <w:r w:rsidRPr="00F829B6">
              <w:t>13</w:t>
            </w:r>
          </w:p>
        </w:tc>
        <w:tc>
          <w:tcPr>
            <w:tcW w:w="0" w:type="auto"/>
            <w:vAlign w:val="bottom"/>
          </w:tcPr>
          <w:p w14:paraId="1985E87B" w14:textId="77777777" w:rsidR="0035583A" w:rsidRPr="00F829B6" w:rsidRDefault="0035583A" w:rsidP="0074607E">
            <w:pPr>
              <w:pStyle w:val="TAC"/>
              <w:keepNext w:val="0"/>
              <w:keepLines w:val="0"/>
              <w:widowControl w:val="0"/>
            </w:pPr>
            <w:r w:rsidRPr="00F829B6">
              <w:t>-3</w:t>
            </w:r>
          </w:p>
        </w:tc>
        <w:tc>
          <w:tcPr>
            <w:tcW w:w="0" w:type="auto"/>
            <w:vAlign w:val="center"/>
          </w:tcPr>
          <w:p w14:paraId="413486C8" w14:textId="77777777" w:rsidR="0035583A" w:rsidRPr="00F829B6" w:rsidRDefault="0035583A" w:rsidP="0074607E">
            <w:pPr>
              <w:pStyle w:val="TAC"/>
              <w:keepNext w:val="0"/>
              <w:keepLines w:val="0"/>
              <w:widowControl w:val="0"/>
            </w:pPr>
            <w:r w:rsidRPr="00F829B6">
              <w:t>10101100</w:t>
            </w:r>
          </w:p>
        </w:tc>
        <w:tc>
          <w:tcPr>
            <w:tcW w:w="0" w:type="auto"/>
            <w:vAlign w:val="bottom"/>
          </w:tcPr>
          <w:p w14:paraId="1723872B" w14:textId="77777777" w:rsidR="0035583A" w:rsidRPr="00F829B6" w:rsidRDefault="0035583A" w:rsidP="0074607E">
            <w:pPr>
              <w:pStyle w:val="TAC"/>
              <w:keepNext w:val="0"/>
              <w:keepLines w:val="0"/>
              <w:widowControl w:val="0"/>
            </w:pPr>
            <w:r w:rsidRPr="00F829B6">
              <w:t>-13</w:t>
            </w:r>
          </w:p>
        </w:tc>
        <w:tc>
          <w:tcPr>
            <w:tcW w:w="0" w:type="auto"/>
            <w:vAlign w:val="bottom"/>
          </w:tcPr>
          <w:p w14:paraId="49052E4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6CE03DB" w14:textId="77777777" w:rsidR="0035583A" w:rsidRPr="00F829B6" w:rsidRDefault="0035583A" w:rsidP="0074607E">
            <w:pPr>
              <w:pStyle w:val="TAC"/>
              <w:keepNext w:val="0"/>
              <w:keepLines w:val="0"/>
              <w:widowControl w:val="0"/>
            </w:pPr>
            <w:r w:rsidRPr="00F829B6">
              <w:t>11101100</w:t>
            </w:r>
          </w:p>
        </w:tc>
        <w:tc>
          <w:tcPr>
            <w:tcW w:w="0" w:type="auto"/>
            <w:shd w:val="clear" w:color="auto" w:fill="auto"/>
            <w:vAlign w:val="bottom"/>
          </w:tcPr>
          <w:p w14:paraId="0876D821"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524E2F39" w14:textId="77777777" w:rsidR="0035583A" w:rsidRPr="00F829B6" w:rsidRDefault="0035583A" w:rsidP="0074607E">
            <w:pPr>
              <w:pStyle w:val="TAC"/>
              <w:keepNext w:val="0"/>
              <w:keepLines w:val="0"/>
              <w:widowControl w:val="0"/>
            </w:pPr>
            <w:r w:rsidRPr="00F829B6">
              <w:t>-3</w:t>
            </w:r>
          </w:p>
        </w:tc>
      </w:tr>
      <w:tr w:rsidR="0035583A" w:rsidRPr="00F829B6" w14:paraId="03D7EDB2" w14:textId="77777777" w:rsidTr="00A02649">
        <w:trPr>
          <w:cantSplit/>
          <w:jc w:val="center"/>
        </w:trPr>
        <w:tc>
          <w:tcPr>
            <w:tcW w:w="0" w:type="auto"/>
            <w:shd w:val="clear" w:color="auto" w:fill="auto"/>
            <w:vAlign w:val="center"/>
          </w:tcPr>
          <w:p w14:paraId="06E39266" w14:textId="77777777" w:rsidR="0035583A" w:rsidRPr="00F829B6" w:rsidRDefault="0035583A" w:rsidP="0074607E">
            <w:pPr>
              <w:pStyle w:val="TAC"/>
              <w:keepNext w:val="0"/>
              <w:keepLines w:val="0"/>
              <w:widowControl w:val="0"/>
            </w:pPr>
            <w:r w:rsidRPr="00F829B6">
              <w:t>00101101</w:t>
            </w:r>
          </w:p>
        </w:tc>
        <w:tc>
          <w:tcPr>
            <w:tcW w:w="0" w:type="auto"/>
            <w:shd w:val="clear" w:color="auto" w:fill="auto"/>
            <w:vAlign w:val="bottom"/>
          </w:tcPr>
          <w:p w14:paraId="637406FA"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753CA04D" w14:textId="77777777" w:rsidR="0035583A" w:rsidRPr="00F829B6" w:rsidRDefault="0035583A" w:rsidP="0074607E">
            <w:pPr>
              <w:pStyle w:val="TAC"/>
              <w:keepNext w:val="0"/>
              <w:keepLines w:val="0"/>
              <w:widowControl w:val="0"/>
            </w:pPr>
            <w:r w:rsidRPr="00F829B6">
              <w:t>1</w:t>
            </w:r>
          </w:p>
        </w:tc>
        <w:tc>
          <w:tcPr>
            <w:tcW w:w="0" w:type="auto"/>
            <w:vAlign w:val="center"/>
          </w:tcPr>
          <w:p w14:paraId="31DE9100" w14:textId="77777777" w:rsidR="0035583A" w:rsidRPr="00F829B6" w:rsidRDefault="0035583A" w:rsidP="0074607E">
            <w:pPr>
              <w:pStyle w:val="TAC"/>
              <w:keepNext w:val="0"/>
              <w:keepLines w:val="0"/>
              <w:widowControl w:val="0"/>
            </w:pPr>
            <w:r w:rsidRPr="00F829B6">
              <w:t>01101101</w:t>
            </w:r>
          </w:p>
        </w:tc>
        <w:tc>
          <w:tcPr>
            <w:tcW w:w="0" w:type="auto"/>
            <w:vAlign w:val="bottom"/>
          </w:tcPr>
          <w:p w14:paraId="426D7D8C" w14:textId="77777777" w:rsidR="0035583A" w:rsidRPr="00F829B6" w:rsidRDefault="0035583A" w:rsidP="0074607E">
            <w:pPr>
              <w:pStyle w:val="TAC"/>
              <w:keepNext w:val="0"/>
              <w:keepLines w:val="0"/>
              <w:widowControl w:val="0"/>
            </w:pPr>
            <w:r w:rsidRPr="00F829B6">
              <w:t>13</w:t>
            </w:r>
          </w:p>
        </w:tc>
        <w:tc>
          <w:tcPr>
            <w:tcW w:w="0" w:type="auto"/>
            <w:vAlign w:val="bottom"/>
          </w:tcPr>
          <w:p w14:paraId="7D7647CF" w14:textId="77777777" w:rsidR="0035583A" w:rsidRPr="00F829B6" w:rsidRDefault="0035583A" w:rsidP="0074607E">
            <w:pPr>
              <w:pStyle w:val="TAC"/>
              <w:keepNext w:val="0"/>
              <w:keepLines w:val="0"/>
              <w:widowControl w:val="0"/>
            </w:pPr>
            <w:r w:rsidRPr="00F829B6">
              <w:t>-1</w:t>
            </w:r>
          </w:p>
        </w:tc>
        <w:tc>
          <w:tcPr>
            <w:tcW w:w="0" w:type="auto"/>
            <w:vAlign w:val="center"/>
          </w:tcPr>
          <w:p w14:paraId="3DADDC3E" w14:textId="77777777" w:rsidR="0035583A" w:rsidRPr="00F829B6" w:rsidRDefault="0035583A" w:rsidP="0074607E">
            <w:pPr>
              <w:pStyle w:val="TAC"/>
              <w:keepNext w:val="0"/>
              <w:keepLines w:val="0"/>
              <w:widowControl w:val="0"/>
            </w:pPr>
            <w:r w:rsidRPr="00F829B6">
              <w:t>10101101</w:t>
            </w:r>
          </w:p>
        </w:tc>
        <w:tc>
          <w:tcPr>
            <w:tcW w:w="0" w:type="auto"/>
            <w:vAlign w:val="bottom"/>
          </w:tcPr>
          <w:p w14:paraId="51E6FCBB" w14:textId="77777777" w:rsidR="0035583A" w:rsidRPr="00F829B6" w:rsidRDefault="0035583A" w:rsidP="0074607E">
            <w:pPr>
              <w:pStyle w:val="TAC"/>
              <w:keepNext w:val="0"/>
              <w:keepLines w:val="0"/>
              <w:widowControl w:val="0"/>
            </w:pPr>
            <w:r w:rsidRPr="00F829B6">
              <w:t>-13</w:t>
            </w:r>
          </w:p>
        </w:tc>
        <w:tc>
          <w:tcPr>
            <w:tcW w:w="0" w:type="auto"/>
            <w:vAlign w:val="bottom"/>
          </w:tcPr>
          <w:p w14:paraId="257A735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5A7AF8A" w14:textId="77777777" w:rsidR="0035583A" w:rsidRPr="00F829B6" w:rsidRDefault="0035583A" w:rsidP="0074607E">
            <w:pPr>
              <w:pStyle w:val="TAC"/>
              <w:keepNext w:val="0"/>
              <w:keepLines w:val="0"/>
              <w:widowControl w:val="0"/>
            </w:pPr>
            <w:r w:rsidRPr="00F829B6">
              <w:t>11101101</w:t>
            </w:r>
          </w:p>
        </w:tc>
        <w:tc>
          <w:tcPr>
            <w:tcW w:w="0" w:type="auto"/>
            <w:shd w:val="clear" w:color="auto" w:fill="auto"/>
            <w:vAlign w:val="bottom"/>
          </w:tcPr>
          <w:p w14:paraId="6D06204A"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F11AAF3" w14:textId="77777777" w:rsidR="0035583A" w:rsidRPr="00F829B6" w:rsidRDefault="0035583A" w:rsidP="0074607E">
            <w:pPr>
              <w:pStyle w:val="TAC"/>
              <w:keepNext w:val="0"/>
              <w:keepLines w:val="0"/>
              <w:widowControl w:val="0"/>
            </w:pPr>
            <w:r w:rsidRPr="00F829B6">
              <w:t>-1</w:t>
            </w:r>
          </w:p>
        </w:tc>
      </w:tr>
      <w:tr w:rsidR="0035583A" w:rsidRPr="00F829B6" w14:paraId="60E86FE7" w14:textId="77777777" w:rsidTr="00A02649">
        <w:trPr>
          <w:cantSplit/>
          <w:jc w:val="center"/>
        </w:trPr>
        <w:tc>
          <w:tcPr>
            <w:tcW w:w="0" w:type="auto"/>
            <w:shd w:val="clear" w:color="auto" w:fill="auto"/>
            <w:vAlign w:val="center"/>
          </w:tcPr>
          <w:p w14:paraId="0DC668BC" w14:textId="77777777" w:rsidR="0035583A" w:rsidRPr="00F829B6" w:rsidRDefault="0035583A" w:rsidP="0074607E">
            <w:pPr>
              <w:pStyle w:val="TAC"/>
              <w:keepNext w:val="0"/>
              <w:keepLines w:val="0"/>
              <w:widowControl w:val="0"/>
            </w:pPr>
            <w:r w:rsidRPr="00F829B6">
              <w:t>00101110</w:t>
            </w:r>
          </w:p>
        </w:tc>
        <w:tc>
          <w:tcPr>
            <w:tcW w:w="0" w:type="auto"/>
            <w:shd w:val="clear" w:color="auto" w:fill="auto"/>
            <w:vAlign w:val="bottom"/>
          </w:tcPr>
          <w:p w14:paraId="0FACA813"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DB8A815" w14:textId="77777777" w:rsidR="0035583A" w:rsidRPr="00F829B6" w:rsidRDefault="0035583A" w:rsidP="0074607E">
            <w:pPr>
              <w:pStyle w:val="TAC"/>
              <w:keepNext w:val="0"/>
              <w:keepLines w:val="0"/>
              <w:widowControl w:val="0"/>
            </w:pPr>
            <w:r w:rsidRPr="00F829B6">
              <w:t>3</w:t>
            </w:r>
          </w:p>
        </w:tc>
        <w:tc>
          <w:tcPr>
            <w:tcW w:w="0" w:type="auto"/>
            <w:vAlign w:val="center"/>
          </w:tcPr>
          <w:p w14:paraId="60151CE5" w14:textId="77777777" w:rsidR="0035583A" w:rsidRPr="00F829B6" w:rsidRDefault="0035583A" w:rsidP="0074607E">
            <w:pPr>
              <w:pStyle w:val="TAC"/>
              <w:keepNext w:val="0"/>
              <w:keepLines w:val="0"/>
              <w:widowControl w:val="0"/>
            </w:pPr>
            <w:r w:rsidRPr="00F829B6">
              <w:t>01101110</w:t>
            </w:r>
          </w:p>
        </w:tc>
        <w:tc>
          <w:tcPr>
            <w:tcW w:w="0" w:type="auto"/>
            <w:vAlign w:val="bottom"/>
          </w:tcPr>
          <w:p w14:paraId="2502735B" w14:textId="77777777" w:rsidR="0035583A" w:rsidRPr="00F829B6" w:rsidRDefault="0035583A" w:rsidP="0074607E">
            <w:pPr>
              <w:pStyle w:val="TAC"/>
              <w:keepNext w:val="0"/>
              <w:keepLines w:val="0"/>
              <w:widowControl w:val="0"/>
            </w:pPr>
            <w:r w:rsidRPr="00F829B6">
              <w:t>15</w:t>
            </w:r>
          </w:p>
        </w:tc>
        <w:tc>
          <w:tcPr>
            <w:tcW w:w="0" w:type="auto"/>
            <w:vAlign w:val="bottom"/>
          </w:tcPr>
          <w:p w14:paraId="6A102EB1" w14:textId="77777777" w:rsidR="0035583A" w:rsidRPr="00F829B6" w:rsidRDefault="0035583A" w:rsidP="0074607E">
            <w:pPr>
              <w:pStyle w:val="TAC"/>
              <w:keepNext w:val="0"/>
              <w:keepLines w:val="0"/>
              <w:widowControl w:val="0"/>
            </w:pPr>
            <w:r w:rsidRPr="00F829B6">
              <w:t>-3</w:t>
            </w:r>
          </w:p>
        </w:tc>
        <w:tc>
          <w:tcPr>
            <w:tcW w:w="0" w:type="auto"/>
            <w:vAlign w:val="center"/>
          </w:tcPr>
          <w:p w14:paraId="09DC24D4" w14:textId="77777777" w:rsidR="0035583A" w:rsidRPr="00F829B6" w:rsidRDefault="0035583A" w:rsidP="0074607E">
            <w:pPr>
              <w:pStyle w:val="TAC"/>
              <w:keepNext w:val="0"/>
              <w:keepLines w:val="0"/>
              <w:widowControl w:val="0"/>
            </w:pPr>
            <w:r w:rsidRPr="00F829B6">
              <w:t>10101110</w:t>
            </w:r>
          </w:p>
        </w:tc>
        <w:tc>
          <w:tcPr>
            <w:tcW w:w="0" w:type="auto"/>
            <w:vAlign w:val="bottom"/>
          </w:tcPr>
          <w:p w14:paraId="5D7D9B67" w14:textId="77777777" w:rsidR="0035583A" w:rsidRPr="00F829B6" w:rsidRDefault="0035583A" w:rsidP="0074607E">
            <w:pPr>
              <w:pStyle w:val="TAC"/>
              <w:keepNext w:val="0"/>
              <w:keepLines w:val="0"/>
              <w:widowControl w:val="0"/>
            </w:pPr>
            <w:r w:rsidRPr="00F829B6">
              <w:t>-15</w:t>
            </w:r>
          </w:p>
        </w:tc>
        <w:tc>
          <w:tcPr>
            <w:tcW w:w="0" w:type="auto"/>
            <w:vAlign w:val="bottom"/>
          </w:tcPr>
          <w:p w14:paraId="36BF95B6"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EDF320B" w14:textId="77777777" w:rsidR="0035583A" w:rsidRPr="00F829B6" w:rsidRDefault="0035583A" w:rsidP="0074607E">
            <w:pPr>
              <w:pStyle w:val="TAC"/>
              <w:keepNext w:val="0"/>
              <w:keepLines w:val="0"/>
              <w:widowControl w:val="0"/>
            </w:pPr>
            <w:r w:rsidRPr="00F829B6">
              <w:t>11101110</w:t>
            </w:r>
          </w:p>
        </w:tc>
        <w:tc>
          <w:tcPr>
            <w:tcW w:w="0" w:type="auto"/>
            <w:shd w:val="clear" w:color="auto" w:fill="auto"/>
            <w:vAlign w:val="bottom"/>
          </w:tcPr>
          <w:p w14:paraId="038FC26A"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D221E12" w14:textId="77777777" w:rsidR="0035583A" w:rsidRPr="00F829B6" w:rsidRDefault="0035583A" w:rsidP="0074607E">
            <w:pPr>
              <w:pStyle w:val="TAC"/>
              <w:keepNext w:val="0"/>
              <w:keepLines w:val="0"/>
              <w:widowControl w:val="0"/>
            </w:pPr>
            <w:r w:rsidRPr="00F829B6">
              <w:t>-3</w:t>
            </w:r>
          </w:p>
        </w:tc>
      </w:tr>
      <w:tr w:rsidR="0035583A" w:rsidRPr="00F829B6" w14:paraId="1BB1DFD4" w14:textId="77777777" w:rsidTr="00A02649">
        <w:trPr>
          <w:cantSplit/>
          <w:jc w:val="center"/>
        </w:trPr>
        <w:tc>
          <w:tcPr>
            <w:tcW w:w="0" w:type="auto"/>
            <w:shd w:val="clear" w:color="auto" w:fill="auto"/>
            <w:vAlign w:val="center"/>
          </w:tcPr>
          <w:p w14:paraId="5019E92D" w14:textId="77777777" w:rsidR="0035583A" w:rsidRPr="00F829B6" w:rsidRDefault="0035583A" w:rsidP="0074607E">
            <w:pPr>
              <w:pStyle w:val="TAC"/>
              <w:keepNext w:val="0"/>
              <w:keepLines w:val="0"/>
              <w:widowControl w:val="0"/>
            </w:pPr>
            <w:r w:rsidRPr="00F829B6">
              <w:t>00101111</w:t>
            </w:r>
          </w:p>
        </w:tc>
        <w:tc>
          <w:tcPr>
            <w:tcW w:w="0" w:type="auto"/>
            <w:shd w:val="clear" w:color="auto" w:fill="auto"/>
            <w:vAlign w:val="bottom"/>
          </w:tcPr>
          <w:p w14:paraId="0D1351A5"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92FE8CE" w14:textId="77777777" w:rsidR="0035583A" w:rsidRPr="00F829B6" w:rsidRDefault="0035583A" w:rsidP="0074607E">
            <w:pPr>
              <w:pStyle w:val="TAC"/>
              <w:keepNext w:val="0"/>
              <w:keepLines w:val="0"/>
              <w:widowControl w:val="0"/>
            </w:pPr>
            <w:r w:rsidRPr="00F829B6">
              <w:t>1</w:t>
            </w:r>
          </w:p>
        </w:tc>
        <w:tc>
          <w:tcPr>
            <w:tcW w:w="0" w:type="auto"/>
            <w:vAlign w:val="center"/>
          </w:tcPr>
          <w:p w14:paraId="7E02F3B5" w14:textId="77777777" w:rsidR="0035583A" w:rsidRPr="00F829B6" w:rsidRDefault="0035583A" w:rsidP="0074607E">
            <w:pPr>
              <w:pStyle w:val="TAC"/>
              <w:keepNext w:val="0"/>
              <w:keepLines w:val="0"/>
              <w:widowControl w:val="0"/>
            </w:pPr>
            <w:r w:rsidRPr="00F829B6">
              <w:t>01101111</w:t>
            </w:r>
          </w:p>
        </w:tc>
        <w:tc>
          <w:tcPr>
            <w:tcW w:w="0" w:type="auto"/>
            <w:vAlign w:val="bottom"/>
          </w:tcPr>
          <w:p w14:paraId="524C74E4" w14:textId="77777777" w:rsidR="0035583A" w:rsidRPr="00F829B6" w:rsidRDefault="0035583A" w:rsidP="0074607E">
            <w:pPr>
              <w:pStyle w:val="TAC"/>
              <w:keepNext w:val="0"/>
              <w:keepLines w:val="0"/>
              <w:widowControl w:val="0"/>
            </w:pPr>
            <w:r w:rsidRPr="00F829B6">
              <w:t>15</w:t>
            </w:r>
          </w:p>
        </w:tc>
        <w:tc>
          <w:tcPr>
            <w:tcW w:w="0" w:type="auto"/>
            <w:vAlign w:val="bottom"/>
          </w:tcPr>
          <w:p w14:paraId="5A2D3EB2" w14:textId="77777777" w:rsidR="0035583A" w:rsidRPr="00F829B6" w:rsidRDefault="0035583A" w:rsidP="0074607E">
            <w:pPr>
              <w:pStyle w:val="TAC"/>
              <w:keepNext w:val="0"/>
              <w:keepLines w:val="0"/>
              <w:widowControl w:val="0"/>
            </w:pPr>
            <w:r w:rsidRPr="00F829B6">
              <w:t>-1</w:t>
            </w:r>
          </w:p>
        </w:tc>
        <w:tc>
          <w:tcPr>
            <w:tcW w:w="0" w:type="auto"/>
            <w:vAlign w:val="center"/>
          </w:tcPr>
          <w:p w14:paraId="14CB13C6" w14:textId="77777777" w:rsidR="0035583A" w:rsidRPr="00F829B6" w:rsidRDefault="0035583A" w:rsidP="0074607E">
            <w:pPr>
              <w:pStyle w:val="TAC"/>
              <w:keepNext w:val="0"/>
              <w:keepLines w:val="0"/>
              <w:widowControl w:val="0"/>
            </w:pPr>
            <w:r w:rsidRPr="00F829B6">
              <w:t>10101111</w:t>
            </w:r>
          </w:p>
        </w:tc>
        <w:tc>
          <w:tcPr>
            <w:tcW w:w="0" w:type="auto"/>
            <w:vAlign w:val="bottom"/>
          </w:tcPr>
          <w:p w14:paraId="4DC255FD" w14:textId="77777777" w:rsidR="0035583A" w:rsidRPr="00F829B6" w:rsidRDefault="0035583A" w:rsidP="0074607E">
            <w:pPr>
              <w:pStyle w:val="TAC"/>
              <w:keepNext w:val="0"/>
              <w:keepLines w:val="0"/>
              <w:widowControl w:val="0"/>
            </w:pPr>
            <w:r w:rsidRPr="00F829B6">
              <w:t>-15</w:t>
            </w:r>
          </w:p>
        </w:tc>
        <w:tc>
          <w:tcPr>
            <w:tcW w:w="0" w:type="auto"/>
            <w:vAlign w:val="bottom"/>
          </w:tcPr>
          <w:p w14:paraId="3369BA8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A26A5C9" w14:textId="77777777" w:rsidR="0035583A" w:rsidRPr="00F829B6" w:rsidRDefault="0035583A" w:rsidP="0074607E">
            <w:pPr>
              <w:pStyle w:val="TAC"/>
              <w:keepNext w:val="0"/>
              <w:keepLines w:val="0"/>
              <w:widowControl w:val="0"/>
            </w:pPr>
            <w:r w:rsidRPr="00F829B6">
              <w:t>11101111</w:t>
            </w:r>
          </w:p>
        </w:tc>
        <w:tc>
          <w:tcPr>
            <w:tcW w:w="0" w:type="auto"/>
            <w:shd w:val="clear" w:color="auto" w:fill="auto"/>
            <w:vAlign w:val="bottom"/>
          </w:tcPr>
          <w:p w14:paraId="37B305CF"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9F29E5A" w14:textId="77777777" w:rsidR="0035583A" w:rsidRPr="00F829B6" w:rsidRDefault="0035583A" w:rsidP="0074607E">
            <w:pPr>
              <w:pStyle w:val="TAC"/>
              <w:keepNext w:val="0"/>
              <w:keepLines w:val="0"/>
              <w:widowControl w:val="0"/>
            </w:pPr>
            <w:r w:rsidRPr="00F829B6">
              <w:t>-1</w:t>
            </w:r>
          </w:p>
        </w:tc>
      </w:tr>
      <w:tr w:rsidR="0035583A" w:rsidRPr="00F829B6" w14:paraId="5D8F7EA8" w14:textId="77777777" w:rsidTr="00A02649">
        <w:trPr>
          <w:cantSplit/>
          <w:jc w:val="center"/>
        </w:trPr>
        <w:tc>
          <w:tcPr>
            <w:tcW w:w="0" w:type="auto"/>
            <w:shd w:val="clear" w:color="auto" w:fill="auto"/>
            <w:vAlign w:val="center"/>
          </w:tcPr>
          <w:p w14:paraId="11E48888" w14:textId="77777777" w:rsidR="0035583A" w:rsidRPr="00F829B6" w:rsidRDefault="0035583A" w:rsidP="0074607E">
            <w:pPr>
              <w:pStyle w:val="TAC"/>
              <w:keepNext w:val="0"/>
              <w:keepLines w:val="0"/>
              <w:widowControl w:val="0"/>
            </w:pPr>
            <w:r w:rsidRPr="00F829B6">
              <w:t>00110000</w:t>
            </w:r>
          </w:p>
        </w:tc>
        <w:tc>
          <w:tcPr>
            <w:tcW w:w="0" w:type="auto"/>
            <w:shd w:val="clear" w:color="auto" w:fill="auto"/>
            <w:vAlign w:val="bottom"/>
          </w:tcPr>
          <w:p w14:paraId="07568BF2"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1E4381C8" w14:textId="77777777" w:rsidR="0035583A" w:rsidRPr="00F829B6" w:rsidRDefault="0035583A" w:rsidP="0074607E">
            <w:pPr>
              <w:pStyle w:val="TAC"/>
              <w:keepNext w:val="0"/>
              <w:keepLines w:val="0"/>
              <w:widowControl w:val="0"/>
            </w:pPr>
            <w:r w:rsidRPr="00F829B6">
              <w:t>11</w:t>
            </w:r>
          </w:p>
        </w:tc>
        <w:tc>
          <w:tcPr>
            <w:tcW w:w="0" w:type="auto"/>
            <w:vAlign w:val="center"/>
          </w:tcPr>
          <w:p w14:paraId="1ED69858" w14:textId="77777777" w:rsidR="0035583A" w:rsidRPr="00F829B6" w:rsidRDefault="0035583A" w:rsidP="0074607E">
            <w:pPr>
              <w:pStyle w:val="TAC"/>
              <w:keepNext w:val="0"/>
              <w:keepLines w:val="0"/>
              <w:widowControl w:val="0"/>
            </w:pPr>
            <w:r w:rsidRPr="00F829B6">
              <w:t>01110000</w:t>
            </w:r>
          </w:p>
        </w:tc>
        <w:tc>
          <w:tcPr>
            <w:tcW w:w="0" w:type="auto"/>
            <w:vAlign w:val="bottom"/>
          </w:tcPr>
          <w:p w14:paraId="299F34C6" w14:textId="77777777" w:rsidR="0035583A" w:rsidRPr="00F829B6" w:rsidRDefault="0035583A" w:rsidP="0074607E">
            <w:pPr>
              <w:pStyle w:val="TAC"/>
              <w:keepNext w:val="0"/>
              <w:keepLines w:val="0"/>
              <w:widowControl w:val="0"/>
            </w:pPr>
            <w:r w:rsidRPr="00F829B6">
              <w:t>11</w:t>
            </w:r>
          </w:p>
        </w:tc>
        <w:tc>
          <w:tcPr>
            <w:tcW w:w="0" w:type="auto"/>
            <w:vAlign w:val="bottom"/>
          </w:tcPr>
          <w:p w14:paraId="5BB84A5F" w14:textId="77777777" w:rsidR="0035583A" w:rsidRPr="00F829B6" w:rsidRDefault="0035583A" w:rsidP="0074607E">
            <w:pPr>
              <w:pStyle w:val="TAC"/>
              <w:keepNext w:val="0"/>
              <w:keepLines w:val="0"/>
              <w:widowControl w:val="0"/>
            </w:pPr>
            <w:r w:rsidRPr="00F829B6">
              <w:t>-11</w:t>
            </w:r>
          </w:p>
        </w:tc>
        <w:tc>
          <w:tcPr>
            <w:tcW w:w="0" w:type="auto"/>
            <w:vAlign w:val="center"/>
          </w:tcPr>
          <w:p w14:paraId="480A126D" w14:textId="77777777" w:rsidR="0035583A" w:rsidRPr="00F829B6" w:rsidRDefault="0035583A" w:rsidP="0074607E">
            <w:pPr>
              <w:pStyle w:val="TAC"/>
              <w:keepNext w:val="0"/>
              <w:keepLines w:val="0"/>
              <w:widowControl w:val="0"/>
            </w:pPr>
            <w:r w:rsidRPr="00F829B6">
              <w:t>10110000</w:t>
            </w:r>
          </w:p>
        </w:tc>
        <w:tc>
          <w:tcPr>
            <w:tcW w:w="0" w:type="auto"/>
            <w:vAlign w:val="bottom"/>
          </w:tcPr>
          <w:p w14:paraId="4571B95D" w14:textId="77777777" w:rsidR="0035583A" w:rsidRPr="00F829B6" w:rsidRDefault="0035583A" w:rsidP="0074607E">
            <w:pPr>
              <w:pStyle w:val="TAC"/>
              <w:keepNext w:val="0"/>
              <w:keepLines w:val="0"/>
              <w:widowControl w:val="0"/>
            </w:pPr>
            <w:r w:rsidRPr="00F829B6">
              <w:t>-11</w:t>
            </w:r>
          </w:p>
        </w:tc>
        <w:tc>
          <w:tcPr>
            <w:tcW w:w="0" w:type="auto"/>
            <w:vAlign w:val="bottom"/>
          </w:tcPr>
          <w:p w14:paraId="36E0EF7D"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6E506BEB" w14:textId="77777777" w:rsidR="0035583A" w:rsidRPr="00F829B6" w:rsidRDefault="0035583A" w:rsidP="0074607E">
            <w:pPr>
              <w:pStyle w:val="TAC"/>
              <w:keepNext w:val="0"/>
              <w:keepLines w:val="0"/>
              <w:widowControl w:val="0"/>
            </w:pPr>
            <w:r w:rsidRPr="00F829B6">
              <w:t>11110000</w:t>
            </w:r>
          </w:p>
        </w:tc>
        <w:tc>
          <w:tcPr>
            <w:tcW w:w="0" w:type="auto"/>
            <w:shd w:val="clear" w:color="auto" w:fill="auto"/>
            <w:vAlign w:val="bottom"/>
          </w:tcPr>
          <w:p w14:paraId="1E490A96"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7327EBD7" w14:textId="77777777" w:rsidR="0035583A" w:rsidRPr="00F829B6" w:rsidRDefault="0035583A" w:rsidP="0074607E">
            <w:pPr>
              <w:pStyle w:val="TAC"/>
              <w:keepNext w:val="0"/>
              <w:keepLines w:val="0"/>
              <w:widowControl w:val="0"/>
            </w:pPr>
            <w:r w:rsidRPr="00F829B6">
              <w:t>-11</w:t>
            </w:r>
          </w:p>
        </w:tc>
      </w:tr>
      <w:tr w:rsidR="0035583A" w:rsidRPr="00F829B6" w14:paraId="52665277" w14:textId="77777777" w:rsidTr="00A02649">
        <w:trPr>
          <w:cantSplit/>
          <w:jc w:val="center"/>
        </w:trPr>
        <w:tc>
          <w:tcPr>
            <w:tcW w:w="0" w:type="auto"/>
            <w:shd w:val="clear" w:color="auto" w:fill="auto"/>
            <w:vAlign w:val="center"/>
          </w:tcPr>
          <w:p w14:paraId="64FACE11" w14:textId="77777777" w:rsidR="0035583A" w:rsidRPr="00F829B6" w:rsidRDefault="0035583A" w:rsidP="0074607E">
            <w:pPr>
              <w:pStyle w:val="TAC"/>
              <w:keepNext w:val="0"/>
              <w:keepLines w:val="0"/>
              <w:widowControl w:val="0"/>
            </w:pPr>
            <w:r w:rsidRPr="00F829B6">
              <w:t>00110001</w:t>
            </w:r>
          </w:p>
        </w:tc>
        <w:tc>
          <w:tcPr>
            <w:tcW w:w="0" w:type="auto"/>
            <w:shd w:val="clear" w:color="auto" w:fill="auto"/>
            <w:vAlign w:val="bottom"/>
          </w:tcPr>
          <w:p w14:paraId="04C0569E"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61C7A936" w14:textId="77777777" w:rsidR="0035583A" w:rsidRPr="00F829B6" w:rsidRDefault="0035583A" w:rsidP="0074607E">
            <w:pPr>
              <w:pStyle w:val="TAC"/>
              <w:keepNext w:val="0"/>
              <w:keepLines w:val="0"/>
              <w:widowControl w:val="0"/>
            </w:pPr>
            <w:r w:rsidRPr="00F829B6">
              <w:t>9</w:t>
            </w:r>
          </w:p>
        </w:tc>
        <w:tc>
          <w:tcPr>
            <w:tcW w:w="0" w:type="auto"/>
            <w:vAlign w:val="center"/>
          </w:tcPr>
          <w:p w14:paraId="43B37733" w14:textId="77777777" w:rsidR="0035583A" w:rsidRPr="00F829B6" w:rsidRDefault="0035583A" w:rsidP="0074607E">
            <w:pPr>
              <w:pStyle w:val="TAC"/>
              <w:keepNext w:val="0"/>
              <w:keepLines w:val="0"/>
              <w:widowControl w:val="0"/>
            </w:pPr>
            <w:r w:rsidRPr="00F829B6">
              <w:t>01110001</w:t>
            </w:r>
          </w:p>
        </w:tc>
        <w:tc>
          <w:tcPr>
            <w:tcW w:w="0" w:type="auto"/>
            <w:vAlign w:val="bottom"/>
          </w:tcPr>
          <w:p w14:paraId="56F0BFA9" w14:textId="77777777" w:rsidR="0035583A" w:rsidRPr="00F829B6" w:rsidRDefault="0035583A" w:rsidP="0074607E">
            <w:pPr>
              <w:pStyle w:val="TAC"/>
              <w:keepNext w:val="0"/>
              <w:keepLines w:val="0"/>
              <w:widowControl w:val="0"/>
            </w:pPr>
            <w:r w:rsidRPr="00F829B6">
              <w:t>11</w:t>
            </w:r>
          </w:p>
        </w:tc>
        <w:tc>
          <w:tcPr>
            <w:tcW w:w="0" w:type="auto"/>
            <w:vAlign w:val="bottom"/>
          </w:tcPr>
          <w:p w14:paraId="6CF591F4" w14:textId="77777777" w:rsidR="0035583A" w:rsidRPr="00F829B6" w:rsidRDefault="0035583A" w:rsidP="0074607E">
            <w:pPr>
              <w:pStyle w:val="TAC"/>
              <w:keepNext w:val="0"/>
              <w:keepLines w:val="0"/>
              <w:widowControl w:val="0"/>
            </w:pPr>
            <w:r w:rsidRPr="00F829B6">
              <w:t>-9</w:t>
            </w:r>
          </w:p>
        </w:tc>
        <w:tc>
          <w:tcPr>
            <w:tcW w:w="0" w:type="auto"/>
            <w:vAlign w:val="center"/>
          </w:tcPr>
          <w:p w14:paraId="23ED3C7F" w14:textId="77777777" w:rsidR="0035583A" w:rsidRPr="00F829B6" w:rsidRDefault="0035583A" w:rsidP="0074607E">
            <w:pPr>
              <w:pStyle w:val="TAC"/>
              <w:keepNext w:val="0"/>
              <w:keepLines w:val="0"/>
              <w:widowControl w:val="0"/>
            </w:pPr>
            <w:r w:rsidRPr="00F829B6">
              <w:t>10110001</w:t>
            </w:r>
          </w:p>
        </w:tc>
        <w:tc>
          <w:tcPr>
            <w:tcW w:w="0" w:type="auto"/>
            <w:vAlign w:val="bottom"/>
          </w:tcPr>
          <w:p w14:paraId="5F369B8B" w14:textId="77777777" w:rsidR="0035583A" w:rsidRPr="00F829B6" w:rsidRDefault="0035583A" w:rsidP="0074607E">
            <w:pPr>
              <w:pStyle w:val="TAC"/>
              <w:keepNext w:val="0"/>
              <w:keepLines w:val="0"/>
              <w:widowControl w:val="0"/>
            </w:pPr>
            <w:r w:rsidRPr="00F829B6">
              <w:t>-11</w:t>
            </w:r>
          </w:p>
        </w:tc>
        <w:tc>
          <w:tcPr>
            <w:tcW w:w="0" w:type="auto"/>
            <w:vAlign w:val="bottom"/>
          </w:tcPr>
          <w:p w14:paraId="4CFA014E"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2E10F710" w14:textId="77777777" w:rsidR="0035583A" w:rsidRPr="00F829B6" w:rsidRDefault="0035583A" w:rsidP="0074607E">
            <w:pPr>
              <w:pStyle w:val="TAC"/>
              <w:keepNext w:val="0"/>
              <w:keepLines w:val="0"/>
              <w:widowControl w:val="0"/>
            </w:pPr>
            <w:r w:rsidRPr="00F829B6">
              <w:t>11110001</w:t>
            </w:r>
          </w:p>
        </w:tc>
        <w:tc>
          <w:tcPr>
            <w:tcW w:w="0" w:type="auto"/>
            <w:shd w:val="clear" w:color="auto" w:fill="auto"/>
            <w:vAlign w:val="bottom"/>
          </w:tcPr>
          <w:p w14:paraId="5BE2DF9A"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29A8F907" w14:textId="77777777" w:rsidR="0035583A" w:rsidRPr="00F829B6" w:rsidRDefault="0035583A" w:rsidP="0074607E">
            <w:pPr>
              <w:pStyle w:val="TAC"/>
              <w:keepNext w:val="0"/>
              <w:keepLines w:val="0"/>
              <w:widowControl w:val="0"/>
            </w:pPr>
            <w:r w:rsidRPr="00F829B6">
              <w:t>-9</w:t>
            </w:r>
          </w:p>
        </w:tc>
      </w:tr>
      <w:tr w:rsidR="0035583A" w:rsidRPr="00F829B6" w14:paraId="50A624D1" w14:textId="77777777" w:rsidTr="00A02649">
        <w:trPr>
          <w:cantSplit/>
          <w:jc w:val="center"/>
        </w:trPr>
        <w:tc>
          <w:tcPr>
            <w:tcW w:w="0" w:type="auto"/>
            <w:shd w:val="clear" w:color="auto" w:fill="auto"/>
            <w:vAlign w:val="center"/>
          </w:tcPr>
          <w:p w14:paraId="3A767FAA" w14:textId="77777777" w:rsidR="0035583A" w:rsidRPr="00F829B6" w:rsidRDefault="0035583A" w:rsidP="0074607E">
            <w:pPr>
              <w:pStyle w:val="TAC"/>
              <w:keepNext w:val="0"/>
              <w:keepLines w:val="0"/>
              <w:widowControl w:val="0"/>
            </w:pPr>
            <w:r w:rsidRPr="00F829B6">
              <w:t>00110010</w:t>
            </w:r>
          </w:p>
        </w:tc>
        <w:tc>
          <w:tcPr>
            <w:tcW w:w="0" w:type="auto"/>
            <w:shd w:val="clear" w:color="auto" w:fill="auto"/>
            <w:vAlign w:val="bottom"/>
          </w:tcPr>
          <w:p w14:paraId="6F0C6DD4"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4ADE4C62" w14:textId="77777777" w:rsidR="0035583A" w:rsidRPr="00F829B6" w:rsidRDefault="0035583A" w:rsidP="0074607E">
            <w:pPr>
              <w:pStyle w:val="TAC"/>
              <w:keepNext w:val="0"/>
              <w:keepLines w:val="0"/>
              <w:widowControl w:val="0"/>
            </w:pPr>
            <w:r w:rsidRPr="00F829B6">
              <w:t>11</w:t>
            </w:r>
          </w:p>
        </w:tc>
        <w:tc>
          <w:tcPr>
            <w:tcW w:w="0" w:type="auto"/>
            <w:vAlign w:val="center"/>
          </w:tcPr>
          <w:p w14:paraId="4D253ADF" w14:textId="77777777" w:rsidR="0035583A" w:rsidRPr="00F829B6" w:rsidRDefault="0035583A" w:rsidP="0074607E">
            <w:pPr>
              <w:pStyle w:val="TAC"/>
              <w:keepNext w:val="0"/>
              <w:keepLines w:val="0"/>
              <w:widowControl w:val="0"/>
            </w:pPr>
            <w:r w:rsidRPr="00F829B6">
              <w:t>01110010</w:t>
            </w:r>
          </w:p>
        </w:tc>
        <w:tc>
          <w:tcPr>
            <w:tcW w:w="0" w:type="auto"/>
            <w:vAlign w:val="bottom"/>
          </w:tcPr>
          <w:p w14:paraId="28504CBD" w14:textId="77777777" w:rsidR="0035583A" w:rsidRPr="00F829B6" w:rsidRDefault="0035583A" w:rsidP="0074607E">
            <w:pPr>
              <w:pStyle w:val="TAC"/>
              <w:keepNext w:val="0"/>
              <w:keepLines w:val="0"/>
              <w:widowControl w:val="0"/>
            </w:pPr>
            <w:r w:rsidRPr="00F829B6">
              <w:t>9</w:t>
            </w:r>
          </w:p>
        </w:tc>
        <w:tc>
          <w:tcPr>
            <w:tcW w:w="0" w:type="auto"/>
            <w:vAlign w:val="bottom"/>
          </w:tcPr>
          <w:p w14:paraId="2B9CAC54" w14:textId="77777777" w:rsidR="0035583A" w:rsidRPr="00F829B6" w:rsidRDefault="0035583A" w:rsidP="0074607E">
            <w:pPr>
              <w:pStyle w:val="TAC"/>
              <w:keepNext w:val="0"/>
              <w:keepLines w:val="0"/>
              <w:widowControl w:val="0"/>
            </w:pPr>
            <w:r w:rsidRPr="00F829B6">
              <w:t>-11</w:t>
            </w:r>
          </w:p>
        </w:tc>
        <w:tc>
          <w:tcPr>
            <w:tcW w:w="0" w:type="auto"/>
            <w:vAlign w:val="center"/>
          </w:tcPr>
          <w:p w14:paraId="348BD8CD" w14:textId="77777777" w:rsidR="0035583A" w:rsidRPr="00F829B6" w:rsidRDefault="0035583A" w:rsidP="0074607E">
            <w:pPr>
              <w:pStyle w:val="TAC"/>
              <w:keepNext w:val="0"/>
              <w:keepLines w:val="0"/>
              <w:widowControl w:val="0"/>
            </w:pPr>
            <w:r w:rsidRPr="00F829B6">
              <w:t>10110010</w:t>
            </w:r>
          </w:p>
        </w:tc>
        <w:tc>
          <w:tcPr>
            <w:tcW w:w="0" w:type="auto"/>
            <w:vAlign w:val="bottom"/>
          </w:tcPr>
          <w:p w14:paraId="7408F27B" w14:textId="77777777" w:rsidR="0035583A" w:rsidRPr="00F829B6" w:rsidRDefault="0035583A" w:rsidP="0074607E">
            <w:pPr>
              <w:pStyle w:val="TAC"/>
              <w:keepNext w:val="0"/>
              <w:keepLines w:val="0"/>
              <w:widowControl w:val="0"/>
            </w:pPr>
            <w:r w:rsidRPr="00F829B6">
              <w:t>-9</w:t>
            </w:r>
          </w:p>
        </w:tc>
        <w:tc>
          <w:tcPr>
            <w:tcW w:w="0" w:type="auto"/>
            <w:vAlign w:val="bottom"/>
          </w:tcPr>
          <w:p w14:paraId="164B59DD"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63C32C74" w14:textId="77777777" w:rsidR="0035583A" w:rsidRPr="00F829B6" w:rsidRDefault="0035583A" w:rsidP="0074607E">
            <w:pPr>
              <w:pStyle w:val="TAC"/>
              <w:keepNext w:val="0"/>
              <w:keepLines w:val="0"/>
              <w:widowControl w:val="0"/>
            </w:pPr>
            <w:r w:rsidRPr="00F829B6">
              <w:t>11110010</w:t>
            </w:r>
          </w:p>
        </w:tc>
        <w:tc>
          <w:tcPr>
            <w:tcW w:w="0" w:type="auto"/>
            <w:shd w:val="clear" w:color="auto" w:fill="auto"/>
            <w:vAlign w:val="bottom"/>
          </w:tcPr>
          <w:p w14:paraId="518D4EAF"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51062AC" w14:textId="77777777" w:rsidR="0035583A" w:rsidRPr="00F829B6" w:rsidRDefault="0035583A" w:rsidP="0074607E">
            <w:pPr>
              <w:pStyle w:val="TAC"/>
              <w:keepNext w:val="0"/>
              <w:keepLines w:val="0"/>
              <w:widowControl w:val="0"/>
            </w:pPr>
            <w:r w:rsidRPr="00F829B6">
              <w:t>-11</w:t>
            </w:r>
          </w:p>
        </w:tc>
      </w:tr>
      <w:tr w:rsidR="0035583A" w:rsidRPr="00F829B6" w14:paraId="1B111E81" w14:textId="77777777" w:rsidTr="00A02649">
        <w:trPr>
          <w:cantSplit/>
          <w:jc w:val="center"/>
        </w:trPr>
        <w:tc>
          <w:tcPr>
            <w:tcW w:w="0" w:type="auto"/>
            <w:shd w:val="clear" w:color="auto" w:fill="auto"/>
            <w:vAlign w:val="center"/>
          </w:tcPr>
          <w:p w14:paraId="10DF58F2" w14:textId="77777777" w:rsidR="0035583A" w:rsidRPr="00F829B6" w:rsidRDefault="0035583A" w:rsidP="0074607E">
            <w:pPr>
              <w:pStyle w:val="TAC"/>
              <w:keepNext w:val="0"/>
              <w:keepLines w:val="0"/>
              <w:widowControl w:val="0"/>
            </w:pPr>
            <w:r w:rsidRPr="00F829B6">
              <w:t>00110011</w:t>
            </w:r>
          </w:p>
        </w:tc>
        <w:tc>
          <w:tcPr>
            <w:tcW w:w="0" w:type="auto"/>
            <w:shd w:val="clear" w:color="auto" w:fill="auto"/>
            <w:vAlign w:val="bottom"/>
          </w:tcPr>
          <w:p w14:paraId="6363E86B"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0AD84D08" w14:textId="77777777" w:rsidR="0035583A" w:rsidRPr="00F829B6" w:rsidRDefault="0035583A" w:rsidP="0074607E">
            <w:pPr>
              <w:pStyle w:val="TAC"/>
              <w:keepNext w:val="0"/>
              <w:keepLines w:val="0"/>
              <w:widowControl w:val="0"/>
            </w:pPr>
            <w:r w:rsidRPr="00F829B6">
              <w:t>9</w:t>
            </w:r>
          </w:p>
        </w:tc>
        <w:tc>
          <w:tcPr>
            <w:tcW w:w="0" w:type="auto"/>
            <w:vAlign w:val="center"/>
          </w:tcPr>
          <w:p w14:paraId="270FDE8F" w14:textId="77777777" w:rsidR="0035583A" w:rsidRPr="00F829B6" w:rsidRDefault="0035583A" w:rsidP="0074607E">
            <w:pPr>
              <w:pStyle w:val="TAC"/>
              <w:keepNext w:val="0"/>
              <w:keepLines w:val="0"/>
              <w:widowControl w:val="0"/>
            </w:pPr>
            <w:r w:rsidRPr="00F829B6">
              <w:t>01110011</w:t>
            </w:r>
          </w:p>
        </w:tc>
        <w:tc>
          <w:tcPr>
            <w:tcW w:w="0" w:type="auto"/>
            <w:vAlign w:val="bottom"/>
          </w:tcPr>
          <w:p w14:paraId="26D9E5B3" w14:textId="77777777" w:rsidR="0035583A" w:rsidRPr="00F829B6" w:rsidRDefault="0035583A" w:rsidP="0074607E">
            <w:pPr>
              <w:pStyle w:val="TAC"/>
              <w:keepNext w:val="0"/>
              <w:keepLines w:val="0"/>
              <w:widowControl w:val="0"/>
            </w:pPr>
            <w:r w:rsidRPr="00F829B6">
              <w:t>9</w:t>
            </w:r>
          </w:p>
        </w:tc>
        <w:tc>
          <w:tcPr>
            <w:tcW w:w="0" w:type="auto"/>
            <w:vAlign w:val="bottom"/>
          </w:tcPr>
          <w:p w14:paraId="104DBE06" w14:textId="77777777" w:rsidR="0035583A" w:rsidRPr="00F829B6" w:rsidRDefault="0035583A" w:rsidP="0074607E">
            <w:pPr>
              <w:pStyle w:val="TAC"/>
              <w:keepNext w:val="0"/>
              <w:keepLines w:val="0"/>
              <w:widowControl w:val="0"/>
            </w:pPr>
            <w:r w:rsidRPr="00F829B6">
              <w:t>-9</w:t>
            </w:r>
          </w:p>
        </w:tc>
        <w:tc>
          <w:tcPr>
            <w:tcW w:w="0" w:type="auto"/>
            <w:vAlign w:val="center"/>
          </w:tcPr>
          <w:p w14:paraId="117FB649" w14:textId="77777777" w:rsidR="0035583A" w:rsidRPr="00F829B6" w:rsidRDefault="0035583A" w:rsidP="0074607E">
            <w:pPr>
              <w:pStyle w:val="TAC"/>
              <w:keepNext w:val="0"/>
              <w:keepLines w:val="0"/>
              <w:widowControl w:val="0"/>
            </w:pPr>
            <w:r w:rsidRPr="00F829B6">
              <w:t>10110011</w:t>
            </w:r>
          </w:p>
        </w:tc>
        <w:tc>
          <w:tcPr>
            <w:tcW w:w="0" w:type="auto"/>
            <w:vAlign w:val="bottom"/>
          </w:tcPr>
          <w:p w14:paraId="6B80DAA5" w14:textId="77777777" w:rsidR="0035583A" w:rsidRPr="00F829B6" w:rsidRDefault="0035583A" w:rsidP="0074607E">
            <w:pPr>
              <w:pStyle w:val="TAC"/>
              <w:keepNext w:val="0"/>
              <w:keepLines w:val="0"/>
              <w:widowControl w:val="0"/>
            </w:pPr>
            <w:r w:rsidRPr="00F829B6">
              <w:t>-9</w:t>
            </w:r>
          </w:p>
        </w:tc>
        <w:tc>
          <w:tcPr>
            <w:tcW w:w="0" w:type="auto"/>
            <w:vAlign w:val="bottom"/>
          </w:tcPr>
          <w:p w14:paraId="4950DAC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3DE53731" w14:textId="77777777" w:rsidR="0035583A" w:rsidRPr="00F829B6" w:rsidRDefault="0035583A" w:rsidP="0074607E">
            <w:pPr>
              <w:pStyle w:val="TAC"/>
              <w:keepNext w:val="0"/>
              <w:keepLines w:val="0"/>
              <w:widowControl w:val="0"/>
            </w:pPr>
            <w:r w:rsidRPr="00F829B6">
              <w:t>11110011</w:t>
            </w:r>
          </w:p>
        </w:tc>
        <w:tc>
          <w:tcPr>
            <w:tcW w:w="0" w:type="auto"/>
            <w:shd w:val="clear" w:color="auto" w:fill="auto"/>
            <w:vAlign w:val="bottom"/>
          </w:tcPr>
          <w:p w14:paraId="1D83302A"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4CDB7B2C" w14:textId="77777777" w:rsidR="0035583A" w:rsidRPr="00F829B6" w:rsidRDefault="0035583A" w:rsidP="0074607E">
            <w:pPr>
              <w:pStyle w:val="TAC"/>
              <w:keepNext w:val="0"/>
              <w:keepLines w:val="0"/>
              <w:widowControl w:val="0"/>
            </w:pPr>
            <w:r w:rsidRPr="00F829B6">
              <w:t>-9</w:t>
            </w:r>
          </w:p>
        </w:tc>
      </w:tr>
      <w:tr w:rsidR="0035583A" w:rsidRPr="00F829B6" w14:paraId="14927CA5" w14:textId="77777777" w:rsidTr="00A02649">
        <w:trPr>
          <w:cantSplit/>
          <w:jc w:val="center"/>
        </w:trPr>
        <w:tc>
          <w:tcPr>
            <w:tcW w:w="0" w:type="auto"/>
            <w:shd w:val="clear" w:color="auto" w:fill="auto"/>
            <w:vAlign w:val="center"/>
          </w:tcPr>
          <w:p w14:paraId="7ACBF454" w14:textId="77777777" w:rsidR="0035583A" w:rsidRPr="00F829B6" w:rsidRDefault="0035583A" w:rsidP="0074607E">
            <w:pPr>
              <w:pStyle w:val="TAC"/>
              <w:keepNext w:val="0"/>
              <w:keepLines w:val="0"/>
              <w:widowControl w:val="0"/>
            </w:pPr>
            <w:r w:rsidRPr="00F829B6">
              <w:t>00110100</w:t>
            </w:r>
          </w:p>
        </w:tc>
        <w:tc>
          <w:tcPr>
            <w:tcW w:w="0" w:type="auto"/>
            <w:shd w:val="clear" w:color="auto" w:fill="auto"/>
            <w:vAlign w:val="bottom"/>
          </w:tcPr>
          <w:p w14:paraId="7D6946EE"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4AD30196" w14:textId="77777777" w:rsidR="0035583A" w:rsidRPr="00F829B6" w:rsidRDefault="0035583A" w:rsidP="0074607E">
            <w:pPr>
              <w:pStyle w:val="TAC"/>
              <w:keepNext w:val="0"/>
              <w:keepLines w:val="0"/>
              <w:widowControl w:val="0"/>
            </w:pPr>
            <w:r w:rsidRPr="00F829B6">
              <w:t>13</w:t>
            </w:r>
          </w:p>
        </w:tc>
        <w:tc>
          <w:tcPr>
            <w:tcW w:w="0" w:type="auto"/>
            <w:vAlign w:val="center"/>
          </w:tcPr>
          <w:p w14:paraId="1BF0AB57" w14:textId="77777777" w:rsidR="0035583A" w:rsidRPr="00F829B6" w:rsidRDefault="0035583A" w:rsidP="0074607E">
            <w:pPr>
              <w:pStyle w:val="TAC"/>
              <w:keepNext w:val="0"/>
              <w:keepLines w:val="0"/>
              <w:widowControl w:val="0"/>
            </w:pPr>
            <w:r w:rsidRPr="00F829B6">
              <w:t>01110100</w:t>
            </w:r>
          </w:p>
        </w:tc>
        <w:tc>
          <w:tcPr>
            <w:tcW w:w="0" w:type="auto"/>
            <w:vAlign w:val="bottom"/>
          </w:tcPr>
          <w:p w14:paraId="7AE9E5E5" w14:textId="77777777" w:rsidR="0035583A" w:rsidRPr="00F829B6" w:rsidRDefault="0035583A" w:rsidP="0074607E">
            <w:pPr>
              <w:pStyle w:val="TAC"/>
              <w:keepNext w:val="0"/>
              <w:keepLines w:val="0"/>
              <w:widowControl w:val="0"/>
            </w:pPr>
            <w:r w:rsidRPr="00F829B6">
              <w:t>11</w:t>
            </w:r>
          </w:p>
        </w:tc>
        <w:tc>
          <w:tcPr>
            <w:tcW w:w="0" w:type="auto"/>
            <w:vAlign w:val="bottom"/>
          </w:tcPr>
          <w:p w14:paraId="7A25725B" w14:textId="77777777" w:rsidR="0035583A" w:rsidRPr="00F829B6" w:rsidRDefault="0035583A" w:rsidP="0074607E">
            <w:pPr>
              <w:pStyle w:val="TAC"/>
              <w:keepNext w:val="0"/>
              <w:keepLines w:val="0"/>
              <w:widowControl w:val="0"/>
            </w:pPr>
            <w:r w:rsidRPr="00F829B6">
              <w:t>-13</w:t>
            </w:r>
          </w:p>
        </w:tc>
        <w:tc>
          <w:tcPr>
            <w:tcW w:w="0" w:type="auto"/>
            <w:vAlign w:val="center"/>
          </w:tcPr>
          <w:p w14:paraId="09A10A1E" w14:textId="77777777" w:rsidR="0035583A" w:rsidRPr="00F829B6" w:rsidRDefault="0035583A" w:rsidP="0074607E">
            <w:pPr>
              <w:pStyle w:val="TAC"/>
              <w:keepNext w:val="0"/>
              <w:keepLines w:val="0"/>
              <w:widowControl w:val="0"/>
            </w:pPr>
            <w:r w:rsidRPr="00F829B6">
              <w:t>10110100</w:t>
            </w:r>
          </w:p>
        </w:tc>
        <w:tc>
          <w:tcPr>
            <w:tcW w:w="0" w:type="auto"/>
            <w:vAlign w:val="bottom"/>
          </w:tcPr>
          <w:p w14:paraId="020DDA86" w14:textId="77777777" w:rsidR="0035583A" w:rsidRPr="00F829B6" w:rsidRDefault="0035583A" w:rsidP="0074607E">
            <w:pPr>
              <w:pStyle w:val="TAC"/>
              <w:keepNext w:val="0"/>
              <w:keepLines w:val="0"/>
              <w:widowControl w:val="0"/>
            </w:pPr>
            <w:r w:rsidRPr="00F829B6">
              <w:t>-11</w:t>
            </w:r>
          </w:p>
        </w:tc>
        <w:tc>
          <w:tcPr>
            <w:tcW w:w="0" w:type="auto"/>
            <w:vAlign w:val="bottom"/>
          </w:tcPr>
          <w:p w14:paraId="6884EDF1"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4EA91749" w14:textId="77777777" w:rsidR="0035583A" w:rsidRPr="00F829B6" w:rsidRDefault="0035583A" w:rsidP="0074607E">
            <w:pPr>
              <w:pStyle w:val="TAC"/>
              <w:keepNext w:val="0"/>
              <w:keepLines w:val="0"/>
              <w:widowControl w:val="0"/>
            </w:pPr>
            <w:r w:rsidRPr="00F829B6">
              <w:t>11110100</w:t>
            </w:r>
          </w:p>
        </w:tc>
        <w:tc>
          <w:tcPr>
            <w:tcW w:w="0" w:type="auto"/>
            <w:shd w:val="clear" w:color="auto" w:fill="auto"/>
            <w:vAlign w:val="bottom"/>
          </w:tcPr>
          <w:p w14:paraId="47EF291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D08C5A1" w14:textId="77777777" w:rsidR="0035583A" w:rsidRPr="00F829B6" w:rsidRDefault="0035583A" w:rsidP="0074607E">
            <w:pPr>
              <w:pStyle w:val="TAC"/>
              <w:keepNext w:val="0"/>
              <w:keepLines w:val="0"/>
              <w:widowControl w:val="0"/>
            </w:pPr>
            <w:r w:rsidRPr="00F829B6">
              <w:t>-13</w:t>
            </w:r>
          </w:p>
        </w:tc>
      </w:tr>
      <w:tr w:rsidR="0035583A" w:rsidRPr="00F829B6" w14:paraId="3CA43FA4" w14:textId="77777777" w:rsidTr="00A02649">
        <w:trPr>
          <w:cantSplit/>
          <w:jc w:val="center"/>
        </w:trPr>
        <w:tc>
          <w:tcPr>
            <w:tcW w:w="0" w:type="auto"/>
            <w:shd w:val="clear" w:color="auto" w:fill="auto"/>
            <w:vAlign w:val="center"/>
          </w:tcPr>
          <w:p w14:paraId="52C48089" w14:textId="77777777" w:rsidR="0035583A" w:rsidRPr="00F829B6" w:rsidRDefault="0035583A" w:rsidP="0074607E">
            <w:pPr>
              <w:pStyle w:val="TAC"/>
              <w:keepNext w:val="0"/>
              <w:keepLines w:val="0"/>
              <w:widowControl w:val="0"/>
            </w:pPr>
            <w:r w:rsidRPr="00F829B6">
              <w:t>00110101</w:t>
            </w:r>
          </w:p>
        </w:tc>
        <w:tc>
          <w:tcPr>
            <w:tcW w:w="0" w:type="auto"/>
            <w:shd w:val="clear" w:color="auto" w:fill="auto"/>
            <w:vAlign w:val="bottom"/>
          </w:tcPr>
          <w:p w14:paraId="5783E342"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79B22C7F" w14:textId="77777777" w:rsidR="0035583A" w:rsidRPr="00F829B6" w:rsidRDefault="0035583A" w:rsidP="0074607E">
            <w:pPr>
              <w:pStyle w:val="TAC"/>
              <w:keepNext w:val="0"/>
              <w:keepLines w:val="0"/>
              <w:widowControl w:val="0"/>
            </w:pPr>
            <w:r w:rsidRPr="00F829B6">
              <w:t>15</w:t>
            </w:r>
          </w:p>
        </w:tc>
        <w:tc>
          <w:tcPr>
            <w:tcW w:w="0" w:type="auto"/>
            <w:vAlign w:val="center"/>
          </w:tcPr>
          <w:p w14:paraId="4361F5F4" w14:textId="77777777" w:rsidR="0035583A" w:rsidRPr="00F829B6" w:rsidRDefault="0035583A" w:rsidP="0074607E">
            <w:pPr>
              <w:pStyle w:val="TAC"/>
              <w:keepNext w:val="0"/>
              <w:keepLines w:val="0"/>
              <w:widowControl w:val="0"/>
            </w:pPr>
            <w:r w:rsidRPr="00F829B6">
              <w:t>01110101</w:t>
            </w:r>
          </w:p>
        </w:tc>
        <w:tc>
          <w:tcPr>
            <w:tcW w:w="0" w:type="auto"/>
            <w:vAlign w:val="bottom"/>
          </w:tcPr>
          <w:p w14:paraId="2025682F" w14:textId="77777777" w:rsidR="0035583A" w:rsidRPr="00F829B6" w:rsidRDefault="0035583A" w:rsidP="0074607E">
            <w:pPr>
              <w:pStyle w:val="TAC"/>
              <w:keepNext w:val="0"/>
              <w:keepLines w:val="0"/>
              <w:widowControl w:val="0"/>
            </w:pPr>
            <w:r w:rsidRPr="00F829B6">
              <w:t>11</w:t>
            </w:r>
          </w:p>
        </w:tc>
        <w:tc>
          <w:tcPr>
            <w:tcW w:w="0" w:type="auto"/>
            <w:vAlign w:val="bottom"/>
          </w:tcPr>
          <w:p w14:paraId="561AA50B" w14:textId="77777777" w:rsidR="0035583A" w:rsidRPr="00F829B6" w:rsidRDefault="0035583A" w:rsidP="0074607E">
            <w:pPr>
              <w:pStyle w:val="TAC"/>
              <w:keepNext w:val="0"/>
              <w:keepLines w:val="0"/>
              <w:widowControl w:val="0"/>
            </w:pPr>
            <w:r w:rsidRPr="00F829B6">
              <w:t>-15</w:t>
            </w:r>
          </w:p>
        </w:tc>
        <w:tc>
          <w:tcPr>
            <w:tcW w:w="0" w:type="auto"/>
            <w:vAlign w:val="center"/>
          </w:tcPr>
          <w:p w14:paraId="573A8C42" w14:textId="77777777" w:rsidR="0035583A" w:rsidRPr="00F829B6" w:rsidRDefault="0035583A" w:rsidP="0074607E">
            <w:pPr>
              <w:pStyle w:val="TAC"/>
              <w:keepNext w:val="0"/>
              <w:keepLines w:val="0"/>
              <w:widowControl w:val="0"/>
            </w:pPr>
            <w:r w:rsidRPr="00F829B6">
              <w:t>10110101</w:t>
            </w:r>
          </w:p>
        </w:tc>
        <w:tc>
          <w:tcPr>
            <w:tcW w:w="0" w:type="auto"/>
            <w:vAlign w:val="bottom"/>
          </w:tcPr>
          <w:p w14:paraId="7C23A414" w14:textId="77777777" w:rsidR="0035583A" w:rsidRPr="00F829B6" w:rsidRDefault="0035583A" w:rsidP="0074607E">
            <w:pPr>
              <w:pStyle w:val="TAC"/>
              <w:keepNext w:val="0"/>
              <w:keepLines w:val="0"/>
              <w:widowControl w:val="0"/>
            </w:pPr>
            <w:r w:rsidRPr="00F829B6">
              <w:t>-11</w:t>
            </w:r>
          </w:p>
        </w:tc>
        <w:tc>
          <w:tcPr>
            <w:tcW w:w="0" w:type="auto"/>
            <w:vAlign w:val="bottom"/>
          </w:tcPr>
          <w:p w14:paraId="7E5A86E0"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71F54A11" w14:textId="77777777" w:rsidR="0035583A" w:rsidRPr="00F829B6" w:rsidRDefault="0035583A" w:rsidP="0074607E">
            <w:pPr>
              <w:pStyle w:val="TAC"/>
              <w:keepNext w:val="0"/>
              <w:keepLines w:val="0"/>
              <w:widowControl w:val="0"/>
            </w:pPr>
            <w:r w:rsidRPr="00F829B6">
              <w:t>11110101</w:t>
            </w:r>
          </w:p>
        </w:tc>
        <w:tc>
          <w:tcPr>
            <w:tcW w:w="0" w:type="auto"/>
            <w:shd w:val="clear" w:color="auto" w:fill="auto"/>
            <w:vAlign w:val="bottom"/>
          </w:tcPr>
          <w:p w14:paraId="6A275068"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014484B8" w14:textId="77777777" w:rsidR="0035583A" w:rsidRPr="00F829B6" w:rsidRDefault="0035583A" w:rsidP="0074607E">
            <w:pPr>
              <w:pStyle w:val="TAC"/>
              <w:keepNext w:val="0"/>
              <w:keepLines w:val="0"/>
              <w:widowControl w:val="0"/>
            </w:pPr>
            <w:r w:rsidRPr="00F829B6">
              <w:t>-15</w:t>
            </w:r>
          </w:p>
        </w:tc>
      </w:tr>
      <w:tr w:rsidR="0035583A" w:rsidRPr="00F829B6" w14:paraId="5136C300" w14:textId="77777777" w:rsidTr="00A02649">
        <w:trPr>
          <w:cantSplit/>
          <w:jc w:val="center"/>
        </w:trPr>
        <w:tc>
          <w:tcPr>
            <w:tcW w:w="0" w:type="auto"/>
            <w:shd w:val="clear" w:color="auto" w:fill="auto"/>
            <w:vAlign w:val="center"/>
          </w:tcPr>
          <w:p w14:paraId="042A4449" w14:textId="77777777" w:rsidR="0035583A" w:rsidRPr="00F829B6" w:rsidRDefault="0035583A" w:rsidP="0074607E">
            <w:pPr>
              <w:pStyle w:val="TAC"/>
              <w:keepNext w:val="0"/>
              <w:keepLines w:val="0"/>
              <w:widowControl w:val="0"/>
            </w:pPr>
            <w:r w:rsidRPr="00F829B6">
              <w:t>00110110</w:t>
            </w:r>
          </w:p>
        </w:tc>
        <w:tc>
          <w:tcPr>
            <w:tcW w:w="0" w:type="auto"/>
            <w:shd w:val="clear" w:color="auto" w:fill="auto"/>
            <w:vAlign w:val="bottom"/>
          </w:tcPr>
          <w:p w14:paraId="648A4AF5"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286A79D0" w14:textId="77777777" w:rsidR="0035583A" w:rsidRPr="00F829B6" w:rsidRDefault="0035583A" w:rsidP="0074607E">
            <w:pPr>
              <w:pStyle w:val="TAC"/>
              <w:keepNext w:val="0"/>
              <w:keepLines w:val="0"/>
              <w:widowControl w:val="0"/>
            </w:pPr>
            <w:r w:rsidRPr="00F829B6">
              <w:t>13</w:t>
            </w:r>
          </w:p>
        </w:tc>
        <w:tc>
          <w:tcPr>
            <w:tcW w:w="0" w:type="auto"/>
            <w:vAlign w:val="center"/>
          </w:tcPr>
          <w:p w14:paraId="17CFEE1E" w14:textId="77777777" w:rsidR="0035583A" w:rsidRPr="00F829B6" w:rsidRDefault="0035583A" w:rsidP="0074607E">
            <w:pPr>
              <w:pStyle w:val="TAC"/>
              <w:keepNext w:val="0"/>
              <w:keepLines w:val="0"/>
              <w:widowControl w:val="0"/>
            </w:pPr>
            <w:r w:rsidRPr="00F829B6">
              <w:t>01110110</w:t>
            </w:r>
          </w:p>
        </w:tc>
        <w:tc>
          <w:tcPr>
            <w:tcW w:w="0" w:type="auto"/>
            <w:vAlign w:val="bottom"/>
          </w:tcPr>
          <w:p w14:paraId="1EEEA84D" w14:textId="77777777" w:rsidR="0035583A" w:rsidRPr="00F829B6" w:rsidRDefault="0035583A" w:rsidP="0074607E">
            <w:pPr>
              <w:pStyle w:val="TAC"/>
              <w:keepNext w:val="0"/>
              <w:keepLines w:val="0"/>
              <w:widowControl w:val="0"/>
            </w:pPr>
            <w:r w:rsidRPr="00F829B6">
              <w:t>9</w:t>
            </w:r>
          </w:p>
        </w:tc>
        <w:tc>
          <w:tcPr>
            <w:tcW w:w="0" w:type="auto"/>
            <w:vAlign w:val="bottom"/>
          </w:tcPr>
          <w:p w14:paraId="44BB5CAD" w14:textId="77777777" w:rsidR="0035583A" w:rsidRPr="00F829B6" w:rsidRDefault="0035583A" w:rsidP="0074607E">
            <w:pPr>
              <w:pStyle w:val="TAC"/>
              <w:keepNext w:val="0"/>
              <w:keepLines w:val="0"/>
              <w:widowControl w:val="0"/>
            </w:pPr>
            <w:r w:rsidRPr="00F829B6">
              <w:t>-13</w:t>
            </w:r>
          </w:p>
        </w:tc>
        <w:tc>
          <w:tcPr>
            <w:tcW w:w="0" w:type="auto"/>
            <w:vAlign w:val="center"/>
          </w:tcPr>
          <w:p w14:paraId="62DF365B" w14:textId="77777777" w:rsidR="0035583A" w:rsidRPr="00F829B6" w:rsidRDefault="0035583A" w:rsidP="0074607E">
            <w:pPr>
              <w:pStyle w:val="TAC"/>
              <w:keepNext w:val="0"/>
              <w:keepLines w:val="0"/>
              <w:widowControl w:val="0"/>
            </w:pPr>
            <w:r w:rsidRPr="00F829B6">
              <w:t>10110110</w:t>
            </w:r>
          </w:p>
        </w:tc>
        <w:tc>
          <w:tcPr>
            <w:tcW w:w="0" w:type="auto"/>
            <w:vAlign w:val="bottom"/>
          </w:tcPr>
          <w:p w14:paraId="28353546" w14:textId="77777777" w:rsidR="0035583A" w:rsidRPr="00F829B6" w:rsidRDefault="0035583A" w:rsidP="0074607E">
            <w:pPr>
              <w:pStyle w:val="TAC"/>
              <w:keepNext w:val="0"/>
              <w:keepLines w:val="0"/>
              <w:widowControl w:val="0"/>
            </w:pPr>
            <w:r w:rsidRPr="00F829B6">
              <w:t>-9</w:t>
            </w:r>
          </w:p>
        </w:tc>
        <w:tc>
          <w:tcPr>
            <w:tcW w:w="0" w:type="auto"/>
            <w:vAlign w:val="bottom"/>
          </w:tcPr>
          <w:p w14:paraId="1C498DB5"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4CCE12F9" w14:textId="77777777" w:rsidR="0035583A" w:rsidRPr="00F829B6" w:rsidRDefault="0035583A" w:rsidP="0074607E">
            <w:pPr>
              <w:pStyle w:val="TAC"/>
              <w:keepNext w:val="0"/>
              <w:keepLines w:val="0"/>
              <w:widowControl w:val="0"/>
            </w:pPr>
            <w:r w:rsidRPr="00F829B6">
              <w:t>11110110</w:t>
            </w:r>
          </w:p>
        </w:tc>
        <w:tc>
          <w:tcPr>
            <w:tcW w:w="0" w:type="auto"/>
            <w:shd w:val="clear" w:color="auto" w:fill="auto"/>
            <w:vAlign w:val="bottom"/>
          </w:tcPr>
          <w:p w14:paraId="18BAB978"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4E69F05B" w14:textId="77777777" w:rsidR="0035583A" w:rsidRPr="00F829B6" w:rsidRDefault="0035583A" w:rsidP="0074607E">
            <w:pPr>
              <w:pStyle w:val="TAC"/>
              <w:keepNext w:val="0"/>
              <w:keepLines w:val="0"/>
              <w:widowControl w:val="0"/>
            </w:pPr>
            <w:r w:rsidRPr="00F829B6">
              <w:t>-13</w:t>
            </w:r>
          </w:p>
        </w:tc>
      </w:tr>
      <w:tr w:rsidR="0035583A" w:rsidRPr="00F829B6" w14:paraId="2871B827" w14:textId="77777777" w:rsidTr="00A02649">
        <w:trPr>
          <w:cantSplit/>
          <w:jc w:val="center"/>
        </w:trPr>
        <w:tc>
          <w:tcPr>
            <w:tcW w:w="0" w:type="auto"/>
            <w:shd w:val="clear" w:color="auto" w:fill="auto"/>
            <w:vAlign w:val="center"/>
          </w:tcPr>
          <w:p w14:paraId="3CE3BF13" w14:textId="77777777" w:rsidR="0035583A" w:rsidRPr="00F829B6" w:rsidRDefault="0035583A" w:rsidP="0074607E">
            <w:pPr>
              <w:pStyle w:val="TAC"/>
              <w:keepNext w:val="0"/>
              <w:keepLines w:val="0"/>
              <w:widowControl w:val="0"/>
            </w:pPr>
            <w:r w:rsidRPr="00F829B6">
              <w:t>00110111</w:t>
            </w:r>
          </w:p>
        </w:tc>
        <w:tc>
          <w:tcPr>
            <w:tcW w:w="0" w:type="auto"/>
            <w:shd w:val="clear" w:color="auto" w:fill="auto"/>
            <w:vAlign w:val="bottom"/>
          </w:tcPr>
          <w:p w14:paraId="08262136"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9D4B7E9" w14:textId="77777777" w:rsidR="0035583A" w:rsidRPr="00F829B6" w:rsidRDefault="0035583A" w:rsidP="0074607E">
            <w:pPr>
              <w:pStyle w:val="TAC"/>
              <w:keepNext w:val="0"/>
              <w:keepLines w:val="0"/>
              <w:widowControl w:val="0"/>
            </w:pPr>
            <w:r w:rsidRPr="00F829B6">
              <w:t>15</w:t>
            </w:r>
          </w:p>
        </w:tc>
        <w:tc>
          <w:tcPr>
            <w:tcW w:w="0" w:type="auto"/>
            <w:vAlign w:val="center"/>
          </w:tcPr>
          <w:p w14:paraId="30A02E54" w14:textId="77777777" w:rsidR="0035583A" w:rsidRPr="00F829B6" w:rsidRDefault="0035583A" w:rsidP="0074607E">
            <w:pPr>
              <w:pStyle w:val="TAC"/>
              <w:keepNext w:val="0"/>
              <w:keepLines w:val="0"/>
              <w:widowControl w:val="0"/>
            </w:pPr>
            <w:r w:rsidRPr="00F829B6">
              <w:t>01110111</w:t>
            </w:r>
          </w:p>
        </w:tc>
        <w:tc>
          <w:tcPr>
            <w:tcW w:w="0" w:type="auto"/>
            <w:vAlign w:val="bottom"/>
          </w:tcPr>
          <w:p w14:paraId="0C1E0756" w14:textId="77777777" w:rsidR="0035583A" w:rsidRPr="00F829B6" w:rsidRDefault="0035583A" w:rsidP="0074607E">
            <w:pPr>
              <w:pStyle w:val="TAC"/>
              <w:keepNext w:val="0"/>
              <w:keepLines w:val="0"/>
              <w:widowControl w:val="0"/>
            </w:pPr>
            <w:r w:rsidRPr="00F829B6">
              <w:t>9</w:t>
            </w:r>
          </w:p>
        </w:tc>
        <w:tc>
          <w:tcPr>
            <w:tcW w:w="0" w:type="auto"/>
            <w:vAlign w:val="bottom"/>
          </w:tcPr>
          <w:p w14:paraId="770C3845" w14:textId="77777777" w:rsidR="0035583A" w:rsidRPr="00F829B6" w:rsidRDefault="0035583A" w:rsidP="0074607E">
            <w:pPr>
              <w:pStyle w:val="TAC"/>
              <w:keepNext w:val="0"/>
              <w:keepLines w:val="0"/>
              <w:widowControl w:val="0"/>
            </w:pPr>
            <w:r w:rsidRPr="00F829B6">
              <w:t>-15</w:t>
            </w:r>
          </w:p>
        </w:tc>
        <w:tc>
          <w:tcPr>
            <w:tcW w:w="0" w:type="auto"/>
            <w:vAlign w:val="center"/>
          </w:tcPr>
          <w:p w14:paraId="2AD79A97" w14:textId="77777777" w:rsidR="0035583A" w:rsidRPr="00F829B6" w:rsidRDefault="0035583A" w:rsidP="0074607E">
            <w:pPr>
              <w:pStyle w:val="TAC"/>
              <w:keepNext w:val="0"/>
              <w:keepLines w:val="0"/>
              <w:widowControl w:val="0"/>
            </w:pPr>
            <w:r w:rsidRPr="00F829B6">
              <w:t>10110111</w:t>
            </w:r>
          </w:p>
        </w:tc>
        <w:tc>
          <w:tcPr>
            <w:tcW w:w="0" w:type="auto"/>
            <w:vAlign w:val="bottom"/>
          </w:tcPr>
          <w:p w14:paraId="2C525F82" w14:textId="77777777" w:rsidR="0035583A" w:rsidRPr="00F829B6" w:rsidRDefault="0035583A" w:rsidP="0074607E">
            <w:pPr>
              <w:pStyle w:val="TAC"/>
              <w:keepNext w:val="0"/>
              <w:keepLines w:val="0"/>
              <w:widowControl w:val="0"/>
            </w:pPr>
            <w:r w:rsidRPr="00F829B6">
              <w:t>-9</w:t>
            </w:r>
          </w:p>
        </w:tc>
        <w:tc>
          <w:tcPr>
            <w:tcW w:w="0" w:type="auto"/>
            <w:vAlign w:val="bottom"/>
          </w:tcPr>
          <w:p w14:paraId="6F26D118"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3F3081E0" w14:textId="77777777" w:rsidR="0035583A" w:rsidRPr="00F829B6" w:rsidRDefault="0035583A" w:rsidP="0074607E">
            <w:pPr>
              <w:pStyle w:val="TAC"/>
              <w:keepNext w:val="0"/>
              <w:keepLines w:val="0"/>
              <w:widowControl w:val="0"/>
            </w:pPr>
            <w:r w:rsidRPr="00F829B6">
              <w:t>11110111</w:t>
            </w:r>
          </w:p>
        </w:tc>
        <w:tc>
          <w:tcPr>
            <w:tcW w:w="0" w:type="auto"/>
            <w:shd w:val="clear" w:color="auto" w:fill="auto"/>
            <w:vAlign w:val="bottom"/>
          </w:tcPr>
          <w:p w14:paraId="42F3477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0A0978F3" w14:textId="77777777" w:rsidR="0035583A" w:rsidRPr="00F829B6" w:rsidRDefault="0035583A" w:rsidP="0074607E">
            <w:pPr>
              <w:pStyle w:val="TAC"/>
              <w:keepNext w:val="0"/>
              <w:keepLines w:val="0"/>
              <w:widowControl w:val="0"/>
            </w:pPr>
            <w:r w:rsidRPr="00F829B6">
              <w:t>-15</w:t>
            </w:r>
          </w:p>
        </w:tc>
      </w:tr>
      <w:tr w:rsidR="0035583A" w:rsidRPr="00F829B6" w14:paraId="71634C18" w14:textId="77777777" w:rsidTr="00A02649">
        <w:trPr>
          <w:cantSplit/>
          <w:jc w:val="center"/>
        </w:trPr>
        <w:tc>
          <w:tcPr>
            <w:tcW w:w="0" w:type="auto"/>
            <w:shd w:val="clear" w:color="auto" w:fill="auto"/>
            <w:vAlign w:val="center"/>
          </w:tcPr>
          <w:p w14:paraId="2DB27AA6" w14:textId="77777777" w:rsidR="0035583A" w:rsidRPr="00F829B6" w:rsidRDefault="0035583A" w:rsidP="0074607E">
            <w:pPr>
              <w:pStyle w:val="TAC"/>
              <w:keepNext w:val="0"/>
              <w:keepLines w:val="0"/>
              <w:widowControl w:val="0"/>
            </w:pPr>
            <w:r w:rsidRPr="00F829B6">
              <w:lastRenderedPageBreak/>
              <w:t>00111000</w:t>
            </w:r>
          </w:p>
        </w:tc>
        <w:tc>
          <w:tcPr>
            <w:tcW w:w="0" w:type="auto"/>
            <w:shd w:val="clear" w:color="auto" w:fill="auto"/>
            <w:vAlign w:val="bottom"/>
          </w:tcPr>
          <w:p w14:paraId="3317FAE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3A0196DC" w14:textId="77777777" w:rsidR="0035583A" w:rsidRPr="00F829B6" w:rsidRDefault="0035583A" w:rsidP="0074607E">
            <w:pPr>
              <w:pStyle w:val="TAC"/>
              <w:keepNext w:val="0"/>
              <w:keepLines w:val="0"/>
              <w:widowControl w:val="0"/>
            </w:pPr>
            <w:r w:rsidRPr="00F829B6">
              <w:t>11</w:t>
            </w:r>
          </w:p>
        </w:tc>
        <w:tc>
          <w:tcPr>
            <w:tcW w:w="0" w:type="auto"/>
            <w:vAlign w:val="center"/>
          </w:tcPr>
          <w:p w14:paraId="6A054412" w14:textId="77777777" w:rsidR="0035583A" w:rsidRPr="00F829B6" w:rsidRDefault="0035583A" w:rsidP="0074607E">
            <w:pPr>
              <w:pStyle w:val="TAC"/>
              <w:keepNext w:val="0"/>
              <w:keepLines w:val="0"/>
              <w:widowControl w:val="0"/>
            </w:pPr>
            <w:r w:rsidRPr="00F829B6">
              <w:t>01111000</w:t>
            </w:r>
          </w:p>
        </w:tc>
        <w:tc>
          <w:tcPr>
            <w:tcW w:w="0" w:type="auto"/>
            <w:vAlign w:val="bottom"/>
          </w:tcPr>
          <w:p w14:paraId="671151AF" w14:textId="77777777" w:rsidR="0035583A" w:rsidRPr="00F829B6" w:rsidRDefault="0035583A" w:rsidP="0074607E">
            <w:pPr>
              <w:pStyle w:val="TAC"/>
              <w:keepNext w:val="0"/>
              <w:keepLines w:val="0"/>
              <w:widowControl w:val="0"/>
            </w:pPr>
            <w:r w:rsidRPr="00F829B6">
              <w:t>13</w:t>
            </w:r>
          </w:p>
        </w:tc>
        <w:tc>
          <w:tcPr>
            <w:tcW w:w="0" w:type="auto"/>
            <w:vAlign w:val="bottom"/>
          </w:tcPr>
          <w:p w14:paraId="1E779D0A" w14:textId="77777777" w:rsidR="0035583A" w:rsidRPr="00F829B6" w:rsidRDefault="0035583A" w:rsidP="0074607E">
            <w:pPr>
              <w:pStyle w:val="TAC"/>
              <w:keepNext w:val="0"/>
              <w:keepLines w:val="0"/>
              <w:widowControl w:val="0"/>
            </w:pPr>
            <w:r w:rsidRPr="00F829B6">
              <w:t>-11</w:t>
            </w:r>
          </w:p>
        </w:tc>
        <w:tc>
          <w:tcPr>
            <w:tcW w:w="0" w:type="auto"/>
            <w:vAlign w:val="center"/>
          </w:tcPr>
          <w:p w14:paraId="6DD042C6" w14:textId="77777777" w:rsidR="0035583A" w:rsidRPr="00F829B6" w:rsidRDefault="0035583A" w:rsidP="0074607E">
            <w:pPr>
              <w:pStyle w:val="TAC"/>
              <w:keepNext w:val="0"/>
              <w:keepLines w:val="0"/>
              <w:widowControl w:val="0"/>
            </w:pPr>
            <w:r w:rsidRPr="00F829B6">
              <w:t>10111000</w:t>
            </w:r>
          </w:p>
        </w:tc>
        <w:tc>
          <w:tcPr>
            <w:tcW w:w="0" w:type="auto"/>
            <w:vAlign w:val="bottom"/>
          </w:tcPr>
          <w:p w14:paraId="699EA455" w14:textId="77777777" w:rsidR="0035583A" w:rsidRPr="00F829B6" w:rsidRDefault="0035583A" w:rsidP="0074607E">
            <w:pPr>
              <w:pStyle w:val="TAC"/>
              <w:keepNext w:val="0"/>
              <w:keepLines w:val="0"/>
              <w:widowControl w:val="0"/>
            </w:pPr>
            <w:r w:rsidRPr="00F829B6">
              <w:t>-13</w:t>
            </w:r>
          </w:p>
        </w:tc>
        <w:tc>
          <w:tcPr>
            <w:tcW w:w="0" w:type="auto"/>
            <w:vAlign w:val="bottom"/>
          </w:tcPr>
          <w:p w14:paraId="06133B35"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2AD30A11" w14:textId="77777777" w:rsidR="0035583A" w:rsidRPr="00F829B6" w:rsidRDefault="0035583A" w:rsidP="0074607E">
            <w:pPr>
              <w:pStyle w:val="TAC"/>
              <w:keepNext w:val="0"/>
              <w:keepLines w:val="0"/>
              <w:widowControl w:val="0"/>
            </w:pPr>
            <w:r w:rsidRPr="00F829B6">
              <w:t>11111000</w:t>
            </w:r>
          </w:p>
        </w:tc>
        <w:tc>
          <w:tcPr>
            <w:tcW w:w="0" w:type="auto"/>
            <w:shd w:val="clear" w:color="auto" w:fill="auto"/>
            <w:vAlign w:val="bottom"/>
          </w:tcPr>
          <w:p w14:paraId="7D35EF4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929BDCE" w14:textId="77777777" w:rsidR="0035583A" w:rsidRPr="00F829B6" w:rsidRDefault="0035583A" w:rsidP="0074607E">
            <w:pPr>
              <w:pStyle w:val="TAC"/>
              <w:keepNext w:val="0"/>
              <w:keepLines w:val="0"/>
              <w:widowControl w:val="0"/>
            </w:pPr>
            <w:r w:rsidRPr="00F829B6">
              <w:t>-11</w:t>
            </w:r>
          </w:p>
        </w:tc>
      </w:tr>
      <w:tr w:rsidR="0035583A" w:rsidRPr="00F829B6" w14:paraId="61FE7C78" w14:textId="77777777" w:rsidTr="00A02649">
        <w:trPr>
          <w:cantSplit/>
          <w:jc w:val="center"/>
        </w:trPr>
        <w:tc>
          <w:tcPr>
            <w:tcW w:w="0" w:type="auto"/>
            <w:shd w:val="clear" w:color="auto" w:fill="auto"/>
            <w:vAlign w:val="center"/>
          </w:tcPr>
          <w:p w14:paraId="096B20C5" w14:textId="77777777" w:rsidR="0035583A" w:rsidRPr="00F829B6" w:rsidRDefault="0035583A" w:rsidP="0074607E">
            <w:pPr>
              <w:pStyle w:val="TAC"/>
              <w:keepNext w:val="0"/>
              <w:keepLines w:val="0"/>
              <w:widowControl w:val="0"/>
            </w:pPr>
            <w:r w:rsidRPr="00F829B6">
              <w:t>00111001</w:t>
            </w:r>
          </w:p>
        </w:tc>
        <w:tc>
          <w:tcPr>
            <w:tcW w:w="0" w:type="auto"/>
            <w:shd w:val="clear" w:color="auto" w:fill="auto"/>
            <w:vAlign w:val="bottom"/>
          </w:tcPr>
          <w:p w14:paraId="6DD4D65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92FD154" w14:textId="77777777" w:rsidR="0035583A" w:rsidRPr="00F829B6" w:rsidRDefault="0035583A" w:rsidP="0074607E">
            <w:pPr>
              <w:pStyle w:val="TAC"/>
              <w:keepNext w:val="0"/>
              <w:keepLines w:val="0"/>
              <w:widowControl w:val="0"/>
            </w:pPr>
            <w:r w:rsidRPr="00F829B6">
              <w:t>9</w:t>
            </w:r>
          </w:p>
        </w:tc>
        <w:tc>
          <w:tcPr>
            <w:tcW w:w="0" w:type="auto"/>
            <w:vAlign w:val="center"/>
          </w:tcPr>
          <w:p w14:paraId="5A7E3198" w14:textId="77777777" w:rsidR="0035583A" w:rsidRPr="00F829B6" w:rsidRDefault="0035583A" w:rsidP="0074607E">
            <w:pPr>
              <w:pStyle w:val="TAC"/>
              <w:keepNext w:val="0"/>
              <w:keepLines w:val="0"/>
              <w:widowControl w:val="0"/>
            </w:pPr>
            <w:r w:rsidRPr="00F829B6">
              <w:t>01111001</w:t>
            </w:r>
          </w:p>
        </w:tc>
        <w:tc>
          <w:tcPr>
            <w:tcW w:w="0" w:type="auto"/>
            <w:vAlign w:val="bottom"/>
          </w:tcPr>
          <w:p w14:paraId="36418942" w14:textId="77777777" w:rsidR="0035583A" w:rsidRPr="00F829B6" w:rsidRDefault="0035583A" w:rsidP="0074607E">
            <w:pPr>
              <w:pStyle w:val="TAC"/>
              <w:keepNext w:val="0"/>
              <w:keepLines w:val="0"/>
              <w:widowControl w:val="0"/>
            </w:pPr>
            <w:r w:rsidRPr="00F829B6">
              <w:t>13</w:t>
            </w:r>
          </w:p>
        </w:tc>
        <w:tc>
          <w:tcPr>
            <w:tcW w:w="0" w:type="auto"/>
            <w:vAlign w:val="bottom"/>
          </w:tcPr>
          <w:p w14:paraId="0B3B782E" w14:textId="77777777" w:rsidR="0035583A" w:rsidRPr="00F829B6" w:rsidRDefault="0035583A" w:rsidP="0074607E">
            <w:pPr>
              <w:pStyle w:val="TAC"/>
              <w:keepNext w:val="0"/>
              <w:keepLines w:val="0"/>
              <w:widowControl w:val="0"/>
            </w:pPr>
            <w:r w:rsidRPr="00F829B6">
              <w:t>-9</w:t>
            </w:r>
          </w:p>
        </w:tc>
        <w:tc>
          <w:tcPr>
            <w:tcW w:w="0" w:type="auto"/>
            <w:vAlign w:val="center"/>
          </w:tcPr>
          <w:p w14:paraId="037E2FF7" w14:textId="77777777" w:rsidR="0035583A" w:rsidRPr="00F829B6" w:rsidRDefault="0035583A" w:rsidP="0074607E">
            <w:pPr>
              <w:pStyle w:val="TAC"/>
              <w:keepNext w:val="0"/>
              <w:keepLines w:val="0"/>
              <w:widowControl w:val="0"/>
            </w:pPr>
            <w:r w:rsidRPr="00F829B6">
              <w:t>10111001</w:t>
            </w:r>
          </w:p>
        </w:tc>
        <w:tc>
          <w:tcPr>
            <w:tcW w:w="0" w:type="auto"/>
            <w:vAlign w:val="bottom"/>
          </w:tcPr>
          <w:p w14:paraId="1B02D380" w14:textId="77777777" w:rsidR="0035583A" w:rsidRPr="00F829B6" w:rsidRDefault="0035583A" w:rsidP="0074607E">
            <w:pPr>
              <w:pStyle w:val="TAC"/>
              <w:keepNext w:val="0"/>
              <w:keepLines w:val="0"/>
              <w:widowControl w:val="0"/>
            </w:pPr>
            <w:r w:rsidRPr="00F829B6">
              <w:t>-13</w:t>
            </w:r>
          </w:p>
        </w:tc>
        <w:tc>
          <w:tcPr>
            <w:tcW w:w="0" w:type="auto"/>
            <w:vAlign w:val="bottom"/>
          </w:tcPr>
          <w:p w14:paraId="567894E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6AF4BBED" w14:textId="77777777" w:rsidR="0035583A" w:rsidRPr="00F829B6" w:rsidRDefault="0035583A" w:rsidP="0074607E">
            <w:pPr>
              <w:pStyle w:val="TAC"/>
              <w:keepNext w:val="0"/>
              <w:keepLines w:val="0"/>
              <w:widowControl w:val="0"/>
            </w:pPr>
            <w:r w:rsidRPr="00F829B6">
              <w:t>11111001</w:t>
            </w:r>
          </w:p>
        </w:tc>
        <w:tc>
          <w:tcPr>
            <w:tcW w:w="0" w:type="auto"/>
            <w:shd w:val="clear" w:color="auto" w:fill="auto"/>
            <w:vAlign w:val="bottom"/>
          </w:tcPr>
          <w:p w14:paraId="49DA6FC7"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5BFF08B9" w14:textId="77777777" w:rsidR="0035583A" w:rsidRPr="00F829B6" w:rsidRDefault="0035583A" w:rsidP="0074607E">
            <w:pPr>
              <w:pStyle w:val="TAC"/>
              <w:keepNext w:val="0"/>
              <w:keepLines w:val="0"/>
              <w:widowControl w:val="0"/>
            </w:pPr>
            <w:r w:rsidRPr="00F829B6">
              <w:t>-9</w:t>
            </w:r>
          </w:p>
        </w:tc>
      </w:tr>
      <w:tr w:rsidR="0035583A" w:rsidRPr="00F829B6" w14:paraId="698CC07B" w14:textId="77777777" w:rsidTr="00A02649">
        <w:trPr>
          <w:cantSplit/>
          <w:jc w:val="center"/>
        </w:trPr>
        <w:tc>
          <w:tcPr>
            <w:tcW w:w="0" w:type="auto"/>
            <w:shd w:val="clear" w:color="auto" w:fill="auto"/>
            <w:vAlign w:val="center"/>
          </w:tcPr>
          <w:p w14:paraId="7AF9EA92" w14:textId="77777777" w:rsidR="0035583A" w:rsidRPr="00F829B6" w:rsidRDefault="0035583A" w:rsidP="0074607E">
            <w:pPr>
              <w:pStyle w:val="TAC"/>
              <w:keepNext w:val="0"/>
              <w:keepLines w:val="0"/>
              <w:widowControl w:val="0"/>
            </w:pPr>
            <w:r w:rsidRPr="00F829B6">
              <w:t>00111010</w:t>
            </w:r>
          </w:p>
        </w:tc>
        <w:tc>
          <w:tcPr>
            <w:tcW w:w="0" w:type="auto"/>
            <w:shd w:val="clear" w:color="auto" w:fill="auto"/>
            <w:vAlign w:val="bottom"/>
          </w:tcPr>
          <w:p w14:paraId="60A8E137"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49D4F6B0" w14:textId="77777777" w:rsidR="0035583A" w:rsidRPr="00F829B6" w:rsidRDefault="0035583A" w:rsidP="0074607E">
            <w:pPr>
              <w:pStyle w:val="TAC"/>
              <w:keepNext w:val="0"/>
              <w:keepLines w:val="0"/>
              <w:widowControl w:val="0"/>
            </w:pPr>
            <w:r w:rsidRPr="00F829B6">
              <w:t>11</w:t>
            </w:r>
          </w:p>
        </w:tc>
        <w:tc>
          <w:tcPr>
            <w:tcW w:w="0" w:type="auto"/>
            <w:vAlign w:val="center"/>
          </w:tcPr>
          <w:p w14:paraId="0A089382" w14:textId="77777777" w:rsidR="0035583A" w:rsidRPr="00F829B6" w:rsidRDefault="0035583A" w:rsidP="0074607E">
            <w:pPr>
              <w:pStyle w:val="TAC"/>
              <w:keepNext w:val="0"/>
              <w:keepLines w:val="0"/>
              <w:widowControl w:val="0"/>
            </w:pPr>
            <w:r w:rsidRPr="00F829B6">
              <w:t>01111010</w:t>
            </w:r>
          </w:p>
        </w:tc>
        <w:tc>
          <w:tcPr>
            <w:tcW w:w="0" w:type="auto"/>
            <w:vAlign w:val="bottom"/>
          </w:tcPr>
          <w:p w14:paraId="060FA657" w14:textId="77777777" w:rsidR="0035583A" w:rsidRPr="00F829B6" w:rsidRDefault="0035583A" w:rsidP="0074607E">
            <w:pPr>
              <w:pStyle w:val="TAC"/>
              <w:keepNext w:val="0"/>
              <w:keepLines w:val="0"/>
              <w:widowControl w:val="0"/>
            </w:pPr>
            <w:r w:rsidRPr="00F829B6">
              <w:t>15</w:t>
            </w:r>
          </w:p>
        </w:tc>
        <w:tc>
          <w:tcPr>
            <w:tcW w:w="0" w:type="auto"/>
            <w:vAlign w:val="bottom"/>
          </w:tcPr>
          <w:p w14:paraId="216D0F5B" w14:textId="77777777" w:rsidR="0035583A" w:rsidRPr="00F829B6" w:rsidRDefault="0035583A" w:rsidP="0074607E">
            <w:pPr>
              <w:pStyle w:val="TAC"/>
              <w:keepNext w:val="0"/>
              <w:keepLines w:val="0"/>
              <w:widowControl w:val="0"/>
            </w:pPr>
            <w:r w:rsidRPr="00F829B6">
              <w:t>-11</w:t>
            </w:r>
          </w:p>
        </w:tc>
        <w:tc>
          <w:tcPr>
            <w:tcW w:w="0" w:type="auto"/>
            <w:vAlign w:val="center"/>
          </w:tcPr>
          <w:p w14:paraId="6FF2CEED" w14:textId="77777777" w:rsidR="0035583A" w:rsidRPr="00F829B6" w:rsidRDefault="0035583A" w:rsidP="0074607E">
            <w:pPr>
              <w:pStyle w:val="TAC"/>
              <w:keepNext w:val="0"/>
              <w:keepLines w:val="0"/>
              <w:widowControl w:val="0"/>
            </w:pPr>
            <w:r w:rsidRPr="00F829B6">
              <w:t>10111010</w:t>
            </w:r>
          </w:p>
        </w:tc>
        <w:tc>
          <w:tcPr>
            <w:tcW w:w="0" w:type="auto"/>
            <w:vAlign w:val="bottom"/>
          </w:tcPr>
          <w:p w14:paraId="50F95521" w14:textId="77777777" w:rsidR="0035583A" w:rsidRPr="00F829B6" w:rsidRDefault="0035583A" w:rsidP="0074607E">
            <w:pPr>
              <w:pStyle w:val="TAC"/>
              <w:keepNext w:val="0"/>
              <w:keepLines w:val="0"/>
              <w:widowControl w:val="0"/>
            </w:pPr>
            <w:r w:rsidRPr="00F829B6">
              <w:t>-15</w:t>
            </w:r>
          </w:p>
        </w:tc>
        <w:tc>
          <w:tcPr>
            <w:tcW w:w="0" w:type="auto"/>
            <w:vAlign w:val="bottom"/>
          </w:tcPr>
          <w:p w14:paraId="0843B6B9"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28C5819E" w14:textId="77777777" w:rsidR="0035583A" w:rsidRPr="00F829B6" w:rsidRDefault="0035583A" w:rsidP="0074607E">
            <w:pPr>
              <w:pStyle w:val="TAC"/>
              <w:keepNext w:val="0"/>
              <w:keepLines w:val="0"/>
              <w:widowControl w:val="0"/>
            </w:pPr>
            <w:r w:rsidRPr="00F829B6">
              <w:t>11111010</w:t>
            </w:r>
          </w:p>
        </w:tc>
        <w:tc>
          <w:tcPr>
            <w:tcW w:w="0" w:type="auto"/>
            <w:shd w:val="clear" w:color="auto" w:fill="auto"/>
            <w:vAlign w:val="bottom"/>
          </w:tcPr>
          <w:p w14:paraId="3C0A5CE5"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749A9681" w14:textId="77777777" w:rsidR="0035583A" w:rsidRPr="00F829B6" w:rsidRDefault="0035583A" w:rsidP="0074607E">
            <w:pPr>
              <w:pStyle w:val="TAC"/>
              <w:keepNext w:val="0"/>
              <w:keepLines w:val="0"/>
              <w:widowControl w:val="0"/>
            </w:pPr>
            <w:r w:rsidRPr="00F829B6">
              <w:t>-11</w:t>
            </w:r>
          </w:p>
        </w:tc>
      </w:tr>
      <w:tr w:rsidR="0035583A" w:rsidRPr="00F829B6" w14:paraId="24F95715" w14:textId="77777777" w:rsidTr="00A02649">
        <w:trPr>
          <w:cantSplit/>
          <w:jc w:val="center"/>
        </w:trPr>
        <w:tc>
          <w:tcPr>
            <w:tcW w:w="0" w:type="auto"/>
            <w:shd w:val="clear" w:color="auto" w:fill="auto"/>
            <w:vAlign w:val="center"/>
          </w:tcPr>
          <w:p w14:paraId="57C124FF" w14:textId="77777777" w:rsidR="0035583A" w:rsidRPr="00F829B6" w:rsidRDefault="0035583A" w:rsidP="0074607E">
            <w:pPr>
              <w:pStyle w:val="TAC"/>
              <w:keepNext w:val="0"/>
              <w:keepLines w:val="0"/>
              <w:widowControl w:val="0"/>
            </w:pPr>
            <w:r w:rsidRPr="00F829B6">
              <w:t>00111011</w:t>
            </w:r>
          </w:p>
        </w:tc>
        <w:tc>
          <w:tcPr>
            <w:tcW w:w="0" w:type="auto"/>
            <w:shd w:val="clear" w:color="auto" w:fill="auto"/>
            <w:vAlign w:val="bottom"/>
          </w:tcPr>
          <w:p w14:paraId="27B51D36"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A2E5A89" w14:textId="77777777" w:rsidR="0035583A" w:rsidRPr="00F829B6" w:rsidRDefault="0035583A" w:rsidP="0074607E">
            <w:pPr>
              <w:pStyle w:val="TAC"/>
              <w:keepNext w:val="0"/>
              <w:keepLines w:val="0"/>
              <w:widowControl w:val="0"/>
            </w:pPr>
            <w:r w:rsidRPr="00F829B6">
              <w:t>9</w:t>
            </w:r>
          </w:p>
        </w:tc>
        <w:tc>
          <w:tcPr>
            <w:tcW w:w="0" w:type="auto"/>
            <w:vAlign w:val="center"/>
          </w:tcPr>
          <w:p w14:paraId="0F542346" w14:textId="77777777" w:rsidR="0035583A" w:rsidRPr="00F829B6" w:rsidRDefault="0035583A" w:rsidP="0074607E">
            <w:pPr>
              <w:pStyle w:val="TAC"/>
              <w:keepNext w:val="0"/>
              <w:keepLines w:val="0"/>
              <w:widowControl w:val="0"/>
            </w:pPr>
            <w:r w:rsidRPr="00F829B6">
              <w:t>01111011</w:t>
            </w:r>
          </w:p>
        </w:tc>
        <w:tc>
          <w:tcPr>
            <w:tcW w:w="0" w:type="auto"/>
            <w:vAlign w:val="bottom"/>
          </w:tcPr>
          <w:p w14:paraId="29D9DE51" w14:textId="77777777" w:rsidR="0035583A" w:rsidRPr="00F829B6" w:rsidRDefault="0035583A" w:rsidP="0074607E">
            <w:pPr>
              <w:pStyle w:val="TAC"/>
              <w:keepNext w:val="0"/>
              <w:keepLines w:val="0"/>
              <w:widowControl w:val="0"/>
            </w:pPr>
            <w:r w:rsidRPr="00F829B6">
              <w:t>15</w:t>
            </w:r>
          </w:p>
        </w:tc>
        <w:tc>
          <w:tcPr>
            <w:tcW w:w="0" w:type="auto"/>
            <w:vAlign w:val="bottom"/>
          </w:tcPr>
          <w:p w14:paraId="26329182" w14:textId="77777777" w:rsidR="0035583A" w:rsidRPr="00F829B6" w:rsidRDefault="0035583A" w:rsidP="0074607E">
            <w:pPr>
              <w:pStyle w:val="TAC"/>
              <w:keepNext w:val="0"/>
              <w:keepLines w:val="0"/>
              <w:widowControl w:val="0"/>
            </w:pPr>
            <w:r w:rsidRPr="00F829B6">
              <w:t>-9</w:t>
            </w:r>
          </w:p>
        </w:tc>
        <w:tc>
          <w:tcPr>
            <w:tcW w:w="0" w:type="auto"/>
            <w:vAlign w:val="center"/>
          </w:tcPr>
          <w:p w14:paraId="7D04F806" w14:textId="77777777" w:rsidR="0035583A" w:rsidRPr="00F829B6" w:rsidRDefault="0035583A" w:rsidP="0074607E">
            <w:pPr>
              <w:pStyle w:val="TAC"/>
              <w:keepNext w:val="0"/>
              <w:keepLines w:val="0"/>
              <w:widowControl w:val="0"/>
            </w:pPr>
            <w:r w:rsidRPr="00F829B6">
              <w:t>10111011</w:t>
            </w:r>
          </w:p>
        </w:tc>
        <w:tc>
          <w:tcPr>
            <w:tcW w:w="0" w:type="auto"/>
            <w:vAlign w:val="bottom"/>
          </w:tcPr>
          <w:p w14:paraId="42ABE92D" w14:textId="77777777" w:rsidR="0035583A" w:rsidRPr="00F829B6" w:rsidRDefault="0035583A" w:rsidP="0074607E">
            <w:pPr>
              <w:pStyle w:val="TAC"/>
              <w:keepNext w:val="0"/>
              <w:keepLines w:val="0"/>
              <w:widowControl w:val="0"/>
            </w:pPr>
            <w:r w:rsidRPr="00F829B6">
              <w:t>-15</w:t>
            </w:r>
          </w:p>
        </w:tc>
        <w:tc>
          <w:tcPr>
            <w:tcW w:w="0" w:type="auto"/>
            <w:vAlign w:val="bottom"/>
          </w:tcPr>
          <w:p w14:paraId="581D4BDF"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76F492C2" w14:textId="77777777" w:rsidR="0035583A" w:rsidRPr="00F829B6" w:rsidRDefault="0035583A" w:rsidP="0074607E">
            <w:pPr>
              <w:pStyle w:val="TAC"/>
              <w:keepNext w:val="0"/>
              <w:keepLines w:val="0"/>
              <w:widowControl w:val="0"/>
            </w:pPr>
            <w:r w:rsidRPr="00F829B6">
              <w:t>11111011</w:t>
            </w:r>
          </w:p>
        </w:tc>
        <w:tc>
          <w:tcPr>
            <w:tcW w:w="0" w:type="auto"/>
            <w:shd w:val="clear" w:color="auto" w:fill="auto"/>
            <w:vAlign w:val="bottom"/>
          </w:tcPr>
          <w:p w14:paraId="1FAF1A22"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1B8A555B" w14:textId="77777777" w:rsidR="0035583A" w:rsidRPr="00F829B6" w:rsidRDefault="0035583A" w:rsidP="0074607E">
            <w:pPr>
              <w:pStyle w:val="TAC"/>
              <w:keepNext w:val="0"/>
              <w:keepLines w:val="0"/>
              <w:widowControl w:val="0"/>
            </w:pPr>
            <w:r w:rsidRPr="00F829B6">
              <w:t>-9</w:t>
            </w:r>
          </w:p>
        </w:tc>
      </w:tr>
      <w:tr w:rsidR="0035583A" w:rsidRPr="00F829B6" w14:paraId="0679308B" w14:textId="77777777" w:rsidTr="00A02649">
        <w:trPr>
          <w:cantSplit/>
          <w:jc w:val="center"/>
        </w:trPr>
        <w:tc>
          <w:tcPr>
            <w:tcW w:w="0" w:type="auto"/>
            <w:shd w:val="clear" w:color="auto" w:fill="auto"/>
            <w:vAlign w:val="center"/>
          </w:tcPr>
          <w:p w14:paraId="0C8E7E00" w14:textId="77777777" w:rsidR="0035583A" w:rsidRPr="00F829B6" w:rsidRDefault="0035583A" w:rsidP="0074607E">
            <w:pPr>
              <w:pStyle w:val="TAC"/>
              <w:keepNext w:val="0"/>
              <w:keepLines w:val="0"/>
              <w:widowControl w:val="0"/>
            </w:pPr>
            <w:r w:rsidRPr="00F829B6">
              <w:t>00111100</w:t>
            </w:r>
          </w:p>
        </w:tc>
        <w:tc>
          <w:tcPr>
            <w:tcW w:w="0" w:type="auto"/>
            <w:shd w:val="clear" w:color="auto" w:fill="auto"/>
            <w:vAlign w:val="bottom"/>
          </w:tcPr>
          <w:p w14:paraId="5184706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60D93EA4" w14:textId="77777777" w:rsidR="0035583A" w:rsidRPr="00F829B6" w:rsidRDefault="0035583A" w:rsidP="0074607E">
            <w:pPr>
              <w:pStyle w:val="TAC"/>
              <w:keepNext w:val="0"/>
              <w:keepLines w:val="0"/>
              <w:widowControl w:val="0"/>
            </w:pPr>
            <w:r w:rsidRPr="00F829B6">
              <w:t>13</w:t>
            </w:r>
          </w:p>
        </w:tc>
        <w:tc>
          <w:tcPr>
            <w:tcW w:w="0" w:type="auto"/>
            <w:vAlign w:val="center"/>
          </w:tcPr>
          <w:p w14:paraId="0944F2E5" w14:textId="77777777" w:rsidR="0035583A" w:rsidRPr="00F829B6" w:rsidRDefault="0035583A" w:rsidP="0074607E">
            <w:pPr>
              <w:pStyle w:val="TAC"/>
              <w:keepNext w:val="0"/>
              <w:keepLines w:val="0"/>
              <w:widowControl w:val="0"/>
            </w:pPr>
            <w:r w:rsidRPr="00F829B6">
              <w:t>01111100</w:t>
            </w:r>
          </w:p>
        </w:tc>
        <w:tc>
          <w:tcPr>
            <w:tcW w:w="0" w:type="auto"/>
            <w:vAlign w:val="bottom"/>
          </w:tcPr>
          <w:p w14:paraId="35270273" w14:textId="77777777" w:rsidR="0035583A" w:rsidRPr="00F829B6" w:rsidRDefault="0035583A" w:rsidP="0074607E">
            <w:pPr>
              <w:pStyle w:val="TAC"/>
              <w:keepNext w:val="0"/>
              <w:keepLines w:val="0"/>
              <w:widowControl w:val="0"/>
            </w:pPr>
            <w:r w:rsidRPr="00F829B6">
              <w:t>13</w:t>
            </w:r>
          </w:p>
        </w:tc>
        <w:tc>
          <w:tcPr>
            <w:tcW w:w="0" w:type="auto"/>
            <w:vAlign w:val="bottom"/>
          </w:tcPr>
          <w:p w14:paraId="3495C5A7" w14:textId="77777777" w:rsidR="0035583A" w:rsidRPr="00F829B6" w:rsidRDefault="0035583A" w:rsidP="0074607E">
            <w:pPr>
              <w:pStyle w:val="TAC"/>
              <w:keepNext w:val="0"/>
              <w:keepLines w:val="0"/>
              <w:widowControl w:val="0"/>
            </w:pPr>
            <w:r w:rsidRPr="00F829B6">
              <w:t>-13</w:t>
            </w:r>
          </w:p>
        </w:tc>
        <w:tc>
          <w:tcPr>
            <w:tcW w:w="0" w:type="auto"/>
            <w:vAlign w:val="center"/>
          </w:tcPr>
          <w:p w14:paraId="70CC6345" w14:textId="77777777" w:rsidR="0035583A" w:rsidRPr="00F829B6" w:rsidRDefault="0035583A" w:rsidP="0074607E">
            <w:pPr>
              <w:pStyle w:val="TAC"/>
              <w:keepNext w:val="0"/>
              <w:keepLines w:val="0"/>
              <w:widowControl w:val="0"/>
            </w:pPr>
            <w:r w:rsidRPr="00F829B6">
              <w:t>10111100</w:t>
            </w:r>
          </w:p>
        </w:tc>
        <w:tc>
          <w:tcPr>
            <w:tcW w:w="0" w:type="auto"/>
            <w:vAlign w:val="bottom"/>
          </w:tcPr>
          <w:p w14:paraId="6C093278" w14:textId="77777777" w:rsidR="0035583A" w:rsidRPr="00F829B6" w:rsidRDefault="0035583A" w:rsidP="0074607E">
            <w:pPr>
              <w:pStyle w:val="TAC"/>
              <w:keepNext w:val="0"/>
              <w:keepLines w:val="0"/>
              <w:widowControl w:val="0"/>
            </w:pPr>
            <w:r w:rsidRPr="00F829B6">
              <w:t>-13</w:t>
            </w:r>
          </w:p>
        </w:tc>
        <w:tc>
          <w:tcPr>
            <w:tcW w:w="0" w:type="auto"/>
            <w:vAlign w:val="bottom"/>
          </w:tcPr>
          <w:p w14:paraId="37E20EB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765B7CAF" w14:textId="77777777" w:rsidR="0035583A" w:rsidRPr="00F829B6" w:rsidRDefault="0035583A" w:rsidP="0074607E">
            <w:pPr>
              <w:pStyle w:val="TAC"/>
              <w:keepNext w:val="0"/>
              <w:keepLines w:val="0"/>
              <w:widowControl w:val="0"/>
            </w:pPr>
            <w:r w:rsidRPr="00F829B6">
              <w:t>11111100</w:t>
            </w:r>
          </w:p>
        </w:tc>
        <w:tc>
          <w:tcPr>
            <w:tcW w:w="0" w:type="auto"/>
            <w:shd w:val="clear" w:color="auto" w:fill="auto"/>
            <w:vAlign w:val="bottom"/>
          </w:tcPr>
          <w:p w14:paraId="2ECB4F9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48B9442C" w14:textId="77777777" w:rsidR="0035583A" w:rsidRPr="00F829B6" w:rsidRDefault="0035583A" w:rsidP="0074607E">
            <w:pPr>
              <w:pStyle w:val="TAC"/>
              <w:keepNext w:val="0"/>
              <w:keepLines w:val="0"/>
              <w:widowControl w:val="0"/>
            </w:pPr>
            <w:r w:rsidRPr="00F829B6">
              <w:t>-13</w:t>
            </w:r>
          </w:p>
        </w:tc>
      </w:tr>
      <w:tr w:rsidR="0035583A" w:rsidRPr="00F829B6" w14:paraId="2D3F9ED9" w14:textId="77777777" w:rsidTr="00A02649">
        <w:trPr>
          <w:cantSplit/>
          <w:jc w:val="center"/>
        </w:trPr>
        <w:tc>
          <w:tcPr>
            <w:tcW w:w="0" w:type="auto"/>
            <w:shd w:val="clear" w:color="auto" w:fill="auto"/>
            <w:vAlign w:val="center"/>
          </w:tcPr>
          <w:p w14:paraId="7247EED4" w14:textId="77777777" w:rsidR="0035583A" w:rsidRPr="00F829B6" w:rsidRDefault="0035583A" w:rsidP="0074607E">
            <w:pPr>
              <w:pStyle w:val="TAC"/>
              <w:keepNext w:val="0"/>
              <w:keepLines w:val="0"/>
              <w:widowControl w:val="0"/>
            </w:pPr>
            <w:r w:rsidRPr="00F829B6">
              <w:t>00111101</w:t>
            </w:r>
          </w:p>
        </w:tc>
        <w:tc>
          <w:tcPr>
            <w:tcW w:w="0" w:type="auto"/>
            <w:shd w:val="clear" w:color="auto" w:fill="auto"/>
            <w:vAlign w:val="bottom"/>
          </w:tcPr>
          <w:p w14:paraId="4CA22CE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04A19DB9" w14:textId="77777777" w:rsidR="0035583A" w:rsidRPr="00F829B6" w:rsidRDefault="0035583A" w:rsidP="0074607E">
            <w:pPr>
              <w:pStyle w:val="TAC"/>
              <w:keepNext w:val="0"/>
              <w:keepLines w:val="0"/>
              <w:widowControl w:val="0"/>
            </w:pPr>
            <w:r w:rsidRPr="00F829B6">
              <w:t>15</w:t>
            </w:r>
          </w:p>
        </w:tc>
        <w:tc>
          <w:tcPr>
            <w:tcW w:w="0" w:type="auto"/>
            <w:vAlign w:val="center"/>
          </w:tcPr>
          <w:p w14:paraId="472C62BA" w14:textId="77777777" w:rsidR="0035583A" w:rsidRPr="00F829B6" w:rsidRDefault="0035583A" w:rsidP="0074607E">
            <w:pPr>
              <w:pStyle w:val="TAC"/>
              <w:keepNext w:val="0"/>
              <w:keepLines w:val="0"/>
              <w:widowControl w:val="0"/>
            </w:pPr>
            <w:r w:rsidRPr="00F829B6">
              <w:t>01111101</w:t>
            </w:r>
          </w:p>
        </w:tc>
        <w:tc>
          <w:tcPr>
            <w:tcW w:w="0" w:type="auto"/>
            <w:vAlign w:val="bottom"/>
          </w:tcPr>
          <w:p w14:paraId="0CD44CF8" w14:textId="77777777" w:rsidR="0035583A" w:rsidRPr="00F829B6" w:rsidRDefault="0035583A" w:rsidP="0074607E">
            <w:pPr>
              <w:pStyle w:val="TAC"/>
              <w:keepNext w:val="0"/>
              <w:keepLines w:val="0"/>
              <w:widowControl w:val="0"/>
            </w:pPr>
            <w:r w:rsidRPr="00F829B6">
              <w:t>13</w:t>
            </w:r>
          </w:p>
        </w:tc>
        <w:tc>
          <w:tcPr>
            <w:tcW w:w="0" w:type="auto"/>
            <w:vAlign w:val="bottom"/>
          </w:tcPr>
          <w:p w14:paraId="47997FF0" w14:textId="77777777" w:rsidR="0035583A" w:rsidRPr="00F829B6" w:rsidRDefault="0035583A" w:rsidP="0074607E">
            <w:pPr>
              <w:pStyle w:val="TAC"/>
              <w:keepNext w:val="0"/>
              <w:keepLines w:val="0"/>
              <w:widowControl w:val="0"/>
            </w:pPr>
            <w:r w:rsidRPr="00F829B6">
              <w:t>-15</w:t>
            </w:r>
          </w:p>
        </w:tc>
        <w:tc>
          <w:tcPr>
            <w:tcW w:w="0" w:type="auto"/>
            <w:vAlign w:val="center"/>
          </w:tcPr>
          <w:p w14:paraId="66CDFCB7" w14:textId="77777777" w:rsidR="0035583A" w:rsidRPr="00F829B6" w:rsidRDefault="0035583A" w:rsidP="0074607E">
            <w:pPr>
              <w:pStyle w:val="TAC"/>
              <w:keepNext w:val="0"/>
              <w:keepLines w:val="0"/>
              <w:widowControl w:val="0"/>
            </w:pPr>
            <w:r w:rsidRPr="00F829B6">
              <w:t>10111101</w:t>
            </w:r>
          </w:p>
        </w:tc>
        <w:tc>
          <w:tcPr>
            <w:tcW w:w="0" w:type="auto"/>
            <w:vAlign w:val="bottom"/>
          </w:tcPr>
          <w:p w14:paraId="0764F337" w14:textId="77777777" w:rsidR="0035583A" w:rsidRPr="00F829B6" w:rsidRDefault="0035583A" w:rsidP="0074607E">
            <w:pPr>
              <w:pStyle w:val="TAC"/>
              <w:keepNext w:val="0"/>
              <w:keepLines w:val="0"/>
              <w:widowControl w:val="0"/>
            </w:pPr>
            <w:r w:rsidRPr="00F829B6">
              <w:t>-13</w:t>
            </w:r>
          </w:p>
        </w:tc>
        <w:tc>
          <w:tcPr>
            <w:tcW w:w="0" w:type="auto"/>
            <w:vAlign w:val="bottom"/>
          </w:tcPr>
          <w:p w14:paraId="46D34CB0"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3331CF42" w14:textId="77777777" w:rsidR="0035583A" w:rsidRPr="00F829B6" w:rsidRDefault="0035583A" w:rsidP="0074607E">
            <w:pPr>
              <w:pStyle w:val="TAC"/>
              <w:keepNext w:val="0"/>
              <w:keepLines w:val="0"/>
              <w:widowControl w:val="0"/>
            </w:pPr>
            <w:r w:rsidRPr="00F829B6">
              <w:t>11111101</w:t>
            </w:r>
          </w:p>
        </w:tc>
        <w:tc>
          <w:tcPr>
            <w:tcW w:w="0" w:type="auto"/>
            <w:shd w:val="clear" w:color="auto" w:fill="auto"/>
            <w:vAlign w:val="bottom"/>
          </w:tcPr>
          <w:p w14:paraId="18E8F03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3B5454A2" w14:textId="77777777" w:rsidR="0035583A" w:rsidRPr="00F829B6" w:rsidRDefault="0035583A" w:rsidP="0074607E">
            <w:pPr>
              <w:pStyle w:val="TAC"/>
              <w:keepNext w:val="0"/>
              <w:keepLines w:val="0"/>
              <w:widowControl w:val="0"/>
            </w:pPr>
            <w:r w:rsidRPr="00F829B6">
              <w:t>-15</w:t>
            </w:r>
          </w:p>
        </w:tc>
      </w:tr>
      <w:tr w:rsidR="0035583A" w:rsidRPr="00F829B6" w14:paraId="43628DF1" w14:textId="77777777" w:rsidTr="00A02649">
        <w:trPr>
          <w:cantSplit/>
          <w:jc w:val="center"/>
        </w:trPr>
        <w:tc>
          <w:tcPr>
            <w:tcW w:w="0" w:type="auto"/>
            <w:shd w:val="clear" w:color="auto" w:fill="auto"/>
            <w:vAlign w:val="center"/>
          </w:tcPr>
          <w:p w14:paraId="7CBDB60F" w14:textId="77777777" w:rsidR="0035583A" w:rsidRPr="00F829B6" w:rsidRDefault="0035583A" w:rsidP="0074607E">
            <w:pPr>
              <w:pStyle w:val="TAC"/>
              <w:keepNext w:val="0"/>
              <w:keepLines w:val="0"/>
              <w:widowControl w:val="0"/>
            </w:pPr>
            <w:r w:rsidRPr="00F829B6">
              <w:t>00111110</w:t>
            </w:r>
          </w:p>
        </w:tc>
        <w:tc>
          <w:tcPr>
            <w:tcW w:w="0" w:type="auto"/>
            <w:shd w:val="clear" w:color="auto" w:fill="auto"/>
            <w:vAlign w:val="bottom"/>
          </w:tcPr>
          <w:p w14:paraId="14FE4561"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79B84B50" w14:textId="77777777" w:rsidR="0035583A" w:rsidRPr="00F829B6" w:rsidRDefault="0035583A" w:rsidP="0074607E">
            <w:pPr>
              <w:pStyle w:val="TAC"/>
              <w:keepNext w:val="0"/>
              <w:keepLines w:val="0"/>
              <w:widowControl w:val="0"/>
            </w:pPr>
            <w:r w:rsidRPr="00F829B6">
              <w:t>13</w:t>
            </w:r>
          </w:p>
        </w:tc>
        <w:tc>
          <w:tcPr>
            <w:tcW w:w="0" w:type="auto"/>
            <w:vAlign w:val="center"/>
          </w:tcPr>
          <w:p w14:paraId="2E2E3B4B" w14:textId="77777777" w:rsidR="0035583A" w:rsidRPr="00F829B6" w:rsidRDefault="0035583A" w:rsidP="0074607E">
            <w:pPr>
              <w:pStyle w:val="TAC"/>
              <w:keepNext w:val="0"/>
              <w:keepLines w:val="0"/>
              <w:widowControl w:val="0"/>
            </w:pPr>
            <w:r w:rsidRPr="00F829B6">
              <w:t>01111110</w:t>
            </w:r>
          </w:p>
        </w:tc>
        <w:tc>
          <w:tcPr>
            <w:tcW w:w="0" w:type="auto"/>
            <w:vAlign w:val="bottom"/>
          </w:tcPr>
          <w:p w14:paraId="3EA57035" w14:textId="77777777" w:rsidR="0035583A" w:rsidRPr="00F829B6" w:rsidRDefault="0035583A" w:rsidP="0074607E">
            <w:pPr>
              <w:pStyle w:val="TAC"/>
              <w:keepNext w:val="0"/>
              <w:keepLines w:val="0"/>
              <w:widowControl w:val="0"/>
            </w:pPr>
            <w:r w:rsidRPr="00F829B6">
              <w:t>15</w:t>
            </w:r>
          </w:p>
        </w:tc>
        <w:tc>
          <w:tcPr>
            <w:tcW w:w="0" w:type="auto"/>
            <w:vAlign w:val="bottom"/>
          </w:tcPr>
          <w:p w14:paraId="6BCE716D" w14:textId="77777777" w:rsidR="0035583A" w:rsidRPr="00F829B6" w:rsidRDefault="0035583A" w:rsidP="0074607E">
            <w:pPr>
              <w:pStyle w:val="TAC"/>
              <w:keepNext w:val="0"/>
              <w:keepLines w:val="0"/>
              <w:widowControl w:val="0"/>
            </w:pPr>
            <w:r w:rsidRPr="00F829B6">
              <w:t>-13</w:t>
            </w:r>
          </w:p>
        </w:tc>
        <w:tc>
          <w:tcPr>
            <w:tcW w:w="0" w:type="auto"/>
            <w:vAlign w:val="center"/>
          </w:tcPr>
          <w:p w14:paraId="69E24A12" w14:textId="77777777" w:rsidR="0035583A" w:rsidRPr="00F829B6" w:rsidRDefault="0035583A" w:rsidP="0074607E">
            <w:pPr>
              <w:pStyle w:val="TAC"/>
              <w:keepNext w:val="0"/>
              <w:keepLines w:val="0"/>
              <w:widowControl w:val="0"/>
            </w:pPr>
            <w:r w:rsidRPr="00F829B6">
              <w:t>10111110</w:t>
            </w:r>
          </w:p>
        </w:tc>
        <w:tc>
          <w:tcPr>
            <w:tcW w:w="0" w:type="auto"/>
            <w:vAlign w:val="bottom"/>
          </w:tcPr>
          <w:p w14:paraId="29408EE6" w14:textId="77777777" w:rsidR="0035583A" w:rsidRPr="00F829B6" w:rsidRDefault="0035583A" w:rsidP="0074607E">
            <w:pPr>
              <w:pStyle w:val="TAC"/>
              <w:keepNext w:val="0"/>
              <w:keepLines w:val="0"/>
              <w:widowControl w:val="0"/>
            </w:pPr>
            <w:r w:rsidRPr="00F829B6">
              <w:t>-15</w:t>
            </w:r>
          </w:p>
        </w:tc>
        <w:tc>
          <w:tcPr>
            <w:tcW w:w="0" w:type="auto"/>
            <w:vAlign w:val="bottom"/>
          </w:tcPr>
          <w:p w14:paraId="2CB6D8C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7DA75894" w14:textId="77777777" w:rsidR="0035583A" w:rsidRPr="00F829B6" w:rsidRDefault="0035583A" w:rsidP="0074607E">
            <w:pPr>
              <w:pStyle w:val="TAC"/>
              <w:keepNext w:val="0"/>
              <w:keepLines w:val="0"/>
              <w:widowControl w:val="0"/>
            </w:pPr>
            <w:r w:rsidRPr="00F829B6">
              <w:t>11111110</w:t>
            </w:r>
          </w:p>
        </w:tc>
        <w:tc>
          <w:tcPr>
            <w:tcW w:w="0" w:type="auto"/>
            <w:shd w:val="clear" w:color="auto" w:fill="auto"/>
            <w:vAlign w:val="bottom"/>
          </w:tcPr>
          <w:p w14:paraId="17FE2380"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0BA49130" w14:textId="77777777" w:rsidR="0035583A" w:rsidRPr="00F829B6" w:rsidRDefault="0035583A" w:rsidP="0074607E">
            <w:pPr>
              <w:pStyle w:val="TAC"/>
              <w:keepNext w:val="0"/>
              <w:keepLines w:val="0"/>
              <w:widowControl w:val="0"/>
            </w:pPr>
            <w:r w:rsidRPr="00F829B6">
              <w:t>-13</w:t>
            </w:r>
          </w:p>
        </w:tc>
      </w:tr>
      <w:tr w:rsidR="0035583A" w:rsidRPr="00F829B6" w14:paraId="0AD9CC48" w14:textId="77777777" w:rsidTr="00A02649">
        <w:trPr>
          <w:cantSplit/>
          <w:jc w:val="center"/>
        </w:trPr>
        <w:tc>
          <w:tcPr>
            <w:tcW w:w="0" w:type="auto"/>
            <w:shd w:val="clear" w:color="auto" w:fill="auto"/>
            <w:vAlign w:val="center"/>
          </w:tcPr>
          <w:p w14:paraId="36EC3689" w14:textId="77777777" w:rsidR="0035583A" w:rsidRPr="00F829B6" w:rsidRDefault="0035583A" w:rsidP="0074607E">
            <w:pPr>
              <w:pStyle w:val="TAC"/>
              <w:keepNext w:val="0"/>
              <w:keepLines w:val="0"/>
              <w:widowControl w:val="0"/>
            </w:pPr>
            <w:r w:rsidRPr="00F829B6">
              <w:t>00111111</w:t>
            </w:r>
          </w:p>
        </w:tc>
        <w:tc>
          <w:tcPr>
            <w:tcW w:w="0" w:type="auto"/>
            <w:shd w:val="clear" w:color="auto" w:fill="auto"/>
            <w:vAlign w:val="bottom"/>
          </w:tcPr>
          <w:p w14:paraId="1EF4F366"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62A4A6D" w14:textId="77777777" w:rsidR="0035583A" w:rsidRPr="00F829B6" w:rsidRDefault="0035583A" w:rsidP="0074607E">
            <w:pPr>
              <w:pStyle w:val="TAC"/>
              <w:keepNext w:val="0"/>
              <w:keepLines w:val="0"/>
              <w:widowControl w:val="0"/>
            </w:pPr>
            <w:r w:rsidRPr="00F829B6">
              <w:t>15</w:t>
            </w:r>
          </w:p>
        </w:tc>
        <w:tc>
          <w:tcPr>
            <w:tcW w:w="0" w:type="auto"/>
            <w:vAlign w:val="center"/>
          </w:tcPr>
          <w:p w14:paraId="0F75FE2F" w14:textId="77777777" w:rsidR="0035583A" w:rsidRPr="00F829B6" w:rsidRDefault="0035583A" w:rsidP="0074607E">
            <w:pPr>
              <w:pStyle w:val="TAC"/>
              <w:keepNext w:val="0"/>
              <w:keepLines w:val="0"/>
              <w:widowControl w:val="0"/>
            </w:pPr>
            <w:r w:rsidRPr="00F829B6">
              <w:t>01111111</w:t>
            </w:r>
          </w:p>
        </w:tc>
        <w:tc>
          <w:tcPr>
            <w:tcW w:w="0" w:type="auto"/>
            <w:vAlign w:val="bottom"/>
          </w:tcPr>
          <w:p w14:paraId="3CA50899" w14:textId="77777777" w:rsidR="0035583A" w:rsidRPr="00F829B6" w:rsidRDefault="0035583A" w:rsidP="0074607E">
            <w:pPr>
              <w:pStyle w:val="TAC"/>
              <w:keepNext w:val="0"/>
              <w:keepLines w:val="0"/>
              <w:widowControl w:val="0"/>
            </w:pPr>
            <w:r w:rsidRPr="00F829B6">
              <w:t>15</w:t>
            </w:r>
          </w:p>
        </w:tc>
        <w:tc>
          <w:tcPr>
            <w:tcW w:w="0" w:type="auto"/>
            <w:vAlign w:val="bottom"/>
          </w:tcPr>
          <w:p w14:paraId="22479FEA" w14:textId="77777777" w:rsidR="0035583A" w:rsidRPr="00F829B6" w:rsidRDefault="0035583A" w:rsidP="0074607E">
            <w:pPr>
              <w:pStyle w:val="TAC"/>
              <w:keepNext w:val="0"/>
              <w:keepLines w:val="0"/>
              <w:widowControl w:val="0"/>
            </w:pPr>
            <w:r w:rsidRPr="00F829B6">
              <w:t>-15</w:t>
            </w:r>
          </w:p>
        </w:tc>
        <w:tc>
          <w:tcPr>
            <w:tcW w:w="0" w:type="auto"/>
            <w:vAlign w:val="center"/>
          </w:tcPr>
          <w:p w14:paraId="30CE8EAE" w14:textId="77777777" w:rsidR="0035583A" w:rsidRPr="00F829B6" w:rsidRDefault="0035583A" w:rsidP="0074607E">
            <w:pPr>
              <w:pStyle w:val="TAC"/>
              <w:keepNext w:val="0"/>
              <w:keepLines w:val="0"/>
              <w:widowControl w:val="0"/>
            </w:pPr>
            <w:r w:rsidRPr="00F829B6">
              <w:t>10111111</w:t>
            </w:r>
          </w:p>
        </w:tc>
        <w:tc>
          <w:tcPr>
            <w:tcW w:w="0" w:type="auto"/>
            <w:vAlign w:val="bottom"/>
          </w:tcPr>
          <w:p w14:paraId="7F44654D" w14:textId="77777777" w:rsidR="0035583A" w:rsidRPr="00F829B6" w:rsidRDefault="0035583A" w:rsidP="0074607E">
            <w:pPr>
              <w:pStyle w:val="TAC"/>
              <w:keepNext w:val="0"/>
              <w:keepLines w:val="0"/>
              <w:widowControl w:val="0"/>
            </w:pPr>
            <w:r w:rsidRPr="00F829B6">
              <w:t>-15</w:t>
            </w:r>
          </w:p>
        </w:tc>
        <w:tc>
          <w:tcPr>
            <w:tcW w:w="0" w:type="auto"/>
            <w:vAlign w:val="bottom"/>
          </w:tcPr>
          <w:p w14:paraId="7DEF2EBC"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5BE0D490" w14:textId="77777777" w:rsidR="0035583A" w:rsidRPr="00F829B6" w:rsidRDefault="0035583A" w:rsidP="0074607E">
            <w:pPr>
              <w:pStyle w:val="TAC"/>
              <w:keepNext w:val="0"/>
              <w:keepLines w:val="0"/>
              <w:widowControl w:val="0"/>
            </w:pPr>
            <w:r w:rsidRPr="00F829B6">
              <w:t>11111111</w:t>
            </w:r>
          </w:p>
        </w:tc>
        <w:tc>
          <w:tcPr>
            <w:tcW w:w="0" w:type="auto"/>
            <w:shd w:val="clear" w:color="auto" w:fill="auto"/>
            <w:vAlign w:val="bottom"/>
          </w:tcPr>
          <w:p w14:paraId="5B47724D"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5EF8D394" w14:textId="77777777" w:rsidR="0035583A" w:rsidRPr="00F829B6" w:rsidRDefault="0035583A" w:rsidP="0074607E">
            <w:pPr>
              <w:pStyle w:val="TAC"/>
              <w:keepNext w:val="0"/>
              <w:keepLines w:val="0"/>
              <w:widowControl w:val="0"/>
            </w:pPr>
            <w:r w:rsidRPr="00F829B6">
              <w:t>-15</w:t>
            </w:r>
          </w:p>
        </w:tc>
      </w:tr>
    </w:tbl>
    <w:p w14:paraId="607E8EC4" w14:textId="77777777" w:rsidR="0035583A" w:rsidRDefault="0035583A" w:rsidP="0074607E">
      <w:pPr>
        <w:widowControl w:val="0"/>
      </w:pPr>
    </w:p>
    <w:p w14:paraId="7237E046" w14:textId="77777777" w:rsidR="00076862" w:rsidRPr="00076862" w:rsidRDefault="00076862" w:rsidP="0074607E">
      <w:pPr>
        <w:pStyle w:val="Heading3"/>
        <w:keepNext w:val="0"/>
        <w:keepLines w:val="0"/>
        <w:widowControl w:val="0"/>
      </w:pPr>
      <w:r w:rsidRPr="00076862">
        <w:t>7.1.6</w:t>
      </w:r>
      <w:r w:rsidRPr="00076862">
        <w:tab/>
        <w:t>1024QAM</w:t>
      </w:r>
    </w:p>
    <w:p w14:paraId="64A3CCEC" w14:textId="77777777" w:rsidR="00076862" w:rsidRPr="00076862" w:rsidRDefault="00076862" w:rsidP="0074607E">
      <w:pPr>
        <w:widowControl w:val="0"/>
      </w:pPr>
      <w:r w:rsidRPr="00076862">
        <w:t xml:space="preserve">In case of 1024QAM modulation, 10-tuplets of bits, </w:t>
      </w:r>
      <w:r w:rsidR="00B60A8A">
        <w:rPr>
          <w:noProof/>
          <w:position w:val="-10"/>
        </w:rPr>
        <w:drawing>
          <wp:inline distT="0" distB="0" distL="0" distR="0" wp14:anchorId="2BBE2BFA" wp14:editId="39A9EEFC">
            <wp:extent cx="3870325" cy="191135"/>
            <wp:effectExtent l="0" t="0" r="0" b="0"/>
            <wp:docPr id="2134" name="Pict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pic:cNvPicPr>
                      <a:picLocks noChangeAspect="1" noChangeArrowheads="1"/>
                    </pic:cNvPicPr>
                  </pic:nvPicPr>
                  <pic:blipFill>
                    <a:blip r:embed="rId3148" cstate="print">
                      <a:extLst>
                        <a:ext uri="{28A0092B-C50C-407E-A947-70E740481C1C}">
                          <a14:useLocalDpi xmlns:a14="http://schemas.microsoft.com/office/drawing/2010/main" val="0"/>
                        </a:ext>
                      </a:extLst>
                    </a:blip>
                    <a:srcRect/>
                    <a:stretch>
                      <a:fillRect/>
                    </a:stretch>
                  </pic:blipFill>
                  <pic:spPr bwMode="auto">
                    <a:xfrm>
                      <a:off x="0" y="0"/>
                      <a:ext cx="3870325" cy="191135"/>
                    </a:xfrm>
                    <a:prstGeom prst="rect">
                      <a:avLst/>
                    </a:prstGeom>
                    <a:noFill/>
                    <a:ln>
                      <a:noFill/>
                    </a:ln>
                  </pic:spPr>
                </pic:pic>
              </a:graphicData>
            </a:graphic>
          </wp:inline>
        </w:drawing>
      </w:r>
      <w:r w:rsidRPr="00076862">
        <w:t xml:space="preserve">, are mapped to complex-valued modulation symbols </w:t>
      </w:r>
      <w:r w:rsidR="00B60A8A">
        <w:rPr>
          <w:noProof/>
          <w:position w:val="-6"/>
        </w:rPr>
        <w:drawing>
          <wp:inline distT="0" distB="0" distL="0" distR="0" wp14:anchorId="4742193B" wp14:editId="4DCEC48C">
            <wp:extent cx="127635" cy="127635"/>
            <wp:effectExtent l="0" t="0" r="0" b="0"/>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3149" cstate="print">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r w:rsidRPr="00076862">
        <w:t xml:space="preserve"> according to</w:t>
      </w:r>
    </w:p>
    <w:p w14:paraId="7AF95E5C" w14:textId="77777777" w:rsidR="00076862" w:rsidRPr="00076862" w:rsidRDefault="00076862" w:rsidP="0074607E">
      <w:pPr>
        <w:pStyle w:val="EQ"/>
        <w:keepLines w:val="0"/>
        <w:widowControl w:val="0"/>
      </w:pPr>
      <w:r>
        <w:tab/>
      </w:r>
      <w:r w:rsidR="00B60A8A">
        <w:drawing>
          <wp:inline distT="0" distB="0" distL="0" distR="0" wp14:anchorId="10572014" wp14:editId="79766459">
            <wp:extent cx="5092700" cy="669925"/>
            <wp:effectExtent l="0" t="0" r="0" b="0"/>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pic:cNvPicPr>
                      <a:picLocks noChangeAspect="1" noChangeArrowheads="1"/>
                    </pic:cNvPicPr>
                  </pic:nvPicPr>
                  <pic:blipFill>
                    <a:blip r:embed="rId3150" cstate="print">
                      <a:extLst>
                        <a:ext uri="{28A0092B-C50C-407E-A947-70E740481C1C}">
                          <a14:useLocalDpi xmlns:a14="http://schemas.microsoft.com/office/drawing/2010/main" val="0"/>
                        </a:ext>
                      </a:extLst>
                    </a:blip>
                    <a:srcRect/>
                    <a:stretch>
                      <a:fillRect/>
                    </a:stretch>
                  </pic:blipFill>
                  <pic:spPr bwMode="auto">
                    <a:xfrm>
                      <a:off x="0" y="0"/>
                      <a:ext cx="5092700" cy="669925"/>
                    </a:xfrm>
                    <a:prstGeom prst="rect">
                      <a:avLst/>
                    </a:prstGeom>
                    <a:noFill/>
                    <a:ln>
                      <a:noFill/>
                    </a:ln>
                  </pic:spPr>
                </pic:pic>
              </a:graphicData>
            </a:graphic>
          </wp:inline>
        </w:drawing>
      </w:r>
    </w:p>
    <w:p w14:paraId="4BA5ED73" w14:textId="77777777" w:rsidR="00076862" w:rsidRPr="00F829B6" w:rsidRDefault="00076862" w:rsidP="0074607E">
      <w:pPr>
        <w:widowControl w:val="0"/>
      </w:pPr>
    </w:p>
    <w:p w14:paraId="379342B3" w14:textId="77777777" w:rsidR="0035583A" w:rsidRPr="00F829B6" w:rsidRDefault="0035583A" w:rsidP="0074607E">
      <w:pPr>
        <w:pStyle w:val="Heading2"/>
        <w:keepNext w:val="0"/>
        <w:keepLines w:val="0"/>
        <w:widowControl w:val="0"/>
      </w:pPr>
      <w:bookmarkStart w:id="149" w:name="_Toc454818104"/>
      <w:r w:rsidRPr="00F829B6">
        <w:t>7.2</w:t>
      </w:r>
      <w:r w:rsidRPr="00F829B6">
        <w:tab/>
        <w:t>Pseudo-random sequence generation</w:t>
      </w:r>
      <w:bookmarkEnd w:id="149"/>
    </w:p>
    <w:p w14:paraId="2772926A" w14:textId="77777777" w:rsidR="0035583A" w:rsidRPr="00F829B6" w:rsidRDefault="0035583A" w:rsidP="0074607E">
      <w:pPr>
        <w:widowControl w:val="0"/>
      </w:pPr>
      <w:r w:rsidRPr="00F829B6">
        <w:t xml:space="preserve">Pseudo-random sequences are defined by a length-31 Gold sequence. The output sequence </w:t>
      </w:r>
      <w:r w:rsidRPr="00F829B6">
        <w:rPr>
          <w:position w:val="-10"/>
        </w:rPr>
        <w:object w:dxaOrig="420" w:dyaOrig="300" w14:anchorId="4DF4964E">
          <v:shape id="_x0000_i2933" type="#_x0000_t75" style="width:20.55pt;height:14.95pt" o:ole="">
            <v:imagedata r:id="rId3151" o:title=""/>
          </v:shape>
          <o:OLEObject Type="Embed" ProgID="Equation.3" ShapeID="_x0000_i2933" DrawAspect="Content" ObjectID="_1755943879" r:id="rId3152"/>
        </w:object>
      </w:r>
      <w:r w:rsidRPr="00F829B6">
        <w:t xml:space="preserve"> of length</w:t>
      </w:r>
      <w:r w:rsidRPr="00F829B6">
        <w:rPr>
          <w:position w:val="-10"/>
        </w:rPr>
        <w:object w:dxaOrig="460" w:dyaOrig="300" w14:anchorId="3B36FE6F">
          <v:shape id="_x0000_i2934" type="#_x0000_t75" style="width:24.3pt;height:14.95pt" o:ole="">
            <v:imagedata r:id="rId3153" o:title=""/>
          </v:shape>
          <o:OLEObject Type="Embed" ProgID="Equation.3" ShapeID="_x0000_i2934" DrawAspect="Content" ObjectID="_1755943880" r:id="rId3154"/>
        </w:object>
      </w:r>
      <w:r w:rsidRPr="00F829B6">
        <w:t>, where</w:t>
      </w:r>
      <w:r w:rsidRPr="00F829B6">
        <w:rPr>
          <w:position w:val="-10"/>
        </w:rPr>
        <w:object w:dxaOrig="1520" w:dyaOrig="300" w14:anchorId="47CBC8D5">
          <v:shape id="_x0000_i2935" type="#_x0000_t75" style="width:76.7pt;height:14.95pt" o:ole="">
            <v:imagedata r:id="rId3155" o:title=""/>
          </v:shape>
          <o:OLEObject Type="Embed" ProgID="Equation.3" ShapeID="_x0000_i2935" DrawAspect="Content" ObjectID="_1755943881" r:id="rId3156"/>
        </w:object>
      </w:r>
      <w:r w:rsidRPr="00F829B6">
        <w:t xml:space="preserve">, is defined by </w:t>
      </w:r>
    </w:p>
    <w:p w14:paraId="7167A7A0" w14:textId="77777777" w:rsidR="0035583A" w:rsidRPr="00F829B6" w:rsidRDefault="0035583A" w:rsidP="0074607E">
      <w:pPr>
        <w:pStyle w:val="EQ"/>
        <w:keepLines w:val="0"/>
        <w:widowControl w:val="0"/>
        <w:jc w:val="center"/>
      </w:pPr>
      <w:r w:rsidRPr="00F829B6">
        <w:rPr>
          <w:rFonts w:eastAsia="Batang"/>
          <w:position w:val="-48"/>
        </w:rPr>
        <w:object w:dxaOrig="5820" w:dyaOrig="1080" w14:anchorId="6FE46B6B">
          <v:shape id="_x0000_i2936" type="#_x0000_t75" style="width:235.65pt;height:45.8pt" o:ole="">
            <v:imagedata r:id="rId3157" o:title=""/>
          </v:shape>
          <o:OLEObject Type="Embed" ProgID="Equation.3" ShapeID="_x0000_i2936" DrawAspect="Content" ObjectID="_1755943882" r:id="rId3158"/>
        </w:object>
      </w:r>
    </w:p>
    <w:p w14:paraId="30968B07" w14:textId="77777777" w:rsidR="0035583A" w:rsidRPr="00F829B6" w:rsidRDefault="0035583A" w:rsidP="0074607E">
      <w:pPr>
        <w:widowControl w:val="0"/>
      </w:pPr>
      <w:r w:rsidRPr="00F829B6">
        <w:t xml:space="preserve">where </w:t>
      </w:r>
      <w:r w:rsidRPr="00F829B6">
        <w:rPr>
          <w:rFonts w:eastAsia="Batang"/>
          <w:position w:val="-12"/>
        </w:rPr>
        <w:object w:dxaOrig="1120" w:dyaOrig="360" w14:anchorId="28F9D21F">
          <v:shape id="_x0000_i2937" type="#_x0000_t75" style="width:46.75pt;height:14.95pt" o:ole="">
            <v:imagedata r:id="rId3159" o:title=""/>
          </v:shape>
          <o:OLEObject Type="Embed" ProgID="Equation.3" ShapeID="_x0000_i2937" DrawAspect="Content" ObjectID="_1755943883" r:id="rId3160"/>
        </w:object>
      </w:r>
      <w:r w:rsidRPr="00F829B6">
        <w:rPr>
          <w:rFonts w:eastAsia="Batang"/>
        </w:rPr>
        <w:t xml:space="preserve"> and </w:t>
      </w:r>
      <w:r w:rsidRPr="00F829B6">
        <w:t>the first m-sequence shall be initialized with</w:t>
      </w:r>
      <w:r w:rsidRPr="00F829B6">
        <w:rPr>
          <w:position w:val="-10"/>
        </w:rPr>
        <w:object w:dxaOrig="2580" w:dyaOrig="300" w14:anchorId="12FEB89F">
          <v:shape id="_x0000_i2938" type="#_x0000_t75" style="width:129.05pt;height:14.95pt" o:ole="">
            <v:imagedata r:id="rId3161" o:title=""/>
          </v:shape>
          <o:OLEObject Type="Embed" ProgID="Equation.3" ShapeID="_x0000_i2938" DrawAspect="Content" ObjectID="_1755943884" r:id="rId3162"/>
        </w:object>
      </w:r>
      <w:r w:rsidRPr="00F829B6">
        <w:t xml:space="preserve">. The initialization of the second m-sequence is denoted by </w:t>
      </w:r>
      <w:r w:rsidRPr="00F829B6">
        <w:rPr>
          <w:position w:val="-16"/>
        </w:rPr>
        <w:object w:dxaOrig="1740" w:dyaOrig="460" w14:anchorId="50FD5891">
          <v:shape id="_x0000_i2939" type="#_x0000_t75" style="width:86.95pt;height:24.3pt" o:ole="">
            <v:imagedata r:id="rId3163" o:title=""/>
          </v:shape>
          <o:OLEObject Type="Embed" ProgID="Equation.3" ShapeID="_x0000_i2939" DrawAspect="Content" ObjectID="_1755943885" r:id="rId3164"/>
        </w:object>
      </w:r>
      <w:r w:rsidRPr="00F829B6">
        <w:t xml:space="preserve"> with the value depending on the application of the sequence.</w:t>
      </w:r>
    </w:p>
    <w:p w14:paraId="1A606695" w14:textId="77777777" w:rsidR="0035583A" w:rsidRPr="00F829B6" w:rsidRDefault="0035583A" w:rsidP="0074607E">
      <w:pPr>
        <w:widowControl w:val="0"/>
      </w:pPr>
    </w:p>
    <w:p w14:paraId="7F4C3033" w14:textId="77777777" w:rsidR="0035583A" w:rsidRPr="00F829B6" w:rsidRDefault="0035583A" w:rsidP="0074607E">
      <w:pPr>
        <w:pStyle w:val="Heading1"/>
        <w:keepNext w:val="0"/>
        <w:keepLines w:val="0"/>
        <w:widowControl w:val="0"/>
      </w:pPr>
      <w:bookmarkStart w:id="150" w:name="_Toc454818105"/>
      <w:r w:rsidRPr="00F829B6">
        <w:t>8</w:t>
      </w:r>
      <w:r w:rsidRPr="00F829B6">
        <w:tab/>
        <w:t>Timing</w:t>
      </w:r>
      <w:bookmarkEnd w:id="150"/>
    </w:p>
    <w:p w14:paraId="28E21F12" w14:textId="77777777" w:rsidR="0035583A" w:rsidRPr="00F829B6" w:rsidRDefault="0035583A" w:rsidP="0074607E">
      <w:pPr>
        <w:pStyle w:val="Heading2"/>
        <w:keepNext w:val="0"/>
        <w:keepLines w:val="0"/>
        <w:widowControl w:val="0"/>
      </w:pPr>
      <w:bookmarkStart w:id="151" w:name="_Toc454818106"/>
      <w:r w:rsidRPr="00F829B6">
        <w:t>8.1</w:t>
      </w:r>
      <w:r w:rsidRPr="00F829B6">
        <w:tab/>
        <w:t>Uplink-downlink frame timing</w:t>
      </w:r>
      <w:bookmarkEnd w:id="151"/>
    </w:p>
    <w:p w14:paraId="05CEC9D6" w14:textId="77777777" w:rsidR="005634CC" w:rsidRPr="00F829B6" w:rsidRDefault="0035583A" w:rsidP="0074607E">
      <w:pPr>
        <w:widowControl w:val="0"/>
      </w:pPr>
      <w:r w:rsidRPr="00F829B6">
        <w:t xml:space="preserve">Transmission of the uplink radio frame number </w:t>
      </w:r>
      <w:r w:rsidRPr="00F829B6">
        <w:rPr>
          <w:position w:val="-6"/>
        </w:rPr>
        <w:object w:dxaOrig="139" w:dyaOrig="240" w14:anchorId="223BA458">
          <v:shape id="_x0000_i2940" type="#_x0000_t75" style="width:6.55pt;height:11.2pt" o:ole="">
            <v:imagedata r:id="rId1203" o:title=""/>
          </v:shape>
          <o:OLEObject Type="Embed" ProgID="Equation.3" ShapeID="_x0000_i2940" DrawAspect="Content" ObjectID="_1755943886" r:id="rId3165"/>
        </w:object>
      </w:r>
      <w:r w:rsidRPr="00F829B6">
        <w:t xml:space="preserve"> from the UE shall start </w:t>
      </w:r>
      <w:r w:rsidRPr="00F829B6">
        <w:rPr>
          <w:position w:val="-10"/>
        </w:rPr>
        <w:object w:dxaOrig="1800" w:dyaOrig="300" w14:anchorId="651C8C7F">
          <v:shape id="_x0000_i2941" type="#_x0000_t75" style="width:90.7pt;height:14.95pt" o:ole="">
            <v:imagedata r:id="rId3166" o:title=""/>
          </v:shape>
          <o:OLEObject Type="Embed" ProgID="Equation.3" ShapeID="_x0000_i2941" DrawAspect="Content" ObjectID="_1755943887" r:id="rId3167"/>
        </w:object>
      </w:r>
      <w:r w:rsidRPr="00F829B6">
        <w:t xml:space="preserve"> seconds before the start of the corresponding downlink radio frame at the UE</w:t>
      </w:r>
      <w:r w:rsidR="005634CC" w:rsidRPr="00F829B6">
        <w:t>.</w:t>
      </w:r>
    </w:p>
    <w:p w14:paraId="6921D77A" w14:textId="77777777" w:rsidR="0035583A" w:rsidRPr="00F829B6" w:rsidRDefault="0035583A" w:rsidP="0074607E">
      <w:pPr>
        <w:widowControl w:val="0"/>
      </w:pPr>
    </w:p>
    <w:p w14:paraId="52546120" w14:textId="77777777" w:rsidR="0035583A" w:rsidRPr="00F829B6" w:rsidRDefault="0035583A" w:rsidP="0074607E">
      <w:pPr>
        <w:widowControl w:val="0"/>
        <w:jc w:val="center"/>
      </w:pPr>
      <w:r w:rsidRPr="00F829B6">
        <w:object w:dxaOrig="6744" w:dyaOrig="2214" w14:anchorId="1346DDC0">
          <v:shape id="_x0000_i2942" type="#_x0000_t75" style="width:270.25pt;height:89.75pt" o:ole="">
            <v:imagedata r:id="rId3168" o:title=""/>
          </v:shape>
          <o:OLEObject Type="Embed" ProgID="Visio.Drawing.11" ShapeID="_x0000_i2942" DrawAspect="Content" ObjectID="_1755943888" r:id="rId3169"/>
        </w:object>
      </w:r>
    </w:p>
    <w:p w14:paraId="0A1EE17E" w14:textId="77777777" w:rsidR="0035583A" w:rsidRPr="00F829B6" w:rsidRDefault="0035583A" w:rsidP="0074607E">
      <w:pPr>
        <w:pStyle w:val="TF"/>
        <w:keepLines w:val="0"/>
        <w:widowControl w:val="0"/>
      </w:pPr>
      <w:r w:rsidRPr="00F829B6">
        <w:lastRenderedPageBreak/>
        <w:t>Figure 8.1-1: Uplink-downlink timing relation</w:t>
      </w:r>
    </w:p>
    <w:p w14:paraId="5DBD6295" w14:textId="77777777" w:rsidR="005634CC" w:rsidRPr="00F829B6" w:rsidRDefault="005634CC" w:rsidP="0074607E">
      <w:pPr>
        <w:widowControl w:val="0"/>
        <w:rPr>
          <w:lang w:eastAsia="ko-KR"/>
        </w:rPr>
      </w:pPr>
      <w:r w:rsidRPr="00F829B6">
        <w:rPr>
          <w:lang w:eastAsia="ko-KR"/>
        </w:rPr>
        <w:t xml:space="preserve">Except for the cases mentioned in </w:t>
      </w:r>
      <w:r w:rsidRPr="00F829B6">
        <w:t>Table 8.1-1, Table 8.1-2 and Table 8.1-3</w:t>
      </w:r>
      <w:r w:rsidRPr="00F829B6">
        <w:rPr>
          <w:lang w:eastAsia="ko-KR"/>
        </w:rPr>
        <w:t xml:space="preserve">, the range of </w:t>
      </w:r>
      <w:r w:rsidRPr="00F829B6">
        <w:rPr>
          <w:position w:val="-8"/>
        </w:rPr>
        <w:object w:dxaOrig="360" w:dyaOrig="260" w14:anchorId="20B5BAA9">
          <v:shape id="_x0000_i2943" type="#_x0000_t75" style="width:20.55pt;height:14.05pt" o:ole="">
            <v:imagedata r:id="rId3170" o:title=""/>
          </v:shape>
          <o:OLEObject Type="Embed" ProgID="Equation.3" ShapeID="_x0000_i2943" DrawAspect="Content" ObjectID="_1755943889" r:id="rId3171"/>
        </w:object>
      </w:r>
      <w:r w:rsidRPr="00F829B6">
        <w:t xml:space="preserve"> is: </w:t>
      </w:r>
      <w:r w:rsidRPr="00F829B6">
        <w:rPr>
          <w:position w:val="-10"/>
          <w:lang w:eastAsia="ko-KR"/>
        </w:rPr>
        <w:object w:dxaOrig="1460" w:dyaOrig="300" w14:anchorId="76C6A9CD">
          <v:shape id="_x0000_i2944" type="#_x0000_t75" style="width:72.95pt;height:14.95pt" o:ole="">
            <v:imagedata r:id="rId3172" o:title=""/>
          </v:shape>
          <o:OLEObject Type="Embed" ProgID="Equation.3" ShapeID="_x0000_i2944" DrawAspect="Content" ObjectID="_1755943890" r:id="rId3173"/>
        </w:object>
      </w:r>
      <w:r w:rsidRPr="00F829B6">
        <w:rPr>
          <w:lang w:eastAsia="ko-KR"/>
        </w:rPr>
        <w:t>.</w:t>
      </w:r>
    </w:p>
    <w:p w14:paraId="457BD6BB" w14:textId="77777777" w:rsidR="005634CC" w:rsidRPr="00F829B6" w:rsidRDefault="005634CC" w:rsidP="0074607E">
      <w:pPr>
        <w:widowControl w:val="0"/>
      </w:pPr>
      <w:r w:rsidRPr="00F829B6">
        <w:t xml:space="preserve">For frame structure type 1 </w:t>
      </w:r>
      <w:r w:rsidRPr="00F829B6">
        <w:rPr>
          <w:position w:val="-10"/>
        </w:rPr>
        <w:object w:dxaOrig="1120" w:dyaOrig="300" w14:anchorId="3E6D1775">
          <v:shape id="_x0000_i2945" type="#_x0000_t75" style="width:56.1pt;height:14.95pt" o:ole="">
            <v:imagedata r:id="rId3174" o:title=""/>
          </v:shape>
          <o:OLEObject Type="Embed" ProgID="Equation.3" ShapeID="_x0000_i2945" DrawAspect="Content" ObjectID="_1755943891" r:id="rId3175"/>
        </w:object>
      </w:r>
      <w:r w:rsidRPr="00F829B6">
        <w:t xml:space="preserve"> and</w:t>
      </w:r>
      <w:r w:rsidRPr="00F829B6" w:rsidDel="0076474D">
        <w:t xml:space="preserve"> </w:t>
      </w:r>
      <w:r w:rsidRPr="00F829B6">
        <w:t xml:space="preserve">for frame structure type 2 </w:t>
      </w:r>
      <w:r w:rsidRPr="00F829B6">
        <w:rPr>
          <w:position w:val="-10"/>
        </w:rPr>
        <w:object w:dxaOrig="1300" w:dyaOrig="300" w14:anchorId="7A29B240">
          <v:shape id="_x0000_i2946" type="#_x0000_t75" style="width:65.45pt;height:14.95pt" o:ole="">
            <v:imagedata r:id="rId3176" o:title=""/>
          </v:shape>
          <o:OLEObject Type="Embed" ProgID="Equation.3" ShapeID="_x0000_i2946" DrawAspect="Content" ObjectID="_1755943892" r:id="rId3177"/>
        </w:object>
      </w:r>
      <w:r w:rsidRPr="00F829B6">
        <w:t xml:space="preserve"> unless stated otherwise in [4]. Note that not all slots in a radio frame may be transmitted. One example hereof is TDD, where only a subset of the slots in a radio frame is transmitted.</w:t>
      </w:r>
    </w:p>
    <w:p w14:paraId="3AE98D4A" w14:textId="77777777" w:rsidR="005634CC" w:rsidRPr="00F829B6" w:rsidRDefault="005634CC" w:rsidP="0074607E">
      <w:pPr>
        <w:widowControl w:val="0"/>
      </w:pPr>
      <w:r w:rsidRPr="00F829B6">
        <w:rPr>
          <w:position w:val="-8"/>
        </w:rPr>
        <w:object w:dxaOrig="360" w:dyaOrig="260" w14:anchorId="2CA83DC8">
          <v:shape id="_x0000_i2947" type="#_x0000_t75" style="width:20.55pt;height:14.05pt" o:ole="">
            <v:imagedata r:id="rId3170" o:title=""/>
          </v:shape>
          <o:OLEObject Type="Embed" ProgID="Equation.3" ShapeID="_x0000_i2947" DrawAspect="Content" ObjectID="_1755943893" r:id="rId3178"/>
        </w:object>
      </w:r>
      <w:r w:rsidRPr="00F829B6">
        <w:t xml:space="preserve"> is defined in different ranges depending on the UE configuration according to Table 8.1-1, Table 8.1-2 and Table 8.1-3. In case of subslot based transmission (Table 8.1-2 and Table 8.1-3), the UE is configured by higher layer signalling a processing timeline and an associated range of timing advance.</w:t>
      </w:r>
    </w:p>
    <w:p w14:paraId="2CDE230E" w14:textId="77777777" w:rsidR="005634CC" w:rsidRPr="00F829B6" w:rsidRDefault="005634CC" w:rsidP="0074607E">
      <w:pPr>
        <w:widowControl w:val="0"/>
      </w:pPr>
    </w:p>
    <w:p w14:paraId="60F39B63" w14:textId="77777777" w:rsidR="005634CC" w:rsidRPr="00F829B6" w:rsidRDefault="005634CC" w:rsidP="0074607E">
      <w:pPr>
        <w:pStyle w:val="TH"/>
        <w:keepNext w:val="0"/>
        <w:keepLines w:val="0"/>
        <w:widowControl w:val="0"/>
      </w:pPr>
      <w:r w:rsidRPr="00F829B6">
        <w:t xml:space="preserve">Table 8.1-1: Ranges of </w:t>
      </w:r>
      <w:r w:rsidRPr="00F829B6">
        <w:rPr>
          <w:position w:val="-8"/>
        </w:rPr>
        <w:object w:dxaOrig="360" w:dyaOrig="260" w14:anchorId="4D56F74C">
          <v:shape id="_x0000_i2948" type="#_x0000_t75" style="width:20.55pt;height:14.05pt" o:ole="">
            <v:imagedata r:id="rId3170" o:title=""/>
          </v:shape>
          <o:OLEObject Type="Embed" ProgID="Equation.3" ShapeID="_x0000_i2948" DrawAspect="Content" ObjectID="_1755943894" r:id="rId3179"/>
        </w:object>
      </w:r>
      <w:r w:rsidRPr="00F829B6">
        <w:t>for a UE configured with SCG, short processing time or slot-based transmission in both DL and UL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08"/>
      </w:tblGrid>
      <w:tr w:rsidR="005634CC" w:rsidRPr="00F829B6" w14:paraId="4232EDF8" w14:textId="77777777" w:rsidTr="00F03850">
        <w:trPr>
          <w:jc w:val="center"/>
        </w:trPr>
        <w:tc>
          <w:tcPr>
            <w:tcW w:w="1955" w:type="dxa"/>
            <w:shd w:val="clear" w:color="auto" w:fill="D0CECE"/>
          </w:tcPr>
          <w:p w14:paraId="7C9D13DB" w14:textId="77777777" w:rsidR="005634CC" w:rsidRPr="00F829B6" w:rsidRDefault="005634CC" w:rsidP="0074607E">
            <w:pPr>
              <w:pStyle w:val="TAH"/>
              <w:keepNext w:val="0"/>
              <w:keepLines w:val="0"/>
              <w:widowControl w:val="0"/>
              <w:rPr>
                <w:b w:val="0"/>
              </w:rPr>
            </w:pPr>
            <w:r w:rsidRPr="00F829B6">
              <w:t xml:space="preserve">Range of </w:t>
            </w:r>
            <w:r w:rsidRPr="00F829B6">
              <w:rPr>
                <w:position w:val="-8"/>
              </w:rPr>
              <w:object w:dxaOrig="360" w:dyaOrig="260" w14:anchorId="1C5A100E">
                <v:shape id="_x0000_i2949" type="#_x0000_t75" style="width:20.55pt;height:14.05pt" o:ole="">
                  <v:imagedata r:id="rId3170" o:title=""/>
                </v:shape>
                <o:OLEObject Type="Embed" ProgID="Equation.3" ShapeID="_x0000_i2949" DrawAspect="Content" ObjectID="_1755943895" r:id="rId3180"/>
              </w:object>
            </w:r>
          </w:p>
        </w:tc>
        <w:tc>
          <w:tcPr>
            <w:tcW w:w="5808" w:type="dxa"/>
            <w:shd w:val="clear" w:color="auto" w:fill="D0CECE"/>
          </w:tcPr>
          <w:p w14:paraId="310FB22B" w14:textId="77777777" w:rsidR="005634CC" w:rsidRPr="00F829B6" w:rsidRDefault="005634CC" w:rsidP="0074607E">
            <w:pPr>
              <w:pStyle w:val="TAH"/>
              <w:keepNext w:val="0"/>
              <w:keepLines w:val="0"/>
              <w:widowControl w:val="0"/>
            </w:pPr>
            <w:r w:rsidRPr="00F829B6">
              <w:t>Condition</w:t>
            </w:r>
          </w:p>
        </w:tc>
      </w:tr>
      <w:tr w:rsidR="005634CC" w:rsidRPr="00F829B6" w14:paraId="7F62E2A0" w14:textId="77777777" w:rsidTr="00F03850">
        <w:trPr>
          <w:jc w:val="center"/>
        </w:trPr>
        <w:tc>
          <w:tcPr>
            <w:tcW w:w="1955" w:type="dxa"/>
            <w:shd w:val="clear" w:color="auto" w:fill="auto"/>
          </w:tcPr>
          <w:p w14:paraId="36E00E79" w14:textId="77777777" w:rsidR="005634CC" w:rsidRPr="00F829B6" w:rsidRDefault="005634CC" w:rsidP="0074607E">
            <w:pPr>
              <w:pStyle w:val="TAC"/>
              <w:keepNext w:val="0"/>
              <w:keepLines w:val="0"/>
              <w:widowControl w:val="0"/>
            </w:pPr>
            <w:r w:rsidRPr="00F829B6">
              <w:rPr>
                <w:position w:val="-8"/>
                <w:lang w:eastAsia="ko-KR"/>
              </w:rPr>
              <w:object w:dxaOrig="1120" w:dyaOrig="260" w14:anchorId="46269CB6">
                <v:shape id="_x0000_i2950" type="#_x0000_t75" style="width:57.95pt;height:12.15pt" o:ole="">
                  <v:imagedata r:id="rId3181" o:title=""/>
                </v:shape>
                <o:OLEObject Type="Embed" ProgID="Equation.3" ShapeID="_x0000_i2950" DrawAspect="Content" ObjectID="_1755943896" r:id="rId3182"/>
              </w:object>
            </w:r>
          </w:p>
        </w:tc>
        <w:tc>
          <w:tcPr>
            <w:tcW w:w="5808" w:type="dxa"/>
            <w:shd w:val="clear" w:color="auto" w:fill="auto"/>
          </w:tcPr>
          <w:p w14:paraId="4C980775" w14:textId="77777777" w:rsidR="005634CC" w:rsidRPr="00F829B6" w:rsidRDefault="005634CC" w:rsidP="0074607E">
            <w:pPr>
              <w:pStyle w:val="TAL"/>
              <w:keepNext w:val="0"/>
              <w:keepLines w:val="0"/>
              <w:widowControl w:val="0"/>
            </w:pPr>
            <w:r w:rsidRPr="00F829B6">
              <w:t>if the UE is configured with a SCG</w:t>
            </w:r>
          </w:p>
        </w:tc>
      </w:tr>
      <w:tr w:rsidR="005634CC" w:rsidRPr="00F829B6" w14:paraId="0472B133" w14:textId="77777777" w:rsidTr="00F03850">
        <w:trPr>
          <w:jc w:val="center"/>
        </w:trPr>
        <w:tc>
          <w:tcPr>
            <w:tcW w:w="1955" w:type="dxa"/>
            <w:shd w:val="clear" w:color="auto" w:fill="auto"/>
          </w:tcPr>
          <w:p w14:paraId="0F9D0D23" w14:textId="77777777" w:rsidR="005634CC" w:rsidRPr="00F829B6" w:rsidRDefault="005634CC" w:rsidP="0074607E">
            <w:pPr>
              <w:pStyle w:val="TAC"/>
              <w:keepNext w:val="0"/>
              <w:keepLines w:val="0"/>
              <w:widowControl w:val="0"/>
            </w:pPr>
            <w:r w:rsidRPr="00F829B6">
              <w:rPr>
                <w:position w:val="-8"/>
                <w:lang w:eastAsia="ko-KR"/>
              </w:rPr>
              <w:object w:dxaOrig="1120" w:dyaOrig="260" w14:anchorId="5256D1BA">
                <v:shape id="_x0000_i2951" type="#_x0000_t75" style="width:60.8pt;height:12.15pt" o:ole="">
                  <v:imagedata r:id="rId3183" o:title=""/>
                </v:shape>
                <o:OLEObject Type="Embed" ProgID="Equation.3" ShapeID="_x0000_i2951" DrawAspect="Content" ObjectID="_1755943897" r:id="rId3184"/>
              </w:object>
            </w:r>
          </w:p>
        </w:tc>
        <w:tc>
          <w:tcPr>
            <w:tcW w:w="5808" w:type="dxa"/>
            <w:shd w:val="clear" w:color="auto" w:fill="auto"/>
          </w:tcPr>
          <w:p w14:paraId="170DB8AE" w14:textId="77777777" w:rsidR="005634CC" w:rsidRPr="00F829B6" w:rsidRDefault="005634CC" w:rsidP="0074607E">
            <w:pPr>
              <w:pStyle w:val="TAL"/>
              <w:keepNext w:val="0"/>
              <w:keepLines w:val="0"/>
              <w:widowControl w:val="0"/>
            </w:pPr>
            <w:r w:rsidRPr="00F829B6">
              <w:t xml:space="preserve">if the UE is configured with </w:t>
            </w:r>
            <w:r w:rsidR="00732CB0" w:rsidRPr="008D2222">
              <w:rPr>
                <w:i/>
              </w:rPr>
              <w:t>shortProcessingTime</w:t>
            </w:r>
            <w:r w:rsidR="00732CB0">
              <w:rPr>
                <w:i/>
              </w:rPr>
              <w:t xml:space="preserve"> </w:t>
            </w:r>
            <w:r w:rsidR="00732CB0" w:rsidRPr="008D2222">
              <w:t>(</w:t>
            </w:r>
            <w:r w:rsidR="00732CB0">
              <w:t>see 3GPP TS 36.331 [9])</w:t>
            </w:r>
          </w:p>
        </w:tc>
      </w:tr>
      <w:tr w:rsidR="005634CC" w:rsidRPr="00F829B6" w14:paraId="3215371F" w14:textId="77777777" w:rsidTr="00F03850">
        <w:trPr>
          <w:jc w:val="center"/>
        </w:trPr>
        <w:tc>
          <w:tcPr>
            <w:tcW w:w="1955" w:type="dxa"/>
            <w:shd w:val="clear" w:color="auto" w:fill="auto"/>
          </w:tcPr>
          <w:p w14:paraId="3F0497AB" w14:textId="77777777" w:rsidR="005634CC" w:rsidRPr="00F829B6" w:rsidRDefault="005634CC" w:rsidP="0074607E">
            <w:pPr>
              <w:pStyle w:val="TAC"/>
              <w:keepNext w:val="0"/>
              <w:keepLines w:val="0"/>
              <w:widowControl w:val="0"/>
            </w:pPr>
            <w:r w:rsidRPr="00F829B6">
              <w:rPr>
                <w:position w:val="-8"/>
                <w:lang w:eastAsia="ko-KR"/>
              </w:rPr>
              <w:object w:dxaOrig="1120" w:dyaOrig="260" w14:anchorId="67B89DB7">
                <v:shape id="_x0000_i2952" type="#_x0000_t75" style="width:58.9pt;height:12.15pt" o:ole="">
                  <v:imagedata r:id="rId3185" o:title=""/>
                </v:shape>
                <o:OLEObject Type="Embed" ProgID="Equation.3" ShapeID="_x0000_i2952" DrawAspect="Content" ObjectID="_1755943898" r:id="rId3186"/>
              </w:object>
            </w:r>
          </w:p>
        </w:tc>
        <w:tc>
          <w:tcPr>
            <w:tcW w:w="5808" w:type="dxa"/>
            <w:shd w:val="clear" w:color="auto" w:fill="auto"/>
          </w:tcPr>
          <w:p w14:paraId="2E3B400E" w14:textId="77777777" w:rsidR="005634CC" w:rsidRPr="00F829B6" w:rsidRDefault="005634CC" w:rsidP="0074607E">
            <w:pPr>
              <w:pStyle w:val="TAL"/>
              <w:keepNext w:val="0"/>
              <w:keepLines w:val="0"/>
              <w:widowControl w:val="0"/>
            </w:pPr>
            <w:r w:rsidRPr="00F829B6">
              <w:t>if the UE is configured with</w:t>
            </w:r>
            <w:r w:rsidR="00732CB0" w:rsidRPr="00AD62A3">
              <w:rPr>
                <w:i/>
              </w:rPr>
              <w:t xml:space="preserve"> dl-</w:t>
            </w:r>
            <w:r w:rsidR="003F7CF5">
              <w:rPr>
                <w:i/>
              </w:rPr>
              <w:t>S</w:t>
            </w:r>
            <w:r w:rsidR="00732CB0" w:rsidRPr="00AD62A3">
              <w:rPr>
                <w:i/>
              </w:rPr>
              <w:t>TTI-Length</w:t>
            </w:r>
            <w:r w:rsidR="00732CB0">
              <w:t xml:space="preserve"> and </w:t>
            </w:r>
            <w:r w:rsidR="00732CB0" w:rsidRPr="00AD62A3">
              <w:rPr>
                <w:i/>
              </w:rPr>
              <w:t>ul-</w:t>
            </w:r>
            <w:r w:rsidR="003F7CF5">
              <w:rPr>
                <w:i/>
              </w:rPr>
              <w:t>S</w:t>
            </w:r>
            <w:r w:rsidR="00732CB0" w:rsidRPr="00AD62A3">
              <w:rPr>
                <w:i/>
              </w:rPr>
              <w:t>TTI-Length</w:t>
            </w:r>
            <w:r w:rsidR="00732CB0">
              <w:t xml:space="preserve"> (see 3GPP TS 36.331 [9]) set to '</w:t>
            </w:r>
            <w:r w:rsidR="00732CB0" w:rsidRPr="00F829B6">
              <w:t>slot</w:t>
            </w:r>
            <w:r w:rsidR="00732CB0">
              <w:t>'</w:t>
            </w:r>
            <w:r w:rsidRPr="00F829B6">
              <w:t xml:space="preserve"> for the serving cell</w:t>
            </w:r>
          </w:p>
        </w:tc>
      </w:tr>
    </w:tbl>
    <w:p w14:paraId="72F07886" w14:textId="77777777" w:rsidR="005634CC" w:rsidRPr="00F829B6" w:rsidRDefault="005634CC" w:rsidP="0074607E">
      <w:pPr>
        <w:pStyle w:val="TH"/>
        <w:keepNext w:val="0"/>
        <w:keepLines w:val="0"/>
        <w:widowControl w:val="0"/>
      </w:pPr>
    </w:p>
    <w:p w14:paraId="0E4CABD6" w14:textId="77777777" w:rsidR="005634CC" w:rsidRPr="00F829B6" w:rsidRDefault="005634CC" w:rsidP="0074607E">
      <w:pPr>
        <w:pStyle w:val="TH"/>
        <w:keepNext w:val="0"/>
        <w:keepLines w:val="0"/>
        <w:widowControl w:val="0"/>
      </w:pPr>
      <w:r w:rsidRPr="00F829B6">
        <w:t xml:space="preserve">Table 8.1-2: Ranges of </w:t>
      </w:r>
      <w:r w:rsidRPr="00F829B6">
        <w:rPr>
          <w:position w:val="-8"/>
        </w:rPr>
        <w:object w:dxaOrig="360" w:dyaOrig="260" w14:anchorId="30876AD2">
          <v:shape id="_x0000_i2953" type="#_x0000_t75" style="width:20.55pt;height:14.05pt" o:ole="">
            <v:imagedata r:id="rId3170" o:title=""/>
          </v:shape>
          <o:OLEObject Type="Embed" ProgID="Equation.3" ShapeID="_x0000_i2953" DrawAspect="Content" ObjectID="_1755943899" r:id="rId3187"/>
        </w:object>
      </w:r>
      <w:r w:rsidRPr="00F829B6">
        <w:t>for a UE configured with subslot-based transmission in both DL and UL</w:t>
      </w:r>
      <w:r w:rsidR="00732CB0">
        <w:t xml:space="preserve"> (</w:t>
      </w:r>
      <w:r w:rsidR="00732CB0" w:rsidRPr="00AD62A3">
        <w:rPr>
          <w:i/>
        </w:rPr>
        <w:t>dl-</w:t>
      </w:r>
      <w:r w:rsidR="003F7CF5">
        <w:rPr>
          <w:i/>
        </w:rPr>
        <w:t>S</w:t>
      </w:r>
      <w:r w:rsidR="00732CB0" w:rsidRPr="00AD62A3">
        <w:rPr>
          <w:i/>
        </w:rPr>
        <w:t>TTI-Length</w:t>
      </w:r>
      <w:r w:rsidR="00732CB0">
        <w:t xml:space="preserve"> and </w:t>
      </w:r>
      <w:r w:rsidR="00732CB0" w:rsidRPr="00AD62A3">
        <w:rPr>
          <w:i/>
        </w:rPr>
        <w:t>ul-</w:t>
      </w:r>
      <w:r w:rsidR="003F7CF5">
        <w:rPr>
          <w:i/>
        </w:rPr>
        <w:t>S</w:t>
      </w:r>
      <w:r w:rsidR="00732CB0" w:rsidRPr="00AD62A3">
        <w:rPr>
          <w:i/>
        </w:rPr>
        <w:t>TTI-Length</w:t>
      </w:r>
      <w:r w:rsidR="00732CB0">
        <w:t>, see 3GPP TS 36.331 [9]. set to 'subslot')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2187"/>
      </w:tblGrid>
      <w:tr w:rsidR="00732CB0" w:rsidRPr="00F829B6" w14:paraId="5B1D3311" w14:textId="77777777" w:rsidTr="00F03850">
        <w:trPr>
          <w:jc w:val="center"/>
        </w:trPr>
        <w:tc>
          <w:tcPr>
            <w:tcW w:w="1955" w:type="dxa"/>
            <w:shd w:val="clear" w:color="auto" w:fill="D0CECE"/>
          </w:tcPr>
          <w:p w14:paraId="2E68EDA9" w14:textId="77777777" w:rsidR="00732CB0" w:rsidRPr="00F829B6" w:rsidRDefault="00732CB0" w:rsidP="0074607E">
            <w:pPr>
              <w:pStyle w:val="TAH"/>
              <w:keepNext w:val="0"/>
              <w:keepLines w:val="0"/>
              <w:widowControl w:val="0"/>
              <w:rPr>
                <w:b w:val="0"/>
              </w:rPr>
            </w:pPr>
            <w:r w:rsidRPr="00F829B6">
              <w:t xml:space="preserve">Range of </w:t>
            </w:r>
            <w:r w:rsidRPr="00F829B6">
              <w:rPr>
                <w:position w:val="-8"/>
              </w:rPr>
              <w:object w:dxaOrig="360" w:dyaOrig="260" w14:anchorId="5619BEFF">
                <v:shape id="_x0000_i2954" type="#_x0000_t75" style="width:20.55pt;height:14.05pt" o:ole="">
                  <v:imagedata r:id="rId3170" o:title=""/>
                </v:shape>
                <o:OLEObject Type="Embed" ProgID="Equation.3" ShapeID="_x0000_i2954" DrawAspect="Content" ObjectID="_1755943900" r:id="rId3188"/>
              </w:object>
            </w:r>
          </w:p>
        </w:tc>
        <w:tc>
          <w:tcPr>
            <w:tcW w:w="2187" w:type="dxa"/>
            <w:shd w:val="clear" w:color="auto" w:fill="D0CECE"/>
          </w:tcPr>
          <w:p w14:paraId="0A7239B9" w14:textId="77777777" w:rsidR="00732CB0" w:rsidRPr="00F829B6" w:rsidRDefault="00732CB0" w:rsidP="0074607E">
            <w:pPr>
              <w:pStyle w:val="TAH"/>
              <w:keepNext w:val="0"/>
              <w:keepLines w:val="0"/>
              <w:widowControl w:val="0"/>
            </w:pPr>
            <w:r w:rsidRPr="00F829B6">
              <w:rPr>
                <w:lang w:eastAsia="zh-CN"/>
              </w:rPr>
              <w:t>proc-Time</w:t>
            </w:r>
            <w:r>
              <w:rPr>
                <w:lang w:eastAsia="zh-CN"/>
              </w:rPr>
              <w:t>line</w:t>
            </w:r>
          </w:p>
        </w:tc>
      </w:tr>
      <w:tr w:rsidR="005634CC" w:rsidRPr="00F829B6" w14:paraId="54754B0F" w14:textId="77777777" w:rsidTr="00F03850">
        <w:trPr>
          <w:jc w:val="center"/>
        </w:trPr>
        <w:tc>
          <w:tcPr>
            <w:tcW w:w="1955" w:type="dxa"/>
            <w:shd w:val="clear" w:color="auto" w:fill="auto"/>
          </w:tcPr>
          <w:p w14:paraId="0A3CEA3F"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34C12C22">
                <v:shape id="_x0000_i2955" type="#_x0000_t75" style="width:57.95pt;height:12.15pt" o:ole="">
                  <v:imagedata r:id="rId3189" o:title=""/>
                </v:shape>
                <o:OLEObject Type="Embed" ProgID="Equation.3" ShapeID="_x0000_i2955" DrawAspect="Content" ObjectID="_1755943901" r:id="rId3190"/>
              </w:object>
            </w:r>
          </w:p>
        </w:tc>
        <w:tc>
          <w:tcPr>
            <w:tcW w:w="2187" w:type="dxa"/>
            <w:shd w:val="clear" w:color="auto" w:fill="auto"/>
          </w:tcPr>
          <w:p w14:paraId="5DF328E9" w14:textId="77777777" w:rsidR="005634CC" w:rsidRPr="00F829B6" w:rsidRDefault="005634CC" w:rsidP="0074607E">
            <w:pPr>
              <w:pStyle w:val="TAL"/>
              <w:keepNext w:val="0"/>
              <w:keepLines w:val="0"/>
              <w:widowControl w:val="0"/>
              <w:jc w:val="center"/>
            </w:pPr>
            <w:r w:rsidRPr="00F829B6">
              <w:t>nplus4set1</w:t>
            </w:r>
          </w:p>
        </w:tc>
      </w:tr>
      <w:tr w:rsidR="005634CC" w:rsidRPr="00F829B6" w14:paraId="3BC2A62C" w14:textId="77777777" w:rsidTr="00F03850">
        <w:trPr>
          <w:jc w:val="center"/>
        </w:trPr>
        <w:tc>
          <w:tcPr>
            <w:tcW w:w="1955" w:type="dxa"/>
            <w:shd w:val="clear" w:color="auto" w:fill="auto"/>
          </w:tcPr>
          <w:p w14:paraId="32CD652D" w14:textId="77777777" w:rsidR="005634CC" w:rsidRPr="00F829B6" w:rsidRDefault="005634CC" w:rsidP="0074607E">
            <w:pPr>
              <w:pStyle w:val="TAL"/>
              <w:keepNext w:val="0"/>
              <w:keepLines w:val="0"/>
              <w:widowControl w:val="0"/>
              <w:jc w:val="center"/>
            </w:pPr>
            <w:r w:rsidRPr="00F829B6">
              <w:rPr>
                <w:position w:val="-8"/>
                <w:lang w:eastAsia="ko-KR"/>
              </w:rPr>
              <w:object w:dxaOrig="1200" w:dyaOrig="260" w14:anchorId="71C6D29D">
                <v:shape id="_x0000_i2956" type="#_x0000_t75" style="width:61.7pt;height:12.15pt" o:ole="">
                  <v:imagedata r:id="rId3191" o:title=""/>
                </v:shape>
                <o:OLEObject Type="Embed" ProgID="Equation.3" ShapeID="_x0000_i2956" DrawAspect="Content" ObjectID="_1755943902" r:id="rId3192"/>
              </w:object>
            </w:r>
          </w:p>
        </w:tc>
        <w:tc>
          <w:tcPr>
            <w:tcW w:w="2187" w:type="dxa"/>
            <w:shd w:val="clear" w:color="auto" w:fill="auto"/>
          </w:tcPr>
          <w:p w14:paraId="0CAF4A50" w14:textId="77777777" w:rsidR="005634CC" w:rsidRPr="00F829B6" w:rsidRDefault="005634CC" w:rsidP="0074607E">
            <w:pPr>
              <w:pStyle w:val="TAL"/>
              <w:keepNext w:val="0"/>
              <w:keepLines w:val="0"/>
              <w:widowControl w:val="0"/>
              <w:jc w:val="center"/>
            </w:pPr>
            <w:r w:rsidRPr="00F829B6">
              <w:t>nplus6set1</w:t>
            </w:r>
          </w:p>
        </w:tc>
      </w:tr>
      <w:tr w:rsidR="005634CC" w:rsidRPr="00F829B6" w14:paraId="234DFD6C" w14:textId="77777777" w:rsidTr="00F03850">
        <w:trPr>
          <w:jc w:val="center"/>
        </w:trPr>
        <w:tc>
          <w:tcPr>
            <w:tcW w:w="1955" w:type="dxa"/>
            <w:shd w:val="clear" w:color="auto" w:fill="auto"/>
          </w:tcPr>
          <w:p w14:paraId="356DA7EC"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738ACF10">
                <v:shape id="_x0000_i2957" type="#_x0000_t75" style="width:57.95pt;height:12.15pt" o:ole="">
                  <v:imagedata r:id="rId3193" o:title=""/>
                </v:shape>
                <o:OLEObject Type="Embed" ProgID="Equation.3" ShapeID="_x0000_i2957" DrawAspect="Content" ObjectID="_1755943903" r:id="rId3194"/>
              </w:object>
            </w:r>
          </w:p>
        </w:tc>
        <w:tc>
          <w:tcPr>
            <w:tcW w:w="2187" w:type="dxa"/>
            <w:shd w:val="clear" w:color="auto" w:fill="auto"/>
          </w:tcPr>
          <w:p w14:paraId="4ACFDC94" w14:textId="77777777" w:rsidR="005634CC" w:rsidRPr="00F829B6" w:rsidRDefault="005634CC" w:rsidP="0074607E">
            <w:pPr>
              <w:pStyle w:val="TAL"/>
              <w:keepNext w:val="0"/>
              <w:keepLines w:val="0"/>
              <w:widowControl w:val="0"/>
              <w:jc w:val="center"/>
            </w:pPr>
            <w:r w:rsidRPr="00F829B6">
              <w:t>nplus6set2</w:t>
            </w:r>
          </w:p>
        </w:tc>
      </w:tr>
      <w:tr w:rsidR="005634CC" w:rsidRPr="00F829B6" w14:paraId="29D22032" w14:textId="77777777" w:rsidTr="00F03850">
        <w:trPr>
          <w:jc w:val="center"/>
        </w:trPr>
        <w:tc>
          <w:tcPr>
            <w:tcW w:w="1955" w:type="dxa"/>
            <w:shd w:val="clear" w:color="auto" w:fill="auto"/>
          </w:tcPr>
          <w:p w14:paraId="01FFE20B"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200" w:dyaOrig="260" w14:anchorId="2F3686BC">
                <v:shape id="_x0000_i2958" type="#_x0000_t75" style="width:61.7pt;height:12.15pt" o:ole="">
                  <v:imagedata r:id="rId3195" o:title=""/>
                </v:shape>
                <o:OLEObject Type="Embed" ProgID="Equation.3" ShapeID="_x0000_i2958" DrawAspect="Content" ObjectID="_1755943904" r:id="rId3196"/>
              </w:object>
            </w:r>
          </w:p>
        </w:tc>
        <w:tc>
          <w:tcPr>
            <w:tcW w:w="2187" w:type="dxa"/>
            <w:shd w:val="clear" w:color="auto" w:fill="auto"/>
          </w:tcPr>
          <w:p w14:paraId="508F7040" w14:textId="77777777" w:rsidR="005634CC" w:rsidRPr="00F829B6" w:rsidRDefault="005634CC" w:rsidP="0074607E">
            <w:pPr>
              <w:pStyle w:val="TAL"/>
              <w:keepNext w:val="0"/>
              <w:keepLines w:val="0"/>
              <w:widowControl w:val="0"/>
              <w:jc w:val="center"/>
            </w:pPr>
            <w:r w:rsidRPr="00F829B6">
              <w:t>nplus8set2</w:t>
            </w:r>
          </w:p>
        </w:tc>
      </w:tr>
      <w:tr w:rsidR="005634CC" w:rsidRPr="00F829B6" w14:paraId="498D048B" w14:textId="77777777" w:rsidTr="00F03850">
        <w:trPr>
          <w:jc w:val="center"/>
        </w:trPr>
        <w:tc>
          <w:tcPr>
            <w:tcW w:w="4142" w:type="dxa"/>
            <w:gridSpan w:val="2"/>
            <w:shd w:val="clear" w:color="auto" w:fill="auto"/>
          </w:tcPr>
          <w:p w14:paraId="7D29D994" w14:textId="77777777" w:rsidR="005634CC" w:rsidRPr="00F829B6" w:rsidRDefault="005634CC" w:rsidP="0074607E">
            <w:pPr>
              <w:pStyle w:val="TAL"/>
              <w:keepNext w:val="0"/>
              <w:keepLines w:val="0"/>
              <w:widowControl w:val="0"/>
            </w:pPr>
            <w:r w:rsidRPr="00F829B6">
              <w:t>NOTE 1: See 3GPP TS 36.331 [9]</w:t>
            </w:r>
          </w:p>
        </w:tc>
      </w:tr>
    </w:tbl>
    <w:p w14:paraId="41F4130D" w14:textId="77777777" w:rsidR="005634CC" w:rsidRPr="00F829B6" w:rsidRDefault="005634CC" w:rsidP="0074607E">
      <w:pPr>
        <w:widowControl w:val="0"/>
        <w:rPr>
          <w:lang w:eastAsia="ko-KR"/>
        </w:rPr>
      </w:pPr>
    </w:p>
    <w:p w14:paraId="4B8BA94C" w14:textId="77777777" w:rsidR="005634CC" w:rsidRPr="00F829B6" w:rsidRDefault="005634CC" w:rsidP="0074607E">
      <w:pPr>
        <w:pStyle w:val="TH"/>
        <w:keepNext w:val="0"/>
        <w:keepLines w:val="0"/>
        <w:widowControl w:val="0"/>
      </w:pPr>
      <w:r w:rsidRPr="00F829B6">
        <w:t xml:space="preserve">Table 8.1-3: Ranges of </w:t>
      </w:r>
      <w:r w:rsidRPr="00F829B6">
        <w:rPr>
          <w:position w:val="-8"/>
        </w:rPr>
        <w:object w:dxaOrig="360" w:dyaOrig="260" w14:anchorId="59DB9FC1">
          <v:shape id="_x0000_i2959" type="#_x0000_t75" style="width:20.55pt;height:14.05pt" o:ole="">
            <v:imagedata r:id="rId3170" o:title=""/>
          </v:shape>
          <o:OLEObject Type="Embed" ProgID="Equation.3" ShapeID="_x0000_i2959" DrawAspect="Content" ObjectID="_1755943905" r:id="rId3197"/>
        </w:object>
      </w:r>
      <w:r w:rsidRPr="00F829B6">
        <w:t>for a UE configured with subslot-based transmission in DL and slot-based transmission in UL</w:t>
      </w:r>
      <w:r w:rsidR="00732CB0">
        <w:t xml:space="preserve"> (</w:t>
      </w:r>
      <w:r w:rsidR="00732CB0" w:rsidRPr="00AD62A3">
        <w:rPr>
          <w:i/>
        </w:rPr>
        <w:t>dl-</w:t>
      </w:r>
      <w:r w:rsidR="003F7CF5">
        <w:rPr>
          <w:i/>
        </w:rPr>
        <w:t>S</w:t>
      </w:r>
      <w:r w:rsidR="00732CB0" w:rsidRPr="00AD62A3">
        <w:rPr>
          <w:i/>
        </w:rPr>
        <w:t>TTI-Length</w:t>
      </w:r>
      <w:r w:rsidR="00732CB0">
        <w:t xml:space="preserve"> and </w:t>
      </w:r>
      <w:r w:rsidR="00732CB0" w:rsidRPr="00AD62A3">
        <w:rPr>
          <w:i/>
        </w:rPr>
        <w:t>ul-</w:t>
      </w:r>
      <w:r w:rsidR="003F7CF5">
        <w:rPr>
          <w:i/>
        </w:rPr>
        <w:t>S</w:t>
      </w:r>
      <w:r w:rsidR="00732CB0" w:rsidRPr="00AD62A3">
        <w:rPr>
          <w:i/>
        </w:rPr>
        <w:t>TTI-Length</w:t>
      </w:r>
      <w:r w:rsidR="00732CB0">
        <w:t>, see 3GPP TS 36.331 [9], set to 'subslot' and 'slot', respectively)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2187"/>
      </w:tblGrid>
      <w:tr w:rsidR="00732CB0" w:rsidRPr="00F829B6" w14:paraId="700951A2" w14:textId="77777777" w:rsidTr="00F03850">
        <w:trPr>
          <w:jc w:val="center"/>
        </w:trPr>
        <w:tc>
          <w:tcPr>
            <w:tcW w:w="1955" w:type="dxa"/>
            <w:shd w:val="clear" w:color="auto" w:fill="D0CECE"/>
          </w:tcPr>
          <w:p w14:paraId="47EA9EB4" w14:textId="77777777" w:rsidR="00732CB0" w:rsidRPr="00F829B6" w:rsidRDefault="00732CB0" w:rsidP="0074607E">
            <w:pPr>
              <w:pStyle w:val="TAH"/>
              <w:keepNext w:val="0"/>
              <w:keepLines w:val="0"/>
              <w:widowControl w:val="0"/>
              <w:rPr>
                <w:b w:val="0"/>
              </w:rPr>
            </w:pPr>
            <w:r w:rsidRPr="00F829B6">
              <w:t xml:space="preserve">Range of </w:t>
            </w:r>
            <w:r w:rsidRPr="00F829B6">
              <w:rPr>
                <w:position w:val="-8"/>
              </w:rPr>
              <w:object w:dxaOrig="360" w:dyaOrig="260" w14:anchorId="598C9790">
                <v:shape id="_x0000_i2960" type="#_x0000_t75" style="width:20.55pt;height:14.05pt" o:ole="">
                  <v:imagedata r:id="rId3170" o:title=""/>
                </v:shape>
                <o:OLEObject Type="Embed" ProgID="Equation.3" ShapeID="_x0000_i2960" DrawAspect="Content" ObjectID="_1755943906" r:id="rId3198"/>
              </w:object>
            </w:r>
          </w:p>
        </w:tc>
        <w:tc>
          <w:tcPr>
            <w:tcW w:w="2187" w:type="dxa"/>
            <w:shd w:val="clear" w:color="auto" w:fill="D0CECE"/>
          </w:tcPr>
          <w:p w14:paraId="0ED72DEB" w14:textId="77777777" w:rsidR="00732CB0" w:rsidRPr="00F829B6" w:rsidRDefault="00732CB0" w:rsidP="0074607E">
            <w:pPr>
              <w:pStyle w:val="TAH"/>
              <w:keepNext w:val="0"/>
              <w:keepLines w:val="0"/>
              <w:widowControl w:val="0"/>
            </w:pPr>
            <w:r w:rsidRPr="00F829B6">
              <w:rPr>
                <w:lang w:eastAsia="zh-CN"/>
              </w:rPr>
              <w:t>proc-Time</w:t>
            </w:r>
            <w:r>
              <w:rPr>
                <w:lang w:eastAsia="zh-CN"/>
              </w:rPr>
              <w:t>line</w:t>
            </w:r>
          </w:p>
        </w:tc>
      </w:tr>
      <w:tr w:rsidR="005634CC" w:rsidRPr="00F829B6" w14:paraId="3A177BE4" w14:textId="77777777" w:rsidTr="00F03850">
        <w:trPr>
          <w:jc w:val="center"/>
        </w:trPr>
        <w:tc>
          <w:tcPr>
            <w:tcW w:w="1955" w:type="dxa"/>
            <w:shd w:val="clear" w:color="auto" w:fill="auto"/>
          </w:tcPr>
          <w:p w14:paraId="308D95B6"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019F5119">
                <v:shape id="_x0000_i2961" type="#_x0000_t75" style="width:57.95pt;height:12.15pt" o:ole="">
                  <v:imagedata r:id="rId3189" o:title=""/>
                </v:shape>
                <o:OLEObject Type="Embed" ProgID="Equation.3" ShapeID="_x0000_i2961" DrawAspect="Content" ObjectID="_1755943907" r:id="rId3199"/>
              </w:object>
            </w:r>
          </w:p>
        </w:tc>
        <w:tc>
          <w:tcPr>
            <w:tcW w:w="2187" w:type="dxa"/>
            <w:shd w:val="clear" w:color="auto" w:fill="auto"/>
          </w:tcPr>
          <w:p w14:paraId="42B52349" w14:textId="77777777" w:rsidR="005634CC" w:rsidRPr="00F829B6" w:rsidRDefault="005634CC" w:rsidP="0074607E">
            <w:pPr>
              <w:pStyle w:val="TAL"/>
              <w:keepNext w:val="0"/>
              <w:keepLines w:val="0"/>
              <w:widowControl w:val="0"/>
              <w:jc w:val="center"/>
            </w:pPr>
            <w:r w:rsidRPr="00F829B6">
              <w:t>nplus4set1</w:t>
            </w:r>
          </w:p>
        </w:tc>
      </w:tr>
      <w:tr w:rsidR="005634CC" w:rsidRPr="00F829B6" w14:paraId="53C3C398" w14:textId="77777777" w:rsidTr="00F03850">
        <w:trPr>
          <w:jc w:val="center"/>
        </w:trPr>
        <w:tc>
          <w:tcPr>
            <w:tcW w:w="1955" w:type="dxa"/>
            <w:shd w:val="clear" w:color="auto" w:fill="auto"/>
          </w:tcPr>
          <w:p w14:paraId="31F8A189" w14:textId="77777777" w:rsidR="005634CC" w:rsidRPr="00F829B6" w:rsidRDefault="005634CC" w:rsidP="0074607E">
            <w:pPr>
              <w:pStyle w:val="TAL"/>
              <w:keepNext w:val="0"/>
              <w:keepLines w:val="0"/>
              <w:widowControl w:val="0"/>
              <w:jc w:val="center"/>
            </w:pPr>
            <w:r w:rsidRPr="00F829B6">
              <w:rPr>
                <w:position w:val="-8"/>
                <w:lang w:eastAsia="ko-KR"/>
              </w:rPr>
              <w:object w:dxaOrig="1120" w:dyaOrig="260" w14:anchorId="57F6E121">
                <v:shape id="_x0000_i2962" type="#_x0000_t75" style="width:58.9pt;height:12.15pt" o:ole="">
                  <v:imagedata r:id="rId3185" o:title=""/>
                </v:shape>
                <o:OLEObject Type="Embed" ProgID="Equation.3" ShapeID="_x0000_i2962" DrawAspect="Content" ObjectID="_1755943908" r:id="rId3200"/>
              </w:object>
            </w:r>
          </w:p>
        </w:tc>
        <w:tc>
          <w:tcPr>
            <w:tcW w:w="2187" w:type="dxa"/>
            <w:shd w:val="clear" w:color="auto" w:fill="auto"/>
          </w:tcPr>
          <w:p w14:paraId="2A59D817" w14:textId="77777777" w:rsidR="005634CC" w:rsidRPr="00F829B6" w:rsidRDefault="005634CC" w:rsidP="0074607E">
            <w:pPr>
              <w:pStyle w:val="TAL"/>
              <w:keepNext w:val="0"/>
              <w:keepLines w:val="0"/>
              <w:widowControl w:val="0"/>
              <w:jc w:val="center"/>
            </w:pPr>
            <w:r w:rsidRPr="00F829B6">
              <w:t>nplus6set1</w:t>
            </w:r>
          </w:p>
        </w:tc>
      </w:tr>
      <w:tr w:rsidR="005634CC" w:rsidRPr="00F829B6" w14:paraId="5D1A9EF4" w14:textId="77777777" w:rsidTr="00F03850">
        <w:trPr>
          <w:jc w:val="center"/>
        </w:trPr>
        <w:tc>
          <w:tcPr>
            <w:tcW w:w="1955" w:type="dxa"/>
            <w:shd w:val="clear" w:color="auto" w:fill="auto"/>
          </w:tcPr>
          <w:p w14:paraId="183384E0"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35279FE8">
                <v:shape id="_x0000_i2963" type="#_x0000_t75" style="width:57.95pt;height:12.15pt" o:ole="">
                  <v:imagedata r:id="rId3193" o:title=""/>
                </v:shape>
                <o:OLEObject Type="Embed" ProgID="Equation.3" ShapeID="_x0000_i2963" DrawAspect="Content" ObjectID="_1755943909" r:id="rId3201"/>
              </w:object>
            </w:r>
          </w:p>
        </w:tc>
        <w:tc>
          <w:tcPr>
            <w:tcW w:w="2187" w:type="dxa"/>
            <w:shd w:val="clear" w:color="auto" w:fill="auto"/>
          </w:tcPr>
          <w:p w14:paraId="0B7D3303" w14:textId="77777777" w:rsidR="005634CC" w:rsidRPr="00F829B6" w:rsidRDefault="005634CC" w:rsidP="0074607E">
            <w:pPr>
              <w:pStyle w:val="TAL"/>
              <w:keepNext w:val="0"/>
              <w:keepLines w:val="0"/>
              <w:widowControl w:val="0"/>
              <w:jc w:val="center"/>
            </w:pPr>
            <w:r w:rsidRPr="00F829B6">
              <w:t>nplus6set2</w:t>
            </w:r>
          </w:p>
        </w:tc>
      </w:tr>
      <w:tr w:rsidR="005634CC" w:rsidRPr="00F829B6" w14:paraId="56ADCFE4" w14:textId="77777777" w:rsidTr="00F03850">
        <w:trPr>
          <w:jc w:val="center"/>
        </w:trPr>
        <w:tc>
          <w:tcPr>
            <w:tcW w:w="1955" w:type="dxa"/>
            <w:shd w:val="clear" w:color="auto" w:fill="auto"/>
          </w:tcPr>
          <w:p w14:paraId="6150DE91"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4C2E6252">
                <v:shape id="_x0000_i2964" type="#_x0000_t75" style="width:58.9pt;height:12.15pt" o:ole="">
                  <v:imagedata r:id="rId3185" o:title=""/>
                </v:shape>
                <o:OLEObject Type="Embed" ProgID="Equation.3" ShapeID="_x0000_i2964" DrawAspect="Content" ObjectID="_1755943910" r:id="rId3202"/>
              </w:object>
            </w:r>
          </w:p>
        </w:tc>
        <w:tc>
          <w:tcPr>
            <w:tcW w:w="2187" w:type="dxa"/>
            <w:shd w:val="clear" w:color="auto" w:fill="auto"/>
          </w:tcPr>
          <w:p w14:paraId="7677380A" w14:textId="77777777" w:rsidR="005634CC" w:rsidRPr="00F829B6" w:rsidRDefault="005634CC" w:rsidP="0074607E">
            <w:pPr>
              <w:pStyle w:val="TAL"/>
              <w:keepNext w:val="0"/>
              <w:keepLines w:val="0"/>
              <w:widowControl w:val="0"/>
              <w:jc w:val="center"/>
            </w:pPr>
            <w:r w:rsidRPr="00F829B6">
              <w:t>nplus8set2</w:t>
            </w:r>
          </w:p>
        </w:tc>
      </w:tr>
      <w:tr w:rsidR="005634CC" w:rsidRPr="00F829B6" w14:paraId="4A31095B" w14:textId="77777777" w:rsidTr="00F03850">
        <w:trPr>
          <w:jc w:val="center"/>
        </w:trPr>
        <w:tc>
          <w:tcPr>
            <w:tcW w:w="4142" w:type="dxa"/>
            <w:gridSpan w:val="2"/>
            <w:shd w:val="clear" w:color="auto" w:fill="auto"/>
          </w:tcPr>
          <w:p w14:paraId="650D4C32" w14:textId="77777777" w:rsidR="005634CC" w:rsidRPr="00F829B6" w:rsidRDefault="005634CC" w:rsidP="0074607E">
            <w:pPr>
              <w:pStyle w:val="TAL"/>
              <w:keepNext w:val="0"/>
              <w:keepLines w:val="0"/>
              <w:widowControl w:val="0"/>
            </w:pPr>
            <w:r w:rsidRPr="00F829B6">
              <w:t>NOTE 1: See 3GPP TS 36.331 [9]</w:t>
            </w:r>
          </w:p>
        </w:tc>
      </w:tr>
    </w:tbl>
    <w:p w14:paraId="5640D72D" w14:textId="77777777" w:rsidR="005634CC" w:rsidRPr="00F829B6" w:rsidRDefault="005634CC" w:rsidP="0074607E">
      <w:pPr>
        <w:widowControl w:val="0"/>
        <w:rPr>
          <w:lang w:eastAsia="ko-KR"/>
        </w:rPr>
      </w:pPr>
    </w:p>
    <w:p w14:paraId="108BC180" w14:textId="77777777" w:rsidR="005634CC" w:rsidRPr="00F829B6" w:rsidRDefault="005634CC" w:rsidP="0074607E">
      <w:pPr>
        <w:pStyle w:val="B1"/>
        <w:widowControl w:val="0"/>
        <w:ind w:left="0" w:firstLine="0"/>
      </w:pPr>
      <w:r w:rsidRPr="00F829B6">
        <w:rPr>
          <w:lang w:eastAsia="ko-KR"/>
        </w:rPr>
        <w:t xml:space="preserve">In all other cases the range of </w:t>
      </w:r>
      <w:r w:rsidRPr="00F829B6">
        <w:rPr>
          <w:position w:val="-8"/>
        </w:rPr>
        <w:object w:dxaOrig="360" w:dyaOrig="260" w14:anchorId="2A7EB1DE">
          <v:shape id="_x0000_i2965" type="#_x0000_t75" style="width:20.55pt;height:14.05pt" o:ole="">
            <v:imagedata r:id="rId3170" o:title=""/>
          </v:shape>
          <o:OLEObject Type="Embed" ProgID="Equation.3" ShapeID="_x0000_i2965" DrawAspect="Content" ObjectID="_1755943911" r:id="rId3203"/>
        </w:object>
      </w:r>
      <w:r w:rsidRPr="00F829B6">
        <w:t xml:space="preserve"> is: </w:t>
      </w:r>
      <w:r w:rsidRPr="00F829B6">
        <w:rPr>
          <w:position w:val="-10"/>
          <w:lang w:eastAsia="ko-KR"/>
        </w:rPr>
        <w:object w:dxaOrig="1460" w:dyaOrig="300" w14:anchorId="597A4F77">
          <v:shape id="_x0000_i2966" type="#_x0000_t75" style="width:72.95pt;height:14.95pt" o:ole="">
            <v:imagedata r:id="rId3172" o:title=""/>
          </v:shape>
          <o:OLEObject Type="Embed" ProgID="Equation.3" ShapeID="_x0000_i2966" DrawAspect="Content" ObjectID="_1755943912" r:id="rId3204"/>
        </w:object>
      </w:r>
      <w:r w:rsidRPr="00F829B6">
        <w:rPr>
          <w:lang w:eastAsia="ko-KR"/>
        </w:rPr>
        <w:t>.</w:t>
      </w:r>
    </w:p>
    <w:p w14:paraId="5C8B1168" w14:textId="77777777" w:rsidR="00450623" w:rsidRPr="00F829B6" w:rsidRDefault="00450623" w:rsidP="0074607E">
      <w:pPr>
        <w:widowControl w:val="0"/>
      </w:pPr>
    </w:p>
    <w:sectPr w:rsidR="00450623" w:rsidRPr="00F829B6" w:rsidSect="00E54729">
      <w:headerReference w:type="default" r:id="rId3205"/>
      <w:footerReference w:type="default" r:id="rId3206"/>
      <w:footnotePr>
        <w:numRestart w:val="eachSect"/>
      </w:footnotePr>
      <w:pgSz w:w="11907" w:h="16840" w:code="9"/>
      <w:pgMar w:top="1416" w:right="1133" w:bottom="1133" w:left="1133" w:header="850" w:footer="340" w:gutter="0"/>
      <w:pgNumType w:start="98"/>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66A92" w14:textId="77777777" w:rsidR="006300E2" w:rsidRDefault="006300E2">
      <w:r>
        <w:separator/>
      </w:r>
    </w:p>
  </w:endnote>
  <w:endnote w:type="continuationSeparator" w:id="0">
    <w:p w14:paraId="05EDD5FD" w14:textId="77777777" w:rsidR="006300E2" w:rsidRDefault="006300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altName w:val="Times"/>
    <w:panose1 w:val="02020603050405020304"/>
    <w:charset w:val="00"/>
    <w:family w:val="roman"/>
    <w:pitch w:val="variable"/>
    <w:sig w:usb0="E0002EFF" w:usb1="C000785B" w:usb2="00000009" w:usb3="00000000" w:csb0="000001FF" w:csb1="00000000"/>
  </w:font>
  <w:font w:name="Batang">
    <w:altName w:val="Malgun Gothic"/>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5FD83" w14:textId="77777777" w:rsidR="00352227" w:rsidRDefault="00352227">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6EC88" w14:textId="77777777" w:rsidR="006300E2" w:rsidRDefault="006300E2">
      <w:r>
        <w:separator/>
      </w:r>
    </w:p>
  </w:footnote>
  <w:footnote w:type="continuationSeparator" w:id="0">
    <w:p w14:paraId="4C4BCEF4" w14:textId="77777777" w:rsidR="006300E2" w:rsidRDefault="006300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A0684" w14:textId="05830CC4" w:rsidR="00352227" w:rsidRDefault="000B5755" w:rsidP="00771109">
    <w:pPr>
      <w:pStyle w:val="Header"/>
      <w:framePr w:wrap="auto" w:vAnchor="text" w:hAnchor="margin" w:xAlign="right" w:y="1"/>
      <w:widowControl/>
    </w:pPr>
    <w:r>
      <w:t>3GPP TS 36.211 V16.</w:t>
    </w:r>
    <w:r w:rsidR="004A5649">
      <w:t>8</w:t>
    </w:r>
    <w:r>
      <w:t>.0 (202</w:t>
    </w:r>
    <w:r w:rsidR="004A5649">
      <w:t>3</w:t>
    </w:r>
    <w:r>
      <w:t>-0</w:t>
    </w:r>
    <w:r w:rsidR="0059411B">
      <w:t>9</w:t>
    </w:r>
    <w:r>
      <w:t>)</w:t>
    </w:r>
  </w:p>
  <w:p w14:paraId="7138BC3C" w14:textId="77777777" w:rsidR="00352227" w:rsidRDefault="00352227">
    <w:pPr>
      <w:pStyle w:val="Header"/>
      <w:framePr w:wrap="auto" w:vAnchor="text" w:hAnchor="margin" w:xAlign="center" w:y="1"/>
      <w:widowControl/>
    </w:pPr>
    <w:r>
      <w:fldChar w:fldCharType="begin"/>
    </w:r>
    <w:r>
      <w:instrText xml:space="preserve"> PAGE </w:instrText>
    </w:r>
    <w:r>
      <w:fldChar w:fldCharType="separate"/>
    </w:r>
    <w:r>
      <w:t>187</w:t>
    </w:r>
    <w:r>
      <w:fldChar w:fldCharType="end"/>
    </w:r>
  </w:p>
  <w:p w14:paraId="289A322C" w14:textId="77777777" w:rsidR="00352227" w:rsidRDefault="00352227" w:rsidP="00E64392">
    <w:pPr>
      <w:pStyle w:val="Header"/>
    </w:pPr>
    <w:r>
      <w:t>Release 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pStyle w:val="CharChar3CharCharCharCharCharChar"/>
      <w:lvlText w:val="*"/>
      <w:lvlJc w:val="left"/>
    </w:lvl>
  </w:abstractNum>
  <w:abstractNum w:abstractNumId="1" w15:restartNumberingAfterBreak="0">
    <w:nsid w:val="05262DB8"/>
    <w:multiLevelType w:val="hybridMultilevel"/>
    <w:tmpl w:val="AD120B20"/>
    <w:lvl w:ilvl="0" w:tplc="327E95C2">
      <w:start w:val="8"/>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 w15:restartNumberingAfterBreak="0">
    <w:nsid w:val="0CDA3A85"/>
    <w:multiLevelType w:val="multilevel"/>
    <w:tmpl w:val="7D6C2974"/>
    <w:lvl w:ilvl="0">
      <w:start w:val="10"/>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6"/>
      <w:numFmt w:val="decimal"/>
      <w:lvlText w:val="%1.%2.%3"/>
      <w:lvlJc w:val="left"/>
      <w:pPr>
        <w:ind w:left="855" w:hanging="855"/>
      </w:pPr>
      <w:rPr>
        <w:rFonts w:hint="default"/>
      </w:rPr>
    </w:lvl>
    <w:lvl w:ilvl="3">
      <w:start w:val="2"/>
      <w:numFmt w:val="decimal"/>
      <w:lvlText w:val="%1.%2.%3.%4"/>
      <w:lvlJc w:val="left"/>
      <w:pPr>
        <w:ind w:left="855" w:hanging="855"/>
      </w:pPr>
      <w:rPr>
        <w:rFonts w:hint="default"/>
      </w:rPr>
    </w:lvl>
    <w:lvl w:ilvl="4">
      <w:start w:val="1"/>
      <w:numFmt w:val="decimal"/>
      <w:lvlText w:val="%1.%2.%3.%4.%5"/>
      <w:lvlJc w:val="left"/>
      <w:pPr>
        <w:ind w:left="855" w:hanging="855"/>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B34FB0"/>
    <w:multiLevelType w:val="hybridMultilevel"/>
    <w:tmpl w:val="43CEA0C6"/>
    <w:lvl w:ilvl="0" w:tplc="9354762A">
      <w:start w:val="1"/>
      <w:numFmt w:val="bullet"/>
      <w:lvlText w:val="­"/>
      <w:lvlJc w:val="left"/>
      <w:pPr>
        <w:ind w:left="1212" w:hanging="360"/>
      </w:pPr>
      <w:rPr>
        <w:rFonts w:ascii="Calibri" w:hAnsi="Calibri"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 w15:restartNumberingAfterBreak="0">
    <w:nsid w:val="221D58C1"/>
    <w:multiLevelType w:val="hybridMultilevel"/>
    <w:tmpl w:val="62F0E7B8"/>
    <w:lvl w:ilvl="0" w:tplc="327E95C2">
      <w:start w:val="8"/>
      <w:numFmt w:val="bullet"/>
      <w:lvlText w:val="-"/>
      <w:lvlJc w:val="left"/>
      <w:pPr>
        <w:ind w:left="704" w:hanging="42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2CE8032E"/>
    <w:multiLevelType w:val="hybridMultilevel"/>
    <w:tmpl w:val="2842ED8A"/>
    <w:lvl w:ilvl="0" w:tplc="FA540954">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87424E"/>
    <w:multiLevelType w:val="hybridMultilevel"/>
    <w:tmpl w:val="BEAC5478"/>
    <w:lvl w:ilvl="0" w:tplc="8F5065BA">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16723FE"/>
    <w:multiLevelType w:val="hybridMultilevel"/>
    <w:tmpl w:val="63F64F3A"/>
    <w:lvl w:ilvl="0" w:tplc="E70A00D0">
      <w:start w:val="12"/>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8" w15:restartNumberingAfterBreak="0">
    <w:nsid w:val="54E10AF7"/>
    <w:multiLevelType w:val="hybridMultilevel"/>
    <w:tmpl w:val="A94689B0"/>
    <w:lvl w:ilvl="0" w:tplc="9354762A">
      <w:start w:val="1"/>
      <w:numFmt w:val="bullet"/>
      <w:lvlText w:val="­"/>
      <w:lvlJc w:val="left"/>
      <w:pPr>
        <w:ind w:left="1212" w:hanging="360"/>
      </w:pPr>
      <w:rPr>
        <w:rFonts w:ascii="Calibri" w:hAnsi="Calibri"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9" w15:restartNumberingAfterBreak="0">
    <w:nsid w:val="62982B1A"/>
    <w:multiLevelType w:val="hybridMultilevel"/>
    <w:tmpl w:val="4432C812"/>
    <w:lvl w:ilvl="0" w:tplc="C2FCEFB0">
      <w:numFmt w:val="bullet"/>
      <w:lvlText w:val="-"/>
      <w:lvlJc w:val="left"/>
      <w:pPr>
        <w:ind w:left="1287" w:hanging="360"/>
      </w:pPr>
      <w:rPr>
        <w:rFonts w:ascii="Times New Roman" w:eastAsia="MS Mincho"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793E17FF"/>
    <w:multiLevelType w:val="hybridMultilevel"/>
    <w:tmpl w:val="99D63234"/>
    <w:lvl w:ilvl="0" w:tplc="9354762A">
      <w:start w:val="1"/>
      <w:numFmt w:val="bullet"/>
      <w:lvlText w:val="­"/>
      <w:lvlJc w:val="left"/>
      <w:pPr>
        <w:ind w:left="1004" w:hanging="360"/>
      </w:pPr>
      <w:rPr>
        <w:rFonts w:ascii="Calibri" w:hAnsi="Calibri"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1754162255">
    <w:abstractNumId w:val="0"/>
    <w:lvlOverride w:ilvl="0">
      <w:lvl w:ilvl="0">
        <w:start w:val="1"/>
        <w:numFmt w:val="bullet"/>
        <w:pStyle w:val="CharChar3CharCharCharCharCharChar"/>
        <w:lvlText w:val=""/>
        <w:legacy w:legacy="1" w:legacySpace="0" w:legacyIndent="283"/>
        <w:lvlJc w:val="left"/>
        <w:pPr>
          <w:ind w:left="567" w:hanging="283"/>
        </w:pPr>
        <w:rPr>
          <w:rFonts w:ascii="Symbol" w:hAnsi="Symbol" w:hint="default"/>
        </w:rPr>
      </w:lvl>
    </w:lvlOverride>
  </w:num>
  <w:num w:numId="2" w16cid:durableId="271279155">
    <w:abstractNumId w:val="1"/>
  </w:num>
  <w:num w:numId="3" w16cid:durableId="2141993210">
    <w:abstractNumId w:val="7"/>
  </w:num>
  <w:num w:numId="4" w16cid:durableId="1855653970">
    <w:abstractNumId w:val="2"/>
  </w:num>
  <w:num w:numId="5" w16cid:durableId="536964109">
    <w:abstractNumId w:val="4"/>
  </w:num>
  <w:num w:numId="6" w16cid:durableId="844589603">
    <w:abstractNumId w:val="3"/>
  </w:num>
  <w:num w:numId="7" w16cid:durableId="912277595">
    <w:abstractNumId w:val="10"/>
  </w:num>
  <w:num w:numId="8" w16cid:durableId="124278534">
    <w:abstractNumId w:val="8"/>
  </w:num>
  <w:num w:numId="9" w16cid:durableId="1071461615">
    <w:abstractNumId w:val="6"/>
  </w:num>
  <w:num w:numId="10" w16cid:durableId="1929074616">
    <w:abstractNumId w:val="5"/>
  </w:num>
  <w:num w:numId="11" w16cid:durableId="650713140">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intFractionalCharacterWidth/>
  <w:embedSystemFonts/>
  <w:activeWritingStyle w:appName="MSWord" w:lang="en-GB" w:vendorID="64" w:dllVersion="6" w:nlCheck="1" w:checkStyle="0"/>
  <w:activeWritingStyle w:appName="MSWord" w:lang="en-AU" w:vendorID="64" w:dllVersion="6" w:nlCheck="1" w:checkStyle="1"/>
  <w:activeWritingStyle w:appName="MSWord" w:lang="en-US" w:vendorID="64" w:dllVersion="6" w:nlCheck="1" w:checkStyle="0"/>
  <w:activeWritingStyle w:appName="MSWord" w:lang="fr-FR" w:vendorID="64" w:dllVersion="6" w:nlCheck="1" w:checkStyle="1"/>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94D"/>
    <w:rsid w:val="00000780"/>
    <w:rsid w:val="000009DC"/>
    <w:rsid w:val="0000123F"/>
    <w:rsid w:val="00002A4E"/>
    <w:rsid w:val="00002B99"/>
    <w:rsid w:val="0000304F"/>
    <w:rsid w:val="0000350B"/>
    <w:rsid w:val="00003B74"/>
    <w:rsid w:val="00003DFC"/>
    <w:rsid w:val="00003F03"/>
    <w:rsid w:val="000046A8"/>
    <w:rsid w:val="00004887"/>
    <w:rsid w:val="0000687B"/>
    <w:rsid w:val="00006A87"/>
    <w:rsid w:val="0000770C"/>
    <w:rsid w:val="00007F63"/>
    <w:rsid w:val="00010156"/>
    <w:rsid w:val="0001201E"/>
    <w:rsid w:val="0001206A"/>
    <w:rsid w:val="00012401"/>
    <w:rsid w:val="00012EE1"/>
    <w:rsid w:val="000135B1"/>
    <w:rsid w:val="0001416B"/>
    <w:rsid w:val="0001482F"/>
    <w:rsid w:val="00014F5E"/>
    <w:rsid w:val="000155D5"/>
    <w:rsid w:val="00016B9B"/>
    <w:rsid w:val="00016EEF"/>
    <w:rsid w:val="000176B8"/>
    <w:rsid w:val="000224BA"/>
    <w:rsid w:val="000228FF"/>
    <w:rsid w:val="000232EA"/>
    <w:rsid w:val="00023712"/>
    <w:rsid w:val="000238CD"/>
    <w:rsid w:val="0002418E"/>
    <w:rsid w:val="00024226"/>
    <w:rsid w:val="0002486B"/>
    <w:rsid w:val="00024DCF"/>
    <w:rsid w:val="0002548B"/>
    <w:rsid w:val="00025EB6"/>
    <w:rsid w:val="00026195"/>
    <w:rsid w:val="000276CF"/>
    <w:rsid w:val="00027DC5"/>
    <w:rsid w:val="0003138A"/>
    <w:rsid w:val="00032E11"/>
    <w:rsid w:val="000330EE"/>
    <w:rsid w:val="00033F8C"/>
    <w:rsid w:val="00034A86"/>
    <w:rsid w:val="000362EA"/>
    <w:rsid w:val="00036661"/>
    <w:rsid w:val="00036F49"/>
    <w:rsid w:val="00040DDD"/>
    <w:rsid w:val="00042EE7"/>
    <w:rsid w:val="00043039"/>
    <w:rsid w:val="00043DE8"/>
    <w:rsid w:val="0004421E"/>
    <w:rsid w:val="00044727"/>
    <w:rsid w:val="00044E1D"/>
    <w:rsid w:val="00045676"/>
    <w:rsid w:val="00045F2E"/>
    <w:rsid w:val="00050430"/>
    <w:rsid w:val="0005067C"/>
    <w:rsid w:val="00051BA5"/>
    <w:rsid w:val="00052F95"/>
    <w:rsid w:val="00053FD4"/>
    <w:rsid w:val="00055CA4"/>
    <w:rsid w:val="00056179"/>
    <w:rsid w:val="000565AD"/>
    <w:rsid w:val="000570F0"/>
    <w:rsid w:val="0005758A"/>
    <w:rsid w:val="00057FD4"/>
    <w:rsid w:val="00060806"/>
    <w:rsid w:val="00062C5D"/>
    <w:rsid w:val="00063A83"/>
    <w:rsid w:val="00065C10"/>
    <w:rsid w:val="00066163"/>
    <w:rsid w:val="0006707C"/>
    <w:rsid w:val="00067C8F"/>
    <w:rsid w:val="00070119"/>
    <w:rsid w:val="0007139A"/>
    <w:rsid w:val="000716EC"/>
    <w:rsid w:val="000717A9"/>
    <w:rsid w:val="00072C20"/>
    <w:rsid w:val="0007448D"/>
    <w:rsid w:val="0007490F"/>
    <w:rsid w:val="00074AB4"/>
    <w:rsid w:val="0007558A"/>
    <w:rsid w:val="00075BE4"/>
    <w:rsid w:val="000762E6"/>
    <w:rsid w:val="00076862"/>
    <w:rsid w:val="0007686E"/>
    <w:rsid w:val="00077322"/>
    <w:rsid w:val="0008177D"/>
    <w:rsid w:val="000828E7"/>
    <w:rsid w:val="00083AB7"/>
    <w:rsid w:val="00083C6D"/>
    <w:rsid w:val="00086537"/>
    <w:rsid w:val="000865E8"/>
    <w:rsid w:val="00087C39"/>
    <w:rsid w:val="00087C9B"/>
    <w:rsid w:val="00090D27"/>
    <w:rsid w:val="00090E48"/>
    <w:rsid w:val="00090EE0"/>
    <w:rsid w:val="00091BED"/>
    <w:rsid w:val="00091F50"/>
    <w:rsid w:val="000936B0"/>
    <w:rsid w:val="00093E0F"/>
    <w:rsid w:val="00093F4C"/>
    <w:rsid w:val="00095DF1"/>
    <w:rsid w:val="000962B5"/>
    <w:rsid w:val="00096ACB"/>
    <w:rsid w:val="0009767F"/>
    <w:rsid w:val="00097B63"/>
    <w:rsid w:val="000A0DA9"/>
    <w:rsid w:val="000A120D"/>
    <w:rsid w:val="000A141B"/>
    <w:rsid w:val="000A1463"/>
    <w:rsid w:val="000A162D"/>
    <w:rsid w:val="000A1922"/>
    <w:rsid w:val="000A2377"/>
    <w:rsid w:val="000A350D"/>
    <w:rsid w:val="000A46A5"/>
    <w:rsid w:val="000A4C8C"/>
    <w:rsid w:val="000A5D90"/>
    <w:rsid w:val="000A5E75"/>
    <w:rsid w:val="000A6611"/>
    <w:rsid w:val="000A78D6"/>
    <w:rsid w:val="000B06C8"/>
    <w:rsid w:val="000B0926"/>
    <w:rsid w:val="000B0D49"/>
    <w:rsid w:val="000B0FCA"/>
    <w:rsid w:val="000B16FE"/>
    <w:rsid w:val="000B26B0"/>
    <w:rsid w:val="000B26D0"/>
    <w:rsid w:val="000B27BB"/>
    <w:rsid w:val="000B2885"/>
    <w:rsid w:val="000B28A8"/>
    <w:rsid w:val="000B2C0F"/>
    <w:rsid w:val="000B2F70"/>
    <w:rsid w:val="000B3B48"/>
    <w:rsid w:val="000B4698"/>
    <w:rsid w:val="000B5755"/>
    <w:rsid w:val="000B5C32"/>
    <w:rsid w:val="000B609A"/>
    <w:rsid w:val="000B6165"/>
    <w:rsid w:val="000B7449"/>
    <w:rsid w:val="000B75E4"/>
    <w:rsid w:val="000B7C5E"/>
    <w:rsid w:val="000C0249"/>
    <w:rsid w:val="000C0969"/>
    <w:rsid w:val="000C0998"/>
    <w:rsid w:val="000C1292"/>
    <w:rsid w:val="000C12F8"/>
    <w:rsid w:val="000C147B"/>
    <w:rsid w:val="000C1C2E"/>
    <w:rsid w:val="000C2653"/>
    <w:rsid w:val="000C29EC"/>
    <w:rsid w:val="000C2A0C"/>
    <w:rsid w:val="000C382E"/>
    <w:rsid w:val="000C3AED"/>
    <w:rsid w:val="000C4BCE"/>
    <w:rsid w:val="000C4EBB"/>
    <w:rsid w:val="000C5EDF"/>
    <w:rsid w:val="000C6916"/>
    <w:rsid w:val="000C6954"/>
    <w:rsid w:val="000C6FAD"/>
    <w:rsid w:val="000C7B85"/>
    <w:rsid w:val="000D0250"/>
    <w:rsid w:val="000D0848"/>
    <w:rsid w:val="000D0DCB"/>
    <w:rsid w:val="000D1E59"/>
    <w:rsid w:val="000D2C01"/>
    <w:rsid w:val="000D2F1C"/>
    <w:rsid w:val="000D3502"/>
    <w:rsid w:val="000D470D"/>
    <w:rsid w:val="000D47E2"/>
    <w:rsid w:val="000D4C97"/>
    <w:rsid w:val="000D5C82"/>
    <w:rsid w:val="000D7B11"/>
    <w:rsid w:val="000E08FD"/>
    <w:rsid w:val="000E1931"/>
    <w:rsid w:val="000E2674"/>
    <w:rsid w:val="000E2C2B"/>
    <w:rsid w:val="000E3533"/>
    <w:rsid w:val="000E414C"/>
    <w:rsid w:val="000E56B7"/>
    <w:rsid w:val="000E7332"/>
    <w:rsid w:val="000E7639"/>
    <w:rsid w:val="000E7A4E"/>
    <w:rsid w:val="000F1B20"/>
    <w:rsid w:val="000F27A0"/>
    <w:rsid w:val="000F4108"/>
    <w:rsid w:val="000F5793"/>
    <w:rsid w:val="000F5CCF"/>
    <w:rsid w:val="000F6244"/>
    <w:rsid w:val="000F6299"/>
    <w:rsid w:val="000F7FB0"/>
    <w:rsid w:val="00100C1A"/>
    <w:rsid w:val="00100CAD"/>
    <w:rsid w:val="00100D3E"/>
    <w:rsid w:val="00100D4A"/>
    <w:rsid w:val="00101AA9"/>
    <w:rsid w:val="00101AD6"/>
    <w:rsid w:val="00101F24"/>
    <w:rsid w:val="001041F4"/>
    <w:rsid w:val="00104309"/>
    <w:rsid w:val="0010446E"/>
    <w:rsid w:val="00104944"/>
    <w:rsid w:val="00104FCC"/>
    <w:rsid w:val="001050F6"/>
    <w:rsid w:val="00106025"/>
    <w:rsid w:val="00106D9D"/>
    <w:rsid w:val="00107530"/>
    <w:rsid w:val="00110135"/>
    <w:rsid w:val="001108D5"/>
    <w:rsid w:val="00110B2E"/>
    <w:rsid w:val="001110B3"/>
    <w:rsid w:val="00111823"/>
    <w:rsid w:val="00111E43"/>
    <w:rsid w:val="0011286A"/>
    <w:rsid w:val="001128E6"/>
    <w:rsid w:val="00112A36"/>
    <w:rsid w:val="00112C42"/>
    <w:rsid w:val="0011313A"/>
    <w:rsid w:val="00113C9D"/>
    <w:rsid w:val="00114E61"/>
    <w:rsid w:val="001158FE"/>
    <w:rsid w:val="001164E5"/>
    <w:rsid w:val="001169AE"/>
    <w:rsid w:val="00116EE6"/>
    <w:rsid w:val="00120D8C"/>
    <w:rsid w:val="001213D9"/>
    <w:rsid w:val="001215A7"/>
    <w:rsid w:val="001222D4"/>
    <w:rsid w:val="0012335F"/>
    <w:rsid w:val="00123EBC"/>
    <w:rsid w:val="00124731"/>
    <w:rsid w:val="00124AA4"/>
    <w:rsid w:val="00125D8F"/>
    <w:rsid w:val="00125E1F"/>
    <w:rsid w:val="001262C3"/>
    <w:rsid w:val="00126B6E"/>
    <w:rsid w:val="00126E8E"/>
    <w:rsid w:val="001270B8"/>
    <w:rsid w:val="00127FB1"/>
    <w:rsid w:val="0013035A"/>
    <w:rsid w:val="00130815"/>
    <w:rsid w:val="0013117B"/>
    <w:rsid w:val="001321C2"/>
    <w:rsid w:val="0013232B"/>
    <w:rsid w:val="001342B0"/>
    <w:rsid w:val="0013446A"/>
    <w:rsid w:val="00135C08"/>
    <w:rsid w:val="00135C8A"/>
    <w:rsid w:val="00135C8D"/>
    <w:rsid w:val="001360B8"/>
    <w:rsid w:val="0013677E"/>
    <w:rsid w:val="001406CE"/>
    <w:rsid w:val="00140BE7"/>
    <w:rsid w:val="0014334D"/>
    <w:rsid w:val="001439E6"/>
    <w:rsid w:val="00143EC7"/>
    <w:rsid w:val="001455AE"/>
    <w:rsid w:val="001458E6"/>
    <w:rsid w:val="0014698A"/>
    <w:rsid w:val="00146ED4"/>
    <w:rsid w:val="0015051C"/>
    <w:rsid w:val="00150DCE"/>
    <w:rsid w:val="001511A1"/>
    <w:rsid w:val="001519EE"/>
    <w:rsid w:val="00151A69"/>
    <w:rsid w:val="00151A6B"/>
    <w:rsid w:val="00152FF8"/>
    <w:rsid w:val="0015368D"/>
    <w:rsid w:val="00153C3B"/>
    <w:rsid w:val="00156BE9"/>
    <w:rsid w:val="00156ED7"/>
    <w:rsid w:val="001579EB"/>
    <w:rsid w:val="00157AE2"/>
    <w:rsid w:val="0016069D"/>
    <w:rsid w:val="00161001"/>
    <w:rsid w:val="00161100"/>
    <w:rsid w:val="001622E8"/>
    <w:rsid w:val="001634FE"/>
    <w:rsid w:val="00163C96"/>
    <w:rsid w:val="0016576D"/>
    <w:rsid w:val="00166A14"/>
    <w:rsid w:val="0016737F"/>
    <w:rsid w:val="0017085B"/>
    <w:rsid w:val="00170DFB"/>
    <w:rsid w:val="0017107A"/>
    <w:rsid w:val="00171700"/>
    <w:rsid w:val="0017193E"/>
    <w:rsid w:val="001722A0"/>
    <w:rsid w:val="001729A3"/>
    <w:rsid w:val="00173526"/>
    <w:rsid w:val="00174403"/>
    <w:rsid w:val="00174767"/>
    <w:rsid w:val="00174DC7"/>
    <w:rsid w:val="00174E3D"/>
    <w:rsid w:val="00175B90"/>
    <w:rsid w:val="00175D2E"/>
    <w:rsid w:val="00176252"/>
    <w:rsid w:val="001768BA"/>
    <w:rsid w:val="001803A5"/>
    <w:rsid w:val="00180C56"/>
    <w:rsid w:val="00181482"/>
    <w:rsid w:val="00181A61"/>
    <w:rsid w:val="001823B2"/>
    <w:rsid w:val="001824C0"/>
    <w:rsid w:val="0018296B"/>
    <w:rsid w:val="0018358D"/>
    <w:rsid w:val="001838C6"/>
    <w:rsid w:val="001840F1"/>
    <w:rsid w:val="0018419D"/>
    <w:rsid w:val="00184535"/>
    <w:rsid w:val="00184F59"/>
    <w:rsid w:val="001865DD"/>
    <w:rsid w:val="00186A0F"/>
    <w:rsid w:val="00186B26"/>
    <w:rsid w:val="0018743A"/>
    <w:rsid w:val="001911E6"/>
    <w:rsid w:val="00191E9F"/>
    <w:rsid w:val="00191EBB"/>
    <w:rsid w:val="00192307"/>
    <w:rsid w:val="0019268E"/>
    <w:rsid w:val="00192933"/>
    <w:rsid w:val="00192B51"/>
    <w:rsid w:val="00192B81"/>
    <w:rsid w:val="00193446"/>
    <w:rsid w:val="0019419A"/>
    <w:rsid w:val="001943DE"/>
    <w:rsid w:val="00194DDB"/>
    <w:rsid w:val="00194FB2"/>
    <w:rsid w:val="00195452"/>
    <w:rsid w:val="00195ACC"/>
    <w:rsid w:val="00195D14"/>
    <w:rsid w:val="00195EBF"/>
    <w:rsid w:val="00196B08"/>
    <w:rsid w:val="00196C2B"/>
    <w:rsid w:val="001973CC"/>
    <w:rsid w:val="001973E9"/>
    <w:rsid w:val="00197500"/>
    <w:rsid w:val="00197A1E"/>
    <w:rsid w:val="001A032A"/>
    <w:rsid w:val="001A0C56"/>
    <w:rsid w:val="001A13AD"/>
    <w:rsid w:val="001A1620"/>
    <w:rsid w:val="001A583A"/>
    <w:rsid w:val="001A77FE"/>
    <w:rsid w:val="001A79EA"/>
    <w:rsid w:val="001B039D"/>
    <w:rsid w:val="001B0B09"/>
    <w:rsid w:val="001B0D8A"/>
    <w:rsid w:val="001B12E7"/>
    <w:rsid w:val="001B1E70"/>
    <w:rsid w:val="001B2248"/>
    <w:rsid w:val="001B2736"/>
    <w:rsid w:val="001B434E"/>
    <w:rsid w:val="001B46C9"/>
    <w:rsid w:val="001B4AAF"/>
    <w:rsid w:val="001B67E1"/>
    <w:rsid w:val="001B76E2"/>
    <w:rsid w:val="001B77EC"/>
    <w:rsid w:val="001C2E25"/>
    <w:rsid w:val="001C3C37"/>
    <w:rsid w:val="001C548A"/>
    <w:rsid w:val="001C6236"/>
    <w:rsid w:val="001C6E10"/>
    <w:rsid w:val="001C7155"/>
    <w:rsid w:val="001C79B4"/>
    <w:rsid w:val="001C79C0"/>
    <w:rsid w:val="001D018C"/>
    <w:rsid w:val="001D027F"/>
    <w:rsid w:val="001D0891"/>
    <w:rsid w:val="001D1665"/>
    <w:rsid w:val="001D2586"/>
    <w:rsid w:val="001D2AF2"/>
    <w:rsid w:val="001D2AFB"/>
    <w:rsid w:val="001D3AAD"/>
    <w:rsid w:val="001D44C4"/>
    <w:rsid w:val="001D5630"/>
    <w:rsid w:val="001D5CC4"/>
    <w:rsid w:val="001E0106"/>
    <w:rsid w:val="001E1287"/>
    <w:rsid w:val="001E1393"/>
    <w:rsid w:val="001E18B2"/>
    <w:rsid w:val="001E1998"/>
    <w:rsid w:val="001E1D51"/>
    <w:rsid w:val="001E200F"/>
    <w:rsid w:val="001E317F"/>
    <w:rsid w:val="001E3442"/>
    <w:rsid w:val="001E396D"/>
    <w:rsid w:val="001E5C4B"/>
    <w:rsid w:val="001E6E58"/>
    <w:rsid w:val="001E7083"/>
    <w:rsid w:val="001E7160"/>
    <w:rsid w:val="001E76F2"/>
    <w:rsid w:val="001E79A5"/>
    <w:rsid w:val="001E7D22"/>
    <w:rsid w:val="001F0C86"/>
    <w:rsid w:val="001F18CD"/>
    <w:rsid w:val="001F20AE"/>
    <w:rsid w:val="001F21A1"/>
    <w:rsid w:val="001F28E3"/>
    <w:rsid w:val="001F2FAB"/>
    <w:rsid w:val="001F3F2C"/>
    <w:rsid w:val="001F418C"/>
    <w:rsid w:val="001F5A69"/>
    <w:rsid w:val="001F5BC4"/>
    <w:rsid w:val="001F7A71"/>
    <w:rsid w:val="00202D6D"/>
    <w:rsid w:val="00202DD4"/>
    <w:rsid w:val="00203C50"/>
    <w:rsid w:val="00203C52"/>
    <w:rsid w:val="0020460D"/>
    <w:rsid w:val="00204737"/>
    <w:rsid w:val="0020585E"/>
    <w:rsid w:val="00205DD1"/>
    <w:rsid w:val="00205E2F"/>
    <w:rsid w:val="00206233"/>
    <w:rsid w:val="002064ED"/>
    <w:rsid w:val="002069A0"/>
    <w:rsid w:val="00206BC7"/>
    <w:rsid w:val="00207741"/>
    <w:rsid w:val="00207A19"/>
    <w:rsid w:val="00210A6C"/>
    <w:rsid w:val="002112DE"/>
    <w:rsid w:val="00212801"/>
    <w:rsid w:val="002129F9"/>
    <w:rsid w:val="00214FD3"/>
    <w:rsid w:val="00216B79"/>
    <w:rsid w:val="0021709C"/>
    <w:rsid w:val="00220124"/>
    <w:rsid w:val="0022044C"/>
    <w:rsid w:val="0022204C"/>
    <w:rsid w:val="00222C3C"/>
    <w:rsid w:val="00222C4C"/>
    <w:rsid w:val="00222FF8"/>
    <w:rsid w:val="00223A39"/>
    <w:rsid w:val="0022486B"/>
    <w:rsid w:val="002253E9"/>
    <w:rsid w:val="002257BC"/>
    <w:rsid w:val="002259B6"/>
    <w:rsid w:val="00226547"/>
    <w:rsid w:val="00226CC7"/>
    <w:rsid w:val="00227C28"/>
    <w:rsid w:val="0023022F"/>
    <w:rsid w:val="00230801"/>
    <w:rsid w:val="00231392"/>
    <w:rsid w:val="0023159D"/>
    <w:rsid w:val="00231A2D"/>
    <w:rsid w:val="00233294"/>
    <w:rsid w:val="002339C6"/>
    <w:rsid w:val="00234CEA"/>
    <w:rsid w:val="0023526B"/>
    <w:rsid w:val="0023534C"/>
    <w:rsid w:val="00235359"/>
    <w:rsid w:val="00235A0B"/>
    <w:rsid w:val="00235FCC"/>
    <w:rsid w:val="00236272"/>
    <w:rsid w:val="00236587"/>
    <w:rsid w:val="00236C51"/>
    <w:rsid w:val="0023754A"/>
    <w:rsid w:val="002377BD"/>
    <w:rsid w:val="00237A53"/>
    <w:rsid w:val="00240038"/>
    <w:rsid w:val="002429B4"/>
    <w:rsid w:val="00243B4E"/>
    <w:rsid w:val="00243C06"/>
    <w:rsid w:val="00244191"/>
    <w:rsid w:val="002446B8"/>
    <w:rsid w:val="00244FC6"/>
    <w:rsid w:val="00246A6B"/>
    <w:rsid w:val="002503B0"/>
    <w:rsid w:val="002504E0"/>
    <w:rsid w:val="002509F7"/>
    <w:rsid w:val="00250BC9"/>
    <w:rsid w:val="00251C9A"/>
    <w:rsid w:val="00251CAB"/>
    <w:rsid w:val="002521DB"/>
    <w:rsid w:val="002524F8"/>
    <w:rsid w:val="00253622"/>
    <w:rsid w:val="00255624"/>
    <w:rsid w:val="002558C1"/>
    <w:rsid w:val="002568E1"/>
    <w:rsid w:val="00257611"/>
    <w:rsid w:val="00260095"/>
    <w:rsid w:val="0026018B"/>
    <w:rsid w:val="00261065"/>
    <w:rsid w:val="0026168C"/>
    <w:rsid w:val="00261C46"/>
    <w:rsid w:val="0026283F"/>
    <w:rsid w:val="002631C1"/>
    <w:rsid w:val="00263244"/>
    <w:rsid w:val="002633D3"/>
    <w:rsid w:val="00264FD2"/>
    <w:rsid w:val="00265075"/>
    <w:rsid w:val="00265E23"/>
    <w:rsid w:val="00266C4A"/>
    <w:rsid w:val="00267380"/>
    <w:rsid w:val="00267A1A"/>
    <w:rsid w:val="002705D3"/>
    <w:rsid w:val="00270B68"/>
    <w:rsid w:val="00270BB1"/>
    <w:rsid w:val="00271292"/>
    <w:rsid w:val="00271EFC"/>
    <w:rsid w:val="002723A5"/>
    <w:rsid w:val="0027258D"/>
    <w:rsid w:val="002725D7"/>
    <w:rsid w:val="00272FFF"/>
    <w:rsid w:val="002731B2"/>
    <w:rsid w:val="00276111"/>
    <w:rsid w:val="002768D6"/>
    <w:rsid w:val="00276C5E"/>
    <w:rsid w:val="00276C81"/>
    <w:rsid w:val="0027758D"/>
    <w:rsid w:val="00277A3C"/>
    <w:rsid w:val="00280799"/>
    <w:rsid w:val="00281423"/>
    <w:rsid w:val="00281A32"/>
    <w:rsid w:val="00281C3C"/>
    <w:rsid w:val="002839B5"/>
    <w:rsid w:val="00283CD9"/>
    <w:rsid w:val="002848F9"/>
    <w:rsid w:val="002856BF"/>
    <w:rsid w:val="0028588C"/>
    <w:rsid w:val="00285F99"/>
    <w:rsid w:val="00287160"/>
    <w:rsid w:val="00287563"/>
    <w:rsid w:val="002875E7"/>
    <w:rsid w:val="0029066C"/>
    <w:rsid w:val="0029109C"/>
    <w:rsid w:val="00291982"/>
    <w:rsid w:val="00291AF5"/>
    <w:rsid w:val="00291C5A"/>
    <w:rsid w:val="002925CC"/>
    <w:rsid w:val="002944E4"/>
    <w:rsid w:val="002952F6"/>
    <w:rsid w:val="00295751"/>
    <w:rsid w:val="0029596C"/>
    <w:rsid w:val="00295A2D"/>
    <w:rsid w:val="00295BFC"/>
    <w:rsid w:val="00296E23"/>
    <w:rsid w:val="002A0A27"/>
    <w:rsid w:val="002A107C"/>
    <w:rsid w:val="002A1D58"/>
    <w:rsid w:val="002A2335"/>
    <w:rsid w:val="002A3046"/>
    <w:rsid w:val="002A41B1"/>
    <w:rsid w:val="002A447B"/>
    <w:rsid w:val="002A44B4"/>
    <w:rsid w:val="002A504E"/>
    <w:rsid w:val="002A6A96"/>
    <w:rsid w:val="002A7988"/>
    <w:rsid w:val="002B1225"/>
    <w:rsid w:val="002B1910"/>
    <w:rsid w:val="002B2DBA"/>
    <w:rsid w:val="002B3200"/>
    <w:rsid w:val="002B366A"/>
    <w:rsid w:val="002B5A0A"/>
    <w:rsid w:val="002B7131"/>
    <w:rsid w:val="002B7563"/>
    <w:rsid w:val="002C1108"/>
    <w:rsid w:val="002C1182"/>
    <w:rsid w:val="002C138A"/>
    <w:rsid w:val="002C1746"/>
    <w:rsid w:val="002C17E1"/>
    <w:rsid w:val="002C1B89"/>
    <w:rsid w:val="002C2EEE"/>
    <w:rsid w:val="002C3509"/>
    <w:rsid w:val="002C3C23"/>
    <w:rsid w:val="002C4582"/>
    <w:rsid w:val="002C5113"/>
    <w:rsid w:val="002C5750"/>
    <w:rsid w:val="002C6371"/>
    <w:rsid w:val="002C6DE5"/>
    <w:rsid w:val="002C7185"/>
    <w:rsid w:val="002D0953"/>
    <w:rsid w:val="002D1076"/>
    <w:rsid w:val="002D1128"/>
    <w:rsid w:val="002D16FB"/>
    <w:rsid w:val="002D2D6B"/>
    <w:rsid w:val="002D46BB"/>
    <w:rsid w:val="002D4928"/>
    <w:rsid w:val="002D49DE"/>
    <w:rsid w:val="002D5D54"/>
    <w:rsid w:val="002D6DA2"/>
    <w:rsid w:val="002D6E6C"/>
    <w:rsid w:val="002D7539"/>
    <w:rsid w:val="002D77AE"/>
    <w:rsid w:val="002D7DD8"/>
    <w:rsid w:val="002E0286"/>
    <w:rsid w:val="002E2517"/>
    <w:rsid w:val="002E2D1D"/>
    <w:rsid w:val="002E3ACC"/>
    <w:rsid w:val="002E3AEB"/>
    <w:rsid w:val="002E4CD4"/>
    <w:rsid w:val="002E5975"/>
    <w:rsid w:val="002E6158"/>
    <w:rsid w:val="002E65B3"/>
    <w:rsid w:val="002E6DC4"/>
    <w:rsid w:val="002E7420"/>
    <w:rsid w:val="002F06B7"/>
    <w:rsid w:val="002F114E"/>
    <w:rsid w:val="002F1AAA"/>
    <w:rsid w:val="002F1AF3"/>
    <w:rsid w:val="002F22E5"/>
    <w:rsid w:val="002F3A6B"/>
    <w:rsid w:val="002F4443"/>
    <w:rsid w:val="002F4799"/>
    <w:rsid w:val="002F48D8"/>
    <w:rsid w:val="002F7E03"/>
    <w:rsid w:val="00301F41"/>
    <w:rsid w:val="0030298F"/>
    <w:rsid w:val="00302D88"/>
    <w:rsid w:val="00303A51"/>
    <w:rsid w:val="00304715"/>
    <w:rsid w:val="003047E5"/>
    <w:rsid w:val="00304948"/>
    <w:rsid w:val="00306348"/>
    <w:rsid w:val="0030759C"/>
    <w:rsid w:val="00307C96"/>
    <w:rsid w:val="00307CF4"/>
    <w:rsid w:val="003110BC"/>
    <w:rsid w:val="00311B81"/>
    <w:rsid w:val="00311E13"/>
    <w:rsid w:val="003130C7"/>
    <w:rsid w:val="003135F7"/>
    <w:rsid w:val="0031399B"/>
    <w:rsid w:val="00313A47"/>
    <w:rsid w:val="00313C1E"/>
    <w:rsid w:val="00315672"/>
    <w:rsid w:val="00316222"/>
    <w:rsid w:val="003168C4"/>
    <w:rsid w:val="00316CFB"/>
    <w:rsid w:val="00316E26"/>
    <w:rsid w:val="00317A2A"/>
    <w:rsid w:val="0032025B"/>
    <w:rsid w:val="00320589"/>
    <w:rsid w:val="00321475"/>
    <w:rsid w:val="00323788"/>
    <w:rsid w:val="003238D5"/>
    <w:rsid w:val="003240C0"/>
    <w:rsid w:val="0032427E"/>
    <w:rsid w:val="00324B48"/>
    <w:rsid w:val="003251F0"/>
    <w:rsid w:val="00325345"/>
    <w:rsid w:val="00325385"/>
    <w:rsid w:val="00326905"/>
    <w:rsid w:val="0032761C"/>
    <w:rsid w:val="00330A36"/>
    <w:rsid w:val="0033123F"/>
    <w:rsid w:val="003316DB"/>
    <w:rsid w:val="003322EE"/>
    <w:rsid w:val="00333900"/>
    <w:rsid w:val="00333D9D"/>
    <w:rsid w:val="00334ED3"/>
    <w:rsid w:val="003351C2"/>
    <w:rsid w:val="0033562F"/>
    <w:rsid w:val="0033594E"/>
    <w:rsid w:val="00335B70"/>
    <w:rsid w:val="003364B6"/>
    <w:rsid w:val="00337434"/>
    <w:rsid w:val="00340769"/>
    <w:rsid w:val="00343781"/>
    <w:rsid w:val="003456C5"/>
    <w:rsid w:val="00345719"/>
    <w:rsid w:val="0035036C"/>
    <w:rsid w:val="00350C9D"/>
    <w:rsid w:val="00351276"/>
    <w:rsid w:val="00351B5F"/>
    <w:rsid w:val="00352227"/>
    <w:rsid w:val="00352488"/>
    <w:rsid w:val="00352FCC"/>
    <w:rsid w:val="003532E0"/>
    <w:rsid w:val="00354176"/>
    <w:rsid w:val="00354B7C"/>
    <w:rsid w:val="0035583A"/>
    <w:rsid w:val="00355D08"/>
    <w:rsid w:val="00355FCE"/>
    <w:rsid w:val="003573A5"/>
    <w:rsid w:val="00361158"/>
    <w:rsid w:val="003616EB"/>
    <w:rsid w:val="003636D7"/>
    <w:rsid w:val="00364A88"/>
    <w:rsid w:val="00365AAB"/>
    <w:rsid w:val="00365C04"/>
    <w:rsid w:val="003672B5"/>
    <w:rsid w:val="0036782E"/>
    <w:rsid w:val="003679C0"/>
    <w:rsid w:val="00367E5B"/>
    <w:rsid w:val="003701D2"/>
    <w:rsid w:val="003705EF"/>
    <w:rsid w:val="00371D4F"/>
    <w:rsid w:val="00372A0A"/>
    <w:rsid w:val="00372E81"/>
    <w:rsid w:val="0037351F"/>
    <w:rsid w:val="003743BE"/>
    <w:rsid w:val="003749AD"/>
    <w:rsid w:val="00375204"/>
    <w:rsid w:val="00375969"/>
    <w:rsid w:val="0037600F"/>
    <w:rsid w:val="003766F2"/>
    <w:rsid w:val="003768B8"/>
    <w:rsid w:val="00376FDA"/>
    <w:rsid w:val="00377961"/>
    <w:rsid w:val="003800BE"/>
    <w:rsid w:val="00380104"/>
    <w:rsid w:val="00380180"/>
    <w:rsid w:val="003802AA"/>
    <w:rsid w:val="00380AAA"/>
    <w:rsid w:val="003820D8"/>
    <w:rsid w:val="003821D4"/>
    <w:rsid w:val="00382387"/>
    <w:rsid w:val="00382A77"/>
    <w:rsid w:val="003833AC"/>
    <w:rsid w:val="0038378A"/>
    <w:rsid w:val="0038406C"/>
    <w:rsid w:val="00384998"/>
    <w:rsid w:val="00384C16"/>
    <w:rsid w:val="00384C1B"/>
    <w:rsid w:val="00384FC0"/>
    <w:rsid w:val="003861AA"/>
    <w:rsid w:val="00387C7D"/>
    <w:rsid w:val="00390177"/>
    <w:rsid w:val="00390C38"/>
    <w:rsid w:val="00391AF4"/>
    <w:rsid w:val="003920FD"/>
    <w:rsid w:val="00392153"/>
    <w:rsid w:val="00394A3F"/>
    <w:rsid w:val="00395055"/>
    <w:rsid w:val="00396066"/>
    <w:rsid w:val="00396BD9"/>
    <w:rsid w:val="00396EE9"/>
    <w:rsid w:val="00397096"/>
    <w:rsid w:val="003A0B75"/>
    <w:rsid w:val="003A1071"/>
    <w:rsid w:val="003A44B7"/>
    <w:rsid w:val="003A565C"/>
    <w:rsid w:val="003A5E3A"/>
    <w:rsid w:val="003A61DF"/>
    <w:rsid w:val="003A7B9F"/>
    <w:rsid w:val="003A7BC9"/>
    <w:rsid w:val="003B0E40"/>
    <w:rsid w:val="003B1772"/>
    <w:rsid w:val="003B1C42"/>
    <w:rsid w:val="003B2E12"/>
    <w:rsid w:val="003B30C9"/>
    <w:rsid w:val="003B4C83"/>
    <w:rsid w:val="003B5060"/>
    <w:rsid w:val="003B6FB1"/>
    <w:rsid w:val="003B767E"/>
    <w:rsid w:val="003C1EBC"/>
    <w:rsid w:val="003C2A33"/>
    <w:rsid w:val="003C49EB"/>
    <w:rsid w:val="003C4B4B"/>
    <w:rsid w:val="003C524D"/>
    <w:rsid w:val="003C531E"/>
    <w:rsid w:val="003C7472"/>
    <w:rsid w:val="003D060F"/>
    <w:rsid w:val="003D204F"/>
    <w:rsid w:val="003D2F97"/>
    <w:rsid w:val="003D3218"/>
    <w:rsid w:val="003D32A6"/>
    <w:rsid w:val="003D3498"/>
    <w:rsid w:val="003D481C"/>
    <w:rsid w:val="003D4D85"/>
    <w:rsid w:val="003D5305"/>
    <w:rsid w:val="003D5936"/>
    <w:rsid w:val="003D65BC"/>
    <w:rsid w:val="003D6935"/>
    <w:rsid w:val="003D77B1"/>
    <w:rsid w:val="003E06CC"/>
    <w:rsid w:val="003E0F01"/>
    <w:rsid w:val="003E1062"/>
    <w:rsid w:val="003E305C"/>
    <w:rsid w:val="003E3D92"/>
    <w:rsid w:val="003E462A"/>
    <w:rsid w:val="003E4708"/>
    <w:rsid w:val="003E51FD"/>
    <w:rsid w:val="003E662F"/>
    <w:rsid w:val="003E6BC1"/>
    <w:rsid w:val="003E71F8"/>
    <w:rsid w:val="003E7B65"/>
    <w:rsid w:val="003F35D3"/>
    <w:rsid w:val="003F562D"/>
    <w:rsid w:val="003F5783"/>
    <w:rsid w:val="003F5867"/>
    <w:rsid w:val="003F7CF5"/>
    <w:rsid w:val="00400F56"/>
    <w:rsid w:val="004010CC"/>
    <w:rsid w:val="004019F2"/>
    <w:rsid w:val="00401EE3"/>
    <w:rsid w:val="004025F7"/>
    <w:rsid w:val="004027D9"/>
    <w:rsid w:val="00402AF0"/>
    <w:rsid w:val="004035EF"/>
    <w:rsid w:val="00403AE2"/>
    <w:rsid w:val="0040469A"/>
    <w:rsid w:val="00404998"/>
    <w:rsid w:val="00404EEB"/>
    <w:rsid w:val="00406484"/>
    <w:rsid w:val="00406615"/>
    <w:rsid w:val="004106D6"/>
    <w:rsid w:val="00411065"/>
    <w:rsid w:val="004116CA"/>
    <w:rsid w:val="004135F3"/>
    <w:rsid w:val="00413EDD"/>
    <w:rsid w:val="0041425D"/>
    <w:rsid w:val="00414F07"/>
    <w:rsid w:val="00415228"/>
    <w:rsid w:val="0041533A"/>
    <w:rsid w:val="00420B12"/>
    <w:rsid w:val="00420F51"/>
    <w:rsid w:val="00421313"/>
    <w:rsid w:val="00421793"/>
    <w:rsid w:val="0042363B"/>
    <w:rsid w:val="004239FA"/>
    <w:rsid w:val="00423B3C"/>
    <w:rsid w:val="0042422A"/>
    <w:rsid w:val="0042428A"/>
    <w:rsid w:val="00426672"/>
    <w:rsid w:val="00427E4B"/>
    <w:rsid w:val="004309FE"/>
    <w:rsid w:val="004312B1"/>
    <w:rsid w:val="004316C4"/>
    <w:rsid w:val="00431960"/>
    <w:rsid w:val="00431E67"/>
    <w:rsid w:val="00431FED"/>
    <w:rsid w:val="00433535"/>
    <w:rsid w:val="00435471"/>
    <w:rsid w:val="00435752"/>
    <w:rsid w:val="0043577A"/>
    <w:rsid w:val="0043598E"/>
    <w:rsid w:val="00435C34"/>
    <w:rsid w:val="00435DAB"/>
    <w:rsid w:val="00437439"/>
    <w:rsid w:val="00437981"/>
    <w:rsid w:val="0044032B"/>
    <w:rsid w:val="0044116A"/>
    <w:rsid w:val="004413A0"/>
    <w:rsid w:val="00441B85"/>
    <w:rsid w:val="00441F03"/>
    <w:rsid w:val="00442945"/>
    <w:rsid w:val="00442E24"/>
    <w:rsid w:val="0044354F"/>
    <w:rsid w:val="0044404B"/>
    <w:rsid w:val="00444189"/>
    <w:rsid w:val="0044481D"/>
    <w:rsid w:val="0044517B"/>
    <w:rsid w:val="004458BF"/>
    <w:rsid w:val="00446AA1"/>
    <w:rsid w:val="00447549"/>
    <w:rsid w:val="00450623"/>
    <w:rsid w:val="00450742"/>
    <w:rsid w:val="0045140D"/>
    <w:rsid w:val="00455583"/>
    <w:rsid w:val="00455817"/>
    <w:rsid w:val="004559B1"/>
    <w:rsid w:val="00455A52"/>
    <w:rsid w:val="00456AC6"/>
    <w:rsid w:val="00456EA7"/>
    <w:rsid w:val="00460178"/>
    <w:rsid w:val="00460A3F"/>
    <w:rsid w:val="00462435"/>
    <w:rsid w:val="00463B04"/>
    <w:rsid w:val="00463BF0"/>
    <w:rsid w:val="00464490"/>
    <w:rsid w:val="004647DF"/>
    <w:rsid w:val="00464A5C"/>
    <w:rsid w:val="004670C1"/>
    <w:rsid w:val="00467231"/>
    <w:rsid w:val="0046796D"/>
    <w:rsid w:val="00467B11"/>
    <w:rsid w:val="00467C85"/>
    <w:rsid w:val="0047015F"/>
    <w:rsid w:val="00470C0A"/>
    <w:rsid w:val="00471047"/>
    <w:rsid w:val="00471563"/>
    <w:rsid w:val="004729D5"/>
    <w:rsid w:val="00473050"/>
    <w:rsid w:val="00473C08"/>
    <w:rsid w:val="00473E70"/>
    <w:rsid w:val="0047505E"/>
    <w:rsid w:val="0047534C"/>
    <w:rsid w:val="00475DF9"/>
    <w:rsid w:val="0047613A"/>
    <w:rsid w:val="00476584"/>
    <w:rsid w:val="00476768"/>
    <w:rsid w:val="0047709F"/>
    <w:rsid w:val="004773B5"/>
    <w:rsid w:val="00480869"/>
    <w:rsid w:val="00480AAA"/>
    <w:rsid w:val="00480D91"/>
    <w:rsid w:val="00481225"/>
    <w:rsid w:val="004819DD"/>
    <w:rsid w:val="00481C99"/>
    <w:rsid w:val="0048239B"/>
    <w:rsid w:val="0048353D"/>
    <w:rsid w:val="004840D2"/>
    <w:rsid w:val="0048549A"/>
    <w:rsid w:val="004875AF"/>
    <w:rsid w:val="00487987"/>
    <w:rsid w:val="00487DCB"/>
    <w:rsid w:val="00490465"/>
    <w:rsid w:val="00490AFC"/>
    <w:rsid w:val="00490B35"/>
    <w:rsid w:val="00490E68"/>
    <w:rsid w:val="0049182F"/>
    <w:rsid w:val="00491E15"/>
    <w:rsid w:val="00493736"/>
    <w:rsid w:val="004938ED"/>
    <w:rsid w:val="0049394D"/>
    <w:rsid w:val="00493A9E"/>
    <w:rsid w:val="00493ABE"/>
    <w:rsid w:val="0049533C"/>
    <w:rsid w:val="004954FD"/>
    <w:rsid w:val="004972BC"/>
    <w:rsid w:val="004978F1"/>
    <w:rsid w:val="004A00CB"/>
    <w:rsid w:val="004A0AB4"/>
    <w:rsid w:val="004A1AED"/>
    <w:rsid w:val="004A1B9E"/>
    <w:rsid w:val="004A2E36"/>
    <w:rsid w:val="004A33E3"/>
    <w:rsid w:val="004A3549"/>
    <w:rsid w:val="004A5649"/>
    <w:rsid w:val="004A5664"/>
    <w:rsid w:val="004A78DE"/>
    <w:rsid w:val="004B02C2"/>
    <w:rsid w:val="004B0638"/>
    <w:rsid w:val="004B0F59"/>
    <w:rsid w:val="004B10AA"/>
    <w:rsid w:val="004B1456"/>
    <w:rsid w:val="004B4C31"/>
    <w:rsid w:val="004B4F1B"/>
    <w:rsid w:val="004B5125"/>
    <w:rsid w:val="004B5893"/>
    <w:rsid w:val="004B6084"/>
    <w:rsid w:val="004B64D3"/>
    <w:rsid w:val="004B7478"/>
    <w:rsid w:val="004B7E7D"/>
    <w:rsid w:val="004C077B"/>
    <w:rsid w:val="004C0DF4"/>
    <w:rsid w:val="004C17B3"/>
    <w:rsid w:val="004C23DE"/>
    <w:rsid w:val="004C3CD0"/>
    <w:rsid w:val="004C3F69"/>
    <w:rsid w:val="004C44A0"/>
    <w:rsid w:val="004C6118"/>
    <w:rsid w:val="004C649E"/>
    <w:rsid w:val="004C6C75"/>
    <w:rsid w:val="004D028E"/>
    <w:rsid w:val="004D2EEB"/>
    <w:rsid w:val="004D380B"/>
    <w:rsid w:val="004D4201"/>
    <w:rsid w:val="004D4FE3"/>
    <w:rsid w:val="004D56CA"/>
    <w:rsid w:val="004D5C7A"/>
    <w:rsid w:val="004D7496"/>
    <w:rsid w:val="004D7DB3"/>
    <w:rsid w:val="004E0689"/>
    <w:rsid w:val="004E0E62"/>
    <w:rsid w:val="004E125C"/>
    <w:rsid w:val="004E12E0"/>
    <w:rsid w:val="004E2FC3"/>
    <w:rsid w:val="004E3938"/>
    <w:rsid w:val="004E3953"/>
    <w:rsid w:val="004E395E"/>
    <w:rsid w:val="004E409A"/>
    <w:rsid w:val="004E5981"/>
    <w:rsid w:val="004E5E05"/>
    <w:rsid w:val="004E6C72"/>
    <w:rsid w:val="004E75D4"/>
    <w:rsid w:val="004E7986"/>
    <w:rsid w:val="004E7C7B"/>
    <w:rsid w:val="004E7FCB"/>
    <w:rsid w:val="004F041E"/>
    <w:rsid w:val="004F0FB6"/>
    <w:rsid w:val="004F14F6"/>
    <w:rsid w:val="004F17C3"/>
    <w:rsid w:val="004F258B"/>
    <w:rsid w:val="004F32C4"/>
    <w:rsid w:val="004F3B9D"/>
    <w:rsid w:val="004F4078"/>
    <w:rsid w:val="004F6543"/>
    <w:rsid w:val="004F69D0"/>
    <w:rsid w:val="00500030"/>
    <w:rsid w:val="0050149C"/>
    <w:rsid w:val="00501654"/>
    <w:rsid w:val="0050374A"/>
    <w:rsid w:val="00503869"/>
    <w:rsid w:val="00503A3E"/>
    <w:rsid w:val="0050540C"/>
    <w:rsid w:val="00505618"/>
    <w:rsid w:val="00505F78"/>
    <w:rsid w:val="00507C57"/>
    <w:rsid w:val="00507E30"/>
    <w:rsid w:val="005101B4"/>
    <w:rsid w:val="0051071D"/>
    <w:rsid w:val="00511C26"/>
    <w:rsid w:val="00511E5C"/>
    <w:rsid w:val="0051210D"/>
    <w:rsid w:val="0051267A"/>
    <w:rsid w:val="00513118"/>
    <w:rsid w:val="0051480F"/>
    <w:rsid w:val="00515BC1"/>
    <w:rsid w:val="00515F2A"/>
    <w:rsid w:val="00516B23"/>
    <w:rsid w:val="00516C22"/>
    <w:rsid w:val="0051762A"/>
    <w:rsid w:val="00517A06"/>
    <w:rsid w:val="005205D8"/>
    <w:rsid w:val="005210BC"/>
    <w:rsid w:val="00522AB3"/>
    <w:rsid w:val="005243F5"/>
    <w:rsid w:val="00524EC4"/>
    <w:rsid w:val="0052509E"/>
    <w:rsid w:val="005252A4"/>
    <w:rsid w:val="0052544C"/>
    <w:rsid w:val="00525D0A"/>
    <w:rsid w:val="0052600D"/>
    <w:rsid w:val="005261A5"/>
    <w:rsid w:val="0052644D"/>
    <w:rsid w:val="00526BDB"/>
    <w:rsid w:val="00526DBF"/>
    <w:rsid w:val="00526F69"/>
    <w:rsid w:val="00527C72"/>
    <w:rsid w:val="005301D6"/>
    <w:rsid w:val="00530422"/>
    <w:rsid w:val="00530787"/>
    <w:rsid w:val="005317E3"/>
    <w:rsid w:val="00531B08"/>
    <w:rsid w:val="0053236F"/>
    <w:rsid w:val="00533A83"/>
    <w:rsid w:val="00535206"/>
    <w:rsid w:val="00536128"/>
    <w:rsid w:val="00536387"/>
    <w:rsid w:val="00536544"/>
    <w:rsid w:val="00537030"/>
    <w:rsid w:val="0053769E"/>
    <w:rsid w:val="00540358"/>
    <w:rsid w:val="005404EE"/>
    <w:rsid w:val="00540F29"/>
    <w:rsid w:val="0054108D"/>
    <w:rsid w:val="005413D0"/>
    <w:rsid w:val="0054146E"/>
    <w:rsid w:val="00541543"/>
    <w:rsid w:val="005438F9"/>
    <w:rsid w:val="00546743"/>
    <w:rsid w:val="00550061"/>
    <w:rsid w:val="005508DF"/>
    <w:rsid w:val="00550E40"/>
    <w:rsid w:val="00551FAA"/>
    <w:rsid w:val="00552ACB"/>
    <w:rsid w:val="00554B96"/>
    <w:rsid w:val="005555AD"/>
    <w:rsid w:val="005560B5"/>
    <w:rsid w:val="0055636E"/>
    <w:rsid w:val="005569A2"/>
    <w:rsid w:val="00556A40"/>
    <w:rsid w:val="005572C2"/>
    <w:rsid w:val="005579DA"/>
    <w:rsid w:val="00560A3B"/>
    <w:rsid w:val="00560DB2"/>
    <w:rsid w:val="00562A42"/>
    <w:rsid w:val="0056310D"/>
    <w:rsid w:val="0056348E"/>
    <w:rsid w:val="005634CC"/>
    <w:rsid w:val="00564D44"/>
    <w:rsid w:val="00565276"/>
    <w:rsid w:val="00567121"/>
    <w:rsid w:val="0057147A"/>
    <w:rsid w:val="00571D92"/>
    <w:rsid w:val="0057317A"/>
    <w:rsid w:val="0057621C"/>
    <w:rsid w:val="0057645F"/>
    <w:rsid w:val="0057683B"/>
    <w:rsid w:val="0057683D"/>
    <w:rsid w:val="005774CA"/>
    <w:rsid w:val="00577716"/>
    <w:rsid w:val="00577959"/>
    <w:rsid w:val="0058019F"/>
    <w:rsid w:val="00580332"/>
    <w:rsid w:val="00580B27"/>
    <w:rsid w:val="00580CFC"/>
    <w:rsid w:val="00582260"/>
    <w:rsid w:val="0058283F"/>
    <w:rsid w:val="00582A36"/>
    <w:rsid w:val="00583063"/>
    <w:rsid w:val="0058329F"/>
    <w:rsid w:val="0058332A"/>
    <w:rsid w:val="00583FEC"/>
    <w:rsid w:val="0058449A"/>
    <w:rsid w:val="00585481"/>
    <w:rsid w:val="005855C5"/>
    <w:rsid w:val="0058564C"/>
    <w:rsid w:val="0058584E"/>
    <w:rsid w:val="00587762"/>
    <w:rsid w:val="00587A7B"/>
    <w:rsid w:val="0059156B"/>
    <w:rsid w:val="0059411B"/>
    <w:rsid w:val="005942A5"/>
    <w:rsid w:val="0059465D"/>
    <w:rsid w:val="005960A9"/>
    <w:rsid w:val="00596752"/>
    <w:rsid w:val="0059780F"/>
    <w:rsid w:val="00597A28"/>
    <w:rsid w:val="005A0891"/>
    <w:rsid w:val="005A11BE"/>
    <w:rsid w:val="005A1B1F"/>
    <w:rsid w:val="005A2589"/>
    <w:rsid w:val="005A3C54"/>
    <w:rsid w:val="005A421D"/>
    <w:rsid w:val="005A4287"/>
    <w:rsid w:val="005A4EE4"/>
    <w:rsid w:val="005A5934"/>
    <w:rsid w:val="005A60DB"/>
    <w:rsid w:val="005A6918"/>
    <w:rsid w:val="005B0D23"/>
    <w:rsid w:val="005B108A"/>
    <w:rsid w:val="005B11E1"/>
    <w:rsid w:val="005B1937"/>
    <w:rsid w:val="005B1A02"/>
    <w:rsid w:val="005B28D6"/>
    <w:rsid w:val="005B2FCE"/>
    <w:rsid w:val="005B3561"/>
    <w:rsid w:val="005B3DFD"/>
    <w:rsid w:val="005B43CB"/>
    <w:rsid w:val="005B5052"/>
    <w:rsid w:val="005B5584"/>
    <w:rsid w:val="005B6E33"/>
    <w:rsid w:val="005B7138"/>
    <w:rsid w:val="005B739C"/>
    <w:rsid w:val="005B7ECE"/>
    <w:rsid w:val="005C059F"/>
    <w:rsid w:val="005C0D91"/>
    <w:rsid w:val="005C18C8"/>
    <w:rsid w:val="005C30FA"/>
    <w:rsid w:val="005C3EF7"/>
    <w:rsid w:val="005C4478"/>
    <w:rsid w:val="005C4F3D"/>
    <w:rsid w:val="005C5266"/>
    <w:rsid w:val="005C6563"/>
    <w:rsid w:val="005C664D"/>
    <w:rsid w:val="005D0291"/>
    <w:rsid w:val="005D0B52"/>
    <w:rsid w:val="005D0CE2"/>
    <w:rsid w:val="005D1AF1"/>
    <w:rsid w:val="005D1C62"/>
    <w:rsid w:val="005D2BF2"/>
    <w:rsid w:val="005D2FC9"/>
    <w:rsid w:val="005D33EE"/>
    <w:rsid w:val="005D381A"/>
    <w:rsid w:val="005D3F04"/>
    <w:rsid w:val="005D4EFA"/>
    <w:rsid w:val="005D5258"/>
    <w:rsid w:val="005D5594"/>
    <w:rsid w:val="005D5ECF"/>
    <w:rsid w:val="005D663E"/>
    <w:rsid w:val="005D7085"/>
    <w:rsid w:val="005D75B2"/>
    <w:rsid w:val="005E04DD"/>
    <w:rsid w:val="005E21B3"/>
    <w:rsid w:val="005E2A53"/>
    <w:rsid w:val="005E43F4"/>
    <w:rsid w:val="005E4CE6"/>
    <w:rsid w:val="005E4F2B"/>
    <w:rsid w:val="005E7BEE"/>
    <w:rsid w:val="005F0069"/>
    <w:rsid w:val="005F0545"/>
    <w:rsid w:val="005F0D6D"/>
    <w:rsid w:val="005F1948"/>
    <w:rsid w:val="005F1AC7"/>
    <w:rsid w:val="005F2C84"/>
    <w:rsid w:val="005F392A"/>
    <w:rsid w:val="005F3A1E"/>
    <w:rsid w:val="005F4133"/>
    <w:rsid w:val="005F4EF0"/>
    <w:rsid w:val="005F5983"/>
    <w:rsid w:val="005F5C1F"/>
    <w:rsid w:val="005F5E82"/>
    <w:rsid w:val="005F6B72"/>
    <w:rsid w:val="005F6FD3"/>
    <w:rsid w:val="005F7411"/>
    <w:rsid w:val="005F7A5D"/>
    <w:rsid w:val="0060077A"/>
    <w:rsid w:val="00601DC3"/>
    <w:rsid w:val="00602CA1"/>
    <w:rsid w:val="00602DB8"/>
    <w:rsid w:val="00603263"/>
    <w:rsid w:val="00603928"/>
    <w:rsid w:val="0060408A"/>
    <w:rsid w:val="00604620"/>
    <w:rsid w:val="006046B5"/>
    <w:rsid w:val="00604985"/>
    <w:rsid w:val="00604DB7"/>
    <w:rsid w:val="00605075"/>
    <w:rsid w:val="00605265"/>
    <w:rsid w:val="00607B27"/>
    <w:rsid w:val="00610FCB"/>
    <w:rsid w:val="00611D81"/>
    <w:rsid w:val="006133F1"/>
    <w:rsid w:val="006137D3"/>
    <w:rsid w:val="00613858"/>
    <w:rsid w:val="0061397C"/>
    <w:rsid w:val="00613D01"/>
    <w:rsid w:val="0061445A"/>
    <w:rsid w:val="006166ED"/>
    <w:rsid w:val="00620BCB"/>
    <w:rsid w:val="00620CA2"/>
    <w:rsid w:val="006214C9"/>
    <w:rsid w:val="00622540"/>
    <w:rsid w:val="00624B51"/>
    <w:rsid w:val="00626219"/>
    <w:rsid w:val="00626BFD"/>
    <w:rsid w:val="00626DC6"/>
    <w:rsid w:val="00630039"/>
    <w:rsid w:val="006300E2"/>
    <w:rsid w:val="00630126"/>
    <w:rsid w:val="00630562"/>
    <w:rsid w:val="00630FDD"/>
    <w:rsid w:val="00631069"/>
    <w:rsid w:val="006313EF"/>
    <w:rsid w:val="006319C7"/>
    <w:rsid w:val="006323DE"/>
    <w:rsid w:val="00632B39"/>
    <w:rsid w:val="00633271"/>
    <w:rsid w:val="00633301"/>
    <w:rsid w:val="006338A5"/>
    <w:rsid w:val="00634CCA"/>
    <w:rsid w:val="006351F4"/>
    <w:rsid w:val="00635DD9"/>
    <w:rsid w:val="006365E0"/>
    <w:rsid w:val="006370DF"/>
    <w:rsid w:val="0063720F"/>
    <w:rsid w:val="00637AD5"/>
    <w:rsid w:val="0064085E"/>
    <w:rsid w:val="00641883"/>
    <w:rsid w:val="006433E1"/>
    <w:rsid w:val="0064383F"/>
    <w:rsid w:val="00643BCD"/>
    <w:rsid w:val="00645021"/>
    <w:rsid w:val="00645431"/>
    <w:rsid w:val="00645BF0"/>
    <w:rsid w:val="00645DCE"/>
    <w:rsid w:val="00646044"/>
    <w:rsid w:val="00646265"/>
    <w:rsid w:val="00646678"/>
    <w:rsid w:val="00647C5E"/>
    <w:rsid w:val="00651E9F"/>
    <w:rsid w:val="00652779"/>
    <w:rsid w:val="00654994"/>
    <w:rsid w:val="00654EEB"/>
    <w:rsid w:val="00655406"/>
    <w:rsid w:val="006555FC"/>
    <w:rsid w:val="00656FD8"/>
    <w:rsid w:val="006573ED"/>
    <w:rsid w:val="0065745D"/>
    <w:rsid w:val="00657523"/>
    <w:rsid w:val="00657D1E"/>
    <w:rsid w:val="00660C7F"/>
    <w:rsid w:val="00661078"/>
    <w:rsid w:val="00661BCA"/>
    <w:rsid w:val="006651ED"/>
    <w:rsid w:val="0066623A"/>
    <w:rsid w:val="00666CD9"/>
    <w:rsid w:val="00667889"/>
    <w:rsid w:val="00671374"/>
    <w:rsid w:val="00671F13"/>
    <w:rsid w:val="006727D1"/>
    <w:rsid w:val="00673938"/>
    <w:rsid w:val="006746DF"/>
    <w:rsid w:val="00674C5E"/>
    <w:rsid w:val="00675C9E"/>
    <w:rsid w:val="00675EE5"/>
    <w:rsid w:val="0067603A"/>
    <w:rsid w:val="00676538"/>
    <w:rsid w:val="00676695"/>
    <w:rsid w:val="00676AFF"/>
    <w:rsid w:val="00676F9A"/>
    <w:rsid w:val="00677033"/>
    <w:rsid w:val="00677324"/>
    <w:rsid w:val="00677A12"/>
    <w:rsid w:val="00677E89"/>
    <w:rsid w:val="0068045C"/>
    <w:rsid w:val="0068067B"/>
    <w:rsid w:val="006840E8"/>
    <w:rsid w:val="00685A8A"/>
    <w:rsid w:val="00685EA8"/>
    <w:rsid w:val="006860E7"/>
    <w:rsid w:val="00686EAB"/>
    <w:rsid w:val="006878B7"/>
    <w:rsid w:val="006900AC"/>
    <w:rsid w:val="00690875"/>
    <w:rsid w:val="00690F4D"/>
    <w:rsid w:val="006934B4"/>
    <w:rsid w:val="00693BF2"/>
    <w:rsid w:val="00696B4D"/>
    <w:rsid w:val="00697D82"/>
    <w:rsid w:val="006A05F6"/>
    <w:rsid w:val="006A065A"/>
    <w:rsid w:val="006A0FCF"/>
    <w:rsid w:val="006A3AC3"/>
    <w:rsid w:val="006A3FF9"/>
    <w:rsid w:val="006A50AD"/>
    <w:rsid w:val="006A578A"/>
    <w:rsid w:val="006A7C2F"/>
    <w:rsid w:val="006B01F7"/>
    <w:rsid w:val="006B08CD"/>
    <w:rsid w:val="006B09BB"/>
    <w:rsid w:val="006B09E8"/>
    <w:rsid w:val="006B1FF5"/>
    <w:rsid w:val="006B2418"/>
    <w:rsid w:val="006B2436"/>
    <w:rsid w:val="006B40B2"/>
    <w:rsid w:val="006B60BC"/>
    <w:rsid w:val="006B67BA"/>
    <w:rsid w:val="006B6F98"/>
    <w:rsid w:val="006B75AE"/>
    <w:rsid w:val="006B7AC2"/>
    <w:rsid w:val="006C17AF"/>
    <w:rsid w:val="006C224E"/>
    <w:rsid w:val="006C4C36"/>
    <w:rsid w:val="006C6CA1"/>
    <w:rsid w:val="006D0826"/>
    <w:rsid w:val="006D0C32"/>
    <w:rsid w:val="006D104A"/>
    <w:rsid w:val="006D18AD"/>
    <w:rsid w:val="006D1EF7"/>
    <w:rsid w:val="006D1FF5"/>
    <w:rsid w:val="006D2A58"/>
    <w:rsid w:val="006D33B4"/>
    <w:rsid w:val="006D3806"/>
    <w:rsid w:val="006D48A4"/>
    <w:rsid w:val="006D4BCD"/>
    <w:rsid w:val="006D5760"/>
    <w:rsid w:val="006D5A90"/>
    <w:rsid w:val="006D5E26"/>
    <w:rsid w:val="006D7BE3"/>
    <w:rsid w:val="006E02BB"/>
    <w:rsid w:val="006E04F6"/>
    <w:rsid w:val="006E1246"/>
    <w:rsid w:val="006E1382"/>
    <w:rsid w:val="006E2B0B"/>
    <w:rsid w:val="006E2F4F"/>
    <w:rsid w:val="006E389F"/>
    <w:rsid w:val="006E3B30"/>
    <w:rsid w:val="006E3C97"/>
    <w:rsid w:val="006E44B9"/>
    <w:rsid w:val="006E4C16"/>
    <w:rsid w:val="006E4F06"/>
    <w:rsid w:val="006E5B5E"/>
    <w:rsid w:val="006E7551"/>
    <w:rsid w:val="006E7C81"/>
    <w:rsid w:val="006F0244"/>
    <w:rsid w:val="006F0D6B"/>
    <w:rsid w:val="006F25C6"/>
    <w:rsid w:val="006F2616"/>
    <w:rsid w:val="006F28F2"/>
    <w:rsid w:val="006F29D0"/>
    <w:rsid w:val="006F326F"/>
    <w:rsid w:val="006F407D"/>
    <w:rsid w:val="006F4C6E"/>
    <w:rsid w:val="006F5571"/>
    <w:rsid w:val="006F5A30"/>
    <w:rsid w:val="006F5CF6"/>
    <w:rsid w:val="006F672A"/>
    <w:rsid w:val="006F6981"/>
    <w:rsid w:val="006F7307"/>
    <w:rsid w:val="006F7C9C"/>
    <w:rsid w:val="006F7D49"/>
    <w:rsid w:val="006F7FB8"/>
    <w:rsid w:val="007011C5"/>
    <w:rsid w:val="00701CE9"/>
    <w:rsid w:val="00701E05"/>
    <w:rsid w:val="007037E9"/>
    <w:rsid w:val="007039EE"/>
    <w:rsid w:val="00704F93"/>
    <w:rsid w:val="00705942"/>
    <w:rsid w:val="00705C2D"/>
    <w:rsid w:val="0070692C"/>
    <w:rsid w:val="007103E6"/>
    <w:rsid w:val="007104EC"/>
    <w:rsid w:val="00710C78"/>
    <w:rsid w:val="007117B7"/>
    <w:rsid w:val="00712322"/>
    <w:rsid w:val="00712A07"/>
    <w:rsid w:val="00712B8F"/>
    <w:rsid w:val="0071322E"/>
    <w:rsid w:val="00713327"/>
    <w:rsid w:val="00713979"/>
    <w:rsid w:val="00714A9F"/>
    <w:rsid w:val="00714E9F"/>
    <w:rsid w:val="00715742"/>
    <w:rsid w:val="007173B3"/>
    <w:rsid w:val="007174AA"/>
    <w:rsid w:val="0071753A"/>
    <w:rsid w:val="00720AD4"/>
    <w:rsid w:val="00720F77"/>
    <w:rsid w:val="007211D8"/>
    <w:rsid w:val="00721A08"/>
    <w:rsid w:val="00721A7E"/>
    <w:rsid w:val="00721F75"/>
    <w:rsid w:val="007225B2"/>
    <w:rsid w:val="00722FD5"/>
    <w:rsid w:val="007238D0"/>
    <w:rsid w:val="00723926"/>
    <w:rsid w:val="00723A22"/>
    <w:rsid w:val="00723F07"/>
    <w:rsid w:val="007243EB"/>
    <w:rsid w:val="00724A92"/>
    <w:rsid w:val="00724C56"/>
    <w:rsid w:val="00724EBC"/>
    <w:rsid w:val="00726D5D"/>
    <w:rsid w:val="00727037"/>
    <w:rsid w:val="007270AE"/>
    <w:rsid w:val="00727867"/>
    <w:rsid w:val="00727EEE"/>
    <w:rsid w:val="00731E30"/>
    <w:rsid w:val="007322CA"/>
    <w:rsid w:val="00732CB0"/>
    <w:rsid w:val="0073309B"/>
    <w:rsid w:val="00733B4A"/>
    <w:rsid w:val="007349F6"/>
    <w:rsid w:val="00734A94"/>
    <w:rsid w:val="007358BF"/>
    <w:rsid w:val="00735AF1"/>
    <w:rsid w:val="00735FDF"/>
    <w:rsid w:val="00736065"/>
    <w:rsid w:val="007368BF"/>
    <w:rsid w:val="00736B7E"/>
    <w:rsid w:val="00737735"/>
    <w:rsid w:val="007377CD"/>
    <w:rsid w:val="0074033F"/>
    <w:rsid w:val="007405C3"/>
    <w:rsid w:val="00740874"/>
    <w:rsid w:val="00740FAF"/>
    <w:rsid w:val="00742246"/>
    <w:rsid w:val="00742DA5"/>
    <w:rsid w:val="007439E5"/>
    <w:rsid w:val="00743D75"/>
    <w:rsid w:val="00744057"/>
    <w:rsid w:val="00744147"/>
    <w:rsid w:val="007441FE"/>
    <w:rsid w:val="00744A56"/>
    <w:rsid w:val="0074607E"/>
    <w:rsid w:val="00746B14"/>
    <w:rsid w:val="007473E8"/>
    <w:rsid w:val="00750B6E"/>
    <w:rsid w:val="00750C15"/>
    <w:rsid w:val="00750D9B"/>
    <w:rsid w:val="00752986"/>
    <w:rsid w:val="007538FD"/>
    <w:rsid w:val="00753D62"/>
    <w:rsid w:val="007550DF"/>
    <w:rsid w:val="007568CB"/>
    <w:rsid w:val="007568F3"/>
    <w:rsid w:val="00756996"/>
    <w:rsid w:val="0075712E"/>
    <w:rsid w:val="00757337"/>
    <w:rsid w:val="0076054D"/>
    <w:rsid w:val="00760A93"/>
    <w:rsid w:val="00760E03"/>
    <w:rsid w:val="0076194C"/>
    <w:rsid w:val="00763FCC"/>
    <w:rsid w:val="0076474D"/>
    <w:rsid w:val="007650B8"/>
    <w:rsid w:val="0076510E"/>
    <w:rsid w:val="0076673B"/>
    <w:rsid w:val="00766E89"/>
    <w:rsid w:val="00767383"/>
    <w:rsid w:val="007679D2"/>
    <w:rsid w:val="007708CC"/>
    <w:rsid w:val="00771109"/>
    <w:rsid w:val="007719CA"/>
    <w:rsid w:val="0077250C"/>
    <w:rsid w:val="00772BD7"/>
    <w:rsid w:val="00772F01"/>
    <w:rsid w:val="0077347A"/>
    <w:rsid w:val="0077379D"/>
    <w:rsid w:val="007741D9"/>
    <w:rsid w:val="0077491A"/>
    <w:rsid w:val="00775885"/>
    <w:rsid w:val="00776393"/>
    <w:rsid w:val="00776425"/>
    <w:rsid w:val="00776444"/>
    <w:rsid w:val="00776A84"/>
    <w:rsid w:val="007778B1"/>
    <w:rsid w:val="007779DF"/>
    <w:rsid w:val="00781123"/>
    <w:rsid w:val="00781B6D"/>
    <w:rsid w:val="00781E64"/>
    <w:rsid w:val="0078385E"/>
    <w:rsid w:val="00784327"/>
    <w:rsid w:val="00785BD7"/>
    <w:rsid w:val="007864B2"/>
    <w:rsid w:val="007870B3"/>
    <w:rsid w:val="0078746F"/>
    <w:rsid w:val="007874EB"/>
    <w:rsid w:val="0078752F"/>
    <w:rsid w:val="00787F70"/>
    <w:rsid w:val="0079021A"/>
    <w:rsid w:val="00791801"/>
    <w:rsid w:val="00791E61"/>
    <w:rsid w:val="007926B8"/>
    <w:rsid w:val="00792D2B"/>
    <w:rsid w:val="00794ECA"/>
    <w:rsid w:val="00795827"/>
    <w:rsid w:val="00797D78"/>
    <w:rsid w:val="007A04BF"/>
    <w:rsid w:val="007A0F9B"/>
    <w:rsid w:val="007A2066"/>
    <w:rsid w:val="007A237F"/>
    <w:rsid w:val="007A26FB"/>
    <w:rsid w:val="007A4709"/>
    <w:rsid w:val="007A4E52"/>
    <w:rsid w:val="007A748F"/>
    <w:rsid w:val="007B036D"/>
    <w:rsid w:val="007B0C29"/>
    <w:rsid w:val="007B18FA"/>
    <w:rsid w:val="007B1C97"/>
    <w:rsid w:val="007B1E55"/>
    <w:rsid w:val="007B1F2A"/>
    <w:rsid w:val="007B2FE2"/>
    <w:rsid w:val="007B3625"/>
    <w:rsid w:val="007B3F0D"/>
    <w:rsid w:val="007B6985"/>
    <w:rsid w:val="007C136F"/>
    <w:rsid w:val="007C1AEB"/>
    <w:rsid w:val="007C2739"/>
    <w:rsid w:val="007C2B4C"/>
    <w:rsid w:val="007C5E76"/>
    <w:rsid w:val="007C5EEE"/>
    <w:rsid w:val="007C67BF"/>
    <w:rsid w:val="007C6DED"/>
    <w:rsid w:val="007D06B2"/>
    <w:rsid w:val="007D070B"/>
    <w:rsid w:val="007D07D1"/>
    <w:rsid w:val="007D11DF"/>
    <w:rsid w:val="007D190F"/>
    <w:rsid w:val="007D21DA"/>
    <w:rsid w:val="007D2225"/>
    <w:rsid w:val="007D24EF"/>
    <w:rsid w:val="007D2625"/>
    <w:rsid w:val="007D2D51"/>
    <w:rsid w:val="007D41F1"/>
    <w:rsid w:val="007D45F1"/>
    <w:rsid w:val="007D4633"/>
    <w:rsid w:val="007D47BB"/>
    <w:rsid w:val="007D49D8"/>
    <w:rsid w:val="007D4F0D"/>
    <w:rsid w:val="007D6EF2"/>
    <w:rsid w:val="007D7228"/>
    <w:rsid w:val="007D74CF"/>
    <w:rsid w:val="007E0BC2"/>
    <w:rsid w:val="007E0F99"/>
    <w:rsid w:val="007E1CFE"/>
    <w:rsid w:val="007E243E"/>
    <w:rsid w:val="007E2D70"/>
    <w:rsid w:val="007E471D"/>
    <w:rsid w:val="007E4E16"/>
    <w:rsid w:val="007E5053"/>
    <w:rsid w:val="007E5D57"/>
    <w:rsid w:val="007E689F"/>
    <w:rsid w:val="007E797B"/>
    <w:rsid w:val="007E7FBF"/>
    <w:rsid w:val="007F0227"/>
    <w:rsid w:val="007F0B67"/>
    <w:rsid w:val="007F149B"/>
    <w:rsid w:val="007F248B"/>
    <w:rsid w:val="007F3085"/>
    <w:rsid w:val="007F3E87"/>
    <w:rsid w:val="007F3F2E"/>
    <w:rsid w:val="007F3FFE"/>
    <w:rsid w:val="007F4980"/>
    <w:rsid w:val="007F4BDB"/>
    <w:rsid w:val="007F530F"/>
    <w:rsid w:val="007F59FF"/>
    <w:rsid w:val="007F72FA"/>
    <w:rsid w:val="00800074"/>
    <w:rsid w:val="008008F7"/>
    <w:rsid w:val="00800DC1"/>
    <w:rsid w:val="00801861"/>
    <w:rsid w:val="00801B5B"/>
    <w:rsid w:val="00801B77"/>
    <w:rsid w:val="008021B6"/>
    <w:rsid w:val="008023E1"/>
    <w:rsid w:val="008026C5"/>
    <w:rsid w:val="00802F28"/>
    <w:rsid w:val="00803128"/>
    <w:rsid w:val="008033D2"/>
    <w:rsid w:val="008036FA"/>
    <w:rsid w:val="0080370C"/>
    <w:rsid w:val="00804EA2"/>
    <w:rsid w:val="00804FA4"/>
    <w:rsid w:val="00806C97"/>
    <w:rsid w:val="00806E87"/>
    <w:rsid w:val="00807BB2"/>
    <w:rsid w:val="00807C35"/>
    <w:rsid w:val="00811F14"/>
    <w:rsid w:val="008128DE"/>
    <w:rsid w:val="00812A3B"/>
    <w:rsid w:val="00812C62"/>
    <w:rsid w:val="0081310D"/>
    <w:rsid w:val="008132C6"/>
    <w:rsid w:val="0081426B"/>
    <w:rsid w:val="00814443"/>
    <w:rsid w:val="0081456B"/>
    <w:rsid w:val="008147C3"/>
    <w:rsid w:val="008150E5"/>
    <w:rsid w:val="00816AC0"/>
    <w:rsid w:val="00816E69"/>
    <w:rsid w:val="00816E84"/>
    <w:rsid w:val="00817717"/>
    <w:rsid w:val="00817DEE"/>
    <w:rsid w:val="00820646"/>
    <w:rsid w:val="00820D2E"/>
    <w:rsid w:val="00821333"/>
    <w:rsid w:val="008214D6"/>
    <w:rsid w:val="00821D56"/>
    <w:rsid w:val="00822AF5"/>
    <w:rsid w:val="00824F36"/>
    <w:rsid w:val="00824FF2"/>
    <w:rsid w:val="00825271"/>
    <w:rsid w:val="0082599F"/>
    <w:rsid w:val="00825C64"/>
    <w:rsid w:val="00826AD2"/>
    <w:rsid w:val="00827DD2"/>
    <w:rsid w:val="0083036B"/>
    <w:rsid w:val="00830A76"/>
    <w:rsid w:val="008315C2"/>
    <w:rsid w:val="0083265F"/>
    <w:rsid w:val="00832FC5"/>
    <w:rsid w:val="00833546"/>
    <w:rsid w:val="00835B9A"/>
    <w:rsid w:val="008363B2"/>
    <w:rsid w:val="008366C4"/>
    <w:rsid w:val="0083774A"/>
    <w:rsid w:val="00840C54"/>
    <w:rsid w:val="00842B48"/>
    <w:rsid w:val="00843670"/>
    <w:rsid w:val="00843BDD"/>
    <w:rsid w:val="00844047"/>
    <w:rsid w:val="00844B60"/>
    <w:rsid w:val="008454C5"/>
    <w:rsid w:val="00845C2E"/>
    <w:rsid w:val="008463E7"/>
    <w:rsid w:val="0084681A"/>
    <w:rsid w:val="00846872"/>
    <w:rsid w:val="00846E71"/>
    <w:rsid w:val="0085030D"/>
    <w:rsid w:val="00850E79"/>
    <w:rsid w:val="008514A8"/>
    <w:rsid w:val="008518F4"/>
    <w:rsid w:val="0085215E"/>
    <w:rsid w:val="008522CC"/>
    <w:rsid w:val="00852788"/>
    <w:rsid w:val="008529DE"/>
    <w:rsid w:val="00853D53"/>
    <w:rsid w:val="0085454C"/>
    <w:rsid w:val="00854618"/>
    <w:rsid w:val="0085652D"/>
    <w:rsid w:val="00857380"/>
    <w:rsid w:val="008574E1"/>
    <w:rsid w:val="00857BCC"/>
    <w:rsid w:val="008603E2"/>
    <w:rsid w:val="008604D8"/>
    <w:rsid w:val="0086121B"/>
    <w:rsid w:val="00862C54"/>
    <w:rsid w:val="00864BB0"/>
    <w:rsid w:val="008650E8"/>
    <w:rsid w:val="008654CA"/>
    <w:rsid w:val="00865719"/>
    <w:rsid w:val="00866A86"/>
    <w:rsid w:val="0087070F"/>
    <w:rsid w:val="00870E41"/>
    <w:rsid w:val="00872904"/>
    <w:rsid w:val="008735A5"/>
    <w:rsid w:val="0087391D"/>
    <w:rsid w:val="00873C51"/>
    <w:rsid w:val="00873FE7"/>
    <w:rsid w:val="00875CE5"/>
    <w:rsid w:val="008765CA"/>
    <w:rsid w:val="008767B3"/>
    <w:rsid w:val="0087741C"/>
    <w:rsid w:val="00877CFD"/>
    <w:rsid w:val="0088105A"/>
    <w:rsid w:val="00881FBC"/>
    <w:rsid w:val="00882779"/>
    <w:rsid w:val="00883577"/>
    <w:rsid w:val="00884D62"/>
    <w:rsid w:val="0088500E"/>
    <w:rsid w:val="00885A9C"/>
    <w:rsid w:val="00885B73"/>
    <w:rsid w:val="008860B8"/>
    <w:rsid w:val="008864CB"/>
    <w:rsid w:val="008864E4"/>
    <w:rsid w:val="00886992"/>
    <w:rsid w:val="00887585"/>
    <w:rsid w:val="0089013A"/>
    <w:rsid w:val="008920C0"/>
    <w:rsid w:val="008925C5"/>
    <w:rsid w:val="0089359B"/>
    <w:rsid w:val="00893A6A"/>
    <w:rsid w:val="00893B3D"/>
    <w:rsid w:val="008945F1"/>
    <w:rsid w:val="00895B9D"/>
    <w:rsid w:val="00895F66"/>
    <w:rsid w:val="00896DD4"/>
    <w:rsid w:val="00896EFB"/>
    <w:rsid w:val="0089759F"/>
    <w:rsid w:val="008975A8"/>
    <w:rsid w:val="00897B63"/>
    <w:rsid w:val="00897D2F"/>
    <w:rsid w:val="008A060A"/>
    <w:rsid w:val="008A0ACB"/>
    <w:rsid w:val="008A15E5"/>
    <w:rsid w:val="008A16B6"/>
    <w:rsid w:val="008A1711"/>
    <w:rsid w:val="008A342C"/>
    <w:rsid w:val="008A3BC4"/>
    <w:rsid w:val="008A4695"/>
    <w:rsid w:val="008A6672"/>
    <w:rsid w:val="008A69E6"/>
    <w:rsid w:val="008A6AFA"/>
    <w:rsid w:val="008B0813"/>
    <w:rsid w:val="008B19BE"/>
    <w:rsid w:val="008B1EDA"/>
    <w:rsid w:val="008B3E6A"/>
    <w:rsid w:val="008B519B"/>
    <w:rsid w:val="008B5488"/>
    <w:rsid w:val="008B5E2B"/>
    <w:rsid w:val="008B5F0A"/>
    <w:rsid w:val="008C046E"/>
    <w:rsid w:val="008C059F"/>
    <w:rsid w:val="008C195D"/>
    <w:rsid w:val="008C19C2"/>
    <w:rsid w:val="008C231B"/>
    <w:rsid w:val="008C311A"/>
    <w:rsid w:val="008C38C3"/>
    <w:rsid w:val="008C4338"/>
    <w:rsid w:val="008C64C5"/>
    <w:rsid w:val="008C731E"/>
    <w:rsid w:val="008D0333"/>
    <w:rsid w:val="008D0839"/>
    <w:rsid w:val="008D14EE"/>
    <w:rsid w:val="008D1903"/>
    <w:rsid w:val="008D2AD9"/>
    <w:rsid w:val="008D340D"/>
    <w:rsid w:val="008D3B67"/>
    <w:rsid w:val="008D4C13"/>
    <w:rsid w:val="008D7681"/>
    <w:rsid w:val="008E1991"/>
    <w:rsid w:val="008E267D"/>
    <w:rsid w:val="008E270D"/>
    <w:rsid w:val="008E2C37"/>
    <w:rsid w:val="008E2D1D"/>
    <w:rsid w:val="008E32C0"/>
    <w:rsid w:val="008E3EF2"/>
    <w:rsid w:val="008E510D"/>
    <w:rsid w:val="008E7C0D"/>
    <w:rsid w:val="008F003F"/>
    <w:rsid w:val="008F0314"/>
    <w:rsid w:val="008F0808"/>
    <w:rsid w:val="008F080B"/>
    <w:rsid w:val="008F1274"/>
    <w:rsid w:val="008F29AD"/>
    <w:rsid w:val="008F3059"/>
    <w:rsid w:val="008F40A0"/>
    <w:rsid w:val="008F4B46"/>
    <w:rsid w:val="008F5081"/>
    <w:rsid w:val="008F597B"/>
    <w:rsid w:val="008F634E"/>
    <w:rsid w:val="008F7B5A"/>
    <w:rsid w:val="008F7E7A"/>
    <w:rsid w:val="009004CF"/>
    <w:rsid w:val="00900B3A"/>
    <w:rsid w:val="00903586"/>
    <w:rsid w:val="00903AFC"/>
    <w:rsid w:val="00905009"/>
    <w:rsid w:val="009057B8"/>
    <w:rsid w:val="00906281"/>
    <w:rsid w:val="00906420"/>
    <w:rsid w:val="009074D8"/>
    <w:rsid w:val="009104E0"/>
    <w:rsid w:val="009127C4"/>
    <w:rsid w:val="00912AFD"/>
    <w:rsid w:val="00912BB6"/>
    <w:rsid w:val="009131AA"/>
    <w:rsid w:val="009150A9"/>
    <w:rsid w:val="009155BB"/>
    <w:rsid w:val="00915971"/>
    <w:rsid w:val="00915D23"/>
    <w:rsid w:val="009161B3"/>
    <w:rsid w:val="009161C5"/>
    <w:rsid w:val="00916659"/>
    <w:rsid w:val="0091750B"/>
    <w:rsid w:val="00920BCC"/>
    <w:rsid w:val="00921304"/>
    <w:rsid w:val="009219A2"/>
    <w:rsid w:val="009224B3"/>
    <w:rsid w:val="00922BC6"/>
    <w:rsid w:val="009233E0"/>
    <w:rsid w:val="009240E4"/>
    <w:rsid w:val="009248F9"/>
    <w:rsid w:val="00924BC8"/>
    <w:rsid w:val="00925F47"/>
    <w:rsid w:val="00926133"/>
    <w:rsid w:val="009267D1"/>
    <w:rsid w:val="00927720"/>
    <w:rsid w:val="00931690"/>
    <w:rsid w:val="00931FC8"/>
    <w:rsid w:val="00932A43"/>
    <w:rsid w:val="00933265"/>
    <w:rsid w:val="00933ABA"/>
    <w:rsid w:val="00933E63"/>
    <w:rsid w:val="00933F5A"/>
    <w:rsid w:val="00934570"/>
    <w:rsid w:val="00934CBD"/>
    <w:rsid w:val="00935474"/>
    <w:rsid w:val="009354CA"/>
    <w:rsid w:val="0093662C"/>
    <w:rsid w:val="00936CA4"/>
    <w:rsid w:val="00936D7E"/>
    <w:rsid w:val="0094069C"/>
    <w:rsid w:val="009410C6"/>
    <w:rsid w:val="009411E5"/>
    <w:rsid w:val="00941241"/>
    <w:rsid w:val="009415C4"/>
    <w:rsid w:val="00942720"/>
    <w:rsid w:val="00943433"/>
    <w:rsid w:val="00943568"/>
    <w:rsid w:val="00943834"/>
    <w:rsid w:val="00943C4F"/>
    <w:rsid w:val="00943DC0"/>
    <w:rsid w:val="00943F73"/>
    <w:rsid w:val="00945A8A"/>
    <w:rsid w:val="009475ED"/>
    <w:rsid w:val="009476B6"/>
    <w:rsid w:val="009500A4"/>
    <w:rsid w:val="00950D74"/>
    <w:rsid w:val="009515B8"/>
    <w:rsid w:val="00951A5B"/>
    <w:rsid w:val="009529A1"/>
    <w:rsid w:val="0095308F"/>
    <w:rsid w:val="009534F6"/>
    <w:rsid w:val="00953727"/>
    <w:rsid w:val="00956A97"/>
    <w:rsid w:val="009600D0"/>
    <w:rsid w:val="0096170C"/>
    <w:rsid w:val="00963053"/>
    <w:rsid w:val="00964453"/>
    <w:rsid w:val="00964E33"/>
    <w:rsid w:val="00965620"/>
    <w:rsid w:val="00966412"/>
    <w:rsid w:val="00966CA0"/>
    <w:rsid w:val="009705A1"/>
    <w:rsid w:val="00970C94"/>
    <w:rsid w:val="009711F2"/>
    <w:rsid w:val="0097173D"/>
    <w:rsid w:val="00973588"/>
    <w:rsid w:val="00973C1C"/>
    <w:rsid w:val="009740AC"/>
    <w:rsid w:val="00974304"/>
    <w:rsid w:val="00974F26"/>
    <w:rsid w:val="009759DA"/>
    <w:rsid w:val="00975F8C"/>
    <w:rsid w:val="00976425"/>
    <w:rsid w:val="00977180"/>
    <w:rsid w:val="00977B44"/>
    <w:rsid w:val="009809E9"/>
    <w:rsid w:val="00980E11"/>
    <w:rsid w:val="00981743"/>
    <w:rsid w:val="00981A27"/>
    <w:rsid w:val="0098319B"/>
    <w:rsid w:val="009857B2"/>
    <w:rsid w:val="009863B0"/>
    <w:rsid w:val="00986762"/>
    <w:rsid w:val="009869A3"/>
    <w:rsid w:val="0099089C"/>
    <w:rsid w:val="0099197C"/>
    <w:rsid w:val="00991D38"/>
    <w:rsid w:val="00992D66"/>
    <w:rsid w:val="00993064"/>
    <w:rsid w:val="00994BAE"/>
    <w:rsid w:val="00994F82"/>
    <w:rsid w:val="009960AF"/>
    <w:rsid w:val="00996833"/>
    <w:rsid w:val="00996C84"/>
    <w:rsid w:val="009A0676"/>
    <w:rsid w:val="009A0FB5"/>
    <w:rsid w:val="009A1C30"/>
    <w:rsid w:val="009A2637"/>
    <w:rsid w:val="009A2C9B"/>
    <w:rsid w:val="009A47BC"/>
    <w:rsid w:val="009A5C3D"/>
    <w:rsid w:val="009A7F65"/>
    <w:rsid w:val="009B040C"/>
    <w:rsid w:val="009B0631"/>
    <w:rsid w:val="009B15CF"/>
    <w:rsid w:val="009B2370"/>
    <w:rsid w:val="009B2445"/>
    <w:rsid w:val="009B2A87"/>
    <w:rsid w:val="009B3155"/>
    <w:rsid w:val="009B36D1"/>
    <w:rsid w:val="009B3856"/>
    <w:rsid w:val="009B3A41"/>
    <w:rsid w:val="009B6A9B"/>
    <w:rsid w:val="009B7981"/>
    <w:rsid w:val="009B7B72"/>
    <w:rsid w:val="009B7EAC"/>
    <w:rsid w:val="009C0182"/>
    <w:rsid w:val="009C0584"/>
    <w:rsid w:val="009C06FD"/>
    <w:rsid w:val="009C0A86"/>
    <w:rsid w:val="009C1CFE"/>
    <w:rsid w:val="009C1ED0"/>
    <w:rsid w:val="009C25C2"/>
    <w:rsid w:val="009C342E"/>
    <w:rsid w:val="009C3491"/>
    <w:rsid w:val="009C358A"/>
    <w:rsid w:val="009C3A91"/>
    <w:rsid w:val="009C3B13"/>
    <w:rsid w:val="009C3E79"/>
    <w:rsid w:val="009C428B"/>
    <w:rsid w:val="009C469C"/>
    <w:rsid w:val="009C4D43"/>
    <w:rsid w:val="009C51FD"/>
    <w:rsid w:val="009C55AC"/>
    <w:rsid w:val="009C6187"/>
    <w:rsid w:val="009C637B"/>
    <w:rsid w:val="009C66AE"/>
    <w:rsid w:val="009D003F"/>
    <w:rsid w:val="009D01C2"/>
    <w:rsid w:val="009D113F"/>
    <w:rsid w:val="009D170D"/>
    <w:rsid w:val="009D1D48"/>
    <w:rsid w:val="009D2059"/>
    <w:rsid w:val="009D260B"/>
    <w:rsid w:val="009D2AB2"/>
    <w:rsid w:val="009D35D1"/>
    <w:rsid w:val="009D47A5"/>
    <w:rsid w:val="009D548C"/>
    <w:rsid w:val="009D55E4"/>
    <w:rsid w:val="009D5DF3"/>
    <w:rsid w:val="009D739D"/>
    <w:rsid w:val="009D7932"/>
    <w:rsid w:val="009D7A0E"/>
    <w:rsid w:val="009E13CA"/>
    <w:rsid w:val="009E1696"/>
    <w:rsid w:val="009E1CCB"/>
    <w:rsid w:val="009E2CA8"/>
    <w:rsid w:val="009E42EC"/>
    <w:rsid w:val="009E4686"/>
    <w:rsid w:val="009E4FD2"/>
    <w:rsid w:val="009E5B76"/>
    <w:rsid w:val="009E5BA5"/>
    <w:rsid w:val="009E5FD0"/>
    <w:rsid w:val="009E6A00"/>
    <w:rsid w:val="009E6A56"/>
    <w:rsid w:val="009E6AAE"/>
    <w:rsid w:val="009F00CF"/>
    <w:rsid w:val="009F1A65"/>
    <w:rsid w:val="009F1EF1"/>
    <w:rsid w:val="009F206D"/>
    <w:rsid w:val="009F30B6"/>
    <w:rsid w:val="009F349C"/>
    <w:rsid w:val="009F37F6"/>
    <w:rsid w:val="009F4120"/>
    <w:rsid w:val="009F454D"/>
    <w:rsid w:val="009F520D"/>
    <w:rsid w:val="009F56D7"/>
    <w:rsid w:val="009F6250"/>
    <w:rsid w:val="009F68B0"/>
    <w:rsid w:val="009F6A5C"/>
    <w:rsid w:val="009F7431"/>
    <w:rsid w:val="009F7436"/>
    <w:rsid w:val="009F78F4"/>
    <w:rsid w:val="00A010D7"/>
    <w:rsid w:val="00A02436"/>
    <w:rsid w:val="00A0259B"/>
    <w:rsid w:val="00A02649"/>
    <w:rsid w:val="00A02D11"/>
    <w:rsid w:val="00A02E77"/>
    <w:rsid w:val="00A03B22"/>
    <w:rsid w:val="00A03CDA"/>
    <w:rsid w:val="00A03DFE"/>
    <w:rsid w:val="00A046F1"/>
    <w:rsid w:val="00A047AF"/>
    <w:rsid w:val="00A06954"/>
    <w:rsid w:val="00A06F73"/>
    <w:rsid w:val="00A10348"/>
    <w:rsid w:val="00A105D3"/>
    <w:rsid w:val="00A10617"/>
    <w:rsid w:val="00A10C9E"/>
    <w:rsid w:val="00A10CD6"/>
    <w:rsid w:val="00A11669"/>
    <w:rsid w:val="00A11F9D"/>
    <w:rsid w:val="00A12F50"/>
    <w:rsid w:val="00A134B9"/>
    <w:rsid w:val="00A1351E"/>
    <w:rsid w:val="00A13826"/>
    <w:rsid w:val="00A13C62"/>
    <w:rsid w:val="00A140E3"/>
    <w:rsid w:val="00A14614"/>
    <w:rsid w:val="00A15FE4"/>
    <w:rsid w:val="00A170D4"/>
    <w:rsid w:val="00A20F4A"/>
    <w:rsid w:val="00A2147E"/>
    <w:rsid w:val="00A22982"/>
    <w:rsid w:val="00A2408C"/>
    <w:rsid w:val="00A24DBA"/>
    <w:rsid w:val="00A26908"/>
    <w:rsid w:val="00A27E1C"/>
    <w:rsid w:val="00A30E6D"/>
    <w:rsid w:val="00A31C17"/>
    <w:rsid w:val="00A32220"/>
    <w:rsid w:val="00A32729"/>
    <w:rsid w:val="00A32BE0"/>
    <w:rsid w:val="00A33803"/>
    <w:rsid w:val="00A3414A"/>
    <w:rsid w:val="00A34184"/>
    <w:rsid w:val="00A35621"/>
    <w:rsid w:val="00A35D1D"/>
    <w:rsid w:val="00A35D59"/>
    <w:rsid w:val="00A360EF"/>
    <w:rsid w:val="00A36B03"/>
    <w:rsid w:val="00A372E0"/>
    <w:rsid w:val="00A37594"/>
    <w:rsid w:val="00A40198"/>
    <w:rsid w:val="00A4283D"/>
    <w:rsid w:val="00A42F79"/>
    <w:rsid w:val="00A43C87"/>
    <w:rsid w:val="00A44660"/>
    <w:rsid w:val="00A44ED7"/>
    <w:rsid w:val="00A45277"/>
    <w:rsid w:val="00A458B0"/>
    <w:rsid w:val="00A45BF7"/>
    <w:rsid w:val="00A46DF1"/>
    <w:rsid w:val="00A47F49"/>
    <w:rsid w:val="00A5183E"/>
    <w:rsid w:val="00A52C93"/>
    <w:rsid w:val="00A52FB3"/>
    <w:rsid w:val="00A53437"/>
    <w:rsid w:val="00A53D20"/>
    <w:rsid w:val="00A54379"/>
    <w:rsid w:val="00A54B19"/>
    <w:rsid w:val="00A55985"/>
    <w:rsid w:val="00A56CDD"/>
    <w:rsid w:val="00A56FF6"/>
    <w:rsid w:val="00A614F9"/>
    <w:rsid w:val="00A62105"/>
    <w:rsid w:val="00A62BCD"/>
    <w:rsid w:val="00A6345E"/>
    <w:rsid w:val="00A6395C"/>
    <w:rsid w:val="00A63C60"/>
    <w:rsid w:val="00A64427"/>
    <w:rsid w:val="00A64CC1"/>
    <w:rsid w:val="00A6503B"/>
    <w:rsid w:val="00A66270"/>
    <w:rsid w:val="00A663A0"/>
    <w:rsid w:val="00A6651B"/>
    <w:rsid w:val="00A66546"/>
    <w:rsid w:val="00A66B27"/>
    <w:rsid w:val="00A670F0"/>
    <w:rsid w:val="00A67372"/>
    <w:rsid w:val="00A6776A"/>
    <w:rsid w:val="00A6799C"/>
    <w:rsid w:val="00A67A0B"/>
    <w:rsid w:val="00A70638"/>
    <w:rsid w:val="00A719D3"/>
    <w:rsid w:val="00A72370"/>
    <w:rsid w:val="00A734E2"/>
    <w:rsid w:val="00A7427B"/>
    <w:rsid w:val="00A75799"/>
    <w:rsid w:val="00A75E04"/>
    <w:rsid w:val="00A76771"/>
    <w:rsid w:val="00A76AC2"/>
    <w:rsid w:val="00A76CDC"/>
    <w:rsid w:val="00A802AC"/>
    <w:rsid w:val="00A83250"/>
    <w:rsid w:val="00A83C78"/>
    <w:rsid w:val="00A845A8"/>
    <w:rsid w:val="00A84762"/>
    <w:rsid w:val="00A907CD"/>
    <w:rsid w:val="00A92033"/>
    <w:rsid w:val="00A926AF"/>
    <w:rsid w:val="00A9273D"/>
    <w:rsid w:val="00A93A57"/>
    <w:rsid w:val="00A93FB5"/>
    <w:rsid w:val="00A945FD"/>
    <w:rsid w:val="00A958FB"/>
    <w:rsid w:val="00A96C64"/>
    <w:rsid w:val="00A97AC6"/>
    <w:rsid w:val="00AA0E09"/>
    <w:rsid w:val="00AA1440"/>
    <w:rsid w:val="00AA2558"/>
    <w:rsid w:val="00AA283A"/>
    <w:rsid w:val="00AA2CD6"/>
    <w:rsid w:val="00AA36A5"/>
    <w:rsid w:val="00AA5893"/>
    <w:rsid w:val="00AA5B05"/>
    <w:rsid w:val="00AA669E"/>
    <w:rsid w:val="00AA6E2B"/>
    <w:rsid w:val="00AA7D7E"/>
    <w:rsid w:val="00AB0198"/>
    <w:rsid w:val="00AB1144"/>
    <w:rsid w:val="00AB1568"/>
    <w:rsid w:val="00AB1F19"/>
    <w:rsid w:val="00AB2AB6"/>
    <w:rsid w:val="00AB5F40"/>
    <w:rsid w:val="00AB659E"/>
    <w:rsid w:val="00AB6CC7"/>
    <w:rsid w:val="00AB6E03"/>
    <w:rsid w:val="00AB7681"/>
    <w:rsid w:val="00AC0046"/>
    <w:rsid w:val="00AC0585"/>
    <w:rsid w:val="00AC11EF"/>
    <w:rsid w:val="00AC11FA"/>
    <w:rsid w:val="00AC1738"/>
    <w:rsid w:val="00AC17FE"/>
    <w:rsid w:val="00AC225B"/>
    <w:rsid w:val="00AC236D"/>
    <w:rsid w:val="00AC2A59"/>
    <w:rsid w:val="00AC2C4C"/>
    <w:rsid w:val="00AC3C86"/>
    <w:rsid w:val="00AC4047"/>
    <w:rsid w:val="00AC48D0"/>
    <w:rsid w:val="00AC49AC"/>
    <w:rsid w:val="00AC49C7"/>
    <w:rsid w:val="00AC503C"/>
    <w:rsid w:val="00AC617F"/>
    <w:rsid w:val="00AC6930"/>
    <w:rsid w:val="00AC71B1"/>
    <w:rsid w:val="00AC7C22"/>
    <w:rsid w:val="00AD02B7"/>
    <w:rsid w:val="00AD0AFE"/>
    <w:rsid w:val="00AD2256"/>
    <w:rsid w:val="00AD35FD"/>
    <w:rsid w:val="00AD3CAF"/>
    <w:rsid w:val="00AD46BA"/>
    <w:rsid w:val="00AD4811"/>
    <w:rsid w:val="00AD4EF3"/>
    <w:rsid w:val="00AD6B4C"/>
    <w:rsid w:val="00AD74B6"/>
    <w:rsid w:val="00AD7D79"/>
    <w:rsid w:val="00AE00CF"/>
    <w:rsid w:val="00AE03AD"/>
    <w:rsid w:val="00AE0555"/>
    <w:rsid w:val="00AE17D7"/>
    <w:rsid w:val="00AE343C"/>
    <w:rsid w:val="00AE3825"/>
    <w:rsid w:val="00AE4BFD"/>
    <w:rsid w:val="00AE4FEB"/>
    <w:rsid w:val="00AE54B2"/>
    <w:rsid w:val="00AE5717"/>
    <w:rsid w:val="00AE6DDF"/>
    <w:rsid w:val="00AE7A03"/>
    <w:rsid w:val="00AF0024"/>
    <w:rsid w:val="00AF1F0D"/>
    <w:rsid w:val="00AF26A0"/>
    <w:rsid w:val="00AF2A35"/>
    <w:rsid w:val="00AF2D3E"/>
    <w:rsid w:val="00AF3455"/>
    <w:rsid w:val="00AF38AF"/>
    <w:rsid w:val="00AF41B5"/>
    <w:rsid w:val="00AF4C05"/>
    <w:rsid w:val="00AF4CBE"/>
    <w:rsid w:val="00AF56B6"/>
    <w:rsid w:val="00AF5DC6"/>
    <w:rsid w:val="00AF6FEF"/>
    <w:rsid w:val="00AF7994"/>
    <w:rsid w:val="00B002AD"/>
    <w:rsid w:val="00B00B86"/>
    <w:rsid w:val="00B00F8E"/>
    <w:rsid w:val="00B0121E"/>
    <w:rsid w:val="00B0124E"/>
    <w:rsid w:val="00B01370"/>
    <w:rsid w:val="00B0154B"/>
    <w:rsid w:val="00B015E3"/>
    <w:rsid w:val="00B02087"/>
    <w:rsid w:val="00B021DC"/>
    <w:rsid w:val="00B026DD"/>
    <w:rsid w:val="00B0391A"/>
    <w:rsid w:val="00B0508F"/>
    <w:rsid w:val="00B05638"/>
    <w:rsid w:val="00B058EA"/>
    <w:rsid w:val="00B05D8A"/>
    <w:rsid w:val="00B06AB7"/>
    <w:rsid w:val="00B07CE5"/>
    <w:rsid w:val="00B1068A"/>
    <w:rsid w:val="00B10D3D"/>
    <w:rsid w:val="00B110A1"/>
    <w:rsid w:val="00B1267F"/>
    <w:rsid w:val="00B136FA"/>
    <w:rsid w:val="00B13ACD"/>
    <w:rsid w:val="00B17265"/>
    <w:rsid w:val="00B20D8C"/>
    <w:rsid w:val="00B2105C"/>
    <w:rsid w:val="00B213A2"/>
    <w:rsid w:val="00B21BB8"/>
    <w:rsid w:val="00B234D6"/>
    <w:rsid w:val="00B24EC6"/>
    <w:rsid w:val="00B2635C"/>
    <w:rsid w:val="00B26E9C"/>
    <w:rsid w:val="00B27602"/>
    <w:rsid w:val="00B30C92"/>
    <w:rsid w:val="00B30E43"/>
    <w:rsid w:val="00B3194C"/>
    <w:rsid w:val="00B36FF6"/>
    <w:rsid w:val="00B37E8F"/>
    <w:rsid w:val="00B37F9E"/>
    <w:rsid w:val="00B41554"/>
    <w:rsid w:val="00B42C05"/>
    <w:rsid w:val="00B43633"/>
    <w:rsid w:val="00B43F9F"/>
    <w:rsid w:val="00B45190"/>
    <w:rsid w:val="00B46075"/>
    <w:rsid w:val="00B460C2"/>
    <w:rsid w:val="00B460DF"/>
    <w:rsid w:val="00B46D54"/>
    <w:rsid w:val="00B4782D"/>
    <w:rsid w:val="00B47D28"/>
    <w:rsid w:val="00B50390"/>
    <w:rsid w:val="00B50434"/>
    <w:rsid w:val="00B50789"/>
    <w:rsid w:val="00B50EFB"/>
    <w:rsid w:val="00B510AC"/>
    <w:rsid w:val="00B5161C"/>
    <w:rsid w:val="00B525C6"/>
    <w:rsid w:val="00B52627"/>
    <w:rsid w:val="00B5299C"/>
    <w:rsid w:val="00B530E8"/>
    <w:rsid w:val="00B538A9"/>
    <w:rsid w:val="00B54A03"/>
    <w:rsid w:val="00B55F40"/>
    <w:rsid w:val="00B55F6A"/>
    <w:rsid w:val="00B56223"/>
    <w:rsid w:val="00B56371"/>
    <w:rsid w:val="00B56657"/>
    <w:rsid w:val="00B567A2"/>
    <w:rsid w:val="00B57547"/>
    <w:rsid w:val="00B603E7"/>
    <w:rsid w:val="00B60A8A"/>
    <w:rsid w:val="00B60DBA"/>
    <w:rsid w:val="00B614CF"/>
    <w:rsid w:val="00B6161F"/>
    <w:rsid w:val="00B62C7E"/>
    <w:rsid w:val="00B63158"/>
    <w:rsid w:val="00B63484"/>
    <w:rsid w:val="00B63BDE"/>
    <w:rsid w:val="00B64D59"/>
    <w:rsid w:val="00B64E47"/>
    <w:rsid w:val="00B65193"/>
    <w:rsid w:val="00B65A61"/>
    <w:rsid w:val="00B66E63"/>
    <w:rsid w:val="00B66E69"/>
    <w:rsid w:val="00B70324"/>
    <w:rsid w:val="00B70A96"/>
    <w:rsid w:val="00B70E07"/>
    <w:rsid w:val="00B726C6"/>
    <w:rsid w:val="00B72E58"/>
    <w:rsid w:val="00B72F85"/>
    <w:rsid w:val="00B7314F"/>
    <w:rsid w:val="00B737EA"/>
    <w:rsid w:val="00B7504A"/>
    <w:rsid w:val="00B7536A"/>
    <w:rsid w:val="00B754C0"/>
    <w:rsid w:val="00B76179"/>
    <w:rsid w:val="00B76238"/>
    <w:rsid w:val="00B7650F"/>
    <w:rsid w:val="00B776E9"/>
    <w:rsid w:val="00B77AE2"/>
    <w:rsid w:val="00B80263"/>
    <w:rsid w:val="00B8078B"/>
    <w:rsid w:val="00B8119D"/>
    <w:rsid w:val="00B815F4"/>
    <w:rsid w:val="00B8161C"/>
    <w:rsid w:val="00B8196C"/>
    <w:rsid w:val="00B82264"/>
    <w:rsid w:val="00B85116"/>
    <w:rsid w:val="00B85576"/>
    <w:rsid w:val="00B85C51"/>
    <w:rsid w:val="00B864AF"/>
    <w:rsid w:val="00B86EB2"/>
    <w:rsid w:val="00B86F72"/>
    <w:rsid w:val="00B912E1"/>
    <w:rsid w:val="00B9131E"/>
    <w:rsid w:val="00B91798"/>
    <w:rsid w:val="00B91F69"/>
    <w:rsid w:val="00B921A8"/>
    <w:rsid w:val="00B92384"/>
    <w:rsid w:val="00B93394"/>
    <w:rsid w:val="00B9416E"/>
    <w:rsid w:val="00B94CF4"/>
    <w:rsid w:val="00B958D5"/>
    <w:rsid w:val="00B9674B"/>
    <w:rsid w:val="00B96BF5"/>
    <w:rsid w:val="00B9721A"/>
    <w:rsid w:val="00B97E06"/>
    <w:rsid w:val="00BA08B7"/>
    <w:rsid w:val="00BA0ACE"/>
    <w:rsid w:val="00BA1140"/>
    <w:rsid w:val="00BA1143"/>
    <w:rsid w:val="00BA5AFA"/>
    <w:rsid w:val="00BA6F8E"/>
    <w:rsid w:val="00BA7AC4"/>
    <w:rsid w:val="00BA7BFA"/>
    <w:rsid w:val="00BB29AC"/>
    <w:rsid w:val="00BB2D23"/>
    <w:rsid w:val="00BB38B2"/>
    <w:rsid w:val="00BB53F6"/>
    <w:rsid w:val="00BB5549"/>
    <w:rsid w:val="00BB58CC"/>
    <w:rsid w:val="00BB64BD"/>
    <w:rsid w:val="00BB6DF4"/>
    <w:rsid w:val="00BB6E63"/>
    <w:rsid w:val="00BB7259"/>
    <w:rsid w:val="00BC01F8"/>
    <w:rsid w:val="00BC023A"/>
    <w:rsid w:val="00BC0363"/>
    <w:rsid w:val="00BC1243"/>
    <w:rsid w:val="00BC1C1D"/>
    <w:rsid w:val="00BC1E9C"/>
    <w:rsid w:val="00BC3E7B"/>
    <w:rsid w:val="00BC57C7"/>
    <w:rsid w:val="00BC779B"/>
    <w:rsid w:val="00BC7A12"/>
    <w:rsid w:val="00BC7A1F"/>
    <w:rsid w:val="00BD06C0"/>
    <w:rsid w:val="00BD0DBF"/>
    <w:rsid w:val="00BD0DCF"/>
    <w:rsid w:val="00BD0F11"/>
    <w:rsid w:val="00BD2AE2"/>
    <w:rsid w:val="00BD2FF5"/>
    <w:rsid w:val="00BD352F"/>
    <w:rsid w:val="00BD521B"/>
    <w:rsid w:val="00BD552A"/>
    <w:rsid w:val="00BD6DD1"/>
    <w:rsid w:val="00BD6ED8"/>
    <w:rsid w:val="00BD7513"/>
    <w:rsid w:val="00BE04FF"/>
    <w:rsid w:val="00BE07AA"/>
    <w:rsid w:val="00BE17FD"/>
    <w:rsid w:val="00BE1F21"/>
    <w:rsid w:val="00BE2918"/>
    <w:rsid w:val="00BE35AA"/>
    <w:rsid w:val="00BE5259"/>
    <w:rsid w:val="00BE52A7"/>
    <w:rsid w:val="00BE5663"/>
    <w:rsid w:val="00BE663B"/>
    <w:rsid w:val="00BE693D"/>
    <w:rsid w:val="00BE7DC7"/>
    <w:rsid w:val="00BF276A"/>
    <w:rsid w:val="00BF2FC5"/>
    <w:rsid w:val="00BF3346"/>
    <w:rsid w:val="00BF375D"/>
    <w:rsid w:val="00BF3E88"/>
    <w:rsid w:val="00BF45AD"/>
    <w:rsid w:val="00BF4B2B"/>
    <w:rsid w:val="00BF4EEE"/>
    <w:rsid w:val="00BF5614"/>
    <w:rsid w:val="00BF59D9"/>
    <w:rsid w:val="00BF5A94"/>
    <w:rsid w:val="00BF5B2A"/>
    <w:rsid w:val="00BF5E3C"/>
    <w:rsid w:val="00BF7D50"/>
    <w:rsid w:val="00C01019"/>
    <w:rsid w:val="00C01EA4"/>
    <w:rsid w:val="00C028CC"/>
    <w:rsid w:val="00C045AC"/>
    <w:rsid w:val="00C04A34"/>
    <w:rsid w:val="00C04E88"/>
    <w:rsid w:val="00C04FCE"/>
    <w:rsid w:val="00C05628"/>
    <w:rsid w:val="00C067F4"/>
    <w:rsid w:val="00C10009"/>
    <w:rsid w:val="00C117B6"/>
    <w:rsid w:val="00C12953"/>
    <w:rsid w:val="00C13364"/>
    <w:rsid w:val="00C13758"/>
    <w:rsid w:val="00C13F46"/>
    <w:rsid w:val="00C14005"/>
    <w:rsid w:val="00C144B6"/>
    <w:rsid w:val="00C1450F"/>
    <w:rsid w:val="00C157C9"/>
    <w:rsid w:val="00C15F9A"/>
    <w:rsid w:val="00C1618C"/>
    <w:rsid w:val="00C167AE"/>
    <w:rsid w:val="00C178BC"/>
    <w:rsid w:val="00C2096F"/>
    <w:rsid w:val="00C219D8"/>
    <w:rsid w:val="00C21A7D"/>
    <w:rsid w:val="00C22913"/>
    <w:rsid w:val="00C22EBD"/>
    <w:rsid w:val="00C23D59"/>
    <w:rsid w:val="00C23FC0"/>
    <w:rsid w:val="00C252AF"/>
    <w:rsid w:val="00C26095"/>
    <w:rsid w:val="00C26537"/>
    <w:rsid w:val="00C26837"/>
    <w:rsid w:val="00C26E7A"/>
    <w:rsid w:val="00C26FB8"/>
    <w:rsid w:val="00C30258"/>
    <w:rsid w:val="00C30D79"/>
    <w:rsid w:val="00C31472"/>
    <w:rsid w:val="00C31E2D"/>
    <w:rsid w:val="00C31F24"/>
    <w:rsid w:val="00C325A9"/>
    <w:rsid w:val="00C337DF"/>
    <w:rsid w:val="00C343DF"/>
    <w:rsid w:val="00C360CF"/>
    <w:rsid w:val="00C362B5"/>
    <w:rsid w:val="00C37B27"/>
    <w:rsid w:val="00C41A36"/>
    <w:rsid w:val="00C425E7"/>
    <w:rsid w:val="00C43217"/>
    <w:rsid w:val="00C43B5E"/>
    <w:rsid w:val="00C44783"/>
    <w:rsid w:val="00C44BEC"/>
    <w:rsid w:val="00C50853"/>
    <w:rsid w:val="00C52011"/>
    <w:rsid w:val="00C52DD3"/>
    <w:rsid w:val="00C53A56"/>
    <w:rsid w:val="00C5562E"/>
    <w:rsid w:val="00C5624D"/>
    <w:rsid w:val="00C56BE1"/>
    <w:rsid w:val="00C57C48"/>
    <w:rsid w:val="00C60A81"/>
    <w:rsid w:val="00C62184"/>
    <w:rsid w:val="00C62633"/>
    <w:rsid w:val="00C62675"/>
    <w:rsid w:val="00C6294A"/>
    <w:rsid w:val="00C65968"/>
    <w:rsid w:val="00C65F9E"/>
    <w:rsid w:val="00C66D3E"/>
    <w:rsid w:val="00C66E0F"/>
    <w:rsid w:val="00C67464"/>
    <w:rsid w:val="00C7070B"/>
    <w:rsid w:val="00C7157C"/>
    <w:rsid w:val="00C73B25"/>
    <w:rsid w:val="00C74347"/>
    <w:rsid w:val="00C7537A"/>
    <w:rsid w:val="00C7601C"/>
    <w:rsid w:val="00C766C5"/>
    <w:rsid w:val="00C76A2C"/>
    <w:rsid w:val="00C77600"/>
    <w:rsid w:val="00C7786B"/>
    <w:rsid w:val="00C80689"/>
    <w:rsid w:val="00C80E05"/>
    <w:rsid w:val="00C813B7"/>
    <w:rsid w:val="00C8158C"/>
    <w:rsid w:val="00C82156"/>
    <w:rsid w:val="00C82494"/>
    <w:rsid w:val="00C832CC"/>
    <w:rsid w:val="00C835B4"/>
    <w:rsid w:val="00C8487C"/>
    <w:rsid w:val="00C861B2"/>
    <w:rsid w:val="00C8659A"/>
    <w:rsid w:val="00C86AE0"/>
    <w:rsid w:val="00C90F06"/>
    <w:rsid w:val="00C90F4B"/>
    <w:rsid w:val="00C91246"/>
    <w:rsid w:val="00C916C8"/>
    <w:rsid w:val="00C91E76"/>
    <w:rsid w:val="00C92962"/>
    <w:rsid w:val="00C92E7C"/>
    <w:rsid w:val="00C92F68"/>
    <w:rsid w:val="00C93826"/>
    <w:rsid w:val="00C93A03"/>
    <w:rsid w:val="00C93B7B"/>
    <w:rsid w:val="00C93C89"/>
    <w:rsid w:val="00C960EC"/>
    <w:rsid w:val="00C9675B"/>
    <w:rsid w:val="00C96D30"/>
    <w:rsid w:val="00CA0EB2"/>
    <w:rsid w:val="00CA1E06"/>
    <w:rsid w:val="00CA3E17"/>
    <w:rsid w:val="00CA3FAE"/>
    <w:rsid w:val="00CA6E40"/>
    <w:rsid w:val="00CA75D9"/>
    <w:rsid w:val="00CB1428"/>
    <w:rsid w:val="00CB1CDC"/>
    <w:rsid w:val="00CB2094"/>
    <w:rsid w:val="00CB3A17"/>
    <w:rsid w:val="00CB40EC"/>
    <w:rsid w:val="00CB570D"/>
    <w:rsid w:val="00CB5876"/>
    <w:rsid w:val="00CB6555"/>
    <w:rsid w:val="00CB75E3"/>
    <w:rsid w:val="00CC0060"/>
    <w:rsid w:val="00CC0320"/>
    <w:rsid w:val="00CC035D"/>
    <w:rsid w:val="00CC0FA3"/>
    <w:rsid w:val="00CC1748"/>
    <w:rsid w:val="00CC2ADC"/>
    <w:rsid w:val="00CC360A"/>
    <w:rsid w:val="00CC44AC"/>
    <w:rsid w:val="00CC6405"/>
    <w:rsid w:val="00CC6414"/>
    <w:rsid w:val="00CC65DB"/>
    <w:rsid w:val="00CC6828"/>
    <w:rsid w:val="00CC6A65"/>
    <w:rsid w:val="00CD0B16"/>
    <w:rsid w:val="00CD1E05"/>
    <w:rsid w:val="00CD217C"/>
    <w:rsid w:val="00CD21D9"/>
    <w:rsid w:val="00CD2548"/>
    <w:rsid w:val="00CD2777"/>
    <w:rsid w:val="00CD2EFB"/>
    <w:rsid w:val="00CD3814"/>
    <w:rsid w:val="00CD455C"/>
    <w:rsid w:val="00CD7EBE"/>
    <w:rsid w:val="00CE03AD"/>
    <w:rsid w:val="00CE0DB6"/>
    <w:rsid w:val="00CE4387"/>
    <w:rsid w:val="00CE4B82"/>
    <w:rsid w:val="00CE4C27"/>
    <w:rsid w:val="00CE4F00"/>
    <w:rsid w:val="00CE5230"/>
    <w:rsid w:val="00CE52BA"/>
    <w:rsid w:val="00CE5437"/>
    <w:rsid w:val="00CE5F7C"/>
    <w:rsid w:val="00CE6055"/>
    <w:rsid w:val="00CE6449"/>
    <w:rsid w:val="00CE65F3"/>
    <w:rsid w:val="00CE665B"/>
    <w:rsid w:val="00CE66A3"/>
    <w:rsid w:val="00CE6835"/>
    <w:rsid w:val="00CE6B18"/>
    <w:rsid w:val="00CF144B"/>
    <w:rsid w:val="00CF1A63"/>
    <w:rsid w:val="00CF38C6"/>
    <w:rsid w:val="00CF431D"/>
    <w:rsid w:val="00CF48E0"/>
    <w:rsid w:val="00CF63AC"/>
    <w:rsid w:val="00CF74B6"/>
    <w:rsid w:val="00D00920"/>
    <w:rsid w:val="00D01959"/>
    <w:rsid w:val="00D01FBC"/>
    <w:rsid w:val="00D01FFE"/>
    <w:rsid w:val="00D0274E"/>
    <w:rsid w:val="00D04498"/>
    <w:rsid w:val="00D04902"/>
    <w:rsid w:val="00D058E7"/>
    <w:rsid w:val="00D061AE"/>
    <w:rsid w:val="00D0699B"/>
    <w:rsid w:val="00D07166"/>
    <w:rsid w:val="00D07D28"/>
    <w:rsid w:val="00D11E67"/>
    <w:rsid w:val="00D11E75"/>
    <w:rsid w:val="00D12B52"/>
    <w:rsid w:val="00D12EDF"/>
    <w:rsid w:val="00D13348"/>
    <w:rsid w:val="00D1391E"/>
    <w:rsid w:val="00D13951"/>
    <w:rsid w:val="00D13E59"/>
    <w:rsid w:val="00D14129"/>
    <w:rsid w:val="00D150AE"/>
    <w:rsid w:val="00D166AC"/>
    <w:rsid w:val="00D16BEA"/>
    <w:rsid w:val="00D176DE"/>
    <w:rsid w:val="00D176FE"/>
    <w:rsid w:val="00D17A87"/>
    <w:rsid w:val="00D17BE7"/>
    <w:rsid w:val="00D21E9E"/>
    <w:rsid w:val="00D23712"/>
    <w:rsid w:val="00D23BA5"/>
    <w:rsid w:val="00D23D6A"/>
    <w:rsid w:val="00D23FB6"/>
    <w:rsid w:val="00D25FA7"/>
    <w:rsid w:val="00D261A0"/>
    <w:rsid w:val="00D27715"/>
    <w:rsid w:val="00D30716"/>
    <w:rsid w:val="00D308C1"/>
    <w:rsid w:val="00D31208"/>
    <w:rsid w:val="00D31279"/>
    <w:rsid w:val="00D32CDF"/>
    <w:rsid w:val="00D3307F"/>
    <w:rsid w:val="00D3310C"/>
    <w:rsid w:val="00D33306"/>
    <w:rsid w:val="00D3372A"/>
    <w:rsid w:val="00D344F9"/>
    <w:rsid w:val="00D348B8"/>
    <w:rsid w:val="00D34FE2"/>
    <w:rsid w:val="00D35BD1"/>
    <w:rsid w:val="00D35D78"/>
    <w:rsid w:val="00D36A3D"/>
    <w:rsid w:val="00D36EA8"/>
    <w:rsid w:val="00D371AB"/>
    <w:rsid w:val="00D4022B"/>
    <w:rsid w:val="00D403B2"/>
    <w:rsid w:val="00D403B6"/>
    <w:rsid w:val="00D4373E"/>
    <w:rsid w:val="00D43ABD"/>
    <w:rsid w:val="00D4468E"/>
    <w:rsid w:val="00D44EFF"/>
    <w:rsid w:val="00D452A6"/>
    <w:rsid w:val="00D455E5"/>
    <w:rsid w:val="00D45A52"/>
    <w:rsid w:val="00D45B6E"/>
    <w:rsid w:val="00D45E36"/>
    <w:rsid w:val="00D464C9"/>
    <w:rsid w:val="00D4716C"/>
    <w:rsid w:val="00D47C79"/>
    <w:rsid w:val="00D5010A"/>
    <w:rsid w:val="00D50758"/>
    <w:rsid w:val="00D517AE"/>
    <w:rsid w:val="00D5236C"/>
    <w:rsid w:val="00D536FD"/>
    <w:rsid w:val="00D544B1"/>
    <w:rsid w:val="00D56057"/>
    <w:rsid w:val="00D56129"/>
    <w:rsid w:val="00D6074B"/>
    <w:rsid w:val="00D6156C"/>
    <w:rsid w:val="00D6203D"/>
    <w:rsid w:val="00D624F7"/>
    <w:rsid w:val="00D62A99"/>
    <w:rsid w:val="00D62EF9"/>
    <w:rsid w:val="00D62F56"/>
    <w:rsid w:val="00D63897"/>
    <w:rsid w:val="00D6498C"/>
    <w:rsid w:val="00D64AB7"/>
    <w:rsid w:val="00D64D8C"/>
    <w:rsid w:val="00D65483"/>
    <w:rsid w:val="00D65989"/>
    <w:rsid w:val="00D65AA1"/>
    <w:rsid w:val="00D661D7"/>
    <w:rsid w:val="00D662FA"/>
    <w:rsid w:val="00D66AE9"/>
    <w:rsid w:val="00D66B7F"/>
    <w:rsid w:val="00D67658"/>
    <w:rsid w:val="00D678F3"/>
    <w:rsid w:val="00D704A2"/>
    <w:rsid w:val="00D715DD"/>
    <w:rsid w:val="00D71DE4"/>
    <w:rsid w:val="00D72E80"/>
    <w:rsid w:val="00D7323C"/>
    <w:rsid w:val="00D7481B"/>
    <w:rsid w:val="00D75CD3"/>
    <w:rsid w:val="00D76152"/>
    <w:rsid w:val="00D7674C"/>
    <w:rsid w:val="00D77DE7"/>
    <w:rsid w:val="00D8013D"/>
    <w:rsid w:val="00D80C6D"/>
    <w:rsid w:val="00D81600"/>
    <w:rsid w:val="00D821CD"/>
    <w:rsid w:val="00D823C0"/>
    <w:rsid w:val="00D838F1"/>
    <w:rsid w:val="00D86786"/>
    <w:rsid w:val="00D90B09"/>
    <w:rsid w:val="00D91323"/>
    <w:rsid w:val="00D91585"/>
    <w:rsid w:val="00D920F1"/>
    <w:rsid w:val="00D9232D"/>
    <w:rsid w:val="00D929B9"/>
    <w:rsid w:val="00D92A58"/>
    <w:rsid w:val="00D937AE"/>
    <w:rsid w:val="00D938D9"/>
    <w:rsid w:val="00D951ED"/>
    <w:rsid w:val="00D96F91"/>
    <w:rsid w:val="00D97933"/>
    <w:rsid w:val="00D9797F"/>
    <w:rsid w:val="00DA04E6"/>
    <w:rsid w:val="00DA25AE"/>
    <w:rsid w:val="00DA28D7"/>
    <w:rsid w:val="00DA2906"/>
    <w:rsid w:val="00DA3D0F"/>
    <w:rsid w:val="00DA4C7E"/>
    <w:rsid w:val="00DA61B1"/>
    <w:rsid w:val="00DB2833"/>
    <w:rsid w:val="00DB33E1"/>
    <w:rsid w:val="00DB3703"/>
    <w:rsid w:val="00DB3C20"/>
    <w:rsid w:val="00DB4127"/>
    <w:rsid w:val="00DB432E"/>
    <w:rsid w:val="00DB4EE9"/>
    <w:rsid w:val="00DB5C09"/>
    <w:rsid w:val="00DB5DC9"/>
    <w:rsid w:val="00DB6110"/>
    <w:rsid w:val="00DB6813"/>
    <w:rsid w:val="00DC0F02"/>
    <w:rsid w:val="00DC11F1"/>
    <w:rsid w:val="00DC1D69"/>
    <w:rsid w:val="00DC2DDC"/>
    <w:rsid w:val="00DC2DFB"/>
    <w:rsid w:val="00DC2F77"/>
    <w:rsid w:val="00DC3886"/>
    <w:rsid w:val="00DC41E4"/>
    <w:rsid w:val="00DC49F9"/>
    <w:rsid w:val="00DC52D3"/>
    <w:rsid w:val="00DC55BE"/>
    <w:rsid w:val="00DC66D0"/>
    <w:rsid w:val="00DC6E58"/>
    <w:rsid w:val="00DC73F9"/>
    <w:rsid w:val="00DD07CD"/>
    <w:rsid w:val="00DD094A"/>
    <w:rsid w:val="00DD09B8"/>
    <w:rsid w:val="00DD0AF8"/>
    <w:rsid w:val="00DD0EC1"/>
    <w:rsid w:val="00DD1886"/>
    <w:rsid w:val="00DD35ED"/>
    <w:rsid w:val="00DD46BC"/>
    <w:rsid w:val="00DD57F2"/>
    <w:rsid w:val="00DD6478"/>
    <w:rsid w:val="00DD6756"/>
    <w:rsid w:val="00DD6ABC"/>
    <w:rsid w:val="00DD6DCC"/>
    <w:rsid w:val="00DD6EF9"/>
    <w:rsid w:val="00DD7A88"/>
    <w:rsid w:val="00DE01C9"/>
    <w:rsid w:val="00DE0AA1"/>
    <w:rsid w:val="00DE0C41"/>
    <w:rsid w:val="00DE0DED"/>
    <w:rsid w:val="00DE102F"/>
    <w:rsid w:val="00DE140C"/>
    <w:rsid w:val="00DE1763"/>
    <w:rsid w:val="00DE1987"/>
    <w:rsid w:val="00DE1D45"/>
    <w:rsid w:val="00DE1EDB"/>
    <w:rsid w:val="00DE34E8"/>
    <w:rsid w:val="00DE3945"/>
    <w:rsid w:val="00DE3DA1"/>
    <w:rsid w:val="00DE4B2A"/>
    <w:rsid w:val="00DE4B35"/>
    <w:rsid w:val="00DE542A"/>
    <w:rsid w:val="00DE5EF2"/>
    <w:rsid w:val="00DE6340"/>
    <w:rsid w:val="00DE6D65"/>
    <w:rsid w:val="00DE6E13"/>
    <w:rsid w:val="00DE73B0"/>
    <w:rsid w:val="00DE7AE8"/>
    <w:rsid w:val="00DF03F4"/>
    <w:rsid w:val="00DF0D21"/>
    <w:rsid w:val="00DF1562"/>
    <w:rsid w:val="00DF1B9A"/>
    <w:rsid w:val="00DF2196"/>
    <w:rsid w:val="00DF36FE"/>
    <w:rsid w:val="00DF3954"/>
    <w:rsid w:val="00DF3DEE"/>
    <w:rsid w:val="00DF55A0"/>
    <w:rsid w:val="00DF5CC2"/>
    <w:rsid w:val="00DF5D39"/>
    <w:rsid w:val="00DF644F"/>
    <w:rsid w:val="00DF7934"/>
    <w:rsid w:val="00E0039B"/>
    <w:rsid w:val="00E00BD6"/>
    <w:rsid w:val="00E01531"/>
    <w:rsid w:val="00E01543"/>
    <w:rsid w:val="00E017FD"/>
    <w:rsid w:val="00E024AE"/>
    <w:rsid w:val="00E024BF"/>
    <w:rsid w:val="00E027B7"/>
    <w:rsid w:val="00E03490"/>
    <w:rsid w:val="00E0364C"/>
    <w:rsid w:val="00E03EE1"/>
    <w:rsid w:val="00E04F3C"/>
    <w:rsid w:val="00E05762"/>
    <w:rsid w:val="00E05F54"/>
    <w:rsid w:val="00E07197"/>
    <w:rsid w:val="00E1051D"/>
    <w:rsid w:val="00E10F17"/>
    <w:rsid w:val="00E11185"/>
    <w:rsid w:val="00E114C1"/>
    <w:rsid w:val="00E12AFD"/>
    <w:rsid w:val="00E1375B"/>
    <w:rsid w:val="00E1389B"/>
    <w:rsid w:val="00E155EF"/>
    <w:rsid w:val="00E15DDE"/>
    <w:rsid w:val="00E1659E"/>
    <w:rsid w:val="00E20428"/>
    <w:rsid w:val="00E21075"/>
    <w:rsid w:val="00E211F2"/>
    <w:rsid w:val="00E21A23"/>
    <w:rsid w:val="00E21BF8"/>
    <w:rsid w:val="00E21C86"/>
    <w:rsid w:val="00E23F1A"/>
    <w:rsid w:val="00E244F5"/>
    <w:rsid w:val="00E2495B"/>
    <w:rsid w:val="00E26F2F"/>
    <w:rsid w:val="00E30844"/>
    <w:rsid w:val="00E31982"/>
    <w:rsid w:val="00E31CDB"/>
    <w:rsid w:val="00E32F9F"/>
    <w:rsid w:val="00E330D1"/>
    <w:rsid w:val="00E3435A"/>
    <w:rsid w:val="00E34C20"/>
    <w:rsid w:val="00E36DBC"/>
    <w:rsid w:val="00E4018F"/>
    <w:rsid w:val="00E4059F"/>
    <w:rsid w:val="00E40840"/>
    <w:rsid w:val="00E41F85"/>
    <w:rsid w:val="00E42035"/>
    <w:rsid w:val="00E4232C"/>
    <w:rsid w:val="00E4476B"/>
    <w:rsid w:val="00E46675"/>
    <w:rsid w:val="00E46A08"/>
    <w:rsid w:val="00E46A35"/>
    <w:rsid w:val="00E5098B"/>
    <w:rsid w:val="00E53D6A"/>
    <w:rsid w:val="00E54729"/>
    <w:rsid w:val="00E54D33"/>
    <w:rsid w:val="00E551DA"/>
    <w:rsid w:val="00E55783"/>
    <w:rsid w:val="00E56018"/>
    <w:rsid w:val="00E6101A"/>
    <w:rsid w:val="00E61699"/>
    <w:rsid w:val="00E635CA"/>
    <w:rsid w:val="00E64392"/>
    <w:rsid w:val="00E64AAF"/>
    <w:rsid w:val="00E667E6"/>
    <w:rsid w:val="00E66C0B"/>
    <w:rsid w:val="00E66F99"/>
    <w:rsid w:val="00E678CC"/>
    <w:rsid w:val="00E70007"/>
    <w:rsid w:val="00E70C7F"/>
    <w:rsid w:val="00E70E20"/>
    <w:rsid w:val="00E72580"/>
    <w:rsid w:val="00E72650"/>
    <w:rsid w:val="00E72B00"/>
    <w:rsid w:val="00E72D19"/>
    <w:rsid w:val="00E7348E"/>
    <w:rsid w:val="00E735AA"/>
    <w:rsid w:val="00E752B2"/>
    <w:rsid w:val="00E75F49"/>
    <w:rsid w:val="00E76FBA"/>
    <w:rsid w:val="00E77B2F"/>
    <w:rsid w:val="00E80AE9"/>
    <w:rsid w:val="00E8155E"/>
    <w:rsid w:val="00E8177A"/>
    <w:rsid w:val="00E82B2E"/>
    <w:rsid w:val="00E8359E"/>
    <w:rsid w:val="00E83DFB"/>
    <w:rsid w:val="00E84E10"/>
    <w:rsid w:val="00E85973"/>
    <w:rsid w:val="00E85B22"/>
    <w:rsid w:val="00E85B7B"/>
    <w:rsid w:val="00E860F9"/>
    <w:rsid w:val="00E86AF4"/>
    <w:rsid w:val="00E90DCE"/>
    <w:rsid w:val="00E92944"/>
    <w:rsid w:val="00E92993"/>
    <w:rsid w:val="00E92C57"/>
    <w:rsid w:val="00E92D28"/>
    <w:rsid w:val="00E93381"/>
    <w:rsid w:val="00E94B44"/>
    <w:rsid w:val="00E9591E"/>
    <w:rsid w:val="00E95A0C"/>
    <w:rsid w:val="00E95ABC"/>
    <w:rsid w:val="00E962FF"/>
    <w:rsid w:val="00E96315"/>
    <w:rsid w:val="00E96361"/>
    <w:rsid w:val="00E975B7"/>
    <w:rsid w:val="00E9799C"/>
    <w:rsid w:val="00E97DF3"/>
    <w:rsid w:val="00EA0D00"/>
    <w:rsid w:val="00EA105F"/>
    <w:rsid w:val="00EA1E90"/>
    <w:rsid w:val="00EA23ED"/>
    <w:rsid w:val="00EA2C35"/>
    <w:rsid w:val="00EA3DD2"/>
    <w:rsid w:val="00EA3E60"/>
    <w:rsid w:val="00EA3E9B"/>
    <w:rsid w:val="00EA51DF"/>
    <w:rsid w:val="00EA53AF"/>
    <w:rsid w:val="00EA54F4"/>
    <w:rsid w:val="00EA6608"/>
    <w:rsid w:val="00EA6CF6"/>
    <w:rsid w:val="00EA6D1F"/>
    <w:rsid w:val="00EA720D"/>
    <w:rsid w:val="00EA7357"/>
    <w:rsid w:val="00EA73A1"/>
    <w:rsid w:val="00EA7408"/>
    <w:rsid w:val="00EA762E"/>
    <w:rsid w:val="00EB0106"/>
    <w:rsid w:val="00EB054E"/>
    <w:rsid w:val="00EB1557"/>
    <w:rsid w:val="00EB1E5A"/>
    <w:rsid w:val="00EB2CCF"/>
    <w:rsid w:val="00EB2F91"/>
    <w:rsid w:val="00EB34C8"/>
    <w:rsid w:val="00EB4310"/>
    <w:rsid w:val="00EB47DB"/>
    <w:rsid w:val="00EB5AB3"/>
    <w:rsid w:val="00EB5CA3"/>
    <w:rsid w:val="00EB66FB"/>
    <w:rsid w:val="00EB6824"/>
    <w:rsid w:val="00EB698E"/>
    <w:rsid w:val="00EB6B54"/>
    <w:rsid w:val="00EB737E"/>
    <w:rsid w:val="00EB7AD6"/>
    <w:rsid w:val="00EC0A8D"/>
    <w:rsid w:val="00EC0AEF"/>
    <w:rsid w:val="00EC15F7"/>
    <w:rsid w:val="00EC1E13"/>
    <w:rsid w:val="00EC29E1"/>
    <w:rsid w:val="00EC3591"/>
    <w:rsid w:val="00EC4276"/>
    <w:rsid w:val="00EC6282"/>
    <w:rsid w:val="00EC6549"/>
    <w:rsid w:val="00EC6788"/>
    <w:rsid w:val="00EC7A7B"/>
    <w:rsid w:val="00ED02F0"/>
    <w:rsid w:val="00ED09E5"/>
    <w:rsid w:val="00ED0E85"/>
    <w:rsid w:val="00ED116B"/>
    <w:rsid w:val="00ED11B7"/>
    <w:rsid w:val="00ED19E1"/>
    <w:rsid w:val="00ED2107"/>
    <w:rsid w:val="00ED263F"/>
    <w:rsid w:val="00ED2F56"/>
    <w:rsid w:val="00ED37D0"/>
    <w:rsid w:val="00ED3863"/>
    <w:rsid w:val="00ED3F34"/>
    <w:rsid w:val="00ED4369"/>
    <w:rsid w:val="00ED5A0D"/>
    <w:rsid w:val="00ED6484"/>
    <w:rsid w:val="00ED7DF2"/>
    <w:rsid w:val="00EE0CC6"/>
    <w:rsid w:val="00EE11EF"/>
    <w:rsid w:val="00EE1335"/>
    <w:rsid w:val="00EE163F"/>
    <w:rsid w:val="00EE1956"/>
    <w:rsid w:val="00EE26B4"/>
    <w:rsid w:val="00EE2CF2"/>
    <w:rsid w:val="00EE2F2B"/>
    <w:rsid w:val="00EE2F9F"/>
    <w:rsid w:val="00EE3358"/>
    <w:rsid w:val="00EE384B"/>
    <w:rsid w:val="00EE508F"/>
    <w:rsid w:val="00EE563B"/>
    <w:rsid w:val="00EE589F"/>
    <w:rsid w:val="00EE5998"/>
    <w:rsid w:val="00EE5AD9"/>
    <w:rsid w:val="00EE6BC0"/>
    <w:rsid w:val="00EE769C"/>
    <w:rsid w:val="00EE7834"/>
    <w:rsid w:val="00EE7FD7"/>
    <w:rsid w:val="00EF1060"/>
    <w:rsid w:val="00EF19E8"/>
    <w:rsid w:val="00EF1E68"/>
    <w:rsid w:val="00EF2042"/>
    <w:rsid w:val="00EF3259"/>
    <w:rsid w:val="00EF4FFC"/>
    <w:rsid w:val="00EF5708"/>
    <w:rsid w:val="00EF600B"/>
    <w:rsid w:val="00EF6A43"/>
    <w:rsid w:val="00EF7902"/>
    <w:rsid w:val="00EF7BF9"/>
    <w:rsid w:val="00F000C1"/>
    <w:rsid w:val="00F006D6"/>
    <w:rsid w:val="00F00D20"/>
    <w:rsid w:val="00F018C2"/>
    <w:rsid w:val="00F01AEA"/>
    <w:rsid w:val="00F02AF6"/>
    <w:rsid w:val="00F03850"/>
    <w:rsid w:val="00F038B7"/>
    <w:rsid w:val="00F0447D"/>
    <w:rsid w:val="00F05B3F"/>
    <w:rsid w:val="00F0622C"/>
    <w:rsid w:val="00F062BA"/>
    <w:rsid w:val="00F065D3"/>
    <w:rsid w:val="00F06C58"/>
    <w:rsid w:val="00F07CAB"/>
    <w:rsid w:val="00F100EC"/>
    <w:rsid w:val="00F10368"/>
    <w:rsid w:val="00F10E14"/>
    <w:rsid w:val="00F10F46"/>
    <w:rsid w:val="00F11036"/>
    <w:rsid w:val="00F1204C"/>
    <w:rsid w:val="00F1247B"/>
    <w:rsid w:val="00F12E05"/>
    <w:rsid w:val="00F13330"/>
    <w:rsid w:val="00F1454F"/>
    <w:rsid w:val="00F14CA5"/>
    <w:rsid w:val="00F154D9"/>
    <w:rsid w:val="00F1583E"/>
    <w:rsid w:val="00F15B35"/>
    <w:rsid w:val="00F16170"/>
    <w:rsid w:val="00F164B9"/>
    <w:rsid w:val="00F173A9"/>
    <w:rsid w:val="00F17D7A"/>
    <w:rsid w:val="00F214A9"/>
    <w:rsid w:val="00F2583B"/>
    <w:rsid w:val="00F25E40"/>
    <w:rsid w:val="00F26720"/>
    <w:rsid w:val="00F26E70"/>
    <w:rsid w:val="00F27406"/>
    <w:rsid w:val="00F32CB4"/>
    <w:rsid w:val="00F33751"/>
    <w:rsid w:val="00F346BC"/>
    <w:rsid w:val="00F357B8"/>
    <w:rsid w:val="00F35BB8"/>
    <w:rsid w:val="00F36BC7"/>
    <w:rsid w:val="00F37747"/>
    <w:rsid w:val="00F379C7"/>
    <w:rsid w:val="00F4098E"/>
    <w:rsid w:val="00F40CEB"/>
    <w:rsid w:val="00F41087"/>
    <w:rsid w:val="00F4191F"/>
    <w:rsid w:val="00F41B76"/>
    <w:rsid w:val="00F42DE7"/>
    <w:rsid w:val="00F43BAC"/>
    <w:rsid w:val="00F441F2"/>
    <w:rsid w:val="00F45B21"/>
    <w:rsid w:val="00F461AB"/>
    <w:rsid w:val="00F47000"/>
    <w:rsid w:val="00F477C5"/>
    <w:rsid w:val="00F47E81"/>
    <w:rsid w:val="00F50A2B"/>
    <w:rsid w:val="00F50AD5"/>
    <w:rsid w:val="00F50C92"/>
    <w:rsid w:val="00F51574"/>
    <w:rsid w:val="00F5181A"/>
    <w:rsid w:val="00F52440"/>
    <w:rsid w:val="00F5295B"/>
    <w:rsid w:val="00F52C2A"/>
    <w:rsid w:val="00F52E11"/>
    <w:rsid w:val="00F5348A"/>
    <w:rsid w:val="00F537B8"/>
    <w:rsid w:val="00F53E10"/>
    <w:rsid w:val="00F53EEA"/>
    <w:rsid w:val="00F54486"/>
    <w:rsid w:val="00F55A2F"/>
    <w:rsid w:val="00F55CFF"/>
    <w:rsid w:val="00F565F7"/>
    <w:rsid w:val="00F57109"/>
    <w:rsid w:val="00F601F4"/>
    <w:rsid w:val="00F60579"/>
    <w:rsid w:val="00F608FE"/>
    <w:rsid w:val="00F60B0F"/>
    <w:rsid w:val="00F615FC"/>
    <w:rsid w:val="00F61C30"/>
    <w:rsid w:val="00F627CA"/>
    <w:rsid w:val="00F6306E"/>
    <w:rsid w:val="00F633B3"/>
    <w:rsid w:val="00F63916"/>
    <w:rsid w:val="00F64F69"/>
    <w:rsid w:val="00F65EBE"/>
    <w:rsid w:val="00F66657"/>
    <w:rsid w:val="00F667CD"/>
    <w:rsid w:val="00F67BBF"/>
    <w:rsid w:val="00F709B8"/>
    <w:rsid w:val="00F71545"/>
    <w:rsid w:val="00F7224B"/>
    <w:rsid w:val="00F7326C"/>
    <w:rsid w:val="00F73663"/>
    <w:rsid w:val="00F737B7"/>
    <w:rsid w:val="00F73A51"/>
    <w:rsid w:val="00F76860"/>
    <w:rsid w:val="00F77170"/>
    <w:rsid w:val="00F77171"/>
    <w:rsid w:val="00F80F8F"/>
    <w:rsid w:val="00F81259"/>
    <w:rsid w:val="00F829B6"/>
    <w:rsid w:val="00F8324D"/>
    <w:rsid w:val="00F83E66"/>
    <w:rsid w:val="00F83F5E"/>
    <w:rsid w:val="00F844AF"/>
    <w:rsid w:val="00F844EE"/>
    <w:rsid w:val="00F844F4"/>
    <w:rsid w:val="00F84E8B"/>
    <w:rsid w:val="00F85025"/>
    <w:rsid w:val="00F86AD6"/>
    <w:rsid w:val="00F86BB1"/>
    <w:rsid w:val="00F86D40"/>
    <w:rsid w:val="00F870E1"/>
    <w:rsid w:val="00F9044F"/>
    <w:rsid w:val="00F90F7D"/>
    <w:rsid w:val="00F9195C"/>
    <w:rsid w:val="00F91BAD"/>
    <w:rsid w:val="00F92006"/>
    <w:rsid w:val="00F9219A"/>
    <w:rsid w:val="00F93C4B"/>
    <w:rsid w:val="00F945AF"/>
    <w:rsid w:val="00F94F51"/>
    <w:rsid w:val="00F95A56"/>
    <w:rsid w:val="00F96C43"/>
    <w:rsid w:val="00F97321"/>
    <w:rsid w:val="00F97715"/>
    <w:rsid w:val="00F9782F"/>
    <w:rsid w:val="00FA0148"/>
    <w:rsid w:val="00FA1219"/>
    <w:rsid w:val="00FA1335"/>
    <w:rsid w:val="00FA2384"/>
    <w:rsid w:val="00FA254B"/>
    <w:rsid w:val="00FA2639"/>
    <w:rsid w:val="00FA4159"/>
    <w:rsid w:val="00FA457F"/>
    <w:rsid w:val="00FA5078"/>
    <w:rsid w:val="00FA51B0"/>
    <w:rsid w:val="00FA5490"/>
    <w:rsid w:val="00FA5759"/>
    <w:rsid w:val="00FA6224"/>
    <w:rsid w:val="00FA6880"/>
    <w:rsid w:val="00FA795F"/>
    <w:rsid w:val="00FB09A3"/>
    <w:rsid w:val="00FB1677"/>
    <w:rsid w:val="00FB1B2C"/>
    <w:rsid w:val="00FB2ECB"/>
    <w:rsid w:val="00FB32FA"/>
    <w:rsid w:val="00FB3DDB"/>
    <w:rsid w:val="00FB4D05"/>
    <w:rsid w:val="00FB50F1"/>
    <w:rsid w:val="00FB6D4F"/>
    <w:rsid w:val="00FC1C0C"/>
    <w:rsid w:val="00FC23C2"/>
    <w:rsid w:val="00FC38CE"/>
    <w:rsid w:val="00FC4174"/>
    <w:rsid w:val="00FC4639"/>
    <w:rsid w:val="00FC4E2C"/>
    <w:rsid w:val="00FC4EEB"/>
    <w:rsid w:val="00FC5CA8"/>
    <w:rsid w:val="00FC5E4B"/>
    <w:rsid w:val="00FC604C"/>
    <w:rsid w:val="00FC6F5E"/>
    <w:rsid w:val="00FC7513"/>
    <w:rsid w:val="00FD016E"/>
    <w:rsid w:val="00FD03C9"/>
    <w:rsid w:val="00FD180F"/>
    <w:rsid w:val="00FD326C"/>
    <w:rsid w:val="00FD364E"/>
    <w:rsid w:val="00FD373A"/>
    <w:rsid w:val="00FD40F6"/>
    <w:rsid w:val="00FD526B"/>
    <w:rsid w:val="00FD5904"/>
    <w:rsid w:val="00FD5967"/>
    <w:rsid w:val="00FD5F4C"/>
    <w:rsid w:val="00FD6FDB"/>
    <w:rsid w:val="00FD7E68"/>
    <w:rsid w:val="00FE0142"/>
    <w:rsid w:val="00FE0E9F"/>
    <w:rsid w:val="00FE1227"/>
    <w:rsid w:val="00FE3D12"/>
    <w:rsid w:val="00FE441D"/>
    <w:rsid w:val="00FE4486"/>
    <w:rsid w:val="00FE4729"/>
    <w:rsid w:val="00FE5EC2"/>
    <w:rsid w:val="00FE6336"/>
    <w:rsid w:val="00FE7AE8"/>
    <w:rsid w:val="00FF0858"/>
    <w:rsid w:val="00FF08D5"/>
    <w:rsid w:val="00FF0ADC"/>
    <w:rsid w:val="00FF277A"/>
    <w:rsid w:val="00FF324E"/>
    <w:rsid w:val="00FF5A1B"/>
    <w:rsid w:val="00FF7E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A993C6"/>
  <w15:chartTrackingRefBased/>
  <w15:docId w15:val="{4EA11278-017E-444C-9D0F-DEA6293B4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Subtitle" w:qFormat="1"/>
    <w:lsdException w:name="Strong" w:qFormat="1"/>
    <w:lsdException w:name="Emphasis" w:qFormat="1"/>
    <w:lsdException w:name="Plain Text" w:uiPriority="99"/>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h2,DO NOT USE_h2,h21,Head2A,2,UNDERRUBRIK 1-2,H2 Char,h2 Char"/>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aliases w:val="header odd,header,header odd1,header odd2,header odd3,header odd4,header odd5,header odd6,header1,header2,header3,header odd11,header odd21,header odd7,header4,header odd8,header odd9,header5,header odd12,header11,header21,header odd22,header31"/>
    <w:link w:val="HeaderChar"/>
    <w:pPr>
      <w:widowControl w:val="0"/>
    </w:pPr>
    <w:rPr>
      <w:rFonts w:ascii="Arial" w:hAnsi="Arial"/>
      <w:b/>
      <w:noProof/>
      <w:sz w:val="18"/>
      <w:lang w:eastAsia="en-US"/>
    </w:rPr>
  </w:style>
  <w:style w:type="character" w:customStyle="1" w:styleId="HeaderChar">
    <w:name w:val="Header Char"/>
    <w:aliases w:val="header odd Char,header Char,header odd1 Char,header odd2 Char,header odd3 Char,header odd4 Char,header odd5 Char,header odd6 Char,header1 Char,header2 Char,header3 Char,header odd11 Char,header odd21 Char,header odd7 Char,header4 Char"/>
    <w:link w:val="Header"/>
    <w:rsid w:val="00112A36"/>
    <w:rPr>
      <w:rFonts w:ascii="Arial" w:hAnsi="Arial"/>
      <w:b/>
      <w:noProof/>
      <w:sz w:val="18"/>
      <w:lang w:val="en-GB" w:eastAsia="en-US" w:bidi="ar-SA"/>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pPr>
      <w:jc w:val="center"/>
    </w:pPr>
    <w:rPr>
      <w:i/>
    </w:rPr>
  </w:style>
  <w:style w:type="character" w:styleId="FootnoteReference">
    <w:name w:val="footnote reference"/>
    <w:semiHidden/>
    <w:rPr>
      <w:b/>
      <w:position w:val="6"/>
      <w:sz w:val="16"/>
    </w:rPr>
  </w:style>
  <w:style w:type="paragraph" w:styleId="FootnoteText">
    <w:name w:val="footnote text"/>
    <w:basedOn w:val="Normal"/>
    <w:semiHidden/>
    <w:pPr>
      <w:keepLines/>
      <w:spacing w:after="0"/>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pPr>
      <w:keepLines/>
      <w:ind w:left="1135" w:hanging="851"/>
    </w:pPr>
  </w:style>
  <w:style w:type="paragraph" w:customStyle="1" w:styleId="PL">
    <w:name w:val="PL"/>
    <w:link w:val="PLChar"/>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character" w:customStyle="1" w:styleId="PLChar">
    <w:name w:val="PL Char"/>
    <w:link w:val="PL"/>
    <w:locked/>
    <w:rsid w:val="007B3F0D"/>
    <w:rPr>
      <w:rFonts w:ascii="Courier New" w:hAnsi="Courier New"/>
      <w:noProof/>
      <w:sz w:val="16"/>
      <w:lang w:val="en-GB" w:eastAsia="en-US" w:bidi="ar-SA"/>
    </w:rPr>
  </w:style>
  <w:style w:type="paragraph" w:customStyle="1" w:styleId="TAR">
    <w:name w:val="TAR"/>
    <w:basedOn w:val="TAL"/>
    <w:pPr>
      <w:jc w:val="right"/>
    </w:pPr>
  </w:style>
  <w:style w:type="paragraph" w:customStyle="1" w:styleId="TAL">
    <w:name w:val="TAL"/>
    <w:basedOn w:val="Normal"/>
    <w:link w:val="TALCar"/>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link w:val="ListChar"/>
    <w:pPr>
      <w:ind w:left="568" w:hanging="284"/>
    </w:pPr>
  </w:style>
  <w:style w:type="character" w:customStyle="1" w:styleId="ListChar">
    <w:name w:val="List Char"/>
    <w:link w:val="List"/>
    <w:rsid w:val="00BC3E7B"/>
    <w:rPr>
      <w:lang w:val="en-GB" w:eastAsia="en-US" w:bidi="ar-SA"/>
    </w:rPr>
  </w:style>
  <w:style w:type="paragraph" w:customStyle="1" w:styleId="TAH">
    <w:name w:val="TAH"/>
    <w:basedOn w:val="TAC"/>
    <w:link w:val="TAHCar"/>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List"/>
    <w:link w:val="B10"/>
    <w:uiPriority w:val="99"/>
    <w:qFormat/>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basedOn w:val="NO"/>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pPr>
      <w:ind w:left="1135"/>
    </w:pPr>
  </w:style>
  <w:style w:type="paragraph" w:styleId="List2">
    <w:name w:val="List 2"/>
    <w:basedOn w:val="List"/>
    <w:link w:val="List2Char"/>
    <w:pPr>
      <w:ind w:left="851"/>
    </w:pPr>
  </w:style>
  <w:style w:type="character" w:customStyle="1" w:styleId="List2Char">
    <w:name w:val="List 2 Char"/>
    <w:basedOn w:val="ListChar"/>
    <w:link w:val="List2"/>
    <w:rsid w:val="00BC3E7B"/>
    <w:rPr>
      <w:lang w:val="en-GB" w:eastAsia="en-US" w:bidi="ar-SA"/>
    </w:rPr>
  </w:style>
  <w:style w:type="paragraph" w:styleId="List3">
    <w:name w:val="List 3"/>
    <w:basedOn w:val="List2"/>
    <w:link w:val="List3Char"/>
    <w:pPr>
      <w:ind w:left="1135"/>
    </w:pPr>
  </w:style>
  <w:style w:type="character" w:customStyle="1" w:styleId="List3Char">
    <w:name w:val="List 3 Char"/>
    <w:basedOn w:val="List2Char"/>
    <w:link w:val="List3"/>
    <w:rsid w:val="00BC3E7B"/>
    <w:rPr>
      <w:lang w:val="en-GB" w:eastAsia="en-US" w:bidi="ar-SA"/>
    </w:r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link w:val="B2Char"/>
  </w:style>
  <w:style w:type="paragraph" w:customStyle="1" w:styleId="B3">
    <w:name w:val="B3"/>
    <w:basedOn w:val="List3"/>
    <w:link w:val="B3Char"/>
  </w:style>
  <w:style w:type="character" w:customStyle="1" w:styleId="B3Char">
    <w:name w:val="B3 Char"/>
    <w:basedOn w:val="List3Char"/>
    <w:link w:val="B3"/>
    <w:rsid w:val="00BC3E7B"/>
    <w:rPr>
      <w:lang w:val="en-GB" w:eastAsia="en-US" w:bidi="ar-SA"/>
    </w:rPr>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pPr>
      <w:keepNext/>
      <w:keepLines/>
      <w:spacing w:before="240"/>
      <w:ind w:left="1418"/>
    </w:pPr>
    <w:rPr>
      <w:rFonts w:ascii="Arial" w:hAnsi="Arial"/>
      <w:b/>
      <w:sz w:val="36"/>
      <w:lang w:val="en-US"/>
    </w:rPr>
  </w:style>
  <w:style w:type="paragraph" w:styleId="Caption">
    <w:name w:val="caption"/>
    <w:basedOn w:val="Normal"/>
    <w:next w:val="Normal"/>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link w:val="PlainTextChar"/>
    <w:uiPriority w:val="99"/>
    <w:rPr>
      <w:rFonts w:ascii="Courier New" w:hAnsi="Courier New"/>
      <w:lang w:val="nb-NO"/>
    </w:rPr>
  </w:style>
  <w:style w:type="paragraph" w:customStyle="1" w:styleId="TAJ">
    <w:name w:val="TAJ"/>
    <w:basedOn w:val="TH"/>
  </w:style>
  <w:style w:type="paragraph" w:styleId="BodyText">
    <w:name w:val="Body Text"/>
    <w:basedOn w:val="Normal"/>
    <w:link w:val="BodyTextChar"/>
  </w:style>
  <w:style w:type="character" w:styleId="CommentReference">
    <w:name w:val="annotation reference"/>
    <w:uiPriority w:val="99"/>
    <w:semiHidden/>
    <w:rPr>
      <w:sz w:val="16"/>
    </w:rPr>
  </w:style>
  <w:style w:type="paragraph" w:customStyle="1" w:styleId="Guidance">
    <w:name w:val="Guidance"/>
    <w:basedOn w:val="Normal"/>
    <w:rPr>
      <w:i/>
      <w:color w:val="0000FF"/>
    </w:rPr>
  </w:style>
  <w:style w:type="paragraph" w:styleId="CommentText">
    <w:name w:val="annotation text"/>
    <w:basedOn w:val="Normal"/>
    <w:link w:val="CommentTextChar"/>
    <w:uiPriority w:val="99"/>
    <w:semiHidden/>
  </w:style>
  <w:style w:type="paragraph" w:styleId="CommentSubject">
    <w:name w:val="annotation subject"/>
    <w:basedOn w:val="CommentText"/>
    <w:next w:val="CommentText"/>
    <w:semiHidden/>
    <w:rsid w:val="00BF5B2A"/>
    <w:rPr>
      <w:b/>
      <w:bCs/>
    </w:rPr>
  </w:style>
  <w:style w:type="paragraph" w:styleId="BalloonText">
    <w:name w:val="Balloon Text"/>
    <w:basedOn w:val="Normal"/>
    <w:semiHidden/>
    <w:rsid w:val="00BF5B2A"/>
    <w:rPr>
      <w:rFonts w:ascii="Tahoma" w:hAnsi="Tahoma" w:cs="Tahoma"/>
      <w:sz w:val="16"/>
      <w:szCs w:val="16"/>
    </w:rPr>
  </w:style>
  <w:style w:type="table" w:styleId="TableGrid">
    <w:name w:val="Table Grid"/>
    <w:basedOn w:val="TableNormal"/>
    <w:uiPriority w:val="59"/>
    <w:rsid w:val="006F4C6E"/>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RCoverPage">
    <w:name w:val="CR Cover Page"/>
    <w:rsid w:val="00112A36"/>
    <w:pPr>
      <w:spacing w:after="120"/>
    </w:pPr>
    <w:rPr>
      <w:rFonts w:ascii="Arial" w:hAnsi="Arial"/>
      <w:lang w:eastAsia="en-US"/>
    </w:rPr>
  </w:style>
  <w:style w:type="character" w:styleId="Emphasis">
    <w:name w:val="Emphasis"/>
    <w:qFormat/>
    <w:rsid w:val="00112A36"/>
    <w:rPr>
      <w:i/>
      <w:iCs/>
    </w:rPr>
  </w:style>
  <w:style w:type="paragraph" w:customStyle="1" w:styleId="CharChar3CharCharCharCharCharChar">
    <w:name w:val="Char Char3 Char Char Char Char Char Char"/>
    <w:semiHidden/>
    <w:rsid w:val="002A6A96"/>
    <w:pPr>
      <w:keepNext/>
      <w:numPr>
        <w:numId w:val="1"/>
      </w:numPr>
      <w:autoSpaceDE w:val="0"/>
      <w:autoSpaceDN w:val="0"/>
      <w:adjustRightInd w:val="0"/>
      <w:spacing w:before="60" w:after="60"/>
      <w:jc w:val="both"/>
    </w:pPr>
    <w:rPr>
      <w:rFonts w:ascii="Arial" w:eastAsia="SimSun" w:hAnsi="Arial" w:cs="Arial"/>
      <w:color w:val="0000FF"/>
      <w:kern w:val="2"/>
      <w:lang w:val="en-US" w:eastAsia="zh-CN"/>
    </w:rPr>
  </w:style>
  <w:style w:type="paragraph" w:customStyle="1" w:styleId="CharChar1CharChar">
    <w:name w:val="Char Char1 Char Char"/>
    <w:rsid w:val="0087070F"/>
    <w:pPr>
      <w:keepNext/>
      <w:tabs>
        <w:tab w:val="left" w:pos="-1134"/>
      </w:tabs>
      <w:autoSpaceDE w:val="0"/>
      <w:autoSpaceDN w:val="0"/>
      <w:adjustRightInd w:val="0"/>
      <w:spacing w:before="60" w:after="60"/>
      <w:jc w:val="both"/>
    </w:pPr>
    <w:rPr>
      <w:rFonts w:eastAsia="SimSun"/>
    </w:rPr>
  </w:style>
  <w:style w:type="paragraph" w:customStyle="1" w:styleId="tdoc-header">
    <w:name w:val="tdoc-header"/>
    <w:rsid w:val="00F7326C"/>
    <w:rPr>
      <w:rFonts w:ascii="Arial" w:hAnsi="Arial"/>
      <w:noProof/>
      <w:sz w:val="24"/>
      <w:lang w:eastAsia="en-US"/>
    </w:rPr>
  </w:style>
  <w:style w:type="character" w:customStyle="1" w:styleId="PlainTextChar">
    <w:name w:val="Plain Text Char"/>
    <w:link w:val="PlainText"/>
    <w:uiPriority w:val="99"/>
    <w:rsid w:val="00F7326C"/>
    <w:rPr>
      <w:rFonts w:ascii="Courier New" w:hAnsi="Courier New"/>
      <w:lang w:val="nb-NO" w:eastAsia="en-US"/>
    </w:rPr>
  </w:style>
  <w:style w:type="character" w:customStyle="1" w:styleId="BodyTextChar">
    <w:name w:val="Body Text Char"/>
    <w:link w:val="BodyText"/>
    <w:rsid w:val="00F7326C"/>
    <w:rPr>
      <w:lang w:eastAsia="en-US"/>
    </w:rPr>
  </w:style>
  <w:style w:type="paragraph" w:styleId="Revision">
    <w:name w:val="Revision"/>
    <w:hidden/>
    <w:uiPriority w:val="99"/>
    <w:semiHidden/>
    <w:rsid w:val="00F7326C"/>
    <w:rPr>
      <w:lang w:eastAsia="en-US"/>
    </w:rPr>
  </w:style>
  <w:style w:type="character" w:customStyle="1" w:styleId="B10">
    <w:name w:val="B1 (文字)"/>
    <w:link w:val="B1"/>
    <w:uiPriority w:val="99"/>
    <w:locked/>
    <w:rsid w:val="00F7326C"/>
    <w:rPr>
      <w:lang w:eastAsia="en-US"/>
    </w:rPr>
  </w:style>
  <w:style w:type="character" w:customStyle="1" w:styleId="B2Char">
    <w:name w:val="B2 Char"/>
    <w:link w:val="B2"/>
    <w:locked/>
    <w:rsid w:val="00F7326C"/>
    <w:rPr>
      <w:lang w:eastAsia="en-US"/>
    </w:rPr>
  </w:style>
  <w:style w:type="paragraph" w:styleId="ListParagraph">
    <w:name w:val="List Paragraph"/>
    <w:basedOn w:val="Normal"/>
    <w:uiPriority w:val="34"/>
    <w:qFormat/>
    <w:rsid w:val="00F7326C"/>
    <w:pPr>
      <w:spacing w:after="0"/>
      <w:ind w:leftChars="400" w:left="840" w:hanging="1440"/>
    </w:pPr>
    <w:rPr>
      <w:rFonts w:ascii="Times" w:eastAsia="Batang" w:hAnsi="Times"/>
      <w:szCs w:val="24"/>
    </w:rPr>
  </w:style>
  <w:style w:type="paragraph" w:customStyle="1" w:styleId="LGTdoc">
    <w:name w:val="LGTdoc_본문"/>
    <w:basedOn w:val="Normal"/>
    <w:rsid w:val="00F7326C"/>
    <w:pPr>
      <w:widowControl w:val="0"/>
      <w:autoSpaceDE w:val="0"/>
      <w:autoSpaceDN w:val="0"/>
      <w:adjustRightInd w:val="0"/>
      <w:snapToGrid w:val="0"/>
      <w:spacing w:afterLines="50" w:after="120" w:line="264" w:lineRule="auto"/>
      <w:jc w:val="both"/>
    </w:pPr>
    <w:rPr>
      <w:rFonts w:eastAsia="Batang"/>
      <w:kern w:val="2"/>
      <w:sz w:val="22"/>
      <w:szCs w:val="24"/>
      <w:lang w:eastAsia="ko-KR"/>
    </w:rPr>
  </w:style>
  <w:style w:type="character" w:customStyle="1" w:styleId="B1Char1">
    <w:name w:val="B1 Char1"/>
    <w:rsid w:val="006D0826"/>
    <w:rPr>
      <w:rFonts w:ascii="Times New Roman" w:hAnsi="Times New Roman"/>
      <w:lang w:val="en-GB" w:eastAsia="en-US"/>
    </w:rPr>
  </w:style>
  <w:style w:type="character" w:customStyle="1" w:styleId="CommentTextChar">
    <w:name w:val="Comment Text Char"/>
    <w:link w:val="CommentText"/>
    <w:uiPriority w:val="99"/>
    <w:semiHidden/>
    <w:rsid w:val="002446B8"/>
    <w:rPr>
      <w:lang w:eastAsia="en-US"/>
    </w:rPr>
  </w:style>
  <w:style w:type="paragraph" w:customStyle="1" w:styleId="Default">
    <w:name w:val="Default"/>
    <w:rsid w:val="002446B8"/>
    <w:pPr>
      <w:autoSpaceDE w:val="0"/>
      <w:autoSpaceDN w:val="0"/>
      <w:adjustRightInd w:val="0"/>
    </w:pPr>
    <w:rPr>
      <w:rFonts w:ascii="Arial" w:hAnsi="Arial" w:cs="Arial"/>
      <w:color w:val="000000"/>
      <w:sz w:val="24"/>
      <w:szCs w:val="24"/>
      <w:lang w:val="en-US" w:eastAsia="en-US"/>
    </w:rPr>
  </w:style>
  <w:style w:type="character" w:customStyle="1" w:styleId="TALCar">
    <w:name w:val="TAL Car"/>
    <w:link w:val="TAL"/>
    <w:rsid w:val="002446B8"/>
    <w:rPr>
      <w:rFonts w:ascii="Arial" w:hAnsi="Arial"/>
      <w:sz w:val="18"/>
      <w:lang w:eastAsia="en-US"/>
    </w:rPr>
  </w:style>
  <w:style w:type="character" w:customStyle="1" w:styleId="TACChar">
    <w:name w:val="TAC Char"/>
    <w:link w:val="TAC"/>
    <w:locked/>
    <w:rsid w:val="00AE6DDF"/>
    <w:rPr>
      <w:rFonts w:ascii="Arial" w:hAnsi="Arial"/>
      <w:sz w:val="18"/>
      <w:lang w:eastAsia="en-US"/>
    </w:rPr>
  </w:style>
  <w:style w:type="character" w:customStyle="1" w:styleId="TAHCar">
    <w:name w:val="TAH Car"/>
    <w:link w:val="TAH"/>
    <w:rsid w:val="00AE6DDF"/>
    <w:rPr>
      <w:rFonts w:ascii="Arial" w:hAnsi="Arial"/>
      <w:b/>
      <w:sz w:val="18"/>
      <w:lang w:eastAsia="en-US"/>
    </w:rPr>
  </w:style>
  <w:style w:type="character" w:customStyle="1" w:styleId="TALChar">
    <w:name w:val="TAL Char"/>
    <w:locked/>
    <w:rsid w:val="00AE6DDF"/>
    <w:rPr>
      <w:rFonts w:ascii="Arial" w:hAnsi="Arial"/>
      <w:sz w:val="18"/>
      <w:lang w:val="en-GB" w:eastAsia="en-US"/>
    </w:rPr>
  </w:style>
  <w:style w:type="character" w:customStyle="1" w:styleId="Heading2Char">
    <w:name w:val="Heading 2 Char"/>
    <w:aliases w:val="H2 Char1,h2 Char1,DO NOT USE_h2 Char,h21 Char,Head2A Char,2 Char,UNDERRUBRIK 1-2 Char,H2 Char Char,h2 Char Char"/>
    <w:link w:val="Heading2"/>
    <w:rsid w:val="000155D5"/>
    <w:rPr>
      <w:rFonts w:ascii="Arial" w:hAnsi="Arial"/>
      <w:sz w:val="32"/>
      <w:lang w:eastAsia="en-US"/>
    </w:rPr>
  </w:style>
  <w:style w:type="table" w:customStyle="1" w:styleId="TableGrid1">
    <w:name w:val="Table Grid1"/>
    <w:basedOn w:val="TableNormal"/>
    <w:next w:val="TableGrid"/>
    <w:uiPriority w:val="39"/>
    <w:rsid w:val="00562A42"/>
    <w:pPr>
      <w:spacing w:after="180"/>
    </w:pPr>
    <w:rPr>
      <w:lang w:val="sv-SE" w:eastAsia="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HChar">
    <w:name w:val="TH Char"/>
    <w:link w:val="TH"/>
    <w:rsid w:val="00893B3D"/>
    <w:rPr>
      <w:rFonts w:ascii="Arial" w:hAnsi="Arial"/>
      <w: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409357">
      <w:bodyDiv w:val="1"/>
      <w:marLeft w:val="0"/>
      <w:marRight w:val="0"/>
      <w:marTop w:val="0"/>
      <w:marBottom w:val="0"/>
      <w:divBdr>
        <w:top w:val="none" w:sz="0" w:space="0" w:color="auto"/>
        <w:left w:val="none" w:sz="0" w:space="0" w:color="auto"/>
        <w:bottom w:val="none" w:sz="0" w:space="0" w:color="auto"/>
        <w:right w:val="none" w:sz="0" w:space="0" w:color="auto"/>
      </w:divBdr>
    </w:div>
    <w:div w:id="728577052">
      <w:bodyDiv w:val="1"/>
      <w:marLeft w:val="0"/>
      <w:marRight w:val="0"/>
      <w:marTop w:val="0"/>
      <w:marBottom w:val="0"/>
      <w:divBdr>
        <w:top w:val="none" w:sz="0" w:space="0" w:color="auto"/>
        <w:left w:val="none" w:sz="0" w:space="0" w:color="auto"/>
        <w:bottom w:val="none" w:sz="0" w:space="0" w:color="auto"/>
        <w:right w:val="none" w:sz="0" w:space="0" w:color="auto"/>
      </w:divBdr>
    </w:div>
    <w:div w:id="1047335256">
      <w:bodyDiv w:val="1"/>
      <w:marLeft w:val="0"/>
      <w:marRight w:val="0"/>
      <w:marTop w:val="0"/>
      <w:marBottom w:val="0"/>
      <w:divBdr>
        <w:top w:val="none" w:sz="0" w:space="0" w:color="auto"/>
        <w:left w:val="none" w:sz="0" w:space="0" w:color="auto"/>
        <w:bottom w:val="none" w:sz="0" w:space="0" w:color="auto"/>
        <w:right w:val="none" w:sz="0" w:space="0" w:color="auto"/>
      </w:divBdr>
    </w:div>
    <w:div w:id="1484078013">
      <w:bodyDiv w:val="1"/>
      <w:marLeft w:val="0"/>
      <w:marRight w:val="0"/>
      <w:marTop w:val="0"/>
      <w:marBottom w:val="0"/>
      <w:divBdr>
        <w:top w:val="none" w:sz="0" w:space="0" w:color="auto"/>
        <w:left w:val="none" w:sz="0" w:space="0" w:color="auto"/>
        <w:bottom w:val="none" w:sz="0" w:space="0" w:color="auto"/>
        <w:right w:val="none" w:sz="0" w:space="0" w:color="auto"/>
      </w:divBdr>
    </w:div>
    <w:div w:id="1678265566">
      <w:bodyDiv w:val="1"/>
      <w:marLeft w:val="0"/>
      <w:marRight w:val="0"/>
      <w:marTop w:val="0"/>
      <w:marBottom w:val="0"/>
      <w:divBdr>
        <w:top w:val="none" w:sz="0" w:space="0" w:color="auto"/>
        <w:left w:val="none" w:sz="0" w:space="0" w:color="auto"/>
        <w:bottom w:val="none" w:sz="0" w:space="0" w:color="auto"/>
        <w:right w:val="none" w:sz="0" w:space="0" w:color="auto"/>
      </w:divBdr>
    </w:div>
    <w:div w:id="1789159734">
      <w:bodyDiv w:val="1"/>
      <w:marLeft w:val="0"/>
      <w:marRight w:val="0"/>
      <w:marTop w:val="0"/>
      <w:marBottom w:val="0"/>
      <w:divBdr>
        <w:top w:val="none" w:sz="0" w:space="0" w:color="auto"/>
        <w:left w:val="none" w:sz="0" w:space="0" w:color="auto"/>
        <w:bottom w:val="none" w:sz="0" w:space="0" w:color="auto"/>
        <w:right w:val="none" w:sz="0" w:space="0" w:color="auto"/>
      </w:divBdr>
    </w:div>
    <w:div w:id="1969167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1055.bin"/><Relationship Id="rId3182" Type="http://schemas.openxmlformats.org/officeDocument/2006/relationships/oleObject" Target="embeddings/oleObject1908.bin"/><Relationship Id="rId3042" Type="http://schemas.openxmlformats.org/officeDocument/2006/relationships/oleObject" Target="embeddings/oleObject1801.bin"/><Relationship Id="rId170" Type="http://schemas.openxmlformats.org/officeDocument/2006/relationships/image" Target="media/image73.wmf"/><Relationship Id="rId987" Type="http://schemas.openxmlformats.org/officeDocument/2006/relationships/image" Target="media/image444.wmf"/><Relationship Id="rId2668" Type="http://schemas.openxmlformats.org/officeDocument/2006/relationships/image" Target="media/image1096.wmf"/><Relationship Id="rId2875" Type="http://schemas.openxmlformats.org/officeDocument/2006/relationships/oleObject" Target="embeddings/oleObject1670.bin"/><Relationship Id="rId847" Type="http://schemas.openxmlformats.org/officeDocument/2006/relationships/image" Target="media/image383.wmf"/><Relationship Id="rId1477" Type="http://schemas.openxmlformats.org/officeDocument/2006/relationships/oleObject" Target="embeddings/oleObject842.bin"/><Relationship Id="rId1684" Type="http://schemas.openxmlformats.org/officeDocument/2006/relationships/oleObject" Target="embeddings/oleObject968.bin"/><Relationship Id="rId1891" Type="http://schemas.openxmlformats.org/officeDocument/2006/relationships/image" Target="media/image788.wmf"/><Relationship Id="rId2528" Type="http://schemas.openxmlformats.org/officeDocument/2006/relationships/oleObject" Target="embeddings/oleObject1463.bin"/><Relationship Id="rId2735" Type="http://schemas.openxmlformats.org/officeDocument/2006/relationships/oleObject" Target="embeddings/oleObject1587.bin"/><Relationship Id="rId2942" Type="http://schemas.openxmlformats.org/officeDocument/2006/relationships/oleObject" Target="embeddings/oleObject1722.bin"/><Relationship Id="rId707" Type="http://schemas.openxmlformats.org/officeDocument/2006/relationships/oleObject" Target="embeddings/oleObject389.bin"/><Relationship Id="rId914" Type="http://schemas.openxmlformats.org/officeDocument/2006/relationships/image" Target="media/image409.wmf"/><Relationship Id="rId1337" Type="http://schemas.openxmlformats.org/officeDocument/2006/relationships/oleObject" Target="embeddings/oleObject744.bin"/><Relationship Id="rId1544" Type="http://schemas.openxmlformats.org/officeDocument/2006/relationships/oleObject" Target="embeddings/oleObject886.bin"/><Relationship Id="rId1751" Type="http://schemas.openxmlformats.org/officeDocument/2006/relationships/oleObject" Target="embeddings/oleObject1008.bin"/><Relationship Id="rId2802" Type="http://schemas.openxmlformats.org/officeDocument/2006/relationships/image" Target="media/image1147.wmf"/><Relationship Id="rId43" Type="http://schemas.openxmlformats.org/officeDocument/2006/relationships/image" Target="media/image17.wmf"/><Relationship Id="rId1404" Type="http://schemas.openxmlformats.org/officeDocument/2006/relationships/oleObject" Target="embeddings/oleObject793.bin"/><Relationship Id="rId1611" Type="http://schemas.openxmlformats.org/officeDocument/2006/relationships/oleObject" Target="embeddings/oleObject927.bin"/><Relationship Id="rId497" Type="http://schemas.openxmlformats.org/officeDocument/2006/relationships/image" Target="media/image213.wmf"/><Relationship Id="rId2178" Type="http://schemas.openxmlformats.org/officeDocument/2006/relationships/image" Target="media/image903.wmf"/><Relationship Id="rId2385" Type="http://schemas.openxmlformats.org/officeDocument/2006/relationships/image" Target="media/image982.wmf"/><Relationship Id="rId357" Type="http://schemas.openxmlformats.org/officeDocument/2006/relationships/oleObject" Target="embeddings/oleObject197.bin"/><Relationship Id="rId1194" Type="http://schemas.openxmlformats.org/officeDocument/2006/relationships/image" Target="media/image524.wmf"/><Relationship Id="rId2038" Type="http://schemas.openxmlformats.org/officeDocument/2006/relationships/image" Target="media/image846.wmf"/><Relationship Id="rId2592" Type="http://schemas.openxmlformats.org/officeDocument/2006/relationships/image" Target="media/image1068.wmf"/><Relationship Id="rId217" Type="http://schemas.openxmlformats.org/officeDocument/2006/relationships/image" Target="media/image95.wmf"/><Relationship Id="rId564" Type="http://schemas.openxmlformats.org/officeDocument/2006/relationships/image" Target="media/image241.wmf"/><Relationship Id="rId771" Type="http://schemas.openxmlformats.org/officeDocument/2006/relationships/oleObject" Target="embeddings/oleObject421.bin"/><Relationship Id="rId2245" Type="http://schemas.openxmlformats.org/officeDocument/2006/relationships/oleObject" Target="embeddings/oleObject1305.bin"/><Relationship Id="rId2452" Type="http://schemas.openxmlformats.org/officeDocument/2006/relationships/oleObject" Target="embeddings/oleObject1416.bin"/><Relationship Id="rId424" Type="http://schemas.openxmlformats.org/officeDocument/2006/relationships/oleObject" Target="embeddings/oleObject235.bin"/><Relationship Id="rId631" Type="http://schemas.openxmlformats.org/officeDocument/2006/relationships/oleObject" Target="embeddings/oleObject351.bin"/><Relationship Id="rId1054" Type="http://schemas.openxmlformats.org/officeDocument/2006/relationships/oleObject" Target="embeddings/oleObject578.bin"/><Relationship Id="rId1261" Type="http://schemas.openxmlformats.org/officeDocument/2006/relationships/oleObject" Target="embeddings/oleObject703.bin"/><Relationship Id="rId2105" Type="http://schemas.openxmlformats.org/officeDocument/2006/relationships/package" Target="embeddings/Microsoft_Visio_Drawing1.vsdx"/><Relationship Id="rId2312" Type="http://schemas.openxmlformats.org/officeDocument/2006/relationships/image" Target="media/image952.wmf"/><Relationship Id="rId1121" Type="http://schemas.openxmlformats.org/officeDocument/2006/relationships/oleObject" Target="embeddings/oleObject616.bin"/><Relationship Id="rId3086" Type="http://schemas.openxmlformats.org/officeDocument/2006/relationships/oleObject" Target="embeddings/oleObject1844.bin"/><Relationship Id="rId1938" Type="http://schemas.openxmlformats.org/officeDocument/2006/relationships/image" Target="media/image806.wmf"/><Relationship Id="rId3153" Type="http://schemas.openxmlformats.org/officeDocument/2006/relationships/image" Target="media/image1237.wmf"/><Relationship Id="rId281" Type="http://schemas.openxmlformats.org/officeDocument/2006/relationships/oleObject" Target="embeddings/oleObject156.bin"/><Relationship Id="rId3013" Type="http://schemas.openxmlformats.org/officeDocument/2006/relationships/oleObject" Target="embeddings/oleObject1774.bin"/><Relationship Id="rId141" Type="http://schemas.openxmlformats.org/officeDocument/2006/relationships/image" Target="media/image60.wmf"/><Relationship Id="rId7" Type="http://schemas.openxmlformats.org/officeDocument/2006/relationships/endnotes" Target="endnotes.xml"/><Relationship Id="rId2779" Type="http://schemas.openxmlformats.org/officeDocument/2006/relationships/oleObject" Target="embeddings/oleObject1616.bin"/><Relationship Id="rId2986" Type="http://schemas.openxmlformats.org/officeDocument/2006/relationships/oleObject" Target="embeddings/oleObject1752.bin"/><Relationship Id="rId958" Type="http://schemas.openxmlformats.org/officeDocument/2006/relationships/oleObject" Target="embeddings/oleObject518.bin"/><Relationship Id="rId1588" Type="http://schemas.openxmlformats.org/officeDocument/2006/relationships/oleObject" Target="embeddings/oleObject914.bin"/><Relationship Id="rId1795" Type="http://schemas.openxmlformats.org/officeDocument/2006/relationships/image" Target="media/image752.wmf"/><Relationship Id="rId2639" Type="http://schemas.openxmlformats.org/officeDocument/2006/relationships/oleObject" Target="embeddings/oleObject1537.bin"/><Relationship Id="rId2846" Type="http://schemas.openxmlformats.org/officeDocument/2006/relationships/image" Target="media/image1169.wmf"/><Relationship Id="rId87" Type="http://schemas.openxmlformats.org/officeDocument/2006/relationships/image" Target="media/image37.wmf"/><Relationship Id="rId818" Type="http://schemas.openxmlformats.org/officeDocument/2006/relationships/image" Target="media/image363.wmf"/><Relationship Id="rId1448" Type="http://schemas.openxmlformats.org/officeDocument/2006/relationships/oleObject" Target="embeddings/oleObject821.bin"/><Relationship Id="rId1655" Type="http://schemas.openxmlformats.org/officeDocument/2006/relationships/image" Target="media/image694.wmf"/><Relationship Id="rId2706" Type="http://schemas.openxmlformats.org/officeDocument/2006/relationships/oleObject" Target="embeddings/oleObject1572.bin"/><Relationship Id="rId1308" Type="http://schemas.openxmlformats.org/officeDocument/2006/relationships/image" Target="media/image573.wmf"/><Relationship Id="rId1862" Type="http://schemas.openxmlformats.org/officeDocument/2006/relationships/oleObject" Target="embeddings/oleObject1075.bin"/><Relationship Id="rId2913" Type="http://schemas.openxmlformats.org/officeDocument/2006/relationships/oleObject" Target="embeddings/oleObject1697.bin"/><Relationship Id="rId1515" Type="http://schemas.openxmlformats.org/officeDocument/2006/relationships/image" Target="media/image637.wmf"/><Relationship Id="rId1722" Type="http://schemas.openxmlformats.org/officeDocument/2006/relationships/oleObject" Target="embeddings/oleObject991.bin"/><Relationship Id="rId14" Type="http://schemas.openxmlformats.org/officeDocument/2006/relationships/oleObject" Target="embeddings/oleObject4.bin"/><Relationship Id="rId2191" Type="http://schemas.openxmlformats.org/officeDocument/2006/relationships/oleObject" Target="embeddings/oleObject1268.bin"/><Relationship Id="rId3035" Type="http://schemas.openxmlformats.org/officeDocument/2006/relationships/oleObject" Target="embeddings/oleObject1794.bin"/><Relationship Id="rId163" Type="http://schemas.openxmlformats.org/officeDocument/2006/relationships/oleObject" Target="embeddings/oleObject86.bin"/><Relationship Id="rId370" Type="http://schemas.openxmlformats.org/officeDocument/2006/relationships/oleObject" Target="embeddings/oleObject204.bin"/><Relationship Id="rId2051" Type="http://schemas.openxmlformats.org/officeDocument/2006/relationships/image" Target="media/image852.wmf"/><Relationship Id="rId2289" Type="http://schemas.openxmlformats.org/officeDocument/2006/relationships/oleObject" Target="embeddings/oleObject1329.bin"/><Relationship Id="rId2496" Type="http://schemas.openxmlformats.org/officeDocument/2006/relationships/oleObject" Target="embeddings/oleObject1439.bin"/><Relationship Id="rId3102" Type="http://schemas.openxmlformats.org/officeDocument/2006/relationships/oleObject" Target="embeddings/oleObject1860.bin"/><Relationship Id="rId230" Type="http://schemas.openxmlformats.org/officeDocument/2006/relationships/image" Target="media/image101.wmf"/><Relationship Id="rId468" Type="http://schemas.openxmlformats.org/officeDocument/2006/relationships/image" Target="media/image201.wmf"/><Relationship Id="rId675" Type="http://schemas.openxmlformats.org/officeDocument/2006/relationships/oleObject" Target="embeddings/oleObject373.bin"/><Relationship Id="rId882" Type="http://schemas.openxmlformats.org/officeDocument/2006/relationships/oleObject" Target="embeddings/oleObject475.bin"/><Relationship Id="rId1098" Type="http://schemas.openxmlformats.org/officeDocument/2006/relationships/oleObject" Target="embeddings/oleObject603.bin"/><Relationship Id="rId2149" Type="http://schemas.openxmlformats.org/officeDocument/2006/relationships/image" Target="media/image891.wmf"/><Relationship Id="rId2356" Type="http://schemas.openxmlformats.org/officeDocument/2006/relationships/oleObject" Target="embeddings/oleObject1364.bin"/><Relationship Id="rId2563" Type="http://schemas.openxmlformats.org/officeDocument/2006/relationships/oleObject" Target="embeddings/oleObject1488.bin"/><Relationship Id="rId2770" Type="http://schemas.openxmlformats.org/officeDocument/2006/relationships/oleObject" Target="embeddings/oleObject1607.bin"/><Relationship Id="rId328" Type="http://schemas.openxmlformats.org/officeDocument/2006/relationships/image" Target="media/image138.wmf"/><Relationship Id="rId535" Type="http://schemas.openxmlformats.org/officeDocument/2006/relationships/oleObject" Target="embeddings/oleObject299.bin"/><Relationship Id="rId742" Type="http://schemas.openxmlformats.org/officeDocument/2006/relationships/image" Target="media/image327.wmf"/><Relationship Id="rId1165" Type="http://schemas.openxmlformats.org/officeDocument/2006/relationships/image" Target="media/image513.wmf"/><Relationship Id="rId1372" Type="http://schemas.openxmlformats.org/officeDocument/2006/relationships/oleObject" Target="embeddings/oleObject770.bin"/><Relationship Id="rId2009" Type="http://schemas.openxmlformats.org/officeDocument/2006/relationships/image" Target="media/image833.wmf"/><Relationship Id="rId2216" Type="http://schemas.openxmlformats.org/officeDocument/2006/relationships/oleObject" Target="embeddings/oleObject1287.bin"/><Relationship Id="rId2423" Type="http://schemas.openxmlformats.org/officeDocument/2006/relationships/oleObject" Target="embeddings/oleObject1401.bin"/><Relationship Id="rId2630" Type="http://schemas.openxmlformats.org/officeDocument/2006/relationships/image" Target="media/image1078.wmf"/><Relationship Id="rId2868" Type="http://schemas.openxmlformats.org/officeDocument/2006/relationships/oleObject" Target="embeddings/oleObject1666.bin"/><Relationship Id="rId602" Type="http://schemas.openxmlformats.org/officeDocument/2006/relationships/image" Target="media/image258.wmf"/><Relationship Id="rId1025" Type="http://schemas.openxmlformats.org/officeDocument/2006/relationships/oleObject" Target="embeddings/oleObject562.bin"/><Relationship Id="rId1232" Type="http://schemas.openxmlformats.org/officeDocument/2006/relationships/oleObject" Target="embeddings/oleObject687.bin"/><Relationship Id="rId1677" Type="http://schemas.openxmlformats.org/officeDocument/2006/relationships/image" Target="media/image704.wmf"/><Relationship Id="rId1884" Type="http://schemas.openxmlformats.org/officeDocument/2006/relationships/image" Target="media/image786.wmf"/><Relationship Id="rId2728" Type="http://schemas.openxmlformats.org/officeDocument/2006/relationships/image" Target="media/image1122.wmf"/><Relationship Id="rId2935" Type="http://schemas.openxmlformats.org/officeDocument/2006/relationships/oleObject" Target="embeddings/oleObject1715.bin"/><Relationship Id="rId907" Type="http://schemas.openxmlformats.org/officeDocument/2006/relationships/oleObject" Target="embeddings/oleObject493.bin"/><Relationship Id="rId1537" Type="http://schemas.openxmlformats.org/officeDocument/2006/relationships/image" Target="media/image646.wmf"/><Relationship Id="rId1744" Type="http://schemas.openxmlformats.org/officeDocument/2006/relationships/oleObject" Target="embeddings/oleObject1004.bin"/><Relationship Id="rId1951" Type="http://schemas.openxmlformats.org/officeDocument/2006/relationships/image" Target="media/image810.wmf"/><Relationship Id="rId3197" Type="http://schemas.openxmlformats.org/officeDocument/2006/relationships/oleObject" Target="embeddings/oleObject1917.bin"/><Relationship Id="rId36" Type="http://schemas.openxmlformats.org/officeDocument/2006/relationships/oleObject" Target="embeddings/oleObject16.bin"/><Relationship Id="rId1604" Type="http://schemas.openxmlformats.org/officeDocument/2006/relationships/oleObject" Target="embeddings/oleObject923.bin"/><Relationship Id="rId3057" Type="http://schemas.openxmlformats.org/officeDocument/2006/relationships/oleObject" Target="embeddings/oleObject1816.bin"/><Relationship Id="rId185" Type="http://schemas.openxmlformats.org/officeDocument/2006/relationships/image" Target="media/image80.wmf"/><Relationship Id="rId1811" Type="http://schemas.openxmlformats.org/officeDocument/2006/relationships/oleObject" Target="embeddings/oleObject1045.bin"/><Relationship Id="rId1909" Type="http://schemas.openxmlformats.org/officeDocument/2006/relationships/oleObject" Target="embeddings/oleObject1102.bin"/><Relationship Id="rId392" Type="http://schemas.openxmlformats.org/officeDocument/2006/relationships/image" Target="media/image165.wmf"/><Relationship Id="rId697" Type="http://schemas.openxmlformats.org/officeDocument/2006/relationships/oleObject" Target="embeddings/oleObject384.bin"/><Relationship Id="rId2073" Type="http://schemas.openxmlformats.org/officeDocument/2006/relationships/oleObject" Target="embeddings/oleObject1198.bin"/><Relationship Id="rId2280" Type="http://schemas.openxmlformats.org/officeDocument/2006/relationships/oleObject" Target="embeddings/oleObject1323.bin"/><Relationship Id="rId2378" Type="http://schemas.openxmlformats.org/officeDocument/2006/relationships/oleObject" Target="embeddings/oleObject1378.bin"/><Relationship Id="rId3124" Type="http://schemas.openxmlformats.org/officeDocument/2006/relationships/image" Target="media/image1222.wmf"/><Relationship Id="rId252" Type="http://schemas.openxmlformats.org/officeDocument/2006/relationships/oleObject" Target="embeddings/oleObject135.bin"/><Relationship Id="rId1187" Type="http://schemas.openxmlformats.org/officeDocument/2006/relationships/oleObject" Target="embeddings/oleObject658.bin"/><Relationship Id="rId2140" Type="http://schemas.openxmlformats.org/officeDocument/2006/relationships/oleObject" Target="embeddings/oleObject1235.bin"/><Relationship Id="rId2585" Type="http://schemas.openxmlformats.org/officeDocument/2006/relationships/oleObject" Target="embeddings/oleObject1500.bin"/><Relationship Id="rId2792" Type="http://schemas.openxmlformats.org/officeDocument/2006/relationships/oleObject" Target="embeddings/oleObject1628.bin"/><Relationship Id="rId112" Type="http://schemas.openxmlformats.org/officeDocument/2006/relationships/oleObject" Target="embeddings/oleObject57.bin"/><Relationship Id="rId557" Type="http://schemas.openxmlformats.org/officeDocument/2006/relationships/oleObject" Target="embeddings/oleObject311.bin"/><Relationship Id="rId764" Type="http://schemas.openxmlformats.org/officeDocument/2006/relationships/image" Target="media/image338.wmf"/><Relationship Id="rId971" Type="http://schemas.openxmlformats.org/officeDocument/2006/relationships/image" Target="media/image437.wmf"/><Relationship Id="rId1394" Type="http://schemas.openxmlformats.org/officeDocument/2006/relationships/image" Target="media/image600.wmf"/><Relationship Id="rId1699" Type="http://schemas.openxmlformats.org/officeDocument/2006/relationships/oleObject" Target="embeddings/oleObject976.bin"/><Relationship Id="rId2000" Type="http://schemas.openxmlformats.org/officeDocument/2006/relationships/image" Target="media/image829.wmf"/><Relationship Id="rId2238" Type="http://schemas.openxmlformats.org/officeDocument/2006/relationships/oleObject" Target="embeddings/oleObject1301.bin"/><Relationship Id="rId2445" Type="http://schemas.openxmlformats.org/officeDocument/2006/relationships/image" Target="media/image1012.wmf"/><Relationship Id="rId2652" Type="http://schemas.openxmlformats.org/officeDocument/2006/relationships/image" Target="media/image1088.wmf"/><Relationship Id="rId417" Type="http://schemas.openxmlformats.org/officeDocument/2006/relationships/image" Target="media/image177.wmf"/><Relationship Id="rId624" Type="http://schemas.openxmlformats.org/officeDocument/2006/relationships/oleObject" Target="embeddings/oleObject347.bin"/><Relationship Id="rId831" Type="http://schemas.openxmlformats.org/officeDocument/2006/relationships/image" Target="media/image368.wmf"/><Relationship Id="rId1047" Type="http://schemas.openxmlformats.org/officeDocument/2006/relationships/image" Target="media/image464.wmf"/><Relationship Id="rId1254" Type="http://schemas.openxmlformats.org/officeDocument/2006/relationships/oleObject" Target="embeddings/oleObject699.bin"/><Relationship Id="rId1461" Type="http://schemas.openxmlformats.org/officeDocument/2006/relationships/image" Target="media/image622.wmf"/><Relationship Id="rId2305" Type="http://schemas.openxmlformats.org/officeDocument/2006/relationships/oleObject" Target="embeddings/oleObject1336.bin"/><Relationship Id="rId2512" Type="http://schemas.openxmlformats.org/officeDocument/2006/relationships/oleObject" Target="embeddings/oleObject1452.bin"/><Relationship Id="rId2957" Type="http://schemas.openxmlformats.org/officeDocument/2006/relationships/oleObject" Target="embeddings/oleObject1733.bin"/><Relationship Id="rId929" Type="http://schemas.openxmlformats.org/officeDocument/2006/relationships/oleObject" Target="embeddings/oleObject506.bin"/><Relationship Id="rId1114" Type="http://schemas.openxmlformats.org/officeDocument/2006/relationships/oleObject" Target="embeddings/oleObject612.bin"/><Relationship Id="rId1321" Type="http://schemas.openxmlformats.org/officeDocument/2006/relationships/oleObject" Target="embeddings/oleObject735.bin"/><Relationship Id="rId1559" Type="http://schemas.openxmlformats.org/officeDocument/2006/relationships/oleObject" Target="embeddings/oleObject898.bin"/><Relationship Id="rId1766" Type="http://schemas.openxmlformats.org/officeDocument/2006/relationships/image" Target="media/image741.wmf"/><Relationship Id="rId1973" Type="http://schemas.openxmlformats.org/officeDocument/2006/relationships/oleObject" Target="embeddings/oleObject1143.bin"/><Relationship Id="rId2817" Type="http://schemas.openxmlformats.org/officeDocument/2006/relationships/oleObject" Target="embeddings/oleObject1640.bin"/><Relationship Id="rId58" Type="http://schemas.openxmlformats.org/officeDocument/2006/relationships/oleObject" Target="embeddings/oleObject29.bin"/><Relationship Id="rId1419" Type="http://schemas.openxmlformats.org/officeDocument/2006/relationships/oleObject" Target="embeddings/oleObject804.bin"/><Relationship Id="rId1626" Type="http://schemas.openxmlformats.org/officeDocument/2006/relationships/image" Target="media/image683.wmf"/><Relationship Id="rId1833" Type="http://schemas.openxmlformats.org/officeDocument/2006/relationships/image" Target="media/image766.wmf"/><Relationship Id="rId3079" Type="http://schemas.openxmlformats.org/officeDocument/2006/relationships/oleObject" Target="embeddings/oleObject1837.bin"/><Relationship Id="rId1900" Type="http://schemas.openxmlformats.org/officeDocument/2006/relationships/oleObject" Target="embeddings/oleObject1095.bin"/><Relationship Id="rId2095" Type="http://schemas.openxmlformats.org/officeDocument/2006/relationships/oleObject" Target="embeddings/oleObject1208.bin"/><Relationship Id="rId3146" Type="http://schemas.openxmlformats.org/officeDocument/2006/relationships/oleObject" Target="embeddings/oleObject1890.bin"/><Relationship Id="rId274" Type="http://schemas.openxmlformats.org/officeDocument/2006/relationships/oleObject" Target="embeddings/oleObject151.bin"/><Relationship Id="rId481" Type="http://schemas.openxmlformats.org/officeDocument/2006/relationships/image" Target="media/image206.wmf"/><Relationship Id="rId2162" Type="http://schemas.openxmlformats.org/officeDocument/2006/relationships/oleObject" Target="embeddings/oleObject1249.bin"/><Relationship Id="rId3006" Type="http://schemas.openxmlformats.org/officeDocument/2006/relationships/oleObject" Target="embeddings/oleObject1768.bin"/><Relationship Id="rId134" Type="http://schemas.openxmlformats.org/officeDocument/2006/relationships/oleObject" Target="embeddings/oleObject70.bin"/><Relationship Id="rId579" Type="http://schemas.openxmlformats.org/officeDocument/2006/relationships/oleObject" Target="embeddings/oleObject323.bin"/><Relationship Id="rId786" Type="http://schemas.openxmlformats.org/officeDocument/2006/relationships/image" Target="media/image349.wmf"/><Relationship Id="rId993" Type="http://schemas.openxmlformats.org/officeDocument/2006/relationships/oleObject" Target="embeddings/oleObject538.bin"/><Relationship Id="rId2467" Type="http://schemas.openxmlformats.org/officeDocument/2006/relationships/oleObject" Target="embeddings/oleObject1424.bin"/><Relationship Id="rId2674" Type="http://schemas.openxmlformats.org/officeDocument/2006/relationships/image" Target="media/image1097.wmf"/><Relationship Id="rId341" Type="http://schemas.openxmlformats.org/officeDocument/2006/relationships/image" Target="media/image144.wmf"/><Relationship Id="rId439" Type="http://schemas.openxmlformats.org/officeDocument/2006/relationships/image" Target="media/image188.wmf"/><Relationship Id="rId646" Type="http://schemas.openxmlformats.org/officeDocument/2006/relationships/image" Target="media/image279.wmf"/><Relationship Id="rId1069" Type="http://schemas.openxmlformats.org/officeDocument/2006/relationships/image" Target="media/image475.wmf"/><Relationship Id="rId1276" Type="http://schemas.openxmlformats.org/officeDocument/2006/relationships/image" Target="media/image557.wmf"/><Relationship Id="rId1483" Type="http://schemas.openxmlformats.org/officeDocument/2006/relationships/oleObject" Target="embeddings/oleObject847.bin"/><Relationship Id="rId2022" Type="http://schemas.openxmlformats.org/officeDocument/2006/relationships/oleObject" Target="embeddings/oleObject1169.bin"/><Relationship Id="rId2327" Type="http://schemas.openxmlformats.org/officeDocument/2006/relationships/oleObject" Target="embeddings/oleObject1347.bin"/><Relationship Id="rId2881" Type="http://schemas.openxmlformats.org/officeDocument/2006/relationships/oleObject" Target="embeddings/oleObject1676.bin"/><Relationship Id="rId2979" Type="http://schemas.openxmlformats.org/officeDocument/2006/relationships/oleObject" Target="embeddings/oleObject1747.bin"/><Relationship Id="rId201" Type="http://schemas.openxmlformats.org/officeDocument/2006/relationships/oleObject" Target="embeddings/oleObject106.bin"/><Relationship Id="rId506" Type="http://schemas.openxmlformats.org/officeDocument/2006/relationships/oleObject" Target="embeddings/oleObject280.bin"/><Relationship Id="rId853" Type="http://schemas.openxmlformats.org/officeDocument/2006/relationships/image" Target="media/image385.wmf"/><Relationship Id="rId1136" Type="http://schemas.openxmlformats.org/officeDocument/2006/relationships/oleObject" Target="embeddings/oleObject626.bin"/><Relationship Id="rId1690" Type="http://schemas.openxmlformats.org/officeDocument/2006/relationships/oleObject" Target="embeddings/oleObject971.bin"/><Relationship Id="rId1788" Type="http://schemas.openxmlformats.org/officeDocument/2006/relationships/image" Target="media/image749.wmf"/><Relationship Id="rId1995" Type="http://schemas.openxmlformats.org/officeDocument/2006/relationships/oleObject" Target="embeddings/Microsoft_Visio_2003-2010_Drawing7.vsd"/><Relationship Id="rId2534" Type="http://schemas.openxmlformats.org/officeDocument/2006/relationships/oleObject" Target="embeddings/oleObject1468.bin"/><Relationship Id="rId2741" Type="http://schemas.openxmlformats.org/officeDocument/2006/relationships/oleObject" Target="embeddings/oleObject1590.bin"/><Relationship Id="rId2839" Type="http://schemas.openxmlformats.org/officeDocument/2006/relationships/oleObject" Target="embeddings/oleObject1651.bin"/><Relationship Id="rId713" Type="http://schemas.openxmlformats.org/officeDocument/2006/relationships/oleObject" Target="embeddings/oleObject392.bin"/><Relationship Id="rId920" Type="http://schemas.openxmlformats.org/officeDocument/2006/relationships/image" Target="media/image412.wmf"/><Relationship Id="rId1343" Type="http://schemas.openxmlformats.org/officeDocument/2006/relationships/image" Target="media/image587.wmf"/><Relationship Id="rId1550" Type="http://schemas.openxmlformats.org/officeDocument/2006/relationships/oleObject" Target="embeddings/oleObject891.bin"/><Relationship Id="rId1648" Type="http://schemas.openxmlformats.org/officeDocument/2006/relationships/image" Target="media/image691.wmf"/><Relationship Id="rId2601" Type="http://schemas.openxmlformats.org/officeDocument/2006/relationships/image" Target="media/image1071.wmf"/><Relationship Id="rId1203" Type="http://schemas.openxmlformats.org/officeDocument/2006/relationships/image" Target="media/image528.wmf"/><Relationship Id="rId1410" Type="http://schemas.openxmlformats.org/officeDocument/2006/relationships/image" Target="media/image605.wmf"/><Relationship Id="rId1508" Type="http://schemas.openxmlformats.org/officeDocument/2006/relationships/oleObject" Target="embeddings/oleObject864.bin"/><Relationship Id="rId1855" Type="http://schemas.openxmlformats.org/officeDocument/2006/relationships/oleObject" Target="embeddings/oleObject1070.bin"/><Relationship Id="rId2906" Type="http://schemas.openxmlformats.org/officeDocument/2006/relationships/oleObject" Target="embeddings/oleObject1692.bin"/><Relationship Id="rId3070" Type="http://schemas.openxmlformats.org/officeDocument/2006/relationships/oleObject" Target="embeddings/oleObject1828.bin"/><Relationship Id="rId1715" Type="http://schemas.openxmlformats.org/officeDocument/2006/relationships/oleObject" Target="embeddings/oleObject987.bin"/><Relationship Id="rId1922" Type="http://schemas.openxmlformats.org/officeDocument/2006/relationships/oleObject" Target="embeddings/oleObject1109.bin"/><Relationship Id="rId3168" Type="http://schemas.openxmlformats.org/officeDocument/2006/relationships/image" Target="media/image1244.emf"/><Relationship Id="rId296" Type="http://schemas.openxmlformats.org/officeDocument/2006/relationships/oleObject" Target="embeddings/oleObject164.bin"/><Relationship Id="rId2184" Type="http://schemas.openxmlformats.org/officeDocument/2006/relationships/oleObject" Target="embeddings/oleObject1261.bin"/><Relationship Id="rId2391" Type="http://schemas.openxmlformats.org/officeDocument/2006/relationships/image" Target="media/image985.wmf"/><Relationship Id="rId3028" Type="http://schemas.openxmlformats.org/officeDocument/2006/relationships/oleObject" Target="embeddings/oleObject1788.bin"/><Relationship Id="rId156" Type="http://schemas.openxmlformats.org/officeDocument/2006/relationships/oleObject" Target="embeddings/oleObject82.bin"/><Relationship Id="rId363" Type="http://schemas.openxmlformats.org/officeDocument/2006/relationships/oleObject" Target="embeddings/oleObject200.bin"/><Relationship Id="rId570" Type="http://schemas.openxmlformats.org/officeDocument/2006/relationships/oleObject" Target="embeddings/oleObject318.bin"/><Relationship Id="rId2044" Type="http://schemas.openxmlformats.org/officeDocument/2006/relationships/oleObject" Target="embeddings/oleObject1181.bin"/><Relationship Id="rId2251" Type="http://schemas.openxmlformats.org/officeDocument/2006/relationships/oleObject" Target="embeddings/oleObject1308.bin"/><Relationship Id="rId2489" Type="http://schemas.openxmlformats.org/officeDocument/2006/relationships/oleObject" Target="embeddings/oleObject1435.bin"/><Relationship Id="rId2696" Type="http://schemas.openxmlformats.org/officeDocument/2006/relationships/image" Target="media/image1107.wmf"/><Relationship Id="rId223" Type="http://schemas.openxmlformats.org/officeDocument/2006/relationships/image" Target="media/image98.wmf"/><Relationship Id="rId430" Type="http://schemas.openxmlformats.org/officeDocument/2006/relationships/oleObject" Target="embeddings/oleObject238.bin"/><Relationship Id="rId668" Type="http://schemas.openxmlformats.org/officeDocument/2006/relationships/image" Target="media/image290.wmf"/><Relationship Id="rId875" Type="http://schemas.openxmlformats.org/officeDocument/2006/relationships/image" Target="media/image395.wmf"/><Relationship Id="rId1060" Type="http://schemas.openxmlformats.org/officeDocument/2006/relationships/oleObject" Target="embeddings/oleObject581.bin"/><Relationship Id="rId1298" Type="http://schemas.openxmlformats.org/officeDocument/2006/relationships/image" Target="media/image568.wmf"/><Relationship Id="rId2111" Type="http://schemas.openxmlformats.org/officeDocument/2006/relationships/image" Target="media/image876.wmf"/><Relationship Id="rId2349" Type="http://schemas.openxmlformats.org/officeDocument/2006/relationships/image" Target="media/image968.wmf"/><Relationship Id="rId2556" Type="http://schemas.openxmlformats.org/officeDocument/2006/relationships/image" Target="media/image1051.wmf"/><Relationship Id="rId2763" Type="http://schemas.openxmlformats.org/officeDocument/2006/relationships/oleObject" Target="embeddings/oleObject1603.bin"/><Relationship Id="rId2970" Type="http://schemas.openxmlformats.org/officeDocument/2006/relationships/oleObject" Target="embeddings/oleObject1740.bin"/><Relationship Id="rId528" Type="http://schemas.openxmlformats.org/officeDocument/2006/relationships/oleObject" Target="embeddings/oleObject295.bin"/><Relationship Id="rId735" Type="http://schemas.openxmlformats.org/officeDocument/2006/relationships/oleObject" Target="embeddings/oleObject403.bin"/><Relationship Id="rId942" Type="http://schemas.openxmlformats.org/officeDocument/2006/relationships/image" Target="media/image424.wmf"/><Relationship Id="rId1158" Type="http://schemas.openxmlformats.org/officeDocument/2006/relationships/oleObject" Target="embeddings/oleObject639.bin"/><Relationship Id="rId1365" Type="http://schemas.openxmlformats.org/officeDocument/2006/relationships/oleObject" Target="embeddings/oleObject766.bin"/><Relationship Id="rId1572" Type="http://schemas.openxmlformats.org/officeDocument/2006/relationships/image" Target="media/image659.wmf"/><Relationship Id="rId2209" Type="http://schemas.openxmlformats.org/officeDocument/2006/relationships/oleObject" Target="embeddings/oleObject1282.bin"/><Relationship Id="rId2416" Type="http://schemas.openxmlformats.org/officeDocument/2006/relationships/image" Target="media/image998.wmf"/><Relationship Id="rId2623" Type="http://schemas.openxmlformats.org/officeDocument/2006/relationships/oleObject" Target="embeddings/oleObject1526.bin"/><Relationship Id="rId1018" Type="http://schemas.openxmlformats.org/officeDocument/2006/relationships/oleObject" Target="embeddings/oleObject556.bin"/><Relationship Id="rId1225" Type="http://schemas.openxmlformats.org/officeDocument/2006/relationships/oleObject" Target="embeddings/oleObject681.bin"/><Relationship Id="rId1432" Type="http://schemas.openxmlformats.org/officeDocument/2006/relationships/image" Target="media/image612.wmf"/><Relationship Id="rId1877" Type="http://schemas.openxmlformats.org/officeDocument/2006/relationships/image" Target="media/image783.emf"/><Relationship Id="rId2830" Type="http://schemas.openxmlformats.org/officeDocument/2006/relationships/image" Target="media/image1162.wmf"/><Relationship Id="rId2928" Type="http://schemas.openxmlformats.org/officeDocument/2006/relationships/oleObject" Target="embeddings/oleObject1709.bin"/><Relationship Id="rId71" Type="http://schemas.openxmlformats.org/officeDocument/2006/relationships/image" Target="media/image29.wmf"/><Relationship Id="rId802" Type="http://schemas.openxmlformats.org/officeDocument/2006/relationships/oleObject" Target="embeddings/oleObject438.bin"/><Relationship Id="rId1737" Type="http://schemas.openxmlformats.org/officeDocument/2006/relationships/oleObject" Target="embeddings/oleObject1000.bin"/><Relationship Id="rId1944" Type="http://schemas.openxmlformats.org/officeDocument/2006/relationships/oleObject" Target="embeddings/oleObject1124.bin"/><Relationship Id="rId3092" Type="http://schemas.openxmlformats.org/officeDocument/2006/relationships/oleObject" Target="embeddings/oleObject1850.bin"/><Relationship Id="rId29" Type="http://schemas.openxmlformats.org/officeDocument/2006/relationships/oleObject" Target="embeddings/oleObject12.bin"/><Relationship Id="rId178" Type="http://schemas.openxmlformats.org/officeDocument/2006/relationships/oleObject" Target="embeddings/oleObject94.bin"/><Relationship Id="rId1804" Type="http://schemas.openxmlformats.org/officeDocument/2006/relationships/image" Target="media/image755.wmf"/><Relationship Id="rId385" Type="http://schemas.openxmlformats.org/officeDocument/2006/relationships/oleObject" Target="embeddings/oleObject215.bin"/><Relationship Id="rId592" Type="http://schemas.openxmlformats.org/officeDocument/2006/relationships/oleObject" Target="embeddings/oleObject330.bin"/><Relationship Id="rId2066" Type="http://schemas.openxmlformats.org/officeDocument/2006/relationships/image" Target="media/image858.wmf"/><Relationship Id="rId2273" Type="http://schemas.openxmlformats.org/officeDocument/2006/relationships/oleObject" Target="embeddings/oleObject1319.bin"/><Relationship Id="rId2480" Type="http://schemas.openxmlformats.org/officeDocument/2006/relationships/image" Target="media/image1029.wmf"/><Relationship Id="rId3117" Type="http://schemas.openxmlformats.org/officeDocument/2006/relationships/oleObject" Target="embeddings/oleObject1874.bin"/><Relationship Id="rId245" Type="http://schemas.openxmlformats.org/officeDocument/2006/relationships/oleObject" Target="embeddings/oleObject130.bin"/><Relationship Id="rId452" Type="http://schemas.openxmlformats.org/officeDocument/2006/relationships/oleObject" Target="embeddings/oleObject250.bin"/><Relationship Id="rId897" Type="http://schemas.openxmlformats.org/officeDocument/2006/relationships/oleObject" Target="embeddings/oleObject485.bin"/><Relationship Id="rId1082" Type="http://schemas.openxmlformats.org/officeDocument/2006/relationships/image" Target="media/image480.wmf"/><Relationship Id="rId2133" Type="http://schemas.openxmlformats.org/officeDocument/2006/relationships/image" Target="media/image884.wmf"/><Relationship Id="rId2340" Type="http://schemas.openxmlformats.org/officeDocument/2006/relationships/oleObject" Target="embeddings/oleObject1354.bin"/><Relationship Id="rId2578" Type="http://schemas.openxmlformats.org/officeDocument/2006/relationships/image" Target="media/image1062.wmf"/><Relationship Id="rId2785" Type="http://schemas.openxmlformats.org/officeDocument/2006/relationships/oleObject" Target="embeddings/oleObject1622.bin"/><Relationship Id="rId2992" Type="http://schemas.openxmlformats.org/officeDocument/2006/relationships/oleObject" Target="embeddings/oleObject1756.bin"/><Relationship Id="rId105" Type="http://schemas.openxmlformats.org/officeDocument/2006/relationships/image" Target="media/image44.wmf"/><Relationship Id="rId312" Type="http://schemas.openxmlformats.org/officeDocument/2006/relationships/oleObject" Target="embeddings/oleObject172.bin"/><Relationship Id="rId757" Type="http://schemas.openxmlformats.org/officeDocument/2006/relationships/oleObject" Target="embeddings/oleObject414.bin"/><Relationship Id="rId964" Type="http://schemas.openxmlformats.org/officeDocument/2006/relationships/oleObject" Target="embeddings/oleObject522.bin"/><Relationship Id="rId1387" Type="http://schemas.openxmlformats.org/officeDocument/2006/relationships/oleObject" Target="embeddings/oleObject780.bin"/><Relationship Id="rId1594" Type="http://schemas.openxmlformats.org/officeDocument/2006/relationships/oleObject" Target="embeddings/oleObject917.bin"/><Relationship Id="rId2200" Type="http://schemas.openxmlformats.org/officeDocument/2006/relationships/oleObject" Target="embeddings/oleObject1275.bin"/><Relationship Id="rId2438" Type="http://schemas.openxmlformats.org/officeDocument/2006/relationships/oleObject" Target="embeddings/oleObject1409.bin"/><Relationship Id="rId2645" Type="http://schemas.openxmlformats.org/officeDocument/2006/relationships/oleObject" Target="embeddings/oleObject1540.bin"/><Relationship Id="rId2852" Type="http://schemas.openxmlformats.org/officeDocument/2006/relationships/image" Target="media/image1172.wmf"/><Relationship Id="rId93" Type="http://schemas.openxmlformats.org/officeDocument/2006/relationships/oleObject" Target="embeddings/oleObject47.bin"/><Relationship Id="rId617" Type="http://schemas.openxmlformats.org/officeDocument/2006/relationships/image" Target="media/image265.wmf"/><Relationship Id="rId824" Type="http://schemas.openxmlformats.org/officeDocument/2006/relationships/image" Target="media/image365.wmf"/><Relationship Id="rId1247" Type="http://schemas.openxmlformats.org/officeDocument/2006/relationships/image" Target="media/image543.wmf"/><Relationship Id="rId1454" Type="http://schemas.openxmlformats.org/officeDocument/2006/relationships/image" Target="media/image619.wmf"/><Relationship Id="rId1661" Type="http://schemas.openxmlformats.org/officeDocument/2006/relationships/oleObject" Target="embeddings/oleObject956.bin"/><Relationship Id="rId1899" Type="http://schemas.openxmlformats.org/officeDocument/2006/relationships/image" Target="media/image792.wmf"/><Relationship Id="rId2505" Type="http://schemas.openxmlformats.org/officeDocument/2006/relationships/oleObject" Target="embeddings/oleObject1446.bin"/><Relationship Id="rId2712" Type="http://schemas.openxmlformats.org/officeDocument/2006/relationships/oleObject" Target="embeddings/oleObject1575.bin"/><Relationship Id="rId1107" Type="http://schemas.openxmlformats.org/officeDocument/2006/relationships/oleObject" Target="embeddings/oleObject608.bin"/><Relationship Id="rId1314" Type="http://schemas.openxmlformats.org/officeDocument/2006/relationships/oleObject" Target="embeddings/oleObject730.bin"/><Relationship Id="rId1521" Type="http://schemas.openxmlformats.org/officeDocument/2006/relationships/image" Target="media/image640.wmf"/><Relationship Id="rId1759" Type="http://schemas.openxmlformats.org/officeDocument/2006/relationships/image" Target="media/image738.wmf"/><Relationship Id="rId1966" Type="http://schemas.openxmlformats.org/officeDocument/2006/relationships/oleObject" Target="embeddings/oleObject1139.bin"/><Relationship Id="rId3181" Type="http://schemas.openxmlformats.org/officeDocument/2006/relationships/image" Target="media/image1249.wmf"/><Relationship Id="rId1619" Type="http://schemas.openxmlformats.org/officeDocument/2006/relationships/oleObject" Target="embeddings/oleObject931.bin"/><Relationship Id="rId1826" Type="http://schemas.openxmlformats.org/officeDocument/2006/relationships/image" Target="media/image763.wmf"/><Relationship Id="rId20" Type="http://schemas.openxmlformats.org/officeDocument/2006/relationships/oleObject" Target="embeddings/oleObject7.bin"/><Relationship Id="rId2088" Type="http://schemas.openxmlformats.org/officeDocument/2006/relationships/image" Target="media/image868.wmf"/><Relationship Id="rId2295" Type="http://schemas.openxmlformats.org/officeDocument/2006/relationships/oleObject" Target="embeddings/Microsoft_Visio_2003-2010_Drawing10.vsd"/><Relationship Id="rId3041" Type="http://schemas.openxmlformats.org/officeDocument/2006/relationships/oleObject" Target="embeddings/oleObject1800.bin"/><Relationship Id="rId3139" Type="http://schemas.openxmlformats.org/officeDocument/2006/relationships/oleObject" Target="embeddings/oleObject1886.bin"/><Relationship Id="rId267" Type="http://schemas.openxmlformats.org/officeDocument/2006/relationships/oleObject" Target="embeddings/oleObject147.bin"/><Relationship Id="rId474" Type="http://schemas.openxmlformats.org/officeDocument/2006/relationships/oleObject" Target="embeddings/oleObject263.bin"/><Relationship Id="rId2155" Type="http://schemas.openxmlformats.org/officeDocument/2006/relationships/oleObject" Target="embeddings/oleObject1244.bin"/><Relationship Id="rId127" Type="http://schemas.openxmlformats.org/officeDocument/2006/relationships/image" Target="media/image53.wmf"/><Relationship Id="rId681" Type="http://schemas.openxmlformats.org/officeDocument/2006/relationships/oleObject" Target="embeddings/oleObject376.bin"/><Relationship Id="rId779" Type="http://schemas.openxmlformats.org/officeDocument/2006/relationships/oleObject" Target="embeddings/oleObject425.bin"/><Relationship Id="rId986" Type="http://schemas.openxmlformats.org/officeDocument/2006/relationships/oleObject" Target="embeddings/oleObject534.bin"/><Relationship Id="rId2362" Type="http://schemas.openxmlformats.org/officeDocument/2006/relationships/oleObject" Target="embeddings/oleObject1368.bin"/><Relationship Id="rId2667" Type="http://schemas.openxmlformats.org/officeDocument/2006/relationships/oleObject" Target="embeddings/oleObject1549.bin"/><Relationship Id="rId3206" Type="http://schemas.openxmlformats.org/officeDocument/2006/relationships/footer" Target="footer1.xml"/><Relationship Id="rId334" Type="http://schemas.openxmlformats.org/officeDocument/2006/relationships/oleObject" Target="embeddings/oleObject185.bin"/><Relationship Id="rId541" Type="http://schemas.openxmlformats.org/officeDocument/2006/relationships/oleObject" Target="embeddings/oleObject302.bin"/><Relationship Id="rId639" Type="http://schemas.openxmlformats.org/officeDocument/2006/relationships/oleObject" Target="embeddings/oleObject355.bin"/><Relationship Id="rId1171" Type="http://schemas.openxmlformats.org/officeDocument/2006/relationships/oleObject" Target="embeddings/oleObject648.bin"/><Relationship Id="rId1269" Type="http://schemas.openxmlformats.org/officeDocument/2006/relationships/oleObject" Target="embeddings/oleObject707.bin"/><Relationship Id="rId1476" Type="http://schemas.openxmlformats.org/officeDocument/2006/relationships/oleObject" Target="embeddings/oleObject841.bin"/><Relationship Id="rId2015" Type="http://schemas.openxmlformats.org/officeDocument/2006/relationships/oleObject" Target="embeddings/oleObject1165.bin"/><Relationship Id="rId2222" Type="http://schemas.openxmlformats.org/officeDocument/2006/relationships/oleObject" Target="embeddings/oleObject1292.bin"/><Relationship Id="rId2874" Type="http://schemas.openxmlformats.org/officeDocument/2006/relationships/image" Target="media/image1181.wmf"/><Relationship Id="rId401" Type="http://schemas.openxmlformats.org/officeDocument/2006/relationships/oleObject" Target="embeddings/oleObject223.bin"/><Relationship Id="rId846" Type="http://schemas.openxmlformats.org/officeDocument/2006/relationships/oleObject" Target="embeddings/oleObject455.bin"/><Relationship Id="rId1031" Type="http://schemas.openxmlformats.org/officeDocument/2006/relationships/oleObject" Target="embeddings/oleObject566.bin"/><Relationship Id="rId1129" Type="http://schemas.openxmlformats.org/officeDocument/2006/relationships/oleObject" Target="embeddings/oleObject621.bin"/><Relationship Id="rId1683" Type="http://schemas.openxmlformats.org/officeDocument/2006/relationships/image" Target="media/image707.wmf"/><Relationship Id="rId1890" Type="http://schemas.openxmlformats.org/officeDocument/2006/relationships/oleObject" Target="embeddings/oleObject1090.bin"/><Relationship Id="rId1988" Type="http://schemas.openxmlformats.org/officeDocument/2006/relationships/oleObject" Target="embeddings/oleObject1151.bin"/><Relationship Id="rId2527" Type="http://schemas.openxmlformats.org/officeDocument/2006/relationships/oleObject" Target="embeddings/oleObject1462.bin"/><Relationship Id="rId2734" Type="http://schemas.openxmlformats.org/officeDocument/2006/relationships/image" Target="media/image1125.wmf"/><Relationship Id="rId2941" Type="http://schemas.openxmlformats.org/officeDocument/2006/relationships/oleObject" Target="embeddings/oleObject1721.bin"/><Relationship Id="rId706" Type="http://schemas.openxmlformats.org/officeDocument/2006/relationships/image" Target="media/image309.wmf"/><Relationship Id="rId913" Type="http://schemas.openxmlformats.org/officeDocument/2006/relationships/oleObject" Target="embeddings/oleObject496.bin"/><Relationship Id="rId1336" Type="http://schemas.openxmlformats.org/officeDocument/2006/relationships/oleObject" Target="embeddings/oleObject743.bin"/><Relationship Id="rId1543" Type="http://schemas.openxmlformats.org/officeDocument/2006/relationships/oleObject" Target="embeddings/oleObject885.bin"/><Relationship Id="rId1750" Type="http://schemas.openxmlformats.org/officeDocument/2006/relationships/oleObject" Target="embeddings/oleObject1007.bin"/><Relationship Id="rId2801" Type="http://schemas.openxmlformats.org/officeDocument/2006/relationships/oleObject" Target="embeddings/oleObject1632.bin"/><Relationship Id="rId42" Type="http://schemas.openxmlformats.org/officeDocument/2006/relationships/oleObject" Target="embeddings/oleObject19.bin"/><Relationship Id="rId1403" Type="http://schemas.openxmlformats.org/officeDocument/2006/relationships/oleObject" Target="embeddings/oleObject792.bin"/><Relationship Id="rId1610" Type="http://schemas.openxmlformats.org/officeDocument/2006/relationships/image" Target="media/image675.wmf"/><Relationship Id="rId1848" Type="http://schemas.openxmlformats.org/officeDocument/2006/relationships/image" Target="media/image771.wmf"/><Relationship Id="rId3063" Type="http://schemas.openxmlformats.org/officeDocument/2006/relationships/oleObject" Target="embeddings/oleObject1821.bin"/><Relationship Id="rId191" Type="http://schemas.openxmlformats.org/officeDocument/2006/relationships/image" Target="media/image83.wmf"/><Relationship Id="rId1708" Type="http://schemas.openxmlformats.org/officeDocument/2006/relationships/image" Target="media/image718.wmf"/><Relationship Id="rId1915" Type="http://schemas.openxmlformats.org/officeDocument/2006/relationships/oleObject" Target="embeddings/oleObject1105.bin"/><Relationship Id="rId3130" Type="http://schemas.openxmlformats.org/officeDocument/2006/relationships/image" Target="media/image1225.wmf"/><Relationship Id="rId289" Type="http://schemas.openxmlformats.org/officeDocument/2006/relationships/image" Target="media/image121.wmf"/><Relationship Id="rId496" Type="http://schemas.openxmlformats.org/officeDocument/2006/relationships/oleObject" Target="embeddings/oleObject275.bin"/><Relationship Id="rId2177" Type="http://schemas.openxmlformats.org/officeDocument/2006/relationships/oleObject" Target="embeddings/oleObject1256.bin"/><Relationship Id="rId2384" Type="http://schemas.openxmlformats.org/officeDocument/2006/relationships/oleObject" Target="embeddings/oleObject1382.bin"/><Relationship Id="rId2591" Type="http://schemas.openxmlformats.org/officeDocument/2006/relationships/oleObject" Target="embeddings/oleObject1503.bin"/><Relationship Id="rId149" Type="http://schemas.openxmlformats.org/officeDocument/2006/relationships/image" Target="media/image64.wmf"/><Relationship Id="rId356" Type="http://schemas.openxmlformats.org/officeDocument/2006/relationships/image" Target="media/image151.wmf"/><Relationship Id="rId563" Type="http://schemas.openxmlformats.org/officeDocument/2006/relationships/oleObject" Target="embeddings/oleObject314.bin"/><Relationship Id="rId770" Type="http://schemas.openxmlformats.org/officeDocument/2006/relationships/image" Target="media/image341.wmf"/><Relationship Id="rId1193" Type="http://schemas.openxmlformats.org/officeDocument/2006/relationships/oleObject" Target="embeddings/oleObject661.bin"/><Relationship Id="rId2037" Type="http://schemas.openxmlformats.org/officeDocument/2006/relationships/oleObject" Target="embeddings/oleObject1177.bin"/><Relationship Id="rId2244" Type="http://schemas.openxmlformats.org/officeDocument/2006/relationships/image" Target="media/image921.wmf"/><Relationship Id="rId2451" Type="http://schemas.openxmlformats.org/officeDocument/2006/relationships/image" Target="media/image1015.wmf"/><Relationship Id="rId2689" Type="http://schemas.openxmlformats.org/officeDocument/2006/relationships/oleObject" Target="embeddings/oleObject1562.bin"/><Relationship Id="rId2896" Type="http://schemas.openxmlformats.org/officeDocument/2006/relationships/image" Target="media/image1187.wmf"/><Relationship Id="rId216" Type="http://schemas.openxmlformats.org/officeDocument/2006/relationships/oleObject" Target="embeddings/oleObject114.bin"/><Relationship Id="rId423" Type="http://schemas.openxmlformats.org/officeDocument/2006/relationships/image" Target="media/image180.wmf"/><Relationship Id="rId868" Type="http://schemas.openxmlformats.org/officeDocument/2006/relationships/oleObject" Target="embeddings/oleObject468.bin"/><Relationship Id="rId1053" Type="http://schemas.openxmlformats.org/officeDocument/2006/relationships/image" Target="media/image467.wmf"/><Relationship Id="rId1260" Type="http://schemas.openxmlformats.org/officeDocument/2006/relationships/oleObject" Target="embeddings/oleObject702.bin"/><Relationship Id="rId1498" Type="http://schemas.openxmlformats.org/officeDocument/2006/relationships/image" Target="media/image631.wmf"/><Relationship Id="rId2104" Type="http://schemas.openxmlformats.org/officeDocument/2006/relationships/image" Target="media/image873.emf"/><Relationship Id="rId2549" Type="http://schemas.openxmlformats.org/officeDocument/2006/relationships/oleObject" Target="embeddings/oleObject1481.bin"/><Relationship Id="rId2756" Type="http://schemas.openxmlformats.org/officeDocument/2006/relationships/image" Target="media/image1135.wmf"/><Relationship Id="rId2963" Type="http://schemas.openxmlformats.org/officeDocument/2006/relationships/oleObject" Target="embeddings/oleObject1736.bin"/><Relationship Id="rId630" Type="http://schemas.openxmlformats.org/officeDocument/2006/relationships/image" Target="media/image271.wmf"/><Relationship Id="rId728" Type="http://schemas.openxmlformats.org/officeDocument/2006/relationships/image" Target="media/image320.wmf"/><Relationship Id="rId935" Type="http://schemas.openxmlformats.org/officeDocument/2006/relationships/image" Target="media/image419.wmf"/><Relationship Id="rId1358" Type="http://schemas.openxmlformats.org/officeDocument/2006/relationships/oleObject" Target="embeddings/oleObject761.bin"/><Relationship Id="rId1565" Type="http://schemas.openxmlformats.org/officeDocument/2006/relationships/oleObject" Target="embeddings/oleObject901.bin"/><Relationship Id="rId1772" Type="http://schemas.openxmlformats.org/officeDocument/2006/relationships/image" Target="media/image743.wmf"/><Relationship Id="rId2311" Type="http://schemas.openxmlformats.org/officeDocument/2006/relationships/oleObject" Target="embeddings/oleObject1339.bin"/><Relationship Id="rId2409" Type="http://schemas.openxmlformats.org/officeDocument/2006/relationships/image" Target="media/image995.wmf"/><Relationship Id="rId2616" Type="http://schemas.openxmlformats.org/officeDocument/2006/relationships/oleObject" Target="embeddings/oleObject1521.bin"/><Relationship Id="rId64" Type="http://schemas.openxmlformats.org/officeDocument/2006/relationships/oleObject" Target="embeddings/oleObject32.bin"/><Relationship Id="rId1120" Type="http://schemas.openxmlformats.org/officeDocument/2006/relationships/image" Target="media/image496.wmf"/><Relationship Id="rId1218" Type="http://schemas.openxmlformats.org/officeDocument/2006/relationships/image" Target="media/image534.wmf"/><Relationship Id="rId1425" Type="http://schemas.openxmlformats.org/officeDocument/2006/relationships/oleObject" Target="embeddings/oleObject808.bin"/><Relationship Id="rId2823" Type="http://schemas.openxmlformats.org/officeDocument/2006/relationships/oleObject" Target="embeddings/oleObject1642.bin"/><Relationship Id="rId1632" Type="http://schemas.openxmlformats.org/officeDocument/2006/relationships/oleObject" Target="embeddings/oleObject938.bin"/><Relationship Id="rId1937" Type="http://schemas.openxmlformats.org/officeDocument/2006/relationships/oleObject" Target="embeddings/oleObject1119.bin"/><Relationship Id="rId3085" Type="http://schemas.openxmlformats.org/officeDocument/2006/relationships/oleObject" Target="embeddings/oleObject1843.bin"/><Relationship Id="rId2199" Type="http://schemas.openxmlformats.org/officeDocument/2006/relationships/oleObject" Target="embeddings/oleObject1274.bin"/><Relationship Id="rId3152" Type="http://schemas.openxmlformats.org/officeDocument/2006/relationships/oleObject" Target="embeddings/oleObject1892.bin"/><Relationship Id="rId280" Type="http://schemas.openxmlformats.org/officeDocument/2006/relationships/oleObject" Target="embeddings/oleObject155.bin"/><Relationship Id="rId3012" Type="http://schemas.openxmlformats.org/officeDocument/2006/relationships/oleObject" Target="embeddings/oleObject1773.bin"/><Relationship Id="rId140" Type="http://schemas.openxmlformats.org/officeDocument/2006/relationships/oleObject" Target="embeddings/oleObject73.bin"/><Relationship Id="rId378" Type="http://schemas.openxmlformats.org/officeDocument/2006/relationships/image" Target="media/image159.wmf"/><Relationship Id="rId585" Type="http://schemas.openxmlformats.org/officeDocument/2006/relationships/image" Target="media/image250.wmf"/><Relationship Id="rId792" Type="http://schemas.openxmlformats.org/officeDocument/2006/relationships/image" Target="media/image351.wmf"/><Relationship Id="rId2059" Type="http://schemas.openxmlformats.org/officeDocument/2006/relationships/oleObject" Target="embeddings/oleObject1190.bin"/><Relationship Id="rId2266" Type="http://schemas.openxmlformats.org/officeDocument/2006/relationships/image" Target="media/image932.wmf"/><Relationship Id="rId2473" Type="http://schemas.openxmlformats.org/officeDocument/2006/relationships/oleObject" Target="embeddings/oleObject1427.bin"/><Relationship Id="rId2680" Type="http://schemas.openxmlformats.org/officeDocument/2006/relationships/image" Target="media/image1100.wmf"/><Relationship Id="rId6" Type="http://schemas.openxmlformats.org/officeDocument/2006/relationships/footnotes" Target="footnotes.xml"/><Relationship Id="rId238" Type="http://schemas.openxmlformats.org/officeDocument/2006/relationships/oleObject" Target="embeddings/oleObject126.bin"/><Relationship Id="rId445" Type="http://schemas.openxmlformats.org/officeDocument/2006/relationships/oleObject" Target="embeddings/oleObject246.bin"/><Relationship Id="rId652" Type="http://schemas.openxmlformats.org/officeDocument/2006/relationships/image" Target="media/image282.wmf"/><Relationship Id="rId1075" Type="http://schemas.openxmlformats.org/officeDocument/2006/relationships/oleObject" Target="embeddings/oleObject589.bin"/><Relationship Id="rId1282" Type="http://schemas.openxmlformats.org/officeDocument/2006/relationships/image" Target="media/image560.wmf"/><Relationship Id="rId2126" Type="http://schemas.openxmlformats.org/officeDocument/2006/relationships/oleObject" Target="embeddings/oleObject1227.bin"/><Relationship Id="rId2333" Type="http://schemas.openxmlformats.org/officeDocument/2006/relationships/oleObject" Target="embeddings/oleObject1350.bin"/><Relationship Id="rId2540" Type="http://schemas.openxmlformats.org/officeDocument/2006/relationships/oleObject" Target="embeddings/oleObject1474.bin"/><Relationship Id="rId2778" Type="http://schemas.openxmlformats.org/officeDocument/2006/relationships/oleObject" Target="embeddings/oleObject1615.bin"/><Relationship Id="rId2985" Type="http://schemas.openxmlformats.org/officeDocument/2006/relationships/oleObject" Target="embeddings/oleObject1751.bin"/><Relationship Id="rId305" Type="http://schemas.openxmlformats.org/officeDocument/2006/relationships/image" Target="media/image129.wmf"/><Relationship Id="rId512" Type="http://schemas.openxmlformats.org/officeDocument/2006/relationships/oleObject" Target="embeddings/oleObject283.bin"/><Relationship Id="rId957" Type="http://schemas.openxmlformats.org/officeDocument/2006/relationships/image" Target="media/image431.wmf"/><Relationship Id="rId1142" Type="http://schemas.openxmlformats.org/officeDocument/2006/relationships/oleObject" Target="embeddings/oleObject630.bin"/><Relationship Id="rId1587" Type="http://schemas.openxmlformats.org/officeDocument/2006/relationships/image" Target="media/image665.wmf"/><Relationship Id="rId1794" Type="http://schemas.openxmlformats.org/officeDocument/2006/relationships/oleObject" Target="embeddings/oleObject1034.bin"/><Relationship Id="rId2400" Type="http://schemas.openxmlformats.org/officeDocument/2006/relationships/image" Target="media/image990.wmf"/><Relationship Id="rId2638" Type="http://schemas.openxmlformats.org/officeDocument/2006/relationships/image" Target="media/image1081.wmf"/><Relationship Id="rId2845" Type="http://schemas.openxmlformats.org/officeDocument/2006/relationships/oleObject" Target="embeddings/oleObject1654.bin"/><Relationship Id="rId86" Type="http://schemas.openxmlformats.org/officeDocument/2006/relationships/oleObject" Target="embeddings/oleObject43.bin"/><Relationship Id="rId817" Type="http://schemas.openxmlformats.org/officeDocument/2006/relationships/oleObject" Target="embeddings/oleObject446.bin"/><Relationship Id="rId1002" Type="http://schemas.openxmlformats.org/officeDocument/2006/relationships/oleObject" Target="embeddings/oleObject545.bin"/><Relationship Id="rId1447" Type="http://schemas.openxmlformats.org/officeDocument/2006/relationships/oleObject" Target="embeddings/oleObject820.bin"/><Relationship Id="rId1654" Type="http://schemas.openxmlformats.org/officeDocument/2006/relationships/oleObject" Target="embeddings/oleObject952.bin"/><Relationship Id="rId1861" Type="http://schemas.openxmlformats.org/officeDocument/2006/relationships/oleObject" Target="embeddings/oleObject1074.bin"/><Relationship Id="rId2705" Type="http://schemas.openxmlformats.org/officeDocument/2006/relationships/image" Target="media/image1111.wmf"/><Relationship Id="rId2912" Type="http://schemas.openxmlformats.org/officeDocument/2006/relationships/image" Target="media/image1192.wmf"/><Relationship Id="rId1307" Type="http://schemas.openxmlformats.org/officeDocument/2006/relationships/oleObject" Target="embeddings/oleObject726.bin"/><Relationship Id="rId1514" Type="http://schemas.openxmlformats.org/officeDocument/2006/relationships/oleObject" Target="embeddings/oleObject869.bin"/><Relationship Id="rId1721" Type="http://schemas.openxmlformats.org/officeDocument/2006/relationships/image" Target="media/image722.wmf"/><Relationship Id="rId1959" Type="http://schemas.openxmlformats.org/officeDocument/2006/relationships/oleObject" Target="embeddings/oleObject1133.bin"/><Relationship Id="rId3174" Type="http://schemas.openxmlformats.org/officeDocument/2006/relationships/image" Target="media/image1247.wmf"/><Relationship Id="rId13" Type="http://schemas.openxmlformats.org/officeDocument/2006/relationships/oleObject" Target="embeddings/oleObject3.bin"/><Relationship Id="rId1819" Type="http://schemas.openxmlformats.org/officeDocument/2006/relationships/oleObject" Target="embeddings/oleObject1051.bin"/><Relationship Id="rId2190" Type="http://schemas.openxmlformats.org/officeDocument/2006/relationships/oleObject" Target="embeddings/oleObject1267.bin"/><Relationship Id="rId2288" Type="http://schemas.openxmlformats.org/officeDocument/2006/relationships/image" Target="media/image941.wmf"/><Relationship Id="rId2495" Type="http://schemas.openxmlformats.org/officeDocument/2006/relationships/image" Target="media/image1036.wmf"/><Relationship Id="rId3034" Type="http://schemas.openxmlformats.org/officeDocument/2006/relationships/oleObject" Target="embeddings/oleObject1793.bin"/><Relationship Id="rId162" Type="http://schemas.openxmlformats.org/officeDocument/2006/relationships/oleObject" Target="embeddings/oleObject85.bin"/><Relationship Id="rId467" Type="http://schemas.openxmlformats.org/officeDocument/2006/relationships/oleObject" Target="embeddings/oleObject258.bin"/><Relationship Id="rId1097" Type="http://schemas.openxmlformats.org/officeDocument/2006/relationships/oleObject" Target="embeddings/oleObject602.bin"/><Relationship Id="rId2050" Type="http://schemas.openxmlformats.org/officeDocument/2006/relationships/oleObject" Target="embeddings/oleObject1184.bin"/><Relationship Id="rId2148" Type="http://schemas.openxmlformats.org/officeDocument/2006/relationships/oleObject" Target="embeddings/oleObject1239.bin"/><Relationship Id="rId3101" Type="http://schemas.openxmlformats.org/officeDocument/2006/relationships/oleObject" Target="embeddings/oleObject1859.bin"/><Relationship Id="rId674" Type="http://schemas.openxmlformats.org/officeDocument/2006/relationships/image" Target="media/image293.wmf"/><Relationship Id="rId881" Type="http://schemas.openxmlformats.org/officeDocument/2006/relationships/image" Target="media/image398.wmf"/><Relationship Id="rId979" Type="http://schemas.openxmlformats.org/officeDocument/2006/relationships/image" Target="media/image441.wmf"/><Relationship Id="rId2355" Type="http://schemas.openxmlformats.org/officeDocument/2006/relationships/image" Target="media/image971.wmf"/><Relationship Id="rId2562" Type="http://schemas.openxmlformats.org/officeDocument/2006/relationships/image" Target="media/image1054.wmf"/><Relationship Id="rId327" Type="http://schemas.openxmlformats.org/officeDocument/2006/relationships/oleObject" Target="embeddings/oleObject181.bin"/><Relationship Id="rId534" Type="http://schemas.openxmlformats.org/officeDocument/2006/relationships/image" Target="media/image227.wmf"/><Relationship Id="rId741" Type="http://schemas.openxmlformats.org/officeDocument/2006/relationships/oleObject" Target="embeddings/oleObject406.bin"/><Relationship Id="rId839" Type="http://schemas.openxmlformats.org/officeDocument/2006/relationships/image" Target="media/image376.wmf"/><Relationship Id="rId1164" Type="http://schemas.openxmlformats.org/officeDocument/2006/relationships/oleObject" Target="embeddings/oleObject643.bin"/><Relationship Id="rId1371" Type="http://schemas.openxmlformats.org/officeDocument/2006/relationships/image" Target="media/image593.wmf"/><Relationship Id="rId1469" Type="http://schemas.openxmlformats.org/officeDocument/2006/relationships/oleObject" Target="embeddings/oleObject836.bin"/><Relationship Id="rId2008" Type="http://schemas.openxmlformats.org/officeDocument/2006/relationships/oleObject" Target="embeddings/oleObject1161.bin"/><Relationship Id="rId2215" Type="http://schemas.openxmlformats.org/officeDocument/2006/relationships/image" Target="media/image910.wmf"/><Relationship Id="rId2422" Type="http://schemas.openxmlformats.org/officeDocument/2006/relationships/image" Target="media/image1001.wmf"/><Relationship Id="rId2867" Type="http://schemas.openxmlformats.org/officeDocument/2006/relationships/image" Target="media/image1178.wmf"/><Relationship Id="rId601" Type="http://schemas.openxmlformats.org/officeDocument/2006/relationships/oleObject" Target="embeddings/oleObject335.bin"/><Relationship Id="rId1024" Type="http://schemas.openxmlformats.org/officeDocument/2006/relationships/oleObject" Target="embeddings/oleObject561.bin"/><Relationship Id="rId1231" Type="http://schemas.openxmlformats.org/officeDocument/2006/relationships/oleObject" Target="embeddings/oleObject686.bin"/><Relationship Id="rId1676" Type="http://schemas.openxmlformats.org/officeDocument/2006/relationships/oleObject" Target="embeddings/oleObject964.bin"/><Relationship Id="rId1883" Type="http://schemas.openxmlformats.org/officeDocument/2006/relationships/oleObject" Target="embeddings/oleObject1085.bin"/><Relationship Id="rId2727" Type="http://schemas.openxmlformats.org/officeDocument/2006/relationships/oleObject" Target="embeddings/oleObject1583.bin"/><Relationship Id="rId2934" Type="http://schemas.openxmlformats.org/officeDocument/2006/relationships/oleObject" Target="embeddings/oleObject1714.bin"/><Relationship Id="rId906" Type="http://schemas.openxmlformats.org/officeDocument/2006/relationships/image" Target="media/image405.wmf"/><Relationship Id="rId1329" Type="http://schemas.openxmlformats.org/officeDocument/2006/relationships/image" Target="media/image581.wmf"/><Relationship Id="rId1536" Type="http://schemas.openxmlformats.org/officeDocument/2006/relationships/oleObject" Target="embeddings/oleObject882.bin"/><Relationship Id="rId1743" Type="http://schemas.openxmlformats.org/officeDocument/2006/relationships/image" Target="media/image731.wmf"/><Relationship Id="rId1950" Type="http://schemas.openxmlformats.org/officeDocument/2006/relationships/oleObject" Target="embeddings/oleObject1128.bin"/><Relationship Id="rId3196" Type="http://schemas.openxmlformats.org/officeDocument/2006/relationships/oleObject" Target="embeddings/oleObject1916.bin"/><Relationship Id="rId35" Type="http://schemas.openxmlformats.org/officeDocument/2006/relationships/oleObject" Target="embeddings/oleObject15.bin"/><Relationship Id="rId1603" Type="http://schemas.openxmlformats.org/officeDocument/2006/relationships/image" Target="media/image672.wmf"/><Relationship Id="rId1810" Type="http://schemas.openxmlformats.org/officeDocument/2006/relationships/oleObject" Target="embeddings/oleObject1044.bin"/><Relationship Id="rId3056" Type="http://schemas.openxmlformats.org/officeDocument/2006/relationships/oleObject" Target="embeddings/oleObject1815.bin"/><Relationship Id="rId184" Type="http://schemas.openxmlformats.org/officeDocument/2006/relationships/oleObject" Target="embeddings/oleObject97.bin"/><Relationship Id="rId391" Type="http://schemas.openxmlformats.org/officeDocument/2006/relationships/oleObject" Target="embeddings/oleObject218.bin"/><Relationship Id="rId1908" Type="http://schemas.openxmlformats.org/officeDocument/2006/relationships/oleObject" Target="embeddings/oleObject1101.bin"/><Relationship Id="rId2072" Type="http://schemas.openxmlformats.org/officeDocument/2006/relationships/oleObject" Target="embeddings/oleObject1197.bin"/><Relationship Id="rId3123" Type="http://schemas.openxmlformats.org/officeDocument/2006/relationships/oleObject" Target="embeddings/oleObject1878.bin"/><Relationship Id="rId251" Type="http://schemas.openxmlformats.org/officeDocument/2006/relationships/image" Target="media/image109.wmf"/><Relationship Id="rId489" Type="http://schemas.openxmlformats.org/officeDocument/2006/relationships/oleObject" Target="embeddings/oleObject271.bin"/><Relationship Id="rId696" Type="http://schemas.openxmlformats.org/officeDocument/2006/relationships/image" Target="media/image304.wmf"/><Relationship Id="rId2377" Type="http://schemas.openxmlformats.org/officeDocument/2006/relationships/image" Target="media/image979.wmf"/><Relationship Id="rId2584" Type="http://schemas.openxmlformats.org/officeDocument/2006/relationships/image" Target="media/image1064.wmf"/><Relationship Id="rId2791" Type="http://schemas.openxmlformats.org/officeDocument/2006/relationships/oleObject" Target="embeddings/oleObject1627.bin"/><Relationship Id="rId349" Type="http://schemas.openxmlformats.org/officeDocument/2006/relationships/image" Target="media/image148.wmf"/><Relationship Id="rId556" Type="http://schemas.openxmlformats.org/officeDocument/2006/relationships/image" Target="media/image237.wmf"/><Relationship Id="rId763" Type="http://schemas.openxmlformats.org/officeDocument/2006/relationships/oleObject" Target="embeddings/oleObject417.bin"/><Relationship Id="rId1186" Type="http://schemas.openxmlformats.org/officeDocument/2006/relationships/image" Target="media/image520.wmf"/><Relationship Id="rId1393" Type="http://schemas.openxmlformats.org/officeDocument/2006/relationships/oleObject" Target="embeddings/oleObject785.bin"/><Relationship Id="rId2237" Type="http://schemas.openxmlformats.org/officeDocument/2006/relationships/image" Target="media/image918.wmf"/><Relationship Id="rId2444" Type="http://schemas.openxmlformats.org/officeDocument/2006/relationships/oleObject" Target="embeddings/oleObject1412.bin"/><Relationship Id="rId2889" Type="http://schemas.openxmlformats.org/officeDocument/2006/relationships/oleObject" Target="embeddings/oleObject1682.bin"/><Relationship Id="rId111" Type="http://schemas.openxmlformats.org/officeDocument/2006/relationships/image" Target="media/image47.wmf"/><Relationship Id="rId209" Type="http://schemas.openxmlformats.org/officeDocument/2006/relationships/image" Target="media/image91.wmf"/><Relationship Id="rId416" Type="http://schemas.openxmlformats.org/officeDocument/2006/relationships/oleObject" Target="embeddings/oleObject231.bin"/><Relationship Id="rId970" Type="http://schemas.openxmlformats.org/officeDocument/2006/relationships/oleObject" Target="embeddings/oleObject525.bin"/><Relationship Id="rId1046" Type="http://schemas.openxmlformats.org/officeDocument/2006/relationships/oleObject" Target="embeddings/oleObject574.bin"/><Relationship Id="rId1253" Type="http://schemas.openxmlformats.org/officeDocument/2006/relationships/image" Target="media/image546.wmf"/><Relationship Id="rId1698" Type="http://schemas.openxmlformats.org/officeDocument/2006/relationships/image" Target="media/image714.wmf"/><Relationship Id="rId2651" Type="http://schemas.openxmlformats.org/officeDocument/2006/relationships/image" Target="media/image1087.wmf"/><Relationship Id="rId2749" Type="http://schemas.openxmlformats.org/officeDocument/2006/relationships/oleObject" Target="embeddings/oleObject1595.bin"/><Relationship Id="rId2956" Type="http://schemas.openxmlformats.org/officeDocument/2006/relationships/image" Target="media/image1200.wmf"/><Relationship Id="rId623" Type="http://schemas.openxmlformats.org/officeDocument/2006/relationships/image" Target="media/image268.wmf"/><Relationship Id="rId830" Type="http://schemas.openxmlformats.org/officeDocument/2006/relationships/oleObject" Target="embeddings/oleObject454.bin"/><Relationship Id="rId928" Type="http://schemas.openxmlformats.org/officeDocument/2006/relationships/oleObject" Target="embeddings/oleObject505.bin"/><Relationship Id="rId1460" Type="http://schemas.openxmlformats.org/officeDocument/2006/relationships/oleObject" Target="embeddings/oleObject830.bin"/><Relationship Id="rId1558" Type="http://schemas.openxmlformats.org/officeDocument/2006/relationships/oleObject" Target="embeddings/oleObject897.bin"/><Relationship Id="rId1765" Type="http://schemas.openxmlformats.org/officeDocument/2006/relationships/oleObject" Target="embeddings/oleObject1016.bin"/><Relationship Id="rId2304" Type="http://schemas.openxmlformats.org/officeDocument/2006/relationships/image" Target="media/image948.wmf"/><Relationship Id="rId2511" Type="http://schemas.openxmlformats.org/officeDocument/2006/relationships/oleObject" Target="embeddings/oleObject1451.bin"/><Relationship Id="rId2609" Type="http://schemas.openxmlformats.org/officeDocument/2006/relationships/image" Target="media/image1073.wmf"/><Relationship Id="rId57" Type="http://schemas.openxmlformats.org/officeDocument/2006/relationships/image" Target="media/image22.wmf"/><Relationship Id="rId1113" Type="http://schemas.openxmlformats.org/officeDocument/2006/relationships/image" Target="media/image493.wmf"/><Relationship Id="rId1320" Type="http://schemas.openxmlformats.org/officeDocument/2006/relationships/oleObject" Target="embeddings/oleObject734.bin"/><Relationship Id="rId1418" Type="http://schemas.openxmlformats.org/officeDocument/2006/relationships/oleObject" Target="embeddings/oleObject803.bin"/><Relationship Id="rId1972" Type="http://schemas.openxmlformats.org/officeDocument/2006/relationships/oleObject" Target="embeddings/oleObject1142.bin"/><Relationship Id="rId2816" Type="http://schemas.openxmlformats.org/officeDocument/2006/relationships/image" Target="media/image1154.wmf"/><Relationship Id="rId1625" Type="http://schemas.openxmlformats.org/officeDocument/2006/relationships/oleObject" Target="embeddings/oleObject934.bin"/><Relationship Id="rId1832" Type="http://schemas.openxmlformats.org/officeDocument/2006/relationships/oleObject" Target="embeddings/oleObject1058.bin"/><Relationship Id="rId3078" Type="http://schemas.openxmlformats.org/officeDocument/2006/relationships/oleObject" Target="embeddings/oleObject1836.bin"/><Relationship Id="rId2094" Type="http://schemas.openxmlformats.org/officeDocument/2006/relationships/image" Target="media/image871.wmf"/><Relationship Id="rId3145" Type="http://schemas.openxmlformats.org/officeDocument/2006/relationships/oleObject" Target="embeddings/oleObject1889.bin"/><Relationship Id="rId273" Type="http://schemas.openxmlformats.org/officeDocument/2006/relationships/image" Target="media/image115.wmf"/><Relationship Id="rId480" Type="http://schemas.openxmlformats.org/officeDocument/2006/relationships/oleObject" Target="embeddings/oleObject266.bin"/><Relationship Id="rId2161" Type="http://schemas.openxmlformats.org/officeDocument/2006/relationships/image" Target="media/image894.wmf"/><Relationship Id="rId2399" Type="http://schemas.openxmlformats.org/officeDocument/2006/relationships/image" Target="media/image989.wmf"/><Relationship Id="rId3005" Type="http://schemas.openxmlformats.org/officeDocument/2006/relationships/oleObject" Target="embeddings/oleObject1767.bin"/><Relationship Id="rId133" Type="http://schemas.openxmlformats.org/officeDocument/2006/relationships/image" Target="media/image56.wmf"/><Relationship Id="rId340" Type="http://schemas.openxmlformats.org/officeDocument/2006/relationships/oleObject" Target="embeddings/oleObject188.bin"/><Relationship Id="rId578" Type="http://schemas.openxmlformats.org/officeDocument/2006/relationships/image" Target="media/image247.wmf"/><Relationship Id="rId785" Type="http://schemas.openxmlformats.org/officeDocument/2006/relationships/oleObject" Target="embeddings/oleObject428.bin"/><Relationship Id="rId992" Type="http://schemas.openxmlformats.org/officeDocument/2006/relationships/oleObject" Target="embeddings/oleObject537.bin"/><Relationship Id="rId2021" Type="http://schemas.openxmlformats.org/officeDocument/2006/relationships/image" Target="media/image838.wmf"/><Relationship Id="rId2259" Type="http://schemas.openxmlformats.org/officeDocument/2006/relationships/oleObject" Target="embeddings/oleObject1312.bin"/><Relationship Id="rId2466" Type="http://schemas.openxmlformats.org/officeDocument/2006/relationships/image" Target="media/image1022.wmf"/><Relationship Id="rId2673" Type="http://schemas.openxmlformats.org/officeDocument/2006/relationships/oleObject" Target="embeddings/oleObject1554.bin"/><Relationship Id="rId2880" Type="http://schemas.openxmlformats.org/officeDocument/2006/relationships/oleObject" Target="embeddings/oleObject1675.bin"/><Relationship Id="rId200" Type="http://schemas.openxmlformats.org/officeDocument/2006/relationships/oleObject" Target="embeddings/oleObject105.bin"/><Relationship Id="rId438" Type="http://schemas.openxmlformats.org/officeDocument/2006/relationships/oleObject" Target="embeddings/oleObject242.bin"/><Relationship Id="rId645" Type="http://schemas.openxmlformats.org/officeDocument/2006/relationships/oleObject" Target="embeddings/oleObject358.bin"/><Relationship Id="rId852" Type="http://schemas.openxmlformats.org/officeDocument/2006/relationships/oleObject" Target="embeddings/oleObject459.bin"/><Relationship Id="rId1068" Type="http://schemas.openxmlformats.org/officeDocument/2006/relationships/oleObject" Target="embeddings/oleObject585.bin"/><Relationship Id="rId1275" Type="http://schemas.openxmlformats.org/officeDocument/2006/relationships/oleObject" Target="embeddings/oleObject710.bin"/><Relationship Id="rId1482" Type="http://schemas.openxmlformats.org/officeDocument/2006/relationships/image" Target="media/image627.wmf"/><Relationship Id="rId2119" Type="http://schemas.openxmlformats.org/officeDocument/2006/relationships/oleObject" Target="embeddings/oleObject1221.bin"/><Relationship Id="rId2326" Type="http://schemas.openxmlformats.org/officeDocument/2006/relationships/image" Target="media/image959.wmf"/><Relationship Id="rId2533" Type="http://schemas.openxmlformats.org/officeDocument/2006/relationships/oleObject" Target="embeddings/oleObject1467.bin"/><Relationship Id="rId2740" Type="http://schemas.openxmlformats.org/officeDocument/2006/relationships/image" Target="media/image1128.wmf"/><Relationship Id="rId2978" Type="http://schemas.openxmlformats.org/officeDocument/2006/relationships/image" Target="media/image1208.wmf"/><Relationship Id="rId505" Type="http://schemas.openxmlformats.org/officeDocument/2006/relationships/image" Target="media/image217.wmf"/><Relationship Id="rId712" Type="http://schemas.openxmlformats.org/officeDocument/2006/relationships/image" Target="media/image312.wmf"/><Relationship Id="rId1135" Type="http://schemas.openxmlformats.org/officeDocument/2006/relationships/image" Target="media/image501.wmf"/><Relationship Id="rId1342" Type="http://schemas.openxmlformats.org/officeDocument/2006/relationships/oleObject" Target="embeddings/oleObject747.bin"/><Relationship Id="rId1787" Type="http://schemas.openxmlformats.org/officeDocument/2006/relationships/oleObject" Target="embeddings/oleObject1030.bin"/><Relationship Id="rId1994" Type="http://schemas.openxmlformats.org/officeDocument/2006/relationships/image" Target="media/image826.emf"/><Relationship Id="rId2838" Type="http://schemas.openxmlformats.org/officeDocument/2006/relationships/oleObject" Target="embeddings/oleObject1650.bin"/><Relationship Id="rId79" Type="http://schemas.openxmlformats.org/officeDocument/2006/relationships/image" Target="media/image33.wmf"/><Relationship Id="rId1202" Type="http://schemas.openxmlformats.org/officeDocument/2006/relationships/oleObject" Target="embeddings/oleObject666.bin"/><Relationship Id="rId1647" Type="http://schemas.openxmlformats.org/officeDocument/2006/relationships/oleObject" Target="embeddings/oleObject948.bin"/><Relationship Id="rId1854" Type="http://schemas.openxmlformats.org/officeDocument/2006/relationships/image" Target="media/image774.wmf"/><Relationship Id="rId2600" Type="http://schemas.openxmlformats.org/officeDocument/2006/relationships/oleObject" Target="embeddings/oleObject1509.bin"/><Relationship Id="rId2905" Type="http://schemas.openxmlformats.org/officeDocument/2006/relationships/oleObject" Target="embeddings/oleObject1691.bin"/><Relationship Id="rId1507" Type="http://schemas.openxmlformats.org/officeDocument/2006/relationships/image" Target="media/image635.wmf"/><Relationship Id="rId1714" Type="http://schemas.openxmlformats.org/officeDocument/2006/relationships/image" Target="media/image719.wmf"/><Relationship Id="rId3167" Type="http://schemas.openxmlformats.org/officeDocument/2006/relationships/oleObject" Target="embeddings/oleObject1900.bin"/><Relationship Id="rId295" Type="http://schemas.openxmlformats.org/officeDocument/2006/relationships/image" Target="media/image124.wmf"/><Relationship Id="rId1921" Type="http://schemas.openxmlformats.org/officeDocument/2006/relationships/image" Target="media/image800.wmf"/><Relationship Id="rId2183" Type="http://schemas.openxmlformats.org/officeDocument/2006/relationships/image" Target="media/image904.wmf"/><Relationship Id="rId2390" Type="http://schemas.openxmlformats.org/officeDocument/2006/relationships/oleObject" Target="embeddings/oleObject1385.bin"/><Relationship Id="rId2488" Type="http://schemas.openxmlformats.org/officeDocument/2006/relationships/image" Target="media/image1033.wmf"/><Relationship Id="rId3027" Type="http://schemas.openxmlformats.org/officeDocument/2006/relationships/oleObject" Target="embeddings/oleObject1787.bin"/><Relationship Id="rId155" Type="http://schemas.openxmlformats.org/officeDocument/2006/relationships/oleObject" Target="embeddings/oleObject81.bin"/><Relationship Id="rId362" Type="http://schemas.openxmlformats.org/officeDocument/2006/relationships/image" Target="media/image154.wmf"/><Relationship Id="rId1297" Type="http://schemas.openxmlformats.org/officeDocument/2006/relationships/oleObject" Target="embeddings/oleObject721.bin"/><Relationship Id="rId2043" Type="http://schemas.openxmlformats.org/officeDocument/2006/relationships/oleObject" Target="embeddings/oleObject1180.bin"/><Relationship Id="rId2250" Type="http://schemas.openxmlformats.org/officeDocument/2006/relationships/image" Target="media/image924.wmf"/><Relationship Id="rId2695" Type="http://schemas.openxmlformats.org/officeDocument/2006/relationships/oleObject" Target="embeddings/oleObject1566.bin"/><Relationship Id="rId222" Type="http://schemas.openxmlformats.org/officeDocument/2006/relationships/oleObject" Target="embeddings/oleObject117.bin"/><Relationship Id="rId667" Type="http://schemas.openxmlformats.org/officeDocument/2006/relationships/oleObject" Target="embeddings/oleObject369.bin"/><Relationship Id="rId874" Type="http://schemas.openxmlformats.org/officeDocument/2006/relationships/oleObject" Target="embeddings/oleObject471.bin"/><Relationship Id="rId2110" Type="http://schemas.openxmlformats.org/officeDocument/2006/relationships/oleObject" Target="embeddings/oleObject1218.bin"/><Relationship Id="rId2348" Type="http://schemas.openxmlformats.org/officeDocument/2006/relationships/oleObject" Target="embeddings/oleObject1360.bin"/><Relationship Id="rId2555" Type="http://schemas.openxmlformats.org/officeDocument/2006/relationships/oleObject" Target="embeddings/oleObject1484.bin"/><Relationship Id="rId2762" Type="http://schemas.openxmlformats.org/officeDocument/2006/relationships/oleObject" Target="embeddings/oleObject1602.bin"/><Relationship Id="rId527" Type="http://schemas.openxmlformats.org/officeDocument/2006/relationships/oleObject" Target="embeddings/oleObject294.bin"/><Relationship Id="rId734" Type="http://schemas.openxmlformats.org/officeDocument/2006/relationships/image" Target="media/image323.wmf"/><Relationship Id="rId941" Type="http://schemas.openxmlformats.org/officeDocument/2006/relationships/oleObject" Target="embeddings/oleObject509.bin"/><Relationship Id="rId1157" Type="http://schemas.openxmlformats.org/officeDocument/2006/relationships/oleObject" Target="embeddings/oleObject638.bin"/><Relationship Id="rId1364" Type="http://schemas.openxmlformats.org/officeDocument/2006/relationships/image" Target="media/image590.wmf"/><Relationship Id="rId1571" Type="http://schemas.openxmlformats.org/officeDocument/2006/relationships/oleObject" Target="embeddings/oleObject904.bin"/><Relationship Id="rId2208" Type="http://schemas.openxmlformats.org/officeDocument/2006/relationships/image" Target="media/image908.wmf"/><Relationship Id="rId2415" Type="http://schemas.openxmlformats.org/officeDocument/2006/relationships/oleObject" Target="embeddings/oleObject1397.bin"/><Relationship Id="rId2622" Type="http://schemas.openxmlformats.org/officeDocument/2006/relationships/oleObject" Target="embeddings/oleObject1525.bin"/><Relationship Id="rId70" Type="http://schemas.openxmlformats.org/officeDocument/2006/relationships/oleObject" Target="embeddings/oleObject35.bin"/><Relationship Id="rId801" Type="http://schemas.openxmlformats.org/officeDocument/2006/relationships/oleObject" Target="embeddings/oleObject437.bin"/><Relationship Id="rId1017" Type="http://schemas.openxmlformats.org/officeDocument/2006/relationships/image" Target="media/image453.wmf"/><Relationship Id="rId1224" Type="http://schemas.openxmlformats.org/officeDocument/2006/relationships/oleObject" Target="embeddings/oleObject680.bin"/><Relationship Id="rId1431" Type="http://schemas.openxmlformats.org/officeDocument/2006/relationships/oleObject" Target="embeddings/oleObject811.bin"/><Relationship Id="rId1669" Type="http://schemas.openxmlformats.org/officeDocument/2006/relationships/image" Target="media/image700.wmf"/><Relationship Id="rId1876" Type="http://schemas.openxmlformats.org/officeDocument/2006/relationships/oleObject" Target="embeddings/oleObject1083.bin"/><Relationship Id="rId2927" Type="http://schemas.openxmlformats.org/officeDocument/2006/relationships/oleObject" Target="embeddings/oleObject1708.bin"/><Relationship Id="rId3091" Type="http://schemas.openxmlformats.org/officeDocument/2006/relationships/oleObject" Target="embeddings/oleObject1849.bin"/><Relationship Id="rId1529" Type="http://schemas.openxmlformats.org/officeDocument/2006/relationships/oleObject" Target="embeddings/oleObject877.bin"/><Relationship Id="rId1736" Type="http://schemas.openxmlformats.org/officeDocument/2006/relationships/image" Target="media/image728.wmf"/><Relationship Id="rId1943" Type="http://schemas.openxmlformats.org/officeDocument/2006/relationships/oleObject" Target="embeddings/oleObject1123.bin"/><Relationship Id="rId3189" Type="http://schemas.openxmlformats.org/officeDocument/2006/relationships/image" Target="media/image1252.wmf"/><Relationship Id="rId28" Type="http://schemas.openxmlformats.org/officeDocument/2006/relationships/image" Target="media/image10.wmf"/><Relationship Id="rId1803" Type="http://schemas.openxmlformats.org/officeDocument/2006/relationships/oleObject" Target="embeddings/oleObject1040.bin"/><Relationship Id="rId3049" Type="http://schemas.openxmlformats.org/officeDocument/2006/relationships/oleObject" Target="embeddings/oleObject1808.bin"/><Relationship Id="rId177" Type="http://schemas.openxmlformats.org/officeDocument/2006/relationships/image" Target="media/image76.wmf"/><Relationship Id="rId384" Type="http://schemas.openxmlformats.org/officeDocument/2006/relationships/image" Target="media/image161.wmf"/><Relationship Id="rId591" Type="http://schemas.openxmlformats.org/officeDocument/2006/relationships/image" Target="media/image253.wmf"/><Relationship Id="rId2065" Type="http://schemas.openxmlformats.org/officeDocument/2006/relationships/oleObject" Target="embeddings/oleObject1193.bin"/><Relationship Id="rId2272" Type="http://schemas.openxmlformats.org/officeDocument/2006/relationships/image" Target="media/image935.wmf"/><Relationship Id="rId3116" Type="http://schemas.openxmlformats.org/officeDocument/2006/relationships/oleObject" Target="embeddings/oleObject1873.bin"/><Relationship Id="rId244" Type="http://schemas.openxmlformats.org/officeDocument/2006/relationships/image" Target="media/image107.wmf"/><Relationship Id="rId689" Type="http://schemas.openxmlformats.org/officeDocument/2006/relationships/oleObject" Target="embeddings/oleObject380.bin"/><Relationship Id="rId896" Type="http://schemas.openxmlformats.org/officeDocument/2006/relationships/image" Target="media/image403.wmf"/><Relationship Id="rId1081" Type="http://schemas.openxmlformats.org/officeDocument/2006/relationships/oleObject" Target="embeddings/oleObject593.bin"/><Relationship Id="rId2577" Type="http://schemas.openxmlformats.org/officeDocument/2006/relationships/oleObject" Target="embeddings/oleObject1495.bin"/><Relationship Id="rId2784" Type="http://schemas.openxmlformats.org/officeDocument/2006/relationships/oleObject" Target="embeddings/oleObject1621.bin"/><Relationship Id="rId451" Type="http://schemas.openxmlformats.org/officeDocument/2006/relationships/image" Target="media/image193.wmf"/><Relationship Id="rId549" Type="http://schemas.openxmlformats.org/officeDocument/2006/relationships/oleObject" Target="embeddings/oleObject306.bin"/><Relationship Id="rId756" Type="http://schemas.openxmlformats.org/officeDocument/2006/relationships/image" Target="media/image334.wmf"/><Relationship Id="rId1179" Type="http://schemas.openxmlformats.org/officeDocument/2006/relationships/oleObject" Target="embeddings/oleObject654.bin"/><Relationship Id="rId1386" Type="http://schemas.openxmlformats.org/officeDocument/2006/relationships/image" Target="media/image598.wmf"/><Relationship Id="rId1593" Type="http://schemas.openxmlformats.org/officeDocument/2006/relationships/image" Target="media/image668.wmf"/><Relationship Id="rId2132" Type="http://schemas.openxmlformats.org/officeDocument/2006/relationships/oleObject" Target="embeddings/oleObject1230.bin"/><Relationship Id="rId2437" Type="http://schemas.openxmlformats.org/officeDocument/2006/relationships/image" Target="media/image1008.wmf"/><Relationship Id="rId2991" Type="http://schemas.openxmlformats.org/officeDocument/2006/relationships/oleObject" Target="embeddings/oleObject1755.bin"/><Relationship Id="rId104" Type="http://schemas.openxmlformats.org/officeDocument/2006/relationships/oleObject" Target="embeddings/oleObject53.bin"/><Relationship Id="rId311" Type="http://schemas.openxmlformats.org/officeDocument/2006/relationships/image" Target="media/image132.wmf"/><Relationship Id="rId409" Type="http://schemas.openxmlformats.org/officeDocument/2006/relationships/oleObject" Target="embeddings/oleObject227.bin"/><Relationship Id="rId963" Type="http://schemas.openxmlformats.org/officeDocument/2006/relationships/image" Target="media/image433.wmf"/><Relationship Id="rId1039" Type="http://schemas.openxmlformats.org/officeDocument/2006/relationships/image" Target="media/image460.wmf"/><Relationship Id="rId1246" Type="http://schemas.openxmlformats.org/officeDocument/2006/relationships/oleObject" Target="embeddings/oleObject695.bin"/><Relationship Id="rId1898" Type="http://schemas.openxmlformats.org/officeDocument/2006/relationships/oleObject" Target="embeddings/oleObject1094.bin"/><Relationship Id="rId2644" Type="http://schemas.openxmlformats.org/officeDocument/2006/relationships/image" Target="media/image1084.wmf"/><Relationship Id="rId2851" Type="http://schemas.openxmlformats.org/officeDocument/2006/relationships/oleObject" Target="embeddings/Microsoft_Visio_2003-2010_Drawing13.vsd"/><Relationship Id="rId2949" Type="http://schemas.openxmlformats.org/officeDocument/2006/relationships/image" Target="media/image1197.wmf"/><Relationship Id="rId92" Type="http://schemas.openxmlformats.org/officeDocument/2006/relationships/image" Target="media/image39.wmf"/><Relationship Id="rId616" Type="http://schemas.openxmlformats.org/officeDocument/2006/relationships/oleObject" Target="embeddings/oleObject343.bin"/><Relationship Id="rId823" Type="http://schemas.openxmlformats.org/officeDocument/2006/relationships/oleObject" Target="embeddings/oleObject450.bin"/><Relationship Id="rId1453" Type="http://schemas.openxmlformats.org/officeDocument/2006/relationships/oleObject" Target="embeddings/oleObject826.bin"/><Relationship Id="rId1660" Type="http://schemas.openxmlformats.org/officeDocument/2006/relationships/image" Target="media/image696.wmf"/><Relationship Id="rId1758" Type="http://schemas.openxmlformats.org/officeDocument/2006/relationships/oleObject" Target="embeddings/oleObject1012.bin"/><Relationship Id="rId2504" Type="http://schemas.openxmlformats.org/officeDocument/2006/relationships/oleObject" Target="embeddings/oleObject1445.bin"/><Relationship Id="rId2711" Type="http://schemas.openxmlformats.org/officeDocument/2006/relationships/image" Target="media/image1114.wmf"/><Relationship Id="rId2809" Type="http://schemas.openxmlformats.org/officeDocument/2006/relationships/oleObject" Target="embeddings/oleObject1636.bin"/><Relationship Id="rId1106" Type="http://schemas.openxmlformats.org/officeDocument/2006/relationships/oleObject" Target="embeddings/oleObject607.bin"/><Relationship Id="rId1313" Type="http://schemas.openxmlformats.org/officeDocument/2006/relationships/image" Target="media/image575.wmf"/><Relationship Id="rId1520" Type="http://schemas.openxmlformats.org/officeDocument/2006/relationships/oleObject" Target="embeddings/oleObject872.bin"/><Relationship Id="rId1965" Type="http://schemas.openxmlformats.org/officeDocument/2006/relationships/image" Target="media/image814.wmf"/><Relationship Id="rId3180" Type="http://schemas.openxmlformats.org/officeDocument/2006/relationships/oleObject" Target="embeddings/oleObject1907.bin"/><Relationship Id="rId1618" Type="http://schemas.openxmlformats.org/officeDocument/2006/relationships/image" Target="media/image679.wmf"/><Relationship Id="rId1825" Type="http://schemas.openxmlformats.org/officeDocument/2006/relationships/oleObject" Target="embeddings/oleObject1054.bin"/><Relationship Id="rId3040" Type="http://schemas.openxmlformats.org/officeDocument/2006/relationships/oleObject" Target="embeddings/oleObject1799.bin"/><Relationship Id="rId199" Type="http://schemas.openxmlformats.org/officeDocument/2006/relationships/image" Target="media/image87.wmf"/><Relationship Id="rId2087" Type="http://schemas.openxmlformats.org/officeDocument/2006/relationships/oleObject" Target="embeddings/oleObject1204.bin"/><Relationship Id="rId2294" Type="http://schemas.openxmlformats.org/officeDocument/2006/relationships/image" Target="media/image944.emf"/><Relationship Id="rId3138" Type="http://schemas.openxmlformats.org/officeDocument/2006/relationships/image" Target="media/image1229.wmf"/><Relationship Id="rId266" Type="http://schemas.openxmlformats.org/officeDocument/2006/relationships/image" Target="media/image112.wmf"/><Relationship Id="rId473" Type="http://schemas.openxmlformats.org/officeDocument/2006/relationships/oleObject" Target="embeddings/oleObject262.bin"/><Relationship Id="rId680" Type="http://schemas.openxmlformats.org/officeDocument/2006/relationships/image" Target="media/image296.wmf"/><Relationship Id="rId2154" Type="http://schemas.openxmlformats.org/officeDocument/2006/relationships/oleObject" Target="embeddings/oleObject1243.bin"/><Relationship Id="rId2361" Type="http://schemas.openxmlformats.org/officeDocument/2006/relationships/oleObject" Target="embeddings/oleObject1367.bin"/><Relationship Id="rId2599" Type="http://schemas.openxmlformats.org/officeDocument/2006/relationships/oleObject" Target="embeddings/oleObject1508.bin"/><Relationship Id="rId3205" Type="http://schemas.openxmlformats.org/officeDocument/2006/relationships/header" Target="header1.xml"/><Relationship Id="rId126" Type="http://schemas.openxmlformats.org/officeDocument/2006/relationships/oleObject" Target="embeddings/oleObject66.bin"/><Relationship Id="rId333" Type="http://schemas.openxmlformats.org/officeDocument/2006/relationships/image" Target="media/image140.wmf"/><Relationship Id="rId540" Type="http://schemas.openxmlformats.org/officeDocument/2006/relationships/image" Target="media/image230.wmf"/><Relationship Id="rId778" Type="http://schemas.openxmlformats.org/officeDocument/2006/relationships/image" Target="media/image345.wmf"/><Relationship Id="rId985" Type="http://schemas.openxmlformats.org/officeDocument/2006/relationships/oleObject" Target="embeddings/oleObject533.bin"/><Relationship Id="rId1170" Type="http://schemas.openxmlformats.org/officeDocument/2006/relationships/oleObject" Target="embeddings/oleObject647.bin"/><Relationship Id="rId2014" Type="http://schemas.openxmlformats.org/officeDocument/2006/relationships/image" Target="media/image835.wmf"/><Relationship Id="rId2221" Type="http://schemas.openxmlformats.org/officeDocument/2006/relationships/oleObject" Target="embeddings/oleObject1291.bin"/><Relationship Id="rId2459" Type="http://schemas.openxmlformats.org/officeDocument/2006/relationships/oleObject" Target="embeddings/oleObject1420.bin"/><Relationship Id="rId2666" Type="http://schemas.openxmlformats.org/officeDocument/2006/relationships/image" Target="media/image1095.wmf"/><Relationship Id="rId2873" Type="http://schemas.openxmlformats.org/officeDocument/2006/relationships/oleObject" Target="embeddings/oleObject1669.bin"/><Relationship Id="rId638" Type="http://schemas.openxmlformats.org/officeDocument/2006/relationships/image" Target="media/image275.wmf"/><Relationship Id="rId845" Type="http://schemas.openxmlformats.org/officeDocument/2006/relationships/image" Target="media/image382.wmf"/><Relationship Id="rId1030" Type="http://schemas.openxmlformats.org/officeDocument/2006/relationships/image" Target="media/image456.wmf"/><Relationship Id="rId1268" Type="http://schemas.openxmlformats.org/officeDocument/2006/relationships/image" Target="media/image553.wmf"/><Relationship Id="rId1475" Type="http://schemas.openxmlformats.org/officeDocument/2006/relationships/oleObject" Target="embeddings/oleObject840.bin"/><Relationship Id="rId1682" Type="http://schemas.openxmlformats.org/officeDocument/2006/relationships/oleObject" Target="embeddings/oleObject967.bin"/><Relationship Id="rId2319" Type="http://schemas.openxmlformats.org/officeDocument/2006/relationships/oleObject" Target="embeddings/oleObject1343.bin"/><Relationship Id="rId2526" Type="http://schemas.openxmlformats.org/officeDocument/2006/relationships/image" Target="media/image1044.wmf"/><Relationship Id="rId2733" Type="http://schemas.openxmlformats.org/officeDocument/2006/relationships/oleObject" Target="embeddings/oleObject1586.bin"/><Relationship Id="rId400" Type="http://schemas.openxmlformats.org/officeDocument/2006/relationships/image" Target="media/image169.wmf"/><Relationship Id="rId705" Type="http://schemas.openxmlformats.org/officeDocument/2006/relationships/oleObject" Target="embeddings/oleObject388.bin"/><Relationship Id="rId1128" Type="http://schemas.openxmlformats.org/officeDocument/2006/relationships/image" Target="media/image499.wmf"/><Relationship Id="rId1335" Type="http://schemas.openxmlformats.org/officeDocument/2006/relationships/image" Target="media/image584.wmf"/><Relationship Id="rId1542" Type="http://schemas.openxmlformats.org/officeDocument/2006/relationships/oleObject" Target="embeddings/oleObject884.bin"/><Relationship Id="rId1987" Type="http://schemas.openxmlformats.org/officeDocument/2006/relationships/oleObject" Target="embeddings/oleObject1150.bin"/><Relationship Id="rId2940" Type="http://schemas.openxmlformats.org/officeDocument/2006/relationships/oleObject" Target="embeddings/oleObject1720.bin"/><Relationship Id="rId912" Type="http://schemas.openxmlformats.org/officeDocument/2006/relationships/image" Target="media/image408.wmf"/><Relationship Id="rId1847" Type="http://schemas.openxmlformats.org/officeDocument/2006/relationships/oleObject" Target="embeddings/oleObject1066.bin"/><Relationship Id="rId2800" Type="http://schemas.openxmlformats.org/officeDocument/2006/relationships/oleObject" Target="embeddings/oleObject1631.bin"/><Relationship Id="rId41" Type="http://schemas.openxmlformats.org/officeDocument/2006/relationships/image" Target="media/image16.wmf"/><Relationship Id="rId1402" Type="http://schemas.openxmlformats.org/officeDocument/2006/relationships/oleObject" Target="embeddings/oleObject791.bin"/><Relationship Id="rId1707" Type="http://schemas.openxmlformats.org/officeDocument/2006/relationships/oleObject" Target="embeddings/oleObject981.bin"/><Relationship Id="rId3062" Type="http://schemas.openxmlformats.org/officeDocument/2006/relationships/oleObject" Target="embeddings/oleObject1820.bin"/><Relationship Id="rId190" Type="http://schemas.openxmlformats.org/officeDocument/2006/relationships/oleObject" Target="embeddings/oleObject100.bin"/><Relationship Id="rId288" Type="http://schemas.openxmlformats.org/officeDocument/2006/relationships/oleObject" Target="embeddings/oleObject160.bin"/><Relationship Id="rId1914" Type="http://schemas.openxmlformats.org/officeDocument/2006/relationships/image" Target="media/image797.wmf"/><Relationship Id="rId495" Type="http://schemas.openxmlformats.org/officeDocument/2006/relationships/oleObject" Target="embeddings/oleObject274.bin"/><Relationship Id="rId2176" Type="http://schemas.openxmlformats.org/officeDocument/2006/relationships/image" Target="media/image902.wmf"/><Relationship Id="rId2383" Type="http://schemas.openxmlformats.org/officeDocument/2006/relationships/oleObject" Target="embeddings/oleObject1381.bin"/><Relationship Id="rId2590" Type="http://schemas.openxmlformats.org/officeDocument/2006/relationships/image" Target="media/image1067.wmf"/><Relationship Id="rId148" Type="http://schemas.openxmlformats.org/officeDocument/2006/relationships/oleObject" Target="embeddings/oleObject77.bin"/><Relationship Id="rId355" Type="http://schemas.openxmlformats.org/officeDocument/2006/relationships/oleObject" Target="embeddings/oleObject196.bin"/><Relationship Id="rId562" Type="http://schemas.openxmlformats.org/officeDocument/2006/relationships/image" Target="media/image240.wmf"/><Relationship Id="rId1192" Type="http://schemas.openxmlformats.org/officeDocument/2006/relationships/image" Target="media/image523.wmf"/><Relationship Id="rId2036" Type="http://schemas.openxmlformats.org/officeDocument/2006/relationships/image" Target="media/image845.wmf"/><Relationship Id="rId2243" Type="http://schemas.openxmlformats.org/officeDocument/2006/relationships/oleObject" Target="embeddings/oleObject1304.bin"/><Relationship Id="rId2450" Type="http://schemas.openxmlformats.org/officeDocument/2006/relationships/oleObject" Target="embeddings/oleObject1415.bin"/><Relationship Id="rId2688" Type="http://schemas.openxmlformats.org/officeDocument/2006/relationships/image" Target="media/image1104.wmf"/><Relationship Id="rId2895" Type="http://schemas.openxmlformats.org/officeDocument/2006/relationships/oleObject" Target="embeddings/oleObject1685.bin"/><Relationship Id="rId215" Type="http://schemas.openxmlformats.org/officeDocument/2006/relationships/image" Target="media/image94.wmf"/><Relationship Id="rId422" Type="http://schemas.openxmlformats.org/officeDocument/2006/relationships/oleObject" Target="embeddings/oleObject234.bin"/><Relationship Id="rId867" Type="http://schemas.openxmlformats.org/officeDocument/2006/relationships/image" Target="media/image391.wmf"/><Relationship Id="rId1052" Type="http://schemas.openxmlformats.org/officeDocument/2006/relationships/oleObject" Target="embeddings/oleObject577.bin"/><Relationship Id="rId1497" Type="http://schemas.openxmlformats.org/officeDocument/2006/relationships/oleObject" Target="embeddings/oleObject858.bin"/><Relationship Id="rId2103" Type="http://schemas.openxmlformats.org/officeDocument/2006/relationships/oleObject" Target="embeddings/oleObject1215.bin"/><Relationship Id="rId2310" Type="http://schemas.openxmlformats.org/officeDocument/2006/relationships/image" Target="media/image951.wmf"/><Relationship Id="rId2548" Type="http://schemas.openxmlformats.org/officeDocument/2006/relationships/image" Target="media/image1047.wmf"/><Relationship Id="rId2755" Type="http://schemas.openxmlformats.org/officeDocument/2006/relationships/oleObject" Target="embeddings/oleObject1598.bin"/><Relationship Id="rId2962" Type="http://schemas.openxmlformats.org/officeDocument/2006/relationships/image" Target="media/image1203.wmf"/><Relationship Id="rId727" Type="http://schemas.openxmlformats.org/officeDocument/2006/relationships/oleObject" Target="embeddings/oleObject399.bin"/><Relationship Id="rId934" Type="http://schemas.openxmlformats.org/officeDocument/2006/relationships/image" Target="media/image418.wmf"/><Relationship Id="rId1357" Type="http://schemas.openxmlformats.org/officeDocument/2006/relationships/oleObject" Target="embeddings/oleObject760.bin"/><Relationship Id="rId1564" Type="http://schemas.openxmlformats.org/officeDocument/2006/relationships/image" Target="media/image655.wmf"/><Relationship Id="rId1771" Type="http://schemas.openxmlformats.org/officeDocument/2006/relationships/oleObject" Target="embeddings/oleObject1020.bin"/><Relationship Id="rId2408" Type="http://schemas.openxmlformats.org/officeDocument/2006/relationships/oleObject" Target="embeddings/oleObject1393.bin"/><Relationship Id="rId2615" Type="http://schemas.openxmlformats.org/officeDocument/2006/relationships/oleObject" Target="embeddings/oleObject1520.bin"/><Relationship Id="rId2822" Type="http://schemas.openxmlformats.org/officeDocument/2006/relationships/image" Target="media/image1158.wmf"/><Relationship Id="rId63" Type="http://schemas.openxmlformats.org/officeDocument/2006/relationships/image" Target="media/image25.wmf"/><Relationship Id="rId1217" Type="http://schemas.openxmlformats.org/officeDocument/2006/relationships/oleObject" Target="embeddings/oleObject675.bin"/><Relationship Id="rId1424" Type="http://schemas.openxmlformats.org/officeDocument/2006/relationships/image" Target="media/image608.wmf"/><Relationship Id="rId1631" Type="http://schemas.openxmlformats.org/officeDocument/2006/relationships/oleObject" Target="embeddings/oleObject937.bin"/><Relationship Id="rId1869" Type="http://schemas.openxmlformats.org/officeDocument/2006/relationships/image" Target="media/image780.wmf"/><Relationship Id="rId3084" Type="http://schemas.openxmlformats.org/officeDocument/2006/relationships/oleObject" Target="embeddings/oleObject1842.bin"/><Relationship Id="rId1729" Type="http://schemas.openxmlformats.org/officeDocument/2006/relationships/oleObject" Target="embeddings/oleObject995.bin"/><Relationship Id="rId1936" Type="http://schemas.openxmlformats.org/officeDocument/2006/relationships/oleObject" Target="embeddings/oleObject1118.bin"/><Relationship Id="rId2198" Type="http://schemas.openxmlformats.org/officeDocument/2006/relationships/oleObject" Target="embeddings/oleObject1273.bin"/><Relationship Id="rId3151" Type="http://schemas.openxmlformats.org/officeDocument/2006/relationships/image" Target="media/image1236.wmf"/><Relationship Id="rId377" Type="http://schemas.openxmlformats.org/officeDocument/2006/relationships/oleObject" Target="embeddings/oleObject210.bin"/><Relationship Id="rId584" Type="http://schemas.openxmlformats.org/officeDocument/2006/relationships/oleObject" Target="embeddings/oleObject326.bin"/><Relationship Id="rId2058" Type="http://schemas.openxmlformats.org/officeDocument/2006/relationships/image" Target="media/image854.wmf"/><Relationship Id="rId2265" Type="http://schemas.openxmlformats.org/officeDocument/2006/relationships/oleObject" Target="embeddings/oleObject1315.bin"/><Relationship Id="rId3011" Type="http://schemas.openxmlformats.org/officeDocument/2006/relationships/oleObject" Target="embeddings/oleObject1772.bin"/><Relationship Id="rId3109" Type="http://schemas.openxmlformats.org/officeDocument/2006/relationships/oleObject" Target="embeddings/oleObject1866.bin"/><Relationship Id="rId5" Type="http://schemas.openxmlformats.org/officeDocument/2006/relationships/webSettings" Target="webSettings.xml"/><Relationship Id="rId237" Type="http://schemas.openxmlformats.org/officeDocument/2006/relationships/image" Target="media/image104.wmf"/><Relationship Id="rId791" Type="http://schemas.openxmlformats.org/officeDocument/2006/relationships/oleObject" Target="embeddings/oleObject432.bin"/><Relationship Id="rId889" Type="http://schemas.openxmlformats.org/officeDocument/2006/relationships/oleObject" Target="embeddings/oleObject480.bin"/><Relationship Id="rId1074" Type="http://schemas.openxmlformats.org/officeDocument/2006/relationships/image" Target="media/image477.wmf"/><Relationship Id="rId2472" Type="http://schemas.openxmlformats.org/officeDocument/2006/relationships/image" Target="media/image1025.wmf"/><Relationship Id="rId2777" Type="http://schemas.openxmlformats.org/officeDocument/2006/relationships/oleObject" Target="embeddings/oleObject1614.bin"/><Relationship Id="rId444" Type="http://schemas.openxmlformats.org/officeDocument/2006/relationships/oleObject" Target="embeddings/oleObject245.bin"/><Relationship Id="rId651" Type="http://schemas.openxmlformats.org/officeDocument/2006/relationships/oleObject" Target="embeddings/oleObject361.bin"/><Relationship Id="rId749" Type="http://schemas.openxmlformats.org/officeDocument/2006/relationships/oleObject" Target="embeddings/oleObject410.bin"/><Relationship Id="rId1281" Type="http://schemas.openxmlformats.org/officeDocument/2006/relationships/oleObject" Target="embeddings/oleObject713.bin"/><Relationship Id="rId1379" Type="http://schemas.openxmlformats.org/officeDocument/2006/relationships/oleObject" Target="embeddings/oleObject774.bin"/><Relationship Id="rId1586" Type="http://schemas.openxmlformats.org/officeDocument/2006/relationships/oleObject" Target="embeddings/oleObject913.bin"/><Relationship Id="rId2125" Type="http://schemas.openxmlformats.org/officeDocument/2006/relationships/oleObject" Target="embeddings/oleObject1226.bin"/><Relationship Id="rId2332" Type="http://schemas.openxmlformats.org/officeDocument/2006/relationships/image" Target="media/image962.wmf"/><Relationship Id="rId2984" Type="http://schemas.openxmlformats.org/officeDocument/2006/relationships/oleObject" Target="embeddings/oleObject1750.bin"/><Relationship Id="rId304" Type="http://schemas.openxmlformats.org/officeDocument/2006/relationships/oleObject" Target="embeddings/oleObject168.bin"/><Relationship Id="rId511" Type="http://schemas.openxmlformats.org/officeDocument/2006/relationships/image" Target="media/image220.wmf"/><Relationship Id="rId609" Type="http://schemas.openxmlformats.org/officeDocument/2006/relationships/image" Target="media/image261.wmf"/><Relationship Id="rId956" Type="http://schemas.openxmlformats.org/officeDocument/2006/relationships/oleObject" Target="embeddings/oleObject517.bin"/><Relationship Id="rId1141" Type="http://schemas.openxmlformats.org/officeDocument/2006/relationships/oleObject" Target="embeddings/oleObject629.bin"/><Relationship Id="rId1239" Type="http://schemas.openxmlformats.org/officeDocument/2006/relationships/oleObject" Target="embeddings/oleObject691.bin"/><Relationship Id="rId1793" Type="http://schemas.openxmlformats.org/officeDocument/2006/relationships/image" Target="media/image751.wmf"/><Relationship Id="rId2637" Type="http://schemas.openxmlformats.org/officeDocument/2006/relationships/oleObject" Target="embeddings/oleObject1536.bin"/><Relationship Id="rId2844" Type="http://schemas.openxmlformats.org/officeDocument/2006/relationships/image" Target="media/image1168.wmf"/><Relationship Id="rId85" Type="http://schemas.openxmlformats.org/officeDocument/2006/relationships/image" Target="media/image36.wmf"/><Relationship Id="rId816" Type="http://schemas.openxmlformats.org/officeDocument/2006/relationships/image" Target="media/image362.wmf"/><Relationship Id="rId1001" Type="http://schemas.openxmlformats.org/officeDocument/2006/relationships/oleObject" Target="embeddings/oleObject544.bin"/><Relationship Id="rId1446" Type="http://schemas.openxmlformats.org/officeDocument/2006/relationships/oleObject" Target="embeddings/oleObject819.bin"/><Relationship Id="rId1653" Type="http://schemas.openxmlformats.org/officeDocument/2006/relationships/oleObject" Target="embeddings/oleObject951.bin"/><Relationship Id="rId1860" Type="http://schemas.openxmlformats.org/officeDocument/2006/relationships/image" Target="media/image776.wmf"/><Relationship Id="rId2704" Type="http://schemas.openxmlformats.org/officeDocument/2006/relationships/oleObject" Target="embeddings/oleObject1571.bin"/><Relationship Id="rId2911" Type="http://schemas.openxmlformats.org/officeDocument/2006/relationships/oleObject" Target="embeddings/oleObject1696.bin"/><Relationship Id="rId1306" Type="http://schemas.openxmlformats.org/officeDocument/2006/relationships/image" Target="media/image572.wmf"/><Relationship Id="rId1513" Type="http://schemas.openxmlformats.org/officeDocument/2006/relationships/oleObject" Target="embeddings/oleObject868.bin"/><Relationship Id="rId1720" Type="http://schemas.openxmlformats.org/officeDocument/2006/relationships/oleObject" Target="embeddings/oleObject990.bin"/><Relationship Id="rId1958" Type="http://schemas.openxmlformats.org/officeDocument/2006/relationships/oleObject" Target="embeddings/oleObject1132.bin"/><Relationship Id="rId3173" Type="http://schemas.openxmlformats.org/officeDocument/2006/relationships/oleObject" Target="embeddings/oleObject1902.bin"/><Relationship Id="rId12" Type="http://schemas.openxmlformats.org/officeDocument/2006/relationships/image" Target="media/image3.wmf"/><Relationship Id="rId1818" Type="http://schemas.openxmlformats.org/officeDocument/2006/relationships/oleObject" Target="embeddings/oleObject1050.bin"/><Relationship Id="rId3033" Type="http://schemas.openxmlformats.org/officeDocument/2006/relationships/oleObject" Target="embeddings/oleObject1792.bin"/><Relationship Id="rId161" Type="http://schemas.openxmlformats.org/officeDocument/2006/relationships/image" Target="media/image69.wmf"/><Relationship Id="rId399" Type="http://schemas.openxmlformats.org/officeDocument/2006/relationships/oleObject" Target="embeddings/oleObject222.bin"/><Relationship Id="rId2287" Type="http://schemas.openxmlformats.org/officeDocument/2006/relationships/oleObject" Target="embeddings/oleObject1328.bin"/><Relationship Id="rId2494" Type="http://schemas.openxmlformats.org/officeDocument/2006/relationships/oleObject" Target="embeddings/oleObject1438.bin"/><Relationship Id="rId259" Type="http://schemas.openxmlformats.org/officeDocument/2006/relationships/oleObject" Target="embeddings/oleObject142.bin"/><Relationship Id="rId466" Type="http://schemas.openxmlformats.org/officeDocument/2006/relationships/image" Target="media/image200.wmf"/><Relationship Id="rId673" Type="http://schemas.openxmlformats.org/officeDocument/2006/relationships/oleObject" Target="embeddings/oleObject372.bin"/><Relationship Id="rId880" Type="http://schemas.openxmlformats.org/officeDocument/2006/relationships/oleObject" Target="embeddings/oleObject474.bin"/><Relationship Id="rId1096" Type="http://schemas.openxmlformats.org/officeDocument/2006/relationships/oleObject" Target="embeddings/oleObject601.bin"/><Relationship Id="rId2147" Type="http://schemas.openxmlformats.org/officeDocument/2006/relationships/image" Target="media/image890.wmf"/><Relationship Id="rId2354" Type="http://schemas.openxmlformats.org/officeDocument/2006/relationships/oleObject" Target="embeddings/oleObject1363.bin"/><Relationship Id="rId2561" Type="http://schemas.openxmlformats.org/officeDocument/2006/relationships/oleObject" Target="embeddings/oleObject1487.bin"/><Relationship Id="rId2799" Type="http://schemas.openxmlformats.org/officeDocument/2006/relationships/oleObject" Target="embeddings/oleObject1630.bin"/><Relationship Id="rId3100" Type="http://schemas.openxmlformats.org/officeDocument/2006/relationships/oleObject" Target="embeddings/oleObject1858.bin"/><Relationship Id="rId119" Type="http://schemas.openxmlformats.org/officeDocument/2006/relationships/oleObject" Target="embeddings/oleObject62.bin"/><Relationship Id="rId326" Type="http://schemas.openxmlformats.org/officeDocument/2006/relationships/image" Target="media/image137.wmf"/><Relationship Id="rId533" Type="http://schemas.openxmlformats.org/officeDocument/2006/relationships/oleObject" Target="embeddings/oleObject298.bin"/><Relationship Id="rId978" Type="http://schemas.openxmlformats.org/officeDocument/2006/relationships/oleObject" Target="embeddings/oleObject529.bin"/><Relationship Id="rId1163" Type="http://schemas.openxmlformats.org/officeDocument/2006/relationships/oleObject" Target="embeddings/oleObject642.bin"/><Relationship Id="rId1370" Type="http://schemas.openxmlformats.org/officeDocument/2006/relationships/oleObject" Target="embeddings/oleObject769.bin"/><Relationship Id="rId2007" Type="http://schemas.openxmlformats.org/officeDocument/2006/relationships/oleObject" Target="embeddings/oleObject1160.bin"/><Relationship Id="rId2214" Type="http://schemas.openxmlformats.org/officeDocument/2006/relationships/oleObject" Target="embeddings/oleObject1286.bin"/><Relationship Id="rId2659" Type="http://schemas.openxmlformats.org/officeDocument/2006/relationships/oleObject" Target="embeddings/Microsoft_Visio_2003-2010_Drawing11.vsd"/><Relationship Id="rId2866" Type="http://schemas.openxmlformats.org/officeDocument/2006/relationships/oleObject" Target="embeddings/oleObject1665.bin"/><Relationship Id="rId740" Type="http://schemas.openxmlformats.org/officeDocument/2006/relationships/image" Target="media/image326.wmf"/><Relationship Id="rId838" Type="http://schemas.openxmlformats.org/officeDocument/2006/relationships/image" Target="media/image375.wmf"/><Relationship Id="rId1023" Type="http://schemas.openxmlformats.org/officeDocument/2006/relationships/oleObject" Target="embeddings/oleObject560.bin"/><Relationship Id="rId1468" Type="http://schemas.openxmlformats.org/officeDocument/2006/relationships/oleObject" Target="embeddings/oleObject835.bin"/><Relationship Id="rId1675" Type="http://schemas.openxmlformats.org/officeDocument/2006/relationships/image" Target="media/image703.wmf"/><Relationship Id="rId1882" Type="http://schemas.openxmlformats.org/officeDocument/2006/relationships/image" Target="media/image785.wmf"/><Relationship Id="rId2421" Type="http://schemas.openxmlformats.org/officeDocument/2006/relationships/oleObject" Target="embeddings/oleObject1400.bin"/><Relationship Id="rId2519" Type="http://schemas.openxmlformats.org/officeDocument/2006/relationships/image" Target="media/image1042.wmf"/><Relationship Id="rId2726" Type="http://schemas.openxmlformats.org/officeDocument/2006/relationships/image" Target="media/image1121.wmf"/><Relationship Id="rId600" Type="http://schemas.openxmlformats.org/officeDocument/2006/relationships/oleObject" Target="embeddings/oleObject334.bin"/><Relationship Id="rId1230" Type="http://schemas.openxmlformats.org/officeDocument/2006/relationships/oleObject" Target="embeddings/oleObject685.bin"/><Relationship Id="rId1328" Type="http://schemas.openxmlformats.org/officeDocument/2006/relationships/oleObject" Target="embeddings/oleObject739.bin"/><Relationship Id="rId1535" Type="http://schemas.openxmlformats.org/officeDocument/2006/relationships/image" Target="media/image645.wmf"/><Relationship Id="rId2933" Type="http://schemas.openxmlformats.org/officeDocument/2006/relationships/oleObject" Target="embeddings/oleObject1713.bin"/><Relationship Id="rId905" Type="http://schemas.openxmlformats.org/officeDocument/2006/relationships/oleObject" Target="embeddings/oleObject492.bin"/><Relationship Id="rId1742" Type="http://schemas.openxmlformats.org/officeDocument/2006/relationships/oleObject" Target="embeddings/oleObject1003.bin"/><Relationship Id="rId3195" Type="http://schemas.openxmlformats.org/officeDocument/2006/relationships/image" Target="media/image1255.wmf"/><Relationship Id="rId34" Type="http://schemas.openxmlformats.org/officeDocument/2006/relationships/image" Target="media/image13.wmf"/><Relationship Id="rId1602" Type="http://schemas.openxmlformats.org/officeDocument/2006/relationships/oleObject" Target="embeddings/oleObject922.bin"/><Relationship Id="rId3055" Type="http://schemas.openxmlformats.org/officeDocument/2006/relationships/oleObject" Target="embeddings/oleObject1814.bin"/><Relationship Id="rId183" Type="http://schemas.openxmlformats.org/officeDocument/2006/relationships/image" Target="media/image79.wmf"/><Relationship Id="rId390" Type="http://schemas.openxmlformats.org/officeDocument/2006/relationships/image" Target="media/image164.wmf"/><Relationship Id="rId1907" Type="http://schemas.openxmlformats.org/officeDocument/2006/relationships/oleObject" Target="embeddings/oleObject1100.bin"/><Relationship Id="rId2071" Type="http://schemas.openxmlformats.org/officeDocument/2006/relationships/image" Target="media/image860.wmf"/><Relationship Id="rId3122" Type="http://schemas.openxmlformats.org/officeDocument/2006/relationships/image" Target="media/image1221.wmf"/><Relationship Id="rId250" Type="http://schemas.openxmlformats.org/officeDocument/2006/relationships/oleObject" Target="embeddings/oleObject134.bin"/><Relationship Id="rId488" Type="http://schemas.openxmlformats.org/officeDocument/2006/relationships/oleObject" Target="embeddings/oleObject270.bin"/><Relationship Id="rId695" Type="http://schemas.openxmlformats.org/officeDocument/2006/relationships/oleObject" Target="embeddings/oleObject383.bin"/><Relationship Id="rId2169" Type="http://schemas.openxmlformats.org/officeDocument/2006/relationships/image" Target="media/image899.wmf"/><Relationship Id="rId2376" Type="http://schemas.openxmlformats.org/officeDocument/2006/relationships/oleObject" Target="embeddings/oleObject1377.bin"/><Relationship Id="rId2583" Type="http://schemas.openxmlformats.org/officeDocument/2006/relationships/oleObject" Target="embeddings/oleObject1499.bin"/><Relationship Id="rId2790" Type="http://schemas.openxmlformats.org/officeDocument/2006/relationships/image" Target="media/image1141.wmf"/><Relationship Id="rId110" Type="http://schemas.openxmlformats.org/officeDocument/2006/relationships/oleObject" Target="embeddings/oleObject56.bin"/><Relationship Id="rId348" Type="http://schemas.openxmlformats.org/officeDocument/2006/relationships/oleObject" Target="embeddings/oleObject192.bin"/><Relationship Id="rId555" Type="http://schemas.openxmlformats.org/officeDocument/2006/relationships/oleObject" Target="embeddings/oleObject310.bin"/><Relationship Id="rId762" Type="http://schemas.openxmlformats.org/officeDocument/2006/relationships/image" Target="media/image337.wmf"/><Relationship Id="rId1185" Type="http://schemas.openxmlformats.org/officeDocument/2006/relationships/oleObject" Target="embeddings/oleObject657.bin"/><Relationship Id="rId1392" Type="http://schemas.openxmlformats.org/officeDocument/2006/relationships/oleObject" Target="embeddings/oleObject784.bin"/><Relationship Id="rId2029" Type="http://schemas.openxmlformats.org/officeDocument/2006/relationships/oleObject" Target="embeddings/oleObject1173.bin"/><Relationship Id="rId2236" Type="http://schemas.openxmlformats.org/officeDocument/2006/relationships/oleObject" Target="embeddings/oleObject1300.bin"/><Relationship Id="rId2443" Type="http://schemas.openxmlformats.org/officeDocument/2006/relationships/image" Target="media/image1011.wmf"/><Relationship Id="rId2650" Type="http://schemas.openxmlformats.org/officeDocument/2006/relationships/oleObject" Target="embeddings/oleObject1543.bin"/><Relationship Id="rId2888" Type="http://schemas.openxmlformats.org/officeDocument/2006/relationships/oleObject" Target="embeddings/oleObject1681.bin"/><Relationship Id="rId208" Type="http://schemas.openxmlformats.org/officeDocument/2006/relationships/oleObject" Target="embeddings/oleObject110.bin"/><Relationship Id="rId415" Type="http://schemas.openxmlformats.org/officeDocument/2006/relationships/image" Target="media/image176.wmf"/><Relationship Id="rId622" Type="http://schemas.openxmlformats.org/officeDocument/2006/relationships/oleObject" Target="embeddings/oleObject346.bin"/><Relationship Id="rId1045" Type="http://schemas.openxmlformats.org/officeDocument/2006/relationships/image" Target="media/image463.wmf"/><Relationship Id="rId1252" Type="http://schemas.openxmlformats.org/officeDocument/2006/relationships/oleObject" Target="embeddings/oleObject698.bin"/><Relationship Id="rId1697" Type="http://schemas.openxmlformats.org/officeDocument/2006/relationships/oleObject" Target="embeddings/oleObject975.bin"/><Relationship Id="rId2303" Type="http://schemas.openxmlformats.org/officeDocument/2006/relationships/oleObject" Target="embeddings/oleObject1335.bin"/><Relationship Id="rId2510" Type="http://schemas.openxmlformats.org/officeDocument/2006/relationships/oleObject" Target="embeddings/oleObject1450.bin"/><Relationship Id="rId2748" Type="http://schemas.openxmlformats.org/officeDocument/2006/relationships/image" Target="media/image1131.wmf"/><Relationship Id="rId2955" Type="http://schemas.openxmlformats.org/officeDocument/2006/relationships/oleObject" Target="embeddings/oleObject1732.bin"/><Relationship Id="rId927" Type="http://schemas.openxmlformats.org/officeDocument/2006/relationships/oleObject" Target="embeddings/oleObject504.bin"/><Relationship Id="rId1112" Type="http://schemas.openxmlformats.org/officeDocument/2006/relationships/oleObject" Target="embeddings/oleObject611.bin"/><Relationship Id="rId1557" Type="http://schemas.openxmlformats.org/officeDocument/2006/relationships/oleObject" Target="embeddings/oleObject896.bin"/><Relationship Id="rId1764" Type="http://schemas.openxmlformats.org/officeDocument/2006/relationships/image" Target="media/image740.wmf"/><Relationship Id="rId1971" Type="http://schemas.openxmlformats.org/officeDocument/2006/relationships/image" Target="media/image817.wmf"/><Relationship Id="rId2608" Type="http://schemas.openxmlformats.org/officeDocument/2006/relationships/oleObject" Target="embeddings/oleObject1515.bin"/><Relationship Id="rId2815" Type="http://schemas.openxmlformats.org/officeDocument/2006/relationships/oleObject" Target="embeddings/oleObject1639.bin"/><Relationship Id="rId56" Type="http://schemas.openxmlformats.org/officeDocument/2006/relationships/oleObject" Target="embeddings/oleObject28.bin"/><Relationship Id="rId1417" Type="http://schemas.openxmlformats.org/officeDocument/2006/relationships/image" Target="media/image606.wmf"/><Relationship Id="rId1624" Type="http://schemas.openxmlformats.org/officeDocument/2006/relationships/image" Target="media/image682.wmf"/><Relationship Id="rId1831" Type="http://schemas.openxmlformats.org/officeDocument/2006/relationships/image" Target="media/image765.wmf"/><Relationship Id="rId3077" Type="http://schemas.openxmlformats.org/officeDocument/2006/relationships/oleObject" Target="embeddings/oleObject1835.bin"/><Relationship Id="rId1929" Type="http://schemas.openxmlformats.org/officeDocument/2006/relationships/oleObject" Target="embeddings/oleObject1113.bin"/><Relationship Id="rId2093" Type="http://schemas.openxmlformats.org/officeDocument/2006/relationships/oleObject" Target="embeddings/oleObject1207.bin"/><Relationship Id="rId2398" Type="http://schemas.openxmlformats.org/officeDocument/2006/relationships/image" Target="media/image988.wmf"/><Relationship Id="rId3144" Type="http://schemas.openxmlformats.org/officeDocument/2006/relationships/image" Target="media/image1232.wmf"/><Relationship Id="rId272" Type="http://schemas.openxmlformats.org/officeDocument/2006/relationships/oleObject" Target="embeddings/oleObject150.bin"/><Relationship Id="rId577" Type="http://schemas.openxmlformats.org/officeDocument/2006/relationships/oleObject" Target="embeddings/oleObject322.bin"/><Relationship Id="rId2160" Type="http://schemas.openxmlformats.org/officeDocument/2006/relationships/oleObject" Target="embeddings/oleObject1248.bin"/><Relationship Id="rId2258" Type="http://schemas.openxmlformats.org/officeDocument/2006/relationships/image" Target="media/image928.wmf"/><Relationship Id="rId3004" Type="http://schemas.openxmlformats.org/officeDocument/2006/relationships/oleObject" Target="embeddings/oleObject1766.bin"/><Relationship Id="rId132" Type="http://schemas.openxmlformats.org/officeDocument/2006/relationships/oleObject" Target="embeddings/oleObject69.bin"/><Relationship Id="rId784" Type="http://schemas.openxmlformats.org/officeDocument/2006/relationships/image" Target="media/image348.wmf"/><Relationship Id="rId991" Type="http://schemas.openxmlformats.org/officeDocument/2006/relationships/image" Target="media/image446.wmf"/><Relationship Id="rId1067" Type="http://schemas.openxmlformats.org/officeDocument/2006/relationships/image" Target="media/image474.wmf"/><Relationship Id="rId2020" Type="http://schemas.openxmlformats.org/officeDocument/2006/relationships/oleObject" Target="embeddings/oleObject1168.bin"/><Relationship Id="rId2465" Type="http://schemas.openxmlformats.org/officeDocument/2006/relationships/oleObject" Target="embeddings/oleObject1423.bin"/><Relationship Id="rId2672" Type="http://schemas.openxmlformats.org/officeDocument/2006/relationships/oleObject" Target="embeddings/oleObject1553.bin"/><Relationship Id="rId437" Type="http://schemas.openxmlformats.org/officeDocument/2006/relationships/image" Target="media/image187.wmf"/><Relationship Id="rId644" Type="http://schemas.openxmlformats.org/officeDocument/2006/relationships/image" Target="media/image278.wmf"/><Relationship Id="rId851" Type="http://schemas.openxmlformats.org/officeDocument/2006/relationships/oleObject" Target="embeddings/oleObject458.bin"/><Relationship Id="rId1274" Type="http://schemas.openxmlformats.org/officeDocument/2006/relationships/image" Target="media/image556.wmf"/><Relationship Id="rId1481" Type="http://schemas.openxmlformats.org/officeDocument/2006/relationships/oleObject" Target="embeddings/oleObject846.bin"/><Relationship Id="rId1579" Type="http://schemas.openxmlformats.org/officeDocument/2006/relationships/oleObject" Target="embeddings/oleObject909.bin"/><Relationship Id="rId2118" Type="http://schemas.openxmlformats.org/officeDocument/2006/relationships/image" Target="media/image879.wmf"/><Relationship Id="rId2325" Type="http://schemas.openxmlformats.org/officeDocument/2006/relationships/oleObject" Target="embeddings/oleObject1346.bin"/><Relationship Id="rId2532" Type="http://schemas.openxmlformats.org/officeDocument/2006/relationships/oleObject" Target="embeddings/oleObject1466.bin"/><Relationship Id="rId2977" Type="http://schemas.openxmlformats.org/officeDocument/2006/relationships/oleObject" Target="embeddings/oleObject1746.bin"/><Relationship Id="rId504" Type="http://schemas.openxmlformats.org/officeDocument/2006/relationships/oleObject" Target="embeddings/oleObject279.bin"/><Relationship Id="rId711" Type="http://schemas.openxmlformats.org/officeDocument/2006/relationships/oleObject" Target="embeddings/oleObject391.bin"/><Relationship Id="rId949" Type="http://schemas.openxmlformats.org/officeDocument/2006/relationships/image" Target="media/image427.wmf"/><Relationship Id="rId1134" Type="http://schemas.openxmlformats.org/officeDocument/2006/relationships/oleObject" Target="embeddings/oleObject625.bin"/><Relationship Id="rId1341" Type="http://schemas.openxmlformats.org/officeDocument/2006/relationships/image" Target="media/image586.wmf"/><Relationship Id="rId1786" Type="http://schemas.openxmlformats.org/officeDocument/2006/relationships/image" Target="media/image748.wmf"/><Relationship Id="rId1993" Type="http://schemas.openxmlformats.org/officeDocument/2006/relationships/oleObject" Target="embeddings/Microsoft_Visio_2003-2010_Drawing6.vsd"/><Relationship Id="rId2837" Type="http://schemas.openxmlformats.org/officeDocument/2006/relationships/image" Target="media/image1165.wmf"/><Relationship Id="rId78" Type="http://schemas.openxmlformats.org/officeDocument/2006/relationships/oleObject" Target="embeddings/oleObject39.bin"/><Relationship Id="rId809" Type="http://schemas.openxmlformats.org/officeDocument/2006/relationships/image" Target="media/image359.wmf"/><Relationship Id="rId1201" Type="http://schemas.openxmlformats.org/officeDocument/2006/relationships/image" Target="media/image527.wmf"/><Relationship Id="rId1439" Type="http://schemas.openxmlformats.org/officeDocument/2006/relationships/image" Target="media/image615.wmf"/><Relationship Id="rId1646" Type="http://schemas.openxmlformats.org/officeDocument/2006/relationships/oleObject" Target="embeddings/oleObject947.bin"/><Relationship Id="rId1853" Type="http://schemas.openxmlformats.org/officeDocument/2006/relationships/oleObject" Target="embeddings/oleObject1069.bin"/><Relationship Id="rId2904" Type="http://schemas.openxmlformats.org/officeDocument/2006/relationships/oleObject" Target="embeddings/oleObject1690.bin"/><Relationship Id="rId3099" Type="http://schemas.openxmlformats.org/officeDocument/2006/relationships/oleObject" Target="embeddings/oleObject1857.bin"/><Relationship Id="rId1506" Type="http://schemas.openxmlformats.org/officeDocument/2006/relationships/oleObject" Target="embeddings/oleObject863.bin"/><Relationship Id="rId1713" Type="http://schemas.openxmlformats.org/officeDocument/2006/relationships/oleObject" Target="embeddings/oleObject986.bin"/><Relationship Id="rId1920" Type="http://schemas.openxmlformats.org/officeDocument/2006/relationships/oleObject" Target="embeddings/oleObject1108.bin"/><Relationship Id="rId3166" Type="http://schemas.openxmlformats.org/officeDocument/2006/relationships/image" Target="media/image1243.wmf"/><Relationship Id="rId294" Type="http://schemas.openxmlformats.org/officeDocument/2006/relationships/oleObject" Target="embeddings/oleObject163.bin"/><Relationship Id="rId2182" Type="http://schemas.openxmlformats.org/officeDocument/2006/relationships/oleObject" Target="embeddings/oleObject1260.bin"/><Relationship Id="rId3026" Type="http://schemas.openxmlformats.org/officeDocument/2006/relationships/oleObject" Target="embeddings/oleObject1786.bin"/><Relationship Id="rId154" Type="http://schemas.openxmlformats.org/officeDocument/2006/relationships/image" Target="media/image66.wmf"/><Relationship Id="rId361" Type="http://schemas.openxmlformats.org/officeDocument/2006/relationships/oleObject" Target="embeddings/oleObject199.bin"/><Relationship Id="rId599" Type="http://schemas.openxmlformats.org/officeDocument/2006/relationships/image" Target="media/image257.wmf"/><Relationship Id="rId2042" Type="http://schemas.openxmlformats.org/officeDocument/2006/relationships/image" Target="media/image848.wmf"/><Relationship Id="rId2487" Type="http://schemas.openxmlformats.org/officeDocument/2006/relationships/oleObject" Target="embeddings/oleObject1434.bin"/><Relationship Id="rId2694" Type="http://schemas.openxmlformats.org/officeDocument/2006/relationships/oleObject" Target="embeddings/oleObject1565.bin"/><Relationship Id="rId459" Type="http://schemas.openxmlformats.org/officeDocument/2006/relationships/image" Target="media/image197.wmf"/><Relationship Id="rId666" Type="http://schemas.openxmlformats.org/officeDocument/2006/relationships/image" Target="media/image289.wmf"/><Relationship Id="rId873" Type="http://schemas.openxmlformats.org/officeDocument/2006/relationships/image" Target="media/image394.wmf"/><Relationship Id="rId1089" Type="http://schemas.openxmlformats.org/officeDocument/2006/relationships/oleObject" Target="embeddings/oleObject597.bin"/><Relationship Id="rId1296" Type="http://schemas.openxmlformats.org/officeDocument/2006/relationships/image" Target="media/image567.wmf"/><Relationship Id="rId2347" Type="http://schemas.openxmlformats.org/officeDocument/2006/relationships/image" Target="media/image967.wmf"/><Relationship Id="rId2554" Type="http://schemas.openxmlformats.org/officeDocument/2006/relationships/image" Target="media/image1050.wmf"/><Relationship Id="rId2999" Type="http://schemas.openxmlformats.org/officeDocument/2006/relationships/oleObject" Target="embeddings/oleObject1762.bin"/><Relationship Id="rId221" Type="http://schemas.openxmlformats.org/officeDocument/2006/relationships/image" Target="media/image97.wmf"/><Relationship Id="rId319" Type="http://schemas.openxmlformats.org/officeDocument/2006/relationships/oleObject" Target="embeddings/oleObject177.bin"/><Relationship Id="rId526" Type="http://schemas.openxmlformats.org/officeDocument/2006/relationships/image" Target="media/image224.wmf"/><Relationship Id="rId1156" Type="http://schemas.openxmlformats.org/officeDocument/2006/relationships/image" Target="media/image510.wmf"/><Relationship Id="rId1363" Type="http://schemas.openxmlformats.org/officeDocument/2006/relationships/oleObject" Target="embeddings/oleObject765.bin"/><Relationship Id="rId2207" Type="http://schemas.openxmlformats.org/officeDocument/2006/relationships/oleObject" Target="embeddings/oleObject1281.bin"/><Relationship Id="rId2761" Type="http://schemas.openxmlformats.org/officeDocument/2006/relationships/oleObject" Target="embeddings/oleObject1601.bin"/><Relationship Id="rId2859" Type="http://schemas.openxmlformats.org/officeDocument/2006/relationships/oleObject" Target="embeddings/oleObject1661.bin"/><Relationship Id="rId733" Type="http://schemas.openxmlformats.org/officeDocument/2006/relationships/oleObject" Target="embeddings/oleObject402.bin"/><Relationship Id="rId940" Type="http://schemas.openxmlformats.org/officeDocument/2006/relationships/image" Target="media/image423.wmf"/><Relationship Id="rId1016" Type="http://schemas.openxmlformats.org/officeDocument/2006/relationships/oleObject" Target="embeddings/oleObject555.bin"/><Relationship Id="rId1570" Type="http://schemas.openxmlformats.org/officeDocument/2006/relationships/image" Target="media/image658.wmf"/><Relationship Id="rId1668" Type="http://schemas.openxmlformats.org/officeDocument/2006/relationships/oleObject" Target="embeddings/oleObject960.bin"/><Relationship Id="rId1875" Type="http://schemas.openxmlformats.org/officeDocument/2006/relationships/oleObject" Target="embeddings/oleObject1082.bin"/><Relationship Id="rId2414" Type="http://schemas.openxmlformats.org/officeDocument/2006/relationships/image" Target="media/image997.wmf"/><Relationship Id="rId2621" Type="http://schemas.openxmlformats.org/officeDocument/2006/relationships/oleObject" Target="embeddings/oleObject1524.bin"/><Relationship Id="rId2719" Type="http://schemas.openxmlformats.org/officeDocument/2006/relationships/oleObject" Target="embeddings/oleObject1579.bin"/><Relationship Id="rId800" Type="http://schemas.openxmlformats.org/officeDocument/2006/relationships/image" Target="media/image355.wmf"/><Relationship Id="rId1223" Type="http://schemas.openxmlformats.org/officeDocument/2006/relationships/oleObject" Target="embeddings/oleObject679.bin"/><Relationship Id="rId1430" Type="http://schemas.openxmlformats.org/officeDocument/2006/relationships/image" Target="media/image611.wmf"/><Relationship Id="rId1528" Type="http://schemas.openxmlformats.org/officeDocument/2006/relationships/oleObject" Target="embeddings/oleObject876.bin"/><Relationship Id="rId2926" Type="http://schemas.openxmlformats.org/officeDocument/2006/relationships/image" Target="media/image1195.wmf"/><Relationship Id="rId3090" Type="http://schemas.openxmlformats.org/officeDocument/2006/relationships/oleObject" Target="embeddings/oleObject1848.bin"/><Relationship Id="rId1735" Type="http://schemas.openxmlformats.org/officeDocument/2006/relationships/oleObject" Target="embeddings/oleObject999.bin"/><Relationship Id="rId1942" Type="http://schemas.openxmlformats.org/officeDocument/2006/relationships/oleObject" Target="embeddings/oleObject1122.bin"/><Relationship Id="rId3188" Type="http://schemas.openxmlformats.org/officeDocument/2006/relationships/oleObject" Target="embeddings/oleObject1912.bin"/><Relationship Id="rId27" Type="http://schemas.openxmlformats.org/officeDocument/2006/relationships/oleObject" Target="embeddings/oleObject11.bin"/><Relationship Id="rId1802" Type="http://schemas.openxmlformats.org/officeDocument/2006/relationships/oleObject" Target="embeddings/oleObject1039.bin"/><Relationship Id="rId3048" Type="http://schemas.openxmlformats.org/officeDocument/2006/relationships/oleObject" Target="embeddings/oleObject1807.bin"/><Relationship Id="rId176" Type="http://schemas.openxmlformats.org/officeDocument/2006/relationships/oleObject" Target="embeddings/oleObject93.bin"/><Relationship Id="rId383" Type="http://schemas.openxmlformats.org/officeDocument/2006/relationships/oleObject" Target="embeddings/oleObject214.bin"/><Relationship Id="rId590" Type="http://schemas.openxmlformats.org/officeDocument/2006/relationships/oleObject" Target="embeddings/oleObject329.bin"/><Relationship Id="rId2064" Type="http://schemas.openxmlformats.org/officeDocument/2006/relationships/image" Target="media/image857.wmf"/><Relationship Id="rId2271" Type="http://schemas.openxmlformats.org/officeDocument/2006/relationships/oleObject" Target="embeddings/oleObject1318.bin"/><Relationship Id="rId3115" Type="http://schemas.openxmlformats.org/officeDocument/2006/relationships/oleObject" Target="embeddings/oleObject1872.bin"/><Relationship Id="rId243" Type="http://schemas.openxmlformats.org/officeDocument/2006/relationships/oleObject" Target="embeddings/oleObject129.bin"/><Relationship Id="rId450" Type="http://schemas.openxmlformats.org/officeDocument/2006/relationships/oleObject" Target="embeddings/oleObject249.bin"/><Relationship Id="rId688" Type="http://schemas.openxmlformats.org/officeDocument/2006/relationships/image" Target="media/image300.wmf"/><Relationship Id="rId895" Type="http://schemas.openxmlformats.org/officeDocument/2006/relationships/oleObject" Target="embeddings/oleObject484.bin"/><Relationship Id="rId1080" Type="http://schemas.openxmlformats.org/officeDocument/2006/relationships/image" Target="media/image479.wmf"/><Relationship Id="rId2131" Type="http://schemas.openxmlformats.org/officeDocument/2006/relationships/image" Target="media/image883.wmf"/><Relationship Id="rId2369" Type="http://schemas.openxmlformats.org/officeDocument/2006/relationships/oleObject" Target="embeddings/oleObject1372.bin"/><Relationship Id="rId2576" Type="http://schemas.openxmlformats.org/officeDocument/2006/relationships/image" Target="media/image1061.wmf"/><Relationship Id="rId2783" Type="http://schemas.openxmlformats.org/officeDocument/2006/relationships/oleObject" Target="embeddings/oleObject1620.bin"/><Relationship Id="rId2990" Type="http://schemas.openxmlformats.org/officeDocument/2006/relationships/oleObject" Target="embeddings/oleObject1754.bin"/><Relationship Id="rId103" Type="http://schemas.openxmlformats.org/officeDocument/2006/relationships/image" Target="media/image43.wmf"/><Relationship Id="rId310" Type="http://schemas.openxmlformats.org/officeDocument/2006/relationships/oleObject" Target="embeddings/oleObject171.bin"/><Relationship Id="rId548" Type="http://schemas.openxmlformats.org/officeDocument/2006/relationships/image" Target="media/image234.wmf"/><Relationship Id="rId755" Type="http://schemas.openxmlformats.org/officeDocument/2006/relationships/oleObject" Target="embeddings/oleObject413.bin"/><Relationship Id="rId962" Type="http://schemas.openxmlformats.org/officeDocument/2006/relationships/oleObject" Target="embeddings/oleObject521.bin"/><Relationship Id="rId1178" Type="http://schemas.openxmlformats.org/officeDocument/2006/relationships/oleObject" Target="embeddings/oleObject653.bin"/><Relationship Id="rId1385" Type="http://schemas.openxmlformats.org/officeDocument/2006/relationships/oleObject" Target="embeddings/oleObject779.bin"/><Relationship Id="rId1592" Type="http://schemas.openxmlformats.org/officeDocument/2006/relationships/oleObject" Target="embeddings/oleObject916.bin"/><Relationship Id="rId2229" Type="http://schemas.openxmlformats.org/officeDocument/2006/relationships/oleObject" Target="embeddings/oleObject1296.bin"/><Relationship Id="rId2436" Type="http://schemas.openxmlformats.org/officeDocument/2006/relationships/oleObject" Target="embeddings/oleObject1408.bin"/><Relationship Id="rId2643" Type="http://schemas.openxmlformats.org/officeDocument/2006/relationships/oleObject" Target="embeddings/oleObject1539.bin"/><Relationship Id="rId2850" Type="http://schemas.openxmlformats.org/officeDocument/2006/relationships/image" Target="media/image1171.emf"/><Relationship Id="rId91" Type="http://schemas.openxmlformats.org/officeDocument/2006/relationships/oleObject" Target="embeddings/oleObject46.bin"/><Relationship Id="rId408" Type="http://schemas.openxmlformats.org/officeDocument/2006/relationships/image" Target="media/image173.wmf"/><Relationship Id="rId615" Type="http://schemas.openxmlformats.org/officeDocument/2006/relationships/image" Target="media/image264.wmf"/><Relationship Id="rId822" Type="http://schemas.openxmlformats.org/officeDocument/2006/relationships/oleObject" Target="embeddings/oleObject449.bin"/><Relationship Id="rId1038" Type="http://schemas.openxmlformats.org/officeDocument/2006/relationships/oleObject" Target="embeddings/oleObject570.bin"/><Relationship Id="rId1245" Type="http://schemas.openxmlformats.org/officeDocument/2006/relationships/image" Target="media/image542.wmf"/><Relationship Id="rId1452" Type="http://schemas.openxmlformats.org/officeDocument/2006/relationships/oleObject" Target="embeddings/oleObject825.bin"/><Relationship Id="rId1897" Type="http://schemas.openxmlformats.org/officeDocument/2006/relationships/image" Target="media/image791.wmf"/><Relationship Id="rId2503" Type="http://schemas.openxmlformats.org/officeDocument/2006/relationships/oleObject" Target="embeddings/oleObject1444.bin"/><Relationship Id="rId2948" Type="http://schemas.openxmlformats.org/officeDocument/2006/relationships/oleObject" Target="embeddings/oleObject1728.bin"/><Relationship Id="rId1105" Type="http://schemas.openxmlformats.org/officeDocument/2006/relationships/image" Target="media/image490.wmf"/><Relationship Id="rId1312" Type="http://schemas.openxmlformats.org/officeDocument/2006/relationships/oleObject" Target="embeddings/oleObject729.bin"/><Relationship Id="rId1757" Type="http://schemas.openxmlformats.org/officeDocument/2006/relationships/image" Target="media/image737.wmf"/><Relationship Id="rId1964" Type="http://schemas.openxmlformats.org/officeDocument/2006/relationships/oleObject" Target="embeddings/oleObject1138.bin"/><Relationship Id="rId2710" Type="http://schemas.openxmlformats.org/officeDocument/2006/relationships/oleObject" Target="embeddings/oleObject1574.bin"/><Relationship Id="rId2808" Type="http://schemas.openxmlformats.org/officeDocument/2006/relationships/image" Target="media/image1150.wmf"/><Relationship Id="rId49" Type="http://schemas.openxmlformats.org/officeDocument/2006/relationships/oleObject" Target="embeddings/oleObject23.bin"/><Relationship Id="rId1617" Type="http://schemas.openxmlformats.org/officeDocument/2006/relationships/oleObject" Target="embeddings/oleObject930.bin"/><Relationship Id="rId1824" Type="http://schemas.openxmlformats.org/officeDocument/2006/relationships/image" Target="media/image762.wmf"/><Relationship Id="rId198" Type="http://schemas.openxmlformats.org/officeDocument/2006/relationships/oleObject" Target="embeddings/oleObject104.bin"/><Relationship Id="rId2086" Type="http://schemas.openxmlformats.org/officeDocument/2006/relationships/image" Target="media/image867.wmf"/><Relationship Id="rId2293" Type="http://schemas.openxmlformats.org/officeDocument/2006/relationships/oleObject" Target="embeddings/Microsoft_Visio_2003-2010_Drawing9.vsd"/><Relationship Id="rId2598" Type="http://schemas.openxmlformats.org/officeDocument/2006/relationships/oleObject" Target="embeddings/oleObject1507.bin"/><Relationship Id="rId3137" Type="http://schemas.openxmlformats.org/officeDocument/2006/relationships/oleObject" Target="embeddings/oleObject1885.bin"/><Relationship Id="rId265" Type="http://schemas.openxmlformats.org/officeDocument/2006/relationships/oleObject" Target="embeddings/oleObject146.bin"/><Relationship Id="rId472" Type="http://schemas.openxmlformats.org/officeDocument/2006/relationships/oleObject" Target="embeddings/oleObject261.bin"/><Relationship Id="rId2153" Type="http://schemas.openxmlformats.org/officeDocument/2006/relationships/oleObject" Target="embeddings/oleObject1242.bin"/><Relationship Id="rId2360" Type="http://schemas.openxmlformats.org/officeDocument/2006/relationships/oleObject" Target="embeddings/oleObject1366.bin"/><Relationship Id="rId3204" Type="http://schemas.openxmlformats.org/officeDocument/2006/relationships/oleObject" Target="embeddings/oleObject1924.bin"/><Relationship Id="rId125" Type="http://schemas.openxmlformats.org/officeDocument/2006/relationships/image" Target="media/image52.wmf"/><Relationship Id="rId332" Type="http://schemas.openxmlformats.org/officeDocument/2006/relationships/oleObject" Target="embeddings/oleObject184.bin"/><Relationship Id="rId777" Type="http://schemas.openxmlformats.org/officeDocument/2006/relationships/oleObject" Target="embeddings/oleObject424.bin"/><Relationship Id="rId984" Type="http://schemas.openxmlformats.org/officeDocument/2006/relationships/image" Target="media/image443.wmf"/><Relationship Id="rId2013" Type="http://schemas.openxmlformats.org/officeDocument/2006/relationships/oleObject" Target="embeddings/oleObject1164.bin"/><Relationship Id="rId2220" Type="http://schemas.openxmlformats.org/officeDocument/2006/relationships/oleObject" Target="embeddings/oleObject1290.bin"/><Relationship Id="rId2458" Type="http://schemas.openxmlformats.org/officeDocument/2006/relationships/image" Target="media/image1018.wmf"/><Relationship Id="rId2665" Type="http://schemas.openxmlformats.org/officeDocument/2006/relationships/oleObject" Target="embeddings/oleObject1548.bin"/><Relationship Id="rId2872" Type="http://schemas.openxmlformats.org/officeDocument/2006/relationships/oleObject" Target="embeddings/oleObject1668.bin"/><Relationship Id="rId637" Type="http://schemas.openxmlformats.org/officeDocument/2006/relationships/oleObject" Target="embeddings/oleObject354.bin"/><Relationship Id="rId844" Type="http://schemas.openxmlformats.org/officeDocument/2006/relationships/image" Target="media/image381.wmf"/><Relationship Id="rId1267" Type="http://schemas.openxmlformats.org/officeDocument/2006/relationships/oleObject" Target="embeddings/oleObject706.bin"/><Relationship Id="rId1474" Type="http://schemas.openxmlformats.org/officeDocument/2006/relationships/oleObject" Target="embeddings/oleObject839.bin"/><Relationship Id="rId1681" Type="http://schemas.openxmlformats.org/officeDocument/2006/relationships/image" Target="media/image706.wmf"/><Relationship Id="rId2318" Type="http://schemas.openxmlformats.org/officeDocument/2006/relationships/image" Target="media/image955.wmf"/><Relationship Id="rId2525" Type="http://schemas.openxmlformats.org/officeDocument/2006/relationships/oleObject" Target="embeddings/oleObject1461.bin"/><Relationship Id="rId2732" Type="http://schemas.openxmlformats.org/officeDocument/2006/relationships/image" Target="media/image1124.wmf"/><Relationship Id="rId704" Type="http://schemas.openxmlformats.org/officeDocument/2006/relationships/image" Target="media/image308.wmf"/><Relationship Id="rId911" Type="http://schemas.openxmlformats.org/officeDocument/2006/relationships/oleObject" Target="embeddings/oleObject495.bin"/><Relationship Id="rId1127" Type="http://schemas.openxmlformats.org/officeDocument/2006/relationships/oleObject" Target="embeddings/oleObject620.bin"/><Relationship Id="rId1334" Type="http://schemas.openxmlformats.org/officeDocument/2006/relationships/oleObject" Target="embeddings/oleObject742.bin"/><Relationship Id="rId1541" Type="http://schemas.openxmlformats.org/officeDocument/2006/relationships/image" Target="media/image649.wmf"/><Relationship Id="rId1779" Type="http://schemas.openxmlformats.org/officeDocument/2006/relationships/oleObject" Target="embeddings/oleObject1026.bin"/><Relationship Id="rId1986" Type="http://schemas.openxmlformats.org/officeDocument/2006/relationships/image" Target="media/image824.wmf"/><Relationship Id="rId40" Type="http://schemas.openxmlformats.org/officeDocument/2006/relationships/oleObject" Target="embeddings/oleObject18.bin"/><Relationship Id="rId1401" Type="http://schemas.openxmlformats.org/officeDocument/2006/relationships/oleObject" Target="embeddings/oleObject790.bin"/><Relationship Id="rId1639" Type="http://schemas.openxmlformats.org/officeDocument/2006/relationships/oleObject" Target="embeddings/oleObject943.bin"/><Relationship Id="rId1846" Type="http://schemas.openxmlformats.org/officeDocument/2006/relationships/oleObject" Target="embeddings/oleObject1065.bin"/><Relationship Id="rId3061" Type="http://schemas.openxmlformats.org/officeDocument/2006/relationships/oleObject" Target="embeddings/oleObject1819.bin"/><Relationship Id="rId1706" Type="http://schemas.openxmlformats.org/officeDocument/2006/relationships/oleObject" Target="embeddings/oleObject980.bin"/><Relationship Id="rId1913" Type="http://schemas.openxmlformats.org/officeDocument/2006/relationships/oleObject" Target="embeddings/oleObject1104.bin"/><Relationship Id="rId3159" Type="http://schemas.openxmlformats.org/officeDocument/2006/relationships/image" Target="media/image1240.wmf"/><Relationship Id="rId287" Type="http://schemas.openxmlformats.org/officeDocument/2006/relationships/image" Target="media/image120.wmf"/><Relationship Id="rId494" Type="http://schemas.openxmlformats.org/officeDocument/2006/relationships/image" Target="media/image212.wmf"/><Relationship Id="rId2175" Type="http://schemas.openxmlformats.org/officeDocument/2006/relationships/oleObject" Target="embeddings/oleObject1255.bin"/><Relationship Id="rId2382" Type="http://schemas.openxmlformats.org/officeDocument/2006/relationships/oleObject" Target="embeddings/oleObject1380.bin"/><Relationship Id="rId3019" Type="http://schemas.openxmlformats.org/officeDocument/2006/relationships/oleObject" Target="embeddings/oleObject1780.bin"/><Relationship Id="rId147" Type="http://schemas.openxmlformats.org/officeDocument/2006/relationships/image" Target="media/image63.wmf"/><Relationship Id="rId354" Type="http://schemas.openxmlformats.org/officeDocument/2006/relationships/oleObject" Target="embeddings/oleObject195.bin"/><Relationship Id="rId799" Type="http://schemas.openxmlformats.org/officeDocument/2006/relationships/oleObject" Target="embeddings/oleObject436.bin"/><Relationship Id="rId1191" Type="http://schemas.openxmlformats.org/officeDocument/2006/relationships/oleObject" Target="embeddings/oleObject660.bin"/><Relationship Id="rId2035" Type="http://schemas.openxmlformats.org/officeDocument/2006/relationships/oleObject" Target="embeddings/oleObject1176.bin"/><Relationship Id="rId2687" Type="http://schemas.openxmlformats.org/officeDocument/2006/relationships/oleObject" Target="embeddings/oleObject1561.bin"/><Relationship Id="rId2894" Type="http://schemas.openxmlformats.org/officeDocument/2006/relationships/image" Target="media/image1186.wmf"/><Relationship Id="rId561" Type="http://schemas.openxmlformats.org/officeDocument/2006/relationships/oleObject" Target="embeddings/oleObject313.bin"/><Relationship Id="rId659" Type="http://schemas.openxmlformats.org/officeDocument/2006/relationships/oleObject" Target="embeddings/oleObject365.bin"/><Relationship Id="rId866" Type="http://schemas.openxmlformats.org/officeDocument/2006/relationships/oleObject" Target="embeddings/oleObject467.bin"/><Relationship Id="rId1289" Type="http://schemas.openxmlformats.org/officeDocument/2006/relationships/oleObject" Target="embeddings/oleObject717.bin"/><Relationship Id="rId1496" Type="http://schemas.openxmlformats.org/officeDocument/2006/relationships/image" Target="media/image630.wmf"/><Relationship Id="rId2242" Type="http://schemas.openxmlformats.org/officeDocument/2006/relationships/image" Target="media/image920.wmf"/><Relationship Id="rId2547" Type="http://schemas.openxmlformats.org/officeDocument/2006/relationships/oleObject" Target="embeddings/oleObject1480.bin"/><Relationship Id="rId214" Type="http://schemas.openxmlformats.org/officeDocument/2006/relationships/oleObject" Target="embeddings/oleObject113.bin"/><Relationship Id="rId421" Type="http://schemas.openxmlformats.org/officeDocument/2006/relationships/image" Target="media/image179.wmf"/><Relationship Id="rId519" Type="http://schemas.openxmlformats.org/officeDocument/2006/relationships/oleObject" Target="embeddings/oleObject288.bin"/><Relationship Id="rId1051" Type="http://schemas.openxmlformats.org/officeDocument/2006/relationships/image" Target="media/image466.wmf"/><Relationship Id="rId1149" Type="http://schemas.openxmlformats.org/officeDocument/2006/relationships/image" Target="media/image507.wmf"/><Relationship Id="rId1356" Type="http://schemas.openxmlformats.org/officeDocument/2006/relationships/oleObject" Target="embeddings/oleObject759.bin"/><Relationship Id="rId2102" Type="http://schemas.openxmlformats.org/officeDocument/2006/relationships/image" Target="media/image872.wmf"/><Relationship Id="rId2754" Type="http://schemas.openxmlformats.org/officeDocument/2006/relationships/image" Target="media/image1134.wmf"/><Relationship Id="rId2961" Type="http://schemas.openxmlformats.org/officeDocument/2006/relationships/oleObject" Target="embeddings/oleObject1735.bin"/><Relationship Id="rId726" Type="http://schemas.openxmlformats.org/officeDocument/2006/relationships/image" Target="media/image319.wmf"/><Relationship Id="rId933" Type="http://schemas.openxmlformats.org/officeDocument/2006/relationships/image" Target="media/image417.wmf"/><Relationship Id="rId1009" Type="http://schemas.openxmlformats.org/officeDocument/2006/relationships/oleObject" Target="embeddings/oleObject550.bin"/><Relationship Id="rId1563" Type="http://schemas.openxmlformats.org/officeDocument/2006/relationships/oleObject" Target="embeddings/oleObject900.bin"/><Relationship Id="rId1770" Type="http://schemas.openxmlformats.org/officeDocument/2006/relationships/image" Target="media/image742.wmf"/><Relationship Id="rId1868" Type="http://schemas.openxmlformats.org/officeDocument/2006/relationships/oleObject" Target="embeddings/oleObject1078.bin"/><Relationship Id="rId2407" Type="http://schemas.openxmlformats.org/officeDocument/2006/relationships/image" Target="media/image994.wmf"/><Relationship Id="rId2614" Type="http://schemas.openxmlformats.org/officeDocument/2006/relationships/oleObject" Target="embeddings/oleObject1519.bin"/><Relationship Id="rId2821" Type="http://schemas.openxmlformats.org/officeDocument/2006/relationships/oleObject" Target="embeddings/oleObject1641.bin"/><Relationship Id="rId62" Type="http://schemas.openxmlformats.org/officeDocument/2006/relationships/oleObject" Target="embeddings/oleObject31.bin"/><Relationship Id="rId1216" Type="http://schemas.openxmlformats.org/officeDocument/2006/relationships/oleObject" Target="embeddings/oleObject674.bin"/><Relationship Id="rId1423" Type="http://schemas.openxmlformats.org/officeDocument/2006/relationships/oleObject" Target="embeddings/oleObject807.bin"/><Relationship Id="rId1630" Type="http://schemas.openxmlformats.org/officeDocument/2006/relationships/image" Target="media/image685.wmf"/><Relationship Id="rId2919" Type="http://schemas.openxmlformats.org/officeDocument/2006/relationships/oleObject" Target="embeddings/oleObject1702.bin"/><Relationship Id="rId3083" Type="http://schemas.openxmlformats.org/officeDocument/2006/relationships/oleObject" Target="embeddings/oleObject1841.bin"/><Relationship Id="rId1728" Type="http://schemas.openxmlformats.org/officeDocument/2006/relationships/image" Target="media/image725.wmf"/><Relationship Id="rId1935" Type="http://schemas.openxmlformats.org/officeDocument/2006/relationships/image" Target="media/image805.wmf"/><Relationship Id="rId3150" Type="http://schemas.openxmlformats.org/officeDocument/2006/relationships/image" Target="media/image1235.wmf"/><Relationship Id="rId2197" Type="http://schemas.openxmlformats.org/officeDocument/2006/relationships/oleObject" Target="embeddings/oleObject1272.bin"/><Relationship Id="rId3010" Type="http://schemas.openxmlformats.org/officeDocument/2006/relationships/oleObject" Target="embeddings/oleObject1771.bin"/><Relationship Id="rId169" Type="http://schemas.openxmlformats.org/officeDocument/2006/relationships/oleObject" Target="embeddings/oleObject89.bin"/><Relationship Id="rId376" Type="http://schemas.openxmlformats.org/officeDocument/2006/relationships/oleObject" Target="embeddings/oleObject209.bin"/><Relationship Id="rId583" Type="http://schemas.openxmlformats.org/officeDocument/2006/relationships/image" Target="media/image249.wmf"/><Relationship Id="rId790" Type="http://schemas.openxmlformats.org/officeDocument/2006/relationships/oleObject" Target="embeddings/oleObject431.bin"/><Relationship Id="rId2057" Type="http://schemas.openxmlformats.org/officeDocument/2006/relationships/oleObject" Target="embeddings/oleObject1189.bin"/><Relationship Id="rId2264" Type="http://schemas.openxmlformats.org/officeDocument/2006/relationships/image" Target="media/image931.wmf"/><Relationship Id="rId2471" Type="http://schemas.openxmlformats.org/officeDocument/2006/relationships/oleObject" Target="embeddings/oleObject1426.bin"/><Relationship Id="rId3108" Type="http://schemas.openxmlformats.org/officeDocument/2006/relationships/oleObject" Target="embeddings/oleObject1865.bin"/><Relationship Id="rId4" Type="http://schemas.openxmlformats.org/officeDocument/2006/relationships/settings" Target="settings.xml"/><Relationship Id="rId236" Type="http://schemas.openxmlformats.org/officeDocument/2006/relationships/oleObject" Target="embeddings/oleObject125.bin"/><Relationship Id="rId443" Type="http://schemas.openxmlformats.org/officeDocument/2006/relationships/image" Target="media/image190.wmf"/><Relationship Id="rId650" Type="http://schemas.openxmlformats.org/officeDocument/2006/relationships/image" Target="media/image281.wmf"/><Relationship Id="rId888" Type="http://schemas.openxmlformats.org/officeDocument/2006/relationships/image" Target="media/image400.wmf"/><Relationship Id="rId1073" Type="http://schemas.openxmlformats.org/officeDocument/2006/relationships/oleObject" Target="embeddings/oleObject588.bin"/><Relationship Id="rId1280" Type="http://schemas.openxmlformats.org/officeDocument/2006/relationships/image" Target="media/image559.wmf"/><Relationship Id="rId2124" Type="http://schemas.openxmlformats.org/officeDocument/2006/relationships/oleObject" Target="embeddings/oleObject1225.bin"/><Relationship Id="rId2331" Type="http://schemas.openxmlformats.org/officeDocument/2006/relationships/oleObject" Target="embeddings/oleObject1349.bin"/><Relationship Id="rId2569" Type="http://schemas.openxmlformats.org/officeDocument/2006/relationships/oleObject" Target="embeddings/oleObject1491.bin"/><Relationship Id="rId2776" Type="http://schemas.openxmlformats.org/officeDocument/2006/relationships/oleObject" Target="embeddings/oleObject1613.bin"/><Relationship Id="rId2983" Type="http://schemas.openxmlformats.org/officeDocument/2006/relationships/image" Target="media/image1210.wmf"/><Relationship Id="rId303" Type="http://schemas.openxmlformats.org/officeDocument/2006/relationships/image" Target="media/image128.wmf"/><Relationship Id="rId748" Type="http://schemas.openxmlformats.org/officeDocument/2006/relationships/image" Target="media/image330.wmf"/><Relationship Id="rId955" Type="http://schemas.openxmlformats.org/officeDocument/2006/relationships/image" Target="media/image430.wmf"/><Relationship Id="rId1140" Type="http://schemas.openxmlformats.org/officeDocument/2006/relationships/image" Target="media/image503.wmf"/><Relationship Id="rId1378" Type="http://schemas.openxmlformats.org/officeDocument/2006/relationships/oleObject" Target="embeddings/oleObject773.bin"/><Relationship Id="rId1585" Type="http://schemas.openxmlformats.org/officeDocument/2006/relationships/image" Target="media/image664.wmf"/><Relationship Id="rId1792" Type="http://schemas.openxmlformats.org/officeDocument/2006/relationships/oleObject" Target="embeddings/oleObject1033.bin"/><Relationship Id="rId2429" Type="http://schemas.openxmlformats.org/officeDocument/2006/relationships/image" Target="media/image1004.wmf"/><Relationship Id="rId2636" Type="http://schemas.openxmlformats.org/officeDocument/2006/relationships/image" Target="media/image1080.wmf"/><Relationship Id="rId2843" Type="http://schemas.openxmlformats.org/officeDocument/2006/relationships/oleObject" Target="embeddings/oleObject1653.bin"/><Relationship Id="rId84" Type="http://schemas.openxmlformats.org/officeDocument/2006/relationships/oleObject" Target="embeddings/oleObject42.bin"/><Relationship Id="rId510" Type="http://schemas.openxmlformats.org/officeDocument/2006/relationships/oleObject" Target="embeddings/oleObject282.bin"/><Relationship Id="rId608" Type="http://schemas.openxmlformats.org/officeDocument/2006/relationships/oleObject" Target="embeddings/oleObject339.bin"/><Relationship Id="rId815" Type="http://schemas.openxmlformats.org/officeDocument/2006/relationships/oleObject" Target="embeddings/oleObject445.bin"/><Relationship Id="rId1238" Type="http://schemas.openxmlformats.org/officeDocument/2006/relationships/image" Target="media/image539.wmf"/><Relationship Id="rId1445" Type="http://schemas.openxmlformats.org/officeDocument/2006/relationships/image" Target="media/image618.wmf"/><Relationship Id="rId1652" Type="http://schemas.openxmlformats.org/officeDocument/2006/relationships/image" Target="media/image693.wmf"/><Relationship Id="rId1000" Type="http://schemas.openxmlformats.org/officeDocument/2006/relationships/oleObject" Target="embeddings/oleObject543.bin"/><Relationship Id="rId1305" Type="http://schemas.openxmlformats.org/officeDocument/2006/relationships/oleObject" Target="embeddings/oleObject725.bin"/><Relationship Id="rId1957" Type="http://schemas.openxmlformats.org/officeDocument/2006/relationships/image" Target="media/image813.wmf"/><Relationship Id="rId2703" Type="http://schemas.openxmlformats.org/officeDocument/2006/relationships/image" Target="media/image1110.wmf"/><Relationship Id="rId2910" Type="http://schemas.openxmlformats.org/officeDocument/2006/relationships/image" Target="media/image1191.wmf"/><Relationship Id="rId1512" Type="http://schemas.openxmlformats.org/officeDocument/2006/relationships/oleObject" Target="embeddings/oleObject867.bin"/><Relationship Id="rId1817" Type="http://schemas.openxmlformats.org/officeDocument/2006/relationships/oleObject" Target="embeddings/oleObject1049.bin"/><Relationship Id="rId3172" Type="http://schemas.openxmlformats.org/officeDocument/2006/relationships/image" Target="media/image1246.wmf"/><Relationship Id="rId11" Type="http://schemas.openxmlformats.org/officeDocument/2006/relationships/oleObject" Target="embeddings/oleObject2.bin"/><Relationship Id="rId398" Type="http://schemas.openxmlformats.org/officeDocument/2006/relationships/image" Target="media/image168.wmf"/><Relationship Id="rId2079" Type="http://schemas.openxmlformats.org/officeDocument/2006/relationships/oleObject" Target="embeddings/oleObject1201.bin"/><Relationship Id="rId3032" Type="http://schemas.openxmlformats.org/officeDocument/2006/relationships/oleObject" Target="embeddings/oleObject1791.bin"/><Relationship Id="rId160" Type="http://schemas.openxmlformats.org/officeDocument/2006/relationships/oleObject" Target="embeddings/oleObject84.bin"/><Relationship Id="rId2286" Type="http://schemas.openxmlformats.org/officeDocument/2006/relationships/oleObject" Target="embeddings/oleObject1327.bin"/><Relationship Id="rId2493" Type="http://schemas.openxmlformats.org/officeDocument/2006/relationships/oleObject" Target="embeddings/oleObject1437.bin"/><Relationship Id="rId258" Type="http://schemas.openxmlformats.org/officeDocument/2006/relationships/oleObject" Target="embeddings/oleObject141.bin"/><Relationship Id="rId465" Type="http://schemas.openxmlformats.org/officeDocument/2006/relationships/oleObject" Target="embeddings/oleObject257.bin"/><Relationship Id="rId672" Type="http://schemas.openxmlformats.org/officeDocument/2006/relationships/image" Target="media/image292.wmf"/><Relationship Id="rId1095" Type="http://schemas.openxmlformats.org/officeDocument/2006/relationships/image" Target="media/image486.wmf"/><Relationship Id="rId2146" Type="http://schemas.openxmlformats.org/officeDocument/2006/relationships/oleObject" Target="embeddings/oleObject1238.bin"/><Relationship Id="rId2353" Type="http://schemas.openxmlformats.org/officeDocument/2006/relationships/image" Target="media/image970.wmf"/><Relationship Id="rId2560" Type="http://schemas.openxmlformats.org/officeDocument/2006/relationships/image" Target="media/image1053.wmf"/><Relationship Id="rId2798" Type="http://schemas.openxmlformats.org/officeDocument/2006/relationships/image" Target="media/image1146.wmf"/><Relationship Id="rId118" Type="http://schemas.openxmlformats.org/officeDocument/2006/relationships/image" Target="media/image49.wmf"/><Relationship Id="rId325" Type="http://schemas.openxmlformats.org/officeDocument/2006/relationships/oleObject" Target="embeddings/Microsoft_Visio_2003-2010_Drawing1.vsd"/><Relationship Id="rId532" Type="http://schemas.openxmlformats.org/officeDocument/2006/relationships/oleObject" Target="embeddings/oleObject297.bin"/><Relationship Id="rId977" Type="http://schemas.openxmlformats.org/officeDocument/2006/relationships/image" Target="media/image440.wmf"/><Relationship Id="rId1162" Type="http://schemas.openxmlformats.org/officeDocument/2006/relationships/image" Target="media/image512.wmf"/><Relationship Id="rId2006" Type="http://schemas.openxmlformats.org/officeDocument/2006/relationships/image" Target="media/image832.wmf"/><Relationship Id="rId2213" Type="http://schemas.openxmlformats.org/officeDocument/2006/relationships/oleObject" Target="embeddings/oleObject1285.bin"/><Relationship Id="rId2420" Type="http://schemas.openxmlformats.org/officeDocument/2006/relationships/image" Target="media/image1000.wmf"/><Relationship Id="rId2658" Type="http://schemas.openxmlformats.org/officeDocument/2006/relationships/image" Target="media/image1091.emf"/><Relationship Id="rId2865" Type="http://schemas.openxmlformats.org/officeDocument/2006/relationships/image" Target="media/image1177.wmf"/><Relationship Id="rId837" Type="http://schemas.openxmlformats.org/officeDocument/2006/relationships/image" Target="media/image374.wmf"/><Relationship Id="rId1022" Type="http://schemas.openxmlformats.org/officeDocument/2006/relationships/oleObject" Target="embeddings/oleObject559.bin"/><Relationship Id="rId1467" Type="http://schemas.openxmlformats.org/officeDocument/2006/relationships/image" Target="media/image624.wmf"/><Relationship Id="rId1674" Type="http://schemas.openxmlformats.org/officeDocument/2006/relationships/oleObject" Target="embeddings/oleObject963.bin"/><Relationship Id="rId1881" Type="http://schemas.openxmlformats.org/officeDocument/2006/relationships/oleObject" Target="embeddings/Microsoft_Visio_2003-2010_Drawing5.vsd"/><Relationship Id="rId2518" Type="http://schemas.openxmlformats.org/officeDocument/2006/relationships/oleObject" Target="embeddings/oleObject1456.bin"/><Relationship Id="rId2725" Type="http://schemas.openxmlformats.org/officeDocument/2006/relationships/oleObject" Target="embeddings/oleObject1582.bin"/><Relationship Id="rId2932" Type="http://schemas.openxmlformats.org/officeDocument/2006/relationships/oleObject" Target="embeddings/oleObject1712.bin"/><Relationship Id="rId904" Type="http://schemas.openxmlformats.org/officeDocument/2006/relationships/oleObject" Target="embeddings/oleObject491.bin"/><Relationship Id="rId1327" Type="http://schemas.openxmlformats.org/officeDocument/2006/relationships/image" Target="media/image580.wmf"/><Relationship Id="rId1534" Type="http://schemas.openxmlformats.org/officeDocument/2006/relationships/oleObject" Target="embeddings/oleObject881.bin"/><Relationship Id="rId1741" Type="http://schemas.openxmlformats.org/officeDocument/2006/relationships/oleObject" Target="embeddings/oleObject1002.bin"/><Relationship Id="rId1979" Type="http://schemas.openxmlformats.org/officeDocument/2006/relationships/oleObject" Target="embeddings/oleObject1146.bin"/><Relationship Id="rId3194" Type="http://schemas.openxmlformats.org/officeDocument/2006/relationships/oleObject" Target="embeddings/oleObject1915.bin"/><Relationship Id="rId33" Type="http://schemas.openxmlformats.org/officeDocument/2006/relationships/oleObject" Target="embeddings/oleObject14.bin"/><Relationship Id="rId1601" Type="http://schemas.openxmlformats.org/officeDocument/2006/relationships/image" Target="media/image671.wmf"/><Relationship Id="rId1839" Type="http://schemas.openxmlformats.org/officeDocument/2006/relationships/oleObject" Target="embeddings/Microsoft_Visio_2003-2010_Drawing2.vsd"/><Relationship Id="rId3054" Type="http://schemas.openxmlformats.org/officeDocument/2006/relationships/oleObject" Target="embeddings/oleObject1813.bin"/><Relationship Id="rId182" Type="http://schemas.openxmlformats.org/officeDocument/2006/relationships/oleObject" Target="embeddings/oleObject96.bin"/><Relationship Id="rId1906" Type="http://schemas.openxmlformats.org/officeDocument/2006/relationships/oleObject" Target="embeddings/oleObject1099.bin"/><Relationship Id="rId487" Type="http://schemas.openxmlformats.org/officeDocument/2006/relationships/image" Target="media/image209.wmf"/><Relationship Id="rId694" Type="http://schemas.openxmlformats.org/officeDocument/2006/relationships/image" Target="media/image303.wmf"/><Relationship Id="rId2070" Type="http://schemas.openxmlformats.org/officeDocument/2006/relationships/oleObject" Target="embeddings/oleObject1196.bin"/><Relationship Id="rId2168" Type="http://schemas.openxmlformats.org/officeDocument/2006/relationships/image" Target="media/image898.wmf"/><Relationship Id="rId2375" Type="http://schemas.openxmlformats.org/officeDocument/2006/relationships/image" Target="media/image978.wmf"/><Relationship Id="rId3121" Type="http://schemas.openxmlformats.org/officeDocument/2006/relationships/oleObject" Target="embeddings/oleObject1877.bin"/><Relationship Id="rId347" Type="http://schemas.openxmlformats.org/officeDocument/2006/relationships/image" Target="media/image147.wmf"/><Relationship Id="rId999" Type="http://schemas.openxmlformats.org/officeDocument/2006/relationships/image" Target="media/image448.wmf"/><Relationship Id="rId1184" Type="http://schemas.openxmlformats.org/officeDocument/2006/relationships/image" Target="media/image519.wmf"/><Relationship Id="rId2028" Type="http://schemas.openxmlformats.org/officeDocument/2006/relationships/oleObject" Target="embeddings/oleObject1172.bin"/><Relationship Id="rId2582" Type="http://schemas.openxmlformats.org/officeDocument/2006/relationships/oleObject" Target="embeddings/oleObject1498.bin"/><Relationship Id="rId2887" Type="http://schemas.openxmlformats.org/officeDocument/2006/relationships/oleObject" Target="embeddings/oleObject1680.bin"/><Relationship Id="rId554" Type="http://schemas.openxmlformats.org/officeDocument/2006/relationships/oleObject" Target="embeddings/oleObject309.bin"/><Relationship Id="rId761" Type="http://schemas.openxmlformats.org/officeDocument/2006/relationships/oleObject" Target="embeddings/oleObject416.bin"/><Relationship Id="rId859" Type="http://schemas.openxmlformats.org/officeDocument/2006/relationships/oleObject" Target="embeddings/oleObject463.bin"/><Relationship Id="rId1391" Type="http://schemas.openxmlformats.org/officeDocument/2006/relationships/image" Target="media/image599.wmf"/><Relationship Id="rId1489" Type="http://schemas.openxmlformats.org/officeDocument/2006/relationships/oleObject" Target="embeddings/oleObject852.bin"/><Relationship Id="rId1696" Type="http://schemas.openxmlformats.org/officeDocument/2006/relationships/image" Target="media/image713.wmf"/><Relationship Id="rId2235" Type="http://schemas.openxmlformats.org/officeDocument/2006/relationships/image" Target="media/image917.wmf"/><Relationship Id="rId2442" Type="http://schemas.openxmlformats.org/officeDocument/2006/relationships/oleObject" Target="embeddings/oleObject1411.bin"/><Relationship Id="rId207" Type="http://schemas.openxmlformats.org/officeDocument/2006/relationships/image" Target="media/image90.wmf"/><Relationship Id="rId414" Type="http://schemas.openxmlformats.org/officeDocument/2006/relationships/oleObject" Target="embeddings/oleObject230.bin"/><Relationship Id="rId621" Type="http://schemas.openxmlformats.org/officeDocument/2006/relationships/image" Target="media/image267.wmf"/><Relationship Id="rId1044" Type="http://schemas.openxmlformats.org/officeDocument/2006/relationships/oleObject" Target="embeddings/oleObject573.bin"/><Relationship Id="rId1251" Type="http://schemas.openxmlformats.org/officeDocument/2006/relationships/image" Target="media/image545.wmf"/><Relationship Id="rId1349" Type="http://schemas.openxmlformats.org/officeDocument/2006/relationships/oleObject" Target="embeddings/oleObject752.bin"/><Relationship Id="rId2302" Type="http://schemas.openxmlformats.org/officeDocument/2006/relationships/oleObject" Target="embeddings/oleObject1334.bin"/><Relationship Id="rId2747" Type="http://schemas.openxmlformats.org/officeDocument/2006/relationships/oleObject" Target="embeddings/oleObject1594.bin"/><Relationship Id="rId2954" Type="http://schemas.openxmlformats.org/officeDocument/2006/relationships/image" Target="media/image1199.wmf"/><Relationship Id="rId719" Type="http://schemas.openxmlformats.org/officeDocument/2006/relationships/oleObject" Target="embeddings/oleObject395.bin"/><Relationship Id="rId926" Type="http://schemas.openxmlformats.org/officeDocument/2006/relationships/oleObject" Target="embeddings/oleObject503.bin"/><Relationship Id="rId1111" Type="http://schemas.openxmlformats.org/officeDocument/2006/relationships/image" Target="media/image492.wmf"/><Relationship Id="rId1556" Type="http://schemas.openxmlformats.org/officeDocument/2006/relationships/oleObject" Target="embeddings/oleObject895.bin"/><Relationship Id="rId1763" Type="http://schemas.openxmlformats.org/officeDocument/2006/relationships/oleObject" Target="embeddings/oleObject1015.bin"/><Relationship Id="rId1970" Type="http://schemas.openxmlformats.org/officeDocument/2006/relationships/oleObject" Target="embeddings/oleObject1141.bin"/><Relationship Id="rId2607" Type="http://schemas.openxmlformats.org/officeDocument/2006/relationships/oleObject" Target="embeddings/oleObject1514.bin"/><Relationship Id="rId2814" Type="http://schemas.openxmlformats.org/officeDocument/2006/relationships/image" Target="media/image1153.wmf"/><Relationship Id="rId55" Type="http://schemas.openxmlformats.org/officeDocument/2006/relationships/oleObject" Target="embeddings/oleObject27.bin"/><Relationship Id="rId1209" Type="http://schemas.openxmlformats.org/officeDocument/2006/relationships/oleObject" Target="embeddings/oleObject670.bin"/><Relationship Id="rId1416" Type="http://schemas.openxmlformats.org/officeDocument/2006/relationships/oleObject" Target="embeddings/oleObject802.bin"/><Relationship Id="rId1623" Type="http://schemas.openxmlformats.org/officeDocument/2006/relationships/oleObject" Target="embeddings/oleObject933.bin"/><Relationship Id="rId1830" Type="http://schemas.openxmlformats.org/officeDocument/2006/relationships/oleObject" Target="embeddings/oleObject1057.bin"/><Relationship Id="rId3076" Type="http://schemas.openxmlformats.org/officeDocument/2006/relationships/oleObject" Target="embeddings/oleObject1834.bin"/><Relationship Id="rId1928" Type="http://schemas.openxmlformats.org/officeDocument/2006/relationships/image" Target="media/image803.wmf"/><Relationship Id="rId2092" Type="http://schemas.openxmlformats.org/officeDocument/2006/relationships/oleObject" Target="embeddings/oleObject1206.bin"/><Relationship Id="rId3143" Type="http://schemas.openxmlformats.org/officeDocument/2006/relationships/oleObject" Target="embeddings/oleObject1888.bin"/><Relationship Id="rId271" Type="http://schemas.openxmlformats.org/officeDocument/2006/relationships/image" Target="media/image114.wmf"/><Relationship Id="rId2397" Type="http://schemas.openxmlformats.org/officeDocument/2006/relationships/oleObject" Target="embeddings/oleObject1389.bin"/><Relationship Id="rId3003" Type="http://schemas.openxmlformats.org/officeDocument/2006/relationships/oleObject" Target="embeddings/oleObject1765.bin"/><Relationship Id="rId131" Type="http://schemas.openxmlformats.org/officeDocument/2006/relationships/image" Target="media/image55.wmf"/><Relationship Id="rId369" Type="http://schemas.openxmlformats.org/officeDocument/2006/relationships/oleObject" Target="embeddings/oleObject203.bin"/><Relationship Id="rId576" Type="http://schemas.openxmlformats.org/officeDocument/2006/relationships/image" Target="media/image246.wmf"/><Relationship Id="rId783" Type="http://schemas.openxmlformats.org/officeDocument/2006/relationships/oleObject" Target="embeddings/oleObject427.bin"/><Relationship Id="rId990" Type="http://schemas.openxmlformats.org/officeDocument/2006/relationships/oleObject" Target="embeddings/oleObject536.bin"/><Relationship Id="rId2257" Type="http://schemas.openxmlformats.org/officeDocument/2006/relationships/oleObject" Target="embeddings/oleObject1311.bin"/><Relationship Id="rId2464" Type="http://schemas.openxmlformats.org/officeDocument/2006/relationships/image" Target="media/image1021.wmf"/><Relationship Id="rId2671" Type="http://schemas.openxmlformats.org/officeDocument/2006/relationships/oleObject" Target="embeddings/oleObject1552.bin"/><Relationship Id="rId229" Type="http://schemas.openxmlformats.org/officeDocument/2006/relationships/oleObject" Target="embeddings/oleObject121.bin"/><Relationship Id="rId436" Type="http://schemas.openxmlformats.org/officeDocument/2006/relationships/oleObject" Target="embeddings/oleObject241.bin"/><Relationship Id="rId643" Type="http://schemas.openxmlformats.org/officeDocument/2006/relationships/oleObject" Target="embeddings/oleObject357.bin"/><Relationship Id="rId1066" Type="http://schemas.openxmlformats.org/officeDocument/2006/relationships/oleObject" Target="embeddings/oleObject584.bin"/><Relationship Id="rId1273" Type="http://schemas.openxmlformats.org/officeDocument/2006/relationships/oleObject" Target="embeddings/oleObject709.bin"/><Relationship Id="rId1480" Type="http://schemas.openxmlformats.org/officeDocument/2006/relationships/oleObject" Target="embeddings/oleObject845.bin"/><Relationship Id="rId2117" Type="http://schemas.openxmlformats.org/officeDocument/2006/relationships/oleObject" Target="embeddings/Microsoft_Visio_2003-2010_Drawing8.vsd"/><Relationship Id="rId2324" Type="http://schemas.openxmlformats.org/officeDocument/2006/relationships/image" Target="media/image958.wmf"/><Relationship Id="rId2769" Type="http://schemas.openxmlformats.org/officeDocument/2006/relationships/image" Target="media/image1140.wmf"/><Relationship Id="rId2976" Type="http://schemas.openxmlformats.org/officeDocument/2006/relationships/image" Target="media/image1207.wmf"/><Relationship Id="rId850" Type="http://schemas.openxmlformats.org/officeDocument/2006/relationships/oleObject" Target="embeddings/oleObject457.bin"/><Relationship Id="rId948" Type="http://schemas.openxmlformats.org/officeDocument/2006/relationships/oleObject" Target="embeddings/oleObject513.bin"/><Relationship Id="rId1133" Type="http://schemas.openxmlformats.org/officeDocument/2006/relationships/image" Target="media/image500.wmf"/><Relationship Id="rId1578" Type="http://schemas.openxmlformats.org/officeDocument/2006/relationships/image" Target="media/image661.wmf"/><Relationship Id="rId1785" Type="http://schemas.openxmlformats.org/officeDocument/2006/relationships/oleObject" Target="embeddings/oleObject1029.bin"/><Relationship Id="rId1992" Type="http://schemas.openxmlformats.org/officeDocument/2006/relationships/image" Target="media/image825.emf"/><Relationship Id="rId2531" Type="http://schemas.openxmlformats.org/officeDocument/2006/relationships/image" Target="media/image1045.wmf"/><Relationship Id="rId2629" Type="http://schemas.openxmlformats.org/officeDocument/2006/relationships/oleObject" Target="embeddings/oleObject1531.bin"/><Relationship Id="rId2836" Type="http://schemas.openxmlformats.org/officeDocument/2006/relationships/oleObject" Target="embeddings/oleObject1649.bin"/><Relationship Id="rId77" Type="http://schemas.openxmlformats.org/officeDocument/2006/relationships/image" Target="media/image32.wmf"/><Relationship Id="rId503" Type="http://schemas.openxmlformats.org/officeDocument/2006/relationships/image" Target="media/image216.wmf"/><Relationship Id="rId710" Type="http://schemas.openxmlformats.org/officeDocument/2006/relationships/image" Target="media/image311.wmf"/><Relationship Id="rId808" Type="http://schemas.openxmlformats.org/officeDocument/2006/relationships/oleObject" Target="embeddings/oleObject441.bin"/><Relationship Id="rId1340" Type="http://schemas.openxmlformats.org/officeDocument/2006/relationships/oleObject" Target="embeddings/oleObject746.bin"/><Relationship Id="rId1438" Type="http://schemas.openxmlformats.org/officeDocument/2006/relationships/oleObject" Target="embeddings/oleObject815.bin"/><Relationship Id="rId1645" Type="http://schemas.openxmlformats.org/officeDocument/2006/relationships/image" Target="media/image690.wmf"/><Relationship Id="rId3098" Type="http://schemas.openxmlformats.org/officeDocument/2006/relationships/oleObject" Target="embeddings/oleObject1856.bin"/><Relationship Id="rId1200" Type="http://schemas.openxmlformats.org/officeDocument/2006/relationships/oleObject" Target="embeddings/oleObject665.bin"/><Relationship Id="rId1852" Type="http://schemas.openxmlformats.org/officeDocument/2006/relationships/image" Target="media/image773.wmf"/><Relationship Id="rId2903" Type="http://schemas.openxmlformats.org/officeDocument/2006/relationships/oleObject" Target="embeddings/oleObject1689.bin"/><Relationship Id="rId1505" Type="http://schemas.openxmlformats.org/officeDocument/2006/relationships/image" Target="media/image634.wmf"/><Relationship Id="rId1712" Type="http://schemas.openxmlformats.org/officeDocument/2006/relationships/oleObject" Target="embeddings/oleObject985.bin"/><Relationship Id="rId3165" Type="http://schemas.openxmlformats.org/officeDocument/2006/relationships/oleObject" Target="embeddings/oleObject1899.bin"/><Relationship Id="rId293" Type="http://schemas.openxmlformats.org/officeDocument/2006/relationships/image" Target="media/image123.wmf"/><Relationship Id="rId2181" Type="http://schemas.openxmlformats.org/officeDocument/2006/relationships/oleObject" Target="embeddings/oleObject1259.bin"/><Relationship Id="rId3025" Type="http://schemas.openxmlformats.org/officeDocument/2006/relationships/oleObject" Target="embeddings/oleObject1785.bin"/><Relationship Id="rId153" Type="http://schemas.openxmlformats.org/officeDocument/2006/relationships/oleObject" Target="embeddings/oleObject80.bin"/><Relationship Id="rId360" Type="http://schemas.openxmlformats.org/officeDocument/2006/relationships/image" Target="media/image153.wmf"/><Relationship Id="rId598" Type="http://schemas.openxmlformats.org/officeDocument/2006/relationships/oleObject" Target="embeddings/oleObject333.bin"/><Relationship Id="rId2041" Type="http://schemas.openxmlformats.org/officeDocument/2006/relationships/oleObject" Target="embeddings/oleObject1179.bin"/><Relationship Id="rId2279" Type="http://schemas.openxmlformats.org/officeDocument/2006/relationships/image" Target="media/image938.wmf"/><Relationship Id="rId2486" Type="http://schemas.openxmlformats.org/officeDocument/2006/relationships/image" Target="media/image1032.wmf"/><Relationship Id="rId2693" Type="http://schemas.openxmlformats.org/officeDocument/2006/relationships/oleObject" Target="embeddings/oleObject1564.bin"/><Relationship Id="rId220" Type="http://schemas.openxmlformats.org/officeDocument/2006/relationships/oleObject" Target="embeddings/oleObject116.bin"/><Relationship Id="rId458" Type="http://schemas.openxmlformats.org/officeDocument/2006/relationships/oleObject" Target="embeddings/oleObject253.bin"/><Relationship Id="rId665" Type="http://schemas.openxmlformats.org/officeDocument/2006/relationships/oleObject" Target="embeddings/oleObject368.bin"/><Relationship Id="rId872" Type="http://schemas.openxmlformats.org/officeDocument/2006/relationships/oleObject" Target="embeddings/oleObject470.bin"/><Relationship Id="rId1088" Type="http://schemas.openxmlformats.org/officeDocument/2006/relationships/image" Target="media/image483.wmf"/><Relationship Id="rId1295" Type="http://schemas.openxmlformats.org/officeDocument/2006/relationships/oleObject" Target="embeddings/oleObject720.bin"/><Relationship Id="rId2139" Type="http://schemas.openxmlformats.org/officeDocument/2006/relationships/oleObject" Target="embeddings/oleObject1234.bin"/><Relationship Id="rId2346" Type="http://schemas.openxmlformats.org/officeDocument/2006/relationships/oleObject" Target="embeddings/oleObject1359.bin"/><Relationship Id="rId2553" Type="http://schemas.openxmlformats.org/officeDocument/2006/relationships/oleObject" Target="embeddings/oleObject1483.bin"/><Relationship Id="rId2760" Type="http://schemas.openxmlformats.org/officeDocument/2006/relationships/image" Target="media/image1137.wmf"/><Relationship Id="rId2998" Type="http://schemas.openxmlformats.org/officeDocument/2006/relationships/oleObject" Target="embeddings/oleObject1761.bin"/><Relationship Id="rId318" Type="http://schemas.openxmlformats.org/officeDocument/2006/relationships/oleObject" Target="embeddings/oleObject176.bin"/><Relationship Id="rId525" Type="http://schemas.openxmlformats.org/officeDocument/2006/relationships/oleObject" Target="embeddings/oleObject293.bin"/><Relationship Id="rId732" Type="http://schemas.openxmlformats.org/officeDocument/2006/relationships/image" Target="media/image322.wmf"/><Relationship Id="rId1155" Type="http://schemas.openxmlformats.org/officeDocument/2006/relationships/oleObject" Target="embeddings/oleObject637.bin"/><Relationship Id="rId1362" Type="http://schemas.openxmlformats.org/officeDocument/2006/relationships/image" Target="media/image589.wmf"/><Relationship Id="rId2206" Type="http://schemas.openxmlformats.org/officeDocument/2006/relationships/oleObject" Target="embeddings/oleObject1280.bin"/><Relationship Id="rId2413" Type="http://schemas.openxmlformats.org/officeDocument/2006/relationships/oleObject" Target="embeddings/oleObject1396.bin"/><Relationship Id="rId2620" Type="http://schemas.openxmlformats.org/officeDocument/2006/relationships/image" Target="media/image1076.wmf"/><Relationship Id="rId2858" Type="http://schemas.openxmlformats.org/officeDocument/2006/relationships/image" Target="media/image1174.wmf"/><Relationship Id="rId99" Type="http://schemas.openxmlformats.org/officeDocument/2006/relationships/image" Target="media/image42.wmf"/><Relationship Id="rId1015" Type="http://schemas.openxmlformats.org/officeDocument/2006/relationships/image" Target="media/image452.wmf"/><Relationship Id="rId1222" Type="http://schemas.openxmlformats.org/officeDocument/2006/relationships/oleObject" Target="embeddings/oleObject678.bin"/><Relationship Id="rId1667" Type="http://schemas.openxmlformats.org/officeDocument/2006/relationships/image" Target="media/image699.wmf"/><Relationship Id="rId1874" Type="http://schemas.openxmlformats.org/officeDocument/2006/relationships/oleObject" Target="embeddings/oleObject1081.bin"/><Relationship Id="rId2718" Type="http://schemas.openxmlformats.org/officeDocument/2006/relationships/image" Target="media/image1117.wmf"/><Relationship Id="rId2925" Type="http://schemas.openxmlformats.org/officeDocument/2006/relationships/oleObject" Target="embeddings/oleObject1707.bin"/><Relationship Id="rId1527" Type="http://schemas.openxmlformats.org/officeDocument/2006/relationships/image" Target="media/image643.wmf"/><Relationship Id="rId1734" Type="http://schemas.openxmlformats.org/officeDocument/2006/relationships/oleObject" Target="embeddings/oleObject998.bin"/><Relationship Id="rId1941" Type="http://schemas.openxmlformats.org/officeDocument/2006/relationships/oleObject" Target="embeddings/oleObject1121.bin"/><Relationship Id="rId3187" Type="http://schemas.openxmlformats.org/officeDocument/2006/relationships/oleObject" Target="embeddings/oleObject1911.bin"/><Relationship Id="rId26" Type="http://schemas.openxmlformats.org/officeDocument/2006/relationships/oleObject" Target="embeddings/oleObject10.bin"/><Relationship Id="rId3047" Type="http://schemas.openxmlformats.org/officeDocument/2006/relationships/oleObject" Target="embeddings/oleObject1806.bin"/><Relationship Id="rId175" Type="http://schemas.openxmlformats.org/officeDocument/2006/relationships/oleObject" Target="embeddings/oleObject92.bin"/><Relationship Id="rId1801" Type="http://schemas.openxmlformats.org/officeDocument/2006/relationships/oleObject" Target="embeddings/oleObject1038.bin"/><Relationship Id="rId382" Type="http://schemas.openxmlformats.org/officeDocument/2006/relationships/image" Target="media/image160.wmf"/><Relationship Id="rId687" Type="http://schemas.openxmlformats.org/officeDocument/2006/relationships/oleObject" Target="embeddings/oleObject379.bin"/><Relationship Id="rId2063" Type="http://schemas.openxmlformats.org/officeDocument/2006/relationships/oleObject" Target="embeddings/oleObject1192.bin"/><Relationship Id="rId2270" Type="http://schemas.openxmlformats.org/officeDocument/2006/relationships/image" Target="media/image934.wmf"/><Relationship Id="rId2368" Type="http://schemas.openxmlformats.org/officeDocument/2006/relationships/image" Target="media/image976.wmf"/><Relationship Id="rId3114" Type="http://schemas.openxmlformats.org/officeDocument/2006/relationships/oleObject" Target="embeddings/oleObject1871.bin"/><Relationship Id="rId242" Type="http://schemas.openxmlformats.org/officeDocument/2006/relationships/oleObject" Target="embeddings/oleObject128.bin"/><Relationship Id="rId894" Type="http://schemas.openxmlformats.org/officeDocument/2006/relationships/image" Target="media/image402.wmf"/><Relationship Id="rId1177" Type="http://schemas.openxmlformats.org/officeDocument/2006/relationships/image" Target="media/image516.wmf"/><Relationship Id="rId2130" Type="http://schemas.openxmlformats.org/officeDocument/2006/relationships/oleObject" Target="embeddings/oleObject1229.bin"/><Relationship Id="rId2575" Type="http://schemas.openxmlformats.org/officeDocument/2006/relationships/oleObject" Target="embeddings/oleObject1494.bin"/><Relationship Id="rId2782" Type="http://schemas.openxmlformats.org/officeDocument/2006/relationships/oleObject" Target="embeddings/oleObject1619.bin"/><Relationship Id="rId102" Type="http://schemas.openxmlformats.org/officeDocument/2006/relationships/oleObject" Target="embeddings/oleObject52.bin"/><Relationship Id="rId547" Type="http://schemas.openxmlformats.org/officeDocument/2006/relationships/oleObject" Target="embeddings/oleObject305.bin"/><Relationship Id="rId754" Type="http://schemas.openxmlformats.org/officeDocument/2006/relationships/image" Target="media/image333.wmf"/><Relationship Id="rId961" Type="http://schemas.openxmlformats.org/officeDocument/2006/relationships/image" Target="media/image432.wmf"/><Relationship Id="rId1384" Type="http://schemas.openxmlformats.org/officeDocument/2006/relationships/oleObject" Target="embeddings/oleObject778.bin"/><Relationship Id="rId1591" Type="http://schemas.openxmlformats.org/officeDocument/2006/relationships/image" Target="media/image667.wmf"/><Relationship Id="rId1689" Type="http://schemas.openxmlformats.org/officeDocument/2006/relationships/image" Target="media/image710.wmf"/><Relationship Id="rId2228" Type="http://schemas.openxmlformats.org/officeDocument/2006/relationships/oleObject" Target="embeddings/oleObject1295.bin"/><Relationship Id="rId2435" Type="http://schemas.openxmlformats.org/officeDocument/2006/relationships/image" Target="media/image1007.wmf"/><Relationship Id="rId2642" Type="http://schemas.openxmlformats.org/officeDocument/2006/relationships/image" Target="media/image1083.wmf"/><Relationship Id="rId90" Type="http://schemas.openxmlformats.org/officeDocument/2006/relationships/oleObject" Target="embeddings/oleObject45.bin"/><Relationship Id="rId407" Type="http://schemas.openxmlformats.org/officeDocument/2006/relationships/oleObject" Target="embeddings/oleObject226.bin"/><Relationship Id="rId614" Type="http://schemas.openxmlformats.org/officeDocument/2006/relationships/oleObject" Target="embeddings/oleObject342.bin"/><Relationship Id="rId821" Type="http://schemas.openxmlformats.org/officeDocument/2006/relationships/oleObject" Target="embeddings/oleObject448.bin"/><Relationship Id="rId1037" Type="http://schemas.openxmlformats.org/officeDocument/2006/relationships/image" Target="media/image459.wmf"/><Relationship Id="rId1244" Type="http://schemas.openxmlformats.org/officeDocument/2006/relationships/oleObject" Target="embeddings/oleObject694.bin"/><Relationship Id="rId1451" Type="http://schemas.openxmlformats.org/officeDocument/2006/relationships/oleObject" Target="embeddings/oleObject824.bin"/><Relationship Id="rId1896" Type="http://schemas.openxmlformats.org/officeDocument/2006/relationships/oleObject" Target="embeddings/oleObject1093.bin"/><Relationship Id="rId2502" Type="http://schemas.openxmlformats.org/officeDocument/2006/relationships/oleObject" Target="embeddings/oleObject1443.bin"/><Relationship Id="rId2947" Type="http://schemas.openxmlformats.org/officeDocument/2006/relationships/oleObject" Target="embeddings/oleObject1727.bin"/><Relationship Id="rId919" Type="http://schemas.openxmlformats.org/officeDocument/2006/relationships/oleObject" Target="embeddings/oleObject499.bin"/><Relationship Id="rId1104" Type="http://schemas.openxmlformats.org/officeDocument/2006/relationships/oleObject" Target="embeddings/oleObject606.bin"/><Relationship Id="rId1311" Type="http://schemas.openxmlformats.org/officeDocument/2006/relationships/oleObject" Target="embeddings/oleObject728.bin"/><Relationship Id="rId1549" Type="http://schemas.openxmlformats.org/officeDocument/2006/relationships/oleObject" Target="embeddings/oleObject890.bin"/><Relationship Id="rId1756" Type="http://schemas.openxmlformats.org/officeDocument/2006/relationships/oleObject" Target="embeddings/oleObject1011.bin"/><Relationship Id="rId1963" Type="http://schemas.openxmlformats.org/officeDocument/2006/relationships/oleObject" Target="embeddings/oleObject1137.bin"/><Relationship Id="rId2807" Type="http://schemas.openxmlformats.org/officeDocument/2006/relationships/oleObject" Target="embeddings/oleObject1635.bin"/><Relationship Id="rId48" Type="http://schemas.openxmlformats.org/officeDocument/2006/relationships/image" Target="media/image19.wmf"/><Relationship Id="rId1409" Type="http://schemas.openxmlformats.org/officeDocument/2006/relationships/oleObject" Target="embeddings/oleObject796.bin"/><Relationship Id="rId1616" Type="http://schemas.openxmlformats.org/officeDocument/2006/relationships/image" Target="media/image678.wmf"/><Relationship Id="rId1823" Type="http://schemas.openxmlformats.org/officeDocument/2006/relationships/oleObject" Target="embeddings/oleObject1053.bin"/><Relationship Id="rId3069" Type="http://schemas.openxmlformats.org/officeDocument/2006/relationships/oleObject" Target="embeddings/oleObject1827.bin"/><Relationship Id="rId197" Type="http://schemas.openxmlformats.org/officeDocument/2006/relationships/image" Target="media/image86.wmf"/><Relationship Id="rId2085" Type="http://schemas.openxmlformats.org/officeDocument/2006/relationships/package" Target="embeddings/Microsoft_Visio_Drawing.vsdx"/><Relationship Id="rId2292" Type="http://schemas.openxmlformats.org/officeDocument/2006/relationships/image" Target="media/image943.emf"/><Relationship Id="rId3136" Type="http://schemas.openxmlformats.org/officeDocument/2006/relationships/image" Target="media/image1228.wmf"/><Relationship Id="rId264" Type="http://schemas.openxmlformats.org/officeDocument/2006/relationships/oleObject" Target="embeddings/oleObject145.bin"/><Relationship Id="rId471" Type="http://schemas.openxmlformats.org/officeDocument/2006/relationships/oleObject" Target="embeddings/oleObject260.bin"/><Relationship Id="rId2152" Type="http://schemas.openxmlformats.org/officeDocument/2006/relationships/oleObject" Target="embeddings/oleObject1241.bin"/><Relationship Id="rId2597" Type="http://schemas.openxmlformats.org/officeDocument/2006/relationships/oleObject" Target="embeddings/oleObject1506.bin"/><Relationship Id="rId124" Type="http://schemas.openxmlformats.org/officeDocument/2006/relationships/oleObject" Target="embeddings/oleObject65.bin"/><Relationship Id="rId569" Type="http://schemas.openxmlformats.org/officeDocument/2006/relationships/oleObject" Target="embeddings/oleObject317.bin"/><Relationship Id="rId776" Type="http://schemas.openxmlformats.org/officeDocument/2006/relationships/image" Target="media/image344.wmf"/><Relationship Id="rId983" Type="http://schemas.openxmlformats.org/officeDocument/2006/relationships/oleObject" Target="embeddings/oleObject532.bin"/><Relationship Id="rId1199" Type="http://schemas.openxmlformats.org/officeDocument/2006/relationships/image" Target="media/image526.wmf"/><Relationship Id="rId2457" Type="http://schemas.openxmlformats.org/officeDocument/2006/relationships/oleObject" Target="embeddings/oleObject1419.bin"/><Relationship Id="rId2664" Type="http://schemas.openxmlformats.org/officeDocument/2006/relationships/image" Target="media/image1094.wmf"/><Relationship Id="rId3203" Type="http://schemas.openxmlformats.org/officeDocument/2006/relationships/oleObject" Target="embeddings/oleObject1923.bin"/><Relationship Id="rId331" Type="http://schemas.openxmlformats.org/officeDocument/2006/relationships/oleObject" Target="embeddings/oleObject183.bin"/><Relationship Id="rId429" Type="http://schemas.openxmlformats.org/officeDocument/2006/relationships/image" Target="media/image183.wmf"/><Relationship Id="rId636" Type="http://schemas.openxmlformats.org/officeDocument/2006/relationships/image" Target="media/image274.wmf"/><Relationship Id="rId1059" Type="http://schemas.openxmlformats.org/officeDocument/2006/relationships/image" Target="media/image470.wmf"/><Relationship Id="rId1266" Type="http://schemas.openxmlformats.org/officeDocument/2006/relationships/image" Target="media/image552.wmf"/><Relationship Id="rId1473" Type="http://schemas.openxmlformats.org/officeDocument/2006/relationships/image" Target="media/image626.wmf"/><Relationship Id="rId2012" Type="http://schemas.openxmlformats.org/officeDocument/2006/relationships/image" Target="media/image834.wmf"/><Relationship Id="rId2317" Type="http://schemas.openxmlformats.org/officeDocument/2006/relationships/oleObject" Target="embeddings/oleObject1342.bin"/><Relationship Id="rId2871" Type="http://schemas.openxmlformats.org/officeDocument/2006/relationships/image" Target="media/image1180.wmf"/><Relationship Id="rId2969" Type="http://schemas.openxmlformats.org/officeDocument/2006/relationships/oleObject" Target="embeddings/oleObject1739.bin"/><Relationship Id="rId843" Type="http://schemas.openxmlformats.org/officeDocument/2006/relationships/image" Target="media/image380.wmf"/><Relationship Id="rId1126" Type="http://schemas.openxmlformats.org/officeDocument/2006/relationships/image" Target="media/image498.wmf"/><Relationship Id="rId1680" Type="http://schemas.openxmlformats.org/officeDocument/2006/relationships/oleObject" Target="embeddings/oleObject966.bin"/><Relationship Id="rId1778" Type="http://schemas.openxmlformats.org/officeDocument/2006/relationships/oleObject" Target="embeddings/oleObject1025.bin"/><Relationship Id="rId1985" Type="http://schemas.openxmlformats.org/officeDocument/2006/relationships/oleObject" Target="embeddings/oleObject1149.bin"/><Relationship Id="rId2524" Type="http://schemas.openxmlformats.org/officeDocument/2006/relationships/oleObject" Target="embeddings/oleObject1460.bin"/><Relationship Id="rId2731" Type="http://schemas.openxmlformats.org/officeDocument/2006/relationships/oleObject" Target="embeddings/oleObject1585.bin"/><Relationship Id="rId2829" Type="http://schemas.openxmlformats.org/officeDocument/2006/relationships/oleObject" Target="embeddings/oleObject1645.bin"/><Relationship Id="rId703" Type="http://schemas.openxmlformats.org/officeDocument/2006/relationships/oleObject" Target="embeddings/oleObject387.bin"/><Relationship Id="rId910" Type="http://schemas.openxmlformats.org/officeDocument/2006/relationships/image" Target="media/image407.wmf"/><Relationship Id="rId1333" Type="http://schemas.openxmlformats.org/officeDocument/2006/relationships/image" Target="media/image583.wmf"/><Relationship Id="rId1540" Type="http://schemas.openxmlformats.org/officeDocument/2006/relationships/image" Target="media/image648.wmf"/><Relationship Id="rId1638" Type="http://schemas.openxmlformats.org/officeDocument/2006/relationships/oleObject" Target="embeddings/oleObject942.bin"/><Relationship Id="rId1400" Type="http://schemas.openxmlformats.org/officeDocument/2006/relationships/oleObject" Target="embeddings/oleObject789.bin"/><Relationship Id="rId1845" Type="http://schemas.openxmlformats.org/officeDocument/2006/relationships/oleObject" Target="embeddings/oleObject1064.bin"/><Relationship Id="rId3060" Type="http://schemas.openxmlformats.org/officeDocument/2006/relationships/oleObject" Target="embeddings/oleObject1818.bin"/><Relationship Id="rId1705" Type="http://schemas.openxmlformats.org/officeDocument/2006/relationships/oleObject" Target="embeddings/oleObject979.bin"/><Relationship Id="rId1912" Type="http://schemas.openxmlformats.org/officeDocument/2006/relationships/image" Target="media/image796.wmf"/><Relationship Id="rId3158" Type="http://schemas.openxmlformats.org/officeDocument/2006/relationships/oleObject" Target="embeddings/oleObject1895.bin"/><Relationship Id="rId286" Type="http://schemas.openxmlformats.org/officeDocument/2006/relationships/oleObject" Target="embeddings/oleObject159.bin"/><Relationship Id="rId493" Type="http://schemas.openxmlformats.org/officeDocument/2006/relationships/oleObject" Target="embeddings/oleObject273.bin"/><Relationship Id="rId2174" Type="http://schemas.openxmlformats.org/officeDocument/2006/relationships/image" Target="media/image901.wmf"/><Relationship Id="rId2381" Type="http://schemas.openxmlformats.org/officeDocument/2006/relationships/image" Target="media/image981.wmf"/><Relationship Id="rId3018" Type="http://schemas.openxmlformats.org/officeDocument/2006/relationships/oleObject" Target="embeddings/oleObject1779.bin"/><Relationship Id="rId146" Type="http://schemas.openxmlformats.org/officeDocument/2006/relationships/oleObject" Target="embeddings/oleObject76.bin"/><Relationship Id="rId353" Type="http://schemas.openxmlformats.org/officeDocument/2006/relationships/image" Target="media/image150.wmf"/><Relationship Id="rId560" Type="http://schemas.openxmlformats.org/officeDocument/2006/relationships/image" Target="media/image239.wmf"/><Relationship Id="rId798" Type="http://schemas.openxmlformats.org/officeDocument/2006/relationships/image" Target="media/image354.wmf"/><Relationship Id="rId1190" Type="http://schemas.openxmlformats.org/officeDocument/2006/relationships/image" Target="media/image522.wmf"/><Relationship Id="rId2034" Type="http://schemas.openxmlformats.org/officeDocument/2006/relationships/image" Target="media/image844.wmf"/><Relationship Id="rId2241" Type="http://schemas.openxmlformats.org/officeDocument/2006/relationships/oleObject" Target="embeddings/oleObject1303.bin"/><Relationship Id="rId2479" Type="http://schemas.openxmlformats.org/officeDocument/2006/relationships/oleObject" Target="embeddings/oleObject1430.bin"/><Relationship Id="rId2686" Type="http://schemas.openxmlformats.org/officeDocument/2006/relationships/image" Target="media/image1103.wmf"/><Relationship Id="rId2893" Type="http://schemas.openxmlformats.org/officeDocument/2006/relationships/oleObject" Target="embeddings/oleObject1684.bin"/><Relationship Id="rId213" Type="http://schemas.openxmlformats.org/officeDocument/2006/relationships/image" Target="media/image93.wmf"/><Relationship Id="rId420" Type="http://schemas.openxmlformats.org/officeDocument/2006/relationships/oleObject" Target="embeddings/oleObject233.bin"/><Relationship Id="rId658" Type="http://schemas.openxmlformats.org/officeDocument/2006/relationships/image" Target="media/image285.wmf"/><Relationship Id="rId865" Type="http://schemas.openxmlformats.org/officeDocument/2006/relationships/image" Target="media/image390.wmf"/><Relationship Id="rId1050" Type="http://schemas.openxmlformats.org/officeDocument/2006/relationships/oleObject" Target="embeddings/oleObject576.bin"/><Relationship Id="rId1288" Type="http://schemas.openxmlformats.org/officeDocument/2006/relationships/image" Target="media/image563.wmf"/><Relationship Id="rId1495" Type="http://schemas.openxmlformats.org/officeDocument/2006/relationships/oleObject" Target="embeddings/oleObject857.bin"/><Relationship Id="rId2101" Type="http://schemas.openxmlformats.org/officeDocument/2006/relationships/oleObject" Target="embeddings/oleObject1214.bin"/><Relationship Id="rId2339" Type="http://schemas.openxmlformats.org/officeDocument/2006/relationships/oleObject" Target="embeddings/oleObject1353.bin"/><Relationship Id="rId2546" Type="http://schemas.openxmlformats.org/officeDocument/2006/relationships/oleObject" Target="embeddings/oleObject1479.bin"/><Relationship Id="rId2753" Type="http://schemas.openxmlformats.org/officeDocument/2006/relationships/oleObject" Target="embeddings/oleObject1597.bin"/><Relationship Id="rId2960" Type="http://schemas.openxmlformats.org/officeDocument/2006/relationships/image" Target="media/image1202.wmf"/><Relationship Id="rId518" Type="http://schemas.openxmlformats.org/officeDocument/2006/relationships/image" Target="media/image222.wmf"/><Relationship Id="rId725" Type="http://schemas.openxmlformats.org/officeDocument/2006/relationships/oleObject" Target="embeddings/oleObject398.bin"/><Relationship Id="rId932" Type="http://schemas.openxmlformats.org/officeDocument/2006/relationships/image" Target="media/image416.wmf"/><Relationship Id="rId1148" Type="http://schemas.openxmlformats.org/officeDocument/2006/relationships/oleObject" Target="embeddings/oleObject633.bin"/><Relationship Id="rId1355" Type="http://schemas.openxmlformats.org/officeDocument/2006/relationships/oleObject" Target="embeddings/oleObject758.bin"/><Relationship Id="rId1562" Type="http://schemas.openxmlformats.org/officeDocument/2006/relationships/image" Target="media/image654.wmf"/><Relationship Id="rId2406" Type="http://schemas.openxmlformats.org/officeDocument/2006/relationships/oleObject" Target="embeddings/oleObject1392.bin"/><Relationship Id="rId2613" Type="http://schemas.openxmlformats.org/officeDocument/2006/relationships/oleObject" Target="embeddings/oleObject1518.bin"/><Relationship Id="rId1008" Type="http://schemas.openxmlformats.org/officeDocument/2006/relationships/image" Target="media/image450.wmf"/><Relationship Id="rId1215" Type="http://schemas.openxmlformats.org/officeDocument/2006/relationships/image" Target="media/image533.wmf"/><Relationship Id="rId1422" Type="http://schemas.openxmlformats.org/officeDocument/2006/relationships/image" Target="media/image607.wmf"/><Relationship Id="rId1867" Type="http://schemas.openxmlformats.org/officeDocument/2006/relationships/image" Target="media/image779.wmf"/><Relationship Id="rId2820" Type="http://schemas.openxmlformats.org/officeDocument/2006/relationships/image" Target="media/image1157.wmf"/><Relationship Id="rId2918" Type="http://schemas.openxmlformats.org/officeDocument/2006/relationships/oleObject" Target="embeddings/oleObject1701.bin"/><Relationship Id="rId61" Type="http://schemas.openxmlformats.org/officeDocument/2006/relationships/image" Target="media/image24.wmf"/><Relationship Id="rId1727" Type="http://schemas.openxmlformats.org/officeDocument/2006/relationships/oleObject" Target="embeddings/oleObject994.bin"/><Relationship Id="rId1934" Type="http://schemas.openxmlformats.org/officeDocument/2006/relationships/oleObject" Target="embeddings/oleObject1117.bin"/><Relationship Id="rId3082" Type="http://schemas.openxmlformats.org/officeDocument/2006/relationships/oleObject" Target="embeddings/oleObject1840.bin"/><Relationship Id="rId19" Type="http://schemas.openxmlformats.org/officeDocument/2006/relationships/image" Target="media/image6.wmf"/><Relationship Id="rId2196" Type="http://schemas.openxmlformats.org/officeDocument/2006/relationships/oleObject" Target="embeddings/oleObject1271.bin"/><Relationship Id="rId168" Type="http://schemas.openxmlformats.org/officeDocument/2006/relationships/image" Target="media/image72.wmf"/><Relationship Id="rId375" Type="http://schemas.openxmlformats.org/officeDocument/2006/relationships/oleObject" Target="embeddings/oleObject208.bin"/><Relationship Id="rId582" Type="http://schemas.openxmlformats.org/officeDocument/2006/relationships/oleObject" Target="embeddings/oleObject325.bin"/><Relationship Id="rId2056" Type="http://schemas.openxmlformats.org/officeDocument/2006/relationships/image" Target="media/image853.wmf"/><Relationship Id="rId2263" Type="http://schemas.openxmlformats.org/officeDocument/2006/relationships/oleObject" Target="embeddings/oleObject1314.bin"/><Relationship Id="rId2470" Type="http://schemas.openxmlformats.org/officeDocument/2006/relationships/image" Target="media/image1024.wmf"/><Relationship Id="rId3107" Type="http://schemas.openxmlformats.org/officeDocument/2006/relationships/oleObject" Target="embeddings/oleObject1864.bin"/><Relationship Id="rId3" Type="http://schemas.openxmlformats.org/officeDocument/2006/relationships/styles" Target="styles.xml"/><Relationship Id="rId235" Type="http://schemas.openxmlformats.org/officeDocument/2006/relationships/oleObject" Target="embeddings/oleObject124.bin"/><Relationship Id="rId442" Type="http://schemas.openxmlformats.org/officeDocument/2006/relationships/oleObject" Target="embeddings/oleObject244.bin"/><Relationship Id="rId887" Type="http://schemas.openxmlformats.org/officeDocument/2006/relationships/oleObject" Target="embeddings/oleObject479.bin"/><Relationship Id="rId1072" Type="http://schemas.openxmlformats.org/officeDocument/2006/relationships/image" Target="media/image476.wmf"/><Relationship Id="rId2123" Type="http://schemas.openxmlformats.org/officeDocument/2006/relationships/image" Target="media/image880.wmf"/><Relationship Id="rId2330" Type="http://schemas.openxmlformats.org/officeDocument/2006/relationships/image" Target="media/image961.wmf"/><Relationship Id="rId2568" Type="http://schemas.openxmlformats.org/officeDocument/2006/relationships/image" Target="media/image1057.wmf"/><Relationship Id="rId2775" Type="http://schemas.openxmlformats.org/officeDocument/2006/relationships/oleObject" Target="embeddings/oleObject1612.bin"/><Relationship Id="rId2982" Type="http://schemas.openxmlformats.org/officeDocument/2006/relationships/oleObject" Target="embeddings/oleObject1749.bin"/><Relationship Id="rId302" Type="http://schemas.openxmlformats.org/officeDocument/2006/relationships/oleObject" Target="embeddings/oleObject167.bin"/><Relationship Id="rId747" Type="http://schemas.openxmlformats.org/officeDocument/2006/relationships/oleObject" Target="embeddings/oleObject409.bin"/><Relationship Id="rId954" Type="http://schemas.openxmlformats.org/officeDocument/2006/relationships/oleObject" Target="embeddings/oleObject516.bin"/><Relationship Id="rId1377" Type="http://schemas.openxmlformats.org/officeDocument/2006/relationships/image" Target="media/image596.wmf"/><Relationship Id="rId1584" Type="http://schemas.openxmlformats.org/officeDocument/2006/relationships/oleObject" Target="embeddings/oleObject912.bin"/><Relationship Id="rId1791" Type="http://schemas.openxmlformats.org/officeDocument/2006/relationships/image" Target="media/image750.wmf"/><Relationship Id="rId2428" Type="http://schemas.openxmlformats.org/officeDocument/2006/relationships/oleObject" Target="embeddings/oleObject1404.bin"/><Relationship Id="rId2635" Type="http://schemas.openxmlformats.org/officeDocument/2006/relationships/oleObject" Target="embeddings/oleObject1535.bin"/><Relationship Id="rId2842" Type="http://schemas.openxmlformats.org/officeDocument/2006/relationships/image" Target="media/image1167.wmf"/><Relationship Id="rId83" Type="http://schemas.openxmlformats.org/officeDocument/2006/relationships/image" Target="media/image35.wmf"/><Relationship Id="rId607" Type="http://schemas.openxmlformats.org/officeDocument/2006/relationships/image" Target="media/image260.wmf"/><Relationship Id="rId814" Type="http://schemas.openxmlformats.org/officeDocument/2006/relationships/image" Target="media/image361.wmf"/><Relationship Id="rId1237" Type="http://schemas.openxmlformats.org/officeDocument/2006/relationships/oleObject" Target="embeddings/oleObject690.bin"/><Relationship Id="rId1444" Type="http://schemas.openxmlformats.org/officeDocument/2006/relationships/oleObject" Target="embeddings/oleObject818.bin"/><Relationship Id="rId1651" Type="http://schemas.openxmlformats.org/officeDocument/2006/relationships/oleObject" Target="embeddings/oleObject950.bin"/><Relationship Id="rId1889" Type="http://schemas.openxmlformats.org/officeDocument/2006/relationships/image" Target="media/image787.wmf"/><Relationship Id="rId2702" Type="http://schemas.openxmlformats.org/officeDocument/2006/relationships/oleObject" Target="embeddings/oleObject1570.bin"/><Relationship Id="rId1304" Type="http://schemas.openxmlformats.org/officeDocument/2006/relationships/image" Target="media/image571.wmf"/><Relationship Id="rId1511" Type="http://schemas.openxmlformats.org/officeDocument/2006/relationships/oleObject" Target="embeddings/oleObject866.bin"/><Relationship Id="rId1749" Type="http://schemas.openxmlformats.org/officeDocument/2006/relationships/image" Target="media/image734.wmf"/><Relationship Id="rId1956" Type="http://schemas.openxmlformats.org/officeDocument/2006/relationships/oleObject" Target="embeddings/oleObject1131.bin"/><Relationship Id="rId3171" Type="http://schemas.openxmlformats.org/officeDocument/2006/relationships/oleObject" Target="embeddings/oleObject1901.bin"/><Relationship Id="rId1609" Type="http://schemas.openxmlformats.org/officeDocument/2006/relationships/oleObject" Target="embeddings/oleObject926.bin"/><Relationship Id="rId1816" Type="http://schemas.openxmlformats.org/officeDocument/2006/relationships/oleObject" Target="embeddings/oleObject1048.bin"/><Relationship Id="rId10" Type="http://schemas.openxmlformats.org/officeDocument/2006/relationships/image" Target="media/image2.wmf"/><Relationship Id="rId397" Type="http://schemas.openxmlformats.org/officeDocument/2006/relationships/oleObject" Target="embeddings/oleObject221.bin"/><Relationship Id="rId2078" Type="http://schemas.openxmlformats.org/officeDocument/2006/relationships/image" Target="media/image863.wmf"/><Relationship Id="rId2285" Type="http://schemas.openxmlformats.org/officeDocument/2006/relationships/oleObject" Target="embeddings/oleObject1326.bin"/><Relationship Id="rId2492" Type="http://schemas.openxmlformats.org/officeDocument/2006/relationships/image" Target="media/image1035.wmf"/><Relationship Id="rId3031" Type="http://schemas.openxmlformats.org/officeDocument/2006/relationships/oleObject" Target="embeddings/oleObject1790.bin"/><Relationship Id="rId3129" Type="http://schemas.openxmlformats.org/officeDocument/2006/relationships/oleObject" Target="embeddings/oleObject1881.bin"/><Relationship Id="rId257" Type="http://schemas.openxmlformats.org/officeDocument/2006/relationships/oleObject" Target="embeddings/oleObject140.bin"/><Relationship Id="rId464" Type="http://schemas.openxmlformats.org/officeDocument/2006/relationships/image" Target="media/image199.wmf"/><Relationship Id="rId1094" Type="http://schemas.openxmlformats.org/officeDocument/2006/relationships/oleObject" Target="embeddings/oleObject600.bin"/><Relationship Id="rId2145" Type="http://schemas.openxmlformats.org/officeDocument/2006/relationships/image" Target="media/image889.wmf"/><Relationship Id="rId2797" Type="http://schemas.openxmlformats.org/officeDocument/2006/relationships/image" Target="media/image1145.wmf"/><Relationship Id="rId117" Type="http://schemas.openxmlformats.org/officeDocument/2006/relationships/oleObject" Target="embeddings/oleObject61.bin"/><Relationship Id="rId671" Type="http://schemas.openxmlformats.org/officeDocument/2006/relationships/oleObject" Target="embeddings/oleObject371.bin"/><Relationship Id="rId769" Type="http://schemas.openxmlformats.org/officeDocument/2006/relationships/oleObject" Target="embeddings/oleObject420.bin"/><Relationship Id="rId976" Type="http://schemas.openxmlformats.org/officeDocument/2006/relationships/oleObject" Target="embeddings/oleObject528.bin"/><Relationship Id="rId1399" Type="http://schemas.openxmlformats.org/officeDocument/2006/relationships/image" Target="media/image602.wmf"/><Relationship Id="rId2352" Type="http://schemas.openxmlformats.org/officeDocument/2006/relationships/oleObject" Target="embeddings/oleObject1362.bin"/><Relationship Id="rId2657" Type="http://schemas.openxmlformats.org/officeDocument/2006/relationships/oleObject" Target="embeddings/oleObject1546.bin"/><Relationship Id="rId324" Type="http://schemas.openxmlformats.org/officeDocument/2006/relationships/image" Target="media/image136.emf"/><Relationship Id="rId531" Type="http://schemas.openxmlformats.org/officeDocument/2006/relationships/image" Target="media/image226.wmf"/><Relationship Id="rId629" Type="http://schemas.openxmlformats.org/officeDocument/2006/relationships/oleObject" Target="embeddings/oleObject350.bin"/><Relationship Id="rId1161" Type="http://schemas.openxmlformats.org/officeDocument/2006/relationships/oleObject" Target="embeddings/oleObject641.bin"/><Relationship Id="rId1259" Type="http://schemas.openxmlformats.org/officeDocument/2006/relationships/image" Target="media/image549.wmf"/><Relationship Id="rId1466" Type="http://schemas.openxmlformats.org/officeDocument/2006/relationships/oleObject" Target="embeddings/oleObject834.bin"/><Relationship Id="rId2005" Type="http://schemas.openxmlformats.org/officeDocument/2006/relationships/oleObject" Target="embeddings/oleObject1159.bin"/><Relationship Id="rId2212" Type="http://schemas.openxmlformats.org/officeDocument/2006/relationships/oleObject" Target="embeddings/oleObject1284.bin"/><Relationship Id="rId2864" Type="http://schemas.openxmlformats.org/officeDocument/2006/relationships/oleObject" Target="embeddings/oleObject1664.bin"/><Relationship Id="rId836" Type="http://schemas.openxmlformats.org/officeDocument/2006/relationships/image" Target="media/image373.wmf"/><Relationship Id="rId1021" Type="http://schemas.openxmlformats.org/officeDocument/2006/relationships/oleObject" Target="embeddings/oleObject558.bin"/><Relationship Id="rId1119" Type="http://schemas.openxmlformats.org/officeDocument/2006/relationships/oleObject" Target="embeddings/oleObject615.bin"/><Relationship Id="rId1673" Type="http://schemas.openxmlformats.org/officeDocument/2006/relationships/image" Target="media/image702.wmf"/><Relationship Id="rId1880" Type="http://schemas.openxmlformats.org/officeDocument/2006/relationships/image" Target="media/image784.emf"/><Relationship Id="rId1978" Type="http://schemas.openxmlformats.org/officeDocument/2006/relationships/image" Target="media/image820.wmf"/><Relationship Id="rId2517" Type="http://schemas.openxmlformats.org/officeDocument/2006/relationships/oleObject" Target="embeddings/oleObject1455.bin"/><Relationship Id="rId2724" Type="http://schemas.openxmlformats.org/officeDocument/2006/relationships/image" Target="media/image1120.wmf"/><Relationship Id="rId2931" Type="http://schemas.openxmlformats.org/officeDocument/2006/relationships/image" Target="media/image1196.wmf"/><Relationship Id="rId903" Type="http://schemas.openxmlformats.org/officeDocument/2006/relationships/oleObject" Target="embeddings/oleObject490.bin"/><Relationship Id="rId1326" Type="http://schemas.openxmlformats.org/officeDocument/2006/relationships/oleObject" Target="embeddings/oleObject738.bin"/><Relationship Id="rId1533" Type="http://schemas.openxmlformats.org/officeDocument/2006/relationships/oleObject" Target="embeddings/oleObject880.bin"/><Relationship Id="rId1740" Type="http://schemas.openxmlformats.org/officeDocument/2006/relationships/image" Target="media/image730.wmf"/><Relationship Id="rId3193" Type="http://schemas.openxmlformats.org/officeDocument/2006/relationships/image" Target="media/image1254.wmf"/><Relationship Id="rId32" Type="http://schemas.openxmlformats.org/officeDocument/2006/relationships/image" Target="media/image12.wmf"/><Relationship Id="rId1600" Type="http://schemas.openxmlformats.org/officeDocument/2006/relationships/oleObject" Target="embeddings/oleObject921.bin"/><Relationship Id="rId1838" Type="http://schemas.openxmlformats.org/officeDocument/2006/relationships/image" Target="media/image768.emf"/><Relationship Id="rId3053" Type="http://schemas.openxmlformats.org/officeDocument/2006/relationships/oleObject" Target="embeddings/oleObject1812.bin"/><Relationship Id="rId181" Type="http://schemas.openxmlformats.org/officeDocument/2006/relationships/image" Target="media/image78.wmf"/><Relationship Id="rId1905" Type="http://schemas.openxmlformats.org/officeDocument/2006/relationships/oleObject" Target="embeddings/oleObject1098.bin"/><Relationship Id="rId3120" Type="http://schemas.openxmlformats.org/officeDocument/2006/relationships/oleObject" Target="embeddings/oleObject1876.bin"/><Relationship Id="rId279" Type="http://schemas.openxmlformats.org/officeDocument/2006/relationships/image" Target="media/image117.wmf"/><Relationship Id="rId486" Type="http://schemas.openxmlformats.org/officeDocument/2006/relationships/oleObject" Target="embeddings/oleObject269.bin"/><Relationship Id="rId693" Type="http://schemas.openxmlformats.org/officeDocument/2006/relationships/oleObject" Target="embeddings/oleObject382.bin"/><Relationship Id="rId2167" Type="http://schemas.openxmlformats.org/officeDocument/2006/relationships/image" Target="media/image897.wmf"/><Relationship Id="rId2374" Type="http://schemas.openxmlformats.org/officeDocument/2006/relationships/oleObject" Target="embeddings/oleObject1376.bin"/><Relationship Id="rId2581" Type="http://schemas.openxmlformats.org/officeDocument/2006/relationships/oleObject" Target="embeddings/oleObject1497.bin"/><Relationship Id="rId139" Type="http://schemas.openxmlformats.org/officeDocument/2006/relationships/image" Target="media/image59.wmf"/><Relationship Id="rId346" Type="http://schemas.openxmlformats.org/officeDocument/2006/relationships/oleObject" Target="embeddings/oleObject191.bin"/><Relationship Id="rId553" Type="http://schemas.openxmlformats.org/officeDocument/2006/relationships/oleObject" Target="embeddings/oleObject308.bin"/><Relationship Id="rId760" Type="http://schemas.openxmlformats.org/officeDocument/2006/relationships/image" Target="media/image336.wmf"/><Relationship Id="rId998" Type="http://schemas.openxmlformats.org/officeDocument/2006/relationships/oleObject" Target="embeddings/oleObject542.bin"/><Relationship Id="rId1183" Type="http://schemas.openxmlformats.org/officeDocument/2006/relationships/oleObject" Target="embeddings/oleObject656.bin"/><Relationship Id="rId1390" Type="http://schemas.openxmlformats.org/officeDocument/2006/relationships/oleObject" Target="embeddings/oleObject783.bin"/><Relationship Id="rId2027" Type="http://schemas.openxmlformats.org/officeDocument/2006/relationships/image" Target="media/image841.wmf"/><Relationship Id="rId2234" Type="http://schemas.openxmlformats.org/officeDocument/2006/relationships/oleObject" Target="embeddings/oleObject1299.bin"/><Relationship Id="rId2441" Type="http://schemas.openxmlformats.org/officeDocument/2006/relationships/image" Target="media/image1010.wmf"/><Relationship Id="rId2679" Type="http://schemas.openxmlformats.org/officeDocument/2006/relationships/oleObject" Target="embeddings/oleObject1557.bin"/><Relationship Id="rId2886" Type="http://schemas.openxmlformats.org/officeDocument/2006/relationships/image" Target="media/image1183.wmf"/><Relationship Id="rId206" Type="http://schemas.openxmlformats.org/officeDocument/2006/relationships/oleObject" Target="embeddings/oleObject109.bin"/><Relationship Id="rId413" Type="http://schemas.openxmlformats.org/officeDocument/2006/relationships/image" Target="media/image175.wmf"/><Relationship Id="rId858" Type="http://schemas.openxmlformats.org/officeDocument/2006/relationships/oleObject" Target="embeddings/oleObject462.bin"/><Relationship Id="rId1043" Type="http://schemas.openxmlformats.org/officeDocument/2006/relationships/image" Target="media/image462.png"/><Relationship Id="rId1488" Type="http://schemas.openxmlformats.org/officeDocument/2006/relationships/oleObject" Target="embeddings/oleObject851.bin"/><Relationship Id="rId1695" Type="http://schemas.openxmlformats.org/officeDocument/2006/relationships/oleObject" Target="embeddings/oleObject974.bin"/><Relationship Id="rId2539" Type="http://schemas.openxmlformats.org/officeDocument/2006/relationships/oleObject" Target="embeddings/oleObject1473.bin"/><Relationship Id="rId2746" Type="http://schemas.openxmlformats.org/officeDocument/2006/relationships/oleObject" Target="embeddings/oleObject1593.bin"/><Relationship Id="rId2953" Type="http://schemas.openxmlformats.org/officeDocument/2006/relationships/oleObject" Target="embeddings/oleObject1731.bin"/><Relationship Id="rId620" Type="http://schemas.openxmlformats.org/officeDocument/2006/relationships/oleObject" Target="embeddings/oleObject345.bin"/><Relationship Id="rId718" Type="http://schemas.openxmlformats.org/officeDocument/2006/relationships/image" Target="media/image315.wmf"/><Relationship Id="rId925" Type="http://schemas.openxmlformats.org/officeDocument/2006/relationships/image" Target="media/image414.wmf"/><Relationship Id="rId1250" Type="http://schemas.openxmlformats.org/officeDocument/2006/relationships/oleObject" Target="embeddings/oleObject697.bin"/><Relationship Id="rId1348" Type="http://schemas.openxmlformats.org/officeDocument/2006/relationships/oleObject" Target="embeddings/oleObject751.bin"/><Relationship Id="rId1555" Type="http://schemas.openxmlformats.org/officeDocument/2006/relationships/oleObject" Target="embeddings/oleObject894.bin"/><Relationship Id="rId1762" Type="http://schemas.openxmlformats.org/officeDocument/2006/relationships/oleObject" Target="embeddings/oleObject1014.bin"/><Relationship Id="rId2301" Type="http://schemas.openxmlformats.org/officeDocument/2006/relationships/oleObject" Target="embeddings/oleObject1333.bin"/><Relationship Id="rId2606" Type="http://schemas.openxmlformats.org/officeDocument/2006/relationships/oleObject" Target="embeddings/oleObject1513.bin"/><Relationship Id="rId1110" Type="http://schemas.openxmlformats.org/officeDocument/2006/relationships/oleObject" Target="embeddings/oleObject610.bin"/><Relationship Id="rId1208" Type="http://schemas.openxmlformats.org/officeDocument/2006/relationships/oleObject" Target="embeddings/oleObject669.bin"/><Relationship Id="rId1415" Type="http://schemas.openxmlformats.org/officeDocument/2006/relationships/oleObject" Target="embeddings/oleObject801.bin"/><Relationship Id="rId2813" Type="http://schemas.openxmlformats.org/officeDocument/2006/relationships/oleObject" Target="embeddings/oleObject1638.bin"/><Relationship Id="rId54" Type="http://schemas.openxmlformats.org/officeDocument/2006/relationships/image" Target="media/image21.wmf"/><Relationship Id="rId1622" Type="http://schemas.openxmlformats.org/officeDocument/2006/relationships/image" Target="media/image681.wmf"/><Relationship Id="rId1927" Type="http://schemas.openxmlformats.org/officeDocument/2006/relationships/oleObject" Target="embeddings/oleObject1112.bin"/><Relationship Id="rId3075" Type="http://schemas.openxmlformats.org/officeDocument/2006/relationships/oleObject" Target="embeddings/oleObject1833.bin"/><Relationship Id="rId2091" Type="http://schemas.openxmlformats.org/officeDocument/2006/relationships/image" Target="media/image870.wmf"/><Relationship Id="rId2189" Type="http://schemas.openxmlformats.org/officeDocument/2006/relationships/oleObject" Target="embeddings/oleObject1266.bin"/><Relationship Id="rId3142" Type="http://schemas.openxmlformats.org/officeDocument/2006/relationships/image" Target="media/image1231.wmf"/><Relationship Id="rId270" Type="http://schemas.openxmlformats.org/officeDocument/2006/relationships/oleObject" Target="embeddings/oleObject149.bin"/><Relationship Id="rId2396" Type="http://schemas.openxmlformats.org/officeDocument/2006/relationships/image" Target="media/image987.wmf"/><Relationship Id="rId3002" Type="http://schemas.openxmlformats.org/officeDocument/2006/relationships/image" Target="media/image1214.wmf"/><Relationship Id="rId130" Type="http://schemas.openxmlformats.org/officeDocument/2006/relationships/oleObject" Target="embeddings/oleObject68.bin"/><Relationship Id="rId368" Type="http://schemas.openxmlformats.org/officeDocument/2006/relationships/image" Target="media/image157.wmf"/><Relationship Id="rId575" Type="http://schemas.openxmlformats.org/officeDocument/2006/relationships/oleObject" Target="embeddings/oleObject321.bin"/><Relationship Id="rId782" Type="http://schemas.openxmlformats.org/officeDocument/2006/relationships/image" Target="media/image347.wmf"/><Relationship Id="rId2049" Type="http://schemas.openxmlformats.org/officeDocument/2006/relationships/image" Target="media/image851.wmf"/><Relationship Id="rId2256" Type="http://schemas.openxmlformats.org/officeDocument/2006/relationships/image" Target="media/image927.wmf"/><Relationship Id="rId2463" Type="http://schemas.openxmlformats.org/officeDocument/2006/relationships/oleObject" Target="embeddings/oleObject1422.bin"/><Relationship Id="rId2670" Type="http://schemas.openxmlformats.org/officeDocument/2006/relationships/oleObject" Target="embeddings/oleObject1551.bin"/><Relationship Id="rId228" Type="http://schemas.openxmlformats.org/officeDocument/2006/relationships/image" Target="media/image100.wmf"/><Relationship Id="rId435" Type="http://schemas.openxmlformats.org/officeDocument/2006/relationships/image" Target="media/image186.wmf"/><Relationship Id="rId642" Type="http://schemas.openxmlformats.org/officeDocument/2006/relationships/image" Target="media/image277.wmf"/><Relationship Id="rId1065" Type="http://schemas.openxmlformats.org/officeDocument/2006/relationships/image" Target="media/image473.wmf"/><Relationship Id="rId1272" Type="http://schemas.openxmlformats.org/officeDocument/2006/relationships/image" Target="media/image555.wmf"/><Relationship Id="rId2116" Type="http://schemas.openxmlformats.org/officeDocument/2006/relationships/image" Target="media/image878.emf"/><Relationship Id="rId2323" Type="http://schemas.openxmlformats.org/officeDocument/2006/relationships/oleObject" Target="embeddings/oleObject1345.bin"/><Relationship Id="rId2530" Type="http://schemas.openxmlformats.org/officeDocument/2006/relationships/oleObject" Target="embeddings/oleObject1465.bin"/><Relationship Id="rId2768" Type="http://schemas.openxmlformats.org/officeDocument/2006/relationships/oleObject" Target="embeddings/oleObject1606.bin"/><Relationship Id="rId2975" Type="http://schemas.openxmlformats.org/officeDocument/2006/relationships/oleObject" Target="embeddings/oleObject1745.bin"/><Relationship Id="rId502" Type="http://schemas.openxmlformats.org/officeDocument/2006/relationships/oleObject" Target="embeddings/oleObject278.bin"/><Relationship Id="rId947" Type="http://schemas.openxmlformats.org/officeDocument/2006/relationships/oleObject" Target="embeddings/oleObject512.bin"/><Relationship Id="rId1132" Type="http://schemas.openxmlformats.org/officeDocument/2006/relationships/oleObject" Target="embeddings/oleObject624.bin"/><Relationship Id="rId1577" Type="http://schemas.openxmlformats.org/officeDocument/2006/relationships/oleObject" Target="embeddings/oleObject908.bin"/><Relationship Id="rId1784" Type="http://schemas.openxmlformats.org/officeDocument/2006/relationships/image" Target="media/image747.wmf"/><Relationship Id="rId1991" Type="http://schemas.openxmlformats.org/officeDocument/2006/relationships/oleObject" Target="embeddings/oleObject1154.bin"/><Relationship Id="rId2628" Type="http://schemas.openxmlformats.org/officeDocument/2006/relationships/image" Target="media/image1077.wmf"/><Relationship Id="rId2835" Type="http://schemas.openxmlformats.org/officeDocument/2006/relationships/image" Target="media/image1164.wmf"/><Relationship Id="rId76" Type="http://schemas.openxmlformats.org/officeDocument/2006/relationships/oleObject" Target="embeddings/oleObject38.bin"/><Relationship Id="rId807" Type="http://schemas.openxmlformats.org/officeDocument/2006/relationships/image" Target="media/image358.wmf"/><Relationship Id="rId1437" Type="http://schemas.openxmlformats.org/officeDocument/2006/relationships/oleObject" Target="embeddings/oleObject814.bin"/><Relationship Id="rId1644" Type="http://schemas.openxmlformats.org/officeDocument/2006/relationships/oleObject" Target="embeddings/oleObject946.bin"/><Relationship Id="rId1851" Type="http://schemas.openxmlformats.org/officeDocument/2006/relationships/oleObject" Target="embeddings/oleObject1068.bin"/><Relationship Id="rId2902" Type="http://schemas.openxmlformats.org/officeDocument/2006/relationships/image" Target="media/image1190.wmf"/><Relationship Id="rId3097" Type="http://schemas.openxmlformats.org/officeDocument/2006/relationships/oleObject" Target="embeddings/oleObject1855.bin"/><Relationship Id="rId1504" Type="http://schemas.openxmlformats.org/officeDocument/2006/relationships/oleObject" Target="embeddings/oleObject862.bin"/><Relationship Id="rId1711" Type="http://schemas.openxmlformats.org/officeDocument/2006/relationships/oleObject" Target="embeddings/oleObject984.bin"/><Relationship Id="rId1949" Type="http://schemas.openxmlformats.org/officeDocument/2006/relationships/image" Target="media/image809.wmf"/><Relationship Id="rId3164" Type="http://schemas.openxmlformats.org/officeDocument/2006/relationships/oleObject" Target="embeddings/oleObject1898.bin"/><Relationship Id="rId292" Type="http://schemas.openxmlformats.org/officeDocument/2006/relationships/oleObject" Target="embeddings/oleObject162.bin"/><Relationship Id="rId1809" Type="http://schemas.openxmlformats.org/officeDocument/2006/relationships/oleObject" Target="embeddings/oleObject1043.bin"/><Relationship Id="rId597" Type="http://schemas.openxmlformats.org/officeDocument/2006/relationships/image" Target="media/image256.wmf"/><Relationship Id="rId2180" Type="http://schemas.openxmlformats.org/officeDocument/2006/relationships/oleObject" Target="embeddings/oleObject1258.bin"/><Relationship Id="rId2278" Type="http://schemas.openxmlformats.org/officeDocument/2006/relationships/oleObject" Target="embeddings/oleObject1322.bin"/><Relationship Id="rId2485" Type="http://schemas.openxmlformats.org/officeDocument/2006/relationships/oleObject" Target="embeddings/oleObject1433.bin"/><Relationship Id="rId3024" Type="http://schemas.openxmlformats.org/officeDocument/2006/relationships/oleObject" Target="embeddings/oleObject1784.bin"/><Relationship Id="rId152" Type="http://schemas.openxmlformats.org/officeDocument/2006/relationships/oleObject" Target="embeddings/oleObject79.bin"/><Relationship Id="rId457" Type="http://schemas.openxmlformats.org/officeDocument/2006/relationships/image" Target="media/image196.wmf"/><Relationship Id="rId1087" Type="http://schemas.openxmlformats.org/officeDocument/2006/relationships/oleObject" Target="embeddings/oleObject596.bin"/><Relationship Id="rId1294" Type="http://schemas.openxmlformats.org/officeDocument/2006/relationships/image" Target="media/image566.wmf"/><Relationship Id="rId2040" Type="http://schemas.openxmlformats.org/officeDocument/2006/relationships/image" Target="media/image847.wmf"/><Relationship Id="rId2138" Type="http://schemas.openxmlformats.org/officeDocument/2006/relationships/oleObject" Target="embeddings/oleObject1233.bin"/><Relationship Id="rId2692" Type="http://schemas.openxmlformats.org/officeDocument/2006/relationships/image" Target="media/image1106.wmf"/><Relationship Id="rId2997" Type="http://schemas.openxmlformats.org/officeDocument/2006/relationships/oleObject" Target="embeddings/oleObject1760.bin"/><Relationship Id="rId664" Type="http://schemas.openxmlformats.org/officeDocument/2006/relationships/image" Target="media/image288.wmf"/><Relationship Id="rId871" Type="http://schemas.openxmlformats.org/officeDocument/2006/relationships/image" Target="media/image393.wmf"/><Relationship Id="rId969" Type="http://schemas.openxmlformats.org/officeDocument/2006/relationships/image" Target="media/image436.wmf"/><Relationship Id="rId1599" Type="http://schemas.openxmlformats.org/officeDocument/2006/relationships/oleObject" Target="embeddings/oleObject920.bin"/><Relationship Id="rId2345" Type="http://schemas.openxmlformats.org/officeDocument/2006/relationships/oleObject" Target="embeddings/oleObject1358.bin"/><Relationship Id="rId2552" Type="http://schemas.openxmlformats.org/officeDocument/2006/relationships/image" Target="media/image1049.wmf"/><Relationship Id="rId317" Type="http://schemas.openxmlformats.org/officeDocument/2006/relationships/oleObject" Target="embeddings/oleObject175.bin"/><Relationship Id="rId524" Type="http://schemas.openxmlformats.org/officeDocument/2006/relationships/image" Target="media/image223.wmf"/><Relationship Id="rId731" Type="http://schemas.openxmlformats.org/officeDocument/2006/relationships/oleObject" Target="embeddings/oleObject401.bin"/><Relationship Id="rId1154" Type="http://schemas.openxmlformats.org/officeDocument/2006/relationships/image" Target="media/image509.wmf"/><Relationship Id="rId1361" Type="http://schemas.openxmlformats.org/officeDocument/2006/relationships/oleObject" Target="embeddings/oleObject764.bin"/><Relationship Id="rId1459" Type="http://schemas.openxmlformats.org/officeDocument/2006/relationships/image" Target="media/image621.wmf"/><Relationship Id="rId2205" Type="http://schemas.openxmlformats.org/officeDocument/2006/relationships/oleObject" Target="embeddings/oleObject1279.bin"/><Relationship Id="rId2412" Type="http://schemas.openxmlformats.org/officeDocument/2006/relationships/image" Target="media/image996.wmf"/><Relationship Id="rId2857" Type="http://schemas.openxmlformats.org/officeDocument/2006/relationships/oleObject" Target="embeddings/oleObject1660.bin"/><Relationship Id="rId98" Type="http://schemas.openxmlformats.org/officeDocument/2006/relationships/oleObject" Target="embeddings/oleObject49.bin"/><Relationship Id="rId829" Type="http://schemas.openxmlformats.org/officeDocument/2006/relationships/image" Target="media/image367.wmf"/><Relationship Id="rId1014" Type="http://schemas.openxmlformats.org/officeDocument/2006/relationships/oleObject" Target="embeddings/oleObject554.bin"/><Relationship Id="rId1221" Type="http://schemas.openxmlformats.org/officeDocument/2006/relationships/oleObject" Target="embeddings/oleObject677.bin"/><Relationship Id="rId1666" Type="http://schemas.openxmlformats.org/officeDocument/2006/relationships/oleObject" Target="embeddings/oleObject959.bin"/><Relationship Id="rId1873" Type="http://schemas.openxmlformats.org/officeDocument/2006/relationships/image" Target="media/image782.wmf"/><Relationship Id="rId2717" Type="http://schemas.openxmlformats.org/officeDocument/2006/relationships/oleObject" Target="embeddings/oleObject1578.bin"/><Relationship Id="rId2924" Type="http://schemas.openxmlformats.org/officeDocument/2006/relationships/oleObject" Target="embeddings/oleObject1706.bin"/><Relationship Id="rId1319" Type="http://schemas.openxmlformats.org/officeDocument/2006/relationships/image" Target="media/image577.wmf"/><Relationship Id="rId1526" Type="http://schemas.openxmlformats.org/officeDocument/2006/relationships/image" Target="media/image642.wmf"/><Relationship Id="rId1733" Type="http://schemas.openxmlformats.org/officeDocument/2006/relationships/image" Target="media/image727.wmf"/><Relationship Id="rId1940" Type="http://schemas.openxmlformats.org/officeDocument/2006/relationships/image" Target="media/image807.wmf"/><Relationship Id="rId3186" Type="http://schemas.openxmlformats.org/officeDocument/2006/relationships/oleObject" Target="embeddings/oleObject1910.bin"/><Relationship Id="rId25" Type="http://schemas.openxmlformats.org/officeDocument/2006/relationships/image" Target="media/image9.wmf"/><Relationship Id="rId1800" Type="http://schemas.openxmlformats.org/officeDocument/2006/relationships/image" Target="media/image754.wmf"/><Relationship Id="rId3046" Type="http://schemas.openxmlformats.org/officeDocument/2006/relationships/oleObject" Target="embeddings/oleObject1805.bin"/><Relationship Id="rId174" Type="http://schemas.openxmlformats.org/officeDocument/2006/relationships/image" Target="media/image75.wmf"/><Relationship Id="rId381" Type="http://schemas.openxmlformats.org/officeDocument/2006/relationships/oleObject" Target="embeddings/oleObject213.bin"/><Relationship Id="rId2062" Type="http://schemas.openxmlformats.org/officeDocument/2006/relationships/image" Target="media/image856.wmf"/><Relationship Id="rId3113" Type="http://schemas.openxmlformats.org/officeDocument/2006/relationships/oleObject" Target="embeddings/oleObject1870.bin"/><Relationship Id="rId241" Type="http://schemas.openxmlformats.org/officeDocument/2006/relationships/image" Target="media/image106.wmf"/><Relationship Id="rId479" Type="http://schemas.openxmlformats.org/officeDocument/2006/relationships/image" Target="media/image205.wmf"/><Relationship Id="rId686" Type="http://schemas.openxmlformats.org/officeDocument/2006/relationships/image" Target="media/image299.wmf"/><Relationship Id="rId893" Type="http://schemas.openxmlformats.org/officeDocument/2006/relationships/oleObject" Target="embeddings/oleObject483.bin"/><Relationship Id="rId2367" Type="http://schemas.openxmlformats.org/officeDocument/2006/relationships/oleObject" Target="embeddings/oleObject1371.bin"/><Relationship Id="rId2574" Type="http://schemas.openxmlformats.org/officeDocument/2006/relationships/image" Target="media/image1060.wmf"/><Relationship Id="rId2781" Type="http://schemas.openxmlformats.org/officeDocument/2006/relationships/oleObject" Target="embeddings/oleObject1618.bin"/><Relationship Id="rId339" Type="http://schemas.openxmlformats.org/officeDocument/2006/relationships/image" Target="media/image143.wmf"/><Relationship Id="rId546" Type="http://schemas.openxmlformats.org/officeDocument/2006/relationships/image" Target="media/image233.wmf"/><Relationship Id="rId753" Type="http://schemas.openxmlformats.org/officeDocument/2006/relationships/oleObject" Target="embeddings/oleObject412.bin"/><Relationship Id="rId1176" Type="http://schemas.openxmlformats.org/officeDocument/2006/relationships/oleObject" Target="embeddings/oleObject652.bin"/><Relationship Id="rId1383" Type="http://schemas.openxmlformats.org/officeDocument/2006/relationships/oleObject" Target="embeddings/oleObject777.bin"/><Relationship Id="rId2227" Type="http://schemas.openxmlformats.org/officeDocument/2006/relationships/image" Target="media/image914.wmf"/><Relationship Id="rId2434" Type="http://schemas.openxmlformats.org/officeDocument/2006/relationships/oleObject" Target="embeddings/oleObject1407.bin"/><Relationship Id="rId2879" Type="http://schemas.openxmlformats.org/officeDocument/2006/relationships/oleObject" Target="embeddings/oleObject1674.bin"/><Relationship Id="rId101" Type="http://schemas.openxmlformats.org/officeDocument/2006/relationships/oleObject" Target="embeddings/oleObject51.bin"/><Relationship Id="rId406" Type="http://schemas.openxmlformats.org/officeDocument/2006/relationships/image" Target="media/image172.wmf"/><Relationship Id="rId960" Type="http://schemas.openxmlformats.org/officeDocument/2006/relationships/oleObject" Target="embeddings/oleObject520.bin"/><Relationship Id="rId1036" Type="http://schemas.openxmlformats.org/officeDocument/2006/relationships/oleObject" Target="embeddings/oleObject569.bin"/><Relationship Id="rId1243" Type="http://schemas.openxmlformats.org/officeDocument/2006/relationships/image" Target="media/image541.wmf"/><Relationship Id="rId1590" Type="http://schemas.openxmlformats.org/officeDocument/2006/relationships/oleObject" Target="embeddings/oleObject915.bin"/><Relationship Id="rId1688" Type="http://schemas.openxmlformats.org/officeDocument/2006/relationships/oleObject" Target="embeddings/oleObject970.bin"/><Relationship Id="rId1895" Type="http://schemas.openxmlformats.org/officeDocument/2006/relationships/image" Target="media/image790.wmf"/><Relationship Id="rId2641" Type="http://schemas.openxmlformats.org/officeDocument/2006/relationships/oleObject" Target="embeddings/oleObject1538.bin"/><Relationship Id="rId2739" Type="http://schemas.openxmlformats.org/officeDocument/2006/relationships/oleObject" Target="embeddings/oleObject1589.bin"/><Relationship Id="rId2946" Type="http://schemas.openxmlformats.org/officeDocument/2006/relationships/oleObject" Target="embeddings/oleObject1726.bin"/><Relationship Id="rId613" Type="http://schemas.openxmlformats.org/officeDocument/2006/relationships/image" Target="media/image263.wmf"/><Relationship Id="rId820" Type="http://schemas.openxmlformats.org/officeDocument/2006/relationships/image" Target="media/image364.wmf"/><Relationship Id="rId918" Type="http://schemas.openxmlformats.org/officeDocument/2006/relationships/image" Target="media/image411.wmf"/><Relationship Id="rId1450" Type="http://schemas.openxmlformats.org/officeDocument/2006/relationships/oleObject" Target="embeddings/oleObject823.bin"/><Relationship Id="rId1548" Type="http://schemas.openxmlformats.org/officeDocument/2006/relationships/oleObject" Target="embeddings/oleObject889.bin"/><Relationship Id="rId1755" Type="http://schemas.openxmlformats.org/officeDocument/2006/relationships/image" Target="media/image736.wmf"/><Relationship Id="rId2501" Type="http://schemas.openxmlformats.org/officeDocument/2006/relationships/oleObject" Target="embeddings/oleObject1442.bin"/><Relationship Id="rId1103" Type="http://schemas.openxmlformats.org/officeDocument/2006/relationships/image" Target="media/image489.wmf"/><Relationship Id="rId1310" Type="http://schemas.openxmlformats.org/officeDocument/2006/relationships/image" Target="media/image574.wmf"/><Relationship Id="rId1408" Type="http://schemas.openxmlformats.org/officeDocument/2006/relationships/image" Target="media/image604.wmf"/><Relationship Id="rId1962" Type="http://schemas.openxmlformats.org/officeDocument/2006/relationships/oleObject" Target="embeddings/oleObject1136.bin"/><Relationship Id="rId2806" Type="http://schemas.openxmlformats.org/officeDocument/2006/relationships/image" Target="media/image1149.wmf"/><Relationship Id="rId47" Type="http://schemas.openxmlformats.org/officeDocument/2006/relationships/oleObject" Target="embeddings/oleObject22.bin"/><Relationship Id="rId1615" Type="http://schemas.openxmlformats.org/officeDocument/2006/relationships/oleObject" Target="embeddings/oleObject929.bin"/><Relationship Id="rId1822" Type="http://schemas.openxmlformats.org/officeDocument/2006/relationships/image" Target="media/image761.wmf"/><Relationship Id="rId3068" Type="http://schemas.openxmlformats.org/officeDocument/2006/relationships/oleObject" Target="embeddings/oleObject1826.bin"/><Relationship Id="rId196" Type="http://schemas.openxmlformats.org/officeDocument/2006/relationships/oleObject" Target="embeddings/oleObject103.bin"/><Relationship Id="rId2084" Type="http://schemas.openxmlformats.org/officeDocument/2006/relationships/image" Target="media/image866.emf"/><Relationship Id="rId2291" Type="http://schemas.openxmlformats.org/officeDocument/2006/relationships/oleObject" Target="embeddings/oleObject1330.bin"/><Relationship Id="rId3135" Type="http://schemas.openxmlformats.org/officeDocument/2006/relationships/oleObject" Target="embeddings/oleObject1884.bin"/><Relationship Id="rId263" Type="http://schemas.openxmlformats.org/officeDocument/2006/relationships/image" Target="media/image111.wmf"/><Relationship Id="rId470" Type="http://schemas.openxmlformats.org/officeDocument/2006/relationships/image" Target="media/image202.wmf"/><Relationship Id="rId2151" Type="http://schemas.openxmlformats.org/officeDocument/2006/relationships/image" Target="media/image892.wmf"/><Relationship Id="rId2389" Type="http://schemas.openxmlformats.org/officeDocument/2006/relationships/image" Target="media/image984.wmf"/><Relationship Id="rId2596" Type="http://schemas.openxmlformats.org/officeDocument/2006/relationships/image" Target="media/image1070.wmf"/><Relationship Id="rId3202" Type="http://schemas.openxmlformats.org/officeDocument/2006/relationships/oleObject" Target="embeddings/oleObject1922.bin"/><Relationship Id="rId123" Type="http://schemas.openxmlformats.org/officeDocument/2006/relationships/image" Target="media/image51.wmf"/><Relationship Id="rId330" Type="http://schemas.openxmlformats.org/officeDocument/2006/relationships/image" Target="media/image139.wmf"/><Relationship Id="rId568" Type="http://schemas.openxmlformats.org/officeDocument/2006/relationships/image" Target="media/image243.wmf"/><Relationship Id="rId775" Type="http://schemas.openxmlformats.org/officeDocument/2006/relationships/oleObject" Target="embeddings/oleObject423.bin"/><Relationship Id="rId982" Type="http://schemas.openxmlformats.org/officeDocument/2006/relationships/oleObject" Target="embeddings/oleObject531.bin"/><Relationship Id="rId1198" Type="http://schemas.openxmlformats.org/officeDocument/2006/relationships/oleObject" Target="embeddings/oleObject664.bin"/><Relationship Id="rId2011" Type="http://schemas.openxmlformats.org/officeDocument/2006/relationships/oleObject" Target="embeddings/oleObject1163.bin"/><Relationship Id="rId2249" Type="http://schemas.openxmlformats.org/officeDocument/2006/relationships/oleObject" Target="embeddings/oleObject1307.bin"/><Relationship Id="rId2456" Type="http://schemas.openxmlformats.org/officeDocument/2006/relationships/image" Target="media/image1017.wmf"/><Relationship Id="rId2663" Type="http://schemas.openxmlformats.org/officeDocument/2006/relationships/oleObject" Target="embeddings/oleObject1547.bin"/><Relationship Id="rId2870" Type="http://schemas.openxmlformats.org/officeDocument/2006/relationships/oleObject" Target="embeddings/oleObject1667.bin"/><Relationship Id="rId428" Type="http://schemas.openxmlformats.org/officeDocument/2006/relationships/oleObject" Target="embeddings/oleObject237.bin"/><Relationship Id="rId635" Type="http://schemas.openxmlformats.org/officeDocument/2006/relationships/oleObject" Target="embeddings/oleObject353.bin"/><Relationship Id="rId842" Type="http://schemas.openxmlformats.org/officeDocument/2006/relationships/image" Target="media/image379.wmf"/><Relationship Id="rId1058" Type="http://schemas.openxmlformats.org/officeDocument/2006/relationships/oleObject" Target="embeddings/oleObject580.bin"/><Relationship Id="rId1265" Type="http://schemas.openxmlformats.org/officeDocument/2006/relationships/oleObject" Target="embeddings/oleObject705.bin"/><Relationship Id="rId1472" Type="http://schemas.openxmlformats.org/officeDocument/2006/relationships/oleObject" Target="embeddings/oleObject838.bin"/><Relationship Id="rId2109" Type="http://schemas.openxmlformats.org/officeDocument/2006/relationships/image" Target="media/image875.wmf"/><Relationship Id="rId2316" Type="http://schemas.openxmlformats.org/officeDocument/2006/relationships/image" Target="media/image954.wmf"/><Relationship Id="rId2523" Type="http://schemas.openxmlformats.org/officeDocument/2006/relationships/image" Target="media/image1043.wmf"/><Relationship Id="rId2730" Type="http://schemas.openxmlformats.org/officeDocument/2006/relationships/image" Target="media/image1123.wmf"/><Relationship Id="rId2968" Type="http://schemas.openxmlformats.org/officeDocument/2006/relationships/image" Target="media/image1206.wmf"/><Relationship Id="rId702" Type="http://schemas.openxmlformats.org/officeDocument/2006/relationships/image" Target="media/image307.wmf"/><Relationship Id="rId1125" Type="http://schemas.openxmlformats.org/officeDocument/2006/relationships/oleObject" Target="embeddings/oleObject619.bin"/><Relationship Id="rId1332" Type="http://schemas.openxmlformats.org/officeDocument/2006/relationships/oleObject" Target="embeddings/oleObject741.bin"/><Relationship Id="rId1777" Type="http://schemas.openxmlformats.org/officeDocument/2006/relationships/oleObject" Target="embeddings/oleObject1024.bin"/><Relationship Id="rId1984" Type="http://schemas.openxmlformats.org/officeDocument/2006/relationships/image" Target="media/image823.wmf"/><Relationship Id="rId2828" Type="http://schemas.openxmlformats.org/officeDocument/2006/relationships/image" Target="media/image1161.wmf"/><Relationship Id="rId69" Type="http://schemas.openxmlformats.org/officeDocument/2006/relationships/image" Target="media/image28.wmf"/><Relationship Id="rId1637" Type="http://schemas.openxmlformats.org/officeDocument/2006/relationships/image" Target="media/image687.wmf"/><Relationship Id="rId1844" Type="http://schemas.openxmlformats.org/officeDocument/2006/relationships/oleObject" Target="embeddings/oleObject1063.bin"/><Relationship Id="rId1704" Type="http://schemas.openxmlformats.org/officeDocument/2006/relationships/image" Target="media/image717.wmf"/><Relationship Id="rId3157" Type="http://schemas.openxmlformats.org/officeDocument/2006/relationships/image" Target="media/image1239.wmf"/><Relationship Id="rId285" Type="http://schemas.openxmlformats.org/officeDocument/2006/relationships/image" Target="media/image119.wmf"/><Relationship Id="rId1911" Type="http://schemas.openxmlformats.org/officeDocument/2006/relationships/oleObject" Target="embeddings/oleObject1103.bin"/><Relationship Id="rId492" Type="http://schemas.openxmlformats.org/officeDocument/2006/relationships/image" Target="media/image211.wmf"/><Relationship Id="rId797" Type="http://schemas.openxmlformats.org/officeDocument/2006/relationships/oleObject" Target="embeddings/oleObject435.bin"/><Relationship Id="rId2173" Type="http://schemas.openxmlformats.org/officeDocument/2006/relationships/oleObject" Target="embeddings/oleObject1254.bin"/><Relationship Id="rId2380" Type="http://schemas.openxmlformats.org/officeDocument/2006/relationships/oleObject" Target="embeddings/oleObject1379.bin"/><Relationship Id="rId2478" Type="http://schemas.openxmlformats.org/officeDocument/2006/relationships/image" Target="media/image1028.wmf"/><Relationship Id="rId3017" Type="http://schemas.openxmlformats.org/officeDocument/2006/relationships/oleObject" Target="embeddings/oleObject1778.bin"/><Relationship Id="rId145" Type="http://schemas.openxmlformats.org/officeDocument/2006/relationships/image" Target="media/image62.wmf"/><Relationship Id="rId352" Type="http://schemas.openxmlformats.org/officeDocument/2006/relationships/oleObject" Target="embeddings/oleObject194.bin"/><Relationship Id="rId1287" Type="http://schemas.openxmlformats.org/officeDocument/2006/relationships/oleObject" Target="embeddings/oleObject716.bin"/><Relationship Id="rId2033" Type="http://schemas.openxmlformats.org/officeDocument/2006/relationships/oleObject" Target="embeddings/oleObject1175.bin"/><Relationship Id="rId2240" Type="http://schemas.openxmlformats.org/officeDocument/2006/relationships/oleObject" Target="embeddings/oleObject1302.bin"/><Relationship Id="rId2685" Type="http://schemas.openxmlformats.org/officeDocument/2006/relationships/oleObject" Target="embeddings/oleObject1560.bin"/><Relationship Id="rId2892" Type="http://schemas.openxmlformats.org/officeDocument/2006/relationships/image" Target="media/image1185.wmf"/><Relationship Id="rId212" Type="http://schemas.openxmlformats.org/officeDocument/2006/relationships/oleObject" Target="embeddings/oleObject112.bin"/><Relationship Id="rId657" Type="http://schemas.openxmlformats.org/officeDocument/2006/relationships/oleObject" Target="embeddings/oleObject364.bin"/><Relationship Id="rId864" Type="http://schemas.openxmlformats.org/officeDocument/2006/relationships/oleObject" Target="embeddings/oleObject466.bin"/><Relationship Id="rId1494" Type="http://schemas.openxmlformats.org/officeDocument/2006/relationships/image" Target="media/image629.wmf"/><Relationship Id="rId1799" Type="http://schemas.openxmlformats.org/officeDocument/2006/relationships/oleObject" Target="embeddings/oleObject1037.bin"/><Relationship Id="rId2100" Type="http://schemas.openxmlformats.org/officeDocument/2006/relationships/oleObject" Target="embeddings/oleObject1213.bin"/><Relationship Id="rId2338" Type="http://schemas.openxmlformats.org/officeDocument/2006/relationships/image" Target="media/image965.wmf"/><Relationship Id="rId2545" Type="http://schemas.openxmlformats.org/officeDocument/2006/relationships/oleObject" Target="embeddings/oleObject1478.bin"/><Relationship Id="rId2752" Type="http://schemas.openxmlformats.org/officeDocument/2006/relationships/image" Target="media/image1133.wmf"/><Relationship Id="rId517" Type="http://schemas.openxmlformats.org/officeDocument/2006/relationships/oleObject" Target="embeddings/oleObject287.bin"/><Relationship Id="rId724" Type="http://schemas.openxmlformats.org/officeDocument/2006/relationships/image" Target="media/image318.wmf"/><Relationship Id="rId931" Type="http://schemas.openxmlformats.org/officeDocument/2006/relationships/oleObject" Target="embeddings/oleObject507.bin"/><Relationship Id="rId1147" Type="http://schemas.openxmlformats.org/officeDocument/2006/relationships/image" Target="media/image506.wmf"/><Relationship Id="rId1354" Type="http://schemas.openxmlformats.org/officeDocument/2006/relationships/oleObject" Target="embeddings/oleObject757.bin"/><Relationship Id="rId1561" Type="http://schemas.openxmlformats.org/officeDocument/2006/relationships/image" Target="media/image653.wmf"/><Relationship Id="rId2405" Type="http://schemas.openxmlformats.org/officeDocument/2006/relationships/image" Target="media/image993.wmf"/><Relationship Id="rId2612" Type="http://schemas.openxmlformats.org/officeDocument/2006/relationships/oleObject" Target="embeddings/oleObject1517.bin"/><Relationship Id="rId60" Type="http://schemas.openxmlformats.org/officeDocument/2006/relationships/oleObject" Target="embeddings/oleObject30.bin"/><Relationship Id="rId1007" Type="http://schemas.openxmlformats.org/officeDocument/2006/relationships/oleObject" Target="embeddings/oleObject549.bin"/><Relationship Id="rId1214" Type="http://schemas.openxmlformats.org/officeDocument/2006/relationships/oleObject" Target="embeddings/oleObject673.bin"/><Relationship Id="rId1421" Type="http://schemas.openxmlformats.org/officeDocument/2006/relationships/oleObject" Target="embeddings/oleObject806.bin"/><Relationship Id="rId1659" Type="http://schemas.openxmlformats.org/officeDocument/2006/relationships/oleObject" Target="embeddings/oleObject955.bin"/><Relationship Id="rId1866" Type="http://schemas.openxmlformats.org/officeDocument/2006/relationships/oleObject" Target="embeddings/oleObject1077.bin"/><Relationship Id="rId2917" Type="http://schemas.openxmlformats.org/officeDocument/2006/relationships/oleObject" Target="embeddings/oleObject1700.bin"/><Relationship Id="rId3081" Type="http://schemas.openxmlformats.org/officeDocument/2006/relationships/oleObject" Target="embeddings/oleObject1839.bin"/><Relationship Id="rId1519" Type="http://schemas.openxmlformats.org/officeDocument/2006/relationships/image" Target="media/image639.wmf"/><Relationship Id="rId1726" Type="http://schemas.openxmlformats.org/officeDocument/2006/relationships/image" Target="media/image724.wmf"/><Relationship Id="rId1933" Type="http://schemas.openxmlformats.org/officeDocument/2006/relationships/oleObject" Target="embeddings/oleObject1116.bin"/><Relationship Id="rId3179" Type="http://schemas.openxmlformats.org/officeDocument/2006/relationships/oleObject" Target="embeddings/oleObject1906.bin"/><Relationship Id="rId18" Type="http://schemas.openxmlformats.org/officeDocument/2006/relationships/oleObject" Target="embeddings/oleObject6.bin"/><Relationship Id="rId2195" Type="http://schemas.openxmlformats.org/officeDocument/2006/relationships/image" Target="media/image906.wmf"/><Relationship Id="rId3039" Type="http://schemas.openxmlformats.org/officeDocument/2006/relationships/oleObject" Target="embeddings/oleObject1798.bin"/><Relationship Id="rId167" Type="http://schemas.openxmlformats.org/officeDocument/2006/relationships/oleObject" Target="embeddings/oleObject88.bin"/><Relationship Id="rId374" Type="http://schemas.openxmlformats.org/officeDocument/2006/relationships/oleObject" Target="embeddings/oleObject207.bin"/><Relationship Id="rId581" Type="http://schemas.openxmlformats.org/officeDocument/2006/relationships/oleObject" Target="embeddings/oleObject324.bin"/><Relationship Id="rId2055" Type="http://schemas.openxmlformats.org/officeDocument/2006/relationships/oleObject" Target="embeddings/oleObject1188.bin"/><Relationship Id="rId2262" Type="http://schemas.openxmlformats.org/officeDocument/2006/relationships/image" Target="media/image930.wmf"/><Relationship Id="rId3106" Type="http://schemas.openxmlformats.org/officeDocument/2006/relationships/oleObject" Target="embeddings/oleObject1863.bin"/><Relationship Id="rId234" Type="http://schemas.openxmlformats.org/officeDocument/2006/relationships/image" Target="media/image103.wmf"/><Relationship Id="rId679" Type="http://schemas.openxmlformats.org/officeDocument/2006/relationships/oleObject" Target="embeddings/oleObject375.bin"/><Relationship Id="rId886" Type="http://schemas.openxmlformats.org/officeDocument/2006/relationships/oleObject" Target="embeddings/oleObject478.bin"/><Relationship Id="rId2567" Type="http://schemas.openxmlformats.org/officeDocument/2006/relationships/oleObject" Target="embeddings/oleObject1490.bin"/><Relationship Id="rId2774" Type="http://schemas.openxmlformats.org/officeDocument/2006/relationships/oleObject" Target="embeddings/oleObject1611.bin"/><Relationship Id="rId2" Type="http://schemas.openxmlformats.org/officeDocument/2006/relationships/numbering" Target="numbering.xml"/><Relationship Id="rId441" Type="http://schemas.openxmlformats.org/officeDocument/2006/relationships/image" Target="media/image189.wmf"/><Relationship Id="rId539" Type="http://schemas.openxmlformats.org/officeDocument/2006/relationships/oleObject" Target="embeddings/oleObject301.bin"/><Relationship Id="rId746" Type="http://schemas.openxmlformats.org/officeDocument/2006/relationships/image" Target="media/image329.wmf"/><Relationship Id="rId1071" Type="http://schemas.openxmlformats.org/officeDocument/2006/relationships/oleObject" Target="embeddings/oleObject587.bin"/><Relationship Id="rId1169" Type="http://schemas.openxmlformats.org/officeDocument/2006/relationships/oleObject" Target="embeddings/oleObject646.bin"/><Relationship Id="rId1376" Type="http://schemas.openxmlformats.org/officeDocument/2006/relationships/oleObject" Target="embeddings/oleObject772.bin"/><Relationship Id="rId1583" Type="http://schemas.openxmlformats.org/officeDocument/2006/relationships/oleObject" Target="embeddings/oleObject911.bin"/><Relationship Id="rId2122" Type="http://schemas.openxmlformats.org/officeDocument/2006/relationships/oleObject" Target="embeddings/oleObject1224.bin"/><Relationship Id="rId2427" Type="http://schemas.openxmlformats.org/officeDocument/2006/relationships/oleObject" Target="embeddings/oleObject1403.bin"/><Relationship Id="rId2981" Type="http://schemas.openxmlformats.org/officeDocument/2006/relationships/oleObject" Target="embeddings/oleObject1748.bin"/><Relationship Id="rId301" Type="http://schemas.openxmlformats.org/officeDocument/2006/relationships/image" Target="media/image127.wmf"/><Relationship Id="rId953" Type="http://schemas.openxmlformats.org/officeDocument/2006/relationships/image" Target="media/image429.wmf"/><Relationship Id="rId1029" Type="http://schemas.openxmlformats.org/officeDocument/2006/relationships/oleObject" Target="embeddings/oleObject565.bin"/><Relationship Id="rId1236" Type="http://schemas.openxmlformats.org/officeDocument/2006/relationships/image" Target="media/image538.wmf"/><Relationship Id="rId1790" Type="http://schemas.openxmlformats.org/officeDocument/2006/relationships/oleObject" Target="embeddings/oleObject1032.bin"/><Relationship Id="rId1888" Type="http://schemas.openxmlformats.org/officeDocument/2006/relationships/oleObject" Target="embeddings/oleObject1089.bin"/><Relationship Id="rId2634" Type="http://schemas.openxmlformats.org/officeDocument/2006/relationships/image" Target="media/image1079.wmf"/><Relationship Id="rId2841" Type="http://schemas.openxmlformats.org/officeDocument/2006/relationships/oleObject" Target="embeddings/oleObject1652.bin"/><Relationship Id="rId2939" Type="http://schemas.openxmlformats.org/officeDocument/2006/relationships/oleObject" Target="embeddings/oleObject1719.bin"/><Relationship Id="rId82" Type="http://schemas.openxmlformats.org/officeDocument/2006/relationships/oleObject" Target="embeddings/oleObject41.bin"/><Relationship Id="rId606" Type="http://schemas.openxmlformats.org/officeDocument/2006/relationships/image" Target="media/image259.wmf"/><Relationship Id="rId813" Type="http://schemas.openxmlformats.org/officeDocument/2006/relationships/oleObject" Target="embeddings/oleObject444.bin"/><Relationship Id="rId1443" Type="http://schemas.openxmlformats.org/officeDocument/2006/relationships/image" Target="media/image617.wmf"/><Relationship Id="rId1650" Type="http://schemas.openxmlformats.org/officeDocument/2006/relationships/image" Target="media/image692.wmf"/><Relationship Id="rId1748" Type="http://schemas.openxmlformats.org/officeDocument/2006/relationships/oleObject" Target="embeddings/oleObject1006.bin"/><Relationship Id="rId2701" Type="http://schemas.openxmlformats.org/officeDocument/2006/relationships/image" Target="media/image1109.wmf"/><Relationship Id="rId1303" Type="http://schemas.openxmlformats.org/officeDocument/2006/relationships/oleObject" Target="embeddings/oleObject724.bin"/><Relationship Id="rId1510" Type="http://schemas.openxmlformats.org/officeDocument/2006/relationships/oleObject" Target="embeddings/oleObject865.bin"/><Relationship Id="rId1955" Type="http://schemas.openxmlformats.org/officeDocument/2006/relationships/image" Target="media/image812.wmf"/><Relationship Id="rId3170" Type="http://schemas.openxmlformats.org/officeDocument/2006/relationships/image" Target="media/image1245.wmf"/><Relationship Id="rId1608" Type="http://schemas.openxmlformats.org/officeDocument/2006/relationships/image" Target="media/image674.wmf"/><Relationship Id="rId1815" Type="http://schemas.openxmlformats.org/officeDocument/2006/relationships/oleObject" Target="embeddings/oleObject1047.bin"/><Relationship Id="rId3030" Type="http://schemas.openxmlformats.org/officeDocument/2006/relationships/image" Target="media/image1217.wmf"/><Relationship Id="rId189" Type="http://schemas.openxmlformats.org/officeDocument/2006/relationships/image" Target="media/image82.wmf"/><Relationship Id="rId396" Type="http://schemas.openxmlformats.org/officeDocument/2006/relationships/image" Target="media/image167.wmf"/><Relationship Id="rId2077" Type="http://schemas.openxmlformats.org/officeDocument/2006/relationships/oleObject" Target="embeddings/oleObject1200.bin"/><Relationship Id="rId2284" Type="http://schemas.openxmlformats.org/officeDocument/2006/relationships/image" Target="media/image940.wmf"/><Relationship Id="rId2491" Type="http://schemas.openxmlformats.org/officeDocument/2006/relationships/oleObject" Target="embeddings/oleObject1436.bin"/><Relationship Id="rId3128" Type="http://schemas.openxmlformats.org/officeDocument/2006/relationships/image" Target="media/image1224.wmf"/><Relationship Id="rId256" Type="http://schemas.openxmlformats.org/officeDocument/2006/relationships/oleObject" Target="embeddings/oleObject139.bin"/><Relationship Id="rId463" Type="http://schemas.openxmlformats.org/officeDocument/2006/relationships/oleObject" Target="embeddings/oleObject256.bin"/><Relationship Id="rId670" Type="http://schemas.openxmlformats.org/officeDocument/2006/relationships/image" Target="media/image291.wmf"/><Relationship Id="rId1093" Type="http://schemas.openxmlformats.org/officeDocument/2006/relationships/image" Target="media/image485.wmf"/><Relationship Id="rId2144" Type="http://schemas.openxmlformats.org/officeDocument/2006/relationships/oleObject" Target="embeddings/oleObject1237.bin"/><Relationship Id="rId2351" Type="http://schemas.openxmlformats.org/officeDocument/2006/relationships/image" Target="media/image969.wmf"/><Relationship Id="rId2589" Type="http://schemas.openxmlformats.org/officeDocument/2006/relationships/oleObject" Target="embeddings/oleObject1502.bin"/><Relationship Id="rId2796" Type="http://schemas.openxmlformats.org/officeDocument/2006/relationships/image" Target="media/image1144.wmf"/><Relationship Id="rId116" Type="http://schemas.openxmlformats.org/officeDocument/2006/relationships/oleObject" Target="embeddings/oleObject60.bin"/><Relationship Id="rId323" Type="http://schemas.openxmlformats.org/officeDocument/2006/relationships/oleObject" Target="embeddings/oleObject180.bin"/><Relationship Id="rId530" Type="http://schemas.openxmlformats.org/officeDocument/2006/relationships/oleObject" Target="embeddings/oleObject296.bin"/><Relationship Id="rId768" Type="http://schemas.openxmlformats.org/officeDocument/2006/relationships/image" Target="media/image340.wmf"/><Relationship Id="rId975" Type="http://schemas.openxmlformats.org/officeDocument/2006/relationships/image" Target="media/image439.wmf"/><Relationship Id="rId1160" Type="http://schemas.openxmlformats.org/officeDocument/2006/relationships/oleObject" Target="embeddings/oleObject640.bin"/><Relationship Id="rId1398" Type="http://schemas.openxmlformats.org/officeDocument/2006/relationships/oleObject" Target="embeddings/oleObject788.bin"/><Relationship Id="rId2004" Type="http://schemas.openxmlformats.org/officeDocument/2006/relationships/image" Target="media/image831.wmf"/><Relationship Id="rId2211" Type="http://schemas.openxmlformats.org/officeDocument/2006/relationships/oleObject" Target="embeddings/oleObject1283.bin"/><Relationship Id="rId2449" Type="http://schemas.openxmlformats.org/officeDocument/2006/relationships/image" Target="media/image1014.wmf"/><Relationship Id="rId2656" Type="http://schemas.openxmlformats.org/officeDocument/2006/relationships/oleObject" Target="embeddings/oleObject1545.bin"/><Relationship Id="rId2863" Type="http://schemas.openxmlformats.org/officeDocument/2006/relationships/image" Target="media/image1176.wmf"/><Relationship Id="rId628" Type="http://schemas.openxmlformats.org/officeDocument/2006/relationships/image" Target="media/image270.wmf"/><Relationship Id="rId835" Type="http://schemas.openxmlformats.org/officeDocument/2006/relationships/image" Target="media/image372.wmf"/><Relationship Id="rId1258" Type="http://schemas.openxmlformats.org/officeDocument/2006/relationships/oleObject" Target="embeddings/oleObject701.bin"/><Relationship Id="rId1465" Type="http://schemas.openxmlformats.org/officeDocument/2006/relationships/oleObject" Target="embeddings/oleObject833.bin"/><Relationship Id="rId1672" Type="http://schemas.openxmlformats.org/officeDocument/2006/relationships/oleObject" Target="embeddings/oleObject962.bin"/><Relationship Id="rId2309" Type="http://schemas.openxmlformats.org/officeDocument/2006/relationships/oleObject" Target="embeddings/oleObject1338.bin"/><Relationship Id="rId2516" Type="http://schemas.openxmlformats.org/officeDocument/2006/relationships/image" Target="media/image1041.wmf"/><Relationship Id="rId2723" Type="http://schemas.openxmlformats.org/officeDocument/2006/relationships/oleObject" Target="embeddings/oleObject1581.bin"/><Relationship Id="rId1020" Type="http://schemas.openxmlformats.org/officeDocument/2006/relationships/oleObject" Target="embeddings/oleObject557.bin"/><Relationship Id="rId1118" Type="http://schemas.openxmlformats.org/officeDocument/2006/relationships/image" Target="media/image495.wmf"/><Relationship Id="rId1325" Type="http://schemas.openxmlformats.org/officeDocument/2006/relationships/image" Target="media/image579.wmf"/><Relationship Id="rId1532" Type="http://schemas.openxmlformats.org/officeDocument/2006/relationships/image" Target="media/image644.wmf"/><Relationship Id="rId1977" Type="http://schemas.openxmlformats.org/officeDocument/2006/relationships/oleObject" Target="embeddings/oleObject1145.bin"/><Relationship Id="rId2930" Type="http://schemas.openxmlformats.org/officeDocument/2006/relationships/oleObject" Target="embeddings/oleObject1711.bin"/><Relationship Id="rId902" Type="http://schemas.openxmlformats.org/officeDocument/2006/relationships/oleObject" Target="embeddings/oleObject489.bin"/><Relationship Id="rId1837" Type="http://schemas.openxmlformats.org/officeDocument/2006/relationships/oleObject" Target="embeddings/oleObject1061.bin"/><Relationship Id="rId3192" Type="http://schemas.openxmlformats.org/officeDocument/2006/relationships/oleObject" Target="embeddings/oleObject1914.bin"/><Relationship Id="rId31" Type="http://schemas.openxmlformats.org/officeDocument/2006/relationships/oleObject" Target="embeddings/oleObject13.bin"/><Relationship Id="rId2099" Type="http://schemas.openxmlformats.org/officeDocument/2006/relationships/oleObject" Target="embeddings/oleObject1212.bin"/><Relationship Id="rId3052" Type="http://schemas.openxmlformats.org/officeDocument/2006/relationships/oleObject" Target="embeddings/oleObject1811.bin"/><Relationship Id="rId180" Type="http://schemas.openxmlformats.org/officeDocument/2006/relationships/oleObject" Target="embeddings/oleObject95.bin"/><Relationship Id="rId278" Type="http://schemas.openxmlformats.org/officeDocument/2006/relationships/oleObject" Target="embeddings/oleObject154.bin"/><Relationship Id="rId1904" Type="http://schemas.openxmlformats.org/officeDocument/2006/relationships/oleObject" Target="embeddings/oleObject1097.bin"/><Relationship Id="rId485" Type="http://schemas.openxmlformats.org/officeDocument/2006/relationships/image" Target="media/image208.wmf"/><Relationship Id="rId692" Type="http://schemas.openxmlformats.org/officeDocument/2006/relationships/image" Target="media/image302.wmf"/><Relationship Id="rId2166" Type="http://schemas.openxmlformats.org/officeDocument/2006/relationships/image" Target="media/image896.wmf"/><Relationship Id="rId2373" Type="http://schemas.openxmlformats.org/officeDocument/2006/relationships/image" Target="media/image977.wmf"/><Relationship Id="rId2580" Type="http://schemas.openxmlformats.org/officeDocument/2006/relationships/image" Target="media/image1063.wmf"/><Relationship Id="rId138" Type="http://schemas.openxmlformats.org/officeDocument/2006/relationships/oleObject" Target="embeddings/oleObject72.bin"/><Relationship Id="rId345" Type="http://schemas.openxmlformats.org/officeDocument/2006/relationships/image" Target="media/image146.wmf"/><Relationship Id="rId552" Type="http://schemas.openxmlformats.org/officeDocument/2006/relationships/image" Target="media/image236.wmf"/><Relationship Id="rId997" Type="http://schemas.openxmlformats.org/officeDocument/2006/relationships/oleObject" Target="embeddings/oleObject541.bin"/><Relationship Id="rId1182" Type="http://schemas.openxmlformats.org/officeDocument/2006/relationships/image" Target="media/image518.wmf"/><Relationship Id="rId2026" Type="http://schemas.openxmlformats.org/officeDocument/2006/relationships/oleObject" Target="embeddings/oleObject1171.bin"/><Relationship Id="rId2233" Type="http://schemas.openxmlformats.org/officeDocument/2006/relationships/image" Target="media/image916.wmf"/><Relationship Id="rId2440" Type="http://schemas.openxmlformats.org/officeDocument/2006/relationships/oleObject" Target="embeddings/oleObject1410.bin"/><Relationship Id="rId2678" Type="http://schemas.openxmlformats.org/officeDocument/2006/relationships/image" Target="media/image1099.wmf"/><Relationship Id="rId2885" Type="http://schemas.openxmlformats.org/officeDocument/2006/relationships/oleObject" Target="embeddings/oleObject1679.bin"/><Relationship Id="rId205" Type="http://schemas.openxmlformats.org/officeDocument/2006/relationships/image" Target="media/image89.wmf"/><Relationship Id="rId412" Type="http://schemas.openxmlformats.org/officeDocument/2006/relationships/oleObject" Target="embeddings/oleObject229.bin"/><Relationship Id="rId857" Type="http://schemas.openxmlformats.org/officeDocument/2006/relationships/image" Target="media/image387.wmf"/><Relationship Id="rId1042" Type="http://schemas.openxmlformats.org/officeDocument/2006/relationships/oleObject" Target="embeddings/oleObject572.bin"/><Relationship Id="rId1487" Type="http://schemas.openxmlformats.org/officeDocument/2006/relationships/oleObject" Target="embeddings/oleObject850.bin"/><Relationship Id="rId1694" Type="http://schemas.openxmlformats.org/officeDocument/2006/relationships/image" Target="media/image712.wmf"/><Relationship Id="rId2300" Type="http://schemas.openxmlformats.org/officeDocument/2006/relationships/image" Target="media/image947.wmf"/><Relationship Id="rId2538" Type="http://schemas.openxmlformats.org/officeDocument/2006/relationships/oleObject" Target="embeddings/oleObject1472.bin"/><Relationship Id="rId2745" Type="http://schemas.openxmlformats.org/officeDocument/2006/relationships/image" Target="media/image1130.wmf"/><Relationship Id="rId2952" Type="http://schemas.openxmlformats.org/officeDocument/2006/relationships/image" Target="media/image1198.wmf"/><Relationship Id="rId717" Type="http://schemas.openxmlformats.org/officeDocument/2006/relationships/oleObject" Target="embeddings/oleObject394.bin"/><Relationship Id="rId924" Type="http://schemas.openxmlformats.org/officeDocument/2006/relationships/oleObject" Target="embeddings/oleObject502.bin"/><Relationship Id="rId1347" Type="http://schemas.openxmlformats.org/officeDocument/2006/relationships/oleObject" Target="embeddings/oleObject750.bin"/><Relationship Id="rId1554" Type="http://schemas.openxmlformats.org/officeDocument/2006/relationships/image" Target="media/image652.wmf"/><Relationship Id="rId1761" Type="http://schemas.openxmlformats.org/officeDocument/2006/relationships/image" Target="media/image739.wmf"/><Relationship Id="rId1999" Type="http://schemas.openxmlformats.org/officeDocument/2006/relationships/oleObject" Target="embeddings/oleObject1156.bin"/><Relationship Id="rId2605" Type="http://schemas.openxmlformats.org/officeDocument/2006/relationships/oleObject" Target="embeddings/oleObject1512.bin"/><Relationship Id="rId2812" Type="http://schemas.openxmlformats.org/officeDocument/2006/relationships/image" Target="media/image1152.wmf"/><Relationship Id="rId53" Type="http://schemas.openxmlformats.org/officeDocument/2006/relationships/oleObject" Target="embeddings/oleObject26.bin"/><Relationship Id="rId1207" Type="http://schemas.openxmlformats.org/officeDocument/2006/relationships/image" Target="media/image530.wmf"/><Relationship Id="rId1414" Type="http://schemas.openxmlformats.org/officeDocument/2006/relationships/oleObject" Target="embeddings/oleObject800.bin"/><Relationship Id="rId1621" Type="http://schemas.openxmlformats.org/officeDocument/2006/relationships/oleObject" Target="embeddings/oleObject932.bin"/><Relationship Id="rId1859" Type="http://schemas.openxmlformats.org/officeDocument/2006/relationships/oleObject" Target="embeddings/oleObject1073.bin"/><Relationship Id="rId3074" Type="http://schemas.openxmlformats.org/officeDocument/2006/relationships/oleObject" Target="embeddings/oleObject1832.bin"/><Relationship Id="rId1719" Type="http://schemas.openxmlformats.org/officeDocument/2006/relationships/oleObject" Target="embeddings/oleObject989.bin"/><Relationship Id="rId1926" Type="http://schemas.openxmlformats.org/officeDocument/2006/relationships/oleObject" Target="embeddings/oleObject1111.bin"/><Relationship Id="rId2090" Type="http://schemas.openxmlformats.org/officeDocument/2006/relationships/oleObject" Target="embeddings/oleObject1205.bin"/><Relationship Id="rId2188" Type="http://schemas.openxmlformats.org/officeDocument/2006/relationships/oleObject" Target="embeddings/oleObject1265.bin"/><Relationship Id="rId2395" Type="http://schemas.openxmlformats.org/officeDocument/2006/relationships/oleObject" Target="embeddings/oleObject1388.bin"/><Relationship Id="rId3141" Type="http://schemas.openxmlformats.org/officeDocument/2006/relationships/oleObject" Target="embeddings/oleObject1887.bin"/><Relationship Id="rId367" Type="http://schemas.openxmlformats.org/officeDocument/2006/relationships/oleObject" Target="embeddings/oleObject202.bin"/><Relationship Id="rId574" Type="http://schemas.openxmlformats.org/officeDocument/2006/relationships/image" Target="media/image245.wmf"/><Relationship Id="rId2048" Type="http://schemas.openxmlformats.org/officeDocument/2006/relationships/oleObject" Target="embeddings/oleObject1183.bin"/><Relationship Id="rId2255" Type="http://schemas.openxmlformats.org/officeDocument/2006/relationships/oleObject" Target="embeddings/oleObject1310.bin"/><Relationship Id="rId3001" Type="http://schemas.openxmlformats.org/officeDocument/2006/relationships/oleObject" Target="embeddings/oleObject1764.bin"/><Relationship Id="rId227" Type="http://schemas.openxmlformats.org/officeDocument/2006/relationships/oleObject" Target="embeddings/oleObject120.bin"/><Relationship Id="rId781" Type="http://schemas.openxmlformats.org/officeDocument/2006/relationships/oleObject" Target="embeddings/oleObject426.bin"/><Relationship Id="rId879" Type="http://schemas.openxmlformats.org/officeDocument/2006/relationships/image" Target="media/image397.wmf"/><Relationship Id="rId2462" Type="http://schemas.openxmlformats.org/officeDocument/2006/relationships/image" Target="media/image1020.wmf"/><Relationship Id="rId2767" Type="http://schemas.openxmlformats.org/officeDocument/2006/relationships/image" Target="media/image1139.wmf"/><Relationship Id="rId434" Type="http://schemas.openxmlformats.org/officeDocument/2006/relationships/oleObject" Target="embeddings/oleObject240.bin"/><Relationship Id="rId641" Type="http://schemas.openxmlformats.org/officeDocument/2006/relationships/oleObject" Target="embeddings/oleObject356.bin"/><Relationship Id="rId739" Type="http://schemas.openxmlformats.org/officeDocument/2006/relationships/oleObject" Target="embeddings/oleObject405.bin"/><Relationship Id="rId1064" Type="http://schemas.openxmlformats.org/officeDocument/2006/relationships/oleObject" Target="embeddings/oleObject583.bin"/><Relationship Id="rId1271" Type="http://schemas.openxmlformats.org/officeDocument/2006/relationships/oleObject" Target="embeddings/oleObject708.bin"/><Relationship Id="rId1369" Type="http://schemas.openxmlformats.org/officeDocument/2006/relationships/image" Target="media/image592.wmf"/><Relationship Id="rId1576" Type="http://schemas.openxmlformats.org/officeDocument/2006/relationships/image" Target="media/image660.wmf"/><Relationship Id="rId2115" Type="http://schemas.openxmlformats.org/officeDocument/2006/relationships/package" Target="embeddings/Microsoft_Visio_Drawing2.vsdx"/><Relationship Id="rId2322" Type="http://schemas.openxmlformats.org/officeDocument/2006/relationships/image" Target="media/image957.wmf"/><Relationship Id="rId2974" Type="http://schemas.openxmlformats.org/officeDocument/2006/relationships/oleObject" Target="embeddings/oleObject1744.bin"/><Relationship Id="rId501" Type="http://schemas.openxmlformats.org/officeDocument/2006/relationships/image" Target="media/image215.wmf"/><Relationship Id="rId946" Type="http://schemas.openxmlformats.org/officeDocument/2006/relationships/image" Target="media/image426.wmf"/><Relationship Id="rId1131" Type="http://schemas.openxmlformats.org/officeDocument/2006/relationships/oleObject" Target="embeddings/oleObject623.bin"/><Relationship Id="rId1229" Type="http://schemas.openxmlformats.org/officeDocument/2006/relationships/oleObject" Target="embeddings/oleObject684.bin"/><Relationship Id="rId1783" Type="http://schemas.openxmlformats.org/officeDocument/2006/relationships/oleObject" Target="embeddings/oleObject1028.bin"/><Relationship Id="rId1990" Type="http://schemas.openxmlformats.org/officeDocument/2006/relationships/oleObject" Target="embeddings/oleObject1153.bin"/><Relationship Id="rId2627" Type="http://schemas.openxmlformats.org/officeDocument/2006/relationships/oleObject" Target="embeddings/oleObject1530.bin"/><Relationship Id="rId2834" Type="http://schemas.openxmlformats.org/officeDocument/2006/relationships/oleObject" Target="embeddings/oleObject1648.bin"/><Relationship Id="rId75" Type="http://schemas.openxmlformats.org/officeDocument/2006/relationships/image" Target="media/image31.wmf"/><Relationship Id="rId806" Type="http://schemas.openxmlformats.org/officeDocument/2006/relationships/oleObject" Target="embeddings/oleObject440.bin"/><Relationship Id="rId1436" Type="http://schemas.openxmlformats.org/officeDocument/2006/relationships/image" Target="media/image614.wmf"/><Relationship Id="rId1643" Type="http://schemas.openxmlformats.org/officeDocument/2006/relationships/image" Target="media/image689.wmf"/><Relationship Id="rId1850" Type="http://schemas.openxmlformats.org/officeDocument/2006/relationships/image" Target="media/image772.wmf"/><Relationship Id="rId2901" Type="http://schemas.openxmlformats.org/officeDocument/2006/relationships/oleObject" Target="embeddings/oleObject1688.bin"/><Relationship Id="rId3096" Type="http://schemas.openxmlformats.org/officeDocument/2006/relationships/oleObject" Target="embeddings/oleObject1854.bin"/><Relationship Id="rId1503" Type="http://schemas.openxmlformats.org/officeDocument/2006/relationships/oleObject" Target="embeddings/oleObject861.bin"/><Relationship Id="rId1710" Type="http://schemas.openxmlformats.org/officeDocument/2006/relationships/oleObject" Target="embeddings/oleObject983.bin"/><Relationship Id="rId1948" Type="http://schemas.openxmlformats.org/officeDocument/2006/relationships/oleObject" Target="embeddings/oleObject1127.bin"/><Relationship Id="rId3163" Type="http://schemas.openxmlformats.org/officeDocument/2006/relationships/image" Target="media/image1242.wmf"/><Relationship Id="rId291" Type="http://schemas.openxmlformats.org/officeDocument/2006/relationships/image" Target="media/image122.wmf"/><Relationship Id="rId1808" Type="http://schemas.openxmlformats.org/officeDocument/2006/relationships/image" Target="media/image757.wmf"/><Relationship Id="rId3023" Type="http://schemas.openxmlformats.org/officeDocument/2006/relationships/oleObject" Target="embeddings/oleObject1783.bin"/><Relationship Id="rId151" Type="http://schemas.openxmlformats.org/officeDocument/2006/relationships/image" Target="media/image65.wmf"/><Relationship Id="rId389" Type="http://schemas.openxmlformats.org/officeDocument/2006/relationships/oleObject" Target="embeddings/oleObject217.bin"/><Relationship Id="rId596" Type="http://schemas.openxmlformats.org/officeDocument/2006/relationships/oleObject" Target="embeddings/oleObject332.bin"/><Relationship Id="rId2277" Type="http://schemas.openxmlformats.org/officeDocument/2006/relationships/oleObject" Target="embeddings/oleObject1321.bin"/><Relationship Id="rId2484" Type="http://schemas.openxmlformats.org/officeDocument/2006/relationships/image" Target="media/image1031.wmf"/><Relationship Id="rId2691" Type="http://schemas.openxmlformats.org/officeDocument/2006/relationships/oleObject" Target="embeddings/oleObject1563.bin"/><Relationship Id="rId249" Type="http://schemas.openxmlformats.org/officeDocument/2006/relationships/oleObject" Target="embeddings/oleObject133.bin"/><Relationship Id="rId456" Type="http://schemas.openxmlformats.org/officeDocument/2006/relationships/oleObject" Target="embeddings/oleObject252.bin"/><Relationship Id="rId663" Type="http://schemas.openxmlformats.org/officeDocument/2006/relationships/oleObject" Target="embeddings/oleObject367.bin"/><Relationship Id="rId870" Type="http://schemas.openxmlformats.org/officeDocument/2006/relationships/oleObject" Target="embeddings/oleObject469.bin"/><Relationship Id="rId1086" Type="http://schemas.openxmlformats.org/officeDocument/2006/relationships/image" Target="media/image482.wmf"/><Relationship Id="rId1293" Type="http://schemas.openxmlformats.org/officeDocument/2006/relationships/oleObject" Target="embeddings/oleObject719.bin"/><Relationship Id="rId2137" Type="http://schemas.openxmlformats.org/officeDocument/2006/relationships/image" Target="media/image886.wmf"/><Relationship Id="rId2344" Type="http://schemas.openxmlformats.org/officeDocument/2006/relationships/oleObject" Target="embeddings/oleObject1357.bin"/><Relationship Id="rId2551" Type="http://schemas.openxmlformats.org/officeDocument/2006/relationships/oleObject" Target="embeddings/oleObject1482.bin"/><Relationship Id="rId2789" Type="http://schemas.openxmlformats.org/officeDocument/2006/relationships/oleObject" Target="embeddings/oleObject1626.bin"/><Relationship Id="rId2996" Type="http://schemas.openxmlformats.org/officeDocument/2006/relationships/oleObject" Target="embeddings/oleObject1759.bin"/><Relationship Id="rId109" Type="http://schemas.openxmlformats.org/officeDocument/2006/relationships/image" Target="media/image46.wmf"/><Relationship Id="rId316" Type="http://schemas.openxmlformats.org/officeDocument/2006/relationships/image" Target="media/image134.wmf"/><Relationship Id="rId523" Type="http://schemas.openxmlformats.org/officeDocument/2006/relationships/oleObject" Target="embeddings/oleObject292.bin"/><Relationship Id="rId968" Type="http://schemas.openxmlformats.org/officeDocument/2006/relationships/oleObject" Target="embeddings/oleObject524.bin"/><Relationship Id="rId1153" Type="http://schemas.openxmlformats.org/officeDocument/2006/relationships/oleObject" Target="embeddings/oleObject636.bin"/><Relationship Id="rId1598" Type="http://schemas.openxmlformats.org/officeDocument/2006/relationships/image" Target="media/image670.wmf"/><Relationship Id="rId2204" Type="http://schemas.openxmlformats.org/officeDocument/2006/relationships/oleObject" Target="embeddings/oleObject1278.bin"/><Relationship Id="rId2649" Type="http://schemas.openxmlformats.org/officeDocument/2006/relationships/image" Target="media/image1086.wmf"/><Relationship Id="rId2856" Type="http://schemas.openxmlformats.org/officeDocument/2006/relationships/oleObject" Target="embeddings/oleObject1659.bin"/><Relationship Id="rId97" Type="http://schemas.openxmlformats.org/officeDocument/2006/relationships/image" Target="media/image41.wmf"/><Relationship Id="rId730" Type="http://schemas.openxmlformats.org/officeDocument/2006/relationships/image" Target="media/image321.wmf"/><Relationship Id="rId828" Type="http://schemas.openxmlformats.org/officeDocument/2006/relationships/oleObject" Target="embeddings/oleObject453.bin"/><Relationship Id="rId1013" Type="http://schemas.openxmlformats.org/officeDocument/2006/relationships/oleObject" Target="embeddings/oleObject553.bin"/><Relationship Id="rId1360" Type="http://schemas.openxmlformats.org/officeDocument/2006/relationships/oleObject" Target="embeddings/oleObject763.bin"/><Relationship Id="rId1458" Type="http://schemas.openxmlformats.org/officeDocument/2006/relationships/oleObject" Target="embeddings/oleObject829.bin"/><Relationship Id="rId1665" Type="http://schemas.openxmlformats.org/officeDocument/2006/relationships/image" Target="media/image698.wmf"/><Relationship Id="rId1872" Type="http://schemas.openxmlformats.org/officeDocument/2006/relationships/oleObject" Target="embeddings/oleObject1080.bin"/><Relationship Id="rId2411" Type="http://schemas.openxmlformats.org/officeDocument/2006/relationships/oleObject" Target="embeddings/oleObject1395.bin"/><Relationship Id="rId2509" Type="http://schemas.openxmlformats.org/officeDocument/2006/relationships/oleObject" Target="embeddings/oleObject1449.bin"/><Relationship Id="rId2716" Type="http://schemas.openxmlformats.org/officeDocument/2006/relationships/image" Target="media/image1116.wmf"/><Relationship Id="rId1220" Type="http://schemas.openxmlformats.org/officeDocument/2006/relationships/image" Target="media/image535.wmf"/><Relationship Id="rId1318" Type="http://schemas.openxmlformats.org/officeDocument/2006/relationships/oleObject" Target="embeddings/oleObject733.bin"/><Relationship Id="rId1525" Type="http://schemas.openxmlformats.org/officeDocument/2006/relationships/oleObject" Target="embeddings/oleObject875.bin"/><Relationship Id="rId2923" Type="http://schemas.openxmlformats.org/officeDocument/2006/relationships/image" Target="media/image1194.wmf"/><Relationship Id="rId1732" Type="http://schemas.openxmlformats.org/officeDocument/2006/relationships/oleObject" Target="embeddings/oleObject997.bin"/><Relationship Id="rId3185" Type="http://schemas.openxmlformats.org/officeDocument/2006/relationships/image" Target="media/image1251.wmf"/><Relationship Id="rId24" Type="http://schemas.openxmlformats.org/officeDocument/2006/relationships/oleObject" Target="embeddings/oleObject9.bin"/><Relationship Id="rId2299" Type="http://schemas.openxmlformats.org/officeDocument/2006/relationships/oleObject" Target="embeddings/oleObject1332.bin"/><Relationship Id="rId3045" Type="http://schemas.openxmlformats.org/officeDocument/2006/relationships/oleObject" Target="embeddings/oleObject1804.bin"/><Relationship Id="rId173" Type="http://schemas.openxmlformats.org/officeDocument/2006/relationships/oleObject" Target="embeddings/oleObject91.bin"/><Relationship Id="rId380" Type="http://schemas.openxmlformats.org/officeDocument/2006/relationships/oleObject" Target="embeddings/oleObject212.bin"/><Relationship Id="rId2061" Type="http://schemas.openxmlformats.org/officeDocument/2006/relationships/oleObject" Target="embeddings/oleObject1191.bin"/><Relationship Id="rId3112" Type="http://schemas.openxmlformats.org/officeDocument/2006/relationships/oleObject" Target="embeddings/oleObject1869.bin"/><Relationship Id="rId240" Type="http://schemas.openxmlformats.org/officeDocument/2006/relationships/oleObject" Target="embeddings/oleObject127.bin"/><Relationship Id="rId478" Type="http://schemas.openxmlformats.org/officeDocument/2006/relationships/oleObject" Target="embeddings/oleObject265.bin"/><Relationship Id="rId685" Type="http://schemas.openxmlformats.org/officeDocument/2006/relationships/oleObject" Target="embeddings/oleObject378.bin"/><Relationship Id="rId892" Type="http://schemas.openxmlformats.org/officeDocument/2006/relationships/oleObject" Target="embeddings/oleObject482.bin"/><Relationship Id="rId2159" Type="http://schemas.openxmlformats.org/officeDocument/2006/relationships/image" Target="media/image893.wmf"/><Relationship Id="rId2366" Type="http://schemas.openxmlformats.org/officeDocument/2006/relationships/oleObject" Target="embeddings/oleObject1370.bin"/><Relationship Id="rId2573" Type="http://schemas.openxmlformats.org/officeDocument/2006/relationships/oleObject" Target="embeddings/oleObject1493.bin"/><Relationship Id="rId2780" Type="http://schemas.openxmlformats.org/officeDocument/2006/relationships/oleObject" Target="embeddings/oleObject1617.bin"/><Relationship Id="rId100" Type="http://schemas.openxmlformats.org/officeDocument/2006/relationships/oleObject" Target="embeddings/oleObject50.bin"/><Relationship Id="rId338" Type="http://schemas.openxmlformats.org/officeDocument/2006/relationships/oleObject" Target="embeddings/oleObject187.bin"/><Relationship Id="rId545" Type="http://schemas.openxmlformats.org/officeDocument/2006/relationships/oleObject" Target="embeddings/oleObject304.bin"/><Relationship Id="rId752" Type="http://schemas.openxmlformats.org/officeDocument/2006/relationships/image" Target="media/image332.wmf"/><Relationship Id="rId1175" Type="http://schemas.openxmlformats.org/officeDocument/2006/relationships/oleObject" Target="embeddings/oleObject651.bin"/><Relationship Id="rId1382" Type="http://schemas.openxmlformats.org/officeDocument/2006/relationships/oleObject" Target="embeddings/oleObject776.bin"/><Relationship Id="rId2019" Type="http://schemas.openxmlformats.org/officeDocument/2006/relationships/image" Target="media/image837.wmf"/><Relationship Id="rId2226" Type="http://schemas.openxmlformats.org/officeDocument/2006/relationships/oleObject" Target="embeddings/oleObject1294.bin"/><Relationship Id="rId2433" Type="http://schemas.openxmlformats.org/officeDocument/2006/relationships/image" Target="media/image1006.wmf"/><Relationship Id="rId2640" Type="http://schemas.openxmlformats.org/officeDocument/2006/relationships/image" Target="media/image1082.wmf"/><Relationship Id="rId2878" Type="http://schemas.openxmlformats.org/officeDocument/2006/relationships/oleObject" Target="embeddings/oleObject1673.bin"/><Relationship Id="rId405" Type="http://schemas.openxmlformats.org/officeDocument/2006/relationships/oleObject" Target="embeddings/oleObject225.bin"/><Relationship Id="rId612" Type="http://schemas.openxmlformats.org/officeDocument/2006/relationships/oleObject" Target="embeddings/oleObject341.bin"/><Relationship Id="rId1035" Type="http://schemas.openxmlformats.org/officeDocument/2006/relationships/image" Target="media/image458.wmf"/><Relationship Id="rId1242" Type="http://schemas.openxmlformats.org/officeDocument/2006/relationships/oleObject" Target="embeddings/oleObject693.bin"/><Relationship Id="rId1687" Type="http://schemas.openxmlformats.org/officeDocument/2006/relationships/image" Target="media/image709.wmf"/><Relationship Id="rId1894" Type="http://schemas.openxmlformats.org/officeDocument/2006/relationships/oleObject" Target="embeddings/oleObject1092.bin"/><Relationship Id="rId2500" Type="http://schemas.openxmlformats.org/officeDocument/2006/relationships/image" Target="media/image1038.wmf"/><Relationship Id="rId2738" Type="http://schemas.openxmlformats.org/officeDocument/2006/relationships/image" Target="media/image1127.wmf"/><Relationship Id="rId2945" Type="http://schemas.openxmlformats.org/officeDocument/2006/relationships/oleObject" Target="embeddings/oleObject1725.bin"/><Relationship Id="rId917" Type="http://schemas.openxmlformats.org/officeDocument/2006/relationships/oleObject" Target="embeddings/oleObject498.bin"/><Relationship Id="rId1102" Type="http://schemas.openxmlformats.org/officeDocument/2006/relationships/oleObject" Target="embeddings/oleObject605.bin"/><Relationship Id="rId1547" Type="http://schemas.openxmlformats.org/officeDocument/2006/relationships/image" Target="media/image650.wmf"/><Relationship Id="rId1754" Type="http://schemas.openxmlformats.org/officeDocument/2006/relationships/oleObject" Target="embeddings/oleObject1010.bin"/><Relationship Id="rId1961" Type="http://schemas.openxmlformats.org/officeDocument/2006/relationships/oleObject" Target="embeddings/oleObject1135.bin"/><Relationship Id="rId2805" Type="http://schemas.openxmlformats.org/officeDocument/2006/relationships/oleObject" Target="embeddings/oleObject1634.bin"/><Relationship Id="rId46" Type="http://schemas.openxmlformats.org/officeDocument/2006/relationships/image" Target="media/image18.wmf"/><Relationship Id="rId1407" Type="http://schemas.openxmlformats.org/officeDocument/2006/relationships/oleObject" Target="embeddings/oleObject795.bin"/><Relationship Id="rId1614" Type="http://schemas.openxmlformats.org/officeDocument/2006/relationships/image" Target="media/image677.wmf"/><Relationship Id="rId1821" Type="http://schemas.openxmlformats.org/officeDocument/2006/relationships/oleObject" Target="embeddings/oleObject1052.bin"/><Relationship Id="rId3067" Type="http://schemas.openxmlformats.org/officeDocument/2006/relationships/oleObject" Target="embeddings/oleObject1825.bin"/><Relationship Id="rId195" Type="http://schemas.openxmlformats.org/officeDocument/2006/relationships/image" Target="media/image85.wmf"/><Relationship Id="rId1919" Type="http://schemas.openxmlformats.org/officeDocument/2006/relationships/image" Target="media/image799.wmf"/><Relationship Id="rId2083" Type="http://schemas.openxmlformats.org/officeDocument/2006/relationships/oleObject" Target="embeddings/oleObject1203.bin"/><Relationship Id="rId2290" Type="http://schemas.openxmlformats.org/officeDocument/2006/relationships/image" Target="media/image942.wmf"/><Relationship Id="rId2388" Type="http://schemas.openxmlformats.org/officeDocument/2006/relationships/oleObject" Target="embeddings/oleObject1384.bin"/><Relationship Id="rId2595" Type="http://schemas.openxmlformats.org/officeDocument/2006/relationships/oleObject" Target="embeddings/oleObject1505.bin"/><Relationship Id="rId3134" Type="http://schemas.openxmlformats.org/officeDocument/2006/relationships/image" Target="media/image1227.wmf"/><Relationship Id="rId262" Type="http://schemas.openxmlformats.org/officeDocument/2006/relationships/oleObject" Target="embeddings/oleObject144.bin"/><Relationship Id="rId567" Type="http://schemas.openxmlformats.org/officeDocument/2006/relationships/oleObject" Target="embeddings/oleObject316.bin"/><Relationship Id="rId1197" Type="http://schemas.openxmlformats.org/officeDocument/2006/relationships/oleObject" Target="embeddings/oleObject663.bin"/><Relationship Id="rId2150" Type="http://schemas.openxmlformats.org/officeDocument/2006/relationships/oleObject" Target="embeddings/oleObject1240.bin"/><Relationship Id="rId2248" Type="http://schemas.openxmlformats.org/officeDocument/2006/relationships/image" Target="media/image923.wmf"/><Relationship Id="rId3201" Type="http://schemas.openxmlformats.org/officeDocument/2006/relationships/oleObject" Target="embeddings/oleObject1921.bin"/><Relationship Id="rId122" Type="http://schemas.openxmlformats.org/officeDocument/2006/relationships/oleObject" Target="embeddings/oleObject64.bin"/><Relationship Id="rId774" Type="http://schemas.openxmlformats.org/officeDocument/2006/relationships/image" Target="media/image343.wmf"/><Relationship Id="rId981" Type="http://schemas.openxmlformats.org/officeDocument/2006/relationships/image" Target="media/image442.wmf"/><Relationship Id="rId1057" Type="http://schemas.openxmlformats.org/officeDocument/2006/relationships/image" Target="media/image469.wmf"/><Relationship Id="rId2010" Type="http://schemas.openxmlformats.org/officeDocument/2006/relationships/oleObject" Target="embeddings/oleObject1162.bin"/><Relationship Id="rId2455" Type="http://schemas.openxmlformats.org/officeDocument/2006/relationships/oleObject" Target="embeddings/oleObject1418.bin"/><Relationship Id="rId2662" Type="http://schemas.openxmlformats.org/officeDocument/2006/relationships/image" Target="media/image1093.wmf"/><Relationship Id="rId427" Type="http://schemas.openxmlformats.org/officeDocument/2006/relationships/image" Target="media/image182.wmf"/><Relationship Id="rId634" Type="http://schemas.openxmlformats.org/officeDocument/2006/relationships/image" Target="media/image273.wmf"/><Relationship Id="rId841" Type="http://schemas.openxmlformats.org/officeDocument/2006/relationships/image" Target="media/image378.wmf"/><Relationship Id="rId1264" Type="http://schemas.openxmlformats.org/officeDocument/2006/relationships/image" Target="media/image551.wmf"/><Relationship Id="rId1471" Type="http://schemas.openxmlformats.org/officeDocument/2006/relationships/image" Target="media/image625.wmf"/><Relationship Id="rId1569" Type="http://schemas.openxmlformats.org/officeDocument/2006/relationships/oleObject" Target="embeddings/oleObject903.bin"/><Relationship Id="rId2108" Type="http://schemas.openxmlformats.org/officeDocument/2006/relationships/oleObject" Target="embeddings/oleObject1217.bin"/><Relationship Id="rId2315" Type="http://schemas.openxmlformats.org/officeDocument/2006/relationships/oleObject" Target="embeddings/oleObject1341.bin"/><Relationship Id="rId2522" Type="http://schemas.openxmlformats.org/officeDocument/2006/relationships/oleObject" Target="embeddings/oleObject1459.bin"/><Relationship Id="rId2967" Type="http://schemas.openxmlformats.org/officeDocument/2006/relationships/oleObject" Target="embeddings/oleObject1738.bin"/><Relationship Id="rId701" Type="http://schemas.openxmlformats.org/officeDocument/2006/relationships/oleObject" Target="embeddings/oleObject386.bin"/><Relationship Id="rId939" Type="http://schemas.openxmlformats.org/officeDocument/2006/relationships/oleObject" Target="embeddings/oleObject508.bin"/><Relationship Id="rId1124" Type="http://schemas.openxmlformats.org/officeDocument/2006/relationships/oleObject" Target="embeddings/oleObject618.bin"/><Relationship Id="rId1331" Type="http://schemas.openxmlformats.org/officeDocument/2006/relationships/image" Target="media/image582.wmf"/><Relationship Id="rId1776" Type="http://schemas.openxmlformats.org/officeDocument/2006/relationships/image" Target="media/image744.wmf"/><Relationship Id="rId1983" Type="http://schemas.openxmlformats.org/officeDocument/2006/relationships/oleObject" Target="embeddings/oleObject1148.bin"/><Relationship Id="rId2827" Type="http://schemas.openxmlformats.org/officeDocument/2006/relationships/oleObject" Target="embeddings/oleObject1644.bin"/><Relationship Id="rId68" Type="http://schemas.openxmlformats.org/officeDocument/2006/relationships/oleObject" Target="embeddings/oleObject34.bin"/><Relationship Id="rId1429" Type="http://schemas.openxmlformats.org/officeDocument/2006/relationships/oleObject" Target="embeddings/oleObject810.bin"/><Relationship Id="rId1636" Type="http://schemas.openxmlformats.org/officeDocument/2006/relationships/oleObject" Target="embeddings/oleObject941.bin"/><Relationship Id="rId1843" Type="http://schemas.openxmlformats.org/officeDocument/2006/relationships/image" Target="media/image770.wmf"/><Relationship Id="rId3089" Type="http://schemas.openxmlformats.org/officeDocument/2006/relationships/oleObject" Target="embeddings/oleObject1847.bin"/><Relationship Id="rId1703" Type="http://schemas.openxmlformats.org/officeDocument/2006/relationships/oleObject" Target="embeddings/oleObject978.bin"/><Relationship Id="rId1910" Type="http://schemas.openxmlformats.org/officeDocument/2006/relationships/image" Target="media/image795.wmf"/><Relationship Id="rId3156" Type="http://schemas.openxmlformats.org/officeDocument/2006/relationships/oleObject" Target="embeddings/oleObject1894.bin"/><Relationship Id="rId284" Type="http://schemas.openxmlformats.org/officeDocument/2006/relationships/oleObject" Target="embeddings/oleObject158.bin"/><Relationship Id="rId491" Type="http://schemas.openxmlformats.org/officeDocument/2006/relationships/oleObject" Target="embeddings/oleObject272.bin"/><Relationship Id="rId2172" Type="http://schemas.openxmlformats.org/officeDocument/2006/relationships/oleObject" Target="embeddings/oleObject1253.bin"/><Relationship Id="rId3016" Type="http://schemas.openxmlformats.org/officeDocument/2006/relationships/oleObject" Target="embeddings/oleObject1777.bin"/><Relationship Id="rId144" Type="http://schemas.openxmlformats.org/officeDocument/2006/relationships/oleObject" Target="embeddings/oleObject75.bin"/><Relationship Id="rId589" Type="http://schemas.openxmlformats.org/officeDocument/2006/relationships/image" Target="media/image252.wmf"/><Relationship Id="rId796" Type="http://schemas.openxmlformats.org/officeDocument/2006/relationships/image" Target="media/image353.wmf"/><Relationship Id="rId2477" Type="http://schemas.openxmlformats.org/officeDocument/2006/relationships/oleObject" Target="embeddings/oleObject1429.bin"/><Relationship Id="rId2684" Type="http://schemas.openxmlformats.org/officeDocument/2006/relationships/image" Target="media/image1102.wmf"/><Relationship Id="rId351" Type="http://schemas.openxmlformats.org/officeDocument/2006/relationships/image" Target="media/image149.wmf"/><Relationship Id="rId449" Type="http://schemas.openxmlformats.org/officeDocument/2006/relationships/oleObject" Target="embeddings/oleObject248.bin"/><Relationship Id="rId656" Type="http://schemas.openxmlformats.org/officeDocument/2006/relationships/image" Target="media/image284.wmf"/><Relationship Id="rId863" Type="http://schemas.openxmlformats.org/officeDocument/2006/relationships/image" Target="media/image389.wmf"/><Relationship Id="rId1079" Type="http://schemas.openxmlformats.org/officeDocument/2006/relationships/oleObject" Target="embeddings/oleObject592.bin"/><Relationship Id="rId1286" Type="http://schemas.openxmlformats.org/officeDocument/2006/relationships/image" Target="media/image562.wmf"/><Relationship Id="rId1493" Type="http://schemas.openxmlformats.org/officeDocument/2006/relationships/oleObject" Target="embeddings/oleObject856.bin"/><Relationship Id="rId2032" Type="http://schemas.openxmlformats.org/officeDocument/2006/relationships/image" Target="media/image843.wmf"/><Relationship Id="rId2337" Type="http://schemas.openxmlformats.org/officeDocument/2006/relationships/oleObject" Target="embeddings/oleObject1352.bin"/><Relationship Id="rId2544" Type="http://schemas.openxmlformats.org/officeDocument/2006/relationships/oleObject" Target="embeddings/oleObject1477.bin"/><Relationship Id="rId2891" Type="http://schemas.openxmlformats.org/officeDocument/2006/relationships/oleObject" Target="embeddings/oleObject1683.bin"/><Relationship Id="rId2989" Type="http://schemas.openxmlformats.org/officeDocument/2006/relationships/image" Target="media/image1212.wmf"/><Relationship Id="rId211" Type="http://schemas.openxmlformats.org/officeDocument/2006/relationships/image" Target="media/image92.wmf"/><Relationship Id="rId309" Type="http://schemas.openxmlformats.org/officeDocument/2006/relationships/image" Target="media/image131.wmf"/><Relationship Id="rId516" Type="http://schemas.openxmlformats.org/officeDocument/2006/relationships/oleObject" Target="embeddings/oleObject286.bin"/><Relationship Id="rId1146" Type="http://schemas.openxmlformats.org/officeDocument/2006/relationships/oleObject" Target="embeddings/oleObject632.bin"/><Relationship Id="rId1798" Type="http://schemas.openxmlformats.org/officeDocument/2006/relationships/image" Target="media/image753.wmf"/><Relationship Id="rId2751" Type="http://schemas.openxmlformats.org/officeDocument/2006/relationships/oleObject" Target="embeddings/oleObject1596.bin"/><Relationship Id="rId2849" Type="http://schemas.openxmlformats.org/officeDocument/2006/relationships/oleObject" Target="embeddings/oleObject1656.bin"/><Relationship Id="rId723" Type="http://schemas.openxmlformats.org/officeDocument/2006/relationships/oleObject" Target="embeddings/oleObject397.bin"/><Relationship Id="rId930" Type="http://schemas.openxmlformats.org/officeDocument/2006/relationships/image" Target="media/image415.wmf"/><Relationship Id="rId1006" Type="http://schemas.openxmlformats.org/officeDocument/2006/relationships/oleObject" Target="embeddings/oleObject548.bin"/><Relationship Id="rId1353" Type="http://schemas.openxmlformats.org/officeDocument/2006/relationships/oleObject" Target="embeddings/oleObject756.bin"/><Relationship Id="rId1560" Type="http://schemas.openxmlformats.org/officeDocument/2006/relationships/oleObject" Target="embeddings/oleObject899.bin"/><Relationship Id="rId1658" Type="http://schemas.openxmlformats.org/officeDocument/2006/relationships/oleObject" Target="embeddings/oleObject954.bin"/><Relationship Id="rId1865" Type="http://schemas.openxmlformats.org/officeDocument/2006/relationships/image" Target="media/image778.wmf"/><Relationship Id="rId2404" Type="http://schemas.openxmlformats.org/officeDocument/2006/relationships/oleObject" Target="embeddings/oleObject1391.bin"/><Relationship Id="rId2611" Type="http://schemas.openxmlformats.org/officeDocument/2006/relationships/image" Target="media/image1074.wmf"/><Relationship Id="rId2709" Type="http://schemas.openxmlformats.org/officeDocument/2006/relationships/image" Target="media/image1113.wmf"/><Relationship Id="rId1213" Type="http://schemas.openxmlformats.org/officeDocument/2006/relationships/oleObject" Target="embeddings/oleObject672.bin"/><Relationship Id="rId1420" Type="http://schemas.openxmlformats.org/officeDocument/2006/relationships/oleObject" Target="embeddings/oleObject805.bin"/><Relationship Id="rId1518" Type="http://schemas.openxmlformats.org/officeDocument/2006/relationships/oleObject" Target="embeddings/oleObject871.bin"/><Relationship Id="rId2916" Type="http://schemas.openxmlformats.org/officeDocument/2006/relationships/image" Target="media/image1193.wmf"/><Relationship Id="rId3080" Type="http://schemas.openxmlformats.org/officeDocument/2006/relationships/oleObject" Target="embeddings/oleObject1838.bin"/><Relationship Id="rId1725" Type="http://schemas.openxmlformats.org/officeDocument/2006/relationships/oleObject" Target="embeddings/oleObject993.bin"/><Relationship Id="rId1932" Type="http://schemas.openxmlformats.org/officeDocument/2006/relationships/oleObject" Target="embeddings/oleObject1115.bin"/><Relationship Id="rId3178" Type="http://schemas.openxmlformats.org/officeDocument/2006/relationships/oleObject" Target="embeddings/oleObject1905.bin"/><Relationship Id="rId17" Type="http://schemas.openxmlformats.org/officeDocument/2006/relationships/image" Target="media/image5.wmf"/><Relationship Id="rId2194" Type="http://schemas.openxmlformats.org/officeDocument/2006/relationships/oleObject" Target="embeddings/oleObject1270.bin"/><Relationship Id="rId3038" Type="http://schemas.openxmlformats.org/officeDocument/2006/relationships/oleObject" Target="embeddings/oleObject1797.bin"/><Relationship Id="rId166" Type="http://schemas.openxmlformats.org/officeDocument/2006/relationships/image" Target="media/image71.wmf"/><Relationship Id="rId373" Type="http://schemas.openxmlformats.org/officeDocument/2006/relationships/image" Target="media/image158.wmf"/><Relationship Id="rId580" Type="http://schemas.openxmlformats.org/officeDocument/2006/relationships/image" Target="media/image248.wmf"/><Relationship Id="rId2054" Type="http://schemas.openxmlformats.org/officeDocument/2006/relationships/oleObject" Target="embeddings/oleObject1187.bin"/><Relationship Id="rId2261" Type="http://schemas.openxmlformats.org/officeDocument/2006/relationships/oleObject" Target="embeddings/oleObject1313.bin"/><Relationship Id="rId2499" Type="http://schemas.openxmlformats.org/officeDocument/2006/relationships/oleObject" Target="embeddings/oleObject1441.bin"/><Relationship Id="rId3105" Type="http://schemas.openxmlformats.org/officeDocument/2006/relationships/image" Target="media/image1219.wmf"/><Relationship Id="rId1" Type="http://schemas.openxmlformats.org/officeDocument/2006/relationships/customXml" Target="../customXml/item1.xml"/><Relationship Id="rId233" Type="http://schemas.openxmlformats.org/officeDocument/2006/relationships/oleObject" Target="embeddings/oleObject123.bin"/><Relationship Id="rId440" Type="http://schemas.openxmlformats.org/officeDocument/2006/relationships/oleObject" Target="embeddings/oleObject243.bin"/><Relationship Id="rId678" Type="http://schemas.openxmlformats.org/officeDocument/2006/relationships/image" Target="media/image295.wmf"/><Relationship Id="rId885" Type="http://schemas.openxmlformats.org/officeDocument/2006/relationships/oleObject" Target="embeddings/oleObject477.bin"/><Relationship Id="rId1070" Type="http://schemas.openxmlformats.org/officeDocument/2006/relationships/oleObject" Target="embeddings/oleObject586.bin"/><Relationship Id="rId2121" Type="http://schemas.openxmlformats.org/officeDocument/2006/relationships/oleObject" Target="embeddings/oleObject1223.bin"/><Relationship Id="rId2359" Type="http://schemas.openxmlformats.org/officeDocument/2006/relationships/image" Target="media/image973.wmf"/><Relationship Id="rId2566" Type="http://schemas.openxmlformats.org/officeDocument/2006/relationships/image" Target="media/image1056.wmf"/><Relationship Id="rId2773" Type="http://schemas.openxmlformats.org/officeDocument/2006/relationships/oleObject" Target="embeddings/oleObject1610.bin"/><Relationship Id="rId2980" Type="http://schemas.openxmlformats.org/officeDocument/2006/relationships/image" Target="media/image1209.wmf"/><Relationship Id="rId300" Type="http://schemas.openxmlformats.org/officeDocument/2006/relationships/oleObject" Target="embeddings/oleObject166.bin"/><Relationship Id="rId538" Type="http://schemas.openxmlformats.org/officeDocument/2006/relationships/image" Target="media/image229.wmf"/><Relationship Id="rId745" Type="http://schemas.openxmlformats.org/officeDocument/2006/relationships/oleObject" Target="embeddings/oleObject408.bin"/><Relationship Id="rId952" Type="http://schemas.openxmlformats.org/officeDocument/2006/relationships/oleObject" Target="embeddings/oleObject515.bin"/><Relationship Id="rId1168" Type="http://schemas.openxmlformats.org/officeDocument/2006/relationships/image" Target="media/image514.wmf"/><Relationship Id="rId1375" Type="http://schemas.openxmlformats.org/officeDocument/2006/relationships/image" Target="media/image595.wmf"/><Relationship Id="rId1582" Type="http://schemas.openxmlformats.org/officeDocument/2006/relationships/image" Target="media/image663.wmf"/><Relationship Id="rId2219" Type="http://schemas.openxmlformats.org/officeDocument/2006/relationships/oleObject" Target="embeddings/oleObject1289.bin"/><Relationship Id="rId2426" Type="http://schemas.openxmlformats.org/officeDocument/2006/relationships/image" Target="media/image1003.wmf"/><Relationship Id="rId2633" Type="http://schemas.openxmlformats.org/officeDocument/2006/relationships/oleObject" Target="embeddings/oleObject1534.bin"/><Relationship Id="rId81" Type="http://schemas.openxmlformats.org/officeDocument/2006/relationships/image" Target="media/image34.wmf"/><Relationship Id="rId605" Type="http://schemas.openxmlformats.org/officeDocument/2006/relationships/oleObject" Target="embeddings/oleObject338.bin"/><Relationship Id="rId812" Type="http://schemas.openxmlformats.org/officeDocument/2006/relationships/image" Target="media/image360.wmf"/><Relationship Id="rId1028" Type="http://schemas.openxmlformats.org/officeDocument/2006/relationships/image" Target="media/image455.wmf"/><Relationship Id="rId1235" Type="http://schemas.openxmlformats.org/officeDocument/2006/relationships/oleObject" Target="embeddings/oleObject689.bin"/><Relationship Id="rId1442" Type="http://schemas.openxmlformats.org/officeDocument/2006/relationships/oleObject" Target="embeddings/oleObject817.bin"/><Relationship Id="rId1887" Type="http://schemas.openxmlformats.org/officeDocument/2006/relationships/oleObject" Target="embeddings/oleObject1088.bin"/><Relationship Id="rId2840" Type="http://schemas.openxmlformats.org/officeDocument/2006/relationships/image" Target="media/image1166.wmf"/><Relationship Id="rId2938" Type="http://schemas.openxmlformats.org/officeDocument/2006/relationships/oleObject" Target="embeddings/oleObject1718.bin"/><Relationship Id="rId1302" Type="http://schemas.openxmlformats.org/officeDocument/2006/relationships/image" Target="media/image570.wmf"/><Relationship Id="rId1747" Type="http://schemas.openxmlformats.org/officeDocument/2006/relationships/image" Target="media/image733.wmf"/><Relationship Id="rId1954" Type="http://schemas.openxmlformats.org/officeDocument/2006/relationships/oleObject" Target="embeddings/oleObject1130.bin"/><Relationship Id="rId2700" Type="http://schemas.openxmlformats.org/officeDocument/2006/relationships/oleObject" Target="embeddings/oleObject1569.bin"/><Relationship Id="rId39" Type="http://schemas.openxmlformats.org/officeDocument/2006/relationships/image" Target="media/image15.wmf"/><Relationship Id="rId1607" Type="http://schemas.openxmlformats.org/officeDocument/2006/relationships/oleObject" Target="embeddings/oleObject925.bin"/><Relationship Id="rId1814" Type="http://schemas.openxmlformats.org/officeDocument/2006/relationships/image" Target="media/image759.wmf"/><Relationship Id="rId188" Type="http://schemas.openxmlformats.org/officeDocument/2006/relationships/oleObject" Target="embeddings/oleObject99.bin"/><Relationship Id="rId395" Type="http://schemas.openxmlformats.org/officeDocument/2006/relationships/oleObject" Target="embeddings/oleObject220.bin"/><Relationship Id="rId2076" Type="http://schemas.openxmlformats.org/officeDocument/2006/relationships/image" Target="media/image862.wmf"/><Relationship Id="rId2283" Type="http://schemas.openxmlformats.org/officeDocument/2006/relationships/oleObject" Target="embeddings/oleObject1325.bin"/><Relationship Id="rId2490" Type="http://schemas.openxmlformats.org/officeDocument/2006/relationships/image" Target="media/image1034.wmf"/><Relationship Id="rId2588" Type="http://schemas.openxmlformats.org/officeDocument/2006/relationships/image" Target="media/image1066.wmf"/><Relationship Id="rId3127" Type="http://schemas.openxmlformats.org/officeDocument/2006/relationships/oleObject" Target="embeddings/oleObject1880.bin"/><Relationship Id="rId255" Type="http://schemas.openxmlformats.org/officeDocument/2006/relationships/oleObject" Target="embeddings/oleObject138.bin"/><Relationship Id="rId462" Type="http://schemas.openxmlformats.org/officeDocument/2006/relationships/image" Target="media/image198.wmf"/><Relationship Id="rId1092" Type="http://schemas.openxmlformats.org/officeDocument/2006/relationships/oleObject" Target="embeddings/oleObject599.bin"/><Relationship Id="rId1397" Type="http://schemas.openxmlformats.org/officeDocument/2006/relationships/oleObject" Target="embeddings/oleObject787.bin"/><Relationship Id="rId2143" Type="http://schemas.openxmlformats.org/officeDocument/2006/relationships/image" Target="media/image888.wmf"/><Relationship Id="rId2350" Type="http://schemas.openxmlformats.org/officeDocument/2006/relationships/oleObject" Target="embeddings/oleObject1361.bin"/><Relationship Id="rId2795" Type="http://schemas.openxmlformats.org/officeDocument/2006/relationships/image" Target="media/image1143.wmf"/><Relationship Id="rId115" Type="http://schemas.openxmlformats.org/officeDocument/2006/relationships/image" Target="media/image48.wmf"/><Relationship Id="rId322" Type="http://schemas.openxmlformats.org/officeDocument/2006/relationships/image" Target="media/image135.wmf"/><Relationship Id="rId767" Type="http://schemas.openxmlformats.org/officeDocument/2006/relationships/oleObject" Target="embeddings/oleObject419.bin"/><Relationship Id="rId974" Type="http://schemas.openxmlformats.org/officeDocument/2006/relationships/oleObject" Target="embeddings/oleObject527.bin"/><Relationship Id="rId2003" Type="http://schemas.openxmlformats.org/officeDocument/2006/relationships/oleObject" Target="embeddings/oleObject1158.bin"/><Relationship Id="rId2210" Type="http://schemas.openxmlformats.org/officeDocument/2006/relationships/image" Target="media/image909.wmf"/><Relationship Id="rId2448" Type="http://schemas.openxmlformats.org/officeDocument/2006/relationships/oleObject" Target="embeddings/oleObject1414.bin"/><Relationship Id="rId2655" Type="http://schemas.openxmlformats.org/officeDocument/2006/relationships/oleObject" Target="embeddings/oleObject1544.bin"/><Relationship Id="rId2862" Type="http://schemas.openxmlformats.org/officeDocument/2006/relationships/oleObject" Target="embeddings/oleObject1663.bin"/><Relationship Id="rId627" Type="http://schemas.openxmlformats.org/officeDocument/2006/relationships/oleObject" Target="embeddings/oleObject349.bin"/><Relationship Id="rId834" Type="http://schemas.openxmlformats.org/officeDocument/2006/relationships/image" Target="media/image371.wmf"/><Relationship Id="rId1257" Type="http://schemas.openxmlformats.org/officeDocument/2006/relationships/image" Target="media/image548.wmf"/><Relationship Id="rId1464" Type="http://schemas.openxmlformats.org/officeDocument/2006/relationships/oleObject" Target="embeddings/oleObject832.bin"/><Relationship Id="rId1671" Type="http://schemas.openxmlformats.org/officeDocument/2006/relationships/image" Target="media/image701.wmf"/><Relationship Id="rId2308" Type="http://schemas.openxmlformats.org/officeDocument/2006/relationships/image" Target="media/image950.wmf"/><Relationship Id="rId2515" Type="http://schemas.openxmlformats.org/officeDocument/2006/relationships/oleObject" Target="embeddings/oleObject1454.bin"/><Relationship Id="rId2722" Type="http://schemas.openxmlformats.org/officeDocument/2006/relationships/image" Target="media/image1119.wmf"/><Relationship Id="rId901" Type="http://schemas.openxmlformats.org/officeDocument/2006/relationships/oleObject" Target="embeddings/oleObject488.bin"/><Relationship Id="rId1117" Type="http://schemas.openxmlformats.org/officeDocument/2006/relationships/oleObject" Target="embeddings/oleObject614.bin"/><Relationship Id="rId1324" Type="http://schemas.openxmlformats.org/officeDocument/2006/relationships/oleObject" Target="embeddings/oleObject737.bin"/><Relationship Id="rId1531" Type="http://schemas.openxmlformats.org/officeDocument/2006/relationships/oleObject" Target="embeddings/oleObject879.bin"/><Relationship Id="rId1769" Type="http://schemas.openxmlformats.org/officeDocument/2006/relationships/oleObject" Target="embeddings/oleObject1019.bin"/><Relationship Id="rId1976" Type="http://schemas.openxmlformats.org/officeDocument/2006/relationships/image" Target="media/image819.wmf"/><Relationship Id="rId3191" Type="http://schemas.openxmlformats.org/officeDocument/2006/relationships/image" Target="media/image1253.wmf"/><Relationship Id="rId30" Type="http://schemas.openxmlformats.org/officeDocument/2006/relationships/image" Target="media/image11.wmf"/><Relationship Id="rId1629" Type="http://schemas.openxmlformats.org/officeDocument/2006/relationships/oleObject" Target="embeddings/oleObject936.bin"/><Relationship Id="rId1836" Type="http://schemas.openxmlformats.org/officeDocument/2006/relationships/oleObject" Target="embeddings/oleObject1060.bin"/><Relationship Id="rId1903" Type="http://schemas.openxmlformats.org/officeDocument/2006/relationships/image" Target="media/image794.wmf"/><Relationship Id="rId2098" Type="http://schemas.openxmlformats.org/officeDocument/2006/relationships/oleObject" Target="embeddings/oleObject1211.bin"/><Relationship Id="rId3051" Type="http://schemas.openxmlformats.org/officeDocument/2006/relationships/oleObject" Target="embeddings/oleObject1810.bin"/><Relationship Id="rId3149" Type="http://schemas.openxmlformats.org/officeDocument/2006/relationships/image" Target="media/image1234.wmf"/><Relationship Id="rId277" Type="http://schemas.openxmlformats.org/officeDocument/2006/relationships/oleObject" Target="embeddings/oleObject153.bin"/><Relationship Id="rId484" Type="http://schemas.openxmlformats.org/officeDocument/2006/relationships/oleObject" Target="embeddings/oleObject268.bin"/><Relationship Id="rId2165" Type="http://schemas.openxmlformats.org/officeDocument/2006/relationships/oleObject" Target="embeddings/oleObject1251.bin"/><Relationship Id="rId3009" Type="http://schemas.openxmlformats.org/officeDocument/2006/relationships/oleObject" Target="embeddings/oleObject1770.bin"/><Relationship Id="rId137" Type="http://schemas.openxmlformats.org/officeDocument/2006/relationships/image" Target="media/image58.wmf"/><Relationship Id="rId344" Type="http://schemas.openxmlformats.org/officeDocument/2006/relationships/oleObject" Target="embeddings/oleObject190.bin"/><Relationship Id="rId691" Type="http://schemas.openxmlformats.org/officeDocument/2006/relationships/oleObject" Target="embeddings/oleObject381.bin"/><Relationship Id="rId789" Type="http://schemas.openxmlformats.org/officeDocument/2006/relationships/image" Target="media/image350.wmf"/><Relationship Id="rId996" Type="http://schemas.openxmlformats.org/officeDocument/2006/relationships/oleObject" Target="embeddings/oleObject540.bin"/><Relationship Id="rId2025" Type="http://schemas.openxmlformats.org/officeDocument/2006/relationships/image" Target="media/image840.wmf"/><Relationship Id="rId2372" Type="http://schemas.openxmlformats.org/officeDocument/2006/relationships/oleObject" Target="embeddings/oleObject1375.bin"/><Relationship Id="rId2677" Type="http://schemas.openxmlformats.org/officeDocument/2006/relationships/oleObject" Target="embeddings/oleObject1556.bin"/><Relationship Id="rId2884" Type="http://schemas.openxmlformats.org/officeDocument/2006/relationships/image" Target="media/image1182.wmf"/><Relationship Id="rId551" Type="http://schemas.openxmlformats.org/officeDocument/2006/relationships/oleObject" Target="embeddings/oleObject307.bin"/><Relationship Id="rId649" Type="http://schemas.openxmlformats.org/officeDocument/2006/relationships/oleObject" Target="embeddings/oleObject360.bin"/><Relationship Id="rId856" Type="http://schemas.openxmlformats.org/officeDocument/2006/relationships/oleObject" Target="embeddings/oleObject461.bin"/><Relationship Id="rId1181" Type="http://schemas.openxmlformats.org/officeDocument/2006/relationships/oleObject" Target="embeddings/oleObject655.bin"/><Relationship Id="rId1279" Type="http://schemas.openxmlformats.org/officeDocument/2006/relationships/oleObject" Target="embeddings/oleObject712.bin"/><Relationship Id="rId1486" Type="http://schemas.openxmlformats.org/officeDocument/2006/relationships/oleObject" Target="embeddings/oleObject849.bin"/><Relationship Id="rId2232" Type="http://schemas.openxmlformats.org/officeDocument/2006/relationships/oleObject" Target="embeddings/oleObject1298.bin"/><Relationship Id="rId2537" Type="http://schemas.openxmlformats.org/officeDocument/2006/relationships/oleObject" Target="embeddings/oleObject1471.bin"/><Relationship Id="rId204" Type="http://schemas.openxmlformats.org/officeDocument/2006/relationships/oleObject" Target="embeddings/oleObject108.bin"/><Relationship Id="rId411" Type="http://schemas.openxmlformats.org/officeDocument/2006/relationships/oleObject" Target="embeddings/oleObject228.bin"/><Relationship Id="rId509" Type="http://schemas.openxmlformats.org/officeDocument/2006/relationships/image" Target="media/image219.wmf"/><Relationship Id="rId1041" Type="http://schemas.openxmlformats.org/officeDocument/2006/relationships/image" Target="media/image461.wmf"/><Relationship Id="rId1139" Type="http://schemas.openxmlformats.org/officeDocument/2006/relationships/oleObject" Target="embeddings/oleObject628.bin"/><Relationship Id="rId1346" Type="http://schemas.openxmlformats.org/officeDocument/2006/relationships/oleObject" Target="embeddings/oleObject749.bin"/><Relationship Id="rId1693" Type="http://schemas.openxmlformats.org/officeDocument/2006/relationships/oleObject" Target="embeddings/oleObject973.bin"/><Relationship Id="rId1998" Type="http://schemas.openxmlformats.org/officeDocument/2006/relationships/image" Target="media/image828.wmf"/><Relationship Id="rId2744" Type="http://schemas.openxmlformats.org/officeDocument/2006/relationships/oleObject" Target="embeddings/oleObject1592.bin"/><Relationship Id="rId2951" Type="http://schemas.openxmlformats.org/officeDocument/2006/relationships/oleObject" Target="embeddings/oleObject1730.bin"/><Relationship Id="rId716" Type="http://schemas.openxmlformats.org/officeDocument/2006/relationships/image" Target="media/image314.wmf"/><Relationship Id="rId923" Type="http://schemas.openxmlformats.org/officeDocument/2006/relationships/image" Target="media/image413.wmf"/><Relationship Id="rId1553" Type="http://schemas.openxmlformats.org/officeDocument/2006/relationships/oleObject" Target="embeddings/oleObject893.bin"/><Relationship Id="rId1760" Type="http://schemas.openxmlformats.org/officeDocument/2006/relationships/oleObject" Target="embeddings/oleObject1013.bin"/><Relationship Id="rId1858" Type="http://schemas.openxmlformats.org/officeDocument/2006/relationships/image" Target="media/image775.wmf"/><Relationship Id="rId2604" Type="http://schemas.openxmlformats.org/officeDocument/2006/relationships/oleObject" Target="embeddings/oleObject1511.bin"/><Relationship Id="rId2811" Type="http://schemas.openxmlformats.org/officeDocument/2006/relationships/oleObject" Target="embeddings/oleObject1637.bin"/><Relationship Id="rId52" Type="http://schemas.openxmlformats.org/officeDocument/2006/relationships/image" Target="media/image20.wmf"/><Relationship Id="rId1206" Type="http://schemas.openxmlformats.org/officeDocument/2006/relationships/oleObject" Target="embeddings/oleObject668.bin"/><Relationship Id="rId1413" Type="http://schemas.openxmlformats.org/officeDocument/2006/relationships/oleObject" Target="embeddings/oleObject799.bin"/><Relationship Id="rId1620" Type="http://schemas.openxmlformats.org/officeDocument/2006/relationships/image" Target="media/image680.wmf"/><Relationship Id="rId2909" Type="http://schemas.openxmlformats.org/officeDocument/2006/relationships/oleObject" Target="embeddings/oleObject1695.bin"/><Relationship Id="rId3073" Type="http://schemas.openxmlformats.org/officeDocument/2006/relationships/oleObject" Target="embeddings/oleObject1831.bin"/><Relationship Id="rId1718" Type="http://schemas.openxmlformats.org/officeDocument/2006/relationships/image" Target="media/image721.wmf"/><Relationship Id="rId1925" Type="http://schemas.openxmlformats.org/officeDocument/2006/relationships/image" Target="media/image802.wmf"/><Relationship Id="rId3140" Type="http://schemas.openxmlformats.org/officeDocument/2006/relationships/image" Target="media/image1230.wmf"/><Relationship Id="rId299" Type="http://schemas.openxmlformats.org/officeDocument/2006/relationships/image" Target="media/image126.wmf"/><Relationship Id="rId2187" Type="http://schemas.openxmlformats.org/officeDocument/2006/relationships/oleObject" Target="embeddings/oleObject1264.bin"/><Relationship Id="rId2394" Type="http://schemas.openxmlformats.org/officeDocument/2006/relationships/oleObject" Target="embeddings/oleObject1387.bin"/><Relationship Id="rId159" Type="http://schemas.openxmlformats.org/officeDocument/2006/relationships/image" Target="media/image68.wmf"/><Relationship Id="rId366" Type="http://schemas.openxmlformats.org/officeDocument/2006/relationships/image" Target="media/image156.wmf"/><Relationship Id="rId573" Type="http://schemas.openxmlformats.org/officeDocument/2006/relationships/oleObject" Target="embeddings/oleObject320.bin"/><Relationship Id="rId780" Type="http://schemas.openxmlformats.org/officeDocument/2006/relationships/image" Target="media/image346.wmf"/><Relationship Id="rId2047" Type="http://schemas.openxmlformats.org/officeDocument/2006/relationships/image" Target="media/image850.wmf"/><Relationship Id="rId2254" Type="http://schemas.openxmlformats.org/officeDocument/2006/relationships/image" Target="media/image926.wmf"/><Relationship Id="rId2461" Type="http://schemas.openxmlformats.org/officeDocument/2006/relationships/oleObject" Target="embeddings/oleObject1421.bin"/><Relationship Id="rId2699" Type="http://schemas.openxmlformats.org/officeDocument/2006/relationships/oleObject" Target="embeddings/oleObject1568.bin"/><Relationship Id="rId3000" Type="http://schemas.openxmlformats.org/officeDocument/2006/relationships/oleObject" Target="embeddings/oleObject1763.bin"/><Relationship Id="rId226" Type="http://schemas.openxmlformats.org/officeDocument/2006/relationships/oleObject" Target="embeddings/oleObject119.bin"/><Relationship Id="rId433" Type="http://schemas.openxmlformats.org/officeDocument/2006/relationships/image" Target="media/image185.wmf"/><Relationship Id="rId878" Type="http://schemas.openxmlformats.org/officeDocument/2006/relationships/oleObject" Target="embeddings/oleObject473.bin"/><Relationship Id="rId1063" Type="http://schemas.openxmlformats.org/officeDocument/2006/relationships/image" Target="media/image472.wmf"/><Relationship Id="rId1270" Type="http://schemas.openxmlformats.org/officeDocument/2006/relationships/image" Target="media/image554.wmf"/><Relationship Id="rId2114" Type="http://schemas.openxmlformats.org/officeDocument/2006/relationships/image" Target="media/image877.emf"/><Relationship Id="rId2559" Type="http://schemas.openxmlformats.org/officeDocument/2006/relationships/oleObject" Target="embeddings/oleObject1486.bin"/><Relationship Id="rId2766" Type="http://schemas.openxmlformats.org/officeDocument/2006/relationships/oleObject" Target="embeddings/oleObject1605.bin"/><Relationship Id="rId2973" Type="http://schemas.openxmlformats.org/officeDocument/2006/relationships/oleObject" Target="embeddings/oleObject1743.bin"/><Relationship Id="rId640" Type="http://schemas.openxmlformats.org/officeDocument/2006/relationships/image" Target="media/image276.wmf"/><Relationship Id="rId738" Type="http://schemas.openxmlformats.org/officeDocument/2006/relationships/image" Target="media/image325.wmf"/><Relationship Id="rId945" Type="http://schemas.openxmlformats.org/officeDocument/2006/relationships/oleObject" Target="embeddings/oleObject511.bin"/><Relationship Id="rId1368" Type="http://schemas.openxmlformats.org/officeDocument/2006/relationships/oleObject" Target="embeddings/oleObject768.bin"/><Relationship Id="rId1575" Type="http://schemas.openxmlformats.org/officeDocument/2006/relationships/oleObject" Target="embeddings/oleObject907.bin"/><Relationship Id="rId1782" Type="http://schemas.openxmlformats.org/officeDocument/2006/relationships/image" Target="media/image746.wmf"/><Relationship Id="rId2321" Type="http://schemas.openxmlformats.org/officeDocument/2006/relationships/oleObject" Target="embeddings/oleObject1344.bin"/><Relationship Id="rId2419" Type="http://schemas.openxmlformats.org/officeDocument/2006/relationships/oleObject" Target="embeddings/oleObject1399.bin"/><Relationship Id="rId2626" Type="http://schemas.openxmlformats.org/officeDocument/2006/relationships/oleObject" Target="embeddings/oleObject1529.bin"/><Relationship Id="rId2833" Type="http://schemas.openxmlformats.org/officeDocument/2006/relationships/image" Target="media/image1163.wmf"/><Relationship Id="rId74" Type="http://schemas.openxmlformats.org/officeDocument/2006/relationships/oleObject" Target="embeddings/oleObject37.bin"/><Relationship Id="rId500" Type="http://schemas.openxmlformats.org/officeDocument/2006/relationships/oleObject" Target="embeddings/oleObject277.bin"/><Relationship Id="rId805" Type="http://schemas.openxmlformats.org/officeDocument/2006/relationships/image" Target="media/image357.wmf"/><Relationship Id="rId1130" Type="http://schemas.openxmlformats.org/officeDocument/2006/relationships/oleObject" Target="embeddings/oleObject622.bin"/><Relationship Id="rId1228" Type="http://schemas.openxmlformats.org/officeDocument/2006/relationships/oleObject" Target="embeddings/oleObject683.bin"/><Relationship Id="rId1435" Type="http://schemas.openxmlformats.org/officeDocument/2006/relationships/oleObject" Target="embeddings/oleObject813.bin"/><Relationship Id="rId1642" Type="http://schemas.openxmlformats.org/officeDocument/2006/relationships/oleObject" Target="embeddings/oleObject945.bin"/><Relationship Id="rId1947" Type="http://schemas.openxmlformats.org/officeDocument/2006/relationships/image" Target="media/image808.wmf"/><Relationship Id="rId2900" Type="http://schemas.openxmlformats.org/officeDocument/2006/relationships/image" Target="media/image1189.wmf"/><Relationship Id="rId3095" Type="http://schemas.openxmlformats.org/officeDocument/2006/relationships/oleObject" Target="embeddings/oleObject1853.bin"/><Relationship Id="rId1502" Type="http://schemas.openxmlformats.org/officeDocument/2006/relationships/image" Target="media/image633.wmf"/><Relationship Id="rId1807" Type="http://schemas.openxmlformats.org/officeDocument/2006/relationships/oleObject" Target="embeddings/oleObject1042.bin"/><Relationship Id="rId3162" Type="http://schemas.openxmlformats.org/officeDocument/2006/relationships/oleObject" Target="embeddings/oleObject1897.bin"/><Relationship Id="rId290" Type="http://schemas.openxmlformats.org/officeDocument/2006/relationships/oleObject" Target="embeddings/oleObject161.bin"/><Relationship Id="rId388" Type="http://schemas.openxmlformats.org/officeDocument/2006/relationships/image" Target="media/image163.wmf"/><Relationship Id="rId2069" Type="http://schemas.openxmlformats.org/officeDocument/2006/relationships/oleObject" Target="embeddings/oleObject1195.bin"/><Relationship Id="rId3022" Type="http://schemas.openxmlformats.org/officeDocument/2006/relationships/oleObject" Target="embeddings/oleObject1782.bin"/><Relationship Id="rId150" Type="http://schemas.openxmlformats.org/officeDocument/2006/relationships/oleObject" Target="embeddings/oleObject78.bin"/><Relationship Id="rId595" Type="http://schemas.openxmlformats.org/officeDocument/2006/relationships/image" Target="media/image255.wmf"/><Relationship Id="rId2276" Type="http://schemas.openxmlformats.org/officeDocument/2006/relationships/image" Target="media/image937.wmf"/><Relationship Id="rId2483" Type="http://schemas.openxmlformats.org/officeDocument/2006/relationships/oleObject" Target="embeddings/oleObject1432.bin"/><Relationship Id="rId2690" Type="http://schemas.openxmlformats.org/officeDocument/2006/relationships/image" Target="media/image1105.wmf"/><Relationship Id="rId248" Type="http://schemas.openxmlformats.org/officeDocument/2006/relationships/oleObject" Target="embeddings/oleObject132.bin"/><Relationship Id="rId455" Type="http://schemas.openxmlformats.org/officeDocument/2006/relationships/image" Target="media/image195.wmf"/><Relationship Id="rId662" Type="http://schemas.openxmlformats.org/officeDocument/2006/relationships/image" Target="media/image287.wmf"/><Relationship Id="rId1085" Type="http://schemas.openxmlformats.org/officeDocument/2006/relationships/oleObject" Target="embeddings/oleObject595.bin"/><Relationship Id="rId1292" Type="http://schemas.openxmlformats.org/officeDocument/2006/relationships/image" Target="media/image565.wmf"/><Relationship Id="rId2136" Type="http://schemas.openxmlformats.org/officeDocument/2006/relationships/oleObject" Target="embeddings/oleObject1232.bin"/><Relationship Id="rId2343" Type="http://schemas.openxmlformats.org/officeDocument/2006/relationships/oleObject" Target="embeddings/oleObject1356.bin"/><Relationship Id="rId2550" Type="http://schemas.openxmlformats.org/officeDocument/2006/relationships/image" Target="media/image1048.wmf"/><Relationship Id="rId2788" Type="http://schemas.openxmlformats.org/officeDocument/2006/relationships/oleObject" Target="embeddings/oleObject1625.bin"/><Relationship Id="rId2995" Type="http://schemas.openxmlformats.org/officeDocument/2006/relationships/oleObject" Target="embeddings/oleObject1758.bin"/><Relationship Id="rId108" Type="http://schemas.openxmlformats.org/officeDocument/2006/relationships/oleObject" Target="embeddings/oleObject55.bin"/><Relationship Id="rId315" Type="http://schemas.openxmlformats.org/officeDocument/2006/relationships/oleObject" Target="embeddings/oleObject174.bin"/><Relationship Id="rId522" Type="http://schemas.openxmlformats.org/officeDocument/2006/relationships/oleObject" Target="embeddings/oleObject291.bin"/><Relationship Id="rId967" Type="http://schemas.openxmlformats.org/officeDocument/2006/relationships/image" Target="media/image435.wmf"/><Relationship Id="rId1152" Type="http://schemas.openxmlformats.org/officeDocument/2006/relationships/image" Target="media/image508.wmf"/><Relationship Id="rId1597" Type="http://schemas.openxmlformats.org/officeDocument/2006/relationships/oleObject" Target="embeddings/oleObject919.bin"/><Relationship Id="rId2203" Type="http://schemas.openxmlformats.org/officeDocument/2006/relationships/image" Target="media/image907.wmf"/><Relationship Id="rId2410" Type="http://schemas.openxmlformats.org/officeDocument/2006/relationships/oleObject" Target="embeddings/oleObject1394.bin"/><Relationship Id="rId2648" Type="http://schemas.openxmlformats.org/officeDocument/2006/relationships/oleObject" Target="embeddings/oleObject1542.bin"/><Relationship Id="rId2855" Type="http://schemas.openxmlformats.org/officeDocument/2006/relationships/image" Target="media/image1173.wmf"/><Relationship Id="rId96" Type="http://schemas.openxmlformats.org/officeDocument/2006/relationships/oleObject" Target="embeddings/Microsoft_Visio_2003-2010_Drawing.vsd"/><Relationship Id="rId827" Type="http://schemas.openxmlformats.org/officeDocument/2006/relationships/oleObject" Target="embeddings/oleObject452.bin"/><Relationship Id="rId1012" Type="http://schemas.openxmlformats.org/officeDocument/2006/relationships/oleObject" Target="embeddings/oleObject552.bin"/><Relationship Id="rId1457" Type="http://schemas.openxmlformats.org/officeDocument/2006/relationships/image" Target="media/image620.wmf"/><Relationship Id="rId1664" Type="http://schemas.openxmlformats.org/officeDocument/2006/relationships/oleObject" Target="embeddings/oleObject958.bin"/><Relationship Id="rId1871" Type="http://schemas.openxmlformats.org/officeDocument/2006/relationships/image" Target="media/image781.wmf"/><Relationship Id="rId2508" Type="http://schemas.openxmlformats.org/officeDocument/2006/relationships/oleObject" Target="embeddings/oleObject1448.bin"/><Relationship Id="rId2715" Type="http://schemas.openxmlformats.org/officeDocument/2006/relationships/oleObject" Target="embeddings/oleObject1577.bin"/><Relationship Id="rId2922" Type="http://schemas.openxmlformats.org/officeDocument/2006/relationships/oleObject" Target="embeddings/oleObject1705.bin"/><Relationship Id="rId1317" Type="http://schemas.openxmlformats.org/officeDocument/2006/relationships/oleObject" Target="embeddings/oleObject732.bin"/><Relationship Id="rId1524" Type="http://schemas.openxmlformats.org/officeDocument/2006/relationships/oleObject" Target="embeddings/oleObject874.bin"/><Relationship Id="rId1731" Type="http://schemas.openxmlformats.org/officeDocument/2006/relationships/image" Target="media/image726.wmf"/><Relationship Id="rId1969" Type="http://schemas.openxmlformats.org/officeDocument/2006/relationships/image" Target="media/image816.wmf"/><Relationship Id="rId3184" Type="http://schemas.openxmlformats.org/officeDocument/2006/relationships/oleObject" Target="embeddings/oleObject1909.bin"/><Relationship Id="rId23" Type="http://schemas.openxmlformats.org/officeDocument/2006/relationships/image" Target="media/image8.wmf"/><Relationship Id="rId1829" Type="http://schemas.openxmlformats.org/officeDocument/2006/relationships/image" Target="media/image764.wmf"/><Relationship Id="rId2298" Type="http://schemas.openxmlformats.org/officeDocument/2006/relationships/image" Target="media/image946.wmf"/><Relationship Id="rId3044" Type="http://schemas.openxmlformats.org/officeDocument/2006/relationships/oleObject" Target="embeddings/oleObject1803.bin"/><Relationship Id="rId172" Type="http://schemas.openxmlformats.org/officeDocument/2006/relationships/image" Target="media/image74.wmf"/><Relationship Id="rId477" Type="http://schemas.openxmlformats.org/officeDocument/2006/relationships/image" Target="media/image204.wmf"/><Relationship Id="rId684" Type="http://schemas.openxmlformats.org/officeDocument/2006/relationships/image" Target="media/image298.wmf"/><Relationship Id="rId2060" Type="http://schemas.openxmlformats.org/officeDocument/2006/relationships/image" Target="media/image855.wmf"/><Relationship Id="rId2158" Type="http://schemas.openxmlformats.org/officeDocument/2006/relationships/oleObject" Target="embeddings/oleObject1247.bin"/><Relationship Id="rId2365" Type="http://schemas.openxmlformats.org/officeDocument/2006/relationships/image" Target="media/image975.wmf"/><Relationship Id="rId3111" Type="http://schemas.openxmlformats.org/officeDocument/2006/relationships/oleObject" Target="embeddings/oleObject1868.bin"/><Relationship Id="rId337" Type="http://schemas.openxmlformats.org/officeDocument/2006/relationships/image" Target="media/image142.wmf"/><Relationship Id="rId891" Type="http://schemas.openxmlformats.org/officeDocument/2006/relationships/oleObject" Target="embeddings/oleObject481.bin"/><Relationship Id="rId989" Type="http://schemas.openxmlformats.org/officeDocument/2006/relationships/image" Target="media/image445.wmf"/><Relationship Id="rId2018" Type="http://schemas.openxmlformats.org/officeDocument/2006/relationships/oleObject" Target="embeddings/oleObject1167.bin"/><Relationship Id="rId2572" Type="http://schemas.openxmlformats.org/officeDocument/2006/relationships/image" Target="media/image1059.wmf"/><Relationship Id="rId2877" Type="http://schemas.openxmlformats.org/officeDocument/2006/relationships/oleObject" Target="embeddings/oleObject1672.bin"/><Relationship Id="rId544" Type="http://schemas.openxmlformats.org/officeDocument/2006/relationships/image" Target="media/image232.wmf"/><Relationship Id="rId751" Type="http://schemas.openxmlformats.org/officeDocument/2006/relationships/oleObject" Target="embeddings/oleObject411.bin"/><Relationship Id="rId849" Type="http://schemas.openxmlformats.org/officeDocument/2006/relationships/image" Target="media/image384.wmf"/><Relationship Id="rId1174" Type="http://schemas.openxmlformats.org/officeDocument/2006/relationships/image" Target="media/image515.wmf"/><Relationship Id="rId1381" Type="http://schemas.openxmlformats.org/officeDocument/2006/relationships/oleObject" Target="embeddings/oleObject775.bin"/><Relationship Id="rId1479" Type="http://schemas.openxmlformats.org/officeDocument/2006/relationships/oleObject" Target="embeddings/oleObject844.bin"/><Relationship Id="rId1686" Type="http://schemas.openxmlformats.org/officeDocument/2006/relationships/oleObject" Target="embeddings/oleObject969.bin"/><Relationship Id="rId2225" Type="http://schemas.openxmlformats.org/officeDocument/2006/relationships/image" Target="media/image913.wmf"/><Relationship Id="rId2432" Type="http://schemas.openxmlformats.org/officeDocument/2006/relationships/oleObject" Target="embeddings/oleObject1406.bin"/><Relationship Id="rId404" Type="http://schemas.openxmlformats.org/officeDocument/2006/relationships/image" Target="media/image171.wmf"/><Relationship Id="rId611" Type="http://schemas.openxmlformats.org/officeDocument/2006/relationships/image" Target="media/image262.wmf"/><Relationship Id="rId1034" Type="http://schemas.openxmlformats.org/officeDocument/2006/relationships/oleObject" Target="embeddings/oleObject568.bin"/><Relationship Id="rId1241" Type="http://schemas.openxmlformats.org/officeDocument/2006/relationships/image" Target="media/image540.wmf"/><Relationship Id="rId1339" Type="http://schemas.openxmlformats.org/officeDocument/2006/relationships/image" Target="media/image585.wmf"/><Relationship Id="rId1893" Type="http://schemas.openxmlformats.org/officeDocument/2006/relationships/image" Target="media/image789.wmf"/><Relationship Id="rId2737" Type="http://schemas.openxmlformats.org/officeDocument/2006/relationships/oleObject" Target="embeddings/oleObject1588.bin"/><Relationship Id="rId2944" Type="http://schemas.openxmlformats.org/officeDocument/2006/relationships/oleObject" Target="embeddings/oleObject1724.bin"/><Relationship Id="rId709" Type="http://schemas.openxmlformats.org/officeDocument/2006/relationships/oleObject" Target="embeddings/oleObject390.bin"/><Relationship Id="rId916" Type="http://schemas.openxmlformats.org/officeDocument/2006/relationships/image" Target="media/image410.wmf"/><Relationship Id="rId1101" Type="http://schemas.openxmlformats.org/officeDocument/2006/relationships/image" Target="media/image488.wmf"/><Relationship Id="rId1546" Type="http://schemas.openxmlformats.org/officeDocument/2006/relationships/oleObject" Target="embeddings/oleObject888.bin"/><Relationship Id="rId1753" Type="http://schemas.openxmlformats.org/officeDocument/2006/relationships/image" Target="media/image735.wmf"/><Relationship Id="rId1960" Type="http://schemas.openxmlformats.org/officeDocument/2006/relationships/oleObject" Target="embeddings/oleObject1134.bin"/><Relationship Id="rId2804" Type="http://schemas.openxmlformats.org/officeDocument/2006/relationships/image" Target="media/image1148.wmf"/><Relationship Id="rId45" Type="http://schemas.openxmlformats.org/officeDocument/2006/relationships/oleObject" Target="embeddings/oleObject21.bin"/><Relationship Id="rId1406" Type="http://schemas.openxmlformats.org/officeDocument/2006/relationships/image" Target="media/image603.wmf"/><Relationship Id="rId1613" Type="http://schemas.openxmlformats.org/officeDocument/2006/relationships/oleObject" Target="embeddings/oleObject928.bin"/><Relationship Id="rId1820" Type="http://schemas.openxmlformats.org/officeDocument/2006/relationships/image" Target="media/image760.wmf"/><Relationship Id="rId3066" Type="http://schemas.openxmlformats.org/officeDocument/2006/relationships/oleObject" Target="embeddings/oleObject1824.bin"/><Relationship Id="rId194" Type="http://schemas.openxmlformats.org/officeDocument/2006/relationships/oleObject" Target="embeddings/oleObject102.bin"/><Relationship Id="rId1918" Type="http://schemas.openxmlformats.org/officeDocument/2006/relationships/oleObject" Target="embeddings/oleObject1107.bin"/><Relationship Id="rId2082" Type="http://schemas.openxmlformats.org/officeDocument/2006/relationships/image" Target="media/image865.wmf"/><Relationship Id="rId3133" Type="http://schemas.openxmlformats.org/officeDocument/2006/relationships/oleObject" Target="embeddings/oleObject1883.bin"/><Relationship Id="rId261" Type="http://schemas.openxmlformats.org/officeDocument/2006/relationships/oleObject" Target="embeddings/oleObject143.bin"/><Relationship Id="rId499" Type="http://schemas.openxmlformats.org/officeDocument/2006/relationships/image" Target="media/image214.wmf"/><Relationship Id="rId2387" Type="http://schemas.openxmlformats.org/officeDocument/2006/relationships/image" Target="media/image983.wmf"/><Relationship Id="rId2594" Type="http://schemas.openxmlformats.org/officeDocument/2006/relationships/image" Target="media/image1069.wmf"/><Relationship Id="rId359" Type="http://schemas.openxmlformats.org/officeDocument/2006/relationships/oleObject" Target="embeddings/oleObject198.bin"/><Relationship Id="rId566" Type="http://schemas.openxmlformats.org/officeDocument/2006/relationships/image" Target="media/image242.wmf"/><Relationship Id="rId773" Type="http://schemas.openxmlformats.org/officeDocument/2006/relationships/oleObject" Target="embeddings/oleObject422.bin"/><Relationship Id="rId1196" Type="http://schemas.openxmlformats.org/officeDocument/2006/relationships/image" Target="media/image525.wmf"/><Relationship Id="rId2247" Type="http://schemas.openxmlformats.org/officeDocument/2006/relationships/oleObject" Target="embeddings/oleObject1306.bin"/><Relationship Id="rId2454" Type="http://schemas.openxmlformats.org/officeDocument/2006/relationships/oleObject" Target="embeddings/oleObject1417.bin"/><Relationship Id="rId2899" Type="http://schemas.openxmlformats.org/officeDocument/2006/relationships/oleObject" Target="embeddings/oleObject1687.bin"/><Relationship Id="rId3200" Type="http://schemas.openxmlformats.org/officeDocument/2006/relationships/oleObject" Target="embeddings/oleObject1920.bin"/><Relationship Id="rId121" Type="http://schemas.openxmlformats.org/officeDocument/2006/relationships/oleObject" Target="embeddings/oleObject63.bin"/><Relationship Id="rId219" Type="http://schemas.openxmlformats.org/officeDocument/2006/relationships/image" Target="media/image96.wmf"/><Relationship Id="rId426" Type="http://schemas.openxmlformats.org/officeDocument/2006/relationships/oleObject" Target="embeddings/oleObject236.bin"/><Relationship Id="rId633" Type="http://schemas.openxmlformats.org/officeDocument/2006/relationships/oleObject" Target="embeddings/oleObject352.bin"/><Relationship Id="rId980" Type="http://schemas.openxmlformats.org/officeDocument/2006/relationships/oleObject" Target="embeddings/oleObject530.bin"/><Relationship Id="rId1056" Type="http://schemas.openxmlformats.org/officeDocument/2006/relationships/oleObject" Target="embeddings/oleObject579.bin"/><Relationship Id="rId1263" Type="http://schemas.openxmlformats.org/officeDocument/2006/relationships/oleObject" Target="embeddings/oleObject704.bin"/><Relationship Id="rId2107" Type="http://schemas.openxmlformats.org/officeDocument/2006/relationships/image" Target="media/image874.wmf"/><Relationship Id="rId2314" Type="http://schemas.openxmlformats.org/officeDocument/2006/relationships/image" Target="media/image953.wmf"/><Relationship Id="rId2661" Type="http://schemas.openxmlformats.org/officeDocument/2006/relationships/oleObject" Target="embeddings/Microsoft_Visio_2003-2010_Drawing12.vsd"/><Relationship Id="rId2759" Type="http://schemas.openxmlformats.org/officeDocument/2006/relationships/oleObject" Target="embeddings/oleObject1600.bin"/><Relationship Id="rId2966" Type="http://schemas.openxmlformats.org/officeDocument/2006/relationships/image" Target="media/image1205.wmf"/><Relationship Id="rId840" Type="http://schemas.openxmlformats.org/officeDocument/2006/relationships/image" Target="media/image377.wmf"/><Relationship Id="rId938" Type="http://schemas.openxmlformats.org/officeDocument/2006/relationships/image" Target="media/image422.wmf"/><Relationship Id="rId1470" Type="http://schemas.openxmlformats.org/officeDocument/2006/relationships/oleObject" Target="embeddings/oleObject837.bin"/><Relationship Id="rId1568" Type="http://schemas.openxmlformats.org/officeDocument/2006/relationships/image" Target="media/image657.wmf"/><Relationship Id="rId1775" Type="http://schemas.openxmlformats.org/officeDocument/2006/relationships/oleObject" Target="embeddings/oleObject1023.bin"/><Relationship Id="rId2521" Type="http://schemas.openxmlformats.org/officeDocument/2006/relationships/oleObject" Target="embeddings/oleObject1458.bin"/><Relationship Id="rId2619" Type="http://schemas.openxmlformats.org/officeDocument/2006/relationships/oleObject" Target="embeddings/oleObject1523.bin"/><Relationship Id="rId2826" Type="http://schemas.openxmlformats.org/officeDocument/2006/relationships/image" Target="media/image1160.wmf"/><Relationship Id="rId67" Type="http://schemas.openxmlformats.org/officeDocument/2006/relationships/image" Target="media/image27.wmf"/><Relationship Id="rId700" Type="http://schemas.openxmlformats.org/officeDocument/2006/relationships/image" Target="media/image306.wmf"/><Relationship Id="rId1123" Type="http://schemas.openxmlformats.org/officeDocument/2006/relationships/oleObject" Target="embeddings/oleObject617.bin"/><Relationship Id="rId1330" Type="http://schemas.openxmlformats.org/officeDocument/2006/relationships/oleObject" Target="embeddings/oleObject740.bin"/><Relationship Id="rId1428" Type="http://schemas.openxmlformats.org/officeDocument/2006/relationships/image" Target="media/image610.wmf"/><Relationship Id="rId1635" Type="http://schemas.openxmlformats.org/officeDocument/2006/relationships/oleObject" Target="embeddings/oleObject940.bin"/><Relationship Id="rId1982" Type="http://schemas.openxmlformats.org/officeDocument/2006/relationships/image" Target="media/image822.wmf"/><Relationship Id="rId3088" Type="http://schemas.openxmlformats.org/officeDocument/2006/relationships/oleObject" Target="embeddings/oleObject1846.bin"/><Relationship Id="rId1842" Type="http://schemas.openxmlformats.org/officeDocument/2006/relationships/oleObject" Target="embeddings/oleObject1062.bin"/><Relationship Id="rId1702" Type="http://schemas.openxmlformats.org/officeDocument/2006/relationships/image" Target="media/image716.wmf"/><Relationship Id="rId3155" Type="http://schemas.openxmlformats.org/officeDocument/2006/relationships/image" Target="media/image1238.wmf"/><Relationship Id="rId283" Type="http://schemas.openxmlformats.org/officeDocument/2006/relationships/image" Target="media/image118.wmf"/><Relationship Id="rId490" Type="http://schemas.openxmlformats.org/officeDocument/2006/relationships/image" Target="media/image210.wmf"/><Relationship Id="rId2171" Type="http://schemas.openxmlformats.org/officeDocument/2006/relationships/image" Target="media/image900.wmf"/><Relationship Id="rId3015" Type="http://schemas.openxmlformats.org/officeDocument/2006/relationships/oleObject" Target="embeddings/oleObject1776.bin"/><Relationship Id="rId143" Type="http://schemas.openxmlformats.org/officeDocument/2006/relationships/image" Target="media/image61.wmf"/><Relationship Id="rId350" Type="http://schemas.openxmlformats.org/officeDocument/2006/relationships/oleObject" Target="embeddings/oleObject193.bin"/><Relationship Id="rId588" Type="http://schemas.openxmlformats.org/officeDocument/2006/relationships/oleObject" Target="embeddings/oleObject328.bin"/><Relationship Id="rId795" Type="http://schemas.openxmlformats.org/officeDocument/2006/relationships/oleObject" Target="embeddings/oleObject434.bin"/><Relationship Id="rId2031" Type="http://schemas.openxmlformats.org/officeDocument/2006/relationships/oleObject" Target="embeddings/oleObject1174.bin"/><Relationship Id="rId2269" Type="http://schemas.openxmlformats.org/officeDocument/2006/relationships/oleObject" Target="embeddings/oleObject1317.bin"/><Relationship Id="rId2476" Type="http://schemas.openxmlformats.org/officeDocument/2006/relationships/image" Target="media/image1027.wmf"/><Relationship Id="rId2683" Type="http://schemas.openxmlformats.org/officeDocument/2006/relationships/oleObject" Target="embeddings/oleObject1559.bin"/><Relationship Id="rId2890" Type="http://schemas.openxmlformats.org/officeDocument/2006/relationships/image" Target="media/image1184.wmf"/><Relationship Id="rId9" Type="http://schemas.openxmlformats.org/officeDocument/2006/relationships/oleObject" Target="embeddings/oleObject1.bin"/><Relationship Id="rId210" Type="http://schemas.openxmlformats.org/officeDocument/2006/relationships/oleObject" Target="embeddings/oleObject111.bin"/><Relationship Id="rId448" Type="http://schemas.openxmlformats.org/officeDocument/2006/relationships/image" Target="media/image192.wmf"/><Relationship Id="rId655" Type="http://schemas.openxmlformats.org/officeDocument/2006/relationships/oleObject" Target="embeddings/oleObject363.bin"/><Relationship Id="rId862" Type="http://schemas.openxmlformats.org/officeDocument/2006/relationships/oleObject" Target="embeddings/oleObject465.bin"/><Relationship Id="rId1078" Type="http://schemas.openxmlformats.org/officeDocument/2006/relationships/oleObject" Target="embeddings/oleObject591.bin"/><Relationship Id="rId1285" Type="http://schemas.openxmlformats.org/officeDocument/2006/relationships/oleObject" Target="embeddings/oleObject715.bin"/><Relationship Id="rId1492" Type="http://schemas.openxmlformats.org/officeDocument/2006/relationships/oleObject" Target="embeddings/oleObject855.bin"/><Relationship Id="rId2129" Type="http://schemas.openxmlformats.org/officeDocument/2006/relationships/image" Target="media/image882.wmf"/><Relationship Id="rId2336" Type="http://schemas.openxmlformats.org/officeDocument/2006/relationships/image" Target="media/image964.wmf"/><Relationship Id="rId2543" Type="http://schemas.openxmlformats.org/officeDocument/2006/relationships/image" Target="media/image1046.wmf"/><Relationship Id="rId2750" Type="http://schemas.openxmlformats.org/officeDocument/2006/relationships/image" Target="media/image1132.wmf"/><Relationship Id="rId2988" Type="http://schemas.openxmlformats.org/officeDocument/2006/relationships/oleObject" Target="embeddings/oleObject1753.bin"/><Relationship Id="rId308" Type="http://schemas.openxmlformats.org/officeDocument/2006/relationships/oleObject" Target="embeddings/oleObject170.bin"/><Relationship Id="rId515" Type="http://schemas.openxmlformats.org/officeDocument/2006/relationships/oleObject" Target="embeddings/oleObject285.bin"/><Relationship Id="rId722" Type="http://schemas.openxmlformats.org/officeDocument/2006/relationships/image" Target="media/image317.wmf"/><Relationship Id="rId1145" Type="http://schemas.openxmlformats.org/officeDocument/2006/relationships/image" Target="media/image505.wmf"/><Relationship Id="rId1352" Type="http://schemas.openxmlformats.org/officeDocument/2006/relationships/oleObject" Target="embeddings/oleObject755.bin"/><Relationship Id="rId1797" Type="http://schemas.openxmlformats.org/officeDocument/2006/relationships/oleObject" Target="embeddings/oleObject1036.bin"/><Relationship Id="rId2403" Type="http://schemas.openxmlformats.org/officeDocument/2006/relationships/image" Target="media/image992.wmf"/><Relationship Id="rId2848" Type="http://schemas.openxmlformats.org/officeDocument/2006/relationships/image" Target="media/image1170.wmf"/><Relationship Id="rId89" Type="http://schemas.openxmlformats.org/officeDocument/2006/relationships/image" Target="media/image38.wmf"/><Relationship Id="rId1005" Type="http://schemas.openxmlformats.org/officeDocument/2006/relationships/oleObject" Target="embeddings/oleObject547.bin"/><Relationship Id="rId1212" Type="http://schemas.openxmlformats.org/officeDocument/2006/relationships/image" Target="media/image532.wmf"/><Relationship Id="rId1657" Type="http://schemas.openxmlformats.org/officeDocument/2006/relationships/image" Target="media/image695.wmf"/><Relationship Id="rId1864" Type="http://schemas.openxmlformats.org/officeDocument/2006/relationships/oleObject" Target="embeddings/oleObject1076.bin"/><Relationship Id="rId2610" Type="http://schemas.openxmlformats.org/officeDocument/2006/relationships/oleObject" Target="embeddings/oleObject1516.bin"/><Relationship Id="rId2708" Type="http://schemas.openxmlformats.org/officeDocument/2006/relationships/oleObject" Target="embeddings/oleObject1573.bin"/><Relationship Id="rId2915" Type="http://schemas.openxmlformats.org/officeDocument/2006/relationships/oleObject" Target="embeddings/oleObject1699.bin"/><Relationship Id="rId1517" Type="http://schemas.openxmlformats.org/officeDocument/2006/relationships/image" Target="media/image638.wmf"/><Relationship Id="rId1724" Type="http://schemas.openxmlformats.org/officeDocument/2006/relationships/image" Target="media/image723.wmf"/><Relationship Id="rId3177" Type="http://schemas.openxmlformats.org/officeDocument/2006/relationships/oleObject" Target="embeddings/oleObject1904.bin"/><Relationship Id="rId16" Type="http://schemas.openxmlformats.org/officeDocument/2006/relationships/oleObject" Target="embeddings/oleObject5.bin"/><Relationship Id="rId1931" Type="http://schemas.openxmlformats.org/officeDocument/2006/relationships/oleObject" Target="embeddings/oleObject1114.bin"/><Relationship Id="rId3037" Type="http://schemas.openxmlformats.org/officeDocument/2006/relationships/oleObject" Target="embeddings/oleObject1796.bin"/><Relationship Id="rId2193" Type="http://schemas.openxmlformats.org/officeDocument/2006/relationships/image" Target="media/image905.wmf"/><Relationship Id="rId2498" Type="http://schemas.openxmlformats.org/officeDocument/2006/relationships/oleObject" Target="embeddings/oleObject1440.bin"/><Relationship Id="rId165" Type="http://schemas.openxmlformats.org/officeDocument/2006/relationships/oleObject" Target="embeddings/oleObject87.bin"/><Relationship Id="rId372" Type="http://schemas.openxmlformats.org/officeDocument/2006/relationships/oleObject" Target="embeddings/oleObject206.bin"/><Relationship Id="rId677" Type="http://schemas.openxmlformats.org/officeDocument/2006/relationships/oleObject" Target="embeddings/oleObject374.bin"/><Relationship Id="rId2053" Type="http://schemas.openxmlformats.org/officeDocument/2006/relationships/oleObject" Target="embeddings/oleObject1186.bin"/><Relationship Id="rId2260" Type="http://schemas.openxmlformats.org/officeDocument/2006/relationships/image" Target="media/image929.wmf"/><Relationship Id="rId2358" Type="http://schemas.openxmlformats.org/officeDocument/2006/relationships/oleObject" Target="embeddings/oleObject1365.bin"/><Relationship Id="rId3104" Type="http://schemas.openxmlformats.org/officeDocument/2006/relationships/oleObject" Target="embeddings/oleObject1862.bin"/><Relationship Id="rId232" Type="http://schemas.openxmlformats.org/officeDocument/2006/relationships/image" Target="media/image102.wmf"/><Relationship Id="rId884" Type="http://schemas.openxmlformats.org/officeDocument/2006/relationships/oleObject" Target="embeddings/oleObject476.bin"/><Relationship Id="rId2120" Type="http://schemas.openxmlformats.org/officeDocument/2006/relationships/oleObject" Target="embeddings/oleObject1222.bin"/><Relationship Id="rId2565" Type="http://schemas.openxmlformats.org/officeDocument/2006/relationships/oleObject" Target="embeddings/oleObject1489.bin"/><Relationship Id="rId2772" Type="http://schemas.openxmlformats.org/officeDocument/2006/relationships/oleObject" Target="embeddings/oleObject1609.bin"/><Relationship Id="rId537" Type="http://schemas.openxmlformats.org/officeDocument/2006/relationships/oleObject" Target="embeddings/oleObject300.bin"/><Relationship Id="rId744" Type="http://schemas.openxmlformats.org/officeDocument/2006/relationships/image" Target="media/image328.wmf"/><Relationship Id="rId951" Type="http://schemas.openxmlformats.org/officeDocument/2006/relationships/image" Target="media/image428.wmf"/><Relationship Id="rId1167" Type="http://schemas.openxmlformats.org/officeDocument/2006/relationships/oleObject" Target="embeddings/oleObject645.bin"/><Relationship Id="rId1374" Type="http://schemas.openxmlformats.org/officeDocument/2006/relationships/oleObject" Target="embeddings/oleObject771.bin"/><Relationship Id="rId1581" Type="http://schemas.openxmlformats.org/officeDocument/2006/relationships/oleObject" Target="embeddings/oleObject910.bin"/><Relationship Id="rId1679" Type="http://schemas.openxmlformats.org/officeDocument/2006/relationships/image" Target="media/image705.wmf"/><Relationship Id="rId2218" Type="http://schemas.openxmlformats.org/officeDocument/2006/relationships/oleObject" Target="embeddings/oleObject1288.bin"/><Relationship Id="rId2425" Type="http://schemas.openxmlformats.org/officeDocument/2006/relationships/oleObject" Target="embeddings/oleObject1402.bin"/><Relationship Id="rId2632" Type="http://schemas.openxmlformats.org/officeDocument/2006/relationships/oleObject" Target="embeddings/oleObject1533.bin"/><Relationship Id="rId80" Type="http://schemas.openxmlformats.org/officeDocument/2006/relationships/oleObject" Target="embeddings/oleObject40.bin"/><Relationship Id="rId604" Type="http://schemas.openxmlformats.org/officeDocument/2006/relationships/oleObject" Target="embeddings/oleObject337.bin"/><Relationship Id="rId811" Type="http://schemas.openxmlformats.org/officeDocument/2006/relationships/oleObject" Target="embeddings/oleObject443.bin"/><Relationship Id="rId1027" Type="http://schemas.openxmlformats.org/officeDocument/2006/relationships/oleObject" Target="embeddings/oleObject564.bin"/><Relationship Id="rId1234" Type="http://schemas.openxmlformats.org/officeDocument/2006/relationships/image" Target="media/image537.wmf"/><Relationship Id="rId1441" Type="http://schemas.openxmlformats.org/officeDocument/2006/relationships/image" Target="media/image616.wmf"/><Relationship Id="rId1886" Type="http://schemas.openxmlformats.org/officeDocument/2006/relationships/oleObject" Target="embeddings/oleObject1087.bin"/><Relationship Id="rId2937" Type="http://schemas.openxmlformats.org/officeDocument/2006/relationships/oleObject" Target="embeddings/oleObject1717.bin"/><Relationship Id="rId909" Type="http://schemas.openxmlformats.org/officeDocument/2006/relationships/oleObject" Target="embeddings/oleObject494.bin"/><Relationship Id="rId1301" Type="http://schemas.openxmlformats.org/officeDocument/2006/relationships/oleObject" Target="embeddings/oleObject723.bin"/><Relationship Id="rId1539" Type="http://schemas.openxmlformats.org/officeDocument/2006/relationships/image" Target="media/image647.wmf"/><Relationship Id="rId1746" Type="http://schemas.openxmlformats.org/officeDocument/2006/relationships/oleObject" Target="embeddings/oleObject1005.bin"/><Relationship Id="rId1953" Type="http://schemas.openxmlformats.org/officeDocument/2006/relationships/image" Target="media/image811.wmf"/><Relationship Id="rId3199" Type="http://schemas.openxmlformats.org/officeDocument/2006/relationships/oleObject" Target="embeddings/oleObject1919.bin"/><Relationship Id="rId38" Type="http://schemas.openxmlformats.org/officeDocument/2006/relationships/oleObject" Target="embeddings/oleObject17.bin"/><Relationship Id="rId1606" Type="http://schemas.openxmlformats.org/officeDocument/2006/relationships/image" Target="media/image673.wmf"/><Relationship Id="rId1813" Type="http://schemas.openxmlformats.org/officeDocument/2006/relationships/oleObject" Target="embeddings/oleObject1046.bin"/><Relationship Id="rId3059" Type="http://schemas.openxmlformats.org/officeDocument/2006/relationships/oleObject" Target="embeddings/oleObject1817.bin"/><Relationship Id="rId187" Type="http://schemas.openxmlformats.org/officeDocument/2006/relationships/image" Target="media/image81.wmf"/><Relationship Id="rId394" Type="http://schemas.openxmlformats.org/officeDocument/2006/relationships/image" Target="media/image166.wmf"/><Relationship Id="rId2075" Type="http://schemas.openxmlformats.org/officeDocument/2006/relationships/oleObject" Target="embeddings/oleObject1199.bin"/><Relationship Id="rId2282" Type="http://schemas.openxmlformats.org/officeDocument/2006/relationships/oleObject" Target="embeddings/oleObject1324.bin"/><Relationship Id="rId3126" Type="http://schemas.openxmlformats.org/officeDocument/2006/relationships/image" Target="media/image1223.wmf"/><Relationship Id="rId254" Type="http://schemas.openxmlformats.org/officeDocument/2006/relationships/oleObject" Target="embeddings/oleObject137.bin"/><Relationship Id="rId699" Type="http://schemas.openxmlformats.org/officeDocument/2006/relationships/oleObject" Target="embeddings/oleObject385.bin"/><Relationship Id="rId1091" Type="http://schemas.openxmlformats.org/officeDocument/2006/relationships/image" Target="media/image484.wmf"/><Relationship Id="rId2587" Type="http://schemas.openxmlformats.org/officeDocument/2006/relationships/oleObject" Target="embeddings/oleObject1501.bin"/><Relationship Id="rId2794" Type="http://schemas.openxmlformats.org/officeDocument/2006/relationships/oleObject" Target="embeddings/oleObject1629.bin"/><Relationship Id="rId114" Type="http://schemas.openxmlformats.org/officeDocument/2006/relationships/oleObject" Target="embeddings/oleObject59.bin"/><Relationship Id="rId461" Type="http://schemas.openxmlformats.org/officeDocument/2006/relationships/oleObject" Target="embeddings/oleObject255.bin"/><Relationship Id="rId559" Type="http://schemas.openxmlformats.org/officeDocument/2006/relationships/oleObject" Target="embeddings/oleObject312.bin"/><Relationship Id="rId766" Type="http://schemas.openxmlformats.org/officeDocument/2006/relationships/image" Target="media/image339.wmf"/><Relationship Id="rId1189" Type="http://schemas.openxmlformats.org/officeDocument/2006/relationships/oleObject" Target="embeddings/oleObject659.bin"/><Relationship Id="rId1396" Type="http://schemas.openxmlformats.org/officeDocument/2006/relationships/image" Target="media/image601.wmf"/><Relationship Id="rId2142" Type="http://schemas.openxmlformats.org/officeDocument/2006/relationships/oleObject" Target="embeddings/oleObject1236.bin"/><Relationship Id="rId2447" Type="http://schemas.openxmlformats.org/officeDocument/2006/relationships/image" Target="media/image1013.wmf"/><Relationship Id="rId321" Type="http://schemas.openxmlformats.org/officeDocument/2006/relationships/oleObject" Target="embeddings/oleObject179.bin"/><Relationship Id="rId419" Type="http://schemas.openxmlformats.org/officeDocument/2006/relationships/image" Target="media/image178.wmf"/><Relationship Id="rId626" Type="http://schemas.openxmlformats.org/officeDocument/2006/relationships/oleObject" Target="embeddings/oleObject348.bin"/><Relationship Id="rId973" Type="http://schemas.openxmlformats.org/officeDocument/2006/relationships/image" Target="media/image438.wmf"/><Relationship Id="rId1049" Type="http://schemas.openxmlformats.org/officeDocument/2006/relationships/image" Target="media/image465.wmf"/><Relationship Id="rId1256" Type="http://schemas.openxmlformats.org/officeDocument/2006/relationships/oleObject" Target="embeddings/oleObject700.bin"/><Relationship Id="rId2002" Type="http://schemas.openxmlformats.org/officeDocument/2006/relationships/image" Target="media/image830.wmf"/><Relationship Id="rId2307" Type="http://schemas.openxmlformats.org/officeDocument/2006/relationships/oleObject" Target="embeddings/oleObject1337.bin"/><Relationship Id="rId2654" Type="http://schemas.openxmlformats.org/officeDocument/2006/relationships/image" Target="media/image1090.wmf"/><Relationship Id="rId2861" Type="http://schemas.openxmlformats.org/officeDocument/2006/relationships/image" Target="media/image1175.wmf"/><Relationship Id="rId2959" Type="http://schemas.openxmlformats.org/officeDocument/2006/relationships/oleObject" Target="embeddings/oleObject1734.bin"/><Relationship Id="rId833" Type="http://schemas.openxmlformats.org/officeDocument/2006/relationships/image" Target="media/image370.wmf"/><Relationship Id="rId1116" Type="http://schemas.openxmlformats.org/officeDocument/2006/relationships/image" Target="media/image494.wmf"/><Relationship Id="rId1463" Type="http://schemas.openxmlformats.org/officeDocument/2006/relationships/image" Target="media/image623.wmf"/><Relationship Id="rId1670" Type="http://schemas.openxmlformats.org/officeDocument/2006/relationships/oleObject" Target="embeddings/oleObject961.bin"/><Relationship Id="rId1768" Type="http://schemas.openxmlformats.org/officeDocument/2006/relationships/oleObject" Target="embeddings/oleObject1018.bin"/><Relationship Id="rId2514" Type="http://schemas.openxmlformats.org/officeDocument/2006/relationships/oleObject" Target="embeddings/oleObject1453.bin"/><Relationship Id="rId2721" Type="http://schemas.openxmlformats.org/officeDocument/2006/relationships/oleObject" Target="embeddings/oleObject1580.bin"/><Relationship Id="rId2819" Type="http://schemas.openxmlformats.org/officeDocument/2006/relationships/image" Target="media/image1156.wmf"/><Relationship Id="rId900" Type="http://schemas.openxmlformats.org/officeDocument/2006/relationships/oleObject" Target="embeddings/oleObject487.bin"/><Relationship Id="rId1323" Type="http://schemas.openxmlformats.org/officeDocument/2006/relationships/image" Target="media/image578.wmf"/><Relationship Id="rId1530" Type="http://schemas.openxmlformats.org/officeDocument/2006/relationships/oleObject" Target="embeddings/oleObject878.bin"/><Relationship Id="rId1628" Type="http://schemas.openxmlformats.org/officeDocument/2006/relationships/image" Target="media/image684.wmf"/><Relationship Id="rId1975" Type="http://schemas.openxmlformats.org/officeDocument/2006/relationships/oleObject" Target="embeddings/oleObject1144.bin"/><Relationship Id="rId3190" Type="http://schemas.openxmlformats.org/officeDocument/2006/relationships/oleObject" Target="embeddings/oleObject1913.bin"/><Relationship Id="rId1835" Type="http://schemas.openxmlformats.org/officeDocument/2006/relationships/image" Target="media/image767.wmf"/><Relationship Id="rId3050" Type="http://schemas.openxmlformats.org/officeDocument/2006/relationships/oleObject" Target="embeddings/oleObject1809.bin"/><Relationship Id="rId1902" Type="http://schemas.openxmlformats.org/officeDocument/2006/relationships/oleObject" Target="embeddings/oleObject1096.bin"/><Relationship Id="rId2097" Type="http://schemas.openxmlformats.org/officeDocument/2006/relationships/oleObject" Target="embeddings/oleObject1210.bin"/><Relationship Id="rId3148" Type="http://schemas.openxmlformats.org/officeDocument/2006/relationships/image" Target="media/image1233.wmf"/><Relationship Id="rId276" Type="http://schemas.openxmlformats.org/officeDocument/2006/relationships/oleObject" Target="embeddings/oleObject152.bin"/><Relationship Id="rId483" Type="http://schemas.openxmlformats.org/officeDocument/2006/relationships/image" Target="media/image207.wmf"/><Relationship Id="rId690" Type="http://schemas.openxmlformats.org/officeDocument/2006/relationships/image" Target="media/image301.wmf"/><Relationship Id="rId2164" Type="http://schemas.openxmlformats.org/officeDocument/2006/relationships/image" Target="media/image895.wmf"/><Relationship Id="rId2371" Type="http://schemas.openxmlformats.org/officeDocument/2006/relationships/oleObject" Target="embeddings/oleObject1374.bin"/><Relationship Id="rId3008" Type="http://schemas.openxmlformats.org/officeDocument/2006/relationships/oleObject" Target="embeddings/oleObject1769.bin"/><Relationship Id="rId136" Type="http://schemas.openxmlformats.org/officeDocument/2006/relationships/oleObject" Target="embeddings/oleObject71.bin"/><Relationship Id="rId343" Type="http://schemas.openxmlformats.org/officeDocument/2006/relationships/image" Target="media/image145.wmf"/><Relationship Id="rId550" Type="http://schemas.openxmlformats.org/officeDocument/2006/relationships/image" Target="media/image235.wmf"/><Relationship Id="rId788" Type="http://schemas.openxmlformats.org/officeDocument/2006/relationships/oleObject" Target="embeddings/oleObject430.bin"/><Relationship Id="rId995" Type="http://schemas.openxmlformats.org/officeDocument/2006/relationships/image" Target="media/image447.wmf"/><Relationship Id="rId1180" Type="http://schemas.openxmlformats.org/officeDocument/2006/relationships/image" Target="media/image517.wmf"/><Relationship Id="rId2024" Type="http://schemas.openxmlformats.org/officeDocument/2006/relationships/oleObject" Target="embeddings/oleObject1170.bin"/><Relationship Id="rId2231" Type="http://schemas.openxmlformats.org/officeDocument/2006/relationships/image" Target="media/image915.wmf"/><Relationship Id="rId2469" Type="http://schemas.openxmlformats.org/officeDocument/2006/relationships/oleObject" Target="embeddings/oleObject1425.bin"/><Relationship Id="rId2676" Type="http://schemas.openxmlformats.org/officeDocument/2006/relationships/image" Target="media/image1098.wmf"/><Relationship Id="rId2883" Type="http://schemas.openxmlformats.org/officeDocument/2006/relationships/oleObject" Target="embeddings/oleObject1678.bin"/><Relationship Id="rId203" Type="http://schemas.openxmlformats.org/officeDocument/2006/relationships/oleObject" Target="embeddings/oleObject107.bin"/><Relationship Id="rId648" Type="http://schemas.openxmlformats.org/officeDocument/2006/relationships/image" Target="media/image280.wmf"/><Relationship Id="rId855" Type="http://schemas.openxmlformats.org/officeDocument/2006/relationships/image" Target="media/image386.wmf"/><Relationship Id="rId1040" Type="http://schemas.openxmlformats.org/officeDocument/2006/relationships/oleObject" Target="embeddings/oleObject571.bin"/><Relationship Id="rId1278" Type="http://schemas.openxmlformats.org/officeDocument/2006/relationships/image" Target="media/image558.wmf"/><Relationship Id="rId1485" Type="http://schemas.openxmlformats.org/officeDocument/2006/relationships/image" Target="media/image628.wmf"/><Relationship Id="rId1692" Type="http://schemas.openxmlformats.org/officeDocument/2006/relationships/image" Target="media/image711.wmf"/><Relationship Id="rId2329" Type="http://schemas.openxmlformats.org/officeDocument/2006/relationships/oleObject" Target="embeddings/oleObject1348.bin"/><Relationship Id="rId2536" Type="http://schemas.openxmlformats.org/officeDocument/2006/relationships/oleObject" Target="embeddings/oleObject1470.bin"/><Relationship Id="rId2743" Type="http://schemas.openxmlformats.org/officeDocument/2006/relationships/oleObject" Target="embeddings/oleObject1591.bin"/><Relationship Id="rId410" Type="http://schemas.openxmlformats.org/officeDocument/2006/relationships/image" Target="media/image174.wmf"/><Relationship Id="rId508" Type="http://schemas.openxmlformats.org/officeDocument/2006/relationships/oleObject" Target="embeddings/oleObject281.bin"/><Relationship Id="rId715" Type="http://schemas.openxmlformats.org/officeDocument/2006/relationships/oleObject" Target="embeddings/oleObject393.bin"/><Relationship Id="rId922" Type="http://schemas.openxmlformats.org/officeDocument/2006/relationships/oleObject" Target="embeddings/oleObject501.bin"/><Relationship Id="rId1138" Type="http://schemas.openxmlformats.org/officeDocument/2006/relationships/oleObject" Target="embeddings/oleObject627.bin"/><Relationship Id="rId1345" Type="http://schemas.openxmlformats.org/officeDocument/2006/relationships/image" Target="media/image588.wmf"/><Relationship Id="rId1552" Type="http://schemas.openxmlformats.org/officeDocument/2006/relationships/oleObject" Target="embeddings/oleObject892.bin"/><Relationship Id="rId1997" Type="http://schemas.openxmlformats.org/officeDocument/2006/relationships/oleObject" Target="embeddings/oleObject1155.bin"/><Relationship Id="rId2603" Type="http://schemas.openxmlformats.org/officeDocument/2006/relationships/image" Target="media/image1072.wmf"/><Relationship Id="rId2950" Type="http://schemas.openxmlformats.org/officeDocument/2006/relationships/oleObject" Target="embeddings/oleObject1729.bin"/><Relationship Id="rId1205" Type="http://schemas.openxmlformats.org/officeDocument/2006/relationships/image" Target="media/image529.wmf"/><Relationship Id="rId1857" Type="http://schemas.openxmlformats.org/officeDocument/2006/relationships/oleObject" Target="embeddings/oleObject1072.bin"/><Relationship Id="rId2810" Type="http://schemas.openxmlformats.org/officeDocument/2006/relationships/image" Target="media/image1151.wmf"/><Relationship Id="rId2908" Type="http://schemas.openxmlformats.org/officeDocument/2006/relationships/oleObject" Target="embeddings/oleObject1694.bin"/><Relationship Id="rId51" Type="http://schemas.openxmlformats.org/officeDocument/2006/relationships/oleObject" Target="embeddings/oleObject25.bin"/><Relationship Id="rId1412" Type="http://schemas.openxmlformats.org/officeDocument/2006/relationships/oleObject" Target="embeddings/oleObject798.bin"/><Relationship Id="rId1717" Type="http://schemas.openxmlformats.org/officeDocument/2006/relationships/oleObject" Target="embeddings/oleObject988.bin"/><Relationship Id="rId1924" Type="http://schemas.openxmlformats.org/officeDocument/2006/relationships/oleObject" Target="embeddings/oleObject1110.bin"/><Relationship Id="rId3072" Type="http://schemas.openxmlformats.org/officeDocument/2006/relationships/oleObject" Target="embeddings/oleObject1830.bin"/><Relationship Id="rId298" Type="http://schemas.openxmlformats.org/officeDocument/2006/relationships/oleObject" Target="embeddings/oleObject165.bin"/><Relationship Id="rId158" Type="http://schemas.openxmlformats.org/officeDocument/2006/relationships/oleObject" Target="embeddings/oleObject83.bin"/><Relationship Id="rId2186" Type="http://schemas.openxmlformats.org/officeDocument/2006/relationships/oleObject" Target="embeddings/oleObject1263.bin"/><Relationship Id="rId2393" Type="http://schemas.openxmlformats.org/officeDocument/2006/relationships/image" Target="media/image986.wmf"/><Relationship Id="rId2698" Type="http://schemas.openxmlformats.org/officeDocument/2006/relationships/image" Target="media/image1108.wmf"/><Relationship Id="rId365" Type="http://schemas.openxmlformats.org/officeDocument/2006/relationships/oleObject" Target="embeddings/oleObject201.bin"/><Relationship Id="rId572" Type="http://schemas.openxmlformats.org/officeDocument/2006/relationships/oleObject" Target="embeddings/oleObject319.bin"/><Relationship Id="rId2046" Type="http://schemas.openxmlformats.org/officeDocument/2006/relationships/oleObject" Target="embeddings/oleObject1182.bin"/><Relationship Id="rId2253" Type="http://schemas.openxmlformats.org/officeDocument/2006/relationships/oleObject" Target="embeddings/oleObject1309.bin"/><Relationship Id="rId2460" Type="http://schemas.openxmlformats.org/officeDocument/2006/relationships/image" Target="media/image1019.wmf"/><Relationship Id="rId225" Type="http://schemas.openxmlformats.org/officeDocument/2006/relationships/image" Target="media/image99.wmf"/><Relationship Id="rId432" Type="http://schemas.openxmlformats.org/officeDocument/2006/relationships/oleObject" Target="embeddings/oleObject239.bin"/><Relationship Id="rId877" Type="http://schemas.openxmlformats.org/officeDocument/2006/relationships/image" Target="media/image396.wmf"/><Relationship Id="rId1062" Type="http://schemas.openxmlformats.org/officeDocument/2006/relationships/oleObject" Target="embeddings/oleObject582.bin"/><Relationship Id="rId2113" Type="http://schemas.openxmlformats.org/officeDocument/2006/relationships/oleObject" Target="embeddings/oleObject1220.bin"/><Relationship Id="rId2320" Type="http://schemas.openxmlformats.org/officeDocument/2006/relationships/image" Target="media/image956.wmf"/><Relationship Id="rId2558" Type="http://schemas.openxmlformats.org/officeDocument/2006/relationships/image" Target="media/image1052.wmf"/><Relationship Id="rId2765" Type="http://schemas.openxmlformats.org/officeDocument/2006/relationships/oleObject" Target="embeddings/oleObject1604.bin"/><Relationship Id="rId2972" Type="http://schemas.openxmlformats.org/officeDocument/2006/relationships/oleObject" Target="embeddings/oleObject1742.bin"/><Relationship Id="rId737" Type="http://schemas.openxmlformats.org/officeDocument/2006/relationships/oleObject" Target="embeddings/oleObject404.bin"/><Relationship Id="rId944" Type="http://schemas.openxmlformats.org/officeDocument/2006/relationships/image" Target="media/image425.wmf"/><Relationship Id="rId1367" Type="http://schemas.openxmlformats.org/officeDocument/2006/relationships/image" Target="media/image591.wmf"/><Relationship Id="rId1574" Type="http://schemas.openxmlformats.org/officeDocument/2006/relationships/oleObject" Target="embeddings/oleObject906.bin"/><Relationship Id="rId1781" Type="http://schemas.openxmlformats.org/officeDocument/2006/relationships/oleObject" Target="embeddings/oleObject1027.bin"/><Relationship Id="rId2418" Type="http://schemas.openxmlformats.org/officeDocument/2006/relationships/image" Target="media/image999.wmf"/><Relationship Id="rId2625" Type="http://schemas.openxmlformats.org/officeDocument/2006/relationships/oleObject" Target="embeddings/oleObject1528.bin"/><Relationship Id="rId2832" Type="http://schemas.openxmlformats.org/officeDocument/2006/relationships/oleObject" Target="embeddings/oleObject1647.bin"/><Relationship Id="rId73" Type="http://schemas.openxmlformats.org/officeDocument/2006/relationships/image" Target="media/image30.wmf"/><Relationship Id="rId804" Type="http://schemas.openxmlformats.org/officeDocument/2006/relationships/oleObject" Target="embeddings/oleObject439.bin"/><Relationship Id="rId1227" Type="http://schemas.openxmlformats.org/officeDocument/2006/relationships/image" Target="media/image536.wmf"/><Relationship Id="rId1434" Type="http://schemas.openxmlformats.org/officeDocument/2006/relationships/image" Target="media/image613.wmf"/><Relationship Id="rId1641" Type="http://schemas.openxmlformats.org/officeDocument/2006/relationships/image" Target="media/image688.wmf"/><Relationship Id="rId1879" Type="http://schemas.openxmlformats.org/officeDocument/2006/relationships/oleObject" Target="embeddings/oleObject1084.bin"/><Relationship Id="rId3094" Type="http://schemas.openxmlformats.org/officeDocument/2006/relationships/oleObject" Target="embeddings/oleObject1852.bin"/><Relationship Id="rId1501" Type="http://schemas.openxmlformats.org/officeDocument/2006/relationships/oleObject" Target="embeddings/oleObject860.bin"/><Relationship Id="rId1739" Type="http://schemas.openxmlformats.org/officeDocument/2006/relationships/oleObject" Target="embeddings/oleObject1001.bin"/><Relationship Id="rId1946" Type="http://schemas.openxmlformats.org/officeDocument/2006/relationships/oleObject" Target="embeddings/oleObject1126.bin"/><Relationship Id="rId1806" Type="http://schemas.openxmlformats.org/officeDocument/2006/relationships/image" Target="media/image756.wmf"/><Relationship Id="rId3161" Type="http://schemas.openxmlformats.org/officeDocument/2006/relationships/image" Target="media/image1241.wmf"/><Relationship Id="rId387" Type="http://schemas.openxmlformats.org/officeDocument/2006/relationships/oleObject" Target="embeddings/oleObject216.bin"/><Relationship Id="rId594" Type="http://schemas.openxmlformats.org/officeDocument/2006/relationships/oleObject" Target="embeddings/oleObject331.bin"/><Relationship Id="rId2068" Type="http://schemas.openxmlformats.org/officeDocument/2006/relationships/image" Target="media/image859.wmf"/><Relationship Id="rId2275" Type="http://schemas.openxmlformats.org/officeDocument/2006/relationships/oleObject" Target="embeddings/oleObject1320.bin"/><Relationship Id="rId3021" Type="http://schemas.openxmlformats.org/officeDocument/2006/relationships/image" Target="media/image1216.wmf"/><Relationship Id="rId3119" Type="http://schemas.openxmlformats.org/officeDocument/2006/relationships/oleObject" Target="embeddings/oleObject1875.bin"/><Relationship Id="rId247" Type="http://schemas.openxmlformats.org/officeDocument/2006/relationships/oleObject" Target="embeddings/oleObject131.bin"/><Relationship Id="rId899" Type="http://schemas.openxmlformats.org/officeDocument/2006/relationships/oleObject" Target="embeddings/oleObject486.bin"/><Relationship Id="rId1084" Type="http://schemas.openxmlformats.org/officeDocument/2006/relationships/image" Target="media/image481.wmf"/><Relationship Id="rId2482" Type="http://schemas.openxmlformats.org/officeDocument/2006/relationships/image" Target="media/image1030.wmf"/><Relationship Id="rId2787" Type="http://schemas.openxmlformats.org/officeDocument/2006/relationships/oleObject" Target="embeddings/oleObject1624.bin"/><Relationship Id="rId107" Type="http://schemas.openxmlformats.org/officeDocument/2006/relationships/image" Target="media/image45.wmf"/><Relationship Id="rId454" Type="http://schemas.openxmlformats.org/officeDocument/2006/relationships/oleObject" Target="embeddings/oleObject251.bin"/><Relationship Id="rId661" Type="http://schemas.openxmlformats.org/officeDocument/2006/relationships/oleObject" Target="embeddings/oleObject366.bin"/><Relationship Id="rId759" Type="http://schemas.openxmlformats.org/officeDocument/2006/relationships/oleObject" Target="embeddings/oleObject415.bin"/><Relationship Id="rId966" Type="http://schemas.openxmlformats.org/officeDocument/2006/relationships/oleObject" Target="embeddings/oleObject523.bin"/><Relationship Id="rId1291" Type="http://schemas.openxmlformats.org/officeDocument/2006/relationships/oleObject" Target="embeddings/oleObject718.bin"/><Relationship Id="rId1389" Type="http://schemas.openxmlformats.org/officeDocument/2006/relationships/oleObject" Target="embeddings/oleObject782.bin"/><Relationship Id="rId1596" Type="http://schemas.openxmlformats.org/officeDocument/2006/relationships/image" Target="media/image669.wmf"/><Relationship Id="rId2135" Type="http://schemas.openxmlformats.org/officeDocument/2006/relationships/image" Target="media/image885.wmf"/><Relationship Id="rId2342" Type="http://schemas.openxmlformats.org/officeDocument/2006/relationships/image" Target="media/image966.wmf"/><Relationship Id="rId2647" Type="http://schemas.openxmlformats.org/officeDocument/2006/relationships/oleObject" Target="embeddings/oleObject1541.bin"/><Relationship Id="rId2994" Type="http://schemas.openxmlformats.org/officeDocument/2006/relationships/image" Target="media/image1213.wmf"/><Relationship Id="rId314" Type="http://schemas.openxmlformats.org/officeDocument/2006/relationships/oleObject" Target="embeddings/oleObject173.bin"/><Relationship Id="rId521" Type="http://schemas.openxmlformats.org/officeDocument/2006/relationships/oleObject" Target="embeddings/oleObject290.bin"/><Relationship Id="rId619" Type="http://schemas.openxmlformats.org/officeDocument/2006/relationships/image" Target="media/image266.wmf"/><Relationship Id="rId1151" Type="http://schemas.openxmlformats.org/officeDocument/2006/relationships/oleObject" Target="embeddings/oleObject635.bin"/><Relationship Id="rId1249" Type="http://schemas.openxmlformats.org/officeDocument/2006/relationships/image" Target="media/image544.wmf"/><Relationship Id="rId2202" Type="http://schemas.openxmlformats.org/officeDocument/2006/relationships/oleObject" Target="embeddings/oleObject1277.bin"/><Relationship Id="rId2854" Type="http://schemas.openxmlformats.org/officeDocument/2006/relationships/oleObject" Target="embeddings/oleObject1658.bin"/><Relationship Id="rId95" Type="http://schemas.openxmlformats.org/officeDocument/2006/relationships/image" Target="media/image40.emf"/><Relationship Id="rId826" Type="http://schemas.openxmlformats.org/officeDocument/2006/relationships/image" Target="media/image366.wmf"/><Relationship Id="rId1011" Type="http://schemas.openxmlformats.org/officeDocument/2006/relationships/oleObject" Target="embeddings/oleObject551.bin"/><Relationship Id="rId1109" Type="http://schemas.openxmlformats.org/officeDocument/2006/relationships/image" Target="media/image491.wmf"/><Relationship Id="rId1456" Type="http://schemas.openxmlformats.org/officeDocument/2006/relationships/oleObject" Target="embeddings/oleObject828.bin"/><Relationship Id="rId1663" Type="http://schemas.openxmlformats.org/officeDocument/2006/relationships/image" Target="media/image697.wmf"/><Relationship Id="rId1870" Type="http://schemas.openxmlformats.org/officeDocument/2006/relationships/oleObject" Target="embeddings/oleObject1079.bin"/><Relationship Id="rId1968" Type="http://schemas.openxmlformats.org/officeDocument/2006/relationships/oleObject" Target="embeddings/oleObject1140.bin"/><Relationship Id="rId2507" Type="http://schemas.openxmlformats.org/officeDocument/2006/relationships/image" Target="media/image1039.wmf"/><Relationship Id="rId2714" Type="http://schemas.openxmlformats.org/officeDocument/2006/relationships/oleObject" Target="embeddings/oleObject1576.bin"/><Relationship Id="rId2921" Type="http://schemas.openxmlformats.org/officeDocument/2006/relationships/oleObject" Target="embeddings/oleObject1704.bin"/><Relationship Id="rId1316" Type="http://schemas.openxmlformats.org/officeDocument/2006/relationships/oleObject" Target="embeddings/oleObject731.bin"/><Relationship Id="rId1523" Type="http://schemas.openxmlformats.org/officeDocument/2006/relationships/image" Target="media/image641.wmf"/><Relationship Id="rId1730" Type="http://schemas.openxmlformats.org/officeDocument/2006/relationships/oleObject" Target="embeddings/oleObject996.bin"/><Relationship Id="rId3183" Type="http://schemas.openxmlformats.org/officeDocument/2006/relationships/image" Target="media/image1250.wmf"/><Relationship Id="rId22" Type="http://schemas.openxmlformats.org/officeDocument/2006/relationships/oleObject" Target="embeddings/oleObject8.bin"/><Relationship Id="rId1828" Type="http://schemas.openxmlformats.org/officeDocument/2006/relationships/oleObject" Target="embeddings/oleObject1056.bin"/><Relationship Id="rId3043" Type="http://schemas.openxmlformats.org/officeDocument/2006/relationships/oleObject" Target="embeddings/oleObject1802.bin"/><Relationship Id="rId171" Type="http://schemas.openxmlformats.org/officeDocument/2006/relationships/oleObject" Target="embeddings/oleObject90.bin"/><Relationship Id="rId2297" Type="http://schemas.openxmlformats.org/officeDocument/2006/relationships/oleObject" Target="embeddings/oleObject1331.bin"/><Relationship Id="rId269" Type="http://schemas.openxmlformats.org/officeDocument/2006/relationships/image" Target="media/image113.wmf"/><Relationship Id="rId476" Type="http://schemas.openxmlformats.org/officeDocument/2006/relationships/oleObject" Target="embeddings/oleObject264.bin"/><Relationship Id="rId683" Type="http://schemas.openxmlformats.org/officeDocument/2006/relationships/oleObject" Target="embeddings/oleObject377.bin"/><Relationship Id="rId890" Type="http://schemas.openxmlformats.org/officeDocument/2006/relationships/image" Target="media/image401.wmf"/><Relationship Id="rId2157" Type="http://schemas.openxmlformats.org/officeDocument/2006/relationships/oleObject" Target="embeddings/oleObject1246.bin"/><Relationship Id="rId2364" Type="http://schemas.openxmlformats.org/officeDocument/2006/relationships/oleObject" Target="embeddings/oleObject1369.bin"/><Relationship Id="rId2571" Type="http://schemas.openxmlformats.org/officeDocument/2006/relationships/oleObject" Target="embeddings/oleObject1492.bin"/><Relationship Id="rId3110" Type="http://schemas.openxmlformats.org/officeDocument/2006/relationships/oleObject" Target="embeddings/oleObject1867.bin"/><Relationship Id="rId3208" Type="http://schemas.openxmlformats.org/officeDocument/2006/relationships/theme" Target="theme/theme1.xml"/><Relationship Id="rId129" Type="http://schemas.openxmlformats.org/officeDocument/2006/relationships/image" Target="media/image54.wmf"/><Relationship Id="rId336" Type="http://schemas.openxmlformats.org/officeDocument/2006/relationships/oleObject" Target="embeddings/oleObject186.bin"/><Relationship Id="rId543" Type="http://schemas.openxmlformats.org/officeDocument/2006/relationships/oleObject" Target="embeddings/oleObject303.bin"/><Relationship Id="rId988" Type="http://schemas.openxmlformats.org/officeDocument/2006/relationships/oleObject" Target="embeddings/oleObject535.bin"/><Relationship Id="rId1173" Type="http://schemas.openxmlformats.org/officeDocument/2006/relationships/oleObject" Target="embeddings/oleObject650.bin"/><Relationship Id="rId1380" Type="http://schemas.openxmlformats.org/officeDocument/2006/relationships/image" Target="media/image597.wmf"/><Relationship Id="rId2017" Type="http://schemas.openxmlformats.org/officeDocument/2006/relationships/oleObject" Target="embeddings/oleObject1166.bin"/><Relationship Id="rId2224" Type="http://schemas.openxmlformats.org/officeDocument/2006/relationships/oleObject" Target="embeddings/oleObject1293.bin"/><Relationship Id="rId2669" Type="http://schemas.openxmlformats.org/officeDocument/2006/relationships/oleObject" Target="embeddings/oleObject1550.bin"/><Relationship Id="rId2876" Type="http://schemas.openxmlformats.org/officeDocument/2006/relationships/oleObject" Target="embeddings/oleObject1671.bin"/><Relationship Id="rId403" Type="http://schemas.openxmlformats.org/officeDocument/2006/relationships/oleObject" Target="embeddings/oleObject224.bin"/><Relationship Id="rId750" Type="http://schemas.openxmlformats.org/officeDocument/2006/relationships/image" Target="media/image331.wmf"/><Relationship Id="rId848" Type="http://schemas.openxmlformats.org/officeDocument/2006/relationships/oleObject" Target="embeddings/oleObject456.bin"/><Relationship Id="rId1033" Type="http://schemas.openxmlformats.org/officeDocument/2006/relationships/image" Target="media/image457.wmf"/><Relationship Id="rId1478" Type="http://schemas.openxmlformats.org/officeDocument/2006/relationships/oleObject" Target="embeddings/oleObject843.bin"/><Relationship Id="rId1685" Type="http://schemas.openxmlformats.org/officeDocument/2006/relationships/image" Target="media/image708.wmf"/><Relationship Id="rId1892" Type="http://schemas.openxmlformats.org/officeDocument/2006/relationships/oleObject" Target="embeddings/oleObject1091.bin"/><Relationship Id="rId2431" Type="http://schemas.openxmlformats.org/officeDocument/2006/relationships/image" Target="media/image1005.wmf"/><Relationship Id="rId2529" Type="http://schemas.openxmlformats.org/officeDocument/2006/relationships/oleObject" Target="embeddings/oleObject1464.bin"/><Relationship Id="rId2736" Type="http://schemas.openxmlformats.org/officeDocument/2006/relationships/image" Target="media/image1126.wmf"/><Relationship Id="rId610" Type="http://schemas.openxmlformats.org/officeDocument/2006/relationships/oleObject" Target="embeddings/oleObject340.bin"/><Relationship Id="rId708" Type="http://schemas.openxmlformats.org/officeDocument/2006/relationships/image" Target="media/image310.wmf"/><Relationship Id="rId915" Type="http://schemas.openxmlformats.org/officeDocument/2006/relationships/oleObject" Target="embeddings/oleObject497.bin"/><Relationship Id="rId1240" Type="http://schemas.openxmlformats.org/officeDocument/2006/relationships/oleObject" Target="embeddings/oleObject692.bin"/><Relationship Id="rId1338" Type="http://schemas.openxmlformats.org/officeDocument/2006/relationships/oleObject" Target="embeddings/oleObject745.bin"/><Relationship Id="rId1545" Type="http://schemas.openxmlformats.org/officeDocument/2006/relationships/oleObject" Target="embeddings/oleObject887.bin"/><Relationship Id="rId2943" Type="http://schemas.openxmlformats.org/officeDocument/2006/relationships/oleObject" Target="embeddings/oleObject1723.bin"/><Relationship Id="rId1100" Type="http://schemas.openxmlformats.org/officeDocument/2006/relationships/oleObject" Target="embeddings/oleObject604.bin"/><Relationship Id="rId1405" Type="http://schemas.openxmlformats.org/officeDocument/2006/relationships/oleObject" Target="embeddings/oleObject794.bin"/><Relationship Id="rId1752" Type="http://schemas.openxmlformats.org/officeDocument/2006/relationships/oleObject" Target="embeddings/oleObject1009.bin"/><Relationship Id="rId2803" Type="http://schemas.openxmlformats.org/officeDocument/2006/relationships/oleObject" Target="embeddings/oleObject1633.bin"/><Relationship Id="rId44" Type="http://schemas.openxmlformats.org/officeDocument/2006/relationships/oleObject" Target="embeddings/oleObject20.bin"/><Relationship Id="rId1612" Type="http://schemas.openxmlformats.org/officeDocument/2006/relationships/image" Target="media/image676.wmf"/><Relationship Id="rId1917" Type="http://schemas.openxmlformats.org/officeDocument/2006/relationships/image" Target="media/image798.wmf"/><Relationship Id="rId3065" Type="http://schemas.openxmlformats.org/officeDocument/2006/relationships/oleObject" Target="embeddings/oleObject1823.bin"/><Relationship Id="rId193" Type="http://schemas.openxmlformats.org/officeDocument/2006/relationships/image" Target="media/image84.wmf"/><Relationship Id="rId498" Type="http://schemas.openxmlformats.org/officeDocument/2006/relationships/oleObject" Target="embeddings/oleObject276.bin"/><Relationship Id="rId2081" Type="http://schemas.openxmlformats.org/officeDocument/2006/relationships/oleObject" Target="embeddings/oleObject1202.bin"/><Relationship Id="rId2179" Type="http://schemas.openxmlformats.org/officeDocument/2006/relationships/oleObject" Target="embeddings/oleObject1257.bin"/><Relationship Id="rId3132" Type="http://schemas.openxmlformats.org/officeDocument/2006/relationships/image" Target="media/image1226.wmf"/><Relationship Id="rId260" Type="http://schemas.openxmlformats.org/officeDocument/2006/relationships/image" Target="media/image110.wmf"/><Relationship Id="rId2386" Type="http://schemas.openxmlformats.org/officeDocument/2006/relationships/oleObject" Target="embeddings/oleObject1383.bin"/><Relationship Id="rId2593" Type="http://schemas.openxmlformats.org/officeDocument/2006/relationships/oleObject" Target="embeddings/oleObject1504.bin"/><Relationship Id="rId120" Type="http://schemas.openxmlformats.org/officeDocument/2006/relationships/image" Target="media/image50.wmf"/><Relationship Id="rId358" Type="http://schemas.openxmlformats.org/officeDocument/2006/relationships/image" Target="media/image152.wmf"/><Relationship Id="rId565" Type="http://schemas.openxmlformats.org/officeDocument/2006/relationships/oleObject" Target="embeddings/oleObject315.bin"/><Relationship Id="rId772" Type="http://schemas.openxmlformats.org/officeDocument/2006/relationships/image" Target="media/image342.wmf"/><Relationship Id="rId1195" Type="http://schemas.openxmlformats.org/officeDocument/2006/relationships/oleObject" Target="embeddings/oleObject662.bin"/><Relationship Id="rId2039" Type="http://schemas.openxmlformats.org/officeDocument/2006/relationships/oleObject" Target="embeddings/oleObject1178.bin"/><Relationship Id="rId2246" Type="http://schemas.openxmlformats.org/officeDocument/2006/relationships/image" Target="media/image922.wmf"/><Relationship Id="rId2453" Type="http://schemas.openxmlformats.org/officeDocument/2006/relationships/image" Target="media/image1016.wmf"/><Relationship Id="rId2660" Type="http://schemas.openxmlformats.org/officeDocument/2006/relationships/image" Target="media/image1092.emf"/><Relationship Id="rId2898" Type="http://schemas.openxmlformats.org/officeDocument/2006/relationships/image" Target="media/image1188.wmf"/><Relationship Id="rId218" Type="http://schemas.openxmlformats.org/officeDocument/2006/relationships/oleObject" Target="embeddings/oleObject115.bin"/><Relationship Id="rId425" Type="http://schemas.openxmlformats.org/officeDocument/2006/relationships/image" Target="media/image181.wmf"/><Relationship Id="rId632" Type="http://schemas.openxmlformats.org/officeDocument/2006/relationships/image" Target="media/image272.wmf"/><Relationship Id="rId1055" Type="http://schemas.openxmlformats.org/officeDocument/2006/relationships/image" Target="media/image468.wmf"/><Relationship Id="rId1262" Type="http://schemas.openxmlformats.org/officeDocument/2006/relationships/image" Target="media/image550.wmf"/><Relationship Id="rId2106" Type="http://schemas.openxmlformats.org/officeDocument/2006/relationships/oleObject" Target="embeddings/oleObject1216.bin"/><Relationship Id="rId2313" Type="http://schemas.openxmlformats.org/officeDocument/2006/relationships/oleObject" Target="embeddings/oleObject1340.bin"/><Relationship Id="rId2520" Type="http://schemas.openxmlformats.org/officeDocument/2006/relationships/oleObject" Target="embeddings/oleObject1457.bin"/><Relationship Id="rId2758" Type="http://schemas.openxmlformats.org/officeDocument/2006/relationships/image" Target="media/image1136.wmf"/><Relationship Id="rId2965" Type="http://schemas.openxmlformats.org/officeDocument/2006/relationships/oleObject" Target="embeddings/oleObject1737.bin"/><Relationship Id="rId937" Type="http://schemas.openxmlformats.org/officeDocument/2006/relationships/image" Target="media/image421.wmf"/><Relationship Id="rId1122" Type="http://schemas.openxmlformats.org/officeDocument/2006/relationships/image" Target="media/image497.wmf"/><Relationship Id="rId1567" Type="http://schemas.openxmlformats.org/officeDocument/2006/relationships/oleObject" Target="embeddings/oleObject902.bin"/><Relationship Id="rId1774" Type="http://schemas.openxmlformats.org/officeDocument/2006/relationships/oleObject" Target="embeddings/oleObject1022.bin"/><Relationship Id="rId1981" Type="http://schemas.openxmlformats.org/officeDocument/2006/relationships/oleObject" Target="embeddings/oleObject1147.bin"/><Relationship Id="rId2618" Type="http://schemas.openxmlformats.org/officeDocument/2006/relationships/image" Target="media/image1075.wmf"/><Relationship Id="rId2825" Type="http://schemas.openxmlformats.org/officeDocument/2006/relationships/oleObject" Target="embeddings/oleObject1643.bin"/><Relationship Id="rId66" Type="http://schemas.openxmlformats.org/officeDocument/2006/relationships/oleObject" Target="embeddings/oleObject33.bin"/><Relationship Id="rId1427" Type="http://schemas.openxmlformats.org/officeDocument/2006/relationships/oleObject" Target="embeddings/oleObject809.bin"/><Relationship Id="rId1634" Type="http://schemas.openxmlformats.org/officeDocument/2006/relationships/oleObject" Target="embeddings/oleObject939.bin"/><Relationship Id="rId1841" Type="http://schemas.openxmlformats.org/officeDocument/2006/relationships/oleObject" Target="embeddings/Microsoft_Visio_2003-2010_Drawing3.vsd"/><Relationship Id="rId3087" Type="http://schemas.openxmlformats.org/officeDocument/2006/relationships/oleObject" Target="embeddings/oleObject1845.bin"/><Relationship Id="rId1939" Type="http://schemas.openxmlformats.org/officeDocument/2006/relationships/oleObject" Target="embeddings/oleObject1120.bin"/><Relationship Id="rId1701" Type="http://schemas.openxmlformats.org/officeDocument/2006/relationships/oleObject" Target="embeddings/oleObject977.bin"/><Relationship Id="rId3154" Type="http://schemas.openxmlformats.org/officeDocument/2006/relationships/oleObject" Target="embeddings/oleObject1893.bin"/><Relationship Id="rId282" Type="http://schemas.openxmlformats.org/officeDocument/2006/relationships/oleObject" Target="embeddings/oleObject157.bin"/><Relationship Id="rId587" Type="http://schemas.openxmlformats.org/officeDocument/2006/relationships/image" Target="media/image251.wmf"/><Relationship Id="rId2170" Type="http://schemas.openxmlformats.org/officeDocument/2006/relationships/oleObject" Target="embeddings/oleObject1252.bin"/><Relationship Id="rId2268" Type="http://schemas.openxmlformats.org/officeDocument/2006/relationships/image" Target="media/image933.wmf"/><Relationship Id="rId3014" Type="http://schemas.openxmlformats.org/officeDocument/2006/relationships/oleObject" Target="embeddings/oleObject1775.bin"/><Relationship Id="rId8" Type="http://schemas.openxmlformats.org/officeDocument/2006/relationships/image" Target="media/image1.wmf"/><Relationship Id="rId142" Type="http://schemas.openxmlformats.org/officeDocument/2006/relationships/oleObject" Target="embeddings/oleObject74.bin"/><Relationship Id="rId447" Type="http://schemas.openxmlformats.org/officeDocument/2006/relationships/oleObject" Target="embeddings/oleObject247.bin"/><Relationship Id="rId794" Type="http://schemas.openxmlformats.org/officeDocument/2006/relationships/image" Target="media/image352.wmf"/><Relationship Id="rId1077" Type="http://schemas.openxmlformats.org/officeDocument/2006/relationships/oleObject" Target="embeddings/oleObject590.bin"/><Relationship Id="rId2030" Type="http://schemas.openxmlformats.org/officeDocument/2006/relationships/image" Target="media/image842.wmf"/><Relationship Id="rId2128" Type="http://schemas.openxmlformats.org/officeDocument/2006/relationships/oleObject" Target="embeddings/oleObject1228.bin"/><Relationship Id="rId2475" Type="http://schemas.openxmlformats.org/officeDocument/2006/relationships/oleObject" Target="embeddings/oleObject1428.bin"/><Relationship Id="rId2682" Type="http://schemas.openxmlformats.org/officeDocument/2006/relationships/image" Target="media/image1101.wmf"/><Relationship Id="rId2987" Type="http://schemas.openxmlformats.org/officeDocument/2006/relationships/image" Target="media/image1211.wmf"/><Relationship Id="rId654" Type="http://schemas.openxmlformats.org/officeDocument/2006/relationships/image" Target="media/image283.wmf"/><Relationship Id="rId861" Type="http://schemas.openxmlformats.org/officeDocument/2006/relationships/image" Target="media/image388.wmf"/><Relationship Id="rId959" Type="http://schemas.openxmlformats.org/officeDocument/2006/relationships/oleObject" Target="embeddings/oleObject519.bin"/><Relationship Id="rId1284" Type="http://schemas.openxmlformats.org/officeDocument/2006/relationships/image" Target="media/image561.wmf"/><Relationship Id="rId1491" Type="http://schemas.openxmlformats.org/officeDocument/2006/relationships/oleObject" Target="embeddings/oleObject854.bin"/><Relationship Id="rId1589" Type="http://schemas.openxmlformats.org/officeDocument/2006/relationships/image" Target="media/image666.wmf"/><Relationship Id="rId2335" Type="http://schemas.openxmlformats.org/officeDocument/2006/relationships/oleObject" Target="embeddings/oleObject1351.bin"/><Relationship Id="rId2542" Type="http://schemas.openxmlformats.org/officeDocument/2006/relationships/oleObject" Target="embeddings/oleObject1476.bin"/><Relationship Id="rId307" Type="http://schemas.openxmlformats.org/officeDocument/2006/relationships/image" Target="media/image130.wmf"/><Relationship Id="rId514" Type="http://schemas.openxmlformats.org/officeDocument/2006/relationships/oleObject" Target="embeddings/oleObject284.bin"/><Relationship Id="rId721" Type="http://schemas.openxmlformats.org/officeDocument/2006/relationships/oleObject" Target="embeddings/oleObject396.bin"/><Relationship Id="rId1144" Type="http://schemas.openxmlformats.org/officeDocument/2006/relationships/oleObject" Target="embeddings/oleObject631.bin"/><Relationship Id="rId1351" Type="http://schemas.openxmlformats.org/officeDocument/2006/relationships/oleObject" Target="embeddings/oleObject754.bin"/><Relationship Id="rId1449" Type="http://schemas.openxmlformats.org/officeDocument/2006/relationships/oleObject" Target="embeddings/oleObject822.bin"/><Relationship Id="rId1796" Type="http://schemas.openxmlformats.org/officeDocument/2006/relationships/oleObject" Target="embeddings/oleObject1035.bin"/><Relationship Id="rId2402" Type="http://schemas.openxmlformats.org/officeDocument/2006/relationships/oleObject" Target="embeddings/oleObject1390.bin"/><Relationship Id="rId2847" Type="http://schemas.openxmlformats.org/officeDocument/2006/relationships/oleObject" Target="embeddings/oleObject1655.bin"/><Relationship Id="rId88" Type="http://schemas.openxmlformats.org/officeDocument/2006/relationships/oleObject" Target="embeddings/oleObject44.bin"/><Relationship Id="rId819" Type="http://schemas.openxmlformats.org/officeDocument/2006/relationships/oleObject" Target="embeddings/oleObject447.bin"/><Relationship Id="rId1004" Type="http://schemas.openxmlformats.org/officeDocument/2006/relationships/image" Target="media/image449.wmf"/><Relationship Id="rId1211" Type="http://schemas.openxmlformats.org/officeDocument/2006/relationships/oleObject" Target="embeddings/oleObject671.bin"/><Relationship Id="rId1656" Type="http://schemas.openxmlformats.org/officeDocument/2006/relationships/oleObject" Target="embeddings/oleObject953.bin"/><Relationship Id="rId1863" Type="http://schemas.openxmlformats.org/officeDocument/2006/relationships/image" Target="media/image777.wmf"/><Relationship Id="rId2707" Type="http://schemas.openxmlformats.org/officeDocument/2006/relationships/image" Target="media/image1112.wmf"/><Relationship Id="rId2914" Type="http://schemas.openxmlformats.org/officeDocument/2006/relationships/oleObject" Target="embeddings/oleObject1698.bin"/><Relationship Id="rId1309" Type="http://schemas.openxmlformats.org/officeDocument/2006/relationships/oleObject" Target="embeddings/oleObject727.bin"/><Relationship Id="rId1516" Type="http://schemas.openxmlformats.org/officeDocument/2006/relationships/oleObject" Target="embeddings/oleObject870.bin"/><Relationship Id="rId1723" Type="http://schemas.openxmlformats.org/officeDocument/2006/relationships/oleObject" Target="embeddings/oleObject992.bin"/><Relationship Id="rId1930" Type="http://schemas.openxmlformats.org/officeDocument/2006/relationships/image" Target="media/image804.wmf"/><Relationship Id="rId3176" Type="http://schemas.openxmlformats.org/officeDocument/2006/relationships/image" Target="media/image1248.wmf"/><Relationship Id="rId15" Type="http://schemas.openxmlformats.org/officeDocument/2006/relationships/image" Target="media/image4.wmf"/><Relationship Id="rId2192" Type="http://schemas.openxmlformats.org/officeDocument/2006/relationships/oleObject" Target="embeddings/oleObject1269.bin"/><Relationship Id="rId3036" Type="http://schemas.openxmlformats.org/officeDocument/2006/relationships/oleObject" Target="embeddings/oleObject1795.bin"/><Relationship Id="rId164" Type="http://schemas.openxmlformats.org/officeDocument/2006/relationships/image" Target="media/image70.wmf"/><Relationship Id="rId371" Type="http://schemas.openxmlformats.org/officeDocument/2006/relationships/oleObject" Target="embeddings/oleObject205.bin"/><Relationship Id="rId2052" Type="http://schemas.openxmlformats.org/officeDocument/2006/relationships/oleObject" Target="embeddings/oleObject1185.bin"/><Relationship Id="rId2497" Type="http://schemas.openxmlformats.org/officeDocument/2006/relationships/image" Target="media/image1037.wmf"/><Relationship Id="rId469" Type="http://schemas.openxmlformats.org/officeDocument/2006/relationships/oleObject" Target="embeddings/oleObject259.bin"/><Relationship Id="rId676" Type="http://schemas.openxmlformats.org/officeDocument/2006/relationships/image" Target="media/image294.wmf"/><Relationship Id="rId883" Type="http://schemas.openxmlformats.org/officeDocument/2006/relationships/image" Target="media/image399.wmf"/><Relationship Id="rId1099" Type="http://schemas.openxmlformats.org/officeDocument/2006/relationships/image" Target="media/image487.wmf"/><Relationship Id="rId2357" Type="http://schemas.openxmlformats.org/officeDocument/2006/relationships/image" Target="media/image972.wmf"/><Relationship Id="rId2564" Type="http://schemas.openxmlformats.org/officeDocument/2006/relationships/image" Target="media/image1055.wmf"/><Relationship Id="rId3103" Type="http://schemas.openxmlformats.org/officeDocument/2006/relationships/oleObject" Target="embeddings/oleObject1861.bin"/><Relationship Id="rId231" Type="http://schemas.openxmlformats.org/officeDocument/2006/relationships/oleObject" Target="embeddings/oleObject122.bin"/><Relationship Id="rId329" Type="http://schemas.openxmlformats.org/officeDocument/2006/relationships/oleObject" Target="embeddings/oleObject182.bin"/><Relationship Id="rId536" Type="http://schemas.openxmlformats.org/officeDocument/2006/relationships/image" Target="media/image228.wmf"/><Relationship Id="rId1166" Type="http://schemas.openxmlformats.org/officeDocument/2006/relationships/oleObject" Target="embeddings/oleObject644.bin"/><Relationship Id="rId1373" Type="http://schemas.openxmlformats.org/officeDocument/2006/relationships/image" Target="media/image594.wmf"/><Relationship Id="rId2217" Type="http://schemas.openxmlformats.org/officeDocument/2006/relationships/image" Target="media/image911.wmf"/><Relationship Id="rId2771" Type="http://schemas.openxmlformats.org/officeDocument/2006/relationships/oleObject" Target="embeddings/oleObject1608.bin"/><Relationship Id="rId2869" Type="http://schemas.openxmlformats.org/officeDocument/2006/relationships/image" Target="media/image1179.wmf"/><Relationship Id="rId743" Type="http://schemas.openxmlformats.org/officeDocument/2006/relationships/oleObject" Target="embeddings/oleObject407.bin"/><Relationship Id="rId950" Type="http://schemas.openxmlformats.org/officeDocument/2006/relationships/oleObject" Target="embeddings/oleObject514.bin"/><Relationship Id="rId1026" Type="http://schemas.openxmlformats.org/officeDocument/2006/relationships/oleObject" Target="embeddings/oleObject563.bin"/><Relationship Id="rId1580" Type="http://schemas.openxmlformats.org/officeDocument/2006/relationships/image" Target="media/image662.wmf"/><Relationship Id="rId1678" Type="http://schemas.openxmlformats.org/officeDocument/2006/relationships/oleObject" Target="embeddings/oleObject965.bin"/><Relationship Id="rId1885" Type="http://schemas.openxmlformats.org/officeDocument/2006/relationships/oleObject" Target="embeddings/oleObject1086.bin"/><Relationship Id="rId2424" Type="http://schemas.openxmlformats.org/officeDocument/2006/relationships/image" Target="media/image1002.wmf"/><Relationship Id="rId2631" Type="http://schemas.openxmlformats.org/officeDocument/2006/relationships/oleObject" Target="embeddings/oleObject1532.bin"/><Relationship Id="rId2729" Type="http://schemas.openxmlformats.org/officeDocument/2006/relationships/oleObject" Target="embeddings/oleObject1584.bin"/><Relationship Id="rId2936" Type="http://schemas.openxmlformats.org/officeDocument/2006/relationships/oleObject" Target="embeddings/oleObject1716.bin"/><Relationship Id="rId603" Type="http://schemas.openxmlformats.org/officeDocument/2006/relationships/oleObject" Target="embeddings/oleObject336.bin"/><Relationship Id="rId810" Type="http://schemas.openxmlformats.org/officeDocument/2006/relationships/oleObject" Target="embeddings/oleObject442.bin"/><Relationship Id="rId908" Type="http://schemas.openxmlformats.org/officeDocument/2006/relationships/image" Target="media/image406.wmf"/><Relationship Id="rId1233" Type="http://schemas.openxmlformats.org/officeDocument/2006/relationships/oleObject" Target="embeddings/oleObject688.bin"/><Relationship Id="rId1440" Type="http://schemas.openxmlformats.org/officeDocument/2006/relationships/oleObject" Target="embeddings/oleObject816.bin"/><Relationship Id="rId1538" Type="http://schemas.openxmlformats.org/officeDocument/2006/relationships/oleObject" Target="embeddings/oleObject883.bin"/><Relationship Id="rId1300" Type="http://schemas.openxmlformats.org/officeDocument/2006/relationships/image" Target="media/image569.wmf"/><Relationship Id="rId1745" Type="http://schemas.openxmlformats.org/officeDocument/2006/relationships/image" Target="media/image732.wmf"/><Relationship Id="rId1952" Type="http://schemas.openxmlformats.org/officeDocument/2006/relationships/oleObject" Target="embeddings/oleObject1129.bin"/><Relationship Id="rId3198" Type="http://schemas.openxmlformats.org/officeDocument/2006/relationships/oleObject" Target="embeddings/oleObject1918.bin"/><Relationship Id="rId37" Type="http://schemas.openxmlformats.org/officeDocument/2006/relationships/image" Target="media/image14.wmf"/><Relationship Id="rId1605" Type="http://schemas.openxmlformats.org/officeDocument/2006/relationships/oleObject" Target="embeddings/oleObject924.bin"/><Relationship Id="rId1812" Type="http://schemas.openxmlformats.org/officeDocument/2006/relationships/image" Target="media/image758.wmf"/><Relationship Id="rId3058" Type="http://schemas.openxmlformats.org/officeDocument/2006/relationships/image" Target="media/image1218.wmf"/><Relationship Id="rId186" Type="http://schemas.openxmlformats.org/officeDocument/2006/relationships/oleObject" Target="embeddings/oleObject98.bin"/><Relationship Id="rId393" Type="http://schemas.openxmlformats.org/officeDocument/2006/relationships/oleObject" Target="embeddings/oleObject219.bin"/><Relationship Id="rId2074" Type="http://schemas.openxmlformats.org/officeDocument/2006/relationships/image" Target="media/image861.wmf"/><Relationship Id="rId2281" Type="http://schemas.openxmlformats.org/officeDocument/2006/relationships/image" Target="media/image939.wmf"/><Relationship Id="rId3125" Type="http://schemas.openxmlformats.org/officeDocument/2006/relationships/oleObject" Target="embeddings/oleObject1879.bin"/><Relationship Id="rId253" Type="http://schemas.openxmlformats.org/officeDocument/2006/relationships/oleObject" Target="embeddings/oleObject136.bin"/><Relationship Id="rId460" Type="http://schemas.openxmlformats.org/officeDocument/2006/relationships/oleObject" Target="embeddings/oleObject254.bin"/><Relationship Id="rId698" Type="http://schemas.openxmlformats.org/officeDocument/2006/relationships/image" Target="media/image305.wmf"/><Relationship Id="rId1090" Type="http://schemas.openxmlformats.org/officeDocument/2006/relationships/oleObject" Target="embeddings/oleObject598.bin"/><Relationship Id="rId2141" Type="http://schemas.openxmlformats.org/officeDocument/2006/relationships/image" Target="media/image887.wmf"/><Relationship Id="rId2379" Type="http://schemas.openxmlformats.org/officeDocument/2006/relationships/image" Target="media/image980.wmf"/><Relationship Id="rId2586" Type="http://schemas.openxmlformats.org/officeDocument/2006/relationships/image" Target="media/image1065.wmf"/><Relationship Id="rId2793" Type="http://schemas.openxmlformats.org/officeDocument/2006/relationships/image" Target="media/image1142.wmf"/><Relationship Id="rId113" Type="http://schemas.openxmlformats.org/officeDocument/2006/relationships/oleObject" Target="embeddings/oleObject58.bin"/><Relationship Id="rId320" Type="http://schemas.openxmlformats.org/officeDocument/2006/relationships/oleObject" Target="embeddings/oleObject178.bin"/><Relationship Id="rId558" Type="http://schemas.openxmlformats.org/officeDocument/2006/relationships/image" Target="media/image238.wmf"/><Relationship Id="rId765" Type="http://schemas.openxmlformats.org/officeDocument/2006/relationships/oleObject" Target="embeddings/oleObject418.bin"/><Relationship Id="rId972" Type="http://schemas.openxmlformats.org/officeDocument/2006/relationships/oleObject" Target="embeddings/oleObject526.bin"/><Relationship Id="rId1188" Type="http://schemas.openxmlformats.org/officeDocument/2006/relationships/image" Target="media/image521.wmf"/><Relationship Id="rId1395" Type="http://schemas.openxmlformats.org/officeDocument/2006/relationships/oleObject" Target="embeddings/oleObject786.bin"/><Relationship Id="rId2001" Type="http://schemas.openxmlformats.org/officeDocument/2006/relationships/oleObject" Target="embeddings/oleObject1157.bin"/><Relationship Id="rId2239" Type="http://schemas.openxmlformats.org/officeDocument/2006/relationships/image" Target="media/image919.wmf"/><Relationship Id="rId2446" Type="http://schemas.openxmlformats.org/officeDocument/2006/relationships/oleObject" Target="embeddings/oleObject1413.bin"/><Relationship Id="rId2653" Type="http://schemas.openxmlformats.org/officeDocument/2006/relationships/image" Target="media/image1089.wmf"/><Relationship Id="rId2860" Type="http://schemas.openxmlformats.org/officeDocument/2006/relationships/oleObject" Target="embeddings/oleObject1662.bin"/><Relationship Id="rId418" Type="http://schemas.openxmlformats.org/officeDocument/2006/relationships/oleObject" Target="embeddings/oleObject232.bin"/><Relationship Id="rId625" Type="http://schemas.openxmlformats.org/officeDocument/2006/relationships/image" Target="media/image269.wmf"/><Relationship Id="rId832" Type="http://schemas.openxmlformats.org/officeDocument/2006/relationships/image" Target="media/image369.wmf"/><Relationship Id="rId1048" Type="http://schemas.openxmlformats.org/officeDocument/2006/relationships/oleObject" Target="embeddings/oleObject575.bin"/><Relationship Id="rId1255" Type="http://schemas.openxmlformats.org/officeDocument/2006/relationships/image" Target="media/image547.wmf"/><Relationship Id="rId1462" Type="http://schemas.openxmlformats.org/officeDocument/2006/relationships/oleObject" Target="embeddings/oleObject831.bin"/><Relationship Id="rId2306" Type="http://schemas.openxmlformats.org/officeDocument/2006/relationships/image" Target="media/image949.wmf"/><Relationship Id="rId2513" Type="http://schemas.openxmlformats.org/officeDocument/2006/relationships/image" Target="media/image1040.wmf"/><Relationship Id="rId2958" Type="http://schemas.openxmlformats.org/officeDocument/2006/relationships/image" Target="media/image1201.wmf"/><Relationship Id="rId1115" Type="http://schemas.openxmlformats.org/officeDocument/2006/relationships/oleObject" Target="embeddings/oleObject613.bin"/><Relationship Id="rId1322" Type="http://schemas.openxmlformats.org/officeDocument/2006/relationships/oleObject" Target="embeddings/oleObject736.bin"/><Relationship Id="rId1767" Type="http://schemas.openxmlformats.org/officeDocument/2006/relationships/oleObject" Target="embeddings/oleObject1017.bin"/><Relationship Id="rId1974" Type="http://schemas.openxmlformats.org/officeDocument/2006/relationships/image" Target="media/image818.wmf"/><Relationship Id="rId2720" Type="http://schemas.openxmlformats.org/officeDocument/2006/relationships/image" Target="media/image1118.wmf"/><Relationship Id="rId2818" Type="http://schemas.openxmlformats.org/officeDocument/2006/relationships/image" Target="media/image1155.wmf"/><Relationship Id="rId59" Type="http://schemas.openxmlformats.org/officeDocument/2006/relationships/image" Target="media/image23.wmf"/><Relationship Id="rId1627" Type="http://schemas.openxmlformats.org/officeDocument/2006/relationships/oleObject" Target="embeddings/oleObject935.bin"/><Relationship Id="rId1834" Type="http://schemas.openxmlformats.org/officeDocument/2006/relationships/oleObject" Target="embeddings/oleObject1059.bin"/><Relationship Id="rId2096" Type="http://schemas.openxmlformats.org/officeDocument/2006/relationships/oleObject" Target="embeddings/oleObject1209.bin"/><Relationship Id="rId1901" Type="http://schemas.openxmlformats.org/officeDocument/2006/relationships/image" Target="media/image793.wmf"/><Relationship Id="rId3147" Type="http://schemas.openxmlformats.org/officeDocument/2006/relationships/oleObject" Target="embeddings/oleObject1891.bin"/><Relationship Id="rId275" Type="http://schemas.openxmlformats.org/officeDocument/2006/relationships/image" Target="media/image116.wmf"/><Relationship Id="rId482" Type="http://schemas.openxmlformats.org/officeDocument/2006/relationships/oleObject" Target="embeddings/oleObject267.bin"/><Relationship Id="rId2163" Type="http://schemas.openxmlformats.org/officeDocument/2006/relationships/oleObject" Target="embeddings/oleObject1250.bin"/><Relationship Id="rId2370" Type="http://schemas.openxmlformats.org/officeDocument/2006/relationships/oleObject" Target="embeddings/oleObject1373.bin"/><Relationship Id="rId3007" Type="http://schemas.openxmlformats.org/officeDocument/2006/relationships/image" Target="media/image1215.wmf"/><Relationship Id="rId135" Type="http://schemas.openxmlformats.org/officeDocument/2006/relationships/image" Target="media/image57.wmf"/><Relationship Id="rId342" Type="http://schemas.openxmlformats.org/officeDocument/2006/relationships/oleObject" Target="embeddings/oleObject189.bin"/><Relationship Id="rId787" Type="http://schemas.openxmlformats.org/officeDocument/2006/relationships/oleObject" Target="embeddings/oleObject429.bin"/><Relationship Id="rId994" Type="http://schemas.openxmlformats.org/officeDocument/2006/relationships/oleObject" Target="embeddings/oleObject539.bin"/><Relationship Id="rId2023" Type="http://schemas.openxmlformats.org/officeDocument/2006/relationships/image" Target="media/image839.wmf"/><Relationship Id="rId2230" Type="http://schemas.openxmlformats.org/officeDocument/2006/relationships/oleObject" Target="embeddings/oleObject1297.bin"/><Relationship Id="rId2468" Type="http://schemas.openxmlformats.org/officeDocument/2006/relationships/image" Target="media/image1023.wmf"/><Relationship Id="rId2675" Type="http://schemas.openxmlformats.org/officeDocument/2006/relationships/oleObject" Target="embeddings/oleObject1555.bin"/><Relationship Id="rId2882" Type="http://schemas.openxmlformats.org/officeDocument/2006/relationships/oleObject" Target="embeddings/oleObject1677.bin"/><Relationship Id="rId202" Type="http://schemas.openxmlformats.org/officeDocument/2006/relationships/image" Target="media/image88.wmf"/><Relationship Id="rId647" Type="http://schemas.openxmlformats.org/officeDocument/2006/relationships/oleObject" Target="embeddings/oleObject359.bin"/><Relationship Id="rId854" Type="http://schemas.openxmlformats.org/officeDocument/2006/relationships/oleObject" Target="embeddings/oleObject460.bin"/><Relationship Id="rId1277" Type="http://schemas.openxmlformats.org/officeDocument/2006/relationships/oleObject" Target="embeddings/oleObject711.bin"/><Relationship Id="rId1484" Type="http://schemas.openxmlformats.org/officeDocument/2006/relationships/oleObject" Target="embeddings/oleObject848.bin"/><Relationship Id="rId1691" Type="http://schemas.openxmlformats.org/officeDocument/2006/relationships/oleObject" Target="embeddings/oleObject972.bin"/><Relationship Id="rId2328" Type="http://schemas.openxmlformats.org/officeDocument/2006/relationships/image" Target="media/image960.wmf"/><Relationship Id="rId2535" Type="http://schemas.openxmlformats.org/officeDocument/2006/relationships/oleObject" Target="embeddings/oleObject1469.bin"/><Relationship Id="rId2742" Type="http://schemas.openxmlformats.org/officeDocument/2006/relationships/image" Target="media/image1129.wmf"/><Relationship Id="rId507" Type="http://schemas.openxmlformats.org/officeDocument/2006/relationships/image" Target="media/image218.wmf"/><Relationship Id="rId714" Type="http://schemas.openxmlformats.org/officeDocument/2006/relationships/image" Target="media/image313.wmf"/><Relationship Id="rId921" Type="http://schemas.openxmlformats.org/officeDocument/2006/relationships/oleObject" Target="embeddings/oleObject500.bin"/><Relationship Id="rId1137" Type="http://schemas.openxmlformats.org/officeDocument/2006/relationships/image" Target="media/image502.wmf"/><Relationship Id="rId1344" Type="http://schemas.openxmlformats.org/officeDocument/2006/relationships/oleObject" Target="embeddings/oleObject748.bin"/><Relationship Id="rId1551" Type="http://schemas.openxmlformats.org/officeDocument/2006/relationships/image" Target="media/image651.wmf"/><Relationship Id="rId1789" Type="http://schemas.openxmlformats.org/officeDocument/2006/relationships/oleObject" Target="embeddings/oleObject1031.bin"/><Relationship Id="rId1996" Type="http://schemas.openxmlformats.org/officeDocument/2006/relationships/image" Target="media/image827.wmf"/><Relationship Id="rId2602" Type="http://schemas.openxmlformats.org/officeDocument/2006/relationships/oleObject" Target="embeddings/oleObject1510.bin"/><Relationship Id="rId50" Type="http://schemas.openxmlformats.org/officeDocument/2006/relationships/oleObject" Target="embeddings/oleObject24.bin"/><Relationship Id="rId1204" Type="http://schemas.openxmlformats.org/officeDocument/2006/relationships/oleObject" Target="embeddings/oleObject667.bin"/><Relationship Id="rId1411" Type="http://schemas.openxmlformats.org/officeDocument/2006/relationships/oleObject" Target="embeddings/oleObject797.bin"/><Relationship Id="rId1649" Type="http://schemas.openxmlformats.org/officeDocument/2006/relationships/oleObject" Target="embeddings/oleObject949.bin"/><Relationship Id="rId1856" Type="http://schemas.openxmlformats.org/officeDocument/2006/relationships/oleObject" Target="embeddings/oleObject1071.bin"/><Relationship Id="rId2907" Type="http://schemas.openxmlformats.org/officeDocument/2006/relationships/oleObject" Target="embeddings/oleObject1693.bin"/><Relationship Id="rId3071" Type="http://schemas.openxmlformats.org/officeDocument/2006/relationships/oleObject" Target="embeddings/oleObject1829.bin"/><Relationship Id="rId1509" Type="http://schemas.openxmlformats.org/officeDocument/2006/relationships/image" Target="media/image636.wmf"/><Relationship Id="rId1716" Type="http://schemas.openxmlformats.org/officeDocument/2006/relationships/image" Target="media/image720.wmf"/><Relationship Id="rId1923" Type="http://schemas.openxmlformats.org/officeDocument/2006/relationships/image" Target="media/image801.wmf"/><Relationship Id="rId3169" Type="http://schemas.openxmlformats.org/officeDocument/2006/relationships/oleObject" Target="embeddings/Microsoft_Visio_2003-2010_Drawing14.vsd"/><Relationship Id="rId297" Type="http://schemas.openxmlformats.org/officeDocument/2006/relationships/image" Target="media/image125.wmf"/><Relationship Id="rId2185" Type="http://schemas.openxmlformats.org/officeDocument/2006/relationships/oleObject" Target="embeddings/oleObject1262.bin"/><Relationship Id="rId2392" Type="http://schemas.openxmlformats.org/officeDocument/2006/relationships/oleObject" Target="embeddings/oleObject1386.bin"/><Relationship Id="rId3029" Type="http://schemas.openxmlformats.org/officeDocument/2006/relationships/oleObject" Target="embeddings/oleObject1789.bin"/><Relationship Id="rId157" Type="http://schemas.openxmlformats.org/officeDocument/2006/relationships/image" Target="media/image67.wmf"/><Relationship Id="rId364" Type="http://schemas.openxmlformats.org/officeDocument/2006/relationships/image" Target="media/image155.wmf"/><Relationship Id="rId2045" Type="http://schemas.openxmlformats.org/officeDocument/2006/relationships/image" Target="media/image849.wmf"/><Relationship Id="rId2697" Type="http://schemas.openxmlformats.org/officeDocument/2006/relationships/oleObject" Target="embeddings/oleObject1567.bin"/><Relationship Id="rId571" Type="http://schemas.openxmlformats.org/officeDocument/2006/relationships/image" Target="media/image244.wmf"/><Relationship Id="rId669" Type="http://schemas.openxmlformats.org/officeDocument/2006/relationships/oleObject" Target="embeddings/oleObject370.bin"/><Relationship Id="rId876" Type="http://schemas.openxmlformats.org/officeDocument/2006/relationships/oleObject" Target="embeddings/oleObject472.bin"/><Relationship Id="rId1299" Type="http://schemas.openxmlformats.org/officeDocument/2006/relationships/oleObject" Target="embeddings/oleObject722.bin"/><Relationship Id="rId2252" Type="http://schemas.openxmlformats.org/officeDocument/2006/relationships/image" Target="media/image925.wmf"/><Relationship Id="rId2557" Type="http://schemas.openxmlformats.org/officeDocument/2006/relationships/oleObject" Target="embeddings/oleObject1485.bin"/><Relationship Id="rId224" Type="http://schemas.openxmlformats.org/officeDocument/2006/relationships/oleObject" Target="embeddings/oleObject118.bin"/><Relationship Id="rId431" Type="http://schemas.openxmlformats.org/officeDocument/2006/relationships/image" Target="media/image184.wmf"/><Relationship Id="rId529" Type="http://schemas.openxmlformats.org/officeDocument/2006/relationships/image" Target="media/image225.wmf"/><Relationship Id="rId736" Type="http://schemas.openxmlformats.org/officeDocument/2006/relationships/image" Target="media/image324.wmf"/><Relationship Id="rId1061" Type="http://schemas.openxmlformats.org/officeDocument/2006/relationships/image" Target="media/image471.wmf"/><Relationship Id="rId1159" Type="http://schemas.openxmlformats.org/officeDocument/2006/relationships/image" Target="media/image511.wmf"/><Relationship Id="rId1366" Type="http://schemas.openxmlformats.org/officeDocument/2006/relationships/oleObject" Target="embeddings/oleObject767.bin"/><Relationship Id="rId2112" Type="http://schemas.openxmlformats.org/officeDocument/2006/relationships/oleObject" Target="embeddings/oleObject1219.bin"/><Relationship Id="rId2417" Type="http://schemas.openxmlformats.org/officeDocument/2006/relationships/oleObject" Target="embeddings/oleObject1398.bin"/><Relationship Id="rId2764" Type="http://schemas.openxmlformats.org/officeDocument/2006/relationships/image" Target="media/image1138.wmf"/><Relationship Id="rId2971" Type="http://schemas.openxmlformats.org/officeDocument/2006/relationships/oleObject" Target="embeddings/oleObject1741.bin"/><Relationship Id="rId943" Type="http://schemas.openxmlformats.org/officeDocument/2006/relationships/oleObject" Target="embeddings/oleObject510.bin"/><Relationship Id="rId1019" Type="http://schemas.openxmlformats.org/officeDocument/2006/relationships/image" Target="media/image454.wmf"/><Relationship Id="rId1573" Type="http://schemas.openxmlformats.org/officeDocument/2006/relationships/oleObject" Target="embeddings/oleObject905.bin"/><Relationship Id="rId1780" Type="http://schemas.openxmlformats.org/officeDocument/2006/relationships/image" Target="media/image745.wmf"/><Relationship Id="rId1878" Type="http://schemas.openxmlformats.org/officeDocument/2006/relationships/oleObject" Target="embeddings/Microsoft_Visio_2003-2010_Drawing4.vsd"/><Relationship Id="rId2624" Type="http://schemas.openxmlformats.org/officeDocument/2006/relationships/oleObject" Target="embeddings/oleObject1527.bin"/><Relationship Id="rId2831" Type="http://schemas.openxmlformats.org/officeDocument/2006/relationships/oleObject" Target="embeddings/oleObject1646.bin"/><Relationship Id="rId2929" Type="http://schemas.openxmlformats.org/officeDocument/2006/relationships/oleObject" Target="embeddings/oleObject1710.bin"/><Relationship Id="rId72" Type="http://schemas.openxmlformats.org/officeDocument/2006/relationships/oleObject" Target="embeddings/oleObject36.bin"/><Relationship Id="rId803" Type="http://schemas.openxmlformats.org/officeDocument/2006/relationships/image" Target="media/image356.wmf"/><Relationship Id="rId1226" Type="http://schemas.openxmlformats.org/officeDocument/2006/relationships/oleObject" Target="embeddings/oleObject682.bin"/><Relationship Id="rId1433" Type="http://schemas.openxmlformats.org/officeDocument/2006/relationships/oleObject" Target="embeddings/oleObject812.bin"/><Relationship Id="rId1640" Type="http://schemas.openxmlformats.org/officeDocument/2006/relationships/oleObject" Target="embeddings/oleObject944.bin"/><Relationship Id="rId1738" Type="http://schemas.openxmlformats.org/officeDocument/2006/relationships/image" Target="media/image729.wmf"/><Relationship Id="rId3093" Type="http://schemas.openxmlformats.org/officeDocument/2006/relationships/oleObject" Target="embeddings/oleObject1851.bin"/><Relationship Id="rId1500" Type="http://schemas.openxmlformats.org/officeDocument/2006/relationships/image" Target="media/image632.wmf"/><Relationship Id="rId1945" Type="http://schemas.openxmlformats.org/officeDocument/2006/relationships/oleObject" Target="embeddings/oleObject1125.bin"/><Relationship Id="rId3160" Type="http://schemas.openxmlformats.org/officeDocument/2006/relationships/oleObject" Target="embeddings/oleObject1896.bin"/><Relationship Id="rId1805" Type="http://schemas.openxmlformats.org/officeDocument/2006/relationships/oleObject" Target="embeddings/oleObject1041.bin"/><Relationship Id="rId3020" Type="http://schemas.openxmlformats.org/officeDocument/2006/relationships/oleObject" Target="embeddings/oleObject1781.bin"/><Relationship Id="rId179" Type="http://schemas.openxmlformats.org/officeDocument/2006/relationships/image" Target="media/image77.wmf"/><Relationship Id="rId386" Type="http://schemas.openxmlformats.org/officeDocument/2006/relationships/image" Target="media/image162.wmf"/><Relationship Id="rId593" Type="http://schemas.openxmlformats.org/officeDocument/2006/relationships/image" Target="media/image254.wmf"/><Relationship Id="rId2067" Type="http://schemas.openxmlformats.org/officeDocument/2006/relationships/oleObject" Target="embeddings/oleObject1194.bin"/><Relationship Id="rId2274" Type="http://schemas.openxmlformats.org/officeDocument/2006/relationships/image" Target="media/image936.wmf"/><Relationship Id="rId2481" Type="http://schemas.openxmlformats.org/officeDocument/2006/relationships/oleObject" Target="embeddings/oleObject1431.bin"/><Relationship Id="rId3118" Type="http://schemas.openxmlformats.org/officeDocument/2006/relationships/image" Target="media/image1220.wmf"/><Relationship Id="rId246" Type="http://schemas.openxmlformats.org/officeDocument/2006/relationships/image" Target="media/image108.wmf"/><Relationship Id="rId453" Type="http://schemas.openxmlformats.org/officeDocument/2006/relationships/image" Target="media/image194.wmf"/><Relationship Id="rId660" Type="http://schemas.openxmlformats.org/officeDocument/2006/relationships/image" Target="media/image286.wmf"/><Relationship Id="rId898" Type="http://schemas.openxmlformats.org/officeDocument/2006/relationships/image" Target="media/image404.wmf"/><Relationship Id="rId1083" Type="http://schemas.openxmlformats.org/officeDocument/2006/relationships/oleObject" Target="embeddings/oleObject594.bin"/><Relationship Id="rId1290" Type="http://schemas.openxmlformats.org/officeDocument/2006/relationships/image" Target="media/image564.wmf"/><Relationship Id="rId2134" Type="http://schemas.openxmlformats.org/officeDocument/2006/relationships/oleObject" Target="embeddings/oleObject1231.bin"/><Relationship Id="rId2341" Type="http://schemas.openxmlformats.org/officeDocument/2006/relationships/oleObject" Target="embeddings/oleObject1355.bin"/><Relationship Id="rId2579" Type="http://schemas.openxmlformats.org/officeDocument/2006/relationships/oleObject" Target="embeddings/oleObject1496.bin"/><Relationship Id="rId2786" Type="http://schemas.openxmlformats.org/officeDocument/2006/relationships/oleObject" Target="embeddings/oleObject1623.bin"/><Relationship Id="rId2993" Type="http://schemas.openxmlformats.org/officeDocument/2006/relationships/oleObject" Target="embeddings/oleObject1757.bin"/><Relationship Id="rId106" Type="http://schemas.openxmlformats.org/officeDocument/2006/relationships/oleObject" Target="embeddings/oleObject54.bin"/><Relationship Id="rId313" Type="http://schemas.openxmlformats.org/officeDocument/2006/relationships/image" Target="media/image133.wmf"/><Relationship Id="rId758" Type="http://schemas.openxmlformats.org/officeDocument/2006/relationships/image" Target="media/image335.wmf"/><Relationship Id="rId965" Type="http://schemas.openxmlformats.org/officeDocument/2006/relationships/image" Target="media/image434.wmf"/><Relationship Id="rId1150" Type="http://schemas.openxmlformats.org/officeDocument/2006/relationships/oleObject" Target="embeddings/oleObject634.bin"/><Relationship Id="rId1388" Type="http://schemas.openxmlformats.org/officeDocument/2006/relationships/oleObject" Target="embeddings/oleObject781.bin"/><Relationship Id="rId1595" Type="http://schemas.openxmlformats.org/officeDocument/2006/relationships/oleObject" Target="embeddings/oleObject918.bin"/><Relationship Id="rId2439" Type="http://schemas.openxmlformats.org/officeDocument/2006/relationships/image" Target="media/image1009.wmf"/><Relationship Id="rId2646" Type="http://schemas.openxmlformats.org/officeDocument/2006/relationships/image" Target="media/image1085.wmf"/><Relationship Id="rId2853" Type="http://schemas.openxmlformats.org/officeDocument/2006/relationships/oleObject" Target="embeddings/oleObject1657.bin"/><Relationship Id="rId94" Type="http://schemas.openxmlformats.org/officeDocument/2006/relationships/oleObject" Target="embeddings/oleObject48.bin"/><Relationship Id="rId520" Type="http://schemas.openxmlformats.org/officeDocument/2006/relationships/oleObject" Target="embeddings/oleObject289.bin"/><Relationship Id="rId618" Type="http://schemas.openxmlformats.org/officeDocument/2006/relationships/oleObject" Target="embeddings/oleObject344.bin"/><Relationship Id="rId825" Type="http://schemas.openxmlformats.org/officeDocument/2006/relationships/oleObject" Target="embeddings/oleObject451.bin"/><Relationship Id="rId1248" Type="http://schemas.openxmlformats.org/officeDocument/2006/relationships/oleObject" Target="embeddings/oleObject696.bin"/><Relationship Id="rId1455" Type="http://schemas.openxmlformats.org/officeDocument/2006/relationships/oleObject" Target="embeddings/oleObject827.bin"/><Relationship Id="rId1662" Type="http://schemas.openxmlformats.org/officeDocument/2006/relationships/oleObject" Target="embeddings/oleObject957.bin"/><Relationship Id="rId2201" Type="http://schemas.openxmlformats.org/officeDocument/2006/relationships/oleObject" Target="embeddings/oleObject1276.bin"/><Relationship Id="rId2506" Type="http://schemas.openxmlformats.org/officeDocument/2006/relationships/oleObject" Target="embeddings/oleObject1447.bin"/><Relationship Id="rId1010" Type="http://schemas.openxmlformats.org/officeDocument/2006/relationships/image" Target="media/image451.wmf"/><Relationship Id="rId1108" Type="http://schemas.openxmlformats.org/officeDocument/2006/relationships/oleObject" Target="embeddings/oleObject609.bin"/><Relationship Id="rId1315" Type="http://schemas.openxmlformats.org/officeDocument/2006/relationships/image" Target="media/image576.wmf"/><Relationship Id="rId1967" Type="http://schemas.openxmlformats.org/officeDocument/2006/relationships/image" Target="media/image815.wmf"/><Relationship Id="rId2713" Type="http://schemas.openxmlformats.org/officeDocument/2006/relationships/image" Target="media/image1115.wmf"/><Relationship Id="rId2920" Type="http://schemas.openxmlformats.org/officeDocument/2006/relationships/oleObject" Target="embeddings/oleObject1703.bin"/><Relationship Id="rId1522" Type="http://schemas.openxmlformats.org/officeDocument/2006/relationships/oleObject" Target="embeddings/oleObject873.bin"/><Relationship Id="rId21" Type="http://schemas.openxmlformats.org/officeDocument/2006/relationships/image" Target="media/image7.wmf"/><Relationship Id="rId2089" Type="http://schemas.openxmlformats.org/officeDocument/2006/relationships/image" Target="media/image869.wmf"/><Relationship Id="rId2296" Type="http://schemas.openxmlformats.org/officeDocument/2006/relationships/image" Target="media/image945.wmf"/><Relationship Id="rId268" Type="http://schemas.openxmlformats.org/officeDocument/2006/relationships/oleObject" Target="embeddings/oleObject148.bin"/><Relationship Id="rId475" Type="http://schemas.openxmlformats.org/officeDocument/2006/relationships/image" Target="media/image203.wmf"/><Relationship Id="rId682" Type="http://schemas.openxmlformats.org/officeDocument/2006/relationships/image" Target="media/image297.wmf"/><Relationship Id="rId2156" Type="http://schemas.openxmlformats.org/officeDocument/2006/relationships/oleObject" Target="embeddings/oleObject1245.bin"/><Relationship Id="rId2363" Type="http://schemas.openxmlformats.org/officeDocument/2006/relationships/image" Target="media/image974.wmf"/><Relationship Id="rId2570" Type="http://schemas.openxmlformats.org/officeDocument/2006/relationships/image" Target="media/image1058.wmf"/><Relationship Id="rId3207" Type="http://schemas.openxmlformats.org/officeDocument/2006/relationships/fontTable" Target="fontTable.xml"/><Relationship Id="rId128" Type="http://schemas.openxmlformats.org/officeDocument/2006/relationships/oleObject" Target="embeddings/oleObject67.bin"/><Relationship Id="rId335" Type="http://schemas.openxmlformats.org/officeDocument/2006/relationships/image" Target="media/image141.wmf"/><Relationship Id="rId542" Type="http://schemas.openxmlformats.org/officeDocument/2006/relationships/image" Target="media/image231.wmf"/><Relationship Id="rId1172" Type="http://schemas.openxmlformats.org/officeDocument/2006/relationships/oleObject" Target="embeddings/oleObject649.bin"/><Relationship Id="rId2016" Type="http://schemas.openxmlformats.org/officeDocument/2006/relationships/image" Target="media/image836.wmf"/><Relationship Id="rId2223" Type="http://schemas.openxmlformats.org/officeDocument/2006/relationships/image" Target="media/image912.wmf"/><Relationship Id="rId2430" Type="http://schemas.openxmlformats.org/officeDocument/2006/relationships/oleObject" Target="embeddings/oleObject1405.bin"/><Relationship Id="rId402" Type="http://schemas.openxmlformats.org/officeDocument/2006/relationships/image" Target="media/image170.wmf"/><Relationship Id="rId1032" Type="http://schemas.openxmlformats.org/officeDocument/2006/relationships/oleObject" Target="embeddings/oleObject567.bin"/><Relationship Id="rId1989" Type="http://schemas.openxmlformats.org/officeDocument/2006/relationships/oleObject" Target="embeddings/oleObject1152.bin"/><Relationship Id="rId1849" Type="http://schemas.openxmlformats.org/officeDocument/2006/relationships/oleObject" Target="embeddings/oleObject1067.bin"/><Relationship Id="rId3064" Type="http://schemas.openxmlformats.org/officeDocument/2006/relationships/oleObject" Target="embeddings/oleObject1822.bin"/><Relationship Id="rId192" Type="http://schemas.openxmlformats.org/officeDocument/2006/relationships/oleObject" Target="embeddings/oleObject101.bin"/><Relationship Id="rId1709" Type="http://schemas.openxmlformats.org/officeDocument/2006/relationships/oleObject" Target="embeddings/oleObject982.bin"/><Relationship Id="rId1916" Type="http://schemas.openxmlformats.org/officeDocument/2006/relationships/oleObject" Target="embeddings/oleObject1106.bin"/><Relationship Id="rId2080" Type="http://schemas.openxmlformats.org/officeDocument/2006/relationships/image" Target="media/image864.wmf"/><Relationship Id="rId3131" Type="http://schemas.openxmlformats.org/officeDocument/2006/relationships/oleObject" Target="embeddings/oleObject1882.bin"/><Relationship Id="rId2897" Type="http://schemas.openxmlformats.org/officeDocument/2006/relationships/oleObject" Target="embeddings/oleObject1686.bin"/><Relationship Id="rId869" Type="http://schemas.openxmlformats.org/officeDocument/2006/relationships/image" Target="media/image392.wmf"/><Relationship Id="rId1499" Type="http://schemas.openxmlformats.org/officeDocument/2006/relationships/oleObject" Target="embeddings/oleObject859.bin"/><Relationship Id="rId729" Type="http://schemas.openxmlformats.org/officeDocument/2006/relationships/oleObject" Target="embeddings/oleObject400.bin"/><Relationship Id="rId1359" Type="http://schemas.openxmlformats.org/officeDocument/2006/relationships/oleObject" Target="embeddings/oleObject762.bin"/><Relationship Id="rId2757" Type="http://schemas.openxmlformats.org/officeDocument/2006/relationships/oleObject" Target="embeddings/oleObject1599.bin"/><Relationship Id="rId2964" Type="http://schemas.openxmlformats.org/officeDocument/2006/relationships/image" Target="media/image1204.wmf"/><Relationship Id="rId936" Type="http://schemas.openxmlformats.org/officeDocument/2006/relationships/image" Target="media/image420.wmf"/><Relationship Id="rId1219" Type="http://schemas.openxmlformats.org/officeDocument/2006/relationships/oleObject" Target="embeddings/oleObject676.bin"/><Relationship Id="rId1566" Type="http://schemas.openxmlformats.org/officeDocument/2006/relationships/image" Target="media/image656.wmf"/><Relationship Id="rId1773" Type="http://schemas.openxmlformats.org/officeDocument/2006/relationships/oleObject" Target="embeddings/oleObject1021.bin"/><Relationship Id="rId1980" Type="http://schemas.openxmlformats.org/officeDocument/2006/relationships/image" Target="media/image821.wmf"/><Relationship Id="rId2617" Type="http://schemas.openxmlformats.org/officeDocument/2006/relationships/oleObject" Target="embeddings/oleObject1522.bin"/><Relationship Id="rId2824" Type="http://schemas.openxmlformats.org/officeDocument/2006/relationships/image" Target="media/image1159.wmf"/><Relationship Id="rId65" Type="http://schemas.openxmlformats.org/officeDocument/2006/relationships/image" Target="media/image26.wmf"/><Relationship Id="rId1426" Type="http://schemas.openxmlformats.org/officeDocument/2006/relationships/image" Target="media/image609.wmf"/><Relationship Id="rId1633" Type="http://schemas.openxmlformats.org/officeDocument/2006/relationships/image" Target="media/image686.wmf"/><Relationship Id="rId1840" Type="http://schemas.openxmlformats.org/officeDocument/2006/relationships/image" Target="media/image769.emf"/><Relationship Id="rId1700" Type="http://schemas.openxmlformats.org/officeDocument/2006/relationships/image" Target="media/image715.wmf"/><Relationship Id="rId379" Type="http://schemas.openxmlformats.org/officeDocument/2006/relationships/oleObject" Target="embeddings/oleObject211.bin"/><Relationship Id="rId586" Type="http://schemas.openxmlformats.org/officeDocument/2006/relationships/oleObject" Target="embeddings/oleObject327.bin"/><Relationship Id="rId793" Type="http://schemas.openxmlformats.org/officeDocument/2006/relationships/oleObject" Target="embeddings/oleObject433.bin"/><Relationship Id="rId2267" Type="http://schemas.openxmlformats.org/officeDocument/2006/relationships/oleObject" Target="embeddings/oleObject1316.bin"/><Relationship Id="rId2474" Type="http://schemas.openxmlformats.org/officeDocument/2006/relationships/image" Target="media/image1026.wmf"/><Relationship Id="rId2681" Type="http://schemas.openxmlformats.org/officeDocument/2006/relationships/oleObject" Target="embeddings/oleObject1558.bin"/><Relationship Id="rId239" Type="http://schemas.openxmlformats.org/officeDocument/2006/relationships/image" Target="media/image105.wmf"/><Relationship Id="rId446" Type="http://schemas.openxmlformats.org/officeDocument/2006/relationships/image" Target="media/image191.wmf"/><Relationship Id="rId653" Type="http://schemas.openxmlformats.org/officeDocument/2006/relationships/oleObject" Target="embeddings/oleObject362.bin"/><Relationship Id="rId1076" Type="http://schemas.openxmlformats.org/officeDocument/2006/relationships/image" Target="media/image478.wmf"/><Relationship Id="rId1283" Type="http://schemas.openxmlformats.org/officeDocument/2006/relationships/oleObject" Target="embeddings/oleObject714.bin"/><Relationship Id="rId1490" Type="http://schemas.openxmlformats.org/officeDocument/2006/relationships/oleObject" Target="embeddings/oleObject853.bin"/><Relationship Id="rId2127" Type="http://schemas.openxmlformats.org/officeDocument/2006/relationships/image" Target="media/image881.wmf"/><Relationship Id="rId2334" Type="http://schemas.openxmlformats.org/officeDocument/2006/relationships/image" Target="media/image963.wmf"/><Relationship Id="rId306" Type="http://schemas.openxmlformats.org/officeDocument/2006/relationships/oleObject" Target="embeddings/oleObject169.bin"/><Relationship Id="rId860" Type="http://schemas.openxmlformats.org/officeDocument/2006/relationships/oleObject" Target="embeddings/oleObject464.bin"/><Relationship Id="rId1143" Type="http://schemas.openxmlformats.org/officeDocument/2006/relationships/image" Target="media/image504.wmf"/><Relationship Id="rId2541" Type="http://schemas.openxmlformats.org/officeDocument/2006/relationships/oleObject" Target="embeddings/oleObject1475.bin"/><Relationship Id="rId513" Type="http://schemas.openxmlformats.org/officeDocument/2006/relationships/image" Target="media/image221.wmf"/><Relationship Id="rId720" Type="http://schemas.openxmlformats.org/officeDocument/2006/relationships/image" Target="media/image316.wmf"/><Relationship Id="rId1350" Type="http://schemas.openxmlformats.org/officeDocument/2006/relationships/oleObject" Target="embeddings/oleObject753.bin"/><Relationship Id="rId2401" Type="http://schemas.openxmlformats.org/officeDocument/2006/relationships/image" Target="media/image991.wmf"/><Relationship Id="rId1003" Type="http://schemas.openxmlformats.org/officeDocument/2006/relationships/oleObject" Target="embeddings/oleObject546.bin"/><Relationship Id="rId1210" Type="http://schemas.openxmlformats.org/officeDocument/2006/relationships/image" Target="media/image531.wmf"/><Relationship Id="rId3175" Type="http://schemas.openxmlformats.org/officeDocument/2006/relationships/oleObject" Target="embeddings/oleObject1903.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rias\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FF0F3-B0B3-43F5-9144-667B51B30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23</TotalTime>
  <Pages>1</Pages>
  <Words>33696</Words>
  <Characters>192072</Characters>
  <Application>Microsoft Office Word</Application>
  <DocSecurity>0</DocSecurity>
  <Lines>1600</Lines>
  <Paragraphs>450</Paragraphs>
  <ScaleCrop>false</ScaleCrop>
  <HeadingPairs>
    <vt:vector size="2" baseType="variant">
      <vt:variant>
        <vt:lpstr>Title</vt:lpstr>
      </vt:variant>
      <vt:variant>
        <vt:i4>1</vt:i4>
      </vt:variant>
    </vt:vector>
  </HeadingPairs>
  <TitlesOfParts>
    <vt:vector size="1" baseType="lpstr">
      <vt:lpstr>3GPP TS 36.211</vt:lpstr>
    </vt:vector>
  </TitlesOfParts>
  <Manager/>
  <Company/>
  <LinksUpToDate>false</LinksUpToDate>
  <CharactersWithSpaces>225318</CharactersWithSpaces>
  <SharedDoc>false</SharedDoc>
  <HyperlinkBase/>
  <HLinks>
    <vt:vector size="6" baseType="variant">
      <vt:variant>
        <vt:i4>6553607</vt:i4>
      </vt:variant>
      <vt:variant>
        <vt:i4>68033</vt:i4>
      </vt:variant>
      <vt:variant>
        <vt:i4>1643</vt:i4>
      </vt:variant>
      <vt:variant>
        <vt:i4>1</vt:i4>
      </vt:variant>
      <vt:variant>
        <vt:lpwstr>cid:image001.png@01D472A0.1687F650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36.211</dc:title>
  <dc:subject>Evolved Universal Terrestrial Radio Access (E-UTRA); Physical channels and modulation (Release 12)</dc:subject>
  <dc:creator>MCC Support</dc:creator>
  <cp:keywords>UMTS, radio, layer 1</cp:keywords>
  <dc:description/>
  <cp:lastModifiedBy>MCC: CR0572</cp:lastModifiedBy>
  <cp:revision>9</cp:revision>
  <cp:lastPrinted>2007-09-07T07:56:00Z</cp:lastPrinted>
  <dcterms:created xsi:type="dcterms:W3CDTF">2021-06-14T07:24:00Z</dcterms:created>
  <dcterms:modified xsi:type="dcterms:W3CDTF">2023-09-11T09:48:00Z</dcterms:modified>
  <cp:category>v1.3.1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
  </property>
</Properties>
</file>