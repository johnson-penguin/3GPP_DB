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54B80" w14:textId="18CC8287" w:rsidR="00E8629F" w:rsidRPr="00DB3790" w:rsidRDefault="00E8629F">
      <w:pPr>
        <w:pStyle w:val="ZA"/>
        <w:framePr w:wrap="notBeside"/>
        <w:rPr>
          <w:noProof w:val="0"/>
        </w:rPr>
      </w:pPr>
      <w:bookmarkStart w:id="0" w:name="page1"/>
      <w:r w:rsidRPr="00DB3790">
        <w:rPr>
          <w:noProof w:val="0"/>
          <w:sz w:val="64"/>
        </w:rPr>
        <w:t xml:space="preserve">3GPP TR </w:t>
      </w:r>
      <w:r w:rsidR="00BA20CA" w:rsidRPr="00DB3790">
        <w:rPr>
          <w:noProof w:val="0"/>
          <w:sz w:val="64"/>
        </w:rPr>
        <w:t>26</w:t>
      </w:r>
      <w:r w:rsidRPr="00DB3790">
        <w:rPr>
          <w:noProof w:val="0"/>
          <w:sz w:val="64"/>
        </w:rPr>
        <w:t>.</w:t>
      </w:r>
      <w:r w:rsidR="00BA20CA" w:rsidRPr="00DB3790">
        <w:rPr>
          <w:noProof w:val="0"/>
          <w:sz w:val="64"/>
        </w:rPr>
        <w:t>92</w:t>
      </w:r>
      <w:r w:rsidR="004F4313" w:rsidRPr="00DB3790">
        <w:rPr>
          <w:noProof w:val="0"/>
          <w:sz w:val="64"/>
        </w:rPr>
        <w:t>8</w:t>
      </w:r>
      <w:r w:rsidRPr="00DB3790">
        <w:rPr>
          <w:noProof w:val="0"/>
          <w:sz w:val="64"/>
        </w:rPr>
        <w:t xml:space="preserve"> </w:t>
      </w:r>
      <w:r w:rsidR="005D0E5D" w:rsidRPr="00DB3790">
        <w:rPr>
          <w:noProof w:val="0"/>
        </w:rPr>
        <w:t>V</w:t>
      </w:r>
      <w:r w:rsidR="00BA3F83">
        <w:rPr>
          <w:noProof w:val="0"/>
        </w:rPr>
        <w:t>16</w:t>
      </w:r>
      <w:r w:rsidRPr="00DB3790">
        <w:rPr>
          <w:noProof w:val="0"/>
        </w:rPr>
        <w:t>.</w:t>
      </w:r>
      <w:r w:rsidR="00DD4F1E">
        <w:rPr>
          <w:noProof w:val="0"/>
        </w:rPr>
        <w:t>1</w:t>
      </w:r>
      <w:r w:rsidRPr="00DB3790">
        <w:rPr>
          <w:noProof w:val="0"/>
        </w:rPr>
        <w:t>.</w:t>
      </w:r>
      <w:r w:rsidR="00863191">
        <w:rPr>
          <w:noProof w:val="0"/>
        </w:rPr>
        <w:t>0</w:t>
      </w:r>
      <w:r w:rsidR="00792AE4" w:rsidRPr="00DB3790">
        <w:rPr>
          <w:noProof w:val="0"/>
        </w:rPr>
        <w:t xml:space="preserve"> </w:t>
      </w:r>
      <w:r w:rsidRPr="00DB3790">
        <w:rPr>
          <w:noProof w:val="0"/>
          <w:sz w:val="32"/>
        </w:rPr>
        <w:t>(</w:t>
      </w:r>
      <w:r w:rsidR="00BA20CA" w:rsidRPr="00DB3790">
        <w:rPr>
          <w:noProof w:val="0"/>
          <w:sz w:val="32"/>
        </w:rPr>
        <w:t>20</w:t>
      </w:r>
      <w:r w:rsidR="00060FA8">
        <w:rPr>
          <w:noProof w:val="0"/>
          <w:sz w:val="32"/>
        </w:rPr>
        <w:t>20</w:t>
      </w:r>
      <w:r w:rsidRPr="00DB3790">
        <w:rPr>
          <w:noProof w:val="0"/>
          <w:sz w:val="32"/>
        </w:rPr>
        <w:t>-</w:t>
      </w:r>
      <w:r w:rsidR="00DD4F1E">
        <w:rPr>
          <w:noProof w:val="0"/>
          <w:sz w:val="32"/>
        </w:rPr>
        <w:t>12</w:t>
      </w:r>
      <w:r w:rsidRPr="00DB3790">
        <w:rPr>
          <w:noProof w:val="0"/>
          <w:sz w:val="32"/>
        </w:rPr>
        <w:t>)</w:t>
      </w:r>
    </w:p>
    <w:p w14:paraId="640E4E15" w14:textId="77777777" w:rsidR="00E8629F" w:rsidRPr="00DB3790" w:rsidRDefault="00E8629F">
      <w:pPr>
        <w:pStyle w:val="ZB"/>
        <w:framePr w:wrap="notBeside"/>
        <w:rPr>
          <w:noProof w:val="0"/>
        </w:rPr>
      </w:pPr>
      <w:r w:rsidRPr="00DB3790">
        <w:rPr>
          <w:noProof w:val="0"/>
        </w:rPr>
        <w:t>Technical Report</w:t>
      </w:r>
    </w:p>
    <w:p w14:paraId="13D65AA4" w14:textId="77777777" w:rsidR="00E8629F" w:rsidRPr="00DB3790" w:rsidRDefault="00E8629F">
      <w:pPr>
        <w:pStyle w:val="ZT"/>
        <w:framePr w:wrap="notBeside"/>
      </w:pPr>
      <w:r w:rsidRPr="00DB3790">
        <w:t>3rd Generation Partnership Project;</w:t>
      </w:r>
    </w:p>
    <w:p w14:paraId="21600558" w14:textId="77777777" w:rsidR="00E8629F" w:rsidRPr="00DB3790" w:rsidRDefault="005D0E5D">
      <w:pPr>
        <w:pStyle w:val="ZT"/>
        <w:framePr w:wrap="notBeside"/>
      </w:pPr>
      <w:r w:rsidRPr="00DB3790">
        <w:t xml:space="preserve">Technical Specification Group Services and System Aspects; </w:t>
      </w:r>
      <w:bookmarkStart w:id="1" w:name="_GoBack"/>
      <w:r w:rsidR="006679AD">
        <w:t>Extended Reality (XR) in 5G</w:t>
      </w:r>
    </w:p>
    <w:bookmarkEnd w:id="1"/>
    <w:p w14:paraId="7BB9CA8C" w14:textId="77777777" w:rsidR="00E8629F" w:rsidRPr="00DB3790" w:rsidRDefault="00A6090A">
      <w:pPr>
        <w:pStyle w:val="ZT"/>
        <w:framePr w:wrap="notBeside"/>
        <w:rPr>
          <w:i/>
          <w:sz w:val="28"/>
        </w:rPr>
      </w:pPr>
      <w:r w:rsidRPr="00DB3790">
        <w:t xml:space="preserve"> </w:t>
      </w:r>
      <w:r w:rsidR="00E8629F" w:rsidRPr="00DB3790">
        <w:t>(</w:t>
      </w:r>
      <w:r w:rsidR="00E8629F" w:rsidRPr="00DB3790">
        <w:rPr>
          <w:rStyle w:val="ZGSM"/>
        </w:rPr>
        <w:t xml:space="preserve">Release </w:t>
      </w:r>
      <w:r w:rsidR="000266A0" w:rsidRPr="00DB3790">
        <w:rPr>
          <w:rStyle w:val="ZGSM"/>
        </w:rPr>
        <w:t>1</w:t>
      </w:r>
      <w:r w:rsidRPr="00DB3790">
        <w:rPr>
          <w:rStyle w:val="ZGSM"/>
        </w:rPr>
        <w:t>6</w:t>
      </w:r>
      <w:r w:rsidR="00E8629F" w:rsidRPr="00DB3790">
        <w:t>)</w:t>
      </w:r>
    </w:p>
    <w:p w14:paraId="219C44F0" w14:textId="77777777" w:rsidR="00E8629F" w:rsidRPr="00DB3790" w:rsidRDefault="00E8629F">
      <w:pPr>
        <w:pStyle w:val="ZU"/>
        <w:framePr w:h="4929" w:hRule="exact" w:wrap="notBeside"/>
        <w:tabs>
          <w:tab w:val="right" w:pos="10206"/>
        </w:tabs>
        <w:jc w:val="left"/>
        <w:rPr>
          <w:noProof w:val="0"/>
          <w:color w:val="0000FF"/>
        </w:rPr>
      </w:pPr>
      <w:r w:rsidRPr="00DB3790">
        <w:rPr>
          <w:noProof w:val="0"/>
          <w:color w:val="0000FF"/>
        </w:rPr>
        <w:tab/>
      </w:r>
    </w:p>
    <w:p w14:paraId="030D6A35" w14:textId="77777777" w:rsidR="00E8629F" w:rsidRPr="00DB3790" w:rsidRDefault="00E8629F">
      <w:pPr>
        <w:pStyle w:val="ZU"/>
        <w:framePr w:h="4929" w:hRule="exact" w:wrap="notBeside"/>
        <w:tabs>
          <w:tab w:val="right" w:pos="10206"/>
        </w:tabs>
        <w:jc w:val="left"/>
        <w:rPr>
          <w:noProof w:val="0"/>
        </w:rPr>
      </w:pPr>
      <w:r w:rsidRPr="00DB3790">
        <w:rPr>
          <w:noProof w:val="0"/>
          <w:color w:val="0000FF"/>
        </w:rPr>
        <w:tab/>
      </w:r>
    </w:p>
    <w:p w14:paraId="34B01D84" w14:textId="77777777" w:rsidR="00983910" w:rsidRPr="00DB3790" w:rsidRDefault="00983910" w:rsidP="00983910">
      <w:pPr>
        <w:pStyle w:val="ZU"/>
        <w:framePr w:h="4929" w:hRule="exact" w:wrap="notBeside"/>
        <w:tabs>
          <w:tab w:val="right" w:pos="10206"/>
        </w:tabs>
        <w:jc w:val="left"/>
        <w:rPr>
          <w:noProof w:val="0"/>
        </w:rPr>
      </w:pPr>
      <w:r w:rsidRPr="00DB3790">
        <w:rPr>
          <w:noProof w:val="0"/>
          <w:color w:val="0000FF"/>
        </w:rPr>
        <w:tab/>
      </w:r>
    </w:p>
    <w:p w14:paraId="63691583" w14:textId="77777777" w:rsidR="00A72864" w:rsidRPr="00DB3790" w:rsidRDefault="00A72864" w:rsidP="00450ADA">
      <w:pPr>
        <w:pStyle w:val="ZU"/>
        <w:framePr w:h="4929" w:hRule="exact" w:wrap="notBeside"/>
        <w:pBdr>
          <w:top w:val="none" w:sz="0" w:space="0" w:color="auto"/>
        </w:pBdr>
        <w:tabs>
          <w:tab w:val="right" w:pos="10206"/>
        </w:tabs>
        <w:jc w:val="left"/>
        <w:rPr>
          <w:noProof w:val="0"/>
        </w:rPr>
      </w:pPr>
      <w:r w:rsidRPr="00DB3790">
        <w:rPr>
          <w:noProof w:val="0"/>
          <w:color w:val="0000FF"/>
        </w:rPr>
        <w:tab/>
      </w:r>
    </w:p>
    <w:p w14:paraId="516B3B26" w14:textId="17EEBB75" w:rsidR="00D756B6" w:rsidRPr="00DB3790" w:rsidRDefault="00450ADA" w:rsidP="00450ADA">
      <w:pPr>
        <w:pStyle w:val="ZU"/>
        <w:framePr w:h="4929" w:hRule="exact" w:wrap="notBeside"/>
        <w:pBdr>
          <w:top w:val="none" w:sz="0" w:space="0" w:color="auto"/>
        </w:pBdr>
        <w:tabs>
          <w:tab w:val="right" w:pos="10206"/>
        </w:tabs>
        <w:jc w:val="left"/>
        <w:rPr>
          <w:noProof w:val="0"/>
        </w:rPr>
      </w:pPr>
      <w:r w:rsidRPr="00DB3790">
        <w:rPr>
          <w:i/>
          <w:noProof w:val="0"/>
        </w:rPr>
        <w:t xml:space="preserve">  </w:t>
      </w:r>
      <w:r w:rsidR="000B7C2B">
        <w:rPr>
          <w:i/>
        </w:rPr>
        <w:drawing>
          <wp:inline distT="0" distB="0" distL="0" distR="0" wp14:anchorId="28486E52" wp14:editId="08D2BECF">
            <wp:extent cx="1207770" cy="836930"/>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7770" cy="836930"/>
                    </a:xfrm>
                    <a:prstGeom prst="rect">
                      <a:avLst/>
                    </a:prstGeom>
                    <a:noFill/>
                    <a:ln>
                      <a:noFill/>
                    </a:ln>
                  </pic:spPr>
                </pic:pic>
              </a:graphicData>
            </a:graphic>
          </wp:inline>
        </w:drawing>
      </w:r>
      <w:r w:rsidR="00D756B6" w:rsidRPr="00DB3790">
        <w:rPr>
          <w:noProof w:val="0"/>
          <w:color w:val="0000FF"/>
        </w:rPr>
        <w:tab/>
      </w:r>
      <w:r w:rsidR="000B7C2B">
        <w:drawing>
          <wp:inline distT="0" distB="0" distL="0" distR="0" wp14:anchorId="7DBD0492" wp14:editId="2BFF382E">
            <wp:extent cx="1630680" cy="94869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680" cy="948690"/>
                    </a:xfrm>
                    <a:prstGeom prst="rect">
                      <a:avLst/>
                    </a:prstGeom>
                    <a:noFill/>
                    <a:ln>
                      <a:noFill/>
                    </a:ln>
                  </pic:spPr>
                </pic:pic>
              </a:graphicData>
            </a:graphic>
          </wp:inline>
        </w:drawing>
      </w:r>
    </w:p>
    <w:p w14:paraId="19C9049D" w14:textId="77777777" w:rsidR="00E8629F" w:rsidRPr="00DB3790" w:rsidRDefault="00E8629F">
      <w:pPr>
        <w:pStyle w:val="ZU"/>
        <w:framePr w:h="4929" w:hRule="exact" w:wrap="notBeside"/>
        <w:tabs>
          <w:tab w:val="right" w:pos="10206"/>
        </w:tabs>
        <w:jc w:val="left"/>
        <w:rPr>
          <w:noProof w:val="0"/>
        </w:rPr>
      </w:pPr>
    </w:p>
    <w:p w14:paraId="4FC2AC6A" w14:textId="77777777" w:rsidR="00E8629F" w:rsidRPr="00DB3790" w:rsidRDefault="00E8629F">
      <w:pPr>
        <w:framePr w:h="1636" w:hRule="exact" w:wrap="notBeside" w:vAnchor="page" w:hAnchor="margin" w:y="15121"/>
        <w:rPr>
          <w:sz w:val="16"/>
        </w:rPr>
      </w:pPr>
      <w:r w:rsidRPr="00DB3790">
        <w:rPr>
          <w:sz w:val="16"/>
        </w:rPr>
        <w:t>The present document has been developed within the 3</w:t>
      </w:r>
      <w:r w:rsidR="00707941" w:rsidRPr="00DB3790">
        <w:rPr>
          <w:sz w:val="16"/>
        </w:rPr>
        <w:t>rd</w:t>
      </w:r>
      <w:r w:rsidRPr="00DB3790">
        <w:rPr>
          <w:sz w:val="16"/>
        </w:rPr>
        <w:t xml:space="preserve"> Generation Partnership Project (3GPP</w:t>
      </w:r>
      <w:r w:rsidRPr="00DB3790">
        <w:rPr>
          <w:sz w:val="16"/>
          <w:vertAlign w:val="superscript"/>
        </w:rPr>
        <w:t xml:space="preserve"> TM</w:t>
      </w:r>
      <w:r w:rsidRPr="00DB3790">
        <w:rPr>
          <w:sz w:val="16"/>
        </w:rPr>
        <w:t>) and may be further elaborated for the purposes of 3GPP.</w:t>
      </w:r>
      <w:r w:rsidRPr="00DB3790">
        <w:rPr>
          <w:sz w:val="16"/>
        </w:rPr>
        <w:br/>
        <w:t>The present document has not been subject to any approval process by the 3GPP</w:t>
      </w:r>
      <w:r w:rsidRPr="00DB3790">
        <w:rPr>
          <w:sz w:val="16"/>
          <w:vertAlign w:val="superscript"/>
        </w:rPr>
        <w:t xml:space="preserve"> </w:t>
      </w:r>
      <w:r w:rsidRPr="00DB3790">
        <w:rPr>
          <w:sz w:val="16"/>
        </w:rPr>
        <w:t xml:space="preserve">Organizational Partners and </w:t>
      </w:r>
      <w:r w:rsidRPr="0090757B">
        <w:rPr>
          <w:sz w:val="16"/>
        </w:rPr>
        <w:t>shall</w:t>
      </w:r>
      <w:r w:rsidRPr="00DB3790">
        <w:rPr>
          <w:sz w:val="16"/>
        </w:rPr>
        <w:t xml:space="preserve"> not be implemented.</w:t>
      </w:r>
      <w:r w:rsidRPr="00DB3790">
        <w:rPr>
          <w:sz w:val="16"/>
        </w:rPr>
        <w:br/>
        <w:t xml:space="preserve">This </w:t>
      </w:r>
      <w:r w:rsidR="000D6CFC" w:rsidRPr="00DB3790">
        <w:rPr>
          <w:sz w:val="16"/>
        </w:rPr>
        <w:t>Report</w:t>
      </w:r>
      <w:r w:rsidRPr="00DB3790">
        <w:rPr>
          <w:sz w:val="16"/>
        </w:rPr>
        <w:t xml:space="preserve"> is provided for future development work within 3GPP</w:t>
      </w:r>
      <w:r w:rsidRPr="00DB3790">
        <w:rPr>
          <w:sz w:val="16"/>
          <w:vertAlign w:val="superscript"/>
        </w:rPr>
        <w:t xml:space="preserve"> </w:t>
      </w:r>
      <w:r w:rsidRPr="00DB3790">
        <w:rPr>
          <w:sz w:val="16"/>
        </w:rPr>
        <w:t>only. The Organizational Partners accept no liability for any use of this Specification.</w:t>
      </w:r>
      <w:r w:rsidRPr="00DB3790">
        <w:rPr>
          <w:sz w:val="16"/>
        </w:rPr>
        <w:br/>
        <w:t xml:space="preserve">Specifications and </w:t>
      </w:r>
      <w:r w:rsidR="000D6CFC" w:rsidRPr="00DB3790">
        <w:rPr>
          <w:sz w:val="16"/>
        </w:rPr>
        <w:t>Reports</w:t>
      </w:r>
      <w:r w:rsidRPr="00DB3790">
        <w:rPr>
          <w:sz w:val="16"/>
        </w:rPr>
        <w:t xml:space="preserve"> for implementation of the 3GPP</w:t>
      </w:r>
      <w:r w:rsidRPr="00DB3790">
        <w:rPr>
          <w:sz w:val="16"/>
          <w:vertAlign w:val="superscript"/>
        </w:rPr>
        <w:t xml:space="preserve"> TM</w:t>
      </w:r>
      <w:r w:rsidRPr="00DB3790">
        <w:rPr>
          <w:sz w:val="16"/>
        </w:rPr>
        <w:t xml:space="preserve"> system should be obtained via the 3GPP Organizational Partners' Publications Offices.</w:t>
      </w:r>
    </w:p>
    <w:p w14:paraId="7A5D2CE1" w14:textId="77777777" w:rsidR="00E8629F" w:rsidRPr="00DB3790" w:rsidRDefault="00E8629F">
      <w:pPr>
        <w:pStyle w:val="ZV"/>
        <w:framePr w:wrap="notBeside"/>
        <w:rPr>
          <w:noProof w:val="0"/>
        </w:rPr>
      </w:pPr>
    </w:p>
    <w:p w14:paraId="638FB3CA" w14:textId="77777777" w:rsidR="00E8629F" w:rsidRPr="00DB3790" w:rsidRDefault="00E8629F"/>
    <w:p w14:paraId="1AF1368F" w14:textId="77777777" w:rsidR="00E8629F" w:rsidRPr="00DB3790" w:rsidRDefault="00E8629F">
      <w:pPr>
        <w:sectPr w:rsidR="00E8629F" w:rsidRPr="00DB3790">
          <w:footnotePr>
            <w:numRestart w:val="eachSect"/>
          </w:footnotePr>
          <w:pgSz w:w="11907" w:h="16840"/>
          <w:pgMar w:top="2268" w:right="851" w:bottom="10773" w:left="851" w:header="0" w:footer="0" w:gutter="0"/>
          <w:cols w:space="720"/>
        </w:sectPr>
      </w:pPr>
    </w:p>
    <w:p w14:paraId="32C6CE30" w14:textId="77777777" w:rsidR="00E8629F" w:rsidRPr="00DB3790" w:rsidRDefault="00E8629F">
      <w:bookmarkStart w:id="2" w:name="page2"/>
    </w:p>
    <w:p w14:paraId="0FE0D0CC" w14:textId="77777777" w:rsidR="00E8629F" w:rsidRPr="00DB3790" w:rsidRDefault="00E8629F">
      <w:pPr>
        <w:pStyle w:val="FP"/>
        <w:framePr w:wrap="notBeside" w:hAnchor="margin" w:y="1419"/>
        <w:pBdr>
          <w:bottom w:val="single" w:sz="6" w:space="1" w:color="auto"/>
        </w:pBdr>
        <w:spacing w:before="240"/>
        <w:ind w:left="2835" w:right="2835"/>
        <w:jc w:val="center"/>
      </w:pPr>
      <w:r w:rsidRPr="00DB3790">
        <w:t>Keywords</w:t>
      </w:r>
    </w:p>
    <w:p w14:paraId="3EB6CEEB" w14:textId="77777777" w:rsidR="00E8629F" w:rsidRPr="00DB3790" w:rsidRDefault="00F864EA">
      <w:pPr>
        <w:pStyle w:val="FP"/>
        <w:framePr w:wrap="notBeside" w:hAnchor="margin" w:y="1419"/>
        <w:ind w:left="2835" w:right="2835"/>
        <w:jc w:val="center"/>
        <w:rPr>
          <w:rFonts w:ascii="Arial" w:hAnsi="Arial"/>
          <w:sz w:val="18"/>
        </w:rPr>
      </w:pPr>
      <w:r w:rsidRPr="00DB3790">
        <w:rPr>
          <w:rFonts w:ascii="Arial" w:hAnsi="Arial"/>
          <w:sz w:val="18"/>
        </w:rPr>
        <w:t>Extended Reality, 5G</w:t>
      </w:r>
    </w:p>
    <w:p w14:paraId="062CD8AE" w14:textId="77777777" w:rsidR="00E8629F" w:rsidRPr="00DB3790" w:rsidRDefault="00E8629F"/>
    <w:p w14:paraId="01812D62" w14:textId="77777777" w:rsidR="00E8629F" w:rsidRPr="00DB3790" w:rsidRDefault="00E8629F">
      <w:pPr>
        <w:pStyle w:val="FP"/>
        <w:framePr w:wrap="notBeside" w:hAnchor="margin" w:yAlign="center"/>
        <w:spacing w:after="240"/>
        <w:ind w:left="2835" w:right="2835"/>
        <w:jc w:val="center"/>
        <w:rPr>
          <w:rFonts w:ascii="Arial" w:hAnsi="Arial"/>
          <w:b/>
          <w:i/>
        </w:rPr>
      </w:pPr>
      <w:r w:rsidRPr="00DB3790">
        <w:rPr>
          <w:rFonts w:ascii="Arial" w:hAnsi="Arial"/>
          <w:b/>
          <w:i/>
        </w:rPr>
        <w:t>3GPP</w:t>
      </w:r>
    </w:p>
    <w:p w14:paraId="53B6B57C" w14:textId="77777777" w:rsidR="00E8629F" w:rsidRPr="00DB3790" w:rsidRDefault="00E8629F">
      <w:pPr>
        <w:pStyle w:val="FP"/>
        <w:framePr w:wrap="notBeside" w:hAnchor="margin" w:yAlign="center"/>
        <w:pBdr>
          <w:bottom w:val="single" w:sz="6" w:space="1" w:color="auto"/>
        </w:pBdr>
        <w:ind w:left="2835" w:right="2835"/>
        <w:jc w:val="center"/>
      </w:pPr>
      <w:r w:rsidRPr="00DB3790">
        <w:t>Postal address</w:t>
      </w:r>
    </w:p>
    <w:p w14:paraId="235D2852" w14:textId="77777777" w:rsidR="00E8629F" w:rsidRPr="00DB3790" w:rsidRDefault="00E8629F">
      <w:pPr>
        <w:pStyle w:val="FP"/>
        <w:framePr w:wrap="notBeside" w:hAnchor="margin" w:yAlign="center"/>
        <w:ind w:left="2835" w:right="2835"/>
        <w:jc w:val="center"/>
        <w:rPr>
          <w:rFonts w:ascii="Arial" w:hAnsi="Arial"/>
          <w:sz w:val="18"/>
        </w:rPr>
      </w:pPr>
    </w:p>
    <w:p w14:paraId="47E0A1AA" w14:textId="77777777" w:rsidR="00E8629F" w:rsidRPr="00143B39" w:rsidRDefault="00E8629F">
      <w:pPr>
        <w:pStyle w:val="FP"/>
        <w:framePr w:wrap="notBeside" w:hAnchor="margin" w:yAlign="center"/>
        <w:pBdr>
          <w:bottom w:val="single" w:sz="6" w:space="1" w:color="auto"/>
        </w:pBdr>
        <w:spacing w:before="240"/>
        <w:ind w:left="2835" w:right="2835"/>
        <w:jc w:val="center"/>
        <w:rPr>
          <w:lang w:val="fr-FR"/>
        </w:rPr>
      </w:pPr>
      <w:r w:rsidRPr="00143B39">
        <w:rPr>
          <w:lang w:val="fr-FR"/>
        </w:rPr>
        <w:t>3GPP support office address</w:t>
      </w:r>
    </w:p>
    <w:p w14:paraId="0FA6C25D" w14:textId="77777777" w:rsidR="00E8629F" w:rsidRPr="00143B39" w:rsidRDefault="00E8629F">
      <w:pPr>
        <w:pStyle w:val="FP"/>
        <w:framePr w:wrap="notBeside" w:hAnchor="margin" w:yAlign="center"/>
        <w:ind w:left="2835" w:right="2835"/>
        <w:jc w:val="center"/>
        <w:rPr>
          <w:rFonts w:ascii="Arial" w:hAnsi="Arial"/>
          <w:sz w:val="18"/>
          <w:lang w:val="fr-FR"/>
        </w:rPr>
      </w:pPr>
      <w:r w:rsidRPr="00143B39">
        <w:rPr>
          <w:rFonts w:ascii="Arial" w:hAnsi="Arial"/>
          <w:sz w:val="18"/>
          <w:lang w:val="fr-FR"/>
        </w:rPr>
        <w:t>650 Route des Lucioles - Sophia Antipolis</w:t>
      </w:r>
    </w:p>
    <w:p w14:paraId="0B7B27D4" w14:textId="77777777" w:rsidR="00E8629F" w:rsidRPr="00143B39" w:rsidRDefault="00E8629F">
      <w:pPr>
        <w:pStyle w:val="FP"/>
        <w:framePr w:wrap="notBeside" w:hAnchor="margin" w:yAlign="center"/>
        <w:ind w:left="2835" w:right="2835"/>
        <w:jc w:val="center"/>
        <w:rPr>
          <w:rFonts w:ascii="Arial" w:hAnsi="Arial"/>
          <w:sz w:val="18"/>
          <w:lang w:val="fr-FR"/>
        </w:rPr>
      </w:pPr>
      <w:r w:rsidRPr="00143B39">
        <w:rPr>
          <w:rFonts w:ascii="Arial" w:hAnsi="Arial"/>
          <w:sz w:val="18"/>
          <w:lang w:val="fr-FR"/>
        </w:rPr>
        <w:t>Valbonne - FRANCE</w:t>
      </w:r>
    </w:p>
    <w:p w14:paraId="0EB3B2C8" w14:textId="77777777" w:rsidR="00E8629F" w:rsidRPr="00DB3790" w:rsidRDefault="00E8629F">
      <w:pPr>
        <w:pStyle w:val="FP"/>
        <w:framePr w:wrap="notBeside" w:hAnchor="margin" w:yAlign="center"/>
        <w:spacing w:after="20"/>
        <w:ind w:left="2835" w:right="2835"/>
        <w:jc w:val="center"/>
        <w:rPr>
          <w:rFonts w:ascii="Arial" w:hAnsi="Arial"/>
          <w:sz w:val="18"/>
        </w:rPr>
      </w:pPr>
      <w:r w:rsidRPr="00DB3790">
        <w:rPr>
          <w:rFonts w:ascii="Arial" w:hAnsi="Arial"/>
          <w:sz w:val="18"/>
        </w:rPr>
        <w:t>Tel.: +33 4 92 94 42 00 Fax: +33 4 93 65 47 16</w:t>
      </w:r>
    </w:p>
    <w:p w14:paraId="1EDE5011" w14:textId="77777777" w:rsidR="00E8629F" w:rsidRPr="00DB3790" w:rsidRDefault="00E8629F">
      <w:pPr>
        <w:pStyle w:val="FP"/>
        <w:framePr w:wrap="notBeside" w:hAnchor="margin" w:yAlign="center"/>
        <w:pBdr>
          <w:bottom w:val="single" w:sz="6" w:space="1" w:color="auto"/>
        </w:pBdr>
        <w:spacing w:before="240"/>
        <w:ind w:left="2835" w:right="2835"/>
        <w:jc w:val="center"/>
      </w:pPr>
      <w:r w:rsidRPr="00DB3790">
        <w:t>Internet</w:t>
      </w:r>
    </w:p>
    <w:p w14:paraId="51B2527F" w14:textId="77777777" w:rsidR="00E8629F" w:rsidRPr="00DB3790" w:rsidRDefault="00E8629F">
      <w:pPr>
        <w:pStyle w:val="FP"/>
        <w:framePr w:wrap="notBeside" w:hAnchor="margin" w:yAlign="center"/>
        <w:ind w:left="2835" w:right="2835"/>
        <w:jc w:val="center"/>
        <w:rPr>
          <w:rFonts w:ascii="Arial" w:hAnsi="Arial"/>
          <w:sz w:val="18"/>
        </w:rPr>
      </w:pPr>
      <w:r w:rsidRPr="00DB3790">
        <w:rPr>
          <w:rFonts w:ascii="Arial" w:hAnsi="Arial"/>
          <w:sz w:val="18"/>
        </w:rPr>
        <w:t>http://www.3gpp.org</w:t>
      </w:r>
    </w:p>
    <w:p w14:paraId="4113C66D" w14:textId="77777777" w:rsidR="00E8629F" w:rsidRPr="00DB3790" w:rsidRDefault="00E8629F"/>
    <w:p w14:paraId="2EB019D7" w14:textId="77777777" w:rsidR="00E8629F" w:rsidRPr="00DB3790" w:rsidRDefault="00E8629F">
      <w:pPr>
        <w:pStyle w:val="FP"/>
        <w:framePr w:h="3057" w:hRule="exact" w:wrap="notBeside" w:vAnchor="page" w:hAnchor="margin" w:y="12605"/>
        <w:pBdr>
          <w:bottom w:val="single" w:sz="6" w:space="1" w:color="auto"/>
        </w:pBdr>
        <w:spacing w:after="240"/>
        <w:jc w:val="center"/>
        <w:rPr>
          <w:rFonts w:ascii="Arial" w:hAnsi="Arial"/>
          <w:b/>
          <w:i/>
        </w:rPr>
      </w:pPr>
      <w:r w:rsidRPr="00DB3790">
        <w:rPr>
          <w:rFonts w:ascii="Arial" w:hAnsi="Arial"/>
          <w:b/>
          <w:i/>
        </w:rPr>
        <w:t>Copyright Notification</w:t>
      </w:r>
    </w:p>
    <w:p w14:paraId="34DC2991" w14:textId="77777777" w:rsidR="00E8629F" w:rsidRPr="00DB3790" w:rsidRDefault="00E8629F">
      <w:pPr>
        <w:pStyle w:val="FP"/>
        <w:framePr w:h="3057" w:hRule="exact" w:wrap="notBeside" w:vAnchor="page" w:hAnchor="margin" w:y="12605"/>
        <w:jc w:val="center"/>
      </w:pPr>
      <w:r w:rsidRPr="00DB3790">
        <w:t>No part may be reproduced except as authorized by written permission.</w:t>
      </w:r>
      <w:r w:rsidRPr="00DB3790">
        <w:br/>
        <w:t>The copyright and the foregoing restriction extend to reproduction in all media.</w:t>
      </w:r>
    </w:p>
    <w:p w14:paraId="7D337F0E" w14:textId="77777777" w:rsidR="00E8629F" w:rsidRPr="00DB3790" w:rsidRDefault="00E8629F">
      <w:pPr>
        <w:pStyle w:val="FP"/>
        <w:framePr w:h="3057" w:hRule="exact" w:wrap="notBeside" w:vAnchor="page" w:hAnchor="margin" w:y="12605"/>
        <w:jc w:val="center"/>
      </w:pPr>
    </w:p>
    <w:p w14:paraId="3B9E450E" w14:textId="5CA1B530" w:rsidR="00E8629F" w:rsidRPr="00DB3790" w:rsidRDefault="00E8629F">
      <w:pPr>
        <w:pStyle w:val="FP"/>
        <w:framePr w:h="3057" w:hRule="exact" w:wrap="notBeside" w:vAnchor="page" w:hAnchor="margin" w:y="12605"/>
        <w:jc w:val="center"/>
        <w:rPr>
          <w:sz w:val="18"/>
        </w:rPr>
      </w:pPr>
      <w:r w:rsidRPr="00DB3790">
        <w:rPr>
          <w:sz w:val="18"/>
        </w:rPr>
        <w:t>© 20</w:t>
      </w:r>
      <w:r w:rsidR="00C00BE8">
        <w:rPr>
          <w:sz w:val="18"/>
        </w:rPr>
        <w:t>20</w:t>
      </w:r>
      <w:r w:rsidRPr="00DB3790">
        <w:rPr>
          <w:sz w:val="18"/>
        </w:rPr>
        <w:t>, 3GPP Organizational Partners (ARIB, ATIS, CCSA, ETSI,</w:t>
      </w:r>
      <w:r w:rsidR="000266A0" w:rsidRPr="00DB3790">
        <w:rPr>
          <w:sz w:val="18"/>
        </w:rPr>
        <w:t xml:space="preserve"> TSDSI,</w:t>
      </w:r>
      <w:r w:rsidRPr="00DB3790">
        <w:rPr>
          <w:sz w:val="18"/>
        </w:rPr>
        <w:t xml:space="preserve"> TTA, TTC).</w:t>
      </w:r>
      <w:bookmarkStart w:id="3" w:name="copyrightaddon"/>
      <w:bookmarkEnd w:id="3"/>
    </w:p>
    <w:p w14:paraId="41CC056C" w14:textId="77777777" w:rsidR="00E8629F" w:rsidRPr="00DB3790" w:rsidRDefault="00E8629F">
      <w:pPr>
        <w:pStyle w:val="FP"/>
        <w:framePr w:h="3057" w:hRule="exact" w:wrap="notBeside" w:vAnchor="page" w:hAnchor="margin" w:y="12605"/>
        <w:jc w:val="center"/>
        <w:rPr>
          <w:sz w:val="18"/>
        </w:rPr>
      </w:pPr>
      <w:r w:rsidRPr="00DB3790">
        <w:rPr>
          <w:sz w:val="18"/>
        </w:rPr>
        <w:t>All rights reserved.</w:t>
      </w:r>
    </w:p>
    <w:p w14:paraId="4AF8EA2F" w14:textId="77777777" w:rsidR="00983910" w:rsidRPr="00DB3790" w:rsidRDefault="00983910">
      <w:pPr>
        <w:pStyle w:val="FP"/>
        <w:framePr w:h="3057" w:hRule="exact" w:wrap="notBeside" w:vAnchor="page" w:hAnchor="margin" w:y="12605"/>
        <w:rPr>
          <w:sz w:val="18"/>
        </w:rPr>
      </w:pPr>
    </w:p>
    <w:p w14:paraId="4A3CE0C5" w14:textId="77777777" w:rsidR="00E8629F" w:rsidRPr="00DB3790" w:rsidRDefault="00E8629F">
      <w:pPr>
        <w:pStyle w:val="FP"/>
        <w:framePr w:h="3057" w:hRule="exact" w:wrap="notBeside" w:vAnchor="page" w:hAnchor="margin" w:y="12605"/>
        <w:rPr>
          <w:sz w:val="18"/>
        </w:rPr>
      </w:pPr>
      <w:r w:rsidRPr="00DB3790">
        <w:rPr>
          <w:sz w:val="18"/>
        </w:rPr>
        <w:t>UMTS™ is a Trade Mark of ETSI registered for the benefit of its members</w:t>
      </w:r>
    </w:p>
    <w:p w14:paraId="1C87BB49" w14:textId="77777777" w:rsidR="00E8629F" w:rsidRPr="00DB3790" w:rsidRDefault="00E8629F">
      <w:pPr>
        <w:pStyle w:val="FP"/>
        <w:framePr w:h="3057" w:hRule="exact" w:wrap="notBeside" w:vAnchor="page" w:hAnchor="margin" w:y="12605"/>
        <w:rPr>
          <w:sz w:val="18"/>
        </w:rPr>
      </w:pPr>
      <w:r w:rsidRPr="00DB3790">
        <w:rPr>
          <w:sz w:val="18"/>
        </w:rPr>
        <w:t>3GPP™ is a Trade Mark of ETSI registered for the benefit of its Members and of the 3GPP Organizational Partners</w:t>
      </w:r>
      <w:r w:rsidRPr="00DB3790">
        <w:rPr>
          <w:sz w:val="18"/>
        </w:rPr>
        <w:br/>
        <w:t>LTE™ is a Trade Mark of ETSI registered for the benefit of its Members and of the 3GPP Organizational Partners</w:t>
      </w:r>
    </w:p>
    <w:p w14:paraId="1E28B192" w14:textId="77777777" w:rsidR="00E8629F" w:rsidRPr="00DB3790" w:rsidRDefault="00E8629F">
      <w:pPr>
        <w:pStyle w:val="FP"/>
        <w:framePr w:h="3057" w:hRule="exact" w:wrap="notBeside" w:vAnchor="page" w:hAnchor="margin" w:y="12605"/>
        <w:rPr>
          <w:sz w:val="18"/>
        </w:rPr>
      </w:pPr>
      <w:r w:rsidRPr="00DB3790">
        <w:rPr>
          <w:sz w:val="18"/>
        </w:rPr>
        <w:t>GSM® and the GSM logo are registered and owned by the GSM Association</w:t>
      </w:r>
    </w:p>
    <w:p w14:paraId="1A30DD8C" w14:textId="77777777" w:rsidR="00E8629F" w:rsidRPr="00DB3790" w:rsidRDefault="00E8629F"/>
    <w:bookmarkEnd w:id="2"/>
    <w:p w14:paraId="5FAFFD7A" w14:textId="77777777" w:rsidR="00E8629F" w:rsidRPr="00DB3790" w:rsidRDefault="00E8629F">
      <w:pPr>
        <w:pStyle w:val="TT"/>
      </w:pPr>
      <w:r w:rsidRPr="00DB3790">
        <w:br w:type="page"/>
      </w:r>
      <w:r w:rsidRPr="00DB3790">
        <w:lastRenderedPageBreak/>
        <w:t>Contents</w:t>
      </w:r>
    </w:p>
    <w:p w14:paraId="2D868688" w14:textId="3260AC13" w:rsidR="0053516D" w:rsidRPr="0053516D" w:rsidRDefault="002F05D2">
      <w:pPr>
        <w:pStyle w:val="TOC1"/>
        <w:rPr>
          <w:rFonts w:asciiTheme="minorHAnsi" w:eastAsiaTheme="minorEastAsia" w:hAnsiTheme="minorHAnsi" w:cstheme="minorBidi"/>
          <w:szCs w:val="22"/>
          <w:lang w:val="en-US" w:eastAsia="de-DE"/>
        </w:rPr>
      </w:pPr>
      <w:r>
        <w:fldChar w:fldCharType="begin"/>
      </w:r>
      <w:r>
        <w:instrText xml:space="preserve"> TOC \o "1-9" </w:instrText>
      </w:r>
      <w:r>
        <w:fldChar w:fldCharType="separate"/>
      </w:r>
      <w:r w:rsidR="0053516D">
        <w:t>Foreword</w:t>
      </w:r>
      <w:r w:rsidR="0053516D">
        <w:tab/>
      </w:r>
      <w:r w:rsidR="0053516D">
        <w:fldChar w:fldCharType="begin"/>
      </w:r>
      <w:r w:rsidR="0053516D">
        <w:instrText xml:space="preserve"> PAGEREF _Toc33041929 \h </w:instrText>
      </w:r>
      <w:r w:rsidR="0053516D">
        <w:fldChar w:fldCharType="separate"/>
      </w:r>
      <w:r w:rsidR="0053516D">
        <w:t>6</w:t>
      </w:r>
      <w:r w:rsidR="0053516D">
        <w:fldChar w:fldCharType="end"/>
      </w:r>
    </w:p>
    <w:p w14:paraId="1CE3CB5A" w14:textId="300C0E47" w:rsidR="0053516D" w:rsidRPr="0053516D" w:rsidRDefault="0053516D">
      <w:pPr>
        <w:pStyle w:val="TOC1"/>
        <w:rPr>
          <w:rFonts w:asciiTheme="minorHAnsi" w:eastAsiaTheme="minorEastAsia" w:hAnsiTheme="minorHAnsi" w:cstheme="minorBidi"/>
          <w:szCs w:val="22"/>
          <w:lang w:val="en-US" w:eastAsia="de-DE"/>
        </w:rPr>
      </w:pPr>
      <w:r>
        <w:t>Introduction</w:t>
      </w:r>
      <w:r>
        <w:tab/>
      </w:r>
      <w:r>
        <w:fldChar w:fldCharType="begin"/>
      </w:r>
      <w:r>
        <w:instrText xml:space="preserve"> PAGEREF _Toc33041930 \h </w:instrText>
      </w:r>
      <w:r>
        <w:fldChar w:fldCharType="separate"/>
      </w:r>
      <w:r>
        <w:t>6</w:t>
      </w:r>
      <w:r>
        <w:fldChar w:fldCharType="end"/>
      </w:r>
    </w:p>
    <w:p w14:paraId="69FCFB28" w14:textId="7D2E314B" w:rsidR="0053516D" w:rsidRPr="0053516D" w:rsidRDefault="0053516D">
      <w:pPr>
        <w:pStyle w:val="TOC1"/>
        <w:rPr>
          <w:rFonts w:asciiTheme="minorHAnsi" w:eastAsiaTheme="minorEastAsia" w:hAnsiTheme="minorHAnsi" w:cstheme="minorBidi"/>
          <w:szCs w:val="22"/>
          <w:lang w:val="en-US" w:eastAsia="de-DE"/>
        </w:rPr>
      </w:pPr>
      <w:r>
        <w:t>1</w:t>
      </w:r>
      <w:r w:rsidRPr="0053516D">
        <w:rPr>
          <w:rFonts w:asciiTheme="minorHAnsi" w:eastAsiaTheme="minorEastAsia" w:hAnsiTheme="minorHAnsi" w:cstheme="minorBidi"/>
          <w:szCs w:val="22"/>
          <w:lang w:val="en-US" w:eastAsia="de-DE"/>
        </w:rPr>
        <w:tab/>
      </w:r>
      <w:r>
        <w:t>Scope</w:t>
      </w:r>
      <w:r>
        <w:tab/>
      </w:r>
      <w:r>
        <w:fldChar w:fldCharType="begin"/>
      </w:r>
      <w:r>
        <w:instrText xml:space="preserve"> PAGEREF _Toc33041931 \h </w:instrText>
      </w:r>
      <w:r>
        <w:fldChar w:fldCharType="separate"/>
      </w:r>
      <w:r>
        <w:t>8</w:t>
      </w:r>
      <w:r>
        <w:fldChar w:fldCharType="end"/>
      </w:r>
    </w:p>
    <w:p w14:paraId="293C27F7" w14:textId="29555E2F" w:rsidR="0053516D" w:rsidRPr="0053516D" w:rsidRDefault="0053516D">
      <w:pPr>
        <w:pStyle w:val="TOC1"/>
        <w:rPr>
          <w:rFonts w:asciiTheme="minorHAnsi" w:eastAsiaTheme="minorEastAsia" w:hAnsiTheme="minorHAnsi" w:cstheme="minorBidi"/>
          <w:szCs w:val="22"/>
          <w:lang w:val="en-US" w:eastAsia="de-DE"/>
        </w:rPr>
      </w:pPr>
      <w:r>
        <w:t>2</w:t>
      </w:r>
      <w:r w:rsidRPr="0053516D">
        <w:rPr>
          <w:rFonts w:asciiTheme="minorHAnsi" w:eastAsiaTheme="minorEastAsia" w:hAnsiTheme="minorHAnsi" w:cstheme="minorBidi"/>
          <w:szCs w:val="22"/>
          <w:lang w:val="en-US" w:eastAsia="de-DE"/>
        </w:rPr>
        <w:tab/>
      </w:r>
      <w:r>
        <w:t>References</w:t>
      </w:r>
      <w:r>
        <w:tab/>
      </w:r>
      <w:r>
        <w:fldChar w:fldCharType="begin"/>
      </w:r>
      <w:r>
        <w:instrText xml:space="preserve"> PAGEREF _Toc33041932 \h </w:instrText>
      </w:r>
      <w:r>
        <w:fldChar w:fldCharType="separate"/>
      </w:r>
      <w:r>
        <w:t>8</w:t>
      </w:r>
      <w:r>
        <w:fldChar w:fldCharType="end"/>
      </w:r>
    </w:p>
    <w:p w14:paraId="03D600EE" w14:textId="5B0200DE" w:rsidR="0053516D" w:rsidRPr="0053516D" w:rsidRDefault="0053516D">
      <w:pPr>
        <w:pStyle w:val="TOC1"/>
        <w:rPr>
          <w:rFonts w:asciiTheme="minorHAnsi" w:eastAsiaTheme="minorEastAsia" w:hAnsiTheme="minorHAnsi" w:cstheme="minorBidi"/>
          <w:szCs w:val="22"/>
          <w:lang w:val="en-US" w:eastAsia="de-DE"/>
        </w:rPr>
      </w:pPr>
      <w:r>
        <w:t>3</w:t>
      </w:r>
      <w:r w:rsidRPr="0053516D">
        <w:rPr>
          <w:rFonts w:asciiTheme="minorHAnsi" w:eastAsiaTheme="minorEastAsia" w:hAnsiTheme="minorHAnsi" w:cstheme="minorBidi"/>
          <w:szCs w:val="22"/>
          <w:lang w:val="en-US" w:eastAsia="de-DE"/>
        </w:rPr>
        <w:tab/>
      </w:r>
      <w:r>
        <w:t>Definitions of terms, symbols and abbreviations</w:t>
      </w:r>
      <w:r>
        <w:tab/>
      </w:r>
      <w:r>
        <w:fldChar w:fldCharType="begin"/>
      </w:r>
      <w:r>
        <w:instrText xml:space="preserve"> PAGEREF _Toc33041933 \h </w:instrText>
      </w:r>
      <w:r>
        <w:fldChar w:fldCharType="separate"/>
      </w:r>
      <w:r>
        <w:t>10</w:t>
      </w:r>
      <w:r>
        <w:fldChar w:fldCharType="end"/>
      </w:r>
    </w:p>
    <w:p w14:paraId="43EE67E7" w14:textId="780C89AA" w:rsidR="0053516D" w:rsidRPr="0053516D" w:rsidRDefault="0053516D">
      <w:pPr>
        <w:pStyle w:val="TOC2"/>
        <w:rPr>
          <w:rFonts w:asciiTheme="minorHAnsi" w:eastAsiaTheme="minorEastAsia" w:hAnsiTheme="minorHAnsi" w:cstheme="minorBidi"/>
          <w:sz w:val="22"/>
          <w:szCs w:val="22"/>
          <w:lang w:val="en-US" w:eastAsia="de-DE"/>
        </w:rPr>
      </w:pPr>
      <w:r>
        <w:t>3.1</w:t>
      </w:r>
      <w:r w:rsidRPr="0053516D">
        <w:rPr>
          <w:rFonts w:asciiTheme="minorHAnsi" w:eastAsiaTheme="minorEastAsia" w:hAnsiTheme="minorHAnsi" w:cstheme="minorBidi"/>
          <w:sz w:val="22"/>
          <w:szCs w:val="22"/>
          <w:lang w:val="en-US" w:eastAsia="de-DE"/>
        </w:rPr>
        <w:tab/>
      </w:r>
      <w:r>
        <w:t>Terms</w:t>
      </w:r>
      <w:r>
        <w:tab/>
      </w:r>
      <w:r>
        <w:fldChar w:fldCharType="begin"/>
      </w:r>
      <w:r>
        <w:instrText xml:space="preserve"> PAGEREF _Toc33041934 \h </w:instrText>
      </w:r>
      <w:r>
        <w:fldChar w:fldCharType="separate"/>
      </w:r>
      <w:r>
        <w:t>10</w:t>
      </w:r>
      <w:r>
        <w:fldChar w:fldCharType="end"/>
      </w:r>
    </w:p>
    <w:p w14:paraId="2C14E0A9" w14:textId="586FFDDE" w:rsidR="0053516D" w:rsidRPr="0053516D" w:rsidRDefault="0053516D">
      <w:pPr>
        <w:pStyle w:val="TOC2"/>
        <w:rPr>
          <w:rFonts w:asciiTheme="minorHAnsi" w:eastAsiaTheme="minorEastAsia" w:hAnsiTheme="minorHAnsi" w:cstheme="minorBidi"/>
          <w:sz w:val="22"/>
          <w:szCs w:val="22"/>
          <w:lang w:val="en-US" w:eastAsia="de-DE"/>
        </w:rPr>
      </w:pPr>
      <w:r>
        <w:t>3.2</w:t>
      </w:r>
      <w:r w:rsidRPr="0053516D">
        <w:rPr>
          <w:rFonts w:asciiTheme="minorHAnsi" w:eastAsiaTheme="minorEastAsia" w:hAnsiTheme="minorHAnsi" w:cstheme="minorBidi"/>
          <w:sz w:val="22"/>
          <w:szCs w:val="22"/>
          <w:lang w:val="en-US" w:eastAsia="de-DE"/>
        </w:rPr>
        <w:tab/>
      </w:r>
      <w:r>
        <w:t>Abbreviations</w:t>
      </w:r>
      <w:r>
        <w:tab/>
      </w:r>
      <w:r>
        <w:fldChar w:fldCharType="begin"/>
      </w:r>
      <w:r>
        <w:instrText xml:space="preserve"> PAGEREF _Toc33041935 \h </w:instrText>
      </w:r>
      <w:r>
        <w:fldChar w:fldCharType="separate"/>
      </w:r>
      <w:r>
        <w:t>10</w:t>
      </w:r>
      <w:r>
        <w:fldChar w:fldCharType="end"/>
      </w:r>
    </w:p>
    <w:p w14:paraId="37FB81C5" w14:textId="4402DE8E" w:rsidR="0053516D" w:rsidRPr="0053516D" w:rsidRDefault="0053516D">
      <w:pPr>
        <w:pStyle w:val="TOC1"/>
        <w:rPr>
          <w:rFonts w:asciiTheme="minorHAnsi" w:eastAsiaTheme="minorEastAsia" w:hAnsiTheme="minorHAnsi" w:cstheme="minorBidi"/>
          <w:szCs w:val="22"/>
          <w:lang w:val="en-US" w:eastAsia="de-DE"/>
        </w:rPr>
      </w:pPr>
      <w:r>
        <w:t>4</w:t>
      </w:r>
      <w:r w:rsidRPr="0053516D">
        <w:rPr>
          <w:rFonts w:asciiTheme="minorHAnsi" w:eastAsiaTheme="minorEastAsia" w:hAnsiTheme="minorHAnsi" w:cstheme="minorBidi"/>
          <w:szCs w:val="22"/>
          <w:lang w:val="en-US" w:eastAsia="de-DE"/>
        </w:rPr>
        <w:tab/>
      </w:r>
      <w:r>
        <w:t>Introduction to Extended Reality</w:t>
      </w:r>
      <w:r>
        <w:tab/>
      </w:r>
      <w:r>
        <w:fldChar w:fldCharType="begin"/>
      </w:r>
      <w:r>
        <w:instrText xml:space="preserve"> PAGEREF _Toc33041936 \h </w:instrText>
      </w:r>
      <w:r>
        <w:fldChar w:fldCharType="separate"/>
      </w:r>
      <w:r>
        <w:t>12</w:t>
      </w:r>
      <w:r>
        <w:fldChar w:fldCharType="end"/>
      </w:r>
    </w:p>
    <w:p w14:paraId="46AE3C41" w14:textId="2A717B10" w:rsidR="0053516D" w:rsidRPr="0053516D" w:rsidRDefault="0053516D">
      <w:pPr>
        <w:pStyle w:val="TOC2"/>
        <w:rPr>
          <w:rFonts w:asciiTheme="minorHAnsi" w:eastAsiaTheme="minorEastAsia" w:hAnsiTheme="minorHAnsi" w:cstheme="minorBidi"/>
          <w:sz w:val="22"/>
          <w:szCs w:val="22"/>
          <w:lang w:val="en-US" w:eastAsia="de-DE"/>
        </w:rPr>
      </w:pPr>
      <w:r>
        <w:t>4.1</w:t>
      </w:r>
      <w:r w:rsidRPr="0053516D">
        <w:rPr>
          <w:rFonts w:asciiTheme="minorHAnsi" w:eastAsiaTheme="minorEastAsia" w:hAnsiTheme="minorHAnsi" w:cstheme="minorBidi"/>
          <w:sz w:val="22"/>
          <w:szCs w:val="22"/>
          <w:lang w:val="en-US" w:eastAsia="de-DE"/>
        </w:rPr>
        <w:tab/>
      </w:r>
      <w:r>
        <w:t>XR Terms and Definitions</w:t>
      </w:r>
      <w:r>
        <w:tab/>
      </w:r>
      <w:r>
        <w:fldChar w:fldCharType="begin"/>
      </w:r>
      <w:r>
        <w:instrText xml:space="preserve"> PAGEREF _Toc33041937 \h </w:instrText>
      </w:r>
      <w:r>
        <w:fldChar w:fldCharType="separate"/>
      </w:r>
      <w:r>
        <w:t>12</w:t>
      </w:r>
      <w:r>
        <w:fldChar w:fldCharType="end"/>
      </w:r>
    </w:p>
    <w:p w14:paraId="254A73B7" w14:textId="517F46FD" w:rsidR="0053516D" w:rsidRPr="0053516D" w:rsidRDefault="0053516D">
      <w:pPr>
        <w:pStyle w:val="TOC3"/>
        <w:rPr>
          <w:rFonts w:asciiTheme="minorHAnsi" w:eastAsiaTheme="minorEastAsia" w:hAnsiTheme="minorHAnsi" w:cstheme="minorBidi"/>
          <w:sz w:val="22"/>
          <w:szCs w:val="22"/>
          <w:lang w:val="en-US" w:eastAsia="de-DE"/>
        </w:rPr>
      </w:pPr>
      <w:r>
        <w:t>4.1.1</w:t>
      </w:r>
      <w:r w:rsidRPr="0053516D">
        <w:rPr>
          <w:rFonts w:asciiTheme="minorHAnsi" w:eastAsiaTheme="minorEastAsia" w:hAnsiTheme="minorHAnsi" w:cstheme="minorBidi"/>
          <w:sz w:val="22"/>
          <w:szCs w:val="22"/>
          <w:lang w:val="en-US" w:eastAsia="de-DE"/>
        </w:rPr>
        <w:tab/>
      </w:r>
      <w:r>
        <w:t>Different Types of Realities</w:t>
      </w:r>
      <w:r>
        <w:tab/>
      </w:r>
      <w:r>
        <w:fldChar w:fldCharType="begin"/>
      </w:r>
      <w:r>
        <w:instrText xml:space="preserve"> PAGEREF _Toc33041938 \h </w:instrText>
      </w:r>
      <w:r>
        <w:fldChar w:fldCharType="separate"/>
      </w:r>
      <w:r>
        <w:t>12</w:t>
      </w:r>
      <w:r>
        <w:fldChar w:fldCharType="end"/>
      </w:r>
    </w:p>
    <w:p w14:paraId="3445EEC0" w14:textId="549E1596" w:rsidR="0053516D" w:rsidRPr="0053516D" w:rsidRDefault="0053516D">
      <w:pPr>
        <w:pStyle w:val="TOC3"/>
        <w:rPr>
          <w:rFonts w:asciiTheme="minorHAnsi" w:eastAsiaTheme="minorEastAsia" w:hAnsiTheme="minorHAnsi" w:cstheme="minorBidi"/>
          <w:sz w:val="22"/>
          <w:szCs w:val="22"/>
          <w:lang w:val="en-US" w:eastAsia="de-DE"/>
        </w:rPr>
      </w:pPr>
      <w:r>
        <w:t>4.1.2</w:t>
      </w:r>
      <w:r w:rsidRPr="0053516D">
        <w:rPr>
          <w:rFonts w:asciiTheme="minorHAnsi" w:eastAsiaTheme="minorEastAsia" w:hAnsiTheme="minorHAnsi" w:cstheme="minorBidi"/>
          <w:sz w:val="22"/>
          <w:szCs w:val="22"/>
          <w:lang w:val="en-US" w:eastAsia="de-DE"/>
        </w:rPr>
        <w:tab/>
      </w:r>
      <w:r>
        <w:t>Degrees of Freedom and XR Spaces</w:t>
      </w:r>
      <w:r>
        <w:tab/>
      </w:r>
      <w:r>
        <w:fldChar w:fldCharType="begin"/>
      </w:r>
      <w:r>
        <w:instrText xml:space="preserve"> PAGEREF _Toc33041939 \h </w:instrText>
      </w:r>
      <w:r>
        <w:fldChar w:fldCharType="separate"/>
      </w:r>
      <w:r>
        <w:t>13</w:t>
      </w:r>
      <w:r>
        <w:fldChar w:fldCharType="end"/>
      </w:r>
    </w:p>
    <w:p w14:paraId="79E50939" w14:textId="1F63DD55" w:rsidR="0053516D" w:rsidRPr="0053516D" w:rsidRDefault="0053516D">
      <w:pPr>
        <w:pStyle w:val="TOC3"/>
        <w:rPr>
          <w:rFonts w:asciiTheme="minorHAnsi" w:eastAsiaTheme="minorEastAsia" w:hAnsiTheme="minorHAnsi" w:cstheme="minorBidi"/>
          <w:sz w:val="22"/>
          <w:szCs w:val="22"/>
          <w:lang w:val="en-US" w:eastAsia="de-DE"/>
        </w:rPr>
      </w:pPr>
      <w:r>
        <w:t>4.1.3</w:t>
      </w:r>
      <w:r w:rsidRPr="0053516D">
        <w:rPr>
          <w:rFonts w:asciiTheme="minorHAnsi" w:eastAsiaTheme="minorEastAsia" w:hAnsiTheme="minorHAnsi" w:cstheme="minorBidi"/>
          <w:sz w:val="22"/>
          <w:szCs w:val="22"/>
          <w:lang w:val="en-US" w:eastAsia="de-DE"/>
        </w:rPr>
        <w:tab/>
      </w:r>
      <w:r>
        <w:t>Tracking and XR Viewer Pose Generation</w:t>
      </w:r>
      <w:r>
        <w:tab/>
      </w:r>
      <w:r>
        <w:fldChar w:fldCharType="begin"/>
      </w:r>
      <w:r>
        <w:instrText xml:space="preserve"> PAGEREF _Toc33041940 \h </w:instrText>
      </w:r>
      <w:r>
        <w:fldChar w:fldCharType="separate"/>
      </w:r>
      <w:r>
        <w:t>18</w:t>
      </w:r>
      <w:r>
        <w:fldChar w:fldCharType="end"/>
      </w:r>
    </w:p>
    <w:p w14:paraId="629FC8DD" w14:textId="55B09DE0" w:rsidR="0053516D" w:rsidRPr="0053516D" w:rsidRDefault="0053516D">
      <w:pPr>
        <w:pStyle w:val="TOC3"/>
        <w:rPr>
          <w:rFonts w:asciiTheme="minorHAnsi" w:eastAsiaTheme="minorEastAsia" w:hAnsiTheme="minorHAnsi" w:cstheme="minorBidi"/>
          <w:sz w:val="22"/>
          <w:szCs w:val="22"/>
          <w:lang w:val="en-US" w:eastAsia="de-DE"/>
        </w:rPr>
      </w:pPr>
      <w:r>
        <w:t>4.1.4</w:t>
      </w:r>
      <w:r w:rsidRPr="0053516D">
        <w:rPr>
          <w:rFonts w:asciiTheme="minorHAnsi" w:eastAsiaTheme="minorEastAsia" w:hAnsiTheme="minorHAnsi" w:cstheme="minorBidi"/>
          <w:sz w:val="22"/>
          <w:szCs w:val="22"/>
          <w:lang w:val="en-US" w:eastAsia="de-DE"/>
        </w:rPr>
        <w:tab/>
      </w:r>
      <w:r>
        <w:t>XR Spatial Mapping and Localization</w:t>
      </w:r>
      <w:r>
        <w:tab/>
      </w:r>
      <w:r>
        <w:fldChar w:fldCharType="begin"/>
      </w:r>
      <w:r>
        <w:instrText xml:space="preserve"> PAGEREF _Toc33041941 \h </w:instrText>
      </w:r>
      <w:r>
        <w:fldChar w:fldCharType="separate"/>
      </w:r>
      <w:r>
        <w:t>18</w:t>
      </w:r>
      <w:r>
        <w:fldChar w:fldCharType="end"/>
      </w:r>
    </w:p>
    <w:p w14:paraId="26E9BB8D" w14:textId="034941E9" w:rsidR="0053516D" w:rsidRPr="0053516D" w:rsidRDefault="0053516D">
      <w:pPr>
        <w:pStyle w:val="TOC2"/>
        <w:rPr>
          <w:rFonts w:asciiTheme="minorHAnsi" w:eastAsiaTheme="minorEastAsia" w:hAnsiTheme="minorHAnsi" w:cstheme="minorBidi"/>
          <w:sz w:val="22"/>
          <w:szCs w:val="22"/>
          <w:lang w:val="en-US" w:eastAsia="de-DE"/>
        </w:rPr>
      </w:pPr>
      <w:r>
        <w:t>4.2</w:t>
      </w:r>
      <w:r w:rsidRPr="0053516D">
        <w:rPr>
          <w:rFonts w:asciiTheme="minorHAnsi" w:eastAsiaTheme="minorEastAsia" w:hAnsiTheme="minorHAnsi" w:cstheme="minorBidi"/>
          <w:sz w:val="22"/>
          <w:szCs w:val="22"/>
          <w:lang w:val="en-US" w:eastAsia="de-DE"/>
        </w:rPr>
        <w:tab/>
      </w:r>
      <w:r>
        <w:t>Quality-of-Experience for XR</w:t>
      </w:r>
      <w:r>
        <w:tab/>
      </w:r>
      <w:r>
        <w:fldChar w:fldCharType="begin"/>
      </w:r>
      <w:r>
        <w:instrText xml:space="preserve"> PAGEREF _Toc33041942 \h </w:instrText>
      </w:r>
      <w:r>
        <w:fldChar w:fldCharType="separate"/>
      </w:r>
      <w:r>
        <w:t>19</w:t>
      </w:r>
      <w:r>
        <w:fldChar w:fldCharType="end"/>
      </w:r>
    </w:p>
    <w:p w14:paraId="6FCCCDF6" w14:textId="34E9B242" w:rsidR="0053516D" w:rsidRPr="0053516D" w:rsidRDefault="0053516D">
      <w:pPr>
        <w:pStyle w:val="TOC3"/>
        <w:rPr>
          <w:rFonts w:asciiTheme="minorHAnsi" w:eastAsiaTheme="minorEastAsia" w:hAnsiTheme="minorHAnsi" w:cstheme="minorBidi"/>
          <w:sz w:val="22"/>
          <w:szCs w:val="22"/>
          <w:lang w:val="en-US" w:eastAsia="de-DE"/>
        </w:rPr>
      </w:pPr>
      <w:r>
        <w:t>4.2.1</w:t>
      </w:r>
      <w:r w:rsidRPr="0053516D">
        <w:rPr>
          <w:rFonts w:asciiTheme="minorHAnsi" w:eastAsiaTheme="minorEastAsia" w:hAnsiTheme="minorHAnsi" w:cstheme="minorBidi"/>
          <w:sz w:val="22"/>
          <w:szCs w:val="22"/>
          <w:lang w:val="en-US" w:eastAsia="de-DE"/>
        </w:rPr>
        <w:tab/>
      </w:r>
      <w:r>
        <w:t>Immersiveness and Presence</w:t>
      </w:r>
      <w:r>
        <w:tab/>
      </w:r>
      <w:r>
        <w:fldChar w:fldCharType="begin"/>
      </w:r>
      <w:r>
        <w:instrText xml:space="preserve"> PAGEREF _Toc33041943 \h </w:instrText>
      </w:r>
      <w:r>
        <w:fldChar w:fldCharType="separate"/>
      </w:r>
      <w:r>
        <w:t>19</w:t>
      </w:r>
      <w:r>
        <w:fldChar w:fldCharType="end"/>
      </w:r>
    </w:p>
    <w:p w14:paraId="1F0649FC" w14:textId="3F348364" w:rsidR="0053516D" w:rsidRPr="0053516D" w:rsidRDefault="0053516D">
      <w:pPr>
        <w:pStyle w:val="TOC3"/>
        <w:rPr>
          <w:rFonts w:asciiTheme="minorHAnsi" w:eastAsiaTheme="minorEastAsia" w:hAnsiTheme="minorHAnsi" w:cstheme="minorBidi"/>
          <w:sz w:val="22"/>
          <w:szCs w:val="22"/>
          <w:lang w:val="en-US" w:eastAsia="de-DE"/>
        </w:rPr>
      </w:pPr>
      <w:r>
        <w:t>4.2.2</w:t>
      </w:r>
      <w:r w:rsidRPr="0053516D">
        <w:rPr>
          <w:rFonts w:asciiTheme="minorHAnsi" w:eastAsiaTheme="minorEastAsia" w:hAnsiTheme="minorHAnsi" w:cstheme="minorBidi"/>
          <w:sz w:val="22"/>
          <w:szCs w:val="22"/>
          <w:lang w:val="en-US" w:eastAsia="de-DE"/>
        </w:rPr>
        <w:tab/>
      </w:r>
      <w:r>
        <w:t>Interaction Delays and Age of Content</w:t>
      </w:r>
      <w:r>
        <w:tab/>
      </w:r>
      <w:r>
        <w:fldChar w:fldCharType="begin"/>
      </w:r>
      <w:r>
        <w:instrText xml:space="preserve"> PAGEREF _Toc33041944 \h </w:instrText>
      </w:r>
      <w:r>
        <w:fldChar w:fldCharType="separate"/>
      </w:r>
      <w:r>
        <w:t>22</w:t>
      </w:r>
      <w:r>
        <w:fldChar w:fldCharType="end"/>
      </w:r>
    </w:p>
    <w:p w14:paraId="4F510683" w14:textId="788D6DB2" w:rsidR="0053516D" w:rsidRPr="0053516D" w:rsidRDefault="0053516D">
      <w:pPr>
        <w:pStyle w:val="TOC2"/>
        <w:rPr>
          <w:rFonts w:asciiTheme="minorHAnsi" w:eastAsiaTheme="minorEastAsia" w:hAnsiTheme="minorHAnsi" w:cstheme="minorBidi"/>
          <w:sz w:val="22"/>
          <w:szCs w:val="22"/>
          <w:lang w:val="en-US" w:eastAsia="de-DE"/>
        </w:rPr>
      </w:pPr>
      <w:r>
        <w:t>4.3</w:t>
      </w:r>
      <w:r w:rsidRPr="0053516D">
        <w:rPr>
          <w:rFonts w:asciiTheme="minorHAnsi" w:eastAsiaTheme="minorEastAsia" w:hAnsiTheme="minorHAnsi" w:cstheme="minorBidi"/>
          <w:sz w:val="22"/>
          <w:szCs w:val="22"/>
          <w:lang w:val="en-US" w:eastAsia="de-DE"/>
        </w:rPr>
        <w:tab/>
      </w:r>
      <w:r>
        <w:t>XR Delivery in 5G System</w:t>
      </w:r>
      <w:r>
        <w:tab/>
      </w:r>
      <w:r>
        <w:fldChar w:fldCharType="begin"/>
      </w:r>
      <w:r>
        <w:instrText xml:space="preserve"> PAGEREF _Toc33041945 \h </w:instrText>
      </w:r>
      <w:r>
        <w:fldChar w:fldCharType="separate"/>
      </w:r>
      <w:r>
        <w:t>23</w:t>
      </w:r>
      <w:r>
        <w:fldChar w:fldCharType="end"/>
      </w:r>
    </w:p>
    <w:p w14:paraId="7273B1BE" w14:textId="5E04486E" w:rsidR="0053516D" w:rsidRPr="0053516D" w:rsidRDefault="0053516D">
      <w:pPr>
        <w:pStyle w:val="TOC3"/>
        <w:rPr>
          <w:rFonts w:asciiTheme="minorHAnsi" w:eastAsiaTheme="minorEastAsia" w:hAnsiTheme="minorHAnsi" w:cstheme="minorBidi"/>
          <w:sz w:val="22"/>
          <w:szCs w:val="22"/>
          <w:lang w:val="en-US" w:eastAsia="de-DE"/>
        </w:rPr>
      </w:pPr>
      <w:r>
        <w:t>4.3.1</w:t>
      </w:r>
      <w:r w:rsidRPr="0053516D">
        <w:rPr>
          <w:rFonts w:asciiTheme="minorHAnsi" w:eastAsiaTheme="minorEastAsia" w:hAnsiTheme="minorHAnsi" w:cstheme="minorBidi"/>
          <w:sz w:val="22"/>
          <w:szCs w:val="22"/>
          <w:lang w:val="en-US" w:eastAsia="de-DE"/>
        </w:rPr>
        <w:tab/>
      </w:r>
      <w:r>
        <w:t>General Delivery Categories</w:t>
      </w:r>
      <w:r>
        <w:tab/>
      </w:r>
      <w:r>
        <w:fldChar w:fldCharType="begin"/>
      </w:r>
      <w:r>
        <w:instrText xml:space="preserve"> PAGEREF _Toc33041946 \h </w:instrText>
      </w:r>
      <w:r>
        <w:fldChar w:fldCharType="separate"/>
      </w:r>
      <w:r>
        <w:t>23</w:t>
      </w:r>
      <w:r>
        <w:fldChar w:fldCharType="end"/>
      </w:r>
    </w:p>
    <w:p w14:paraId="5B76C447" w14:textId="62769220" w:rsidR="0053516D" w:rsidRPr="0053516D" w:rsidRDefault="0053516D">
      <w:pPr>
        <w:pStyle w:val="TOC3"/>
        <w:rPr>
          <w:rFonts w:asciiTheme="minorHAnsi" w:eastAsiaTheme="minorEastAsia" w:hAnsiTheme="minorHAnsi" w:cstheme="minorBidi"/>
          <w:sz w:val="22"/>
          <w:szCs w:val="22"/>
          <w:lang w:val="en-US" w:eastAsia="de-DE"/>
        </w:rPr>
      </w:pPr>
      <w:r>
        <w:t>4.3.2</w:t>
      </w:r>
      <w:r w:rsidRPr="0053516D">
        <w:rPr>
          <w:rFonts w:asciiTheme="minorHAnsi" w:eastAsiaTheme="minorEastAsia" w:hAnsiTheme="minorHAnsi" w:cstheme="minorBidi"/>
          <w:sz w:val="22"/>
          <w:szCs w:val="22"/>
          <w:lang w:val="en-US" w:eastAsia="de-DE"/>
        </w:rPr>
        <w:tab/>
      </w:r>
      <w:r>
        <w:t>5G System and Radio Functionalities for XR</w:t>
      </w:r>
      <w:r>
        <w:tab/>
      </w:r>
      <w:r>
        <w:fldChar w:fldCharType="begin"/>
      </w:r>
      <w:r>
        <w:instrText xml:space="preserve"> PAGEREF _Toc33041947 \h </w:instrText>
      </w:r>
      <w:r>
        <w:fldChar w:fldCharType="separate"/>
      </w:r>
      <w:r>
        <w:t>23</w:t>
      </w:r>
      <w:r>
        <w:fldChar w:fldCharType="end"/>
      </w:r>
    </w:p>
    <w:p w14:paraId="7654B42D" w14:textId="28C136C2" w:rsidR="0053516D" w:rsidRPr="0053516D" w:rsidRDefault="0053516D">
      <w:pPr>
        <w:pStyle w:val="TOC3"/>
        <w:rPr>
          <w:rFonts w:asciiTheme="minorHAnsi" w:eastAsiaTheme="minorEastAsia" w:hAnsiTheme="minorHAnsi" w:cstheme="minorBidi"/>
          <w:sz w:val="22"/>
          <w:szCs w:val="22"/>
          <w:lang w:val="en-US" w:eastAsia="de-DE"/>
        </w:rPr>
      </w:pPr>
      <w:r>
        <w:t>4.3.3</w:t>
      </w:r>
      <w:r w:rsidRPr="0053516D">
        <w:rPr>
          <w:rFonts w:asciiTheme="minorHAnsi" w:eastAsiaTheme="minorEastAsia" w:hAnsiTheme="minorHAnsi" w:cstheme="minorBidi"/>
          <w:sz w:val="22"/>
          <w:szCs w:val="22"/>
          <w:lang w:val="en-US" w:eastAsia="de-DE"/>
        </w:rPr>
        <w:tab/>
      </w:r>
      <w:r>
        <w:t xml:space="preserve"> Quality-of-Service in 5G</w:t>
      </w:r>
      <w:r>
        <w:tab/>
      </w:r>
      <w:r>
        <w:fldChar w:fldCharType="begin"/>
      </w:r>
      <w:r>
        <w:instrText xml:space="preserve"> PAGEREF _Toc33041948 \h </w:instrText>
      </w:r>
      <w:r>
        <w:fldChar w:fldCharType="separate"/>
      </w:r>
      <w:r>
        <w:t>25</w:t>
      </w:r>
      <w:r>
        <w:fldChar w:fldCharType="end"/>
      </w:r>
    </w:p>
    <w:p w14:paraId="2A912121" w14:textId="38FA620C" w:rsidR="0053516D" w:rsidRPr="0053516D" w:rsidRDefault="0053516D">
      <w:pPr>
        <w:pStyle w:val="TOC3"/>
        <w:rPr>
          <w:rFonts w:asciiTheme="minorHAnsi" w:eastAsiaTheme="minorEastAsia" w:hAnsiTheme="minorHAnsi" w:cstheme="minorBidi"/>
          <w:sz w:val="22"/>
          <w:szCs w:val="22"/>
          <w:lang w:val="en-US" w:eastAsia="de-DE"/>
        </w:rPr>
      </w:pPr>
      <w:r>
        <w:t>4.3.4</w:t>
      </w:r>
      <w:r w:rsidRPr="0053516D">
        <w:rPr>
          <w:rFonts w:asciiTheme="minorHAnsi" w:eastAsiaTheme="minorEastAsia" w:hAnsiTheme="minorHAnsi" w:cstheme="minorBidi"/>
          <w:sz w:val="22"/>
          <w:szCs w:val="22"/>
          <w:lang w:val="en-US" w:eastAsia="de-DE"/>
        </w:rPr>
        <w:tab/>
      </w:r>
      <w:r>
        <w:t>5G Media Delivery</w:t>
      </w:r>
      <w:r>
        <w:tab/>
      </w:r>
      <w:r>
        <w:fldChar w:fldCharType="begin"/>
      </w:r>
      <w:r>
        <w:instrText xml:space="preserve"> PAGEREF _Toc33041949 \h </w:instrText>
      </w:r>
      <w:r>
        <w:fldChar w:fldCharType="separate"/>
      </w:r>
      <w:r>
        <w:t>28</w:t>
      </w:r>
      <w:r>
        <w:fldChar w:fldCharType="end"/>
      </w:r>
    </w:p>
    <w:p w14:paraId="1CB0AF5B" w14:textId="7B936FC0" w:rsidR="0053516D" w:rsidRPr="0053516D" w:rsidRDefault="0053516D">
      <w:pPr>
        <w:pStyle w:val="TOC3"/>
        <w:rPr>
          <w:rFonts w:asciiTheme="minorHAnsi" w:eastAsiaTheme="minorEastAsia" w:hAnsiTheme="minorHAnsi" w:cstheme="minorBidi"/>
          <w:sz w:val="22"/>
          <w:szCs w:val="22"/>
          <w:lang w:val="en-US" w:eastAsia="de-DE"/>
        </w:rPr>
      </w:pPr>
      <w:r>
        <w:t>4.3.5</w:t>
      </w:r>
      <w:r w:rsidRPr="0053516D">
        <w:rPr>
          <w:rFonts w:asciiTheme="minorHAnsi" w:eastAsiaTheme="minorEastAsia" w:hAnsiTheme="minorHAnsi" w:cstheme="minorBidi"/>
          <w:sz w:val="22"/>
          <w:szCs w:val="22"/>
          <w:lang w:val="en-US" w:eastAsia="de-DE"/>
        </w:rPr>
        <w:tab/>
      </w:r>
      <w:r>
        <w:t>Edge Computing</w:t>
      </w:r>
      <w:r>
        <w:tab/>
      </w:r>
      <w:r>
        <w:fldChar w:fldCharType="begin"/>
      </w:r>
      <w:r>
        <w:instrText xml:space="preserve"> PAGEREF _Toc33041950 \h </w:instrText>
      </w:r>
      <w:r>
        <w:fldChar w:fldCharType="separate"/>
      </w:r>
      <w:r>
        <w:t>28</w:t>
      </w:r>
      <w:r>
        <w:fldChar w:fldCharType="end"/>
      </w:r>
    </w:p>
    <w:p w14:paraId="4143EAA9" w14:textId="58A79E5B" w:rsidR="0053516D" w:rsidRPr="0053516D" w:rsidRDefault="0053516D">
      <w:pPr>
        <w:pStyle w:val="TOC2"/>
        <w:rPr>
          <w:rFonts w:asciiTheme="minorHAnsi" w:eastAsiaTheme="minorEastAsia" w:hAnsiTheme="minorHAnsi" w:cstheme="minorBidi"/>
          <w:sz w:val="22"/>
          <w:szCs w:val="22"/>
          <w:lang w:val="en-US" w:eastAsia="de-DE"/>
        </w:rPr>
      </w:pPr>
      <w:r>
        <w:t>4.4</w:t>
      </w:r>
      <w:r w:rsidRPr="0053516D">
        <w:rPr>
          <w:rFonts w:asciiTheme="minorHAnsi" w:eastAsiaTheme="minorEastAsia" w:hAnsiTheme="minorHAnsi" w:cstheme="minorBidi"/>
          <w:sz w:val="22"/>
          <w:szCs w:val="22"/>
          <w:lang w:val="en-US" w:eastAsia="de-DE"/>
        </w:rPr>
        <w:tab/>
      </w:r>
      <w:r>
        <w:t>XR Engines and Rendering</w:t>
      </w:r>
      <w:r>
        <w:tab/>
      </w:r>
      <w:r>
        <w:fldChar w:fldCharType="begin"/>
      </w:r>
      <w:r>
        <w:instrText xml:space="preserve"> PAGEREF _Toc33041951 \h </w:instrText>
      </w:r>
      <w:r>
        <w:fldChar w:fldCharType="separate"/>
      </w:r>
      <w:r>
        <w:t>28</w:t>
      </w:r>
      <w:r>
        <w:fldChar w:fldCharType="end"/>
      </w:r>
    </w:p>
    <w:p w14:paraId="658E1C80" w14:textId="43CF2B4F" w:rsidR="0053516D" w:rsidRPr="0053516D" w:rsidRDefault="0053516D">
      <w:pPr>
        <w:pStyle w:val="TOC3"/>
        <w:rPr>
          <w:rFonts w:asciiTheme="minorHAnsi" w:eastAsiaTheme="minorEastAsia" w:hAnsiTheme="minorHAnsi" w:cstheme="minorBidi"/>
          <w:sz w:val="22"/>
          <w:szCs w:val="22"/>
          <w:lang w:val="en-US" w:eastAsia="de-DE"/>
        </w:rPr>
      </w:pPr>
      <w:r>
        <w:t>4.4.1</w:t>
      </w:r>
      <w:r w:rsidRPr="0053516D">
        <w:rPr>
          <w:rFonts w:asciiTheme="minorHAnsi" w:eastAsiaTheme="minorEastAsia" w:hAnsiTheme="minorHAnsi" w:cstheme="minorBidi"/>
          <w:sz w:val="22"/>
          <w:szCs w:val="22"/>
          <w:lang w:val="en-US" w:eastAsia="de-DE"/>
        </w:rPr>
        <w:tab/>
      </w:r>
      <w:r>
        <w:t>Introduction</w:t>
      </w:r>
      <w:r>
        <w:tab/>
      </w:r>
      <w:r>
        <w:fldChar w:fldCharType="begin"/>
      </w:r>
      <w:r>
        <w:instrText xml:space="preserve"> PAGEREF _Toc33041952 \h </w:instrText>
      </w:r>
      <w:r>
        <w:fldChar w:fldCharType="separate"/>
      </w:r>
      <w:r>
        <w:t>28</w:t>
      </w:r>
      <w:r>
        <w:fldChar w:fldCharType="end"/>
      </w:r>
    </w:p>
    <w:p w14:paraId="17E842CE" w14:textId="13FC4E7B" w:rsidR="0053516D" w:rsidRPr="0053516D" w:rsidRDefault="0053516D">
      <w:pPr>
        <w:pStyle w:val="TOC3"/>
        <w:rPr>
          <w:rFonts w:asciiTheme="minorHAnsi" w:eastAsiaTheme="minorEastAsia" w:hAnsiTheme="minorHAnsi" w:cstheme="minorBidi"/>
          <w:sz w:val="22"/>
          <w:szCs w:val="22"/>
          <w:lang w:val="en-US" w:eastAsia="de-DE"/>
        </w:rPr>
      </w:pPr>
      <w:r>
        <w:t>4.4.2</w:t>
      </w:r>
      <w:r w:rsidRPr="0053516D">
        <w:rPr>
          <w:rFonts w:asciiTheme="minorHAnsi" w:eastAsiaTheme="minorEastAsia" w:hAnsiTheme="minorHAnsi" w:cstheme="minorBidi"/>
          <w:sz w:val="22"/>
          <w:szCs w:val="22"/>
          <w:lang w:val="en-US" w:eastAsia="de-DE"/>
        </w:rPr>
        <w:tab/>
      </w:r>
      <w:r>
        <w:t>Briefly on Rendering Pipelines</w:t>
      </w:r>
      <w:r>
        <w:tab/>
      </w:r>
      <w:r>
        <w:fldChar w:fldCharType="begin"/>
      </w:r>
      <w:r>
        <w:instrText xml:space="preserve"> PAGEREF _Toc33041953 \h </w:instrText>
      </w:r>
      <w:r>
        <w:fldChar w:fldCharType="separate"/>
      </w:r>
      <w:r>
        <w:t>30</w:t>
      </w:r>
      <w:r>
        <w:fldChar w:fldCharType="end"/>
      </w:r>
    </w:p>
    <w:p w14:paraId="44578651" w14:textId="023CD9B8" w:rsidR="0053516D" w:rsidRPr="0053516D" w:rsidRDefault="0053516D">
      <w:pPr>
        <w:pStyle w:val="TOC3"/>
        <w:rPr>
          <w:rFonts w:asciiTheme="minorHAnsi" w:eastAsiaTheme="minorEastAsia" w:hAnsiTheme="minorHAnsi" w:cstheme="minorBidi"/>
          <w:sz w:val="22"/>
          <w:szCs w:val="22"/>
          <w:lang w:val="en-US" w:eastAsia="de-DE"/>
        </w:rPr>
      </w:pPr>
      <w:r>
        <w:t>4.4.3</w:t>
      </w:r>
      <w:r w:rsidRPr="0053516D">
        <w:rPr>
          <w:rFonts w:asciiTheme="minorHAnsi" w:eastAsiaTheme="minorEastAsia" w:hAnsiTheme="minorHAnsi" w:cstheme="minorBidi"/>
          <w:sz w:val="22"/>
          <w:szCs w:val="22"/>
          <w:lang w:val="en-US" w:eastAsia="de-DE"/>
        </w:rPr>
        <w:tab/>
      </w:r>
      <w:r>
        <w:t>Real-time 3D Rendering</w:t>
      </w:r>
      <w:r>
        <w:tab/>
      </w:r>
      <w:r>
        <w:fldChar w:fldCharType="begin"/>
      </w:r>
      <w:r>
        <w:instrText xml:space="preserve"> PAGEREF _Toc33041954 \h </w:instrText>
      </w:r>
      <w:r>
        <w:fldChar w:fldCharType="separate"/>
      </w:r>
      <w:r>
        <w:t>31</w:t>
      </w:r>
      <w:r>
        <w:fldChar w:fldCharType="end"/>
      </w:r>
    </w:p>
    <w:p w14:paraId="6CC8B514" w14:textId="186B627F" w:rsidR="0053516D" w:rsidRPr="0053516D" w:rsidRDefault="0053516D">
      <w:pPr>
        <w:pStyle w:val="TOC3"/>
        <w:rPr>
          <w:rFonts w:asciiTheme="minorHAnsi" w:eastAsiaTheme="minorEastAsia" w:hAnsiTheme="minorHAnsi" w:cstheme="minorBidi"/>
          <w:sz w:val="22"/>
          <w:szCs w:val="22"/>
          <w:lang w:val="en-US" w:eastAsia="de-DE"/>
        </w:rPr>
      </w:pPr>
      <w:r>
        <w:t>4.4.4</w:t>
      </w:r>
      <w:r w:rsidRPr="0053516D">
        <w:rPr>
          <w:rFonts w:asciiTheme="minorHAnsi" w:eastAsiaTheme="minorEastAsia" w:hAnsiTheme="minorHAnsi" w:cstheme="minorBidi"/>
          <w:sz w:val="22"/>
          <w:szCs w:val="22"/>
          <w:lang w:val="en-US" w:eastAsia="de-DE"/>
        </w:rPr>
        <w:tab/>
      </w:r>
      <w:r>
        <w:t>Network Rendering and Buffer Data</w:t>
      </w:r>
      <w:r>
        <w:tab/>
      </w:r>
      <w:r>
        <w:fldChar w:fldCharType="begin"/>
      </w:r>
      <w:r>
        <w:instrText xml:space="preserve"> PAGEREF _Toc33041955 \h </w:instrText>
      </w:r>
      <w:r>
        <w:fldChar w:fldCharType="separate"/>
      </w:r>
      <w:r>
        <w:t>31</w:t>
      </w:r>
      <w:r>
        <w:fldChar w:fldCharType="end"/>
      </w:r>
    </w:p>
    <w:p w14:paraId="6AD7B06E" w14:textId="6A79C1F0" w:rsidR="0053516D" w:rsidRPr="0053516D" w:rsidRDefault="0053516D">
      <w:pPr>
        <w:pStyle w:val="TOC2"/>
        <w:rPr>
          <w:rFonts w:asciiTheme="minorHAnsi" w:eastAsiaTheme="minorEastAsia" w:hAnsiTheme="minorHAnsi" w:cstheme="minorBidi"/>
          <w:sz w:val="22"/>
          <w:szCs w:val="22"/>
          <w:lang w:val="en-US" w:eastAsia="de-DE"/>
        </w:rPr>
      </w:pPr>
      <w:r w:rsidRPr="0052187D">
        <w:rPr>
          <w:lang w:val="fr-FR"/>
        </w:rPr>
        <w:t>4.5</w:t>
      </w:r>
      <w:r w:rsidRPr="0053516D">
        <w:rPr>
          <w:rFonts w:asciiTheme="minorHAnsi" w:eastAsiaTheme="minorEastAsia" w:hAnsiTheme="minorHAnsi" w:cstheme="minorBidi"/>
          <w:sz w:val="22"/>
          <w:szCs w:val="22"/>
          <w:lang w:val="en-US" w:eastAsia="de-DE"/>
        </w:rPr>
        <w:tab/>
      </w:r>
      <w:r w:rsidRPr="0052187D">
        <w:rPr>
          <w:lang w:val="fr-FR"/>
        </w:rPr>
        <w:t>2D Compression Technologies</w:t>
      </w:r>
      <w:r>
        <w:tab/>
      </w:r>
      <w:r>
        <w:fldChar w:fldCharType="begin"/>
      </w:r>
      <w:r>
        <w:instrText xml:space="preserve"> PAGEREF _Toc33041956 \h </w:instrText>
      </w:r>
      <w:r>
        <w:fldChar w:fldCharType="separate"/>
      </w:r>
      <w:r>
        <w:t>32</w:t>
      </w:r>
      <w:r>
        <w:fldChar w:fldCharType="end"/>
      </w:r>
    </w:p>
    <w:p w14:paraId="6F986904" w14:textId="382AA950" w:rsidR="0053516D" w:rsidRPr="0053516D" w:rsidRDefault="0053516D">
      <w:pPr>
        <w:pStyle w:val="TOC3"/>
        <w:rPr>
          <w:rFonts w:asciiTheme="minorHAnsi" w:eastAsiaTheme="minorEastAsia" w:hAnsiTheme="minorHAnsi" w:cstheme="minorBidi"/>
          <w:sz w:val="22"/>
          <w:szCs w:val="22"/>
          <w:lang w:val="en-US" w:eastAsia="de-DE"/>
        </w:rPr>
      </w:pPr>
      <w:r w:rsidRPr="0052187D">
        <w:rPr>
          <w:lang w:val="fr-FR"/>
        </w:rPr>
        <w:t xml:space="preserve">4.5.1  </w:t>
      </w:r>
      <w:r w:rsidRPr="0053516D">
        <w:rPr>
          <w:rFonts w:asciiTheme="minorHAnsi" w:eastAsiaTheme="minorEastAsia" w:hAnsiTheme="minorHAnsi" w:cstheme="minorBidi"/>
          <w:sz w:val="22"/>
          <w:szCs w:val="22"/>
          <w:lang w:val="en-US" w:eastAsia="de-DE"/>
        </w:rPr>
        <w:tab/>
      </w:r>
      <w:r w:rsidRPr="0052187D">
        <w:rPr>
          <w:lang w:val="fr-FR"/>
        </w:rPr>
        <w:t>Core Compression Technologies</w:t>
      </w:r>
      <w:r>
        <w:tab/>
      </w:r>
      <w:r>
        <w:fldChar w:fldCharType="begin"/>
      </w:r>
      <w:r>
        <w:instrText xml:space="preserve"> PAGEREF _Toc33041957 \h </w:instrText>
      </w:r>
      <w:r>
        <w:fldChar w:fldCharType="separate"/>
      </w:r>
      <w:r>
        <w:t>32</w:t>
      </w:r>
      <w:r>
        <w:fldChar w:fldCharType="end"/>
      </w:r>
    </w:p>
    <w:p w14:paraId="45019E70" w14:textId="594480E0" w:rsidR="0053516D" w:rsidRPr="0053516D" w:rsidRDefault="0053516D">
      <w:pPr>
        <w:pStyle w:val="TOC3"/>
        <w:rPr>
          <w:rFonts w:asciiTheme="minorHAnsi" w:eastAsiaTheme="minorEastAsia" w:hAnsiTheme="minorHAnsi" w:cstheme="minorBidi"/>
          <w:sz w:val="22"/>
          <w:szCs w:val="22"/>
          <w:lang w:val="en-US" w:eastAsia="de-DE"/>
        </w:rPr>
      </w:pPr>
      <w:r>
        <w:t xml:space="preserve">4.5.2 </w:t>
      </w:r>
      <w:r w:rsidRPr="0053516D">
        <w:rPr>
          <w:rFonts w:asciiTheme="minorHAnsi" w:eastAsiaTheme="minorEastAsia" w:hAnsiTheme="minorHAnsi" w:cstheme="minorBidi"/>
          <w:sz w:val="22"/>
          <w:szCs w:val="22"/>
          <w:lang w:val="en-US" w:eastAsia="de-DE"/>
        </w:rPr>
        <w:tab/>
      </w:r>
      <w:r>
        <w:t>Format and Parallel Decoding Challenges</w:t>
      </w:r>
      <w:r>
        <w:tab/>
      </w:r>
      <w:r>
        <w:fldChar w:fldCharType="begin"/>
      </w:r>
      <w:r>
        <w:instrText xml:space="preserve"> PAGEREF _Toc33041958 \h </w:instrText>
      </w:r>
      <w:r>
        <w:fldChar w:fldCharType="separate"/>
      </w:r>
      <w:r>
        <w:t>33</w:t>
      </w:r>
      <w:r>
        <w:fldChar w:fldCharType="end"/>
      </w:r>
    </w:p>
    <w:p w14:paraId="6A27FC63" w14:textId="50F8F43A" w:rsidR="0053516D" w:rsidRPr="0053516D" w:rsidRDefault="0053516D">
      <w:pPr>
        <w:pStyle w:val="TOC2"/>
        <w:rPr>
          <w:rFonts w:asciiTheme="minorHAnsi" w:eastAsiaTheme="minorEastAsia" w:hAnsiTheme="minorHAnsi" w:cstheme="minorBidi"/>
          <w:sz w:val="22"/>
          <w:szCs w:val="22"/>
          <w:lang w:val="en-US" w:eastAsia="de-DE"/>
        </w:rPr>
      </w:pPr>
      <w:r>
        <w:t>4.6</w:t>
      </w:r>
      <w:r w:rsidRPr="0053516D">
        <w:rPr>
          <w:rFonts w:asciiTheme="minorHAnsi" w:eastAsiaTheme="minorEastAsia" w:hAnsiTheme="minorHAnsi" w:cstheme="minorBidi"/>
          <w:sz w:val="22"/>
          <w:szCs w:val="22"/>
          <w:lang w:val="en-US" w:eastAsia="de-DE"/>
        </w:rPr>
        <w:tab/>
      </w:r>
      <w:r>
        <w:t>3D and XR Visual Formats</w:t>
      </w:r>
      <w:r>
        <w:tab/>
      </w:r>
      <w:r>
        <w:fldChar w:fldCharType="begin"/>
      </w:r>
      <w:r>
        <w:instrText xml:space="preserve"> PAGEREF _Toc33041959 \h </w:instrText>
      </w:r>
      <w:r>
        <w:fldChar w:fldCharType="separate"/>
      </w:r>
      <w:r>
        <w:t>34</w:t>
      </w:r>
      <w:r>
        <w:fldChar w:fldCharType="end"/>
      </w:r>
    </w:p>
    <w:p w14:paraId="1B0A49AB" w14:textId="2E5A88A1" w:rsidR="0053516D" w:rsidRPr="0053516D" w:rsidRDefault="0053516D">
      <w:pPr>
        <w:pStyle w:val="TOC3"/>
        <w:rPr>
          <w:rFonts w:asciiTheme="minorHAnsi" w:eastAsiaTheme="minorEastAsia" w:hAnsiTheme="minorHAnsi" w:cstheme="minorBidi"/>
          <w:sz w:val="22"/>
          <w:szCs w:val="22"/>
          <w:lang w:val="en-US" w:eastAsia="de-DE"/>
        </w:rPr>
      </w:pPr>
      <w:r>
        <w:t>4.6.1</w:t>
      </w:r>
      <w:r w:rsidRPr="0053516D">
        <w:rPr>
          <w:rFonts w:asciiTheme="minorHAnsi" w:eastAsiaTheme="minorEastAsia" w:hAnsiTheme="minorHAnsi" w:cstheme="minorBidi"/>
          <w:sz w:val="22"/>
          <w:szCs w:val="22"/>
          <w:lang w:val="en-US" w:eastAsia="de-DE"/>
        </w:rPr>
        <w:tab/>
      </w:r>
      <w:r>
        <w:t>Introduction</w:t>
      </w:r>
      <w:r>
        <w:tab/>
      </w:r>
      <w:r>
        <w:fldChar w:fldCharType="begin"/>
      </w:r>
      <w:r>
        <w:instrText xml:space="preserve"> PAGEREF _Toc33041960 \h </w:instrText>
      </w:r>
      <w:r>
        <w:fldChar w:fldCharType="separate"/>
      </w:r>
      <w:r>
        <w:t>34</w:t>
      </w:r>
      <w:r>
        <w:fldChar w:fldCharType="end"/>
      </w:r>
    </w:p>
    <w:p w14:paraId="74B8E794" w14:textId="531F0044" w:rsidR="0053516D" w:rsidRPr="0053516D" w:rsidRDefault="0053516D">
      <w:pPr>
        <w:pStyle w:val="TOC3"/>
        <w:rPr>
          <w:rFonts w:asciiTheme="minorHAnsi" w:eastAsiaTheme="minorEastAsia" w:hAnsiTheme="minorHAnsi" w:cstheme="minorBidi"/>
          <w:sz w:val="22"/>
          <w:szCs w:val="22"/>
          <w:lang w:val="en-US" w:eastAsia="de-DE"/>
        </w:rPr>
      </w:pPr>
      <w:r>
        <w:t>4.6.2</w:t>
      </w:r>
      <w:r w:rsidRPr="0053516D">
        <w:rPr>
          <w:rFonts w:asciiTheme="minorHAnsi" w:eastAsiaTheme="minorEastAsia" w:hAnsiTheme="minorHAnsi" w:cstheme="minorBidi"/>
          <w:sz w:val="22"/>
          <w:szCs w:val="22"/>
          <w:lang w:val="en-US" w:eastAsia="de-DE"/>
        </w:rPr>
        <w:tab/>
      </w:r>
      <w:r>
        <w:t>Omnidirectional Visual Formats</w:t>
      </w:r>
      <w:r>
        <w:tab/>
      </w:r>
      <w:r>
        <w:fldChar w:fldCharType="begin"/>
      </w:r>
      <w:r>
        <w:instrText xml:space="preserve"> PAGEREF _Toc33041961 \h </w:instrText>
      </w:r>
      <w:r>
        <w:fldChar w:fldCharType="separate"/>
      </w:r>
      <w:r>
        <w:t>34</w:t>
      </w:r>
      <w:r>
        <w:fldChar w:fldCharType="end"/>
      </w:r>
    </w:p>
    <w:p w14:paraId="74991D63" w14:textId="2D779F3B" w:rsidR="0053516D" w:rsidRPr="0053516D" w:rsidRDefault="0053516D">
      <w:pPr>
        <w:pStyle w:val="TOC4"/>
        <w:rPr>
          <w:rFonts w:asciiTheme="minorHAnsi" w:eastAsiaTheme="minorEastAsia" w:hAnsiTheme="minorHAnsi" w:cstheme="minorBidi"/>
          <w:sz w:val="22"/>
          <w:szCs w:val="22"/>
          <w:lang w:val="en-US" w:eastAsia="de-DE"/>
        </w:rPr>
      </w:pPr>
      <w:r>
        <w:t>4.6.2.1</w:t>
      </w:r>
      <w:r w:rsidRPr="0053516D">
        <w:rPr>
          <w:rFonts w:asciiTheme="minorHAnsi" w:eastAsiaTheme="minorEastAsia" w:hAnsiTheme="minorHAnsi" w:cstheme="minorBidi"/>
          <w:sz w:val="22"/>
          <w:szCs w:val="22"/>
          <w:lang w:val="en-US" w:eastAsia="de-DE"/>
        </w:rPr>
        <w:tab/>
      </w:r>
      <w:r>
        <w:t>Introduction</w:t>
      </w:r>
      <w:r>
        <w:tab/>
      </w:r>
      <w:r>
        <w:fldChar w:fldCharType="begin"/>
      </w:r>
      <w:r>
        <w:instrText xml:space="preserve"> PAGEREF _Toc33041962 \h </w:instrText>
      </w:r>
      <w:r>
        <w:fldChar w:fldCharType="separate"/>
      </w:r>
      <w:r>
        <w:t>34</w:t>
      </w:r>
      <w:r>
        <w:fldChar w:fldCharType="end"/>
      </w:r>
    </w:p>
    <w:p w14:paraId="31094C49" w14:textId="102345E1" w:rsidR="0053516D" w:rsidRPr="0053516D" w:rsidRDefault="0053516D">
      <w:pPr>
        <w:pStyle w:val="TOC4"/>
        <w:rPr>
          <w:rFonts w:asciiTheme="minorHAnsi" w:eastAsiaTheme="minorEastAsia" w:hAnsiTheme="minorHAnsi" w:cstheme="minorBidi"/>
          <w:sz w:val="22"/>
          <w:szCs w:val="22"/>
          <w:lang w:val="en-US" w:eastAsia="de-DE"/>
        </w:rPr>
      </w:pPr>
      <w:r>
        <w:t>4.6.2.2</w:t>
      </w:r>
      <w:r w:rsidRPr="0053516D">
        <w:rPr>
          <w:rFonts w:asciiTheme="minorHAnsi" w:eastAsiaTheme="minorEastAsia" w:hAnsiTheme="minorHAnsi" w:cstheme="minorBidi"/>
          <w:sz w:val="22"/>
          <w:szCs w:val="22"/>
          <w:lang w:val="en-US" w:eastAsia="de-DE"/>
        </w:rPr>
        <w:tab/>
      </w:r>
      <w:r>
        <w:t>Definition</w:t>
      </w:r>
      <w:r>
        <w:tab/>
      </w:r>
      <w:r>
        <w:fldChar w:fldCharType="begin"/>
      </w:r>
      <w:r>
        <w:instrText xml:space="preserve"> PAGEREF _Toc33041963 \h </w:instrText>
      </w:r>
      <w:r>
        <w:fldChar w:fldCharType="separate"/>
      </w:r>
      <w:r>
        <w:t>34</w:t>
      </w:r>
      <w:r>
        <w:fldChar w:fldCharType="end"/>
      </w:r>
    </w:p>
    <w:p w14:paraId="4CC066F5" w14:textId="3529E23F" w:rsidR="0053516D" w:rsidRPr="0053516D" w:rsidRDefault="0053516D">
      <w:pPr>
        <w:pStyle w:val="TOC4"/>
        <w:rPr>
          <w:rFonts w:asciiTheme="minorHAnsi" w:eastAsiaTheme="minorEastAsia" w:hAnsiTheme="minorHAnsi" w:cstheme="minorBidi"/>
          <w:sz w:val="22"/>
          <w:szCs w:val="22"/>
          <w:lang w:val="en-US" w:eastAsia="de-DE"/>
        </w:rPr>
      </w:pPr>
      <w:r>
        <w:t>4.6.2.3</w:t>
      </w:r>
      <w:r w:rsidRPr="0053516D">
        <w:rPr>
          <w:rFonts w:asciiTheme="minorHAnsi" w:eastAsiaTheme="minorEastAsia" w:hAnsiTheme="minorHAnsi" w:cstheme="minorBidi"/>
          <w:sz w:val="22"/>
          <w:szCs w:val="22"/>
          <w:lang w:val="en-US" w:eastAsia="de-DE"/>
        </w:rPr>
        <w:tab/>
      </w:r>
      <w:r>
        <w:t>Production and Capturing Systems</w:t>
      </w:r>
      <w:r>
        <w:tab/>
      </w:r>
      <w:r>
        <w:fldChar w:fldCharType="begin"/>
      </w:r>
      <w:r>
        <w:instrText xml:space="preserve"> PAGEREF _Toc33041964 \h </w:instrText>
      </w:r>
      <w:r>
        <w:fldChar w:fldCharType="separate"/>
      </w:r>
      <w:r>
        <w:t>35</w:t>
      </w:r>
      <w:r>
        <w:fldChar w:fldCharType="end"/>
      </w:r>
    </w:p>
    <w:p w14:paraId="0C3AA810" w14:textId="7A88D7CE" w:rsidR="0053516D" w:rsidRPr="0053516D" w:rsidRDefault="0053516D">
      <w:pPr>
        <w:pStyle w:val="TOC4"/>
        <w:rPr>
          <w:rFonts w:asciiTheme="minorHAnsi" w:eastAsiaTheme="minorEastAsia" w:hAnsiTheme="minorHAnsi" w:cstheme="minorBidi"/>
          <w:sz w:val="22"/>
          <w:szCs w:val="22"/>
          <w:lang w:val="en-US" w:eastAsia="de-DE"/>
        </w:rPr>
      </w:pPr>
      <w:r>
        <w:t>4.6.2.4</w:t>
      </w:r>
      <w:r w:rsidRPr="0053516D">
        <w:rPr>
          <w:rFonts w:asciiTheme="minorHAnsi" w:eastAsiaTheme="minorEastAsia" w:hAnsiTheme="minorHAnsi" w:cstheme="minorBidi"/>
          <w:sz w:val="22"/>
          <w:szCs w:val="22"/>
          <w:lang w:val="en-US" w:eastAsia="de-DE"/>
        </w:rPr>
        <w:tab/>
      </w:r>
      <w:r>
        <w:t>Rendering</w:t>
      </w:r>
      <w:r>
        <w:tab/>
      </w:r>
      <w:r>
        <w:fldChar w:fldCharType="begin"/>
      </w:r>
      <w:r>
        <w:instrText xml:space="preserve"> PAGEREF _Toc33041965 \h </w:instrText>
      </w:r>
      <w:r>
        <w:fldChar w:fldCharType="separate"/>
      </w:r>
      <w:r>
        <w:t>35</w:t>
      </w:r>
      <w:r>
        <w:fldChar w:fldCharType="end"/>
      </w:r>
    </w:p>
    <w:p w14:paraId="414E263C" w14:textId="58FCAA10" w:rsidR="0053516D" w:rsidRPr="0053516D" w:rsidRDefault="0053516D">
      <w:pPr>
        <w:pStyle w:val="TOC4"/>
        <w:rPr>
          <w:rFonts w:asciiTheme="minorHAnsi" w:eastAsiaTheme="minorEastAsia" w:hAnsiTheme="minorHAnsi" w:cstheme="minorBidi"/>
          <w:sz w:val="22"/>
          <w:szCs w:val="22"/>
          <w:lang w:val="en-US" w:eastAsia="de-DE"/>
        </w:rPr>
      </w:pPr>
      <w:r>
        <w:t>4.6.2.5</w:t>
      </w:r>
      <w:r w:rsidRPr="0053516D">
        <w:rPr>
          <w:rFonts w:asciiTheme="minorHAnsi" w:eastAsiaTheme="minorEastAsia" w:hAnsiTheme="minorHAnsi" w:cstheme="minorBidi"/>
          <w:sz w:val="22"/>
          <w:szCs w:val="22"/>
          <w:lang w:val="en-US" w:eastAsia="de-DE"/>
        </w:rPr>
        <w:tab/>
      </w:r>
      <w:r>
        <w:t>Compression, Storage and Data Formats</w:t>
      </w:r>
      <w:r>
        <w:tab/>
      </w:r>
      <w:r>
        <w:fldChar w:fldCharType="begin"/>
      </w:r>
      <w:r>
        <w:instrText xml:space="preserve"> PAGEREF _Toc33041966 \h </w:instrText>
      </w:r>
      <w:r>
        <w:fldChar w:fldCharType="separate"/>
      </w:r>
      <w:r>
        <w:t>35</w:t>
      </w:r>
      <w:r>
        <w:fldChar w:fldCharType="end"/>
      </w:r>
    </w:p>
    <w:p w14:paraId="6E1D9D04" w14:textId="09ED8DE9" w:rsidR="0053516D" w:rsidRPr="0053516D" w:rsidRDefault="0053516D">
      <w:pPr>
        <w:pStyle w:val="TOC4"/>
        <w:rPr>
          <w:rFonts w:asciiTheme="minorHAnsi" w:eastAsiaTheme="minorEastAsia" w:hAnsiTheme="minorHAnsi" w:cstheme="minorBidi"/>
          <w:sz w:val="22"/>
          <w:szCs w:val="22"/>
          <w:lang w:val="en-US" w:eastAsia="de-DE"/>
        </w:rPr>
      </w:pPr>
      <w:r>
        <w:t>4.6.2.6</w:t>
      </w:r>
      <w:r w:rsidRPr="0053516D">
        <w:rPr>
          <w:rFonts w:asciiTheme="minorHAnsi" w:eastAsiaTheme="minorEastAsia" w:hAnsiTheme="minorHAnsi" w:cstheme="minorBidi"/>
          <w:sz w:val="22"/>
          <w:szCs w:val="22"/>
          <w:lang w:val="en-US" w:eastAsia="de-DE"/>
        </w:rPr>
        <w:tab/>
      </w:r>
      <w:r>
        <w:t>Quality and Bitrate considerations</w:t>
      </w:r>
      <w:r>
        <w:tab/>
      </w:r>
      <w:r>
        <w:fldChar w:fldCharType="begin"/>
      </w:r>
      <w:r>
        <w:instrText xml:space="preserve"> PAGEREF _Toc33041967 \h </w:instrText>
      </w:r>
      <w:r>
        <w:fldChar w:fldCharType="separate"/>
      </w:r>
      <w:r>
        <w:t>36</w:t>
      </w:r>
      <w:r>
        <w:fldChar w:fldCharType="end"/>
      </w:r>
    </w:p>
    <w:p w14:paraId="011D9EC3" w14:textId="06619D2E" w:rsidR="0053516D" w:rsidRPr="0053516D" w:rsidRDefault="0053516D">
      <w:pPr>
        <w:pStyle w:val="TOC4"/>
        <w:rPr>
          <w:rFonts w:asciiTheme="minorHAnsi" w:eastAsiaTheme="minorEastAsia" w:hAnsiTheme="minorHAnsi" w:cstheme="minorBidi"/>
          <w:sz w:val="22"/>
          <w:szCs w:val="22"/>
          <w:lang w:val="en-US" w:eastAsia="de-DE"/>
        </w:rPr>
      </w:pPr>
      <w:r>
        <w:t>4.6.2.7</w:t>
      </w:r>
      <w:r w:rsidRPr="0053516D">
        <w:rPr>
          <w:rFonts w:asciiTheme="minorHAnsi" w:eastAsiaTheme="minorEastAsia" w:hAnsiTheme="minorHAnsi" w:cstheme="minorBidi"/>
          <w:sz w:val="22"/>
          <w:szCs w:val="22"/>
          <w:lang w:val="en-US" w:eastAsia="de-DE"/>
        </w:rPr>
        <w:tab/>
      </w:r>
      <w:r>
        <w:t>Applications</w:t>
      </w:r>
      <w:r>
        <w:tab/>
      </w:r>
      <w:r>
        <w:fldChar w:fldCharType="begin"/>
      </w:r>
      <w:r>
        <w:instrText xml:space="preserve"> PAGEREF _Toc33041968 \h </w:instrText>
      </w:r>
      <w:r>
        <w:fldChar w:fldCharType="separate"/>
      </w:r>
      <w:r>
        <w:t>36</w:t>
      </w:r>
      <w:r>
        <w:fldChar w:fldCharType="end"/>
      </w:r>
    </w:p>
    <w:p w14:paraId="68605F80" w14:textId="31412521" w:rsidR="0053516D" w:rsidRPr="0053516D" w:rsidRDefault="0053516D">
      <w:pPr>
        <w:pStyle w:val="TOC3"/>
        <w:rPr>
          <w:rFonts w:asciiTheme="minorHAnsi" w:eastAsiaTheme="minorEastAsia" w:hAnsiTheme="minorHAnsi" w:cstheme="minorBidi"/>
          <w:sz w:val="22"/>
          <w:szCs w:val="22"/>
          <w:lang w:val="en-US" w:eastAsia="de-DE"/>
        </w:rPr>
      </w:pPr>
      <w:r>
        <w:t>4.6.3</w:t>
      </w:r>
      <w:r w:rsidRPr="0053516D">
        <w:rPr>
          <w:rFonts w:asciiTheme="minorHAnsi" w:eastAsiaTheme="minorEastAsia" w:hAnsiTheme="minorHAnsi" w:cstheme="minorBidi"/>
          <w:sz w:val="22"/>
          <w:szCs w:val="22"/>
          <w:lang w:val="en-US" w:eastAsia="de-DE"/>
        </w:rPr>
        <w:tab/>
      </w:r>
      <w:r>
        <w:t>3D Meshes</w:t>
      </w:r>
      <w:r>
        <w:tab/>
      </w:r>
      <w:r>
        <w:fldChar w:fldCharType="begin"/>
      </w:r>
      <w:r>
        <w:instrText xml:space="preserve"> PAGEREF _Toc33041969 \h </w:instrText>
      </w:r>
      <w:r>
        <w:fldChar w:fldCharType="separate"/>
      </w:r>
      <w:r>
        <w:t>36</w:t>
      </w:r>
      <w:r>
        <w:fldChar w:fldCharType="end"/>
      </w:r>
    </w:p>
    <w:p w14:paraId="543CA856" w14:textId="47B5EE18" w:rsidR="0053516D" w:rsidRPr="0053516D" w:rsidRDefault="0053516D">
      <w:pPr>
        <w:pStyle w:val="TOC4"/>
        <w:rPr>
          <w:rFonts w:asciiTheme="minorHAnsi" w:eastAsiaTheme="minorEastAsia" w:hAnsiTheme="minorHAnsi" w:cstheme="minorBidi"/>
          <w:sz w:val="22"/>
          <w:szCs w:val="22"/>
          <w:lang w:val="en-US" w:eastAsia="de-DE"/>
        </w:rPr>
      </w:pPr>
      <w:r>
        <w:t>4.6.3.1</w:t>
      </w:r>
      <w:r w:rsidRPr="0053516D">
        <w:rPr>
          <w:rFonts w:asciiTheme="minorHAnsi" w:eastAsiaTheme="minorEastAsia" w:hAnsiTheme="minorHAnsi" w:cstheme="minorBidi"/>
          <w:sz w:val="22"/>
          <w:szCs w:val="22"/>
          <w:lang w:val="en-US" w:eastAsia="de-DE"/>
        </w:rPr>
        <w:tab/>
      </w:r>
      <w:r>
        <w:t>Introduction</w:t>
      </w:r>
      <w:r>
        <w:tab/>
      </w:r>
      <w:r>
        <w:fldChar w:fldCharType="begin"/>
      </w:r>
      <w:r>
        <w:instrText xml:space="preserve"> PAGEREF _Toc33041970 \h </w:instrText>
      </w:r>
      <w:r>
        <w:fldChar w:fldCharType="separate"/>
      </w:r>
      <w:r>
        <w:t>36</w:t>
      </w:r>
      <w:r>
        <w:fldChar w:fldCharType="end"/>
      </w:r>
    </w:p>
    <w:p w14:paraId="3612D3B1" w14:textId="34CAF4B5" w:rsidR="0053516D" w:rsidRPr="0053516D" w:rsidRDefault="0053516D">
      <w:pPr>
        <w:pStyle w:val="TOC4"/>
        <w:rPr>
          <w:rFonts w:asciiTheme="minorHAnsi" w:eastAsiaTheme="minorEastAsia" w:hAnsiTheme="minorHAnsi" w:cstheme="minorBidi"/>
          <w:sz w:val="22"/>
          <w:szCs w:val="22"/>
          <w:lang w:val="en-US" w:eastAsia="de-DE"/>
        </w:rPr>
      </w:pPr>
      <w:r>
        <w:t>4.6.3.2</w:t>
      </w:r>
      <w:r w:rsidRPr="0053516D">
        <w:rPr>
          <w:rFonts w:asciiTheme="minorHAnsi" w:eastAsiaTheme="minorEastAsia" w:hAnsiTheme="minorHAnsi" w:cstheme="minorBidi"/>
          <w:sz w:val="22"/>
          <w:szCs w:val="22"/>
          <w:lang w:val="en-US" w:eastAsia="de-DE"/>
        </w:rPr>
        <w:tab/>
      </w:r>
      <w:r>
        <w:t>Definition</w:t>
      </w:r>
      <w:r>
        <w:tab/>
      </w:r>
      <w:r>
        <w:fldChar w:fldCharType="begin"/>
      </w:r>
      <w:r>
        <w:instrText xml:space="preserve"> PAGEREF _Toc33041971 \h </w:instrText>
      </w:r>
      <w:r>
        <w:fldChar w:fldCharType="separate"/>
      </w:r>
      <w:r>
        <w:t>36</w:t>
      </w:r>
      <w:r>
        <w:fldChar w:fldCharType="end"/>
      </w:r>
    </w:p>
    <w:p w14:paraId="0B500F16" w14:textId="78F422FA" w:rsidR="0053516D" w:rsidRPr="0053516D" w:rsidRDefault="0053516D">
      <w:pPr>
        <w:pStyle w:val="TOC4"/>
        <w:rPr>
          <w:rFonts w:asciiTheme="minorHAnsi" w:eastAsiaTheme="minorEastAsia" w:hAnsiTheme="minorHAnsi" w:cstheme="minorBidi"/>
          <w:sz w:val="22"/>
          <w:szCs w:val="22"/>
          <w:lang w:val="en-US" w:eastAsia="de-DE"/>
        </w:rPr>
      </w:pPr>
      <w:r>
        <w:t>4.6.3.3</w:t>
      </w:r>
      <w:r w:rsidRPr="0053516D">
        <w:rPr>
          <w:rFonts w:asciiTheme="minorHAnsi" w:eastAsiaTheme="minorEastAsia" w:hAnsiTheme="minorHAnsi" w:cstheme="minorBidi"/>
          <w:sz w:val="22"/>
          <w:szCs w:val="22"/>
          <w:lang w:val="en-US" w:eastAsia="de-DE"/>
        </w:rPr>
        <w:tab/>
      </w:r>
      <w:r>
        <w:t>Production and Capturing Systems</w:t>
      </w:r>
      <w:r>
        <w:tab/>
      </w:r>
      <w:r>
        <w:fldChar w:fldCharType="begin"/>
      </w:r>
      <w:r>
        <w:instrText xml:space="preserve"> PAGEREF _Toc33041972 \h </w:instrText>
      </w:r>
      <w:r>
        <w:fldChar w:fldCharType="separate"/>
      </w:r>
      <w:r>
        <w:t>37</w:t>
      </w:r>
      <w:r>
        <w:fldChar w:fldCharType="end"/>
      </w:r>
    </w:p>
    <w:p w14:paraId="195F740B" w14:textId="57B1CC3C" w:rsidR="0053516D" w:rsidRPr="0053516D" w:rsidRDefault="0053516D">
      <w:pPr>
        <w:pStyle w:val="TOC4"/>
        <w:rPr>
          <w:rFonts w:asciiTheme="minorHAnsi" w:eastAsiaTheme="minorEastAsia" w:hAnsiTheme="minorHAnsi" w:cstheme="minorBidi"/>
          <w:sz w:val="22"/>
          <w:szCs w:val="22"/>
          <w:lang w:val="en-US" w:eastAsia="de-DE"/>
        </w:rPr>
      </w:pPr>
      <w:r>
        <w:t>4.6.3.4</w:t>
      </w:r>
      <w:r w:rsidRPr="0053516D">
        <w:rPr>
          <w:rFonts w:asciiTheme="minorHAnsi" w:eastAsiaTheme="minorEastAsia" w:hAnsiTheme="minorHAnsi" w:cstheme="minorBidi"/>
          <w:sz w:val="22"/>
          <w:szCs w:val="22"/>
          <w:lang w:val="en-US" w:eastAsia="de-DE"/>
        </w:rPr>
        <w:tab/>
      </w:r>
      <w:r>
        <w:t>Rendering</w:t>
      </w:r>
      <w:r>
        <w:tab/>
      </w:r>
      <w:r>
        <w:fldChar w:fldCharType="begin"/>
      </w:r>
      <w:r>
        <w:instrText xml:space="preserve"> PAGEREF _Toc33041973 \h </w:instrText>
      </w:r>
      <w:r>
        <w:fldChar w:fldCharType="separate"/>
      </w:r>
      <w:r>
        <w:t>37</w:t>
      </w:r>
      <w:r>
        <w:fldChar w:fldCharType="end"/>
      </w:r>
    </w:p>
    <w:p w14:paraId="7DF3948C" w14:textId="73753CBD" w:rsidR="0053516D" w:rsidRPr="0053516D" w:rsidRDefault="0053516D">
      <w:pPr>
        <w:pStyle w:val="TOC4"/>
        <w:rPr>
          <w:rFonts w:asciiTheme="minorHAnsi" w:eastAsiaTheme="minorEastAsia" w:hAnsiTheme="minorHAnsi" w:cstheme="minorBidi"/>
          <w:sz w:val="22"/>
          <w:szCs w:val="22"/>
          <w:lang w:val="en-US" w:eastAsia="de-DE"/>
        </w:rPr>
      </w:pPr>
      <w:r>
        <w:t>4.6.3.5</w:t>
      </w:r>
      <w:r w:rsidRPr="0053516D">
        <w:rPr>
          <w:rFonts w:asciiTheme="minorHAnsi" w:eastAsiaTheme="minorEastAsia" w:hAnsiTheme="minorHAnsi" w:cstheme="minorBidi"/>
          <w:sz w:val="22"/>
          <w:szCs w:val="22"/>
          <w:lang w:val="en-US" w:eastAsia="de-DE"/>
        </w:rPr>
        <w:tab/>
      </w:r>
      <w:r>
        <w:t>Storage and Data Formats</w:t>
      </w:r>
      <w:r>
        <w:tab/>
      </w:r>
      <w:r>
        <w:fldChar w:fldCharType="begin"/>
      </w:r>
      <w:r>
        <w:instrText xml:space="preserve"> PAGEREF _Toc33041974 \h </w:instrText>
      </w:r>
      <w:r>
        <w:fldChar w:fldCharType="separate"/>
      </w:r>
      <w:r>
        <w:t>37</w:t>
      </w:r>
      <w:r>
        <w:fldChar w:fldCharType="end"/>
      </w:r>
    </w:p>
    <w:p w14:paraId="0496B4CD" w14:textId="2D78C1CB" w:rsidR="0053516D" w:rsidRPr="0053516D" w:rsidRDefault="0053516D">
      <w:pPr>
        <w:pStyle w:val="TOC5"/>
        <w:rPr>
          <w:rFonts w:asciiTheme="minorHAnsi" w:eastAsiaTheme="minorEastAsia" w:hAnsiTheme="minorHAnsi" w:cstheme="minorBidi"/>
          <w:sz w:val="22"/>
          <w:szCs w:val="22"/>
          <w:lang w:val="en-US" w:eastAsia="de-DE"/>
        </w:rPr>
      </w:pPr>
      <w:r>
        <w:t>4.6.3.5.1</w:t>
      </w:r>
      <w:r w:rsidRPr="0053516D">
        <w:rPr>
          <w:rFonts w:asciiTheme="minorHAnsi" w:eastAsiaTheme="minorEastAsia" w:hAnsiTheme="minorHAnsi" w:cstheme="minorBidi"/>
          <w:sz w:val="22"/>
          <w:szCs w:val="22"/>
          <w:lang w:val="en-US" w:eastAsia="de-DE"/>
        </w:rPr>
        <w:tab/>
      </w:r>
      <w:r>
        <w:t>Introduction</w:t>
      </w:r>
      <w:r>
        <w:tab/>
      </w:r>
      <w:r>
        <w:fldChar w:fldCharType="begin"/>
      </w:r>
      <w:r>
        <w:instrText xml:space="preserve"> PAGEREF _Toc33041975 \h </w:instrText>
      </w:r>
      <w:r>
        <w:fldChar w:fldCharType="separate"/>
      </w:r>
      <w:r>
        <w:t>37</w:t>
      </w:r>
      <w:r>
        <w:fldChar w:fldCharType="end"/>
      </w:r>
    </w:p>
    <w:p w14:paraId="24A2CC5B" w14:textId="74D8E70F" w:rsidR="0053516D" w:rsidRPr="0053516D" w:rsidRDefault="0053516D">
      <w:pPr>
        <w:pStyle w:val="TOC5"/>
        <w:rPr>
          <w:rFonts w:asciiTheme="minorHAnsi" w:eastAsiaTheme="minorEastAsia" w:hAnsiTheme="minorHAnsi" w:cstheme="minorBidi"/>
          <w:sz w:val="22"/>
          <w:szCs w:val="22"/>
          <w:lang w:val="en-US" w:eastAsia="de-DE"/>
        </w:rPr>
      </w:pPr>
      <w:r>
        <w:t>4.6.3.5.2</w:t>
      </w:r>
      <w:r w:rsidRPr="0053516D">
        <w:rPr>
          <w:rFonts w:asciiTheme="minorHAnsi" w:eastAsiaTheme="minorEastAsia" w:hAnsiTheme="minorHAnsi" w:cstheme="minorBidi"/>
          <w:sz w:val="22"/>
          <w:szCs w:val="22"/>
          <w:lang w:val="en-US" w:eastAsia="de-DE"/>
        </w:rPr>
        <w:tab/>
      </w:r>
      <w:r>
        <w:t>PoLYgon (PLY) File Format</w:t>
      </w:r>
      <w:r>
        <w:tab/>
      </w:r>
      <w:r>
        <w:fldChar w:fldCharType="begin"/>
      </w:r>
      <w:r>
        <w:instrText xml:space="preserve"> PAGEREF _Toc33041976 \h </w:instrText>
      </w:r>
      <w:r>
        <w:fldChar w:fldCharType="separate"/>
      </w:r>
      <w:r>
        <w:t>37</w:t>
      </w:r>
      <w:r>
        <w:fldChar w:fldCharType="end"/>
      </w:r>
    </w:p>
    <w:p w14:paraId="14867529" w14:textId="0633ADED" w:rsidR="0053516D" w:rsidRPr="0053516D" w:rsidRDefault="0053516D">
      <w:pPr>
        <w:pStyle w:val="TOC5"/>
        <w:rPr>
          <w:rFonts w:asciiTheme="minorHAnsi" w:eastAsiaTheme="minorEastAsia" w:hAnsiTheme="minorHAnsi" w:cstheme="minorBidi"/>
          <w:sz w:val="22"/>
          <w:szCs w:val="22"/>
          <w:lang w:val="en-US" w:eastAsia="de-DE"/>
        </w:rPr>
      </w:pPr>
      <w:r>
        <w:t>4.6.3.6</w:t>
      </w:r>
      <w:r w:rsidRPr="0053516D">
        <w:rPr>
          <w:rFonts w:asciiTheme="minorHAnsi" w:eastAsiaTheme="minorEastAsia" w:hAnsiTheme="minorHAnsi" w:cstheme="minorBidi"/>
          <w:sz w:val="22"/>
          <w:szCs w:val="22"/>
          <w:lang w:val="en-US" w:eastAsia="de-DE"/>
        </w:rPr>
        <w:tab/>
      </w:r>
      <w:r>
        <w:t>Texture Formats</w:t>
      </w:r>
      <w:r>
        <w:tab/>
      </w:r>
      <w:r>
        <w:fldChar w:fldCharType="begin"/>
      </w:r>
      <w:r>
        <w:instrText xml:space="preserve"> PAGEREF _Toc33041977 \h </w:instrText>
      </w:r>
      <w:r>
        <w:fldChar w:fldCharType="separate"/>
      </w:r>
      <w:r>
        <w:t>38</w:t>
      </w:r>
      <w:r>
        <w:fldChar w:fldCharType="end"/>
      </w:r>
    </w:p>
    <w:p w14:paraId="05495EEB" w14:textId="3475FB5B" w:rsidR="0053516D" w:rsidRPr="0053516D" w:rsidRDefault="0053516D">
      <w:pPr>
        <w:pStyle w:val="TOC4"/>
        <w:rPr>
          <w:rFonts w:asciiTheme="minorHAnsi" w:eastAsiaTheme="minorEastAsia" w:hAnsiTheme="minorHAnsi" w:cstheme="minorBidi"/>
          <w:sz w:val="22"/>
          <w:szCs w:val="22"/>
          <w:lang w:val="en-US" w:eastAsia="de-DE"/>
        </w:rPr>
      </w:pPr>
      <w:r>
        <w:t>4.6.3.8</w:t>
      </w:r>
      <w:r w:rsidRPr="0053516D">
        <w:rPr>
          <w:rFonts w:asciiTheme="minorHAnsi" w:eastAsiaTheme="minorEastAsia" w:hAnsiTheme="minorHAnsi" w:cstheme="minorBidi"/>
          <w:sz w:val="22"/>
          <w:szCs w:val="22"/>
          <w:lang w:val="en-US" w:eastAsia="de-DE"/>
        </w:rPr>
        <w:tab/>
      </w:r>
      <w:r>
        <w:t>Bitrate and Quality Considerations</w:t>
      </w:r>
      <w:r>
        <w:tab/>
      </w:r>
      <w:r>
        <w:fldChar w:fldCharType="begin"/>
      </w:r>
      <w:r>
        <w:instrText xml:space="preserve"> PAGEREF _Toc33041978 \h </w:instrText>
      </w:r>
      <w:r>
        <w:fldChar w:fldCharType="separate"/>
      </w:r>
      <w:r>
        <w:t>38</w:t>
      </w:r>
      <w:r>
        <w:fldChar w:fldCharType="end"/>
      </w:r>
    </w:p>
    <w:p w14:paraId="6ACB199C" w14:textId="31B6A9BA" w:rsidR="0053516D" w:rsidRDefault="0053516D">
      <w:pPr>
        <w:pStyle w:val="TOC4"/>
        <w:rPr>
          <w:rFonts w:asciiTheme="minorHAnsi" w:eastAsiaTheme="minorEastAsia" w:hAnsiTheme="minorHAnsi" w:cstheme="minorBidi"/>
          <w:sz w:val="22"/>
          <w:szCs w:val="22"/>
          <w:lang w:val="de-DE" w:eastAsia="de-DE"/>
        </w:rPr>
      </w:pPr>
      <w:r>
        <w:t>4.6.3.7</w:t>
      </w:r>
      <w:r>
        <w:rPr>
          <w:rFonts w:asciiTheme="minorHAnsi" w:eastAsiaTheme="minorEastAsia" w:hAnsiTheme="minorHAnsi" w:cstheme="minorBidi"/>
          <w:sz w:val="22"/>
          <w:szCs w:val="22"/>
          <w:lang w:val="de-DE" w:eastAsia="de-DE"/>
        </w:rPr>
        <w:tab/>
      </w:r>
      <w:r>
        <w:t>Applications</w:t>
      </w:r>
      <w:r>
        <w:tab/>
      </w:r>
      <w:r>
        <w:fldChar w:fldCharType="begin"/>
      </w:r>
      <w:r>
        <w:instrText xml:space="preserve"> PAGEREF _Toc33041979 \h </w:instrText>
      </w:r>
      <w:r>
        <w:fldChar w:fldCharType="separate"/>
      </w:r>
      <w:r>
        <w:t>39</w:t>
      </w:r>
      <w:r>
        <w:fldChar w:fldCharType="end"/>
      </w:r>
    </w:p>
    <w:p w14:paraId="0CA27760" w14:textId="03ED5D61" w:rsidR="0053516D" w:rsidRDefault="0053516D">
      <w:pPr>
        <w:pStyle w:val="TOC3"/>
        <w:rPr>
          <w:rFonts w:asciiTheme="minorHAnsi" w:eastAsiaTheme="minorEastAsia" w:hAnsiTheme="minorHAnsi" w:cstheme="minorBidi"/>
          <w:sz w:val="22"/>
          <w:szCs w:val="22"/>
          <w:lang w:val="de-DE" w:eastAsia="de-DE"/>
        </w:rPr>
      </w:pPr>
      <w:r>
        <w:t>4.6.4</w:t>
      </w:r>
      <w:r>
        <w:rPr>
          <w:rFonts w:asciiTheme="minorHAnsi" w:eastAsiaTheme="minorEastAsia" w:hAnsiTheme="minorHAnsi" w:cstheme="minorBidi"/>
          <w:sz w:val="22"/>
          <w:szCs w:val="22"/>
          <w:lang w:val="de-DE" w:eastAsia="de-DE"/>
        </w:rPr>
        <w:tab/>
      </w:r>
      <w:r>
        <w:t>Point Clouds</w:t>
      </w:r>
      <w:r>
        <w:tab/>
      </w:r>
      <w:r>
        <w:fldChar w:fldCharType="begin"/>
      </w:r>
      <w:r>
        <w:instrText xml:space="preserve"> PAGEREF _Toc33041980 \h </w:instrText>
      </w:r>
      <w:r>
        <w:fldChar w:fldCharType="separate"/>
      </w:r>
      <w:r>
        <w:t>39</w:t>
      </w:r>
      <w:r>
        <w:fldChar w:fldCharType="end"/>
      </w:r>
    </w:p>
    <w:p w14:paraId="4FCA6189" w14:textId="2CD450B9" w:rsidR="0053516D" w:rsidRDefault="0053516D">
      <w:pPr>
        <w:pStyle w:val="TOC3"/>
        <w:rPr>
          <w:rFonts w:asciiTheme="minorHAnsi" w:eastAsiaTheme="minorEastAsia" w:hAnsiTheme="minorHAnsi" w:cstheme="minorBidi"/>
          <w:sz w:val="22"/>
          <w:szCs w:val="22"/>
          <w:lang w:val="de-DE" w:eastAsia="de-DE"/>
        </w:rPr>
      </w:pPr>
      <w:r>
        <w:t>4.6.5</w:t>
      </w:r>
      <w:r>
        <w:rPr>
          <w:rFonts w:asciiTheme="minorHAnsi" w:eastAsiaTheme="minorEastAsia" w:hAnsiTheme="minorHAnsi" w:cstheme="minorBidi"/>
          <w:sz w:val="22"/>
          <w:szCs w:val="22"/>
          <w:lang w:val="de-DE" w:eastAsia="de-DE"/>
        </w:rPr>
        <w:tab/>
      </w:r>
      <w:r>
        <w:t>Light Fields</w:t>
      </w:r>
      <w:r>
        <w:tab/>
      </w:r>
      <w:r>
        <w:fldChar w:fldCharType="begin"/>
      </w:r>
      <w:r>
        <w:instrText xml:space="preserve"> PAGEREF _Toc33041981 \h </w:instrText>
      </w:r>
      <w:r>
        <w:fldChar w:fldCharType="separate"/>
      </w:r>
      <w:r>
        <w:t>39</w:t>
      </w:r>
      <w:r>
        <w:fldChar w:fldCharType="end"/>
      </w:r>
    </w:p>
    <w:p w14:paraId="220C9F6F" w14:textId="675E9D06" w:rsidR="0053516D" w:rsidRDefault="0053516D">
      <w:pPr>
        <w:pStyle w:val="TOC3"/>
        <w:rPr>
          <w:rFonts w:asciiTheme="minorHAnsi" w:eastAsiaTheme="minorEastAsia" w:hAnsiTheme="minorHAnsi" w:cstheme="minorBidi"/>
          <w:sz w:val="22"/>
          <w:szCs w:val="22"/>
          <w:lang w:val="de-DE" w:eastAsia="de-DE"/>
        </w:rPr>
      </w:pPr>
      <w:r>
        <w:t>4.6.6</w:t>
      </w:r>
      <w:r>
        <w:rPr>
          <w:rFonts w:asciiTheme="minorHAnsi" w:eastAsiaTheme="minorEastAsia" w:hAnsiTheme="minorHAnsi" w:cstheme="minorBidi"/>
          <w:sz w:val="22"/>
          <w:szCs w:val="22"/>
          <w:lang w:val="de-DE" w:eastAsia="de-DE"/>
        </w:rPr>
        <w:tab/>
      </w:r>
      <w:r>
        <w:t>Scene Description</w:t>
      </w:r>
      <w:r>
        <w:tab/>
      </w:r>
      <w:r>
        <w:fldChar w:fldCharType="begin"/>
      </w:r>
      <w:r>
        <w:instrText xml:space="preserve"> PAGEREF _Toc33041982 \h </w:instrText>
      </w:r>
      <w:r>
        <w:fldChar w:fldCharType="separate"/>
      </w:r>
      <w:r>
        <w:t>39</w:t>
      </w:r>
      <w:r>
        <w:fldChar w:fldCharType="end"/>
      </w:r>
    </w:p>
    <w:p w14:paraId="594D36EB" w14:textId="123F7472" w:rsidR="0053516D" w:rsidRDefault="0053516D">
      <w:pPr>
        <w:pStyle w:val="TOC3"/>
        <w:rPr>
          <w:rFonts w:asciiTheme="minorHAnsi" w:eastAsiaTheme="minorEastAsia" w:hAnsiTheme="minorHAnsi" w:cstheme="minorBidi"/>
          <w:sz w:val="22"/>
          <w:szCs w:val="22"/>
          <w:lang w:val="de-DE" w:eastAsia="de-DE"/>
        </w:rPr>
      </w:pPr>
      <w:r>
        <w:t xml:space="preserve">4.6.7 </w:t>
      </w:r>
      <w:r>
        <w:rPr>
          <w:rFonts w:asciiTheme="minorHAnsi" w:eastAsiaTheme="minorEastAsia" w:hAnsiTheme="minorHAnsi" w:cstheme="minorBidi"/>
          <w:sz w:val="22"/>
          <w:szCs w:val="22"/>
          <w:lang w:val="de-DE" w:eastAsia="de-DE"/>
        </w:rPr>
        <w:tab/>
      </w:r>
      <w:r>
        <w:t>Production and Capturing Systems for 3D Mesh and Point Clouds</w:t>
      </w:r>
      <w:r>
        <w:tab/>
      </w:r>
      <w:r>
        <w:fldChar w:fldCharType="begin"/>
      </w:r>
      <w:r>
        <w:instrText xml:space="preserve"> PAGEREF _Toc33041983 \h </w:instrText>
      </w:r>
      <w:r>
        <w:fldChar w:fldCharType="separate"/>
      </w:r>
      <w:r>
        <w:t>40</w:t>
      </w:r>
      <w:r>
        <w:fldChar w:fldCharType="end"/>
      </w:r>
    </w:p>
    <w:p w14:paraId="0240CE29" w14:textId="3CAC8AF7" w:rsidR="0053516D" w:rsidRDefault="0053516D">
      <w:pPr>
        <w:pStyle w:val="TOC4"/>
        <w:rPr>
          <w:rFonts w:asciiTheme="minorHAnsi" w:eastAsiaTheme="minorEastAsia" w:hAnsiTheme="minorHAnsi" w:cstheme="minorBidi"/>
          <w:sz w:val="22"/>
          <w:szCs w:val="22"/>
          <w:lang w:val="de-DE" w:eastAsia="de-DE"/>
        </w:rPr>
      </w:pPr>
      <w:r>
        <w:lastRenderedPageBreak/>
        <w:t>4.6.7.1</w:t>
      </w:r>
      <w:r>
        <w:rPr>
          <w:rFonts w:asciiTheme="minorHAnsi" w:eastAsiaTheme="minorEastAsia" w:hAnsiTheme="minorHAnsi" w:cstheme="minorBidi"/>
          <w:sz w:val="22"/>
          <w:szCs w:val="22"/>
          <w:lang w:val="de-DE" w:eastAsia="de-DE"/>
        </w:rPr>
        <w:tab/>
      </w:r>
      <w:r>
        <w:t>Overview</w:t>
      </w:r>
      <w:r>
        <w:tab/>
      </w:r>
      <w:r>
        <w:fldChar w:fldCharType="begin"/>
      </w:r>
      <w:r>
        <w:instrText xml:space="preserve"> PAGEREF _Toc33041984 \h </w:instrText>
      </w:r>
      <w:r>
        <w:fldChar w:fldCharType="separate"/>
      </w:r>
      <w:r>
        <w:t>40</w:t>
      </w:r>
      <w:r>
        <w:fldChar w:fldCharType="end"/>
      </w:r>
    </w:p>
    <w:p w14:paraId="0B31A6E2" w14:textId="67B902D9" w:rsidR="0053516D" w:rsidRDefault="0053516D">
      <w:pPr>
        <w:pStyle w:val="TOC2"/>
        <w:rPr>
          <w:rFonts w:asciiTheme="minorHAnsi" w:eastAsiaTheme="minorEastAsia" w:hAnsiTheme="minorHAnsi" w:cstheme="minorBidi"/>
          <w:sz w:val="22"/>
          <w:szCs w:val="22"/>
          <w:lang w:val="de-DE" w:eastAsia="de-DE"/>
        </w:rPr>
      </w:pPr>
      <w:r>
        <w:t>4.7</w:t>
      </w:r>
      <w:r>
        <w:rPr>
          <w:rFonts w:asciiTheme="minorHAnsi" w:eastAsiaTheme="minorEastAsia" w:hAnsiTheme="minorHAnsi" w:cstheme="minorBidi"/>
          <w:sz w:val="22"/>
          <w:szCs w:val="22"/>
          <w:lang w:val="de-DE" w:eastAsia="de-DE"/>
        </w:rPr>
        <w:tab/>
      </w:r>
      <w:r>
        <w:t>3D and XR Audio Formats</w:t>
      </w:r>
      <w:r>
        <w:tab/>
      </w:r>
      <w:r>
        <w:fldChar w:fldCharType="begin"/>
      </w:r>
      <w:r>
        <w:instrText xml:space="preserve"> PAGEREF _Toc33041985 \h </w:instrText>
      </w:r>
      <w:r>
        <w:fldChar w:fldCharType="separate"/>
      </w:r>
      <w:r>
        <w:t>42</w:t>
      </w:r>
      <w:r>
        <w:fldChar w:fldCharType="end"/>
      </w:r>
    </w:p>
    <w:p w14:paraId="0ADBD11F" w14:textId="3C479E98" w:rsidR="0053516D" w:rsidRDefault="0053516D">
      <w:pPr>
        <w:pStyle w:val="TOC2"/>
        <w:rPr>
          <w:rFonts w:asciiTheme="minorHAnsi" w:eastAsiaTheme="minorEastAsia" w:hAnsiTheme="minorHAnsi" w:cstheme="minorBidi"/>
          <w:sz w:val="22"/>
          <w:szCs w:val="22"/>
          <w:lang w:val="de-DE" w:eastAsia="de-DE"/>
        </w:rPr>
      </w:pPr>
      <w:r>
        <w:t xml:space="preserve">4.8 </w:t>
      </w:r>
      <w:r>
        <w:rPr>
          <w:rFonts w:asciiTheme="minorHAnsi" w:eastAsiaTheme="minorEastAsia" w:hAnsiTheme="minorHAnsi" w:cstheme="minorBidi"/>
          <w:sz w:val="22"/>
          <w:szCs w:val="22"/>
          <w:lang w:val="de-DE" w:eastAsia="de-DE"/>
        </w:rPr>
        <w:tab/>
      </w:r>
      <w:r>
        <w:t>Devices and Form Factors</w:t>
      </w:r>
      <w:r>
        <w:tab/>
      </w:r>
      <w:r>
        <w:fldChar w:fldCharType="begin"/>
      </w:r>
      <w:r>
        <w:instrText xml:space="preserve"> PAGEREF _Toc33041986 \h </w:instrText>
      </w:r>
      <w:r>
        <w:fldChar w:fldCharType="separate"/>
      </w:r>
      <w:r>
        <w:t>43</w:t>
      </w:r>
      <w:r>
        <w:fldChar w:fldCharType="end"/>
      </w:r>
    </w:p>
    <w:p w14:paraId="2DF25264" w14:textId="4C3F9EF8" w:rsidR="0053516D" w:rsidRDefault="0053516D">
      <w:pPr>
        <w:pStyle w:val="TOC3"/>
        <w:rPr>
          <w:rFonts w:asciiTheme="minorHAnsi" w:eastAsiaTheme="minorEastAsia" w:hAnsiTheme="minorHAnsi" w:cstheme="minorBidi"/>
          <w:sz w:val="22"/>
          <w:szCs w:val="22"/>
          <w:lang w:val="de-DE" w:eastAsia="de-DE"/>
        </w:rPr>
      </w:pPr>
      <w:r>
        <w:t>4.8.1</w:t>
      </w:r>
      <w:r>
        <w:rPr>
          <w:rFonts w:asciiTheme="minorHAnsi" w:eastAsiaTheme="minorEastAsia" w:hAnsiTheme="minorHAnsi" w:cstheme="minorBidi"/>
          <w:sz w:val="22"/>
          <w:szCs w:val="22"/>
          <w:lang w:val="de-DE" w:eastAsia="de-DE"/>
        </w:rPr>
        <w:tab/>
      </w:r>
      <w:r>
        <w:t>Device Types</w:t>
      </w:r>
      <w:r>
        <w:tab/>
      </w:r>
      <w:r>
        <w:fldChar w:fldCharType="begin"/>
      </w:r>
      <w:r>
        <w:instrText xml:space="preserve"> PAGEREF _Toc33041987 \h </w:instrText>
      </w:r>
      <w:r>
        <w:fldChar w:fldCharType="separate"/>
      </w:r>
      <w:r>
        <w:t>43</w:t>
      </w:r>
      <w:r>
        <w:fldChar w:fldCharType="end"/>
      </w:r>
    </w:p>
    <w:p w14:paraId="444FA37E" w14:textId="00168D0E" w:rsidR="0053516D" w:rsidRDefault="0053516D">
      <w:pPr>
        <w:pStyle w:val="TOC3"/>
        <w:rPr>
          <w:rFonts w:asciiTheme="minorHAnsi" w:eastAsiaTheme="minorEastAsia" w:hAnsiTheme="minorHAnsi" w:cstheme="minorBidi"/>
          <w:sz w:val="22"/>
          <w:szCs w:val="22"/>
          <w:lang w:val="de-DE" w:eastAsia="de-DE"/>
        </w:rPr>
      </w:pPr>
      <w:r>
        <w:t>4.8.2</w:t>
      </w:r>
      <w:r>
        <w:rPr>
          <w:rFonts w:asciiTheme="minorHAnsi" w:eastAsiaTheme="minorEastAsia" w:hAnsiTheme="minorHAnsi" w:cstheme="minorBidi"/>
          <w:sz w:val="22"/>
          <w:szCs w:val="22"/>
          <w:lang w:val="de-DE" w:eastAsia="de-DE"/>
        </w:rPr>
        <w:tab/>
      </w:r>
      <w:r>
        <w:t>Power Consumption</w:t>
      </w:r>
      <w:r>
        <w:tab/>
      </w:r>
      <w:r>
        <w:fldChar w:fldCharType="begin"/>
      </w:r>
      <w:r>
        <w:instrText xml:space="preserve"> PAGEREF _Toc33041988 \h </w:instrText>
      </w:r>
      <w:r>
        <w:fldChar w:fldCharType="separate"/>
      </w:r>
      <w:r>
        <w:t>46</w:t>
      </w:r>
      <w:r>
        <w:fldChar w:fldCharType="end"/>
      </w:r>
    </w:p>
    <w:p w14:paraId="3E3FF190" w14:textId="3EA87E41" w:rsidR="0053516D" w:rsidRDefault="0053516D">
      <w:pPr>
        <w:pStyle w:val="TOC2"/>
        <w:rPr>
          <w:rFonts w:asciiTheme="minorHAnsi" w:eastAsiaTheme="minorEastAsia" w:hAnsiTheme="minorHAnsi" w:cstheme="minorBidi"/>
          <w:sz w:val="22"/>
          <w:szCs w:val="22"/>
          <w:lang w:val="de-DE" w:eastAsia="de-DE"/>
        </w:rPr>
      </w:pPr>
      <w:r>
        <w:t>4.9</w:t>
      </w:r>
      <w:r>
        <w:rPr>
          <w:rFonts w:asciiTheme="minorHAnsi" w:eastAsiaTheme="minorEastAsia" w:hAnsiTheme="minorHAnsi" w:cstheme="minorBidi"/>
          <w:sz w:val="22"/>
          <w:szCs w:val="22"/>
          <w:lang w:val="de-DE" w:eastAsia="de-DE"/>
        </w:rPr>
        <w:tab/>
      </w:r>
      <w:r>
        <w:t>Ongoing Standardisation Work</w:t>
      </w:r>
      <w:r>
        <w:tab/>
      </w:r>
      <w:r>
        <w:fldChar w:fldCharType="begin"/>
      </w:r>
      <w:r>
        <w:instrText xml:space="preserve"> PAGEREF _Toc33041989 \h </w:instrText>
      </w:r>
      <w:r>
        <w:fldChar w:fldCharType="separate"/>
      </w:r>
      <w:r>
        <w:t>47</w:t>
      </w:r>
      <w:r>
        <w:fldChar w:fldCharType="end"/>
      </w:r>
    </w:p>
    <w:p w14:paraId="36230485" w14:textId="612ED7EF" w:rsidR="0053516D" w:rsidRDefault="0053516D">
      <w:pPr>
        <w:pStyle w:val="TOC3"/>
        <w:rPr>
          <w:rFonts w:asciiTheme="minorHAnsi" w:eastAsiaTheme="minorEastAsia" w:hAnsiTheme="minorHAnsi" w:cstheme="minorBidi"/>
          <w:sz w:val="22"/>
          <w:szCs w:val="22"/>
          <w:lang w:val="de-DE" w:eastAsia="de-DE"/>
        </w:rPr>
      </w:pPr>
      <w:r>
        <w:t>4.9.1</w:t>
      </w:r>
      <w:r>
        <w:rPr>
          <w:rFonts w:asciiTheme="minorHAnsi" w:eastAsiaTheme="minorEastAsia" w:hAnsiTheme="minorHAnsi" w:cstheme="minorBidi"/>
          <w:sz w:val="22"/>
          <w:szCs w:val="22"/>
          <w:lang w:val="de-DE" w:eastAsia="de-DE"/>
        </w:rPr>
        <w:tab/>
      </w:r>
      <w:r>
        <w:t>Related Work in 3GPP</w:t>
      </w:r>
      <w:r>
        <w:tab/>
      </w:r>
      <w:r>
        <w:fldChar w:fldCharType="begin"/>
      </w:r>
      <w:r>
        <w:instrText xml:space="preserve"> PAGEREF _Toc33041990 \h </w:instrText>
      </w:r>
      <w:r>
        <w:fldChar w:fldCharType="separate"/>
      </w:r>
      <w:r>
        <w:t>47</w:t>
      </w:r>
      <w:r>
        <w:fldChar w:fldCharType="end"/>
      </w:r>
    </w:p>
    <w:p w14:paraId="787128AC" w14:textId="5C934F3C" w:rsidR="0053516D" w:rsidRDefault="0053516D">
      <w:pPr>
        <w:pStyle w:val="TOC4"/>
        <w:rPr>
          <w:rFonts w:asciiTheme="minorHAnsi" w:eastAsiaTheme="minorEastAsia" w:hAnsiTheme="minorHAnsi" w:cstheme="minorBidi"/>
          <w:sz w:val="22"/>
          <w:szCs w:val="22"/>
          <w:lang w:val="de-DE" w:eastAsia="de-DE"/>
        </w:rPr>
      </w:pPr>
      <w:r>
        <w:t>4.9.2.1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_Toc33041991 \h </w:instrText>
      </w:r>
      <w:r>
        <w:fldChar w:fldCharType="separate"/>
      </w:r>
      <w:r>
        <w:t>47</w:t>
      </w:r>
      <w:r>
        <w:fldChar w:fldCharType="end"/>
      </w:r>
    </w:p>
    <w:p w14:paraId="28323DD4" w14:textId="6C2F5632" w:rsidR="0053516D" w:rsidRDefault="0053516D">
      <w:pPr>
        <w:pStyle w:val="TOC3"/>
        <w:rPr>
          <w:rFonts w:asciiTheme="minorHAnsi" w:eastAsiaTheme="minorEastAsia" w:hAnsiTheme="minorHAnsi" w:cstheme="minorBidi"/>
          <w:sz w:val="22"/>
          <w:szCs w:val="22"/>
          <w:lang w:val="de-DE" w:eastAsia="de-DE"/>
        </w:rPr>
      </w:pPr>
      <w:r>
        <w:t>4.9.2</w:t>
      </w:r>
      <w:r>
        <w:rPr>
          <w:rFonts w:asciiTheme="minorHAnsi" w:eastAsiaTheme="minorEastAsia" w:hAnsiTheme="minorHAnsi" w:cstheme="minorBidi"/>
          <w:sz w:val="22"/>
          <w:szCs w:val="22"/>
          <w:lang w:val="de-DE" w:eastAsia="de-DE"/>
        </w:rPr>
        <w:tab/>
      </w:r>
      <w:r>
        <w:t>Related Work External of 3GPP</w:t>
      </w:r>
      <w:r>
        <w:tab/>
      </w:r>
      <w:r>
        <w:fldChar w:fldCharType="begin"/>
      </w:r>
      <w:r>
        <w:instrText xml:space="preserve"> PAGEREF _Toc33041992 \h </w:instrText>
      </w:r>
      <w:r>
        <w:fldChar w:fldCharType="separate"/>
      </w:r>
      <w:r>
        <w:t>47</w:t>
      </w:r>
      <w:r>
        <w:fldChar w:fldCharType="end"/>
      </w:r>
    </w:p>
    <w:p w14:paraId="2A7AC4DC" w14:textId="74817534" w:rsidR="0053516D" w:rsidRDefault="0053516D">
      <w:pPr>
        <w:pStyle w:val="TOC4"/>
        <w:rPr>
          <w:rFonts w:asciiTheme="minorHAnsi" w:eastAsiaTheme="minorEastAsia" w:hAnsiTheme="minorHAnsi" w:cstheme="minorBidi"/>
          <w:sz w:val="22"/>
          <w:szCs w:val="22"/>
          <w:lang w:val="de-DE" w:eastAsia="de-DE"/>
        </w:rPr>
      </w:pPr>
      <w:r>
        <w:t>4.9.2.1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_Toc33041993 \h </w:instrText>
      </w:r>
      <w:r>
        <w:fldChar w:fldCharType="separate"/>
      </w:r>
      <w:r>
        <w:t>47</w:t>
      </w:r>
      <w:r>
        <w:fldChar w:fldCharType="end"/>
      </w:r>
    </w:p>
    <w:p w14:paraId="42DEF367" w14:textId="3568A57B" w:rsidR="0053516D" w:rsidRDefault="0053516D">
      <w:pPr>
        <w:pStyle w:val="TOC4"/>
        <w:rPr>
          <w:rFonts w:asciiTheme="minorHAnsi" w:eastAsiaTheme="minorEastAsia" w:hAnsiTheme="minorHAnsi" w:cstheme="minorBidi"/>
          <w:sz w:val="22"/>
          <w:szCs w:val="22"/>
          <w:lang w:val="de-DE" w:eastAsia="de-DE"/>
        </w:rPr>
      </w:pPr>
      <w:r>
        <w:t>4.9.2.2</w:t>
      </w:r>
      <w:r>
        <w:rPr>
          <w:rFonts w:asciiTheme="minorHAnsi" w:eastAsiaTheme="minorEastAsia" w:hAnsiTheme="minorHAnsi" w:cstheme="minorBidi"/>
          <w:sz w:val="22"/>
          <w:szCs w:val="22"/>
          <w:lang w:val="de-DE" w:eastAsia="de-DE"/>
        </w:rPr>
        <w:tab/>
      </w:r>
      <w:r>
        <w:t>MPEG</w:t>
      </w:r>
      <w:r>
        <w:tab/>
      </w:r>
      <w:r>
        <w:fldChar w:fldCharType="begin"/>
      </w:r>
      <w:r>
        <w:instrText xml:space="preserve"> PAGEREF _Toc33041994 \h </w:instrText>
      </w:r>
      <w:r>
        <w:fldChar w:fldCharType="separate"/>
      </w:r>
      <w:r>
        <w:t>47</w:t>
      </w:r>
      <w:r>
        <w:fldChar w:fldCharType="end"/>
      </w:r>
    </w:p>
    <w:p w14:paraId="7E2C9B31" w14:textId="1B6978DE" w:rsidR="0053516D" w:rsidRDefault="0053516D">
      <w:pPr>
        <w:pStyle w:val="TOC5"/>
        <w:rPr>
          <w:rFonts w:asciiTheme="minorHAnsi" w:eastAsiaTheme="minorEastAsia" w:hAnsiTheme="minorHAnsi" w:cstheme="minorBidi"/>
          <w:sz w:val="22"/>
          <w:szCs w:val="22"/>
          <w:lang w:val="de-DE" w:eastAsia="de-DE"/>
        </w:rPr>
      </w:pPr>
      <w:r>
        <w:t>4.9.2.2.1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_Toc33041995 \h </w:instrText>
      </w:r>
      <w:r>
        <w:fldChar w:fldCharType="separate"/>
      </w:r>
      <w:r>
        <w:t>47</w:t>
      </w:r>
      <w:r>
        <w:fldChar w:fldCharType="end"/>
      </w:r>
    </w:p>
    <w:p w14:paraId="104AB2C5" w14:textId="4ABD23DF" w:rsidR="0053516D" w:rsidRDefault="0053516D">
      <w:pPr>
        <w:pStyle w:val="TOC4"/>
        <w:rPr>
          <w:rFonts w:asciiTheme="minorHAnsi" w:eastAsiaTheme="minorEastAsia" w:hAnsiTheme="minorHAnsi" w:cstheme="minorBidi"/>
          <w:sz w:val="22"/>
          <w:szCs w:val="22"/>
          <w:lang w:val="de-DE" w:eastAsia="de-DE"/>
        </w:rPr>
      </w:pPr>
      <w:r>
        <w:t>4.9.2.3</w:t>
      </w:r>
      <w:r>
        <w:rPr>
          <w:rFonts w:asciiTheme="minorHAnsi" w:eastAsiaTheme="minorEastAsia" w:hAnsiTheme="minorHAnsi" w:cstheme="minorBidi"/>
          <w:sz w:val="22"/>
          <w:szCs w:val="22"/>
          <w:lang w:val="de-DE" w:eastAsia="de-DE"/>
        </w:rPr>
        <w:tab/>
      </w:r>
      <w:r>
        <w:t>Khronos</w:t>
      </w:r>
      <w:r>
        <w:tab/>
      </w:r>
      <w:r>
        <w:fldChar w:fldCharType="begin"/>
      </w:r>
      <w:r>
        <w:instrText xml:space="preserve"> PAGEREF _Toc33041996 \h </w:instrText>
      </w:r>
      <w:r>
        <w:fldChar w:fldCharType="separate"/>
      </w:r>
      <w:r>
        <w:t>48</w:t>
      </w:r>
      <w:r>
        <w:fldChar w:fldCharType="end"/>
      </w:r>
    </w:p>
    <w:p w14:paraId="1CB8EEBC" w14:textId="1048CD4C" w:rsidR="0053516D" w:rsidRDefault="0053516D">
      <w:pPr>
        <w:pStyle w:val="TOC4"/>
        <w:rPr>
          <w:rFonts w:asciiTheme="minorHAnsi" w:eastAsiaTheme="minorEastAsia" w:hAnsiTheme="minorHAnsi" w:cstheme="minorBidi"/>
          <w:sz w:val="22"/>
          <w:szCs w:val="22"/>
          <w:lang w:val="de-DE" w:eastAsia="de-DE"/>
        </w:rPr>
      </w:pPr>
      <w:r>
        <w:t>4.9.2.4</w:t>
      </w:r>
      <w:r>
        <w:rPr>
          <w:rFonts w:asciiTheme="minorHAnsi" w:eastAsiaTheme="minorEastAsia" w:hAnsiTheme="minorHAnsi" w:cstheme="minorBidi"/>
          <w:sz w:val="22"/>
          <w:szCs w:val="22"/>
          <w:lang w:val="de-DE" w:eastAsia="de-DE"/>
        </w:rPr>
        <w:tab/>
      </w:r>
      <w:r>
        <w:t>W3C WebXR</w:t>
      </w:r>
      <w:r>
        <w:tab/>
      </w:r>
      <w:r>
        <w:fldChar w:fldCharType="begin"/>
      </w:r>
      <w:r>
        <w:instrText xml:space="preserve"> PAGEREF _Toc33041997 \h </w:instrText>
      </w:r>
      <w:r>
        <w:fldChar w:fldCharType="separate"/>
      </w:r>
      <w:r>
        <w:t>48</w:t>
      </w:r>
      <w:r>
        <w:fldChar w:fldCharType="end"/>
      </w:r>
    </w:p>
    <w:p w14:paraId="7DAB5A7D" w14:textId="095BD85B" w:rsidR="0053516D" w:rsidRDefault="0053516D">
      <w:pPr>
        <w:pStyle w:val="TOC2"/>
        <w:rPr>
          <w:rFonts w:asciiTheme="minorHAnsi" w:eastAsiaTheme="minorEastAsia" w:hAnsiTheme="minorHAnsi" w:cstheme="minorBidi"/>
          <w:sz w:val="22"/>
          <w:szCs w:val="22"/>
          <w:lang w:val="de-DE" w:eastAsia="de-DE"/>
        </w:rPr>
      </w:pPr>
      <w:r>
        <w:t>4.10</w:t>
      </w:r>
      <w:r>
        <w:rPr>
          <w:rFonts w:asciiTheme="minorHAnsi" w:eastAsiaTheme="minorEastAsia" w:hAnsiTheme="minorHAnsi" w:cstheme="minorBidi"/>
          <w:sz w:val="22"/>
          <w:szCs w:val="22"/>
          <w:lang w:val="de-DE" w:eastAsia="de-DE"/>
        </w:rPr>
        <w:tab/>
      </w:r>
      <w:r>
        <w:t>XR Use Cases</w:t>
      </w:r>
      <w:r>
        <w:tab/>
      </w:r>
      <w:r>
        <w:fldChar w:fldCharType="begin"/>
      </w:r>
      <w:r>
        <w:instrText xml:space="preserve"> PAGEREF _Toc33041998 \h </w:instrText>
      </w:r>
      <w:r>
        <w:fldChar w:fldCharType="separate"/>
      </w:r>
      <w:r>
        <w:t>48</w:t>
      </w:r>
      <w:r>
        <w:fldChar w:fldCharType="end"/>
      </w:r>
    </w:p>
    <w:p w14:paraId="31BB7675" w14:textId="29DB77BD" w:rsidR="0053516D" w:rsidRDefault="0053516D">
      <w:pPr>
        <w:pStyle w:val="TOC2"/>
        <w:rPr>
          <w:rFonts w:asciiTheme="minorHAnsi" w:eastAsiaTheme="minorEastAsia" w:hAnsiTheme="minorHAnsi" w:cstheme="minorBidi"/>
          <w:sz w:val="22"/>
          <w:szCs w:val="22"/>
          <w:lang w:val="de-DE" w:eastAsia="de-DE"/>
        </w:rPr>
      </w:pPr>
      <w:r>
        <w:t>4.11</w:t>
      </w:r>
      <w:r>
        <w:rPr>
          <w:rFonts w:asciiTheme="minorHAnsi" w:eastAsiaTheme="minorEastAsia" w:hAnsiTheme="minorHAnsi" w:cstheme="minorBidi"/>
          <w:sz w:val="22"/>
          <w:szCs w:val="22"/>
          <w:lang w:val="de-DE" w:eastAsia="de-DE"/>
        </w:rPr>
        <w:tab/>
      </w:r>
      <w:r>
        <w:t>Summary of Remaining Issues addressed in this Document</w:t>
      </w:r>
      <w:r>
        <w:tab/>
      </w:r>
      <w:r>
        <w:fldChar w:fldCharType="begin"/>
      </w:r>
      <w:r>
        <w:instrText xml:space="preserve"> PAGEREF _Toc33041999 \h </w:instrText>
      </w:r>
      <w:r>
        <w:fldChar w:fldCharType="separate"/>
      </w:r>
      <w:r>
        <w:t>50</w:t>
      </w:r>
      <w:r>
        <w:fldChar w:fldCharType="end"/>
      </w:r>
    </w:p>
    <w:p w14:paraId="7FBC2285" w14:textId="26493AF8" w:rsidR="0053516D" w:rsidRDefault="0053516D">
      <w:pPr>
        <w:pStyle w:val="TOC1"/>
        <w:rPr>
          <w:rFonts w:asciiTheme="minorHAnsi" w:eastAsiaTheme="minorEastAsia" w:hAnsiTheme="minorHAnsi" w:cstheme="minorBidi"/>
          <w:szCs w:val="22"/>
          <w:lang w:val="de-DE" w:eastAsia="de-DE"/>
        </w:rPr>
      </w:pPr>
      <w:r>
        <w:t>5</w:t>
      </w:r>
      <w:r>
        <w:rPr>
          <w:rFonts w:asciiTheme="minorHAnsi" w:eastAsiaTheme="minorEastAsia" w:hAnsiTheme="minorHAnsi" w:cstheme="minorBidi"/>
          <w:szCs w:val="22"/>
          <w:lang w:val="de-DE" w:eastAsia="de-DE"/>
        </w:rPr>
        <w:tab/>
      </w:r>
      <w:r>
        <w:t>Core Use Cases and Scenarios for Extended Reality</w:t>
      </w:r>
      <w:r>
        <w:tab/>
      </w:r>
      <w:r>
        <w:fldChar w:fldCharType="begin"/>
      </w:r>
      <w:r>
        <w:instrText xml:space="preserve"> PAGEREF _Toc33042000 \h </w:instrText>
      </w:r>
      <w:r>
        <w:fldChar w:fldCharType="separate"/>
      </w:r>
      <w:r>
        <w:t>50</w:t>
      </w:r>
      <w:r>
        <w:fldChar w:fldCharType="end"/>
      </w:r>
    </w:p>
    <w:p w14:paraId="6F85351C" w14:textId="54B6283E" w:rsidR="0053516D" w:rsidRDefault="0053516D">
      <w:pPr>
        <w:pStyle w:val="TOC2"/>
        <w:rPr>
          <w:rFonts w:asciiTheme="minorHAnsi" w:eastAsiaTheme="minorEastAsia" w:hAnsiTheme="minorHAnsi" w:cstheme="minorBidi"/>
          <w:sz w:val="22"/>
          <w:szCs w:val="22"/>
          <w:lang w:val="de-DE" w:eastAsia="de-DE"/>
        </w:rPr>
      </w:pPr>
      <w:r>
        <w:t>5.1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_Toc33042001 \h </w:instrText>
      </w:r>
      <w:r>
        <w:fldChar w:fldCharType="separate"/>
      </w:r>
      <w:r>
        <w:t>50</w:t>
      </w:r>
      <w:r>
        <w:fldChar w:fldCharType="end"/>
      </w:r>
    </w:p>
    <w:p w14:paraId="6453697B" w14:textId="61B0E485" w:rsidR="0053516D" w:rsidRDefault="0053516D">
      <w:pPr>
        <w:pStyle w:val="TOC2"/>
        <w:rPr>
          <w:rFonts w:asciiTheme="minorHAnsi" w:eastAsiaTheme="minorEastAsia" w:hAnsiTheme="minorHAnsi" w:cstheme="minorBidi"/>
          <w:sz w:val="22"/>
          <w:szCs w:val="22"/>
          <w:lang w:val="de-DE" w:eastAsia="de-DE"/>
        </w:rPr>
      </w:pPr>
      <w:r>
        <w:t>5.2</w:t>
      </w:r>
      <w:r>
        <w:rPr>
          <w:rFonts w:asciiTheme="minorHAnsi" w:eastAsiaTheme="minorEastAsia" w:hAnsiTheme="minorHAnsi" w:cstheme="minorBidi"/>
          <w:sz w:val="22"/>
          <w:szCs w:val="22"/>
          <w:lang w:val="de-DE" w:eastAsia="de-DE"/>
        </w:rPr>
        <w:tab/>
      </w:r>
      <w:r>
        <w:t>Offline Sharing of 3D Objects</w:t>
      </w:r>
      <w:r>
        <w:tab/>
      </w:r>
      <w:r>
        <w:fldChar w:fldCharType="begin"/>
      </w:r>
      <w:r>
        <w:instrText xml:space="preserve"> PAGEREF _Toc33042002 \h </w:instrText>
      </w:r>
      <w:r>
        <w:fldChar w:fldCharType="separate"/>
      </w:r>
      <w:r>
        <w:t>51</w:t>
      </w:r>
      <w:r>
        <w:fldChar w:fldCharType="end"/>
      </w:r>
    </w:p>
    <w:p w14:paraId="6F028CB1" w14:textId="7C0F02CE" w:rsidR="0053516D" w:rsidRDefault="0053516D">
      <w:pPr>
        <w:pStyle w:val="TOC3"/>
        <w:rPr>
          <w:rFonts w:asciiTheme="minorHAnsi" w:eastAsiaTheme="minorEastAsia" w:hAnsiTheme="minorHAnsi" w:cstheme="minorBidi"/>
          <w:sz w:val="22"/>
          <w:szCs w:val="22"/>
          <w:lang w:val="de-DE" w:eastAsia="de-DE"/>
        </w:rPr>
      </w:pPr>
      <w:r>
        <w:t>5.2.1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_Toc33042003 \h </w:instrText>
      </w:r>
      <w:r>
        <w:fldChar w:fldCharType="separate"/>
      </w:r>
      <w:r>
        <w:t>51</w:t>
      </w:r>
      <w:r>
        <w:fldChar w:fldCharType="end"/>
      </w:r>
    </w:p>
    <w:p w14:paraId="4FDC498D" w14:textId="10A01F23" w:rsidR="0053516D" w:rsidRDefault="0053516D">
      <w:pPr>
        <w:pStyle w:val="TOC3"/>
        <w:rPr>
          <w:rFonts w:asciiTheme="minorHAnsi" w:eastAsiaTheme="minorEastAsia" w:hAnsiTheme="minorHAnsi" w:cstheme="minorBidi"/>
          <w:sz w:val="22"/>
          <w:szCs w:val="22"/>
          <w:lang w:val="de-DE" w:eastAsia="de-DE"/>
        </w:rPr>
      </w:pPr>
      <w:r>
        <w:t>5.2.2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_Toc33042004 \h </w:instrText>
      </w:r>
      <w:r>
        <w:fldChar w:fldCharType="separate"/>
      </w:r>
      <w:r>
        <w:t>51</w:t>
      </w:r>
      <w:r>
        <w:fldChar w:fldCharType="end"/>
      </w:r>
    </w:p>
    <w:p w14:paraId="50FE8BC0" w14:textId="7CD29DF6" w:rsidR="0053516D" w:rsidRDefault="0053516D">
      <w:pPr>
        <w:pStyle w:val="TOC3"/>
        <w:rPr>
          <w:rFonts w:asciiTheme="minorHAnsi" w:eastAsiaTheme="minorEastAsia" w:hAnsiTheme="minorHAnsi" w:cstheme="minorBidi"/>
          <w:sz w:val="22"/>
          <w:szCs w:val="22"/>
          <w:lang w:val="de-DE" w:eastAsia="de-DE"/>
        </w:rPr>
      </w:pPr>
      <w:r>
        <w:t>5.2.3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_Toc33042005 \h </w:instrText>
      </w:r>
      <w:r>
        <w:fldChar w:fldCharType="separate"/>
      </w:r>
      <w:r>
        <w:t>52</w:t>
      </w:r>
      <w:r>
        <w:fldChar w:fldCharType="end"/>
      </w:r>
    </w:p>
    <w:p w14:paraId="5044234F" w14:textId="6E87BF59" w:rsidR="0053516D" w:rsidRDefault="0053516D">
      <w:pPr>
        <w:pStyle w:val="TOC2"/>
        <w:rPr>
          <w:rFonts w:asciiTheme="minorHAnsi" w:eastAsiaTheme="minorEastAsia" w:hAnsiTheme="minorHAnsi" w:cstheme="minorBidi"/>
          <w:sz w:val="22"/>
          <w:szCs w:val="22"/>
          <w:lang w:val="de-DE" w:eastAsia="de-DE"/>
        </w:rPr>
      </w:pPr>
      <w:r>
        <w:t>5.3</w:t>
      </w:r>
      <w:r>
        <w:rPr>
          <w:rFonts w:asciiTheme="minorHAnsi" w:eastAsiaTheme="minorEastAsia" w:hAnsiTheme="minorHAnsi" w:cstheme="minorBidi"/>
          <w:sz w:val="22"/>
          <w:szCs w:val="22"/>
          <w:lang w:val="de-DE" w:eastAsia="de-DE"/>
        </w:rPr>
        <w:tab/>
      </w:r>
      <w:r>
        <w:t>Real-time XR Sharing</w:t>
      </w:r>
      <w:r>
        <w:tab/>
      </w:r>
      <w:r>
        <w:fldChar w:fldCharType="begin"/>
      </w:r>
      <w:r>
        <w:instrText xml:space="preserve"> PAGEREF _Toc33042006 \h </w:instrText>
      </w:r>
      <w:r>
        <w:fldChar w:fldCharType="separate"/>
      </w:r>
      <w:r>
        <w:t>53</w:t>
      </w:r>
      <w:r>
        <w:fldChar w:fldCharType="end"/>
      </w:r>
    </w:p>
    <w:p w14:paraId="610B7061" w14:textId="582F191E" w:rsidR="0053516D" w:rsidRDefault="0053516D">
      <w:pPr>
        <w:pStyle w:val="TOC3"/>
        <w:rPr>
          <w:rFonts w:asciiTheme="minorHAnsi" w:eastAsiaTheme="minorEastAsia" w:hAnsiTheme="minorHAnsi" w:cstheme="minorBidi"/>
          <w:sz w:val="22"/>
          <w:szCs w:val="22"/>
          <w:lang w:val="de-DE" w:eastAsia="de-DE"/>
        </w:rPr>
      </w:pPr>
      <w:r>
        <w:t>5.3.1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_Toc33042007 \h </w:instrText>
      </w:r>
      <w:r>
        <w:fldChar w:fldCharType="separate"/>
      </w:r>
      <w:r>
        <w:t>53</w:t>
      </w:r>
      <w:r>
        <w:fldChar w:fldCharType="end"/>
      </w:r>
    </w:p>
    <w:p w14:paraId="0EE31B8C" w14:textId="19C6384D" w:rsidR="0053516D" w:rsidRDefault="0053516D">
      <w:pPr>
        <w:pStyle w:val="TOC3"/>
        <w:rPr>
          <w:rFonts w:asciiTheme="minorHAnsi" w:eastAsiaTheme="minorEastAsia" w:hAnsiTheme="minorHAnsi" w:cstheme="minorBidi"/>
          <w:sz w:val="22"/>
          <w:szCs w:val="22"/>
          <w:lang w:val="de-DE" w:eastAsia="de-DE"/>
        </w:rPr>
      </w:pPr>
      <w:r>
        <w:t>5.3.2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_Toc33042008 \h </w:instrText>
      </w:r>
      <w:r>
        <w:fldChar w:fldCharType="separate"/>
      </w:r>
      <w:r>
        <w:t>53</w:t>
      </w:r>
      <w:r>
        <w:fldChar w:fldCharType="end"/>
      </w:r>
    </w:p>
    <w:p w14:paraId="39A48953" w14:textId="52955348" w:rsidR="0053516D" w:rsidRDefault="0053516D">
      <w:pPr>
        <w:pStyle w:val="TOC3"/>
        <w:rPr>
          <w:rFonts w:asciiTheme="minorHAnsi" w:eastAsiaTheme="minorEastAsia" w:hAnsiTheme="minorHAnsi" w:cstheme="minorBidi"/>
          <w:sz w:val="22"/>
          <w:szCs w:val="22"/>
          <w:lang w:val="de-DE" w:eastAsia="de-DE"/>
        </w:rPr>
      </w:pPr>
      <w:r>
        <w:t>5.3.3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_Toc33042009 \h </w:instrText>
      </w:r>
      <w:r>
        <w:fldChar w:fldCharType="separate"/>
      </w:r>
      <w:r>
        <w:t>54</w:t>
      </w:r>
      <w:r>
        <w:fldChar w:fldCharType="end"/>
      </w:r>
    </w:p>
    <w:p w14:paraId="78350938" w14:textId="4BADF596" w:rsidR="0053516D" w:rsidRDefault="0053516D">
      <w:pPr>
        <w:pStyle w:val="TOC2"/>
        <w:rPr>
          <w:rFonts w:asciiTheme="minorHAnsi" w:eastAsiaTheme="minorEastAsia" w:hAnsiTheme="minorHAnsi" w:cstheme="minorBidi"/>
          <w:sz w:val="22"/>
          <w:szCs w:val="22"/>
          <w:lang w:val="de-DE" w:eastAsia="de-DE"/>
        </w:rPr>
      </w:pPr>
      <w:r>
        <w:t>5.4</w:t>
      </w:r>
      <w:r>
        <w:rPr>
          <w:rFonts w:asciiTheme="minorHAnsi" w:eastAsiaTheme="minorEastAsia" w:hAnsiTheme="minorHAnsi" w:cstheme="minorBidi"/>
          <w:sz w:val="22"/>
          <w:szCs w:val="22"/>
          <w:lang w:val="de-DE" w:eastAsia="de-DE"/>
        </w:rPr>
        <w:tab/>
      </w:r>
      <w:r>
        <w:t>XR Multimedia Streaming</w:t>
      </w:r>
      <w:r>
        <w:tab/>
      </w:r>
      <w:r>
        <w:fldChar w:fldCharType="begin"/>
      </w:r>
      <w:r>
        <w:instrText xml:space="preserve"> PAGEREF _Toc33042010 \h </w:instrText>
      </w:r>
      <w:r>
        <w:fldChar w:fldCharType="separate"/>
      </w:r>
      <w:r>
        <w:t>55</w:t>
      </w:r>
      <w:r>
        <w:fldChar w:fldCharType="end"/>
      </w:r>
    </w:p>
    <w:p w14:paraId="25AFA1E8" w14:textId="698333F6" w:rsidR="0053516D" w:rsidRDefault="0053516D">
      <w:pPr>
        <w:pStyle w:val="TOC3"/>
        <w:rPr>
          <w:rFonts w:asciiTheme="minorHAnsi" w:eastAsiaTheme="minorEastAsia" w:hAnsiTheme="minorHAnsi" w:cstheme="minorBidi"/>
          <w:sz w:val="22"/>
          <w:szCs w:val="22"/>
          <w:lang w:val="de-DE" w:eastAsia="de-DE"/>
        </w:rPr>
      </w:pPr>
      <w:r>
        <w:t>5.4.1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_Toc33042011 \h </w:instrText>
      </w:r>
      <w:r>
        <w:fldChar w:fldCharType="separate"/>
      </w:r>
      <w:r>
        <w:t>55</w:t>
      </w:r>
      <w:r>
        <w:fldChar w:fldCharType="end"/>
      </w:r>
    </w:p>
    <w:p w14:paraId="5DE2FECC" w14:textId="58EA202C" w:rsidR="0053516D" w:rsidRDefault="0053516D">
      <w:pPr>
        <w:pStyle w:val="TOC3"/>
        <w:rPr>
          <w:rFonts w:asciiTheme="minorHAnsi" w:eastAsiaTheme="minorEastAsia" w:hAnsiTheme="minorHAnsi" w:cstheme="minorBidi"/>
          <w:sz w:val="22"/>
          <w:szCs w:val="22"/>
          <w:lang w:val="de-DE" w:eastAsia="de-DE"/>
        </w:rPr>
      </w:pPr>
      <w:r>
        <w:t>5.4.2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_Toc33042012 \h </w:instrText>
      </w:r>
      <w:r>
        <w:fldChar w:fldCharType="separate"/>
      </w:r>
      <w:r>
        <w:t>55</w:t>
      </w:r>
      <w:r>
        <w:fldChar w:fldCharType="end"/>
      </w:r>
    </w:p>
    <w:p w14:paraId="6855B6D1" w14:textId="4739E2DA" w:rsidR="0053516D" w:rsidRDefault="0053516D">
      <w:pPr>
        <w:pStyle w:val="TOC3"/>
        <w:rPr>
          <w:rFonts w:asciiTheme="minorHAnsi" w:eastAsiaTheme="minorEastAsia" w:hAnsiTheme="minorHAnsi" w:cstheme="minorBidi"/>
          <w:sz w:val="22"/>
          <w:szCs w:val="22"/>
          <w:lang w:val="de-DE" w:eastAsia="de-DE"/>
        </w:rPr>
      </w:pPr>
      <w:r>
        <w:t>5.4.3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_Toc33042013 \h </w:instrText>
      </w:r>
      <w:r>
        <w:fldChar w:fldCharType="separate"/>
      </w:r>
      <w:r>
        <w:t>56</w:t>
      </w:r>
      <w:r>
        <w:fldChar w:fldCharType="end"/>
      </w:r>
    </w:p>
    <w:p w14:paraId="3B53608B" w14:textId="30DE8C75" w:rsidR="0053516D" w:rsidRDefault="0053516D">
      <w:pPr>
        <w:pStyle w:val="TOC2"/>
        <w:rPr>
          <w:rFonts w:asciiTheme="minorHAnsi" w:eastAsiaTheme="minorEastAsia" w:hAnsiTheme="minorHAnsi" w:cstheme="minorBidi"/>
          <w:sz w:val="22"/>
          <w:szCs w:val="22"/>
          <w:lang w:val="de-DE" w:eastAsia="de-DE"/>
        </w:rPr>
      </w:pPr>
      <w:r>
        <w:t>5.5</w:t>
      </w:r>
      <w:r>
        <w:rPr>
          <w:rFonts w:asciiTheme="minorHAnsi" w:eastAsiaTheme="minorEastAsia" w:hAnsiTheme="minorHAnsi" w:cstheme="minorBidi"/>
          <w:sz w:val="22"/>
          <w:szCs w:val="22"/>
          <w:lang w:val="de-DE" w:eastAsia="de-DE"/>
        </w:rPr>
        <w:tab/>
      </w:r>
      <w:r>
        <w:t>Online XR Gaming</w:t>
      </w:r>
      <w:r>
        <w:tab/>
      </w:r>
      <w:r>
        <w:fldChar w:fldCharType="begin"/>
      </w:r>
      <w:r>
        <w:instrText xml:space="preserve"> PAGEREF _Toc33042014 \h </w:instrText>
      </w:r>
      <w:r>
        <w:fldChar w:fldCharType="separate"/>
      </w:r>
      <w:r>
        <w:t>56</w:t>
      </w:r>
      <w:r>
        <w:fldChar w:fldCharType="end"/>
      </w:r>
    </w:p>
    <w:p w14:paraId="08AB8E90" w14:textId="11DA41CA" w:rsidR="0053516D" w:rsidRDefault="0053516D">
      <w:pPr>
        <w:pStyle w:val="TOC3"/>
        <w:rPr>
          <w:rFonts w:asciiTheme="minorHAnsi" w:eastAsiaTheme="minorEastAsia" w:hAnsiTheme="minorHAnsi" w:cstheme="minorBidi"/>
          <w:sz w:val="22"/>
          <w:szCs w:val="22"/>
          <w:lang w:val="de-DE" w:eastAsia="de-DE"/>
        </w:rPr>
      </w:pPr>
      <w:r>
        <w:t>5.5.1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_Toc33042015 \h </w:instrText>
      </w:r>
      <w:r>
        <w:fldChar w:fldCharType="separate"/>
      </w:r>
      <w:r>
        <w:t>56</w:t>
      </w:r>
      <w:r>
        <w:fldChar w:fldCharType="end"/>
      </w:r>
    </w:p>
    <w:p w14:paraId="3888EA87" w14:textId="63090204" w:rsidR="0053516D" w:rsidRDefault="0053516D">
      <w:pPr>
        <w:pStyle w:val="TOC3"/>
        <w:rPr>
          <w:rFonts w:asciiTheme="minorHAnsi" w:eastAsiaTheme="minorEastAsia" w:hAnsiTheme="minorHAnsi" w:cstheme="minorBidi"/>
          <w:sz w:val="22"/>
          <w:szCs w:val="22"/>
          <w:lang w:val="de-DE" w:eastAsia="de-DE"/>
        </w:rPr>
      </w:pPr>
      <w:r>
        <w:t>5.5.2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_Toc33042016 \h </w:instrText>
      </w:r>
      <w:r>
        <w:fldChar w:fldCharType="separate"/>
      </w:r>
      <w:r>
        <w:t>56</w:t>
      </w:r>
      <w:r>
        <w:fldChar w:fldCharType="end"/>
      </w:r>
    </w:p>
    <w:p w14:paraId="779A0A11" w14:textId="4F0D081C" w:rsidR="0053516D" w:rsidRDefault="0053516D">
      <w:pPr>
        <w:pStyle w:val="TOC3"/>
        <w:rPr>
          <w:rFonts w:asciiTheme="minorHAnsi" w:eastAsiaTheme="minorEastAsia" w:hAnsiTheme="minorHAnsi" w:cstheme="minorBidi"/>
          <w:sz w:val="22"/>
          <w:szCs w:val="22"/>
          <w:lang w:val="de-DE" w:eastAsia="de-DE"/>
        </w:rPr>
      </w:pPr>
      <w:r>
        <w:t>5.5.3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_Toc33042017 \h </w:instrText>
      </w:r>
      <w:r>
        <w:fldChar w:fldCharType="separate"/>
      </w:r>
      <w:r>
        <w:t>57</w:t>
      </w:r>
      <w:r>
        <w:fldChar w:fldCharType="end"/>
      </w:r>
    </w:p>
    <w:p w14:paraId="6B8123E3" w14:textId="43A7AF28" w:rsidR="0053516D" w:rsidRDefault="0053516D">
      <w:pPr>
        <w:pStyle w:val="TOC2"/>
        <w:rPr>
          <w:rFonts w:asciiTheme="minorHAnsi" w:eastAsiaTheme="minorEastAsia" w:hAnsiTheme="minorHAnsi" w:cstheme="minorBidi"/>
          <w:sz w:val="22"/>
          <w:szCs w:val="22"/>
          <w:lang w:val="de-DE" w:eastAsia="de-DE"/>
        </w:rPr>
      </w:pPr>
      <w:r>
        <w:t>5.6</w:t>
      </w:r>
      <w:r>
        <w:rPr>
          <w:rFonts w:asciiTheme="minorHAnsi" w:eastAsiaTheme="minorEastAsia" w:hAnsiTheme="minorHAnsi" w:cstheme="minorBidi"/>
          <w:sz w:val="22"/>
          <w:szCs w:val="22"/>
          <w:lang w:val="de-DE" w:eastAsia="de-DE"/>
        </w:rPr>
        <w:tab/>
      </w:r>
      <w:r>
        <w:t>XR Mission Critical</w:t>
      </w:r>
      <w:r>
        <w:tab/>
      </w:r>
      <w:r>
        <w:fldChar w:fldCharType="begin"/>
      </w:r>
      <w:r>
        <w:instrText xml:space="preserve"> PAGEREF _Toc33042018 \h </w:instrText>
      </w:r>
      <w:r>
        <w:fldChar w:fldCharType="separate"/>
      </w:r>
      <w:r>
        <w:t>57</w:t>
      </w:r>
      <w:r>
        <w:fldChar w:fldCharType="end"/>
      </w:r>
    </w:p>
    <w:p w14:paraId="544AA317" w14:textId="4DEDC104" w:rsidR="0053516D" w:rsidRDefault="0053516D">
      <w:pPr>
        <w:pStyle w:val="TOC3"/>
        <w:rPr>
          <w:rFonts w:asciiTheme="minorHAnsi" w:eastAsiaTheme="minorEastAsia" w:hAnsiTheme="minorHAnsi" w:cstheme="minorBidi"/>
          <w:sz w:val="22"/>
          <w:szCs w:val="22"/>
          <w:lang w:val="de-DE" w:eastAsia="de-DE"/>
        </w:rPr>
      </w:pPr>
      <w:r>
        <w:t>5.6.1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_Toc33042019 \h </w:instrText>
      </w:r>
      <w:r>
        <w:fldChar w:fldCharType="separate"/>
      </w:r>
      <w:r>
        <w:t>57</w:t>
      </w:r>
      <w:r>
        <w:fldChar w:fldCharType="end"/>
      </w:r>
    </w:p>
    <w:p w14:paraId="4E5F8B49" w14:textId="742C4387" w:rsidR="0053516D" w:rsidRDefault="0053516D">
      <w:pPr>
        <w:pStyle w:val="TOC3"/>
        <w:rPr>
          <w:rFonts w:asciiTheme="minorHAnsi" w:eastAsiaTheme="minorEastAsia" w:hAnsiTheme="minorHAnsi" w:cstheme="minorBidi"/>
          <w:sz w:val="22"/>
          <w:szCs w:val="22"/>
          <w:lang w:val="de-DE" w:eastAsia="de-DE"/>
        </w:rPr>
      </w:pPr>
      <w:r>
        <w:t>5.6.2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_Toc33042020 \h </w:instrText>
      </w:r>
      <w:r>
        <w:fldChar w:fldCharType="separate"/>
      </w:r>
      <w:r>
        <w:t>58</w:t>
      </w:r>
      <w:r>
        <w:fldChar w:fldCharType="end"/>
      </w:r>
    </w:p>
    <w:p w14:paraId="426F58DE" w14:textId="77D51DFC" w:rsidR="0053516D" w:rsidRDefault="0053516D">
      <w:pPr>
        <w:pStyle w:val="TOC3"/>
        <w:rPr>
          <w:rFonts w:asciiTheme="minorHAnsi" w:eastAsiaTheme="minorEastAsia" w:hAnsiTheme="minorHAnsi" w:cstheme="minorBidi"/>
          <w:sz w:val="22"/>
          <w:szCs w:val="22"/>
          <w:lang w:val="de-DE" w:eastAsia="de-DE"/>
        </w:rPr>
      </w:pPr>
      <w:r>
        <w:t>5.6.3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_Toc33042021 \h </w:instrText>
      </w:r>
      <w:r>
        <w:fldChar w:fldCharType="separate"/>
      </w:r>
      <w:r>
        <w:t>58</w:t>
      </w:r>
      <w:r>
        <w:fldChar w:fldCharType="end"/>
      </w:r>
    </w:p>
    <w:p w14:paraId="44B12553" w14:textId="4216205F" w:rsidR="0053516D" w:rsidRDefault="0053516D">
      <w:pPr>
        <w:pStyle w:val="TOC2"/>
        <w:rPr>
          <w:rFonts w:asciiTheme="minorHAnsi" w:eastAsiaTheme="minorEastAsia" w:hAnsiTheme="minorHAnsi" w:cstheme="minorBidi"/>
          <w:sz w:val="22"/>
          <w:szCs w:val="22"/>
          <w:lang w:val="de-DE" w:eastAsia="de-DE"/>
        </w:rPr>
      </w:pPr>
      <w:r>
        <w:t>5.7</w:t>
      </w:r>
      <w:r>
        <w:rPr>
          <w:rFonts w:asciiTheme="minorHAnsi" w:eastAsiaTheme="minorEastAsia" w:hAnsiTheme="minorHAnsi" w:cstheme="minorBidi"/>
          <w:sz w:val="22"/>
          <w:szCs w:val="22"/>
          <w:lang w:val="de-DE" w:eastAsia="de-DE"/>
        </w:rPr>
        <w:tab/>
      </w:r>
      <w:r>
        <w:t>XR Conference</w:t>
      </w:r>
      <w:r>
        <w:tab/>
      </w:r>
      <w:r>
        <w:fldChar w:fldCharType="begin"/>
      </w:r>
      <w:r>
        <w:instrText xml:space="preserve"> PAGEREF _Toc33042022 \h </w:instrText>
      </w:r>
      <w:r>
        <w:fldChar w:fldCharType="separate"/>
      </w:r>
      <w:r>
        <w:t>59</w:t>
      </w:r>
      <w:r>
        <w:fldChar w:fldCharType="end"/>
      </w:r>
    </w:p>
    <w:p w14:paraId="5AF1B179" w14:textId="4F6AC2DF" w:rsidR="0053516D" w:rsidRDefault="0053516D">
      <w:pPr>
        <w:pStyle w:val="TOC3"/>
        <w:rPr>
          <w:rFonts w:asciiTheme="minorHAnsi" w:eastAsiaTheme="minorEastAsia" w:hAnsiTheme="minorHAnsi" w:cstheme="minorBidi"/>
          <w:sz w:val="22"/>
          <w:szCs w:val="22"/>
          <w:lang w:val="de-DE" w:eastAsia="de-DE"/>
        </w:rPr>
      </w:pPr>
      <w:r>
        <w:t>5.7.1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_Toc33042023 \h </w:instrText>
      </w:r>
      <w:r>
        <w:fldChar w:fldCharType="separate"/>
      </w:r>
      <w:r>
        <w:t>59</w:t>
      </w:r>
      <w:r>
        <w:fldChar w:fldCharType="end"/>
      </w:r>
    </w:p>
    <w:p w14:paraId="05326460" w14:textId="3F5187B7" w:rsidR="0053516D" w:rsidRDefault="0053516D">
      <w:pPr>
        <w:pStyle w:val="TOC3"/>
        <w:rPr>
          <w:rFonts w:asciiTheme="minorHAnsi" w:eastAsiaTheme="minorEastAsia" w:hAnsiTheme="minorHAnsi" w:cstheme="minorBidi"/>
          <w:sz w:val="22"/>
          <w:szCs w:val="22"/>
          <w:lang w:val="de-DE" w:eastAsia="de-DE"/>
        </w:rPr>
      </w:pPr>
      <w:r>
        <w:t>5.7.2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_Toc33042024 \h </w:instrText>
      </w:r>
      <w:r>
        <w:fldChar w:fldCharType="separate"/>
      </w:r>
      <w:r>
        <w:t>59</w:t>
      </w:r>
      <w:r>
        <w:fldChar w:fldCharType="end"/>
      </w:r>
    </w:p>
    <w:p w14:paraId="79415C30" w14:textId="7D4EF991" w:rsidR="0053516D" w:rsidRDefault="0053516D">
      <w:pPr>
        <w:pStyle w:val="TOC3"/>
        <w:rPr>
          <w:rFonts w:asciiTheme="minorHAnsi" w:eastAsiaTheme="minorEastAsia" w:hAnsiTheme="minorHAnsi" w:cstheme="minorBidi"/>
          <w:sz w:val="22"/>
          <w:szCs w:val="22"/>
          <w:lang w:val="de-DE" w:eastAsia="de-DE"/>
        </w:rPr>
      </w:pPr>
      <w:r>
        <w:t>5.7.3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_Toc33042025 \h </w:instrText>
      </w:r>
      <w:r>
        <w:fldChar w:fldCharType="separate"/>
      </w:r>
      <w:r>
        <w:t>60</w:t>
      </w:r>
      <w:r>
        <w:fldChar w:fldCharType="end"/>
      </w:r>
    </w:p>
    <w:p w14:paraId="5B7A88CF" w14:textId="5DE0530A" w:rsidR="0053516D" w:rsidRDefault="0053516D">
      <w:pPr>
        <w:pStyle w:val="TOC2"/>
        <w:rPr>
          <w:rFonts w:asciiTheme="minorHAnsi" w:eastAsiaTheme="minorEastAsia" w:hAnsiTheme="minorHAnsi" w:cstheme="minorBidi"/>
          <w:sz w:val="22"/>
          <w:szCs w:val="22"/>
          <w:lang w:val="de-DE" w:eastAsia="de-DE"/>
        </w:rPr>
      </w:pPr>
      <w:r>
        <w:t>5.8</w:t>
      </w:r>
      <w:r>
        <w:rPr>
          <w:rFonts w:asciiTheme="minorHAnsi" w:eastAsiaTheme="minorEastAsia" w:hAnsiTheme="minorHAnsi" w:cstheme="minorBidi"/>
          <w:sz w:val="22"/>
          <w:szCs w:val="22"/>
          <w:lang w:val="de-DE" w:eastAsia="de-DE"/>
        </w:rPr>
        <w:tab/>
      </w:r>
      <w:r>
        <w:t>Spatial Audio Multiparty Call</w:t>
      </w:r>
      <w:r>
        <w:tab/>
      </w:r>
      <w:r>
        <w:fldChar w:fldCharType="begin"/>
      </w:r>
      <w:r>
        <w:instrText xml:space="preserve"> PAGEREF _Toc33042026 \h </w:instrText>
      </w:r>
      <w:r>
        <w:fldChar w:fldCharType="separate"/>
      </w:r>
      <w:r>
        <w:t>61</w:t>
      </w:r>
      <w:r>
        <w:fldChar w:fldCharType="end"/>
      </w:r>
    </w:p>
    <w:p w14:paraId="06DF5248" w14:textId="19D2536D" w:rsidR="0053516D" w:rsidRDefault="0053516D">
      <w:pPr>
        <w:pStyle w:val="TOC3"/>
        <w:rPr>
          <w:rFonts w:asciiTheme="minorHAnsi" w:eastAsiaTheme="minorEastAsia" w:hAnsiTheme="minorHAnsi" w:cstheme="minorBidi"/>
          <w:sz w:val="22"/>
          <w:szCs w:val="22"/>
          <w:lang w:val="de-DE" w:eastAsia="de-DE"/>
        </w:rPr>
      </w:pPr>
      <w:r>
        <w:t>5.8.1</w:t>
      </w:r>
      <w:r>
        <w:rPr>
          <w:rFonts w:asciiTheme="minorHAnsi" w:eastAsiaTheme="minorEastAsia" w:hAnsiTheme="minorHAnsi" w:cstheme="minorBidi"/>
          <w:sz w:val="22"/>
          <w:szCs w:val="22"/>
          <w:lang w:val="de-DE" w:eastAsia="de-DE"/>
        </w:rPr>
        <w:tab/>
      </w:r>
      <w:r>
        <w:t>Summary of Use Cases</w:t>
      </w:r>
      <w:r>
        <w:tab/>
      </w:r>
      <w:r>
        <w:fldChar w:fldCharType="begin"/>
      </w:r>
      <w:r>
        <w:instrText xml:space="preserve"> PAGEREF _Toc33042027 \h </w:instrText>
      </w:r>
      <w:r>
        <w:fldChar w:fldCharType="separate"/>
      </w:r>
      <w:r>
        <w:t>61</w:t>
      </w:r>
      <w:r>
        <w:fldChar w:fldCharType="end"/>
      </w:r>
    </w:p>
    <w:p w14:paraId="406448E8" w14:textId="529CB6D4" w:rsidR="0053516D" w:rsidRDefault="0053516D">
      <w:pPr>
        <w:pStyle w:val="TOC3"/>
        <w:rPr>
          <w:rFonts w:asciiTheme="minorHAnsi" w:eastAsiaTheme="minorEastAsia" w:hAnsiTheme="minorHAnsi" w:cstheme="minorBidi"/>
          <w:sz w:val="22"/>
          <w:szCs w:val="22"/>
          <w:lang w:val="de-DE" w:eastAsia="de-DE"/>
        </w:rPr>
      </w:pPr>
      <w:r>
        <w:t>5.8.2</w:t>
      </w:r>
      <w:r>
        <w:rPr>
          <w:rFonts w:asciiTheme="minorHAnsi" w:eastAsiaTheme="minorEastAsia" w:hAnsiTheme="minorHAnsi" w:cstheme="minorBidi"/>
          <w:sz w:val="22"/>
          <w:szCs w:val="22"/>
          <w:lang w:val="de-DE" w:eastAsia="de-DE"/>
        </w:rPr>
        <w:tab/>
      </w:r>
      <w:r>
        <w:t>Description</w:t>
      </w:r>
      <w:r>
        <w:tab/>
      </w:r>
      <w:r>
        <w:fldChar w:fldCharType="begin"/>
      </w:r>
      <w:r>
        <w:instrText xml:space="preserve"> PAGEREF _Toc33042028 \h </w:instrText>
      </w:r>
      <w:r>
        <w:fldChar w:fldCharType="separate"/>
      </w:r>
      <w:r>
        <w:t>61</w:t>
      </w:r>
      <w:r>
        <w:fldChar w:fldCharType="end"/>
      </w:r>
    </w:p>
    <w:p w14:paraId="624DC153" w14:textId="1A1D92F0" w:rsidR="0053516D" w:rsidRDefault="0053516D">
      <w:pPr>
        <w:pStyle w:val="TOC3"/>
        <w:rPr>
          <w:rFonts w:asciiTheme="minorHAnsi" w:eastAsiaTheme="minorEastAsia" w:hAnsiTheme="minorHAnsi" w:cstheme="minorBidi"/>
          <w:sz w:val="22"/>
          <w:szCs w:val="22"/>
          <w:lang w:val="de-DE" w:eastAsia="de-DE"/>
        </w:rPr>
      </w:pPr>
      <w:r>
        <w:t>5.8.3</w:t>
      </w:r>
      <w:r>
        <w:rPr>
          <w:rFonts w:asciiTheme="minorHAnsi" w:eastAsiaTheme="minorEastAsia" w:hAnsiTheme="minorHAnsi" w:cstheme="minorBidi"/>
          <w:sz w:val="22"/>
          <w:szCs w:val="22"/>
          <w:lang w:val="de-DE" w:eastAsia="de-DE"/>
        </w:rPr>
        <w:tab/>
      </w:r>
      <w:r>
        <w:t>Potential Normative Work</w:t>
      </w:r>
      <w:r>
        <w:tab/>
      </w:r>
      <w:r>
        <w:fldChar w:fldCharType="begin"/>
      </w:r>
      <w:r>
        <w:instrText xml:space="preserve"> PAGEREF _Toc33042029 \h </w:instrText>
      </w:r>
      <w:r>
        <w:fldChar w:fldCharType="separate"/>
      </w:r>
      <w:r>
        <w:t>62</w:t>
      </w:r>
      <w:r>
        <w:fldChar w:fldCharType="end"/>
      </w:r>
    </w:p>
    <w:p w14:paraId="5BFE6D36" w14:textId="22861702" w:rsidR="0053516D" w:rsidRDefault="0053516D">
      <w:pPr>
        <w:pStyle w:val="TOC1"/>
        <w:rPr>
          <w:rFonts w:asciiTheme="minorHAnsi" w:eastAsiaTheme="minorEastAsia" w:hAnsiTheme="minorHAnsi" w:cstheme="minorBidi"/>
          <w:szCs w:val="22"/>
          <w:lang w:val="de-DE" w:eastAsia="de-DE"/>
        </w:rPr>
      </w:pPr>
      <w:r>
        <w:t>6</w:t>
      </w:r>
      <w:r>
        <w:rPr>
          <w:rFonts w:asciiTheme="minorHAnsi" w:eastAsiaTheme="minorEastAsia" w:hAnsiTheme="minorHAnsi" w:cstheme="minorBidi"/>
          <w:szCs w:val="22"/>
          <w:lang w:val="de-DE" w:eastAsia="de-DE"/>
        </w:rPr>
        <w:tab/>
      </w:r>
      <w:r>
        <w:t>Mapping Extended Reality to 5G</w:t>
      </w:r>
      <w:r>
        <w:tab/>
      </w:r>
      <w:r>
        <w:fldChar w:fldCharType="begin"/>
      </w:r>
      <w:r>
        <w:instrText xml:space="preserve"> PAGEREF _Toc33042030 \h </w:instrText>
      </w:r>
      <w:r>
        <w:fldChar w:fldCharType="separate"/>
      </w:r>
      <w:r>
        <w:t>62</w:t>
      </w:r>
      <w:r>
        <w:fldChar w:fldCharType="end"/>
      </w:r>
    </w:p>
    <w:p w14:paraId="4AB08536" w14:textId="1296E9B8" w:rsidR="0053516D" w:rsidRDefault="0053516D">
      <w:pPr>
        <w:pStyle w:val="TOC2"/>
        <w:rPr>
          <w:rFonts w:asciiTheme="minorHAnsi" w:eastAsiaTheme="minorEastAsia" w:hAnsiTheme="minorHAnsi" w:cstheme="minorBidi"/>
          <w:sz w:val="22"/>
          <w:szCs w:val="22"/>
          <w:lang w:val="de-DE" w:eastAsia="de-DE"/>
        </w:rPr>
      </w:pPr>
      <w:r>
        <w:t>6.1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_Toc33042031 \h </w:instrText>
      </w:r>
      <w:r>
        <w:fldChar w:fldCharType="separate"/>
      </w:r>
      <w:r>
        <w:t>62</w:t>
      </w:r>
      <w:r>
        <w:fldChar w:fldCharType="end"/>
      </w:r>
    </w:p>
    <w:p w14:paraId="70F3453A" w14:textId="107F3636" w:rsidR="0053516D" w:rsidRDefault="0053516D">
      <w:pPr>
        <w:pStyle w:val="TOC2"/>
        <w:rPr>
          <w:rFonts w:asciiTheme="minorHAnsi" w:eastAsiaTheme="minorEastAsia" w:hAnsiTheme="minorHAnsi" w:cstheme="minorBidi"/>
          <w:sz w:val="22"/>
          <w:szCs w:val="22"/>
          <w:lang w:val="de-DE" w:eastAsia="de-DE"/>
        </w:rPr>
      </w:pPr>
      <w:r>
        <w:t>6.2</w:t>
      </w:r>
      <w:r>
        <w:rPr>
          <w:rFonts w:asciiTheme="minorHAnsi" w:eastAsiaTheme="minorEastAsia" w:hAnsiTheme="minorHAnsi" w:cstheme="minorBidi"/>
          <w:sz w:val="22"/>
          <w:szCs w:val="22"/>
          <w:lang w:val="de-DE" w:eastAsia="de-DE"/>
        </w:rPr>
        <w:tab/>
      </w:r>
      <w:r>
        <w:t>XR Processing and Media Centric Architectures</w:t>
      </w:r>
      <w:r>
        <w:tab/>
      </w:r>
      <w:r>
        <w:fldChar w:fldCharType="begin"/>
      </w:r>
      <w:r>
        <w:instrText xml:space="preserve"> PAGEREF _Toc33042032 \h </w:instrText>
      </w:r>
      <w:r>
        <w:fldChar w:fldCharType="separate"/>
      </w:r>
      <w:r>
        <w:t>62</w:t>
      </w:r>
      <w:r>
        <w:fldChar w:fldCharType="end"/>
      </w:r>
    </w:p>
    <w:p w14:paraId="3FB3AF64" w14:textId="71B83F6E" w:rsidR="0053516D" w:rsidRDefault="0053516D">
      <w:pPr>
        <w:pStyle w:val="TOC3"/>
        <w:rPr>
          <w:rFonts w:asciiTheme="minorHAnsi" w:eastAsiaTheme="minorEastAsia" w:hAnsiTheme="minorHAnsi" w:cstheme="minorBidi"/>
          <w:sz w:val="22"/>
          <w:szCs w:val="22"/>
          <w:lang w:val="de-DE" w:eastAsia="de-DE"/>
        </w:rPr>
      </w:pPr>
      <w:r>
        <w:t>6.2.1</w:t>
      </w:r>
      <w:r>
        <w:rPr>
          <w:rFonts w:asciiTheme="minorHAnsi" w:eastAsiaTheme="minorEastAsia" w:hAnsiTheme="minorHAnsi" w:cstheme="minorBidi"/>
          <w:sz w:val="22"/>
          <w:szCs w:val="22"/>
          <w:lang w:val="de-DE" w:eastAsia="de-DE"/>
        </w:rPr>
        <w:tab/>
      </w:r>
      <w:r>
        <w:t>Introduction</w:t>
      </w:r>
      <w:r>
        <w:tab/>
      </w:r>
      <w:r>
        <w:fldChar w:fldCharType="begin"/>
      </w:r>
      <w:r>
        <w:instrText xml:space="preserve"> PAGEREF _Toc33042033 \h </w:instrText>
      </w:r>
      <w:r>
        <w:fldChar w:fldCharType="separate"/>
      </w:r>
      <w:r>
        <w:t>62</w:t>
      </w:r>
      <w:r>
        <w:fldChar w:fldCharType="end"/>
      </w:r>
    </w:p>
    <w:p w14:paraId="6B5C69C4" w14:textId="263E0323" w:rsidR="0053516D" w:rsidRDefault="0053516D">
      <w:pPr>
        <w:pStyle w:val="TOC3"/>
        <w:rPr>
          <w:rFonts w:asciiTheme="minorHAnsi" w:eastAsiaTheme="minorEastAsia" w:hAnsiTheme="minorHAnsi" w:cstheme="minorBidi"/>
          <w:sz w:val="22"/>
          <w:szCs w:val="22"/>
          <w:lang w:val="de-DE" w:eastAsia="de-DE"/>
        </w:rPr>
      </w:pPr>
      <w:r>
        <w:t>6.2.2</w:t>
      </w:r>
      <w:r>
        <w:rPr>
          <w:rFonts w:asciiTheme="minorHAnsi" w:eastAsiaTheme="minorEastAsia" w:hAnsiTheme="minorHAnsi" w:cstheme="minorBidi"/>
          <w:sz w:val="22"/>
          <w:szCs w:val="22"/>
          <w:lang w:val="de-DE" w:eastAsia="de-DE"/>
        </w:rPr>
        <w:tab/>
      </w:r>
      <w:r>
        <w:t>Viewport-Independent delivery</w:t>
      </w:r>
      <w:r>
        <w:tab/>
      </w:r>
      <w:r>
        <w:fldChar w:fldCharType="begin"/>
      </w:r>
      <w:r>
        <w:instrText xml:space="preserve"> PAGEREF _Toc33042034 \h </w:instrText>
      </w:r>
      <w:r>
        <w:fldChar w:fldCharType="separate"/>
      </w:r>
      <w:r>
        <w:t>63</w:t>
      </w:r>
      <w:r>
        <w:fldChar w:fldCharType="end"/>
      </w:r>
    </w:p>
    <w:p w14:paraId="53526742" w14:textId="26B1D312" w:rsidR="0053516D" w:rsidRDefault="0053516D">
      <w:pPr>
        <w:pStyle w:val="TOC4"/>
        <w:rPr>
          <w:rFonts w:asciiTheme="minorHAnsi" w:eastAsiaTheme="minorEastAsia" w:hAnsiTheme="minorHAnsi" w:cstheme="minorBidi"/>
          <w:sz w:val="22"/>
          <w:szCs w:val="22"/>
          <w:lang w:val="de-DE" w:eastAsia="de-DE"/>
        </w:rPr>
      </w:pPr>
      <w:r>
        <w:t>6.2.2.1</w:t>
      </w:r>
      <w:r>
        <w:rPr>
          <w:rFonts w:asciiTheme="minorHAnsi" w:eastAsiaTheme="minorEastAsia" w:hAnsiTheme="minorHAnsi" w:cstheme="minorBidi"/>
          <w:sz w:val="22"/>
          <w:szCs w:val="22"/>
          <w:lang w:val="de-DE" w:eastAsia="de-DE"/>
        </w:rPr>
        <w:tab/>
      </w:r>
      <w:r>
        <w:t>Architecture</w:t>
      </w:r>
      <w:r>
        <w:tab/>
      </w:r>
      <w:r>
        <w:fldChar w:fldCharType="begin"/>
      </w:r>
      <w:r>
        <w:instrText xml:space="preserve"> PAGEREF _Toc33042035 \h </w:instrText>
      </w:r>
      <w:r>
        <w:fldChar w:fldCharType="separate"/>
      </w:r>
      <w:r>
        <w:t>63</w:t>
      </w:r>
      <w:r>
        <w:fldChar w:fldCharType="end"/>
      </w:r>
    </w:p>
    <w:p w14:paraId="1B502DEA" w14:textId="6C2E0492" w:rsidR="0053516D" w:rsidRDefault="0053516D">
      <w:pPr>
        <w:pStyle w:val="TOC4"/>
        <w:rPr>
          <w:rFonts w:asciiTheme="minorHAnsi" w:eastAsiaTheme="minorEastAsia" w:hAnsiTheme="minorHAnsi" w:cstheme="minorBidi"/>
          <w:sz w:val="22"/>
          <w:szCs w:val="22"/>
          <w:lang w:val="de-DE" w:eastAsia="de-DE"/>
        </w:rPr>
      </w:pPr>
      <w:r>
        <w:t>6.2.2.2</w:t>
      </w:r>
      <w:r>
        <w:rPr>
          <w:rFonts w:asciiTheme="minorHAnsi" w:eastAsiaTheme="minorEastAsia" w:hAnsiTheme="minorHAnsi" w:cstheme="minorBidi"/>
          <w:sz w:val="22"/>
          <w:szCs w:val="22"/>
          <w:lang w:val="de-DE" w:eastAsia="de-DE"/>
        </w:rPr>
        <w:tab/>
      </w:r>
      <w:r>
        <w:t>Use Cases in Context</w:t>
      </w:r>
      <w:r>
        <w:tab/>
      </w:r>
      <w:r>
        <w:fldChar w:fldCharType="begin"/>
      </w:r>
      <w:r>
        <w:instrText xml:space="preserve"> PAGEREF _Toc33042036 \h </w:instrText>
      </w:r>
      <w:r>
        <w:fldChar w:fldCharType="separate"/>
      </w:r>
      <w:r>
        <w:t>63</w:t>
      </w:r>
      <w:r>
        <w:fldChar w:fldCharType="end"/>
      </w:r>
    </w:p>
    <w:p w14:paraId="6DFE22CD" w14:textId="0BE5251C" w:rsidR="0053516D" w:rsidRDefault="0053516D">
      <w:pPr>
        <w:pStyle w:val="TOC4"/>
        <w:rPr>
          <w:rFonts w:asciiTheme="minorHAnsi" w:eastAsiaTheme="minorEastAsia" w:hAnsiTheme="minorHAnsi" w:cstheme="minorBidi"/>
          <w:sz w:val="22"/>
          <w:szCs w:val="22"/>
          <w:lang w:val="de-DE" w:eastAsia="de-DE"/>
        </w:rPr>
      </w:pPr>
      <w:r>
        <w:t>6.2.2.3</w:t>
      </w:r>
      <w:r>
        <w:rPr>
          <w:rFonts w:asciiTheme="minorHAnsi" w:eastAsiaTheme="minorEastAsia" w:hAnsiTheme="minorHAnsi" w:cstheme="minorBidi"/>
          <w:sz w:val="22"/>
          <w:szCs w:val="22"/>
          <w:lang w:val="de-DE" w:eastAsia="de-DE"/>
        </w:rPr>
        <w:tab/>
      </w:r>
      <w:r>
        <w:t>Basic Procedures</w:t>
      </w:r>
      <w:r>
        <w:tab/>
      </w:r>
      <w:r>
        <w:fldChar w:fldCharType="begin"/>
      </w:r>
      <w:r>
        <w:instrText xml:space="preserve"> PAGEREF _Toc33042037 \h </w:instrText>
      </w:r>
      <w:r>
        <w:fldChar w:fldCharType="separate"/>
      </w:r>
      <w:r>
        <w:t>63</w:t>
      </w:r>
      <w:r>
        <w:fldChar w:fldCharType="end"/>
      </w:r>
    </w:p>
    <w:p w14:paraId="498A0689" w14:textId="303CEDA0" w:rsidR="0053516D" w:rsidRDefault="0053516D">
      <w:pPr>
        <w:pStyle w:val="TOC4"/>
        <w:rPr>
          <w:rFonts w:asciiTheme="minorHAnsi" w:eastAsiaTheme="minorEastAsia" w:hAnsiTheme="minorHAnsi" w:cstheme="minorBidi"/>
          <w:sz w:val="22"/>
          <w:szCs w:val="22"/>
          <w:lang w:val="de-DE" w:eastAsia="de-DE"/>
        </w:rPr>
      </w:pPr>
      <w:r>
        <w:t>6.2.2.4</w:t>
      </w:r>
      <w:r>
        <w:rPr>
          <w:rFonts w:asciiTheme="minorHAnsi" w:eastAsiaTheme="minorEastAsia" w:hAnsiTheme="minorHAnsi" w:cstheme="minorBidi"/>
          <w:sz w:val="22"/>
          <w:szCs w:val="22"/>
          <w:lang w:val="de-DE" w:eastAsia="de-DE"/>
        </w:rPr>
        <w:tab/>
      </w:r>
      <w:r>
        <w:t>Content Formats and Rendering</w:t>
      </w:r>
      <w:r>
        <w:tab/>
      </w:r>
      <w:r>
        <w:fldChar w:fldCharType="begin"/>
      </w:r>
      <w:r>
        <w:instrText xml:space="preserve"> PAGEREF _Toc33042038 \h </w:instrText>
      </w:r>
      <w:r>
        <w:fldChar w:fldCharType="separate"/>
      </w:r>
      <w:r>
        <w:t>63</w:t>
      </w:r>
      <w:r>
        <w:fldChar w:fldCharType="end"/>
      </w:r>
    </w:p>
    <w:p w14:paraId="4F299D8B" w14:textId="4F643CCA" w:rsidR="0053516D" w:rsidRDefault="0053516D">
      <w:pPr>
        <w:pStyle w:val="TOC4"/>
        <w:rPr>
          <w:rFonts w:asciiTheme="minorHAnsi" w:eastAsiaTheme="minorEastAsia" w:hAnsiTheme="minorHAnsi" w:cstheme="minorBidi"/>
          <w:sz w:val="22"/>
          <w:szCs w:val="22"/>
          <w:lang w:val="de-DE" w:eastAsia="de-DE"/>
        </w:rPr>
      </w:pPr>
      <w:r>
        <w:t>6.2.2.5</w:t>
      </w:r>
      <w:r>
        <w:rPr>
          <w:rFonts w:asciiTheme="minorHAnsi" w:eastAsiaTheme="minorEastAsia" w:hAnsiTheme="minorHAnsi" w:cstheme="minorBidi"/>
          <w:sz w:val="22"/>
          <w:szCs w:val="22"/>
          <w:lang w:val="de-DE" w:eastAsia="de-DE"/>
        </w:rPr>
        <w:tab/>
      </w:r>
      <w:r>
        <w:t>Relevant QoS and QoE parameters</w:t>
      </w:r>
      <w:r>
        <w:tab/>
      </w:r>
      <w:r>
        <w:fldChar w:fldCharType="begin"/>
      </w:r>
      <w:r>
        <w:instrText xml:space="preserve"> PAGEREF _Toc33042039 \h </w:instrText>
      </w:r>
      <w:r>
        <w:fldChar w:fldCharType="separate"/>
      </w:r>
      <w:r>
        <w:t>63</w:t>
      </w:r>
      <w:r>
        <w:fldChar w:fldCharType="end"/>
      </w:r>
    </w:p>
    <w:p w14:paraId="0A8DCD4B" w14:textId="1EEA5F84" w:rsidR="0053516D" w:rsidRDefault="0053516D">
      <w:pPr>
        <w:pStyle w:val="TOC4"/>
        <w:rPr>
          <w:rFonts w:asciiTheme="minorHAnsi" w:eastAsiaTheme="minorEastAsia" w:hAnsiTheme="minorHAnsi" w:cstheme="minorBidi"/>
          <w:sz w:val="22"/>
          <w:szCs w:val="22"/>
          <w:lang w:val="de-DE" w:eastAsia="de-DE"/>
        </w:rPr>
      </w:pPr>
      <w:r>
        <w:t>6.2.2.6</w:t>
      </w:r>
      <w:r>
        <w:rPr>
          <w:rFonts w:asciiTheme="minorHAnsi" w:eastAsiaTheme="minorEastAsia" w:hAnsiTheme="minorHAnsi" w:cstheme="minorBidi"/>
          <w:sz w:val="22"/>
          <w:szCs w:val="22"/>
          <w:lang w:val="de-DE" w:eastAsia="de-DE"/>
        </w:rPr>
        <w:tab/>
      </w:r>
      <w:r>
        <w:t>Potential Standardisation Needs</w:t>
      </w:r>
      <w:r>
        <w:tab/>
      </w:r>
      <w:r>
        <w:fldChar w:fldCharType="begin"/>
      </w:r>
      <w:r>
        <w:instrText xml:space="preserve"> PAGEREF _Toc33042040 \h </w:instrText>
      </w:r>
      <w:r>
        <w:fldChar w:fldCharType="separate"/>
      </w:r>
      <w:r>
        <w:t>64</w:t>
      </w:r>
      <w:r>
        <w:fldChar w:fldCharType="end"/>
      </w:r>
    </w:p>
    <w:p w14:paraId="7D096A05" w14:textId="69658979" w:rsidR="0053516D" w:rsidRDefault="0053516D">
      <w:pPr>
        <w:pStyle w:val="TOC3"/>
        <w:rPr>
          <w:rFonts w:asciiTheme="minorHAnsi" w:eastAsiaTheme="minorEastAsia" w:hAnsiTheme="minorHAnsi" w:cstheme="minorBidi"/>
          <w:sz w:val="22"/>
          <w:szCs w:val="22"/>
          <w:lang w:val="de-DE" w:eastAsia="de-DE"/>
        </w:rPr>
      </w:pPr>
      <w:r>
        <w:t>6.2.3</w:t>
      </w:r>
      <w:r>
        <w:rPr>
          <w:rFonts w:asciiTheme="minorHAnsi" w:eastAsiaTheme="minorEastAsia" w:hAnsiTheme="minorHAnsi" w:cstheme="minorBidi"/>
          <w:sz w:val="22"/>
          <w:szCs w:val="22"/>
          <w:lang w:val="de-DE" w:eastAsia="de-DE"/>
        </w:rPr>
        <w:tab/>
      </w:r>
      <w:r>
        <w:t>Viewport-dependent Streaming</w:t>
      </w:r>
      <w:r>
        <w:tab/>
      </w:r>
      <w:r>
        <w:fldChar w:fldCharType="begin"/>
      </w:r>
      <w:r>
        <w:instrText xml:space="preserve"> PAGEREF _Toc33042041 \h </w:instrText>
      </w:r>
      <w:r>
        <w:fldChar w:fldCharType="separate"/>
      </w:r>
      <w:r>
        <w:t>64</w:t>
      </w:r>
      <w:r>
        <w:fldChar w:fldCharType="end"/>
      </w:r>
    </w:p>
    <w:p w14:paraId="6D352F5C" w14:textId="6BC88924" w:rsidR="0053516D" w:rsidRDefault="0053516D">
      <w:pPr>
        <w:pStyle w:val="TOC4"/>
        <w:rPr>
          <w:rFonts w:asciiTheme="minorHAnsi" w:eastAsiaTheme="minorEastAsia" w:hAnsiTheme="minorHAnsi" w:cstheme="minorBidi"/>
          <w:sz w:val="22"/>
          <w:szCs w:val="22"/>
          <w:lang w:val="de-DE" w:eastAsia="de-DE"/>
        </w:rPr>
      </w:pPr>
      <w:r>
        <w:t>6.2.3.1</w:t>
      </w:r>
      <w:r>
        <w:rPr>
          <w:rFonts w:asciiTheme="minorHAnsi" w:eastAsiaTheme="minorEastAsia" w:hAnsiTheme="minorHAnsi" w:cstheme="minorBidi"/>
          <w:sz w:val="22"/>
          <w:szCs w:val="22"/>
          <w:lang w:val="de-DE" w:eastAsia="de-DE"/>
        </w:rPr>
        <w:tab/>
      </w:r>
      <w:r>
        <w:t>Architecture</w:t>
      </w:r>
      <w:r>
        <w:tab/>
      </w:r>
      <w:r>
        <w:fldChar w:fldCharType="begin"/>
      </w:r>
      <w:r>
        <w:instrText xml:space="preserve"> PAGEREF _Toc33042042 \h </w:instrText>
      </w:r>
      <w:r>
        <w:fldChar w:fldCharType="separate"/>
      </w:r>
      <w:r>
        <w:t>64</w:t>
      </w:r>
      <w:r>
        <w:fldChar w:fldCharType="end"/>
      </w:r>
    </w:p>
    <w:p w14:paraId="2C66CBD7" w14:textId="4E9AAB73" w:rsidR="0053516D" w:rsidRDefault="0053516D">
      <w:pPr>
        <w:pStyle w:val="TOC4"/>
        <w:rPr>
          <w:rFonts w:asciiTheme="minorHAnsi" w:eastAsiaTheme="minorEastAsia" w:hAnsiTheme="minorHAnsi" w:cstheme="minorBidi"/>
          <w:sz w:val="22"/>
          <w:szCs w:val="22"/>
          <w:lang w:val="de-DE" w:eastAsia="de-DE"/>
        </w:rPr>
      </w:pPr>
      <w:r>
        <w:t>6.2.3.2</w:t>
      </w:r>
      <w:r>
        <w:rPr>
          <w:rFonts w:asciiTheme="minorHAnsi" w:eastAsiaTheme="minorEastAsia" w:hAnsiTheme="minorHAnsi" w:cstheme="minorBidi"/>
          <w:sz w:val="22"/>
          <w:szCs w:val="22"/>
          <w:lang w:val="de-DE" w:eastAsia="de-DE"/>
        </w:rPr>
        <w:tab/>
      </w:r>
      <w:r>
        <w:t>Use Cases in Context</w:t>
      </w:r>
      <w:r>
        <w:tab/>
      </w:r>
      <w:r>
        <w:fldChar w:fldCharType="begin"/>
      </w:r>
      <w:r>
        <w:instrText xml:space="preserve"> PAGEREF _Toc33042043 \h </w:instrText>
      </w:r>
      <w:r>
        <w:fldChar w:fldCharType="separate"/>
      </w:r>
      <w:r>
        <w:t>65</w:t>
      </w:r>
      <w:r>
        <w:fldChar w:fldCharType="end"/>
      </w:r>
    </w:p>
    <w:p w14:paraId="7EA6D4D6" w14:textId="76D93AD3" w:rsidR="0053516D" w:rsidRDefault="0053516D">
      <w:pPr>
        <w:pStyle w:val="TOC4"/>
        <w:rPr>
          <w:rFonts w:asciiTheme="minorHAnsi" w:eastAsiaTheme="minorEastAsia" w:hAnsiTheme="minorHAnsi" w:cstheme="minorBidi"/>
          <w:sz w:val="22"/>
          <w:szCs w:val="22"/>
          <w:lang w:val="de-DE" w:eastAsia="de-DE"/>
        </w:rPr>
      </w:pPr>
      <w:r>
        <w:lastRenderedPageBreak/>
        <w:t>6.2.3.3</w:t>
      </w:r>
      <w:r>
        <w:rPr>
          <w:rFonts w:asciiTheme="minorHAnsi" w:eastAsiaTheme="minorEastAsia" w:hAnsiTheme="minorHAnsi" w:cstheme="minorBidi"/>
          <w:sz w:val="22"/>
          <w:szCs w:val="22"/>
          <w:lang w:val="de-DE" w:eastAsia="de-DE"/>
        </w:rPr>
        <w:tab/>
      </w:r>
      <w:r>
        <w:t>Basic Procedures</w:t>
      </w:r>
      <w:r>
        <w:tab/>
      </w:r>
      <w:r>
        <w:fldChar w:fldCharType="begin"/>
      </w:r>
      <w:r>
        <w:instrText xml:space="preserve"> PAGEREF _Toc33042044 \h </w:instrText>
      </w:r>
      <w:r>
        <w:fldChar w:fldCharType="separate"/>
      </w:r>
      <w:r>
        <w:t>65</w:t>
      </w:r>
      <w:r>
        <w:fldChar w:fldCharType="end"/>
      </w:r>
    </w:p>
    <w:p w14:paraId="61401EDC" w14:textId="15D6E20D" w:rsidR="0053516D" w:rsidRDefault="0053516D">
      <w:pPr>
        <w:pStyle w:val="TOC4"/>
        <w:rPr>
          <w:rFonts w:asciiTheme="minorHAnsi" w:eastAsiaTheme="minorEastAsia" w:hAnsiTheme="minorHAnsi" w:cstheme="minorBidi"/>
          <w:sz w:val="22"/>
          <w:szCs w:val="22"/>
          <w:lang w:val="de-DE" w:eastAsia="de-DE"/>
        </w:rPr>
      </w:pPr>
      <w:r>
        <w:t>6.2.3.4</w:t>
      </w:r>
      <w:r>
        <w:rPr>
          <w:rFonts w:asciiTheme="minorHAnsi" w:eastAsiaTheme="minorEastAsia" w:hAnsiTheme="minorHAnsi" w:cstheme="minorBidi"/>
          <w:sz w:val="22"/>
          <w:szCs w:val="22"/>
          <w:lang w:val="de-DE" w:eastAsia="de-DE"/>
        </w:rPr>
        <w:tab/>
      </w:r>
      <w:r>
        <w:t>Content Formats and Rendering</w:t>
      </w:r>
      <w:r>
        <w:tab/>
      </w:r>
      <w:r>
        <w:fldChar w:fldCharType="begin"/>
      </w:r>
      <w:r>
        <w:instrText xml:space="preserve"> PAGEREF _Toc33042045 \h </w:instrText>
      </w:r>
      <w:r>
        <w:fldChar w:fldCharType="separate"/>
      </w:r>
      <w:r>
        <w:t>65</w:t>
      </w:r>
      <w:r>
        <w:fldChar w:fldCharType="end"/>
      </w:r>
    </w:p>
    <w:p w14:paraId="73ECC758" w14:textId="0F657B54" w:rsidR="0053516D" w:rsidRDefault="0053516D">
      <w:pPr>
        <w:pStyle w:val="TOC4"/>
        <w:rPr>
          <w:rFonts w:asciiTheme="minorHAnsi" w:eastAsiaTheme="minorEastAsia" w:hAnsiTheme="minorHAnsi" w:cstheme="minorBidi"/>
          <w:sz w:val="22"/>
          <w:szCs w:val="22"/>
          <w:lang w:val="de-DE" w:eastAsia="de-DE"/>
        </w:rPr>
      </w:pPr>
      <w:r>
        <w:t>6.2.3.5</w:t>
      </w:r>
      <w:r>
        <w:rPr>
          <w:rFonts w:asciiTheme="minorHAnsi" w:eastAsiaTheme="minorEastAsia" w:hAnsiTheme="minorHAnsi" w:cstheme="minorBidi"/>
          <w:sz w:val="22"/>
          <w:szCs w:val="22"/>
          <w:lang w:val="de-DE" w:eastAsia="de-DE"/>
        </w:rPr>
        <w:tab/>
      </w:r>
      <w:r>
        <w:t>Relevant QoS and QoE parameters</w:t>
      </w:r>
      <w:r>
        <w:tab/>
      </w:r>
      <w:r>
        <w:fldChar w:fldCharType="begin"/>
      </w:r>
      <w:r>
        <w:instrText xml:space="preserve"> PAGEREF _Toc33042046 \h </w:instrText>
      </w:r>
      <w:r>
        <w:fldChar w:fldCharType="separate"/>
      </w:r>
      <w:r>
        <w:t>65</w:t>
      </w:r>
      <w:r>
        <w:fldChar w:fldCharType="end"/>
      </w:r>
    </w:p>
    <w:p w14:paraId="5DA86A9C" w14:textId="1A06524B" w:rsidR="0053516D" w:rsidRDefault="0053516D">
      <w:pPr>
        <w:pStyle w:val="TOC4"/>
        <w:rPr>
          <w:rFonts w:asciiTheme="minorHAnsi" w:eastAsiaTheme="minorEastAsia" w:hAnsiTheme="minorHAnsi" w:cstheme="minorBidi"/>
          <w:sz w:val="22"/>
          <w:szCs w:val="22"/>
          <w:lang w:val="de-DE" w:eastAsia="de-DE"/>
        </w:rPr>
      </w:pPr>
      <w:r>
        <w:t>6.2.3.6</w:t>
      </w:r>
      <w:r>
        <w:rPr>
          <w:rFonts w:asciiTheme="minorHAnsi" w:eastAsiaTheme="minorEastAsia" w:hAnsiTheme="minorHAnsi" w:cstheme="minorBidi"/>
          <w:sz w:val="22"/>
          <w:szCs w:val="22"/>
          <w:lang w:val="de-DE" w:eastAsia="de-DE"/>
        </w:rPr>
        <w:tab/>
      </w:r>
      <w:r>
        <w:t>Potential Standardisation Needs</w:t>
      </w:r>
      <w:r>
        <w:tab/>
      </w:r>
      <w:r>
        <w:fldChar w:fldCharType="begin"/>
      </w:r>
      <w:r>
        <w:instrText xml:space="preserve"> PAGEREF _Toc33042047 \h </w:instrText>
      </w:r>
      <w:r>
        <w:fldChar w:fldCharType="separate"/>
      </w:r>
      <w:r>
        <w:t>65</w:t>
      </w:r>
      <w:r>
        <w:fldChar w:fldCharType="end"/>
      </w:r>
    </w:p>
    <w:p w14:paraId="210ED564" w14:textId="38916028" w:rsidR="0053516D" w:rsidRDefault="0053516D">
      <w:pPr>
        <w:pStyle w:val="TOC3"/>
        <w:rPr>
          <w:rFonts w:asciiTheme="minorHAnsi" w:eastAsiaTheme="minorEastAsia" w:hAnsiTheme="minorHAnsi" w:cstheme="minorBidi"/>
          <w:sz w:val="22"/>
          <w:szCs w:val="22"/>
          <w:lang w:val="de-DE" w:eastAsia="de-DE"/>
        </w:rPr>
      </w:pPr>
      <w:r>
        <w:t>6.2.4</w:t>
      </w:r>
      <w:r>
        <w:rPr>
          <w:rFonts w:asciiTheme="minorHAnsi" w:eastAsiaTheme="minorEastAsia" w:hAnsiTheme="minorHAnsi" w:cstheme="minorBidi"/>
          <w:sz w:val="22"/>
          <w:szCs w:val="22"/>
          <w:lang w:val="de-DE" w:eastAsia="de-DE"/>
        </w:rPr>
        <w:tab/>
      </w:r>
      <w:r>
        <w:t>Viewport Rendering in Network</w:t>
      </w:r>
      <w:r>
        <w:tab/>
      </w:r>
      <w:r>
        <w:fldChar w:fldCharType="begin"/>
      </w:r>
      <w:r>
        <w:instrText xml:space="preserve"> PAGEREF _Toc33042048 \h </w:instrText>
      </w:r>
      <w:r>
        <w:fldChar w:fldCharType="separate"/>
      </w:r>
      <w:r>
        <w:t>66</w:t>
      </w:r>
      <w:r>
        <w:fldChar w:fldCharType="end"/>
      </w:r>
    </w:p>
    <w:p w14:paraId="511D1453" w14:textId="5BD1AB74" w:rsidR="0053516D" w:rsidRDefault="0053516D">
      <w:pPr>
        <w:pStyle w:val="TOC4"/>
        <w:rPr>
          <w:rFonts w:asciiTheme="minorHAnsi" w:eastAsiaTheme="minorEastAsia" w:hAnsiTheme="minorHAnsi" w:cstheme="minorBidi"/>
          <w:sz w:val="22"/>
          <w:szCs w:val="22"/>
          <w:lang w:val="de-DE" w:eastAsia="de-DE"/>
        </w:rPr>
      </w:pPr>
      <w:r>
        <w:t>6.2.4.1</w:t>
      </w:r>
      <w:r>
        <w:rPr>
          <w:rFonts w:asciiTheme="minorHAnsi" w:eastAsiaTheme="minorEastAsia" w:hAnsiTheme="minorHAnsi" w:cstheme="minorBidi"/>
          <w:sz w:val="22"/>
          <w:szCs w:val="22"/>
          <w:lang w:val="de-DE" w:eastAsia="de-DE"/>
        </w:rPr>
        <w:tab/>
      </w:r>
      <w:r>
        <w:t>Overview</w:t>
      </w:r>
      <w:r>
        <w:tab/>
      </w:r>
      <w:r>
        <w:fldChar w:fldCharType="begin"/>
      </w:r>
      <w:r>
        <w:instrText xml:space="preserve"> PAGEREF _Toc33042049 \h </w:instrText>
      </w:r>
      <w:r>
        <w:fldChar w:fldCharType="separate"/>
      </w:r>
      <w:r>
        <w:t>66</w:t>
      </w:r>
      <w:r>
        <w:fldChar w:fldCharType="end"/>
      </w:r>
    </w:p>
    <w:p w14:paraId="63A19A6D" w14:textId="200182D3" w:rsidR="0053516D" w:rsidRDefault="0053516D">
      <w:pPr>
        <w:pStyle w:val="TOC4"/>
        <w:rPr>
          <w:rFonts w:asciiTheme="minorHAnsi" w:eastAsiaTheme="minorEastAsia" w:hAnsiTheme="minorHAnsi" w:cstheme="minorBidi"/>
          <w:sz w:val="22"/>
          <w:szCs w:val="22"/>
          <w:lang w:val="de-DE" w:eastAsia="de-DE"/>
        </w:rPr>
      </w:pPr>
      <w:r>
        <w:t>6.2.4.2</w:t>
      </w:r>
      <w:r>
        <w:rPr>
          <w:rFonts w:asciiTheme="minorHAnsi" w:eastAsiaTheme="minorEastAsia" w:hAnsiTheme="minorHAnsi" w:cstheme="minorBidi"/>
          <w:sz w:val="22"/>
          <w:szCs w:val="22"/>
          <w:lang w:val="de-DE" w:eastAsia="de-DE"/>
        </w:rPr>
        <w:tab/>
      </w:r>
      <w:r>
        <w:t>Relevant QoS and QoE parameters</w:t>
      </w:r>
      <w:r>
        <w:tab/>
      </w:r>
      <w:r>
        <w:fldChar w:fldCharType="begin"/>
      </w:r>
      <w:r>
        <w:instrText xml:space="preserve"> PAGEREF _Toc33042050 \h </w:instrText>
      </w:r>
      <w:r>
        <w:fldChar w:fldCharType="separate"/>
      </w:r>
      <w:r>
        <w:t>66</w:t>
      </w:r>
      <w:r>
        <w:fldChar w:fldCharType="end"/>
      </w:r>
    </w:p>
    <w:p w14:paraId="49AE457A" w14:textId="78A6B22F" w:rsidR="0053516D" w:rsidRDefault="0053516D">
      <w:pPr>
        <w:pStyle w:val="TOC4"/>
        <w:rPr>
          <w:rFonts w:asciiTheme="minorHAnsi" w:eastAsiaTheme="minorEastAsia" w:hAnsiTheme="minorHAnsi" w:cstheme="minorBidi"/>
          <w:sz w:val="22"/>
          <w:szCs w:val="22"/>
          <w:lang w:val="de-DE" w:eastAsia="de-DE"/>
        </w:rPr>
      </w:pPr>
      <w:r>
        <w:t>6.2.4.3</w:t>
      </w:r>
      <w:r>
        <w:rPr>
          <w:rFonts w:asciiTheme="minorHAnsi" w:eastAsiaTheme="minorEastAsia" w:hAnsiTheme="minorHAnsi" w:cstheme="minorBidi"/>
          <w:sz w:val="22"/>
          <w:szCs w:val="22"/>
          <w:lang w:val="de-DE" w:eastAsia="de-DE"/>
        </w:rPr>
        <w:tab/>
      </w:r>
      <w:r>
        <w:t>Potential Standardisation Needs</w:t>
      </w:r>
      <w:r>
        <w:tab/>
      </w:r>
      <w:r>
        <w:fldChar w:fldCharType="begin"/>
      </w:r>
      <w:r>
        <w:instrText xml:space="preserve"> PAGEREF _Toc33042051 \h </w:instrText>
      </w:r>
      <w:r>
        <w:fldChar w:fldCharType="separate"/>
      </w:r>
      <w:r>
        <w:t>67</w:t>
      </w:r>
      <w:r>
        <w:fldChar w:fldCharType="end"/>
      </w:r>
    </w:p>
    <w:p w14:paraId="3DAC3927" w14:textId="530732C8" w:rsidR="0053516D" w:rsidRDefault="0053516D">
      <w:pPr>
        <w:pStyle w:val="TOC3"/>
        <w:rPr>
          <w:rFonts w:asciiTheme="minorHAnsi" w:eastAsiaTheme="minorEastAsia" w:hAnsiTheme="minorHAnsi" w:cstheme="minorBidi"/>
          <w:sz w:val="22"/>
          <w:szCs w:val="22"/>
          <w:lang w:val="de-DE" w:eastAsia="de-DE"/>
        </w:rPr>
      </w:pPr>
      <w:r>
        <w:t>6.2.5</w:t>
      </w:r>
      <w:r>
        <w:rPr>
          <w:rFonts w:asciiTheme="minorHAnsi" w:eastAsiaTheme="minorEastAsia" w:hAnsiTheme="minorHAnsi" w:cstheme="minorBidi"/>
          <w:sz w:val="22"/>
          <w:szCs w:val="22"/>
          <w:lang w:val="de-DE" w:eastAsia="de-DE"/>
        </w:rPr>
        <w:tab/>
      </w:r>
      <w:r>
        <w:t>Raster-based Split Rendering</w:t>
      </w:r>
      <w:r>
        <w:tab/>
      </w:r>
      <w:r>
        <w:fldChar w:fldCharType="begin"/>
      </w:r>
      <w:r>
        <w:instrText xml:space="preserve"> PAGEREF _Toc33042052 \h </w:instrText>
      </w:r>
      <w:r>
        <w:fldChar w:fldCharType="separate"/>
      </w:r>
      <w:r>
        <w:t>67</w:t>
      </w:r>
      <w:r>
        <w:fldChar w:fldCharType="end"/>
      </w:r>
    </w:p>
    <w:p w14:paraId="13197339" w14:textId="51DB7AAD" w:rsidR="0053516D" w:rsidRDefault="0053516D">
      <w:pPr>
        <w:pStyle w:val="TOC4"/>
        <w:rPr>
          <w:rFonts w:asciiTheme="minorHAnsi" w:eastAsiaTheme="minorEastAsia" w:hAnsiTheme="minorHAnsi" w:cstheme="minorBidi"/>
          <w:sz w:val="22"/>
          <w:szCs w:val="22"/>
          <w:lang w:val="de-DE" w:eastAsia="de-DE"/>
        </w:rPr>
      </w:pPr>
      <w:r>
        <w:t>6.2.5.1</w:t>
      </w:r>
      <w:r>
        <w:rPr>
          <w:rFonts w:asciiTheme="minorHAnsi" w:eastAsiaTheme="minorEastAsia" w:hAnsiTheme="minorHAnsi" w:cstheme="minorBidi"/>
          <w:sz w:val="22"/>
          <w:szCs w:val="22"/>
          <w:lang w:val="de-DE" w:eastAsia="de-DE"/>
        </w:rPr>
        <w:tab/>
      </w:r>
      <w:r>
        <w:t>Architecture</w:t>
      </w:r>
      <w:r>
        <w:tab/>
      </w:r>
      <w:r>
        <w:fldChar w:fldCharType="begin"/>
      </w:r>
      <w:r>
        <w:instrText xml:space="preserve"> PAGEREF _Toc33042053 \h </w:instrText>
      </w:r>
      <w:r>
        <w:fldChar w:fldCharType="separate"/>
      </w:r>
      <w:r>
        <w:t>67</w:t>
      </w:r>
      <w:r>
        <w:fldChar w:fldCharType="end"/>
      </w:r>
    </w:p>
    <w:p w14:paraId="52661451" w14:textId="2F1BE991" w:rsidR="0053516D" w:rsidRDefault="0053516D">
      <w:pPr>
        <w:pStyle w:val="TOC4"/>
        <w:rPr>
          <w:rFonts w:asciiTheme="minorHAnsi" w:eastAsiaTheme="minorEastAsia" w:hAnsiTheme="minorHAnsi" w:cstheme="minorBidi"/>
          <w:sz w:val="22"/>
          <w:szCs w:val="22"/>
          <w:lang w:val="de-DE" w:eastAsia="de-DE"/>
        </w:rPr>
      </w:pPr>
      <w:r>
        <w:t>6.2.5.2</w:t>
      </w:r>
      <w:r>
        <w:rPr>
          <w:rFonts w:asciiTheme="minorHAnsi" w:eastAsiaTheme="minorEastAsia" w:hAnsiTheme="minorHAnsi" w:cstheme="minorBidi"/>
          <w:sz w:val="22"/>
          <w:szCs w:val="22"/>
          <w:lang w:val="de-DE" w:eastAsia="de-DE"/>
        </w:rPr>
        <w:tab/>
      </w:r>
      <w:r>
        <w:t>Use Cases in Context</w:t>
      </w:r>
      <w:r>
        <w:tab/>
      </w:r>
      <w:r>
        <w:fldChar w:fldCharType="begin"/>
      </w:r>
      <w:r>
        <w:instrText xml:space="preserve"> PAGEREF _Toc33042054 \h </w:instrText>
      </w:r>
      <w:r>
        <w:fldChar w:fldCharType="separate"/>
      </w:r>
      <w:r>
        <w:t>68</w:t>
      </w:r>
      <w:r>
        <w:fldChar w:fldCharType="end"/>
      </w:r>
    </w:p>
    <w:p w14:paraId="312653A0" w14:textId="0C272867" w:rsidR="0053516D" w:rsidRDefault="0053516D">
      <w:pPr>
        <w:pStyle w:val="TOC4"/>
        <w:rPr>
          <w:rFonts w:asciiTheme="minorHAnsi" w:eastAsiaTheme="minorEastAsia" w:hAnsiTheme="minorHAnsi" w:cstheme="minorBidi"/>
          <w:sz w:val="22"/>
          <w:szCs w:val="22"/>
          <w:lang w:val="de-DE" w:eastAsia="de-DE"/>
        </w:rPr>
      </w:pPr>
      <w:r>
        <w:t>6.2.5.3</w:t>
      </w:r>
      <w:r>
        <w:rPr>
          <w:rFonts w:asciiTheme="minorHAnsi" w:eastAsiaTheme="minorEastAsia" w:hAnsiTheme="minorHAnsi" w:cstheme="minorBidi"/>
          <w:sz w:val="22"/>
          <w:szCs w:val="22"/>
          <w:lang w:val="de-DE" w:eastAsia="de-DE"/>
        </w:rPr>
        <w:tab/>
      </w:r>
      <w:r>
        <w:t>Basic Procedures</w:t>
      </w:r>
      <w:r>
        <w:tab/>
      </w:r>
      <w:r>
        <w:fldChar w:fldCharType="begin"/>
      </w:r>
      <w:r>
        <w:instrText xml:space="preserve"> PAGEREF _Toc33042055 \h </w:instrText>
      </w:r>
      <w:r>
        <w:fldChar w:fldCharType="separate"/>
      </w:r>
      <w:r>
        <w:t>68</w:t>
      </w:r>
      <w:r>
        <w:fldChar w:fldCharType="end"/>
      </w:r>
    </w:p>
    <w:p w14:paraId="2662DFB1" w14:textId="26E63914" w:rsidR="0053516D" w:rsidRDefault="0053516D">
      <w:pPr>
        <w:pStyle w:val="TOC4"/>
        <w:rPr>
          <w:rFonts w:asciiTheme="minorHAnsi" w:eastAsiaTheme="minorEastAsia" w:hAnsiTheme="minorHAnsi" w:cstheme="minorBidi"/>
          <w:sz w:val="22"/>
          <w:szCs w:val="22"/>
          <w:lang w:val="de-DE" w:eastAsia="de-DE"/>
        </w:rPr>
      </w:pPr>
      <w:r>
        <w:t>6.2.5.4</w:t>
      </w:r>
      <w:r>
        <w:rPr>
          <w:rFonts w:asciiTheme="minorHAnsi" w:eastAsiaTheme="minorEastAsia" w:hAnsiTheme="minorHAnsi" w:cstheme="minorBidi"/>
          <w:sz w:val="22"/>
          <w:szCs w:val="22"/>
          <w:lang w:val="de-DE" w:eastAsia="de-DE"/>
        </w:rPr>
        <w:tab/>
      </w:r>
      <w:r>
        <w:t>Content Formats and Rendering</w:t>
      </w:r>
      <w:r>
        <w:tab/>
      </w:r>
      <w:r>
        <w:fldChar w:fldCharType="begin"/>
      </w:r>
      <w:r>
        <w:instrText xml:space="preserve"> PAGEREF _Toc33042056 \h </w:instrText>
      </w:r>
      <w:r>
        <w:fldChar w:fldCharType="separate"/>
      </w:r>
      <w:r>
        <w:t>69</w:t>
      </w:r>
      <w:r>
        <w:fldChar w:fldCharType="end"/>
      </w:r>
    </w:p>
    <w:p w14:paraId="3A2C567A" w14:textId="60ED46F2" w:rsidR="0053516D" w:rsidRDefault="0053516D">
      <w:pPr>
        <w:pStyle w:val="TOC4"/>
        <w:rPr>
          <w:rFonts w:asciiTheme="minorHAnsi" w:eastAsiaTheme="minorEastAsia" w:hAnsiTheme="minorHAnsi" w:cstheme="minorBidi"/>
          <w:sz w:val="22"/>
          <w:szCs w:val="22"/>
          <w:lang w:val="de-DE" w:eastAsia="de-DE"/>
        </w:rPr>
      </w:pPr>
      <w:r>
        <w:t>6.2.5.5</w:t>
      </w:r>
      <w:r>
        <w:rPr>
          <w:rFonts w:asciiTheme="minorHAnsi" w:eastAsiaTheme="minorEastAsia" w:hAnsiTheme="minorHAnsi" w:cstheme="minorBidi"/>
          <w:sz w:val="22"/>
          <w:szCs w:val="22"/>
          <w:lang w:val="de-DE" w:eastAsia="de-DE"/>
        </w:rPr>
        <w:tab/>
      </w:r>
      <w:r>
        <w:t>Relevant QoS and QoE parameters</w:t>
      </w:r>
      <w:r>
        <w:tab/>
      </w:r>
      <w:r>
        <w:fldChar w:fldCharType="begin"/>
      </w:r>
      <w:r>
        <w:instrText xml:space="preserve"> PAGEREF _Toc33042057 \h </w:instrText>
      </w:r>
      <w:r>
        <w:fldChar w:fldCharType="separate"/>
      </w:r>
      <w:r>
        <w:t>69</w:t>
      </w:r>
      <w:r>
        <w:fldChar w:fldCharType="end"/>
      </w:r>
    </w:p>
    <w:p w14:paraId="51FE639B" w14:textId="14DA86BD" w:rsidR="0053516D" w:rsidRDefault="0053516D">
      <w:pPr>
        <w:pStyle w:val="TOC4"/>
        <w:rPr>
          <w:rFonts w:asciiTheme="minorHAnsi" w:eastAsiaTheme="minorEastAsia" w:hAnsiTheme="minorHAnsi" w:cstheme="minorBidi"/>
          <w:sz w:val="22"/>
          <w:szCs w:val="22"/>
          <w:lang w:val="de-DE" w:eastAsia="de-DE"/>
        </w:rPr>
      </w:pPr>
      <w:r>
        <w:t>6.2.5.6</w:t>
      </w:r>
      <w:r>
        <w:rPr>
          <w:rFonts w:asciiTheme="minorHAnsi" w:eastAsiaTheme="minorEastAsia" w:hAnsiTheme="minorHAnsi" w:cstheme="minorBidi"/>
          <w:sz w:val="22"/>
          <w:szCs w:val="22"/>
          <w:lang w:val="de-DE" w:eastAsia="de-DE"/>
        </w:rPr>
        <w:tab/>
      </w:r>
      <w:r>
        <w:t>Potential Standardisation needs</w:t>
      </w:r>
      <w:r>
        <w:tab/>
      </w:r>
      <w:r>
        <w:fldChar w:fldCharType="begin"/>
      </w:r>
      <w:r>
        <w:instrText xml:space="preserve"> PAGEREF _Toc33042058 \h </w:instrText>
      </w:r>
      <w:r>
        <w:fldChar w:fldCharType="separate"/>
      </w:r>
      <w:r>
        <w:t>69</w:t>
      </w:r>
      <w:r>
        <w:fldChar w:fldCharType="end"/>
      </w:r>
    </w:p>
    <w:p w14:paraId="2740109F" w14:textId="1AB549F7" w:rsidR="0053516D" w:rsidRDefault="0053516D">
      <w:pPr>
        <w:pStyle w:val="TOC3"/>
        <w:rPr>
          <w:rFonts w:asciiTheme="minorHAnsi" w:eastAsiaTheme="minorEastAsia" w:hAnsiTheme="minorHAnsi" w:cstheme="minorBidi"/>
          <w:sz w:val="22"/>
          <w:szCs w:val="22"/>
          <w:lang w:val="de-DE" w:eastAsia="de-DE"/>
        </w:rPr>
      </w:pPr>
      <w:r>
        <w:t>6.2.6</w:t>
      </w:r>
      <w:r>
        <w:rPr>
          <w:rFonts w:asciiTheme="minorHAnsi" w:eastAsiaTheme="minorEastAsia" w:hAnsiTheme="minorHAnsi" w:cstheme="minorBidi"/>
          <w:sz w:val="22"/>
          <w:szCs w:val="22"/>
          <w:lang w:val="de-DE" w:eastAsia="de-DE"/>
        </w:rPr>
        <w:tab/>
      </w:r>
      <w:r>
        <w:t>Generalized XR Split Rendering</w:t>
      </w:r>
      <w:r>
        <w:tab/>
      </w:r>
      <w:r>
        <w:fldChar w:fldCharType="begin"/>
      </w:r>
      <w:r>
        <w:instrText xml:space="preserve"> PAGEREF _Toc33042059 \h </w:instrText>
      </w:r>
      <w:r>
        <w:fldChar w:fldCharType="separate"/>
      </w:r>
      <w:r>
        <w:t>69</w:t>
      </w:r>
      <w:r>
        <w:fldChar w:fldCharType="end"/>
      </w:r>
    </w:p>
    <w:p w14:paraId="5FCA5909" w14:textId="1E76CF69" w:rsidR="0053516D" w:rsidRDefault="0053516D">
      <w:pPr>
        <w:pStyle w:val="TOC4"/>
        <w:rPr>
          <w:rFonts w:asciiTheme="minorHAnsi" w:eastAsiaTheme="minorEastAsia" w:hAnsiTheme="minorHAnsi" w:cstheme="minorBidi"/>
          <w:sz w:val="22"/>
          <w:szCs w:val="22"/>
          <w:lang w:val="de-DE" w:eastAsia="de-DE"/>
        </w:rPr>
      </w:pPr>
      <w:r>
        <w:t>6.2.6.1</w:t>
      </w:r>
      <w:r>
        <w:rPr>
          <w:rFonts w:asciiTheme="minorHAnsi" w:eastAsiaTheme="minorEastAsia" w:hAnsiTheme="minorHAnsi" w:cstheme="minorBidi"/>
          <w:sz w:val="22"/>
          <w:szCs w:val="22"/>
          <w:lang w:val="de-DE" w:eastAsia="de-DE"/>
        </w:rPr>
        <w:tab/>
      </w:r>
      <w:r>
        <w:t>Architecture</w:t>
      </w:r>
      <w:r>
        <w:tab/>
      </w:r>
      <w:r>
        <w:fldChar w:fldCharType="begin"/>
      </w:r>
      <w:r>
        <w:instrText xml:space="preserve"> PAGEREF _Toc33042060 \h </w:instrText>
      </w:r>
      <w:r>
        <w:fldChar w:fldCharType="separate"/>
      </w:r>
      <w:r>
        <w:t>69</w:t>
      </w:r>
      <w:r>
        <w:fldChar w:fldCharType="end"/>
      </w:r>
    </w:p>
    <w:p w14:paraId="70C68DBA" w14:textId="3B8E954B" w:rsidR="0053516D" w:rsidRDefault="0053516D">
      <w:pPr>
        <w:pStyle w:val="TOC4"/>
        <w:rPr>
          <w:rFonts w:asciiTheme="minorHAnsi" w:eastAsiaTheme="minorEastAsia" w:hAnsiTheme="minorHAnsi" w:cstheme="minorBidi"/>
          <w:sz w:val="22"/>
          <w:szCs w:val="22"/>
          <w:lang w:val="de-DE" w:eastAsia="de-DE"/>
        </w:rPr>
      </w:pPr>
      <w:r>
        <w:t>6.2.6.2</w:t>
      </w:r>
      <w:r>
        <w:rPr>
          <w:rFonts w:asciiTheme="minorHAnsi" w:eastAsiaTheme="minorEastAsia" w:hAnsiTheme="minorHAnsi" w:cstheme="minorBidi"/>
          <w:sz w:val="22"/>
          <w:szCs w:val="22"/>
          <w:lang w:val="de-DE" w:eastAsia="de-DE"/>
        </w:rPr>
        <w:tab/>
      </w:r>
      <w:r>
        <w:t>Use Cases in Context</w:t>
      </w:r>
      <w:r>
        <w:tab/>
      </w:r>
      <w:r>
        <w:fldChar w:fldCharType="begin"/>
      </w:r>
      <w:r>
        <w:instrText xml:space="preserve"> PAGEREF _Toc33042061 \h </w:instrText>
      </w:r>
      <w:r>
        <w:fldChar w:fldCharType="separate"/>
      </w:r>
      <w:r>
        <w:t>70</w:t>
      </w:r>
      <w:r>
        <w:fldChar w:fldCharType="end"/>
      </w:r>
    </w:p>
    <w:p w14:paraId="0C380226" w14:textId="771267E9" w:rsidR="0053516D" w:rsidRDefault="0053516D">
      <w:pPr>
        <w:pStyle w:val="TOC4"/>
        <w:rPr>
          <w:rFonts w:asciiTheme="minorHAnsi" w:eastAsiaTheme="minorEastAsia" w:hAnsiTheme="minorHAnsi" w:cstheme="minorBidi"/>
          <w:sz w:val="22"/>
          <w:szCs w:val="22"/>
          <w:lang w:val="de-DE" w:eastAsia="de-DE"/>
        </w:rPr>
      </w:pPr>
      <w:r>
        <w:t>6.2.6.3</w:t>
      </w:r>
      <w:r>
        <w:rPr>
          <w:rFonts w:asciiTheme="minorHAnsi" w:eastAsiaTheme="minorEastAsia" w:hAnsiTheme="minorHAnsi" w:cstheme="minorBidi"/>
          <w:sz w:val="22"/>
          <w:szCs w:val="22"/>
          <w:lang w:val="de-DE" w:eastAsia="de-DE"/>
        </w:rPr>
        <w:tab/>
      </w:r>
      <w:r>
        <w:t>Basic Procedures</w:t>
      </w:r>
      <w:r>
        <w:tab/>
      </w:r>
      <w:r>
        <w:fldChar w:fldCharType="begin"/>
      </w:r>
      <w:r>
        <w:instrText xml:space="preserve"> PAGEREF _Toc33042062 \h </w:instrText>
      </w:r>
      <w:r>
        <w:fldChar w:fldCharType="separate"/>
      </w:r>
      <w:r>
        <w:t>70</w:t>
      </w:r>
      <w:r>
        <w:fldChar w:fldCharType="end"/>
      </w:r>
    </w:p>
    <w:p w14:paraId="5BB71CBB" w14:textId="1C55CEEA" w:rsidR="0053516D" w:rsidRDefault="0053516D">
      <w:pPr>
        <w:pStyle w:val="TOC4"/>
        <w:rPr>
          <w:rFonts w:asciiTheme="minorHAnsi" w:eastAsiaTheme="minorEastAsia" w:hAnsiTheme="minorHAnsi" w:cstheme="minorBidi"/>
          <w:sz w:val="22"/>
          <w:szCs w:val="22"/>
          <w:lang w:val="de-DE" w:eastAsia="de-DE"/>
        </w:rPr>
      </w:pPr>
      <w:r>
        <w:t>6.2.6.4</w:t>
      </w:r>
      <w:r>
        <w:rPr>
          <w:rFonts w:asciiTheme="minorHAnsi" w:eastAsiaTheme="minorEastAsia" w:hAnsiTheme="minorHAnsi" w:cstheme="minorBidi"/>
          <w:sz w:val="22"/>
          <w:szCs w:val="22"/>
          <w:lang w:val="de-DE" w:eastAsia="de-DE"/>
        </w:rPr>
        <w:tab/>
      </w:r>
      <w:r>
        <w:t>Content Formats and Rendering</w:t>
      </w:r>
      <w:r>
        <w:tab/>
      </w:r>
      <w:r>
        <w:fldChar w:fldCharType="begin"/>
      </w:r>
      <w:r>
        <w:instrText xml:space="preserve"> PAGEREF _Toc33042063 \h </w:instrText>
      </w:r>
      <w:r>
        <w:fldChar w:fldCharType="separate"/>
      </w:r>
      <w:r>
        <w:t>71</w:t>
      </w:r>
      <w:r>
        <w:fldChar w:fldCharType="end"/>
      </w:r>
    </w:p>
    <w:p w14:paraId="1AD6233A" w14:textId="53B89C1B" w:rsidR="0053516D" w:rsidRDefault="0053516D">
      <w:pPr>
        <w:pStyle w:val="TOC4"/>
        <w:rPr>
          <w:rFonts w:asciiTheme="minorHAnsi" w:eastAsiaTheme="minorEastAsia" w:hAnsiTheme="minorHAnsi" w:cstheme="minorBidi"/>
          <w:sz w:val="22"/>
          <w:szCs w:val="22"/>
          <w:lang w:val="de-DE" w:eastAsia="de-DE"/>
        </w:rPr>
      </w:pPr>
      <w:r>
        <w:t>6.2.6.5</w:t>
      </w:r>
      <w:r>
        <w:rPr>
          <w:rFonts w:asciiTheme="minorHAnsi" w:eastAsiaTheme="minorEastAsia" w:hAnsiTheme="minorHAnsi" w:cstheme="minorBidi"/>
          <w:sz w:val="22"/>
          <w:szCs w:val="22"/>
          <w:lang w:val="de-DE" w:eastAsia="de-DE"/>
        </w:rPr>
        <w:tab/>
      </w:r>
      <w:r>
        <w:t>Relevant QoS and QoE parameters</w:t>
      </w:r>
      <w:r>
        <w:tab/>
      </w:r>
      <w:r>
        <w:fldChar w:fldCharType="begin"/>
      </w:r>
      <w:r>
        <w:instrText xml:space="preserve"> PAGEREF _Toc33042064 \h </w:instrText>
      </w:r>
      <w:r>
        <w:fldChar w:fldCharType="separate"/>
      </w:r>
      <w:r>
        <w:t>71</w:t>
      </w:r>
      <w:r>
        <w:fldChar w:fldCharType="end"/>
      </w:r>
    </w:p>
    <w:p w14:paraId="24123420" w14:textId="4A26389D" w:rsidR="0053516D" w:rsidRDefault="0053516D">
      <w:pPr>
        <w:pStyle w:val="TOC4"/>
        <w:rPr>
          <w:rFonts w:asciiTheme="minorHAnsi" w:eastAsiaTheme="minorEastAsia" w:hAnsiTheme="minorHAnsi" w:cstheme="minorBidi"/>
          <w:sz w:val="22"/>
          <w:szCs w:val="22"/>
          <w:lang w:val="de-DE" w:eastAsia="de-DE"/>
        </w:rPr>
      </w:pPr>
      <w:r>
        <w:t>6.2.6.6</w:t>
      </w:r>
      <w:r>
        <w:rPr>
          <w:rFonts w:asciiTheme="minorHAnsi" w:eastAsiaTheme="minorEastAsia" w:hAnsiTheme="minorHAnsi" w:cstheme="minorBidi"/>
          <w:sz w:val="22"/>
          <w:szCs w:val="22"/>
          <w:lang w:val="de-DE" w:eastAsia="de-DE"/>
        </w:rPr>
        <w:tab/>
      </w:r>
      <w:r>
        <w:t>Potential Standardisation needs</w:t>
      </w:r>
      <w:r>
        <w:tab/>
      </w:r>
      <w:r>
        <w:fldChar w:fldCharType="begin"/>
      </w:r>
      <w:r>
        <w:instrText xml:space="preserve"> PAGEREF _Toc33042065 \h </w:instrText>
      </w:r>
      <w:r>
        <w:fldChar w:fldCharType="separate"/>
      </w:r>
      <w:r>
        <w:t>71</w:t>
      </w:r>
      <w:r>
        <w:fldChar w:fldCharType="end"/>
      </w:r>
    </w:p>
    <w:p w14:paraId="6966711C" w14:textId="735B3B2A" w:rsidR="0053516D" w:rsidRDefault="0053516D">
      <w:pPr>
        <w:pStyle w:val="TOC3"/>
        <w:rPr>
          <w:rFonts w:asciiTheme="minorHAnsi" w:eastAsiaTheme="minorEastAsia" w:hAnsiTheme="minorHAnsi" w:cstheme="minorBidi"/>
          <w:sz w:val="22"/>
          <w:szCs w:val="22"/>
          <w:lang w:val="de-DE" w:eastAsia="de-DE"/>
        </w:rPr>
      </w:pPr>
      <w:r>
        <w:t>6.2.7</w:t>
      </w:r>
      <w:r>
        <w:rPr>
          <w:rFonts w:asciiTheme="minorHAnsi" w:eastAsiaTheme="minorEastAsia" w:hAnsiTheme="minorHAnsi" w:cstheme="minorBidi"/>
          <w:sz w:val="22"/>
          <w:szCs w:val="22"/>
          <w:lang w:val="de-DE" w:eastAsia="de-DE"/>
        </w:rPr>
        <w:tab/>
      </w:r>
      <w:r>
        <w:t>XR Distributed Computing</w:t>
      </w:r>
      <w:r>
        <w:tab/>
      </w:r>
      <w:r>
        <w:fldChar w:fldCharType="begin"/>
      </w:r>
      <w:r>
        <w:instrText xml:space="preserve"> PAGEREF _Toc33042066 \h </w:instrText>
      </w:r>
      <w:r>
        <w:fldChar w:fldCharType="separate"/>
      </w:r>
      <w:r>
        <w:t>71</w:t>
      </w:r>
      <w:r>
        <w:fldChar w:fldCharType="end"/>
      </w:r>
    </w:p>
    <w:p w14:paraId="1A0E35F0" w14:textId="09EA5C75" w:rsidR="0053516D" w:rsidRDefault="0053516D">
      <w:pPr>
        <w:pStyle w:val="TOC3"/>
        <w:rPr>
          <w:rFonts w:asciiTheme="minorHAnsi" w:eastAsiaTheme="minorEastAsia" w:hAnsiTheme="minorHAnsi" w:cstheme="minorBidi"/>
          <w:sz w:val="22"/>
          <w:szCs w:val="22"/>
          <w:lang w:val="de-DE" w:eastAsia="de-DE"/>
        </w:rPr>
      </w:pPr>
      <w:r>
        <w:t>6.2.8</w:t>
      </w:r>
      <w:r>
        <w:rPr>
          <w:rFonts w:asciiTheme="minorHAnsi" w:eastAsiaTheme="minorEastAsia" w:hAnsiTheme="minorHAnsi" w:cstheme="minorBidi"/>
          <w:sz w:val="22"/>
          <w:szCs w:val="22"/>
          <w:lang w:val="de-DE" w:eastAsia="de-DE"/>
        </w:rPr>
        <w:tab/>
      </w:r>
      <w:r>
        <w:t>XR Conversational</w:t>
      </w:r>
      <w:r>
        <w:tab/>
      </w:r>
      <w:r>
        <w:fldChar w:fldCharType="begin"/>
      </w:r>
      <w:r>
        <w:instrText xml:space="preserve"> PAGEREF _Toc33042067 \h </w:instrText>
      </w:r>
      <w:r>
        <w:fldChar w:fldCharType="separate"/>
      </w:r>
      <w:r>
        <w:t>72</w:t>
      </w:r>
      <w:r>
        <w:fldChar w:fldCharType="end"/>
      </w:r>
    </w:p>
    <w:p w14:paraId="2E37E7D8" w14:textId="0021C23D" w:rsidR="0053516D" w:rsidRDefault="0053516D">
      <w:pPr>
        <w:pStyle w:val="TOC2"/>
        <w:rPr>
          <w:rFonts w:asciiTheme="minorHAnsi" w:eastAsiaTheme="minorEastAsia" w:hAnsiTheme="minorHAnsi" w:cstheme="minorBidi"/>
          <w:sz w:val="22"/>
          <w:szCs w:val="22"/>
          <w:lang w:val="de-DE" w:eastAsia="de-DE"/>
        </w:rPr>
      </w:pPr>
      <w:r>
        <w:t>6.3</w:t>
      </w:r>
      <w:r>
        <w:rPr>
          <w:rFonts w:asciiTheme="minorHAnsi" w:eastAsiaTheme="minorEastAsia" w:hAnsiTheme="minorHAnsi" w:cstheme="minorBidi"/>
          <w:sz w:val="22"/>
          <w:szCs w:val="22"/>
          <w:lang w:val="de-DE" w:eastAsia="de-DE"/>
        </w:rPr>
        <w:tab/>
      </w:r>
      <w:r>
        <w:t>Summary of Traffic Characteristics</w:t>
      </w:r>
      <w:r>
        <w:tab/>
      </w:r>
      <w:r>
        <w:fldChar w:fldCharType="begin"/>
      </w:r>
      <w:r>
        <w:instrText xml:space="preserve"> PAGEREF _Toc33042068 \h </w:instrText>
      </w:r>
      <w:r>
        <w:fldChar w:fldCharType="separate"/>
      </w:r>
      <w:r>
        <w:t>74</w:t>
      </w:r>
      <w:r>
        <w:fldChar w:fldCharType="end"/>
      </w:r>
    </w:p>
    <w:p w14:paraId="31C61107" w14:textId="2B59319B" w:rsidR="0053516D" w:rsidRDefault="0053516D">
      <w:pPr>
        <w:pStyle w:val="TOC2"/>
        <w:rPr>
          <w:rFonts w:asciiTheme="minorHAnsi" w:eastAsiaTheme="minorEastAsia" w:hAnsiTheme="minorHAnsi" w:cstheme="minorBidi"/>
          <w:sz w:val="22"/>
          <w:szCs w:val="22"/>
          <w:lang w:val="de-DE" w:eastAsia="de-DE"/>
        </w:rPr>
      </w:pPr>
      <w:r>
        <w:t>6.4</w:t>
      </w:r>
      <w:r>
        <w:rPr>
          <w:rFonts w:asciiTheme="minorHAnsi" w:eastAsiaTheme="minorEastAsia" w:hAnsiTheme="minorHAnsi" w:cstheme="minorBidi"/>
          <w:sz w:val="22"/>
          <w:szCs w:val="22"/>
          <w:lang w:val="de-DE" w:eastAsia="de-DE"/>
        </w:rPr>
        <w:tab/>
      </w:r>
      <w:r>
        <w:t>Analysis of existing 5QIs</w:t>
      </w:r>
      <w:r>
        <w:tab/>
      </w:r>
      <w:r>
        <w:fldChar w:fldCharType="begin"/>
      </w:r>
      <w:r>
        <w:instrText xml:space="preserve"> PAGEREF _Toc33042069 \h </w:instrText>
      </w:r>
      <w:r>
        <w:fldChar w:fldCharType="separate"/>
      </w:r>
      <w:r>
        <w:t>75</w:t>
      </w:r>
      <w:r>
        <w:fldChar w:fldCharType="end"/>
      </w:r>
    </w:p>
    <w:p w14:paraId="1687FEEE" w14:textId="1401C376" w:rsidR="0053516D" w:rsidRDefault="0053516D">
      <w:pPr>
        <w:pStyle w:val="TOC1"/>
        <w:rPr>
          <w:rFonts w:asciiTheme="minorHAnsi" w:eastAsiaTheme="minorEastAsia" w:hAnsiTheme="minorHAnsi" w:cstheme="minorBidi"/>
          <w:szCs w:val="22"/>
          <w:lang w:val="de-DE" w:eastAsia="de-DE"/>
        </w:rPr>
      </w:pPr>
      <w:r>
        <w:t>7</w:t>
      </w:r>
      <w:r>
        <w:rPr>
          <w:rFonts w:asciiTheme="minorHAnsi" w:eastAsiaTheme="minorEastAsia" w:hAnsiTheme="minorHAnsi" w:cstheme="minorBidi"/>
          <w:szCs w:val="22"/>
          <w:lang w:val="de-DE" w:eastAsia="de-DE"/>
        </w:rPr>
        <w:tab/>
      </w:r>
      <w:r>
        <w:t>Potential Standardisation Areas</w:t>
      </w:r>
      <w:r>
        <w:tab/>
      </w:r>
      <w:r>
        <w:fldChar w:fldCharType="begin"/>
      </w:r>
      <w:r>
        <w:instrText xml:space="preserve"> PAGEREF _Toc33042070 \h </w:instrText>
      </w:r>
      <w:r>
        <w:fldChar w:fldCharType="separate"/>
      </w:r>
      <w:r>
        <w:t>76</w:t>
      </w:r>
      <w:r>
        <w:fldChar w:fldCharType="end"/>
      </w:r>
    </w:p>
    <w:p w14:paraId="7A4BAB93" w14:textId="76841EAE" w:rsidR="0053516D" w:rsidRDefault="0053516D">
      <w:pPr>
        <w:pStyle w:val="TOC2"/>
        <w:rPr>
          <w:rFonts w:asciiTheme="minorHAnsi" w:eastAsiaTheme="minorEastAsia" w:hAnsiTheme="minorHAnsi" w:cstheme="minorBidi"/>
          <w:sz w:val="22"/>
          <w:szCs w:val="22"/>
          <w:lang w:val="de-DE" w:eastAsia="de-DE"/>
        </w:rPr>
      </w:pPr>
      <w:r>
        <w:t xml:space="preserve">7.1 </w:t>
      </w:r>
      <w:r>
        <w:rPr>
          <w:rFonts w:asciiTheme="minorHAnsi" w:eastAsiaTheme="minorEastAsia" w:hAnsiTheme="minorHAnsi" w:cstheme="minorBidi"/>
          <w:sz w:val="22"/>
          <w:szCs w:val="22"/>
          <w:lang w:val="de-DE" w:eastAsia="de-DE"/>
        </w:rPr>
        <w:tab/>
      </w:r>
      <w:r>
        <w:t>General</w:t>
      </w:r>
      <w:r>
        <w:tab/>
      </w:r>
      <w:r>
        <w:fldChar w:fldCharType="begin"/>
      </w:r>
      <w:r>
        <w:instrText xml:space="preserve"> PAGEREF _Toc33042071 \h </w:instrText>
      </w:r>
      <w:r>
        <w:fldChar w:fldCharType="separate"/>
      </w:r>
      <w:r>
        <w:t>76</w:t>
      </w:r>
      <w:r>
        <w:fldChar w:fldCharType="end"/>
      </w:r>
    </w:p>
    <w:p w14:paraId="440232AB" w14:textId="5D57C435" w:rsidR="0053516D" w:rsidRDefault="0053516D">
      <w:pPr>
        <w:pStyle w:val="TOC2"/>
        <w:rPr>
          <w:rFonts w:asciiTheme="minorHAnsi" w:eastAsiaTheme="minorEastAsia" w:hAnsiTheme="minorHAnsi" w:cstheme="minorBidi"/>
          <w:sz w:val="22"/>
          <w:szCs w:val="22"/>
          <w:lang w:val="de-DE" w:eastAsia="de-DE"/>
        </w:rPr>
      </w:pPr>
      <w:r>
        <w:t xml:space="preserve">7.2 </w:t>
      </w:r>
      <w:r>
        <w:rPr>
          <w:rFonts w:asciiTheme="minorHAnsi" w:eastAsiaTheme="minorEastAsia" w:hAnsiTheme="minorHAnsi" w:cstheme="minorBidi"/>
          <w:sz w:val="22"/>
          <w:szCs w:val="22"/>
          <w:lang w:val="de-DE" w:eastAsia="de-DE"/>
        </w:rPr>
        <w:tab/>
      </w:r>
      <w:r>
        <w:t>XR-Centric Device Types and Architectures</w:t>
      </w:r>
      <w:r>
        <w:tab/>
      </w:r>
      <w:r>
        <w:fldChar w:fldCharType="begin"/>
      </w:r>
      <w:r>
        <w:instrText xml:space="preserve"> PAGEREF _Toc33042072 \h </w:instrText>
      </w:r>
      <w:r>
        <w:fldChar w:fldCharType="separate"/>
      </w:r>
      <w:r>
        <w:t>76</w:t>
      </w:r>
      <w:r>
        <w:fldChar w:fldCharType="end"/>
      </w:r>
    </w:p>
    <w:p w14:paraId="235EA529" w14:textId="5D4F17F2" w:rsidR="0053516D" w:rsidRDefault="0053516D">
      <w:pPr>
        <w:pStyle w:val="TOC2"/>
        <w:rPr>
          <w:rFonts w:asciiTheme="minorHAnsi" w:eastAsiaTheme="minorEastAsia" w:hAnsiTheme="minorHAnsi" w:cstheme="minorBidi"/>
          <w:sz w:val="22"/>
          <w:szCs w:val="22"/>
          <w:lang w:val="de-DE" w:eastAsia="de-DE"/>
        </w:rPr>
      </w:pPr>
      <w:r>
        <w:t xml:space="preserve">7.3 </w:t>
      </w:r>
      <w:r>
        <w:rPr>
          <w:rFonts w:asciiTheme="minorHAnsi" w:eastAsiaTheme="minorEastAsia" w:hAnsiTheme="minorHAnsi" w:cstheme="minorBidi"/>
          <w:sz w:val="22"/>
          <w:szCs w:val="22"/>
          <w:lang w:val="de-DE" w:eastAsia="de-DE"/>
        </w:rPr>
        <w:tab/>
      </w:r>
      <w:r>
        <w:t>Extensions to 5G Media Streaming for XR/6DoF Media</w:t>
      </w:r>
      <w:r>
        <w:tab/>
      </w:r>
      <w:r>
        <w:fldChar w:fldCharType="begin"/>
      </w:r>
      <w:r>
        <w:instrText xml:space="preserve"> PAGEREF _Toc33042073 \h </w:instrText>
      </w:r>
      <w:r>
        <w:fldChar w:fldCharType="separate"/>
      </w:r>
      <w:r>
        <w:t>76</w:t>
      </w:r>
      <w:r>
        <w:fldChar w:fldCharType="end"/>
      </w:r>
    </w:p>
    <w:p w14:paraId="00F2E3F9" w14:textId="06EADA7A" w:rsidR="0053516D" w:rsidRDefault="0053516D">
      <w:pPr>
        <w:pStyle w:val="TOC2"/>
        <w:rPr>
          <w:rFonts w:asciiTheme="minorHAnsi" w:eastAsiaTheme="minorEastAsia" w:hAnsiTheme="minorHAnsi" w:cstheme="minorBidi"/>
          <w:sz w:val="22"/>
          <w:szCs w:val="22"/>
          <w:lang w:val="de-DE" w:eastAsia="de-DE"/>
        </w:rPr>
      </w:pPr>
      <w:r>
        <w:t xml:space="preserve">7.4 </w:t>
      </w:r>
      <w:r>
        <w:rPr>
          <w:rFonts w:asciiTheme="minorHAnsi" w:eastAsiaTheme="minorEastAsia" w:hAnsiTheme="minorHAnsi" w:cstheme="minorBidi"/>
          <w:sz w:val="22"/>
          <w:szCs w:val="22"/>
          <w:lang w:val="de-DE" w:eastAsia="de-DE"/>
        </w:rPr>
        <w:tab/>
      </w:r>
      <w:r>
        <w:t>Raster-based Split Rendering with Pose Correction</w:t>
      </w:r>
      <w:r>
        <w:tab/>
      </w:r>
      <w:r>
        <w:fldChar w:fldCharType="begin"/>
      </w:r>
      <w:r>
        <w:instrText xml:space="preserve"> PAGEREF _Toc33042074 \h </w:instrText>
      </w:r>
      <w:r>
        <w:fldChar w:fldCharType="separate"/>
      </w:r>
      <w:r>
        <w:t>76</w:t>
      </w:r>
      <w:r>
        <w:fldChar w:fldCharType="end"/>
      </w:r>
    </w:p>
    <w:p w14:paraId="01208547" w14:textId="6472E660" w:rsidR="0053516D" w:rsidRDefault="0053516D">
      <w:pPr>
        <w:pStyle w:val="TOC2"/>
        <w:rPr>
          <w:rFonts w:asciiTheme="minorHAnsi" w:eastAsiaTheme="minorEastAsia" w:hAnsiTheme="minorHAnsi" w:cstheme="minorBidi"/>
          <w:sz w:val="22"/>
          <w:szCs w:val="22"/>
          <w:lang w:val="de-DE" w:eastAsia="de-DE"/>
        </w:rPr>
      </w:pPr>
      <w:r>
        <w:t xml:space="preserve">7.5 </w:t>
      </w:r>
      <w:r>
        <w:rPr>
          <w:rFonts w:asciiTheme="minorHAnsi" w:eastAsiaTheme="minorEastAsia" w:hAnsiTheme="minorHAnsi" w:cstheme="minorBidi"/>
          <w:sz w:val="22"/>
          <w:szCs w:val="22"/>
          <w:lang w:val="de-DE" w:eastAsia="de-DE"/>
        </w:rPr>
        <w:tab/>
      </w:r>
      <w:r>
        <w:t>XR conference applications</w:t>
      </w:r>
      <w:r>
        <w:tab/>
      </w:r>
      <w:r>
        <w:fldChar w:fldCharType="begin"/>
      </w:r>
      <w:r>
        <w:instrText xml:space="preserve"> PAGEREF _Toc33042075 \h </w:instrText>
      </w:r>
      <w:r>
        <w:fldChar w:fldCharType="separate"/>
      </w:r>
      <w:r>
        <w:t>77</w:t>
      </w:r>
      <w:r>
        <w:fldChar w:fldCharType="end"/>
      </w:r>
    </w:p>
    <w:p w14:paraId="57A5A2A6" w14:textId="16261D1F" w:rsidR="0053516D" w:rsidRDefault="0053516D">
      <w:pPr>
        <w:pStyle w:val="TOC2"/>
        <w:rPr>
          <w:rFonts w:asciiTheme="minorHAnsi" w:eastAsiaTheme="minorEastAsia" w:hAnsiTheme="minorHAnsi" w:cstheme="minorBidi"/>
          <w:sz w:val="22"/>
          <w:szCs w:val="22"/>
          <w:lang w:val="de-DE" w:eastAsia="de-DE"/>
        </w:rPr>
      </w:pPr>
      <w:r>
        <w:t xml:space="preserve">7.6 </w:t>
      </w:r>
      <w:r>
        <w:rPr>
          <w:rFonts w:asciiTheme="minorHAnsi" w:eastAsiaTheme="minorEastAsia" w:hAnsiTheme="minorHAnsi" w:cstheme="minorBidi"/>
          <w:sz w:val="22"/>
          <w:szCs w:val="22"/>
          <w:lang w:val="de-DE" w:eastAsia="de-DE"/>
        </w:rPr>
        <w:tab/>
      </w:r>
      <w:r>
        <w:t>Augmented Reality for New Form Factors</w:t>
      </w:r>
      <w:r>
        <w:tab/>
      </w:r>
      <w:r>
        <w:fldChar w:fldCharType="begin"/>
      </w:r>
      <w:r>
        <w:instrText xml:space="preserve"> PAGEREF _Toc33042076 \h </w:instrText>
      </w:r>
      <w:r>
        <w:fldChar w:fldCharType="separate"/>
      </w:r>
      <w:r>
        <w:t>77</w:t>
      </w:r>
      <w:r>
        <w:fldChar w:fldCharType="end"/>
      </w:r>
    </w:p>
    <w:p w14:paraId="085DA5F1" w14:textId="6F7857F3" w:rsidR="0053516D" w:rsidRDefault="0053516D">
      <w:pPr>
        <w:pStyle w:val="TOC2"/>
        <w:rPr>
          <w:rFonts w:asciiTheme="minorHAnsi" w:eastAsiaTheme="minorEastAsia" w:hAnsiTheme="minorHAnsi" w:cstheme="minorBidi"/>
          <w:sz w:val="22"/>
          <w:szCs w:val="22"/>
          <w:lang w:val="de-DE" w:eastAsia="de-DE"/>
        </w:rPr>
      </w:pPr>
      <w:r>
        <w:t xml:space="preserve">7.7 </w:t>
      </w:r>
      <w:r>
        <w:rPr>
          <w:rFonts w:asciiTheme="minorHAnsi" w:eastAsiaTheme="minorEastAsia" w:hAnsiTheme="minorHAnsi" w:cstheme="minorBidi"/>
          <w:sz w:val="22"/>
          <w:szCs w:val="22"/>
          <w:lang w:val="de-DE" w:eastAsia="de-DE"/>
        </w:rPr>
        <w:tab/>
      </w:r>
      <w:r>
        <w:t>Traffic Characteristics and Models for XR Services</w:t>
      </w:r>
      <w:r>
        <w:tab/>
      </w:r>
      <w:r>
        <w:fldChar w:fldCharType="begin"/>
      </w:r>
      <w:r>
        <w:instrText xml:space="preserve"> PAGEREF _Toc33042077 \h </w:instrText>
      </w:r>
      <w:r>
        <w:fldChar w:fldCharType="separate"/>
      </w:r>
      <w:r>
        <w:t>78</w:t>
      </w:r>
      <w:r>
        <w:fldChar w:fldCharType="end"/>
      </w:r>
    </w:p>
    <w:p w14:paraId="0BB3BB70" w14:textId="5AFE6BE7" w:rsidR="0053516D" w:rsidRDefault="0053516D">
      <w:pPr>
        <w:pStyle w:val="TOC2"/>
        <w:rPr>
          <w:rFonts w:asciiTheme="minorHAnsi" w:eastAsiaTheme="minorEastAsia" w:hAnsiTheme="minorHAnsi" w:cstheme="minorBidi"/>
          <w:sz w:val="22"/>
          <w:szCs w:val="22"/>
          <w:lang w:val="de-DE" w:eastAsia="de-DE"/>
        </w:rPr>
      </w:pPr>
      <w:r>
        <w:t xml:space="preserve">7.8 </w:t>
      </w:r>
      <w:r>
        <w:rPr>
          <w:rFonts w:asciiTheme="minorHAnsi" w:eastAsiaTheme="minorEastAsia" w:hAnsiTheme="minorHAnsi" w:cstheme="minorBidi"/>
          <w:sz w:val="22"/>
          <w:szCs w:val="22"/>
          <w:lang w:val="de-DE" w:eastAsia="de-DE"/>
        </w:rPr>
        <w:tab/>
      </w:r>
      <w:r>
        <w:t>Social XR</w:t>
      </w:r>
      <w:r>
        <w:tab/>
      </w:r>
      <w:r>
        <w:fldChar w:fldCharType="begin"/>
      </w:r>
      <w:r>
        <w:instrText xml:space="preserve"> PAGEREF _Toc33042078 \h </w:instrText>
      </w:r>
      <w:r>
        <w:fldChar w:fldCharType="separate"/>
      </w:r>
      <w:r>
        <w:t>78</w:t>
      </w:r>
      <w:r>
        <w:fldChar w:fldCharType="end"/>
      </w:r>
    </w:p>
    <w:p w14:paraId="092A6399" w14:textId="3D906405" w:rsidR="0053516D" w:rsidRDefault="0053516D">
      <w:pPr>
        <w:pStyle w:val="TOC2"/>
        <w:rPr>
          <w:rFonts w:asciiTheme="minorHAnsi" w:eastAsiaTheme="minorEastAsia" w:hAnsiTheme="minorHAnsi" w:cstheme="minorBidi"/>
          <w:sz w:val="22"/>
          <w:szCs w:val="22"/>
          <w:lang w:val="de-DE" w:eastAsia="de-DE"/>
        </w:rPr>
      </w:pPr>
      <w:r>
        <w:t xml:space="preserve">7.9 </w:t>
      </w:r>
      <w:r>
        <w:rPr>
          <w:rFonts w:asciiTheme="minorHAnsi" w:eastAsiaTheme="minorEastAsia" w:hAnsiTheme="minorHAnsi" w:cstheme="minorBidi"/>
          <w:sz w:val="22"/>
          <w:szCs w:val="22"/>
          <w:lang w:val="de-DE" w:eastAsia="de-DE"/>
        </w:rPr>
        <w:tab/>
      </w:r>
      <w:r>
        <w:t>Generalized Split and Cloud Rendering and Processing</w:t>
      </w:r>
      <w:r>
        <w:tab/>
      </w:r>
      <w:r>
        <w:fldChar w:fldCharType="begin"/>
      </w:r>
      <w:r>
        <w:instrText xml:space="preserve"> PAGEREF _Toc33042079 \h </w:instrText>
      </w:r>
      <w:r>
        <w:fldChar w:fldCharType="separate"/>
      </w:r>
      <w:r>
        <w:t>79</w:t>
      </w:r>
      <w:r>
        <w:fldChar w:fldCharType="end"/>
      </w:r>
    </w:p>
    <w:p w14:paraId="3A3BA8FE" w14:textId="4798E239" w:rsidR="0053516D" w:rsidRDefault="0053516D">
      <w:pPr>
        <w:pStyle w:val="TOC1"/>
        <w:rPr>
          <w:rFonts w:asciiTheme="minorHAnsi" w:eastAsiaTheme="minorEastAsia" w:hAnsiTheme="minorHAnsi" w:cstheme="minorBidi"/>
          <w:szCs w:val="22"/>
          <w:lang w:val="de-DE" w:eastAsia="de-DE"/>
        </w:rPr>
      </w:pPr>
      <w:r>
        <w:t>8</w:t>
      </w:r>
      <w:r>
        <w:rPr>
          <w:rFonts w:asciiTheme="minorHAnsi" w:eastAsiaTheme="minorEastAsia" w:hAnsiTheme="minorHAnsi" w:cstheme="minorBidi"/>
          <w:szCs w:val="22"/>
          <w:lang w:val="de-DE" w:eastAsia="de-DE"/>
        </w:rPr>
        <w:tab/>
      </w:r>
      <w:r>
        <w:t>Conclusions and Proposed Next Steps</w:t>
      </w:r>
      <w:r>
        <w:tab/>
      </w:r>
      <w:r>
        <w:fldChar w:fldCharType="begin"/>
      </w:r>
      <w:r>
        <w:instrText xml:space="preserve"> PAGEREF _Toc33042080 \h </w:instrText>
      </w:r>
      <w:r>
        <w:fldChar w:fldCharType="separate"/>
      </w:r>
      <w:r>
        <w:t>79</w:t>
      </w:r>
      <w:r>
        <w:fldChar w:fldCharType="end"/>
      </w:r>
    </w:p>
    <w:p w14:paraId="1DCEEBE5" w14:textId="0D0CD9CB" w:rsidR="0053516D" w:rsidRDefault="0053516D">
      <w:pPr>
        <w:pStyle w:val="TOC9"/>
        <w:rPr>
          <w:rFonts w:asciiTheme="minorHAnsi" w:eastAsiaTheme="minorEastAsia" w:hAnsiTheme="minorHAnsi" w:cstheme="minorBidi"/>
          <w:b w:val="0"/>
          <w:szCs w:val="22"/>
          <w:lang w:val="de-DE" w:eastAsia="de-DE"/>
        </w:rPr>
      </w:pPr>
      <w:r>
        <w:t>Annex A: Collection of XR Use Cases</w:t>
      </w:r>
      <w:r>
        <w:tab/>
      </w:r>
      <w:r>
        <w:fldChar w:fldCharType="begin"/>
      </w:r>
      <w:r>
        <w:instrText xml:space="preserve"> PAGEREF _Toc33042081 \h </w:instrText>
      </w:r>
      <w:r>
        <w:fldChar w:fldCharType="separate"/>
      </w:r>
      <w:r>
        <w:t>81</w:t>
      </w:r>
      <w:r>
        <w:fldChar w:fldCharType="end"/>
      </w:r>
    </w:p>
    <w:p w14:paraId="263C7EF1" w14:textId="5C04BE93" w:rsidR="0053516D" w:rsidRDefault="0053516D">
      <w:pPr>
        <w:pStyle w:val="TOC1"/>
        <w:rPr>
          <w:rFonts w:asciiTheme="minorHAnsi" w:eastAsiaTheme="minorEastAsia" w:hAnsiTheme="minorHAnsi" w:cstheme="minorBidi"/>
          <w:szCs w:val="22"/>
          <w:lang w:val="de-DE" w:eastAsia="de-DE"/>
        </w:rPr>
      </w:pPr>
      <w:r>
        <w:t>A.1</w:t>
      </w:r>
      <w:r>
        <w:rPr>
          <w:rFonts w:asciiTheme="minorHAnsi" w:eastAsiaTheme="minorEastAsia" w:hAnsiTheme="minorHAnsi" w:cstheme="minorBidi"/>
          <w:szCs w:val="22"/>
          <w:lang w:val="de-DE" w:eastAsia="de-DE"/>
        </w:rPr>
        <w:tab/>
      </w:r>
      <w:r>
        <w:t>Introduction and Template</w:t>
      </w:r>
      <w:r>
        <w:tab/>
      </w:r>
      <w:r>
        <w:fldChar w:fldCharType="begin"/>
      </w:r>
      <w:r>
        <w:instrText xml:space="preserve"> PAGEREF _Toc33042082 \h </w:instrText>
      </w:r>
      <w:r>
        <w:fldChar w:fldCharType="separate"/>
      </w:r>
      <w:r>
        <w:t>81</w:t>
      </w:r>
      <w:r>
        <w:fldChar w:fldCharType="end"/>
      </w:r>
    </w:p>
    <w:p w14:paraId="79DEB9B7" w14:textId="19E2ED81" w:rsidR="0053516D" w:rsidRDefault="0053516D">
      <w:pPr>
        <w:pStyle w:val="TOC1"/>
        <w:rPr>
          <w:rFonts w:asciiTheme="minorHAnsi" w:eastAsiaTheme="minorEastAsia" w:hAnsiTheme="minorHAnsi" w:cstheme="minorBidi"/>
          <w:szCs w:val="22"/>
          <w:lang w:val="de-DE" w:eastAsia="de-DE"/>
        </w:rPr>
      </w:pPr>
      <w:r>
        <w:t>A.2</w:t>
      </w:r>
      <w:r>
        <w:rPr>
          <w:rFonts w:asciiTheme="minorHAnsi" w:eastAsiaTheme="minorEastAsia" w:hAnsiTheme="minorHAnsi" w:cstheme="minorBidi"/>
          <w:szCs w:val="22"/>
          <w:lang w:val="de-DE" w:eastAsia="de-DE"/>
        </w:rPr>
        <w:tab/>
      </w:r>
      <w:r>
        <w:t>Use Case 1: 3D Image Messaging</w:t>
      </w:r>
      <w:r>
        <w:tab/>
      </w:r>
      <w:r>
        <w:fldChar w:fldCharType="begin"/>
      </w:r>
      <w:r>
        <w:instrText xml:space="preserve"> PAGEREF _Toc33042083 \h </w:instrText>
      </w:r>
      <w:r>
        <w:fldChar w:fldCharType="separate"/>
      </w:r>
      <w:r>
        <w:t>84</w:t>
      </w:r>
      <w:r>
        <w:fldChar w:fldCharType="end"/>
      </w:r>
    </w:p>
    <w:p w14:paraId="70879D56" w14:textId="088B7C21" w:rsidR="0053516D" w:rsidRDefault="0053516D">
      <w:pPr>
        <w:pStyle w:val="TOC1"/>
        <w:rPr>
          <w:rFonts w:asciiTheme="minorHAnsi" w:eastAsiaTheme="minorEastAsia" w:hAnsiTheme="minorHAnsi" w:cstheme="minorBidi"/>
          <w:szCs w:val="22"/>
          <w:lang w:val="de-DE" w:eastAsia="de-DE"/>
        </w:rPr>
      </w:pPr>
      <w:r>
        <w:t>A.3</w:t>
      </w:r>
      <w:r>
        <w:rPr>
          <w:rFonts w:asciiTheme="minorHAnsi" w:eastAsiaTheme="minorEastAsia" w:hAnsiTheme="minorHAnsi" w:cstheme="minorBidi"/>
          <w:szCs w:val="22"/>
          <w:lang w:val="de-DE" w:eastAsia="de-DE"/>
        </w:rPr>
        <w:tab/>
      </w:r>
      <w:r>
        <w:t>Use Case 2: AR Sharing</w:t>
      </w:r>
      <w:r>
        <w:tab/>
      </w:r>
      <w:r>
        <w:fldChar w:fldCharType="begin"/>
      </w:r>
      <w:r>
        <w:instrText xml:space="preserve"> PAGEREF _Toc33042084 \h </w:instrText>
      </w:r>
      <w:r>
        <w:fldChar w:fldCharType="separate"/>
      </w:r>
      <w:r>
        <w:t>85</w:t>
      </w:r>
      <w:r>
        <w:fldChar w:fldCharType="end"/>
      </w:r>
    </w:p>
    <w:p w14:paraId="1DABCFD3" w14:textId="694F7BF3" w:rsidR="0053516D" w:rsidRDefault="0053516D">
      <w:pPr>
        <w:pStyle w:val="TOC1"/>
        <w:rPr>
          <w:rFonts w:asciiTheme="minorHAnsi" w:eastAsiaTheme="minorEastAsia" w:hAnsiTheme="minorHAnsi" w:cstheme="minorBidi"/>
          <w:szCs w:val="22"/>
          <w:lang w:val="de-DE" w:eastAsia="de-DE"/>
        </w:rPr>
      </w:pPr>
      <w:r>
        <w:t>A.4</w:t>
      </w:r>
      <w:r>
        <w:rPr>
          <w:rFonts w:asciiTheme="minorHAnsi" w:eastAsiaTheme="minorEastAsia" w:hAnsiTheme="minorHAnsi" w:cstheme="minorBidi"/>
          <w:szCs w:val="22"/>
          <w:lang w:val="de-DE" w:eastAsia="de-DE"/>
        </w:rPr>
        <w:tab/>
      </w:r>
      <w:r>
        <w:t>Use Case 3: Streaming of Immersive 6DoF</w:t>
      </w:r>
      <w:r>
        <w:tab/>
      </w:r>
      <w:r>
        <w:fldChar w:fldCharType="begin"/>
      </w:r>
      <w:r>
        <w:instrText xml:space="preserve"> PAGEREF _Toc33042085 \h </w:instrText>
      </w:r>
      <w:r>
        <w:fldChar w:fldCharType="separate"/>
      </w:r>
      <w:r>
        <w:t>86</w:t>
      </w:r>
      <w:r>
        <w:fldChar w:fldCharType="end"/>
      </w:r>
    </w:p>
    <w:p w14:paraId="63509490" w14:textId="1B9A2C9A" w:rsidR="0053516D" w:rsidRDefault="0053516D">
      <w:pPr>
        <w:pStyle w:val="TOC1"/>
        <w:rPr>
          <w:rFonts w:asciiTheme="minorHAnsi" w:eastAsiaTheme="minorEastAsia" w:hAnsiTheme="minorHAnsi" w:cstheme="minorBidi"/>
          <w:szCs w:val="22"/>
          <w:lang w:val="de-DE" w:eastAsia="de-DE"/>
        </w:rPr>
      </w:pPr>
      <w:r>
        <w:t>A.5</w:t>
      </w:r>
      <w:r>
        <w:rPr>
          <w:rFonts w:asciiTheme="minorHAnsi" w:eastAsiaTheme="minorEastAsia" w:hAnsiTheme="minorHAnsi" w:cstheme="minorBidi"/>
          <w:szCs w:val="22"/>
          <w:lang w:val="de-DE" w:eastAsia="de-DE"/>
        </w:rPr>
        <w:tab/>
      </w:r>
      <w:r>
        <w:t>Use Case 4: Emotional Streaming</w:t>
      </w:r>
      <w:r>
        <w:tab/>
      </w:r>
      <w:r>
        <w:fldChar w:fldCharType="begin"/>
      </w:r>
      <w:r>
        <w:instrText xml:space="preserve"> PAGEREF _Toc33042086 \h </w:instrText>
      </w:r>
      <w:r>
        <w:fldChar w:fldCharType="separate"/>
      </w:r>
      <w:r>
        <w:t>88</w:t>
      </w:r>
      <w:r>
        <w:fldChar w:fldCharType="end"/>
      </w:r>
    </w:p>
    <w:p w14:paraId="25603A05" w14:textId="4822A14F" w:rsidR="0053516D" w:rsidRDefault="0053516D">
      <w:pPr>
        <w:pStyle w:val="TOC1"/>
        <w:rPr>
          <w:rFonts w:asciiTheme="minorHAnsi" w:eastAsiaTheme="minorEastAsia" w:hAnsiTheme="minorHAnsi" w:cstheme="minorBidi"/>
          <w:szCs w:val="22"/>
          <w:lang w:val="de-DE" w:eastAsia="de-DE"/>
        </w:rPr>
      </w:pPr>
      <w:r>
        <w:t>A.6</w:t>
      </w:r>
      <w:r>
        <w:rPr>
          <w:rFonts w:asciiTheme="minorHAnsi" w:eastAsiaTheme="minorEastAsia" w:hAnsiTheme="minorHAnsi" w:cstheme="minorBidi"/>
          <w:szCs w:val="22"/>
          <w:lang w:val="de-DE" w:eastAsia="de-DE"/>
        </w:rPr>
        <w:tab/>
      </w:r>
      <w:r>
        <w:t>Use Case 5: Untethered Immersive Online Gaming</w:t>
      </w:r>
      <w:r>
        <w:tab/>
      </w:r>
      <w:r>
        <w:fldChar w:fldCharType="begin"/>
      </w:r>
      <w:r>
        <w:instrText xml:space="preserve"> PAGEREF _Toc33042087 \h </w:instrText>
      </w:r>
      <w:r>
        <w:fldChar w:fldCharType="separate"/>
      </w:r>
      <w:r>
        <w:t>89</w:t>
      </w:r>
      <w:r>
        <w:fldChar w:fldCharType="end"/>
      </w:r>
    </w:p>
    <w:p w14:paraId="779EA642" w14:textId="5CF34662" w:rsidR="0053516D" w:rsidRDefault="0053516D">
      <w:pPr>
        <w:pStyle w:val="TOC1"/>
        <w:rPr>
          <w:rFonts w:asciiTheme="minorHAnsi" w:eastAsiaTheme="minorEastAsia" w:hAnsiTheme="minorHAnsi" w:cstheme="minorBidi"/>
          <w:szCs w:val="22"/>
          <w:lang w:val="de-DE" w:eastAsia="de-DE"/>
        </w:rPr>
      </w:pPr>
      <w:r>
        <w:t>A.7</w:t>
      </w:r>
      <w:r>
        <w:rPr>
          <w:rFonts w:asciiTheme="minorHAnsi" w:eastAsiaTheme="minorEastAsia" w:hAnsiTheme="minorHAnsi" w:cstheme="minorBidi"/>
          <w:szCs w:val="22"/>
          <w:lang w:val="de-DE" w:eastAsia="de-DE"/>
        </w:rPr>
        <w:tab/>
      </w:r>
      <w:r>
        <w:t>Use Case 6: Immersive Game Spectator Mode</w:t>
      </w:r>
      <w:r>
        <w:tab/>
      </w:r>
      <w:r>
        <w:fldChar w:fldCharType="begin"/>
      </w:r>
      <w:r>
        <w:instrText xml:space="preserve"> PAGEREF _Toc33042088 \h </w:instrText>
      </w:r>
      <w:r>
        <w:fldChar w:fldCharType="separate"/>
      </w:r>
      <w:r>
        <w:t>92</w:t>
      </w:r>
      <w:r>
        <w:fldChar w:fldCharType="end"/>
      </w:r>
    </w:p>
    <w:p w14:paraId="1C5D2704" w14:textId="34F7ACCF" w:rsidR="0053516D" w:rsidRDefault="0053516D">
      <w:pPr>
        <w:pStyle w:val="TOC1"/>
        <w:rPr>
          <w:rFonts w:asciiTheme="minorHAnsi" w:eastAsiaTheme="minorEastAsia" w:hAnsiTheme="minorHAnsi" w:cstheme="minorBidi"/>
          <w:szCs w:val="22"/>
          <w:lang w:val="de-DE" w:eastAsia="de-DE"/>
        </w:rPr>
      </w:pPr>
      <w:r>
        <w:t>A.8</w:t>
      </w:r>
      <w:r>
        <w:rPr>
          <w:rFonts w:asciiTheme="minorHAnsi" w:eastAsiaTheme="minorEastAsia" w:hAnsiTheme="minorHAnsi" w:cstheme="minorBidi"/>
          <w:szCs w:val="22"/>
          <w:lang w:val="de-DE" w:eastAsia="de-DE"/>
        </w:rPr>
        <w:tab/>
      </w:r>
      <w:r>
        <w:t>Use Case 7: Real-time 3D Communication</w:t>
      </w:r>
      <w:r>
        <w:tab/>
      </w:r>
      <w:r>
        <w:fldChar w:fldCharType="begin"/>
      </w:r>
      <w:r>
        <w:instrText xml:space="preserve"> PAGEREF _Toc33042089 \h </w:instrText>
      </w:r>
      <w:r>
        <w:fldChar w:fldCharType="separate"/>
      </w:r>
      <w:r>
        <w:t>94</w:t>
      </w:r>
      <w:r>
        <w:fldChar w:fldCharType="end"/>
      </w:r>
    </w:p>
    <w:p w14:paraId="3CAE93CD" w14:textId="00A253A6" w:rsidR="0053516D" w:rsidRDefault="0053516D">
      <w:pPr>
        <w:pStyle w:val="TOC1"/>
        <w:rPr>
          <w:rFonts w:asciiTheme="minorHAnsi" w:eastAsiaTheme="minorEastAsia" w:hAnsiTheme="minorHAnsi" w:cstheme="minorBidi"/>
          <w:szCs w:val="22"/>
          <w:lang w:val="de-DE" w:eastAsia="de-DE"/>
        </w:rPr>
      </w:pPr>
      <w:r>
        <w:t>A.9</w:t>
      </w:r>
      <w:r>
        <w:rPr>
          <w:rFonts w:asciiTheme="minorHAnsi" w:eastAsiaTheme="minorEastAsia" w:hAnsiTheme="minorHAnsi" w:cstheme="minorBidi"/>
          <w:szCs w:val="22"/>
          <w:lang w:val="de-DE" w:eastAsia="de-DE"/>
        </w:rPr>
        <w:tab/>
      </w:r>
      <w:r>
        <w:t>Use Case 8: AR guided assistant at remote location (industrial services)</w:t>
      </w:r>
      <w:r>
        <w:tab/>
      </w:r>
      <w:r>
        <w:fldChar w:fldCharType="begin"/>
      </w:r>
      <w:r>
        <w:instrText xml:space="preserve"> PAGEREF _Toc33042090 \h </w:instrText>
      </w:r>
      <w:r>
        <w:fldChar w:fldCharType="separate"/>
      </w:r>
      <w:r>
        <w:t>95</w:t>
      </w:r>
      <w:r>
        <w:fldChar w:fldCharType="end"/>
      </w:r>
    </w:p>
    <w:p w14:paraId="10690707" w14:textId="4FF62400" w:rsidR="0053516D" w:rsidRDefault="0053516D">
      <w:pPr>
        <w:pStyle w:val="TOC1"/>
        <w:rPr>
          <w:rFonts w:asciiTheme="minorHAnsi" w:eastAsiaTheme="minorEastAsia" w:hAnsiTheme="minorHAnsi" w:cstheme="minorBidi"/>
          <w:szCs w:val="22"/>
          <w:lang w:val="de-DE" w:eastAsia="de-DE"/>
        </w:rPr>
      </w:pPr>
      <w:r>
        <w:t>A.10</w:t>
      </w:r>
      <w:r>
        <w:rPr>
          <w:rFonts w:asciiTheme="minorHAnsi" w:eastAsiaTheme="minorEastAsia" w:hAnsiTheme="minorHAnsi" w:cstheme="minorBidi"/>
          <w:szCs w:val="22"/>
          <w:lang w:val="de-DE" w:eastAsia="de-DE"/>
        </w:rPr>
        <w:tab/>
      </w:r>
      <w:r>
        <w:t>Use Case 9: Police Critical Mission with AR</w:t>
      </w:r>
      <w:r>
        <w:tab/>
      </w:r>
      <w:r>
        <w:fldChar w:fldCharType="begin"/>
      </w:r>
      <w:r>
        <w:instrText xml:space="preserve"> PAGEREF _Toc33042091 \h </w:instrText>
      </w:r>
      <w:r>
        <w:fldChar w:fldCharType="separate"/>
      </w:r>
      <w:r>
        <w:t>97</w:t>
      </w:r>
      <w:r>
        <w:fldChar w:fldCharType="end"/>
      </w:r>
    </w:p>
    <w:p w14:paraId="283F4C12" w14:textId="34B5DCFA" w:rsidR="0053516D" w:rsidRDefault="0053516D">
      <w:pPr>
        <w:pStyle w:val="TOC1"/>
        <w:rPr>
          <w:rFonts w:asciiTheme="minorHAnsi" w:eastAsiaTheme="minorEastAsia" w:hAnsiTheme="minorHAnsi" w:cstheme="minorBidi"/>
          <w:szCs w:val="22"/>
          <w:lang w:val="de-DE" w:eastAsia="de-DE"/>
        </w:rPr>
      </w:pPr>
      <w:r>
        <w:t>A.11</w:t>
      </w:r>
      <w:r>
        <w:rPr>
          <w:rFonts w:asciiTheme="minorHAnsi" w:eastAsiaTheme="minorEastAsia" w:hAnsiTheme="minorHAnsi" w:cstheme="minorBidi"/>
          <w:szCs w:val="22"/>
          <w:lang w:val="de-DE" w:eastAsia="de-DE"/>
        </w:rPr>
        <w:tab/>
      </w:r>
      <w:r>
        <w:t>Use Case 10: Online shopping from a catalogue – downloading</w:t>
      </w:r>
      <w:r>
        <w:tab/>
      </w:r>
      <w:r>
        <w:fldChar w:fldCharType="begin"/>
      </w:r>
      <w:r>
        <w:instrText xml:space="preserve"> PAGEREF _Toc33042092 \h </w:instrText>
      </w:r>
      <w:r>
        <w:fldChar w:fldCharType="separate"/>
      </w:r>
      <w:r>
        <w:t>99</w:t>
      </w:r>
      <w:r>
        <w:fldChar w:fldCharType="end"/>
      </w:r>
    </w:p>
    <w:p w14:paraId="1F560EAE" w14:textId="75B2D1FF" w:rsidR="0053516D" w:rsidRDefault="0053516D">
      <w:pPr>
        <w:pStyle w:val="TOC1"/>
        <w:rPr>
          <w:rFonts w:asciiTheme="minorHAnsi" w:eastAsiaTheme="minorEastAsia" w:hAnsiTheme="minorHAnsi" w:cstheme="minorBidi"/>
          <w:szCs w:val="22"/>
          <w:lang w:val="de-DE" w:eastAsia="de-DE"/>
        </w:rPr>
      </w:pPr>
      <w:r>
        <w:t>A.12</w:t>
      </w:r>
      <w:r>
        <w:rPr>
          <w:rFonts w:asciiTheme="minorHAnsi" w:eastAsiaTheme="minorEastAsia" w:hAnsiTheme="minorHAnsi" w:cstheme="minorBidi"/>
          <w:szCs w:val="22"/>
          <w:lang w:val="de-DE" w:eastAsia="de-DE"/>
        </w:rPr>
        <w:tab/>
      </w:r>
      <w:r>
        <w:t>Use Case 11: Real-time communication with the shop assistant</w:t>
      </w:r>
      <w:r>
        <w:tab/>
      </w:r>
      <w:r>
        <w:fldChar w:fldCharType="begin"/>
      </w:r>
      <w:r>
        <w:instrText xml:space="preserve"> PAGEREF _Toc33042093 \h </w:instrText>
      </w:r>
      <w:r>
        <w:fldChar w:fldCharType="separate"/>
      </w:r>
      <w:r>
        <w:t>100</w:t>
      </w:r>
      <w:r>
        <w:fldChar w:fldCharType="end"/>
      </w:r>
    </w:p>
    <w:p w14:paraId="437DEF45" w14:textId="336373D3" w:rsidR="0053516D" w:rsidRDefault="0053516D">
      <w:pPr>
        <w:pStyle w:val="TOC1"/>
        <w:rPr>
          <w:rFonts w:asciiTheme="minorHAnsi" w:eastAsiaTheme="minorEastAsia" w:hAnsiTheme="minorHAnsi" w:cstheme="minorBidi"/>
          <w:szCs w:val="22"/>
          <w:lang w:val="de-DE" w:eastAsia="de-DE"/>
        </w:rPr>
      </w:pPr>
      <w:r>
        <w:t>A.13</w:t>
      </w:r>
      <w:r>
        <w:rPr>
          <w:rFonts w:asciiTheme="minorHAnsi" w:eastAsiaTheme="minorEastAsia" w:hAnsiTheme="minorHAnsi" w:cstheme="minorBidi"/>
          <w:szCs w:val="22"/>
          <w:lang w:val="de-DE" w:eastAsia="de-DE"/>
        </w:rPr>
        <w:tab/>
      </w:r>
      <w:r>
        <w:t>Use Case 12: 360-degree conference meeting</w:t>
      </w:r>
      <w:r>
        <w:tab/>
      </w:r>
      <w:r>
        <w:fldChar w:fldCharType="begin"/>
      </w:r>
      <w:r>
        <w:instrText xml:space="preserve"> PAGEREF _Toc33042094 \h </w:instrText>
      </w:r>
      <w:r>
        <w:fldChar w:fldCharType="separate"/>
      </w:r>
      <w:r>
        <w:t>101</w:t>
      </w:r>
      <w:r>
        <w:fldChar w:fldCharType="end"/>
      </w:r>
    </w:p>
    <w:p w14:paraId="5150FD89" w14:textId="0DCB4C3E" w:rsidR="0053516D" w:rsidRDefault="0053516D">
      <w:pPr>
        <w:pStyle w:val="TOC1"/>
        <w:rPr>
          <w:rFonts w:asciiTheme="minorHAnsi" w:eastAsiaTheme="minorEastAsia" w:hAnsiTheme="minorHAnsi" w:cstheme="minorBidi"/>
          <w:szCs w:val="22"/>
          <w:lang w:val="de-DE" w:eastAsia="de-DE"/>
        </w:rPr>
      </w:pPr>
      <w:r>
        <w:rPr>
          <w:lang w:eastAsia="zh-CN"/>
        </w:rPr>
        <w:lastRenderedPageBreak/>
        <w:t>A.14</w:t>
      </w:r>
      <w:r>
        <w:rPr>
          <w:rFonts w:asciiTheme="minorHAnsi" w:eastAsiaTheme="minorEastAsia" w:hAnsiTheme="minorHAnsi" w:cstheme="minorBidi"/>
          <w:szCs w:val="22"/>
          <w:lang w:val="de-DE" w:eastAsia="de-DE"/>
        </w:rPr>
        <w:tab/>
      </w:r>
      <w:r>
        <w:rPr>
          <w:lang w:eastAsia="zh-CN"/>
        </w:rPr>
        <w:t>Use Case 13: 3D shared experience</w:t>
      </w:r>
      <w:r>
        <w:tab/>
      </w:r>
      <w:r>
        <w:fldChar w:fldCharType="begin"/>
      </w:r>
      <w:r>
        <w:instrText xml:space="preserve"> PAGEREF _Toc33042095 \h </w:instrText>
      </w:r>
      <w:r>
        <w:fldChar w:fldCharType="separate"/>
      </w:r>
      <w:r>
        <w:t>104</w:t>
      </w:r>
      <w:r>
        <w:fldChar w:fldCharType="end"/>
      </w:r>
    </w:p>
    <w:p w14:paraId="2B1B57F3" w14:textId="67A47F03" w:rsidR="0053516D" w:rsidRDefault="0053516D">
      <w:pPr>
        <w:pStyle w:val="TOC1"/>
        <w:rPr>
          <w:rFonts w:asciiTheme="minorHAnsi" w:eastAsiaTheme="minorEastAsia" w:hAnsiTheme="minorHAnsi" w:cstheme="minorBidi"/>
          <w:szCs w:val="22"/>
          <w:lang w:val="de-DE" w:eastAsia="de-DE"/>
        </w:rPr>
      </w:pPr>
      <w:r>
        <w:t>A.15</w:t>
      </w:r>
      <w:r>
        <w:rPr>
          <w:rFonts w:asciiTheme="minorHAnsi" w:eastAsiaTheme="minorEastAsia" w:hAnsiTheme="minorHAnsi" w:cstheme="minorBidi"/>
          <w:szCs w:val="22"/>
          <w:lang w:val="de-DE" w:eastAsia="de-DE"/>
        </w:rPr>
        <w:tab/>
      </w:r>
      <w:r>
        <w:t>Use Case 14: 6DOF VR conferencing</w:t>
      </w:r>
      <w:r>
        <w:tab/>
      </w:r>
      <w:r>
        <w:fldChar w:fldCharType="begin"/>
      </w:r>
      <w:r>
        <w:instrText xml:space="preserve"> PAGEREF _Toc33042096 \h </w:instrText>
      </w:r>
      <w:r>
        <w:fldChar w:fldCharType="separate"/>
      </w:r>
      <w:r>
        <w:t>107</w:t>
      </w:r>
      <w:r>
        <w:fldChar w:fldCharType="end"/>
      </w:r>
    </w:p>
    <w:p w14:paraId="5309BD53" w14:textId="0CA4F86B" w:rsidR="0053516D" w:rsidRDefault="0053516D">
      <w:pPr>
        <w:pStyle w:val="TOC1"/>
        <w:rPr>
          <w:rFonts w:asciiTheme="minorHAnsi" w:eastAsiaTheme="minorEastAsia" w:hAnsiTheme="minorHAnsi" w:cstheme="minorBidi"/>
          <w:szCs w:val="22"/>
          <w:lang w:val="de-DE" w:eastAsia="de-DE"/>
        </w:rPr>
      </w:pPr>
      <w:r>
        <w:t>A.16</w:t>
      </w:r>
      <w:r>
        <w:rPr>
          <w:rFonts w:asciiTheme="minorHAnsi" w:eastAsiaTheme="minorEastAsia" w:hAnsiTheme="minorHAnsi" w:cstheme="minorBidi"/>
          <w:szCs w:val="22"/>
          <w:lang w:val="de-DE" w:eastAsia="de-DE"/>
        </w:rPr>
        <w:tab/>
      </w:r>
      <w:r>
        <w:t>Use Case 15: XR Meeting</w:t>
      </w:r>
      <w:r>
        <w:tab/>
      </w:r>
      <w:r>
        <w:fldChar w:fldCharType="begin"/>
      </w:r>
      <w:r>
        <w:instrText xml:space="preserve"> PAGEREF _Toc33042097 \h </w:instrText>
      </w:r>
      <w:r>
        <w:fldChar w:fldCharType="separate"/>
      </w:r>
      <w:r>
        <w:t>110</w:t>
      </w:r>
      <w:r>
        <w:fldChar w:fldCharType="end"/>
      </w:r>
    </w:p>
    <w:p w14:paraId="37B0EDE6" w14:textId="28E66C2F" w:rsidR="0053516D" w:rsidRDefault="0053516D">
      <w:pPr>
        <w:pStyle w:val="TOC1"/>
        <w:rPr>
          <w:rFonts w:asciiTheme="minorHAnsi" w:eastAsiaTheme="minorEastAsia" w:hAnsiTheme="minorHAnsi" w:cstheme="minorBidi"/>
          <w:szCs w:val="22"/>
          <w:lang w:val="de-DE" w:eastAsia="de-DE"/>
        </w:rPr>
      </w:pPr>
      <w:r>
        <w:t>A.17</w:t>
      </w:r>
      <w:r>
        <w:rPr>
          <w:rFonts w:asciiTheme="minorHAnsi" w:eastAsiaTheme="minorEastAsia" w:hAnsiTheme="minorHAnsi" w:cstheme="minorBidi"/>
          <w:szCs w:val="22"/>
          <w:lang w:val="de-DE" w:eastAsia="de-DE"/>
        </w:rPr>
        <w:tab/>
      </w:r>
      <w:r>
        <w:t>Use Case 16: Convention / Poster Session</w:t>
      </w:r>
      <w:r>
        <w:tab/>
      </w:r>
      <w:r>
        <w:fldChar w:fldCharType="begin"/>
      </w:r>
      <w:r>
        <w:instrText xml:space="preserve"> PAGEREF _Toc33042098 \h </w:instrText>
      </w:r>
      <w:r>
        <w:fldChar w:fldCharType="separate"/>
      </w:r>
      <w:r>
        <w:t>114</w:t>
      </w:r>
      <w:r>
        <w:fldChar w:fldCharType="end"/>
      </w:r>
    </w:p>
    <w:p w14:paraId="19A354BE" w14:textId="54CE5088" w:rsidR="0053516D" w:rsidRDefault="0053516D">
      <w:pPr>
        <w:pStyle w:val="TOC1"/>
        <w:rPr>
          <w:rFonts w:asciiTheme="minorHAnsi" w:eastAsiaTheme="minorEastAsia" w:hAnsiTheme="minorHAnsi" w:cstheme="minorBidi"/>
          <w:szCs w:val="22"/>
          <w:lang w:val="de-DE" w:eastAsia="de-DE"/>
        </w:rPr>
      </w:pPr>
      <w:r>
        <w:t>A.18</w:t>
      </w:r>
      <w:r>
        <w:rPr>
          <w:rFonts w:asciiTheme="minorHAnsi" w:eastAsiaTheme="minorEastAsia" w:hAnsiTheme="minorHAnsi" w:cstheme="minorBidi"/>
          <w:szCs w:val="22"/>
          <w:lang w:val="de-DE" w:eastAsia="de-DE"/>
        </w:rPr>
        <w:tab/>
      </w:r>
      <w:r>
        <w:t>Use Case 17: AR animated avatar calls</w:t>
      </w:r>
      <w:r>
        <w:tab/>
      </w:r>
      <w:r>
        <w:fldChar w:fldCharType="begin"/>
      </w:r>
      <w:r>
        <w:instrText xml:space="preserve"> PAGEREF _Toc33042099 \h </w:instrText>
      </w:r>
      <w:r>
        <w:fldChar w:fldCharType="separate"/>
      </w:r>
      <w:r>
        <w:t>119</w:t>
      </w:r>
      <w:r>
        <w:fldChar w:fldCharType="end"/>
      </w:r>
    </w:p>
    <w:p w14:paraId="29F6BBBD" w14:textId="7CAC68FA" w:rsidR="0053516D" w:rsidRDefault="0053516D">
      <w:pPr>
        <w:pStyle w:val="TOC1"/>
        <w:rPr>
          <w:rFonts w:asciiTheme="minorHAnsi" w:eastAsiaTheme="minorEastAsia" w:hAnsiTheme="minorHAnsi" w:cstheme="minorBidi"/>
          <w:szCs w:val="22"/>
          <w:lang w:val="de-DE" w:eastAsia="de-DE"/>
        </w:rPr>
      </w:pPr>
      <w:r>
        <w:t>A.19</w:t>
      </w:r>
      <w:r>
        <w:rPr>
          <w:rFonts w:asciiTheme="minorHAnsi" w:eastAsiaTheme="minorEastAsia" w:hAnsiTheme="minorHAnsi" w:cstheme="minorBidi"/>
          <w:szCs w:val="22"/>
          <w:lang w:val="de-DE" w:eastAsia="de-DE"/>
        </w:rPr>
        <w:tab/>
      </w:r>
      <w:r>
        <w:t>Use Case 18: AR avatar multi-party calls</w:t>
      </w:r>
      <w:r>
        <w:tab/>
      </w:r>
      <w:r>
        <w:fldChar w:fldCharType="begin"/>
      </w:r>
      <w:r>
        <w:instrText xml:space="preserve"> PAGEREF _Toc33042100 \h </w:instrText>
      </w:r>
      <w:r>
        <w:fldChar w:fldCharType="separate"/>
      </w:r>
      <w:r>
        <w:t>120</w:t>
      </w:r>
      <w:r>
        <w:fldChar w:fldCharType="end"/>
      </w:r>
    </w:p>
    <w:p w14:paraId="798D1CC5" w14:textId="57BC6478" w:rsidR="0053516D" w:rsidRPr="0053516D" w:rsidRDefault="0053516D">
      <w:pPr>
        <w:pStyle w:val="TOC1"/>
        <w:rPr>
          <w:rFonts w:asciiTheme="minorHAnsi" w:eastAsiaTheme="minorEastAsia" w:hAnsiTheme="minorHAnsi" w:cstheme="minorBidi"/>
          <w:szCs w:val="22"/>
          <w:lang w:val="en-US" w:eastAsia="de-DE"/>
        </w:rPr>
      </w:pPr>
      <w:r>
        <w:t>A.20</w:t>
      </w:r>
      <w:r w:rsidRPr="0053516D">
        <w:rPr>
          <w:rFonts w:asciiTheme="minorHAnsi" w:eastAsiaTheme="minorEastAsia" w:hAnsiTheme="minorHAnsi" w:cstheme="minorBidi"/>
          <w:szCs w:val="22"/>
          <w:lang w:val="en-US" w:eastAsia="de-DE"/>
        </w:rPr>
        <w:tab/>
      </w:r>
      <w:r>
        <w:t>Use Case 19: Front-facing camera video multi-party calls</w:t>
      </w:r>
      <w:r>
        <w:tab/>
      </w:r>
      <w:r>
        <w:fldChar w:fldCharType="begin"/>
      </w:r>
      <w:r>
        <w:instrText xml:space="preserve"> PAGEREF _Toc33042101 \h </w:instrText>
      </w:r>
      <w:r>
        <w:fldChar w:fldCharType="separate"/>
      </w:r>
      <w:r>
        <w:t>121</w:t>
      </w:r>
      <w:r>
        <w:fldChar w:fldCharType="end"/>
      </w:r>
    </w:p>
    <w:p w14:paraId="3595ACF9" w14:textId="5E93E899" w:rsidR="0053516D" w:rsidRPr="0053516D" w:rsidRDefault="0053516D">
      <w:pPr>
        <w:pStyle w:val="TOC1"/>
        <w:rPr>
          <w:rFonts w:asciiTheme="minorHAnsi" w:eastAsiaTheme="minorEastAsia" w:hAnsiTheme="minorHAnsi" w:cstheme="minorBidi"/>
          <w:szCs w:val="22"/>
          <w:lang w:val="en-US" w:eastAsia="de-DE"/>
        </w:rPr>
      </w:pPr>
      <w:r>
        <w:t>A.21</w:t>
      </w:r>
      <w:r w:rsidRPr="0053516D">
        <w:rPr>
          <w:rFonts w:asciiTheme="minorHAnsi" w:eastAsiaTheme="minorEastAsia" w:hAnsiTheme="minorHAnsi" w:cstheme="minorBidi"/>
          <w:szCs w:val="22"/>
          <w:lang w:val="en-US" w:eastAsia="de-DE"/>
        </w:rPr>
        <w:tab/>
      </w:r>
      <w:r>
        <w:t xml:space="preserve">Use Case 20: </w:t>
      </w:r>
      <w:r>
        <w:rPr>
          <w:lang w:eastAsia="zh-CN"/>
        </w:rPr>
        <w:t>AR Streaming with Localization Registry</w:t>
      </w:r>
      <w:r>
        <w:tab/>
      </w:r>
      <w:r>
        <w:fldChar w:fldCharType="begin"/>
      </w:r>
      <w:r>
        <w:instrText xml:space="preserve"> PAGEREF _Toc33042102 \h </w:instrText>
      </w:r>
      <w:r>
        <w:fldChar w:fldCharType="separate"/>
      </w:r>
      <w:r>
        <w:t>123</w:t>
      </w:r>
      <w:r>
        <w:fldChar w:fldCharType="end"/>
      </w:r>
    </w:p>
    <w:p w14:paraId="4A19AC97" w14:textId="790CC9F3" w:rsidR="0053516D" w:rsidRPr="0053516D" w:rsidRDefault="0053516D">
      <w:pPr>
        <w:pStyle w:val="TOC1"/>
        <w:rPr>
          <w:rFonts w:asciiTheme="minorHAnsi" w:eastAsiaTheme="minorEastAsia" w:hAnsiTheme="minorHAnsi" w:cstheme="minorBidi"/>
          <w:szCs w:val="22"/>
          <w:lang w:val="en-US" w:eastAsia="de-DE"/>
        </w:rPr>
      </w:pPr>
      <w:r>
        <w:t>A.22</w:t>
      </w:r>
      <w:r w:rsidRPr="0053516D">
        <w:rPr>
          <w:rFonts w:asciiTheme="minorHAnsi" w:eastAsiaTheme="minorEastAsia" w:hAnsiTheme="minorHAnsi" w:cstheme="minorBidi"/>
          <w:szCs w:val="22"/>
          <w:lang w:val="en-US" w:eastAsia="de-DE"/>
        </w:rPr>
        <w:tab/>
      </w:r>
      <w:r>
        <w:t xml:space="preserve">Use Case 21: </w:t>
      </w:r>
      <w:r>
        <w:rPr>
          <w:lang w:eastAsia="zh-CN"/>
        </w:rPr>
        <w:t>Immersive 6DoF Streaming with Social Interaction</w:t>
      </w:r>
      <w:r>
        <w:tab/>
      </w:r>
      <w:r>
        <w:fldChar w:fldCharType="begin"/>
      </w:r>
      <w:r>
        <w:instrText xml:space="preserve"> PAGEREF _Toc33042103 \h </w:instrText>
      </w:r>
      <w:r>
        <w:fldChar w:fldCharType="separate"/>
      </w:r>
      <w:r>
        <w:t>124</w:t>
      </w:r>
      <w:r>
        <w:fldChar w:fldCharType="end"/>
      </w:r>
    </w:p>
    <w:p w14:paraId="55FEF86B" w14:textId="46573010" w:rsidR="0053516D" w:rsidRPr="0053516D" w:rsidRDefault="0053516D">
      <w:pPr>
        <w:pStyle w:val="TOC1"/>
        <w:rPr>
          <w:rFonts w:asciiTheme="minorHAnsi" w:eastAsiaTheme="minorEastAsia" w:hAnsiTheme="minorHAnsi" w:cstheme="minorBidi"/>
          <w:szCs w:val="22"/>
          <w:lang w:val="en-US" w:eastAsia="de-DE"/>
        </w:rPr>
      </w:pPr>
      <w:r>
        <w:t>A.23</w:t>
      </w:r>
      <w:r w:rsidRPr="0053516D">
        <w:rPr>
          <w:rFonts w:asciiTheme="minorHAnsi" w:eastAsiaTheme="minorEastAsia" w:hAnsiTheme="minorHAnsi" w:cstheme="minorBidi"/>
          <w:szCs w:val="22"/>
          <w:lang w:val="en-US" w:eastAsia="de-DE"/>
        </w:rPr>
        <w:tab/>
      </w:r>
      <w:r>
        <w:t xml:space="preserve">Use Case 22: </w:t>
      </w:r>
      <w:r>
        <w:rPr>
          <w:lang w:eastAsia="zh-CN"/>
        </w:rPr>
        <w:t>5G Online Gaming party</w:t>
      </w:r>
      <w:r>
        <w:tab/>
      </w:r>
      <w:r>
        <w:fldChar w:fldCharType="begin"/>
      </w:r>
      <w:r>
        <w:instrText xml:space="preserve"> PAGEREF _Toc33042104 \h </w:instrText>
      </w:r>
      <w:r>
        <w:fldChar w:fldCharType="separate"/>
      </w:r>
      <w:r>
        <w:t>126</w:t>
      </w:r>
      <w:r>
        <w:fldChar w:fldCharType="end"/>
      </w:r>
    </w:p>
    <w:p w14:paraId="318CF95D" w14:textId="3E6A5CCA" w:rsidR="0053516D" w:rsidRPr="0053516D" w:rsidRDefault="0053516D">
      <w:pPr>
        <w:pStyle w:val="TOC1"/>
        <w:rPr>
          <w:rFonts w:asciiTheme="minorHAnsi" w:eastAsiaTheme="minorEastAsia" w:hAnsiTheme="minorHAnsi" w:cstheme="minorBidi"/>
          <w:szCs w:val="22"/>
          <w:lang w:val="en-US" w:eastAsia="de-DE"/>
        </w:rPr>
      </w:pPr>
      <w:r>
        <w:t>A.24</w:t>
      </w:r>
      <w:r w:rsidRPr="0053516D">
        <w:rPr>
          <w:rFonts w:asciiTheme="minorHAnsi" w:eastAsiaTheme="minorEastAsia" w:hAnsiTheme="minorHAnsi" w:cstheme="minorBidi"/>
          <w:szCs w:val="22"/>
          <w:lang w:val="en-US" w:eastAsia="de-DE"/>
        </w:rPr>
        <w:tab/>
      </w:r>
      <w:r>
        <w:t xml:space="preserve">Use Case 23: </w:t>
      </w:r>
      <w:r>
        <w:rPr>
          <w:lang w:eastAsia="zh-CN"/>
        </w:rPr>
        <w:t>5G Shared Spatial Data</w:t>
      </w:r>
      <w:r>
        <w:tab/>
      </w:r>
      <w:r>
        <w:fldChar w:fldCharType="begin"/>
      </w:r>
      <w:r>
        <w:instrText xml:space="preserve"> PAGEREF _Toc33042105 \h </w:instrText>
      </w:r>
      <w:r>
        <w:fldChar w:fldCharType="separate"/>
      </w:r>
      <w:r>
        <w:t>128</w:t>
      </w:r>
      <w:r>
        <w:fldChar w:fldCharType="end"/>
      </w:r>
    </w:p>
    <w:p w14:paraId="08472C1F" w14:textId="5681A28E" w:rsidR="0053516D" w:rsidRPr="0053516D" w:rsidRDefault="0053516D">
      <w:pPr>
        <w:pStyle w:val="TOC9"/>
        <w:rPr>
          <w:rFonts w:asciiTheme="minorHAnsi" w:eastAsiaTheme="minorEastAsia" w:hAnsiTheme="minorHAnsi" w:cstheme="minorBidi"/>
          <w:b w:val="0"/>
          <w:szCs w:val="22"/>
          <w:lang w:val="en-US" w:eastAsia="de-DE"/>
        </w:rPr>
      </w:pPr>
      <w:r>
        <w:t>Annex B: Change history</w:t>
      </w:r>
      <w:r>
        <w:tab/>
      </w:r>
      <w:r>
        <w:fldChar w:fldCharType="begin"/>
      </w:r>
      <w:r>
        <w:instrText xml:space="preserve"> PAGEREF _Toc33042106 \h </w:instrText>
      </w:r>
      <w:r>
        <w:fldChar w:fldCharType="separate"/>
      </w:r>
      <w:r>
        <w:t>131</w:t>
      </w:r>
      <w:r>
        <w:fldChar w:fldCharType="end"/>
      </w:r>
    </w:p>
    <w:p w14:paraId="581FB8DD" w14:textId="2D7451BE" w:rsidR="00E8629F" w:rsidRPr="00DB3790" w:rsidRDefault="002F05D2">
      <w:r>
        <w:rPr>
          <w:noProof/>
          <w:sz w:val="22"/>
        </w:rPr>
        <w:fldChar w:fldCharType="end"/>
      </w:r>
    </w:p>
    <w:p w14:paraId="5403E9C0" w14:textId="77777777" w:rsidR="00E8629F" w:rsidRPr="00DB3790" w:rsidRDefault="00E8629F">
      <w:pPr>
        <w:pStyle w:val="Heading1"/>
      </w:pPr>
      <w:bookmarkStart w:id="4" w:name="_Toc33041929"/>
      <w:r w:rsidRPr="00DB3790">
        <w:t>Foreword</w:t>
      </w:r>
      <w:bookmarkEnd w:id="4"/>
    </w:p>
    <w:p w14:paraId="352B4112" w14:textId="77777777" w:rsidR="00E8629F" w:rsidRPr="00DB3790" w:rsidRDefault="00E8629F">
      <w:r w:rsidRPr="00DB3790">
        <w:t>This Technical Report has been produced by the 3</w:t>
      </w:r>
      <w:r w:rsidR="00707941" w:rsidRPr="00DB3790">
        <w:t>rd</w:t>
      </w:r>
      <w:r w:rsidRPr="00DB3790">
        <w:t xml:space="preserve"> Generation Partnership Project (3GPP).</w:t>
      </w:r>
    </w:p>
    <w:p w14:paraId="576C0C9B" w14:textId="77777777" w:rsidR="00E8629F" w:rsidRPr="00DB3790" w:rsidRDefault="00E8629F">
      <w:r w:rsidRPr="00DB379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72C7192" w14:textId="77777777" w:rsidR="00E8629F" w:rsidRPr="00DB3790" w:rsidRDefault="00E8629F">
      <w:pPr>
        <w:pStyle w:val="B10"/>
      </w:pPr>
      <w:r w:rsidRPr="00DB3790">
        <w:t>Version x.y.z</w:t>
      </w:r>
    </w:p>
    <w:p w14:paraId="2F0DD105" w14:textId="77777777" w:rsidR="00E8629F" w:rsidRPr="00DB3790" w:rsidRDefault="00E8629F">
      <w:pPr>
        <w:pStyle w:val="B10"/>
      </w:pPr>
      <w:r w:rsidRPr="00DB3790">
        <w:t>where:</w:t>
      </w:r>
    </w:p>
    <w:p w14:paraId="401884A2" w14:textId="77777777" w:rsidR="00E8629F" w:rsidRPr="00DB3790" w:rsidRDefault="00E8629F">
      <w:pPr>
        <w:pStyle w:val="B2"/>
      </w:pPr>
      <w:r w:rsidRPr="00DB3790">
        <w:t>x</w:t>
      </w:r>
      <w:r w:rsidRPr="00DB3790">
        <w:tab/>
        <w:t>the first digit:</w:t>
      </w:r>
    </w:p>
    <w:p w14:paraId="07A51033" w14:textId="77777777" w:rsidR="00E8629F" w:rsidRPr="00DB3790" w:rsidRDefault="00E8629F">
      <w:pPr>
        <w:pStyle w:val="B3"/>
      </w:pPr>
      <w:r w:rsidRPr="00DB3790">
        <w:t>1</w:t>
      </w:r>
      <w:r w:rsidRPr="00DB3790">
        <w:tab/>
        <w:t>presented to TSG for information;</w:t>
      </w:r>
    </w:p>
    <w:p w14:paraId="626B23BB" w14:textId="77777777" w:rsidR="00E8629F" w:rsidRPr="00DB3790" w:rsidRDefault="00E8629F">
      <w:pPr>
        <w:pStyle w:val="B3"/>
      </w:pPr>
      <w:r w:rsidRPr="00DB3790">
        <w:t>2</w:t>
      </w:r>
      <w:r w:rsidRPr="00DB3790">
        <w:tab/>
        <w:t>presented to TSG for approval;</w:t>
      </w:r>
    </w:p>
    <w:p w14:paraId="4346A768" w14:textId="77777777" w:rsidR="00E8629F" w:rsidRPr="00DB3790" w:rsidRDefault="00E8629F">
      <w:pPr>
        <w:pStyle w:val="B3"/>
      </w:pPr>
      <w:r w:rsidRPr="00DB3790">
        <w:t>3</w:t>
      </w:r>
      <w:r w:rsidRPr="00DB3790">
        <w:tab/>
        <w:t>or greater indicates TSG approved document under change control.</w:t>
      </w:r>
    </w:p>
    <w:p w14:paraId="08911EE5" w14:textId="77777777" w:rsidR="00E8629F" w:rsidRPr="00DB3790" w:rsidRDefault="00E8629F">
      <w:pPr>
        <w:pStyle w:val="B2"/>
      </w:pPr>
      <w:r w:rsidRPr="00DB3790">
        <w:t>y</w:t>
      </w:r>
      <w:r w:rsidRPr="00DB3790">
        <w:tab/>
        <w:t>the second digit is incremented for all changes of substance, i.e. technical enhancements, corrections, updates, etc.</w:t>
      </w:r>
    </w:p>
    <w:p w14:paraId="425AF010" w14:textId="77777777" w:rsidR="00E8629F" w:rsidRPr="00DB3790" w:rsidRDefault="00E8629F">
      <w:pPr>
        <w:pStyle w:val="B2"/>
      </w:pPr>
      <w:r w:rsidRPr="00DB3790">
        <w:t>z</w:t>
      </w:r>
      <w:r w:rsidRPr="00DB3790">
        <w:tab/>
        <w:t>the third digit is incremented when editorial only changes have been incorporated in the document.</w:t>
      </w:r>
    </w:p>
    <w:p w14:paraId="28D37134" w14:textId="77777777" w:rsidR="00E8629F" w:rsidRPr="00DB3790" w:rsidRDefault="00E8629F" w:rsidP="00F864EA">
      <w:pPr>
        <w:pStyle w:val="Heading1"/>
      </w:pPr>
      <w:bookmarkStart w:id="5" w:name="_Toc23169686"/>
      <w:bookmarkStart w:id="6" w:name="_Toc33041930"/>
      <w:bookmarkEnd w:id="0"/>
      <w:r w:rsidRPr="00DB3790">
        <w:t>Introduction</w:t>
      </w:r>
      <w:bookmarkEnd w:id="5"/>
      <w:bookmarkEnd w:id="6"/>
    </w:p>
    <w:p w14:paraId="167A8E67" w14:textId="492C357F" w:rsidR="00FA0A43" w:rsidRDefault="00A55EE6" w:rsidP="00FA0A43">
      <w:r>
        <w:t xml:space="preserve">This Technical Report </w:t>
      </w:r>
      <w:r w:rsidR="006F70A4" w:rsidRPr="00DB3790">
        <w:t xml:space="preserve">collects information on eXtended Reality (XR) in the context of 5G radio and network services. Extended reality (XR) refers to all real-and-virtual combined environments and </w:t>
      </w:r>
      <w:r w:rsidR="009506EF">
        <w:t xml:space="preserve">associated </w:t>
      </w:r>
      <w:r w:rsidR="006F70A4" w:rsidRPr="00DB3790">
        <w:t>human-machine interactions generated by computer technology and wearables. It includes representative forms such as augmented reality (AR), mixed reality (MR), and virtual reality (VR) and the areas interpolated among them.</w:t>
      </w:r>
      <w:r w:rsidR="00F00BE5">
        <w:t xml:space="preserve"> </w:t>
      </w:r>
      <w:r w:rsidR="00FA0A43">
        <w:t xml:space="preserve">In this Technical Report, </w:t>
      </w:r>
      <w:r w:rsidR="00AD770C">
        <w:t xml:space="preserve">baseline technologies for XR type of services and applications are introduced </w:t>
      </w:r>
      <w:r w:rsidR="00FA0A43">
        <w:t>outlining the QoE/QoS issues of XR-based services, the delivery of XR in the 5G system,</w:t>
      </w:r>
      <w:r>
        <w:t xml:space="preserve"> and</w:t>
      </w:r>
      <w:r w:rsidR="00FA0A43">
        <w:t xml:space="preserve"> an architectural model of 5G media streaming defined in TS 26.501. In addition to the conventional service categor</w:t>
      </w:r>
      <w:r w:rsidR="009506EF">
        <w:t>y</w:t>
      </w:r>
      <w:r w:rsidR="00FA0A43">
        <w:t xml:space="preserve">, interactive, streaming, download, </w:t>
      </w:r>
      <w:r w:rsidR="009506EF">
        <w:t xml:space="preserve">and </w:t>
      </w:r>
      <w:r w:rsidR="00FA0A43">
        <w:t xml:space="preserve">split compute/rendering </w:t>
      </w:r>
      <w:r w:rsidR="009506EF">
        <w:t xml:space="preserve">are </w:t>
      </w:r>
      <w:r w:rsidR="00FA0A43">
        <w:t>identified as new delivery categor</w:t>
      </w:r>
      <w:r w:rsidR="009506EF">
        <w:t>ies</w:t>
      </w:r>
      <w:r w:rsidR="00FA0A43">
        <w:t xml:space="preserve">. A survey of 3D, XR visual and audio formats </w:t>
      </w:r>
      <w:r w:rsidR="009506EF">
        <w:t xml:space="preserve">is also </w:t>
      </w:r>
      <w:r w:rsidR="00FA0A43">
        <w:t>provided.</w:t>
      </w:r>
    </w:p>
    <w:p w14:paraId="52AA9927" w14:textId="562B5E27" w:rsidR="006F70A4" w:rsidRPr="00DB3790" w:rsidRDefault="00FA0A43" w:rsidP="00FA0A43">
      <w:r>
        <w:t xml:space="preserve">Use cases and device types </w:t>
      </w:r>
      <w:r w:rsidR="00A55EE6">
        <w:t>a</w:t>
      </w:r>
      <w:r w:rsidR="00821F18">
        <w:t>re</w:t>
      </w:r>
      <w:r>
        <w:t xml:space="preserve"> classified, and processing and media centric architectures are introduced. This includes viewport independent and dependent streaming, as well as different distributed computing architecture</w:t>
      </w:r>
      <w:r w:rsidR="00A55EE6">
        <w:t>s</w:t>
      </w:r>
      <w:r>
        <w:t xml:space="preserve"> for XR. Core use cases of XR include those unique to AR and MR in addition to those of VR discussed in </w:t>
      </w:r>
      <w:r w:rsidR="009506EF">
        <w:t xml:space="preserve">3GPP </w:t>
      </w:r>
      <w:r>
        <w:t xml:space="preserve">TR 26.918, ranging </w:t>
      </w:r>
      <w:r>
        <w:lastRenderedPageBreak/>
        <w:t>from offline sharing of 3D objects, real-time sharing, multimedia streaming, online gaming, mission critical applications, and multi-party call/conferences.</w:t>
      </w:r>
      <w:r w:rsidR="00E702FE">
        <w:t xml:space="preserve"> </w:t>
      </w:r>
      <w:r>
        <w:t xml:space="preserve">Based on the details in the report, </w:t>
      </w:r>
      <w:r w:rsidR="00E702FE">
        <w:t>proposals for potential standardi</w:t>
      </w:r>
      <w:r w:rsidR="00431B7F">
        <w:t>s</w:t>
      </w:r>
      <w:r w:rsidR="00E702FE">
        <w:t>ation areas are documented.</w:t>
      </w:r>
    </w:p>
    <w:p w14:paraId="75C24F05" w14:textId="77777777" w:rsidR="00E8629F" w:rsidRPr="00DB3790" w:rsidRDefault="00E8629F">
      <w:pPr>
        <w:pStyle w:val="Heading1"/>
      </w:pPr>
      <w:r w:rsidRPr="00DB3790">
        <w:br w:type="page"/>
      </w:r>
      <w:bookmarkStart w:id="7" w:name="_Toc23169687"/>
      <w:bookmarkStart w:id="8" w:name="_Toc33041931"/>
      <w:r w:rsidRPr="00DB3790">
        <w:lastRenderedPageBreak/>
        <w:t>1</w:t>
      </w:r>
      <w:r w:rsidRPr="00DB3790">
        <w:tab/>
        <w:t>Scope</w:t>
      </w:r>
      <w:bookmarkEnd w:id="7"/>
      <w:bookmarkEnd w:id="8"/>
    </w:p>
    <w:p w14:paraId="3A5E7B90" w14:textId="77777777" w:rsidR="006F70A4" w:rsidRPr="00DB3790" w:rsidRDefault="00E8629F" w:rsidP="006F70A4">
      <w:pPr>
        <w:tabs>
          <w:tab w:val="right" w:pos="9639"/>
        </w:tabs>
        <w:ind w:right="43"/>
      </w:pPr>
      <w:r w:rsidRPr="00DB3790">
        <w:t xml:space="preserve">The present document </w:t>
      </w:r>
      <w:r w:rsidR="004F4313" w:rsidRPr="00DB3790">
        <w:t xml:space="preserve">collects information on eXtended Reality (XR) in the context of 5G radio and network services. </w:t>
      </w:r>
      <w:r w:rsidR="006F70A4" w:rsidRPr="00DB3790">
        <w:t xml:space="preserve">The </w:t>
      </w:r>
      <w:r w:rsidR="00FF39D4" w:rsidRPr="00DB3790">
        <w:t xml:space="preserve">primary </w:t>
      </w:r>
      <w:r w:rsidR="006F70A4" w:rsidRPr="00DB3790">
        <w:t xml:space="preserve">scope of </w:t>
      </w:r>
      <w:r w:rsidR="00BD7D7B">
        <w:t>the present document</w:t>
      </w:r>
      <w:r w:rsidR="006F70A4" w:rsidRPr="00DB3790">
        <w:t xml:space="preserve"> is the documentation of the following aspects:</w:t>
      </w:r>
    </w:p>
    <w:p w14:paraId="55B709D2" w14:textId="0E64B654" w:rsidR="00FF39D4" w:rsidRPr="00DB3790" w:rsidRDefault="00F864EA" w:rsidP="00F864EA">
      <w:pPr>
        <w:pStyle w:val="B10"/>
      </w:pPr>
      <w:r w:rsidRPr="00DB3790">
        <w:t>-</w:t>
      </w:r>
      <w:r w:rsidRPr="00DB3790">
        <w:tab/>
      </w:r>
      <w:r w:rsidR="00FF39D4" w:rsidRPr="00DB3790">
        <w:t xml:space="preserve">Introducing Extended Reality by providing definitions, core technology enablers, a summary of devices and form factors, as well </w:t>
      </w:r>
      <w:r w:rsidR="009506EF">
        <w:t xml:space="preserve">as </w:t>
      </w:r>
      <w:r w:rsidR="00FF39D4" w:rsidRPr="00DB3790">
        <w:t>ongoing related work in 3GPP and elsewhere</w:t>
      </w:r>
      <w:r w:rsidR="009506EF">
        <w:t>,</w:t>
      </w:r>
    </w:p>
    <w:p w14:paraId="6A009434" w14:textId="208B8BA4" w:rsidR="006F70A4" w:rsidRPr="00DB3790" w:rsidRDefault="00F864EA" w:rsidP="00F864EA">
      <w:pPr>
        <w:pStyle w:val="B10"/>
      </w:pPr>
      <w:r w:rsidRPr="00DB3790">
        <w:t>-</w:t>
      </w:r>
      <w:r w:rsidRPr="00DB3790">
        <w:tab/>
      </w:r>
      <w:r w:rsidR="00FF39D4" w:rsidRPr="00DB3790">
        <w:t>Collecting and documenting core use cases in the context of Extended Reality</w:t>
      </w:r>
      <w:r w:rsidR="009506EF">
        <w:t>,</w:t>
      </w:r>
    </w:p>
    <w:p w14:paraId="334283B4" w14:textId="7E698C40" w:rsidR="00FF39D4" w:rsidRPr="00DB3790" w:rsidRDefault="00F864EA" w:rsidP="00F864EA">
      <w:pPr>
        <w:pStyle w:val="B10"/>
      </w:pPr>
      <w:r w:rsidRPr="00DB3790">
        <w:t>-</w:t>
      </w:r>
      <w:r w:rsidRPr="00DB3790">
        <w:tab/>
      </w:r>
      <w:r w:rsidR="00FF39D4" w:rsidRPr="00DB3790">
        <w:t>Identifying relevant client and network architectures, APIs and media processing functions that support XR use cases</w:t>
      </w:r>
      <w:r w:rsidR="009506EF">
        <w:t>,</w:t>
      </w:r>
    </w:p>
    <w:p w14:paraId="19C3710D" w14:textId="4E532547" w:rsidR="006F70A4" w:rsidRPr="00DB3790" w:rsidRDefault="00F864EA" w:rsidP="00F864EA">
      <w:pPr>
        <w:pStyle w:val="B10"/>
      </w:pPr>
      <w:r w:rsidRPr="00DB3790">
        <w:t>-</w:t>
      </w:r>
      <w:r w:rsidRPr="00DB3790">
        <w:tab/>
      </w:r>
      <w:r w:rsidR="006F70A4" w:rsidRPr="00DB3790">
        <w:t xml:space="preserve">Analysing and identifying the media formats (including audio and video), metadata, accessibility features, interfaces and delivery procedures between client and </w:t>
      </w:r>
      <w:r w:rsidR="00FF39D4" w:rsidRPr="00DB3790">
        <w:t>network</w:t>
      </w:r>
      <w:r w:rsidR="006F70A4" w:rsidRPr="00DB3790">
        <w:t xml:space="preserve"> required to offer such an experience</w:t>
      </w:r>
      <w:r w:rsidR="009506EF">
        <w:t>,</w:t>
      </w:r>
    </w:p>
    <w:p w14:paraId="79D4BF55" w14:textId="48B373AE" w:rsidR="006F70A4" w:rsidRPr="00DB3790" w:rsidRDefault="00F864EA" w:rsidP="00F864EA">
      <w:pPr>
        <w:pStyle w:val="B10"/>
      </w:pPr>
      <w:r w:rsidRPr="00DB3790">
        <w:t>-</w:t>
      </w:r>
      <w:r w:rsidRPr="00DB3790">
        <w:tab/>
      </w:r>
      <w:r w:rsidR="006F70A4" w:rsidRPr="00DB3790">
        <w:t xml:space="preserve">Collecting key performance indicators </w:t>
      </w:r>
      <w:r w:rsidR="00FF39D4" w:rsidRPr="00DB3790">
        <w:t xml:space="preserve">and Quality-of-Experience metrics </w:t>
      </w:r>
      <w:r w:rsidR="006F70A4" w:rsidRPr="00DB3790">
        <w:t>for relevant XR services and the applied technology components</w:t>
      </w:r>
      <w:r w:rsidR="009506EF">
        <w:t>,</w:t>
      </w:r>
    </w:p>
    <w:p w14:paraId="71BD283F" w14:textId="1DE24040" w:rsidR="006210AB" w:rsidRDefault="00F864EA" w:rsidP="00F864EA">
      <w:pPr>
        <w:pStyle w:val="B10"/>
      </w:pPr>
      <w:r w:rsidRPr="00DB3790">
        <w:t>-</w:t>
      </w:r>
      <w:r w:rsidRPr="00DB3790">
        <w:tab/>
      </w:r>
      <w:r w:rsidR="006F70A4" w:rsidRPr="00DB3790">
        <w:t>Drawing conclusions on the potential needs for standardi</w:t>
      </w:r>
      <w:r w:rsidR="00431B7F">
        <w:t>s</w:t>
      </w:r>
      <w:r w:rsidR="006F70A4" w:rsidRPr="00DB3790">
        <w:t>ation in 3GPP.</w:t>
      </w:r>
    </w:p>
    <w:p w14:paraId="169EE712" w14:textId="77777777" w:rsidR="00AF16CB" w:rsidRPr="00AF16CB" w:rsidRDefault="00AF16CB" w:rsidP="00AF16CB">
      <w:pPr>
        <w:pStyle w:val="Heading1"/>
      </w:pPr>
      <w:bookmarkStart w:id="9" w:name="_Toc23169688"/>
      <w:bookmarkStart w:id="10" w:name="_Toc33041932"/>
      <w:r w:rsidRPr="00AF16CB">
        <w:t>2</w:t>
      </w:r>
      <w:r w:rsidRPr="00AF16CB">
        <w:tab/>
        <w:t>References</w:t>
      </w:r>
      <w:bookmarkEnd w:id="9"/>
      <w:bookmarkEnd w:id="10"/>
    </w:p>
    <w:p w14:paraId="69134852" w14:textId="77777777" w:rsidR="00AF16CB" w:rsidRPr="00DB3790" w:rsidRDefault="00AF16CB" w:rsidP="00AF16CB">
      <w:r w:rsidRPr="00DB3790">
        <w:t>The following documents contain provisions which, through reference in this text, constitute provisions of the present document.</w:t>
      </w:r>
    </w:p>
    <w:p w14:paraId="23CA6721" w14:textId="77777777" w:rsidR="00AF16CB" w:rsidRPr="00DB3790" w:rsidRDefault="00AF16CB" w:rsidP="00AF16CB">
      <w:pPr>
        <w:pStyle w:val="B10"/>
      </w:pPr>
      <w:r w:rsidRPr="00DB3790">
        <w:t>-</w:t>
      </w:r>
      <w:r w:rsidRPr="00DB3790">
        <w:tab/>
        <w:t>References are either specific (identified by date of publication, edition number, version number, etc.) or non</w:t>
      </w:r>
      <w:r w:rsidRPr="00DB3790">
        <w:noBreakHyphen/>
        <w:t>specific.</w:t>
      </w:r>
    </w:p>
    <w:p w14:paraId="26E321B3" w14:textId="77777777" w:rsidR="00AF16CB" w:rsidRPr="00DB3790" w:rsidRDefault="00AF16CB" w:rsidP="00AF16CB">
      <w:pPr>
        <w:pStyle w:val="B10"/>
      </w:pPr>
      <w:r w:rsidRPr="00DB3790">
        <w:t>-</w:t>
      </w:r>
      <w:r w:rsidRPr="00DB3790">
        <w:tab/>
        <w:t>For a specific reference, subsequent revisions do not apply.</w:t>
      </w:r>
    </w:p>
    <w:p w14:paraId="72909928" w14:textId="77777777" w:rsidR="00AF16CB" w:rsidRPr="00DB3790" w:rsidRDefault="00AF16CB" w:rsidP="00AF16CB">
      <w:pPr>
        <w:pStyle w:val="B10"/>
      </w:pPr>
      <w:r w:rsidRPr="00DB3790">
        <w:t>-</w:t>
      </w:r>
      <w:r w:rsidRPr="00DB3790">
        <w:tab/>
        <w:t>For a non-specific reference, the latest version applies. In the case of a reference to a 3GPP document (including a GSM document), a non-specific reference implicitly refers to the latest version of that document</w:t>
      </w:r>
      <w:r w:rsidRPr="00DB3790">
        <w:rPr>
          <w:i/>
        </w:rPr>
        <w:t xml:space="preserve"> in the same Release as the present document</w:t>
      </w:r>
      <w:r w:rsidRPr="00DB3790">
        <w:t>.</w:t>
      </w:r>
    </w:p>
    <w:p w14:paraId="30507829" w14:textId="77777777" w:rsidR="00AF16CB" w:rsidRPr="00DB3790" w:rsidRDefault="00AF16CB" w:rsidP="00AF16CB">
      <w:pPr>
        <w:pStyle w:val="EX"/>
      </w:pPr>
      <w:r w:rsidRPr="00DB3790">
        <w:t>[1]</w:t>
      </w:r>
      <w:r w:rsidRPr="00DB3790">
        <w:tab/>
        <w:t>3GPP TR 21.905: "Vocabulary for 3GPP Specifications".</w:t>
      </w:r>
    </w:p>
    <w:p w14:paraId="1A1E94A3" w14:textId="77777777" w:rsidR="00AF16CB" w:rsidRPr="00DB3790" w:rsidRDefault="00AF16CB" w:rsidP="00AF16CB">
      <w:pPr>
        <w:pStyle w:val="EX"/>
      </w:pPr>
      <w:r w:rsidRPr="00DB3790">
        <w:t>[2]</w:t>
      </w:r>
      <w:r w:rsidRPr="00DB3790">
        <w:tab/>
        <w:t>3GPP TR 26.918: "Virtual Reality (VR) media services over 3GPP".</w:t>
      </w:r>
    </w:p>
    <w:p w14:paraId="2238FF98" w14:textId="77777777" w:rsidR="00AF16CB" w:rsidRPr="00DB3790" w:rsidRDefault="00AF16CB" w:rsidP="00AF16CB">
      <w:pPr>
        <w:pStyle w:val="EX"/>
      </w:pPr>
      <w:r w:rsidRPr="00DB3790">
        <w:t>[3]</w:t>
      </w:r>
      <w:r w:rsidRPr="00DB3790">
        <w:tab/>
        <w:t>3GPP TS 26.118: "3GPP Virtual reality profiles for streaming applications".</w:t>
      </w:r>
    </w:p>
    <w:p w14:paraId="7FB21D8B" w14:textId="314CA8B0" w:rsidR="00AF16CB" w:rsidRPr="00DB3790" w:rsidRDefault="00AF16CB" w:rsidP="00AF16CB">
      <w:pPr>
        <w:pStyle w:val="EX"/>
      </w:pPr>
      <w:r w:rsidRPr="00DB3790">
        <w:t>[4]</w:t>
      </w:r>
      <w:r w:rsidRPr="00DB3790">
        <w:tab/>
        <w:t xml:space="preserve">ARCore, </w:t>
      </w:r>
      <w:r w:rsidR="009506EF" w:rsidRPr="00A84A4B">
        <w:t>https://developers.google.com/ar/</w:t>
      </w:r>
    </w:p>
    <w:p w14:paraId="6F244798" w14:textId="64F03915" w:rsidR="00AF16CB" w:rsidRPr="00DB3790" w:rsidRDefault="00AF16CB" w:rsidP="00AF16CB">
      <w:pPr>
        <w:pStyle w:val="EX"/>
      </w:pPr>
      <w:r w:rsidRPr="00DB3790">
        <w:t>[5]</w:t>
      </w:r>
      <w:r w:rsidRPr="00DB3790">
        <w:tab/>
        <w:t xml:space="preserve">ARKit, </w:t>
      </w:r>
      <w:r w:rsidR="009506EF" w:rsidRPr="00A84A4B">
        <w:t>https://developer.apple.com/arkit/</w:t>
      </w:r>
    </w:p>
    <w:p w14:paraId="5DDB73D9" w14:textId="77777777" w:rsidR="00AF16CB" w:rsidRDefault="00AF16CB" w:rsidP="00AF16CB">
      <w:pPr>
        <w:pStyle w:val="EX"/>
      </w:pPr>
      <w:r w:rsidRPr="00DB3790">
        <w:t>[6]</w:t>
      </w:r>
      <w:r w:rsidRPr="00DB3790">
        <w:tab/>
        <w:t>3GPP TR 22.842: "Study on Network Controlled Interactive Service in 5GS".</w:t>
      </w:r>
    </w:p>
    <w:p w14:paraId="46F83FBF" w14:textId="77777777" w:rsidR="00AF16CB" w:rsidRDefault="00AF16CB" w:rsidP="00AF16CB">
      <w:pPr>
        <w:pStyle w:val="EX"/>
      </w:pPr>
      <w:r>
        <w:t>[7]</w:t>
      </w:r>
      <w:r>
        <w:tab/>
      </w:r>
      <w:r w:rsidRPr="00DB3790">
        <w:t>3GPP TR 2</w:t>
      </w:r>
      <w:r>
        <w:t>6.247</w:t>
      </w:r>
      <w:r w:rsidRPr="00DB3790">
        <w:t>: "</w:t>
      </w:r>
      <w:r>
        <w:t>Transparent end-to-end Packet-switched Streaming Service (PSS); Progressive Download and Dynamic Adaptive Streaming over HTTP (3GP-DASH)</w:t>
      </w:r>
      <w:r w:rsidRPr="00DB3790">
        <w:t>".</w:t>
      </w:r>
    </w:p>
    <w:p w14:paraId="3CB25C27" w14:textId="6ECACFF7" w:rsidR="00AF16CB" w:rsidRDefault="00AF16CB" w:rsidP="00AF16CB">
      <w:pPr>
        <w:pStyle w:val="EX"/>
        <w:rPr>
          <w:lang w:val="en-US"/>
        </w:rPr>
      </w:pPr>
      <w:r w:rsidRPr="00FD6350">
        <w:rPr>
          <w:lang w:val="en-US"/>
        </w:rPr>
        <w:t>[</w:t>
      </w:r>
      <w:r>
        <w:rPr>
          <w:lang w:val="en-US"/>
        </w:rPr>
        <w:t>8</w:t>
      </w:r>
      <w:r w:rsidRPr="00FD6350">
        <w:rPr>
          <w:lang w:val="en-US"/>
        </w:rPr>
        <w:t>]</w:t>
      </w:r>
      <w:r w:rsidRPr="00FD6350">
        <w:rPr>
          <w:lang w:val="en-US"/>
        </w:rPr>
        <w:tab/>
      </w:r>
      <w:r w:rsidRPr="00FD6350">
        <w:rPr>
          <w:lang w:val="en-US"/>
        </w:rPr>
        <w:tab/>
        <w:t>3GPP TS 23.501: "System Architecture for the 5G System"</w:t>
      </w:r>
      <w:r>
        <w:rPr>
          <w:lang w:val="en-US"/>
        </w:rPr>
        <w:t>.</w:t>
      </w:r>
    </w:p>
    <w:p w14:paraId="21860EE0" w14:textId="77777777" w:rsidR="00AF16CB" w:rsidRDefault="00AF16CB" w:rsidP="00AF16CB">
      <w:pPr>
        <w:pStyle w:val="EX"/>
        <w:rPr>
          <w:lang w:val="en-US"/>
        </w:rPr>
      </w:pPr>
      <w:r w:rsidRPr="00176A65">
        <w:rPr>
          <w:lang w:val="de-DE"/>
        </w:rPr>
        <w:t>[9]</w:t>
      </w:r>
      <w:r w:rsidRPr="00176A65">
        <w:rPr>
          <w:lang w:val="de-DE"/>
        </w:rPr>
        <w:tab/>
        <w:t xml:space="preserve">Schuemie, Martijn J., Peter Van Der Straaten, Merel Krijn, and Charles A.P.G. Van Der Mast. </w:t>
      </w:r>
      <w:r w:rsidRPr="00176A65">
        <w:rPr>
          <w:lang w:val="en-US"/>
        </w:rPr>
        <w:t>“</w:t>
      </w:r>
      <w:hyperlink r:id="rId13" w:tgtFrame="_blank" w:history="1">
        <w:r w:rsidRPr="00176A65">
          <w:rPr>
            <w:lang w:val="en-US"/>
          </w:rPr>
          <w:t>Research on Presence in Virtual Reality: A Survey.</w:t>
        </w:r>
      </w:hyperlink>
      <w:r w:rsidRPr="00176A65">
        <w:rPr>
          <w:lang w:val="en-US"/>
        </w:rPr>
        <w:t>” CyberPsychology &amp; Behavior, Vol. 4, No. 2. April 2001.</w:t>
      </w:r>
    </w:p>
    <w:p w14:paraId="2EF55E86" w14:textId="7FAB56EF" w:rsidR="00AF16CB" w:rsidRDefault="00AF16CB" w:rsidP="00AF16CB">
      <w:pPr>
        <w:pStyle w:val="EX"/>
        <w:rPr>
          <w:lang w:val="en-US"/>
        </w:rPr>
      </w:pPr>
      <w:r>
        <w:rPr>
          <w:lang w:val="en-US"/>
        </w:rPr>
        <w:t>[10]</w:t>
      </w:r>
      <w:r>
        <w:rPr>
          <w:lang w:val="en-US"/>
        </w:rPr>
        <w:tab/>
      </w:r>
      <w:r w:rsidRPr="00176A65">
        <w:rPr>
          <w:lang w:val="en-US"/>
        </w:rPr>
        <w:t xml:space="preserve">Ching, Teo Choong. </w:t>
      </w:r>
      <w:r w:rsidR="009E1899">
        <w:rPr>
          <w:lang w:val="en-US"/>
        </w:rPr>
        <w:t>"</w:t>
      </w:r>
      <w:hyperlink r:id="rId14" w:tgtFrame="_blank" w:history="1">
        <w:r w:rsidRPr="00176A65">
          <w:rPr>
            <w:lang w:val="en-US"/>
          </w:rPr>
          <w:t>The Concept of Presence in Virtual Reality.</w:t>
        </w:r>
      </w:hyperlink>
      <w:r w:rsidR="009E1899">
        <w:rPr>
          <w:lang w:val="en-US"/>
        </w:rPr>
        <w:t>"</w:t>
      </w:r>
      <w:r w:rsidRPr="00176A65">
        <w:rPr>
          <w:lang w:val="en-US"/>
        </w:rPr>
        <w:t xml:space="preserve"> Medium. 27 August 2016.</w:t>
      </w:r>
    </w:p>
    <w:p w14:paraId="16380888" w14:textId="205CE794" w:rsidR="00AF16CB" w:rsidRDefault="00AF16CB" w:rsidP="00AF16CB">
      <w:pPr>
        <w:pStyle w:val="EX"/>
        <w:rPr>
          <w:lang w:val="en-US"/>
        </w:rPr>
      </w:pPr>
      <w:r>
        <w:rPr>
          <w:lang w:val="en-US"/>
        </w:rPr>
        <w:t>[11]</w:t>
      </w:r>
      <w:r>
        <w:rPr>
          <w:lang w:val="en-US"/>
        </w:rPr>
        <w:tab/>
        <w:t>Sparks</w:t>
      </w:r>
      <w:r w:rsidRPr="006C3122">
        <w:rPr>
          <w:lang w:val="en-US"/>
        </w:rPr>
        <w:t xml:space="preserve">, </w:t>
      </w:r>
      <w:r>
        <w:rPr>
          <w:lang w:val="en-US"/>
        </w:rPr>
        <w:t>Matt</w:t>
      </w:r>
      <w:r w:rsidRPr="006C3122">
        <w:rPr>
          <w:lang w:val="en-US"/>
        </w:rPr>
        <w:t xml:space="preserve">. </w:t>
      </w:r>
      <w:r w:rsidR="009E1899">
        <w:rPr>
          <w:lang w:val="en-US"/>
        </w:rPr>
        <w:t>"</w:t>
      </w:r>
      <w:r w:rsidRPr="008B363B">
        <w:rPr>
          <w:lang w:val="en-US"/>
        </w:rPr>
        <w:t>Don't Break the Spell: Creating Presence in Virtual Reality</w:t>
      </w:r>
      <w:r w:rsidR="009E1899">
        <w:rPr>
          <w:lang w:val="en-US"/>
        </w:rPr>
        <w:t>"</w:t>
      </w:r>
      <w:r w:rsidRPr="006C3122">
        <w:rPr>
          <w:lang w:val="en-US"/>
        </w:rPr>
        <w:t xml:space="preserve"> </w:t>
      </w:r>
      <w:r>
        <w:rPr>
          <w:lang w:val="en-US"/>
        </w:rPr>
        <w:t>Learning Solutions Magazine,</w:t>
      </w:r>
      <w:r w:rsidRPr="006C3122">
        <w:rPr>
          <w:lang w:val="en-US"/>
        </w:rPr>
        <w:t xml:space="preserve"> </w:t>
      </w:r>
      <w:r>
        <w:rPr>
          <w:lang w:val="en-US"/>
        </w:rPr>
        <w:t>17</w:t>
      </w:r>
      <w:r w:rsidRPr="006C3122">
        <w:rPr>
          <w:lang w:val="en-US"/>
        </w:rPr>
        <w:t xml:space="preserve"> </w:t>
      </w:r>
      <w:r>
        <w:rPr>
          <w:lang w:val="en-US"/>
        </w:rPr>
        <w:t>July</w:t>
      </w:r>
      <w:r w:rsidRPr="006C3122">
        <w:rPr>
          <w:lang w:val="en-US"/>
        </w:rPr>
        <w:t xml:space="preserve"> 201</w:t>
      </w:r>
      <w:r>
        <w:rPr>
          <w:lang w:val="en-US"/>
        </w:rPr>
        <w:t>7</w:t>
      </w:r>
      <w:r w:rsidRPr="006C3122">
        <w:rPr>
          <w:lang w:val="en-US"/>
        </w:rPr>
        <w:t>.</w:t>
      </w:r>
    </w:p>
    <w:p w14:paraId="7EAC18AD" w14:textId="77777777" w:rsidR="00AF16CB" w:rsidRDefault="00AF16CB" w:rsidP="00AF16CB">
      <w:pPr>
        <w:pStyle w:val="EX"/>
        <w:rPr>
          <w:lang w:val="en-US"/>
        </w:rPr>
      </w:pPr>
      <w:r w:rsidRPr="00FD6350">
        <w:rPr>
          <w:lang w:val="en-US"/>
        </w:rPr>
        <w:t>[</w:t>
      </w:r>
      <w:r>
        <w:rPr>
          <w:lang w:val="en-US"/>
        </w:rPr>
        <w:t>12</w:t>
      </w:r>
      <w:r w:rsidRPr="00FD6350">
        <w:rPr>
          <w:lang w:val="en-US"/>
        </w:rPr>
        <w:t>]</w:t>
      </w:r>
      <w:r w:rsidRPr="00FD6350">
        <w:rPr>
          <w:lang w:val="en-US"/>
        </w:rPr>
        <w:tab/>
      </w:r>
      <w:r w:rsidRPr="00FD6350">
        <w:rPr>
          <w:lang w:val="en-US"/>
        </w:rPr>
        <w:tab/>
        <w:t>3GPP TS 2</w:t>
      </w:r>
      <w:r>
        <w:rPr>
          <w:lang w:val="en-US"/>
        </w:rPr>
        <w:t>6</w:t>
      </w:r>
      <w:r w:rsidRPr="00FD6350">
        <w:rPr>
          <w:lang w:val="en-US"/>
        </w:rPr>
        <w:t>.501: "</w:t>
      </w:r>
      <w:r>
        <w:rPr>
          <w:lang w:val="en-US"/>
        </w:rPr>
        <w:t>5G Media Streaming Architecture</w:t>
      </w:r>
      <w:r w:rsidRPr="00FD6350">
        <w:rPr>
          <w:lang w:val="en-US"/>
        </w:rPr>
        <w:t>"</w:t>
      </w:r>
      <w:r>
        <w:rPr>
          <w:lang w:val="en-US"/>
        </w:rPr>
        <w:t>.</w:t>
      </w:r>
    </w:p>
    <w:p w14:paraId="2B3BABCC" w14:textId="77777777" w:rsidR="00AF16CB" w:rsidRDefault="00AF16CB" w:rsidP="00AF16CB">
      <w:pPr>
        <w:pStyle w:val="EX"/>
      </w:pPr>
      <w:r>
        <w:lastRenderedPageBreak/>
        <w:t>[13]</w:t>
      </w:r>
      <w:r>
        <w:tab/>
        <w:t>3GPP TS 22.173: "IP Multimedia Core Network Subsystem (IMS) Multimedia Telephony Service and supplementary services; Stage 1".</w:t>
      </w:r>
    </w:p>
    <w:p w14:paraId="2B3A69D5" w14:textId="0EB2A50B" w:rsidR="00AF16CB" w:rsidRDefault="00AF16CB" w:rsidP="00AF16CB">
      <w:pPr>
        <w:pStyle w:val="EX"/>
      </w:pPr>
      <w:r>
        <w:t>[14]</w:t>
      </w:r>
      <w:r>
        <w:tab/>
        <w:t>3GPP TS 26.114: "IP Multimedia Subsystem (IMS); Multimedia Telephony; Media handling and interaction".</w:t>
      </w:r>
    </w:p>
    <w:p w14:paraId="7AFAD71C" w14:textId="76725C4D" w:rsidR="00AF16CB" w:rsidRDefault="00AF16CB" w:rsidP="00AF16CB">
      <w:pPr>
        <w:pStyle w:val="EX"/>
      </w:pPr>
      <w:r>
        <w:t>[15]</w:t>
      </w:r>
      <w:r>
        <w:tab/>
        <w:t>3GPP TR 22.891 "</w:t>
      </w:r>
      <w:r w:rsidRPr="008B67E3">
        <w:t>Feasibility Study on New Services and Markets Technology</w:t>
      </w:r>
      <w:r>
        <w:t>"</w:t>
      </w:r>
      <w:r w:rsidR="009506EF">
        <w:t>.</w:t>
      </w:r>
    </w:p>
    <w:p w14:paraId="169838AE" w14:textId="6F6D7A1D" w:rsidR="00D06302" w:rsidRDefault="00D06302" w:rsidP="00AF16CB">
      <w:pPr>
        <w:pStyle w:val="EX"/>
      </w:pPr>
      <w:r>
        <w:t>[16]</w:t>
      </w:r>
      <w:r>
        <w:tab/>
      </w:r>
      <w:r w:rsidR="004D7239">
        <w:t>Khronos</w:t>
      </w:r>
      <w:r w:rsidR="004A4FE0">
        <w:t>, "The OpenXR Specification"</w:t>
      </w:r>
      <w:r w:rsidR="003E1388">
        <w:t xml:space="preserve">, Jan 25, 2020, </w:t>
      </w:r>
      <w:hyperlink r:id="rId15" w:anchor="introduction" w:history="1">
        <w:r w:rsidR="003E1388">
          <w:rPr>
            <w:rStyle w:val="Hyperlink"/>
          </w:rPr>
          <w:t>https://www.khronos.org/registry/OpenXR/specs/1.0/html/xrspec.html#introduction</w:t>
        </w:r>
      </w:hyperlink>
    </w:p>
    <w:p w14:paraId="55F2ABEF" w14:textId="090793F3" w:rsidR="00E93284" w:rsidRDefault="00E93284" w:rsidP="00185097">
      <w:pPr>
        <w:pStyle w:val="EX"/>
      </w:pPr>
      <w:r>
        <w:t>[17]</w:t>
      </w:r>
      <w:r>
        <w:tab/>
        <w:t>W3C, "</w:t>
      </w:r>
      <w:r w:rsidR="00014F3B" w:rsidRPr="00014F3B">
        <w:t>WebXR Device API</w:t>
      </w:r>
      <w:r>
        <w:t xml:space="preserve">", </w:t>
      </w:r>
      <w:hyperlink r:id="rId16" w:history="1">
        <w:r w:rsidR="00185097">
          <w:rPr>
            <w:rStyle w:val="Hyperlink"/>
          </w:rPr>
          <w:t>https://www.w3.org/TR/webxr/</w:t>
        </w:r>
      </w:hyperlink>
    </w:p>
    <w:p w14:paraId="1A7D4C05" w14:textId="22073FF7" w:rsidR="00453354" w:rsidRDefault="00453354" w:rsidP="00453354">
      <w:pPr>
        <w:pStyle w:val="EX"/>
      </w:pPr>
      <w:r>
        <w:t>[18]</w:t>
      </w:r>
      <w:r>
        <w:tab/>
      </w:r>
      <w:r w:rsidRPr="00174DE2">
        <w:t>Rolland, Jannick &amp; Holloway, Richard &amp; Fuchs, Henry. (1994). Comparison of optical and video see-through, head-mounted displays. Proceedings of SPIE - The International Society for Optical Engineering. 10.1117/12.197322.</w:t>
      </w:r>
    </w:p>
    <w:p w14:paraId="041B38FF" w14:textId="1C4BF6DA" w:rsidR="00AF16CB" w:rsidRDefault="00AF16CB" w:rsidP="00453354">
      <w:pPr>
        <w:pStyle w:val="EX"/>
      </w:pPr>
      <w:r w:rsidRPr="00DB0200">
        <w:t>[</w:t>
      </w:r>
      <w:r w:rsidR="00046D29">
        <w:t>19</w:t>
      </w:r>
      <w:r w:rsidRPr="00DB0200">
        <w:t>]</w:t>
      </w:r>
      <w:r>
        <w:tab/>
      </w:r>
      <w:r w:rsidRPr="00CD6A0F">
        <w:rPr>
          <w:lang w:val="en-US"/>
        </w:rPr>
        <w:t>"</w:t>
      </w:r>
      <w:r w:rsidRPr="00DB0200">
        <w:t>Cloud Gaming: Architecture and Performance</w:t>
      </w:r>
      <w:r w:rsidRPr="00CD6A0F">
        <w:rPr>
          <w:lang w:val="en-US"/>
        </w:rPr>
        <w:t>"</w:t>
      </w:r>
      <w:r w:rsidRPr="00DB0200">
        <w:t>, Ryan Shea and Jiangchuan Liu, Simon Fraser University; Edith C.-H. Ngai, Uppsala University; Yong Cui, Tsinghua University; IEEE Network</w:t>
      </w:r>
      <w:r>
        <w:t>-</w:t>
      </w:r>
      <w:r w:rsidRPr="00DB0200">
        <w:t>July/August 2013.</w:t>
      </w:r>
    </w:p>
    <w:p w14:paraId="236650CD" w14:textId="2949CCDB" w:rsidR="00AF16CB" w:rsidRDefault="00AF16CB" w:rsidP="00AF16CB">
      <w:pPr>
        <w:pStyle w:val="EX"/>
      </w:pPr>
      <w:r>
        <w:t>[</w:t>
      </w:r>
      <w:r w:rsidR="00046D29">
        <w:t>20</w:t>
      </w:r>
      <w:r>
        <w:t>]</w:t>
      </w:r>
      <w:r>
        <w:tab/>
        <w:t>M. Claypool and K. Claypool. Latency and player actions in online games. Communications of the ACM, 49(11):40–45, 2006.</w:t>
      </w:r>
    </w:p>
    <w:p w14:paraId="27368ADC" w14:textId="64DE5769" w:rsidR="00AF16CB" w:rsidRDefault="00AF16CB" w:rsidP="00AF16CB">
      <w:pPr>
        <w:pStyle w:val="EX"/>
      </w:pPr>
      <w:r>
        <w:t>[</w:t>
      </w:r>
      <w:r w:rsidR="00FD01CF">
        <w:t>21</w:t>
      </w:r>
      <w:r>
        <w:t>]</w:t>
      </w:r>
      <w:r>
        <w:tab/>
        <w:t>Quax, P., Monsieurs, P., Lamotte, W., De Vleeschauwer, D., and Degrande, N. Objective and subjective evaluation of the influence of small amounts of delay and jitter on a recent first person shooter game. In Proceedings of 3rd ACM SIGCOMM workshop on Network and system support for games (New York, NY, USA, 2004), NetGames ’04, ACM, pp. 152–156.</w:t>
      </w:r>
    </w:p>
    <w:p w14:paraId="7279F136" w14:textId="0F44C83A" w:rsidR="00AF16CB" w:rsidRDefault="00903852" w:rsidP="00AF16CB">
      <w:pPr>
        <w:pStyle w:val="EX"/>
      </w:pPr>
      <w:r>
        <w:t>[</w:t>
      </w:r>
      <w:r w:rsidR="00B00BF1">
        <w:rPr>
          <w:lang w:val="en-US"/>
        </w:rPr>
        <w:t>22</w:t>
      </w:r>
      <w:r w:rsidR="00AF16CB" w:rsidRPr="007419A3">
        <w:rPr>
          <w:lang w:val="en-US"/>
        </w:rPr>
        <w:t>]</w:t>
      </w:r>
      <w:r w:rsidR="00AF16CB" w:rsidRPr="007419A3">
        <w:rPr>
          <w:lang w:val="en-US"/>
        </w:rPr>
        <w:tab/>
        <w:t xml:space="preserve">Chen, K.-t., Huang, P., Wang, G.-s., Huang, C.-y., and Lei, C.-l. On </w:t>
      </w:r>
      <w:r w:rsidR="00AF16CB">
        <w:t>the Sensitivity of Online Game Playing Time to Network QoS. Proceedings of</w:t>
      </w:r>
      <w:r w:rsidR="00AF16CB" w:rsidRPr="0088763B">
        <w:rPr>
          <w:lang w:val="en-US"/>
        </w:rPr>
        <w:t xml:space="preserve"> </w:t>
      </w:r>
      <w:r w:rsidR="00AF16CB">
        <w:t>IEEE INFOCOM 2006 00, c (2006).</w:t>
      </w:r>
    </w:p>
    <w:p w14:paraId="5D5C8FFA" w14:textId="54A4B192" w:rsidR="00BD4EA7" w:rsidRDefault="00BD4EA7" w:rsidP="00BD4EA7">
      <w:pPr>
        <w:pStyle w:val="EX"/>
        <w:rPr>
          <w:lang w:val="en-US"/>
        </w:rPr>
      </w:pPr>
      <w:r w:rsidRPr="00FD6350">
        <w:rPr>
          <w:lang w:val="en-US"/>
        </w:rPr>
        <w:t>[</w:t>
      </w:r>
      <w:r>
        <w:rPr>
          <w:lang w:val="en-US"/>
        </w:rPr>
        <w:t>23</w:t>
      </w:r>
      <w:r w:rsidRPr="00FD6350">
        <w:rPr>
          <w:lang w:val="en-US"/>
        </w:rPr>
        <w:t>]</w:t>
      </w:r>
      <w:r w:rsidRPr="00FD6350">
        <w:rPr>
          <w:lang w:val="en-US"/>
        </w:rPr>
        <w:tab/>
      </w:r>
      <w:r w:rsidRPr="00FD6350">
        <w:rPr>
          <w:lang w:val="en-US"/>
        </w:rPr>
        <w:tab/>
        <w:t>3GPP TS 2</w:t>
      </w:r>
      <w:r>
        <w:rPr>
          <w:lang w:val="en-US"/>
        </w:rPr>
        <w:t>3</w:t>
      </w:r>
      <w:r w:rsidRPr="00FD6350">
        <w:rPr>
          <w:lang w:val="en-US"/>
        </w:rPr>
        <w:t>.501: "</w:t>
      </w:r>
      <w:r w:rsidR="00BC4EC9" w:rsidRPr="00BC4EC9">
        <w:rPr>
          <w:lang w:val="en-US"/>
        </w:rPr>
        <w:t>System architecture for the 5G System (5GS)</w:t>
      </w:r>
      <w:r w:rsidRPr="00FD6350">
        <w:rPr>
          <w:lang w:val="en-US"/>
        </w:rPr>
        <w:t>"</w:t>
      </w:r>
      <w:r>
        <w:rPr>
          <w:lang w:val="en-US"/>
        </w:rPr>
        <w:t>.</w:t>
      </w:r>
    </w:p>
    <w:p w14:paraId="4D3D210E" w14:textId="22E6974A" w:rsidR="00616479" w:rsidRDefault="0015252D" w:rsidP="0015252D">
      <w:pPr>
        <w:pStyle w:val="EX"/>
        <w:rPr>
          <w:lang w:val="en-US"/>
        </w:rPr>
      </w:pPr>
      <w:r w:rsidRPr="00FD6350">
        <w:rPr>
          <w:lang w:val="en-US"/>
        </w:rPr>
        <w:t>[</w:t>
      </w:r>
      <w:r>
        <w:rPr>
          <w:lang w:val="en-US"/>
        </w:rPr>
        <w:t>24</w:t>
      </w:r>
      <w:r w:rsidRPr="00FD6350">
        <w:rPr>
          <w:lang w:val="en-US"/>
        </w:rPr>
        <w:t>]</w:t>
      </w:r>
      <w:r w:rsidRPr="00FD6350">
        <w:rPr>
          <w:lang w:val="en-US"/>
        </w:rPr>
        <w:tab/>
      </w:r>
      <w:r w:rsidRPr="00FD6350">
        <w:rPr>
          <w:lang w:val="en-US"/>
        </w:rPr>
        <w:tab/>
        <w:t xml:space="preserve">3GPP TS </w:t>
      </w:r>
      <w:r w:rsidR="002E7210">
        <w:rPr>
          <w:lang w:val="en-US"/>
        </w:rPr>
        <w:t>38</w:t>
      </w:r>
      <w:r w:rsidRPr="00FD6350">
        <w:rPr>
          <w:lang w:val="en-US"/>
        </w:rPr>
        <w:t>.</w:t>
      </w:r>
      <w:r w:rsidR="002E7210">
        <w:rPr>
          <w:lang w:val="en-US"/>
        </w:rPr>
        <w:t>300</w:t>
      </w:r>
      <w:r w:rsidRPr="00FD6350">
        <w:rPr>
          <w:lang w:val="en-US"/>
        </w:rPr>
        <w:t>: "</w:t>
      </w:r>
      <w:r w:rsidR="002E7210" w:rsidRPr="002E7210">
        <w:rPr>
          <w:lang w:val="en-US"/>
        </w:rPr>
        <w:t>NR; Overall description; Stage-2</w:t>
      </w:r>
      <w:r w:rsidRPr="00FD6350">
        <w:rPr>
          <w:lang w:val="en-US"/>
        </w:rPr>
        <w:t>"</w:t>
      </w:r>
      <w:r>
        <w:rPr>
          <w:lang w:val="en-US"/>
        </w:rPr>
        <w:t>.</w:t>
      </w:r>
    </w:p>
    <w:p w14:paraId="2AFD6DA7" w14:textId="329EB140" w:rsidR="00830BD2" w:rsidRPr="00F657EB" w:rsidRDefault="00830BD2" w:rsidP="00830BD2">
      <w:pPr>
        <w:pStyle w:val="EX"/>
        <w:rPr>
          <w:lang w:val="en-US"/>
        </w:rPr>
      </w:pPr>
      <w:r w:rsidRPr="00FD6350">
        <w:rPr>
          <w:lang w:val="en-US"/>
        </w:rPr>
        <w:t>[</w:t>
      </w:r>
      <w:r>
        <w:rPr>
          <w:lang w:val="en-US"/>
        </w:rPr>
        <w:t>25</w:t>
      </w:r>
      <w:r w:rsidRPr="00FD6350">
        <w:rPr>
          <w:lang w:val="en-US"/>
        </w:rPr>
        <w:t>]</w:t>
      </w:r>
      <w:r w:rsidRPr="00FD6350">
        <w:rPr>
          <w:lang w:val="en-US"/>
        </w:rPr>
        <w:tab/>
      </w:r>
      <w:r w:rsidRPr="00FD6350">
        <w:rPr>
          <w:lang w:val="en-US"/>
        </w:rPr>
        <w:tab/>
        <w:t xml:space="preserve">3GPP TS </w:t>
      </w:r>
      <w:r>
        <w:rPr>
          <w:lang w:val="en-US"/>
        </w:rPr>
        <w:t>22</w:t>
      </w:r>
      <w:r w:rsidRPr="00FD6350">
        <w:rPr>
          <w:lang w:val="en-US"/>
        </w:rPr>
        <w:t>.</w:t>
      </w:r>
      <w:r>
        <w:rPr>
          <w:lang w:val="en-US"/>
        </w:rPr>
        <w:t>173</w:t>
      </w:r>
      <w:r w:rsidRPr="00FD6350">
        <w:rPr>
          <w:lang w:val="en-US"/>
        </w:rPr>
        <w:t>: "</w:t>
      </w:r>
      <w:r w:rsidR="00EF6955" w:rsidRPr="00EF6955">
        <w:rPr>
          <w:lang w:val="en-US"/>
        </w:rPr>
        <w:t>IP Multimedia Core Network Subsystem (IMS) Multimedia Telephony Service and supplementary services; Stage 1</w:t>
      </w:r>
      <w:r w:rsidRPr="00FD6350">
        <w:rPr>
          <w:lang w:val="en-US"/>
        </w:rPr>
        <w:t>"</w:t>
      </w:r>
      <w:r>
        <w:rPr>
          <w:lang w:val="en-US"/>
        </w:rPr>
        <w:t>.</w:t>
      </w:r>
    </w:p>
    <w:p w14:paraId="0346AC42" w14:textId="20F8FAF1" w:rsidR="00830BD2" w:rsidRPr="00A1508F" w:rsidRDefault="00830BD2" w:rsidP="00AC2E5E">
      <w:pPr>
        <w:pStyle w:val="EX"/>
        <w:rPr>
          <w:lang w:val="en-US"/>
        </w:rPr>
      </w:pPr>
      <w:r w:rsidRPr="00FD6350">
        <w:rPr>
          <w:lang w:val="en-US"/>
        </w:rPr>
        <w:t>[</w:t>
      </w:r>
      <w:r>
        <w:rPr>
          <w:lang w:val="en-US"/>
        </w:rPr>
        <w:t>26</w:t>
      </w:r>
      <w:r w:rsidRPr="00FD6350">
        <w:rPr>
          <w:lang w:val="en-US"/>
        </w:rPr>
        <w:t>]</w:t>
      </w:r>
      <w:r w:rsidRPr="00FD6350">
        <w:rPr>
          <w:lang w:val="en-US"/>
        </w:rPr>
        <w:tab/>
      </w:r>
      <w:r w:rsidRPr="00FD6350">
        <w:rPr>
          <w:lang w:val="en-US"/>
        </w:rPr>
        <w:tab/>
        <w:t xml:space="preserve">3GPP TS </w:t>
      </w:r>
      <w:r>
        <w:rPr>
          <w:lang w:val="en-US"/>
        </w:rPr>
        <w:t>26</w:t>
      </w:r>
      <w:r w:rsidRPr="00FD6350">
        <w:rPr>
          <w:lang w:val="en-US"/>
        </w:rPr>
        <w:t>.</w:t>
      </w:r>
      <w:r>
        <w:rPr>
          <w:lang w:val="en-US"/>
        </w:rPr>
        <w:t>114</w:t>
      </w:r>
      <w:r w:rsidRPr="00FD6350">
        <w:rPr>
          <w:lang w:val="en-US"/>
        </w:rPr>
        <w:t>: "</w:t>
      </w:r>
      <w:r w:rsidR="00F23EA7" w:rsidRPr="00F23EA7">
        <w:rPr>
          <w:lang w:val="en-US"/>
        </w:rPr>
        <w:t>IP Multimedia Subsystem (IMS); Multimedia telephony; Media handling and interaction</w:t>
      </w:r>
      <w:r w:rsidRPr="00FD6350">
        <w:rPr>
          <w:lang w:val="en-US"/>
        </w:rPr>
        <w:t>"</w:t>
      </w:r>
      <w:r>
        <w:rPr>
          <w:lang w:val="en-US"/>
        </w:rPr>
        <w:t>.</w:t>
      </w:r>
    </w:p>
    <w:p w14:paraId="4B2795E9" w14:textId="5CC2044D" w:rsidR="00AF16CB" w:rsidRDefault="00AF16CB" w:rsidP="00AF16CB">
      <w:pPr>
        <w:pStyle w:val="EX"/>
      </w:pPr>
      <w:r>
        <w:t>[</w:t>
      </w:r>
      <w:r w:rsidR="0038336E">
        <w:t>27</w:t>
      </w:r>
      <w:r>
        <w:t>]</w:t>
      </w:r>
      <w:r>
        <w:tab/>
        <w:t>3GPP TR 23.758: "</w:t>
      </w:r>
      <w:r w:rsidRPr="00232453">
        <w:t>Study on application architecture for enabling Edge Applications</w:t>
      </w:r>
      <w:r>
        <w:t>"</w:t>
      </w:r>
    </w:p>
    <w:p w14:paraId="48AED7B2" w14:textId="23A642D3" w:rsidR="00AF16CB" w:rsidRDefault="00AF16CB" w:rsidP="00AF16CB">
      <w:pPr>
        <w:pStyle w:val="EX"/>
      </w:pPr>
      <w:r>
        <w:t>[</w:t>
      </w:r>
      <w:r w:rsidR="0038336E">
        <w:t>28</w:t>
      </w:r>
      <w:r>
        <w:t>]</w:t>
      </w:r>
      <w:r>
        <w:tab/>
        <w:t>3GPP TR 23.748: "</w:t>
      </w:r>
      <w:r w:rsidRPr="008F7341">
        <w:t>Study on enhancement of support for Edge Computing in 5G Core network (5GC)</w:t>
      </w:r>
      <w:r>
        <w:t>"</w:t>
      </w:r>
      <w:r w:rsidR="009506EF">
        <w:t>.</w:t>
      </w:r>
    </w:p>
    <w:p w14:paraId="58536FF4" w14:textId="0C305669" w:rsidR="0038336E" w:rsidRDefault="0038336E" w:rsidP="0038336E">
      <w:pPr>
        <w:pStyle w:val="EX"/>
      </w:pPr>
      <w:r>
        <w:t>[2</w:t>
      </w:r>
      <w:r w:rsidR="00740768">
        <w:t>9</w:t>
      </w:r>
      <w:r>
        <w:t>]</w:t>
      </w:r>
      <w:r>
        <w:tab/>
        <w:t>3GPP TS 23.558: "</w:t>
      </w:r>
      <w:r w:rsidR="0018683D" w:rsidRPr="0018683D">
        <w:t>Architecture for enabling Edge Applications (EA)</w:t>
      </w:r>
      <w:r>
        <w:t>"</w:t>
      </w:r>
      <w:r w:rsidR="009506EF">
        <w:t>.</w:t>
      </w:r>
    </w:p>
    <w:p w14:paraId="1091CD23" w14:textId="63158C1E" w:rsidR="00740768" w:rsidRDefault="00740768" w:rsidP="00740768">
      <w:pPr>
        <w:pStyle w:val="EX"/>
        <w:rPr>
          <w:lang w:val="en-US"/>
        </w:rPr>
      </w:pPr>
      <w:r>
        <w:rPr>
          <w:lang w:val="en-US"/>
        </w:rPr>
        <w:t>[30]</w:t>
      </w:r>
      <w:r>
        <w:rPr>
          <w:lang w:val="en-US"/>
        </w:rPr>
        <w:tab/>
        <w:t>Recommendation ITU-T H.264 (04/2017): "Advanced video coding for generic audiovisual services" | ISO/IEC 14496-10:2014: "Information technology – Coding of audio-visual objects – Part 10: Advanced Video Coding".</w:t>
      </w:r>
    </w:p>
    <w:p w14:paraId="447778D4" w14:textId="433BA312" w:rsidR="00740768" w:rsidRDefault="00740768" w:rsidP="00740768">
      <w:pPr>
        <w:pStyle w:val="EX"/>
        <w:rPr>
          <w:lang w:val="en-US"/>
        </w:rPr>
      </w:pPr>
      <w:r>
        <w:rPr>
          <w:lang w:val="en-US"/>
        </w:rPr>
        <w:t>[31]</w:t>
      </w:r>
      <w:r>
        <w:rPr>
          <w:lang w:val="en-US"/>
        </w:rPr>
        <w:tab/>
        <w:t>Recommendation ITU-T H.265 (12/2016): "High efficiency video coding" | ISO/IEC 23008-2:2015: "High Efficiency Coding and Media Delivery in Heterogeneous Environments – Part 2: High Efficiency Video Coding".</w:t>
      </w:r>
    </w:p>
    <w:p w14:paraId="6D492580" w14:textId="73350785" w:rsidR="00263D92" w:rsidRDefault="000936FF" w:rsidP="00263D92">
      <w:pPr>
        <w:pStyle w:val="EX"/>
      </w:pPr>
      <w:r>
        <w:t>[32]</w:t>
      </w:r>
      <w:r>
        <w:tab/>
        <w:t>3GPP TS 26.116: "Television (TV) over 3GPP services; Video profiles".</w:t>
      </w:r>
      <w:r w:rsidR="009506EF" w:rsidDel="009506EF">
        <w:rPr>
          <w:lang w:val="en-US"/>
        </w:rPr>
        <w:t xml:space="preserve"> </w:t>
      </w:r>
      <w:r w:rsidR="00263D92">
        <w:t>[33]</w:t>
      </w:r>
      <w:r w:rsidR="00263D92">
        <w:tab/>
        <w:t>Jens-Rainer Ohm, Gary J. Sullivan, Heiko Schwarz, Thiow Keng Tan, and Thomas Wiegand, "Comparison of the Coding Efficiency of Video Coding Standards—Including High Efficiency Video Coding (HEVC)" IEEE TRANSACTIONS ON CIRCUITS AND SYSTEMS FOR VIDEO TECHNOLOGY, VOL. 22, NO. 12, DECEMBER 2012.</w:t>
      </w:r>
    </w:p>
    <w:p w14:paraId="2A309AD5" w14:textId="625AA1F4" w:rsidR="00263D92" w:rsidRDefault="00263D92" w:rsidP="00263D92">
      <w:pPr>
        <w:pStyle w:val="EX"/>
      </w:pPr>
      <w:r>
        <w:t>[34]</w:t>
      </w:r>
      <w:r>
        <w:tab/>
        <w:t>T.K. Tan, M. Mrak, R. Weerakkody, N. Ramzan, V. Baroncini, G.J. Sullivan, J.-R. Ohm, K.D. McCann, "HEVC subjective video quality test results", IBC2014 Conference, 2014.</w:t>
      </w:r>
    </w:p>
    <w:p w14:paraId="4D391A1B" w14:textId="044CEB2C" w:rsidR="00740768" w:rsidRDefault="00263D92" w:rsidP="00263D92">
      <w:pPr>
        <w:pStyle w:val="EX"/>
      </w:pPr>
      <w:r>
        <w:lastRenderedPageBreak/>
        <w:t>[35]</w:t>
      </w:r>
      <w:r>
        <w:tab/>
        <w:t>Thiow Keng Tan ; Rajitha Weerakkody ; Marta Mrak ; Naeem Ramzan ; Vittorio Baroncini, Jens-Rainer Ohm, Gary J. Sullivan, "Video Quality Evaluation Methodology and Verification Testing of HEVC Compression Performance" IEEE Transactions on Circuits and Systems for Video Technology, Volume: 26 , Issue: 1 , Jan. 2016.</w:t>
      </w:r>
    </w:p>
    <w:p w14:paraId="15E6A239" w14:textId="7D2DAC15" w:rsidR="00E20309" w:rsidRDefault="00E20309" w:rsidP="00263D92">
      <w:pPr>
        <w:pStyle w:val="EX"/>
      </w:pPr>
      <w:r>
        <w:t>[37]</w:t>
      </w:r>
      <w:r>
        <w:tab/>
        <w:t>ISO/IEC 23090-2</w:t>
      </w:r>
      <w:r w:rsidR="005E7B1E">
        <w:t>: "</w:t>
      </w:r>
      <w:r w:rsidR="005E7B1E" w:rsidRPr="005E7B1E">
        <w:t>Information technology — Coded representation of immersive media — Part 2: Omnidirectional media format</w:t>
      </w:r>
      <w:r w:rsidR="003D0BFC">
        <w:t>"</w:t>
      </w:r>
    </w:p>
    <w:p w14:paraId="7695AF83" w14:textId="2015FE33" w:rsidR="00AF16CB" w:rsidRDefault="00AF16CB" w:rsidP="00AF16CB">
      <w:pPr>
        <w:pStyle w:val="EX"/>
      </w:pPr>
      <w:r>
        <w:t>[</w:t>
      </w:r>
      <w:r w:rsidR="00D2109E">
        <w:t>38</w:t>
      </w:r>
      <w:r>
        <w:t>]</w:t>
      </w:r>
      <w:r>
        <w:tab/>
      </w:r>
      <w:r w:rsidRPr="00A4729E">
        <w:t>S. Schwarz et al., "Emerging MPEG Standards for Point Cloud Compression," in IEEE Journal on Emerging and Selected Topics in Circuits and Systems, vol. 9, no. 1, pp. 133-148, March 2019.</w:t>
      </w:r>
    </w:p>
    <w:p w14:paraId="3CFA3C10" w14:textId="56450292" w:rsidR="000B2154" w:rsidRDefault="009F0A77" w:rsidP="00AF16CB">
      <w:pPr>
        <w:pStyle w:val="EX"/>
      </w:pPr>
      <w:r>
        <w:t>[39]</w:t>
      </w:r>
      <w:r>
        <w:tab/>
        <w:t xml:space="preserve">Khronos, "The </w:t>
      </w:r>
      <w:r w:rsidR="00405C41" w:rsidRPr="00405C41">
        <w:t>GL Transmission Format (glTF)</w:t>
      </w:r>
      <w:r>
        <w:t xml:space="preserve">", </w:t>
      </w:r>
      <w:r w:rsidR="00CF0073">
        <w:t>Jun</w:t>
      </w:r>
      <w:r>
        <w:t xml:space="preserve"> </w:t>
      </w:r>
      <w:r w:rsidR="00CF0073">
        <w:t>9</w:t>
      </w:r>
      <w:r>
        <w:t>, 20</w:t>
      </w:r>
      <w:r w:rsidR="00CF0073">
        <w:t>17</w:t>
      </w:r>
      <w:r>
        <w:t xml:space="preserve">, </w:t>
      </w:r>
      <w:r w:rsidR="00B26EE0" w:rsidRPr="00B26EE0">
        <w:t>https://github.com/KhronosGroup/glTF/blob/master/specification/2.0/README.md</w:t>
      </w:r>
    </w:p>
    <w:p w14:paraId="572775CA" w14:textId="2DB16FA2" w:rsidR="0077399D" w:rsidRDefault="001E4579" w:rsidP="0077399D">
      <w:pPr>
        <w:pStyle w:val="EX"/>
      </w:pPr>
      <w:r>
        <w:t>[</w:t>
      </w:r>
      <w:r w:rsidR="005F79D8">
        <w:t>40</w:t>
      </w:r>
      <w:r>
        <w:t>]</w:t>
      </w:r>
      <w:r>
        <w:tab/>
      </w:r>
      <w:r w:rsidR="0077399D">
        <w:t xml:space="preserve">Long Qian, Alexander Barthel, Alex Johnson, Greg Osgood, Peter Kazanzides, Nassir Navab, and Bernhard Fuerst, </w:t>
      </w:r>
      <w:r w:rsidR="00261F51">
        <w:t>"</w:t>
      </w:r>
      <w:r w:rsidR="0077399D">
        <w:t>Comparison of optical see-through head-mounted displays for surgical interventions with object-anchored 2D-display</w:t>
      </w:r>
      <w:r w:rsidR="00261F51">
        <w:t xml:space="preserve">", </w:t>
      </w:r>
      <w:r w:rsidR="00531834" w:rsidRPr="00531834">
        <w:t>Int J Comput Assist Radiol Surg. 2017 Jun; 12(6): 901–910</w:t>
      </w:r>
      <w:r w:rsidR="002E496F">
        <w:t xml:space="preserve">, </w:t>
      </w:r>
      <w:r w:rsidR="00903852" w:rsidRPr="00A84A4B">
        <w:t>https://www.ncbi.nlm.nih.gov/pmc/articles/PMC5891507/</w:t>
      </w:r>
      <w:r w:rsidR="002E496F">
        <w:t>.</w:t>
      </w:r>
    </w:p>
    <w:p w14:paraId="1A63077D" w14:textId="5AA77D5F" w:rsidR="00073F36" w:rsidRDefault="00073F36" w:rsidP="00073F36">
      <w:pPr>
        <w:pStyle w:val="EX"/>
      </w:pPr>
      <w:r>
        <w:t>[41]</w:t>
      </w:r>
      <w:r>
        <w:tab/>
        <w:t>3GPP TS 22.261: "</w:t>
      </w:r>
      <w:r w:rsidR="00FB53A3" w:rsidRPr="00FB53A3">
        <w:t>Service requirements for the 5G system</w:t>
      </w:r>
      <w:r>
        <w:t>".</w:t>
      </w:r>
    </w:p>
    <w:p w14:paraId="66817FF3" w14:textId="191E8B6A" w:rsidR="006B0ED8" w:rsidRDefault="006B0ED8" w:rsidP="006B0ED8">
      <w:pPr>
        <w:pStyle w:val="EX"/>
      </w:pPr>
      <w:r>
        <w:t>[42]</w:t>
      </w:r>
      <w:r>
        <w:tab/>
      </w:r>
      <w:r w:rsidR="0036643C">
        <w:t xml:space="preserve">3GPP, </w:t>
      </w:r>
      <w:r w:rsidR="0036643C" w:rsidRPr="00253B4D">
        <w:t>VR-IF and the Advanced Imaging Society</w:t>
      </w:r>
      <w:r w:rsidR="0036643C">
        <w:t>'s</w:t>
      </w:r>
      <w:r w:rsidR="0036643C" w:rsidRPr="0036643C">
        <w:t xml:space="preserve"> 2ND VR ECOSYSTEMS &amp; STANDARDS WORKSHOP</w:t>
      </w:r>
      <w:r w:rsidR="00253B4D" w:rsidRPr="00253B4D">
        <w:t>, Culver City, CA</w:t>
      </w:r>
      <w:r w:rsidR="0036643C">
        <w:t xml:space="preserve">, US, </w:t>
      </w:r>
      <w:r w:rsidR="00253B4D" w:rsidRPr="00253B4D">
        <w:t>https://www.vr-if.org/events/3gpp-vrif-ais-workshop/.</w:t>
      </w:r>
    </w:p>
    <w:p w14:paraId="7B3AF1C9" w14:textId="77777777" w:rsidR="00AF16CB" w:rsidRPr="00AF16CB" w:rsidRDefault="00AF16CB" w:rsidP="00AF16CB">
      <w:pPr>
        <w:pStyle w:val="Heading1"/>
      </w:pPr>
      <w:bookmarkStart w:id="11" w:name="_Toc23169689"/>
      <w:bookmarkStart w:id="12" w:name="_Toc33041933"/>
      <w:r w:rsidRPr="00AF16CB">
        <w:t>3</w:t>
      </w:r>
      <w:r w:rsidRPr="00AF16CB">
        <w:tab/>
        <w:t>Definitions of terms, symbols and abbreviations</w:t>
      </w:r>
      <w:bookmarkEnd w:id="11"/>
      <w:bookmarkEnd w:id="12"/>
    </w:p>
    <w:p w14:paraId="1F5AA0E9" w14:textId="77777777" w:rsidR="00AF16CB" w:rsidRPr="00DB3790" w:rsidRDefault="00AF16CB" w:rsidP="00AF16CB">
      <w:pPr>
        <w:pStyle w:val="Heading2"/>
      </w:pPr>
      <w:bookmarkStart w:id="13" w:name="_Toc23169690"/>
      <w:bookmarkStart w:id="14" w:name="_Toc33041934"/>
      <w:r w:rsidRPr="00DB3790">
        <w:t>3.1</w:t>
      </w:r>
      <w:r w:rsidRPr="00DB3790">
        <w:tab/>
      </w:r>
      <w:r>
        <w:t>Terms</w:t>
      </w:r>
      <w:bookmarkEnd w:id="13"/>
      <w:bookmarkEnd w:id="14"/>
    </w:p>
    <w:p w14:paraId="752A6522" w14:textId="7EE0F74B" w:rsidR="00AF16CB" w:rsidRPr="00DB3790" w:rsidRDefault="00AF16CB" w:rsidP="00CF3E76">
      <w:r w:rsidRPr="00DB3790">
        <w:t xml:space="preserve">For the purposes of the present document, the terms given in </w:t>
      </w:r>
      <w:bookmarkStart w:id="15" w:name="OLE_LINK1"/>
      <w:bookmarkStart w:id="16" w:name="OLE_LINK2"/>
      <w:bookmarkStart w:id="17" w:name="OLE_LINK3"/>
      <w:bookmarkStart w:id="18" w:name="OLE_LINK4"/>
      <w:bookmarkStart w:id="19" w:name="OLE_LINK5"/>
      <w:r w:rsidRPr="00DB3790">
        <w:t xml:space="preserve">3GPP </w:t>
      </w:r>
      <w:bookmarkEnd w:id="15"/>
      <w:bookmarkEnd w:id="16"/>
      <w:bookmarkEnd w:id="17"/>
      <w:bookmarkEnd w:id="18"/>
      <w:bookmarkEnd w:id="19"/>
      <w:r w:rsidRPr="00DB3790">
        <w:t>TR 21.905 [1] and the following apply. A term defined in the present document takes precedence over the definition of the same term, if any, in 3GPP TR 21.905 [1].</w:t>
      </w:r>
    </w:p>
    <w:p w14:paraId="7676D23E" w14:textId="77777777" w:rsidR="00AF16CB" w:rsidRPr="00DB3790" w:rsidRDefault="00AF16CB" w:rsidP="00AF16CB">
      <w:pPr>
        <w:pStyle w:val="Heading2"/>
      </w:pPr>
      <w:bookmarkStart w:id="20" w:name="_Toc23169691"/>
      <w:bookmarkStart w:id="21" w:name="_Toc33041935"/>
      <w:r w:rsidRPr="00DB3790">
        <w:t>3.2</w:t>
      </w:r>
      <w:r w:rsidRPr="00DB3790">
        <w:tab/>
        <w:t>Abbreviations</w:t>
      </w:r>
      <w:bookmarkEnd w:id="20"/>
      <w:bookmarkEnd w:id="21"/>
    </w:p>
    <w:p w14:paraId="476C8F55" w14:textId="77777777" w:rsidR="00AF16CB" w:rsidRPr="00DB3790" w:rsidRDefault="00AF16CB" w:rsidP="00AF16CB">
      <w:pPr>
        <w:keepNext/>
      </w:pPr>
      <w:r w:rsidRPr="00DB3790">
        <w:t>For the purposes of the present document, the abbreviations given in 3GPP TR 21.905 [1] and the following apply. An abbreviation defined in the present document takes precedence over the definition of the same abbreviation, if any, in 3GPP TR 21.905 [1].</w:t>
      </w:r>
    </w:p>
    <w:p w14:paraId="2AC37EA1" w14:textId="77777777" w:rsidR="00AF16CB" w:rsidRPr="00DB3790" w:rsidRDefault="00AF16CB" w:rsidP="00AF16CB">
      <w:pPr>
        <w:pStyle w:val="EW"/>
      </w:pPr>
      <w:r w:rsidRPr="00DB3790">
        <w:t>3DoF</w:t>
      </w:r>
      <w:r w:rsidRPr="00DB3790">
        <w:tab/>
        <w:t>Three Degrees of Freedom</w:t>
      </w:r>
    </w:p>
    <w:p w14:paraId="6F96F177" w14:textId="50476D91" w:rsidR="00AA010F" w:rsidRDefault="00AA010F" w:rsidP="00AF16CB">
      <w:pPr>
        <w:pStyle w:val="EW"/>
      </w:pPr>
      <w:r>
        <w:t>5QI</w:t>
      </w:r>
      <w:r>
        <w:tab/>
      </w:r>
      <w:r w:rsidRPr="009E0DE1">
        <w:t>5G QoS Identifier</w:t>
      </w:r>
    </w:p>
    <w:p w14:paraId="28DDBCA8" w14:textId="556DC7CD" w:rsidR="00AF16CB" w:rsidRPr="00DB3790" w:rsidRDefault="00AF16CB" w:rsidP="00AF16CB">
      <w:pPr>
        <w:pStyle w:val="EW"/>
      </w:pPr>
      <w:r w:rsidRPr="00DB3790">
        <w:t>6DoF</w:t>
      </w:r>
      <w:r w:rsidRPr="00DB3790">
        <w:tab/>
        <w:t>Three Degrees of Freedom</w:t>
      </w:r>
    </w:p>
    <w:p w14:paraId="25A93450" w14:textId="7A445080" w:rsidR="00E75722" w:rsidRDefault="00E75722" w:rsidP="00AF16CB">
      <w:pPr>
        <w:pStyle w:val="EW"/>
      </w:pPr>
      <w:r>
        <w:t>AI</w:t>
      </w:r>
      <w:r>
        <w:tab/>
        <w:t>Artific</w:t>
      </w:r>
      <w:r w:rsidR="004921C5">
        <w:t>i</w:t>
      </w:r>
      <w:r>
        <w:t>al Intelligence</w:t>
      </w:r>
    </w:p>
    <w:p w14:paraId="5D9B4E86" w14:textId="5A37B1B4" w:rsidR="00AF16CB" w:rsidRPr="00DB3790" w:rsidRDefault="00AF16CB" w:rsidP="00AF16CB">
      <w:pPr>
        <w:pStyle w:val="EW"/>
      </w:pPr>
      <w:r w:rsidRPr="00DB3790">
        <w:t>API</w:t>
      </w:r>
      <w:r w:rsidRPr="00DB3790">
        <w:tab/>
        <w:t>Application Programming Interface</w:t>
      </w:r>
    </w:p>
    <w:p w14:paraId="2A204E30" w14:textId="71273B60" w:rsidR="00AF16CB" w:rsidRDefault="00AF16CB" w:rsidP="00AF16CB">
      <w:pPr>
        <w:pStyle w:val="EW"/>
      </w:pPr>
      <w:r w:rsidRPr="00DB3790">
        <w:t>AR</w:t>
      </w:r>
      <w:r w:rsidRPr="00DB3790">
        <w:tab/>
        <w:t>Augmented Reality</w:t>
      </w:r>
    </w:p>
    <w:p w14:paraId="091DB6CF" w14:textId="6371CAC0" w:rsidR="00AA010F" w:rsidRPr="00DB3790" w:rsidRDefault="00AA010F" w:rsidP="00AF16CB">
      <w:pPr>
        <w:pStyle w:val="EW"/>
      </w:pPr>
      <w:r>
        <w:t>ARP</w:t>
      </w:r>
      <w:r>
        <w:tab/>
      </w:r>
      <w:r w:rsidRPr="00AA010F">
        <w:t>Allocation and Retention Priority</w:t>
      </w:r>
    </w:p>
    <w:p w14:paraId="281C21C9" w14:textId="6309C0D3" w:rsidR="00E75722" w:rsidRDefault="00E75722" w:rsidP="00AF16CB">
      <w:pPr>
        <w:pStyle w:val="EW"/>
      </w:pPr>
      <w:r>
        <w:t>ASIC</w:t>
      </w:r>
      <w:r>
        <w:tab/>
      </w:r>
      <w:r w:rsidR="00F173E4">
        <w:t>A</w:t>
      </w:r>
      <w:r w:rsidR="00F173E4" w:rsidRPr="00F173E4">
        <w:t>pplication-</w:t>
      </w:r>
      <w:r w:rsidR="00F173E4">
        <w:t>S</w:t>
      </w:r>
      <w:r w:rsidR="00F173E4" w:rsidRPr="00F173E4">
        <w:t xml:space="preserve">pecific </w:t>
      </w:r>
      <w:r w:rsidR="00F173E4">
        <w:t>I</w:t>
      </w:r>
      <w:r w:rsidR="00F173E4" w:rsidRPr="00F173E4">
        <w:t xml:space="preserve">ntegrated </w:t>
      </w:r>
      <w:r w:rsidR="00F173E4">
        <w:t>C</w:t>
      </w:r>
      <w:r w:rsidR="00F173E4" w:rsidRPr="00F173E4">
        <w:t>ircuit</w:t>
      </w:r>
    </w:p>
    <w:p w14:paraId="3C374890" w14:textId="4AF2D8A1" w:rsidR="00F51D36" w:rsidRDefault="00F51D36" w:rsidP="00AF16CB">
      <w:pPr>
        <w:pStyle w:val="EW"/>
      </w:pPr>
      <w:r>
        <w:t>ASTC</w:t>
      </w:r>
      <w:r>
        <w:tab/>
      </w:r>
      <w:r w:rsidR="000F2D89" w:rsidRPr="000F2D89">
        <w:t>Adaptive Scalable Texture Compression</w:t>
      </w:r>
    </w:p>
    <w:p w14:paraId="3464434E" w14:textId="265C4106" w:rsidR="00AF16CB" w:rsidRPr="00DB3790" w:rsidRDefault="00AF16CB" w:rsidP="00AF16CB">
      <w:pPr>
        <w:pStyle w:val="EW"/>
      </w:pPr>
      <w:r w:rsidRPr="00DB3790">
        <w:t>ATW</w:t>
      </w:r>
      <w:r w:rsidRPr="00DB3790">
        <w:tab/>
        <w:t>Asynchronous TimeWarp</w:t>
      </w:r>
    </w:p>
    <w:p w14:paraId="2EC979F6" w14:textId="24EE6701" w:rsidR="00FD6EDD" w:rsidRDefault="00FD6EDD" w:rsidP="00AF16CB">
      <w:pPr>
        <w:pStyle w:val="EW"/>
      </w:pPr>
      <w:r>
        <w:t>AVC</w:t>
      </w:r>
      <w:r>
        <w:tab/>
        <w:t>Advanced Video Coding</w:t>
      </w:r>
    </w:p>
    <w:p w14:paraId="00A6456B" w14:textId="65F09220" w:rsidR="000C23EE" w:rsidRDefault="000C23EE" w:rsidP="00AF16CB">
      <w:pPr>
        <w:pStyle w:val="EW"/>
      </w:pPr>
      <w:r>
        <w:t>BC1</w:t>
      </w:r>
      <w:r>
        <w:tab/>
        <w:t xml:space="preserve">Block Compression </w:t>
      </w:r>
      <w:r w:rsidR="008E02FB">
        <w:t>for RGB</w:t>
      </w:r>
    </w:p>
    <w:p w14:paraId="11A2EBAE" w14:textId="412D4469" w:rsidR="002E014A" w:rsidRDefault="002E014A" w:rsidP="00AF16CB">
      <w:pPr>
        <w:pStyle w:val="EW"/>
      </w:pPr>
      <w:r>
        <w:t>CAD</w:t>
      </w:r>
      <w:r>
        <w:tab/>
        <w:t>Computer-Aided Design</w:t>
      </w:r>
    </w:p>
    <w:p w14:paraId="479B0E02" w14:textId="43E26BE5" w:rsidR="00DF38FC" w:rsidRDefault="00DF38FC" w:rsidP="00AF16CB">
      <w:pPr>
        <w:pStyle w:val="EW"/>
      </w:pPr>
      <w:r>
        <w:t>CBR</w:t>
      </w:r>
      <w:r>
        <w:tab/>
        <w:t>Constant BitRate</w:t>
      </w:r>
    </w:p>
    <w:p w14:paraId="0576E633" w14:textId="4B0CDD85" w:rsidR="00AF16CB" w:rsidRPr="00DB3790" w:rsidRDefault="00AF16CB" w:rsidP="00AF16CB">
      <w:pPr>
        <w:pStyle w:val="EW"/>
      </w:pPr>
      <w:r w:rsidRPr="00DB3790">
        <w:t>CDN</w:t>
      </w:r>
      <w:r w:rsidRPr="00DB3790">
        <w:tab/>
        <w:t>Content Delivery Network</w:t>
      </w:r>
    </w:p>
    <w:p w14:paraId="1EE97D1B" w14:textId="1E0CD66F" w:rsidR="00E75722" w:rsidRPr="00DB3790" w:rsidRDefault="00E75722" w:rsidP="00E75722">
      <w:pPr>
        <w:pStyle w:val="EW"/>
      </w:pPr>
      <w:r>
        <w:t>C</w:t>
      </w:r>
      <w:r w:rsidRPr="00DB3790">
        <w:t>PU</w:t>
      </w:r>
      <w:r w:rsidRPr="00DB3790">
        <w:tab/>
      </w:r>
      <w:r>
        <w:t>Compute</w:t>
      </w:r>
      <w:r w:rsidRPr="00DB3790">
        <w:t xml:space="preserve"> Processing Unit</w:t>
      </w:r>
    </w:p>
    <w:p w14:paraId="726B5E6F" w14:textId="5AB1A44C" w:rsidR="00951D9F" w:rsidRDefault="00951D9F" w:rsidP="00AF16CB">
      <w:pPr>
        <w:pStyle w:val="EW"/>
      </w:pPr>
      <w:r>
        <w:t>CTC</w:t>
      </w:r>
      <w:r>
        <w:tab/>
        <w:t>Call for TeChnologies</w:t>
      </w:r>
    </w:p>
    <w:p w14:paraId="7A43A38C" w14:textId="70F06582" w:rsidR="009505FB" w:rsidRDefault="009505FB" w:rsidP="00AF16CB">
      <w:pPr>
        <w:pStyle w:val="EW"/>
      </w:pPr>
      <w:r>
        <w:t>DASH</w:t>
      </w:r>
      <w:r>
        <w:tab/>
        <w:t>Dynamic Adaptive Streaming over HTTP</w:t>
      </w:r>
    </w:p>
    <w:p w14:paraId="05C81D38" w14:textId="3E26FB05" w:rsidR="00720C36" w:rsidRDefault="00720C36" w:rsidP="00AF16CB">
      <w:pPr>
        <w:pStyle w:val="EW"/>
      </w:pPr>
      <w:r>
        <w:t>DL</w:t>
      </w:r>
      <w:r>
        <w:tab/>
        <w:t>DownLink</w:t>
      </w:r>
    </w:p>
    <w:p w14:paraId="7878D4A4" w14:textId="25338400" w:rsidR="0064591D" w:rsidRDefault="0064591D" w:rsidP="00AF16CB">
      <w:pPr>
        <w:pStyle w:val="EW"/>
      </w:pPr>
      <w:r>
        <w:t>DNS</w:t>
      </w:r>
      <w:r w:rsidR="00974DFD">
        <w:tab/>
      </w:r>
      <w:r w:rsidR="00974DFD" w:rsidRPr="00974DFD">
        <w:t>Domain Name System</w:t>
      </w:r>
    </w:p>
    <w:p w14:paraId="3D69E45B" w14:textId="095E67FD" w:rsidR="00AF16CB" w:rsidRPr="00DB3790" w:rsidRDefault="00AF16CB" w:rsidP="00AF16CB">
      <w:pPr>
        <w:pStyle w:val="EW"/>
      </w:pPr>
      <w:r w:rsidRPr="00DB3790">
        <w:t>DoF</w:t>
      </w:r>
      <w:r w:rsidRPr="00DB3790">
        <w:tab/>
        <w:t>Degrees of Freedom</w:t>
      </w:r>
    </w:p>
    <w:p w14:paraId="7E4B2A9D" w14:textId="1896D0B4" w:rsidR="00792AE4" w:rsidRDefault="00792AE4" w:rsidP="00AF16CB">
      <w:pPr>
        <w:pStyle w:val="EW"/>
      </w:pPr>
      <w:r>
        <w:t>EAC</w:t>
      </w:r>
      <w:r>
        <w:tab/>
        <w:t>Ericsson Alpha Compression</w:t>
      </w:r>
    </w:p>
    <w:p w14:paraId="123B963F" w14:textId="28487206" w:rsidR="0064591D" w:rsidRDefault="0064591D" w:rsidP="00AF16CB">
      <w:pPr>
        <w:pStyle w:val="EW"/>
      </w:pPr>
      <w:r>
        <w:lastRenderedPageBreak/>
        <w:t>ERP</w:t>
      </w:r>
      <w:r>
        <w:tab/>
        <w:t>Equi-Rectangular Projection</w:t>
      </w:r>
    </w:p>
    <w:p w14:paraId="793C0F1A" w14:textId="3FE1307A" w:rsidR="00F621D2" w:rsidRDefault="00F621D2" w:rsidP="00AF16CB">
      <w:pPr>
        <w:pStyle w:val="EW"/>
      </w:pPr>
      <w:r>
        <w:t>ETC2</w:t>
      </w:r>
      <w:r>
        <w:tab/>
      </w:r>
      <w:r w:rsidR="002C5222" w:rsidRPr="002C5222">
        <w:t>Ericsson Texture Compression</w:t>
      </w:r>
      <w:r w:rsidR="009B16EE">
        <w:t xml:space="preserve"> version 2</w:t>
      </w:r>
    </w:p>
    <w:p w14:paraId="4EEABA77" w14:textId="7BEE88C3" w:rsidR="00FE6A29" w:rsidRDefault="00FE6A29" w:rsidP="00AF16CB">
      <w:pPr>
        <w:pStyle w:val="EW"/>
      </w:pPr>
      <w:r>
        <w:t>EVC</w:t>
      </w:r>
      <w:r>
        <w:tab/>
      </w:r>
      <w:r w:rsidR="002C3168">
        <w:t>Essential</w:t>
      </w:r>
      <w:r>
        <w:t xml:space="preserve"> Video Coding</w:t>
      </w:r>
    </w:p>
    <w:p w14:paraId="346287AA" w14:textId="5D88BCA4" w:rsidR="003E3313" w:rsidRDefault="003E3313" w:rsidP="00AF16CB">
      <w:pPr>
        <w:pStyle w:val="EW"/>
      </w:pPr>
      <w:r>
        <w:t>FFS</w:t>
      </w:r>
      <w:r>
        <w:tab/>
        <w:t>For Further Study</w:t>
      </w:r>
    </w:p>
    <w:p w14:paraId="6F6A2F85" w14:textId="18A07982" w:rsidR="00D75A35" w:rsidRPr="00DB3790" w:rsidRDefault="00AF16CB" w:rsidP="008775F6">
      <w:pPr>
        <w:pStyle w:val="EW"/>
      </w:pPr>
      <w:r w:rsidRPr="00DB3790">
        <w:t>FLUS</w:t>
      </w:r>
      <w:r w:rsidRPr="00DB3790">
        <w:tab/>
        <w:t>Framework for Live Uplink Streaming</w:t>
      </w:r>
    </w:p>
    <w:p w14:paraId="627AC710" w14:textId="77777777" w:rsidR="00AF16CB" w:rsidRPr="00DB3790" w:rsidRDefault="00AF16CB" w:rsidP="00AF16CB">
      <w:pPr>
        <w:pStyle w:val="EW"/>
      </w:pPr>
      <w:r w:rsidRPr="00DB3790">
        <w:t>FOV</w:t>
      </w:r>
      <w:r w:rsidRPr="00DB3790">
        <w:tab/>
        <w:t>Field-Of-View</w:t>
      </w:r>
    </w:p>
    <w:p w14:paraId="1B339D29" w14:textId="77777777" w:rsidR="00AF16CB" w:rsidRPr="00DB3790" w:rsidRDefault="00AF16CB" w:rsidP="00AF16CB">
      <w:pPr>
        <w:pStyle w:val="EW"/>
      </w:pPr>
      <w:r w:rsidRPr="00DB3790">
        <w:t>FPS</w:t>
      </w:r>
      <w:r w:rsidRPr="00DB3790">
        <w:tab/>
        <w:t>Frames Per Second</w:t>
      </w:r>
    </w:p>
    <w:p w14:paraId="064574F1" w14:textId="4205D4C4" w:rsidR="00F153A5" w:rsidRDefault="00F153A5" w:rsidP="00AF16CB">
      <w:pPr>
        <w:pStyle w:val="EW"/>
      </w:pPr>
      <w:r>
        <w:t>GBR</w:t>
      </w:r>
      <w:r>
        <w:tab/>
        <w:t>Guaranteed BitRate</w:t>
      </w:r>
    </w:p>
    <w:p w14:paraId="33F5E6D5" w14:textId="260AC572" w:rsidR="004D508C" w:rsidRDefault="004D508C" w:rsidP="00AF16CB">
      <w:pPr>
        <w:pStyle w:val="EW"/>
      </w:pPr>
      <w:r w:rsidRPr="009E0DE1">
        <w:t>GFBR</w:t>
      </w:r>
      <w:r>
        <w:tab/>
      </w:r>
      <w:r w:rsidRPr="009E0DE1">
        <w:t>Guaranteed Flow Bit Rate</w:t>
      </w:r>
    </w:p>
    <w:p w14:paraId="2620FA66" w14:textId="4E3A933C" w:rsidR="00AF16CB" w:rsidRDefault="00AF16CB" w:rsidP="00AF16CB">
      <w:pPr>
        <w:pStyle w:val="EW"/>
      </w:pPr>
      <w:r w:rsidRPr="00DB3790">
        <w:t>GNSS</w:t>
      </w:r>
      <w:r w:rsidRPr="00DB3790">
        <w:tab/>
        <w:t>Global Navigation Satellite System</w:t>
      </w:r>
    </w:p>
    <w:p w14:paraId="382F5125" w14:textId="3DA38042" w:rsidR="00F153A5" w:rsidRDefault="00F153A5" w:rsidP="00AF16CB">
      <w:pPr>
        <w:pStyle w:val="EW"/>
      </w:pPr>
      <w:r>
        <w:t>G-PCC</w:t>
      </w:r>
      <w:r>
        <w:tab/>
        <w:t>Geometry-based Point Cloud Compression</w:t>
      </w:r>
    </w:p>
    <w:p w14:paraId="447C3559" w14:textId="547F29CC" w:rsidR="002968E3" w:rsidRPr="00DB3790" w:rsidRDefault="002968E3" w:rsidP="00AF16CB">
      <w:pPr>
        <w:pStyle w:val="EW"/>
      </w:pPr>
      <w:r>
        <w:t>GPS</w:t>
      </w:r>
      <w:r>
        <w:tab/>
        <w:t>Global Positioning System</w:t>
      </w:r>
    </w:p>
    <w:p w14:paraId="5A32DFFD" w14:textId="2D05302B" w:rsidR="00AF16CB" w:rsidRDefault="00AF16CB" w:rsidP="00AF16CB">
      <w:pPr>
        <w:pStyle w:val="EW"/>
      </w:pPr>
      <w:r w:rsidRPr="00DB3790">
        <w:t>GPU</w:t>
      </w:r>
      <w:r w:rsidRPr="00DB3790">
        <w:tab/>
        <w:t>Graphics Processing Unit</w:t>
      </w:r>
    </w:p>
    <w:p w14:paraId="0549EE6A" w14:textId="487A7A3C" w:rsidR="00AD0916" w:rsidRDefault="00AD0916" w:rsidP="00AF16CB">
      <w:pPr>
        <w:pStyle w:val="EW"/>
      </w:pPr>
      <w:r>
        <w:t>HEVC</w:t>
      </w:r>
      <w:r>
        <w:tab/>
        <w:t>High-Efficiency Video Coding</w:t>
      </w:r>
    </w:p>
    <w:p w14:paraId="6CC7CAF1" w14:textId="16819BFD" w:rsidR="00AF16CB" w:rsidRPr="00DB3790" w:rsidRDefault="00AF16CB" w:rsidP="00AF16CB">
      <w:pPr>
        <w:pStyle w:val="EW"/>
      </w:pPr>
      <w:r w:rsidRPr="00DB3790">
        <w:t>HMD</w:t>
      </w:r>
      <w:r w:rsidRPr="00DB3790">
        <w:tab/>
        <w:t>Head-Mounted Display</w:t>
      </w:r>
    </w:p>
    <w:p w14:paraId="2DF622C1" w14:textId="15821C29" w:rsidR="007A3D27" w:rsidRDefault="007A3D27" w:rsidP="00AF16CB">
      <w:pPr>
        <w:pStyle w:val="EW"/>
      </w:pPr>
      <w:r>
        <w:t>HRTF</w:t>
      </w:r>
      <w:r w:rsidR="000E23E2">
        <w:tab/>
      </w:r>
      <w:r w:rsidR="000E23E2" w:rsidRPr="000E23E2">
        <w:t>Head-Related Transfer Function</w:t>
      </w:r>
    </w:p>
    <w:p w14:paraId="759A285D" w14:textId="68B95BC9" w:rsidR="00E17565" w:rsidRDefault="00E17565" w:rsidP="00AF16CB">
      <w:pPr>
        <w:pStyle w:val="EW"/>
      </w:pPr>
      <w:r>
        <w:t>HTTP</w:t>
      </w:r>
      <w:r>
        <w:tab/>
        <w:t>Hyper-Text Transfer Protocol</w:t>
      </w:r>
    </w:p>
    <w:p w14:paraId="2A03266E" w14:textId="0EE031B0" w:rsidR="00E17565" w:rsidRDefault="00E17565" w:rsidP="00AF16CB">
      <w:pPr>
        <w:pStyle w:val="EW"/>
      </w:pPr>
      <w:r>
        <w:t>HUD</w:t>
      </w:r>
      <w:r w:rsidR="00AB6019">
        <w:tab/>
        <w:t>Heads-Up Display</w:t>
      </w:r>
    </w:p>
    <w:p w14:paraId="47C17E2E" w14:textId="3191A607" w:rsidR="00AF16CB" w:rsidRPr="00DB3790" w:rsidRDefault="00AF16CB" w:rsidP="00AF16CB">
      <w:pPr>
        <w:pStyle w:val="EW"/>
      </w:pPr>
      <w:r w:rsidRPr="00DB3790">
        <w:t>IDMS</w:t>
      </w:r>
      <w:r w:rsidRPr="00DB3790">
        <w:tab/>
        <w:t>Inter-destination Multimedia Synchronization</w:t>
      </w:r>
    </w:p>
    <w:p w14:paraId="25C37C94" w14:textId="0EA36865" w:rsidR="00681180" w:rsidRDefault="00681180" w:rsidP="00AF16CB">
      <w:pPr>
        <w:pStyle w:val="EW"/>
      </w:pPr>
      <w:r>
        <w:t>IMU</w:t>
      </w:r>
      <w:r w:rsidR="00AB6019">
        <w:tab/>
        <w:t>I</w:t>
      </w:r>
      <w:r w:rsidR="00AB6019" w:rsidRPr="00AB6019">
        <w:t xml:space="preserve">nertial </w:t>
      </w:r>
      <w:r w:rsidR="00AB6019">
        <w:t>M</w:t>
      </w:r>
      <w:r w:rsidR="00AB6019" w:rsidRPr="00AB6019">
        <w:t xml:space="preserve">easurement </w:t>
      </w:r>
      <w:r w:rsidR="00AB6019">
        <w:t>U</w:t>
      </w:r>
      <w:r w:rsidR="00AB6019" w:rsidRPr="00AB6019">
        <w:t>nit</w:t>
      </w:r>
    </w:p>
    <w:p w14:paraId="149A2CE1" w14:textId="757FA97D" w:rsidR="00681180" w:rsidRDefault="00681180" w:rsidP="00AF16CB">
      <w:pPr>
        <w:pStyle w:val="EW"/>
      </w:pPr>
      <w:r>
        <w:t>IOD</w:t>
      </w:r>
      <w:r w:rsidR="00E65428">
        <w:tab/>
        <w:t>I</w:t>
      </w:r>
      <w:r w:rsidR="00E65428" w:rsidRPr="00E65428">
        <w:t xml:space="preserve">nter-aural </w:t>
      </w:r>
      <w:r w:rsidR="00E65428">
        <w:t>O</w:t>
      </w:r>
      <w:r w:rsidR="00E65428" w:rsidRPr="00E65428">
        <w:t xml:space="preserve">utput </w:t>
      </w:r>
      <w:r w:rsidR="00E65428">
        <w:t>D</w:t>
      </w:r>
      <w:r w:rsidR="00E65428" w:rsidRPr="00E65428">
        <w:t>ifference</w:t>
      </w:r>
    </w:p>
    <w:p w14:paraId="7EAB4A78" w14:textId="6EE761D5" w:rsidR="00681180" w:rsidRDefault="00681180" w:rsidP="00AF16CB">
      <w:pPr>
        <w:pStyle w:val="EW"/>
      </w:pPr>
      <w:r>
        <w:t>IVAS</w:t>
      </w:r>
      <w:r w:rsidR="00A04EB4">
        <w:tab/>
        <w:t>I</w:t>
      </w:r>
      <w:r w:rsidR="00A04EB4" w:rsidRPr="00A04EB4">
        <w:t xml:space="preserve">mmersive </w:t>
      </w:r>
      <w:r w:rsidR="00A04EB4">
        <w:t>V</w:t>
      </w:r>
      <w:r w:rsidR="00A04EB4" w:rsidRPr="00A04EB4">
        <w:t xml:space="preserve">oice and </w:t>
      </w:r>
      <w:r w:rsidR="00A04EB4">
        <w:t>A</w:t>
      </w:r>
      <w:r w:rsidR="00A04EB4" w:rsidRPr="00A04EB4">
        <w:t xml:space="preserve">udio </w:t>
      </w:r>
      <w:r w:rsidR="00A04EB4">
        <w:t>S</w:t>
      </w:r>
      <w:r w:rsidR="00A04EB4" w:rsidRPr="00A04EB4">
        <w:t>ervices</w:t>
      </w:r>
    </w:p>
    <w:p w14:paraId="26FBDDC1" w14:textId="78B6267D" w:rsidR="00681180" w:rsidRDefault="00681180" w:rsidP="00AF16CB">
      <w:pPr>
        <w:pStyle w:val="EW"/>
      </w:pPr>
      <w:r>
        <w:t>JPEG</w:t>
      </w:r>
      <w:r w:rsidR="00B35C78">
        <w:tab/>
      </w:r>
      <w:r w:rsidR="00B35C78" w:rsidRPr="00B35C78">
        <w:t>Joint Photographic Experts Group</w:t>
      </w:r>
    </w:p>
    <w:p w14:paraId="37E5EABF" w14:textId="5A8898BC" w:rsidR="00681180" w:rsidRDefault="00681180" w:rsidP="00AF16CB">
      <w:pPr>
        <w:pStyle w:val="EW"/>
      </w:pPr>
      <w:r>
        <w:t>JVET</w:t>
      </w:r>
      <w:r w:rsidR="00B35C78">
        <w:tab/>
        <w:t>Joint Video Exploration Team</w:t>
      </w:r>
    </w:p>
    <w:p w14:paraId="6C1E356C" w14:textId="2A3EA438" w:rsidR="00681180" w:rsidRDefault="00681180" w:rsidP="008775F6">
      <w:pPr>
        <w:pStyle w:val="EW"/>
      </w:pPr>
      <w:r>
        <w:t>LIDAR</w:t>
      </w:r>
      <w:r w:rsidR="001725E1">
        <w:tab/>
      </w:r>
      <w:r w:rsidR="001725E1" w:rsidRPr="001725E1">
        <w:t>Light Detection and Ranging</w:t>
      </w:r>
    </w:p>
    <w:p w14:paraId="651283A6" w14:textId="34F7E972" w:rsidR="00AF16CB" w:rsidRPr="00DB3790" w:rsidRDefault="00AF16CB" w:rsidP="00AF16CB">
      <w:pPr>
        <w:pStyle w:val="EW"/>
      </w:pPr>
      <w:r w:rsidRPr="00DB3790">
        <w:t>MCPTT</w:t>
      </w:r>
      <w:r w:rsidRPr="00DB3790">
        <w:tab/>
        <w:t>Mission Critical Push To Talk</w:t>
      </w:r>
    </w:p>
    <w:p w14:paraId="71B69739" w14:textId="3D3A5BBF" w:rsidR="00681180" w:rsidRDefault="007D6A54" w:rsidP="00AF16CB">
      <w:pPr>
        <w:pStyle w:val="EW"/>
      </w:pPr>
      <w:r>
        <w:t>MCU</w:t>
      </w:r>
      <w:r w:rsidR="001725E1">
        <w:tab/>
      </w:r>
      <w:r w:rsidR="001725E1" w:rsidRPr="00DB3790">
        <w:t>Multipoint Control Unit</w:t>
      </w:r>
    </w:p>
    <w:p w14:paraId="12516873" w14:textId="4E91FC7D" w:rsidR="00AF16CB" w:rsidRPr="00DB3790" w:rsidRDefault="00AF16CB" w:rsidP="00AF16CB">
      <w:pPr>
        <w:pStyle w:val="EW"/>
      </w:pPr>
      <w:r w:rsidRPr="00DB3790">
        <w:t>MEC</w:t>
      </w:r>
      <w:r w:rsidRPr="00DB3790">
        <w:tab/>
        <w:t>Multi-access Edge Computing</w:t>
      </w:r>
    </w:p>
    <w:p w14:paraId="71CEE03C" w14:textId="55B5372A" w:rsidR="004D508C" w:rsidRDefault="004D508C" w:rsidP="004D508C">
      <w:pPr>
        <w:pStyle w:val="EW"/>
      </w:pPr>
      <w:r>
        <w:t>M</w:t>
      </w:r>
      <w:r w:rsidRPr="009E0DE1">
        <w:t>FBR</w:t>
      </w:r>
      <w:r>
        <w:tab/>
        <w:t>M</w:t>
      </w:r>
      <w:r w:rsidR="00720C36">
        <w:t>a</w:t>
      </w:r>
      <w:r>
        <w:t>ximum</w:t>
      </w:r>
      <w:r w:rsidRPr="009E0DE1">
        <w:t xml:space="preserve"> Flow Bit Rate</w:t>
      </w:r>
    </w:p>
    <w:p w14:paraId="5820C1E4" w14:textId="218A907D" w:rsidR="00AF16CB" w:rsidRPr="00DB3790" w:rsidRDefault="00AF16CB" w:rsidP="00AF16CB">
      <w:pPr>
        <w:pStyle w:val="EW"/>
      </w:pPr>
      <w:r w:rsidRPr="00DB3790">
        <w:t>MMS</w:t>
      </w:r>
      <w:r w:rsidRPr="00DB3790">
        <w:tab/>
        <w:t>Multimedia Messaging Service</w:t>
      </w:r>
    </w:p>
    <w:p w14:paraId="7BBB37EB" w14:textId="77777777" w:rsidR="00AF16CB" w:rsidRPr="00DB3790" w:rsidRDefault="00AF16CB" w:rsidP="00AF16CB">
      <w:pPr>
        <w:pStyle w:val="EW"/>
      </w:pPr>
      <w:r w:rsidRPr="00DB3790">
        <w:t>MOBA</w:t>
      </w:r>
      <w:r w:rsidRPr="00DB3790">
        <w:tab/>
        <w:t>Multiplayer Online Battle Arena</w:t>
      </w:r>
    </w:p>
    <w:p w14:paraId="4AC357F8" w14:textId="30731591" w:rsidR="007D6A54" w:rsidRDefault="007D6A54" w:rsidP="00AF16CB">
      <w:pPr>
        <w:pStyle w:val="EW"/>
      </w:pPr>
      <w:r>
        <w:t>MPEG</w:t>
      </w:r>
      <w:r w:rsidR="00E1393C">
        <w:tab/>
        <w:t>Moving Pictures Expert Group</w:t>
      </w:r>
    </w:p>
    <w:p w14:paraId="585D2862" w14:textId="2EBE049A" w:rsidR="00AF16CB" w:rsidRPr="00DB3790" w:rsidRDefault="00AF16CB" w:rsidP="00AF16CB">
      <w:pPr>
        <w:pStyle w:val="EW"/>
      </w:pPr>
      <w:r w:rsidRPr="00DB3790">
        <w:t>MR</w:t>
      </w:r>
      <w:r w:rsidRPr="00DB3790">
        <w:tab/>
        <w:t>Mixed Reality</w:t>
      </w:r>
    </w:p>
    <w:p w14:paraId="2CE39044" w14:textId="1D637100" w:rsidR="007D6A54" w:rsidRDefault="007D6A54" w:rsidP="00AF16CB">
      <w:pPr>
        <w:pStyle w:val="EW"/>
      </w:pPr>
      <w:r>
        <w:t>NBMP</w:t>
      </w:r>
      <w:r w:rsidR="00E1393C">
        <w:tab/>
        <w:t>Network-Based Media Processing</w:t>
      </w:r>
    </w:p>
    <w:p w14:paraId="0E16F1E0" w14:textId="537874A2" w:rsidR="00B95C6B" w:rsidRDefault="00B95C6B" w:rsidP="00AF16CB">
      <w:pPr>
        <w:pStyle w:val="EW"/>
      </w:pPr>
      <w:r>
        <w:t>NCIS</w:t>
      </w:r>
      <w:r w:rsidR="00E1393C">
        <w:tab/>
      </w:r>
      <w:r w:rsidR="00E1393C" w:rsidRPr="00E1393C">
        <w:t>Network Controlled Interactive Service</w:t>
      </w:r>
    </w:p>
    <w:p w14:paraId="09BC6C3F" w14:textId="7242C2D7" w:rsidR="00B95C6B" w:rsidRDefault="00B95C6B" w:rsidP="00AF16CB">
      <w:pPr>
        <w:pStyle w:val="EW"/>
      </w:pPr>
      <w:r>
        <w:t>NEF</w:t>
      </w:r>
      <w:r w:rsidR="00E1393C">
        <w:tab/>
        <w:t>Network Exposure Function</w:t>
      </w:r>
    </w:p>
    <w:p w14:paraId="08E314BE" w14:textId="2A2F57DB" w:rsidR="00AF16CB" w:rsidRPr="00DB3790" w:rsidRDefault="00AF16CB" w:rsidP="00AF16CB">
      <w:pPr>
        <w:pStyle w:val="EW"/>
      </w:pPr>
      <w:r w:rsidRPr="00DB3790">
        <w:t>PBR</w:t>
      </w:r>
      <w:r w:rsidRPr="00DB3790">
        <w:tab/>
        <w:t>Physically-Based Rendering</w:t>
      </w:r>
    </w:p>
    <w:p w14:paraId="21E27D01" w14:textId="77777777" w:rsidR="002023C8" w:rsidRDefault="002023C8" w:rsidP="002023C8">
      <w:pPr>
        <w:pStyle w:val="EW"/>
      </w:pPr>
      <w:r>
        <w:t>PCC</w:t>
      </w:r>
      <w:r>
        <w:tab/>
        <w:t>Point Cloud Compression</w:t>
      </w:r>
    </w:p>
    <w:p w14:paraId="20829AC9" w14:textId="08DABA9F" w:rsidR="002023C8" w:rsidRDefault="002023C8" w:rsidP="002023C8">
      <w:pPr>
        <w:pStyle w:val="EW"/>
      </w:pPr>
      <w:r>
        <w:t>PCF</w:t>
      </w:r>
      <w:r>
        <w:tab/>
        <w:t>Policy Control Function</w:t>
      </w:r>
    </w:p>
    <w:p w14:paraId="780584D4" w14:textId="4F2281CF" w:rsidR="002023C8" w:rsidRDefault="002023C8" w:rsidP="002023C8">
      <w:pPr>
        <w:pStyle w:val="EW"/>
      </w:pPr>
      <w:r>
        <w:t>PDB</w:t>
      </w:r>
      <w:r>
        <w:tab/>
        <w:t>Packet Delay Budget</w:t>
      </w:r>
    </w:p>
    <w:p w14:paraId="79DAC866" w14:textId="3B2732ED" w:rsidR="00CA411E" w:rsidRDefault="00CA411E" w:rsidP="002023C8">
      <w:pPr>
        <w:pStyle w:val="EW"/>
      </w:pPr>
      <w:r>
        <w:t>PDU</w:t>
      </w:r>
      <w:r w:rsidR="00041687">
        <w:tab/>
        <w:t>Packet Data Unit</w:t>
      </w:r>
    </w:p>
    <w:p w14:paraId="62054F0E" w14:textId="77B09E0C" w:rsidR="00CA411E" w:rsidRDefault="00CA411E" w:rsidP="002023C8">
      <w:pPr>
        <w:pStyle w:val="EW"/>
      </w:pPr>
      <w:r>
        <w:t>PER</w:t>
      </w:r>
      <w:r>
        <w:tab/>
        <w:t>Packet Error Rate</w:t>
      </w:r>
    </w:p>
    <w:p w14:paraId="7735A969" w14:textId="250219A2" w:rsidR="00730427" w:rsidRDefault="00730427" w:rsidP="002023C8">
      <w:pPr>
        <w:pStyle w:val="EW"/>
      </w:pPr>
      <w:r>
        <w:t>PLY</w:t>
      </w:r>
      <w:r w:rsidR="00041687">
        <w:tab/>
        <w:t>PoLYgon</w:t>
      </w:r>
    </w:p>
    <w:p w14:paraId="4499AD04" w14:textId="225100D7" w:rsidR="00730427" w:rsidRDefault="00730427" w:rsidP="002023C8">
      <w:pPr>
        <w:pStyle w:val="EW"/>
      </w:pPr>
      <w:r>
        <w:t>PNG</w:t>
      </w:r>
      <w:r>
        <w:tab/>
        <w:t>Portable Network Graphics</w:t>
      </w:r>
    </w:p>
    <w:p w14:paraId="29729ED5" w14:textId="17A11FB7" w:rsidR="006E4E5C" w:rsidRDefault="006E4E5C" w:rsidP="002023C8">
      <w:pPr>
        <w:pStyle w:val="EW"/>
      </w:pPr>
      <w:r>
        <w:t>PPI</w:t>
      </w:r>
      <w:r>
        <w:tab/>
        <w:t>Pixels Per Inch</w:t>
      </w:r>
    </w:p>
    <w:p w14:paraId="1899FD44" w14:textId="2DB5906E" w:rsidR="00730427" w:rsidRDefault="00730427" w:rsidP="002023C8">
      <w:pPr>
        <w:pStyle w:val="EW"/>
      </w:pPr>
      <w:r>
        <w:t>PQI</w:t>
      </w:r>
      <w:r w:rsidR="00041687">
        <w:tab/>
      </w:r>
      <w:r w:rsidR="00B17C87" w:rsidRPr="00B17C87">
        <w:t>PC5 QoS Identifier</w:t>
      </w:r>
    </w:p>
    <w:p w14:paraId="3E9606AB" w14:textId="000218DD" w:rsidR="00730427" w:rsidRDefault="00730427" w:rsidP="008775F6">
      <w:pPr>
        <w:pStyle w:val="EW"/>
      </w:pPr>
      <w:r>
        <w:t>PSS</w:t>
      </w:r>
      <w:r w:rsidR="00B17C87">
        <w:tab/>
        <w:t>Packet-Switched Streaming</w:t>
      </w:r>
    </w:p>
    <w:p w14:paraId="0A9F6809" w14:textId="5E91AEF8" w:rsidR="00AF16CB" w:rsidRPr="00DB3790" w:rsidRDefault="00AF16CB" w:rsidP="00AF16CB">
      <w:pPr>
        <w:pStyle w:val="EW"/>
      </w:pPr>
      <w:r w:rsidRPr="00DB3790">
        <w:t>PTT</w:t>
      </w:r>
      <w:r w:rsidRPr="00DB3790">
        <w:tab/>
        <w:t>Push To Talk</w:t>
      </w:r>
    </w:p>
    <w:p w14:paraId="1264DB31" w14:textId="405E414D" w:rsidR="00730427" w:rsidRDefault="00730427" w:rsidP="00AF16CB">
      <w:pPr>
        <w:pStyle w:val="EW"/>
      </w:pPr>
      <w:r>
        <w:t>PV</w:t>
      </w:r>
      <w:r w:rsidR="004E6FC3">
        <w:t>RTC</w:t>
      </w:r>
      <w:r w:rsidR="006F5D9C">
        <w:tab/>
      </w:r>
      <w:r w:rsidR="006F5D9C" w:rsidRPr="006F5D9C">
        <w:t>PowerVR Texture Compression</w:t>
      </w:r>
    </w:p>
    <w:p w14:paraId="6B3AE2EB" w14:textId="19C55756" w:rsidR="004E6FC3" w:rsidRDefault="004E6FC3" w:rsidP="00AF16CB">
      <w:pPr>
        <w:pStyle w:val="EW"/>
      </w:pPr>
      <w:r>
        <w:t>QCI</w:t>
      </w:r>
      <w:r w:rsidR="006F5D9C">
        <w:tab/>
      </w:r>
      <w:r w:rsidR="006F5D9C" w:rsidRPr="006F5D9C">
        <w:t>QoS Class Identifier</w:t>
      </w:r>
    </w:p>
    <w:p w14:paraId="3882317D" w14:textId="20DEF650" w:rsidR="004E6FC3" w:rsidRDefault="004E6FC3" w:rsidP="00AF16CB">
      <w:pPr>
        <w:pStyle w:val="EW"/>
      </w:pPr>
      <w:r>
        <w:t>QFI</w:t>
      </w:r>
      <w:r w:rsidR="00C1617F">
        <w:tab/>
      </w:r>
      <w:r w:rsidR="00C1617F" w:rsidRPr="00C1617F">
        <w:t>QoS Flow ID</w:t>
      </w:r>
    </w:p>
    <w:p w14:paraId="249C2C36" w14:textId="1EB31ADC" w:rsidR="00C1617F" w:rsidRDefault="00C1617F" w:rsidP="00AF16CB">
      <w:pPr>
        <w:pStyle w:val="EW"/>
      </w:pPr>
      <w:r>
        <w:t>QoE</w:t>
      </w:r>
      <w:r>
        <w:tab/>
        <w:t>Quality of EXperience</w:t>
      </w:r>
    </w:p>
    <w:p w14:paraId="75BCC284" w14:textId="1EB8491A" w:rsidR="00C1617F" w:rsidRDefault="00C1617F" w:rsidP="00AF16CB">
      <w:pPr>
        <w:pStyle w:val="EW"/>
      </w:pPr>
      <w:r>
        <w:t>QoS</w:t>
      </w:r>
      <w:r>
        <w:tab/>
        <w:t>Quality of Service</w:t>
      </w:r>
    </w:p>
    <w:p w14:paraId="2066DECA" w14:textId="51F66CE7" w:rsidR="00AF16CB" w:rsidRPr="00DB3790" w:rsidRDefault="00AF16CB" w:rsidP="00AF16CB">
      <w:pPr>
        <w:pStyle w:val="EW"/>
      </w:pPr>
      <w:r w:rsidRPr="00DB3790">
        <w:t>RCS</w:t>
      </w:r>
      <w:r w:rsidRPr="00DB3790">
        <w:tab/>
        <w:t>Rich Communication Service</w:t>
      </w:r>
    </w:p>
    <w:p w14:paraId="257DA3BB" w14:textId="34707795" w:rsidR="00AF16CB" w:rsidRPr="00DB3790" w:rsidRDefault="00AF16CB" w:rsidP="00AF16CB">
      <w:pPr>
        <w:pStyle w:val="EW"/>
      </w:pPr>
      <w:r w:rsidRPr="00DB3790">
        <w:t>RGB</w:t>
      </w:r>
      <w:r w:rsidRPr="00DB3790">
        <w:tab/>
        <w:t>Red-Green-Blue colo</w:t>
      </w:r>
      <w:r w:rsidR="0058730D">
        <w:t>u</w:t>
      </w:r>
      <w:r w:rsidRPr="00DB3790">
        <w:t>r space</w:t>
      </w:r>
    </w:p>
    <w:p w14:paraId="3EF3600C" w14:textId="20DC4917" w:rsidR="004E6FC3" w:rsidRDefault="004E6FC3" w:rsidP="004E6FC3">
      <w:pPr>
        <w:pStyle w:val="EW"/>
      </w:pPr>
      <w:r>
        <w:t>RGBD</w:t>
      </w:r>
      <w:r w:rsidR="00526204">
        <w:tab/>
      </w:r>
      <w:r w:rsidR="00526204" w:rsidRPr="00DB3790">
        <w:t>Red-Green-Blue</w:t>
      </w:r>
      <w:r w:rsidR="00526204">
        <w:t>-Depth</w:t>
      </w:r>
    </w:p>
    <w:p w14:paraId="6B05EBE6" w14:textId="37B493F7" w:rsidR="004E6FC3" w:rsidRDefault="004E6FC3" w:rsidP="00AF16CB">
      <w:pPr>
        <w:pStyle w:val="EW"/>
      </w:pPr>
      <w:r>
        <w:t>RPG</w:t>
      </w:r>
      <w:r w:rsidR="00C64BFD">
        <w:tab/>
        <w:t>Role Playing Game</w:t>
      </w:r>
    </w:p>
    <w:p w14:paraId="63ED5103" w14:textId="4B3929D0" w:rsidR="00AA010F" w:rsidRDefault="00AA010F" w:rsidP="00AF16CB">
      <w:pPr>
        <w:pStyle w:val="EW"/>
      </w:pPr>
      <w:r>
        <w:t>RQA</w:t>
      </w:r>
      <w:r>
        <w:tab/>
      </w:r>
      <w:r w:rsidRPr="009E0DE1">
        <w:t>Reflective QoS Attribute</w:t>
      </w:r>
    </w:p>
    <w:p w14:paraId="5FFF0730" w14:textId="1751F438" w:rsidR="00AF16CB" w:rsidRDefault="00AF16CB" w:rsidP="00AF16CB">
      <w:pPr>
        <w:pStyle w:val="EW"/>
      </w:pPr>
      <w:r w:rsidRPr="00DB3790">
        <w:t>RTP</w:t>
      </w:r>
      <w:r w:rsidRPr="00DB3790">
        <w:tab/>
        <w:t>Real-Time Protocol</w:t>
      </w:r>
    </w:p>
    <w:p w14:paraId="3E12D97E" w14:textId="6A434809" w:rsidR="004E6FC3" w:rsidRPr="00DB3790" w:rsidRDefault="004E6FC3" w:rsidP="00AF16CB">
      <w:pPr>
        <w:pStyle w:val="EW"/>
      </w:pPr>
      <w:r>
        <w:t>RTS</w:t>
      </w:r>
      <w:r w:rsidR="00C64BFD">
        <w:tab/>
        <w:t>Real-time Strategy</w:t>
      </w:r>
    </w:p>
    <w:p w14:paraId="55C39680" w14:textId="77777777" w:rsidR="00AF16CB" w:rsidRPr="00DB3790" w:rsidRDefault="00AF16CB" w:rsidP="00AF16CB">
      <w:pPr>
        <w:pStyle w:val="EW"/>
      </w:pPr>
      <w:r w:rsidRPr="00DB3790">
        <w:t>RTT</w:t>
      </w:r>
      <w:r w:rsidRPr="00DB3790">
        <w:tab/>
        <w:t>Round Trip Time</w:t>
      </w:r>
    </w:p>
    <w:p w14:paraId="45DDDE13" w14:textId="488947C0" w:rsidR="004E6FC3" w:rsidRDefault="004E6FC3" w:rsidP="00AF16CB">
      <w:pPr>
        <w:pStyle w:val="EW"/>
      </w:pPr>
      <w:r>
        <w:t>SCS</w:t>
      </w:r>
      <w:r w:rsidR="00C64BFD">
        <w:tab/>
        <w:t>Spatial Compute Server</w:t>
      </w:r>
    </w:p>
    <w:p w14:paraId="4B312186" w14:textId="2AA4F787" w:rsidR="004E6FC3" w:rsidRDefault="004E6FC3" w:rsidP="00AF16CB">
      <w:pPr>
        <w:pStyle w:val="EW"/>
      </w:pPr>
      <w:r>
        <w:lastRenderedPageBreak/>
        <w:t>SDP</w:t>
      </w:r>
      <w:r>
        <w:tab/>
        <w:t>Session Description Protocol</w:t>
      </w:r>
    </w:p>
    <w:p w14:paraId="1E899CCA" w14:textId="460679D4" w:rsidR="004E6FC3" w:rsidRDefault="004E6FC3" w:rsidP="008775F6">
      <w:pPr>
        <w:pStyle w:val="EW"/>
      </w:pPr>
      <w:r>
        <w:t>SIP</w:t>
      </w:r>
      <w:r>
        <w:tab/>
        <w:t>Session Initiation Protocol</w:t>
      </w:r>
    </w:p>
    <w:p w14:paraId="4B719314" w14:textId="0B66B757" w:rsidR="00AF16CB" w:rsidRDefault="00AF16CB" w:rsidP="00AF16CB">
      <w:pPr>
        <w:pStyle w:val="EW"/>
      </w:pPr>
      <w:r w:rsidRPr="00DB3790">
        <w:t>SLAM</w:t>
      </w:r>
      <w:r w:rsidRPr="00DB3790">
        <w:tab/>
        <w:t>Simultaneous Localization and Mapping</w:t>
      </w:r>
    </w:p>
    <w:p w14:paraId="4648232F" w14:textId="3F415C6A" w:rsidR="004E6FC3" w:rsidRDefault="004E6FC3" w:rsidP="00AF16CB">
      <w:pPr>
        <w:pStyle w:val="EW"/>
      </w:pPr>
      <w:r>
        <w:t>SWB</w:t>
      </w:r>
      <w:r>
        <w:tab/>
        <w:t>Super WideBand</w:t>
      </w:r>
    </w:p>
    <w:p w14:paraId="05C84646" w14:textId="042FE578" w:rsidR="00DC1AC4" w:rsidRDefault="004E6FC3" w:rsidP="008775F6">
      <w:pPr>
        <w:pStyle w:val="EW"/>
      </w:pPr>
      <w:r>
        <w:t>TCP</w:t>
      </w:r>
      <w:r>
        <w:tab/>
        <w:t>Transmission Control Protocol</w:t>
      </w:r>
    </w:p>
    <w:p w14:paraId="5F24334A" w14:textId="479BFD10" w:rsidR="00AF16CB" w:rsidRPr="00DB3790" w:rsidRDefault="00AF16CB" w:rsidP="00AF16CB">
      <w:pPr>
        <w:pStyle w:val="EW"/>
      </w:pPr>
      <w:r w:rsidRPr="00DB3790">
        <w:t>ToF</w:t>
      </w:r>
      <w:r w:rsidRPr="00DB3790">
        <w:tab/>
        <w:t>Time of Flight</w:t>
      </w:r>
    </w:p>
    <w:p w14:paraId="0AD09399" w14:textId="2C5560A3" w:rsidR="00AF16CB" w:rsidRDefault="00AF16CB" w:rsidP="00AF16CB">
      <w:pPr>
        <w:pStyle w:val="EW"/>
      </w:pPr>
      <w:r w:rsidRPr="00DB3790">
        <w:t>TPU</w:t>
      </w:r>
      <w:r w:rsidRPr="00DB3790">
        <w:tab/>
        <w:t>Tensor Processing Unit</w:t>
      </w:r>
    </w:p>
    <w:p w14:paraId="436C9240" w14:textId="7B1D1E26" w:rsidR="00720C36" w:rsidRDefault="00720C36" w:rsidP="00AF16CB">
      <w:pPr>
        <w:pStyle w:val="EW"/>
      </w:pPr>
      <w:r>
        <w:t>UL</w:t>
      </w:r>
      <w:r>
        <w:tab/>
        <w:t>UpLink</w:t>
      </w:r>
    </w:p>
    <w:p w14:paraId="7EBB15C4" w14:textId="4FB1FBF8" w:rsidR="00AF16CB" w:rsidRPr="00DB3790" w:rsidRDefault="00AF16CB" w:rsidP="00AF16CB">
      <w:pPr>
        <w:pStyle w:val="EW"/>
      </w:pPr>
      <w:r w:rsidRPr="00DB3790">
        <w:t>USB</w:t>
      </w:r>
      <w:r w:rsidRPr="00DB3790">
        <w:tab/>
        <w:t>Universal Serial Bus</w:t>
      </w:r>
    </w:p>
    <w:p w14:paraId="020156BE" w14:textId="1AEEF90B" w:rsidR="006C6F69" w:rsidRDefault="006C6F69" w:rsidP="00AF16CB">
      <w:pPr>
        <w:pStyle w:val="EW"/>
      </w:pPr>
      <w:r>
        <w:t>VCL</w:t>
      </w:r>
      <w:r>
        <w:tab/>
        <w:t>Video Coding Layer</w:t>
      </w:r>
    </w:p>
    <w:p w14:paraId="5CD4D909" w14:textId="24F04617" w:rsidR="006C6F69" w:rsidRDefault="006C6F69" w:rsidP="00AF16CB">
      <w:pPr>
        <w:pStyle w:val="EW"/>
      </w:pPr>
      <w:r>
        <w:t>V-PCC</w:t>
      </w:r>
      <w:r>
        <w:tab/>
        <w:t>Video-based Point Cloud Compression</w:t>
      </w:r>
    </w:p>
    <w:p w14:paraId="30BDAB49" w14:textId="5D9AEAC2" w:rsidR="009526A3" w:rsidRDefault="009526A3" w:rsidP="00A1508F">
      <w:pPr>
        <w:pStyle w:val="EW"/>
        <w:tabs>
          <w:tab w:val="left" w:pos="2004"/>
        </w:tabs>
      </w:pPr>
      <w:r>
        <w:t>VPS</w:t>
      </w:r>
      <w:r w:rsidR="00DA7625">
        <w:tab/>
        <w:t>Visual Positioning System</w:t>
      </w:r>
    </w:p>
    <w:p w14:paraId="6A3F0174" w14:textId="54EC22D6" w:rsidR="00AF16CB" w:rsidRPr="00DB3790" w:rsidRDefault="00AF16CB" w:rsidP="00AF16CB">
      <w:pPr>
        <w:pStyle w:val="EW"/>
      </w:pPr>
      <w:r w:rsidRPr="00DB3790">
        <w:t>VR</w:t>
      </w:r>
      <w:r>
        <w:tab/>
      </w:r>
      <w:r w:rsidRPr="00DB3790">
        <w:t>Virtual Reality</w:t>
      </w:r>
    </w:p>
    <w:p w14:paraId="4EE08EFA" w14:textId="77777777" w:rsidR="009526A3" w:rsidRDefault="009526A3" w:rsidP="00A1508F">
      <w:pPr>
        <w:pStyle w:val="EW"/>
      </w:pPr>
      <w:r>
        <w:t>VVC</w:t>
      </w:r>
      <w:r>
        <w:tab/>
        <w:t>Versatile Video Coding</w:t>
      </w:r>
    </w:p>
    <w:p w14:paraId="0E27A5B9" w14:textId="183697A5" w:rsidR="00AF16CB" w:rsidRDefault="00AF16CB" w:rsidP="009526A3">
      <w:pPr>
        <w:pStyle w:val="EW"/>
      </w:pPr>
      <w:r w:rsidRPr="00DB3790">
        <w:t>XR</w:t>
      </w:r>
      <w:r>
        <w:tab/>
      </w:r>
      <w:r w:rsidRPr="00DB3790">
        <w:t>Extended reality</w:t>
      </w:r>
    </w:p>
    <w:p w14:paraId="016461AC" w14:textId="70E2D7DC" w:rsidR="009526A3" w:rsidRPr="00DB3790" w:rsidRDefault="009526A3" w:rsidP="00A1508F">
      <w:pPr>
        <w:pStyle w:val="EW"/>
      </w:pPr>
      <w:r>
        <w:t>YUV</w:t>
      </w:r>
      <w:r>
        <w:tab/>
      </w:r>
      <w:r w:rsidR="00EB2A2E" w:rsidRPr="00EB2A2E">
        <w:tab/>
        <w:t>Luminance-Bandwidth-Chrominance</w:t>
      </w:r>
    </w:p>
    <w:p w14:paraId="220D50DF" w14:textId="5D6E5EB9" w:rsidR="00AF16CB" w:rsidRDefault="00AF16CB" w:rsidP="00AF16CB">
      <w:pPr>
        <w:pStyle w:val="Heading1"/>
      </w:pPr>
      <w:bookmarkStart w:id="22" w:name="_Toc23169692"/>
      <w:bookmarkStart w:id="23" w:name="_Toc33041936"/>
      <w:r w:rsidRPr="00AF16CB">
        <w:t>4</w:t>
      </w:r>
      <w:r w:rsidRPr="00AF16CB">
        <w:tab/>
        <w:t>Introduction to Extended Reality</w:t>
      </w:r>
      <w:bookmarkEnd w:id="22"/>
      <w:bookmarkEnd w:id="23"/>
    </w:p>
    <w:p w14:paraId="73E44A5C" w14:textId="77777777" w:rsidR="00AF16CB" w:rsidRPr="00DB3790" w:rsidRDefault="00AF16CB" w:rsidP="00AF16CB">
      <w:pPr>
        <w:pStyle w:val="Heading2"/>
      </w:pPr>
      <w:bookmarkStart w:id="24" w:name="_Toc23169693"/>
      <w:bookmarkStart w:id="25" w:name="_Toc33041937"/>
      <w:r w:rsidRPr="00DB3790">
        <w:t>4.1</w:t>
      </w:r>
      <w:r w:rsidRPr="00DB3790">
        <w:tab/>
        <w:t>XR Terms and Definitions</w:t>
      </w:r>
      <w:bookmarkEnd w:id="24"/>
      <w:bookmarkEnd w:id="25"/>
    </w:p>
    <w:p w14:paraId="180592FA" w14:textId="77777777" w:rsidR="00AF16CB" w:rsidRPr="00DB3790" w:rsidRDefault="00AF16CB" w:rsidP="00AF16CB">
      <w:pPr>
        <w:pStyle w:val="Heading3"/>
      </w:pPr>
      <w:bookmarkStart w:id="26" w:name="_Toc23169694"/>
      <w:bookmarkStart w:id="27" w:name="_Toc33041938"/>
      <w:r w:rsidRPr="00DB3790">
        <w:t>4.1.1</w:t>
      </w:r>
      <w:r>
        <w:tab/>
      </w:r>
      <w:r w:rsidRPr="00DB3790">
        <w:t>Different Types of Realities</w:t>
      </w:r>
      <w:bookmarkEnd w:id="26"/>
      <w:bookmarkEnd w:id="27"/>
    </w:p>
    <w:p w14:paraId="28E4357F" w14:textId="337F6B45" w:rsidR="00AF16CB" w:rsidRPr="00DB3790" w:rsidRDefault="00AF16CB" w:rsidP="00AF16CB">
      <w:r w:rsidRPr="00DB3790">
        <w:t xml:space="preserve">The scope of </w:t>
      </w:r>
      <w:r w:rsidR="00903852">
        <w:t>this clause</w:t>
      </w:r>
      <w:r w:rsidRPr="00DB3790">
        <w:t xml:space="preserve"> is the introduction of eXtended Reality (XR) to 3GPP services and networks. eXtended Reality (XR) is an umbrella term for different types of realities as shown in Figure 4.1-1. The figure also shows different application domains of XR such as entertainment, healthcare, education, etc. The different terms are defined in the following, reusing and extending some definitions from </w:t>
      </w:r>
      <w:r w:rsidR="004A7C4C">
        <w:t xml:space="preserve">3GPP </w:t>
      </w:r>
      <w:r w:rsidRPr="00DB3790">
        <w:t>TR26.918 [2].</w:t>
      </w:r>
    </w:p>
    <w:p w14:paraId="55E51736" w14:textId="77777777" w:rsidR="00AF16CB" w:rsidRPr="00DB3790" w:rsidRDefault="00AF16CB" w:rsidP="00AF16CB">
      <w:pPr>
        <w:pStyle w:val="TH"/>
      </w:pPr>
      <w:r w:rsidRPr="00DB3790">
        <w:rPr>
          <w:noProof/>
        </w:rPr>
        <w:drawing>
          <wp:inline distT="0" distB="0" distL="0" distR="0" wp14:anchorId="3BD75623" wp14:editId="4F105FC0">
            <wp:extent cx="3828415" cy="3289300"/>
            <wp:effectExtent l="0" t="0" r="0" b="0"/>
            <wp:docPr id="7" name="Picture 1" descr="rea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it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415" cy="3289300"/>
                    </a:xfrm>
                    <a:prstGeom prst="rect">
                      <a:avLst/>
                    </a:prstGeom>
                    <a:noFill/>
                    <a:ln>
                      <a:noFill/>
                    </a:ln>
                  </pic:spPr>
                </pic:pic>
              </a:graphicData>
            </a:graphic>
          </wp:inline>
        </w:drawing>
      </w:r>
    </w:p>
    <w:p w14:paraId="50B856CC" w14:textId="77777777" w:rsidR="00AF16CB" w:rsidRPr="00DB3790" w:rsidRDefault="00AF16CB" w:rsidP="00AF16CB">
      <w:pPr>
        <w:pStyle w:val="TF"/>
      </w:pPr>
      <w:r w:rsidRPr="00DB3790">
        <w:t>Figure 4.1-1</w:t>
      </w:r>
      <w:r>
        <w:t>:</w:t>
      </w:r>
      <w:r w:rsidRPr="00DB3790">
        <w:t xml:space="preserve"> Different Types of Realities and some applications</w:t>
      </w:r>
    </w:p>
    <w:p w14:paraId="4AE6A454" w14:textId="77777777" w:rsidR="00AF16CB" w:rsidRPr="00DB3790" w:rsidRDefault="00AF16CB" w:rsidP="00AF16CB">
      <w:pPr>
        <w:rPr>
          <w:shd w:val="clear" w:color="auto" w:fill="FFFFFF"/>
        </w:rPr>
      </w:pPr>
      <w:r w:rsidRPr="00DB3790">
        <w:rPr>
          <w:i/>
          <w:shd w:val="clear" w:color="auto" w:fill="FFFFFF"/>
        </w:rPr>
        <w:t>Virtual reality</w:t>
      </w:r>
      <w:r w:rsidRPr="00DB3790">
        <w:rPr>
          <w:shd w:val="clear" w:color="auto" w:fill="FFFFFF"/>
        </w:rPr>
        <w:t xml:space="preserve"> (VR) is a rendered version of a delivered visual and audio scene. The rendering is designed to mimic the visual and audio sensory stimuli of the real world as naturally as possible to an observer or user as they move within the limits defined by the application. </w:t>
      </w:r>
      <w:r w:rsidRPr="00DB3790">
        <w:t xml:space="preserve">Virtual reality usually, but not necessarily, requires a user to wear a head mounted display (HMD), to completely replace the user's field of view with a simulated visual component, and to wear headphones, to provide the user with the accompanying audio. Some form of head and motion tracking of the user in </w:t>
      </w:r>
      <w:r w:rsidRPr="00DB3790">
        <w:lastRenderedPageBreak/>
        <w:t>VR is usually also necessary to allow the simulated visual and audio components to be updated in order to ensure that, from the user's perspective, items and sound sources remain consistent with the user's movements. Additional means to interact with the virtual reality simulation may be provided but are not strictly necessary.</w:t>
      </w:r>
    </w:p>
    <w:p w14:paraId="0D3B0AA7" w14:textId="77777777" w:rsidR="00AF16CB" w:rsidRPr="00DB3790" w:rsidRDefault="00AF16CB" w:rsidP="00AF16CB">
      <w:r w:rsidRPr="00DB3790">
        <w:rPr>
          <w:i/>
        </w:rPr>
        <w:t>Augmented reality</w:t>
      </w:r>
      <w:r w:rsidRPr="00DB3790">
        <w:t xml:space="preserve"> (AR) is when a user is provided with additional information or artificially generated items or content overlaid upon their current environment. Such additional information or content will usually be visual and/or audible and their observation of their current environment may be direct, with no intermediate sensing, processing and rendering, or indirect, where their perception of their environment is relayed via sensors and may be enhanced or processed.</w:t>
      </w:r>
    </w:p>
    <w:p w14:paraId="2D145DDE" w14:textId="71DC3124" w:rsidR="00AF16CB" w:rsidRPr="00DB3790" w:rsidRDefault="00AF16CB" w:rsidP="00AF16CB">
      <w:r w:rsidRPr="00DB3790">
        <w:rPr>
          <w:i/>
        </w:rPr>
        <w:t>Mixed reality</w:t>
      </w:r>
      <w:r w:rsidRPr="00DB3790">
        <w:t xml:space="preserve"> (MR) is an advanced form of AR where some virtual elements are inserted into the physical scene with the intent to provide the illusion that these elements are part of the real scene.</w:t>
      </w:r>
    </w:p>
    <w:p w14:paraId="0161E625" w14:textId="77777777" w:rsidR="00AF16CB" w:rsidRPr="00DB3790" w:rsidRDefault="00AF16CB" w:rsidP="00AF16CB">
      <w:r w:rsidRPr="00DB3790">
        <w:rPr>
          <w:i/>
        </w:rPr>
        <w:t>Extended reality</w:t>
      </w:r>
      <w:r w:rsidRPr="00DB3790">
        <w:t xml:space="preserve"> (XR) refers to all real-and-virtual combined environments and human-machine interactions generated by computer technology and wearables. It includes representative forms such as AR, MR and VR and the areas interpolated among them. The levels of virtuality range from partially sensory inputs to fully immersive VR. A key aspect of XR is the extension of human experiences especially relating to the senses of existence (represented by VR) and the acquisition of cognition (represented by AR).</w:t>
      </w:r>
    </w:p>
    <w:p w14:paraId="23C6BA69" w14:textId="6A6023DF" w:rsidR="00AF16CB" w:rsidRDefault="00AF16CB" w:rsidP="00AF16CB">
      <w:r w:rsidRPr="00DB3790">
        <w:t xml:space="preserve">Other terms used in the context of XR are </w:t>
      </w:r>
      <w:r w:rsidRPr="00DB3790">
        <w:rPr>
          <w:i/>
        </w:rPr>
        <w:t>Immersion</w:t>
      </w:r>
      <w:r w:rsidRPr="00DB3790">
        <w:t xml:space="preserve"> as the sense of being surrounded by the virtual environment as well as </w:t>
      </w:r>
      <w:r w:rsidRPr="00DB3790">
        <w:rPr>
          <w:i/>
        </w:rPr>
        <w:t>Presence</w:t>
      </w:r>
      <w:r w:rsidRPr="00DB3790">
        <w:t xml:space="preserve"> providing the feeling of being physically and spatially located in the virtual environment. The sense of presence provides significant minimum performance requirements for different technologies such as tracking, latency, persistency, resolution and optics</w:t>
      </w:r>
      <w:r>
        <w:t>. For more details, refer to clause 4.2.</w:t>
      </w:r>
    </w:p>
    <w:p w14:paraId="19EA24FE" w14:textId="77777777" w:rsidR="00AF16CB" w:rsidRDefault="00AF16CB" w:rsidP="00AF16CB">
      <w:r>
        <w:t>Other relevant terms in the context of XR experiences are:</w:t>
      </w:r>
    </w:p>
    <w:p w14:paraId="4699D0E5" w14:textId="384C1A7C" w:rsidR="00AF16CB" w:rsidRPr="00DB3790" w:rsidRDefault="00AF16CB" w:rsidP="00AF16CB">
      <w:pPr>
        <w:numPr>
          <w:ilvl w:val="0"/>
          <w:numId w:val="7"/>
        </w:numPr>
      </w:pPr>
      <w:r w:rsidRPr="007A6E04">
        <w:rPr>
          <w:b/>
        </w:rPr>
        <w:t>Parallax</w:t>
      </w:r>
      <w:r w:rsidRPr="00DB3790">
        <w:t xml:space="preserve"> is the relative movement of objects as a result of a change in point of view. When objects move relative to each other, users </w:t>
      </w:r>
      <w:r w:rsidR="00A446DC">
        <w:t xml:space="preserve">tend </w:t>
      </w:r>
      <w:r w:rsidRPr="00DB3790">
        <w:t>to estimate their size and distance.</w:t>
      </w:r>
    </w:p>
    <w:p w14:paraId="26FCD9AB" w14:textId="39E239CD" w:rsidR="00AF16CB" w:rsidRDefault="00AF16CB" w:rsidP="00A84A4B">
      <w:pPr>
        <w:numPr>
          <w:ilvl w:val="0"/>
          <w:numId w:val="7"/>
        </w:numPr>
      </w:pPr>
      <w:r w:rsidRPr="007A6E04">
        <w:rPr>
          <w:b/>
        </w:rPr>
        <w:t>Occlusion</w:t>
      </w:r>
      <w:r w:rsidRPr="003E2899">
        <w:rPr>
          <w:bCs/>
        </w:rPr>
        <w:t xml:space="preserve"> is the phenomena</w:t>
      </w:r>
      <w:r w:rsidRPr="003B7BF3">
        <w:rPr>
          <w:bCs/>
        </w:rPr>
        <w:t xml:space="preserve"> when one object in a 3D space is block</w:t>
      </w:r>
      <w:r w:rsidRPr="006A25FB">
        <w:rPr>
          <w:bCs/>
        </w:rPr>
        <w:t xml:space="preserve">ing another object from </w:t>
      </w:r>
      <w:r w:rsidR="00F8552C">
        <w:rPr>
          <w:bCs/>
        </w:rPr>
        <w:t xml:space="preserve">being </w:t>
      </w:r>
      <w:r w:rsidRPr="006A25FB">
        <w:rPr>
          <w:bCs/>
        </w:rPr>
        <w:t>view</w:t>
      </w:r>
      <w:r w:rsidR="00F8552C">
        <w:rPr>
          <w:bCs/>
        </w:rPr>
        <w:t>ed</w:t>
      </w:r>
      <w:r w:rsidRPr="006A25FB">
        <w:rPr>
          <w:bCs/>
        </w:rPr>
        <w:t xml:space="preserve">. </w:t>
      </w:r>
    </w:p>
    <w:p w14:paraId="4D3737BB" w14:textId="5B752A2C" w:rsidR="00AF16CB" w:rsidRPr="00AD6ADC" w:rsidRDefault="00AF16CB" w:rsidP="00AF16CB">
      <w:pPr>
        <w:rPr>
          <w:lang w:val="en-US"/>
        </w:rPr>
      </w:pPr>
      <w:r w:rsidRPr="00AD6ADC">
        <w:rPr>
          <w:lang w:val="en-US"/>
        </w:rPr>
        <w:t xml:space="preserve">This document uses the acronym XR throughout to refer to </w:t>
      </w:r>
      <w:r>
        <w:rPr>
          <w:lang w:val="en-US"/>
        </w:rPr>
        <w:t xml:space="preserve">equipment, </w:t>
      </w:r>
      <w:r w:rsidRPr="00AD6ADC">
        <w:rPr>
          <w:lang w:val="en-US"/>
        </w:rPr>
        <w:t xml:space="preserve">applications and </w:t>
      </w:r>
      <w:r>
        <w:rPr>
          <w:lang w:val="en-US"/>
        </w:rPr>
        <w:t>functions</w:t>
      </w:r>
      <w:r w:rsidRPr="00AD6ADC">
        <w:rPr>
          <w:lang w:val="en-US"/>
        </w:rPr>
        <w:t xml:space="preserve"> used for Virtual Reality, Augmented Reality, and other related technologies. Examples include, but are not limited to:</w:t>
      </w:r>
    </w:p>
    <w:p w14:paraId="5A61ED21" w14:textId="2BC8059B" w:rsidR="00AF16CB" w:rsidRDefault="00AF16CB" w:rsidP="00AF16CB">
      <w:pPr>
        <w:numPr>
          <w:ilvl w:val="0"/>
          <w:numId w:val="5"/>
        </w:numPr>
        <w:rPr>
          <w:lang w:val="en-US"/>
        </w:rPr>
      </w:pPr>
      <w:r w:rsidRPr="00AD6ADC">
        <w:rPr>
          <w:lang w:val="en-US"/>
        </w:rPr>
        <w:t>Head-mounted displays</w:t>
      </w:r>
      <w:r>
        <w:rPr>
          <w:lang w:val="en-US"/>
        </w:rPr>
        <w:t xml:space="preserve"> for V</w:t>
      </w:r>
      <w:r w:rsidR="00782A5B">
        <w:rPr>
          <w:lang w:val="en-US"/>
        </w:rPr>
        <w:t xml:space="preserve">irtual </w:t>
      </w:r>
      <w:r>
        <w:rPr>
          <w:lang w:val="en-US"/>
        </w:rPr>
        <w:t>R</w:t>
      </w:r>
      <w:r w:rsidR="00782A5B">
        <w:rPr>
          <w:lang w:val="en-US"/>
        </w:rPr>
        <w:t>eality</w:t>
      </w:r>
      <w:r w:rsidR="00046255">
        <w:rPr>
          <w:lang w:val="en-US"/>
        </w:rPr>
        <w:t>,</w:t>
      </w:r>
    </w:p>
    <w:p w14:paraId="79D2EFEA" w14:textId="78E357D7" w:rsidR="00AF16CB" w:rsidRPr="00AD6ADC" w:rsidRDefault="00782A5B" w:rsidP="00AF16CB">
      <w:pPr>
        <w:numPr>
          <w:ilvl w:val="0"/>
          <w:numId w:val="5"/>
        </w:numPr>
        <w:rPr>
          <w:lang w:val="en-US"/>
        </w:rPr>
      </w:pPr>
      <w:r>
        <w:rPr>
          <w:lang w:val="en-US"/>
        </w:rPr>
        <w:t>O</w:t>
      </w:r>
      <w:r w:rsidR="0016232B">
        <w:rPr>
          <w:lang w:val="en-US"/>
        </w:rPr>
        <w:t xml:space="preserve">ptical </w:t>
      </w:r>
      <w:r>
        <w:rPr>
          <w:lang w:val="en-US"/>
        </w:rPr>
        <w:t xml:space="preserve">see-through </w:t>
      </w:r>
      <w:r w:rsidR="00AF16CB">
        <w:rPr>
          <w:lang w:val="en-US"/>
        </w:rPr>
        <w:t>glasses</w:t>
      </w:r>
      <w:r>
        <w:rPr>
          <w:lang w:val="en-US"/>
        </w:rPr>
        <w:t xml:space="preserve"> and camera see-through HMDs for Augmented and Mixed Reality</w:t>
      </w:r>
      <w:r w:rsidR="00046255">
        <w:rPr>
          <w:lang w:val="en-US"/>
        </w:rPr>
        <w:t>,</w:t>
      </w:r>
    </w:p>
    <w:p w14:paraId="2C4AD78C" w14:textId="4DA03356" w:rsidR="00AF16CB" w:rsidRPr="00AD6ADC" w:rsidRDefault="00AF16CB" w:rsidP="00AF16CB">
      <w:pPr>
        <w:numPr>
          <w:ilvl w:val="0"/>
          <w:numId w:val="5"/>
        </w:numPr>
        <w:rPr>
          <w:lang w:val="en-US"/>
        </w:rPr>
      </w:pPr>
      <w:r w:rsidRPr="00AD6ADC">
        <w:rPr>
          <w:lang w:val="en-US"/>
        </w:rPr>
        <w:t>Mobile devices with positional tracking</w:t>
      </w:r>
      <w:r w:rsidR="00EF2E21">
        <w:rPr>
          <w:lang w:val="en-US"/>
        </w:rPr>
        <w:t xml:space="preserve"> and camera</w:t>
      </w:r>
      <w:r w:rsidR="00046255">
        <w:rPr>
          <w:lang w:val="en-US"/>
        </w:rPr>
        <w:t>.</w:t>
      </w:r>
    </w:p>
    <w:p w14:paraId="4E3BF34B" w14:textId="7B2389C7" w:rsidR="00AF16CB" w:rsidRPr="00DB3790" w:rsidRDefault="00AF16CB" w:rsidP="00AF16CB">
      <w:r>
        <w:rPr>
          <w:lang w:val="en-US"/>
        </w:rPr>
        <w:t xml:space="preserve">All in common with them is the ability </w:t>
      </w:r>
      <w:r w:rsidRPr="00AD6ADC">
        <w:rPr>
          <w:lang w:val="en-US"/>
        </w:rPr>
        <w:t xml:space="preserve">that they offer some degree of spatial tracking </w:t>
      </w:r>
      <w:r>
        <w:rPr>
          <w:lang w:val="en-US"/>
        </w:rPr>
        <w:t xml:space="preserve">and the spatial tracking results in an interaction to view some form </w:t>
      </w:r>
      <w:r w:rsidRPr="00AD6ADC">
        <w:rPr>
          <w:lang w:val="en-US"/>
        </w:rPr>
        <w:t>of virtual content.</w:t>
      </w:r>
      <w:r>
        <w:rPr>
          <w:lang w:val="en-US"/>
        </w:rPr>
        <w:t xml:space="preserve"> More details on XR devices are provided in clause </w:t>
      </w:r>
      <w:r w:rsidRPr="00A1508F">
        <w:rPr>
          <w:lang w:val="en-US"/>
        </w:rPr>
        <w:t>4.</w:t>
      </w:r>
      <w:r w:rsidR="0011363C" w:rsidRPr="00A1508F">
        <w:rPr>
          <w:lang w:val="en-US"/>
        </w:rPr>
        <w:t>8</w:t>
      </w:r>
      <w:r>
        <w:rPr>
          <w:lang w:val="en-US"/>
        </w:rPr>
        <w:t>.</w:t>
      </w:r>
    </w:p>
    <w:p w14:paraId="6CF1717D" w14:textId="77777777" w:rsidR="00AF16CB" w:rsidRPr="00DB3790" w:rsidRDefault="00AF16CB" w:rsidP="00AF16CB">
      <w:pPr>
        <w:pStyle w:val="Heading3"/>
      </w:pPr>
      <w:bookmarkStart w:id="28" w:name="_Toc23169695"/>
      <w:bookmarkStart w:id="29" w:name="_Toc33041939"/>
      <w:r w:rsidRPr="00DB3790">
        <w:t>4.1.2</w:t>
      </w:r>
      <w:r w:rsidRPr="00DB3790">
        <w:tab/>
        <w:t xml:space="preserve">Degrees of Freedom and </w:t>
      </w:r>
      <w:r>
        <w:t>XR Spaces</w:t>
      </w:r>
      <w:bookmarkEnd w:id="28"/>
      <w:bookmarkEnd w:id="29"/>
    </w:p>
    <w:p w14:paraId="059BC22C" w14:textId="6C487F93" w:rsidR="00AF16CB" w:rsidRDefault="00EF2E21" w:rsidP="00AF16CB">
      <w:pPr>
        <w:rPr>
          <w:rFonts w:eastAsia="Malgun Gothic"/>
          <w:lang w:eastAsia="ko-KR"/>
        </w:rPr>
      </w:pPr>
      <w:r>
        <w:rPr>
          <w:rFonts w:eastAsia="Malgun Gothic"/>
          <w:lang w:eastAsia="ko-KR"/>
        </w:rPr>
        <w:t>A u</w:t>
      </w:r>
      <w:r w:rsidRPr="00DB3790">
        <w:rPr>
          <w:rFonts w:eastAsia="Malgun Gothic"/>
          <w:lang w:eastAsia="ko-KR"/>
        </w:rPr>
        <w:t xml:space="preserve">ser </w:t>
      </w:r>
      <w:r w:rsidR="00AF16CB" w:rsidRPr="00DB3790">
        <w:rPr>
          <w:rFonts w:eastAsia="Malgun Gothic"/>
          <w:lang w:eastAsia="ko-KR"/>
        </w:rPr>
        <w:t>act</w:t>
      </w:r>
      <w:r>
        <w:rPr>
          <w:rFonts w:eastAsia="Malgun Gothic"/>
          <w:lang w:eastAsia="ko-KR"/>
        </w:rPr>
        <w:t>s</w:t>
      </w:r>
      <w:r w:rsidR="00AF16CB" w:rsidRPr="00DB3790">
        <w:rPr>
          <w:rFonts w:eastAsia="Malgun Gothic"/>
          <w:lang w:eastAsia="ko-KR"/>
        </w:rPr>
        <w:t xml:space="preserve"> in </w:t>
      </w:r>
      <w:r w:rsidR="00BF307C">
        <w:rPr>
          <w:rFonts w:eastAsia="Malgun Gothic"/>
          <w:lang w:eastAsia="ko-KR"/>
        </w:rPr>
        <w:t xml:space="preserve">and </w:t>
      </w:r>
      <w:r w:rsidR="00FA26E0" w:rsidRPr="00DB3790">
        <w:rPr>
          <w:rFonts w:eastAsia="Malgun Gothic"/>
          <w:lang w:eastAsia="ko-KR"/>
        </w:rPr>
        <w:t>interact</w:t>
      </w:r>
      <w:r>
        <w:rPr>
          <w:rFonts w:eastAsia="Malgun Gothic"/>
          <w:lang w:eastAsia="ko-KR"/>
        </w:rPr>
        <w:t>s</w:t>
      </w:r>
      <w:r w:rsidR="00BF307C">
        <w:rPr>
          <w:rFonts w:eastAsia="Malgun Gothic"/>
          <w:lang w:eastAsia="ko-KR"/>
        </w:rPr>
        <w:t xml:space="preserve"> with </w:t>
      </w:r>
      <w:r w:rsidR="00AF16CB" w:rsidRPr="00DB3790">
        <w:rPr>
          <w:rFonts w:eastAsia="Malgun Gothic"/>
          <w:lang w:eastAsia="ko-KR"/>
        </w:rPr>
        <w:t>extended realities as shown in Figure 4.1-2. Actions and interactions involve movements, gestures, body reactions. Thereby,</w:t>
      </w:r>
      <w:r w:rsidR="00BF307C">
        <w:rPr>
          <w:rFonts w:eastAsia="Malgun Gothic"/>
          <w:lang w:eastAsia="ko-KR"/>
        </w:rPr>
        <w:t xml:space="preserve"> the</w:t>
      </w:r>
      <w:r w:rsidR="00AF16CB" w:rsidRPr="00DB3790">
        <w:rPr>
          <w:rFonts w:eastAsia="Malgun Gothic"/>
          <w:lang w:eastAsia="ko-KR"/>
        </w:rPr>
        <w:t xml:space="preserve"> </w:t>
      </w:r>
      <w:r w:rsidR="00AF16CB" w:rsidRPr="00DB3790">
        <w:rPr>
          <w:rFonts w:eastAsia="Malgun Gothic"/>
          <w:i/>
          <w:lang w:eastAsia="ko-KR"/>
        </w:rPr>
        <w:t>Degrees of Freedom (DoF)</w:t>
      </w:r>
      <w:r w:rsidR="00AF16CB" w:rsidRPr="00DB3790">
        <w:rPr>
          <w:rFonts w:eastAsia="Malgun Gothic"/>
          <w:lang w:eastAsia="ko-KR"/>
        </w:rPr>
        <w:t xml:space="preserve"> describe the number of independent parameters used to define movement of a viewport in the 3D space.</w:t>
      </w:r>
    </w:p>
    <w:p w14:paraId="4374CBE7" w14:textId="34530B83" w:rsidR="00AF16CB" w:rsidRPr="006A1DA2" w:rsidRDefault="00AF16CB" w:rsidP="00AF16CB">
      <w:r w:rsidRPr="006115D4">
        <w:t xml:space="preserve">Any </w:t>
      </w:r>
      <w:r>
        <w:t xml:space="preserve">consistent </w:t>
      </w:r>
      <w:r w:rsidRPr="006115D4">
        <w:t xml:space="preserve">interaction </w:t>
      </w:r>
      <w:r>
        <w:t xml:space="preserve">for an XR application with </w:t>
      </w:r>
      <w:r w:rsidRPr="006115D4">
        <w:t xml:space="preserve">XR hardware </w:t>
      </w:r>
      <w:r>
        <w:t>is assumed to be restricted to an XR session</w:t>
      </w:r>
      <w:r w:rsidRPr="006115D4">
        <w:t>. Once a</w:t>
      </w:r>
      <w:r w:rsidR="00EF2E21">
        <w:t>n</w:t>
      </w:r>
      <w:r w:rsidRPr="006115D4">
        <w:t xml:space="preserve"> </w:t>
      </w:r>
      <w:r>
        <w:t xml:space="preserve">XR </w:t>
      </w:r>
      <w:r w:rsidRPr="006115D4">
        <w:t xml:space="preserve">session has been successfully </w:t>
      </w:r>
      <w:r>
        <w:t>established</w:t>
      </w:r>
      <w:r w:rsidRPr="006115D4">
        <w:t>, it can be used to poll the viewer pose, query information about the user’s environment, and present imagery to the user.</w:t>
      </w:r>
    </w:p>
    <w:p w14:paraId="72BF466A" w14:textId="77777777" w:rsidR="00AF16CB" w:rsidRPr="00DB3790" w:rsidRDefault="00AF16CB" w:rsidP="00AF16CB">
      <w:pPr>
        <w:pStyle w:val="TH"/>
      </w:pPr>
      <w:r w:rsidRPr="00DB3790">
        <w:rPr>
          <w:noProof/>
        </w:rPr>
        <w:lastRenderedPageBreak/>
        <w:drawing>
          <wp:inline distT="0" distB="0" distL="0" distR="0" wp14:anchorId="42362F67" wp14:editId="33C5566A">
            <wp:extent cx="2101850" cy="2101850"/>
            <wp:effectExtent l="0" t="0" r="0" b="0"/>
            <wp:docPr id="17"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1850" cy="2101850"/>
                    </a:xfrm>
                    <a:prstGeom prst="rect">
                      <a:avLst/>
                    </a:prstGeom>
                    <a:noFill/>
                    <a:ln>
                      <a:noFill/>
                    </a:ln>
                  </pic:spPr>
                </pic:pic>
              </a:graphicData>
            </a:graphic>
          </wp:inline>
        </w:drawing>
      </w:r>
    </w:p>
    <w:p w14:paraId="2EFD471F" w14:textId="77777777" w:rsidR="00AF16CB" w:rsidRPr="00DB3790" w:rsidRDefault="00AF16CB" w:rsidP="00AF16CB">
      <w:pPr>
        <w:pStyle w:val="TF"/>
      </w:pPr>
      <w:r w:rsidRPr="00DB3790">
        <w:t>Figure 4.1-2</w:t>
      </w:r>
      <w:r>
        <w:t>:</w:t>
      </w:r>
      <w:r w:rsidRPr="00DB3790">
        <w:t xml:space="preserve"> Different degrees of freedom for a user in extended realities</w:t>
      </w:r>
    </w:p>
    <w:p w14:paraId="459E386B" w14:textId="77777777" w:rsidR="00AF16CB" w:rsidRPr="00DB3790" w:rsidRDefault="00AF16CB" w:rsidP="00AF16CB">
      <w:pPr>
        <w:rPr>
          <w:bCs/>
        </w:rPr>
      </w:pPr>
      <w:r w:rsidRPr="00DB3790">
        <w:rPr>
          <w:bCs/>
        </w:rPr>
        <w:t>Typically, the following different types of Degrees-of-Freedom are described (and also shown in Figure 4.1-3).</w:t>
      </w:r>
    </w:p>
    <w:p w14:paraId="61E737A3" w14:textId="77777777" w:rsidR="00AF16CB" w:rsidRPr="00DB3790" w:rsidRDefault="00AF16CB" w:rsidP="00AF16CB">
      <w:pPr>
        <w:pStyle w:val="B10"/>
      </w:pPr>
      <w:r>
        <w:rPr>
          <w:b/>
          <w:bCs/>
        </w:rPr>
        <w:t>-</w:t>
      </w:r>
      <w:r>
        <w:rPr>
          <w:b/>
          <w:bCs/>
        </w:rPr>
        <w:tab/>
      </w:r>
      <w:r w:rsidRPr="00DB3790">
        <w:rPr>
          <w:b/>
          <w:bCs/>
        </w:rPr>
        <w:t>3DoF</w:t>
      </w:r>
      <w:r w:rsidRPr="00DB3790">
        <w:t xml:space="preserve">: Three rotational and un-limited movements around the X, Y and Z axes (respectively pitch, yaw and roll). A typical use case is a user sitting in a chair looking at 3D 360 VR content on an HMD (see </w:t>
      </w:r>
      <w:r w:rsidRPr="00DB3790">
        <w:rPr>
          <w:bCs/>
        </w:rPr>
        <w:t>Figure 4.1-3 (a)</w:t>
      </w:r>
      <w:r w:rsidRPr="00DB3790">
        <w:t>).</w:t>
      </w:r>
    </w:p>
    <w:p w14:paraId="7E4E4F17" w14:textId="77777777" w:rsidR="00AF16CB" w:rsidRPr="00DB3790" w:rsidRDefault="00AF16CB" w:rsidP="00AF16CB">
      <w:pPr>
        <w:pStyle w:val="B10"/>
      </w:pPr>
      <w:r>
        <w:rPr>
          <w:b/>
          <w:bCs/>
        </w:rPr>
        <w:t>-</w:t>
      </w:r>
      <w:r>
        <w:rPr>
          <w:b/>
          <w:bCs/>
        </w:rPr>
        <w:tab/>
      </w:r>
      <w:r w:rsidRPr="00DB3790">
        <w:rPr>
          <w:b/>
          <w:bCs/>
        </w:rPr>
        <w:t>3DoF+</w:t>
      </w:r>
      <w:r w:rsidRPr="00DB3790">
        <w:t xml:space="preserve">: 3DoF with additional limited translational movements (typically, head movements) along X, Y and Z axes. A typical use case is a user sitting in a chair looking at 3D 360 VR content on an HMD with the capability to slightly move his head up/down, left/right and forward/backward (see </w:t>
      </w:r>
      <w:r w:rsidRPr="00DB3790">
        <w:rPr>
          <w:bCs/>
        </w:rPr>
        <w:t>Figure 4.1-3 (b)</w:t>
      </w:r>
      <w:r w:rsidRPr="00DB3790">
        <w:t xml:space="preserve">). </w:t>
      </w:r>
    </w:p>
    <w:p w14:paraId="1D3D0E42" w14:textId="77777777" w:rsidR="00AF16CB" w:rsidRPr="00DB3790" w:rsidRDefault="00AF16CB" w:rsidP="00AF16CB">
      <w:pPr>
        <w:pStyle w:val="B10"/>
      </w:pPr>
      <w:r>
        <w:rPr>
          <w:b/>
          <w:bCs/>
        </w:rPr>
        <w:t>-</w:t>
      </w:r>
      <w:r>
        <w:rPr>
          <w:b/>
          <w:bCs/>
        </w:rPr>
        <w:tab/>
      </w:r>
      <w:r w:rsidRPr="00DB3790">
        <w:rPr>
          <w:b/>
          <w:bCs/>
        </w:rPr>
        <w:t>6DoF</w:t>
      </w:r>
      <w:r w:rsidRPr="00DB3790">
        <w:t xml:space="preserve">: 3DoF with full translational movements along X, Y and Z axes. Beyond the 3DoF experience, it adds (i) moving up and down (elevating/heaving); (ii) moving left and right (strafing/swaying); and (iii) moving forward and backward (walking/surging). A typical use case is a user freely walking through 3D 360 VR content (physically or via dedicated user input means) displayed on an HMD (see </w:t>
      </w:r>
      <w:r w:rsidRPr="00DB3790">
        <w:rPr>
          <w:bCs/>
        </w:rPr>
        <w:t>Figure 4.1-3 (d)</w:t>
      </w:r>
      <w:r w:rsidRPr="00DB3790">
        <w:t>).</w:t>
      </w:r>
    </w:p>
    <w:p w14:paraId="4A58B8D7" w14:textId="77777777" w:rsidR="00AF16CB" w:rsidRDefault="00AF16CB" w:rsidP="00AF16CB">
      <w:pPr>
        <w:pStyle w:val="B10"/>
      </w:pPr>
      <w:r>
        <w:rPr>
          <w:b/>
          <w:bCs/>
        </w:rPr>
        <w:t>-</w:t>
      </w:r>
      <w:r>
        <w:rPr>
          <w:b/>
          <w:bCs/>
        </w:rPr>
        <w:tab/>
      </w:r>
      <w:r w:rsidRPr="00DB3790">
        <w:rPr>
          <w:b/>
          <w:bCs/>
        </w:rPr>
        <w:t>Constrained 6DoF</w:t>
      </w:r>
      <w:r w:rsidRPr="00DB3790">
        <w:t xml:space="preserve">: 6DoF with constrained translational movements along X, Y and Z axes (typically, a couple of steps walking distance). A typical use case is a user freely walking through VR content (physically or via dedicated user input means) displayed on an HMD but within a constrained walking area (see </w:t>
      </w:r>
      <w:r w:rsidRPr="00DB3790">
        <w:rPr>
          <w:bCs/>
        </w:rPr>
        <w:t>Figure 4.1-3 (c)</w:t>
      </w:r>
      <w:r w:rsidRPr="00DB3790">
        <w:t>).</w:t>
      </w:r>
    </w:p>
    <w:p w14:paraId="48B7F928" w14:textId="77777777" w:rsidR="00AF16CB" w:rsidRPr="00DB3790" w:rsidRDefault="00AF16CB" w:rsidP="00AF16CB">
      <w:pPr>
        <w:pStyle w:val="TH"/>
      </w:pPr>
    </w:p>
    <w:tbl>
      <w:tblPr>
        <w:tblW w:w="72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62"/>
        <w:gridCol w:w="3764"/>
      </w:tblGrid>
      <w:tr w:rsidR="00AF16CB" w:rsidRPr="00DB3790" w14:paraId="3883767D" w14:textId="77777777" w:rsidTr="00E738C4">
        <w:trPr>
          <w:jc w:val="center"/>
        </w:trPr>
        <w:tc>
          <w:tcPr>
            <w:tcW w:w="3462" w:type="dxa"/>
            <w:shd w:val="clear" w:color="auto" w:fill="auto"/>
          </w:tcPr>
          <w:p w14:paraId="54DE4055" w14:textId="77777777" w:rsidR="00AF16CB" w:rsidRPr="00DB3790" w:rsidRDefault="00AF16CB" w:rsidP="00363026">
            <w:pPr>
              <w:pStyle w:val="TH"/>
            </w:pPr>
            <w:r w:rsidRPr="00DB3790">
              <w:rPr>
                <w:noProof/>
              </w:rPr>
              <w:drawing>
                <wp:inline distT="0" distB="0" distL="0" distR="0" wp14:anchorId="3490EBBD" wp14:editId="36B07339">
                  <wp:extent cx="1276350" cy="1794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6350" cy="1794510"/>
                          </a:xfrm>
                          <a:prstGeom prst="rect">
                            <a:avLst/>
                          </a:prstGeom>
                          <a:noFill/>
                          <a:ln>
                            <a:noFill/>
                          </a:ln>
                        </pic:spPr>
                      </pic:pic>
                    </a:graphicData>
                  </a:graphic>
                </wp:inline>
              </w:drawing>
            </w:r>
          </w:p>
        </w:tc>
        <w:tc>
          <w:tcPr>
            <w:tcW w:w="3764" w:type="dxa"/>
            <w:shd w:val="clear" w:color="auto" w:fill="auto"/>
          </w:tcPr>
          <w:p w14:paraId="6D56DDAF" w14:textId="77777777" w:rsidR="00AF16CB" w:rsidRPr="00DB3790" w:rsidRDefault="00AF16CB" w:rsidP="00363026">
            <w:pPr>
              <w:pStyle w:val="TH"/>
            </w:pPr>
            <w:r w:rsidRPr="00DB3790">
              <w:rPr>
                <w:noProof/>
              </w:rPr>
              <w:drawing>
                <wp:inline distT="0" distB="0" distL="0" distR="0" wp14:anchorId="2A412913" wp14:editId="20D18FCD">
                  <wp:extent cx="2245360" cy="195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5360" cy="1958340"/>
                          </a:xfrm>
                          <a:prstGeom prst="rect">
                            <a:avLst/>
                          </a:prstGeom>
                          <a:noFill/>
                          <a:ln>
                            <a:noFill/>
                          </a:ln>
                        </pic:spPr>
                      </pic:pic>
                    </a:graphicData>
                  </a:graphic>
                </wp:inline>
              </w:drawing>
            </w:r>
          </w:p>
        </w:tc>
      </w:tr>
      <w:tr w:rsidR="00AF16CB" w:rsidRPr="00DB3790" w14:paraId="1E524A20" w14:textId="77777777" w:rsidTr="00E738C4">
        <w:trPr>
          <w:jc w:val="center"/>
        </w:trPr>
        <w:tc>
          <w:tcPr>
            <w:tcW w:w="3462" w:type="dxa"/>
            <w:shd w:val="clear" w:color="auto" w:fill="auto"/>
          </w:tcPr>
          <w:p w14:paraId="26657340" w14:textId="77777777" w:rsidR="00AF16CB" w:rsidRPr="00DB3790" w:rsidRDefault="00AF16CB" w:rsidP="00363026">
            <w:pPr>
              <w:pStyle w:val="TH"/>
            </w:pPr>
            <w:r w:rsidRPr="00DB3790">
              <w:t>(a) 3DoF</w:t>
            </w:r>
          </w:p>
        </w:tc>
        <w:tc>
          <w:tcPr>
            <w:tcW w:w="3764" w:type="dxa"/>
            <w:shd w:val="clear" w:color="auto" w:fill="auto"/>
          </w:tcPr>
          <w:p w14:paraId="1D032FED" w14:textId="77777777" w:rsidR="00AF16CB" w:rsidRPr="00DB3790" w:rsidRDefault="00AF16CB" w:rsidP="00363026">
            <w:pPr>
              <w:pStyle w:val="TH"/>
            </w:pPr>
            <w:r w:rsidRPr="00DB3790">
              <w:t>(b) 3DoF+</w:t>
            </w:r>
          </w:p>
        </w:tc>
      </w:tr>
      <w:tr w:rsidR="00AF16CB" w:rsidRPr="00DB3790" w14:paraId="7F6AA740" w14:textId="77777777" w:rsidTr="00E738C4">
        <w:trPr>
          <w:jc w:val="center"/>
        </w:trPr>
        <w:tc>
          <w:tcPr>
            <w:tcW w:w="3462" w:type="dxa"/>
            <w:shd w:val="clear" w:color="auto" w:fill="auto"/>
          </w:tcPr>
          <w:p w14:paraId="55F27BD9" w14:textId="77777777" w:rsidR="00AF16CB" w:rsidRPr="00DB3790" w:rsidRDefault="00AF16CB" w:rsidP="00363026">
            <w:pPr>
              <w:pStyle w:val="TH"/>
            </w:pPr>
            <w:r w:rsidRPr="00DB3790">
              <w:rPr>
                <w:noProof/>
              </w:rPr>
              <w:drawing>
                <wp:inline distT="0" distB="0" distL="0" distR="0" wp14:anchorId="22867368" wp14:editId="1B061EA5">
                  <wp:extent cx="2060575" cy="1794510"/>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0575" cy="1794510"/>
                          </a:xfrm>
                          <a:prstGeom prst="rect">
                            <a:avLst/>
                          </a:prstGeom>
                          <a:noFill/>
                          <a:ln>
                            <a:noFill/>
                          </a:ln>
                        </pic:spPr>
                      </pic:pic>
                    </a:graphicData>
                  </a:graphic>
                </wp:inline>
              </w:drawing>
            </w:r>
          </w:p>
        </w:tc>
        <w:tc>
          <w:tcPr>
            <w:tcW w:w="3764" w:type="dxa"/>
            <w:shd w:val="clear" w:color="auto" w:fill="auto"/>
          </w:tcPr>
          <w:p w14:paraId="528625F2" w14:textId="77777777" w:rsidR="00AF16CB" w:rsidRPr="00DB3790" w:rsidRDefault="00AF16CB" w:rsidP="00363026">
            <w:pPr>
              <w:pStyle w:val="TH"/>
            </w:pPr>
            <w:r w:rsidRPr="00DB3790">
              <w:rPr>
                <w:noProof/>
              </w:rPr>
              <w:drawing>
                <wp:inline distT="0" distB="0" distL="0" distR="0" wp14:anchorId="54D26CD1" wp14:editId="27A575B4">
                  <wp:extent cx="2026920" cy="180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6920" cy="1808480"/>
                          </a:xfrm>
                          <a:prstGeom prst="rect">
                            <a:avLst/>
                          </a:prstGeom>
                          <a:noFill/>
                          <a:ln>
                            <a:noFill/>
                          </a:ln>
                        </pic:spPr>
                      </pic:pic>
                    </a:graphicData>
                  </a:graphic>
                </wp:inline>
              </w:drawing>
            </w:r>
          </w:p>
        </w:tc>
      </w:tr>
      <w:tr w:rsidR="00AF16CB" w:rsidRPr="00DB3790" w14:paraId="7E591F8B" w14:textId="77777777" w:rsidTr="00E738C4">
        <w:trPr>
          <w:jc w:val="center"/>
        </w:trPr>
        <w:tc>
          <w:tcPr>
            <w:tcW w:w="3462" w:type="dxa"/>
            <w:shd w:val="clear" w:color="auto" w:fill="auto"/>
          </w:tcPr>
          <w:p w14:paraId="399F497F" w14:textId="77777777" w:rsidR="00AF16CB" w:rsidRPr="00DB3790" w:rsidRDefault="00AF16CB" w:rsidP="00363026">
            <w:pPr>
              <w:pStyle w:val="TH"/>
            </w:pPr>
            <w:r w:rsidRPr="00DB3790">
              <w:t>(c) Constrained 6DoF</w:t>
            </w:r>
          </w:p>
        </w:tc>
        <w:tc>
          <w:tcPr>
            <w:tcW w:w="3764" w:type="dxa"/>
            <w:shd w:val="clear" w:color="auto" w:fill="auto"/>
          </w:tcPr>
          <w:p w14:paraId="2ED361BB" w14:textId="77777777" w:rsidR="00AF16CB" w:rsidRPr="00DB3790" w:rsidRDefault="00AF16CB" w:rsidP="00363026">
            <w:pPr>
              <w:pStyle w:val="TH"/>
            </w:pPr>
            <w:r w:rsidRPr="00DB3790">
              <w:t>(d) 6DoF</w:t>
            </w:r>
          </w:p>
        </w:tc>
      </w:tr>
    </w:tbl>
    <w:p w14:paraId="3C1C04D1" w14:textId="77777777" w:rsidR="00AF16CB" w:rsidRDefault="00AF16CB" w:rsidP="00AF16CB">
      <w:pPr>
        <w:pStyle w:val="NF"/>
      </w:pPr>
    </w:p>
    <w:p w14:paraId="19F1A05E" w14:textId="77777777" w:rsidR="00AF16CB" w:rsidRPr="00DB3790" w:rsidRDefault="00AF16CB" w:rsidP="00AF16CB">
      <w:pPr>
        <w:pStyle w:val="TF"/>
      </w:pPr>
      <w:r w:rsidRPr="00DB3790">
        <w:t>Figure 4.1-3</w:t>
      </w:r>
      <w:r>
        <w:t>:</w:t>
      </w:r>
      <w:r w:rsidRPr="00DB3790">
        <w:t xml:space="preserve"> Different degrees of freedom</w:t>
      </w:r>
    </w:p>
    <w:p w14:paraId="7F1B716E" w14:textId="77777777" w:rsidR="006D1ED5" w:rsidRDefault="00AF16CB" w:rsidP="00AF16CB">
      <w:r w:rsidRPr="00DB3790">
        <w:t xml:space="preserve">Another term for </w:t>
      </w:r>
      <w:r>
        <w:t>Constrained</w:t>
      </w:r>
      <w:r w:rsidRPr="00DB3790">
        <w:t xml:space="preserve"> 6DoF is </w:t>
      </w:r>
      <w:r w:rsidRPr="00DB3790">
        <w:rPr>
          <w:i/>
        </w:rPr>
        <w:t>Room Scale VR</w:t>
      </w:r>
      <w:r w:rsidRPr="00DB3790">
        <w:t xml:space="preserve"> being a design paradigm for XR experiences which allows users to freely walk around a play area, with their real-life motion reflected in the XR environment. </w:t>
      </w:r>
    </w:p>
    <w:p w14:paraId="65A1F2D7" w14:textId="2BC5653B" w:rsidR="00AF16CB" w:rsidRDefault="006D1ED5" w:rsidP="00A1508F">
      <w:pPr>
        <w:ind w:left="284"/>
      </w:pPr>
      <w:r>
        <w:t xml:space="preserve">Note: </w:t>
      </w:r>
      <w:r w:rsidR="00AF16CB">
        <w:t>Constrained 6DoF</w:t>
      </w:r>
      <w:r w:rsidR="00AF16CB" w:rsidRPr="002B76B5">
        <w:t xml:space="preserve"> is not intended to describe multi-room spaces, areas with uneven floor levels, or very large open areas. Content that handle</w:t>
      </w:r>
      <w:r w:rsidR="0007618B">
        <w:t>s</w:t>
      </w:r>
      <w:r w:rsidR="00AF16CB" w:rsidRPr="002B76B5">
        <w:t xml:space="preserve"> those scenarios </w:t>
      </w:r>
      <w:r w:rsidR="0007618B">
        <w:t>is better categorized</w:t>
      </w:r>
      <w:r w:rsidR="0007618B" w:rsidRPr="002B76B5">
        <w:t xml:space="preserve"> </w:t>
      </w:r>
      <w:r w:rsidR="0007618B">
        <w:t>as</w:t>
      </w:r>
      <w:r w:rsidR="0007618B" w:rsidRPr="002B76B5">
        <w:t xml:space="preserve"> </w:t>
      </w:r>
      <w:r w:rsidR="00EF2E21">
        <w:t>(</w:t>
      </w:r>
      <w:r w:rsidR="00AF16CB">
        <w:t>unconstrained</w:t>
      </w:r>
      <w:r w:rsidR="00EF2E21">
        <w:t>)</w:t>
      </w:r>
      <w:r w:rsidR="00AF16CB">
        <w:t xml:space="preserve"> 6DoF</w:t>
      </w:r>
      <w:r w:rsidR="00AF16CB" w:rsidRPr="002B76B5">
        <w:t>.</w:t>
      </w:r>
      <w:r w:rsidR="00AF16CB" w:rsidRPr="00DB3790">
        <w:t xml:space="preserve"> </w:t>
      </w:r>
    </w:p>
    <w:p w14:paraId="15A4FC0E" w14:textId="6ECB08EB" w:rsidR="00AF16CB" w:rsidRDefault="00AF16CB" w:rsidP="00A1508F">
      <w:r>
        <w:t xml:space="preserve">The </w:t>
      </w:r>
      <w:r w:rsidR="00C553A1">
        <w:t>D</w:t>
      </w:r>
      <w:r>
        <w:t xml:space="preserve">egrees of </w:t>
      </w:r>
      <w:r w:rsidR="00C553A1">
        <w:t>F</w:t>
      </w:r>
      <w:r>
        <w:t>reedom may also be used to describe the tracking capabilities</w:t>
      </w:r>
      <w:r w:rsidRPr="00AD6ADC">
        <w:t xml:space="preserve"> of </w:t>
      </w:r>
      <w:r>
        <w:t xml:space="preserve">an </w:t>
      </w:r>
      <w:r w:rsidRPr="00AD6ADC">
        <w:t>XR device.</w:t>
      </w:r>
      <w:r>
        <w:t xml:space="preserve"> For more details on tracking, refer to clause</w:t>
      </w:r>
      <w:r w:rsidR="00802F5E">
        <w:t>s 4.1.3 and</w:t>
      </w:r>
      <w:r>
        <w:t xml:space="preserve"> 4.1.4. Content </w:t>
      </w:r>
      <w:r w:rsidR="003C0D2E">
        <w:t xml:space="preserve">and </w:t>
      </w:r>
      <w:r>
        <w:t>tracking capabilities of a device do not necessarily have to match. However</w:t>
      </w:r>
      <w:r w:rsidR="00042290">
        <w:t>,</w:t>
      </w:r>
      <w:r w:rsidR="00042290" w:rsidRPr="00042290">
        <w:t xml:space="preserve"> </w:t>
      </w:r>
      <w:r w:rsidR="00042290">
        <w:t>t</w:t>
      </w:r>
      <w:r w:rsidR="00042290" w:rsidRPr="00042290">
        <w:t>he user</w:t>
      </w:r>
      <w:r w:rsidR="00042290">
        <w:t xml:space="preserve"> </w:t>
      </w:r>
      <w:r w:rsidR="00042290" w:rsidRPr="00042290">
        <w:t xml:space="preserve">is </w:t>
      </w:r>
      <w:r w:rsidR="00042290">
        <w:t xml:space="preserve">preferably </w:t>
      </w:r>
      <w:r w:rsidR="00042290" w:rsidRPr="00042290">
        <w:t xml:space="preserve">informed by the application </w:t>
      </w:r>
      <w:r w:rsidR="00042290">
        <w:t>on any</w:t>
      </w:r>
      <w:r w:rsidR="00042290" w:rsidRPr="00042290">
        <w:t xml:space="preserve"> differences between </w:t>
      </w:r>
      <w:r w:rsidR="00042290">
        <w:t>c</w:t>
      </w:r>
      <w:r w:rsidR="00042290" w:rsidRPr="00042290">
        <w:t>ontent and tracking capabilities in terms of number/types of degrees of freedom</w:t>
      </w:r>
      <w:r w:rsidR="00042290">
        <w:t xml:space="preserve">. </w:t>
      </w:r>
      <w:r>
        <w:t>.</w:t>
      </w:r>
    </w:p>
    <w:p w14:paraId="71CAE4B5" w14:textId="77777777" w:rsidR="00AF16CB" w:rsidRDefault="00AF16CB" w:rsidP="00AF16CB">
      <w:r w:rsidRPr="00B92F65">
        <w:t xml:space="preserve">Spaces </w:t>
      </w:r>
      <w:r>
        <w:t xml:space="preserve">provide a relation of </w:t>
      </w:r>
      <w:r w:rsidRPr="00B92F65">
        <w:t xml:space="preserve">the user’s physical environment </w:t>
      </w:r>
      <w:r>
        <w:t>with other tracked entities</w:t>
      </w:r>
      <w:r w:rsidRPr="00B92F65">
        <w:t>.</w:t>
      </w:r>
      <w:r>
        <w:t xml:space="preserve"> </w:t>
      </w:r>
      <w:r w:rsidRPr="00B92F65">
        <w:t xml:space="preserve">An </w:t>
      </w:r>
      <w:r w:rsidRPr="00176A65">
        <w:rPr>
          <w:i/>
          <w:iCs/>
        </w:rPr>
        <w:t>XR Space</w:t>
      </w:r>
      <w:r w:rsidRPr="00B92F65">
        <w:t xml:space="preserve"> represents a virtual coordinate system with an </w:t>
      </w:r>
      <w:r w:rsidRPr="00176A65">
        <w:rPr>
          <w:i/>
          <w:iCs/>
        </w:rPr>
        <w:t>origin</w:t>
      </w:r>
      <w:r w:rsidRPr="00B92F65">
        <w:t xml:space="preserve"> that corresponds to a physical location</w:t>
      </w:r>
      <w:r>
        <w:t>. The world coordinate system is the coordinate system in which the virtual world is created. Coordinate systems are essential for operating in 3-dimensional virtual and real worlds for XR applications.</w:t>
      </w:r>
    </w:p>
    <w:p w14:paraId="0FB4E3C6" w14:textId="14AE0803" w:rsidR="00AF16CB" w:rsidRDefault="00AF16CB" w:rsidP="00AF16CB">
      <w:r>
        <w:t xml:space="preserve">As an example, a coordinate system is defined by OpenXR </w:t>
      </w:r>
      <w:r w:rsidR="00185097">
        <w:t>[16]</w:t>
      </w:r>
      <w:r>
        <w:t xml:space="preserve"> in clause 2.15 as well as for WebXR </w:t>
      </w:r>
      <w:r w:rsidR="00185097">
        <w:t>[17]</w:t>
      </w:r>
      <w:r>
        <w:t xml:space="preserve">, both </w:t>
      </w:r>
      <w:r w:rsidRPr="00C04E6F">
        <w:t>us</w:t>
      </w:r>
      <w:r>
        <w:t>ing</w:t>
      </w:r>
      <w:r w:rsidRPr="00C04E6F">
        <w:t xml:space="preserve"> a Cartesian right-handed coordinate system</w:t>
      </w:r>
      <w:r>
        <w:t xml:space="preserve"> as shown in Figure 4.1-4. This</w:t>
      </w:r>
      <w:r w:rsidRPr="00DF5E35">
        <w:t xml:space="preserve"> coordinate system </w:t>
      </w:r>
      <w:r>
        <w:t>is right-handed</w:t>
      </w:r>
      <w:r w:rsidR="00EE62E1">
        <w:t xml:space="preserve"> in sense that</w:t>
      </w:r>
      <w:r>
        <w:t xml:space="preserve">, </w:t>
      </w:r>
      <w:r w:rsidRPr="00DF5E35">
        <w:t>where +X is considered "Right", +Y is considered "Up", and -Z is considered "Forward".</w:t>
      </w:r>
    </w:p>
    <w:p w14:paraId="2992EBB0" w14:textId="12DA6532" w:rsidR="00AF16CB" w:rsidRDefault="009C6328" w:rsidP="00AF16CB">
      <w:r>
        <w:t xml:space="preserve">A coordinate system </w:t>
      </w:r>
      <w:r w:rsidR="00AF16CB">
        <w:t>is expected to be a rectangular Cartesian in which all axes are equally scaled.</w:t>
      </w:r>
    </w:p>
    <w:p w14:paraId="046880BA" w14:textId="77777777" w:rsidR="00AF16CB" w:rsidRDefault="002A3294" w:rsidP="00AF16CB">
      <w:pPr>
        <w:keepNext/>
        <w:jc w:val="center"/>
      </w:pPr>
      <w:r>
        <w:rPr>
          <w:noProof/>
        </w:rPr>
        <w:object w:dxaOrig="8115" w:dyaOrig="8205" w14:anchorId="7002F8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in;height:223pt;mso-width-percent:0;mso-height-percent:0;mso-width-percent:0;mso-height-percent:0" o:ole="">
            <v:imagedata r:id="rId23" o:title=""/>
          </v:shape>
          <o:OLEObject Type="Embed" ProgID="Visio.Drawing.15" ShapeID="_x0000_i1025" DrawAspect="Content" ObjectID="_1670232179" r:id="rId24"/>
        </w:object>
      </w:r>
    </w:p>
    <w:p w14:paraId="381F257B" w14:textId="5C3FB95B" w:rsidR="00AF16CB" w:rsidRDefault="00AF16CB" w:rsidP="00AF16CB">
      <w:pPr>
        <w:pStyle w:val="TF"/>
      </w:pPr>
      <w:r>
        <w:t>Figure 4.1-4</w:t>
      </w:r>
      <w:r w:rsidR="007B093B">
        <w:t>:</w:t>
      </w:r>
      <w:r>
        <w:t xml:space="preserve"> Right-Handed Coordinate system</w:t>
      </w:r>
    </w:p>
    <w:p w14:paraId="1DEDA538" w14:textId="77777777" w:rsidR="00AF16CB" w:rsidRDefault="00AF16CB" w:rsidP="00AF16CB">
      <w:r w:rsidRPr="00567F32">
        <w:t xml:space="preserve">A three-dimensional vector is defined by the </w:t>
      </w:r>
      <w:r w:rsidRPr="00567F32">
        <w:rPr>
          <w:rFonts w:ascii="Courier New" w:hAnsi="Courier New" w:cs="Courier New"/>
        </w:rPr>
        <w:t>(x,y,z)</w:t>
      </w:r>
      <w:r>
        <w:t xml:space="preserve"> coordinates. </w:t>
      </w:r>
      <w:r w:rsidRPr="009432B6">
        <w:t xml:space="preserve">If used to represent physical distances (rather than e.g. velocity or angular velocity) and not otherwise specified, values </w:t>
      </w:r>
      <w:r>
        <w:t>are</w:t>
      </w:r>
      <w:r w:rsidRPr="009432B6">
        <w:t xml:space="preserve"> in meters</w:t>
      </w:r>
      <w:r>
        <w:t xml:space="preserve">. A </w:t>
      </w:r>
      <w:r w:rsidRPr="00176A65">
        <w:rPr>
          <w:i/>
          <w:iCs/>
        </w:rPr>
        <w:t>position</w:t>
      </w:r>
      <w:r w:rsidRPr="006C3122">
        <w:t xml:space="preserve"> </w:t>
      </w:r>
      <w:r>
        <w:t xml:space="preserve">in the XR space </w:t>
      </w:r>
      <w:r w:rsidRPr="006C3122">
        <w:t xml:space="preserve">is a 3D-vector representing </w:t>
      </w:r>
      <w:r>
        <w:t xml:space="preserve">a </w:t>
      </w:r>
      <w:r w:rsidRPr="006C3122">
        <w:t>position within a space</w:t>
      </w:r>
      <w:r>
        <w:t xml:space="preserve"> and relative to the origin.</w:t>
      </w:r>
    </w:p>
    <w:p w14:paraId="40E81E66" w14:textId="7E1D1A5D" w:rsidR="00AF16CB" w:rsidRDefault="00AF16CB" w:rsidP="00AF16CB">
      <w:bookmarkStart w:id="30" w:name="_Hlk32417178"/>
      <w:r>
        <w:t xml:space="preserve">An XR reference space is one of several common XR Spaces that can be used to establish a spatial relationship with the user’s physical environment. An XR reference space may be restricted, determining the ability by the user to move. This aligns with the definitions above as well as Figure 4.1-3, namely an XR reference space providing the degrees of freedom for a user. </w:t>
      </w:r>
    </w:p>
    <w:p w14:paraId="23E30CB8" w14:textId="77777777" w:rsidR="00AF16CB" w:rsidRDefault="00AF16CB" w:rsidP="00AF16CB">
      <w:pPr>
        <w:numPr>
          <w:ilvl w:val="0"/>
          <w:numId w:val="5"/>
        </w:numPr>
      </w:pPr>
      <w:r>
        <w:t>For 3DoF, the XR reference space is limited to a single position.</w:t>
      </w:r>
    </w:p>
    <w:p w14:paraId="586BA444" w14:textId="77777777" w:rsidR="00AF16CB" w:rsidRDefault="00AF16CB" w:rsidP="00AF16CB">
      <w:pPr>
        <w:numPr>
          <w:ilvl w:val="0"/>
          <w:numId w:val="5"/>
        </w:numPr>
      </w:pPr>
      <w:r>
        <w:t xml:space="preserve">For 3DoF+, the XR reference space is limited to a </w:t>
      </w:r>
      <w:r w:rsidR="00FC6E8B">
        <w:t>small space centered around</w:t>
      </w:r>
      <w:r>
        <w:t xml:space="preserve"> a single position, a small bounding box</w:t>
      </w:r>
      <w:r w:rsidR="004039A7">
        <w:t>, limited to positions attainable with head movements only,</w:t>
      </w:r>
      <w:r>
        <w:t xml:space="preserve"> around a single position is provided.</w:t>
      </w:r>
    </w:p>
    <w:p w14:paraId="3489B219" w14:textId="77777777" w:rsidR="00AF16CB" w:rsidRDefault="00AF16CB" w:rsidP="00AF16CB">
      <w:pPr>
        <w:numPr>
          <w:ilvl w:val="0"/>
          <w:numId w:val="5"/>
        </w:numPr>
      </w:pPr>
      <w:r>
        <w:t>For constrained 6DoF, the XR reference space</w:t>
      </w:r>
      <w:r w:rsidRPr="002B76B5">
        <w:t xml:space="preserve"> has a native bounds geometry describing the border around the</w:t>
      </w:r>
      <w:r>
        <w:t xml:space="preserve"> space</w:t>
      </w:r>
      <w:r w:rsidRPr="002B76B5">
        <w:t xml:space="preserve">, which the user can expect to safely move within. </w:t>
      </w:r>
      <w:r>
        <w:t>Such borders may for example be described by</w:t>
      </w:r>
      <w:r w:rsidRPr="002B76B5">
        <w:t xml:space="preserve"> polygonal boundar</w:t>
      </w:r>
      <w:r>
        <w:t>y</w:t>
      </w:r>
      <w:r w:rsidRPr="002B76B5">
        <w:t xml:space="preserve"> given as an array</w:t>
      </w:r>
      <w:r>
        <w:t xml:space="preserve"> </w:t>
      </w:r>
      <w:r w:rsidRPr="002B76B5">
        <w:t>represent</w:t>
      </w:r>
      <w:r>
        <w:t>ing</w:t>
      </w:r>
      <w:r w:rsidRPr="002B76B5">
        <w:t xml:space="preserve"> a loop of points at the edges of the safe space. The points describe offsets from the origin in meters. </w:t>
      </w:r>
    </w:p>
    <w:p w14:paraId="21824A6B" w14:textId="7D9DF79B" w:rsidR="00AF16CB" w:rsidRDefault="00AF16CB" w:rsidP="00AF16CB">
      <w:pPr>
        <w:numPr>
          <w:ilvl w:val="0"/>
          <w:numId w:val="5"/>
        </w:numPr>
      </w:pPr>
      <w:r>
        <w:t>For 6DoF, the XR reference space is unlimited and basically includes the whole universe.</w:t>
      </w:r>
    </w:p>
    <w:p w14:paraId="2FD81508" w14:textId="71985F52" w:rsidR="0085078B" w:rsidRDefault="0085078B" w:rsidP="00610CFE">
      <w:r>
        <w:t>A simplified diagram</w:t>
      </w:r>
      <w:r w:rsidR="0016195B">
        <w:t xml:space="preserve"> (mapped to 2D) on XR Spaces and and their relation to the scene is provided in Figure 4.1-5.</w:t>
      </w:r>
    </w:p>
    <w:p w14:paraId="7D8DBB9B" w14:textId="25C8569B" w:rsidR="00515811" w:rsidRDefault="005F21B0" w:rsidP="00610CFE">
      <w:r>
        <w:object w:dxaOrig="21166" w:dyaOrig="14911" w14:anchorId="0434CB17">
          <v:shape id="_x0000_i1026" type="#_x0000_t75" style="width:482.5pt;height:338.5pt" o:ole="">
            <v:imagedata r:id="rId25" o:title=""/>
          </v:shape>
          <o:OLEObject Type="Embed" ProgID="Visio.Drawing.15" ShapeID="_x0000_i1026" DrawAspect="Content" ObjectID="_1670232180" r:id="rId26"/>
        </w:object>
      </w:r>
    </w:p>
    <w:p w14:paraId="35A52A85" w14:textId="62CA0502" w:rsidR="0016195B" w:rsidRDefault="0016195B" w:rsidP="00236EF4">
      <w:pPr>
        <w:pStyle w:val="TF"/>
      </w:pPr>
      <w:r>
        <w:t>Figure 4.1-</w:t>
      </w:r>
      <w:r w:rsidR="005E358F">
        <w:t>5:</w:t>
      </w:r>
      <w:r>
        <w:t xml:space="preserve"> Simplified </w:t>
      </w:r>
      <w:r w:rsidR="00153299">
        <w:t>Illustration</w:t>
      </w:r>
      <w:r>
        <w:t xml:space="preserve"> of XR Spaces</w:t>
      </w:r>
    </w:p>
    <w:p w14:paraId="1E6D9C7A" w14:textId="15E2B778" w:rsidR="00AF16CB" w:rsidRDefault="00AF16CB" w:rsidP="00AF16CB">
      <w:r>
        <w:t xml:space="preserve">Unless the user does a reconfiguration, XR reference spaces within an XR session are static, i.e. the space the user can move in is restricted by the initial definition. </w:t>
      </w:r>
    </w:p>
    <w:p w14:paraId="44543E7C" w14:textId="22630414" w:rsidR="00AF16CB" w:rsidRDefault="00AF16CB" w:rsidP="00AF16CB">
      <w:r>
        <w:t xml:space="preserve">An </w:t>
      </w:r>
      <w:r w:rsidRPr="006A1DA2">
        <w:rPr>
          <w:i/>
          <w:iCs/>
        </w:rPr>
        <w:t>XR View</w:t>
      </w:r>
      <w:r>
        <w:t xml:space="preserve"> </w:t>
      </w:r>
      <w:r w:rsidRPr="00176A65">
        <w:t>describes a single</w:t>
      </w:r>
      <w:r w:rsidR="005E358F">
        <w:t xml:space="preserve"> </w:t>
      </w:r>
      <w:r w:rsidRPr="00176A65">
        <w:t>view</w:t>
      </w:r>
      <w:r w:rsidR="005E358F">
        <w:t xml:space="preserve"> </w:t>
      </w:r>
      <w:r w:rsidRPr="00176A65">
        <w:t xml:space="preserve">into an XR scene for a given </w:t>
      </w:r>
      <w:r>
        <w:t>time</w:t>
      </w:r>
      <w:r w:rsidRPr="00176A65">
        <w:t>.</w:t>
      </w:r>
      <w:r>
        <w:t xml:space="preserve"> </w:t>
      </w:r>
      <w:r w:rsidRPr="00DF5E35">
        <w:t xml:space="preserve">Each view corresponds to a display or portion of a display used by an XR device to present </w:t>
      </w:r>
      <w:r>
        <w:t>the portion of the scene</w:t>
      </w:r>
      <w:r w:rsidRPr="00DF5E35">
        <w:t xml:space="preserve"> to the user. </w:t>
      </w:r>
      <w:r>
        <w:t>Rendering of the</w:t>
      </w:r>
      <w:r w:rsidRPr="00DF5E35">
        <w:t xml:space="preserve"> content </w:t>
      </w:r>
      <w:r>
        <w:t>is expected to be done to well align with</w:t>
      </w:r>
      <w:r w:rsidRPr="00DF5E35">
        <w:t xml:space="preserve"> the view's physical output properties, including the field of view, eye offset, and other optical properties.</w:t>
      </w:r>
      <w:r>
        <w:t xml:space="preserve"> A view, among others, has associated</w:t>
      </w:r>
    </w:p>
    <w:p w14:paraId="6EEE0644" w14:textId="08FCCB37" w:rsidR="00AF16CB" w:rsidRDefault="00AF16CB" w:rsidP="00AF16CB">
      <w:pPr>
        <w:numPr>
          <w:ilvl w:val="0"/>
          <w:numId w:val="5"/>
        </w:numPr>
      </w:pPr>
      <w:r>
        <w:t xml:space="preserve">a </w:t>
      </w:r>
      <w:r w:rsidRPr="00176A65">
        <w:rPr>
          <w:i/>
          <w:iCs/>
        </w:rPr>
        <w:t>view offset</w:t>
      </w:r>
      <w:r>
        <w:t xml:space="preserve">, describing a </w:t>
      </w:r>
      <w:r w:rsidRPr="00176A65">
        <w:rPr>
          <w:i/>
          <w:iCs/>
        </w:rPr>
        <w:t xml:space="preserve">position and orientation </w:t>
      </w:r>
      <w:r>
        <w:t>of the view in the XR reference space</w:t>
      </w:r>
      <w:r w:rsidR="001C2680">
        <w:t>,</w:t>
      </w:r>
    </w:p>
    <w:p w14:paraId="3C735C22" w14:textId="4BA02FF5" w:rsidR="00AF16CB" w:rsidRDefault="00AF16CB" w:rsidP="00AF16CB">
      <w:pPr>
        <w:numPr>
          <w:ilvl w:val="0"/>
          <w:numId w:val="5"/>
        </w:numPr>
      </w:pPr>
      <w:r>
        <w:t xml:space="preserve">an </w:t>
      </w:r>
      <w:r w:rsidRPr="00042290">
        <w:rPr>
          <w:i/>
          <w:iCs/>
        </w:rPr>
        <w:t>eye</w:t>
      </w:r>
      <w:r w:rsidRPr="00847FAC">
        <w:t xml:space="preserve"> describing which eye this view is expected to be shown</w:t>
      </w:r>
      <w:r>
        <w:t>. Displays may support stereoscopic or monoscopic viewing.</w:t>
      </w:r>
    </w:p>
    <w:p w14:paraId="606BCAD1" w14:textId="07588F44" w:rsidR="00AF16CB" w:rsidRDefault="00AF16CB" w:rsidP="00AF16CB">
      <w:pPr>
        <w:rPr>
          <w:lang w:val="en-US"/>
        </w:rPr>
      </w:pPr>
      <w:r w:rsidRPr="007A6E04">
        <w:rPr>
          <w:lang w:val="en-US"/>
        </w:rPr>
        <w:t xml:space="preserve">An </w:t>
      </w:r>
      <w:r w:rsidRPr="00176A65">
        <w:rPr>
          <w:i/>
          <w:iCs/>
          <w:lang w:val="en-US"/>
        </w:rPr>
        <w:t>XR Viewport</w:t>
      </w:r>
      <w:r w:rsidRPr="007A6E04">
        <w:rPr>
          <w:lang w:val="en-US"/>
        </w:rPr>
        <w:t xml:space="preserve"> describes a viewport, or </w:t>
      </w:r>
      <w:r w:rsidR="005E358F">
        <w:rPr>
          <w:lang w:val="en-US"/>
        </w:rPr>
        <w:t xml:space="preserve">a </w:t>
      </w:r>
      <w:r w:rsidRPr="007A6E04">
        <w:rPr>
          <w:lang w:val="en-US"/>
        </w:rPr>
        <w:t>rectangular region, of a graphics surface.</w:t>
      </w:r>
      <w:r w:rsidRPr="003E2899">
        <w:t xml:space="preserve"> </w:t>
      </w:r>
      <w:r w:rsidR="00B64FE4">
        <w:rPr>
          <w:lang w:val="en-US"/>
        </w:rPr>
        <w:t xml:space="preserve">The XR viewport corresponds to the projection of the XR View onto a target display. </w:t>
      </w:r>
      <w:r>
        <w:t xml:space="preserve">An XR viewport is predominantly defined </w:t>
      </w:r>
      <w:r>
        <w:rPr>
          <w:lang w:val="en-US"/>
        </w:rPr>
        <w:t xml:space="preserve">by the </w:t>
      </w:r>
      <w:r w:rsidRPr="007A6E04">
        <w:rPr>
          <w:lang w:val="en-US"/>
        </w:rPr>
        <w:t xml:space="preserve">width and height </w:t>
      </w:r>
      <w:r>
        <w:rPr>
          <w:lang w:val="en-US"/>
        </w:rPr>
        <w:t xml:space="preserve">of the </w:t>
      </w:r>
      <w:r w:rsidRPr="007A6E04">
        <w:rPr>
          <w:lang w:val="en-US"/>
        </w:rPr>
        <w:t>rectangular dimensions of the viewport.</w:t>
      </w:r>
      <w:r w:rsidR="00967C00">
        <w:rPr>
          <w:lang w:val="en-US"/>
        </w:rPr>
        <w:t xml:space="preserve"> </w:t>
      </w:r>
      <w:r w:rsidR="00967C00" w:rsidRPr="00967C00">
        <w:rPr>
          <w:lang w:val="en-US"/>
        </w:rPr>
        <w:t>In 3D computer graphics, the view frustum is the region of space in the modeled world that may appear on the screen</w:t>
      </w:r>
      <w:r w:rsidR="008E338F">
        <w:rPr>
          <w:lang w:val="en-US"/>
        </w:rPr>
        <w:t>, i.e.</w:t>
      </w:r>
      <w:r w:rsidR="00967C00" w:rsidRPr="00967C00">
        <w:rPr>
          <w:lang w:val="en-US"/>
        </w:rPr>
        <w:t xml:space="preserve"> it is the field of view of a perspective virtual camera system</w:t>
      </w:r>
      <w:r w:rsidR="008E338F">
        <w:rPr>
          <w:lang w:val="en-US"/>
        </w:rPr>
        <w:t xml:space="preserve">. </w:t>
      </w:r>
      <w:r w:rsidR="008E338F" w:rsidRPr="008E338F">
        <w:rPr>
          <w:lang w:val="en-US"/>
        </w:rPr>
        <w:t xml:space="preserve">The planes that cut the frustum perpendicular to the viewing direction are called the </w:t>
      </w:r>
      <w:r w:rsidR="008E338F" w:rsidRPr="00236EF4">
        <w:rPr>
          <w:i/>
          <w:iCs/>
          <w:lang w:val="en-US"/>
        </w:rPr>
        <w:t>near plane</w:t>
      </w:r>
      <w:r w:rsidR="008E338F" w:rsidRPr="008E338F">
        <w:rPr>
          <w:lang w:val="en-US"/>
        </w:rPr>
        <w:t xml:space="preserve"> and the </w:t>
      </w:r>
      <w:r w:rsidR="008E338F" w:rsidRPr="00236EF4">
        <w:rPr>
          <w:i/>
          <w:iCs/>
          <w:lang w:val="en-US"/>
        </w:rPr>
        <w:t>far plane</w:t>
      </w:r>
      <w:r w:rsidR="008E338F" w:rsidRPr="008E338F">
        <w:rPr>
          <w:lang w:val="en-US"/>
        </w:rPr>
        <w:t>. Objects closer to the camera than the near plane or beyond the far plane are not drawn. Sometimes, the far plane is placed infinitely far away from the camera so all objects within the frustum are drawn regardless of their distance from the camera.</w:t>
      </w:r>
    </w:p>
    <w:p w14:paraId="2250926A" w14:textId="77777777" w:rsidR="00AF16CB" w:rsidRPr="00176A65" w:rsidRDefault="00AF16CB" w:rsidP="00AF16CB">
      <w:pPr>
        <w:rPr>
          <w:lang w:val="en-US"/>
        </w:rPr>
      </w:pPr>
      <w:r w:rsidRPr="007A6E04">
        <w:rPr>
          <w:lang w:val="en-US"/>
        </w:rPr>
        <w:t>Gen</w:t>
      </w:r>
      <w:r w:rsidRPr="003E2899">
        <w:rPr>
          <w:lang w:val="en-US"/>
        </w:rPr>
        <w:t>era</w:t>
      </w:r>
      <w:r w:rsidRPr="003B7BF3">
        <w:rPr>
          <w:lang w:val="en-US"/>
        </w:rPr>
        <w:t>lly,</w:t>
      </w:r>
      <w:r w:rsidRPr="006A25FB">
        <w:rPr>
          <w:lang w:val="en-US"/>
        </w:rPr>
        <w:t xml:space="preserve"> </w:t>
      </w:r>
      <w:r w:rsidRPr="00D070C7">
        <w:rPr>
          <w:lang w:val="en-US"/>
        </w:rPr>
        <w:t>an</w:t>
      </w:r>
      <w:r w:rsidRPr="00176A65">
        <w:rPr>
          <w:lang w:val="en-US"/>
        </w:rPr>
        <w:t xml:space="preserve"> </w:t>
      </w:r>
      <w:r w:rsidRPr="00176A65">
        <w:rPr>
          <w:i/>
          <w:iCs/>
          <w:lang w:val="en-US"/>
        </w:rPr>
        <w:t>XR Pose</w:t>
      </w:r>
      <w:r w:rsidRPr="00176A65">
        <w:rPr>
          <w:lang w:val="en-US"/>
        </w:rPr>
        <w:t xml:space="preserve"> describes a </w:t>
      </w:r>
      <w:r w:rsidRPr="00176A65">
        <w:rPr>
          <w:i/>
          <w:iCs/>
          <w:lang w:val="en-US"/>
        </w:rPr>
        <w:t>position</w:t>
      </w:r>
      <w:r w:rsidRPr="00176A65">
        <w:rPr>
          <w:lang w:val="en-US"/>
        </w:rPr>
        <w:t xml:space="preserve"> and </w:t>
      </w:r>
      <w:r w:rsidRPr="00176A65">
        <w:rPr>
          <w:i/>
          <w:iCs/>
          <w:lang w:val="en-US"/>
        </w:rPr>
        <w:t>orientation</w:t>
      </w:r>
      <w:r w:rsidRPr="00176A65">
        <w:rPr>
          <w:lang w:val="en-US"/>
        </w:rPr>
        <w:t xml:space="preserve"> in space relative to an XR</w:t>
      </w:r>
      <w:r>
        <w:rPr>
          <w:lang w:val="en-US"/>
        </w:rPr>
        <w:t xml:space="preserve"> </w:t>
      </w:r>
      <w:r w:rsidRPr="00176A65">
        <w:rPr>
          <w:lang w:val="en-US"/>
        </w:rPr>
        <w:t>Space.</w:t>
      </w:r>
    </w:p>
    <w:p w14:paraId="080DA1DC" w14:textId="5B5CA8C9" w:rsidR="00AF16CB" w:rsidRDefault="00AF16CB" w:rsidP="00AF16CB">
      <w:pPr>
        <w:numPr>
          <w:ilvl w:val="0"/>
          <w:numId w:val="5"/>
        </w:numPr>
        <w:rPr>
          <w:lang w:val="en-US"/>
        </w:rPr>
      </w:pPr>
      <w:r>
        <w:rPr>
          <w:lang w:val="en-US"/>
        </w:rPr>
        <w:t>The</w:t>
      </w:r>
      <w:r w:rsidRPr="007A6E04">
        <w:rPr>
          <w:lang w:val="en-US"/>
        </w:rPr>
        <w:t xml:space="preserve"> </w:t>
      </w:r>
      <w:r w:rsidRPr="00176A65">
        <w:rPr>
          <w:i/>
          <w:iCs/>
          <w:lang w:val="en-US"/>
        </w:rPr>
        <w:t>position</w:t>
      </w:r>
      <w:r w:rsidRPr="007A6E04">
        <w:rPr>
          <w:lang w:val="en-US"/>
        </w:rPr>
        <w:t xml:space="preserve"> in the XR space is a 3D-vector representing </w:t>
      </w:r>
      <w:r w:rsidR="00C25474">
        <w:rPr>
          <w:lang w:val="en-US"/>
        </w:rPr>
        <w:t xml:space="preserve">the </w:t>
      </w:r>
      <w:r w:rsidRPr="007A6E04">
        <w:rPr>
          <w:lang w:val="en-US"/>
        </w:rPr>
        <w:t>position within a space and relative to the origin</w:t>
      </w:r>
      <w:r w:rsidRPr="003E2899">
        <w:rPr>
          <w:lang w:val="en-US"/>
        </w:rPr>
        <w:t xml:space="preserve"> </w:t>
      </w:r>
      <w:r w:rsidRPr="003E2899">
        <w:t xml:space="preserve">defined by the </w:t>
      </w:r>
      <w:r w:rsidRPr="003E2899">
        <w:rPr>
          <w:rFonts w:ascii="Courier New" w:hAnsi="Courier New" w:cs="Courier New"/>
        </w:rPr>
        <w:t>(x,y,z)</w:t>
      </w:r>
      <w:r w:rsidRPr="003B7BF3">
        <w:t xml:space="preserve"> coordinates</w:t>
      </w:r>
      <w:r w:rsidRPr="003B7BF3">
        <w:rPr>
          <w:lang w:val="en-US"/>
        </w:rPr>
        <w:t>.</w:t>
      </w:r>
      <w:r>
        <w:rPr>
          <w:lang w:val="en-US"/>
        </w:rPr>
        <w:t xml:space="preserve"> </w:t>
      </w:r>
      <w:r w:rsidRPr="003B580F">
        <w:t xml:space="preserve"> </w:t>
      </w:r>
      <w:r w:rsidRPr="003B580F">
        <w:rPr>
          <w:lang w:val="en-US"/>
        </w:rPr>
        <w:t xml:space="preserve">If used to represent physical distances, </w:t>
      </w:r>
      <w:r w:rsidRPr="00A1508F">
        <w:rPr>
          <w:rFonts w:ascii="Courier New" w:hAnsi="Courier New" w:cs="Courier New"/>
          <w:lang w:val="en-US"/>
        </w:rPr>
        <w:t>x</w:t>
      </w:r>
      <w:r w:rsidRPr="003B580F">
        <w:rPr>
          <w:lang w:val="en-US"/>
        </w:rPr>
        <w:t xml:space="preserve">, </w:t>
      </w:r>
      <w:r w:rsidRPr="00A1508F">
        <w:rPr>
          <w:rFonts w:ascii="Courier New" w:hAnsi="Courier New" w:cs="Courier New"/>
          <w:lang w:val="en-US"/>
        </w:rPr>
        <w:t>y</w:t>
      </w:r>
      <w:r w:rsidRPr="003B580F">
        <w:rPr>
          <w:lang w:val="en-US"/>
        </w:rPr>
        <w:t xml:space="preserve">, and </w:t>
      </w:r>
      <w:r w:rsidRPr="00A1508F">
        <w:rPr>
          <w:rFonts w:ascii="Courier New" w:hAnsi="Courier New" w:cs="Courier New"/>
          <w:lang w:val="en-US"/>
        </w:rPr>
        <w:t>z</w:t>
      </w:r>
      <w:r w:rsidRPr="003B580F">
        <w:rPr>
          <w:lang w:val="en-US"/>
        </w:rPr>
        <w:t xml:space="preserve"> are in meters.</w:t>
      </w:r>
    </w:p>
    <w:p w14:paraId="0E0734FD" w14:textId="0CC41E9C" w:rsidR="00AF16CB" w:rsidRPr="007A6E04" w:rsidRDefault="00AF16CB" w:rsidP="00AF16CB">
      <w:pPr>
        <w:numPr>
          <w:ilvl w:val="0"/>
          <w:numId w:val="5"/>
        </w:numPr>
        <w:rPr>
          <w:lang w:val="en-US"/>
        </w:rPr>
      </w:pPr>
      <w:r w:rsidRPr="00176A65">
        <w:rPr>
          <w:lang w:val="en-US"/>
        </w:rPr>
        <w:t>The</w:t>
      </w:r>
      <w:r w:rsidR="005E358F">
        <w:rPr>
          <w:lang w:val="en-US"/>
        </w:rPr>
        <w:t xml:space="preserve"> </w:t>
      </w:r>
      <w:r w:rsidRPr="00236EF4">
        <w:rPr>
          <w:lang w:val="en-US"/>
        </w:rPr>
        <w:t>orientation</w:t>
      </w:r>
      <w:r w:rsidRPr="00176A65">
        <w:rPr>
          <w:lang w:val="en-US"/>
        </w:rPr>
        <w:t xml:space="preserve"> in the XR space is a quaternion </w:t>
      </w:r>
      <w:r w:rsidRPr="007A6E04">
        <w:rPr>
          <w:lang w:val="en-US"/>
        </w:rPr>
        <w:t>representing the orientation within a space a</w:t>
      </w:r>
      <w:r w:rsidRPr="003E2899">
        <w:rPr>
          <w:lang w:val="en-US"/>
        </w:rPr>
        <w:t xml:space="preserve">nd </w:t>
      </w:r>
      <w:r w:rsidRPr="003B7BF3">
        <w:rPr>
          <w:lang w:val="en-US"/>
        </w:rPr>
        <w:t>de</w:t>
      </w:r>
      <w:r w:rsidRPr="006A25FB">
        <w:rPr>
          <w:lang w:val="en-US"/>
        </w:rPr>
        <w:t>f</w:t>
      </w:r>
      <w:r w:rsidRPr="00D070C7">
        <w:rPr>
          <w:lang w:val="en-US"/>
        </w:rPr>
        <w:t>ined</w:t>
      </w:r>
      <w:r w:rsidRPr="00B15555">
        <w:rPr>
          <w:lang w:val="en-US"/>
        </w:rPr>
        <w:t xml:space="preserve"> by </w:t>
      </w:r>
      <w:r w:rsidRPr="00B15555">
        <w:t xml:space="preserve">a four-dimensional or homogeneous vector with </w:t>
      </w:r>
      <w:r w:rsidRPr="00B15555">
        <w:rPr>
          <w:rFonts w:ascii="Courier New" w:hAnsi="Courier New" w:cs="Courier New"/>
        </w:rPr>
        <w:t>(x,y,z,w)</w:t>
      </w:r>
      <w:r w:rsidRPr="00B15555">
        <w:t xml:space="preserve"> coordinates</w:t>
      </w:r>
      <w:r w:rsidR="00C25474">
        <w:t>,</w:t>
      </w:r>
      <w:r>
        <w:t xml:space="preserve"> with </w:t>
      </w:r>
      <w:r w:rsidRPr="00176A65">
        <w:rPr>
          <w:rFonts w:ascii="Courier New" w:hAnsi="Courier New" w:cs="Courier New"/>
        </w:rPr>
        <w:t>w</w:t>
      </w:r>
      <w:r>
        <w:t xml:space="preserve"> </w:t>
      </w:r>
      <w:r w:rsidR="00C25474">
        <w:t xml:space="preserve">being </w:t>
      </w:r>
      <w:r>
        <w:t xml:space="preserve">the real part of the quarternion and </w:t>
      </w:r>
      <w:r w:rsidRPr="00176A65">
        <w:rPr>
          <w:rFonts w:ascii="Courier New" w:hAnsi="Courier New" w:cs="Courier New"/>
        </w:rPr>
        <w:t>x</w:t>
      </w:r>
      <w:r>
        <w:t xml:space="preserve">, </w:t>
      </w:r>
      <w:r w:rsidRPr="00176A65">
        <w:rPr>
          <w:rFonts w:ascii="Courier New" w:hAnsi="Courier New" w:cs="Courier New"/>
        </w:rPr>
        <w:t>y</w:t>
      </w:r>
      <w:r>
        <w:t xml:space="preserve"> and </w:t>
      </w:r>
      <w:r w:rsidRPr="00176A65">
        <w:rPr>
          <w:rFonts w:ascii="Courier New" w:hAnsi="Courier New" w:cs="Courier New"/>
        </w:rPr>
        <w:t>z</w:t>
      </w:r>
      <w:r>
        <w:t xml:space="preserve"> the imaginary parts.</w:t>
      </w:r>
    </w:p>
    <w:p w14:paraId="45888D00" w14:textId="021E65B8" w:rsidR="00AF16CB" w:rsidRPr="00176A65" w:rsidRDefault="00AF16CB" w:rsidP="00AF16CB">
      <w:pPr>
        <w:rPr>
          <w:rFonts w:cs="Arial"/>
          <w:sz w:val="21"/>
          <w:szCs w:val="21"/>
          <w:shd w:val="clear" w:color="auto" w:fill="FFFFFF"/>
        </w:rPr>
      </w:pPr>
      <w:r>
        <w:lastRenderedPageBreak/>
        <w:t xml:space="preserve">Unit quaternions are used to document </w:t>
      </w:r>
      <w:r>
        <w:rPr>
          <w:rFonts w:cs="Arial"/>
          <w:sz w:val="21"/>
          <w:szCs w:val="21"/>
          <w:shd w:val="clear" w:color="auto" w:fill="FFFFFF"/>
        </w:rPr>
        <w:t>s</w:t>
      </w:r>
      <w:r w:rsidRPr="00176A65">
        <w:t>patial rotations in three dimensions</w:t>
      </w:r>
      <w:r>
        <w:rPr>
          <w:rFonts w:cs="Arial"/>
          <w:sz w:val="21"/>
          <w:szCs w:val="21"/>
          <w:shd w:val="clear" w:color="auto" w:fill="FFFFFF"/>
        </w:rPr>
        <w:t xml:space="preserve">. </w:t>
      </w:r>
      <w:r w:rsidR="00D723C8">
        <w:rPr>
          <w:rFonts w:cs="Arial"/>
          <w:sz w:val="21"/>
          <w:szCs w:val="21"/>
          <w:shd w:val="clear" w:color="auto" w:fill="FFFFFF"/>
        </w:rPr>
        <w:t>R</w:t>
      </w:r>
      <w:r w:rsidRPr="00F005C3">
        <w:rPr>
          <w:rFonts w:cs="Arial"/>
          <w:sz w:val="21"/>
          <w:szCs w:val="21"/>
          <w:shd w:val="clear" w:color="auto" w:fill="FFFFFF"/>
        </w:rPr>
        <w:t xml:space="preserve">oll, pitch, and yaw </w:t>
      </w:r>
      <w:r w:rsidR="00D13A94">
        <w:rPr>
          <w:rFonts w:cs="Arial"/>
          <w:sz w:val="21"/>
          <w:szCs w:val="21"/>
          <w:shd w:val="clear" w:color="auto" w:fill="FFFFFF"/>
        </w:rPr>
        <w:t xml:space="preserve">as </w:t>
      </w:r>
      <w:r w:rsidR="00D723C8">
        <w:rPr>
          <w:rFonts w:cs="Arial"/>
          <w:sz w:val="21"/>
          <w:szCs w:val="21"/>
          <w:shd w:val="clear" w:color="auto" w:fill="FFFFFF"/>
        </w:rPr>
        <w:t xml:space="preserve">for example </w:t>
      </w:r>
      <w:r w:rsidR="00D13A94">
        <w:rPr>
          <w:rFonts w:cs="Arial"/>
          <w:sz w:val="21"/>
          <w:szCs w:val="21"/>
          <w:shd w:val="clear" w:color="auto" w:fill="FFFFFF"/>
        </w:rPr>
        <w:t>used in TS 26.118 [</w:t>
      </w:r>
      <w:r w:rsidR="006050ED">
        <w:rPr>
          <w:rFonts w:cs="Arial"/>
          <w:sz w:val="21"/>
          <w:szCs w:val="21"/>
          <w:shd w:val="clear" w:color="auto" w:fill="FFFFFF"/>
        </w:rPr>
        <w:t>3</w:t>
      </w:r>
      <w:r w:rsidR="00D13A94">
        <w:rPr>
          <w:rFonts w:cs="Arial"/>
          <w:sz w:val="21"/>
          <w:szCs w:val="21"/>
          <w:shd w:val="clear" w:color="auto" w:fill="FFFFFF"/>
        </w:rPr>
        <w:t xml:space="preserve">] </w:t>
      </w:r>
      <w:r w:rsidR="00A30B8D">
        <w:rPr>
          <w:rFonts w:cs="Arial"/>
          <w:sz w:val="21"/>
          <w:szCs w:val="21"/>
          <w:shd w:val="clear" w:color="auto" w:fill="FFFFFF"/>
        </w:rPr>
        <w:t>have limitations</w:t>
      </w:r>
      <w:r>
        <w:rPr>
          <w:rFonts w:cs="Arial"/>
          <w:sz w:val="21"/>
          <w:szCs w:val="21"/>
          <w:shd w:val="clear" w:color="auto" w:fill="FFFFFF"/>
        </w:rPr>
        <w:t>(for example due to the well-known gimbal lock)</w:t>
      </w:r>
      <w:r w:rsidR="00A30B8D">
        <w:rPr>
          <w:rFonts w:cs="Arial"/>
          <w:sz w:val="21"/>
          <w:szCs w:val="21"/>
          <w:shd w:val="clear" w:color="auto" w:fill="FFFFFF"/>
        </w:rPr>
        <w:t>.</w:t>
      </w:r>
      <w:r w:rsidRPr="00F005C3">
        <w:rPr>
          <w:rFonts w:cs="Arial"/>
          <w:sz w:val="21"/>
          <w:szCs w:val="21"/>
          <w:shd w:val="clear" w:color="auto" w:fill="FFFFFF"/>
        </w:rPr>
        <w:t xml:space="preserve"> </w:t>
      </w:r>
      <w:r w:rsidR="00A30B8D">
        <w:rPr>
          <w:rFonts w:cs="Arial"/>
          <w:sz w:val="21"/>
          <w:szCs w:val="21"/>
          <w:shd w:val="clear" w:color="auto" w:fill="FFFFFF"/>
        </w:rPr>
        <w:t>Hence,</w:t>
      </w:r>
      <w:r w:rsidRPr="00F005C3">
        <w:rPr>
          <w:rFonts w:cs="Arial"/>
          <w:sz w:val="21"/>
          <w:szCs w:val="21"/>
          <w:shd w:val="clear" w:color="auto" w:fill="FFFFFF"/>
        </w:rPr>
        <w:t xml:space="preserve"> </w:t>
      </w:r>
      <w:r>
        <w:rPr>
          <w:rFonts w:cs="Arial"/>
          <w:sz w:val="21"/>
          <w:szCs w:val="21"/>
          <w:shd w:val="clear" w:color="auto" w:fill="FFFFFF"/>
        </w:rPr>
        <w:t>in computer science, engineering and XR applications, they</w:t>
      </w:r>
      <w:r w:rsidRPr="00F005C3">
        <w:rPr>
          <w:rFonts w:cs="Arial"/>
          <w:sz w:val="21"/>
          <w:szCs w:val="21"/>
          <w:shd w:val="clear" w:color="auto" w:fill="FFFFFF"/>
        </w:rPr>
        <w:t xml:space="preserve"> </w:t>
      </w:r>
      <w:r>
        <w:rPr>
          <w:rFonts w:cs="Arial"/>
          <w:sz w:val="21"/>
          <w:szCs w:val="21"/>
          <w:shd w:val="clear" w:color="auto" w:fill="FFFFFF"/>
        </w:rPr>
        <w:t>are</w:t>
      </w:r>
      <w:r w:rsidRPr="00F005C3">
        <w:rPr>
          <w:rFonts w:cs="Arial"/>
          <w:sz w:val="21"/>
          <w:szCs w:val="21"/>
          <w:shd w:val="clear" w:color="auto" w:fill="FFFFFF"/>
        </w:rPr>
        <w:t xml:space="preserve"> replaced with the more robust quaternion. </w:t>
      </w:r>
    </w:p>
    <w:p w14:paraId="22961098" w14:textId="77777777" w:rsidR="00AF16CB" w:rsidRPr="00FD5482" w:rsidRDefault="00AF16CB" w:rsidP="00AF16CB">
      <w:pPr>
        <w:rPr>
          <w:lang w:val="en-US"/>
        </w:rPr>
      </w:pPr>
      <w:r w:rsidRPr="00FD5482">
        <w:rPr>
          <w:lang w:val="en-US"/>
        </w:rPr>
        <w:t xml:space="preserve">An </w:t>
      </w:r>
      <w:r w:rsidRPr="00176A65">
        <w:rPr>
          <w:i/>
          <w:iCs/>
          <w:lang w:val="en-US"/>
        </w:rPr>
        <w:t>XR Viewer Pose</w:t>
      </w:r>
      <w:r w:rsidRPr="00FD5482">
        <w:rPr>
          <w:lang w:val="en-US"/>
        </w:rPr>
        <w:t xml:space="preserve"> is an XR</w:t>
      </w:r>
      <w:r>
        <w:rPr>
          <w:lang w:val="en-US"/>
        </w:rPr>
        <w:t xml:space="preserve"> </w:t>
      </w:r>
      <w:r w:rsidRPr="00FD5482">
        <w:rPr>
          <w:lang w:val="en-US"/>
        </w:rPr>
        <w:t xml:space="preserve">Pose describing the state of a viewer of the XR scene as tracked by the XR device. </w:t>
      </w:r>
      <w:r w:rsidRPr="00D5703D">
        <w:rPr>
          <w:lang w:val="en-US"/>
        </w:rPr>
        <w:t>XR</w:t>
      </w:r>
      <w:r>
        <w:rPr>
          <w:lang w:val="en-US"/>
        </w:rPr>
        <w:t xml:space="preserve"> </w:t>
      </w:r>
      <w:r w:rsidRPr="00D5703D">
        <w:rPr>
          <w:lang w:val="en-US"/>
        </w:rPr>
        <w:t>Viewer</w:t>
      </w:r>
      <w:r>
        <w:rPr>
          <w:lang w:val="en-US"/>
        </w:rPr>
        <w:t xml:space="preserve"> </w:t>
      </w:r>
      <w:r w:rsidRPr="00D5703D">
        <w:rPr>
          <w:lang w:val="en-US"/>
        </w:rPr>
        <w:t xml:space="preserve">Poses </w:t>
      </w:r>
      <w:r>
        <w:rPr>
          <w:lang w:val="en-US"/>
        </w:rPr>
        <w:t>are documented</w:t>
      </w:r>
      <w:r w:rsidRPr="00D5703D">
        <w:rPr>
          <w:lang w:val="en-US"/>
        </w:rPr>
        <w:t xml:space="preserve"> relative to an XR</w:t>
      </w:r>
      <w:r>
        <w:rPr>
          <w:lang w:val="en-US"/>
        </w:rPr>
        <w:t xml:space="preserve"> </w:t>
      </w:r>
      <w:r w:rsidRPr="00D5703D">
        <w:rPr>
          <w:lang w:val="en-US"/>
        </w:rPr>
        <w:t>Reference</w:t>
      </w:r>
      <w:r>
        <w:rPr>
          <w:lang w:val="en-US"/>
        </w:rPr>
        <w:t xml:space="preserve"> </w:t>
      </w:r>
      <w:r w:rsidRPr="00D5703D">
        <w:rPr>
          <w:lang w:val="en-US"/>
        </w:rPr>
        <w:t>Space.</w:t>
      </w:r>
    </w:p>
    <w:p w14:paraId="720757A8" w14:textId="77777777" w:rsidR="00AF16CB" w:rsidRDefault="00AF16CB" w:rsidP="00AF16CB">
      <w:pPr>
        <w:pStyle w:val="B10"/>
        <w:ind w:left="0" w:firstLine="0"/>
        <w:rPr>
          <w:lang w:val="en-US"/>
        </w:rPr>
      </w:pPr>
      <w:r w:rsidRPr="00FD5482">
        <w:rPr>
          <w:lang w:val="en-US"/>
        </w:rPr>
        <w:t>The views array is a sequence of XR</w:t>
      </w:r>
      <w:r>
        <w:rPr>
          <w:lang w:val="en-US"/>
        </w:rPr>
        <w:t xml:space="preserve"> </w:t>
      </w:r>
      <w:r w:rsidRPr="00FD5482">
        <w:rPr>
          <w:lang w:val="en-US"/>
        </w:rPr>
        <w:t>Views describing the viewpoints of the XR scene, relative to the XR</w:t>
      </w:r>
      <w:r>
        <w:rPr>
          <w:lang w:val="en-US"/>
        </w:rPr>
        <w:t xml:space="preserve"> </w:t>
      </w:r>
      <w:r w:rsidRPr="00FD5482">
        <w:rPr>
          <w:lang w:val="en-US"/>
        </w:rPr>
        <w:t>Reference</w:t>
      </w:r>
      <w:r>
        <w:rPr>
          <w:lang w:val="en-US"/>
        </w:rPr>
        <w:t xml:space="preserve"> </w:t>
      </w:r>
      <w:r w:rsidRPr="00FD5482">
        <w:rPr>
          <w:lang w:val="en-US"/>
        </w:rPr>
        <w:t>Space the XR</w:t>
      </w:r>
      <w:r>
        <w:rPr>
          <w:lang w:val="en-US"/>
        </w:rPr>
        <w:t xml:space="preserve"> </w:t>
      </w:r>
      <w:r w:rsidRPr="00FD5482">
        <w:rPr>
          <w:lang w:val="en-US"/>
        </w:rPr>
        <w:t>Viewer</w:t>
      </w:r>
      <w:r>
        <w:rPr>
          <w:lang w:val="en-US"/>
        </w:rPr>
        <w:t xml:space="preserve"> </w:t>
      </w:r>
      <w:r w:rsidRPr="00FD5482">
        <w:rPr>
          <w:lang w:val="en-US"/>
        </w:rPr>
        <w:t>Pose was queried with.</w:t>
      </w:r>
    </w:p>
    <w:p w14:paraId="1EBAA9F7" w14:textId="30FE842B" w:rsidR="00AF16CB" w:rsidRDefault="00AF16CB" w:rsidP="00AF16CB">
      <w:pPr>
        <w:pStyle w:val="Heading3"/>
      </w:pPr>
      <w:bookmarkStart w:id="31" w:name="_Toc23169696"/>
      <w:bookmarkStart w:id="32" w:name="_Toc33041940"/>
      <w:bookmarkEnd w:id="30"/>
      <w:r w:rsidRPr="00DB3790">
        <w:t>4.1.</w:t>
      </w:r>
      <w:r>
        <w:t>3</w:t>
      </w:r>
      <w:r w:rsidRPr="00DB3790">
        <w:tab/>
      </w:r>
      <w:r>
        <w:t xml:space="preserve">Tracking and </w:t>
      </w:r>
      <w:r w:rsidR="00784A51">
        <w:t xml:space="preserve">XR Viewer </w:t>
      </w:r>
      <w:r>
        <w:t>Pose Generation</w:t>
      </w:r>
      <w:bookmarkEnd w:id="31"/>
      <w:bookmarkEnd w:id="32"/>
    </w:p>
    <w:p w14:paraId="7A172BCA" w14:textId="39DD9161" w:rsidR="00AF16CB" w:rsidRDefault="00AF16CB" w:rsidP="00AF16CB">
      <w:r>
        <w:t xml:space="preserve">In XR applications, </w:t>
      </w:r>
      <w:r w:rsidR="004A15D8">
        <w:t xml:space="preserve">an </w:t>
      </w:r>
      <w:r>
        <w:t xml:space="preserve">essential element is the use of </w:t>
      </w:r>
      <w:r w:rsidRPr="00D5703D">
        <w:t>spatial tracking</w:t>
      </w:r>
      <w:r w:rsidR="00073AA8">
        <w:t>.</w:t>
      </w:r>
      <w:r>
        <w:t xml:space="preserve"> </w:t>
      </w:r>
      <w:r w:rsidR="00073AA8">
        <w:t>B</w:t>
      </w:r>
      <w:r>
        <w:t xml:space="preserve">ased on the tracking and the derived XR </w:t>
      </w:r>
      <w:r w:rsidR="00132C3C">
        <w:t>Viewer Pose</w:t>
      </w:r>
      <w:r>
        <w:t>, content is rendered to</w:t>
      </w:r>
      <w:r w:rsidRPr="00D5703D">
        <w:t xml:space="preserve"> simulate a view of virtual content</w:t>
      </w:r>
      <w:r>
        <w:t>.</w:t>
      </w:r>
    </w:p>
    <w:p w14:paraId="65F7D406" w14:textId="434DFDBD" w:rsidR="00AF16CB" w:rsidRPr="00DB3790" w:rsidRDefault="00AF16CB" w:rsidP="00AF16CB">
      <w:r>
        <w:t xml:space="preserve">XR </w:t>
      </w:r>
      <w:r w:rsidR="00132C3C">
        <w:t xml:space="preserve">viewer </w:t>
      </w:r>
      <w:r>
        <w:t>pose</w:t>
      </w:r>
      <w:r w:rsidR="00132C3C">
        <w:t>s</w:t>
      </w:r>
      <w:r>
        <w:t xml:space="preserve"> and m</w:t>
      </w:r>
      <w:r w:rsidRPr="00DB3790">
        <w:t>otion</w:t>
      </w:r>
      <w:r>
        <w:t>s</w:t>
      </w:r>
      <w:r w:rsidRPr="00DB3790">
        <w:t xml:space="preserve"> can be sensed by </w:t>
      </w:r>
      <w:r w:rsidRPr="00DB3790">
        <w:rPr>
          <w:i/>
        </w:rPr>
        <w:t>Positional Tracking</w:t>
      </w:r>
      <w:r w:rsidRPr="00DB3790">
        <w:t>, i.e.</w:t>
      </w:r>
      <w:r w:rsidRPr="00DB3790">
        <w:rPr>
          <w:i/>
        </w:rPr>
        <w:t xml:space="preserve"> </w:t>
      </w:r>
      <w:r w:rsidRPr="00DB3790">
        <w:t xml:space="preserve">the process of tracing the </w:t>
      </w:r>
      <w:r>
        <w:t xml:space="preserve">XR </w:t>
      </w:r>
      <w:r w:rsidRPr="00DB3790">
        <w:t xml:space="preserve">scene coordinates of moving objects in real-time, such as HMDs or motion controller peripherals. Positional Tracking allows to derive the </w:t>
      </w:r>
      <w:r w:rsidRPr="00176A65">
        <w:rPr>
          <w:i/>
          <w:iCs/>
        </w:rPr>
        <w:t xml:space="preserve">XR Viewer </w:t>
      </w:r>
      <w:r w:rsidRPr="00DB3790">
        <w:rPr>
          <w:i/>
        </w:rPr>
        <w:t>Pose</w:t>
      </w:r>
      <w:r w:rsidRPr="00DB3790">
        <w:t xml:space="preserve">, i.e. the combination of position and orientation of </w:t>
      </w:r>
      <w:r>
        <w:t>the viewer</w:t>
      </w:r>
      <w:r w:rsidRPr="00DB3790">
        <w:t>. Different type</w:t>
      </w:r>
      <w:r w:rsidR="00D43E6B">
        <w:t>s</w:t>
      </w:r>
      <w:r w:rsidRPr="00DB3790">
        <w:t xml:space="preserve"> of tracking exist:</w:t>
      </w:r>
    </w:p>
    <w:p w14:paraId="6F8DDCE4" w14:textId="77777777" w:rsidR="00AF16CB" w:rsidRPr="00DB3790" w:rsidRDefault="00AF16CB" w:rsidP="00AF16CB">
      <w:pPr>
        <w:pStyle w:val="B10"/>
      </w:pPr>
      <w:r w:rsidRPr="00DB3790">
        <w:rPr>
          <w:i/>
        </w:rPr>
        <w:t>-</w:t>
      </w:r>
      <w:r w:rsidRPr="00DB3790">
        <w:rPr>
          <w:i/>
        </w:rPr>
        <w:tab/>
        <w:t>Outside-In Tracking</w:t>
      </w:r>
      <w:r w:rsidRPr="00DB3790">
        <w:t xml:space="preserve">: a form of positional tracking and, generally, it is a method of optical tracking. Tracking sensors placed in a stationary location and oriented towards the tracked object that moves freely around a designated area defined by sensor coverage. </w:t>
      </w:r>
    </w:p>
    <w:p w14:paraId="30601A8E" w14:textId="77777777" w:rsidR="00AF16CB" w:rsidRPr="00DB3790" w:rsidRDefault="00AF16CB" w:rsidP="00AF16CB">
      <w:pPr>
        <w:pStyle w:val="B10"/>
      </w:pPr>
      <w:r w:rsidRPr="00DB3790">
        <w:rPr>
          <w:i/>
        </w:rPr>
        <w:t>-</w:t>
      </w:r>
      <w:r w:rsidRPr="00DB3790">
        <w:rPr>
          <w:i/>
        </w:rPr>
        <w:tab/>
        <w:t>Inside-out Tracking</w:t>
      </w:r>
      <w:r w:rsidRPr="00DB3790">
        <w:t>: a method of positional tracking commonly used in virtual reality (VR) technologies, specifically for tracking the position of head-mounted displays (HMDs) and motion controller accessories whereby the location of the cameras or other sensors that are used to determine the object</w:t>
      </w:r>
      <w:r>
        <w:t>'</w:t>
      </w:r>
      <w:r w:rsidRPr="00DB3790">
        <w:t>s position in space are located on the device being tracked (e.g. HMD).</w:t>
      </w:r>
    </w:p>
    <w:p w14:paraId="71E779A6" w14:textId="77777777" w:rsidR="00AF16CB" w:rsidRDefault="00AF16CB" w:rsidP="00AF16CB">
      <w:pPr>
        <w:pStyle w:val="B10"/>
      </w:pPr>
      <w:r w:rsidRPr="00DB3790">
        <w:rPr>
          <w:i/>
        </w:rPr>
        <w:t>-</w:t>
      </w:r>
      <w:r w:rsidRPr="00DB3790">
        <w:rPr>
          <w:i/>
        </w:rPr>
        <w:tab/>
        <w:t>World Tracking</w:t>
      </w:r>
      <w:r w:rsidRPr="00DB3790">
        <w:t>: a method to create AR experiences that allow a user to explore virtual content in the world around them with a device's back-facing camera using a device's orientation and position, and detecting real-world surfaces, as well as known images or objects.</w:t>
      </w:r>
      <w:r>
        <w:t xml:space="preserve"> </w:t>
      </w:r>
    </w:p>
    <w:p w14:paraId="2D337C38" w14:textId="797F6D26" w:rsidR="00AF16CB" w:rsidRPr="00DB3790" w:rsidRDefault="00AF16CB" w:rsidP="00AF16CB">
      <w:pPr>
        <w:pStyle w:val="B10"/>
      </w:pPr>
      <w:r w:rsidRPr="00176A65">
        <w:t>-</w:t>
      </w:r>
      <w:r>
        <w:tab/>
      </w:r>
      <w:r w:rsidRPr="00176A65">
        <w:rPr>
          <w:i/>
          <w:iCs/>
        </w:rPr>
        <w:t>Simultaneous Localization and Mapping</w:t>
      </w:r>
      <w:r w:rsidRPr="00FA2E85">
        <w:t xml:space="preserve"> (SLAM) is the computational problem of constructing or updating a map of an unknown environment while simultaneously keeping track of </w:t>
      </w:r>
      <w:r>
        <w:t>the</w:t>
      </w:r>
      <w:r w:rsidRPr="00FA2E85">
        <w:t xml:space="preserve"> </w:t>
      </w:r>
      <w:r>
        <w:t>user</w:t>
      </w:r>
      <w:r w:rsidRPr="00FA2E85">
        <w:t xml:space="preserve">'s location within </w:t>
      </w:r>
      <w:r>
        <w:t>an unknown environment</w:t>
      </w:r>
      <w:r w:rsidR="001063B6">
        <w:t>.</w:t>
      </w:r>
      <w:r w:rsidR="00784A51">
        <w:t xml:space="preserve"> For more details refer on SLAM</w:t>
      </w:r>
      <w:r w:rsidR="00915420">
        <w:t>, refer to clause 4.1.4.</w:t>
      </w:r>
    </w:p>
    <w:p w14:paraId="2B313EB8" w14:textId="374C7555" w:rsidR="00AF16CB" w:rsidRDefault="00AF16CB" w:rsidP="00AF16CB">
      <w:r>
        <w:t>If not mentioned otherwise, it is assumed that devices in the context of the document are able to track</w:t>
      </w:r>
      <w:r w:rsidR="00DD3F40">
        <w:t xml:space="preserve"> the XR Viewer Pose in</w:t>
      </w:r>
      <w:r>
        <w:t xml:space="preserve"> 6DoF</w:t>
      </w:r>
      <w:r w:rsidR="00784A51">
        <w:t xml:space="preserve"> with sufficient accuracy as defined </w:t>
      </w:r>
      <w:r w:rsidR="00612362">
        <w:t>in clause 4.2.1</w:t>
      </w:r>
      <w:r>
        <w:t>.</w:t>
      </w:r>
    </w:p>
    <w:p w14:paraId="1B3FF289" w14:textId="5B8113E8" w:rsidR="00AF16CB" w:rsidRDefault="00AF16CB" w:rsidP="00AF16CB">
      <w:r w:rsidRPr="00510589">
        <w:t>To maintain a reliable registration of the virtual world with the real world</w:t>
      </w:r>
      <w:r>
        <w:t xml:space="preserve"> as well as to ensure accurate tracking of the XR</w:t>
      </w:r>
      <w:r w:rsidR="00D54511">
        <w:t xml:space="preserve"> Viewer</w:t>
      </w:r>
      <w:r>
        <w:t xml:space="preserve"> pose</w:t>
      </w:r>
      <w:r w:rsidRPr="00510589">
        <w:t xml:space="preserve">, </w:t>
      </w:r>
      <w:r>
        <w:t>XR</w:t>
      </w:r>
      <w:r w:rsidRPr="00510589">
        <w:t xml:space="preserve"> applications require highly accurate, low-latency tracking of the device</w:t>
      </w:r>
      <w:r>
        <w:t xml:space="preserve"> at about 1kHz sampling frequency. </w:t>
      </w:r>
      <w:r w:rsidR="001421DC">
        <w:t>A</w:t>
      </w:r>
      <w:r w:rsidR="002329F8">
        <w:t>n</w:t>
      </w:r>
      <w:r w:rsidR="001421DC">
        <w:t xml:space="preserve"> XR Viewer Pose consists of </w:t>
      </w:r>
      <w:r w:rsidR="00751A29">
        <w:t>the orientation (</w:t>
      </w:r>
      <w:r w:rsidR="00E80225">
        <w:t xml:space="preserve">for example, </w:t>
      </w:r>
      <w:r w:rsidR="00751A29">
        <w:t>4 floating point values</w:t>
      </w:r>
      <w:r w:rsidR="00E80225">
        <w:t xml:space="preserve"> in OpenXR [16]</w:t>
      </w:r>
      <w:r w:rsidR="00751A29">
        <w:t xml:space="preserve">)) and the </w:t>
      </w:r>
      <w:r w:rsidR="002A6775">
        <w:t>position (</w:t>
      </w:r>
      <w:r w:rsidR="00E80225">
        <w:t xml:space="preserve">for example, </w:t>
      </w:r>
      <w:r w:rsidR="002A6775">
        <w:t>3 floating point values</w:t>
      </w:r>
      <w:r w:rsidR="00E80225">
        <w:t xml:space="preserve"> in OpenXR [16]</w:t>
      </w:r>
      <w:r w:rsidR="002A6775">
        <w:t>).</w:t>
      </w:r>
      <w:r w:rsidR="00985210">
        <w:t xml:space="preserve"> In addition, the XR Viewer Pose needs to have assigned a time stamp.</w:t>
      </w:r>
      <w:r w:rsidR="002A6775">
        <w:t xml:space="preserve"> </w:t>
      </w:r>
      <w:r>
        <w:t>The size of a XR</w:t>
      </w:r>
      <w:r w:rsidR="007A786A">
        <w:t xml:space="preserve"> Viewer </w:t>
      </w:r>
      <w:r>
        <w:t>Pose</w:t>
      </w:r>
      <w:r w:rsidR="00985210">
        <w:t xml:space="preserve"> associated to time</w:t>
      </w:r>
      <w:r>
        <w:t xml:space="preserve"> typically</w:t>
      </w:r>
      <w:r w:rsidR="00985210">
        <w:t xml:space="preserve"> results in packets of size</w:t>
      </w:r>
      <w:r>
        <w:t xml:space="preserve"> in the range of </w:t>
      </w:r>
      <w:r w:rsidR="00E81367">
        <w:t>3</w:t>
      </w:r>
      <w:r>
        <w:t xml:space="preserve">0-100 bytes, such that the generated data is around several hundred kbit/s if delivered over the network. </w:t>
      </w:r>
    </w:p>
    <w:p w14:paraId="10397780" w14:textId="26E335F5" w:rsidR="00AF16CB" w:rsidRPr="00DB3790" w:rsidRDefault="00AF16CB" w:rsidP="00AF16CB">
      <w:pPr>
        <w:pStyle w:val="Heading3"/>
      </w:pPr>
      <w:bookmarkStart w:id="33" w:name="_Toc23169697"/>
      <w:bookmarkStart w:id="34" w:name="_Toc33041941"/>
      <w:r w:rsidRPr="00DB3790">
        <w:t>4.1.</w:t>
      </w:r>
      <w:r w:rsidR="00F95D10">
        <w:t>4</w:t>
      </w:r>
      <w:r w:rsidRPr="00DB3790">
        <w:tab/>
        <w:t>XR Spatial Mapping and Localization</w:t>
      </w:r>
      <w:bookmarkEnd w:id="33"/>
      <w:bookmarkEnd w:id="34"/>
    </w:p>
    <w:p w14:paraId="07AA10B1" w14:textId="0D15646F" w:rsidR="00AF16CB" w:rsidRPr="00DB3790" w:rsidRDefault="00AF16CB" w:rsidP="00AF16CB">
      <w:r w:rsidRPr="00DB3790">
        <w:t xml:space="preserve">Spatial mapping, </w:t>
      </w:r>
      <w:r w:rsidR="002329F8">
        <w:t xml:space="preserve">i.e. </w:t>
      </w:r>
      <w:r w:rsidRPr="00DB3790">
        <w:t xml:space="preserve">creating a map of the surrounding area, and localization, </w:t>
      </w:r>
      <w:r w:rsidR="002329F8">
        <w:t xml:space="preserve">i.e. </w:t>
      </w:r>
      <w:r w:rsidRPr="00DB3790">
        <w:t>establishing the position of users and objects within that space, are some of the key areas of XR</w:t>
      </w:r>
      <w:r w:rsidR="00D053BF">
        <w:t xml:space="preserve"> and in particular AR</w:t>
      </w:r>
      <w:r w:rsidRPr="00DB3790">
        <w:t xml:space="preserve">. Multiple sensor inputs are combined to get </w:t>
      </w:r>
      <w:r w:rsidR="002329F8">
        <w:t xml:space="preserve">a </w:t>
      </w:r>
      <w:r w:rsidRPr="00DB3790">
        <w:t xml:space="preserve">better localization accuracy, e.g., monocular/stereo/depth cameras, radio beacons, GPS, inertial sensors, etc. </w:t>
      </w:r>
    </w:p>
    <w:p w14:paraId="224F09B4" w14:textId="77777777" w:rsidR="00AF16CB" w:rsidRPr="00DB3790" w:rsidRDefault="00AF16CB" w:rsidP="00AF16CB">
      <w:pPr>
        <w:jc w:val="both"/>
      </w:pPr>
      <w:r w:rsidRPr="00DB3790">
        <w:t xml:space="preserve">Some of the methods involved are listed below: </w:t>
      </w:r>
    </w:p>
    <w:p w14:paraId="4D340918" w14:textId="2DC32259" w:rsidR="00AF16CB" w:rsidRPr="00DB3790" w:rsidRDefault="00AF16CB" w:rsidP="00AF16CB">
      <w:pPr>
        <w:pStyle w:val="B10"/>
      </w:pPr>
      <w:r w:rsidRPr="00DB3790">
        <w:rPr>
          <w:b/>
          <w:bCs/>
        </w:rPr>
        <w:t>1)</w:t>
      </w:r>
      <w:r w:rsidRPr="00DB3790">
        <w:rPr>
          <w:b/>
          <w:bCs/>
        </w:rPr>
        <w:tab/>
        <w:t>Spatial anchors</w:t>
      </w:r>
      <w:r w:rsidRPr="00DB3790">
        <w:t xml:space="preserve"> are used for establishing the position of a 3D object in a shared AR/MR experience, independent of the individual perspective of the users. Spatial anchors are accurate within a limited space (e.g. 3m radius for the Microsoft</w:t>
      </w:r>
      <w:r w:rsidR="002329F8">
        <w:t>®</w:t>
      </w:r>
      <w:r w:rsidRPr="00DB3790">
        <w:t xml:space="preserve"> Mixed Reality </w:t>
      </w:r>
      <w:r w:rsidR="002329F8">
        <w:t>T</w:t>
      </w:r>
      <w:r w:rsidRPr="00DB3790">
        <w:t xml:space="preserve">oolkit). Multiple anchors may be used for larger spaces. </w:t>
      </w:r>
    </w:p>
    <w:p w14:paraId="604DBB3A" w14:textId="77777777" w:rsidR="00AF16CB" w:rsidRPr="00DB3790" w:rsidRDefault="00AF16CB" w:rsidP="00AF16CB">
      <w:pPr>
        <w:pStyle w:val="B10"/>
      </w:pPr>
      <w:r w:rsidRPr="00DB3790">
        <w:rPr>
          <w:b/>
          <w:bCs/>
        </w:rPr>
        <w:t>2)</w:t>
      </w:r>
      <w:r w:rsidRPr="00DB3790">
        <w:rPr>
          <w:b/>
          <w:bCs/>
        </w:rPr>
        <w:tab/>
        <w:t>Simultaneous Localization and Mapping (SLAM)</w:t>
      </w:r>
      <w:r w:rsidRPr="00DB3790">
        <w:t xml:space="preserve"> is used for mapping previously unknown environments, while also maintaining the localization of the device/user within that environment. </w:t>
      </w:r>
    </w:p>
    <w:p w14:paraId="21149449" w14:textId="77777777" w:rsidR="00AF16CB" w:rsidRPr="00DB3790" w:rsidRDefault="00AF16CB" w:rsidP="00AF16CB">
      <w:pPr>
        <w:pStyle w:val="B10"/>
      </w:pPr>
      <w:r w:rsidRPr="00DB3790">
        <w:rPr>
          <w:b/>
          <w:bCs/>
        </w:rPr>
        <w:lastRenderedPageBreak/>
        <w:t>3)</w:t>
      </w:r>
      <w:r w:rsidRPr="00DB3790">
        <w:rPr>
          <w:b/>
          <w:bCs/>
        </w:rPr>
        <w:tab/>
        <w:t>Visual Localization</w:t>
      </w:r>
      <w:r w:rsidRPr="00DB3790">
        <w:t xml:space="preserve">, e.g., vSLAM, Visual Positioning System (VPS), etc., perform localization using visual data from, e.g., a mobile camera, combined with other sensor data. </w:t>
      </w:r>
    </w:p>
    <w:p w14:paraId="2D8983CC" w14:textId="77777777" w:rsidR="00AF16CB" w:rsidRPr="00DB3790" w:rsidRDefault="00AF16CB" w:rsidP="00AF16CB">
      <w:pPr>
        <w:jc w:val="both"/>
      </w:pPr>
      <w:r w:rsidRPr="00DB3790">
        <w:t xml:space="preserve">Spatial mapping and localization can be done on the device. However, network elements can support the operations in different ways: </w:t>
      </w:r>
    </w:p>
    <w:p w14:paraId="0F91E355" w14:textId="77777777" w:rsidR="00AF16CB" w:rsidRPr="00DB3790" w:rsidRDefault="00AF16CB" w:rsidP="00AF16CB">
      <w:pPr>
        <w:pStyle w:val="B10"/>
      </w:pPr>
      <w:r w:rsidRPr="00DB3790">
        <w:t>1)</w:t>
      </w:r>
      <w:r w:rsidRPr="00DB3790">
        <w:tab/>
        <w:t xml:space="preserve">Cloud services may be used for storing, retrieving and updating spatial data. For larger public spaces, </w:t>
      </w:r>
      <w:r w:rsidRPr="00DB3790">
        <w:rPr>
          <w:b/>
          <w:bCs/>
        </w:rPr>
        <w:t>crowdsourcing</w:t>
      </w:r>
      <w:r w:rsidRPr="00DB3790">
        <w:t xml:space="preserve"> may be used to keep the data updated and available to all. </w:t>
      </w:r>
    </w:p>
    <w:p w14:paraId="6ACAEC86" w14:textId="77777777" w:rsidR="00AF16CB" w:rsidRPr="00DB3790" w:rsidRDefault="00AF16CB" w:rsidP="00AF16CB">
      <w:pPr>
        <w:pStyle w:val="B10"/>
      </w:pPr>
      <w:r w:rsidRPr="00DB3790">
        <w:t>2)</w:t>
      </w:r>
      <w:r w:rsidRPr="00DB3790">
        <w:tab/>
        <w:t xml:space="preserve">A </w:t>
      </w:r>
      <w:r w:rsidRPr="00DB3790">
        <w:rPr>
          <w:b/>
          <w:bCs/>
        </w:rPr>
        <w:t>Spatial Computing Server</w:t>
      </w:r>
      <w:r w:rsidRPr="00DB3790">
        <w:t xml:space="preserve"> that collects data from multiple sources and processes it to create spatial maps including, but not limited to, visual and inertial data streamed from XR devices. The service can then provide this information to other users and also assist in their localization based on the data received from them.</w:t>
      </w:r>
    </w:p>
    <w:p w14:paraId="05E0B6D0" w14:textId="1C86152A" w:rsidR="00AF16CB" w:rsidRDefault="00AF16CB" w:rsidP="00AF16CB">
      <w:pPr>
        <w:jc w:val="both"/>
      </w:pPr>
      <w:r w:rsidRPr="00DB3790">
        <w:rPr>
          <w:b/>
          <w:bCs/>
        </w:rPr>
        <w:t>Indoor and outdoor mapping and localization</w:t>
      </w:r>
      <w:r w:rsidRPr="00DB3790">
        <w:t xml:space="preserve"> are expected to have different requirements and limitations. Privacy concerns need to be explored by the service provider when scanning indoor spaces and storing spatial features, especially when it is linked to global positioning.</w:t>
      </w:r>
    </w:p>
    <w:p w14:paraId="5EE6BA42" w14:textId="5EF0D6AD" w:rsidR="00042290" w:rsidRPr="00DB3790" w:rsidRDefault="00042290" w:rsidP="00AF16CB">
      <w:pPr>
        <w:jc w:val="both"/>
      </w:pPr>
      <w:r>
        <w:rPr>
          <w:noProof/>
        </w:rPr>
        <w:t>Tracking adds the concept of contin</w:t>
      </w:r>
      <w:r w:rsidR="00304801">
        <w:rPr>
          <w:noProof/>
        </w:rPr>
        <w:t>u</w:t>
      </w:r>
      <w:r>
        <w:rPr>
          <w:noProof/>
        </w:rPr>
        <w:t>ous locali</w:t>
      </w:r>
      <w:r w:rsidR="00304801">
        <w:rPr>
          <w:noProof/>
        </w:rPr>
        <w:t>s</w:t>
      </w:r>
      <w:r>
        <w:rPr>
          <w:noProof/>
        </w:rPr>
        <w:t>ation over time.</w:t>
      </w:r>
    </w:p>
    <w:p w14:paraId="1D3BB969" w14:textId="77777777" w:rsidR="006B0EBA" w:rsidRDefault="00AF16CB" w:rsidP="00A1508F">
      <w:pPr>
        <w:pStyle w:val="Heading2"/>
      </w:pPr>
      <w:bookmarkStart w:id="35" w:name="_Toc23169698"/>
      <w:bookmarkStart w:id="36" w:name="_Toc33041942"/>
      <w:r w:rsidRPr="00DB3790">
        <w:t>4.</w:t>
      </w:r>
      <w:r>
        <w:t>2</w:t>
      </w:r>
      <w:r w:rsidRPr="00DB3790">
        <w:tab/>
      </w:r>
      <w:r>
        <w:t>Quality-of-Experience for XR</w:t>
      </w:r>
      <w:bookmarkEnd w:id="35"/>
      <w:bookmarkEnd w:id="36"/>
    </w:p>
    <w:p w14:paraId="4B914357" w14:textId="37E31224" w:rsidR="00AF16CB" w:rsidRPr="006B0EBA" w:rsidRDefault="00AF16CB" w:rsidP="006B0EBA">
      <w:pPr>
        <w:pStyle w:val="Heading3"/>
      </w:pPr>
      <w:bookmarkStart w:id="37" w:name="_Toc33041943"/>
      <w:r w:rsidRPr="006B0EBA">
        <w:t>4.2.1</w:t>
      </w:r>
      <w:r w:rsidRPr="006B0EBA">
        <w:tab/>
        <w:t>Immersiveness and Presence</w:t>
      </w:r>
      <w:bookmarkEnd w:id="37"/>
    </w:p>
    <w:p w14:paraId="6CFC12B9" w14:textId="6967A5AF" w:rsidR="0015016E" w:rsidRDefault="00AF16CB" w:rsidP="00AF16CB">
      <w:pPr>
        <w:rPr>
          <w:lang w:val="en-US"/>
        </w:rPr>
      </w:pPr>
      <w:r>
        <w:t xml:space="preserve">For providing XR experiences that make </w:t>
      </w:r>
      <w:r w:rsidR="0015016E">
        <w:t xml:space="preserve">the user </w:t>
      </w:r>
      <w:r>
        <w:t xml:space="preserve">feel </w:t>
      </w:r>
      <w:r w:rsidRPr="00EB65FF">
        <w:rPr>
          <w:i/>
        </w:rPr>
        <w:t>immersed</w:t>
      </w:r>
      <w:r>
        <w:t xml:space="preserve"> and </w:t>
      </w:r>
      <w:r w:rsidRPr="00176A65">
        <w:rPr>
          <w:i/>
          <w:iCs/>
        </w:rPr>
        <w:t>present</w:t>
      </w:r>
      <w:r>
        <w:t>, several relevant quality of experience factors have been collected (</w:t>
      </w:r>
      <w:hyperlink r:id="rId27" w:history="1">
        <w:r>
          <w:rPr>
            <w:rStyle w:val="Hyperlink"/>
          </w:rPr>
          <w:t>https://xinreality.com/wiki/Presence</w:t>
        </w:r>
      </w:hyperlink>
      <w:r>
        <w:t xml:space="preserve">). </w:t>
      </w:r>
      <w:r w:rsidRPr="00AA5490">
        <w:rPr>
          <w:lang w:val="en-US"/>
        </w:rPr>
        <w:t>Presence is the feeling of being physically and spatially located in an environment.</w:t>
      </w:r>
      <w:r>
        <w:rPr>
          <w:lang w:val="en-US"/>
        </w:rPr>
        <w:t xml:space="preserve"> </w:t>
      </w:r>
      <w:r w:rsidRPr="00AA5490">
        <w:rPr>
          <w:lang w:val="en-US"/>
        </w:rPr>
        <w:t xml:space="preserve">Presence </w:t>
      </w:r>
      <w:r>
        <w:rPr>
          <w:lang w:val="en-US"/>
        </w:rPr>
        <w:t>is</w:t>
      </w:r>
      <w:r w:rsidRPr="00AA5490">
        <w:rPr>
          <w:lang w:val="en-US"/>
        </w:rPr>
        <w:t xml:space="preserve"> divided into 2 types: </w:t>
      </w:r>
      <w:r w:rsidRPr="00EB65FF">
        <w:rPr>
          <w:lang w:val="en-US"/>
        </w:rPr>
        <w:t>Cognitive Presence</w:t>
      </w:r>
      <w:r w:rsidRPr="00AA5490">
        <w:rPr>
          <w:lang w:val="en-US"/>
        </w:rPr>
        <w:t xml:space="preserve"> and </w:t>
      </w:r>
      <w:r w:rsidRPr="00EB65FF">
        <w:rPr>
          <w:lang w:val="en-US"/>
        </w:rPr>
        <w:t>Perceptive Presence</w:t>
      </w:r>
      <w:r w:rsidRPr="00AA5490">
        <w:rPr>
          <w:lang w:val="en-US"/>
        </w:rPr>
        <w:t xml:space="preserve">. </w:t>
      </w:r>
    </w:p>
    <w:p w14:paraId="1ED15100" w14:textId="1C2EADBB" w:rsidR="00AF16CB" w:rsidRDefault="00AF16CB" w:rsidP="00AF16CB">
      <w:pPr>
        <w:rPr>
          <w:lang w:val="en-US"/>
        </w:rPr>
      </w:pPr>
      <w:r w:rsidRPr="00EB65FF">
        <w:rPr>
          <w:lang w:val="en-US"/>
        </w:rPr>
        <w:t>Cognitive Presence</w:t>
      </w:r>
      <w:r w:rsidRPr="00AA5490">
        <w:rPr>
          <w:lang w:val="en-US"/>
        </w:rPr>
        <w:t xml:space="preserve"> is the presence of </w:t>
      </w:r>
      <w:r>
        <w:rPr>
          <w:lang w:val="en-US"/>
        </w:rPr>
        <w:t>one's</w:t>
      </w:r>
      <w:r w:rsidRPr="00AA5490">
        <w:rPr>
          <w:lang w:val="en-US"/>
        </w:rPr>
        <w:t xml:space="preserve"> mind. It can be achieved by watching a compelling film or reading an engaging book. Cognitive Presence is important </w:t>
      </w:r>
      <w:r w:rsidR="0015016E">
        <w:rPr>
          <w:lang w:val="en-US"/>
        </w:rPr>
        <w:t>for</w:t>
      </w:r>
      <w:r w:rsidR="0015016E" w:rsidRPr="00AA5490">
        <w:rPr>
          <w:lang w:val="en-US"/>
        </w:rPr>
        <w:t xml:space="preserve"> </w:t>
      </w:r>
      <w:r w:rsidRPr="00AA5490">
        <w:rPr>
          <w:lang w:val="en-US"/>
        </w:rPr>
        <w:t xml:space="preserve">an immersive experience of any kind. </w:t>
      </w:r>
    </w:p>
    <w:p w14:paraId="5F1D3228" w14:textId="77777777" w:rsidR="00AF16CB" w:rsidRDefault="00AF16CB" w:rsidP="00AF16CB">
      <w:pPr>
        <w:rPr>
          <w:lang w:val="en-US"/>
        </w:rPr>
      </w:pPr>
      <w:r w:rsidRPr="00EB65FF">
        <w:rPr>
          <w:lang w:val="en-US"/>
        </w:rPr>
        <w:t>Perceptive Presence</w:t>
      </w:r>
      <w:r w:rsidRPr="00AA5490">
        <w:rPr>
          <w:lang w:val="en-US"/>
        </w:rPr>
        <w:t xml:space="preserve"> is the presence of</w:t>
      </w:r>
      <w:r>
        <w:rPr>
          <w:lang w:val="en-US"/>
        </w:rPr>
        <w:t xml:space="preserve"> one's</w:t>
      </w:r>
      <w:r w:rsidRPr="00AA5490">
        <w:rPr>
          <w:lang w:val="en-US"/>
        </w:rPr>
        <w:t xml:space="preserve"> senses. To accomplish </w:t>
      </w:r>
      <w:r>
        <w:rPr>
          <w:lang w:val="en-US"/>
        </w:rPr>
        <w:t>p</w:t>
      </w:r>
      <w:r w:rsidRPr="00AA5490">
        <w:rPr>
          <w:lang w:val="en-US"/>
        </w:rPr>
        <w:t xml:space="preserve">erceptive </w:t>
      </w:r>
      <w:r>
        <w:rPr>
          <w:lang w:val="en-US"/>
        </w:rPr>
        <w:t>p</w:t>
      </w:r>
      <w:r w:rsidRPr="00AA5490">
        <w:rPr>
          <w:lang w:val="en-US"/>
        </w:rPr>
        <w:t xml:space="preserve">resence, </w:t>
      </w:r>
      <w:r>
        <w:rPr>
          <w:lang w:val="en-US"/>
        </w:rPr>
        <w:t>one's</w:t>
      </w:r>
      <w:r w:rsidRPr="00AA5490">
        <w:rPr>
          <w:lang w:val="en-US"/>
        </w:rPr>
        <w:t xml:space="preserve"> senses, sights, sound, touch and smell, have to be tricked. </w:t>
      </w:r>
      <w:r w:rsidRPr="008B363B">
        <w:rPr>
          <w:lang w:val="en-US"/>
        </w:rPr>
        <w:t xml:space="preserve">To create </w:t>
      </w:r>
      <w:r>
        <w:rPr>
          <w:lang w:val="en-US"/>
        </w:rPr>
        <w:t>perceptive p</w:t>
      </w:r>
      <w:r w:rsidRPr="008B363B">
        <w:rPr>
          <w:lang w:val="en-US"/>
        </w:rPr>
        <w:t xml:space="preserve">resence, the </w:t>
      </w:r>
      <w:r>
        <w:rPr>
          <w:lang w:val="en-US"/>
        </w:rPr>
        <w:t>X</w:t>
      </w:r>
      <w:r w:rsidRPr="008B363B">
        <w:rPr>
          <w:lang w:val="en-US"/>
        </w:rPr>
        <w:t xml:space="preserve">R Device has to fool the user's senses, most notably the audio-visual system. </w:t>
      </w:r>
      <w:r>
        <w:rPr>
          <w:lang w:val="en-US"/>
        </w:rPr>
        <w:t>X</w:t>
      </w:r>
      <w:r w:rsidRPr="008B363B">
        <w:rPr>
          <w:lang w:val="en-US"/>
        </w:rPr>
        <w:t xml:space="preserve">R Devices achieve this through </w:t>
      </w:r>
      <w:r>
        <w:rPr>
          <w:lang w:val="en-US"/>
        </w:rPr>
        <w:t>positional tracking</w:t>
      </w:r>
      <w:r w:rsidRPr="008B363B">
        <w:rPr>
          <w:lang w:val="en-US"/>
        </w:rPr>
        <w:t xml:space="preserve"> based on the movement. The goal of the </w:t>
      </w:r>
      <w:r>
        <w:rPr>
          <w:lang w:val="en-US"/>
        </w:rPr>
        <w:t>system</w:t>
      </w:r>
      <w:r w:rsidRPr="008B363B">
        <w:rPr>
          <w:lang w:val="en-US"/>
        </w:rPr>
        <w:t xml:space="preserve"> is </w:t>
      </w:r>
      <w:r>
        <w:rPr>
          <w:lang w:val="en-US"/>
        </w:rPr>
        <w:t xml:space="preserve">to </w:t>
      </w:r>
      <w:r w:rsidRPr="008B363B">
        <w:rPr>
          <w:lang w:val="en-US"/>
        </w:rPr>
        <w:t xml:space="preserve">maintain your sense of presence and avoid breaking it. </w:t>
      </w:r>
    </w:p>
    <w:p w14:paraId="7E1A1B78" w14:textId="77777777" w:rsidR="00AF16CB" w:rsidRDefault="00AF16CB" w:rsidP="00AF16CB">
      <w:pPr>
        <w:rPr>
          <w:lang w:val="en-US"/>
        </w:rPr>
      </w:pPr>
      <w:r>
        <w:rPr>
          <w:lang w:val="en-US"/>
        </w:rPr>
        <w:t>P</w:t>
      </w:r>
      <w:r w:rsidRPr="00AA5490">
        <w:rPr>
          <w:lang w:val="en-US"/>
        </w:rPr>
        <w:t xml:space="preserve">erceptive Presence </w:t>
      </w:r>
      <w:r>
        <w:rPr>
          <w:lang w:val="en-US"/>
        </w:rPr>
        <w:t>is the objective to be achieved by XR applications and is what is referred in the following.</w:t>
      </w:r>
    </w:p>
    <w:p w14:paraId="4A9CBCDC" w14:textId="5A8E4A6F" w:rsidR="00AF16CB" w:rsidRDefault="00AF16CB" w:rsidP="00AF16CB">
      <w:pPr>
        <w:rPr>
          <w:lang w:val="en-US"/>
        </w:rPr>
      </w:pPr>
      <w:r w:rsidRPr="00826A77">
        <w:rPr>
          <w:lang w:val="en-US"/>
        </w:rPr>
        <w:t xml:space="preserve">In a paper </w:t>
      </w:r>
      <w:r>
        <w:rPr>
          <w:lang w:val="en-US"/>
        </w:rPr>
        <w:t xml:space="preserve">[9] </w:t>
      </w:r>
      <w:r w:rsidRPr="00826A77">
        <w:rPr>
          <w:lang w:val="en-US"/>
        </w:rPr>
        <w:t xml:space="preserve">titled </w:t>
      </w:r>
      <w:r w:rsidR="005F5766">
        <w:rPr>
          <w:lang w:val="en-US"/>
        </w:rPr>
        <w:t>"</w:t>
      </w:r>
      <w:r w:rsidRPr="00826A77">
        <w:rPr>
          <w:lang w:val="en-US"/>
        </w:rPr>
        <w:t>Research on Presence in Virtual Reality: A Survey</w:t>
      </w:r>
      <w:r w:rsidR="005F5766">
        <w:rPr>
          <w:lang w:val="en-US"/>
        </w:rPr>
        <w:t>"</w:t>
      </w:r>
      <w:r w:rsidRPr="00826A77">
        <w:rPr>
          <w:lang w:val="en-US"/>
        </w:rPr>
        <w:t>, the authors quote Matthew Lombard’s slightly more scientific definition of presence:</w:t>
      </w:r>
      <w:r>
        <w:rPr>
          <w:lang w:val="en-US"/>
        </w:rPr>
        <w:t xml:space="preserve"> "</w:t>
      </w:r>
      <w:r w:rsidRPr="00826A77">
        <w:rPr>
          <w:lang w:val="en-US"/>
        </w:rPr>
        <w:t>Presence (a shortened version of the term “telepresence”) is a psychological state of subjective perception in which even though part or all of an individual’s current experience is generated by and/or filtered through human-made technology, part or all of the individual’s perception fails to accurately acknowledge the role of the technology in the experience. Except in the most extreme cases, the individual can indicate correctly that s/he is using the technology, but at some level, and to some degree, her/his perceptions overlook that knowledge and objects, events, entities, and environments are perceived as if the technology was not involved in the experience.</w:t>
      </w:r>
      <w:r>
        <w:rPr>
          <w:lang w:val="en-US"/>
        </w:rPr>
        <w:t xml:space="preserve">" </w:t>
      </w:r>
      <w:r w:rsidRPr="00826A77">
        <w:rPr>
          <w:lang w:val="en-US"/>
        </w:rPr>
        <w:t>In other words, feeling like you’re really there.</w:t>
      </w:r>
    </w:p>
    <w:p w14:paraId="7A061DE8" w14:textId="77777777" w:rsidR="00AF16CB" w:rsidRDefault="00AF16CB" w:rsidP="00AF16CB">
      <w:pPr>
        <w:rPr>
          <w:lang w:val="en-US"/>
        </w:rPr>
      </w:pPr>
      <w:r w:rsidRPr="00AA5490">
        <w:rPr>
          <w:lang w:val="en-US"/>
        </w:rPr>
        <w:t>Presence is achieved when the involuntary aspects of our reptilian corners of our brains are activated. When the user reaches out to grab the virtual apple, becomes unwilling to step off a plank or feel nervous when walking on rooftops.</w:t>
      </w:r>
      <w:r>
        <w:rPr>
          <w:lang w:val="en-US"/>
        </w:rPr>
        <w:t xml:space="preserve"> According to Teo Choong Ching [10], there are four components relevant for feeling present, namely the </w:t>
      </w:r>
    </w:p>
    <w:p w14:paraId="57B65340" w14:textId="77777777" w:rsidR="00AF16CB" w:rsidRDefault="00AF16CB" w:rsidP="00AF16CB">
      <w:pPr>
        <w:numPr>
          <w:ilvl w:val="0"/>
          <w:numId w:val="6"/>
        </w:numPr>
        <w:rPr>
          <w:lang w:val="en-US"/>
        </w:rPr>
      </w:pPr>
      <w:r w:rsidRPr="007A6E04">
        <w:rPr>
          <w:lang w:val="en-US"/>
        </w:rPr>
        <w:t xml:space="preserve">The Illusion of </w:t>
      </w:r>
      <w:r w:rsidRPr="003E2899">
        <w:rPr>
          <w:lang w:val="en-US"/>
        </w:rPr>
        <w:t xml:space="preserve">being in a </w:t>
      </w:r>
      <w:r w:rsidRPr="003B7BF3">
        <w:rPr>
          <w:lang w:val="en-US"/>
        </w:rPr>
        <w:t>s</w:t>
      </w:r>
      <w:r w:rsidRPr="006A25FB">
        <w:rPr>
          <w:lang w:val="en-US"/>
        </w:rPr>
        <w:t xml:space="preserve">table </w:t>
      </w:r>
      <w:r w:rsidRPr="00D070C7">
        <w:rPr>
          <w:lang w:val="en-US"/>
        </w:rPr>
        <w:t>spatial place</w:t>
      </w:r>
      <w:r w:rsidRPr="001D443C">
        <w:rPr>
          <w:lang w:val="en-US"/>
        </w:rPr>
        <w:t xml:space="preserve"> </w:t>
      </w:r>
    </w:p>
    <w:p w14:paraId="08A4B5C4" w14:textId="77777777" w:rsidR="00AF16CB" w:rsidRPr="003B7BF3" w:rsidRDefault="00AF16CB" w:rsidP="00AF16CB">
      <w:pPr>
        <w:numPr>
          <w:ilvl w:val="0"/>
          <w:numId w:val="6"/>
        </w:numPr>
        <w:rPr>
          <w:lang w:val="en-US"/>
        </w:rPr>
      </w:pPr>
      <w:r w:rsidRPr="007A6E04">
        <w:rPr>
          <w:lang w:val="en-US"/>
        </w:rPr>
        <w:t>The Illusion of s</w:t>
      </w:r>
      <w:r w:rsidRPr="003E2899">
        <w:rPr>
          <w:lang w:val="en-US"/>
        </w:rPr>
        <w:t>elf-embodiment.</w:t>
      </w:r>
    </w:p>
    <w:p w14:paraId="31DDC8D1" w14:textId="77777777" w:rsidR="00AF16CB" w:rsidRDefault="00AF16CB" w:rsidP="00AF16CB">
      <w:pPr>
        <w:numPr>
          <w:ilvl w:val="0"/>
          <w:numId w:val="6"/>
        </w:numPr>
        <w:rPr>
          <w:lang w:val="en-US"/>
        </w:rPr>
      </w:pPr>
      <w:r w:rsidRPr="001D443C">
        <w:rPr>
          <w:lang w:val="en-US"/>
        </w:rPr>
        <w:t>The Illusion of Physical Interaction</w:t>
      </w:r>
    </w:p>
    <w:p w14:paraId="246DBEA3" w14:textId="77777777" w:rsidR="00AF16CB" w:rsidRDefault="00AF16CB" w:rsidP="00AF16CB">
      <w:pPr>
        <w:numPr>
          <w:ilvl w:val="0"/>
          <w:numId w:val="6"/>
        </w:numPr>
        <w:rPr>
          <w:lang w:val="en-US"/>
        </w:rPr>
      </w:pPr>
      <w:r w:rsidRPr="001D443C">
        <w:rPr>
          <w:lang w:val="en-US"/>
        </w:rPr>
        <w:t>The Illusion of Social Communication</w:t>
      </w:r>
    </w:p>
    <w:p w14:paraId="21373C59" w14:textId="0F56A0B5" w:rsidR="00AF16CB" w:rsidRPr="007A6E04" w:rsidRDefault="004B4BA5" w:rsidP="00AF16CB">
      <w:pPr>
        <w:rPr>
          <w:lang w:val="en-US"/>
        </w:rPr>
      </w:pPr>
      <w:r>
        <w:rPr>
          <w:lang w:val="en-US"/>
        </w:rPr>
        <w:t>The m</w:t>
      </w:r>
      <w:r w:rsidR="00AF16CB">
        <w:rPr>
          <w:lang w:val="en-US"/>
        </w:rPr>
        <w:t xml:space="preserve">ost relevant </w:t>
      </w:r>
      <w:r>
        <w:rPr>
          <w:lang w:val="en-US"/>
        </w:rPr>
        <w:t xml:space="preserve">component </w:t>
      </w:r>
      <w:r w:rsidR="00AF16CB">
        <w:rPr>
          <w:lang w:val="en-US"/>
        </w:rPr>
        <w:t>from a the technical aspect in the context of this Technical Report is the first one. This part of p</w:t>
      </w:r>
      <w:r w:rsidR="00AF16CB" w:rsidRPr="00826A77">
        <w:rPr>
          <w:lang w:val="en-US"/>
        </w:rPr>
        <w:t>resence can be broken down into three broad categories, listed in order of most important to least important for their impact on creating presence:</w:t>
      </w:r>
      <w:r w:rsidR="00AF16CB">
        <w:rPr>
          <w:lang w:val="en-US"/>
        </w:rPr>
        <w:t xml:space="preserve"> </w:t>
      </w:r>
      <w:r w:rsidR="00AF16CB" w:rsidRPr="00826A77">
        <w:rPr>
          <w:lang w:val="en-US"/>
        </w:rPr>
        <w:t>Visual presence</w:t>
      </w:r>
      <w:r w:rsidR="00AF16CB">
        <w:rPr>
          <w:lang w:val="en-US"/>
        </w:rPr>
        <w:t xml:space="preserve">, </w:t>
      </w:r>
      <w:r w:rsidR="00AF16CB" w:rsidRPr="00826A77">
        <w:rPr>
          <w:lang w:val="en-US"/>
        </w:rPr>
        <w:t>Auditory presence</w:t>
      </w:r>
      <w:r w:rsidR="00AF16CB">
        <w:rPr>
          <w:lang w:val="en-US"/>
        </w:rPr>
        <w:t>, and s</w:t>
      </w:r>
      <w:r w:rsidR="00AF16CB" w:rsidRPr="00826A77">
        <w:rPr>
          <w:lang w:val="en-US"/>
        </w:rPr>
        <w:t>ensory or haptic presence</w:t>
      </w:r>
      <w:r w:rsidR="00AF16CB">
        <w:rPr>
          <w:lang w:val="en-US"/>
        </w:rPr>
        <w:t>.</w:t>
      </w:r>
    </w:p>
    <w:p w14:paraId="5F12E099" w14:textId="0B166778" w:rsidR="00AF16CB" w:rsidRDefault="00AF16CB" w:rsidP="00AF16CB">
      <w:pPr>
        <w:rPr>
          <w:lang w:val="en-US"/>
        </w:rPr>
      </w:pPr>
      <w:r>
        <w:rPr>
          <w:lang w:val="en-US"/>
        </w:rPr>
        <w:lastRenderedPageBreak/>
        <w:t xml:space="preserve">Technical Requirements for visual presence have been formulated by Valve's ™ R&amp;D Team </w:t>
      </w:r>
      <w:r w:rsidRPr="00DE6923">
        <w:rPr>
          <w:lang w:val="en-US"/>
        </w:rPr>
        <w:t>Brendan Iribe</w:t>
      </w:r>
      <w:r>
        <w:rPr>
          <w:lang w:val="en-US"/>
        </w:rPr>
        <w:t xml:space="preserve"> (</w:t>
      </w:r>
      <w:hyperlink r:id="rId28" w:history="1">
        <w:r>
          <w:rPr>
            <w:rStyle w:val="Hyperlink"/>
          </w:rPr>
          <w:t>https://www.roadtovr.com/oculus-shares-5-key-ingredients-for-presence-in-virtual-reality/</w:t>
        </w:r>
      </w:hyperlink>
      <w:r>
        <w:rPr>
          <w:lang w:val="en-US"/>
        </w:rPr>
        <w:t xml:space="preserve">) from Oculus ™ as well as from experience collected from 3GPP members product development teams: </w:t>
      </w:r>
    </w:p>
    <w:p w14:paraId="723F253F" w14:textId="77777777" w:rsidR="00AF16CB" w:rsidRPr="008B363B" w:rsidRDefault="00AF16CB" w:rsidP="00AF16CB">
      <w:pPr>
        <w:numPr>
          <w:ilvl w:val="0"/>
          <w:numId w:val="7"/>
        </w:numPr>
        <w:rPr>
          <w:lang w:val="en-US"/>
        </w:rPr>
      </w:pPr>
      <w:r w:rsidRPr="008B363B">
        <w:rPr>
          <w:lang w:val="en-US"/>
        </w:rPr>
        <w:t>Tracking</w:t>
      </w:r>
    </w:p>
    <w:p w14:paraId="7B84CFA7" w14:textId="77777777" w:rsidR="00AF16CB" w:rsidRPr="008B363B" w:rsidRDefault="00AF16CB" w:rsidP="00AF16CB">
      <w:pPr>
        <w:numPr>
          <w:ilvl w:val="1"/>
          <w:numId w:val="7"/>
        </w:numPr>
        <w:rPr>
          <w:lang w:val="en-US"/>
        </w:rPr>
      </w:pPr>
      <w:r w:rsidRPr="008B363B">
        <w:rPr>
          <w:lang w:val="en-US"/>
        </w:rPr>
        <w:t>6 degrees of freedom tracking - ability to track user's head in rotational and translational movements.</w:t>
      </w:r>
    </w:p>
    <w:p w14:paraId="311F3DEB" w14:textId="77777777" w:rsidR="00AF16CB" w:rsidRPr="008B363B" w:rsidRDefault="00AF16CB" w:rsidP="00AF16CB">
      <w:pPr>
        <w:numPr>
          <w:ilvl w:val="1"/>
          <w:numId w:val="7"/>
        </w:numPr>
        <w:rPr>
          <w:lang w:val="en-US"/>
        </w:rPr>
      </w:pPr>
      <w:r w:rsidRPr="008B363B">
        <w:rPr>
          <w:lang w:val="en-US"/>
        </w:rPr>
        <w:t>360 degrees tracking - track user's head independent of the direction the user is facing.</w:t>
      </w:r>
    </w:p>
    <w:p w14:paraId="16972AC7" w14:textId="1242A8FD" w:rsidR="00AF16CB" w:rsidRDefault="00AF16CB" w:rsidP="00AF16CB">
      <w:pPr>
        <w:numPr>
          <w:ilvl w:val="1"/>
          <w:numId w:val="7"/>
        </w:numPr>
        <w:rPr>
          <w:lang w:val="en-US"/>
        </w:rPr>
      </w:pPr>
      <w:r w:rsidRPr="008B363B">
        <w:rPr>
          <w:lang w:val="en-US"/>
        </w:rPr>
        <w:t>Sub-</w:t>
      </w:r>
      <w:r>
        <w:rPr>
          <w:lang w:val="en-US"/>
        </w:rPr>
        <w:t>centimeter</w:t>
      </w:r>
      <w:r w:rsidRPr="008B363B">
        <w:rPr>
          <w:lang w:val="en-US"/>
        </w:rPr>
        <w:t xml:space="preserve"> accuracy - tracking accuracy of less than a </w:t>
      </w:r>
      <w:r>
        <w:rPr>
          <w:lang w:val="en-US"/>
        </w:rPr>
        <w:t>centi</w:t>
      </w:r>
      <w:r w:rsidRPr="008B363B">
        <w:rPr>
          <w:lang w:val="en-US"/>
        </w:rPr>
        <w:t>meter.</w:t>
      </w:r>
    </w:p>
    <w:p w14:paraId="4050D5EE" w14:textId="77777777" w:rsidR="00AF16CB" w:rsidRPr="008B363B" w:rsidRDefault="00AF16CB" w:rsidP="00AF16CB">
      <w:pPr>
        <w:numPr>
          <w:ilvl w:val="1"/>
          <w:numId w:val="7"/>
        </w:numPr>
        <w:rPr>
          <w:lang w:val="en-US"/>
        </w:rPr>
      </w:pPr>
      <w:r>
        <w:rPr>
          <w:lang w:val="en-US"/>
        </w:rPr>
        <w:t>Quarter-degree-accurate rotation tracking</w:t>
      </w:r>
    </w:p>
    <w:p w14:paraId="782BE9CB" w14:textId="77777777" w:rsidR="00AF16CB" w:rsidRDefault="00AF16CB" w:rsidP="00AF16CB">
      <w:pPr>
        <w:numPr>
          <w:ilvl w:val="1"/>
          <w:numId w:val="7"/>
        </w:numPr>
        <w:rPr>
          <w:lang w:val="en-US"/>
        </w:rPr>
      </w:pPr>
      <w:r w:rsidRPr="008B363B">
        <w:rPr>
          <w:lang w:val="en-US"/>
        </w:rPr>
        <w:t>No jitter - no shaking, image on the display has to stay perfectly still.</w:t>
      </w:r>
    </w:p>
    <w:p w14:paraId="47B504E3" w14:textId="2BDAA13A" w:rsidR="00AF16CB" w:rsidRDefault="00AF16CB" w:rsidP="00AF16CB">
      <w:pPr>
        <w:numPr>
          <w:ilvl w:val="1"/>
          <w:numId w:val="7"/>
        </w:numPr>
        <w:rPr>
          <w:lang w:val="en-US"/>
        </w:rPr>
      </w:pPr>
      <w:r>
        <w:rPr>
          <w:lang w:val="en-US"/>
        </w:rPr>
        <w:t>For room-scale games and experiences, c</w:t>
      </w:r>
      <w:r w:rsidRPr="007A6E04">
        <w:rPr>
          <w:lang w:val="en-US"/>
        </w:rPr>
        <w:t>omfortable tracking volume - large enough space to move around and still be tracked</w:t>
      </w:r>
      <w:r>
        <w:rPr>
          <w:lang w:val="en-US"/>
        </w:rPr>
        <w:t xml:space="preserve"> of roughly 2m cubes. For seated games/experiences a smaller tracking volume is sufficient.</w:t>
      </w:r>
    </w:p>
    <w:p w14:paraId="7D67FAB8" w14:textId="1519F179" w:rsidR="00A26364" w:rsidRPr="006A1DA2" w:rsidRDefault="00A26364" w:rsidP="00AF16CB">
      <w:pPr>
        <w:numPr>
          <w:ilvl w:val="1"/>
          <w:numId w:val="7"/>
        </w:numPr>
        <w:rPr>
          <w:lang w:val="en-US"/>
        </w:rPr>
      </w:pPr>
      <w:r>
        <w:rPr>
          <w:lang w:val="en-US"/>
        </w:rPr>
        <w:t xml:space="preserve">Tracking needs to be done frequently to always be able to operate with the latest XR Viewer Pose. </w:t>
      </w:r>
      <w:r w:rsidR="00B0460C">
        <w:rPr>
          <w:lang w:val="en-US"/>
        </w:rPr>
        <w:t>Minimum update rates as discussed above are 1000Hz and beyond.</w:t>
      </w:r>
      <w:r w:rsidR="002C0CBD">
        <w:rPr>
          <w:lang w:val="en-US"/>
        </w:rPr>
        <w:t xml:space="preserve"> Especially rotational tracking </w:t>
      </w:r>
      <w:r w:rsidR="003940CC">
        <w:rPr>
          <w:lang w:val="en-US"/>
        </w:rPr>
        <w:t>requires high frequency.</w:t>
      </w:r>
    </w:p>
    <w:p w14:paraId="068940ED" w14:textId="77777777" w:rsidR="00AF16CB" w:rsidRDefault="00AF16CB" w:rsidP="00AF16CB">
      <w:pPr>
        <w:numPr>
          <w:ilvl w:val="0"/>
          <w:numId w:val="7"/>
        </w:numPr>
        <w:rPr>
          <w:lang w:val="en-US"/>
        </w:rPr>
      </w:pPr>
      <w:r w:rsidRPr="003E2899">
        <w:rPr>
          <w:lang w:val="en-US"/>
        </w:rPr>
        <w:t>Latency</w:t>
      </w:r>
    </w:p>
    <w:p w14:paraId="5A8C6A03" w14:textId="77777777" w:rsidR="00AF16CB" w:rsidRDefault="00AF16CB" w:rsidP="00AF16CB">
      <w:pPr>
        <w:numPr>
          <w:ilvl w:val="1"/>
          <w:numId w:val="7"/>
        </w:numPr>
        <w:rPr>
          <w:lang w:val="en-US"/>
        </w:rPr>
      </w:pPr>
      <w:r w:rsidRPr="007A6E04">
        <w:rPr>
          <w:lang w:val="en-US"/>
        </w:rPr>
        <w:t>Less than 20 ms motion-to-photon latency - less than 20 milliseconds of overall latency (from the time you move your head to when you see the display change).</w:t>
      </w:r>
    </w:p>
    <w:p w14:paraId="57CBCB7B" w14:textId="0E675D55" w:rsidR="00AF16CB" w:rsidRDefault="00AF16CB" w:rsidP="00AF16CB">
      <w:pPr>
        <w:numPr>
          <w:ilvl w:val="1"/>
          <w:numId w:val="7"/>
        </w:numPr>
        <w:rPr>
          <w:lang w:val="en-US"/>
        </w:rPr>
      </w:pPr>
      <w:r>
        <w:rPr>
          <w:lang w:val="en-US"/>
        </w:rPr>
        <w:t>Minimize the time of pose-to-render-to-photon. Rendering content as quickly as possible. Less than 50ms for render to photon in order to avoid wrongly rendered content.</w:t>
      </w:r>
      <w:r w:rsidR="005971ED">
        <w:rPr>
          <w:lang w:val="en-US"/>
        </w:rPr>
        <w:t xml:space="preserve"> For more details refer to clause 4.2.2.</w:t>
      </w:r>
    </w:p>
    <w:p w14:paraId="404A1815" w14:textId="77777777" w:rsidR="00AF16CB" w:rsidRDefault="00AF16CB" w:rsidP="00AF16CB">
      <w:pPr>
        <w:numPr>
          <w:ilvl w:val="1"/>
          <w:numId w:val="7"/>
        </w:numPr>
        <w:rPr>
          <w:lang w:val="en-US"/>
        </w:rPr>
      </w:pPr>
      <w:r w:rsidRPr="007A6E04">
        <w:rPr>
          <w:lang w:val="en-US"/>
        </w:rPr>
        <w:t xml:space="preserve">Fuse optical tracking and </w:t>
      </w:r>
      <w:r>
        <w:rPr>
          <w:lang w:val="en-US"/>
        </w:rPr>
        <w:t>i</w:t>
      </w:r>
      <w:r w:rsidRPr="00DE6923">
        <w:rPr>
          <w:lang w:val="en-US"/>
        </w:rPr>
        <w:t>nertial measurement unit</w:t>
      </w:r>
      <w:r>
        <w:rPr>
          <w:lang w:val="en-US"/>
        </w:rPr>
        <w:t xml:space="preserve"> (</w:t>
      </w:r>
      <w:r w:rsidRPr="007A6E04">
        <w:rPr>
          <w:lang w:val="en-US"/>
        </w:rPr>
        <w:t>IMU</w:t>
      </w:r>
      <w:r>
        <w:rPr>
          <w:lang w:val="en-US"/>
        </w:rPr>
        <w:t>)</w:t>
      </w:r>
      <w:r w:rsidRPr="007A6E04">
        <w:rPr>
          <w:lang w:val="en-US"/>
        </w:rPr>
        <w:t xml:space="preserve"> data </w:t>
      </w:r>
      <w:r>
        <w:rPr>
          <w:lang w:val="en-US"/>
        </w:rPr>
        <w:t>–</w:t>
      </w:r>
    </w:p>
    <w:p w14:paraId="758AB4C4" w14:textId="77777777" w:rsidR="00AF16CB" w:rsidRDefault="00AF16CB" w:rsidP="00AF16CB">
      <w:pPr>
        <w:numPr>
          <w:ilvl w:val="1"/>
          <w:numId w:val="7"/>
        </w:numPr>
        <w:rPr>
          <w:lang w:val="en-US"/>
        </w:rPr>
      </w:pPr>
      <w:r w:rsidRPr="007A6E04">
        <w:rPr>
          <w:lang w:val="en-US"/>
        </w:rPr>
        <w:t>Minimize loop: tracker → CPU → GPU → display → photons.</w:t>
      </w:r>
    </w:p>
    <w:p w14:paraId="6545CCEB" w14:textId="641148B8" w:rsidR="00AF16CB" w:rsidRPr="006A1DA2" w:rsidRDefault="00AF16CB" w:rsidP="00AF16CB">
      <w:pPr>
        <w:numPr>
          <w:ilvl w:val="1"/>
          <w:numId w:val="7"/>
        </w:numPr>
        <w:rPr>
          <w:lang w:val="en-US"/>
        </w:rPr>
      </w:pPr>
      <w:r>
        <w:rPr>
          <w:lang w:val="en-US"/>
        </w:rPr>
        <w:t xml:space="preserve">Minimize </w:t>
      </w:r>
      <w:r w:rsidR="009B1D37">
        <w:rPr>
          <w:lang w:val="en-US"/>
        </w:rPr>
        <w:t>interaction delays and age of content</w:t>
      </w:r>
      <w:r>
        <w:rPr>
          <w:lang w:val="en-US"/>
        </w:rPr>
        <w:t xml:space="preserve"> depending on the application. For more details see 4.2.2.</w:t>
      </w:r>
    </w:p>
    <w:p w14:paraId="41D34E2E" w14:textId="77777777" w:rsidR="00AF16CB" w:rsidRDefault="00AF16CB" w:rsidP="00AF16CB">
      <w:pPr>
        <w:numPr>
          <w:ilvl w:val="0"/>
          <w:numId w:val="7"/>
        </w:numPr>
        <w:rPr>
          <w:lang w:val="en-US"/>
        </w:rPr>
      </w:pPr>
      <w:r w:rsidRPr="007A6E04">
        <w:rPr>
          <w:lang w:val="en-US"/>
        </w:rPr>
        <w:t>Persistence</w:t>
      </w:r>
    </w:p>
    <w:p w14:paraId="626B0962" w14:textId="77777777" w:rsidR="00AF16CB" w:rsidRPr="0088763B" w:rsidRDefault="00AF16CB" w:rsidP="00AF16CB">
      <w:pPr>
        <w:numPr>
          <w:ilvl w:val="1"/>
          <w:numId w:val="7"/>
        </w:numPr>
        <w:rPr>
          <w:lang w:val="en-US"/>
        </w:rPr>
      </w:pPr>
      <w:r w:rsidRPr="007A6E04">
        <w:rPr>
          <w:lang w:val="en-US"/>
        </w:rPr>
        <w:t>Low persistence - Turn pixels on and off every 2 - 3 ms to avoid smearing / motion blur.</w:t>
      </w:r>
      <w:r>
        <w:rPr>
          <w:lang w:val="en-US"/>
        </w:rPr>
        <w:t xml:space="preserve"> </w:t>
      </w:r>
      <w:bookmarkStart w:id="38" w:name="_Hlk26215049"/>
      <w:r w:rsidRPr="00382518">
        <w:rPr>
          <w:lang w:val="en-US"/>
        </w:rPr>
        <w:t>Pixel persistence is the amount of time per frame that the display is actually lit rather than black. “Low persistence” is simply the idea of having the screen lit for only a small fraction of the frame.</w:t>
      </w:r>
      <w:r>
        <w:rPr>
          <w:lang w:val="en-US"/>
        </w:rPr>
        <w:t xml:space="preserve"> The reason is that</w:t>
      </w:r>
      <w:r w:rsidRPr="00382518">
        <w:rPr>
          <w:lang w:val="en-US"/>
        </w:rPr>
        <w:t xml:space="preserve"> the longer a frame goes on for, the less accurate it will be compared to where you’re currently looking. </w:t>
      </w:r>
      <w:r>
        <w:rPr>
          <w:lang w:val="en-US"/>
        </w:rPr>
        <w:t xml:space="preserve">The brain is receiving </w:t>
      </w:r>
      <w:r w:rsidRPr="00382518">
        <w:rPr>
          <w:lang w:val="en-US"/>
        </w:rPr>
        <w:t>the same exact image for the entire frame even as you turn your head</w:t>
      </w:r>
      <w:r>
        <w:rPr>
          <w:lang w:val="en-US"/>
        </w:rPr>
        <w:t xml:space="preserve"> whereas</w:t>
      </w:r>
      <w:r w:rsidRPr="00382518">
        <w:rPr>
          <w:lang w:val="en-US"/>
        </w:rPr>
        <w:t xml:space="preserve"> in real life your view would constantly adjust.</w:t>
      </w:r>
      <w:bookmarkEnd w:id="38"/>
    </w:p>
    <w:p w14:paraId="3F53EA2A" w14:textId="77777777" w:rsidR="00AF16CB" w:rsidRDefault="00AF16CB" w:rsidP="00AF16CB">
      <w:pPr>
        <w:numPr>
          <w:ilvl w:val="1"/>
          <w:numId w:val="7"/>
        </w:numPr>
        <w:rPr>
          <w:lang w:val="en-US"/>
        </w:rPr>
      </w:pPr>
      <w:r w:rsidRPr="007A6E04">
        <w:rPr>
          <w:lang w:val="en-US"/>
        </w:rPr>
        <w:t xml:space="preserve">90 </w:t>
      </w:r>
      <w:r>
        <w:rPr>
          <w:lang w:val="en-US"/>
        </w:rPr>
        <w:t>H</w:t>
      </w:r>
      <w:r w:rsidRPr="007A6E04">
        <w:rPr>
          <w:lang w:val="en-US"/>
        </w:rPr>
        <w:t>z</w:t>
      </w:r>
      <w:r>
        <w:rPr>
          <w:lang w:val="en-US"/>
        </w:rPr>
        <w:t xml:space="preserve"> and beyond display</w:t>
      </w:r>
      <w:r w:rsidRPr="007A6E04">
        <w:rPr>
          <w:lang w:val="en-US"/>
        </w:rPr>
        <w:t xml:space="preserve"> refresh rate to eliminate visible flicker.</w:t>
      </w:r>
    </w:p>
    <w:p w14:paraId="114B26E0" w14:textId="77777777" w:rsidR="00AF16CB" w:rsidRDefault="00AF16CB" w:rsidP="00AF16CB">
      <w:pPr>
        <w:numPr>
          <w:ilvl w:val="0"/>
          <w:numId w:val="7"/>
        </w:numPr>
        <w:rPr>
          <w:lang w:val="en-US"/>
        </w:rPr>
      </w:pPr>
      <w:r w:rsidRPr="007A6E04">
        <w:rPr>
          <w:lang w:val="en-US"/>
        </w:rPr>
        <w:t>Resolution</w:t>
      </w:r>
    </w:p>
    <w:p w14:paraId="0B1F1C25" w14:textId="4233D659" w:rsidR="00AF16CB" w:rsidRDefault="00CE4068" w:rsidP="00AF16CB">
      <w:pPr>
        <w:numPr>
          <w:ilvl w:val="1"/>
          <w:numId w:val="7"/>
        </w:numPr>
        <w:rPr>
          <w:lang w:val="en-US"/>
        </w:rPr>
      </w:pPr>
      <w:r>
        <w:rPr>
          <w:lang w:val="en-US"/>
        </w:rPr>
        <w:t xml:space="preserve">Spatial Resolution: </w:t>
      </w:r>
      <w:r w:rsidR="00AF16CB" w:rsidRPr="009175A9">
        <w:rPr>
          <w:lang w:val="en-US"/>
        </w:rPr>
        <w:t>No visible pixel structure - you cannot see the pixels.</w:t>
      </w:r>
      <w:r w:rsidR="00DE3F51">
        <w:rPr>
          <w:lang w:val="en-US"/>
        </w:rPr>
        <w:t xml:space="preserve"> </w:t>
      </w:r>
      <w:r w:rsidR="00DE3F51" w:rsidRPr="00DE3F51">
        <w:rPr>
          <w:lang w:val="en-US"/>
        </w:rPr>
        <w:t>Low resolution and low pixels per inch</w:t>
      </w:r>
      <w:r w:rsidR="003D3E6A">
        <w:rPr>
          <w:lang w:val="en-US"/>
        </w:rPr>
        <w:t xml:space="preserve"> (PPI)</w:t>
      </w:r>
      <w:r w:rsidR="00DE3F51" w:rsidRPr="00DE3F51">
        <w:rPr>
          <w:lang w:val="en-US"/>
        </w:rPr>
        <w:t>, can cause the user to feel pixelation and feel like he or she is looking through a screen door</w:t>
      </w:r>
      <w:r w:rsidR="009126ED">
        <w:rPr>
          <w:lang w:val="en-US"/>
        </w:rPr>
        <w:t>.</w:t>
      </w:r>
    </w:p>
    <w:p w14:paraId="438776D5" w14:textId="77777777" w:rsidR="00AF16CB" w:rsidRDefault="00AF16CB" w:rsidP="00AF16CB">
      <w:pPr>
        <w:numPr>
          <w:ilvl w:val="2"/>
          <w:numId w:val="7"/>
        </w:numPr>
        <w:rPr>
          <w:lang w:val="en-US"/>
        </w:rPr>
      </w:pPr>
      <w:r>
        <w:rPr>
          <w:lang w:val="en-US"/>
        </w:rPr>
        <w:t>In 2014, It was thought a</w:t>
      </w:r>
      <w:r w:rsidRPr="00C93119">
        <w:rPr>
          <w:lang w:val="en-US"/>
        </w:rPr>
        <w:t>t least 1k by 1k pixels per eye</w:t>
      </w:r>
      <w:r>
        <w:rPr>
          <w:lang w:val="en-US"/>
        </w:rPr>
        <w:t xml:space="preserve"> would be sufficient.</w:t>
      </w:r>
    </w:p>
    <w:p w14:paraId="3EE6967B" w14:textId="68FE5ABF" w:rsidR="00AF16CB" w:rsidRDefault="00AF16CB" w:rsidP="00AF16CB">
      <w:pPr>
        <w:numPr>
          <w:ilvl w:val="2"/>
          <w:numId w:val="7"/>
        </w:numPr>
        <w:rPr>
          <w:lang w:val="en-US"/>
        </w:rPr>
      </w:pPr>
      <w:r>
        <w:rPr>
          <w:lang w:val="en-US"/>
        </w:rPr>
        <w:t>However, in theory</w:t>
      </w:r>
      <w:r w:rsidRPr="007A6E04">
        <w:rPr>
          <w:lang w:val="en-US"/>
        </w:rPr>
        <w:t>, in our fovea, we need about 120 pixels per degree of view to match reality</w:t>
      </w:r>
      <w:r>
        <w:rPr>
          <w:lang w:val="en-US"/>
        </w:rPr>
        <w:t>,</w:t>
      </w:r>
      <w:r w:rsidRPr="007A6E04">
        <w:rPr>
          <w:lang w:val="en-US"/>
        </w:rPr>
        <w:t xml:space="preserve"> </w:t>
      </w:r>
      <w:r>
        <w:rPr>
          <w:lang w:val="en-US"/>
        </w:rPr>
        <w:t xml:space="preserve">possibly requiring significantly more than the 1k by 1k, all the way to </w:t>
      </w:r>
      <w:r w:rsidR="001D6A8C">
        <w:rPr>
          <w:lang w:val="en-US"/>
        </w:rPr>
        <w:t>8k</w:t>
      </w:r>
      <w:r>
        <w:rPr>
          <w:lang w:val="en-US"/>
        </w:rPr>
        <w:t>.</w:t>
      </w:r>
    </w:p>
    <w:p w14:paraId="2F27C301" w14:textId="351CC800" w:rsidR="00AF16CB" w:rsidRDefault="00AF16CB" w:rsidP="00AF16CB">
      <w:pPr>
        <w:numPr>
          <w:ilvl w:val="2"/>
          <w:numId w:val="7"/>
        </w:numPr>
        <w:rPr>
          <w:lang w:val="en-US"/>
        </w:rPr>
      </w:pPr>
      <w:r>
        <w:rPr>
          <w:lang w:val="en-US"/>
        </w:rPr>
        <w:t>In 2019, it is commonly accepted that 2k by 2k per eye provide</w:t>
      </w:r>
      <w:r w:rsidR="003A315E">
        <w:rPr>
          <w:lang w:val="en-US"/>
        </w:rPr>
        <w:t>s</w:t>
      </w:r>
      <w:r>
        <w:rPr>
          <w:lang w:val="en-US"/>
        </w:rPr>
        <w:t xml:space="preserve"> </w:t>
      </w:r>
      <w:r w:rsidR="003A315E">
        <w:rPr>
          <w:lang w:val="en-US"/>
        </w:rPr>
        <w:t xml:space="preserve">acceptable </w:t>
      </w:r>
      <w:r>
        <w:rPr>
          <w:lang w:val="en-US"/>
        </w:rPr>
        <w:t>quality.</w:t>
      </w:r>
      <w:r w:rsidR="009E6DF5">
        <w:rPr>
          <w:lang w:val="en-US"/>
        </w:rPr>
        <w:t xml:space="preserve"> </w:t>
      </w:r>
      <w:r w:rsidR="00FA6B30">
        <w:rPr>
          <w:lang w:val="en-US"/>
        </w:rPr>
        <w:t xml:space="preserve">Increasing the horizontal resolution to 4k </w:t>
      </w:r>
      <w:r w:rsidR="007A6CE2">
        <w:rPr>
          <w:lang w:val="en-US"/>
        </w:rPr>
        <w:t>is considered a next step</w:t>
      </w:r>
      <w:r w:rsidR="00F86298">
        <w:rPr>
          <w:lang w:val="en-US"/>
        </w:rPr>
        <w:t>.</w:t>
      </w:r>
    </w:p>
    <w:p w14:paraId="2370BA6F" w14:textId="14DA4492" w:rsidR="00AF16CB" w:rsidRDefault="00B27AB7" w:rsidP="00AF16CB">
      <w:pPr>
        <w:numPr>
          <w:ilvl w:val="2"/>
          <w:numId w:val="7"/>
        </w:numPr>
        <w:rPr>
          <w:lang w:val="en-US"/>
        </w:rPr>
      </w:pPr>
      <w:r w:rsidRPr="00B27AB7">
        <w:rPr>
          <w:lang w:val="en-US"/>
        </w:rPr>
        <w:t>According to Plamer Luckey, found</w:t>
      </w:r>
      <w:r w:rsidR="00ED7045">
        <w:rPr>
          <w:lang w:val="en-US"/>
        </w:rPr>
        <w:t>er</w:t>
      </w:r>
      <w:r w:rsidRPr="00B27AB7">
        <w:rPr>
          <w:lang w:val="en-US"/>
        </w:rPr>
        <w:t xml:space="preserve"> of Oculus</w:t>
      </w:r>
      <w:r w:rsidR="00ED7045">
        <w:rPr>
          <w:lang w:val="en-US"/>
        </w:rPr>
        <w:t>®</w:t>
      </w:r>
      <w:r w:rsidRPr="00B27AB7">
        <w:rPr>
          <w:lang w:val="en-US"/>
        </w:rPr>
        <w:t xml:space="preserve"> Rift</w:t>
      </w:r>
      <w:r w:rsidR="00ED7045">
        <w:rPr>
          <w:lang w:val="en-US"/>
        </w:rPr>
        <w:t>™</w:t>
      </w:r>
      <w:r w:rsidRPr="00B27AB7">
        <w:rPr>
          <w:lang w:val="en-US"/>
        </w:rPr>
        <w:t xml:space="preserve">, pixelation will not go away completely until at least </w:t>
      </w:r>
      <w:r w:rsidR="00F86298">
        <w:rPr>
          <w:lang w:val="en-US"/>
        </w:rPr>
        <w:t>8</w:t>
      </w:r>
      <w:r w:rsidRPr="00B27AB7">
        <w:rPr>
          <w:lang w:val="en-US"/>
        </w:rPr>
        <w:t xml:space="preserve">K resolution </w:t>
      </w:r>
      <w:r w:rsidR="00F86298">
        <w:rPr>
          <w:lang w:val="en-US"/>
        </w:rPr>
        <w:t xml:space="preserve">(8196 x 4096) </w:t>
      </w:r>
      <w:r w:rsidRPr="00B27AB7">
        <w:rPr>
          <w:lang w:val="en-US"/>
        </w:rPr>
        <w:t>per eye is achieved</w:t>
      </w:r>
      <w:r w:rsidR="000A43EB">
        <w:rPr>
          <w:lang w:val="en-US"/>
        </w:rPr>
        <w:t xml:space="preserve"> </w:t>
      </w:r>
      <w:r w:rsidR="000A43EB">
        <w:rPr>
          <w:lang w:val="en-US"/>
        </w:rPr>
        <w:lastRenderedPageBreak/>
        <w:t>(</w:t>
      </w:r>
      <w:hyperlink r:id="rId29" w:history="1">
        <w:r w:rsidR="000A43EB">
          <w:rPr>
            <w:rStyle w:val="Hyperlink"/>
          </w:rPr>
          <w:t>https://arstechnica.com/gaming/2013/09/virtual-perfection-why-8k-resolution-per-eye-isnt-enough-for-perfect-vr/</w:t>
        </w:r>
      </w:hyperlink>
      <w:r w:rsidR="000A43EB">
        <w:rPr>
          <w:lang w:val="en-US"/>
        </w:rPr>
        <w:t>)</w:t>
      </w:r>
      <w:r w:rsidRPr="00B27AB7">
        <w:rPr>
          <w:lang w:val="en-US"/>
        </w:rPr>
        <w:t xml:space="preserve">. </w:t>
      </w:r>
    </w:p>
    <w:p w14:paraId="7572F8A7" w14:textId="082A0AF8" w:rsidR="00CE4068" w:rsidRPr="007A6E04" w:rsidRDefault="00CE4068" w:rsidP="00A1508F">
      <w:pPr>
        <w:numPr>
          <w:ilvl w:val="1"/>
          <w:numId w:val="7"/>
        </w:numPr>
        <w:rPr>
          <w:lang w:val="en-US"/>
        </w:rPr>
      </w:pPr>
      <w:r>
        <w:rPr>
          <w:lang w:val="en-US"/>
        </w:rPr>
        <w:t>Temporal Resolution</w:t>
      </w:r>
      <w:r w:rsidR="00C9326F">
        <w:rPr>
          <w:lang w:val="en-US"/>
        </w:rPr>
        <w:t xml:space="preserve">: According to </w:t>
      </w:r>
      <w:hyperlink r:id="rId30" w:history="1">
        <w:r w:rsidR="00C9326F">
          <w:rPr>
            <w:rStyle w:val="Hyperlink"/>
          </w:rPr>
          <w:t>https://developer.oculus.com/blog/asynchronous-timewarp-examined/</w:t>
        </w:r>
      </w:hyperlink>
      <w:r w:rsidR="00C9326F">
        <w:t xml:space="preserve">, </w:t>
      </w:r>
      <w:r w:rsidR="00DA1197">
        <w:t>t</w:t>
      </w:r>
      <w:r w:rsidR="00DA1197" w:rsidRPr="00DA1197">
        <w:t>o deliver comfortable, compelling VR that truly generates presence, developers will still need to target a sustained frame rate of 90Hz</w:t>
      </w:r>
      <w:r w:rsidR="00DA1197">
        <w:t xml:space="preserve"> and beyond, despite the usage of asynchronous time warping</w:t>
      </w:r>
      <w:r w:rsidR="00DA1197" w:rsidRPr="00DA1197">
        <w:t>.</w:t>
      </w:r>
    </w:p>
    <w:p w14:paraId="36ACE939" w14:textId="77777777" w:rsidR="00AF16CB" w:rsidRDefault="00AF16CB" w:rsidP="00AF16CB">
      <w:pPr>
        <w:numPr>
          <w:ilvl w:val="0"/>
          <w:numId w:val="7"/>
        </w:numPr>
        <w:rPr>
          <w:lang w:val="en-US"/>
        </w:rPr>
      </w:pPr>
      <w:r w:rsidRPr="003E2899">
        <w:rPr>
          <w:lang w:val="en-US"/>
        </w:rPr>
        <w:t>Optics</w:t>
      </w:r>
    </w:p>
    <w:p w14:paraId="227C12B0" w14:textId="3A8B7272" w:rsidR="00AF16CB" w:rsidRDefault="00AF16CB" w:rsidP="00AF16CB">
      <w:pPr>
        <w:numPr>
          <w:ilvl w:val="1"/>
          <w:numId w:val="7"/>
        </w:numPr>
        <w:rPr>
          <w:lang w:val="en-US"/>
        </w:rPr>
      </w:pPr>
      <w:r w:rsidRPr="007A6E04">
        <w:rPr>
          <w:lang w:val="en-US"/>
        </w:rPr>
        <w:t xml:space="preserve">Wide </w:t>
      </w:r>
      <w:r w:rsidRPr="00A87C71">
        <w:rPr>
          <w:lang w:val="en-US"/>
        </w:rPr>
        <w:t xml:space="preserve">Field of view </w:t>
      </w:r>
      <w:r>
        <w:rPr>
          <w:lang w:val="en-US"/>
        </w:rPr>
        <w:t>(</w:t>
      </w:r>
      <w:r w:rsidRPr="00A87C71">
        <w:rPr>
          <w:lang w:val="en-US"/>
        </w:rPr>
        <w:t>FOV</w:t>
      </w:r>
      <w:r>
        <w:rPr>
          <w:lang w:val="en-US"/>
        </w:rPr>
        <w:t>)</w:t>
      </w:r>
      <w:r w:rsidRPr="00A87C71">
        <w:rPr>
          <w:lang w:val="en-US"/>
        </w:rPr>
        <w:t xml:space="preserve"> is the extent of observable world at any given moment</w:t>
      </w:r>
      <w:r>
        <w:rPr>
          <w:lang w:val="en-US"/>
        </w:rPr>
        <w:t xml:space="preserve"> and</w:t>
      </w:r>
      <w:r w:rsidRPr="007A6E04">
        <w:rPr>
          <w:lang w:val="en-US"/>
        </w:rPr>
        <w:t xml:space="preserve"> </w:t>
      </w:r>
      <w:r>
        <w:rPr>
          <w:lang w:val="en-US"/>
        </w:rPr>
        <w:t>typically 100 - 110</w:t>
      </w:r>
      <w:r w:rsidRPr="007A6E04">
        <w:rPr>
          <w:lang w:val="en-US"/>
        </w:rPr>
        <w:t xml:space="preserve"> degrees </w:t>
      </w:r>
      <w:r>
        <w:rPr>
          <w:lang w:val="en-US"/>
        </w:rPr>
        <w:t xml:space="preserve">FOV is needed. For details on FoV, see </w:t>
      </w:r>
      <w:r w:rsidR="00D66577">
        <w:rPr>
          <w:lang w:val="en-US"/>
        </w:rPr>
        <w:t xml:space="preserve">3GPP </w:t>
      </w:r>
      <w:r>
        <w:rPr>
          <w:lang w:val="en-US"/>
        </w:rPr>
        <w:t>TR 26.918 [2],</w:t>
      </w:r>
      <w:r w:rsidR="00CA4DEC">
        <w:rPr>
          <w:lang w:val="en-US"/>
        </w:rPr>
        <w:t xml:space="preserve"> clause</w:t>
      </w:r>
      <w:r>
        <w:rPr>
          <w:lang w:val="en-US"/>
        </w:rPr>
        <w:t xml:space="preserve"> 4.2.2.</w:t>
      </w:r>
    </w:p>
    <w:p w14:paraId="0CE5C1C2" w14:textId="77777777" w:rsidR="00AF16CB" w:rsidRDefault="00AF16CB" w:rsidP="00AF16CB">
      <w:pPr>
        <w:numPr>
          <w:ilvl w:val="1"/>
          <w:numId w:val="7"/>
        </w:numPr>
        <w:rPr>
          <w:lang w:val="en-US"/>
        </w:rPr>
      </w:pPr>
      <w:r w:rsidRPr="007A6E04">
        <w:rPr>
          <w:lang w:val="en-US"/>
        </w:rPr>
        <w:t>Comfortable eyebox - the minimum and maximum eye-lens distance wherein a comfortable image can be viewed through the lenses.</w:t>
      </w:r>
    </w:p>
    <w:p w14:paraId="6546DE74" w14:textId="4F6006B4" w:rsidR="00AF16CB" w:rsidRDefault="00AF16CB" w:rsidP="00AF16CB">
      <w:pPr>
        <w:numPr>
          <w:ilvl w:val="1"/>
          <w:numId w:val="7"/>
        </w:numPr>
        <w:rPr>
          <w:lang w:val="en-US"/>
        </w:rPr>
      </w:pPr>
      <w:r w:rsidRPr="007A6E04">
        <w:rPr>
          <w:lang w:val="en-US"/>
        </w:rPr>
        <w:t>High quality calibration and correction - correction for distortion and chromatic aberration that exactly matches th</w:t>
      </w:r>
      <w:r w:rsidRPr="003E2899">
        <w:rPr>
          <w:lang w:val="en-US"/>
        </w:rPr>
        <w:t>e lens characteristics.</w:t>
      </w:r>
      <w:r>
        <w:rPr>
          <w:lang w:val="en-US"/>
        </w:rPr>
        <w:t xml:space="preserve"> For details on optics, see </w:t>
      </w:r>
      <w:r w:rsidR="00D66577">
        <w:rPr>
          <w:lang w:val="en-US"/>
        </w:rPr>
        <w:t xml:space="preserve">3GPP </w:t>
      </w:r>
      <w:r>
        <w:rPr>
          <w:lang w:val="en-US"/>
        </w:rPr>
        <w:t>TR 26.918 [2], clause</w:t>
      </w:r>
      <w:r w:rsidR="00E174A7">
        <w:rPr>
          <w:lang w:val="en-US"/>
        </w:rPr>
        <w:t>s</w:t>
      </w:r>
      <w:r>
        <w:rPr>
          <w:lang w:val="en-US"/>
        </w:rPr>
        <w:t xml:space="preserve"> 4.2.3 and 4.2.4.</w:t>
      </w:r>
    </w:p>
    <w:p w14:paraId="6AD10412" w14:textId="40368052" w:rsidR="00AF16CB" w:rsidRDefault="00AF16CB" w:rsidP="00AF16CB">
      <w:pPr>
        <w:rPr>
          <w:lang w:val="en-US"/>
        </w:rPr>
      </w:pPr>
      <w:r>
        <w:rPr>
          <w:lang w:val="en-US"/>
        </w:rPr>
        <w:t xml:space="preserve">For requirements on auditory presence, refer to </w:t>
      </w:r>
      <w:r w:rsidR="00D66577">
        <w:rPr>
          <w:lang w:val="en-US"/>
        </w:rPr>
        <w:t xml:space="preserve">3GPP </w:t>
      </w:r>
      <w:r>
        <w:rPr>
          <w:lang w:val="en-US"/>
        </w:rPr>
        <w:t>TR 26.918 [2] and [11].</w:t>
      </w:r>
    </w:p>
    <w:p w14:paraId="6F961102" w14:textId="77777777" w:rsidR="00AF16CB" w:rsidRDefault="00AF16CB" w:rsidP="00AF16CB">
      <w:pPr>
        <w:rPr>
          <w:lang w:val="en-US"/>
        </w:rPr>
      </w:pPr>
      <w:r>
        <w:rPr>
          <w:lang w:val="en-US"/>
        </w:rPr>
        <w:t>For requirements on sensory and haptics presence, refer for example to [11].</w:t>
      </w:r>
    </w:p>
    <w:p w14:paraId="6B177E46" w14:textId="5A3BC9FE" w:rsidR="00AF16CB" w:rsidRDefault="002D4F03" w:rsidP="00AF16CB">
      <w:pPr>
        <w:rPr>
          <w:lang w:val="en-US"/>
        </w:rPr>
      </w:pPr>
      <w:r>
        <w:rPr>
          <w:lang w:val="en-US"/>
        </w:rPr>
        <w:t>The sense of p</w:t>
      </w:r>
      <w:r w:rsidRPr="00C8783C">
        <w:rPr>
          <w:lang w:val="en-US"/>
        </w:rPr>
        <w:t xml:space="preserve">resence </w:t>
      </w:r>
      <w:r w:rsidR="00AF16CB" w:rsidRPr="00C8783C">
        <w:rPr>
          <w:lang w:val="en-US"/>
        </w:rPr>
        <w:t xml:space="preserve">is </w:t>
      </w:r>
      <w:r>
        <w:rPr>
          <w:lang w:val="en-US"/>
        </w:rPr>
        <w:t xml:space="preserve">not only important to VR experiences, but </w:t>
      </w:r>
      <w:r w:rsidR="00AF16CB" w:rsidRPr="00C8783C">
        <w:rPr>
          <w:lang w:val="en-US"/>
        </w:rPr>
        <w:t xml:space="preserve">equally </w:t>
      </w:r>
      <w:r>
        <w:rPr>
          <w:lang w:val="en-US"/>
        </w:rPr>
        <w:t>so</w:t>
      </w:r>
      <w:r w:rsidRPr="00C8783C">
        <w:rPr>
          <w:lang w:val="en-US"/>
        </w:rPr>
        <w:t xml:space="preserve"> </w:t>
      </w:r>
      <w:r w:rsidR="00AF16CB" w:rsidRPr="00C8783C">
        <w:rPr>
          <w:lang w:val="en-US"/>
        </w:rPr>
        <w:t>to immersive AR experience</w:t>
      </w:r>
      <w:r>
        <w:rPr>
          <w:lang w:val="en-US"/>
        </w:rPr>
        <w:t>s</w:t>
      </w:r>
      <w:r w:rsidR="00AF16CB" w:rsidRPr="00C8783C">
        <w:rPr>
          <w:lang w:val="en-US"/>
        </w:rPr>
        <w:t xml:space="preserve">. To achieve Presence in Augmented Reality, seamless integration of virtual content and physical environment is required. Like in VR, the virtual content has to align with user's expectations. </w:t>
      </w:r>
      <w:r>
        <w:rPr>
          <w:lang w:val="en-US"/>
        </w:rPr>
        <w:t>For</w:t>
      </w:r>
      <w:r w:rsidR="00AF16CB" w:rsidRPr="00C8783C">
        <w:rPr>
          <w:lang w:val="en-US"/>
        </w:rPr>
        <w:t xml:space="preserve"> truly immersive AR</w:t>
      </w:r>
      <w:r>
        <w:rPr>
          <w:lang w:val="en-US"/>
        </w:rPr>
        <w:t xml:space="preserve"> and in particular MR</w:t>
      </w:r>
      <w:r w:rsidR="00AF16CB" w:rsidRPr="00C8783C">
        <w:rPr>
          <w:lang w:val="en-US"/>
        </w:rPr>
        <w:t xml:space="preserve">, </w:t>
      </w:r>
      <w:r>
        <w:rPr>
          <w:lang w:val="en-US"/>
        </w:rPr>
        <w:t xml:space="preserve">it is expected that </w:t>
      </w:r>
      <w:r w:rsidR="00AF16CB" w:rsidRPr="00C8783C">
        <w:rPr>
          <w:lang w:val="en-US"/>
        </w:rPr>
        <w:t>user</w:t>
      </w:r>
      <w:r>
        <w:rPr>
          <w:lang w:val="en-US"/>
        </w:rPr>
        <w:t>s</w:t>
      </w:r>
      <w:r w:rsidR="00AF16CB" w:rsidRPr="00C8783C">
        <w:rPr>
          <w:lang w:val="en-US"/>
        </w:rPr>
        <w:t xml:space="preserve"> cannot discern virtual objects from real objects.</w:t>
      </w:r>
    </w:p>
    <w:p w14:paraId="7F5429B4" w14:textId="77777777" w:rsidR="00AF16CB" w:rsidRDefault="00AF16CB" w:rsidP="00AF16CB">
      <w:pPr>
        <w:rPr>
          <w:lang w:val="en-US"/>
        </w:rPr>
      </w:pPr>
      <w:r>
        <w:rPr>
          <w:lang w:val="en-US"/>
        </w:rPr>
        <w:t>Also relevant for VR and AR, but in particular AR, is not only the awareness for the user as shown in Figure 4.1-5, but also for the environment. This includes:</w:t>
      </w:r>
    </w:p>
    <w:p w14:paraId="5AD0DC58" w14:textId="77777777" w:rsidR="00AF16CB" w:rsidRDefault="00AF16CB" w:rsidP="00AF16CB">
      <w:pPr>
        <w:numPr>
          <w:ilvl w:val="0"/>
          <w:numId w:val="7"/>
        </w:numPr>
        <w:rPr>
          <w:lang w:val="en-US"/>
        </w:rPr>
      </w:pPr>
      <w:r w:rsidRPr="00C6602B">
        <w:rPr>
          <w:lang w:val="en-US"/>
        </w:rPr>
        <w:t>Safe zone discovery</w:t>
      </w:r>
    </w:p>
    <w:p w14:paraId="19A202D9" w14:textId="77777777" w:rsidR="00AF16CB" w:rsidRDefault="00AF16CB" w:rsidP="00AF16CB">
      <w:pPr>
        <w:numPr>
          <w:ilvl w:val="0"/>
          <w:numId w:val="7"/>
        </w:numPr>
        <w:rPr>
          <w:lang w:val="en-US"/>
        </w:rPr>
      </w:pPr>
      <w:r w:rsidRPr="00C6602B">
        <w:rPr>
          <w:lang w:val="en-US"/>
        </w:rPr>
        <w:t>Dynamic obstacle warning</w:t>
      </w:r>
    </w:p>
    <w:p w14:paraId="7754015E" w14:textId="77777777" w:rsidR="00AF16CB" w:rsidRDefault="00AF16CB" w:rsidP="00AF16CB">
      <w:pPr>
        <w:numPr>
          <w:ilvl w:val="0"/>
          <w:numId w:val="7"/>
        </w:numPr>
        <w:rPr>
          <w:lang w:val="en-US"/>
        </w:rPr>
      </w:pPr>
      <w:r w:rsidRPr="00C6602B">
        <w:rPr>
          <w:lang w:val="en-US"/>
        </w:rPr>
        <w:t>Geometric and semantic environment parsing</w:t>
      </w:r>
    </w:p>
    <w:p w14:paraId="6CC55860" w14:textId="77777777" w:rsidR="00AF16CB" w:rsidRDefault="00AF16CB" w:rsidP="00AF16CB">
      <w:pPr>
        <w:numPr>
          <w:ilvl w:val="0"/>
          <w:numId w:val="7"/>
        </w:numPr>
        <w:rPr>
          <w:lang w:val="en-US"/>
        </w:rPr>
      </w:pPr>
      <w:r w:rsidRPr="00C6602B">
        <w:rPr>
          <w:lang w:val="en-US"/>
        </w:rPr>
        <w:t>Environmental lighting</w:t>
      </w:r>
    </w:p>
    <w:p w14:paraId="69DC43FF" w14:textId="77777777" w:rsidR="00AF16CB" w:rsidRPr="00C6602B" w:rsidRDefault="00AF16CB" w:rsidP="00AF16CB">
      <w:pPr>
        <w:numPr>
          <w:ilvl w:val="0"/>
          <w:numId w:val="7"/>
        </w:numPr>
        <w:rPr>
          <w:lang w:val="en-US"/>
        </w:rPr>
      </w:pPr>
      <w:r w:rsidRPr="00C6602B">
        <w:rPr>
          <w:lang w:val="en-US"/>
        </w:rPr>
        <w:t>World mapping</w:t>
      </w:r>
    </w:p>
    <w:p w14:paraId="422987D8" w14:textId="77777777" w:rsidR="00AF16CB" w:rsidRDefault="00AF16CB" w:rsidP="00AF16CB">
      <w:pPr>
        <w:keepNext/>
        <w:jc w:val="center"/>
      </w:pPr>
      <w:r w:rsidRPr="002C0CB8">
        <w:rPr>
          <w:noProof/>
        </w:rPr>
        <w:drawing>
          <wp:inline distT="0" distB="0" distL="0" distR="0" wp14:anchorId="11A143D3" wp14:editId="72B3A96D">
            <wp:extent cx="2599690" cy="2054225"/>
            <wp:effectExtent l="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clrChange>
                        <a:clrFrom>
                          <a:srgbClr val="FFFDFE"/>
                        </a:clrFrom>
                        <a:clrTo>
                          <a:srgbClr val="FFFDFE">
                            <a:alpha val="0"/>
                          </a:srgbClr>
                        </a:clrTo>
                      </a:clrChange>
                      <a:extLst>
                        <a:ext uri="{28A0092B-C50C-407E-A947-70E740481C1C}">
                          <a14:useLocalDpi xmlns:a14="http://schemas.microsoft.com/office/drawing/2010/main" val="0"/>
                        </a:ext>
                      </a:extLst>
                    </a:blip>
                    <a:srcRect/>
                    <a:stretch>
                      <a:fillRect/>
                    </a:stretch>
                  </pic:blipFill>
                  <pic:spPr bwMode="auto">
                    <a:xfrm>
                      <a:off x="0" y="0"/>
                      <a:ext cx="2599690" cy="2054225"/>
                    </a:xfrm>
                    <a:prstGeom prst="rect">
                      <a:avLst/>
                    </a:prstGeom>
                    <a:noFill/>
                    <a:ln>
                      <a:noFill/>
                    </a:ln>
                  </pic:spPr>
                </pic:pic>
              </a:graphicData>
            </a:graphic>
          </wp:inline>
        </w:drawing>
      </w:r>
    </w:p>
    <w:p w14:paraId="4E4D4D1F" w14:textId="6276B79C" w:rsidR="00AF16CB" w:rsidRDefault="00AF16CB" w:rsidP="00AF16CB">
      <w:pPr>
        <w:pStyle w:val="TF"/>
      </w:pPr>
      <w:r>
        <w:t>Figure 4.1-5</w:t>
      </w:r>
      <w:r w:rsidR="002D4F03">
        <w:t>:</w:t>
      </w:r>
      <w:r>
        <w:t xml:space="preserve"> Environmental Awareness in XR Applications</w:t>
      </w:r>
    </w:p>
    <w:p w14:paraId="729B4007" w14:textId="0594255A" w:rsidR="00D708EE" w:rsidRDefault="00D708EE" w:rsidP="00AF16CB">
      <w:pPr>
        <w:rPr>
          <w:lang w:val="en-US"/>
        </w:rPr>
      </w:pPr>
      <w:r>
        <w:rPr>
          <w:lang w:val="en-US"/>
        </w:rPr>
        <w:t>For AR, t</w:t>
      </w:r>
      <w:r w:rsidRPr="00D708EE">
        <w:rPr>
          <w:lang w:val="en-US"/>
        </w:rPr>
        <w:t xml:space="preserve">o obtain an enhanced view of the real environment, the user </w:t>
      </w:r>
      <w:r w:rsidR="00B7089C">
        <w:rPr>
          <w:lang w:val="en-US"/>
        </w:rPr>
        <w:t xml:space="preserve">may </w:t>
      </w:r>
      <w:r w:rsidRPr="00D708EE">
        <w:rPr>
          <w:lang w:val="en-US"/>
        </w:rPr>
        <w:t xml:space="preserve">wear a see-through HMD to see 3D computer-generated objects superimposed on his/her real-world view. This see-through capability can be accomplished using either an </w:t>
      </w:r>
      <w:r w:rsidRPr="007419A3">
        <w:rPr>
          <w:i/>
          <w:iCs/>
          <w:lang w:val="en-US"/>
        </w:rPr>
        <w:t>optical</w:t>
      </w:r>
      <w:r>
        <w:rPr>
          <w:i/>
          <w:iCs/>
          <w:lang w:val="en-US"/>
        </w:rPr>
        <w:t xml:space="preserve"> see-through</w:t>
      </w:r>
      <w:r w:rsidRPr="00D708EE">
        <w:rPr>
          <w:lang w:val="en-US"/>
        </w:rPr>
        <w:t xml:space="preserve"> or a </w:t>
      </w:r>
      <w:r w:rsidRPr="007419A3">
        <w:rPr>
          <w:i/>
          <w:iCs/>
          <w:lang w:val="en-US"/>
        </w:rPr>
        <w:t>video see-through</w:t>
      </w:r>
      <w:r w:rsidRPr="00D708EE">
        <w:rPr>
          <w:lang w:val="en-US"/>
        </w:rPr>
        <w:t xml:space="preserve"> HMD. </w:t>
      </w:r>
      <w:r w:rsidR="00E007B6">
        <w:rPr>
          <w:lang w:val="en-US"/>
        </w:rPr>
        <w:t>T</w:t>
      </w:r>
      <w:r w:rsidRPr="00D708EE">
        <w:rPr>
          <w:lang w:val="en-US"/>
        </w:rPr>
        <w:t>radeoffs between optical and video see-through HMDs with respect to technological, perceptual, and human factors issues</w:t>
      </w:r>
      <w:r w:rsidR="00F46211">
        <w:rPr>
          <w:lang w:val="en-US"/>
        </w:rPr>
        <w:t xml:space="preserve"> are for example discussed </w:t>
      </w:r>
      <w:r w:rsidR="00D66577">
        <w:rPr>
          <w:lang w:val="en-US"/>
        </w:rPr>
        <w:t>in</w:t>
      </w:r>
      <w:r w:rsidR="00F46211">
        <w:rPr>
          <w:lang w:val="en-US"/>
        </w:rPr>
        <w:t xml:space="preserve"> [</w:t>
      </w:r>
      <w:r w:rsidR="003E40DE">
        <w:rPr>
          <w:lang w:val="en-US"/>
        </w:rPr>
        <w:t>18</w:t>
      </w:r>
      <w:r w:rsidR="00F46211">
        <w:rPr>
          <w:lang w:val="en-US"/>
        </w:rPr>
        <w:t>]</w:t>
      </w:r>
      <w:r w:rsidRPr="00D708EE">
        <w:rPr>
          <w:lang w:val="en-US"/>
        </w:rPr>
        <w:t>.</w:t>
      </w:r>
    </w:p>
    <w:p w14:paraId="411B1A5D" w14:textId="4FB41F46" w:rsidR="000919C8" w:rsidRDefault="000919C8" w:rsidP="000919C8">
      <w:pPr>
        <w:pStyle w:val="Heading3"/>
      </w:pPr>
      <w:bookmarkStart w:id="39" w:name="_Toc33041944"/>
      <w:r>
        <w:lastRenderedPageBreak/>
        <w:t>4.2.2</w:t>
      </w:r>
      <w:r w:rsidR="000C5138">
        <w:tab/>
      </w:r>
      <w:r>
        <w:t>Interaction Delays and Age of Content</w:t>
      </w:r>
      <w:bookmarkEnd w:id="39"/>
    </w:p>
    <w:p w14:paraId="47CF2752" w14:textId="29419AE2" w:rsidR="000919C8" w:rsidRDefault="000919C8" w:rsidP="000919C8">
      <w:r>
        <w:t xml:space="preserve">Beyond the </w:t>
      </w:r>
      <w:r w:rsidR="002D4F03">
        <w:t xml:space="preserve">sense </w:t>
      </w:r>
      <w:r>
        <w:t xml:space="preserve">of presence and </w:t>
      </w:r>
      <w:r w:rsidR="00C7387D">
        <w:t>immersiveness</w:t>
      </w:r>
      <w:r>
        <w:t xml:space="preserve">, the age of the content and user </w:t>
      </w:r>
      <w:r w:rsidR="00C7387D">
        <w:t>interaction delay</w:t>
      </w:r>
      <w:r>
        <w:t xml:space="preserve"> are of the uttermost importance for</w:t>
      </w:r>
      <w:r w:rsidR="0044171F">
        <w:t xml:space="preserve"> immersive and non-immersive </w:t>
      </w:r>
      <w:r w:rsidR="00C7387D">
        <w:t>interactive</w:t>
      </w:r>
      <w:r w:rsidR="0044171F">
        <w:t xml:space="preserve"> experiences, i.e. experiences for which the user interaction with the scene impacts the content of </w:t>
      </w:r>
      <w:r w:rsidR="00040BDF">
        <w:t>scene</w:t>
      </w:r>
      <w:r w:rsidR="00C7387D">
        <w:t xml:space="preserve"> (such as online gaming)</w:t>
      </w:r>
      <w:r>
        <w:t xml:space="preserve">. </w:t>
      </w:r>
    </w:p>
    <w:p w14:paraId="16656522" w14:textId="5805E3E3" w:rsidR="000919C8" w:rsidRDefault="000919C8" w:rsidP="000919C8">
      <w:r w:rsidRPr="002820E6">
        <w:rPr>
          <w:b/>
        </w:rPr>
        <w:t>User interaction delay</w:t>
      </w:r>
      <w:r>
        <w:t xml:space="preserve"> is defined as the time duration between the moment at which a user action is initiated and the time such </w:t>
      </w:r>
      <w:r w:rsidR="00C7387D">
        <w:t xml:space="preserve">an </w:t>
      </w:r>
      <w:r>
        <w:t xml:space="preserve">action is taken into account by the content creation </w:t>
      </w:r>
      <w:r w:rsidR="000230C2">
        <w:t>engine</w:t>
      </w:r>
      <w:r>
        <w:t>. In the context of gaming, this is the time between the moment the user interacts with the game and the moment at which the game engine processes such a player response.</w:t>
      </w:r>
    </w:p>
    <w:p w14:paraId="2B3C5E74" w14:textId="4CEEE0A9" w:rsidR="006517BD" w:rsidRDefault="006517BD" w:rsidP="000919C8">
      <w:r w:rsidRPr="002820E6">
        <w:rPr>
          <w:b/>
        </w:rPr>
        <w:t>Age of content</w:t>
      </w:r>
      <w:r>
        <w:t xml:space="preserve"> is defined as the time duration between the moment a content is created and the time it is presented to the user. In the context of gaming, this is the time between the creation of a video frame by the game engine and the time at which the frame is finally presented to the player.</w:t>
      </w:r>
    </w:p>
    <w:p w14:paraId="4AE57EED" w14:textId="7ADCF81F" w:rsidR="000919C8" w:rsidRDefault="000919C8" w:rsidP="000919C8">
      <w:r w:rsidRPr="00A62A3A">
        <w:t xml:space="preserve">The </w:t>
      </w:r>
      <w:r w:rsidRPr="00A62A3A">
        <w:rPr>
          <w:b/>
        </w:rPr>
        <w:t>roundtrip interaction delay</w:t>
      </w:r>
      <w:r w:rsidRPr="00A62A3A">
        <w:t xml:space="preserve"> is therefore the sum of the </w:t>
      </w:r>
      <w:r w:rsidR="0094408D" w:rsidRPr="002D4F03">
        <w:rPr>
          <w:i/>
          <w:iCs/>
        </w:rPr>
        <w:t>A</w:t>
      </w:r>
      <w:r w:rsidRPr="002D4F03">
        <w:rPr>
          <w:i/>
          <w:iCs/>
        </w:rPr>
        <w:t>ge</w:t>
      </w:r>
      <w:r w:rsidR="0094408D" w:rsidRPr="002D4F03">
        <w:rPr>
          <w:i/>
          <w:iCs/>
        </w:rPr>
        <w:t xml:space="preserve"> of Content</w:t>
      </w:r>
      <w:r w:rsidRPr="00A62A3A">
        <w:t xml:space="preserve"> and the </w:t>
      </w:r>
      <w:r w:rsidR="00C7387D" w:rsidRPr="00ED7045">
        <w:rPr>
          <w:i/>
        </w:rPr>
        <w:t>User Interaction Delay</w:t>
      </w:r>
      <w:r w:rsidRPr="00A62A3A">
        <w:t xml:space="preserve">. </w:t>
      </w:r>
      <w:r w:rsidR="00821202" w:rsidRPr="00A62A3A">
        <w:t xml:space="preserve">If part of the rendering is done on </w:t>
      </w:r>
      <w:r w:rsidR="00A05801" w:rsidRPr="00A62A3A">
        <w:t xml:space="preserve">an XR server and the service produces a frame buffer </w:t>
      </w:r>
      <w:r w:rsidR="00C042C1" w:rsidRPr="00A62A3A">
        <w:t xml:space="preserve">as rendering result of the </w:t>
      </w:r>
      <w:r w:rsidR="00530922" w:rsidRPr="00A62A3A">
        <w:t xml:space="preserve">state of the content, then for </w:t>
      </w:r>
      <w:r w:rsidR="00826E6F" w:rsidRPr="00A62A3A">
        <w:t>raster</w:t>
      </w:r>
      <w:r w:rsidR="009E2A41" w:rsidRPr="00A62A3A">
        <w:t>-based split rendering</w:t>
      </w:r>
      <w:r w:rsidR="006D491C" w:rsidRPr="00A62A3A">
        <w:t xml:space="preserve"> (</w:t>
      </w:r>
      <w:r w:rsidR="006D491C" w:rsidRPr="00ED7045">
        <w:t>as defined in clause 6.</w:t>
      </w:r>
      <w:r w:rsidR="00AC7FEA" w:rsidRPr="00ED7045">
        <w:t>2.5</w:t>
      </w:r>
      <w:r w:rsidR="00AC7FEA" w:rsidRPr="00A62A3A">
        <w:t>)</w:t>
      </w:r>
      <w:r w:rsidR="009F52E1" w:rsidRPr="00A62A3A">
        <w:t xml:space="preserve"> in </w:t>
      </w:r>
      <w:r w:rsidRPr="00A62A3A">
        <w:t xml:space="preserve">cloud gaming applications, the following processes contribute to such </w:t>
      </w:r>
      <w:r w:rsidR="009F52E1" w:rsidRPr="00A62A3A">
        <w:t xml:space="preserve">a </w:t>
      </w:r>
      <w:r w:rsidRPr="00A62A3A">
        <w:t>delay:</w:t>
      </w:r>
    </w:p>
    <w:p w14:paraId="61431F11" w14:textId="10CDAEB9" w:rsidR="000919C8" w:rsidRDefault="000919C8" w:rsidP="000919C8">
      <w:pPr>
        <w:pStyle w:val="ListParagraph"/>
        <w:numPr>
          <w:ilvl w:val="0"/>
          <w:numId w:val="113"/>
        </w:numPr>
        <w:rPr>
          <w:rFonts w:ascii="Times New Roman" w:hAnsi="Times New Roman"/>
          <w:sz w:val="20"/>
          <w:szCs w:val="18"/>
        </w:rPr>
      </w:pPr>
      <w:r>
        <w:rPr>
          <w:rFonts w:ascii="Times New Roman" w:hAnsi="Times New Roman"/>
          <w:sz w:val="20"/>
          <w:szCs w:val="18"/>
        </w:rPr>
        <w:t xml:space="preserve">User </w:t>
      </w:r>
      <w:r w:rsidR="00C51F68">
        <w:rPr>
          <w:rFonts w:ascii="Times New Roman" w:hAnsi="Times New Roman"/>
          <w:sz w:val="20"/>
          <w:szCs w:val="18"/>
        </w:rPr>
        <w:t>Interaction Delay</w:t>
      </w:r>
    </w:p>
    <w:p w14:paraId="670BA843" w14:textId="77777777" w:rsidR="000919C8" w:rsidRPr="00D72CDF"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c</w:t>
      </w:r>
      <w:r w:rsidRPr="00D72CDF">
        <w:rPr>
          <w:rFonts w:ascii="Times New Roman" w:hAnsi="Times New Roman"/>
          <w:sz w:val="20"/>
          <w:szCs w:val="18"/>
        </w:rPr>
        <w:t>apture of user interaction</w:t>
      </w:r>
      <w:r>
        <w:rPr>
          <w:rFonts w:ascii="Times New Roman" w:hAnsi="Times New Roman"/>
          <w:sz w:val="20"/>
          <w:szCs w:val="18"/>
        </w:rPr>
        <w:t xml:space="preserve"> in game client,</w:t>
      </w:r>
    </w:p>
    <w:p w14:paraId="4543116B" w14:textId="7EC9A213" w:rsidR="000919C8" w:rsidRDefault="000919C8" w:rsidP="000919C8">
      <w:pPr>
        <w:pStyle w:val="ListParagraph"/>
        <w:numPr>
          <w:ilvl w:val="1"/>
          <w:numId w:val="113"/>
        </w:numPr>
        <w:rPr>
          <w:rFonts w:ascii="Times New Roman" w:hAnsi="Times New Roman"/>
          <w:sz w:val="20"/>
          <w:szCs w:val="18"/>
        </w:rPr>
      </w:pPr>
      <w:r w:rsidRPr="00D72CDF">
        <w:rPr>
          <w:rFonts w:ascii="Times New Roman" w:hAnsi="Times New Roman"/>
          <w:sz w:val="20"/>
          <w:szCs w:val="18"/>
        </w:rPr>
        <w:t>delivery of user interaction to the game engine</w:t>
      </w:r>
      <w:r w:rsidR="007826C1">
        <w:rPr>
          <w:rFonts w:ascii="Times New Roman" w:hAnsi="Times New Roman"/>
          <w:sz w:val="20"/>
          <w:szCs w:val="18"/>
        </w:rPr>
        <w:t xml:space="preserve">, i.e. to the </w:t>
      </w:r>
      <w:r w:rsidRPr="00D72CDF">
        <w:rPr>
          <w:rFonts w:ascii="Times New Roman" w:hAnsi="Times New Roman"/>
          <w:sz w:val="20"/>
          <w:szCs w:val="18"/>
        </w:rPr>
        <w:t>server</w:t>
      </w:r>
      <w:r>
        <w:rPr>
          <w:rFonts w:ascii="Times New Roman" w:hAnsi="Times New Roman"/>
          <w:sz w:val="20"/>
          <w:szCs w:val="18"/>
        </w:rPr>
        <w:t xml:space="preserve"> (aka network delay),</w:t>
      </w:r>
    </w:p>
    <w:p w14:paraId="3900121C" w14:textId="77777777" w:rsidR="000919C8"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processing of user interaction by the game engine/server,</w:t>
      </w:r>
    </w:p>
    <w:p w14:paraId="52C386A6" w14:textId="3DB49B6A" w:rsidR="000919C8" w:rsidRDefault="000919C8" w:rsidP="000919C8">
      <w:pPr>
        <w:pStyle w:val="ListParagraph"/>
        <w:numPr>
          <w:ilvl w:val="0"/>
          <w:numId w:val="113"/>
        </w:numPr>
        <w:rPr>
          <w:rFonts w:ascii="Times New Roman" w:hAnsi="Times New Roman"/>
          <w:sz w:val="20"/>
          <w:szCs w:val="18"/>
        </w:rPr>
      </w:pPr>
      <w:r>
        <w:rPr>
          <w:rFonts w:ascii="Times New Roman" w:hAnsi="Times New Roman"/>
          <w:sz w:val="20"/>
          <w:szCs w:val="18"/>
        </w:rPr>
        <w:t xml:space="preserve">Age of </w:t>
      </w:r>
      <w:r w:rsidR="00C51F68">
        <w:rPr>
          <w:rFonts w:ascii="Times New Roman" w:hAnsi="Times New Roman"/>
          <w:sz w:val="20"/>
          <w:szCs w:val="18"/>
        </w:rPr>
        <w:t>Content</w:t>
      </w:r>
    </w:p>
    <w:p w14:paraId="32117D46" w14:textId="0C96765D" w:rsidR="000919C8"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 xml:space="preserve">creation of </w:t>
      </w:r>
      <w:r w:rsidR="00C17419">
        <w:rPr>
          <w:rFonts w:ascii="Times New Roman" w:hAnsi="Times New Roman"/>
          <w:sz w:val="20"/>
          <w:szCs w:val="18"/>
        </w:rPr>
        <w:t>one</w:t>
      </w:r>
      <w:r w:rsidR="00E81D33">
        <w:rPr>
          <w:rFonts w:ascii="Times New Roman" w:hAnsi="Times New Roman"/>
          <w:sz w:val="20"/>
          <w:szCs w:val="18"/>
        </w:rPr>
        <w:t xml:space="preserve"> or several</w:t>
      </w:r>
      <w:r w:rsidR="00C17419">
        <w:rPr>
          <w:rFonts w:ascii="Times New Roman" w:hAnsi="Times New Roman"/>
          <w:sz w:val="20"/>
          <w:szCs w:val="18"/>
        </w:rPr>
        <w:t xml:space="preserve"> </w:t>
      </w:r>
      <w:r>
        <w:rPr>
          <w:rFonts w:ascii="Times New Roman" w:hAnsi="Times New Roman"/>
          <w:sz w:val="20"/>
          <w:szCs w:val="18"/>
        </w:rPr>
        <w:t>video buffer</w:t>
      </w:r>
      <w:r w:rsidR="00E81D33">
        <w:rPr>
          <w:rFonts w:ascii="Times New Roman" w:hAnsi="Times New Roman"/>
          <w:sz w:val="20"/>
          <w:szCs w:val="18"/>
        </w:rPr>
        <w:t>s (e.g. one</w:t>
      </w:r>
      <w:r w:rsidR="00C17419">
        <w:rPr>
          <w:rFonts w:ascii="Times New Roman" w:hAnsi="Times New Roman"/>
          <w:sz w:val="20"/>
          <w:szCs w:val="18"/>
        </w:rPr>
        <w:t xml:space="preserve"> for </w:t>
      </w:r>
      <w:r w:rsidR="00E81D33">
        <w:rPr>
          <w:rFonts w:ascii="Times New Roman" w:hAnsi="Times New Roman"/>
          <w:sz w:val="20"/>
          <w:szCs w:val="18"/>
        </w:rPr>
        <w:t xml:space="preserve">each </w:t>
      </w:r>
      <w:r w:rsidR="00C17419">
        <w:rPr>
          <w:rFonts w:ascii="Times New Roman" w:hAnsi="Times New Roman"/>
          <w:sz w:val="20"/>
          <w:szCs w:val="18"/>
        </w:rPr>
        <w:t>eye</w:t>
      </w:r>
      <w:r w:rsidR="00E81D33">
        <w:rPr>
          <w:rFonts w:ascii="Times New Roman" w:hAnsi="Times New Roman"/>
          <w:sz w:val="20"/>
          <w:szCs w:val="18"/>
        </w:rPr>
        <w:t>)</w:t>
      </w:r>
      <w:r>
        <w:rPr>
          <w:rFonts w:ascii="Times New Roman" w:hAnsi="Times New Roman"/>
          <w:sz w:val="20"/>
          <w:szCs w:val="18"/>
        </w:rPr>
        <w:t xml:space="preserve"> by the game engine/server,</w:t>
      </w:r>
    </w:p>
    <w:p w14:paraId="63FFC0A4" w14:textId="7D56C9C7" w:rsidR="000919C8"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encoding of the video buffer</w:t>
      </w:r>
      <w:r w:rsidR="00B55168">
        <w:rPr>
          <w:rFonts w:ascii="Times New Roman" w:hAnsi="Times New Roman"/>
          <w:sz w:val="20"/>
          <w:szCs w:val="18"/>
        </w:rPr>
        <w:t>s</w:t>
      </w:r>
      <w:r>
        <w:rPr>
          <w:rFonts w:ascii="Times New Roman" w:hAnsi="Times New Roman"/>
          <w:sz w:val="20"/>
          <w:szCs w:val="18"/>
        </w:rPr>
        <w:t xml:space="preserve"> into a video stream frame,</w:t>
      </w:r>
    </w:p>
    <w:p w14:paraId="658E4817" w14:textId="54BB11CA" w:rsidR="000919C8"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delivery of the video frame to the game client (a</w:t>
      </w:r>
      <w:r w:rsidR="00C51F68">
        <w:rPr>
          <w:rFonts w:ascii="Times New Roman" w:hAnsi="Times New Roman"/>
          <w:sz w:val="20"/>
          <w:szCs w:val="18"/>
        </w:rPr>
        <w:t>.</w:t>
      </w:r>
      <w:r>
        <w:rPr>
          <w:rFonts w:ascii="Times New Roman" w:hAnsi="Times New Roman"/>
          <w:sz w:val="20"/>
          <w:szCs w:val="18"/>
        </w:rPr>
        <w:t>k</w:t>
      </w:r>
      <w:r w:rsidR="00C51F68">
        <w:rPr>
          <w:rFonts w:ascii="Times New Roman" w:hAnsi="Times New Roman"/>
          <w:sz w:val="20"/>
          <w:szCs w:val="18"/>
        </w:rPr>
        <w:t>.</w:t>
      </w:r>
      <w:r>
        <w:rPr>
          <w:rFonts w:ascii="Times New Roman" w:hAnsi="Times New Roman"/>
          <w:sz w:val="20"/>
          <w:szCs w:val="18"/>
        </w:rPr>
        <w:t>a</w:t>
      </w:r>
      <w:r w:rsidR="00C51F68">
        <w:rPr>
          <w:rFonts w:ascii="Times New Roman" w:hAnsi="Times New Roman"/>
          <w:sz w:val="20"/>
          <w:szCs w:val="18"/>
        </w:rPr>
        <w:t>.</w:t>
      </w:r>
      <w:r>
        <w:rPr>
          <w:rFonts w:ascii="Times New Roman" w:hAnsi="Times New Roman"/>
          <w:sz w:val="20"/>
          <w:szCs w:val="18"/>
        </w:rPr>
        <w:t xml:space="preserve"> network delay),</w:t>
      </w:r>
    </w:p>
    <w:p w14:paraId="1E708581" w14:textId="77777777" w:rsidR="000919C8" w:rsidRDefault="000919C8" w:rsidP="000919C8">
      <w:pPr>
        <w:pStyle w:val="ListParagraph"/>
        <w:numPr>
          <w:ilvl w:val="1"/>
          <w:numId w:val="113"/>
        </w:numPr>
        <w:rPr>
          <w:rFonts w:ascii="Times New Roman" w:hAnsi="Times New Roman"/>
          <w:sz w:val="20"/>
          <w:szCs w:val="18"/>
        </w:rPr>
      </w:pPr>
      <w:r>
        <w:rPr>
          <w:rFonts w:ascii="Times New Roman" w:hAnsi="Times New Roman"/>
          <w:sz w:val="20"/>
          <w:szCs w:val="18"/>
        </w:rPr>
        <w:t>decoding of the video frame by the game client,</w:t>
      </w:r>
    </w:p>
    <w:p w14:paraId="5DBE75F6" w14:textId="27A65BE2" w:rsidR="000919C8" w:rsidRPr="00A47F15" w:rsidRDefault="000919C8" w:rsidP="000919C8">
      <w:pPr>
        <w:pStyle w:val="ListParagraph"/>
        <w:numPr>
          <w:ilvl w:val="1"/>
          <w:numId w:val="113"/>
        </w:numPr>
        <w:rPr>
          <w:szCs w:val="18"/>
        </w:rPr>
      </w:pPr>
      <w:r>
        <w:rPr>
          <w:rFonts w:ascii="Times New Roman" w:hAnsi="Times New Roman"/>
          <w:sz w:val="20"/>
          <w:szCs w:val="18"/>
        </w:rPr>
        <w:t>presentation of the video frame to the user (a</w:t>
      </w:r>
      <w:r w:rsidR="00C51F68">
        <w:rPr>
          <w:rFonts w:ascii="Times New Roman" w:hAnsi="Times New Roman"/>
          <w:sz w:val="20"/>
          <w:szCs w:val="18"/>
        </w:rPr>
        <w:t>.</w:t>
      </w:r>
      <w:r>
        <w:rPr>
          <w:rFonts w:ascii="Times New Roman" w:hAnsi="Times New Roman"/>
          <w:sz w:val="20"/>
          <w:szCs w:val="18"/>
        </w:rPr>
        <w:t>k</w:t>
      </w:r>
      <w:r w:rsidR="00C51F68">
        <w:rPr>
          <w:rFonts w:ascii="Times New Roman" w:hAnsi="Times New Roman"/>
          <w:sz w:val="20"/>
          <w:szCs w:val="18"/>
        </w:rPr>
        <w:t>.</w:t>
      </w:r>
      <w:r>
        <w:rPr>
          <w:rFonts w:ascii="Times New Roman" w:hAnsi="Times New Roman"/>
          <w:sz w:val="20"/>
          <w:szCs w:val="18"/>
        </w:rPr>
        <w:t>a</w:t>
      </w:r>
      <w:r w:rsidR="00C51F68">
        <w:rPr>
          <w:rFonts w:ascii="Times New Roman" w:hAnsi="Times New Roman"/>
          <w:sz w:val="20"/>
          <w:szCs w:val="18"/>
        </w:rPr>
        <w:t>.</w:t>
      </w:r>
      <w:r>
        <w:rPr>
          <w:rFonts w:ascii="Times New Roman" w:hAnsi="Times New Roman"/>
          <w:sz w:val="20"/>
          <w:szCs w:val="18"/>
        </w:rPr>
        <w:t xml:space="preserve"> framerate delay).</w:t>
      </w:r>
    </w:p>
    <w:p w14:paraId="6EC03EDF" w14:textId="79D8A97A" w:rsidR="000919C8" w:rsidRDefault="000919C8" w:rsidP="000919C8">
      <w:pPr>
        <w:rPr>
          <w:rFonts w:cs="Arial"/>
        </w:rPr>
      </w:pPr>
      <w:r>
        <w:t xml:space="preserve">For gaming, </w:t>
      </w:r>
      <w:r>
        <w:rPr>
          <w:rFonts w:cs="Arial"/>
        </w:rPr>
        <w:t>f</w:t>
      </w:r>
      <w:r w:rsidRPr="00C05C6E">
        <w:rPr>
          <w:rFonts w:cs="Arial"/>
        </w:rPr>
        <w:t xml:space="preserve">or example, </w:t>
      </w:r>
      <w:r w:rsidR="0044279F">
        <w:rPr>
          <w:rFonts w:cs="Arial"/>
        </w:rPr>
        <w:t>references</w:t>
      </w:r>
      <w:r w:rsidRPr="00C05C6E">
        <w:rPr>
          <w:rFonts w:cs="Arial"/>
        </w:rPr>
        <w:t xml:space="preserve"> </w:t>
      </w:r>
      <w:r>
        <w:rPr>
          <w:rFonts w:cs="Arial"/>
        </w:rPr>
        <w:t>[</w:t>
      </w:r>
      <w:r w:rsidR="00046D29">
        <w:rPr>
          <w:rFonts w:cs="Arial"/>
        </w:rPr>
        <w:t>19</w:t>
      </w:r>
      <w:r>
        <w:rPr>
          <w:rFonts w:cs="Arial"/>
        </w:rPr>
        <w:t>]</w:t>
      </w:r>
      <w:r w:rsidR="00C51F68">
        <w:rPr>
          <w:rFonts w:cs="Arial"/>
        </w:rPr>
        <w:t xml:space="preserve"> and </w:t>
      </w:r>
      <w:r w:rsidRPr="00C05C6E">
        <w:rPr>
          <w:rFonts w:cs="Arial"/>
        </w:rPr>
        <w:t>[</w:t>
      </w:r>
      <w:r w:rsidR="00046D29">
        <w:rPr>
          <w:rFonts w:cs="Arial"/>
        </w:rPr>
        <w:t>20</w:t>
      </w:r>
      <w:r w:rsidRPr="00C05C6E">
        <w:rPr>
          <w:rFonts w:cs="Arial"/>
        </w:rPr>
        <w:t xml:space="preserve">] provide </w:t>
      </w:r>
      <w:r>
        <w:rPr>
          <w:rFonts w:cs="Arial"/>
        </w:rPr>
        <w:t xml:space="preserve">interaction </w:t>
      </w:r>
      <w:r w:rsidRPr="00C05C6E">
        <w:rPr>
          <w:rFonts w:cs="Arial"/>
        </w:rPr>
        <w:t xml:space="preserve">delay </w:t>
      </w:r>
      <w:r>
        <w:rPr>
          <w:rFonts w:cs="Arial"/>
        </w:rPr>
        <w:t xml:space="preserve">tolerance </w:t>
      </w:r>
      <w:r w:rsidRPr="00C05C6E">
        <w:rPr>
          <w:rFonts w:cs="Arial"/>
        </w:rPr>
        <w:t>thresholds per game type</w:t>
      </w:r>
      <w:r w:rsidR="00C51F68">
        <w:rPr>
          <w:rFonts w:cs="Arial"/>
        </w:rPr>
        <w:t xml:space="preserve"> illustrated</w:t>
      </w:r>
      <w:r w:rsidRPr="00C05C6E">
        <w:rPr>
          <w:rFonts w:cs="Arial"/>
        </w:rPr>
        <w:t xml:space="preserve"> in </w:t>
      </w:r>
      <w:r w:rsidR="002D4F03">
        <w:rPr>
          <w:rFonts w:cs="Arial"/>
        </w:rPr>
        <w:t>T</w:t>
      </w:r>
      <w:r w:rsidR="002D4F03" w:rsidRPr="00C05C6E">
        <w:rPr>
          <w:rFonts w:cs="Arial"/>
        </w:rPr>
        <w:t xml:space="preserve">able </w:t>
      </w:r>
      <w:r w:rsidR="004B7D78">
        <w:rPr>
          <w:rFonts w:cs="Arial"/>
        </w:rPr>
        <w:t>4.2.2</w:t>
      </w:r>
      <w:r>
        <w:rPr>
          <w:rFonts w:cs="Arial"/>
        </w:rPr>
        <w:t>-1.</w:t>
      </w:r>
      <w:r w:rsidR="006A105E">
        <w:rPr>
          <w:rFonts w:cs="Arial"/>
        </w:rPr>
        <w:t xml:space="preserve"> Note that this </w:t>
      </w:r>
      <w:r w:rsidR="00D24DA3">
        <w:rPr>
          <w:rFonts w:cs="Arial"/>
        </w:rPr>
        <w:t xml:space="preserve">Interaction delay refers to </w:t>
      </w:r>
      <w:r w:rsidR="00C51F68">
        <w:rPr>
          <w:rFonts w:cs="Arial"/>
        </w:rPr>
        <w:t xml:space="preserve">the </w:t>
      </w:r>
      <w:r w:rsidR="00D24DA3">
        <w:rPr>
          <w:rFonts w:cs="Arial"/>
        </w:rPr>
        <w:t>roundtrip interaction delay</w:t>
      </w:r>
      <w:r w:rsidR="00C51F68">
        <w:rPr>
          <w:rFonts w:cs="Arial"/>
        </w:rPr>
        <w:t xml:space="preserve"> as defined above</w:t>
      </w:r>
      <w:r w:rsidR="00D24DA3">
        <w:rPr>
          <w:rFonts w:cs="Arial"/>
        </w:rPr>
        <w:t>.</w:t>
      </w:r>
    </w:p>
    <w:p w14:paraId="6038EF6A" w14:textId="71663202" w:rsidR="000919C8" w:rsidRPr="00ED7045" w:rsidRDefault="000919C8" w:rsidP="00ED7045">
      <w:pPr>
        <w:pStyle w:val="TF"/>
      </w:pPr>
      <w:r w:rsidRPr="00ED7045">
        <w:t xml:space="preserve">Table </w:t>
      </w:r>
      <w:r w:rsidR="004B7D78" w:rsidRPr="00ED7045">
        <w:t>4.2.2</w:t>
      </w:r>
      <w:r w:rsidRPr="00ED7045">
        <w:t>-1</w:t>
      </w:r>
      <w:r w:rsidR="00C51F68" w:rsidRPr="00ED7045">
        <w:t>:</w:t>
      </w:r>
      <w:r w:rsidRPr="00ED7045">
        <w:t xml:space="preserve"> </w:t>
      </w:r>
      <w:r>
        <w:t xml:space="preserve">Interaction </w:t>
      </w:r>
      <w:r w:rsidRPr="00C05C6E">
        <w:t xml:space="preserve">delay </w:t>
      </w:r>
      <w:r>
        <w:t xml:space="preserve">tolerance </w:t>
      </w:r>
      <w:r w:rsidRPr="00ED7045">
        <w:t>in traditional gaming (from [</w:t>
      </w:r>
      <w:r w:rsidR="002D4F03" w:rsidRPr="00ED7045">
        <w:t>19</w:t>
      </w:r>
      <w:r w:rsidRPr="00ED7045">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3"/>
        <w:gridCol w:w="3163"/>
        <w:gridCol w:w="3163"/>
      </w:tblGrid>
      <w:tr w:rsidR="000919C8" w:rsidRPr="00C05C6E" w14:paraId="667693F3" w14:textId="77777777" w:rsidTr="00363026">
        <w:trPr>
          <w:jc w:val="center"/>
        </w:trPr>
        <w:tc>
          <w:tcPr>
            <w:tcW w:w="3163" w:type="dxa"/>
            <w:shd w:val="clear" w:color="auto" w:fill="auto"/>
          </w:tcPr>
          <w:p w14:paraId="03459FD6" w14:textId="77777777" w:rsidR="000919C8" w:rsidRPr="00AB3936" w:rsidRDefault="000919C8" w:rsidP="00CF3E76">
            <w:pPr>
              <w:rPr>
                <w:rFonts w:eastAsia="SimSun"/>
              </w:rPr>
            </w:pPr>
            <w:r w:rsidRPr="00AB3936">
              <w:rPr>
                <w:rFonts w:eastAsia="SimSun"/>
              </w:rPr>
              <w:t>Example game type</w:t>
            </w:r>
          </w:p>
        </w:tc>
        <w:tc>
          <w:tcPr>
            <w:tcW w:w="3163" w:type="dxa"/>
            <w:shd w:val="clear" w:color="auto" w:fill="auto"/>
          </w:tcPr>
          <w:p w14:paraId="21117E8E" w14:textId="77777777" w:rsidR="000919C8" w:rsidRPr="00AB3936" w:rsidRDefault="000919C8" w:rsidP="00CF3E76">
            <w:pPr>
              <w:rPr>
                <w:rFonts w:eastAsia="SimSun"/>
              </w:rPr>
            </w:pPr>
            <w:r w:rsidRPr="00AB3936">
              <w:rPr>
                <w:rFonts w:eastAsia="SimSun"/>
              </w:rPr>
              <w:t>Perspective</w:t>
            </w:r>
          </w:p>
        </w:tc>
        <w:tc>
          <w:tcPr>
            <w:tcW w:w="3163" w:type="dxa"/>
            <w:shd w:val="clear" w:color="auto" w:fill="auto"/>
          </w:tcPr>
          <w:p w14:paraId="3730CEB4" w14:textId="77777777" w:rsidR="000919C8" w:rsidRPr="00AB3936" w:rsidRDefault="000919C8" w:rsidP="00CF3E76">
            <w:pPr>
              <w:rPr>
                <w:rFonts w:eastAsia="SimSun"/>
              </w:rPr>
            </w:pPr>
            <w:r w:rsidRPr="00AB3936">
              <w:rPr>
                <w:rFonts w:eastAsia="SimSun"/>
              </w:rPr>
              <w:t xml:space="preserve">Delay </w:t>
            </w:r>
            <w:r>
              <w:rPr>
                <w:rFonts w:eastAsia="SimSun"/>
              </w:rPr>
              <w:t>tolerance</w:t>
            </w:r>
          </w:p>
        </w:tc>
      </w:tr>
      <w:tr w:rsidR="000919C8" w:rsidRPr="00C05C6E" w14:paraId="77BF2803" w14:textId="77777777" w:rsidTr="00363026">
        <w:trPr>
          <w:jc w:val="center"/>
        </w:trPr>
        <w:tc>
          <w:tcPr>
            <w:tcW w:w="3163" w:type="dxa"/>
            <w:shd w:val="clear" w:color="auto" w:fill="auto"/>
          </w:tcPr>
          <w:p w14:paraId="6E16B2D5" w14:textId="77777777" w:rsidR="000919C8" w:rsidRPr="00AB3936" w:rsidRDefault="000919C8" w:rsidP="00CF3E76">
            <w:pPr>
              <w:rPr>
                <w:rFonts w:eastAsia="SimSun"/>
              </w:rPr>
            </w:pPr>
            <w:r w:rsidRPr="00AB3936">
              <w:rPr>
                <w:rFonts w:eastAsia="SimSun"/>
              </w:rPr>
              <w:t>First person shooter (FPS)</w:t>
            </w:r>
          </w:p>
        </w:tc>
        <w:tc>
          <w:tcPr>
            <w:tcW w:w="3163" w:type="dxa"/>
            <w:shd w:val="clear" w:color="auto" w:fill="auto"/>
          </w:tcPr>
          <w:p w14:paraId="77D7823F" w14:textId="77777777" w:rsidR="000919C8" w:rsidRPr="00AB3936" w:rsidRDefault="000919C8" w:rsidP="00CF3E76">
            <w:pPr>
              <w:rPr>
                <w:rFonts w:eastAsia="SimSun"/>
              </w:rPr>
            </w:pPr>
            <w:r w:rsidRPr="00AB3936">
              <w:rPr>
                <w:rFonts w:eastAsia="SimSun"/>
              </w:rPr>
              <w:t>First person</w:t>
            </w:r>
          </w:p>
        </w:tc>
        <w:tc>
          <w:tcPr>
            <w:tcW w:w="3163" w:type="dxa"/>
            <w:shd w:val="clear" w:color="auto" w:fill="auto"/>
          </w:tcPr>
          <w:p w14:paraId="21ACA83E" w14:textId="77777777" w:rsidR="000919C8" w:rsidRPr="00AB3936" w:rsidRDefault="000919C8" w:rsidP="00CF3E76">
            <w:pPr>
              <w:rPr>
                <w:rFonts w:eastAsia="SimSun"/>
              </w:rPr>
            </w:pPr>
            <w:r w:rsidRPr="00AB3936">
              <w:rPr>
                <w:rFonts w:eastAsia="SimSun"/>
              </w:rPr>
              <w:t>100 ms</w:t>
            </w:r>
          </w:p>
        </w:tc>
      </w:tr>
      <w:tr w:rsidR="000919C8" w:rsidRPr="00C05C6E" w14:paraId="3FF3062B" w14:textId="77777777" w:rsidTr="00363026">
        <w:trPr>
          <w:jc w:val="center"/>
        </w:trPr>
        <w:tc>
          <w:tcPr>
            <w:tcW w:w="3163" w:type="dxa"/>
            <w:shd w:val="clear" w:color="auto" w:fill="auto"/>
          </w:tcPr>
          <w:p w14:paraId="7B6F04F4" w14:textId="77777777" w:rsidR="000919C8" w:rsidRPr="00AB3936" w:rsidRDefault="000919C8" w:rsidP="00CF3E76">
            <w:pPr>
              <w:rPr>
                <w:rFonts w:eastAsia="SimSun"/>
              </w:rPr>
            </w:pPr>
            <w:r w:rsidRPr="00AB3936">
              <w:rPr>
                <w:rFonts w:eastAsia="SimSun"/>
              </w:rPr>
              <w:t>Role playing game (RPG)</w:t>
            </w:r>
          </w:p>
        </w:tc>
        <w:tc>
          <w:tcPr>
            <w:tcW w:w="3163" w:type="dxa"/>
            <w:shd w:val="clear" w:color="auto" w:fill="auto"/>
          </w:tcPr>
          <w:p w14:paraId="6D1E0D3C" w14:textId="77777777" w:rsidR="000919C8" w:rsidRPr="00AB3936" w:rsidRDefault="000919C8" w:rsidP="00CF3E76">
            <w:pPr>
              <w:rPr>
                <w:rFonts w:eastAsia="SimSun"/>
              </w:rPr>
            </w:pPr>
            <w:r w:rsidRPr="00AB3936">
              <w:rPr>
                <w:rFonts w:eastAsia="SimSun"/>
              </w:rPr>
              <w:t>Third person</w:t>
            </w:r>
          </w:p>
        </w:tc>
        <w:tc>
          <w:tcPr>
            <w:tcW w:w="3163" w:type="dxa"/>
            <w:shd w:val="clear" w:color="auto" w:fill="auto"/>
          </w:tcPr>
          <w:p w14:paraId="34EE95BB" w14:textId="77777777" w:rsidR="000919C8" w:rsidRPr="00AB3936" w:rsidRDefault="000919C8" w:rsidP="00CF3E76">
            <w:pPr>
              <w:rPr>
                <w:rFonts w:eastAsia="SimSun"/>
              </w:rPr>
            </w:pPr>
            <w:r w:rsidRPr="00AB3936">
              <w:rPr>
                <w:rFonts w:eastAsia="SimSun"/>
              </w:rPr>
              <w:t>500 ms</w:t>
            </w:r>
          </w:p>
        </w:tc>
      </w:tr>
      <w:tr w:rsidR="000919C8" w:rsidRPr="00C05C6E" w14:paraId="04042CEB" w14:textId="77777777" w:rsidTr="00363026">
        <w:trPr>
          <w:jc w:val="center"/>
        </w:trPr>
        <w:tc>
          <w:tcPr>
            <w:tcW w:w="3163" w:type="dxa"/>
            <w:shd w:val="clear" w:color="auto" w:fill="auto"/>
          </w:tcPr>
          <w:p w14:paraId="6940744A" w14:textId="77777777" w:rsidR="000919C8" w:rsidRPr="00AB3936" w:rsidRDefault="000919C8" w:rsidP="00CF3E76">
            <w:pPr>
              <w:rPr>
                <w:rFonts w:eastAsia="SimSun"/>
              </w:rPr>
            </w:pPr>
            <w:r w:rsidRPr="00AB3936">
              <w:rPr>
                <w:rFonts w:eastAsia="SimSun"/>
              </w:rPr>
              <w:t>Real-time strategy (RTS)</w:t>
            </w:r>
          </w:p>
        </w:tc>
        <w:tc>
          <w:tcPr>
            <w:tcW w:w="3163" w:type="dxa"/>
            <w:shd w:val="clear" w:color="auto" w:fill="auto"/>
          </w:tcPr>
          <w:p w14:paraId="68BA1E76" w14:textId="77777777" w:rsidR="000919C8" w:rsidRPr="00AB3936" w:rsidRDefault="000919C8" w:rsidP="00CF3E76">
            <w:pPr>
              <w:rPr>
                <w:rFonts w:eastAsia="SimSun"/>
              </w:rPr>
            </w:pPr>
            <w:r w:rsidRPr="00AB3936">
              <w:rPr>
                <w:rFonts w:eastAsia="SimSun"/>
              </w:rPr>
              <w:t>Omnipresent</w:t>
            </w:r>
          </w:p>
        </w:tc>
        <w:tc>
          <w:tcPr>
            <w:tcW w:w="3163" w:type="dxa"/>
            <w:shd w:val="clear" w:color="auto" w:fill="auto"/>
          </w:tcPr>
          <w:p w14:paraId="472F7E11" w14:textId="77777777" w:rsidR="000919C8" w:rsidRPr="00AB3936" w:rsidRDefault="000919C8" w:rsidP="00CF3E76">
            <w:pPr>
              <w:rPr>
                <w:rFonts w:eastAsia="SimSun"/>
              </w:rPr>
            </w:pPr>
            <w:r w:rsidRPr="00AB3936">
              <w:rPr>
                <w:rFonts w:eastAsia="SimSun"/>
              </w:rPr>
              <w:t>1000 ms</w:t>
            </w:r>
          </w:p>
        </w:tc>
      </w:tr>
    </w:tbl>
    <w:p w14:paraId="2F3BE593" w14:textId="77777777" w:rsidR="000919C8" w:rsidRDefault="000919C8" w:rsidP="000919C8"/>
    <w:p w14:paraId="27E306B4" w14:textId="7869588F" w:rsidR="000919C8" w:rsidRDefault="000919C8" w:rsidP="000919C8">
      <w:r>
        <w:t>In [</w:t>
      </w:r>
      <w:r w:rsidR="00FD01CF">
        <w:t>21</w:t>
      </w:r>
      <w:r>
        <w:t>], the authors set up a 12 player</w:t>
      </w:r>
      <w:r w:rsidR="00C51F68">
        <w:t>s</w:t>
      </w:r>
      <w:r>
        <w:t xml:space="preserve"> match of Unreal Tournament 2003</w:t>
      </w:r>
      <w:r w:rsidR="00C51F68" w:rsidRPr="00ED7045">
        <w:rPr>
          <w:vertAlign w:val="superscript"/>
        </w:rPr>
        <w:t>TM</w:t>
      </w:r>
      <w:r>
        <w:t xml:space="preserve"> in a controlled environment. Each player is assigned a specific amount of latency and jitter for the duration of the match. After the match, the players answer a questionnaire about their experience in the game. This study still uses relatively few players, but they are able to conclude that </w:t>
      </w:r>
      <w:r w:rsidR="005816FA">
        <w:t xml:space="preserve">more than </w:t>
      </w:r>
      <w:r>
        <w:t xml:space="preserve">60ms of latency noticeably reduces both performance and experience of this game. </w:t>
      </w:r>
    </w:p>
    <w:p w14:paraId="4B84FA1C" w14:textId="583FBD95" w:rsidR="000919C8" w:rsidRDefault="000919C8" w:rsidP="000919C8">
      <w:r>
        <w:t>In general, it seems that 60 ms [18], or even 45 ms [</w:t>
      </w:r>
      <w:r w:rsidR="00701E7C">
        <w:t>22</w:t>
      </w:r>
      <w:r>
        <w:t xml:space="preserve">] are better estimates at how much latency is acceptable in the most fast-paced games than the traditionally quoted 100ms value. </w:t>
      </w:r>
    </w:p>
    <w:p w14:paraId="477BF264" w14:textId="7C774F98" w:rsidR="000919C8" w:rsidRDefault="000919C8" w:rsidP="000919C8">
      <w:r>
        <w:t xml:space="preserve">In other cases the latency of the content is for example determined by conversational delay thresholds. Typically, around 200ms </w:t>
      </w:r>
      <w:r w:rsidR="0051067B">
        <w:t xml:space="preserve">of latency </w:t>
      </w:r>
      <w:r w:rsidR="00054405">
        <w:t xml:space="preserve">is </w:t>
      </w:r>
      <w:r>
        <w:t>acceptable.</w:t>
      </w:r>
    </w:p>
    <w:p w14:paraId="790EC795" w14:textId="77777777" w:rsidR="000919C8" w:rsidRDefault="000919C8" w:rsidP="000919C8">
      <w:r>
        <w:t xml:space="preserve">Overall, different applications and use cases require different delay requirements and this phenomena should be considered. </w:t>
      </w:r>
    </w:p>
    <w:p w14:paraId="470B967D" w14:textId="4D66744D" w:rsidR="000919C8" w:rsidRDefault="000919C8" w:rsidP="000919C8">
      <w:r>
        <w:t>The four following categories are considered</w:t>
      </w:r>
      <w:r w:rsidR="00B00BF1">
        <w:t xml:space="preserve"> with respect to roundtrip interaction delay</w:t>
      </w:r>
      <w:r>
        <w:t>:</w:t>
      </w:r>
    </w:p>
    <w:p w14:paraId="229920E3" w14:textId="77777777" w:rsidR="000919C8" w:rsidRDefault="000919C8" w:rsidP="000919C8">
      <w:pPr>
        <w:numPr>
          <w:ilvl w:val="0"/>
          <w:numId w:val="7"/>
        </w:numPr>
      </w:pPr>
      <w:r>
        <w:t>Ultra-Low-Latency applications: roundtrip interaction delay threshold of at most 50ms latency.</w:t>
      </w:r>
    </w:p>
    <w:p w14:paraId="678F7862" w14:textId="77777777" w:rsidR="000919C8" w:rsidRDefault="000919C8" w:rsidP="000919C8">
      <w:pPr>
        <w:numPr>
          <w:ilvl w:val="0"/>
          <w:numId w:val="7"/>
        </w:numPr>
      </w:pPr>
      <w:r>
        <w:t>Low-Latency applications: roundtrip interaction delay threshold of at most 100ms latency.</w:t>
      </w:r>
    </w:p>
    <w:p w14:paraId="060A323A" w14:textId="77777777" w:rsidR="000919C8" w:rsidRDefault="000919C8" w:rsidP="000919C8">
      <w:pPr>
        <w:numPr>
          <w:ilvl w:val="0"/>
          <w:numId w:val="7"/>
        </w:numPr>
      </w:pPr>
      <w:r>
        <w:lastRenderedPageBreak/>
        <w:t>Moderate latency applications: roundtrip interaction delay threshold of at most 200ms latency.</w:t>
      </w:r>
    </w:p>
    <w:p w14:paraId="1CADFDCF" w14:textId="771B935E" w:rsidR="000919C8" w:rsidRPr="000919C8" w:rsidRDefault="000919C8" w:rsidP="000919C8">
      <w:pPr>
        <w:numPr>
          <w:ilvl w:val="0"/>
          <w:numId w:val="7"/>
        </w:numPr>
      </w:pPr>
      <w:r>
        <w:t>Non</w:t>
      </w:r>
      <w:r w:rsidR="0051067B">
        <w:t>-</w:t>
      </w:r>
      <w:r>
        <w:t xml:space="preserve"> critical</w:t>
      </w:r>
      <w:r w:rsidR="00AE177E">
        <w:t xml:space="preserve"> latency</w:t>
      </w:r>
      <w:r>
        <w:t xml:space="preserve"> applications: roundtrip interaction delay threshold higher than 200ms latency.</w:t>
      </w:r>
    </w:p>
    <w:p w14:paraId="4BEA1DFD" w14:textId="77777777" w:rsidR="00AF16CB" w:rsidRDefault="00AF16CB" w:rsidP="00AF16CB">
      <w:pPr>
        <w:pStyle w:val="Heading2"/>
      </w:pPr>
      <w:bookmarkStart w:id="40" w:name="_Toc23169699"/>
      <w:bookmarkStart w:id="41" w:name="_Toc33041945"/>
      <w:r>
        <w:t>4.3</w:t>
      </w:r>
      <w:r>
        <w:tab/>
        <w:t>XR Delivery in 5G S</w:t>
      </w:r>
      <w:bookmarkEnd w:id="40"/>
      <w:r>
        <w:t>ystem</w:t>
      </w:r>
      <w:bookmarkEnd w:id="41"/>
    </w:p>
    <w:p w14:paraId="6F8D543D" w14:textId="77777777" w:rsidR="00AF16CB" w:rsidRPr="007A6E04" w:rsidRDefault="00AF16CB" w:rsidP="00AF16CB">
      <w:pPr>
        <w:pStyle w:val="Heading3"/>
      </w:pPr>
      <w:bookmarkStart w:id="42" w:name="_Toc23169700"/>
      <w:bookmarkStart w:id="43" w:name="_Toc33041946"/>
      <w:r>
        <w:t>4.3.1</w:t>
      </w:r>
      <w:r>
        <w:tab/>
        <w:t>General Delivery Categories</w:t>
      </w:r>
      <w:bookmarkEnd w:id="42"/>
      <w:bookmarkEnd w:id="43"/>
    </w:p>
    <w:p w14:paraId="1BE5A67E" w14:textId="77777777" w:rsidR="00AF16CB" w:rsidRPr="00DB3790" w:rsidRDefault="00AF16CB" w:rsidP="00AF16CB">
      <w:r w:rsidRPr="00DB3790">
        <w:t>For the purpose of classifying use cases, this clause defines delivery categories for XR experiences. The following categories are defined:</w:t>
      </w:r>
    </w:p>
    <w:p w14:paraId="5430ECD7" w14:textId="77777777" w:rsidR="00AF16CB" w:rsidRPr="00DB3790" w:rsidRDefault="00AF16CB" w:rsidP="00AF16CB">
      <w:pPr>
        <w:pStyle w:val="B10"/>
      </w:pPr>
      <w:r w:rsidRPr="00DB3790">
        <w:rPr>
          <w:i/>
        </w:rPr>
        <w:t>-</w:t>
      </w:r>
      <w:r w:rsidRPr="00DB3790">
        <w:rPr>
          <w:i/>
        </w:rPr>
        <w:tab/>
        <w:t>Download</w:t>
      </w:r>
      <w:r w:rsidRPr="00DB3790">
        <w:t>: An XR experience is downloaded and consumed offline without requiring a connection. All media and experience related traffic is downlink</w:t>
      </w:r>
      <w:r>
        <w:t>.</w:t>
      </w:r>
    </w:p>
    <w:p w14:paraId="73FACF5E" w14:textId="77777777" w:rsidR="00AF16CB" w:rsidRPr="00DB3790" w:rsidRDefault="00AF16CB" w:rsidP="00AF16CB">
      <w:pPr>
        <w:pStyle w:val="B10"/>
      </w:pPr>
      <w:r w:rsidRPr="00DB3790">
        <w:t>-</w:t>
      </w:r>
      <w:r w:rsidRPr="00DB3790">
        <w:tab/>
        <w:t xml:space="preserve">(Passive) </w:t>
      </w:r>
      <w:r w:rsidRPr="00DB3790">
        <w:rPr>
          <w:i/>
        </w:rPr>
        <w:t>Streaming</w:t>
      </w:r>
      <w:r w:rsidRPr="00DB3790">
        <w:t xml:space="preserve">: The experience is consumed in real-time from a network server. The user does not interact with the XR experience, or if interacting with the XR experience, the interaction is not triggering any uplink traffic. All media related traffic is downlink. </w:t>
      </w:r>
    </w:p>
    <w:p w14:paraId="77F22C20" w14:textId="4CD29C99" w:rsidR="00AF16CB" w:rsidRPr="00DB3790" w:rsidRDefault="00AF16CB" w:rsidP="00AF16CB">
      <w:pPr>
        <w:pStyle w:val="B10"/>
      </w:pPr>
      <w:r w:rsidRPr="00DB3790">
        <w:rPr>
          <w:i/>
        </w:rPr>
        <w:t>-</w:t>
      </w:r>
      <w:r w:rsidRPr="00DB3790">
        <w:rPr>
          <w:i/>
        </w:rPr>
        <w:tab/>
        <w:t>Interactive</w:t>
      </w:r>
      <w:r w:rsidRPr="00DB3790">
        <w:t xml:space="preserve"> (Streaming): The experience is consumed in real-time from a network server. The user (or the device automatically) interacts with the XR experience and the interaction changes the delivered content. The traffic is predominantly downlink, but </w:t>
      </w:r>
      <w:r>
        <w:t>certain</w:t>
      </w:r>
      <w:r w:rsidRPr="00DB3790">
        <w:t xml:space="preserve"> traffic is uplink, e.g. </w:t>
      </w:r>
      <w:r w:rsidR="00AE58D2">
        <w:t>XR Viewer P</w:t>
      </w:r>
      <w:r w:rsidR="00AE58D2" w:rsidRPr="00DB3790">
        <w:t xml:space="preserve">ose </w:t>
      </w:r>
      <w:r w:rsidRPr="00DB3790">
        <w:t xml:space="preserve">information. Different flavours of interaction exist, for example viewport adaptation, gaming events, etc. Interaction delay requirements may be different, ranging </w:t>
      </w:r>
      <w:r w:rsidR="00054405">
        <w:t xml:space="preserve">from </w:t>
      </w:r>
      <w:r w:rsidRPr="00DB3790">
        <w:t>immersive latency requirements to more static selection interaction</w:t>
      </w:r>
      <w:r w:rsidR="00054405">
        <w:t>s</w:t>
      </w:r>
      <w:r w:rsidRPr="00DB3790">
        <w:t>.</w:t>
      </w:r>
    </w:p>
    <w:p w14:paraId="2093C5E2" w14:textId="77777777" w:rsidR="00AF16CB" w:rsidRPr="00DB3790" w:rsidRDefault="00AF16CB" w:rsidP="00AF16CB">
      <w:pPr>
        <w:pStyle w:val="B10"/>
      </w:pPr>
      <w:r w:rsidRPr="00DB3790">
        <w:rPr>
          <w:i/>
        </w:rPr>
        <w:t>-</w:t>
      </w:r>
      <w:r w:rsidRPr="00DB3790">
        <w:rPr>
          <w:i/>
        </w:rPr>
        <w:tab/>
        <w:t>Conversational</w:t>
      </w:r>
      <w:r w:rsidRPr="00DB3790">
        <w:t>: The experience is generated, shared and consumed in real-time from two or more participants with conversational latency requirements.</w:t>
      </w:r>
    </w:p>
    <w:p w14:paraId="601B2520" w14:textId="3E01BCB1" w:rsidR="00AF16CB" w:rsidRPr="00DB3790" w:rsidRDefault="00AF16CB" w:rsidP="00AF16CB">
      <w:pPr>
        <w:pStyle w:val="B10"/>
      </w:pPr>
      <w:r w:rsidRPr="00DB3790">
        <w:rPr>
          <w:i/>
        </w:rPr>
        <w:t>-</w:t>
      </w:r>
      <w:r w:rsidRPr="00DB3790">
        <w:rPr>
          <w:i/>
        </w:rPr>
        <w:tab/>
        <w:t>Split</w:t>
      </w:r>
      <w:r w:rsidRPr="00DB3790">
        <w:t xml:space="preserve"> Compute/Rendering: Network functions </w:t>
      </w:r>
      <w:r>
        <w:t xml:space="preserve">run an XR engine to </w:t>
      </w:r>
      <w:r w:rsidRPr="00DB3790">
        <w:t>support processing</w:t>
      </w:r>
      <w:r w:rsidR="001A6313">
        <w:t xml:space="preserve"> and pre-rendering</w:t>
      </w:r>
      <w:r w:rsidRPr="00DB3790">
        <w:t xml:space="preserve"> of immersive scenes and the delivery is split into more than one connection, e.g. Split rendering, Edge Computing, etc. The latency and interaction requirements again depend on the use case and the architecture implementation</w:t>
      </w:r>
      <w:r w:rsidR="00E14FA5">
        <w:t>.</w:t>
      </w:r>
    </w:p>
    <w:p w14:paraId="0C6C150B" w14:textId="0CE526A1" w:rsidR="00AF16CB" w:rsidRDefault="00AF16CB" w:rsidP="00AF16CB">
      <w:r w:rsidRPr="00DB3790">
        <w:t xml:space="preserve">A more detailed analysis of architectures in the context of 5G is provided in clause </w:t>
      </w:r>
      <w:r w:rsidR="00B00BF1">
        <w:t>6</w:t>
      </w:r>
      <w:r w:rsidRPr="00DB3790">
        <w:t>.</w:t>
      </w:r>
    </w:p>
    <w:p w14:paraId="2970075C" w14:textId="77777777" w:rsidR="00AF16CB" w:rsidRDefault="00AF16CB" w:rsidP="00AF16CB">
      <w:pPr>
        <w:pStyle w:val="Heading3"/>
      </w:pPr>
      <w:bookmarkStart w:id="44" w:name="_Toc23169701"/>
      <w:bookmarkStart w:id="45" w:name="_Toc33041947"/>
      <w:r>
        <w:t>4.3.2</w:t>
      </w:r>
      <w:r>
        <w:tab/>
        <w:t>5G System and Radio Functionalities for XR</w:t>
      </w:r>
      <w:bookmarkEnd w:id="44"/>
      <w:bookmarkEnd w:id="45"/>
    </w:p>
    <w:p w14:paraId="49D72F62" w14:textId="5930C455" w:rsidR="00AF16CB" w:rsidRDefault="00AF16CB" w:rsidP="00AF16CB">
      <w:r>
        <w:t xml:space="preserve">The integration of XR applications within the 5G System is approached following the model of 5G Media Streaming as defined in </w:t>
      </w:r>
      <w:r w:rsidR="00054405">
        <w:t xml:space="preserve">3GPP </w:t>
      </w:r>
      <w:r>
        <w:t>TS</w:t>
      </w:r>
      <w:r w:rsidR="00054405">
        <w:t xml:space="preserve"> </w:t>
      </w:r>
      <w:r>
        <w:t xml:space="preserve">26.501 [8]. Assume a 5G-XR Application Provider being an XR Application provider that makes use of 5G System functionalities for its services. For this purpose, it provides a 5G-XR Aware Application on the UE to make use of a 5G-XR client and network functions using </w:t>
      </w:r>
      <w:r w:rsidR="0080410A">
        <w:t xml:space="preserve">network </w:t>
      </w:r>
      <w:r>
        <w:t>interfaces and APIs, potentially defined in 5G-XR related specifications.</w:t>
      </w:r>
    </w:p>
    <w:p w14:paraId="5F41B012" w14:textId="3E6211B7" w:rsidR="00AF16CB" w:rsidRDefault="00AF16CB" w:rsidP="00AF16CB">
      <w:r w:rsidRPr="00B84507">
        <w:t xml:space="preserve">The architecture in </w:t>
      </w:r>
      <w:r w:rsidRPr="00A1508F">
        <w:t>Figure 4.</w:t>
      </w:r>
      <w:r w:rsidR="00E14FA5" w:rsidRPr="00A1508F">
        <w:t>3</w:t>
      </w:r>
      <w:r w:rsidRPr="00A1508F">
        <w:t>.</w:t>
      </w:r>
      <w:r w:rsidR="00E14FA5" w:rsidRPr="00A1508F">
        <w:t>2</w:t>
      </w:r>
      <w:r w:rsidRPr="00A1508F">
        <w:t>-1</w:t>
      </w:r>
      <w:r w:rsidRPr="00B84507">
        <w:t xml:space="preserve"> represents potential 5G-XR functions within the 5G System (5GS) as defined in </w:t>
      </w:r>
      <w:r w:rsidR="00AD56D5">
        <w:t xml:space="preserve">3GPP </w:t>
      </w:r>
      <w:r w:rsidRPr="00B84507">
        <w:t>TS</w:t>
      </w:r>
      <w:r w:rsidR="00AD56D5">
        <w:t xml:space="preserve"> </w:t>
      </w:r>
      <w:r w:rsidRPr="00B84507">
        <w:t>23.501 [23]. Three main functions are defined:</w:t>
      </w:r>
    </w:p>
    <w:p w14:paraId="760C8AD6" w14:textId="534E78F0" w:rsidR="00AF16CB" w:rsidRDefault="00AF16CB" w:rsidP="00AF16CB">
      <w:pPr>
        <w:numPr>
          <w:ilvl w:val="0"/>
          <w:numId w:val="8"/>
        </w:numPr>
      </w:pPr>
      <w:r>
        <w:t xml:space="preserve">5G-XR AF: An Application Function similar as defined in </w:t>
      </w:r>
      <w:r w:rsidR="00B0643F">
        <w:t xml:space="preserve">3GPP </w:t>
      </w:r>
      <w:r>
        <w:t>TS</w:t>
      </w:r>
      <w:r w:rsidR="00B0643F">
        <w:t xml:space="preserve"> </w:t>
      </w:r>
      <w:r>
        <w:t xml:space="preserve">23.501 [23], clause 6.2.10, dedicated to 5G-XR Services. </w:t>
      </w:r>
    </w:p>
    <w:p w14:paraId="5A372DF3" w14:textId="77777777" w:rsidR="00AF16CB" w:rsidRDefault="00AF16CB" w:rsidP="00AF16CB">
      <w:pPr>
        <w:numPr>
          <w:ilvl w:val="0"/>
          <w:numId w:val="8"/>
        </w:numPr>
      </w:pPr>
      <w:r>
        <w:t>5G-XR AS: An Application Server dedicated to 5G-XR Services.</w:t>
      </w:r>
    </w:p>
    <w:p w14:paraId="11EAA703" w14:textId="77777777" w:rsidR="00AF16CB" w:rsidRDefault="00AF16CB" w:rsidP="00AF16CB">
      <w:pPr>
        <w:numPr>
          <w:ilvl w:val="0"/>
          <w:numId w:val="8"/>
        </w:numPr>
      </w:pPr>
      <w:r>
        <w:t>5G-XR Client: A UE internal function dedicated to 5G-XR Services.</w:t>
      </w:r>
    </w:p>
    <w:p w14:paraId="7215C87F" w14:textId="048278C4" w:rsidR="00AF16CB" w:rsidRDefault="00AF16CB" w:rsidP="00AF16CB">
      <w:r>
        <w:t xml:space="preserve">In the context of this Technical Report, 5G-XR AF and 5G-XR AS are initially considered Data Network (DN) functions and communicate with the UE via N6, N3 and Uu as defined in </w:t>
      </w:r>
      <w:r w:rsidR="00B0643F">
        <w:t xml:space="preserve">3GPP </w:t>
      </w:r>
      <w:r>
        <w:t>TS</w:t>
      </w:r>
      <w:r w:rsidR="00B0643F">
        <w:t xml:space="preserve"> </w:t>
      </w:r>
      <w:r>
        <w:t xml:space="preserve">23.501 [23]. </w:t>
      </w:r>
    </w:p>
    <w:p w14:paraId="48B9A8FF" w14:textId="77777777" w:rsidR="00AF16CB" w:rsidRPr="00AD56D5" w:rsidRDefault="00AF16CB" w:rsidP="00AE177E">
      <w:pPr>
        <w:pStyle w:val="NO"/>
        <w:ind w:left="0" w:firstLine="0"/>
      </w:pPr>
      <w:r w:rsidRPr="00AD56D5">
        <w:t xml:space="preserve">Communication through sidelink PC5 may be an alternative to Uu based communication. </w:t>
      </w:r>
    </w:p>
    <w:p w14:paraId="15951807" w14:textId="7A009D52" w:rsidR="00AF16CB" w:rsidRDefault="00AF16CB" w:rsidP="00AF16CB">
      <w:r>
        <w:t>Functions in trusted DNs are trusted by the operator’s network as illustrated</w:t>
      </w:r>
      <w:r w:rsidR="00F4303B">
        <w:t>.</w:t>
      </w:r>
      <w:r>
        <w:t>. Therefore, AFs in trusted DNs may directly communicate with all 5G Core functions.</w:t>
      </w:r>
    </w:p>
    <w:p w14:paraId="13C792C5" w14:textId="77777777" w:rsidR="00AF16CB" w:rsidRPr="00633392" w:rsidRDefault="00AF16CB" w:rsidP="00AF16CB">
      <w:r>
        <w:t xml:space="preserve">Functions in external DNs may only communicate with 5G Core functions via the NEF using N33. </w:t>
      </w:r>
    </w:p>
    <w:p w14:paraId="6A565B51" w14:textId="77777777" w:rsidR="00AF16CB" w:rsidRDefault="002A3294" w:rsidP="00AF16CB">
      <w:r>
        <w:rPr>
          <w:noProof/>
        </w:rPr>
        <w:object w:dxaOrig="23430" w:dyaOrig="9960" w14:anchorId="4AC86E11">
          <v:shape id="_x0000_i1027" type="#_x0000_t75" alt="" style="width:482.5pt;height:201.5pt;mso-width-percent:0;mso-height-percent:0;mso-width-percent:0;mso-height-percent:0" o:ole="">
            <v:imagedata r:id="rId32" o:title=""/>
          </v:shape>
          <o:OLEObject Type="Embed" ProgID="Visio.Drawing.15" ShapeID="_x0000_i1027" DrawAspect="Content" ObjectID="_1670232181" r:id="rId33"/>
        </w:object>
      </w:r>
    </w:p>
    <w:p w14:paraId="0DFA24C5" w14:textId="153AF06C" w:rsidR="00AF16CB" w:rsidRDefault="00AF16CB" w:rsidP="00AF16CB">
      <w:pPr>
        <w:pStyle w:val="TF"/>
      </w:pPr>
      <w:r w:rsidRPr="00E63420">
        <w:t>Figure 4.</w:t>
      </w:r>
      <w:r w:rsidR="00E14FA5">
        <w:t>3</w:t>
      </w:r>
      <w:r w:rsidRPr="00E63420">
        <w:t>.</w:t>
      </w:r>
      <w:r w:rsidR="00E14FA5">
        <w:t>2</w:t>
      </w:r>
      <w:r w:rsidRPr="00E63420">
        <w:t>-</w:t>
      </w:r>
      <w:r>
        <w:t>1</w:t>
      </w:r>
      <w:r w:rsidRPr="00E63420">
        <w:t xml:space="preserve">: </w:t>
      </w:r>
      <w:r>
        <w:t>5G-XR</w:t>
      </w:r>
      <w:r w:rsidRPr="00E63420">
        <w:t xml:space="preserve"> </w:t>
      </w:r>
      <w:r>
        <w:t>functions integrated in 5G System</w:t>
      </w:r>
    </w:p>
    <w:p w14:paraId="50615416" w14:textId="11260BE5" w:rsidR="00AF16CB" w:rsidRDefault="00AF16CB" w:rsidP="00AF16CB">
      <w:pPr>
        <w:pStyle w:val="NO"/>
      </w:pPr>
      <w:r w:rsidRPr="00E63420">
        <w:t xml:space="preserve">NOTE 1: The functions indicated by the yellow filled boxes are in </w:t>
      </w:r>
      <w:r>
        <w:t>potential scope</w:t>
      </w:r>
      <w:r w:rsidRPr="00E63420">
        <w:t xml:space="preserve"> of stage 3 specifications for</w:t>
      </w:r>
      <w:r>
        <w:t xml:space="preserve"> 5G-XR</w:t>
      </w:r>
      <w:r w:rsidRPr="00E63420">
        <w:t xml:space="preserve">. </w:t>
      </w:r>
      <w:r>
        <w:t xml:space="preserve">The functions indicated by the grey boxes are defined in 5G System specifications. The functions indicated by the blue boxes are assigned to the applications. </w:t>
      </w:r>
    </w:p>
    <w:p w14:paraId="40E3A483" w14:textId="1C5FA80F" w:rsidR="00AF16CB" w:rsidRDefault="00AF16CB" w:rsidP="00AF16CB">
      <w:r>
        <w:t>The above architecture is used as a starting point. With XR related functions ex</w:t>
      </w:r>
      <w:r w:rsidR="00B0643F">
        <w:t>c</w:t>
      </w:r>
      <w:r>
        <w:t xml:space="preserve">lusively assigned to either DN or UE. However, architectural extensions may be identified for the 3GPP system that may benefit </w:t>
      </w:r>
      <w:r w:rsidR="00B0643F">
        <w:t xml:space="preserve">from </w:t>
      </w:r>
      <w:r>
        <w:t>XR applications.</w:t>
      </w:r>
      <w:r w:rsidR="00134518">
        <w:t xml:space="preserve"> </w:t>
      </w:r>
      <w:r>
        <w:t>Examples include the use of network slicing, edge computing or usage of 5G quality of service.</w:t>
      </w:r>
    </w:p>
    <w:p w14:paraId="782B0B3B" w14:textId="77777777" w:rsidR="00AF16CB" w:rsidRDefault="00AF16CB" w:rsidP="00AF16CB"/>
    <w:p w14:paraId="265AC7E0" w14:textId="144DCC6B" w:rsidR="00AF16CB" w:rsidRDefault="002A3294" w:rsidP="00AF16CB">
      <w:pPr>
        <w:ind w:left="284"/>
      </w:pPr>
      <w:r>
        <w:rPr>
          <w:noProof/>
        </w:rPr>
        <w:object w:dxaOrig="23580" w:dyaOrig="10020" w14:anchorId="1BA9EB82">
          <v:shape id="_x0000_i1028" type="#_x0000_t75" alt="" style="width:511.5pt;height:3in;mso-width-percent:0;mso-height-percent:0;mso-width-percent:0;mso-height-percent:0" o:ole="">
            <v:imagedata r:id="rId34" o:title=""/>
          </v:shape>
          <o:OLEObject Type="Embed" ProgID="Visio.Drawing.15" ShapeID="_x0000_i1028" DrawAspect="Content" ObjectID="_1670232182" r:id="rId35"/>
        </w:object>
      </w:r>
    </w:p>
    <w:p w14:paraId="03B2B685" w14:textId="394BF7B9" w:rsidR="00AF16CB" w:rsidRDefault="00AF16CB" w:rsidP="00AF16CB">
      <w:pPr>
        <w:pStyle w:val="TF"/>
      </w:pPr>
      <w:r w:rsidRPr="00E63420">
        <w:t>Figure 4.</w:t>
      </w:r>
      <w:r w:rsidR="00134518">
        <w:t>3</w:t>
      </w:r>
      <w:r w:rsidRPr="00E63420">
        <w:t>.</w:t>
      </w:r>
      <w:r w:rsidR="00134518">
        <w:t>2</w:t>
      </w:r>
      <w:r w:rsidRPr="00E63420">
        <w:t>-</w:t>
      </w:r>
      <w:r>
        <w:t>2</w:t>
      </w:r>
      <w:r w:rsidRPr="00E63420">
        <w:t xml:space="preserve">: </w:t>
      </w:r>
      <w:r>
        <w:t>5G-XR</w:t>
      </w:r>
      <w:r w:rsidRPr="00E63420">
        <w:t xml:space="preserve"> </w:t>
      </w:r>
      <w:r>
        <w:t>Interfaces and Architecture</w:t>
      </w:r>
    </w:p>
    <w:p w14:paraId="7A10AD22" w14:textId="588A0072" w:rsidR="00AF16CB" w:rsidRDefault="00AF16CB" w:rsidP="00AF16CB">
      <w:r>
        <w:t xml:space="preserve">A basic XR architecture integrated in 5G is shown in </w:t>
      </w:r>
      <w:r w:rsidRPr="00841AF3">
        <w:t>Figure 4.</w:t>
      </w:r>
      <w:r w:rsidR="00134518">
        <w:t>3</w:t>
      </w:r>
      <w:r w:rsidRPr="00841AF3">
        <w:t>.</w:t>
      </w:r>
      <w:r w:rsidR="00134518">
        <w:t>2</w:t>
      </w:r>
      <w:r w:rsidRPr="00841AF3">
        <w:t>-2</w:t>
      </w:r>
      <w:r>
        <w:t>.</w:t>
      </w:r>
    </w:p>
    <w:p w14:paraId="6CCEE09E" w14:textId="06413962" w:rsidR="00AF16CB" w:rsidRPr="00E63420" w:rsidRDefault="00AF16CB" w:rsidP="00AF16CB">
      <w:r w:rsidRPr="00E63420">
        <w:t xml:space="preserve">The following functions </w:t>
      </w:r>
      <w:r>
        <w:t>may be considered</w:t>
      </w:r>
      <w:r w:rsidRPr="00E63420">
        <w:t xml:space="preserve"> </w:t>
      </w:r>
      <w:r w:rsidR="00B0643F">
        <w:t xml:space="preserve">to be </w:t>
      </w:r>
      <w:r w:rsidRPr="00E63420">
        <w:t>defined:</w:t>
      </w:r>
    </w:p>
    <w:p w14:paraId="578C038F" w14:textId="68258B51" w:rsidR="00AF16CB" w:rsidRDefault="00AF16CB" w:rsidP="00AF16CB">
      <w:pPr>
        <w:pStyle w:val="B10"/>
      </w:pPr>
      <w:r>
        <w:t>-</w:t>
      </w:r>
      <w:r>
        <w:tab/>
      </w:r>
      <w:r w:rsidRPr="00E63420">
        <w:t>5G</w:t>
      </w:r>
      <w:r w:rsidR="00B0643F">
        <w:t>-</w:t>
      </w:r>
      <w:r>
        <w:t>XR Client</w:t>
      </w:r>
      <w:r w:rsidRPr="00E63420">
        <w:t xml:space="preserve"> on UE: Receiver of </w:t>
      </w:r>
      <w:r>
        <w:t xml:space="preserve">5G-XR session data </w:t>
      </w:r>
      <w:r w:rsidRPr="00E63420">
        <w:t>that may be accessed through well-defined interfaces/APIs</w:t>
      </w:r>
      <w:r>
        <w:t xml:space="preserve"> by the 5G</w:t>
      </w:r>
      <w:r w:rsidR="00B0643F">
        <w:t>-</w:t>
      </w:r>
      <w:r>
        <w:t>XR Aware Application</w:t>
      </w:r>
      <w:r w:rsidRPr="00E63420">
        <w:t xml:space="preserve">. </w:t>
      </w:r>
    </w:p>
    <w:p w14:paraId="31717006" w14:textId="035E89E8" w:rsidR="00AF16CB" w:rsidRDefault="00AF16CB" w:rsidP="00AF16CB">
      <w:pPr>
        <w:pStyle w:val="B10"/>
      </w:pPr>
      <w:r>
        <w:t>-</w:t>
      </w:r>
      <w:r>
        <w:tab/>
        <w:t>The 5G</w:t>
      </w:r>
      <w:r w:rsidR="00B0643F">
        <w:t>-</w:t>
      </w:r>
      <w:r>
        <w:t>XR Client contains two sub-functions</w:t>
      </w:r>
    </w:p>
    <w:p w14:paraId="67E35F4F" w14:textId="2C67CDD5" w:rsidR="00AF16CB" w:rsidRDefault="00AF16CB" w:rsidP="00AF16CB">
      <w:pPr>
        <w:pStyle w:val="B2"/>
      </w:pPr>
      <w:r>
        <w:lastRenderedPageBreak/>
        <w:t>-</w:t>
      </w:r>
      <w:r>
        <w:tab/>
        <w:t xml:space="preserve">XR Session Handler: A function </w:t>
      </w:r>
      <w:r w:rsidR="00B0643F">
        <w:t xml:space="preserve">of </w:t>
      </w:r>
      <w:r>
        <w:t>the UE that communicates with the 5G</w:t>
      </w:r>
      <w:r w:rsidR="00B0643F">
        <w:t>-</w:t>
      </w:r>
      <w:r>
        <w:t>XR AF in order to establish, control and support the delivery of an XR session. The XR Session Handler exposes APIs that can be used by the 5G</w:t>
      </w:r>
      <w:r w:rsidR="00B0643F">
        <w:t>-</w:t>
      </w:r>
      <w:r>
        <w:t>XR Aware Application.</w:t>
      </w:r>
    </w:p>
    <w:p w14:paraId="18CC3E55" w14:textId="120280EF" w:rsidR="00AF16CB" w:rsidRPr="00E63420" w:rsidRDefault="00AF16CB" w:rsidP="00AF16CB">
      <w:pPr>
        <w:pStyle w:val="B2"/>
      </w:pPr>
      <w:r>
        <w:t>-</w:t>
      </w:r>
      <w:r>
        <w:tab/>
        <w:t xml:space="preserve">XR Engine: A function </w:t>
      </w:r>
      <w:r w:rsidR="00B0643F">
        <w:t xml:space="preserve">of </w:t>
      </w:r>
      <w:r>
        <w:t>the UE that communicates with the 5G</w:t>
      </w:r>
      <w:r w:rsidR="00B0643F">
        <w:t>-</w:t>
      </w:r>
      <w:r>
        <w:t xml:space="preserve">XR Application Server in order </w:t>
      </w:r>
      <w:r w:rsidR="00B0643F">
        <w:t xml:space="preserve">to </w:t>
      </w:r>
      <w:r>
        <w:t xml:space="preserve">get access to XR related data, </w:t>
      </w:r>
      <w:r w:rsidR="002D09F3">
        <w:t xml:space="preserve">includes XR relevant functionalities such as sensors and tracking, </w:t>
      </w:r>
      <w:r>
        <w:t>processes this data and communicates with the XR Session Handler for XR session control.</w:t>
      </w:r>
    </w:p>
    <w:p w14:paraId="6E7FF42E" w14:textId="313A15D9" w:rsidR="00AF16CB" w:rsidRPr="00E63420" w:rsidRDefault="00AF16CB" w:rsidP="00AF16CB">
      <w:pPr>
        <w:pStyle w:val="B10"/>
      </w:pPr>
      <w:r w:rsidRPr="00E63420">
        <w:t>-</w:t>
      </w:r>
      <w:r w:rsidRPr="00E63420">
        <w:tab/>
      </w:r>
      <w:r>
        <w:t>5G</w:t>
      </w:r>
      <w:r w:rsidR="00B0643F">
        <w:t>-</w:t>
      </w:r>
      <w:r>
        <w:t>XR Aware Application</w:t>
      </w:r>
      <w:r w:rsidRPr="00E63420">
        <w:t>: The 5G</w:t>
      </w:r>
      <w:r w:rsidR="00B0643F">
        <w:t>-</w:t>
      </w:r>
      <w:r>
        <w:t>XR</w:t>
      </w:r>
      <w:r w:rsidRPr="00E63420">
        <w:t xml:space="preserve"> </w:t>
      </w:r>
      <w:r>
        <w:t xml:space="preserve">Client </w:t>
      </w:r>
      <w:r w:rsidRPr="00E63420">
        <w:t xml:space="preserve">is typically controlled by </w:t>
      </w:r>
      <w:r>
        <w:t>an external XR aware application</w:t>
      </w:r>
      <w:r w:rsidRPr="00E63420">
        <w:t xml:space="preserve">, </w:t>
      </w:r>
      <w:r>
        <w:t>e.g.</w:t>
      </w:r>
      <w:r w:rsidRPr="00E63420">
        <w:t xml:space="preserve"> an App, which implements </w:t>
      </w:r>
      <w:r w:rsidR="00B0643F">
        <w:t xml:space="preserve">the </w:t>
      </w:r>
      <w:r w:rsidRPr="00E63420">
        <w:t>external application service provider specific logic</w:t>
      </w:r>
      <w:r w:rsidRPr="00096890">
        <w:t xml:space="preserve"> </w:t>
      </w:r>
      <w:r>
        <w:t>and enables establishing an XR session</w:t>
      </w:r>
      <w:r w:rsidRPr="00E63420">
        <w:t xml:space="preserve">. The </w:t>
      </w:r>
      <w:r>
        <w:t>5G</w:t>
      </w:r>
      <w:r w:rsidR="00B0643F">
        <w:t>-</w:t>
      </w:r>
      <w:r>
        <w:t>XR Aware Application makes use of 5G</w:t>
      </w:r>
      <w:r w:rsidR="00B0643F">
        <w:t>-</w:t>
      </w:r>
      <w:r>
        <w:t>XR Client and network functions using interfaces and APIs</w:t>
      </w:r>
      <w:r w:rsidRPr="00E63420">
        <w:t xml:space="preserve">. </w:t>
      </w:r>
    </w:p>
    <w:p w14:paraId="3DC7767B" w14:textId="1EDAE764" w:rsidR="00AF16CB" w:rsidRPr="00E63420" w:rsidRDefault="00AF16CB" w:rsidP="00AF16CB">
      <w:pPr>
        <w:pStyle w:val="B10"/>
      </w:pPr>
      <w:r w:rsidRPr="00E63420">
        <w:t>-</w:t>
      </w:r>
      <w:r>
        <w:tab/>
        <w:t>5G</w:t>
      </w:r>
      <w:r w:rsidR="00B0643F">
        <w:t>-</w:t>
      </w:r>
      <w:r>
        <w:t xml:space="preserve">XR </w:t>
      </w:r>
      <w:r w:rsidRPr="00E63420">
        <w:t>AS: An Application Server which hosts 5G</w:t>
      </w:r>
      <w:r w:rsidR="00B0643F">
        <w:t>-</w:t>
      </w:r>
      <w:r>
        <w:t>XR</w:t>
      </w:r>
      <w:r w:rsidRPr="00E63420">
        <w:t xml:space="preserve"> media </w:t>
      </w:r>
      <w:r>
        <w:t>and med</w:t>
      </w:r>
      <w:r w:rsidR="00B0643F">
        <w:t>i</w:t>
      </w:r>
      <w:r>
        <w:t xml:space="preserve">a </w:t>
      </w:r>
      <w:r w:rsidRPr="00E63420">
        <w:t>functions.</w:t>
      </w:r>
    </w:p>
    <w:p w14:paraId="28192A92" w14:textId="4520DA2D" w:rsidR="00AF16CB" w:rsidRPr="00E63420" w:rsidRDefault="00AF16CB" w:rsidP="00AF16CB">
      <w:pPr>
        <w:pStyle w:val="B10"/>
      </w:pPr>
      <w:r w:rsidRPr="00E63420">
        <w:t>-</w:t>
      </w:r>
      <w:r w:rsidRPr="00E63420">
        <w:tab/>
      </w:r>
      <w:r>
        <w:t>5G</w:t>
      </w:r>
      <w:r w:rsidR="00B0643F">
        <w:t>-</w:t>
      </w:r>
      <w:r>
        <w:t>XR Application Provider</w:t>
      </w:r>
      <w:r w:rsidRPr="00E63420">
        <w:t xml:space="preserve">: External </w:t>
      </w:r>
      <w:r>
        <w:t>XR application provider that makes use of 5G</w:t>
      </w:r>
      <w:r w:rsidR="00BE30EF">
        <w:t>-</w:t>
      </w:r>
      <w:r>
        <w:t>XR client and network functionalities to provide an XR experience to the 5G</w:t>
      </w:r>
      <w:r w:rsidR="00BE30EF">
        <w:t>-</w:t>
      </w:r>
      <w:r>
        <w:t>XR Aware applications</w:t>
      </w:r>
      <w:r w:rsidRPr="00E63420">
        <w:t xml:space="preserve">. </w:t>
      </w:r>
    </w:p>
    <w:p w14:paraId="6882ED5E" w14:textId="0911D302" w:rsidR="00AF16CB" w:rsidRDefault="00AF16CB" w:rsidP="00AF16CB">
      <w:pPr>
        <w:pStyle w:val="B10"/>
      </w:pPr>
      <w:r w:rsidRPr="00E63420">
        <w:t>-</w:t>
      </w:r>
      <w:r w:rsidRPr="00E63420">
        <w:tab/>
      </w:r>
      <w:r>
        <w:t>5G</w:t>
      </w:r>
      <w:r w:rsidR="00B0643F">
        <w:t>-</w:t>
      </w:r>
      <w:r>
        <w:t xml:space="preserve">XR </w:t>
      </w:r>
      <w:r w:rsidRPr="00E63420">
        <w:t xml:space="preserve">AF: provides various control functions to </w:t>
      </w:r>
      <w:r>
        <w:t>the XR Session Handler</w:t>
      </w:r>
      <w:r w:rsidRPr="00E63420">
        <w:t xml:space="preserve"> on the UE and/or to </w:t>
      </w:r>
      <w:r w:rsidR="00BE30EF">
        <w:t xml:space="preserve">the </w:t>
      </w:r>
      <w:r>
        <w:t>5G</w:t>
      </w:r>
      <w:r w:rsidR="00BE30EF">
        <w:t>-</w:t>
      </w:r>
      <w:r>
        <w:t>XR Application Provider</w:t>
      </w:r>
      <w:r w:rsidRPr="00E63420">
        <w:t>. It may relay or initiate a request for different Policy or Charging Function (PCF) treatment or interact with other network functions.</w:t>
      </w:r>
    </w:p>
    <w:p w14:paraId="01D9102F" w14:textId="11488AEE" w:rsidR="00AF16CB" w:rsidRDefault="00AF16CB" w:rsidP="007419A3">
      <w:pPr>
        <w:pStyle w:val="B10"/>
        <w:ind w:left="0" w:firstLine="0"/>
      </w:pPr>
      <w:r w:rsidRPr="001115E9">
        <w:t xml:space="preserve">In the context of the above, 5G radio may also be differentiated </w:t>
      </w:r>
      <w:r w:rsidRPr="007419A3">
        <w:t>between 5G Uu and 5G Sidelink</w:t>
      </w:r>
      <w:r w:rsidR="00045BF9">
        <w:t>/PC5</w:t>
      </w:r>
      <w:r w:rsidRPr="007419A3">
        <w:t xml:space="preserve">. Uu is the interface between User Equipement (UE) and Radio Access Network (RAN) as defined in </w:t>
      </w:r>
      <w:r w:rsidR="00BE30EF">
        <w:t xml:space="preserve">3GPP </w:t>
      </w:r>
      <w:r w:rsidRPr="007419A3">
        <w:t>TS</w:t>
      </w:r>
      <w:r w:rsidR="00BE30EF">
        <w:t xml:space="preserve"> </w:t>
      </w:r>
      <w:r w:rsidRPr="007419A3">
        <w:t>38.300</w:t>
      </w:r>
      <w:r w:rsidR="00616479">
        <w:t xml:space="preserve"> [24]</w:t>
      </w:r>
      <w:r w:rsidRPr="007419A3">
        <w:t xml:space="preserve">. Sidelink is a mode of communication whereby UEs can communicate with each other directly as defined in </w:t>
      </w:r>
      <w:r w:rsidR="00BE30EF">
        <w:t xml:space="preserve">3GPP </w:t>
      </w:r>
      <w:r w:rsidRPr="007419A3">
        <w:t>TS</w:t>
      </w:r>
      <w:r w:rsidR="00BE30EF">
        <w:t xml:space="preserve"> </w:t>
      </w:r>
      <w:r w:rsidRPr="007419A3">
        <w:t>38.300</w:t>
      </w:r>
      <w:r w:rsidR="00616479">
        <w:t xml:space="preserve"> [24]</w:t>
      </w:r>
      <w:r w:rsidRPr="007419A3">
        <w:t>.</w:t>
      </w:r>
    </w:p>
    <w:p w14:paraId="7F4E972A" w14:textId="77777777" w:rsidR="00AF16CB" w:rsidRPr="00BB0572" w:rsidRDefault="00AF16CB" w:rsidP="00AF16CB">
      <w:pPr>
        <w:pStyle w:val="Heading3"/>
      </w:pPr>
      <w:bookmarkStart w:id="46" w:name="_Toc23169702"/>
      <w:bookmarkStart w:id="47" w:name="_Toc33041948"/>
      <w:r>
        <w:t>4.3.3</w:t>
      </w:r>
      <w:r>
        <w:tab/>
        <w:t xml:space="preserve"> Quality-of-Service in 5G</w:t>
      </w:r>
      <w:bookmarkEnd w:id="46"/>
      <w:bookmarkEnd w:id="47"/>
    </w:p>
    <w:p w14:paraId="46164D54" w14:textId="1F126A15" w:rsidR="00BE30EF" w:rsidRDefault="00AF16CB" w:rsidP="00AF16CB">
      <w:r>
        <w:rPr>
          <w:lang w:val="en-US"/>
        </w:rPr>
        <w:t xml:space="preserve">Clause 5.7 of </w:t>
      </w:r>
      <w:r w:rsidR="00BE30EF">
        <w:rPr>
          <w:lang w:val="en-US"/>
        </w:rPr>
        <w:t xml:space="preserve">3GPP </w:t>
      </w:r>
      <w:r>
        <w:rPr>
          <w:lang w:val="en-US"/>
        </w:rPr>
        <w:t xml:space="preserve">TS 23.501 [8] explains the QoS </w:t>
      </w:r>
      <w:r w:rsidR="00BE30EF">
        <w:rPr>
          <w:lang w:val="en-US"/>
        </w:rPr>
        <w:t>m</w:t>
      </w:r>
      <w:r>
        <w:rPr>
          <w:lang w:val="en-US"/>
        </w:rPr>
        <w:t xml:space="preserve">odel for 5G. </w:t>
      </w:r>
      <w:r w:rsidRPr="009E0DE1">
        <w:t>The 5G QoS model is based on QoS Flows. The 5G QoS model supports both</w:t>
      </w:r>
      <w:r w:rsidR="00BE30EF">
        <w:t>:</w:t>
      </w:r>
    </w:p>
    <w:p w14:paraId="7C13BFAE" w14:textId="77777777" w:rsidR="00BE30EF" w:rsidRDefault="00BE30EF" w:rsidP="0080410A">
      <w:pPr>
        <w:pStyle w:val="B10"/>
      </w:pPr>
      <w:r>
        <w:t>-</w:t>
      </w:r>
      <w:r>
        <w:tab/>
      </w:r>
      <w:r w:rsidR="00AF16CB" w:rsidRPr="009E0DE1">
        <w:t xml:space="preserve">QoS Flows that require guaranteed flow bit rate (GBR QoS Flows) </w:t>
      </w:r>
    </w:p>
    <w:p w14:paraId="450631B3" w14:textId="77777777" w:rsidR="00BE30EF" w:rsidRDefault="00BE30EF" w:rsidP="0080410A">
      <w:pPr>
        <w:pStyle w:val="B10"/>
      </w:pPr>
      <w:r>
        <w:t>-</w:t>
      </w:r>
      <w:r>
        <w:tab/>
      </w:r>
      <w:r w:rsidR="00AF16CB" w:rsidRPr="009E0DE1">
        <w:t xml:space="preserve">and QoS Flows that do not require guaranteed flow bit rate (Non-GBR QoS Flows). </w:t>
      </w:r>
    </w:p>
    <w:p w14:paraId="050A1A07" w14:textId="0C8AD47B" w:rsidR="00AF16CB" w:rsidRDefault="00AF16CB" w:rsidP="00BE30EF">
      <w:r w:rsidRPr="009E0DE1">
        <w:t>The 5G QoS model also supports Reflective QoS (see clause 5.7.5</w:t>
      </w:r>
      <w:r>
        <w:t xml:space="preserve"> of </w:t>
      </w:r>
      <w:r w:rsidR="00BE30EF">
        <w:t xml:space="preserve">3GPP </w:t>
      </w:r>
      <w:r>
        <w:t>TS 23.501 [8]</w:t>
      </w:r>
      <w:r w:rsidRPr="009E0DE1">
        <w:t>)</w:t>
      </w:r>
      <w:r>
        <w:t>.</w:t>
      </w:r>
    </w:p>
    <w:p w14:paraId="6F953B02" w14:textId="3496BFE7" w:rsidR="00AF16CB" w:rsidRDefault="00AF16CB" w:rsidP="00AF16CB">
      <w:r w:rsidRPr="009E0DE1">
        <w:t xml:space="preserve">A QoS Flow ID (QFI) is used to identify a QoS Flow in the 5G System. User Plane traffic </w:t>
      </w:r>
      <w:r>
        <w:t>assigned to the same QoS Flow</w:t>
      </w:r>
      <w:r w:rsidRPr="009E0DE1">
        <w:t xml:space="preserve"> within a </w:t>
      </w:r>
      <w:r w:rsidR="00BE30EF">
        <w:t>Protocol Data Unit (</w:t>
      </w:r>
      <w:r w:rsidRPr="009E0DE1">
        <w:t>PDU</w:t>
      </w:r>
      <w:r w:rsidR="00BE30EF">
        <w:t>)</w:t>
      </w:r>
      <w:r w:rsidRPr="009E0DE1">
        <w:t xml:space="preserve"> Session receives the same traffic forwarding treatment </w:t>
      </w:r>
      <w:r w:rsidRPr="009E0DE1">
        <w:rPr>
          <w:bCs/>
          <w:iCs/>
        </w:rPr>
        <w:t>(e.g.</w:t>
      </w:r>
      <w:r w:rsidRPr="009E0DE1">
        <w:t xml:space="preserve"> scheduling, admission threshold).</w:t>
      </w:r>
      <w:r>
        <w:t xml:space="preserve"> </w:t>
      </w:r>
    </w:p>
    <w:p w14:paraId="4B05ABF8" w14:textId="207C6FF0" w:rsidR="00AF16CB" w:rsidRDefault="00AF16CB" w:rsidP="00AF16CB">
      <w:r w:rsidRPr="009E0DE1">
        <w:t xml:space="preserve">The QFI may be dynamically assigned or may be equal to the </w:t>
      </w:r>
      <w:r w:rsidR="00BE30EF" w:rsidRPr="009E0DE1">
        <w:t xml:space="preserve">5G QoS Identifier </w:t>
      </w:r>
      <w:r w:rsidR="00BE30EF">
        <w:t>(</w:t>
      </w:r>
      <w:r w:rsidRPr="009E0DE1">
        <w:t>5QI</w:t>
      </w:r>
      <w:r w:rsidR="00BE30EF">
        <w:t>)</w:t>
      </w:r>
      <w:r>
        <w:t xml:space="preserve">. </w:t>
      </w:r>
      <w:r w:rsidRPr="009E0DE1">
        <w:t>A QoS Flow may either be 'GBR'</w:t>
      </w:r>
      <w:r>
        <w:t>,</w:t>
      </w:r>
      <w:r w:rsidRPr="009E0DE1">
        <w:t xml:space="preserve"> 'Non-GBR'</w:t>
      </w:r>
      <w:r>
        <w:t xml:space="preserve"> or “Delay Tolerant GBR”</w:t>
      </w:r>
      <w:r w:rsidRPr="009E0DE1">
        <w:t xml:space="preserve"> depending on its QoS profile</w:t>
      </w:r>
      <w:r>
        <w:t xml:space="preserve"> and it</w:t>
      </w:r>
      <w:r w:rsidRPr="009E0DE1">
        <w:t xml:space="preserve"> contains QoS parameters as </w:t>
      </w:r>
      <w:r>
        <w:t>follows:</w:t>
      </w:r>
    </w:p>
    <w:p w14:paraId="33A326D5" w14:textId="3FFA51C3" w:rsidR="00AF16CB" w:rsidRPr="009E0DE1" w:rsidRDefault="001A72F1" w:rsidP="00AF16CB">
      <w:pPr>
        <w:pStyle w:val="B10"/>
        <w:ind w:left="284"/>
      </w:pPr>
      <w:r>
        <w:t>-</w:t>
      </w:r>
      <w:r>
        <w:tab/>
      </w:r>
      <w:r w:rsidR="00AF16CB" w:rsidRPr="009E0DE1">
        <w:t>For each QoS Flow, the QoS profile include</w:t>
      </w:r>
      <w:r w:rsidR="00AF16CB">
        <w:t>s the</w:t>
      </w:r>
      <w:r w:rsidR="00AF16CB" w:rsidRPr="009E0DE1">
        <w:t xml:space="preserve"> QoS parameters:</w:t>
      </w:r>
    </w:p>
    <w:p w14:paraId="151575C6" w14:textId="77777777" w:rsidR="00AF16CB" w:rsidRPr="009E0DE1" w:rsidRDefault="00AF16CB" w:rsidP="00AF16CB">
      <w:pPr>
        <w:pStyle w:val="B2"/>
        <w:ind w:left="567"/>
      </w:pPr>
      <w:r w:rsidRPr="009E0DE1">
        <w:t>-</w:t>
      </w:r>
      <w:r w:rsidRPr="009E0DE1">
        <w:tab/>
        <w:t>5G QoS Identifier (5QI); and</w:t>
      </w:r>
    </w:p>
    <w:p w14:paraId="7353EFD6" w14:textId="77777777" w:rsidR="00AF16CB" w:rsidRPr="009E0DE1" w:rsidRDefault="00AF16CB" w:rsidP="00AF16CB">
      <w:pPr>
        <w:pStyle w:val="B2"/>
        <w:ind w:left="567"/>
      </w:pPr>
      <w:r w:rsidRPr="009E0DE1">
        <w:t>-</w:t>
      </w:r>
      <w:r w:rsidRPr="009E0DE1">
        <w:tab/>
      </w:r>
      <w:bookmarkStart w:id="48" w:name="_Hlk31720483"/>
      <w:r w:rsidRPr="009E0DE1">
        <w:t xml:space="preserve">Allocation and Retention Priority </w:t>
      </w:r>
      <w:bookmarkEnd w:id="48"/>
      <w:r w:rsidRPr="009E0DE1">
        <w:t>(ARP).</w:t>
      </w:r>
    </w:p>
    <w:p w14:paraId="7624ECCF" w14:textId="77777777" w:rsidR="00AF16CB" w:rsidRPr="009E0DE1" w:rsidRDefault="00AF16CB" w:rsidP="00AF16CB">
      <w:pPr>
        <w:pStyle w:val="B10"/>
        <w:ind w:left="284"/>
      </w:pPr>
      <w:r w:rsidRPr="009E0DE1">
        <w:t>-</w:t>
      </w:r>
      <w:r w:rsidRPr="009E0DE1">
        <w:tab/>
        <w:t xml:space="preserve">For each Non-GBR QoS Flow only, the QoS profile </w:t>
      </w:r>
      <w:r>
        <w:t>can</w:t>
      </w:r>
      <w:r w:rsidRPr="009E0DE1">
        <w:t xml:space="preserve"> also include the QoS parameter:</w:t>
      </w:r>
    </w:p>
    <w:p w14:paraId="019DBC03" w14:textId="77777777" w:rsidR="00AF16CB" w:rsidRPr="009E0DE1" w:rsidRDefault="00AF16CB" w:rsidP="00AF16CB">
      <w:pPr>
        <w:pStyle w:val="B2"/>
        <w:ind w:left="567"/>
      </w:pPr>
      <w:r w:rsidRPr="009E0DE1">
        <w:t>-</w:t>
      </w:r>
      <w:r w:rsidRPr="009E0DE1">
        <w:tab/>
        <w:t>Reflective QoS Attribute (RQA).</w:t>
      </w:r>
    </w:p>
    <w:p w14:paraId="1B42677B" w14:textId="77777777" w:rsidR="00AF16CB" w:rsidRPr="009E0DE1" w:rsidRDefault="00AF16CB" w:rsidP="00AF16CB">
      <w:pPr>
        <w:pStyle w:val="B10"/>
        <w:ind w:left="284"/>
      </w:pPr>
      <w:r w:rsidRPr="009E0DE1">
        <w:t>-</w:t>
      </w:r>
      <w:r w:rsidRPr="009E0DE1">
        <w:tab/>
        <w:t>For each GBR QoS Flow only, the QoS profile also include the QoS parameters:</w:t>
      </w:r>
    </w:p>
    <w:p w14:paraId="5D88897D" w14:textId="60DF0887" w:rsidR="00AF16CB" w:rsidRPr="009E0DE1" w:rsidRDefault="00AF16CB" w:rsidP="00AF16CB">
      <w:pPr>
        <w:pStyle w:val="B2"/>
        <w:ind w:left="567"/>
      </w:pPr>
      <w:r w:rsidRPr="009E0DE1">
        <w:t>-</w:t>
      </w:r>
      <w:r w:rsidRPr="009E0DE1">
        <w:tab/>
        <w:t xml:space="preserve">Guaranteed Flow Bit Rate (GFBR) - </w:t>
      </w:r>
      <w:r w:rsidR="00D46D41">
        <w:t>uplink (</w:t>
      </w:r>
      <w:r w:rsidRPr="009E0DE1">
        <w:t>UL</w:t>
      </w:r>
      <w:r w:rsidR="00D46D41">
        <w:t>)</w:t>
      </w:r>
      <w:r w:rsidRPr="009E0DE1">
        <w:t xml:space="preserve"> and </w:t>
      </w:r>
      <w:r w:rsidR="00D46D41">
        <w:t>downlink (</w:t>
      </w:r>
      <w:r w:rsidRPr="009E0DE1">
        <w:t>DL</w:t>
      </w:r>
      <w:r w:rsidR="00D46D41">
        <w:t>)</w:t>
      </w:r>
      <w:r w:rsidRPr="009E0DE1">
        <w:t>; and</w:t>
      </w:r>
    </w:p>
    <w:p w14:paraId="5A0F6167" w14:textId="77777777" w:rsidR="00AF16CB" w:rsidRPr="009E0DE1" w:rsidRDefault="00AF16CB" w:rsidP="00AF16CB">
      <w:pPr>
        <w:pStyle w:val="B2"/>
        <w:ind w:left="567"/>
      </w:pPr>
      <w:r w:rsidRPr="009E0DE1">
        <w:t>-</w:t>
      </w:r>
      <w:r w:rsidRPr="009E0DE1">
        <w:tab/>
        <w:t>Maximum Flow Bit Rate (MFBR) - UL and DL; and</w:t>
      </w:r>
    </w:p>
    <w:p w14:paraId="1B189E9C" w14:textId="77777777" w:rsidR="00AF16CB" w:rsidRPr="009E0DE1" w:rsidRDefault="00AF16CB" w:rsidP="00AF16CB">
      <w:pPr>
        <w:pStyle w:val="B10"/>
        <w:ind w:left="284"/>
      </w:pPr>
      <w:r w:rsidRPr="009E0DE1">
        <w:t>-</w:t>
      </w:r>
      <w:r w:rsidRPr="009E0DE1">
        <w:tab/>
        <w:t>In the case of a GBR QoS Flow only,</w:t>
      </w:r>
      <w:r>
        <w:t xml:space="preserve"> the QoS profile can also include one or more of</w:t>
      </w:r>
      <w:r w:rsidRPr="009E0DE1">
        <w:t xml:space="preserve"> the QoS parameters:</w:t>
      </w:r>
    </w:p>
    <w:p w14:paraId="1A89999F" w14:textId="77777777" w:rsidR="00AF16CB" w:rsidRPr="009E0DE1" w:rsidRDefault="00AF16CB" w:rsidP="00AF16CB">
      <w:pPr>
        <w:pStyle w:val="B2"/>
        <w:ind w:left="567"/>
      </w:pPr>
      <w:r w:rsidRPr="009E0DE1">
        <w:t>-</w:t>
      </w:r>
      <w:r w:rsidRPr="009E0DE1">
        <w:tab/>
        <w:t>Notification control</w:t>
      </w:r>
      <w:r>
        <w:t>;</w:t>
      </w:r>
    </w:p>
    <w:p w14:paraId="2BD71F29" w14:textId="77777777" w:rsidR="00AF16CB" w:rsidRDefault="00AF16CB" w:rsidP="00AF16CB">
      <w:pPr>
        <w:pStyle w:val="B2"/>
        <w:ind w:left="567"/>
        <w:rPr>
          <w:lang w:eastAsia="zh-CN"/>
        </w:rPr>
      </w:pPr>
      <w:r w:rsidRPr="009E0DE1">
        <w:rPr>
          <w:lang w:eastAsia="zh-CN"/>
        </w:rPr>
        <w:t>-</w:t>
      </w:r>
      <w:r w:rsidRPr="009E0DE1">
        <w:rPr>
          <w:lang w:eastAsia="zh-CN"/>
        </w:rPr>
        <w:tab/>
        <w:t xml:space="preserve">Maximum Packet Loss Rate - </w:t>
      </w:r>
      <w:r w:rsidRPr="009E0DE1">
        <w:t>UL and DL</w:t>
      </w:r>
    </w:p>
    <w:p w14:paraId="76D33CC9" w14:textId="0FE83380" w:rsidR="00AF16CB" w:rsidRDefault="00AF16CB" w:rsidP="00AF16CB">
      <w:r w:rsidRPr="009E0DE1">
        <w:lastRenderedPageBreak/>
        <w:t xml:space="preserve">The one-to-one mapping of standardized 5QI values to 5G QoS characteristics is </w:t>
      </w:r>
      <w:r>
        <w:t>specified</w:t>
      </w:r>
      <w:r w:rsidRPr="009E0DE1">
        <w:t xml:space="preserve"> in table 5.7.4-1</w:t>
      </w:r>
      <w:r>
        <w:t xml:space="preserve"> </w:t>
      </w:r>
      <w:r w:rsidR="00D46D41">
        <w:t>o</w:t>
      </w:r>
      <w:r>
        <w:t xml:space="preserve">f </w:t>
      </w:r>
      <w:r w:rsidR="00D46D41">
        <w:t xml:space="preserve">3GPP </w:t>
      </w:r>
      <w:r>
        <w:t>TS 23.501 [8] and shown below in Table 4.</w:t>
      </w:r>
      <w:r w:rsidR="00323ACD">
        <w:t>3</w:t>
      </w:r>
      <w:r>
        <w:t>.</w:t>
      </w:r>
      <w:r w:rsidR="00695E53">
        <w:t>3</w:t>
      </w:r>
      <w:r>
        <w:t>-1</w:t>
      </w:r>
      <w:r w:rsidRPr="009E0DE1">
        <w:t>.</w:t>
      </w:r>
      <w:r>
        <w:t xml:space="preserve"> </w:t>
      </w:r>
    </w:p>
    <w:p w14:paraId="20CFE382" w14:textId="77777777" w:rsidR="00AF16CB" w:rsidRPr="009E0DE1" w:rsidRDefault="00AF16CB" w:rsidP="00AF16CB">
      <w:r>
        <w:t xml:space="preserve">5QI values potentially relevant for XR applications in the context of this Technical Report are highlighted in </w:t>
      </w:r>
      <w:r w:rsidRPr="00BB0572">
        <w:rPr>
          <w:i/>
          <w:iCs/>
        </w:rPr>
        <w:t>italics</w:t>
      </w:r>
      <w:r>
        <w:t>.</w:t>
      </w:r>
    </w:p>
    <w:p w14:paraId="6257A8B3" w14:textId="5E5A7D9D" w:rsidR="00AF16CB" w:rsidRPr="009E0DE1" w:rsidRDefault="00AF16CB" w:rsidP="00AF16CB">
      <w:pPr>
        <w:pStyle w:val="TH"/>
      </w:pPr>
      <w:r>
        <w:lastRenderedPageBreak/>
        <w:t>Table 4.</w:t>
      </w:r>
      <w:r w:rsidR="00323ACD">
        <w:t>3</w:t>
      </w:r>
      <w:r>
        <w:t>.</w:t>
      </w:r>
      <w:r w:rsidR="00323ACD">
        <w:t>3</w:t>
      </w:r>
      <w:r>
        <w:t>-1</w:t>
      </w:r>
      <w:r w:rsidRPr="009E0DE1">
        <w:t>: Standardized 5QI to QoS characteristics mapping</w:t>
      </w:r>
      <w:r>
        <w:t xml:space="preserve"> (identical to Table 5.7.4.1-1 in </w:t>
      </w:r>
      <w:r w:rsidR="00F4613A">
        <w:t xml:space="preserve">3GPP </w:t>
      </w:r>
      <w:r>
        <w:t>TS 23.501 [10])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1100"/>
        <w:gridCol w:w="1017"/>
        <w:gridCol w:w="1115"/>
        <w:gridCol w:w="844"/>
        <w:gridCol w:w="1414"/>
        <w:gridCol w:w="1165"/>
        <w:gridCol w:w="2294"/>
      </w:tblGrid>
      <w:tr w:rsidR="00AF16CB" w:rsidRPr="00E13B14" w14:paraId="3F0EC758" w14:textId="77777777" w:rsidTr="00A1508F">
        <w:tc>
          <w:tcPr>
            <w:tcW w:w="0" w:type="auto"/>
            <w:tcBorders>
              <w:top w:val="single" w:sz="12" w:space="0" w:color="auto"/>
              <w:left w:val="single" w:sz="12" w:space="0" w:color="auto"/>
              <w:bottom w:val="single" w:sz="12" w:space="0" w:color="auto"/>
              <w:right w:val="single" w:sz="12" w:space="0" w:color="auto"/>
            </w:tcBorders>
          </w:tcPr>
          <w:p w14:paraId="57EFB6E3" w14:textId="77777777" w:rsidR="00AF16CB" w:rsidRPr="00A1508F" w:rsidRDefault="00AF16CB" w:rsidP="00363026">
            <w:pPr>
              <w:pStyle w:val="TAH"/>
              <w:rPr>
                <w:sz w:val="16"/>
                <w:szCs w:val="18"/>
              </w:rPr>
            </w:pPr>
            <w:r w:rsidRPr="00A1508F">
              <w:rPr>
                <w:sz w:val="16"/>
                <w:szCs w:val="18"/>
              </w:rPr>
              <w:t>5QI</w:t>
            </w:r>
          </w:p>
          <w:p w14:paraId="224816D5" w14:textId="77777777" w:rsidR="00AF16CB" w:rsidRPr="00A1508F" w:rsidRDefault="00AF16CB" w:rsidP="00363026">
            <w:pPr>
              <w:pStyle w:val="TAH"/>
              <w:rPr>
                <w:sz w:val="16"/>
                <w:szCs w:val="18"/>
              </w:rPr>
            </w:pPr>
            <w:r w:rsidRPr="00A1508F">
              <w:rPr>
                <w:sz w:val="16"/>
                <w:szCs w:val="18"/>
              </w:rPr>
              <w:t>Value</w:t>
            </w:r>
          </w:p>
        </w:tc>
        <w:tc>
          <w:tcPr>
            <w:tcW w:w="0" w:type="auto"/>
            <w:tcBorders>
              <w:top w:val="single" w:sz="12" w:space="0" w:color="auto"/>
              <w:left w:val="single" w:sz="12" w:space="0" w:color="auto"/>
              <w:bottom w:val="single" w:sz="12" w:space="0" w:color="auto"/>
              <w:right w:val="single" w:sz="12" w:space="0" w:color="auto"/>
            </w:tcBorders>
          </w:tcPr>
          <w:p w14:paraId="42A0A03A" w14:textId="77777777" w:rsidR="00AF16CB" w:rsidRPr="00A1508F" w:rsidRDefault="00AF16CB" w:rsidP="00363026">
            <w:pPr>
              <w:pStyle w:val="TAH"/>
              <w:rPr>
                <w:sz w:val="16"/>
                <w:szCs w:val="18"/>
              </w:rPr>
            </w:pPr>
            <w:r w:rsidRPr="00A1508F">
              <w:rPr>
                <w:sz w:val="16"/>
                <w:szCs w:val="18"/>
              </w:rPr>
              <w:t>Resource Type</w:t>
            </w:r>
          </w:p>
        </w:tc>
        <w:tc>
          <w:tcPr>
            <w:tcW w:w="0" w:type="auto"/>
            <w:tcBorders>
              <w:top w:val="single" w:sz="12" w:space="0" w:color="auto"/>
              <w:left w:val="single" w:sz="12" w:space="0" w:color="auto"/>
              <w:bottom w:val="single" w:sz="12" w:space="0" w:color="auto"/>
              <w:right w:val="single" w:sz="12" w:space="0" w:color="auto"/>
            </w:tcBorders>
          </w:tcPr>
          <w:p w14:paraId="272FA96A" w14:textId="77777777" w:rsidR="00AF16CB" w:rsidRPr="00A1508F" w:rsidRDefault="00AF16CB" w:rsidP="00363026">
            <w:pPr>
              <w:pStyle w:val="TAH"/>
              <w:rPr>
                <w:sz w:val="16"/>
                <w:szCs w:val="18"/>
              </w:rPr>
            </w:pPr>
            <w:r w:rsidRPr="00A1508F">
              <w:rPr>
                <w:sz w:val="16"/>
                <w:szCs w:val="18"/>
              </w:rPr>
              <w:t>Default Priority Level</w:t>
            </w:r>
          </w:p>
        </w:tc>
        <w:tc>
          <w:tcPr>
            <w:tcW w:w="0" w:type="auto"/>
            <w:tcBorders>
              <w:top w:val="single" w:sz="12" w:space="0" w:color="auto"/>
              <w:left w:val="single" w:sz="12" w:space="0" w:color="auto"/>
              <w:bottom w:val="single" w:sz="12" w:space="0" w:color="auto"/>
              <w:right w:val="single" w:sz="12" w:space="0" w:color="auto"/>
            </w:tcBorders>
          </w:tcPr>
          <w:p w14:paraId="6A8300E7" w14:textId="77777777" w:rsidR="00AF16CB" w:rsidRPr="00A1508F" w:rsidRDefault="00AF16CB" w:rsidP="00363026">
            <w:pPr>
              <w:pStyle w:val="TAH"/>
              <w:rPr>
                <w:sz w:val="16"/>
                <w:szCs w:val="18"/>
              </w:rPr>
            </w:pPr>
            <w:r w:rsidRPr="00A1508F">
              <w:rPr>
                <w:sz w:val="16"/>
                <w:szCs w:val="18"/>
              </w:rPr>
              <w:t>Packet Delay Budget</w:t>
            </w:r>
          </w:p>
        </w:tc>
        <w:tc>
          <w:tcPr>
            <w:tcW w:w="0" w:type="auto"/>
            <w:tcBorders>
              <w:top w:val="single" w:sz="12" w:space="0" w:color="auto"/>
              <w:left w:val="single" w:sz="12" w:space="0" w:color="auto"/>
              <w:bottom w:val="single" w:sz="12" w:space="0" w:color="auto"/>
              <w:right w:val="single" w:sz="12" w:space="0" w:color="auto"/>
            </w:tcBorders>
          </w:tcPr>
          <w:p w14:paraId="3EC67D01" w14:textId="77777777" w:rsidR="00AF16CB" w:rsidRPr="00A1508F" w:rsidRDefault="00AF16CB" w:rsidP="00363026">
            <w:pPr>
              <w:pStyle w:val="TAH"/>
              <w:rPr>
                <w:sz w:val="16"/>
                <w:szCs w:val="18"/>
              </w:rPr>
            </w:pPr>
            <w:r w:rsidRPr="00A1508F">
              <w:rPr>
                <w:sz w:val="16"/>
                <w:szCs w:val="18"/>
              </w:rPr>
              <w:t>Packet Error</w:t>
            </w:r>
          </w:p>
          <w:p w14:paraId="5FB65618" w14:textId="77777777" w:rsidR="00AF16CB" w:rsidRPr="00A1508F" w:rsidRDefault="00AF16CB" w:rsidP="00363026">
            <w:pPr>
              <w:pStyle w:val="TAH"/>
              <w:rPr>
                <w:sz w:val="16"/>
                <w:szCs w:val="18"/>
              </w:rPr>
            </w:pPr>
            <w:r w:rsidRPr="00A1508F">
              <w:rPr>
                <w:sz w:val="16"/>
                <w:szCs w:val="18"/>
              </w:rPr>
              <w:t xml:space="preserve">Rate </w:t>
            </w:r>
          </w:p>
        </w:tc>
        <w:tc>
          <w:tcPr>
            <w:tcW w:w="0" w:type="auto"/>
            <w:tcBorders>
              <w:top w:val="single" w:sz="12" w:space="0" w:color="auto"/>
              <w:left w:val="single" w:sz="12" w:space="0" w:color="auto"/>
              <w:bottom w:val="single" w:sz="12" w:space="0" w:color="auto"/>
              <w:right w:val="single" w:sz="12" w:space="0" w:color="auto"/>
            </w:tcBorders>
          </w:tcPr>
          <w:p w14:paraId="7111C28A" w14:textId="77777777" w:rsidR="00AF16CB" w:rsidRPr="00A1508F" w:rsidRDefault="00AF16CB" w:rsidP="00363026">
            <w:pPr>
              <w:pStyle w:val="TAH"/>
              <w:rPr>
                <w:sz w:val="16"/>
                <w:szCs w:val="18"/>
              </w:rPr>
            </w:pPr>
            <w:r w:rsidRPr="00A1508F">
              <w:rPr>
                <w:sz w:val="16"/>
                <w:szCs w:val="18"/>
              </w:rPr>
              <w:t>Default Maximum Data Burst Volume</w:t>
            </w:r>
          </w:p>
          <w:p w14:paraId="51611095" w14:textId="77777777" w:rsidR="00AF16CB" w:rsidRPr="00A1508F" w:rsidRDefault="00AF16CB" w:rsidP="00363026">
            <w:pPr>
              <w:pStyle w:val="TAH"/>
              <w:rPr>
                <w:sz w:val="16"/>
                <w:szCs w:val="18"/>
              </w:rPr>
            </w:pPr>
            <w:r w:rsidRPr="00A1508F">
              <w:rPr>
                <w:sz w:val="16"/>
                <w:szCs w:val="18"/>
              </w:rPr>
              <w:t>(NOTE 2)</w:t>
            </w:r>
          </w:p>
        </w:tc>
        <w:tc>
          <w:tcPr>
            <w:tcW w:w="0" w:type="auto"/>
            <w:tcBorders>
              <w:top w:val="single" w:sz="12" w:space="0" w:color="auto"/>
              <w:left w:val="single" w:sz="12" w:space="0" w:color="auto"/>
              <w:bottom w:val="single" w:sz="12" w:space="0" w:color="auto"/>
              <w:right w:val="single" w:sz="12" w:space="0" w:color="auto"/>
            </w:tcBorders>
          </w:tcPr>
          <w:p w14:paraId="13C60610" w14:textId="77777777" w:rsidR="00AF16CB" w:rsidRPr="00A1508F" w:rsidRDefault="00AF16CB" w:rsidP="00363026">
            <w:pPr>
              <w:pStyle w:val="TAH"/>
              <w:rPr>
                <w:sz w:val="16"/>
                <w:szCs w:val="18"/>
              </w:rPr>
            </w:pPr>
            <w:r w:rsidRPr="00A1508F">
              <w:rPr>
                <w:sz w:val="16"/>
                <w:szCs w:val="18"/>
              </w:rPr>
              <w:t>Default</w:t>
            </w:r>
          </w:p>
          <w:p w14:paraId="2EE356CD" w14:textId="77777777" w:rsidR="00AF16CB" w:rsidRPr="00A1508F" w:rsidRDefault="00AF16CB" w:rsidP="00363026">
            <w:pPr>
              <w:pStyle w:val="TAH"/>
              <w:rPr>
                <w:sz w:val="16"/>
                <w:szCs w:val="18"/>
              </w:rPr>
            </w:pPr>
            <w:r w:rsidRPr="00A1508F">
              <w:rPr>
                <w:sz w:val="16"/>
                <w:szCs w:val="18"/>
              </w:rPr>
              <w:t>Averaging Window</w:t>
            </w:r>
          </w:p>
        </w:tc>
        <w:tc>
          <w:tcPr>
            <w:tcW w:w="0" w:type="auto"/>
            <w:tcBorders>
              <w:top w:val="single" w:sz="12" w:space="0" w:color="auto"/>
              <w:left w:val="single" w:sz="12" w:space="0" w:color="auto"/>
              <w:bottom w:val="single" w:sz="12" w:space="0" w:color="auto"/>
              <w:right w:val="single" w:sz="12" w:space="0" w:color="auto"/>
            </w:tcBorders>
          </w:tcPr>
          <w:p w14:paraId="6285B8C8" w14:textId="77777777" w:rsidR="00AF16CB" w:rsidRPr="00A1508F" w:rsidRDefault="00AF16CB" w:rsidP="00363026">
            <w:pPr>
              <w:pStyle w:val="TAH"/>
              <w:rPr>
                <w:sz w:val="16"/>
                <w:szCs w:val="18"/>
              </w:rPr>
            </w:pPr>
            <w:r w:rsidRPr="00A1508F">
              <w:rPr>
                <w:sz w:val="16"/>
                <w:szCs w:val="18"/>
              </w:rPr>
              <w:t>Example Services</w:t>
            </w:r>
          </w:p>
        </w:tc>
      </w:tr>
      <w:tr w:rsidR="00AF16CB" w:rsidRPr="00E13B14" w14:paraId="1812CFED" w14:textId="77777777" w:rsidTr="00A1508F">
        <w:tc>
          <w:tcPr>
            <w:tcW w:w="0" w:type="auto"/>
            <w:tcBorders>
              <w:top w:val="single" w:sz="12" w:space="0" w:color="auto"/>
              <w:left w:val="single" w:sz="12" w:space="0" w:color="auto"/>
              <w:bottom w:val="single" w:sz="12" w:space="0" w:color="auto"/>
              <w:right w:val="single" w:sz="12" w:space="0" w:color="auto"/>
            </w:tcBorders>
          </w:tcPr>
          <w:p w14:paraId="35024A05" w14:textId="77777777" w:rsidR="00AF16CB" w:rsidRPr="00A1508F" w:rsidRDefault="00AF16CB" w:rsidP="00363026">
            <w:pPr>
              <w:pStyle w:val="TAC"/>
              <w:rPr>
                <w:i/>
                <w:iCs/>
                <w:sz w:val="16"/>
                <w:szCs w:val="18"/>
              </w:rPr>
            </w:pPr>
            <w:r w:rsidRPr="00A1508F">
              <w:rPr>
                <w:i/>
                <w:iCs/>
                <w:sz w:val="16"/>
                <w:szCs w:val="18"/>
              </w:rPr>
              <w:t>1</w:t>
            </w:r>
            <w:r w:rsidRPr="00A1508F">
              <w:rPr>
                <w:i/>
                <w:iCs/>
                <w:sz w:val="16"/>
                <w:szCs w:val="18"/>
              </w:rPr>
              <w:br/>
            </w:r>
          </w:p>
        </w:tc>
        <w:tc>
          <w:tcPr>
            <w:tcW w:w="0" w:type="auto"/>
            <w:tcBorders>
              <w:top w:val="single" w:sz="12" w:space="0" w:color="auto"/>
              <w:left w:val="single" w:sz="12" w:space="0" w:color="auto"/>
              <w:bottom w:val="nil"/>
              <w:right w:val="single" w:sz="12" w:space="0" w:color="auto"/>
            </w:tcBorders>
          </w:tcPr>
          <w:p w14:paraId="33DE6D7F" w14:textId="77777777" w:rsidR="00AF16CB" w:rsidRPr="00A1508F" w:rsidRDefault="00AF16CB" w:rsidP="00363026">
            <w:pPr>
              <w:pStyle w:val="TAC"/>
              <w:rPr>
                <w:i/>
                <w:iCs/>
                <w:sz w:val="16"/>
                <w:szCs w:val="18"/>
              </w:rPr>
            </w:pPr>
            <w:r w:rsidRPr="00A1508F">
              <w:rPr>
                <w:i/>
                <w:iCs/>
                <w:sz w:val="16"/>
                <w:szCs w:val="18"/>
              </w:rPr>
              <w:br/>
              <w:t>GBR</w:t>
            </w:r>
          </w:p>
        </w:tc>
        <w:tc>
          <w:tcPr>
            <w:tcW w:w="0" w:type="auto"/>
            <w:tcBorders>
              <w:top w:val="single" w:sz="12" w:space="0" w:color="auto"/>
              <w:left w:val="single" w:sz="12" w:space="0" w:color="auto"/>
              <w:bottom w:val="single" w:sz="12" w:space="0" w:color="auto"/>
              <w:right w:val="single" w:sz="12" w:space="0" w:color="auto"/>
            </w:tcBorders>
          </w:tcPr>
          <w:p w14:paraId="771B6625" w14:textId="77777777" w:rsidR="00AF16CB" w:rsidRPr="00A1508F" w:rsidRDefault="00AF16CB" w:rsidP="00363026">
            <w:pPr>
              <w:pStyle w:val="TAC"/>
              <w:rPr>
                <w:i/>
                <w:iCs/>
                <w:sz w:val="16"/>
                <w:szCs w:val="18"/>
              </w:rPr>
            </w:pPr>
            <w:r w:rsidRPr="00A1508F">
              <w:rPr>
                <w:i/>
                <w:iCs/>
                <w:sz w:val="16"/>
                <w:szCs w:val="18"/>
              </w:rPr>
              <w:t>20</w:t>
            </w:r>
          </w:p>
        </w:tc>
        <w:tc>
          <w:tcPr>
            <w:tcW w:w="0" w:type="auto"/>
            <w:tcBorders>
              <w:top w:val="single" w:sz="12" w:space="0" w:color="auto"/>
              <w:left w:val="single" w:sz="12" w:space="0" w:color="auto"/>
              <w:bottom w:val="single" w:sz="12" w:space="0" w:color="auto"/>
              <w:right w:val="single" w:sz="12" w:space="0" w:color="auto"/>
            </w:tcBorders>
          </w:tcPr>
          <w:p w14:paraId="712A7E71" w14:textId="77777777" w:rsidR="00AF16CB" w:rsidRPr="00A1508F" w:rsidRDefault="00AF16CB" w:rsidP="00363026">
            <w:pPr>
              <w:pStyle w:val="TAC"/>
              <w:rPr>
                <w:i/>
                <w:iCs/>
                <w:sz w:val="16"/>
                <w:szCs w:val="18"/>
              </w:rPr>
            </w:pPr>
            <w:r w:rsidRPr="00A1508F">
              <w:rPr>
                <w:i/>
                <w:iCs/>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0641AF90"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20F8DA31"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05D74A18"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2F42285A" w14:textId="77777777" w:rsidR="00AF16CB" w:rsidRPr="00A1508F" w:rsidRDefault="00AF16CB" w:rsidP="00363026">
            <w:pPr>
              <w:pStyle w:val="TAL"/>
              <w:rPr>
                <w:i/>
                <w:iCs/>
                <w:sz w:val="16"/>
                <w:szCs w:val="18"/>
              </w:rPr>
            </w:pPr>
            <w:r w:rsidRPr="00A1508F">
              <w:rPr>
                <w:i/>
                <w:iCs/>
                <w:sz w:val="16"/>
                <w:szCs w:val="18"/>
              </w:rPr>
              <w:t>Conversational Voice</w:t>
            </w:r>
          </w:p>
        </w:tc>
      </w:tr>
      <w:tr w:rsidR="00AF16CB" w:rsidRPr="00E13B14" w14:paraId="4AAC94DD" w14:textId="77777777" w:rsidTr="00A1508F">
        <w:tc>
          <w:tcPr>
            <w:tcW w:w="0" w:type="auto"/>
            <w:tcBorders>
              <w:top w:val="single" w:sz="12" w:space="0" w:color="auto"/>
              <w:left w:val="single" w:sz="12" w:space="0" w:color="auto"/>
              <w:bottom w:val="single" w:sz="12" w:space="0" w:color="auto"/>
              <w:right w:val="single" w:sz="12" w:space="0" w:color="auto"/>
            </w:tcBorders>
          </w:tcPr>
          <w:p w14:paraId="24BF78A9" w14:textId="77777777" w:rsidR="00AF16CB" w:rsidRPr="00A1508F" w:rsidRDefault="00AF16CB" w:rsidP="00363026">
            <w:pPr>
              <w:pStyle w:val="TAC"/>
              <w:rPr>
                <w:i/>
                <w:iCs/>
                <w:sz w:val="16"/>
                <w:szCs w:val="18"/>
              </w:rPr>
            </w:pPr>
            <w:r w:rsidRPr="00A1508F">
              <w:rPr>
                <w:i/>
                <w:iCs/>
                <w:sz w:val="16"/>
                <w:szCs w:val="18"/>
              </w:rPr>
              <w:t>2</w:t>
            </w:r>
            <w:r w:rsidRPr="00A1508F">
              <w:rPr>
                <w:i/>
                <w:iCs/>
                <w:sz w:val="16"/>
                <w:szCs w:val="18"/>
              </w:rPr>
              <w:br/>
            </w:r>
          </w:p>
        </w:tc>
        <w:tc>
          <w:tcPr>
            <w:tcW w:w="0" w:type="auto"/>
            <w:tcBorders>
              <w:top w:val="nil"/>
              <w:left w:val="single" w:sz="12" w:space="0" w:color="auto"/>
              <w:bottom w:val="nil"/>
              <w:right w:val="single" w:sz="12" w:space="0" w:color="auto"/>
            </w:tcBorders>
          </w:tcPr>
          <w:p w14:paraId="6084C2C2" w14:textId="77777777" w:rsidR="00AF16CB" w:rsidRPr="00A1508F" w:rsidRDefault="00AF16CB" w:rsidP="00363026">
            <w:pPr>
              <w:pStyle w:val="TAC"/>
              <w:rPr>
                <w:i/>
                <w:iCs/>
                <w:sz w:val="16"/>
                <w:szCs w:val="18"/>
              </w:rPr>
            </w:pPr>
            <w:r w:rsidRPr="00A1508F">
              <w:rPr>
                <w:i/>
                <w:iCs/>
                <w:sz w:val="16"/>
                <w:szCs w:val="18"/>
              </w:rPr>
              <w:t>(NOTE 1)</w:t>
            </w:r>
          </w:p>
        </w:tc>
        <w:tc>
          <w:tcPr>
            <w:tcW w:w="0" w:type="auto"/>
            <w:tcBorders>
              <w:top w:val="single" w:sz="12" w:space="0" w:color="auto"/>
              <w:left w:val="single" w:sz="12" w:space="0" w:color="auto"/>
              <w:bottom w:val="single" w:sz="12" w:space="0" w:color="auto"/>
              <w:right w:val="single" w:sz="12" w:space="0" w:color="auto"/>
            </w:tcBorders>
          </w:tcPr>
          <w:p w14:paraId="603084BC" w14:textId="77777777" w:rsidR="00AF16CB" w:rsidRPr="00A1508F" w:rsidRDefault="00AF16CB" w:rsidP="00363026">
            <w:pPr>
              <w:pStyle w:val="TAC"/>
              <w:rPr>
                <w:i/>
                <w:iCs/>
                <w:sz w:val="16"/>
                <w:szCs w:val="18"/>
              </w:rPr>
            </w:pPr>
            <w:r w:rsidRPr="00A1508F">
              <w:rPr>
                <w:i/>
                <w:iCs/>
                <w:sz w:val="16"/>
                <w:szCs w:val="18"/>
              </w:rPr>
              <w:t>40</w:t>
            </w:r>
          </w:p>
        </w:tc>
        <w:tc>
          <w:tcPr>
            <w:tcW w:w="0" w:type="auto"/>
            <w:tcBorders>
              <w:top w:val="single" w:sz="12" w:space="0" w:color="auto"/>
              <w:left w:val="single" w:sz="12" w:space="0" w:color="auto"/>
              <w:bottom w:val="single" w:sz="12" w:space="0" w:color="auto"/>
              <w:right w:val="single" w:sz="12" w:space="0" w:color="auto"/>
            </w:tcBorders>
          </w:tcPr>
          <w:p w14:paraId="40610E97" w14:textId="77777777" w:rsidR="00AF16CB" w:rsidRPr="00A1508F" w:rsidRDefault="00AF16CB" w:rsidP="00363026">
            <w:pPr>
              <w:pStyle w:val="TAC"/>
              <w:rPr>
                <w:i/>
                <w:iCs/>
                <w:sz w:val="16"/>
                <w:szCs w:val="18"/>
              </w:rPr>
            </w:pPr>
            <w:r w:rsidRPr="00A1508F">
              <w:rPr>
                <w:i/>
                <w:iCs/>
                <w:sz w:val="16"/>
                <w:szCs w:val="18"/>
              </w:rPr>
              <w:t>150 ms</w:t>
            </w:r>
          </w:p>
        </w:tc>
        <w:tc>
          <w:tcPr>
            <w:tcW w:w="0" w:type="auto"/>
            <w:tcBorders>
              <w:top w:val="single" w:sz="12" w:space="0" w:color="auto"/>
              <w:left w:val="single" w:sz="12" w:space="0" w:color="auto"/>
              <w:bottom w:val="single" w:sz="12" w:space="0" w:color="auto"/>
              <w:right w:val="single" w:sz="12" w:space="0" w:color="auto"/>
            </w:tcBorders>
          </w:tcPr>
          <w:p w14:paraId="66799F14"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62D8B581"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EB7FDA4"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638A4602" w14:textId="77777777" w:rsidR="00AF16CB" w:rsidRPr="00A1508F" w:rsidRDefault="00AF16CB" w:rsidP="00363026">
            <w:pPr>
              <w:pStyle w:val="TAL"/>
              <w:rPr>
                <w:i/>
                <w:iCs/>
                <w:sz w:val="16"/>
                <w:szCs w:val="18"/>
              </w:rPr>
            </w:pPr>
            <w:r w:rsidRPr="00A1508F">
              <w:rPr>
                <w:i/>
                <w:iCs/>
                <w:sz w:val="16"/>
                <w:szCs w:val="18"/>
              </w:rPr>
              <w:t>Conversational Video (Live Streaming)</w:t>
            </w:r>
          </w:p>
        </w:tc>
      </w:tr>
      <w:tr w:rsidR="00AF16CB" w:rsidRPr="00E13B14" w14:paraId="10BD843E" w14:textId="77777777" w:rsidTr="00A1508F">
        <w:tc>
          <w:tcPr>
            <w:tcW w:w="0" w:type="auto"/>
            <w:tcBorders>
              <w:top w:val="single" w:sz="12" w:space="0" w:color="auto"/>
              <w:left w:val="single" w:sz="12" w:space="0" w:color="auto"/>
              <w:bottom w:val="single" w:sz="12" w:space="0" w:color="auto"/>
              <w:right w:val="single" w:sz="12" w:space="0" w:color="auto"/>
            </w:tcBorders>
          </w:tcPr>
          <w:p w14:paraId="59D7CFD4" w14:textId="77777777" w:rsidR="00AF16CB" w:rsidRPr="00A1508F" w:rsidRDefault="00AF16CB" w:rsidP="00363026">
            <w:pPr>
              <w:pStyle w:val="TAC"/>
              <w:rPr>
                <w:i/>
                <w:iCs/>
                <w:sz w:val="16"/>
                <w:szCs w:val="18"/>
              </w:rPr>
            </w:pPr>
            <w:r w:rsidRPr="00A1508F">
              <w:rPr>
                <w:i/>
                <w:iCs/>
                <w:sz w:val="16"/>
                <w:szCs w:val="18"/>
              </w:rPr>
              <w:t>3</w:t>
            </w:r>
          </w:p>
        </w:tc>
        <w:tc>
          <w:tcPr>
            <w:tcW w:w="0" w:type="auto"/>
            <w:tcBorders>
              <w:top w:val="nil"/>
              <w:left w:val="single" w:sz="12" w:space="0" w:color="auto"/>
              <w:bottom w:val="nil"/>
              <w:right w:val="single" w:sz="12" w:space="0" w:color="auto"/>
            </w:tcBorders>
          </w:tcPr>
          <w:p w14:paraId="474CE749"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6C51AB3E" w14:textId="77777777" w:rsidR="00AF16CB" w:rsidRPr="00A1508F" w:rsidRDefault="00AF16CB" w:rsidP="00363026">
            <w:pPr>
              <w:pStyle w:val="TAC"/>
              <w:rPr>
                <w:i/>
                <w:iCs/>
                <w:sz w:val="16"/>
                <w:szCs w:val="18"/>
              </w:rPr>
            </w:pPr>
            <w:r w:rsidRPr="00A1508F">
              <w:rPr>
                <w:i/>
                <w:iCs/>
                <w:sz w:val="16"/>
                <w:szCs w:val="18"/>
              </w:rPr>
              <w:t>30</w:t>
            </w:r>
          </w:p>
        </w:tc>
        <w:tc>
          <w:tcPr>
            <w:tcW w:w="0" w:type="auto"/>
            <w:tcBorders>
              <w:top w:val="single" w:sz="12" w:space="0" w:color="auto"/>
              <w:left w:val="single" w:sz="12" w:space="0" w:color="auto"/>
              <w:bottom w:val="single" w:sz="12" w:space="0" w:color="auto"/>
              <w:right w:val="single" w:sz="12" w:space="0" w:color="auto"/>
            </w:tcBorders>
          </w:tcPr>
          <w:p w14:paraId="14234D8E" w14:textId="77777777" w:rsidR="00AF16CB" w:rsidRPr="00A1508F" w:rsidRDefault="00AF16CB" w:rsidP="00363026">
            <w:pPr>
              <w:pStyle w:val="TAC"/>
              <w:rPr>
                <w:i/>
                <w:iCs/>
                <w:sz w:val="16"/>
                <w:szCs w:val="18"/>
              </w:rPr>
            </w:pPr>
            <w:r w:rsidRPr="00A1508F">
              <w:rPr>
                <w:i/>
                <w:iCs/>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296306F2"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570E3AE5"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7F639E2"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1C177303" w14:textId="77777777" w:rsidR="00AF16CB" w:rsidRPr="00A1508F" w:rsidRDefault="00AF16CB" w:rsidP="00363026">
            <w:pPr>
              <w:pStyle w:val="TAL"/>
              <w:rPr>
                <w:i/>
                <w:iCs/>
                <w:sz w:val="16"/>
                <w:szCs w:val="18"/>
              </w:rPr>
            </w:pPr>
            <w:r w:rsidRPr="00A1508F">
              <w:rPr>
                <w:i/>
                <w:iCs/>
                <w:sz w:val="16"/>
                <w:szCs w:val="18"/>
              </w:rPr>
              <w:t>Real Time Gaming, V2X messages</w:t>
            </w:r>
          </w:p>
          <w:p w14:paraId="4AA400BF" w14:textId="77777777" w:rsidR="00AF16CB" w:rsidRPr="00A1508F" w:rsidRDefault="00AF16CB" w:rsidP="00363026">
            <w:pPr>
              <w:pStyle w:val="TAL"/>
              <w:rPr>
                <w:i/>
                <w:iCs/>
                <w:sz w:val="16"/>
                <w:szCs w:val="18"/>
              </w:rPr>
            </w:pPr>
            <w:r w:rsidRPr="00A1508F">
              <w:rPr>
                <w:i/>
                <w:iCs/>
                <w:sz w:val="16"/>
                <w:szCs w:val="18"/>
              </w:rPr>
              <w:t>Electricity distribution – medium voltage, Process automation - monitoring</w:t>
            </w:r>
          </w:p>
        </w:tc>
      </w:tr>
      <w:tr w:rsidR="00AF16CB" w:rsidRPr="00E13B14" w14:paraId="7CD15FE1" w14:textId="77777777" w:rsidTr="00A1508F">
        <w:tc>
          <w:tcPr>
            <w:tcW w:w="0" w:type="auto"/>
            <w:tcBorders>
              <w:top w:val="single" w:sz="12" w:space="0" w:color="auto"/>
              <w:left w:val="single" w:sz="12" w:space="0" w:color="auto"/>
              <w:bottom w:val="single" w:sz="12" w:space="0" w:color="auto"/>
              <w:right w:val="single" w:sz="12" w:space="0" w:color="auto"/>
            </w:tcBorders>
          </w:tcPr>
          <w:p w14:paraId="518704BB" w14:textId="77777777" w:rsidR="00AF16CB" w:rsidRPr="00A1508F" w:rsidRDefault="00AF16CB" w:rsidP="00363026">
            <w:pPr>
              <w:pStyle w:val="TAC"/>
              <w:rPr>
                <w:i/>
                <w:iCs/>
                <w:sz w:val="16"/>
                <w:szCs w:val="18"/>
              </w:rPr>
            </w:pPr>
            <w:r w:rsidRPr="00A1508F">
              <w:rPr>
                <w:i/>
                <w:iCs/>
                <w:sz w:val="16"/>
                <w:szCs w:val="18"/>
              </w:rPr>
              <w:t>4</w:t>
            </w:r>
            <w:r w:rsidRPr="00A1508F">
              <w:rPr>
                <w:i/>
                <w:iCs/>
                <w:sz w:val="16"/>
                <w:szCs w:val="18"/>
              </w:rPr>
              <w:br/>
            </w:r>
          </w:p>
        </w:tc>
        <w:tc>
          <w:tcPr>
            <w:tcW w:w="0" w:type="auto"/>
            <w:tcBorders>
              <w:top w:val="nil"/>
              <w:left w:val="single" w:sz="12" w:space="0" w:color="auto"/>
              <w:bottom w:val="nil"/>
              <w:right w:val="single" w:sz="12" w:space="0" w:color="auto"/>
            </w:tcBorders>
          </w:tcPr>
          <w:p w14:paraId="43CD5B57"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835F78A" w14:textId="77777777" w:rsidR="00AF16CB" w:rsidRPr="00A1508F" w:rsidRDefault="00AF16CB" w:rsidP="00363026">
            <w:pPr>
              <w:pStyle w:val="TAC"/>
              <w:rPr>
                <w:i/>
                <w:iCs/>
                <w:sz w:val="16"/>
                <w:szCs w:val="18"/>
              </w:rPr>
            </w:pPr>
            <w:r w:rsidRPr="00A1508F">
              <w:rPr>
                <w:i/>
                <w:iCs/>
                <w:sz w:val="16"/>
                <w:szCs w:val="18"/>
              </w:rPr>
              <w:t>50</w:t>
            </w:r>
          </w:p>
        </w:tc>
        <w:tc>
          <w:tcPr>
            <w:tcW w:w="0" w:type="auto"/>
            <w:tcBorders>
              <w:top w:val="single" w:sz="12" w:space="0" w:color="auto"/>
              <w:left w:val="single" w:sz="12" w:space="0" w:color="auto"/>
              <w:bottom w:val="single" w:sz="12" w:space="0" w:color="auto"/>
              <w:right w:val="single" w:sz="12" w:space="0" w:color="auto"/>
            </w:tcBorders>
          </w:tcPr>
          <w:p w14:paraId="0966484C" w14:textId="77777777" w:rsidR="00AF16CB" w:rsidRPr="00A1508F" w:rsidRDefault="00AF16CB" w:rsidP="00363026">
            <w:pPr>
              <w:pStyle w:val="TAC"/>
              <w:rPr>
                <w:i/>
                <w:iCs/>
                <w:sz w:val="16"/>
                <w:szCs w:val="18"/>
              </w:rPr>
            </w:pPr>
            <w:r w:rsidRPr="00A1508F">
              <w:rPr>
                <w:i/>
                <w:iCs/>
                <w:sz w:val="16"/>
                <w:szCs w:val="18"/>
              </w:rPr>
              <w:t>300 ms</w:t>
            </w:r>
          </w:p>
        </w:tc>
        <w:tc>
          <w:tcPr>
            <w:tcW w:w="0" w:type="auto"/>
            <w:tcBorders>
              <w:top w:val="single" w:sz="12" w:space="0" w:color="auto"/>
              <w:left w:val="single" w:sz="12" w:space="0" w:color="auto"/>
              <w:bottom w:val="single" w:sz="12" w:space="0" w:color="auto"/>
              <w:right w:val="single" w:sz="12" w:space="0" w:color="auto"/>
            </w:tcBorders>
          </w:tcPr>
          <w:p w14:paraId="33F032F3"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20DF559E"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2E450DC"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7BFEE62E" w14:textId="77777777" w:rsidR="00AF16CB" w:rsidRPr="00A1508F" w:rsidRDefault="00AF16CB" w:rsidP="00363026">
            <w:pPr>
              <w:pStyle w:val="TAL"/>
              <w:rPr>
                <w:i/>
                <w:iCs/>
                <w:sz w:val="16"/>
                <w:szCs w:val="18"/>
              </w:rPr>
            </w:pPr>
            <w:r w:rsidRPr="00A1508F">
              <w:rPr>
                <w:i/>
                <w:iCs/>
                <w:sz w:val="16"/>
                <w:szCs w:val="18"/>
              </w:rPr>
              <w:t>Non-Conversational Video (Buffered Streaming)</w:t>
            </w:r>
          </w:p>
        </w:tc>
      </w:tr>
      <w:tr w:rsidR="00AF16CB" w:rsidRPr="00E13B14" w14:paraId="7A631D58" w14:textId="77777777" w:rsidTr="00A1508F">
        <w:tc>
          <w:tcPr>
            <w:tcW w:w="0" w:type="auto"/>
            <w:tcBorders>
              <w:top w:val="single" w:sz="12" w:space="0" w:color="auto"/>
              <w:left w:val="single" w:sz="12" w:space="0" w:color="auto"/>
              <w:bottom w:val="single" w:sz="12" w:space="0" w:color="auto"/>
              <w:right w:val="single" w:sz="12" w:space="0" w:color="auto"/>
            </w:tcBorders>
          </w:tcPr>
          <w:p w14:paraId="07582D9B" w14:textId="77777777" w:rsidR="00AF16CB" w:rsidRPr="00A1508F" w:rsidRDefault="00AF16CB" w:rsidP="00363026">
            <w:pPr>
              <w:pStyle w:val="TAC"/>
              <w:rPr>
                <w:sz w:val="16"/>
                <w:szCs w:val="18"/>
              </w:rPr>
            </w:pPr>
            <w:r w:rsidRPr="00A1508F">
              <w:rPr>
                <w:sz w:val="16"/>
                <w:szCs w:val="18"/>
              </w:rPr>
              <w:t>65</w:t>
            </w:r>
          </w:p>
        </w:tc>
        <w:tc>
          <w:tcPr>
            <w:tcW w:w="0" w:type="auto"/>
            <w:tcBorders>
              <w:top w:val="nil"/>
              <w:left w:val="single" w:sz="12" w:space="0" w:color="auto"/>
              <w:bottom w:val="nil"/>
              <w:right w:val="single" w:sz="12" w:space="0" w:color="auto"/>
            </w:tcBorders>
          </w:tcPr>
          <w:p w14:paraId="5CDA5851"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7B006E" w14:textId="77777777" w:rsidR="00AF16CB" w:rsidRPr="00A1508F" w:rsidRDefault="00AF16CB" w:rsidP="00363026">
            <w:pPr>
              <w:pStyle w:val="TAC"/>
              <w:rPr>
                <w:sz w:val="16"/>
                <w:szCs w:val="18"/>
              </w:rPr>
            </w:pPr>
            <w:r w:rsidRPr="00A1508F">
              <w:rPr>
                <w:sz w:val="16"/>
                <w:szCs w:val="18"/>
              </w:rPr>
              <w:t>7</w:t>
            </w:r>
          </w:p>
        </w:tc>
        <w:tc>
          <w:tcPr>
            <w:tcW w:w="0" w:type="auto"/>
            <w:tcBorders>
              <w:top w:val="single" w:sz="12" w:space="0" w:color="auto"/>
              <w:left w:val="single" w:sz="12" w:space="0" w:color="auto"/>
              <w:bottom w:val="single" w:sz="12" w:space="0" w:color="auto"/>
              <w:right w:val="single" w:sz="12" w:space="0" w:color="auto"/>
            </w:tcBorders>
          </w:tcPr>
          <w:p w14:paraId="6CCC501A" w14:textId="77777777" w:rsidR="00AF16CB" w:rsidRPr="00A1508F" w:rsidRDefault="00AF16CB" w:rsidP="00363026">
            <w:pPr>
              <w:pStyle w:val="TAC"/>
              <w:rPr>
                <w:sz w:val="16"/>
                <w:szCs w:val="18"/>
              </w:rPr>
            </w:pPr>
            <w:r w:rsidRPr="00A1508F">
              <w:rPr>
                <w:sz w:val="16"/>
                <w:szCs w:val="18"/>
              </w:rPr>
              <w:t>75 ms</w:t>
            </w:r>
          </w:p>
        </w:tc>
        <w:tc>
          <w:tcPr>
            <w:tcW w:w="0" w:type="auto"/>
            <w:tcBorders>
              <w:top w:val="single" w:sz="12" w:space="0" w:color="auto"/>
              <w:left w:val="single" w:sz="12" w:space="0" w:color="auto"/>
              <w:bottom w:val="single" w:sz="12" w:space="0" w:color="auto"/>
              <w:right w:val="single" w:sz="12" w:space="0" w:color="auto"/>
            </w:tcBorders>
          </w:tcPr>
          <w:p w14:paraId="7529F4F8" w14:textId="77777777" w:rsidR="00AF16CB" w:rsidRPr="00A1508F" w:rsidRDefault="00AF16CB" w:rsidP="00363026">
            <w:pPr>
              <w:pStyle w:val="TAC"/>
              <w:rPr>
                <w:sz w:val="16"/>
                <w:szCs w:val="18"/>
              </w:rPr>
            </w:pPr>
            <w:r w:rsidRPr="00A1508F">
              <w:rPr>
                <w:sz w:val="16"/>
                <w:szCs w:val="18"/>
              </w:rPr>
              <w:b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65A7D44A"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2880102"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669B99AB" w14:textId="77777777" w:rsidR="00AF16CB" w:rsidRPr="00A1508F" w:rsidRDefault="00AF16CB" w:rsidP="00363026">
            <w:pPr>
              <w:pStyle w:val="TAL"/>
              <w:rPr>
                <w:sz w:val="16"/>
                <w:szCs w:val="18"/>
              </w:rPr>
            </w:pPr>
            <w:r w:rsidRPr="00A1508F">
              <w:rPr>
                <w:sz w:val="16"/>
                <w:szCs w:val="18"/>
              </w:rPr>
              <w:t>Mission Critical user plane Push To Talk voice (e.g., MCPTT)</w:t>
            </w:r>
          </w:p>
        </w:tc>
      </w:tr>
      <w:tr w:rsidR="00AF16CB" w:rsidRPr="00E13B14" w14:paraId="660A3F49" w14:textId="77777777" w:rsidTr="00A1508F">
        <w:tc>
          <w:tcPr>
            <w:tcW w:w="0" w:type="auto"/>
            <w:tcBorders>
              <w:top w:val="single" w:sz="12" w:space="0" w:color="auto"/>
              <w:left w:val="single" w:sz="12" w:space="0" w:color="auto"/>
              <w:bottom w:val="single" w:sz="12" w:space="0" w:color="auto"/>
              <w:right w:val="single" w:sz="12" w:space="0" w:color="auto"/>
            </w:tcBorders>
          </w:tcPr>
          <w:p w14:paraId="4769AC35" w14:textId="77777777" w:rsidR="00AF16CB" w:rsidRPr="00A1508F" w:rsidRDefault="00AF16CB" w:rsidP="00363026">
            <w:pPr>
              <w:pStyle w:val="TAC"/>
              <w:rPr>
                <w:sz w:val="16"/>
                <w:szCs w:val="18"/>
              </w:rPr>
            </w:pPr>
            <w:r w:rsidRPr="00A1508F">
              <w:rPr>
                <w:sz w:val="16"/>
                <w:szCs w:val="18"/>
              </w:rPr>
              <w:t>66</w:t>
            </w:r>
            <w:r w:rsidRPr="00A1508F">
              <w:rPr>
                <w:sz w:val="16"/>
                <w:szCs w:val="18"/>
              </w:rPr>
              <w:br/>
            </w:r>
          </w:p>
        </w:tc>
        <w:tc>
          <w:tcPr>
            <w:tcW w:w="0" w:type="auto"/>
            <w:tcBorders>
              <w:top w:val="nil"/>
              <w:left w:val="single" w:sz="12" w:space="0" w:color="auto"/>
              <w:bottom w:val="nil"/>
              <w:right w:val="single" w:sz="12" w:space="0" w:color="auto"/>
            </w:tcBorders>
          </w:tcPr>
          <w:p w14:paraId="3C00552E"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3D09D13" w14:textId="77777777" w:rsidR="00AF16CB" w:rsidRPr="00A1508F" w:rsidRDefault="00AF16CB" w:rsidP="00363026">
            <w:pPr>
              <w:pStyle w:val="TAC"/>
              <w:rPr>
                <w:sz w:val="16"/>
                <w:szCs w:val="18"/>
              </w:rPr>
            </w:pPr>
            <w:r w:rsidRPr="00A1508F">
              <w:rPr>
                <w:sz w:val="16"/>
                <w:szCs w:val="18"/>
              </w:rPr>
              <w:br/>
              <w:t>20</w:t>
            </w:r>
          </w:p>
        </w:tc>
        <w:tc>
          <w:tcPr>
            <w:tcW w:w="0" w:type="auto"/>
            <w:tcBorders>
              <w:top w:val="single" w:sz="12" w:space="0" w:color="auto"/>
              <w:left w:val="single" w:sz="12" w:space="0" w:color="auto"/>
              <w:bottom w:val="single" w:sz="12" w:space="0" w:color="auto"/>
              <w:right w:val="single" w:sz="12" w:space="0" w:color="auto"/>
            </w:tcBorders>
          </w:tcPr>
          <w:p w14:paraId="2526DA2A"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5E8C4543" w14:textId="77777777" w:rsidR="00AF16CB" w:rsidRPr="00A1508F" w:rsidRDefault="00AF16CB" w:rsidP="00363026">
            <w:pPr>
              <w:pStyle w:val="TAC"/>
              <w:rPr>
                <w:sz w:val="16"/>
                <w:szCs w:val="18"/>
              </w:rPr>
            </w:pPr>
            <w:r w:rsidRPr="00A1508F">
              <w:rPr>
                <w:sz w:val="16"/>
                <w:szCs w:val="18"/>
              </w:rPr>
              <w:b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464A0A89"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182F28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79EE6D5" w14:textId="77777777" w:rsidR="00AF16CB" w:rsidRPr="00A1508F" w:rsidRDefault="00AF16CB" w:rsidP="00363026">
            <w:pPr>
              <w:pStyle w:val="TAL"/>
              <w:rPr>
                <w:sz w:val="16"/>
                <w:szCs w:val="18"/>
              </w:rPr>
            </w:pPr>
            <w:r w:rsidRPr="00A1508F">
              <w:rPr>
                <w:sz w:val="16"/>
                <w:szCs w:val="18"/>
              </w:rPr>
              <w:t>Non-Mission-Critical user plane Push To Talk voice</w:t>
            </w:r>
          </w:p>
        </w:tc>
      </w:tr>
      <w:tr w:rsidR="00AF16CB" w:rsidRPr="00E13B14" w14:paraId="43E10A66" w14:textId="77777777" w:rsidTr="00A1508F">
        <w:tc>
          <w:tcPr>
            <w:tcW w:w="0" w:type="auto"/>
            <w:tcBorders>
              <w:top w:val="single" w:sz="12" w:space="0" w:color="auto"/>
              <w:left w:val="single" w:sz="12" w:space="0" w:color="auto"/>
              <w:bottom w:val="single" w:sz="12" w:space="0" w:color="auto"/>
              <w:right w:val="single" w:sz="12" w:space="0" w:color="auto"/>
            </w:tcBorders>
          </w:tcPr>
          <w:p w14:paraId="322ABF6B" w14:textId="77777777" w:rsidR="00AF16CB" w:rsidRPr="00A1508F" w:rsidRDefault="00AF16CB" w:rsidP="00363026">
            <w:pPr>
              <w:pStyle w:val="TAC"/>
              <w:rPr>
                <w:sz w:val="16"/>
                <w:szCs w:val="18"/>
              </w:rPr>
            </w:pPr>
            <w:r w:rsidRPr="00A1508F">
              <w:rPr>
                <w:sz w:val="16"/>
                <w:szCs w:val="18"/>
              </w:rPr>
              <w:t>67</w:t>
            </w:r>
            <w:r w:rsidRPr="00A1508F">
              <w:rPr>
                <w:sz w:val="16"/>
                <w:szCs w:val="18"/>
              </w:rPr>
              <w:br/>
            </w:r>
          </w:p>
        </w:tc>
        <w:tc>
          <w:tcPr>
            <w:tcW w:w="0" w:type="auto"/>
            <w:tcBorders>
              <w:top w:val="nil"/>
              <w:left w:val="single" w:sz="12" w:space="0" w:color="auto"/>
              <w:bottom w:val="nil"/>
              <w:right w:val="single" w:sz="12" w:space="0" w:color="auto"/>
            </w:tcBorders>
          </w:tcPr>
          <w:p w14:paraId="2CFE34ED"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2F4145C2" w14:textId="77777777" w:rsidR="00AF16CB" w:rsidRPr="00A1508F" w:rsidRDefault="00AF16CB" w:rsidP="00363026">
            <w:pPr>
              <w:pStyle w:val="TAC"/>
              <w:rPr>
                <w:sz w:val="16"/>
                <w:szCs w:val="18"/>
              </w:rPr>
            </w:pPr>
            <w:r w:rsidRPr="00A1508F">
              <w:rPr>
                <w:sz w:val="16"/>
                <w:szCs w:val="18"/>
              </w:rPr>
              <w:t>15</w:t>
            </w:r>
          </w:p>
        </w:tc>
        <w:tc>
          <w:tcPr>
            <w:tcW w:w="0" w:type="auto"/>
            <w:tcBorders>
              <w:top w:val="single" w:sz="12" w:space="0" w:color="auto"/>
              <w:left w:val="single" w:sz="12" w:space="0" w:color="auto"/>
              <w:bottom w:val="single" w:sz="12" w:space="0" w:color="auto"/>
              <w:right w:val="single" w:sz="12" w:space="0" w:color="auto"/>
            </w:tcBorders>
          </w:tcPr>
          <w:p w14:paraId="761DFF43"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77D69ABB"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7EFAFFA0"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E2D9B8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6B4745E" w14:textId="77777777" w:rsidR="00AF16CB" w:rsidRPr="00A1508F" w:rsidRDefault="00AF16CB" w:rsidP="00363026">
            <w:pPr>
              <w:pStyle w:val="TAL"/>
              <w:rPr>
                <w:sz w:val="16"/>
                <w:szCs w:val="18"/>
              </w:rPr>
            </w:pPr>
            <w:r w:rsidRPr="00A1508F">
              <w:rPr>
                <w:sz w:val="16"/>
                <w:szCs w:val="18"/>
              </w:rPr>
              <w:t>Mission Critical Video user plane</w:t>
            </w:r>
          </w:p>
        </w:tc>
      </w:tr>
      <w:tr w:rsidR="00AF16CB" w:rsidRPr="00E13B14" w14:paraId="3E34B2C4" w14:textId="77777777" w:rsidTr="00A1508F">
        <w:tc>
          <w:tcPr>
            <w:tcW w:w="0" w:type="auto"/>
            <w:tcBorders>
              <w:top w:val="single" w:sz="12" w:space="0" w:color="auto"/>
              <w:left w:val="single" w:sz="12" w:space="0" w:color="auto"/>
              <w:bottom w:val="single" w:sz="12" w:space="0" w:color="auto"/>
              <w:right w:val="single" w:sz="12" w:space="0" w:color="auto"/>
            </w:tcBorders>
          </w:tcPr>
          <w:p w14:paraId="2B58B323" w14:textId="77777777" w:rsidR="00AF16CB" w:rsidRPr="00A1508F" w:rsidRDefault="00AF16CB" w:rsidP="00363026">
            <w:pPr>
              <w:pStyle w:val="TAC"/>
              <w:rPr>
                <w:sz w:val="16"/>
                <w:szCs w:val="18"/>
              </w:rPr>
            </w:pPr>
            <w:r w:rsidRPr="00A1508F">
              <w:rPr>
                <w:sz w:val="16"/>
                <w:szCs w:val="18"/>
              </w:rPr>
              <w:t>75</w:t>
            </w:r>
          </w:p>
        </w:tc>
        <w:tc>
          <w:tcPr>
            <w:tcW w:w="0" w:type="auto"/>
            <w:tcBorders>
              <w:top w:val="nil"/>
              <w:left w:val="single" w:sz="12" w:space="0" w:color="auto"/>
              <w:bottom w:val="single" w:sz="12" w:space="0" w:color="auto"/>
              <w:right w:val="single" w:sz="12" w:space="0" w:color="auto"/>
            </w:tcBorders>
          </w:tcPr>
          <w:p w14:paraId="04DD1584"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08F2D97" w14:textId="77777777" w:rsidR="00AF16CB" w:rsidRPr="00A1508F" w:rsidRDefault="00AF16CB" w:rsidP="00363026">
            <w:pPr>
              <w:pStyle w:val="TAC"/>
              <w:rPr>
                <w:sz w:val="16"/>
                <w:szCs w:val="18"/>
              </w:rPr>
            </w:pPr>
            <w:r w:rsidRPr="00A1508F">
              <w:rPr>
                <w:sz w:val="16"/>
                <w:szCs w:val="18"/>
              </w:rPr>
              <w:t>25</w:t>
            </w:r>
          </w:p>
        </w:tc>
        <w:tc>
          <w:tcPr>
            <w:tcW w:w="0" w:type="auto"/>
            <w:tcBorders>
              <w:top w:val="single" w:sz="12" w:space="0" w:color="auto"/>
              <w:left w:val="single" w:sz="12" w:space="0" w:color="auto"/>
              <w:bottom w:val="single" w:sz="12" w:space="0" w:color="auto"/>
              <w:right w:val="single" w:sz="12" w:space="0" w:color="auto"/>
            </w:tcBorders>
          </w:tcPr>
          <w:p w14:paraId="7FD4BC03" w14:textId="77777777" w:rsidR="00AF16CB" w:rsidRPr="00A1508F" w:rsidRDefault="00AF16CB" w:rsidP="00363026">
            <w:pPr>
              <w:pStyle w:val="TAC"/>
              <w:rPr>
                <w:sz w:val="16"/>
                <w:szCs w:val="18"/>
              </w:rPr>
            </w:pPr>
            <w:r w:rsidRPr="00A1508F">
              <w:rPr>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1F3DCE35"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211C7856"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C412DBE"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4B84BC32" w14:textId="77777777" w:rsidR="00AF16CB" w:rsidRPr="00A1508F" w:rsidRDefault="00AF16CB" w:rsidP="00363026">
            <w:pPr>
              <w:pStyle w:val="TAL"/>
              <w:rPr>
                <w:sz w:val="16"/>
                <w:szCs w:val="18"/>
              </w:rPr>
            </w:pPr>
            <w:r w:rsidRPr="00A1508F">
              <w:rPr>
                <w:sz w:val="16"/>
                <w:szCs w:val="18"/>
              </w:rPr>
              <w:t>V2X messages</w:t>
            </w:r>
          </w:p>
        </w:tc>
      </w:tr>
      <w:tr w:rsidR="00AF16CB" w:rsidRPr="00E13B14" w14:paraId="2D225AD2" w14:textId="77777777" w:rsidTr="00A1508F">
        <w:tc>
          <w:tcPr>
            <w:tcW w:w="0" w:type="auto"/>
            <w:tcBorders>
              <w:top w:val="single" w:sz="12" w:space="0" w:color="auto"/>
              <w:left w:val="single" w:sz="12" w:space="0" w:color="auto"/>
              <w:bottom w:val="single" w:sz="12" w:space="0" w:color="auto"/>
              <w:right w:val="single" w:sz="12" w:space="0" w:color="auto"/>
            </w:tcBorders>
          </w:tcPr>
          <w:p w14:paraId="06BAD290" w14:textId="77777777" w:rsidR="00AF16CB" w:rsidRPr="00A1508F" w:rsidRDefault="00AF16CB" w:rsidP="00363026">
            <w:pPr>
              <w:pStyle w:val="TAC"/>
              <w:rPr>
                <w:sz w:val="16"/>
                <w:szCs w:val="18"/>
              </w:rPr>
            </w:pPr>
            <w:r w:rsidRPr="00A1508F">
              <w:rPr>
                <w:sz w:val="16"/>
                <w:szCs w:val="18"/>
              </w:rPr>
              <w:t>5</w:t>
            </w:r>
          </w:p>
        </w:tc>
        <w:tc>
          <w:tcPr>
            <w:tcW w:w="0" w:type="auto"/>
            <w:tcBorders>
              <w:top w:val="single" w:sz="12" w:space="0" w:color="auto"/>
              <w:left w:val="single" w:sz="12" w:space="0" w:color="auto"/>
              <w:bottom w:val="nil"/>
              <w:right w:val="single" w:sz="12" w:space="0" w:color="auto"/>
            </w:tcBorders>
          </w:tcPr>
          <w:p w14:paraId="482C8B1F" w14:textId="77777777" w:rsidR="00AF16CB" w:rsidRPr="00A1508F" w:rsidRDefault="00AF16CB" w:rsidP="00363026">
            <w:pPr>
              <w:pStyle w:val="TAC"/>
              <w:rPr>
                <w:sz w:val="16"/>
                <w:szCs w:val="18"/>
              </w:rPr>
            </w:pPr>
            <w:r w:rsidRPr="00A1508F">
              <w:rPr>
                <w:sz w:val="16"/>
                <w:szCs w:val="18"/>
              </w:rPr>
              <w:t>Non-GBR</w:t>
            </w:r>
          </w:p>
        </w:tc>
        <w:tc>
          <w:tcPr>
            <w:tcW w:w="0" w:type="auto"/>
            <w:tcBorders>
              <w:top w:val="single" w:sz="12" w:space="0" w:color="auto"/>
              <w:left w:val="single" w:sz="12" w:space="0" w:color="auto"/>
              <w:bottom w:val="single" w:sz="12" w:space="0" w:color="auto"/>
              <w:right w:val="single" w:sz="12" w:space="0" w:color="auto"/>
            </w:tcBorders>
          </w:tcPr>
          <w:p w14:paraId="6FE1EF90" w14:textId="77777777" w:rsidR="00AF16CB" w:rsidRPr="00A1508F" w:rsidRDefault="00AF16CB" w:rsidP="00363026">
            <w:pPr>
              <w:pStyle w:val="TAC"/>
              <w:rPr>
                <w:sz w:val="16"/>
                <w:szCs w:val="18"/>
              </w:rPr>
            </w:pPr>
            <w:r w:rsidRPr="00A1508F">
              <w:rPr>
                <w:sz w:val="16"/>
                <w:szCs w:val="18"/>
              </w:rPr>
              <w:t>10</w:t>
            </w:r>
          </w:p>
        </w:tc>
        <w:tc>
          <w:tcPr>
            <w:tcW w:w="0" w:type="auto"/>
            <w:tcBorders>
              <w:top w:val="single" w:sz="12" w:space="0" w:color="auto"/>
              <w:left w:val="single" w:sz="12" w:space="0" w:color="auto"/>
              <w:bottom w:val="single" w:sz="12" w:space="0" w:color="auto"/>
              <w:right w:val="single" w:sz="12" w:space="0" w:color="auto"/>
            </w:tcBorders>
          </w:tcPr>
          <w:p w14:paraId="49B05635"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0CE80281"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3BB4BAC6"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1F6E0257"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A5C9739" w14:textId="77777777" w:rsidR="00AF16CB" w:rsidRPr="00A1508F" w:rsidRDefault="00AF16CB" w:rsidP="00363026">
            <w:pPr>
              <w:pStyle w:val="TAL"/>
              <w:rPr>
                <w:sz w:val="16"/>
                <w:szCs w:val="18"/>
              </w:rPr>
            </w:pPr>
            <w:r w:rsidRPr="00A1508F">
              <w:rPr>
                <w:sz w:val="16"/>
                <w:szCs w:val="18"/>
              </w:rPr>
              <w:t>IMS Signalling</w:t>
            </w:r>
          </w:p>
        </w:tc>
      </w:tr>
      <w:tr w:rsidR="00AF16CB" w:rsidRPr="00E13B14" w14:paraId="5AF16E52" w14:textId="77777777" w:rsidTr="00A1508F">
        <w:tc>
          <w:tcPr>
            <w:tcW w:w="0" w:type="auto"/>
            <w:tcBorders>
              <w:top w:val="single" w:sz="12" w:space="0" w:color="auto"/>
              <w:left w:val="single" w:sz="12" w:space="0" w:color="auto"/>
              <w:bottom w:val="single" w:sz="12" w:space="0" w:color="auto"/>
              <w:right w:val="single" w:sz="12" w:space="0" w:color="auto"/>
            </w:tcBorders>
          </w:tcPr>
          <w:p w14:paraId="1A030076" w14:textId="77777777" w:rsidR="00AF16CB" w:rsidRPr="00A1508F" w:rsidRDefault="00AF16CB" w:rsidP="00363026">
            <w:pPr>
              <w:pStyle w:val="TAC"/>
              <w:rPr>
                <w:i/>
                <w:iCs/>
                <w:sz w:val="16"/>
                <w:szCs w:val="18"/>
              </w:rPr>
            </w:pPr>
            <w:r w:rsidRPr="00A1508F">
              <w:rPr>
                <w:i/>
                <w:iCs/>
                <w:sz w:val="16"/>
                <w:szCs w:val="18"/>
              </w:rPr>
              <w:t>6</w:t>
            </w:r>
          </w:p>
        </w:tc>
        <w:tc>
          <w:tcPr>
            <w:tcW w:w="0" w:type="auto"/>
            <w:tcBorders>
              <w:top w:val="nil"/>
              <w:left w:val="single" w:sz="12" w:space="0" w:color="auto"/>
              <w:bottom w:val="nil"/>
              <w:right w:val="single" w:sz="12" w:space="0" w:color="auto"/>
            </w:tcBorders>
          </w:tcPr>
          <w:p w14:paraId="00355E00" w14:textId="77777777" w:rsidR="00AF16CB" w:rsidRPr="00A1508F" w:rsidRDefault="00AF16CB" w:rsidP="00363026">
            <w:pPr>
              <w:pStyle w:val="TAC"/>
              <w:rPr>
                <w:i/>
                <w:iCs/>
                <w:sz w:val="16"/>
                <w:szCs w:val="18"/>
              </w:rPr>
            </w:pPr>
            <w:r w:rsidRPr="00A1508F">
              <w:rPr>
                <w:i/>
                <w:iCs/>
                <w:sz w:val="16"/>
                <w:szCs w:val="18"/>
              </w:rPr>
              <w:t>(NOTE 1)</w:t>
            </w:r>
          </w:p>
        </w:tc>
        <w:tc>
          <w:tcPr>
            <w:tcW w:w="0" w:type="auto"/>
            <w:tcBorders>
              <w:top w:val="single" w:sz="12" w:space="0" w:color="auto"/>
              <w:left w:val="single" w:sz="12" w:space="0" w:color="auto"/>
              <w:bottom w:val="single" w:sz="12" w:space="0" w:color="auto"/>
              <w:right w:val="single" w:sz="12" w:space="0" w:color="auto"/>
            </w:tcBorders>
          </w:tcPr>
          <w:p w14:paraId="1A63E325" w14:textId="77777777" w:rsidR="00AF16CB" w:rsidRPr="00A1508F" w:rsidRDefault="00AF16CB" w:rsidP="00363026">
            <w:pPr>
              <w:pStyle w:val="TAC"/>
              <w:rPr>
                <w:i/>
                <w:iCs/>
                <w:sz w:val="16"/>
                <w:szCs w:val="18"/>
              </w:rPr>
            </w:pPr>
            <w:r w:rsidRPr="00A1508F">
              <w:rPr>
                <w:i/>
                <w:iCs/>
                <w:sz w:val="16"/>
                <w:szCs w:val="18"/>
              </w:rPr>
              <w:br/>
              <w:t>60</w:t>
            </w:r>
          </w:p>
        </w:tc>
        <w:tc>
          <w:tcPr>
            <w:tcW w:w="0" w:type="auto"/>
            <w:tcBorders>
              <w:top w:val="single" w:sz="12" w:space="0" w:color="auto"/>
              <w:left w:val="single" w:sz="12" w:space="0" w:color="auto"/>
              <w:bottom w:val="single" w:sz="12" w:space="0" w:color="auto"/>
              <w:right w:val="single" w:sz="12" w:space="0" w:color="auto"/>
            </w:tcBorders>
          </w:tcPr>
          <w:p w14:paraId="050DBE51" w14:textId="77777777" w:rsidR="00AF16CB" w:rsidRPr="00A1508F" w:rsidRDefault="00AF16CB" w:rsidP="00363026">
            <w:pPr>
              <w:pStyle w:val="TAC"/>
              <w:rPr>
                <w:i/>
                <w:iCs/>
                <w:sz w:val="16"/>
                <w:szCs w:val="18"/>
              </w:rPr>
            </w:pPr>
            <w:r w:rsidRPr="00A1508F">
              <w:rPr>
                <w:i/>
                <w:iCs/>
                <w:sz w:val="16"/>
                <w:szCs w:val="18"/>
              </w:rPr>
              <w:br/>
              <w:t>300 ms</w:t>
            </w:r>
          </w:p>
        </w:tc>
        <w:tc>
          <w:tcPr>
            <w:tcW w:w="0" w:type="auto"/>
            <w:tcBorders>
              <w:top w:val="single" w:sz="12" w:space="0" w:color="auto"/>
              <w:left w:val="single" w:sz="12" w:space="0" w:color="auto"/>
              <w:bottom w:val="single" w:sz="12" w:space="0" w:color="auto"/>
              <w:right w:val="single" w:sz="12" w:space="0" w:color="auto"/>
            </w:tcBorders>
          </w:tcPr>
          <w:p w14:paraId="7B4AC9EC" w14:textId="77777777" w:rsidR="00AF16CB" w:rsidRPr="00A1508F" w:rsidRDefault="00AF16CB" w:rsidP="00363026">
            <w:pPr>
              <w:pStyle w:val="TAC"/>
              <w:rPr>
                <w:i/>
                <w:iCs/>
                <w:sz w:val="16"/>
                <w:szCs w:val="18"/>
              </w:rPr>
            </w:pPr>
            <w:r w:rsidRPr="00A1508F">
              <w:rPr>
                <w:i/>
                <w:iCs/>
                <w:sz w:val="16"/>
                <w:szCs w:val="18"/>
              </w:rPr>
              <w:br/>
              <w:t>10</w:t>
            </w:r>
            <w:r w:rsidRPr="00A1508F">
              <w:rPr>
                <w:i/>
                <w:iCs/>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7F316457"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4E34888"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E6244AD" w14:textId="77777777" w:rsidR="00AF16CB" w:rsidRPr="00A1508F" w:rsidRDefault="00AF16CB" w:rsidP="00363026">
            <w:pPr>
              <w:pStyle w:val="TAL"/>
              <w:rPr>
                <w:i/>
                <w:iCs/>
                <w:sz w:val="16"/>
                <w:szCs w:val="18"/>
              </w:rPr>
            </w:pPr>
            <w:r w:rsidRPr="00A1508F">
              <w:rPr>
                <w:i/>
                <w:iCs/>
                <w:sz w:val="16"/>
                <w:szCs w:val="18"/>
              </w:rPr>
              <w:t>Video (Buffered Streaming)</w:t>
            </w:r>
            <w:r w:rsidRPr="00A1508F">
              <w:rPr>
                <w:i/>
                <w:iCs/>
                <w:sz w:val="16"/>
                <w:szCs w:val="18"/>
              </w:rPr>
              <w:br/>
              <w:t>TCP-based (e.g., www, e-mail, chat, ftp, p2p file sharing, progressive video, etc.)</w:t>
            </w:r>
          </w:p>
        </w:tc>
      </w:tr>
      <w:tr w:rsidR="00AF16CB" w:rsidRPr="00E13B14" w14:paraId="22C3D58F" w14:textId="77777777" w:rsidTr="00A1508F">
        <w:tc>
          <w:tcPr>
            <w:tcW w:w="0" w:type="auto"/>
            <w:tcBorders>
              <w:top w:val="single" w:sz="12" w:space="0" w:color="auto"/>
              <w:left w:val="single" w:sz="12" w:space="0" w:color="auto"/>
              <w:bottom w:val="single" w:sz="12" w:space="0" w:color="auto"/>
              <w:right w:val="single" w:sz="12" w:space="0" w:color="auto"/>
            </w:tcBorders>
          </w:tcPr>
          <w:p w14:paraId="7B2238F2" w14:textId="77777777" w:rsidR="00AF16CB" w:rsidRPr="00A1508F" w:rsidRDefault="00AF16CB" w:rsidP="00363026">
            <w:pPr>
              <w:pStyle w:val="TAC"/>
              <w:rPr>
                <w:i/>
                <w:iCs/>
                <w:sz w:val="16"/>
                <w:szCs w:val="18"/>
              </w:rPr>
            </w:pPr>
            <w:r w:rsidRPr="00A1508F">
              <w:rPr>
                <w:i/>
                <w:iCs/>
                <w:sz w:val="16"/>
                <w:szCs w:val="18"/>
              </w:rPr>
              <w:t>7</w:t>
            </w:r>
          </w:p>
        </w:tc>
        <w:tc>
          <w:tcPr>
            <w:tcW w:w="0" w:type="auto"/>
            <w:tcBorders>
              <w:top w:val="nil"/>
              <w:left w:val="single" w:sz="12" w:space="0" w:color="auto"/>
              <w:bottom w:val="nil"/>
              <w:right w:val="single" w:sz="12" w:space="0" w:color="auto"/>
            </w:tcBorders>
          </w:tcPr>
          <w:p w14:paraId="6AEF911A"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039E6F96" w14:textId="77777777" w:rsidR="00AF16CB" w:rsidRPr="00A1508F" w:rsidRDefault="00AF16CB" w:rsidP="00363026">
            <w:pPr>
              <w:pStyle w:val="TAC"/>
              <w:rPr>
                <w:i/>
                <w:iCs/>
                <w:sz w:val="16"/>
                <w:szCs w:val="18"/>
              </w:rPr>
            </w:pPr>
            <w:r w:rsidRPr="00A1508F">
              <w:rPr>
                <w:i/>
                <w:iCs/>
                <w:sz w:val="16"/>
                <w:szCs w:val="18"/>
              </w:rPr>
              <w:br/>
              <w:t>70</w:t>
            </w:r>
          </w:p>
        </w:tc>
        <w:tc>
          <w:tcPr>
            <w:tcW w:w="0" w:type="auto"/>
            <w:tcBorders>
              <w:top w:val="single" w:sz="12" w:space="0" w:color="auto"/>
              <w:left w:val="single" w:sz="12" w:space="0" w:color="auto"/>
              <w:bottom w:val="single" w:sz="12" w:space="0" w:color="auto"/>
              <w:right w:val="single" w:sz="12" w:space="0" w:color="auto"/>
            </w:tcBorders>
          </w:tcPr>
          <w:p w14:paraId="702B7893" w14:textId="77777777" w:rsidR="00AF16CB" w:rsidRPr="00A1508F" w:rsidRDefault="00AF16CB" w:rsidP="00363026">
            <w:pPr>
              <w:pStyle w:val="TAC"/>
              <w:rPr>
                <w:i/>
                <w:iCs/>
                <w:sz w:val="16"/>
                <w:szCs w:val="18"/>
              </w:rPr>
            </w:pPr>
            <w:r w:rsidRPr="00A1508F">
              <w:rPr>
                <w:i/>
                <w:iCs/>
                <w:sz w:val="16"/>
                <w:szCs w:val="18"/>
              </w:rPr>
              <w:br/>
              <w:t>100 ms</w:t>
            </w:r>
          </w:p>
        </w:tc>
        <w:tc>
          <w:tcPr>
            <w:tcW w:w="0" w:type="auto"/>
            <w:tcBorders>
              <w:top w:val="single" w:sz="12" w:space="0" w:color="auto"/>
              <w:left w:val="single" w:sz="12" w:space="0" w:color="auto"/>
              <w:bottom w:val="single" w:sz="12" w:space="0" w:color="auto"/>
              <w:right w:val="single" w:sz="12" w:space="0" w:color="auto"/>
            </w:tcBorders>
          </w:tcPr>
          <w:p w14:paraId="4EBD8A40" w14:textId="77777777" w:rsidR="00AF16CB" w:rsidRPr="00A1508F" w:rsidRDefault="00AF16CB" w:rsidP="00363026">
            <w:pPr>
              <w:pStyle w:val="TAC"/>
              <w:rPr>
                <w:i/>
                <w:iCs/>
                <w:sz w:val="16"/>
                <w:szCs w:val="18"/>
              </w:rPr>
            </w:pPr>
            <w:r w:rsidRPr="00A1508F">
              <w:rPr>
                <w:i/>
                <w:iCs/>
                <w:sz w:val="16"/>
                <w:szCs w:val="18"/>
              </w:rPr>
              <w:b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586D93FD"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ED32979"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05EAFBA0" w14:textId="77777777" w:rsidR="00AF16CB" w:rsidRPr="00A1508F" w:rsidRDefault="00AF16CB" w:rsidP="00363026">
            <w:pPr>
              <w:pStyle w:val="TAL"/>
              <w:rPr>
                <w:i/>
                <w:iCs/>
                <w:sz w:val="16"/>
                <w:szCs w:val="18"/>
              </w:rPr>
            </w:pPr>
            <w:r w:rsidRPr="00A1508F">
              <w:rPr>
                <w:i/>
                <w:iCs/>
                <w:sz w:val="16"/>
                <w:szCs w:val="18"/>
              </w:rPr>
              <w:t>Voice,</w:t>
            </w:r>
            <w:r w:rsidRPr="00A1508F">
              <w:rPr>
                <w:i/>
                <w:iCs/>
                <w:sz w:val="16"/>
                <w:szCs w:val="18"/>
              </w:rPr>
              <w:br/>
              <w:t>Video (Live Streaming)</w:t>
            </w:r>
            <w:r w:rsidRPr="00A1508F">
              <w:rPr>
                <w:i/>
                <w:iCs/>
                <w:sz w:val="16"/>
                <w:szCs w:val="18"/>
              </w:rPr>
              <w:br/>
              <w:t>Interactive Gaming</w:t>
            </w:r>
          </w:p>
        </w:tc>
      </w:tr>
      <w:tr w:rsidR="00AF16CB" w:rsidRPr="00E13B14" w14:paraId="00256730" w14:textId="77777777" w:rsidTr="00A1508F">
        <w:tc>
          <w:tcPr>
            <w:tcW w:w="0" w:type="auto"/>
            <w:tcBorders>
              <w:top w:val="single" w:sz="12" w:space="0" w:color="auto"/>
              <w:left w:val="single" w:sz="12" w:space="0" w:color="auto"/>
              <w:bottom w:val="single" w:sz="12" w:space="0" w:color="auto"/>
              <w:right w:val="single" w:sz="12" w:space="0" w:color="auto"/>
            </w:tcBorders>
          </w:tcPr>
          <w:p w14:paraId="4DE49DC6" w14:textId="77777777" w:rsidR="00AF16CB" w:rsidRPr="00A1508F" w:rsidRDefault="00AF16CB" w:rsidP="00363026">
            <w:pPr>
              <w:pStyle w:val="TAC"/>
              <w:rPr>
                <w:i/>
                <w:iCs/>
                <w:sz w:val="16"/>
                <w:szCs w:val="18"/>
              </w:rPr>
            </w:pPr>
            <w:r w:rsidRPr="00A1508F">
              <w:rPr>
                <w:i/>
                <w:iCs/>
                <w:sz w:val="16"/>
                <w:szCs w:val="18"/>
              </w:rPr>
              <w:t>8</w:t>
            </w:r>
          </w:p>
        </w:tc>
        <w:tc>
          <w:tcPr>
            <w:tcW w:w="0" w:type="auto"/>
            <w:tcBorders>
              <w:top w:val="nil"/>
              <w:left w:val="single" w:sz="12" w:space="0" w:color="auto"/>
              <w:bottom w:val="nil"/>
              <w:right w:val="single" w:sz="12" w:space="0" w:color="auto"/>
            </w:tcBorders>
          </w:tcPr>
          <w:p w14:paraId="56859211"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5D41678C" w14:textId="77777777" w:rsidR="00AF16CB" w:rsidRPr="00A1508F" w:rsidRDefault="00AF16CB" w:rsidP="00363026">
            <w:pPr>
              <w:pStyle w:val="TAC"/>
              <w:rPr>
                <w:i/>
                <w:iCs/>
                <w:sz w:val="16"/>
                <w:szCs w:val="18"/>
              </w:rPr>
            </w:pPr>
            <w:r w:rsidRPr="00A1508F">
              <w:rPr>
                <w:i/>
                <w:iCs/>
                <w:sz w:val="16"/>
                <w:szCs w:val="18"/>
              </w:rPr>
              <w:br/>
              <w:t>80</w:t>
            </w:r>
          </w:p>
        </w:tc>
        <w:tc>
          <w:tcPr>
            <w:tcW w:w="0" w:type="auto"/>
            <w:tcBorders>
              <w:top w:val="single" w:sz="12" w:space="0" w:color="auto"/>
              <w:left w:val="single" w:sz="12" w:space="0" w:color="auto"/>
              <w:bottom w:val="nil"/>
              <w:right w:val="single" w:sz="12" w:space="0" w:color="auto"/>
            </w:tcBorders>
          </w:tcPr>
          <w:p w14:paraId="312E49BD" w14:textId="77777777" w:rsidR="00AF16CB" w:rsidRPr="00A1508F" w:rsidRDefault="00AF16CB" w:rsidP="00363026">
            <w:pPr>
              <w:pStyle w:val="TAC"/>
              <w:rPr>
                <w:i/>
                <w:iCs/>
                <w:sz w:val="16"/>
                <w:szCs w:val="18"/>
              </w:rPr>
            </w:pPr>
            <w:r w:rsidRPr="00A1508F">
              <w:rPr>
                <w:i/>
                <w:iCs/>
                <w:sz w:val="16"/>
                <w:szCs w:val="18"/>
              </w:rPr>
              <w:br/>
            </w:r>
            <w:r w:rsidRPr="00A1508F">
              <w:rPr>
                <w:i/>
                <w:iCs/>
                <w:sz w:val="16"/>
                <w:szCs w:val="18"/>
              </w:rPr>
              <w:br/>
            </w:r>
            <w:r w:rsidRPr="00A1508F">
              <w:rPr>
                <w:i/>
                <w:iCs/>
                <w:sz w:val="16"/>
                <w:szCs w:val="18"/>
              </w:rPr>
              <w:br/>
              <w:t>300 ms</w:t>
            </w:r>
          </w:p>
        </w:tc>
        <w:tc>
          <w:tcPr>
            <w:tcW w:w="0" w:type="auto"/>
            <w:tcBorders>
              <w:top w:val="single" w:sz="12" w:space="0" w:color="auto"/>
              <w:left w:val="single" w:sz="12" w:space="0" w:color="auto"/>
              <w:bottom w:val="nil"/>
              <w:right w:val="single" w:sz="12" w:space="0" w:color="auto"/>
            </w:tcBorders>
          </w:tcPr>
          <w:p w14:paraId="57CFB65E" w14:textId="77777777" w:rsidR="00AF16CB" w:rsidRPr="00A1508F" w:rsidRDefault="00AF16CB" w:rsidP="00363026">
            <w:pPr>
              <w:pStyle w:val="TAC"/>
              <w:rPr>
                <w:i/>
                <w:iCs/>
                <w:sz w:val="16"/>
                <w:szCs w:val="18"/>
              </w:rPr>
            </w:pPr>
            <w:r w:rsidRPr="00A1508F">
              <w:rPr>
                <w:i/>
                <w:iCs/>
                <w:sz w:val="16"/>
                <w:szCs w:val="18"/>
              </w:rPr>
              <w:br/>
            </w:r>
            <w:r w:rsidRPr="00A1508F">
              <w:rPr>
                <w:i/>
                <w:iCs/>
                <w:sz w:val="16"/>
                <w:szCs w:val="18"/>
              </w:rPr>
              <w:br/>
            </w:r>
            <w:r w:rsidRPr="00A1508F">
              <w:rPr>
                <w:i/>
                <w:iCs/>
                <w:sz w:val="16"/>
                <w:szCs w:val="18"/>
              </w:rPr>
              <w:br/>
              <w:t>10</w:t>
            </w:r>
            <w:r w:rsidRPr="00A1508F">
              <w:rPr>
                <w:i/>
                <w:iCs/>
                <w:sz w:val="16"/>
                <w:szCs w:val="18"/>
                <w:vertAlign w:val="superscript"/>
              </w:rPr>
              <w:t>-6</w:t>
            </w:r>
          </w:p>
        </w:tc>
        <w:tc>
          <w:tcPr>
            <w:tcW w:w="0" w:type="auto"/>
            <w:tcBorders>
              <w:top w:val="single" w:sz="12" w:space="0" w:color="auto"/>
              <w:left w:val="single" w:sz="12" w:space="0" w:color="auto"/>
              <w:bottom w:val="nil"/>
              <w:right w:val="single" w:sz="12" w:space="0" w:color="auto"/>
            </w:tcBorders>
          </w:tcPr>
          <w:p w14:paraId="569424C4" w14:textId="77777777" w:rsidR="00AF16CB" w:rsidRPr="00A1508F" w:rsidRDefault="00AF16CB" w:rsidP="00363026">
            <w:pPr>
              <w:pStyle w:val="TAL"/>
              <w:rPr>
                <w:i/>
                <w:iCs/>
                <w:sz w:val="16"/>
                <w:szCs w:val="18"/>
              </w:rPr>
            </w:pPr>
            <w:r w:rsidRPr="00A1508F">
              <w:rPr>
                <w:i/>
                <w:iCs/>
                <w:sz w:val="16"/>
                <w:szCs w:val="18"/>
              </w:rPr>
              <w:br/>
            </w:r>
            <w:r w:rsidRPr="00A1508F">
              <w:rPr>
                <w:i/>
                <w:iCs/>
                <w:sz w:val="16"/>
                <w:szCs w:val="18"/>
              </w:rPr>
              <w:br/>
            </w:r>
            <w:r w:rsidRPr="00A1508F">
              <w:rPr>
                <w:i/>
                <w:iCs/>
                <w:sz w:val="16"/>
                <w:szCs w:val="18"/>
              </w:rPr>
              <w:br/>
              <w:t>N/A</w:t>
            </w:r>
          </w:p>
        </w:tc>
        <w:tc>
          <w:tcPr>
            <w:tcW w:w="0" w:type="auto"/>
            <w:tcBorders>
              <w:top w:val="single" w:sz="12" w:space="0" w:color="auto"/>
              <w:left w:val="single" w:sz="12" w:space="0" w:color="auto"/>
              <w:bottom w:val="nil"/>
              <w:right w:val="single" w:sz="12" w:space="0" w:color="auto"/>
            </w:tcBorders>
          </w:tcPr>
          <w:p w14:paraId="0C534D45" w14:textId="77777777" w:rsidR="00AF16CB" w:rsidRPr="00A1508F" w:rsidRDefault="00AF16CB" w:rsidP="00363026">
            <w:pPr>
              <w:pStyle w:val="TAL"/>
              <w:rPr>
                <w:i/>
                <w:iCs/>
                <w:sz w:val="16"/>
                <w:szCs w:val="18"/>
              </w:rPr>
            </w:pPr>
            <w:r w:rsidRPr="00A1508F">
              <w:rPr>
                <w:i/>
                <w:iCs/>
                <w:sz w:val="16"/>
                <w:szCs w:val="18"/>
              </w:rPr>
              <w:br/>
            </w:r>
            <w:r w:rsidRPr="00A1508F">
              <w:rPr>
                <w:i/>
                <w:iCs/>
                <w:sz w:val="16"/>
                <w:szCs w:val="18"/>
              </w:rPr>
              <w:br/>
            </w:r>
            <w:r w:rsidRPr="00A1508F">
              <w:rPr>
                <w:i/>
                <w:iCs/>
                <w:sz w:val="16"/>
                <w:szCs w:val="18"/>
              </w:rPr>
              <w:br/>
              <w:t>N/A</w:t>
            </w:r>
          </w:p>
        </w:tc>
        <w:tc>
          <w:tcPr>
            <w:tcW w:w="0" w:type="auto"/>
            <w:tcBorders>
              <w:top w:val="single" w:sz="12" w:space="0" w:color="auto"/>
              <w:left w:val="single" w:sz="12" w:space="0" w:color="auto"/>
              <w:bottom w:val="nil"/>
              <w:right w:val="single" w:sz="12" w:space="0" w:color="auto"/>
            </w:tcBorders>
          </w:tcPr>
          <w:p w14:paraId="72C81047" w14:textId="77777777" w:rsidR="00AF16CB" w:rsidRPr="00A1508F" w:rsidRDefault="00AF16CB" w:rsidP="00363026">
            <w:pPr>
              <w:pStyle w:val="TAL"/>
              <w:rPr>
                <w:i/>
                <w:iCs/>
                <w:sz w:val="16"/>
                <w:szCs w:val="18"/>
              </w:rPr>
            </w:pPr>
            <w:r w:rsidRPr="00A1508F">
              <w:rPr>
                <w:i/>
                <w:iCs/>
                <w:sz w:val="16"/>
                <w:szCs w:val="18"/>
              </w:rPr>
              <w:t>Video (Buffered Streaming)</w:t>
            </w:r>
            <w:r w:rsidRPr="00A1508F">
              <w:rPr>
                <w:i/>
                <w:iCs/>
                <w:sz w:val="16"/>
                <w:szCs w:val="18"/>
              </w:rPr>
              <w:br/>
              <w:t>TCP-based (e.g., www, e-mail, chat, ftp, p2p file sharing, progressive</w:t>
            </w:r>
          </w:p>
        </w:tc>
      </w:tr>
      <w:tr w:rsidR="00AF16CB" w:rsidRPr="00E13B14" w14:paraId="6A4202D2" w14:textId="77777777" w:rsidTr="00A1508F">
        <w:tc>
          <w:tcPr>
            <w:tcW w:w="0" w:type="auto"/>
            <w:tcBorders>
              <w:top w:val="single" w:sz="12" w:space="0" w:color="auto"/>
              <w:left w:val="single" w:sz="12" w:space="0" w:color="auto"/>
              <w:bottom w:val="single" w:sz="12" w:space="0" w:color="auto"/>
              <w:right w:val="single" w:sz="12" w:space="0" w:color="auto"/>
            </w:tcBorders>
          </w:tcPr>
          <w:p w14:paraId="35F4456D" w14:textId="77777777" w:rsidR="00AF16CB" w:rsidRPr="00A1508F" w:rsidRDefault="00AF16CB" w:rsidP="00363026">
            <w:pPr>
              <w:pStyle w:val="TAC"/>
              <w:rPr>
                <w:sz w:val="16"/>
                <w:szCs w:val="18"/>
              </w:rPr>
            </w:pPr>
            <w:r w:rsidRPr="00A1508F">
              <w:rPr>
                <w:sz w:val="16"/>
                <w:szCs w:val="18"/>
              </w:rPr>
              <w:t>9</w:t>
            </w:r>
          </w:p>
        </w:tc>
        <w:tc>
          <w:tcPr>
            <w:tcW w:w="0" w:type="auto"/>
            <w:tcBorders>
              <w:top w:val="nil"/>
              <w:left w:val="single" w:sz="12" w:space="0" w:color="auto"/>
              <w:bottom w:val="nil"/>
              <w:right w:val="single" w:sz="12" w:space="0" w:color="auto"/>
            </w:tcBorders>
          </w:tcPr>
          <w:p w14:paraId="771827C9"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4BB334A" w14:textId="77777777" w:rsidR="00AF16CB" w:rsidRPr="00A1508F" w:rsidRDefault="00AF16CB" w:rsidP="00363026">
            <w:pPr>
              <w:pStyle w:val="TAC"/>
              <w:rPr>
                <w:sz w:val="16"/>
                <w:szCs w:val="18"/>
              </w:rPr>
            </w:pPr>
            <w:r w:rsidRPr="00A1508F">
              <w:rPr>
                <w:sz w:val="16"/>
                <w:szCs w:val="18"/>
              </w:rPr>
              <w:t>90</w:t>
            </w:r>
          </w:p>
        </w:tc>
        <w:tc>
          <w:tcPr>
            <w:tcW w:w="0" w:type="auto"/>
            <w:tcBorders>
              <w:top w:val="nil"/>
              <w:left w:val="single" w:sz="12" w:space="0" w:color="auto"/>
              <w:bottom w:val="single" w:sz="12" w:space="0" w:color="auto"/>
              <w:right w:val="single" w:sz="12" w:space="0" w:color="auto"/>
            </w:tcBorders>
          </w:tcPr>
          <w:p w14:paraId="4CABA607" w14:textId="77777777" w:rsidR="00AF16CB" w:rsidRPr="00A1508F" w:rsidRDefault="00AF16CB" w:rsidP="00363026">
            <w:pPr>
              <w:pStyle w:val="TAC"/>
              <w:rPr>
                <w:sz w:val="16"/>
                <w:szCs w:val="18"/>
              </w:rPr>
            </w:pPr>
          </w:p>
        </w:tc>
        <w:tc>
          <w:tcPr>
            <w:tcW w:w="0" w:type="auto"/>
            <w:tcBorders>
              <w:top w:val="nil"/>
              <w:left w:val="single" w:sz="12" w:space="0" w:color="auto"/>
              <w:bottom w:val="single" w:sz="12" w:space="0" w:color="auto"/>
              <w:right w:val="single" w:sz="12" w:space="0" w:color="auto"/>
            </w:tcBorders>
          </w:tcPr>
          <w:p w14:paraId="700D3607" w14:textId="77777777" w:rsidR="00AF16CB" w:rsidRPr="00A1508F" w:rsidRDefault="00AF16CB" w:rsidP="00363026">
            <w:pPr>
              <w:pStyle w:val="TAC"/>
              <w:rPr>
                <w:sz w:val="16"/>
                <w:szCs w:val="18"/>
              </w:rPr>
            </w:pPr>
          </w:p>
        </w:tc>
        <w:tc>
          <w:tcPr>
            <w:tcW w:w="0" w:type="auto"/>
            <w:tcBorders>
              <w:top w:val="nil"/>
              <w:left w:val="single" w:sz="12" w:space="0" w:color="auto"/>
              <w:bottom w:val="single" w:sz="12" w:space="0" w:color="auto"/>
              <w:right w:val="single" w:sz="12" w:space="0" w:color="auto"/>
            </w:tcBorders>
          </w:tcPr>
          <w:p w14:paraId="45DEA26E" w14:textId="77777777" w:rsidR="00AF16CB" w:rsidRPr="00A1508F" w:rsidRDefault="00AF16CB" w:rsidP="00363026">
            <w:pPr>
              <w:pStyle w:val="TAL"/>
              <w:rPr>
                <w:sz w:val="16"/>
                <w:szCs w:val="18"/>
              </w:rPr>
            </w:pPr>
          </w:p>
        </w:tc>
        <w:tc>
          <w:tcPr>
            <w:tcW w:w="0" w:type="auto"/>
            <w:tcBorders>
              <w:top w:val="nil"/>
              <w:left w:val="single" w:sz="12" w:space="0" w:color="auto"/>
              <w:bottom w:val="single" w:sz="12" w:space="0" w:color="auto"/>
              <w:right w:val="single" w:sz="12" w:space="0" w:color="auto"/>
            </w:tcBorders>
          </w:tcPr>
          <w:p w14:paraId="090A216B" w14:textId="77777777" w:rsidR="00AF16CB" w:rsidRPr="00A1508F" w:rsidRDefault="00AF16CB" w:rsidP="00363026">
            <w:pPr>
              <w:pStyle w:val="TAL"/>
              <w:rPr>
                <w:sz w:val="16"/>
                <w:szCs w:val="18"/>
              </w:rPr>
            </w:pPr>
          </w:p>
        </w:tc>
        <w:tc>
          <w:tcPr>
            <w:tcW w:w="0" w:type="auto"/>
            <w:tcBorders>
              <w:top w:val="nil"/>
              <w:left w:val="single" w:sz="12" w:space="0" w:color="auto"/>
              <w:bottom w:val="single" w:sz="12" w:space="0" w:color="auto"/>
              <w:right w:val="single" w:sz="12" w:space="0" w:color="auto"/>
            </w:tcBorders>
          </w:tcPr>
          <w:p w14:paraId="64B0B5F9" w14:textId="77777777" w:rsidR="00AF16CB" w:rsidRPr="00A1508F" w:rsidRDefault="00AF16CB" w:rsidP="00363026">
            <w:pPr>
              <w:pStyle w:val="TAL"/>
              <w:rPr>
                <w:sz w:val="16"/>
                <w:szCs w:val="18"/>
              </w:rPr>
            </w:pPr>
            <w:r w:rsidRPr="00A1508F">
              <w:rPr>
                <w:sz w:val="16"/>
                <w:szCs w:val="18"/>
              </w:rPr>
              <w:t>video, etc.)</w:t>
            </w:r>
          </w:p>
        </w:tc>
      </w:tr>
      <w:tr w:rsidR="00AF16CB" w:rsidRPr="00E13B14" w14:paraId="033FD17E" w14:textId="77777777" w:rsidTr="00A1508F">
        <w:tc>
          <w:tcPr>
            <w:tcW w:w="0" w:type="auto"/>
            <w:tcBorders>
              <w:top w:val="single" w:sz="12" w:space="0" w:color="auto"/>
              <w:left w:val="single" w:sz="12" w:space="0" w:color="auto"/>
              <w:bottom w:val="single" w:sz="12" w:space="0" w:color="auto"/>
              <w:right w:val="single" w:sz="12" w:space="0" w:color="auto"/>
            </w:tcBorders>
          </w:tcPr>
          <w:p w14:paraId="01732BAD" w14:textId="77777777" w:rsidR="00AF16CB" w:rsidRPr="00A1508F" w:rsidDel="00CA5FEE" w:rsidRDefault="00AF16CB" w:rsidP="00363026">
            <w:pPr>
              <w:pStyle w:val="TAC"/>
              <w:rPr>
                <w:sz w:val="16"/>
                <w:szCs w:val="18"/>
              </w:rPr>
            </w:pPr>
            <w:r w:rsidRPr="00A1508F">
              <w:rPr>
                <w:sz w:val="16"/>
                <w:szCs w:val="18"/>
              </w:rPr>
              <w:t>69</w:t>
            </w:r>
          </w:p>
        </w:tc>
        <w:tc>
          <w:tcPr>
            <w:tcW w:w="0" w:type="auto"/>
            <w:tcBorders>
              <w:top w:val="nil"/>
              <w:left w:val="single" w:sz="12" w:space="0" w:color="auto"/>
              <w:bottom w:val="nil"/>
              <w:right w:val="single" w:sz="12" w:space="0" w:color="auto"/>
            </w:tcBorders>
          </w:tcPr>
          <w:p w14:paraId="3A5F4937"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48893C0" w14:textId="77777777" w:rsidR="00AF16CB" w:rsidRPr="00A1508F" w:rsidDel="00CA5FEE" w:rsidRDefault="00AF16CB" w:rsidP="00363026">
            <w:pPr>
              <w:pStyle w:val="TAC"/>
              <w:rPr>
                <w:sz w:val="16"/>
                <w:szCs w:val="18"/>
              </w:rPr>
            </w:pPr>
            <w:r w:rsidRPr="00A1508F">
              <w:rPr>
                <w:sz w:val="16"/>
                <w:szCs w:val="18"/>
              </w:rPr>
              <w:t>5</w:t>
            </w:r>
          </w:p>
        </w:tc>
        <w:tc>
          <w:tcPr>
            <w:tcW w:w="0" w:type="auto"/>
            <w:tcBorders>
              <w:top w:val="nil"/>
              <w:left w:val="single" w:sz="12" w:space="0" w:color="auto"/>
              <w:bottom w:val="single" w:sz="12" w:space="0" w:color="auto"/>
              <w:right w:val="single" w:sz="12" w:space="0" w:color="auto"/>
            </w:tcBorders>
          </w:tcPr>
          <w:p w14:paraId="36993113" w14:textId="77777777" w:rsidR="00AF16CB" w:rsidRPr="00A1508F" w:rsidDel="00CA5FEE" w:rsidRDefault="00AF16CB" w:rsidP="00363026">
            <w:pPr>
              <w:pStyle w:val="TAC"/>
              <w:rPr>
                <w:sz w:val="16"/>
                <w:szCs w:val="18"/>
              </w:rPr>
            </w:pPr>
            <w:r w:rsidRPr="00A1508F">
              <w:rPr>
                <w:sz w:val="16"/>
                <w:szCs w:val="18"/>
              </w:rPr>
              <w:t>60 ms</w:t>
            </w:r>
          </w:p>
        </w:tc>
        <w:tc>
          <w:tcPr>
            <w:tcW w:w="0" w:type="auto"/>
            <w:tcBorders>
              <w:top w:val="nil"/>
              <w:left w:val="single" w:sz="12" w:space="0" w:color="auto"/>
              <w:bottom w:val="single" w:sz="12" w:space="0" w:color="auto"/>
              <w:right w:val="single" w:sz="12" w:space="0" w:color="auto"/>
            </w:tcBorders>
          </w:tcPr>
          <w:p w14:paraId="2DFC775A" w14:textId="77777777" w:rsidR="00AF16CB" w:rsidRPr="00A1508F" w:rsidDel="00CA5FEE"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nil"/>
              <w:left w:val="single" w:sz="12" w:space="0" w:color="auto"/>
              <w:bottom w:val="single" w:sz="12" w:space="0" w:color="auto"/>
              <w:right w:val="single" w:sz="12" w:space="0" w:color="auto"/>
            </w:tcBorders>
          </w:tcPr>
          <w:p w14:paraId="497B7C2E" w14:textId="77777777" w:rsidR="00AF16CB" w:rsidRPr="00A1508F" w:rsidRDefault="00AF16CB" w:rsidP="00363026">
            <w:pPr>
              <w:pStyle w:val="TAL"/>
              <w:rPr>
                <w:sz w:val="16"/>
                <w:szCs w:val="18"/>
              </w:rPr>
            </w:pPr>
            <w:r w:rsidRPr="00A1508F">
              <w:rPr>
                <w:sz w:val="16"/>
                <w:szCs w:val="18"/>
              </w:rPr>
              <w:t>N/A</w:t>
            </w:r>
          </w:p>
        </w:tc>
        <w:tc>
          <w:tcPr>
            <w:tcW w:w="0" w:type="auto"/>
            <w:tcBorders>
              <w:top w:val="nil"/>
              <w:left w:val="single" w:sz="12" w:space="0" w:color="auto"/>
              <w:bottom w:val="single" w:sz="12" w:space="0" w:color="auto"/>
              <w:right w:val="single" w:sz="12" w:space="0" w:color="auto"/>
            </w:tcBorders>
          </w:tcPr>
          <w:p w14:paraId="2157CB4D" w14:textId="77777777" w:rsidR="00AF16CB" w:rsidRPr="00A1508F" w:rsidRDefault="00AF16CB" w:rsidP="00363026">
            <w:pPr>
              <w:pStyle w:val="TAL"/>
              <w:rPr>
                <w:sz w:val="16"/>
                <w:szCs w:val="18"/>
              </w:rPr>
            </w:pPr>
            <w:r w:rsidRPr="00A1508F">
              <w:rPr>
                <w:sz w:val="16"/>
                <w:szCs w:val="18"/>
              </w:rPr>
              <w:t>N/A</w:t>
            </w:r>
          </w:p>
        </w:tc>
        <w:tc>
          <w:tcPr>
            <w:tcW w:w="0" w:type="auto"/>
            <w:tcBorders>
              <w:top w:val="nil"/>
              <w:left w:val="single" w:sz="12" w:space="0" w:color="auto"/>
              <w:bottom w:val="single" w:sz="12" w:space="0" w:color="auto"/>
              <w:right w:val="single" w:sz="12" w:space="0" w:color="auto"/>
            </w:tcBorders>
          </w:tcPr>
          <w:p w14:paraId="401F139A" w14:textId="77777777" w:rsidR="00AF16CB" w:rsidRPr="00A1508F" w:rsidDel="00CA5FEE" w:rsidRDefault="00AF16CB" w:rsidP="00363026">
            <w:pPr>
              <w:pStyle w:val="TAL"/>
              <w:rPr>
                <w:sz w:val="16"/>
                <w:szCs w:val="18"/>
              </w:rPr>
            </w:pPr>
            <w:r w:rsidRPr="00A1508F">
              <w:rPr>
                <w:sz w:val="16"/>
                <w:szCs w:val="18"/>
              </w:rPr>
              <w:t>Mission Critical delay sensitive signalling (e.g., MC-PTT signalling)</w:t>
            </w:r>
          </w:p>
        </w:tc>
      </w:tr>
      <w:tr w:rsidR="00AF16CB" w:rsidRPr="00E13B14" w14:paraId="1A3DBF94" w14:textId="77777777" w:rsidTr="00A1508F">
        <w:tc>
          <w:tcPr>
            <w:tcW w:w="0" w:type="auto"/>
            <w:tcBorders>
              <w:top w:val="single" w:sz="12" w:space="0" w:color="auto"/>
              <w:left w:val="single" w:sz="12" w:space="0" w:color="auto"/>
              <w:bottom w:val="single" w:sz="12" w:space="0" w:color="auto"/>
              <w:right w:val="single" w:sz="12" w:space="0" w:color="auto"/>
            </w:tcBorders>
          </w:tcPr>
          <w:p w14:paraId="42547A62" w14:textId="77777777" w:rsidR="00AF16CB" w:rsidRPr="00A1508F" w:rsidRDefault="00AF16CB" w:rsidP="00363026">
            <w:pPr>
              <w:pStyle w:val="TAC"/>
              <w:rPr>
                <w:sz w:val="16"/>
                <w:szCs w:val="18"/>
              </w:rPr>
            </w:pPr>
            <w:r w:rsidRPr="00A1508F">
              <w:rPr>
                <w:sz w:val="16"/>
                <w:szCs w:val="18"/>
              </w:rPr>
              <w:t>70</w:t>
            </w:r>
          </w:p>
        </w:tc>
        <w:tc>
          <w:tcPr>
            <w:tcW w:w="0" w:type="auto"/>
            <w:tcBorders>
              <w:top w:val="nil"/>
              <w:left w:val="single" w:sz="12" w:space="0" w:color="auto"/>
              <w:bottom w:val="nil"/>
              <w:right w:val="single" w:sz="12" w:space="0" w:color="auto"/>
            </w:tcBorders>
          </w:tcPr>
          <w:p w14:paraId="3DE7D081"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0136B99D" w14:textId="77777777" w:rsidR="00AF16CB" w:rsidRPr="00A1508F" w:rsidRDefault="00AF16CB" w:rsidP="00363026">
            <w:pPr>
              <w:pStyle w:val="TAC"/>
              <w:rPr>
                <w:sz w:val="16"/>
                <w:szCs w:val="18"/>
              </w:rPr>
            </w:pPr>
            <w:r w:rsidRPr="00A1508F">
              <w:rPr>
                <w:sz w:val="16"/>
                <w:szCs w:val="18"/>
              </w:rPr>
              <w:t>55</w:t>
            </w:r>
          </w:p>
        </w:tc>
        <w:tc>
          <w:tcPr>
            <w:tcW w:w="0" w:type="auto"/>
            <w:tcBorders>
              <w:top w:val="single" w:sz="12" w:space="0" w:color="auto"/>
              <w:left w:val="single" w:sz="12" w:space="0" w:color="auto"/>
              <w:bottom w:val="single" w:sz="12" w:space="0" w:color="auto"/>
              <w:right w:val="single" w:sz="12" w:space="0" w:color="auto"/>
            </w:tcBorders>
          </w:tcPr>
          <w:p w14:paraId="2B7B59DC" w14:textId="77777777" w:rsidR="00AF16CB" w:rsidRPr="00A1508F" w:rsidRDefault="00AF16CB" w:rsidP="00363026">
            <w:pPr>
              <w:pStyle w:val="TAC"/>
              <w:rPr>
                <w:sz w:val="16"/>
                <w:szCs w:val="18"/>
              </w:rPr>
            </w:pPr>
            <w:r w:rsidRPr="00A1508F">
              <w:rPr>
                <w:sz w:val="16"/>
                <w:szCs w:val="18"/>
              </w:rPr>
              <w:t>200 ms</w:t>
            </w:r>
          </w:p>
        </w:tc>
        <w:tc>
          <w:tcPr>
            <w:tcW w:w="0" w:type="auto"/>
            <w:tcBorders>
              <w:top w:val="single" w:sz="12" w:space="0" w:color="auto"/>
              <w:left w:val="single" w:sz="12" w:space="0" w:color="auto"/>
              <w:bottom w:val="single" w:sz="12" w:space="0" w:color="auto"/>
              <w:right w:val="single" w:sz="12" w:space="0" w:color="auto"/>
            </w:tcBorders>
          </w:tcPr>
          <w:p w14:paraId="36330BA4"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5F5252D4"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44072AB"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677BFA49" w14:textId="77777777" w:rsidR="00AF16CB" w:rsidRPr="00A1508F" w:rsidRDefault="00AF16CB" w:rsidP="00363026">
            <w:pPr>
              <w:pStyle w:val="TAL"/>
              <w:rPr>
                <w:sz w:val="16"/>
                <w:szCs w:val="18"/>
              </w:rPr>
            </w:pPr>
            <w:r w:rsidRPr="00A1508F">
              <w:rPr>
                <w:sz w:val="16"/>
                <w:szCs w:val="18"/>
              </w:rPr>
              <w:t>Mission Critical Data (e.g. example services are the same as QCI 6/8/9)</w:t>
            </w:r>
          </w:p>
        </w:tc>
      </w:tr>
      <w:tr w:rsidR="00AF16CB" w:rsidRPr="00E13B14" w14:paraId="4FCE1EEE" w14:textId="77777777" w:rsidTr="00A1508F">
        <w:tc>
          <w:tcPr>
            <w:tcW w:w="0" w:type="auto"/>
            <w:tcBorders>
              <w:top w:val="single" w:sz="12" w:space="0" w:color="auto"/>
              <w:left w:val="single" w:sz="12" w:space="0" w:color="auto"/>
              <w:bottom w:val="single" w:sz="12" w:space="0" w:color="auto"/>
              <w:right w:val="single" w:sz="12" w:space="0" w:color="auto"/>
            </w:tcBorders>
          </w:tcPr>
          <w:p w14:paraId="4DEB4A4F" w14:textId="77777777" w:rsidR="00AF16CB" w:rsidRPr="00A1508F" w:rsidRDefault="00AF16CB" w:rsidP="00363026">
            <w:pPr>
              <w:pStyle w:val="TAC"/>
              <w:rPr>
                <w:sz w:val="16"/>
                <w:szCs w:val="18"/>
              </w:rPr>
            </w:pPr>
            <w:r w:rsidRPr="00A1508F">
              <w:rPr>
                <w:sz w:val="16"/>
                <w:szCs w:val="18"/>
              </w:rPr>
              <w:t>79</w:t>
            </w:r>
          </w:p>
        </w:tc>
        <w:tc>
          <w:tcPr>
            <w:tcW w:w="0" w:type="auto"/>
            <w:tcBorders>
              <w:top w:val="nil"/>
              <w:left w:val="single" w:sz="12" w:space="0" w:color="auto"/>
              <w:bottom w:val="nil"/>
              <w:right w:val="single" w:sz="12" w:space="0" w:color="auto"/>
            </w:tcBorders>
          </w:tcPr>
          <w:p w14:paraId="568EA5B8"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97868B3" w14:textId="77777777" w:rsidR="00AF16CB" w:rsidRPr="00A1508F" w:rsidRDefault="00AF16CB" w:rsidP="00363026">
            <w:pPr>
              <w:pStyle w:val="TAC"/>
              <w:rPr>
                <w:sz w:val="16"/>
                <w:szCs w:val="18"/>
              </w:rPr>
            </w:pPr>
            <w:r w:rsidRPr="00A1508F">
              <w:rPr>
                <w:sz w:val="16"/>
                <w:szCs w:val="18"/>
              </w:rPr>
              <w:t>65</w:t>
            </w:r>
          </w:p>
        </w:tc>
        <w:tc>
          <w:tcPr>
            <w:tcW w:w="0" w:type="auto"/>
            <w:tcBorders>
              <w:top w:val="single" w:sz="12" w:space="0" w:color="auto"/>
              <w:left w:val="single" w:sz="12" w:space="0" w:color="auto"/>
              <w:bottom w:val="single" w:sz="12" w:space="0" w:color="auto"/>
              <w:right w:val="single" w:sz="12" w:space="0" w:color="auto"/>
            </w:tcBorders>
          </w:tcPr>
          <w:p w14:paraId="5B55613C" w14:textId="77777777" w:rsidR="00AF16CB" w:rsidRPr="00A1508F" w:rsidRDefault="00AF16CB" w:rsidP="00363026">
            <w:pPr>
              <w:pStyle w:val="TAC"/>
              <w:rPr>
                <w:sz w:val="16"/>
                <w:szCs w:val="18"/>
              </w:rPr>
            </w:pPr>
            <w:r w:rsidRPr="00A1508F">
              <w:rPr>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75801C33"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4EC6D5D3"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D05DEE3"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5447F23" w14:textId="77777777" w:rsidR="00AF16CB" w:rsidRPr="00A1508F" w:rsidRDefault="00AF16CB" w:rsidP="00363026">
            <w:pPr>
              <w:pStyle w:val="TAL"/>
              <w:rPr>
                <w:sz w:val="16"/>
                <w:szCs w:val="18"/>
              </w:rPr>
            </w:pPr>
            <w:r w:rsidRPr="00A1508F">
              <w:rPr>
                <w:sz w:val="16"/>
                <w:szCs w:val="18"/>
              </w:rPr>
              <w:t>V2X messages</w:t>
            </w:r>
          </w:p>
        </w:tc>
      </w:tr>
      <w:tr w:rsidR="00AF16CB" w:rsidRPr="00E13B14" w14:paraId="16FF8584" w14:textId="77777777" w:rsidTr="00A1508F">
        <w:tc>
          <w:tcPr>
            <w:tcW w:w="0" w:type="auto"/>
            <w:tcBorders>
              <w:top w:val="single" w:sz="12" w:space="0" w:color="auto"/>
              <w:left w:val="single" w:sz="12" w:space="0" w:color="auto"/>
              <w:bottom w:val="single" w:sz="12" w:space="0" w:color="auto"/>
              <w:right w:val="single" w:sz="12" w:space="0" w:color="auto"/>
            </w:tcBorders>
          </w:tcPr>
          <w:p w14:paraId="318579A9" w14:textId="77777777" w:rsidR="00AF16CB" w:rsidRPr="00A1508F" w:rsidRDefault="00AF16CB" w:rsidP="00363026">
            <w:pPr>
              <w:pStyle w:val="TAC"/>
              <w:rPr>
                <w:i/>
                <w:iCs/>
                <w:sz w:val="16"/>
                <w:szCs w:val="18"/>
              </w:rPr>
            </w:pPr>
            <w:r w:rsidRPr="00A1508F">
              <w:rPr>
                <w:i/>
                <w:iCs/>
                <w:sz w:val="16"/>
                <w:szCs w:val="18"/>
              </w:rPr>
              <w:t>80</w:t>
            </w:r>
          </w:p>
        </w:tc>
        <w:tc>
          <w:tcPr>
            <w:tcW w:w="0" w:type="auto"/>
            <w:tcBorders>
              <w:top w:val="nil"/>
              <w:left w:val="single" w:sz="12" w:space="0" w:color="auto"/>
              <w:bottom w:val="single" w:sz="12" w:space="0" w:color="auto"/>
              <w:right w:val="single" w:sz="12" w:space="0" w:color="auto"/>
            </w:tcBorders>
          </w:tcPr>
          <w:p w14:paraId="68992321"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55E5A7EA" w14:textId="77777777" w:rsidR="00AF16CB" w:rsidRPr="00A1508F" w:rsidRDefault="00AF16CB" w:rsidP="00363026">
            <w:pPr>
              <w:pStyle w:val="TAC"/>
              <w:rPr>
                <w:i/>
                <w:iCs/>
                <w:sz w:val="16"/>
                <w:szCs w:val="18"/>
              </w:rPr>
            </w:pPr>
            <w:r w:rsidRPr="00A1508F">
              <w:rPr>
                <w:i/>
                <w:iCs/>
                <w:sz w:val="16"/>
                <w:szCs w:val="18"/>
              </w:rPr>
              <w:t>68</w:t>
            </w:r>
          </w:p>
        </w:tc>
        <w:tc>
          <w:tcPr>
            <w:tcW w:w="0" w:type="auto"/>
            <w:tcBorders>
              <w:top w:val="single" w:sz="12" w:space="0" w:color="auto"/>
              <w:left w:val="single" w:sz="12" w:space="0" w:color="auto"/>
              <w:bottom w:val="nil"/>
              <w:right w:val="single" w:sz="12" w:space="0" w:color="auto"/>
            </w:tcBorders>
          </w:tcPr>
          <w:p w14:paraId="6667B0AB" w14:textId="77777777" w:rsidR="00AF16CB" w:rsidRPr="00A1508F" w:rsidRDefault="00AF16CB" w:rsidP="00363026">
            <w:pPr>
              <w:pStyle w:val="TAC"/>
              <w:rPr>
                <w:i/>
                <w:iCs/>
                <w:sz w:val="16"/>
                <w:szCs w:val="18"/>
              </w:rPr>
            </w:pPr>
            <w:r w:rsidRPr="00A1508F">
              <w:rPr>
                <w:i/>
                <w:iCs/>
                <w:sz w:val="16"/>
                <w:szCs w:val="18"/>
              </w:rPr>
              <w:t>10 ms</w:t>
            </w:r>
          </w:p>
          <w:p w14:paraId="32F18935"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nil"/>
              <w:right w:val="single" w:sz="12" w:space="0" w:color="auto"/>
            </w:tcBorders>
          </w:tcPr>
          <w:p w14:paraId="77297E1B"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-6</w:t>
            </w:r>
          </w:p>
        </w:tc>
        <w:tc>
          <w:tcPr>
            <w:tcW w:w="0" w:type="auto"/>
            <w:tcBorders>
              <w:top w:val="single" w:sz="12" w:space="0" w:color="auto"/>
              <w:left w:val="single" w:sz="12" w:space="0" w:color="auto"/>
              <w:bottom w:val="nil"/>
              <w:right w:val="single" w:sz="12" w:space="0" w:color="auto"/>
            </w:tcBorders>
          </w:tcPr>
          <w:p w14:paraId="0DD7D96F"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nil"/>
              <w:right w:val="single" w:sz="12" w:space="0" w:color="auto"/>
            </w:tcBorders>
          </w:tcPr>
          <w:p w14:paraId="2CBD221C"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nil"/>
              <w:right w:val="single" w:sz="12" w:space="0" w:color="auto"/>
            </w:tcBorders>
          </w:tcPr>
          <w:p w14:paraId="6ED25B25" w14:textId="77777777" w:rsidR="00AF16CB" w:rsidRPr="00A1508F" w:rsidRDefault="00AF16CB" w:rsidP="00363026">
            <w:pPr>
              <w:pStyle w:val="TAL"/>
              <w:rPr>
                <w:i/>
                <w:iCs/>
                <w:sz w:val="16"/>
                <w:szCs w:val="18"/>
              </w:rPr>
            </w:pPr>
            <w:r w:rsidRPr="00A1508F">
              <w:rPr>
                <w:i/>
                <w:iCs/>
                <w:sz w:val="16"/>
                <w:szCs w:val="18"/>
              </w:rPr>
              <w:t>Low Latency eMBB applications Augmented Reality</w:t>
            </w:r>
          </w:p>
        </w:tc>
      </w:tr>
      <w:tr w:rsidR="00AF16CB" w:rsidRPr="00E13B14" w14:paraId="301525B7" w14:textId="77777777" w:rsidTr="00A1508F">
        <w:tc>
          <w:tcPr>
            <w:tcW w:w="0" w:type="auto"/>
            <w:tcBorders>
              <w:top w:val="single" w:sz="12" w:space="0" w:color="auto"/>
              <w:left w:val="single" w:sz="12" w:space="0" w:color="auto"/>
              <w:bottom w:val="single" w:sz="12" w:space="0" w:color="auto"/>
              <w:right w:val="single" w:sz="12" w:space="0" w:color="auto"/>
            </w:tcBorders>
          </w:tcPr>
          <w:p w14:paraId="63B1E228" w14:textId="77777777" w:rsidR="00AF16CB" w:rsidRPr="00A1508F" w:rsidRDefault="00AF16CB" w:rsidP="00363026">
            <w:pPr>
              <w:pStyle w:val="TAC"/>
              <w:rPr>
                <w:sz w:val="16"/>
                <w:szCs w:val="18"/>
              </w:rPr>
            </w:pPr>
            <w:r w:rsidRPr="00A1508F">
              <w:rPr>
                <w:sz w:val="16"/>
                <w:szCs w:val="18"/>
              </w:rPr>
              <w:t>82</w:t>
            </w:r>
          </w:p>
        </w:tc>
        <w:tc>
          <w:tcPr>
            <w:tcW w:w="0" w:type="auto"/>
            <w:tcBorders>
              <w:top w:val="single" w:sz="12" w:space="0" w:color="auto"/>
              <w:left w:val="single" w:sz="12" w:space="0" w:color="auto"/>
              <w:bottom w:val="nil"/>
              <w:right w:val="single" w:sz="12" w:space="0" w:color="auto"/>
            </w:tcBorders>
          </w:tcPr>
          <w:p w14:paraId="3A3E0421" w14:textId="77777777" w:rsidR="00AF16CB" w:rsidRPr="00A1508F" w:rsidRDefault="00AF16CB" w:rsidP="00363026">
            <w:pPr>
              <w:pStyle w:val="TAC"/>
              <w:rPr>
                <w:sz w:val="16"/>
                <w:szCs w:val="18"/>
              </w:rPr>
            </w:pPr>
            <w:r w:rsidRPr="00A1508F">
              <w:rPr>
                <w:sz w:val="16"/>
                <w:szCs w:val="18"/>
              </w:rPr>
              <w:t>Delay Critical GBR</w:t>
            </w:r>
          </w:p>
        </w:tc>
        <w:tc>
          <w:tcPr>
            <w:tcW w:w="0" w:type="auto"/>
            <w:tcBorders>
              <w:top w:val="single" w:sz="12" w:space="0" w:color="auto"/>
              <w:left w:val="single" w:sz="12" w:space="0" w:color="auto"/>
              <w:bottom w:val="single" w:sz="12" w:space="0" w:color="auto"/>
              <w:right w:val="single" w:sz="12" w:space="0" w:color="auto"/>
            </w:tcBorders>
          </w:tcPr>
          <w:p w14:paraId="78313988" w14:textId="77777777" w:rsidR="00AF16CB" w:rsidRPr="00A1508F" w:rsidRDefault="00AF16CB" w:rsidP="00363026">
            <w:pPr>
              <w:pStyle w:val="TAC"/>
              <w:rPr>
                <w:sz w:val="16"/>
                <w:szCs w:val="18"/>
              </w:rPr>
            </w:pPr>
            <w:r w:rsidRPr="00A1508F">
              <w:rPr>
                <w:sz w:val="16"/>
                <w:szCs w:val="18"/>
              </w:rPr>
              <w:t>19</w:t>
            </w:r>
          </w:p>
        </w:tc>
        <w:tc>
          <w:tcPr>
            <w:tcW w:w="0" w:type="auto"/>
            <w:tcBorders>
              <w:top w:val="single" w:sz="12" w:space="0" w:color="auto"/>
              <w:left w:val="single" w:sz="12" w:space="0" w:color="auto"/>
              <w:bottom w:val="single" w:sz="12" w:space="0" w:color="auto"/>
              <w:right w:val="single" w:sz="12" w:space="0" w:color="auto"/>
            </w:tcBorders>
          </w:tcPr>
          <w:p w14:paraId="1379048E" w14:textId="77777777" w:rsidR="00AF16CB" w:rsidRPr="00A1508F" w:rsidRDefault="00AF16CB" w:rsidP="00363026">
            <w:pPr>
              <w:pStyle w:val="TAC"/>
              <w:rPr>
                <w:sz w:val="16"/>
                <w:szCs w:val="18"/>
              </w:rPr>
            </w:pPr>
            <w:r w:rsidRPr="00A1508F">
              <w:rPr>
                <w:sz w:val="16"/>
                <w:szCs w:val="18"/>
              </w:rPr>
              <w:t>10 ms</w:t>
            </w:r>
            <w:r w:rsidRPr="00A1508F">
              <w:rPr>
                <w:sz w:val="16"/>
                <w:szCs w:val="18"/>
              </w:rPr>
              <w:br/>
              <w:t>(NOTE 4)</w:t>
            </w:r>
          </w:p>
        </w:tc>
        <w:tc>
          <w:tcPr>
            <w:tcW w:w="0" w:type="auto"/>
            <w:tcBorders>
              <w:top w:val="single" w:sz="12" w:space="0" w:color="auto"/>
              <w:left w:val="single" w:sz="12" w:space="0" w:color="auto"/>
              <w:bottom w:val="single" w:sz="12" w:space="0" w:color="auto"/>
              <w:right w:val="single" w:sz="12" w:space="0" w:color="auto"/>
            </w:tcBorders>
          </w:tcPr>
          <w:p w14:paraId="24B06FAA"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-4</w:t>
            </w:r>
          </w:p>
        </w:tc>
        <w:tc>
          <w:tcPr>
            <w:tcW w:w="0" w:type="auto"/>
            <w:tcBorders>
              <w:top w:val="single" w:sz="12" w:space="0" w:color="auto"/>
              <w:left w:val="single" w:sz="12" w:space="0" w:color="auto"/>
              <w:bottom w:val="single" w:sz="12" w:space="0" w:color="auto"/>
              <w:right w:val="single" w:sz="12" w:space="0" w:color="auto"/>
            </w:tcBorders>
          </w:tcPr>
          <w:p w14:paraId="1FB88974" w14:textId="77777777" w:rsidR="00AF16CB" w:rsidRPr="00A1508F" w:rsidRDefault="00AF16CB" w:rsidP="00363026">
            <w:pPr>
              <w:pStyle w:val="TAL"/>
              <w:rPr>
                <w:sz w:val="16"/>
                <w:szCs w:val="18"/>
              </w:rPr>
            </w:pPr>
            <w:r w:rsidRPr="00A1508F">
              <w:rPr>
                <w:sz w:val="16"/>
                <w:szCs w:val="18"/>
              </w:rPr>
              <w:t>255 bytes</w:t>
            </w:r>
          </w:p>
        </w:tc>
        <w:tc>
          <w:tcPr>
            <w:tcW w:w="0" w:type="auto"/>
            <w:tcBorders>
              <w:top w:val="single" w:sz="12" w:space="0" w:color="auto"/>
              <w:left w:val="single" w:sz="12" w:space="0" w:color="auto"/>
              <w:bottom w:val="single" w:sz="12" w:space="0" w:color="auto"/>
              <w:right w:val="single" w:sz="12" w:space="0" w:color="auto"/>
            </w:tcBorders>
          </w:tcPr>
          <w:p w14:paraId="057DDF91"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48F66889" w14:textId="77777777" w:rsidR="00AF16CB" w:rsidRPr="00A1508F" w:rsidRDefault="00AF16CB" w:rsidP="00363026">
            <w:pPr>
              <w:pStyle w:val="TAL"/>
              <w:rPr>
                <w:sz w:val="16"/>
                <w:szCs w:val="18"/>
              </w:rPr>
            </w:pPr>
            <w:r w:rsidRPr="00A1508F">
              <w:rPr>
                <w:sz w:val="16"/>
                <w:szCs w:val="18"/>
              </w:rPr>
              <w:t>Discrete Automation (see TS 22.261 [2])</w:t>
            </w:r>
          </w:p>
        </w:tc>
      </w:tr>
      <w:tr w:rsidR="00AF16CB" w:rsidRPr="00E13B14" w14:paraId="6E025BA6" w14:textId="77777777" w:rsidTr="00A1508F">
        <w:tc>
          <w:tcPr>
            <w:tcW w:w="0" w:type="auto"/>
            <w:tcBorders>
              <w:top w:val="single" w:sz="12" w:space="0" w:color="auto"/>
              <w:left w:val="single" w:sz="12" w:space="0" w:color="auto"/>
              <w:bottom w:val="single" w:sz="12" w:space="0" w:color="auto"/>
              <w:right w:val="single" w:sz="12" w:space="0" w:color="auto"/>
            </w:tcBorders>
          </w:tcPr>
          <w:p w14:paraId="36549E12" w14:textId="77777777" w:rsidR="00AF16CB" w:rsidRPr="00A1508F" w:rsidRDefault="00AF16CB" w:rsidP="00363026">
            <w:pPr>
              <w:pStyle w:val="TAC"/>
              <w:rPr>
                <w:sz w:val="16"/>
                <w:szCs w:val="18"/>
              </w:rPr>
            </w:pPr>
            <w:r w:rsidRPr="00A1508F">
              <w:rPr>
                <w:sz w:val="16"/>
                <w:szCs w:val="18"/>
              </w:rPr>
              <w:t>83</w:t>
            </w:r>
          </w:p>
        </w:tc>
        <w:tc>
          <w:tcPr>
            <w:tcW w:w="0" w:type="auto"/>
            <w:tcBorders>
              <w:top w:val="nil"/>
              <w:left w:val="single" w:sz="12" w:space="0" w:color="auto"/>
              <w:bottom w:val="nil"/>
              <w:right w:val="single" w:sz="12" w:space="0" w:color="auto"/>
            </w:tcBorders>
          </w:tcPr>
          <w:p w14:paraId="6740E20B"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2CA11B" w14:textId="77777777" w:rsidR="00AF16CB" w:rsidRPr="00A1508F" w:rsidRDefault="00AF16CB" w:rsidP="00363026">
            <w:pPr>
              <w:pStyle w:val="TAC"/>
              <w:rPr>
                <w:sz w:val="16"/>
                <w:szCs w:val="18"/>
              </w:rPr>
            </w:pPr>
            <w:r w:rsidRPr="00A1508F">
              <w:rPr>
                <w:sz w:val="16"/>
                <w:szCs w:val="18"/>
              </w:rPr>
              <w:t>22</w:t>
            </w:r>
          </w:p>
        </w:tc>
        <w:tc>
          <w:tcPr>
            <w:tcW w:w="0" w:type="auto"/>
            <w:tcBorders>
              <w:top w:val="single" w:sz="12" w:space="0" w:color="auto"/>
              <w:left w:val="single" w:sz="12" w:space="0" w:color="auto"/>
              <w:bottom w:val="single" w:sz="12" w:space="0" w:color="auto"/>
              <w:right w:val="single" w:sz="12" w:space="0" w:color="auto"/>
            </w:tcBorders>
          </w:tcPr>
          <w:p w14:paraId="2E2D4BDF" w14:textId="77777777" w:rsidR="00AF16CB" w:rsidRPr="00A1508F" w:rsidRDefault="00AF16CB" w:rsidP="00363026">
            <w:pPr>
              <w:pStyle w:val="TAC"/>
              <w:rPr>
                <w:sz w:val="16"/>
                <w:szCs w:val="18"/>
              </w:rPr>
            </w:pPr>
            <w:r w:rsidRPr="00A1508F">
              <w:rPr>
                <w:sz w:val="16"/>
                <w:szCs w:val="18"/>
              </w:rPr>
              <w:t>10 ms</w:t>
            </w:r>
            <w:r w:rsidRPr="00A1508F">
              <w:rPr>
                <w:sz w:val="16"/>
                <w:szCs w:val="18"/>
              </w:rPr>
              <w:br/>
              <w:t>(NOTE 4)</w:t>
            </w:r>
          </w:p>
        </w:tc>
        <w:tc>
          <w:tcPr>
            <w:tcW w:w="0" w:type="auto"/>
            <w:tcBorders>
              <w:top w:val="single" w:sz="12" w:space="0" w:color="auto"/>
              <w:left w:val="single" w:sz="12" w:space="0" w:color="auto"/>
              <w:bottom w:val="single" w:sz="12" w:space="0" w:color="auto"/>
              <w:right w:val="single" w:sz="12" w:space="0" w:color="auto"/>
            </w:tcBorders>
          </w:tcPr>
          <w:p w14:paraId="1AC4734B"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-4</w:t>
            </w:r>
          </w:p>
        </w:tc>
        <w:tc>
          <w:tcPr>
            <w:tcW w:w="0" w:type="auto"/>
            <w:tcBorders>
              <w:top w:val="single" w:sz="12" w:space="0" w:color="auto"/>
              <w:left w:val="single" w:sz="12" w:space="0" w:color="auto"/>
              <w:bottom w:val="single" w:sz="12" w:space="0" w:color="auto"/>
              <w:right w:val="single" w:sz="12" w:space="0" w:color="auto"/>
            </w:tcBorders>
          </w:tcPr>
          <w:p w14:paraId="7D87D072" w14:textId="77777777" w:rsidR="00AF16CB" w:rsidRPr="00A1508F" w:rsidRDefault="00AF16CB" w:rsidP="00363026">
            <w:pPr>
              <w:pStyle w:val="TAL"/>
              <w:rPr>
                <w:sz w:val="16"/>
                <w:szCs w:val="18"/>
              </w:rPr>
            </w:pPr>
            <w:r w:rsidRPr="00A1508F">
              <w:rPr>
                <w:sz w:val="16"/>
                <w:szCs w:val="18"/>
              </w:rPr>
              <w:t>1358 bytes</w:t>
            </w:r>
          </w:p>
          <w:p w14:paraId="5E549B33" w14:textId="77777777" w:rsidR="00AF16CB" w:rsidRPr="00A1508F" w:rsidRDefault="00AF16CB" w:rsidP="00363026">
            <w:pPr>
              <w:pStyle w:val="TAL"/>
              <w:rPr>
                <w:sz w:val="16"/>
                <w:szCs w:val="18"/>
              </w:rPr>
            </w:pPr>
            <w:r w:rsidRPr="00A1508F">
              <w:rPr>
                <w:sz w:val="16"/>
                <w:szCs w:val="18"/>
              </w:rPr>
              <w:t>(NOTE 3)</w:t>
            </w:r>
          </w:p>
        </w:tc>
        <w:tc>
          <w:tcPr>
            <w:tcW w:w="0" w:type="auto"/>
            <w:tcBorders>
              <w:top w:val="single" w:sz="12" w:space="0" w:color="auto"/>
              <w:left w:val="single" w:sz="12" w:space="0" w:color="auto"/>
              <w:bottom w:val="single" w:sz="12" w:space="0" w:color="auto"/>
              <w:right w:val="single" w:sz="12" w:space="0" w:color="auto"/>
            </w:tcBorders>
          </w:tcPr>
          <w:p w14:paraId="6ED2E20B"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2B36BD21" w14:textId="77777777" w:rsidR="00AF16CB" w:rsidRPr="00A1508F" w:rsidRDefault="00AF16CB" w:rsidP="00363026">
            <w:pPr>
              <w:pStyle w:val="TAL"/>
              <w:rPr>
                <w:sz w:val="16"/>
                <w:szCs w:val="18"/>
              </w:rPr>
            </w:pPr>
            <w:r w:rsidRPr="00A1508F">
              <w:rPr>
                <w:sz w:val="16"/>
                <w:szCs w:val="18"/>
              </w:rPr>
              <w:t>Discrete Automation (see TS 22.261 [2])</w:t>
            </w:r>
          </w:p>
        </w:tc>
      </w:tr>
      <w:tr w:rsidR="00AF16CB" w:rsidRPr="00E13B14" w14:paraId="496FEF9D" w14:textId="77777777" w:rsidTr="00A1508F">
        <w:tc>
          <w:tcPr>
            <w:tcW w:w="0" w:type="auto"/>
            <w:tcBorders>
              <w:top w:val="single" w:sz="12" w:space="0" w:color="auto"/>
              <w:left w:val="single" w:sz="12" w:space="0" w:color="auto"/>
              <w:bottom w:val="single" w:sz="12" w:space="0" w:color="auto"/>
              <w:right w:val="single" w:sz="12" w:space="0" w:color="auto"/>
            </w:tcBorders>
          </w:tcPr>
          <w:p w14:paraId="6B82E623" w14:textId="77777777" w:rsidR="00AF16CB" w:rsidRPr="00A1508F" w:rsidRDefault="00AF16CB" w:rsidP="00363026">
            <w:pPr>
              <w:pStyle w:val="TAC"/>
              <w:rPr>
                <w:sz w:val="16"/>
                <w:szCs w:val="18"/>
              </w:rPr>
            </w:pPr>
            <w:r w:rsidRPr="00A1508F">
              <w:rPr>
                <w:sz w:val="16"/>
                <w:szCs w:val="18"/>
              </w:rPr>
              <w:t>84</w:t>
            </w:r>
          </w:p>
        </w:tc>
        <w:tc>
          <w:tcPr>
            <w:tcW w:w="0" w:type="auto"/>
            <w:tcBorders>
              <w:top w:val="nil"/>
              <w:left w:val="single" w:sz="12" w:space="0" w:color="auto"/>
              <w:bottom w:val="nil"/>
              <w:right w:val="single" w:sz="12" w:space="0" w:color="auto"/>
            </w:tcBorders>
          </w:tcPr>
          <w:p w14:paraId="17C3D037"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4E179F6D" w14:textId="77777777" w:rsidR="00AF16CB" w:rsidRPr="00A1508F" w:rsidRDefault="00AF16CB" w:rsidP="00363026">
            <w:pPr>
              <w:pStyle w:val="TAC"/>
              <w:rPr>
                <w:sz w:val="16"/>
                <w:szCs w:val="18"/>
              </w:rPr>
            </w:pPr>
            <w:r w:rsidRPr="00A1508F">
              <w:rPr>
                <w:sz w:val="16"/>
                <w:szCs w:val="18"/>
              </w:rPr>
              <w:t>24</w:t>
            </w:r>
          </w:p>
        </w:tc>
        <w:tc>
          <w:tcPr>
            <w:tcW w:w="0" w:type="auto"/>
            <w:tcBorders>
              <w:top w:val="single" w:sz="12" w:space="0" w:color="auto"/>
              <w:left w:val="single" w:sz="12" w:space="0" w:color="auto"/>
              <w:bottom w:val="single" w:sz="12" w:space="0" w:color="auto"/>
              <w:right w:val="single" w:sz="12" w:space="0" w:color="auto"/>
            </w:tcBorders>
          </w:tcPr>
          <w:p w14:paraId="7B4C0371" w14:textId="77777777" w:rsidR="00AF16CB" w:rsidRPr="00A1508F" w:rsidRDefault="00AF16CB" w:rsidP="00363026">
            <w:pPr>
              <w:pStyle w:val="TAC"/>
              <w:rPr>
                <w:sz w:val="16"/>
                <w:szCs w:val="18"/>
              </w:rPr>
            </w:pPr>
            <w:r w:rsidRPr="00A1508F">
              <w:rPr>
                <w:sz w:val="16"/>
                <w:szCs w:val="18"/>
              </w:rPr>
              <w:t>30 ms</w:t>
            </w:r>
          </w:p>
          <w:p w14:paraId="2E2D0701" w14:textId="77777777" w:rsidR="00AF16CB" w:rsidRPr="00A1508F" w:rsidRDefault="00AF16CB" w:rsidP="00363026">
            <w:pPr>
              <w:pStyle w:val="TAC"/>
              <w:rPr>
                <w:sz w:val="16"/>
                <w:szCs w:val="18"/>
              </w:rPr>
            </w:pPr>
            <w:r w:rsidRPr="00A1508F">
              <w:rPr>
                <w:sz w:val="16"/>
                <w:szCs w:val="18"/>
              </w:rPr>
              <w:t>(NOTE 6)</w:t>
            </w:r>
          </w:p>
        </w:tc>
        <w:tc>
          <w:tcPr>
            <w:tcW w:w="0" w:type="auto"/>
            <w:tcBorders>
              <w:top w:val="single" w:sz="12" w:space="0" w:color="auto"/>
              <w:left w:val="single" w:sz="12" w:space="0" w:color="auto"/>
              <w:bottom w:val="single" w:sz="12" w:space="0" w:color="auto"/>
              <w:right w:val="single" w:sz="12" w:space="0" w:color="auto"/>
            </w:tcBorders>
          </w:tcPr>
          <w:p w14:paraId="10727C12"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-5</w:t>
            </w:r>
          </w:p>
        </w:tc>
        <w:tc>
          <w:tcPr>
            <w:tcW w:w="0" w:type="auto"/>
            <w:tcBorders>
              <w:top w:val="single" w:sz="12" w:space="0" w:color="auto"/>
              <w:left w:val="single" w:sz="12" w:space="0" w:color="auto"/>
              <w:bottom w:val="single" w:sz="12" w:space="0" w:color="auto"/>
              <w:right w:val="single" w:sz="12" w:space="0" w:color="auto"/>
            </w:tcBorders>
          </w:tcPr>
          <w:p w14:paraId="130E75B0" w14:textId="77777777" w:rsidR="00AF16CB" w:rsidRPr="00A1508F" w:rsidRDefault="00AF16CB" w:rsidP="00363026">
            <w:pPr>
              <w:pStyle w:val="TAL"/>
              <w:rPr>
                <w:sz w:val="16"/>
                <w:szCs w:val="18"/>
              </w:rPr>
            </w:pPr>
            <w:r w:rsidRPr="00A1508F">
              <w:rPr>
                <w:sz w:val="16"/>
                <w:szCs w:val="18"/>
              </w:rPr>
              <w:t>1354 bytes</w:t>
            </w:r>
          </w:p>
        </w:tc>
        <w:tc>
          <w:tcPr>
            <w:tcW w:w="0" w:type="auto"/>
            <w:tcBorders>
              <w:top w:val="single" w:sz="12" w:space="0" w:color="auto"/>
              <w:left w:val="single" w:sz="12" w:space="0" w:color="auto"/>
              <w:bottom w:val="single" w:sz="12" w:space="0" w:color="auto"/>
              <w:right w:val="single" w:sz="12" w:space="0" w:color="auto"/>
            </w:tcBorders>
          </w:tcPr>
          <w:p w14:paraId="2CC5AECA"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6CF4AA8" w14:textId="77777777" w:rsidR="00AF16CB" w:rsidRPr="00A1508F" w:rsidRDefault="00AF16CB" w:rsidP="00363026">
            <w:pPr>
              <w:pStyle w:val="TAL"/>
              <w:rPr>
                <w:sz w:val="16"/>
                <w:szCs w:val="18"/>
              </w:rPr>
            </w:pPr>
            <w:r w:rsidRPr="00A1508F">
              <w:rPr>
                <w:sz w:val="16"/>
                <w:szCs w:val="18"/>
              </w:rPr>
              <w:t>Intelligent transport systems (see TS 22.261 [2])</w:t>
            </w:r>
          </w:p>
        </w:tc>
      </w:tr>
      <w:tr w:rsidR="00AF16CB" w:rsidRPr="00E13B14" w14:paraId="21372609" w14:textId="77777777" w:rsidTr="00A1508F">
        <w:tc>
          <w:tcPr>
            <w:tcW w:w="0" w:type="auto"/>
            <w:tcBorders>
              <w:top w:val="single" w:sz="12" w:space="0" w:color="auto"/>
              <w:left w:val="single" w:sz="12" w:space="0" w:color="auto"/>
              <w:bottom w:val="single" w:sz="12" w:space="0" w:color="auto"/>
              <w:right w:val="single" w:sz="12" w:space="0" w:color="auto"/>
            </w:tcBorders>
          </w:tcPr>
          <w:p w14:paraId="6648390B" w14:textId="77777777" w:rsidR="00AF16CB" w:rsidRPr="00A1508F" w:rsidRDefault="00AF16CB" w:rsidP="00363026">
            <w:pPr>
              <w:pStyle w:val="TAC"/>
              <w:rPr>
                <w:sz w:val="16"/>
                <w:szCs w:val="18"/>
              </w:rPr>
            </w:pPr>
            <w:r w:rsidRPr="00A1508F">
              <w:rPr>
                <w:sz w:val="16"/>
                <w:szCs w:val="18"/>
              </w:rPr>
              <w:t>85</w:t>
            </w:r>
          </w:p>
        </w:tc>
        <w:tc>
          <w:tcPr>
            <w:tcW w:w="0" w:type="auto"/>
            <w:tcBorders>
              <w:top w:val="nil"/>
              <w:left w:val="single" w:sz="12" w:space="0" w:color="auto"/>
              <w:right w:val="single" w:sz="12" w:space="0" w:color="auto"/>
            </w:tcBorders>
          </w:tcPr>
          <w:p w14:paraId="7BC1411F"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EC3234" w14:textId="77777777" w:rsidR="00AF16CB" w:rsidRPr="00A1508F" w:rsidRDefault="00AF16CB" w:rsidP="00363026">
            <w:pPr>
              <w:pStyle w:val="TAC"/>
              <w:rPr>
                <w:sz w:val="16"/>
                <w:szCs w:val="18"/>
              </w:rPr>
            </w:pPr>
            <w:r w:rsidRPr="00A1508F">
              <w:rPr>
                <w:sz w:val="16"/>
                <w:szCs w:val="18"/>
              </w:rPr>
              <w:t>21</w:t>
            </w:r>
          </w:p>
        </w:tc>
        <w:tc>
          <w:tcPr>
            <w:tcW w:w="0" w:type="auto"/>
            <w:tcBorders>
              <w:top w:val="single" w:sz="12" w:space="0" w:color="auto"/>
              <w:left w:val="single" w:sz="12" w:space="0" w:color="auto"/>
              <w:bottom w:val="single" w:sz="12" w:space="0" w:color="auto"/>
              <w:right w:val="single" w:sz="12" w:space="0" w:color="auto"/>
            </w:tcBorders>
          </w:tcPr>
          <w:p w14:paraId="634EDD1D" w14:textId="77777777" w:rsidR="00AF16CB" w:rsidRPr="00A1508F" w:rsidRDefault="00AF16CB" w:rsidP="00363026">
            <w:pPr>
              <w:pStyle w:val="TAC"/>
              <w:rPr>
                <w:sz w:val="16"/>
                <w:szCs w:val="18"/>
              </w:rPr>
            </w:pPr>
            <w:r w:rsidRPr="00A1508F">
              <w:rPr>
                <w:sz w:val="16"/>
                <w:szCs w:val="18"/>
              </w:rPr>
              <w:t>5 ms</w:t>
            </w:r>
          </w:p>
          <w:p w14:paraId="638594C6" w14:textId="77777777" w:rsidR="00AF16CB" w:rsidRPr="00A1508F" w:rsidRDefault="00AF16CB" w:rsidP="00363026">
            <w:pPr>
              <w:pStyle w:val="TAC"/>
              <w:rPr>
                <w:sz w:val="16"/>
                <w:szCs w:val="18"/>
              </w:rPr>
            </w:pPr>
            <w:r w:rsidRPr="00A1508F">
              <w:rPr>
                <w:sz w:val="16"/>
                <w:szCs w:val="18"/>
              </w:rPr>
              <w:t>(NOTE 5)</w:t>
            </w:r>
          </w:p>
        </w:tc>
        <w:tc>
          <w:tcPr>
            <w:tcW w:w="0" w:type="auto"/>
            <w:tcBorders>
              <w:top w:val="single" w:sz="12" w:space="0" w:color="auto"/>
              <w:left w:val="single" w:sz="12" w:space="0" w:color="auto"/>
              <w:bottom w:val="single" w:sz="12" w:space="0" w:color="auto"/>
              <w:right w:val="single" w:sz="12" w:space="0" w:color="auto"/>
            </w:tcBorders>
          </w:tcPr>
          <w:p w14:paraId="16A957B5"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-5</w:t>
            </w:r>
          </w:p>
        </w:tc>
        <w:tc>
          <w:tcPr>
            <w:tcW w:w="0" w:type="auto"/>
            <w:tcBorders>
              <w:top w:val="single" w:sz="12" w:space="0" w:color="auto"/>
              <w:left w:val="single" w:sz="12" w:space="0" w:color="auto"/>
              <w:bottom w:val="single" w:sz="12" w:space="0" w:color="auto"/>
              <w:right w:val="single" w:sz="12" w:space="0" w:color="auto"/>
            </w:tcBorders>
          </w:tcPr>
          <w:p w14:paraId="7996842E" w14:textId="77777777" w:rsidR="00AF16CB" w:rsidRPr="00A1508F" w:rsidRDefault="00AF16CB" w:rsidP="00363026">
            <w:pPr>
              <w:pStyle w:val="TAL"/>
              <w:rPr>
                <w:sz w:val="16"/>
                <w:szCs w:val="18"/>
              </w:rPr>
            </w:pPr>
            <w:r w:rsidRPr="00A1508F">
              <w:rPr>
                <w:sz w:val="16"/>
                <w:szCs w:val="18"/>
              </w:rPr>
              <w:t>255 bytes</w:t>
            </w:r>
          </w:p>
        </w:tc>
        <w:tc>
          <w:tcPr>
            <w:tcW w:w="0" w:type="auto"/>
            <w:tcBorders>
              <w:top w:val="single" w:sz="12" w:space="0" w:color="auto"/>
              <w:left w:val="single" w:sz="12" w:space="0" w:color="auto"/>
              <w:bottom w:val="single" w:sz="12" w:space="0" w:color="auto"/>
              <w:right w:val="single" w:sz="12" w:space="0" w:color="auto"/>
            </w:tcBorders>
          </w:tcPr>
          <w:p w14:paraId="1E59D93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77EEDA3C" w14:textId="77777777" w:rsidR="00AF16CB" w:rsidRPr="00A1508F" w:rsidRDefault="00AF16CB" w:rsidP="00363026">
            <w:pPr>
              <w:pStyle w:val="TAL"/>
              <w:rPr>
                <w:sz w:val="16"/>
                <w:szCs w:val="18"/>
              </w:rPr>
            </w:pPr>
            <w:r w:rsidRPr="00A1508F">
              <w:rPr>
                <w:sz w:val="16"/>
                <w:szCs w:val="18"/>
              </w:rPr>
              <w:t>Electricity Distribution- high voltage</w:t>
            </w:r>
            <w:r w:rsidRPr="00A1508F" w:rsidDel="00975135">
              <w:rPr>
                <w:sz w:val="16"/>
                <w:szCs w:val="18"/>
              </w:rPr>
              <w:t xml:space="preserve"> </w:t>
            </w:r>
            <w:r w:rsidRPr="00A1508F">
              <w:rPr>
                <w:sz w:val="16"/>
                <w:szCs w:val="18"/>
              </w:rPr>
              <w:t>(see TS 22.261 [2])</w:t>
            </w:r>
          </w:p>
        </w:tc>
      </w:tr>
      <w:tr w:rsidR="00AF16CB" w:rsidRPr="00E13B14" w14:paraId="124BC6F2" w14:textId="77777777" w:rsidTr="00A1508F">
        <w:tc>
          <w:tcPr>
            <w:tcW w:w="0" w:type="auto"/>
            <w:gridSpan w:val="8"/>
            <w:tcBorders>
              <w:top w:val="single" w:sz="12" w:space="0" w:color="auto"/>
              <w:left w:val="single" w:sz="12" w:space="0" w:color="auto"/>
              <w:bottom w:val="single" w:sz="12" w:space="0" w:color="auto"/>
              <w:right w:val="single" w:sz="12" w:space="0" w:color="auto"/>
            </w:tcBorders>
          </w:tcPr>
          <w:p w14:paraId="5BBAF305" w14:textId="77777777" w:rsidR="00AF16CB" w:rsidRPr="00A1508F" w:rsidRDefault="00AF16CB" w:rsidP="00363026">
            <w:pPr>
              <w:pStyle w:val="TAN"/>
              <w:rPr>
                <w:sz w:val="16"/>
                <w:szCs w:val="18"/>
              </w:rPr>
            </w:pPr>
            <w:r w:rsidRPr="00A1508F">
              <w:rPr>
                <w:sz w:val="16"/>
                <w:szCs w:val="18"/>
              </w:rPr>
              <w:t>NOTE 1:</w:t>
            </w:r>
            <w:r w:rsidRPr="00A1508F">
              <w:rPr>
                <w:sz w:val="16"/>
                <w:szCs w:val="18"/>
              </w:rPr>
              <w:tab/>
              <w:t>A packet which is delayed more than PDB is not counted as lost, thus not included in the PER.</w:t>
            </w:r>
          </w:p>
          <w:p w14:paraId="2E09F929" w14:textId="77777777" w:rsidR="00AF16CB" w:rsidRPr="00A1508F" w:rsidRDefault="00AF16CB" w:rsidP="00363026">
            <w:pPr>
              <w:pStyle w:val="TAN"/>
              <w:rPr>
                <w:sz w:val="16"/>
                <w:szCs w:val="18"/>
              </w:rPr>
            </w:pPr>
            <w:r w:rsidRPr="00A1508F">
              <w:rPr>
                <w:sz w:val="16"/>
                <w:szCs w:val="18"/>
              </w:rPr>
              <w:t>NOTE 2:</w:t>
            </w:r>
            <w:r w:rsidRPr="00A1508F">
              <w:rPr>
                <w:sz w:val="16"/>
                <w:szCs w:val="18"/>
              </w:rPr>
              <w:tab/>
              <w:t>It is required that default MDBV is supported by a PLMN supporting the related 5QIs.</w:t>
            </w:r>
          </w:p>
          <w:p w14:paraId="4FA8546A" w14:textId="77777777" w:rsidR="00AF16CB" w:rsidRPr="00A1508F" w:rsidRDefault="00AF16CB" w:rsidP="00363026">
            <w:pPr>
              <w:pStyle w:val="TAN"/>
              <w:rPr>
                <w:sz w:val="16"/>
                <w:szCs w:val="18"/>
              </w:rPr>
            </w:pPr>
            <w:r w:rsidRPr="00A1508F">
              <w:rPr>
                <w:sz w:val="16"/>
                <w:szCs w:val="18"/>
              </w:rPr>
              <w:t>NOTE 3:</w:t>
            </w:r>
            <w:r w:rsidRPr="00A1508F">
              <w:rPr>
                <w:sz w:val="16"/>
                <w:szCs w:val="18"/>
              </w:rPr>
              <w:tab/>
              <w:t>This MDBV value is set to 1354 bytes to avoid IP fragmentation for the IPv6 based, IPSec protected GTP tunnel to the 5G-AN node (the value is calculated as in Annex C of TS 23.060 [56] and further reduced by 4 bytes to allow for the usage of a GTP-U extension header).</w:t>
            </w:r>
          </w:p>
          <w:p w14:paraId="07BB3B08" w14:textId="77777777" w:rsidR="00AF16CB" w:rsidRPr="00A1508F" w:rsidRDefault="00AF16CB" w:rsidP="00363026">
            <w:pPr>
              <w:pStyle w:val="TAN"/>
              <w:rPr>
                <w:sz w:val="16"/>
                <w:szCs w:val="18"/>
              </w:rPr>
            </w:pPr>
            <w:r w:rsidRPr="00A1508F">
              <w:rPr>
                <w:sz w:val="16"/>
                <w:szCs w:val="18"/>
              </w:rPr>
              <w:t>NOTE 4:</w:t>
            </w:r>
            <w:r w:rsidRPr="00A1508F">
              <w:rPr>
                <w:sz w:val="16"/>
                <w:szCs w:val="18"/>
              </w:rPr>
              <w:tab/>
              <w:t>A delay of 1 ms for the delay between a UPF terminating N6 and a 5G-AN should be subtracted from a given PDB to derive the packet delay budget that applies to the radio interface.</w:t>
            </w:r>
          </w:p>
          <w:p w14:paraId="34D45130" w14:textId="77777777" w:rsidR="00AF16CB" w:rsidRPr="00A1508F" w:rsidRDefault="00AF16CB" w:rsidP="00363026">
            <w:pPr>
              <w:pStyle w:val="TAN"/>
              <w:rPr>
                <w:sz w:val="16"/>
                <w:szCs w:val="18"/>
              </w:rPr>
            </w:pPr>
            <w:r w:rsidRPr="00A1508F">
              <w:rPr>
                <w:sz w:val="16"/>
                <w:szCs w:val="18"/>
              </w:rPr>
              <w:t>NOTE 5:</w:t>
            </w:r>
            <w:r w:rsidRPr="00A1508F">
              <w:rPr>
                <w:sz w:val="16"/>
                <w:szCs w:val="18"/>
              </w:rPr>
              <w:tab/>
              <w:t>A delay of 2 ms for the delay between a UPF terminating N6 and a 5G-AN should be subtracted from a given PDB to derive the packet delay budget that applies to the radio interface.</w:t>
            </w:r>
          </w:p>
          <w:p w14:paraId="503B6984" w14:textId="77777777" w:rsidR="00AF16CB" w:rsidRPr="00A1508F" w:rsidRDefault="00AF16CB" w:rsidP="00363026">
            <w:pPr>
              <w:pStyle w:val="TAN"/>
              <w:rPr>
                <w:sz w:val="16"/>
                <w:szCs w:val="18"/>
              </w:rPr>
            </w:pPr>
            <w:r w:rsidRPr="00A1508F">
              <w:rPr>
                <w:sz w:val="16"/>
                <w:szCs w:val="18"/>
              </w:rPr>
              <w:t>NOTE 6:</w:t>
            </w:r>
            <w:r w:rsidRPr="00A1508F">
              <w:rPr>
                <w:sz w:val="16"/>
                <w:szCs w:val="18"/>
              </w:rPr>
              <w:tab/>
              <w:t>A delay of 5 ms for the delay between a UPF terminating N6 and a 5G-AN should be subtracted from a given PDB to derive the packet delay budget that applies to the radio interface.</w:t>
            </w:r>
          </w:p>
        </w:tc>
      </w:tr>
    </w:tbl>
    <w:p w14:paraId="4A19550B" w14:textId="20B6CD62" w:rsidR="00AF16CB" w:rsidRDefault="00AF16CB" w:rsidP="00AF16CB">
      <w:r>
        <w:t>The applicability of 5QI and potential gaps for XR Services over 5G are analysed further in this Technical Report.</w:t>
      </w:r>
    </w:p>
    <w:p w14:paraId="48E055F9" w14:textId="77777777" w:rsidR="00AF16CB" w:rsidRDefault="00AF16CB" w:rsidP="00AF16CB">
      <w:pPr>
        <w:pStyle w:val="Heading3"/>
      </w:pPr>
      <w:bookmarkStart w:id="49" w:name="_Toc23169703"/>
      <w:bookmarkStart w:id="50" w:name="_Toc33041949"/>
      <w:r>
        <w:lastRenderedPageBreak/>
        <w:t>4.3.4</w:t>
      </w:r>
      <w:r>
        <w:tab/>
        <w:t>5G Media Delivery</w:t>
      </w:r>
      <w:bookmarkEnd w:id="49"/>
      <w:bookmarkEnd w:id="50"/>
    </w:p>
    <w:p w14:paraId="614F048D" w14:textId="0FCC2F8A" w:rsidR="00AF16CB" w:rsidRDefault="00AF16CB" w:rsidP="00AF16CB">
      <w:r w:rsidRPr="003E06F6">
        <w:t xml:space="preserve">In the context of this Technical Report and the delivery options identified in </w:t>
      </w:r>
      <w:r w:rsidRPr="00A1508F">
        <w:t>clause 4.</w:t>
      </w:r>
      <w:r w:rsidR="003E06F6" w:rsidRPr="00A1508F">
        <w:t>3</w:t>
      </w:r>
      <w:r w:rsidRPr="00A1508F">
        <w:t>.</w:t>
      </w:r>
      <w:r w:rsidR="003E06F6" w:rsidRPr="00A1508F">
        <w:t>3</w:t>
      </w:r>
      <w:r w:rsidRPr="00A1508F">
        <w:t>.1</w:t>
      </w:r>
      <w:r w:rsidRPr="003E06F6">
        <w:t>, the first three basic delivery types</w:t>
      </w:r>
      <w:r w:rsidR="00D46D41">
        <w:t xml:space="preserve"> –</w:t>
      </w:r>
      <w:r w:rsidRPr="003E06F6">
        <w:t xml:space="preserve"> download, passive s</w:t>
      </w:r>
      <w:r w:rsidRPr="00740768">
        <w:t>treaming and interactive streaming</w:t>
      </w:r>
      <w:r w:rsidR="00D46D41">
        <w:t xml:space="preserve"> –</w:t>
      </w:r>
      <w:r w:rsidRPr="00740768">
        <w:t xml:space="preserve"> are most suitably mapped to 5G Media Streaming as defined in </w:t>
      </w:r>
      <w:r w:rsidR="00D46D41">
        <w:t xml:space="preserve">3GPP </w:t>
      </w:r>
      <w:r w:rsidRPr="00740768">
        <w:t>TS</w:t>
      </w:r>
      <w:r w:rsidR="00D46D41">
        <w:t xml:space="preserve"> </w:t>
      </w:r>
      <w:r w:rsidRPr="00740768">
        <w:t>26.501 [</w:t>
      </w:r>
      <w:r w:rsidR="003E06F6">
        <w:t>8</w:t>
      </w:r>
      <w:r w:rsidRPr="003E06F6">
        <w:t xml:space="preserve">] and </w:t>
      </w:r>
      <w:r w:rsidR="00D46D41">
        <w:t>associated</w:t>
      </w:r>
      <w:r w:rsidR="00D46D41" w:rsidRPr="003E06F6">
        <w:t xml:space="preserve"> </w:t>
      </w:r>
      <w:r w:rsidRPr="003E06F6">
        <w:t>stage 3 specifications. The applicability of 5G Media Streaming for XR applications and potential necessary extensions are identified</w:t>
      </w:r>
      <w:r w:rsidRPr="00740768">
        <w:t xml:space="preserve"> in </w:t>
      </w:r>
      <w:r w:rsidR="0051067B">
        <w:t xml:space="preserve">clauses 5, 6 and 7 of </w:t>
      </w:r>
      <w:r w:rsidRPr="00740768">
        <w:t>this Technical Report.</w:t>
      </w:r>
    </w:p>
    <w:p w14:paraId="2F6E7FEC" w14:textId="348654E2" w:rsidR="00AF16CB" w:rsidRDefault="00AF16CB" w:rsidP="00AF16CB">
      <w:r>
        <w:t xml:space="preserve">Conversational services are most suitably mapped to the Multimedia Telephony Service for IMS (MTSI) as defined in 3GPP TS 22.173 [24] with focus on XR media handling (e.g. signalling, transport, codecs, formates) when using 3GPP access, in particular 5G radio technologies. It is expected that the media handling of MTSI clients as defined in </w:t>
      </w:r>
      <w:r w:rsidR="00547485">
        <w:t xml:space="preserve">3GPP </w:t>
      </w:r>
      <w:r>
        <w:t xml:space="preserve">TS 26.114 [25] may be suitably extended in order to support XR applications and services. </w:t>
      </w:r>
    </w:p>
    <w:p w14:paraId="345BA1D6" w14:textId="49A64C19" w:rsidR="00AF16CB" w:rsidRDefault="00AF16CB" w:rsidP="00AF16CB">
      <w:pPr>
        <w:pStyle w:val="Heading3"/>
      </w:pPr>
      <w:bookmarkStart w:id="51" w:name="_Toc33041950"/>
      <w:r>
        <w:t>4.3.5</w:t>
      </w:r>
      <w:r>
        <w:tab/>
        <w:t>Edge Computing</w:t>
      </w:r>
      <w:bookmarkEnd w:id="51"/>
    </w:p>
    <w:p w14:paraId="61799C3F" w14:textId="6E905252" w:rsidR="002845BD" w:rsidRPr="00A62DDF" w:rsidRDefault="002845BD" w:rsidP="002845BD">
      <w:r w:rsidRPr="00A62DDF">
        <w:t>Beyond the use of Application Servers as defined in 5G Media Streaming today, the 5G</w:t>
      </w:r>
      <w:r w:rsidR="00C76F98">
        <w:t>-</w:t>
      </w:r>
      <w:r w:rsidRPr="00A62DDF">
        <w:t xml:space="preserve">XR application may benefit from additional processing in the edge. </w:t>
      </w:r>
      <w:r>
        <w:t xml:space="preserve">In an </w:t>
      </w:r>
      <w:r w:rsidRPr="00A62DDF">
        <w:t>example</w:t>
      </w:r>
      <w:r>
        <w:t>,</w:t>
      </w:r>
      <w:r w:rsidRPr="00A62DDF">
        <w:t xml:space="preserve"> </w:t>
      </w:r>
      <w:r>
        <w:t xml:space="preserve">as </w:t>
      </w:r>
      <w:r w:rsidRPr="00A62DDF">
        <w:t xml:space="preserve">shown in Figure </w:t>
      </w:r>
      <w:r w:rsidR="00285B48">
        <w:t>4.3.5-1</w:t>
      </w:r>
      <w:r w:rsidRPr="00A62DDF">
        <w:t xml:space="preserve">, an edge platform may be offered </w:t>
      </w:r>
      <w:r>
        <w:t>by</w:t>
      </w:r>
      <w:r w:rsidRPr="00A62DDF">
        <w:t xml:space="preserve"> the 5G network operator to support XR services served from the content</w:t>
      </w:r>
      <w:r>
        <w:t xml:space="preserve"> provider</w:t>
      </w:r>
      <w:r w:rsidRPr="00A62DDF">
        <w:t xml:space="preserve"> or from the cloud.</w:t>
      </w:r>
    </w:p>
    <w:p w14:paraId="116C1706" w14:textId="77777777" w:rsidR="002845BD" w:rsidRDefault="002845BD" w:rsidP="0080410A">
      <w:pPr>
        <w:keepNext/>
      </w:pPr>
      <w:r w:rsidRPr="00A62DDF">
        <w:rPr>
          <w:noProof/>
        </w:rPr>
        <w:drawing>
          <wp:inline distT="0" distB="0" distL="0" distR="0" wp14:anchorId="18169BE1" wp14:editId="3666C2FB">
            <wp:extent cx="6448568" cy="14934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4736" cy="1499474"/>
                    </a:xfrm>
                    <a:prstGeom prst="rect">
                      <a:avLst/>
                    </a:prstGeom>
                    <a:noFill/>
                  </pic:spPr>
                </pic:pic>
              </a:graphicData>
            </a:graphic>
          </wp:inline>
        </w:drawing>
      </w:r>
    </w:p>
    <w:p w14:paraId="7ABBF780" w14:textId="4C01959B" w:rsidR="002845BD" w:rsidRDefault="002845BD" w:rsidP="0080410A">
      <w:pPr>
        <w:pStyle w:val="Caption"/>
        <w:jc w:val="center"/>
      </w:pPr>
      <w:r>
        <w:t xml:space="preserve">Figure </w:t>
      </w:r>
      <w:r w:rsidR="00F23EA7">
        <w:t>4.3.5</w:t>
      </w:r>
      <w:r w:rsidR="00285B48">
        <w:t>-1</w:t>
      </w:r>
      <w:r>
        <w:t xml:space="preserve"> Cloud and Edge Processing</w:t>
      </w:r>
    </w:p>
    <w:p w14:paraId="1812DDCB" w14:textId="4C9B859C" w:rsidR="002845BD" w:rsidRDefault="002845BD" w:rsidP="002845BD">
      <w:bookmarkStart w:id="52" w:name="_Hlk29932105"/>
      <w:r w:rsidRPr="00A62DDF">
        <w:t xml:space="preserve">In </w:t>
      </w:r>
      <w:r w:rsidR="00C76F98">
        <w:t xml:space="preserve">the </w:t>
      </w:r>
      <w:r w:rsidRPr="00A62DDF">
        <w:t xml:space="preserve">context of Release-17, 3GPP work is ongoing in order to identify the integration of edge processing in 5G systems. </w:t>
      </w:r>
      <w:r w:rsidR="00C76F98">
        <w:t xml:space="preserve">3GPP </w:t>
      </w:r>
      <w:r w:rsidRPr="00A62DDF">
        <w:t>TR 23.748 [</w:t>
      </w:r>
      <w:r w:rsidR="0038336E">
        <w:t>28</w:t>
      </w:r>
      <w:r w:rsidRPr="00A62DDF">
        <w:t xml:space="preserve">] defines </w:t>
      </w:r>
      <w:r w:rsidR="00C76F98">
        <w:t xml:space="preserve">the necessary </w:t>
      </w:r>
      <w:r w:rsidRPr="00A62DDF">
        <w:t xml:space="preserve">modifications to 5G system architecture to enhance Edge Computing. This work is currently in study phase, defining </w:t>
      </w:r>
      <w:r w:rsidR="00C76F98">
        <w:t>k</w:t>
      </w:r>
      <w:r w:rsidRPr="00A62DDF">
        <w:t xml:space="preserve">ey </w:t>
      </w:r>
      <w:r w:rsidR="00C76F98">
        <w:t>i</w:t>
      </w:r>
      <w:r w:rsidRPr="00A62DDF">
        <w:t>ssues and scope for Rel</w:t>
      </w:r>
      <w:r w:rsidR="00C76F98">
        <w:t>ease</w:t>
      </w:r>
      <w:r w:rsidRPr="00A62DDF">
        <w:t>-17.</w:t>
      </w:r>
      <w:r>
        <w:t xml:space="preserve"> Specifically, this study is investigating mechanisms to discover connectivity to available Edge Computing resources (e.g. using DNS), mobility improvements for both UE consuming Edge Computing services and for Edge Application Servers, and for network capability exposure towards the Edge Application Server. </w:t>
      </w:r>
    </w:p>
    <w:p w14:paraId="26D364A1" w14:textId="32FCAD7A" w:rsidR="002845BD" w:rsidRDefault="002845BD" w:rsidP="002845BD">
      <w:r w:rsidRPr="00A62DDF">
        <w:t xml:space="preserve">In addition, in </w:t>
      </w:r>
      <w:r w:rsidR="00C76F98">
        <w:t xml:space="preserve">3GPP </w:t>
      </w:r>
      <w:r w:rsidRPr="00A62DDF">
        <w:t xml:space="preserve">TR 23.758 </w:t>
      </w:r>
      <w:r>
        <w:t>[</w:t>
      </w:r>
      <w:r w:rsidR="0038336E">
        <w:t>27</w:t>
      </w:r>
      <w:r>
        <w:t xml:space="preserve">] and </w:t>
      </w:r>
      <w:r w:rsidR="00C76F98">
        <w:t xml:space="preserve">3GPP </w:t>
      </w:r>
      <w:r>
        <w:t>TS 23.558 [</w:t>
      </w:r>
      <w:r w:rsidR="003E76E5">
        <w:t>29</w:t>
      </w:r>
      <w:r>
        <w:t xml:space="preserve">] </w:t>
      </w:r>
      <w:r w:rsidRPr="00A62DDF">
        <w:t>a new set of application layer interfaces for Edge Computing are identified that may potentially be useful for integration</w:t>
      </w:r>
      <w:r>
        <w:t xml:space="preserve"> of</w:t>
      </w:r>
      <w:r w:rsidRPr="00A62DDF">
        <w:t xml:space="preserve"> </w:t>
      </w:r>
      <w:r>
        <w:t>E</w:t>
      </w:r>
      <w:r w:rsidRPr="00A62DDF">
        <w:t xml:space="preserve">dge </w:t>
      </w:r>
      <w:r>
        <w:t>C</w:t>
      </w:r>
      <w:r w:rsidRPr="00A62DDF">
        <w:t>omputing.</w:t>
      </w:r>
      <w:r>
        <w:t xml:space="preserve"> Specifically, the interfaces will enable application-layer discovery of Edge Application Servers, capability exposure towards the Edge Application Server, and procedures for onboarding, registration, and lifecycle management of Edge Applications.</w:t>
      </w:r>
    </w:p>
    <w:p w14:paraId="0BC22E42" w14:textId="08D83D59" w:rsidR="002845BD" w:rsidRPr="002845BD" w:rsidRDefault="002845BD" w:rsidP="002845BD">
      <w:pPr>
        <w:rPr>
          <w:highlight w:val="yellow"/>
        </w:rPr>
      </w:pPr>
      <w:r>
        <w:t xml:space="preserve">The activities detailed in the present clause are intended to be application-neutral (i.e. to provide generic solutions for any use of Edge Computing platforms). </w:t>
      </w:r>
      <w:bookmarkEnd w:id="52"/>
      <w:r>
        <w:t>T</w:t>
      </w:r>
      <w:r w:rsidRPr="00A62DDF">
        <w:t xml:space="preserve">he media aspects for using </w:t>
      </w:r>
      <w:r>
        <w:t>E</w:t>
      </w:r>
      <w:r w:rsidRPr="00A62DDF">
        <w:t xml:space="preserve">dge </w:t>
      </w:r>
      <w:r>
        <w:t>Computing</w:t>
      </w:r>
      <w:r w:rsidRPr="00A62DDF">
        <w:t xml:space="preserve"> are not identified in these studies and information in </w:t>
      </w:r>
      <w:r>
        <w:t>the present</w:t>
      </w:r>
      <w:r w:rsidRPr="00A62DDF">
        <w:t xml:space="preserve"> Technical Report</w:t>
      </w:r>
      <w:r>
        <w:t xml:space="preserve"> </w:t>
      </w:r>
      <w:r w:rsidRPr="00A62DDF">
        <w:t>may be beneficial</w:t>
      </w:r>
      <w:r>
        <w:t xml:space="preserve"> to</w:t>
      </w:r>
      <w:r w:rsidRPr="00A62DDF">
        <w:t xml:space="preserve"> contribute to </w:t>
      </w:r>
      <w:r>
        <w:t>Edge Computing for media</w:t>
      </w:r>
      <w:r w:rsidRPr="00A62DDF">
        <w:t xml:space="preserve"> processing.</w:t>
      </w:r>
      <w:r>
        <w:t xml:space="preserve"> </w:t>
      </w:r>
      <w:r w:rsidRPr="00FA7332">
        <w:t xml:space="preserve">In particular, </w:t>
      </w:r>
      <w:r w:rsidRPr="00F02685">
        <w:t>split Compute/Rendering architectures are not yet specified in the 5G System architecture beyond those being part of a 5G-XR aware application.</w:t>
      </w:r>
      <w:r w:rsidRPr="0062530B">
        <w:t xml:space="preserve"> </w:t>
      </w:r>
      <w:r w:rsidRPr="006120F6">
        <w:t xml:space="preserve">Integration of computational resources into the 5G System as part of </w:t>
      </w:r>
      <w:r>
        <w:t>E</w:t>
      </w:r>
      <w:r w:rsidRPr="006120F6">
        <w:t xml:space="preserve">dge </w:t>
      </w:r>
      <w:r>
        <w:t>Computing</w:t>
      </w:r>
      <w:r w:rsidRPr="006120F6">
        <w:t xml:space="preserve"> functionalities are currently under st</w:t>
      </w:r>
      <w:r w:rsidRPr="00FA7332">
        <w:t xml:space="preserve">udy in 3GPP. </w:t>
      </w:r>
      <w:r>
        <w:t>The present</w:t>
      </w:r>
      <w:r w:rsidRPr="00FA7332">
        <w:t xml:space="preserve"> </w:t>
      </w:r>
      <w:r>
        <w:t>T</w:t>
      </w:r>
      <w:r w:rsidRPr="00FA7332">
        <w:t xml:space="preserve">echnical </w:t>
      </w:r>
      <w:r>
        <w:t>R</w:t>
      </w:r>
      <w:r w:rsidRPr="00FA7332">
        <w:t xml:space="preserve">eport serves to identify potentially relevant functions for XR applications when using </w:t>
      </w:r>
      <w:r>
        <w:t>E</w:t>
      </w:r>
      <w:r w:rsidRPr="00FA7332">
        <w:t xml:space="preserve">dge </w:t>
      </w:r>
      <w:r>
        <w:t>Computing</w:t>
      </w:r>
      <w:r w:rsidRPr="00FA7332">
        <w:t xml:space="preserve"> and rendering.</w:t>
      </w:r>
    </w:p>
    <w:p w14:paraId="0EDAC676" w14:textId="77777777" w:rsidR="00AF16CB" w:rsidRDefault="00AF16CB" w:rsidP="00AF16CB">
      <w:pPr>
        <w:pStyle w:val="Heading2"/>
      </w:pPr>
      <w:bookmarkStart w:id="53" w:name="_Toc23169704"/>
      <w:bookmarkStart w:id="54" w:name="_Toc33041951"/>
      <w:r>
        <w:t>4.4</w:t>
      </w:r>
      <w:r>
        <w:tab/>
        <w:t>XR Engines and Rendering</w:t>
      </w:r>
      <w:bookmarkEnd w:id="53"/>
      <w:bookmarkEnd w:id="54"/>
    </w:p>
    <w:p w14:paraId="79FC42C7" w14:textId="77777777" w:rsidR="00AF16CB" w:rsidRPr="008429C8" w:rsidRDefault="00AF16CB" w:rsidP="00AF16CB">
      <w:pPr>
        <w:pStyle w:val="Heading3"/>
      </w:pPr>
      <w:bookmarkStart w:id="55" w:name="_Toc23169705"/>
      <w:bookmarkStart w:id="56" w:name="_Toc33041952"/>
      <w:r>
        <w:t>4.4.1</w:t>
      </w:r>
      <w:r>
        <w:tab/>
        <w:t>Introduction</w:t>
      </w:r>
      <w:bookmarkEnd w:id="55"/>
      <w:bookmarkEnd w:id="56"/>
    </w:p>
    <w:p w14:paraId="5D9AC90C" w14:textId="41AF0067" w:rsidR="00AF16CB" w:rsidRDefault="00AF16CB" w:rsidP="00AF16CB">
      <w:r w:rsidRPr="001115E9">
        <w:t xml:space="preserve">XR engines provide a middleware that abstracts hardware and software functionalities for developers of XR applications. In the market as understood when initially writing this report, such engines </w:t>
      </w:r>
      <w:r w:rsidR="00C76F98">
        <w:t>are</w:t>
      </w:r>
      <w:r w:rsidR="00C76F98" w:rsidRPr="001115E9">
        <w:t xml:space="preserve"> </w:t>
      </w:r>
      <w:r w:rsidRPr="001115E9">
        <w:t>predominantly based on proprietary and commercial solutions, but with a trend towards providing standardized abstraction layers and APIs, notably provided by Khronos' OpenXR [</w:t>
      </w:r>
      <w:r w:rsidR="001E6A24">
        <w:t>16</w:t>
      </w:r>
      <w:r w:rsidRPr="001115E9">
        <w:t>] as well as W3C's WebXR [</w:t>
      </w:r>
      <w:r w:rsidR="00D9432D">
        <w:t>17</w:t>
      </w:r>
      <w:r w:rsidRPr="001115E9">
        <w:t xml:space="preserve">]. An overview of the landscape as seen by the OpenXR community is shown in </w:t>
      </w:r>
      <w:r w:rsidRPr="007419A3">
        <w:t>Figure 4.</w:t>
      </w:r>
      <w:r w:rsidR="00D9432D">
        <w:t>4</w:t>
      </w:r>
      <w:r w:rsidRPr="007419A3">
        <w:t>.</w:t>
      </w:r>
      <w:r w:rsidR="00D9432D">
        <w:t>1</w:t>
      </w:r>
      <w:r w:rsidRPr="007419A3">
        <w:t>-1.</w:t>
      </w:r>
    </w:p>
    <w:p w14:paraId="161FBBD6" w14:textId="77777777" w:rsidR="00AF16CB" w:rsidRDefault="00AF16CB" w:rsidP="00AF16CB">
      <w:pPr>
        <w:keepNext/>
        <w:jc w:val="center"/>
      </w:pPr>
      <w:r w:rsidRPr="002C0CB8">
        <w:rPr>
          <w:noProof/>
        </w:rPr>
        <w:lastRenderedPageBreak/>
        <w:drawing>
          <wp:inline distT="0" distB="0" distL="0" distR="0" wp14:anchorId="6F3B51DF" wp14:editId="51C0BAC4">
            <wp:extent cx="6120765" cy="2736215"/>
            <wp:effectExtent l="0" t="0" r="0" b="0"/>
            <wp:docPr id="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2736215"/>
                    </a:xfrm>
                    <a:prstGeom prst="rect">
                      <a:avLst/>
                    </a:prstGeom>
                    <a:noFill/>
                    <a:ln>
                      <a:noFill/>
                    </a:ln>
                  </pic:spPr>
                </pic:pic>
              </a:graphicData>
            </a:graphic>
          </wp:inline>
        </w:drawing>
      </w:r>
    </w:p>
    <w:p w14:paraId="5A75B87D" w14:textId="0AE3158A" w:rsidR="00AF16CB" w:rsidRPr="001115E9" w:rsidRDefault="00AF16CB" w:rsidP="0080410A">
      <w:pPr>
        <w:pStyle w:val="Caption"/>
        <w:jc w:val="center"/>
      </w:pPr>
      <w:r w:rsidRPr="001115E9">
        <w:t>Figure 4.4.1-1</w:t>
      </w:r>
      <w:r w:rsidR="00C76F98">
        <w:t>:</w:t>
      </w:r>
      <w:r w:rsidRPr="001115E9">
        <w:t xml:space="preserve"> XR engine and ecosystem landscape today and in the future as seen by OpenXR </w:t>
      </w:r>
      <w:r w:rsidRPr="007419A3">
        <w:t>© Khronos</w:t>
      </w:r>
    </w:p>
    <w:p w14:paraId="713372A4" w14:textId="69BA5BC1" w:rsidR="00AF16CB" w:rsidRPr="001115E9" w:rsidRDefault="00AF16CB" w:rsidP="00AF16CB">
      <w:r w:rsidRPr="001115E9">
        <w:t>An XR engine is a software-development environment designed for people to build XR experiences such as games and other XR applicati</w:t>
      </w:r>
      <w:r w:rsidR="007069AB">
        <w:t>o</w:t>
      </w:r>
      <w:r w:rsidRPr="001115E9">
        <w:t xml:space="preserve">ns. The core functionality typically provided by XR engines include a rendering engine ("renderer") for 2D or 3D graphics, a physics engine or collision detection (and collision response), sound, scripting, animation, artificial intelligence, networking, streaming, memory management, threading, localization support, scene graph, and may include video support. </w:t>
      </w:r>
    </w:p>
    <w:p w14:paraId="5DC1F89C" w14:textId="03A0F778" w:rsidR="00AF16CB" w:rsidRPr="001115E9" w:rsidRDefault="000312CA" w:rsidP="00AF16CB">
      <w:r>
        <w:t>T</w:t>
      </w:r>
      <w:r w:rsidR="00AF16CB" w:rsidRPr="001115E9">
        <w:t>ypical components are summarized below</w:t>
      </w:r>
    </w:p>
    <w:p w14:paraId="756B5C66" w14:textId="4DB39BB7" w:rsidR="00AF16CB" w:rsidRPr="001115E9" w:rsidRDefault="00AF16CB" w:rsidP="00AF16CB">
      <w:pPr>
        <w:numPr>
          <w:ilvl w:val="0"/>
          <w:numId w:val="9"/>
        </w:numPr>
        <w:rPr>
          <w:lang w:val="en-US"/>
        </w:rPr>
      </w:pPr>
      <w:r w:rsidRPr="0080410A">
        <w:rPr>
          <w:lang w:val="en-US"/>
        </w:rPr>
        <w:t>Rendering engine</w:t>
      </w:r>
      <w:r w:rsidRPr="001115E9">
        <w:rPr>
          <w:lang w:val="en-US"/>
        </w:rPr>
        <w:t>: This engine basically provides the functionalities as documented in clause 4.2.2 with a set of well defined APIs. In summary, the </w:t>
      </w:r>
      <w:r w:rsidR="007069AB" w:rsidRPr="001115E9">
        <w:rPr>
          <w:lang w:val="en-US"/>
        </w:rPr>
        <w:t>rendering</w:t>
      </w:r>
      <w:r w:rsidRPr="001115E9">
        <w:rPr>
          <w:lang w:val="en-US"/>
        </w:rPr>
        <w:t> engine generates animated 3D graphics by any of a number of methods (</w:t>
      </w:r>
      <w:r w:rsidR="007069AB" w:rsidRPr="001115E9">
        <w:rPr>
          <w:lang w:val="en-US"/>
        </w:rPr>
        <w:t>rasterization</w:t>
      </w:r>
      <w:r w:rsidRPr="001115E9">
        <w:rPr>
          <w:lang w:val="en-US"/>
        </w:rPr>
        <w:t>, </w:t>
      </w:r>
      <w:r w:rsidR="007069AB" w:rsidRPr="001115E9">
        <w:rPr>
          <w:lang w:val="en-US"/>
        </w:rPr>
        <w:t>ray-tracing</w:t>
      </w:r>
      <w:r w:rsidRPr="001115E9">
        <w:rPr>
          <w:lang w:val="en-US"/>
        </w:rPr>
        <w:t xml:space="preserve"> etc.). </w:t>
      </w:r>
      <w:r w:rsidRPr="001115E9">
        <w:t>Instead of being programmed and compiled to be executed on the CPU or GPU directly, most often rendering engines are built upon one or multiple rendering </w:t>
      </w:r>
      <w:r w:rsidR="007069AB" w:rsidRPr="001115E9">
        <w:t>application programming interfaces</w:t>
      </w:r>
      <w:r w:rsidRPr="001115E9">
        <w:t> (APIs), such as </w:t>
      </w:r>
      <w:r w:rsidR="007069AB" w:rsidRPr="001115E9">
        <w:t>Direct3D</w:t>
      </w:r>
      <w:r w:rsidR="007069AB">
        <w:t>,</w:t>
      </w:r>
      <w:r w:rsidRPr="001115E9">
        <w:t> </w:t>
      </w:r>
      <w:r w:rsidR="007069AB" w:rsidRPr="001115E9">
        <w:t>OpenGL</w:t>
      </w:r>
      <w:r w:rsidRPr="001115E9">
        <w:t>, or </w:t>
      </w:r>
      <w:r w:rsidR="007069AB" w:rsidRPr="001115E9">
        <w:t>Vulkan</w:t>
      </w:r>
      <w:r w:rsidRPr="001115E9">
        <w:t> which provide a </w:t>
      </w:r>
      <w:r w:rsidR="007069AB" w:rsidRPr="001115E9">
        <w:t>software</w:t>
      </w:r>
      <w:r w:rsidRPr="001115E9">
        <w:t> abstraction of the </w:t>
      </w:r>
      <w:r w:rsidR="007069AB" w:rsidRPr="001115E9">
        <w:t>graphics processing unit</w:t>
      </w:r>
      <w:r w:rsidRPr="001115E9">
        <w:t xml:space="preserve"> (GPU). </w:t>
      </w:r>
    </w:p>
    <w:p w14:paraId="32C4AC31" w14:textId="7E69A487" w:rsidR="00AF16CB" w:rsidRPr="001115E9" w:rsidRDefault="00AF16CB" w:rsidP="00AF16CB">
      <w:pPr>
        <w:numPr>
          <w:ilvl w:val="0"/>
          <w:numId w:val="9"/>
        </w:numPr>
      </w:pPr>
      <w:r w:rsidRPr="0080410A">
        <w:t>Audio engin</w:t>
      </w:r>
      <w:r w:rsidRPr="0080410A">
        <w:rPr>
          <w:lang w:val="en-US"/>
        </w:rPr>
        <w:t>e</w:t>
      </w:r>
      <w:r w:rsidRPr="001115E9">
        <w:rPr>
          <w:lang w:val="en-US"/>
        </w:rPr>
        <w:t xml:space="preserve">: The audio engine is the component which consists of algorithms related to the loading, modifying and output of sound through the client's speaker system.  At a minimum it is able to load, decompress and play sound files. More advanced audio engines can calculate and produce such </w:t>
      </w:r>
      <w:r w:rsidR="007069AB">
        <w:rPr>
          <w:lang w:val="en-US"/>
        </w:rPr>
        <w:t>configurations</w:t>
      </w:r>
      <w:r w:rsidR="007069AB" w:rsidRPr="001115E9">
        <w:rPr>
          <w:lang w:val="en-US"/>
        </w:rPr>
        <w:t xml:space="preserve"> </w:t>
      </w:r>
      <w:r w:rsidRPr="001115E9">
        <w:rPr>
          <w:lang w:val="en-US"/>
        </w:rPr>
        <w:t>as </w:t>
      </w:r>
      <w:r w:rsidR="007069AB" w:rsidRPr="001115E9">
        <w:t>Doppler effects</w:t>
      </w:r>
      <w:r w:rsidRPr="001115E9">
        <w:rPr>
          <w:lang w:val="en-US"/>
        </w:rPr>
        <w:t>, echoes, pitch/amplitude adjustments, </w:t>
      </w:r>
      <w:r w:rsidR="007069AB" w:rsidRPr="001115E9">
        <w:t>oscillation</w:t>
      </w:r>
      <w:r w:rsidRPr="001115E9">
        <w:rPr>
          <w:lang w:val="en-US"/>
        </w:rPr>
        <w:t xml:space="preserve">, etc. </w:t>
      </w:r>
      <w:r w:rsidR="007069AB">
        <w:rPr>
          <w:lang w:val="en-US"/>
        </w:rPr>
        <w:t>The audio engine</w:t>
      </w:r>
      <w:r w:rsidR="007069AB" w:rsidRPr="001115E9">
        <w:rPr>
          <w:lang w:val="en-US"/>
        </w:rPr>
        <w:t xml:space="preserve"> </w:t>
      </w:r>
      <w:r w:rsidRPr="001115E9">
        <w:rPr>
          <w:lang w:val="en-US"/>
        </w:rPr>
        <w:t>can perform calculations on the CPU, or on a dedicated ASIC. Abstraction APIs, such as OpenAL, SDL audio, XAudio 2, Web Audio, etc. are available.</w:t>
      </w:r>
    </w:p>
    <w:p w14:paraId="3E0EA672" w14:textId="5714CE41" w:rsidR="00AF16CB" w:rsidRPr="001115E9" w:rsidRDefault="00AF16CB" w:rsidP="00AF16CB">
      <w:pPr>
        <w:numPr>
          <w:ilvl w:val="0"/>
          <w:numId w:val="9"/>
        </w:numPr>
      </w:pPr>
      <w:r w:rsidRPr="0080410A">
        <w:t>Physics engine</w:t>
      </w:r>
      <w:r w:rsidRPr="001115E9">
        <w:rPr>
          <w:lang w:val="en-US"/>
        </w:rPr>
        <w:t>: The physics engine is responsible for emulating the laws of physics realistically within the XR application. Specifically, it provides a set of functions for simulating physical forces and collisions, acting on the various objects within the scene at </w:t>
      </w:r>
      <w:r w:rsidR="000312CA" w:rsidRPr="001115E9">
        <w:t>run time</w:t>
      </w:r>
      <w:r w:rsidRPr="001115E9">
        <w:rPr>
          <w:lang w:val="en-US"/>
        </w:rPr>
        <w:t>.</w:t>
      </w:r>
    </w:p>
    <w:p w14:paraId="53144AAA" w14:textId="487E59FF" w:rsidR="00AF16CB" w:rsidRPr="00BB0572" w:rsidRDefault="00AF16CB" w:rsidP="00AF16CB">
      <w:pPr>
        <w:numPr>
          <w:ilvl w:val="0"/>
          <w:numId w:val="9"/>
        </w:numPr>
        <w:rPr>
          <w:lang w:val="en-US"/>
        </w:rPr>
      </w:pPr>
      <w:r w:rsidRPr="0080410A">
        <w:rPr>
          <w:lang w:val="en-US"/>
        </w:rPr>
        <w:t>Artificial intelligenc</w:t>
      </w:r>
      <w:r w:rsidRPr="0080410A">
        <w:rPr>
          <w:i/>
          <w:lang w:val="en-US"/>
        </w:rPr>
        <w:t>e (AI)</w:t>
      </w:r>
      <w:r>
        <w:rPr>
          <w:lang w:val="en-US"/>
        </w:rPr>
        <w:t xml:space="preserve">: </w:t>
      </w:r>
      <w:r w:rsidR="000312CA" w:rsidRPr="00BB0572">
        <w:rPr>
          <w:lang w:val="en-US"/>
        </w:rPr>
        <w:t>AI</w:t>
      </w:r>
      <w:r w:rsidR="000312CA">
        <w:rPr>
          <w:lang w:val="en-US"/>
        </w:rPr>
        <w:t xml:space="preserve"> </w:t>
      </w:r>
      <w:r w:rsidRPr="00BB0572">
        <w:rPr>
          <w:lang w:val="en-US"/>
        </w:rPr>
        <w:t xml:space="preserve">is usually outsourced from the main XR engine into a special module. </w:t>
      </w:r>
      <w:r>
        <w:rPr>
          <w:lang w:val="en-US"/>
        </w:rPr>
        <w:t>XR applications</w:t>
      </w:r>
      <w:r w:rsidRPr="00BB0572">
        <w:rPr>
          <w:lang w:val="en-US"/>
        </w:rPr>
        <w:t xml:space="preserve"> </w:t>
      </w:r>
      <w:r w:rsidR="000312CA">
        <w:rPr>
          <w:lang w:val="en-US"/>
        </w:rPr>
        <w:t xml:space="preserve">may </w:t>
      </w:r>
      <w:r w:rsidRPr="00BB0572">
        <w:rPr>
          <w:lang w:val="en-US"/>
        </w:rPr>
        <w:t xml:space="preserve">implement very different AI systems, and thus, AI is considered to be specific to the particular </w:t>
      </w:r>
      <w:r>
        <w:rPr>
          <w:lang w:val="en-US"/>
        </w:rPr>
        <w:t>XR application</w:t>
      </w:r>
      <w:r w:rsidRPr="00BB0572">
        <w:rPr>
          <w:lang w:val="en-US"/>
        </w:rPr>
        <w:t xml:space="preserve"> for which it is created. </w:t>
      </w:r>
    </w:p>
    <w:p w14:paraId="4C814123" w14:textId="0E55AB09" w:rsidR="00AF16CB" w:rsidRDefault="00AF16CB" w:rsidP="00AF16CB">
      <w:r>
        <w:t xml:space="preserve">One of the major game engines used to create several notable games such as Fortnite ™, PlayerUnknown's Battlegrounds ™, and Life is Strange 2 ™, is the </w:t>
      </w:r>
      <w:r w:rsidRPr="00BB0572">
        <w:rPr>
          <w:i/>
          <w:iCs/>
        </w:rPr>
        <w:t>Unreal Engine 4</w:t>
      </w:r>
      <w:r>
        <w:rPr>
          <w:i/>
          <w:iCs/>
        </w:rPr>
        <w:t xml:space="preserve"> ™</w:t>
      </w:r>
      <w:r>
        <w:t xml:space="preserve">. Another game engine with significant share is the </w:t>
      </w:r>
      <w:r w:rsidRPr="00BB0572">
        <w:rPr>
          <w:i/>
          <w:iCs/>
        </w:rPr>
        <w:t>Unity</w:t>
      </w:r>
      <w:r>
        <w:rPr>
          <w:i/>
          <w:iCs/>
        </w:rPr>
        <w:t xml:space="preserve"> ™</w:t>
      </w:r>
      <w:r>
        <w:t xml:space="preserve"> engine. This engine is the one behind games such as Rust ™, Subnautica ™, and Life is Strange Before the Storm ™. Unity™ is a cross-platform XR engine developed by Unity Technologies, first announced and released in June 2005. A component of Unity are s</w:t>
      </w:r>
      <w:r w:rsidRPr="00B86DA5">
        <w:t xml:space="preserve">criptable </w:t>
      </w:r>
      <w:r>
        <w:t>r</w:t>
      </w:r>
      <w:r w:rsidRPr="00B86DA5">
        <w:t>ender</w:t>
      </w:r>
      <w:r>
        <w:t>ing</w:t>
      </w:r>
      <w:r w:rsidRPr="00B86DA5">
        <w:t xml:space="preserve"> </w:t>
      </w:r>
      <w:r>
        <w:t>p</w:t>
      </w:r>
      <w:r w:rsidRPr="00B86DA5">
        <w:t>ipeline</w:t>
      </w:r>
      <w:r>
        <w:t>s</w:t>
      </w:r>
      <w:r w:rsidRPr="00B86DA5">
        <w:t xml:space="preserve"> for developers to create high-end graphics</w:t>
      </w:r>
      <w:r>
        <w:t xml:space="preserve"> including high-end ones </w:t>
      </w:r>
      <w:r w:rsidRPr="00B86DA5">
        <w:t>for console</w:t>
      </w:r>
      <w:r>
        <w:t>s</w:t>
      </w:r>
      <w:r w:rsidRPr="00B86DA5">
        <w:t xml:space="preserve"> and PC experiences, </w:t>
      </w:r>
      <w:r>
        <w:t>as well as</w:t>
      </w:r>
      <w:r w:rsidRPr="00B86DA5">
        <w:t xml:space="preserve"> the </w:t>
      </w:r>
      <w:r>
        <w:t>lightweight ones</w:t>
      </w:r>
      <w:r w:rsidRPr="00B86DA5">
        <w:t xml:space="preserve"> for mobile, virtual reality, augmented reality, and mixed reality</w:t>
      </w:r>
      <w:r>
        <w:t>.</w:t>
      </w:r>
    </w:p>
    <w:p w14:paraId="15ACAC57" w14:textId="696A2345" w:rsidR="00AF16CB" w:rsidRDefault="00AF16CB" w:rsidP="00AF16CB">
      <w:r w:rsidRPr="00D7278E">
        <w:t xml:space="preserve">The Unreal Engine </w:t>
      </w:r>
      <w:r>
        <w:t xml:space="preserve">was </w:t>
      </w:r>
      <w:r w:rsidRPr="00D7278E">
        <w:t xml:space="preserve">first showcased in the 1998 first-person shooter game Unreal. Although initially developed for first-person shooters, it </w:t>
      </w:r>
      <w:r>
        <w:t>is</w:t>
      </w:r>
      <w:r w:rsidRPr="00D7278E">
        <w:t xml:space="preserve"> used in a variety of other genres, including platformers, fighting games, MMORPGs, and other RPGs. </w:t>
      </w:r>
    </w:p>
    <w:p w14:paraId="2A6EA465" w14:textId="77777777" w:rsidR="00206056" w:rsidRDefault="00AF16CB" w:rsidP="00AF16CB">
      <w:pPr>
        <w:keepNext/>
        <w:rPr>
          <w:lang w:val="en-US"/>
        </w:rPr>
      </w:pPr>
      <w:r>
        <w:lastRenderedPageBreak/>
        <w:t>Figure 4.4.1-2 provides an overview of typical CPU and GPU operations for XR applications.</w:t>
      </w:r>
      <w:r>
        <w:rPr>
          <w:lang w:val="en-US"/>
        </w:rPr>
        <w:t xml:space="preserve"> </w:t>
      </w:r>
    </w:p>
    <w:p w14:paraId="66C32E6E" w14:textId="5B501626" w:rsidR="00AF16CB" w:rsidRDefault="002A3294" w:rsidP="005073E1">
      <w:pPr>
        <w:keepNext/>
      </w:pPr>
      <w:r>
        <w:rPr>
          <w:noProof/>
        </w:rPr>
        <w:object w:dxaOrig="14206" w:dyaOrig="9961" w14:anchorId="3F344487">
          <v:shape id="_x0000_i1029" type="#_x0000_t75" alt="" style="width:482.5pt;height:338pt;mso-width-percent:0;mso-height-percent:0;mso-width-percent:0;mso-height-percent:0" o:ole="">
            <v:imagedata r:id="rId38" o:title=""/>
          </v:shape>
          <o:OLEObject Type="Embed" ProgID="Visio.Drawing.15" ShapeID="_x0000_i1029" DrawAspect="Content" ObjectID="_1670232183" r:id="rId39"/>
        </w:object>
      </w:r>
    </w:p>
    <w:p w14:paraId="68D92F3D" w14:textId="6D780D09" w:rsidR="00AF16CB" w:rsidRDefault="00AF16CB" w:rsidP="005073E1">
      <w:pPr>
        <w:pStyle w:val="Caption"/>
        <w:jc w:val="center"/>
      </w:pPr>
      <w:r>
        <w:t>Figure 4.4.1-2</w:t>
      </w:r>
      <w:r w:rsidR="00441BC5">
        <w:t>:</w:t>
      </w:r>
      <w:r>
        <w:t xml:space="preserve"> CPU and GPU operations for XR applications</w:t>
      </w:r>
    </w:p>
    <w:p w14:paraId="6EF62BF9" w14:textId="2D9B6DF7" w:rsidR="00AF16CB" w:rsidRDefault="00AF16CB" w:rsidP="00AF16CB">
      <w:r>
        <w:t>As mentioned above, key aspects of such XR engines and abstraction layers is the integration of advanced functionalities for new XR experiences including</w:t>
      </w:r>
      <w:r w:rsidRPr="00E604AB">
        <w:t xml:space="preserve"> </w:t>
      </w:r>
      <w:r>
        <w:t xml:space="preserve">video, </w:t>
      </w:r>
      <w:r w:rsidRPr="00E604AB">
        <w:t xml:space="preserve">sound, scripting, networking, streaming, localization support, </w:t>
      </w:r>
      <w:r>
        <w:t xml:space="preserve">and </w:t>
      </w:r>
      <w:r w:rsidRPr="00E604AB">
        <w:t>scene graph</w:t>
      </w:r>
      <w:r>
        <w:t>s</w:t>
      </w:r>
      <w:r w:rsidRPr="00E604AB">
        <w:t>.</w:t>
      </w:r>
      <w:r>
        <w:t xml:space="preserve"> By well-defined APIs, XR engines may also be distributed, where part of the functionality is hosted in the network on an XR Server and </w:t>
      </w:r>
      <w:r w:rsidR="00441BC5">
        <w:t xml:space="preserve">other </w:t>
      </w:r>
      <w:r>
        <w:t xml:space="preserve">parts of the functionality are carried out in the XR device. </w:t>
      </w:r>
    </w:p>
    <w:p w14:paraId="7501D01D" w14:textId="77777777" w:rsidR="00AF16CB" w:rsidRDefault="00AF16CB" w:rsidP="00AF16CB">
      <w:r>
        <w:t>GPU operations and rendering is dealt with in clause 4.4.2.</w:t>
      </w:r>
    </w:p>
    <w:p w14:paraId="6199CEA9" w14:textId="75D1C758" w:rsidR="00AF16CB" w:rsidRDefault="00AF16CB" w:rsidP="00AF16CB">
      <w:r>
        <w:t xml:space="preserve">In the remainder of this Technical Report, the term </w:t>
      </w:r>
      <w:r w:rsidRPr="00BB0572">
        <w:rPr>
          <w:i/>
          <w:iCs/>
        </w:rPr>
        <w:t>XR engine</w:t>
      </w:r>
      <w:r>
        <w:t xml:space="preserve"> is used to provide any type of typical XR functionalities as mentioned above. A key issue is the functional integration of potentially 3GPP defined technologies, including well defined APIs and interfaces for the usability and benefit of XR application developers. </w:t>
      </w:r>
    </w:p>
    <w:p w14:paraId="649A1969" w14:textId="77777777" w:rsidR="00AF16CB" w:rsidRDefault="00AF16CB" w:rsidP="00AF16CB">
      <w:pPr>
        <w:pStyle w:val="Heading3"/>
      </w:pPr>
      <w:bookmarkStart w:id="57" w:name="_Toc23169706"/>
      <w:bookmarkStart w:id="58" w:name="_Toc33041953"/>
      <w:r>
        <w:t>4.4.2</w:t>
      </w:r>
      <w:r>
        <w:tab/>
        <w:t>Briefly on Rendering Pipelines</w:t>
      </w:r>
      <w:bookmarkEnd w:id="57"/>
      <w:bookmarkEnd w:id="58"/>
    </w:p>
    <w:p w14:paraId="06CDC031" w14:textId="3E6D42E6" w:rsidR="00AF16CB" w:rsidRDefault="00AF16CB" w:rsidP="00AF16CB">
      <w:pPr>
        <w:rPr>
          <w:lang w:val="en-US"/>
        </w:rPr>
      </w:pPr>
      <w:r>
        <w:t>Rendering or graphics pipelines are basically built by a sequence of shaders that operate on different buffers in order to create a desired output. S</w:t>
      </w:r>
      <w:r w:rsidRPr="000313C5">
        <w:rPr>
          <w:lang w:val="en-US"/>
        </w:rPr>
        <w:t>hader</w:t>
      </w:r>
      <w:r>
        <w:rPr>
          <w:lang w:val="en-US"/>
        </w:rPr>
        <w:t>s</w:t>
      </w:r>
      <w:r w:rsidRPr="000313C5">
        <w:rPr>
          <w:lang w:val="en-US"/>
        </w:rPr>
        <w:t xml:space="preserve"> </w:t>
      </w:r>
      <w:r>
        <w:rPr>
          <w:lang w:val="en-US"/>
        </w:rPr>
        <w:t>are</w:t>
      </w:r>
      <w:r w:rsidRPr="000313C5">
        <w:rPr>
          <w:lang w:val="en-US"/>
        </w:rPr>
        <w:t xml:space="preserve"> a type of computer progra</w:t>
      </w:r>
      <w:r>
        <w:rPr>
          <w:lang w:val="en-US"/>
        </w:rPr>
        <w:t>ms</w:t>
      </w:r>
      <w:r w:rsidRPr="000313C5">
        <w:rPr>
          <w:lang w:val="en-US"/>
        </w:rPr>
        <w:t xml:space="preserve"> that </w:t>
      </w:r>
      <w:r>
        <w:rPr>
          <w:lang w:val="en-US"/>
        </w:rPr>
        <w:t>were</w:t>
      </w:r>
      <w:r w:rsidRPr="000313C5">
        <w:rPr>
          <w:lang w:val="en-US"/>
        </w:rPr>
        <w:t xml:space="preserve"> originally used for shading (the production of appropriate levels of light, darkness, and colo</w:t>
      </w:r>
      <w:r w:rsidR="0058730D">
        <w:rPr>
          <w:lang w:val="en-US"/>
        </w:rPr>
        <w:t>u</w:t>
      </w:r>
      <w:r w:rsidRPr="000313C5">
        <w:rPr>
          <w:lang w:val="en-US"/>
        </w:rPr>
        <w:t xml:space="preserve">r within an image), but which now perform a variety of </w:t>
      </w:r>
      <w:r>
        <w:rPr>
          <w:lang w:val="en-US"/>
        </w:rPr>
        <w:t>programmable</w:t>
      </w:r>
      <w:r w:rsidRPr="000313C5">
        <w:rPr>
          <w:lang w:val="en-US"/>
        </w:rPr>
        <w:t xml:space="preserve"> functions in various fields of computer graphics</w:t>
      </w:r>
      <w:r>
        <w:rPr>
          <w:lang w:val="en-US"/>
        </w:rPr>
        <w:t xml:space="preserve"> as well as image and video processing</w:t>
      </w:r>
      <w:r w:rsidRPr="000313C5">
        <w:rPr>
          <w:lang w:val="en-US"/>
        </w:rPr>
        <w:t>.</w:t>
      </w:r>
    </w:p>
    <w:p w14:paraId="1E52D29F" w14:textId="4EF7F67B" w:rsidR="00AF16CB" w:rsidRPr="00D92B2C" w:rsidRDefault="00AF16CB" w:rsidP="00AF16CB">
      <w:pPr>
        <w:rPr>
          <w:lang w:val="en-US"/>
        </w:rPr>
      </w:pPr>
      <w:r>
        <w:rPr>
          <w:lang w:val="en-US"/>
        </w:rPr>
        <w:t xml:space="preserve">The input to the shaders </w:t>
      </w:r>
      <w:r w:rsidR="00970078">
        <w:rPr>
          <w:lang w:val="en-US"/>
        </w:rPr>
        <w:t>is</w:t>
      </w:r>
      <w:r>
        <w:rPr>
          <w:lang w:val="en-US"/>
        </w:rPr>
        <w:t xml:space="preserve"> handled by the application, which decides what kind of data each stage of the rendering pipeline should operate on. Typically this data is </w:t>
      </w:r>
      <w:r w:rsidR="00970078">
        <w:rPr>
          <w:lang w:val="en-US"/>
        </w:rPr>
        <w:t xml:space="preserve">3D </w:t>
      </w:r>
      <w:r>
        <w:rPr>
          <w:lang w:val="en-US"/>
        </w:rPr>
        <w:t xml:space="preserve">assets consisting of geometric primitives and material components. The application controls the rendering by providing the shaders </w:t>
      </w:r>
      <w:r w:rsidR="00970078">
        <w:rPr>
          <w:lang w:val="en-US"/>
        </w:rPr>
        <w:t xml:space="preserve">with </w:t>
      </w:r>
      <w:r>
        <w:rPr>
          <w:lang w:val="en-US"/>
        </w:rPr>
        <w:t xml:space="preserve">instructions </w:t>
      </w:r>
      <w:r w:rsidR="00970078">
        <w:rPr>
          <w:lang w:val="en-US"/>
        </w:rPr>
        <w:t>describing</w:t>
      </w:r>
      <w:r>
        <w:rPr>
          <w:lang w:val="en-US"/>
        </w:rPr>
        <w:t xml:space="preserve"> how models should </w:t>
      </w:r>
      <w:r w:rsidR="00970078">
        <w:rPr>
          <w:lang w:val="en-US"/>
        </w:rPr>
        <w:t xml:space="preserve">be </w:t>
      </w:r>
      <w:r w:rsidRPr="00D92B2C">
        <w:rPr>
          <w:lang w:val="en-US"/>
        </w:rPr>
        <w:t xml:space="preserve">transformed and projected on a </w:t>
      </w:r>
      <w:r w:rsidR="00970078" w:rsidRPr="00D92B2C">
        <w:rPr>
          <w:lang w:val="en-US"/>
        </w:rPr>
        <w:t>2</w:t>
      </w:r>
      <w:r w:rsidR="00970078">
        <w:rPr>
          <w:lang w:val="en-US"/>
        </w:rPr>
        <w:t>D</w:t>
      </w:r>
      <w:r w:rsidR="00970078" w:rsidRPr="00D92B2C">
        <w:rPr>
          <w:lang w:val="en-US"/>
        </w:rPr>
        <w:t xml:space="preserve"> </w:t>
      </w:r>
      <w:r w:rsidRPr="00D92B2C">
        <w:rPr>
          <w:lang w:val="en-US"/>
        </w:rPr>
        <w:t>surface.</w:t>
      </w:r>
    </w:p>
    <w:p w14:paraId="3036A751" w14:textId="727B4FF5" w:rsidR="00970078" w:rsidRDefault="00AF16CB" w:rsidP="00AF16CB">
      <w:r w:rsidRPr="00D92B2C">
        <w:t>Generally there are 2 types of rendering pipelines (i) rasterization rendering and (ii) ray</w:t>
      </w:r>
      <w:r w:rsidR="00970078">
        <w:t>-</w:t>
      </w:r>
      <w:r w:rsidRPr="00D92B2C">
        <w:t xml:space="preserve">traced rendering </w:t>
      </w:r>
      <w:r w:rsidR="00970078">
        <w:t xml:space="preserve">(a.k.a. ray-tracing) </w:t>
      </w:r>
      <w:r w:rsidRPr="00D92B2C">
        <w:t xml:space="preserve">as shown in Figure </w:t>
      </w:r>
      <w:r w:rsidRPr="007419A3">
        <w:t>4.2-1</w:t>
      </w:r>
      <w:r w:rsidRPr="00D92B2C">
        <w:t xml:space="preserve">. </w:t>
      </w:r>
    </w:p>
    <w:p w14:paraId="7A9DA89C" w14:textId="3D3AEC00" w:rsidR="00970078" w:rsidRDefault="00970078" w:rsidP="005073E1">
      <w:pPr>
        <w:pStyle w:val="B10"/>
      </w:pPr>
      <w:r>
        <w:t>-</w:t>
      </w:r>
      <w:r>
        <w:tab/>
      </w:r>
      <w:r w:rsidRPr="005073E1">
        <w:rPr>
          <w:i/>
        </w:rPr>
        <w:t>Rasterization</w:t>
      </w:r>
      <w:r w:rsidRPr="00E81EE7">
        <w:t xml:space="preserve"> is the task of taking an image described in a vector graphics format (shapes) and converting it into a raster image (a series of pixels, which, when displayed together, create the image which was represented via </w:t>
      </w:r>
      <w:r w:rsidRPr="00E81EE7">
        <w:lastRenderedPageBreak/>
        <w:t>shapes). The rasteri</w:t>
      </w:r>
      <w:r>
        <w:t>z</w:t>
      </w:r>
      <w:r w:rsidRPr="00E81EE7">
        <w:t>ed image may then be displayed on a computer display, video display or printer, stored</w:t>
      </w:r>
      <w:r>
        <w:t xml:space="preserve"> in a bitmap </w:t>
      </w:r>
      <w:r w:rsidRPr="00E81EE7">
        <w:t>file format</w:t>
      </w:r>
      <w:r>
        <w:t>, or processed and encoded by regular 2D image and video codecs</w:t>
      </w:r>
      <w:r w:rsidRPr="00E81EE7">
        <w:t xml:space="preserve">. </w:t>
      </w:r>
    </w:p>
    <w:p w14:paraId="25D5089F" w14:textId="3FA9406C" w:rsidR="00970078" w:rsidRDefault="00970078" w:rsidP="005073E1">
      <w:pPr>
        <w:pStyle w:val="B10"/>
      </w:pPr>
      <w:r>
        <w:t>-</w:t>
      </w:r>
      <w:r>
        <w:tab/>
      </w:r>
      <w:r w:rsidRPr="005073E1">
        <w:rPr>
          <w:i/>
        </w:rPr>
        <w:t>Ray tracing</w:t>
      </w:r>
      <w:r w:rsidRPr="00D92B2C">
        <w:t xml:space="preserve"> heavy pipelines are typically considered as more computationally expensive thus less suitable for real-time rendering. However, in recent years real-time ray tracing has leaped forward due to improved hardware support and advances in ray tracing algorithms and post-processing.</w:t>
      </w:r>
    </w:p>
    <w:p w14:paraId="32E03279" w14:textId="5703CAEC" w:rsidR="006B23C1" w:rsidRDefault="00AF16CB" w:rsidP="00AF16CB">
      <w:r w:rsidRPr="00D92B2C">
        <w:t xml:space="preserve">However, there are several flavors to each type </w:t>
      </w:r>
      <w:r w:rsidR="00970078">
        <w:t xml:space="preserve">of rendering </w:t>
      </w:r>
      <w:r w:rsidRPr="00D92B2C">
        <w:t>and they may in some cases be combined to generate hybrid pipelines. Generally both pipelines process similar data</w:t>
      </w:r>
      <w:r w:rsidR="00970078">
        <w:t>;</w:t>
      </w:r>
      <w:r w:rsidRPr="00D92B2C">
        <w:t xml:space="preserve"> the input consists of geometric primitives such as triangles and their material components. The main difference is that rasterization focuses to enable real-time rendering at a desired level of quality, whereas ray tracing </w:t>
      </w:r>
      <w:r w:rsidR="00970078">
        <w:t>is likely to</w:t>
      </w:r>
      <w:r w:rsidR="00970078" w:rsidRPr="00D92B2C">
        <w:t xml:space="preserve"> </w:t>
      </w:r>
      <w:r w:rsidRPr="00D92B2C">
        <w:t xml:space="preserve">be used to mimic light transmission to produce more realistic images. </w:t>
      </w:r>
    </w:p>
    <w:p w14:paraId="4C59B992" w14:textId="6CBC3EAF" w:rsidR="00E81EE7" w:rsidRDefault="00AF16CB" w:rsidP="00AF16CB">
      <w: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126"/>
        <w:gridCol w:w="5499"/>
      </w:tblGrid>
      <w:tr w:rsidR="00AF16CB" w:rsidRPr="004D145B" w14:paraId="6FA846D2" w14:textId="77777777" w:rsidTr="00363026">
        <w:trPr>
          <w:tblCellSpacing w:w="15" w:type="dxa"/>
        </w:trPr>
        <w:tc>
          <w:tcPr>
            <w:tcW w:w="2122" w:type="pct"/>
            <w:tcBorders>
              <w:top w:val="outset" w:sz="6" w:space="0" w:color="auto"/>
              <w:left w:val="outset" w:sz="6" w:space="0" w:color="auto"/>
              <w:bottom w:val="outset" w:sz="6" w:space="0" w:color="auto"/>
              <w:right w:val="outset" w:sz="6" w:space="0" w:color="auto"/>
            </w:tcBorders>
          </w:tcPr>
          <w:p w14:paraId="08D71BE9" w14:textId="77777777" w:rsidR="00AF16CB" w:rsidRPr="005073E1" w:rsidRDefault="00AF16CB" w:rsidP="005073E1">
            <w:pPr>
              <w:overflowPunct/>
              <w:autoSpaceDE/>
              <w:autoSpaceDN/>
              <w:adjustRightInd/>
              <w:spacing w:after="0"/>
              <w:jc w:val="center"/>
              <w:textAlignment w:val="auto"/>
              <w:rPr>
                <w:color w:val="000000"/>
                <w:sz w:val="18"/>
                <w:lang w:val="de-DE"/>
              </w:rPr>
            </w:pPr>
            <w:r w:rsidRPr="005073E1">
              <w:rPr>
                <w:noProof/>
                <w:color w:val="000000"/>
                <w:sz w:val="18"/>
                <w:lang w:val="de-DE"/>
              </w:rPr>
              <w:drawing>
                <wp:inline distT="0" distB="0" distL="0" distR="0" wp14:anchorId="69C9DAA0" wp14:editId="7FD51BC4">
                  <wp:extent cx="2415540" cy="969010"/>
                  <wp:effectExtent l="0" t="0" r="0" b="0"/>
                  <wp:docPr id="12" name="Picture 10" descr="renderin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ndering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15540" cy="969010"/>
                          </a:xfrm>
                          <a:prstGeom prst="rect">
                            <a:avLst/>
                          </a:prstGeom>
                          <a:noFill/>
                          <a:ln>
                            <a:noFill/>
                          </a:ln>
                        </pic:spPr>
                      </pic:pic>
                    </a:graphicData>
                  </a:graphic>
                </wp:inline>
              </w:drawing>
            </w:r>
          </w:p>
        </w:tc>
        <w:tc>
          <w:tcPr>
            <w:tcW w:w="2835" w:type="pct"/>
            <w:tcBorders>
              <w:top w:val="outset" w:sz="6" w:space="0" w:color="auto"/>
              <w:left w:val="outset" w:sz="6" w:space="0" w:color="auto"/>
              <w:bottom w:val="outset" w:sz="6" w:space="0" w:color="auto"/>
              <w:right w:val="outset" w:sz="6" w:space="0" w:color="auto"/>
            </w:tcBorders>
            <w:hideMark/>
          </w:tcPr>
          <w:p w14:paraId="3F565FDC" w14:textId="77777777" w:rsidR="00AF16CB" w:rsidRPr="005073E1" w:rsidRDefault="00AF16CB" w:rsidP="005073E1">
            <w:pPr>
              <w:keepNext/>
              <w:overflowPunct/>
              <w:autoSpaceDE/>
              <w:autoSpaceDN/>
              <w:adjustRightInd/>
              <w:spacing w:after="0"/>
              <w:jc w:val="center"/>
              <w:textAlignment w:val="auto"/>
              <w:rPr>
                <w:color w:val="000000"/>
                <w:sz w:val="18"/>
                <w:lang w:val="de-DE"/>
              </w:rPr>
            </w:pPr>
            <w:r w:rsidRPr="005073E1">
              <w:rPr>
                <w:noProof/>
                <w:color w:val="000000"/>
                <w:sz w:val="18"/>
                <w:lang w:val="de-DE"/>
              </w:rPr>
              <w:drawing>
                <wp:inline distT="0" distB="0" distL="0" distR="0" wp14:anchorId="2D9720C5" wp14:editId="19D0F511">
                  <wp:extent cx="3384550" cy="969010"/>
                  <wp:effectExtent l="0" t="0" r="0" b="0"/>
                  <wp:docPr id="13" name="Picture 11" descr="renderin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ndering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4550" cy="969010"/>
                          </a:xfrm>
                          <a:prstGeom prst="rect">
                            <a:avLst/>
                          </a:prstGeom>
                          <a:noFill/>
                          <a:ln>
                            <a:noFill/>
                          </a:ln>
                        </pic:spPr>
                      </pic:pic>
                    </a:graphicData>
                  </a:graphic>
                </wp:inline>
              </w:drawing>
            </w:r>
          </w:p>
        </w:tc>
      </w:tr>
    </w:tbl>
    <w:p w14:paraId="25B1E691" w14:textId="68B1AF92" w:rsidR="00AF16CB" w:rsidRDefault="00AF16CB" w:rsidP="005073E1">
      <w:pPr>
        <w:pStyle w:val="Caption"/>
        <w:jc w:val="center"/>
      </w:pPr>
      <w:r>
        <w:t>Figure 4.</w:t>
      </w:r>
      <w:r w:rsidR="002845BD">
        <w:t>4.</w:t>
      </w:r>
      <w:r>
        <w:t>2-1 Rasterized (left) and ray-tracing based (right) rendering</w:t>
      </w:r>
    </w:p>
    <w:p w14:paraId="21F5F5B2" w14:textId="77777777" w:rsidR="00AF16CB" w:rsidRPr="00843696" w:rsidRDefault="00AF16CB" w:rsidP="00AF16CB">
      <w:pPr>
        <w:pStyle w:val="Heading3"/>
      </w:pPr>
      <w:bookmarkStart w:id="59" w:name="_Toc23169707"/>
      <w:bookmarkStart w:id="60" w:name="_Toc33041954"/>
      <w:r w:rsidRPr="00843696">
        <w:t>4.</w:t>
      </w:r>
      <w:r>
        <w:t>4.3</w:t>
      </w:r>
      <w:r w:rsidRPr="00843696">
        <w:tab/>
        <w:t>Real-time 3D Rendering</w:t>
      </w:r>
      <w:bookmarkEnd w:id="59"/>
      <w:bookmarkEnd w:id="60"/>
      <w:r w:rsidRPr="00843696">
        <w:t xml:space="preserve"> </w:t>
      </w:r>
    </w:p>
    <w:p w14:paraId="73DF7C43" w14:textId="50782D0B" w:rsidR="00AF16CB" w:rsidRDefault="00AF16CB" w:rsidP="00AF16CB">
      <w:r w:rsidRPr="001F05F7">
        <w:t xml:space="preserve">3D rendering is the process of converting 3D models into 2D images </w:t>
      </w:r>
      <w:r>
        <w:t>to be presented on a display</w:t>
      </w:r>
      <w:r w:rsidRPr="001F05F7">
        <w:t>. 3D render</w:t>
      </w:r>
      <w:r>
        <w:t>ing</w:t>
      </w:r>
      <w:r w:rsidRPr="001F05F7">
        <w:t xml:space="preserve"> may include photorealistic or non-photorealistic styles.</w:t>
      </w:r>
      <w:r>
        <w:t xml:space="preserve"> </w:t>
      </w:r>
      <w:r w:rsidRPr="008D23A1">
        <w:t>Rendering is the final process of creating the actual 2D image or animation from the prepared scene</w:t>
      </w:r>
      <w:r>
        <w:t xml:space="preserve">, i.e. creating the viewport. </w:t>
      </w:r>
      <w:r w:rsidR="007E417A">
        <w:t>Rendering</w:t>
      </w:r>
      <w:r w:rsidR="007E417A" w:rsidRPr="00230C6A">
        <w:t xml:space="preserve"> </w:t>
      </w:r>
      <w:r w:rsidRPr="00230C6A">
        <w:t>range</w:t>
      </w:r>
      <w:r w:rsidR="007E417A">
        <w:t>s</w:t>
      </w:r>
      <w:r w:rsidRPr="00230C6A">
        <w:t xml:space="preserve"> from the distinctly non-realistic wireframe rendering through polygon-based rendering, to more advanced techniques such as</w:t>
      </w:r>
      <w:r>
        <w:t xml:space="preserve"> </w:t>
      </w:r>
      <w:r w:rsidRPr="00230C6A">
        <w:t>ray tracing</w:t>
      </w:r>
      <w:r>
        <w:t xml:space="preserve">. The 2D rendered viewport image </w:t>
      </w:r>
      <w:r w:rsidRPr="0003018C">
        <w:t>is simply a two dimensional array of pixels with specific colo</w:t>
      </w:r>
      <w:r w:rsidR="0058730D">
        <w:t>u</w:t>
      </w:r>
      <w:r w:rsidRPr="0003018C">
        <w:t>rs</w:t>
      </w:r>
      <w:r>
        <w:t>.</w:t>
      </w:r>
    </w:p>
    <w:p w14:paraId="5FAF04EF" w14:textId="35D9C235" w:rsidR="00AF16CB" w:rsidRDefault="00AF16CB" w:rsidP="00AF16CB">
      <w:r>
        <w:t xml:space="preserve">Typically, rendering needs to happen in real-time for video and interactive data. </w:t>
      </w:r>
      <w:r w:rsidRPr="009F27EF">
        <w:t>Rendering for interactive media, such as games and simulations, is calculated and displayed in real</w:t>
      </w:r>
      <w:r>
        <w:t>-</w:t>
      </w:r>
      <w:r w:rsidRPr="009F27EF">
        <w:t>time, at rates of approximately 20 to 120 frames per second.</w:t>
      </w:r>
      <w:r>
        <w:t xml:space="preserve"> The primary goal is to achieve a desired level of quality at </w:t>
      </w:r>
      <w:r w:rsidR="007E417A">
        <w:t xml:space="preserve">a </w:t>
      </w:r>
      <w:r>
        <w:t xml:space="preserve">desired minimum rendering speed. </w:t>
      </w:r>
      <w:r w:rsidR="00182D0B">
        <w:t xml:space="preserve">The </w:t>
      </w:r>
      <w:r w:rsidR="009B10DF">
        <w:t>impact</w:t>
      </w:r>
      <w:r w:rsidR="00182D0B">
        <w:t xml:space="preserve"> of the frame rate for the rendering pipeline is discussed in details in clause 4.2.2. </w:t>
      </w:r>
      <w:r>
        <w:t>The rapid increase in computer processing power and in the number of new algorithms has allowed a progressively higher degree of realism even for real-time rendering. Real-time rendering is often based on rasterization and aided by the computer's GPU.</w:t>
      </w:r>
    </w:p>
    <w:p w14:paraId="585D228F" w14:textId="09EB2F49" w:rsidR="00AF16CB" w:rsidRDefault="00AF16CB" w:rsidP="00AF16CB">
      <w:r w:rsidRPr="005F5268">
        <w:t>Animations for non-interactive media, such as feature films and video, can take much more time to render.</w:t>
      </w:r>
      <w:r>
        <w:t xml:space="preserve"> </w:t>
      </w:r>
      <w:r w:rsidRPr="005F5268">
        <w:t>Non real-time rendering enables</w:t>
      </w:r>
      <w:r>
        <w:t xml:space="preserve"> use of brute</w:t>
      </w:r>
      <w:r w:rsidR="00D96908">
        <w:t>-</w:t>
      </w:r>
      <w:r>
        <w:t xml:space="preserve">force ray tracing </w:t>
      </w:r>
      <w:r w:rsidRPr="005F5268">
        <w:t xml:space="preserve">to obtain </w:t>
      </w:r>
      <w:r w:rsidR="00D96908">
        <w:t xml:space="preserve">a </w:t>
      </w:r>
      <w:r w:rsidRPr="005F5268">
        <w:t>higher image quality</w:t>
      </w:r>
      <w:r>
        <w:t xml:space="preserve">. </w:t>
      </w:r>
    </w:p>
    <w:p w14:paraId="0803AAB5" w14:textId="77777777" w:rsidR="00AF16CB" w:rsidRDefault="00AF16CB" w:rsidP="00AF16CB">
      <w:r>
        <w:t>However, in the context of XR in this Technical Report, the assumption of rendering is to be real-time to react to updated XR pose information, updates in the scene as produced, and so on.</w:t>
      </w:r>
    </w:p>
    <w:p w14:paraId="0FB8A4AB" w14:textId="77777777" w:rsidR="00AF16CB" w:rsidRPr="00843696" w:rsidRDefault="00AF16CB" w:rsidP="00AF16CB">
      <w:pPr>
        <w:pStyle w:val="Heading3"/>
      </w:pPr>
      <w:bookmarkStart w:id="61" w:name="_Toc33041955"/>
      <w:r w:rsidRPr="00843696">
        <w:t>4.</w:t>
      </w:r>
      <w:r>
        <w:t>4.4</w:t>
      </w:r>
      <w:r w:rsidRPr="00843696">
        <w:tab/>
      </w:r>
      <w:r>
        <w:t>Network Rendering and Buffer Data</w:t>
      </w:r>
      <w:bookmarkEnd w:id="61"/>
      <w:r w:rsidRPr="00843696">
        <w:t xml:space="preserve"> </w:t>
      </w:r>
    </w:p>
    <w:p w14:paraId="3991EF77" w14:textId="67C56ADC" w:rsidR="00AF16CB" w:rsidRDefault="00AF16CB" w:rsidP="00AF16CB">
      <w:pPr>
        <w:rPr>
          <w:lang w:val="en-US"/>
        </w:rPr>
      </w:pPr>
      <w:r>
        <w:rPr>
          <w:lang w:val="en-US"/>
        </w:rPr>
        <w:t>In several applications, rendering or pre-rendering is not exclusively carried out in the device GPU, but assisted or spl</w:t>
      </w:r>
      <w:r w:rsidR="00E1048C">
        <w:rPr>
          <w:lang w:val="en-US"/>
        </w:rPr>
        <w:t>i</w:t>
      </w:r>
      <w:r>
        <w:rPr>
          <w:lang w:val="en-US"/>
        </w:rPr>
        <w:t>t across the network. If this is the case, then the following aspects matter:</w:t>
      </w:r>
    </w:p>
    <w:p w14:paraId="2E9C7CAD" w14:textId="77777777" w:rsidR="00AF16CB" w:rsidRDefault="00AF16CB" w:rsidP="00AF16CB">
      <w:pPr>
        <w:numPr>
          <w:ilvl w:val="0"/>
          <w:numId w:val="9"/>
        </w:numPr>
        <w:rPr>
          <w:lang w:val="en-US"/>
        </w:rPr>
      </w:pPr>
      <w:r>
        <w:rPr>
          <w:lang w:val="en-US"/>
        </w:rPr>
        <w:t>The type of buffers that are pre-rendered/baked in the network. Typical buffer formats are summarized below.</w:t>
      </w:r>
    </w:p>
    <w:p w14:paraId="4467C786" w14:textId="77777777" w:rsidR="00AF16CB" w:rsidRDefault="00AF16CB" w:rsidP="00AF16CB">
      <w:pPr>
        <w:numPr>
          <w:ilvl w:val="0"/>
          <w:numId w:val="9"/>
        </w:numPr>
        <w:rPr>
          <w:lang w:val="en-US"/>
        </w:rPr>
      </w:pPr>
      <w:r>
        <w:rPr>
          <w:lang w:val="en-US"/>
        </w:rPr>
        <w:t>The format of the buffer data. Again, some data is collected below.</w:t>
      </w:r>
    </w:p>
    <w:p w14:paraId="5C5E2EE1" w14:textId="77777777" w:rsidR="00AF16CB" w:rsidRDefault="00AF16CB" w:rsidP="00AF16CB">
      <w:pPr>
        <w:numPr>
          <w:ilvl w:val="0"/>
          <w:numId w:val="9"/>
        </w:numPr>
        <w:rPr>
          <w:lang w:val="en-US"/>
        </w:rPr>
      </w:pPr>
      <w:r>
        <w:rPr>
          <w:lang w:val="en-US"/>
        </w:rPr>
        <w:t>The number of parallel buffers that are handled</w:t>
      </w:r>
    </w:p>
    <w:p w14:paraId="2439475B" w14:textId="77777777" w:rsidR="00AF16CB" w:rsidRDefault="00AF16CB" w:rsidP="00AF16CB">
      <w:pPr>
        <w:numPr>
          <w:ilvl w:val="0"/>
          <w:numId w:val="9"/>
        </w:numPr>
        <w:rPr>
          <w:lang w:val="en-US"/>
        </w:rPr>
      </w:pPr>
      <w:r>
        <w:rPr>
          <w:lang w:val="en-US"/>
        </w:rPr>
        <w:t>Specific delay requirements of each of the buffers</w:t>
      </w:r>
    </w:p>
    <w:p w14:paraId="44732AD3" w14:textId="77777777" w:rsidR="00AF16CB" w:rsidRDefault="00AF16CB" w:rsidP="00AF16CB">
      <w:pPr>
        <w:numPr>
          <w:ilvl w:val="0"/>
          <w:numId w:val="9"/>
        </w:numPr>
        <w:rPr>
          <w:lang w:val="en-US"/>
        </w:rPr>
      </w:pPr>
      <w:r>
        <w:rPr>
          <w:lang w:val="en-US"/>
        </w:rPr>
        <w:t>The dimensions of the buffers in terms of size and time</w:t>
      </w:r>
    </w:p>
    <w:p w14:paraId="113EC668" w14:textId="77777777" w:rsidR="00AF16CB" w:rsidRDefault="00AF16CB" w:rsidP="007419A3">
      <w:pPr>
        <w:numPr>
          <w:ilvl w:val="0"/>
          <w:numId w:val="9"/>
        </w:numPr>
        <w:rPr>
          <w:lang w:val="en-US"/>
        </w:rPr>
      </w:pPr>
      <w:r>
        <w:rPr>
          <w:lang w:val="en-US"/>
        </w:rPr>
        <w:t xml:space="preserve">The ability to compress the buffers using conventional video codecs. </w:t>
      </w:r>
    </w:p>
    <w:p w14:paraId="304E50E2" w14:textId="77777777" w:rsidR="00AF16CB" w:rsidRDefault="00AF16CB" w:rsidP="00AF16CB">
      <w:pPr>
        <w:rPr>
          <w:lang w:val="en-US"/>
        </w:rPr>
      </w:pPr>
      <w:r>
        <w:rPr>
          <w:lang w:val="en-US"/>
        </w:rPr>
        <w:t>Typical buffers are summarized in the following:</w:t>
      </w:r>
    </w:p>
    <w:p w14:paraId="4781C46B" w14:textId="1D58CE5E" w:rsidR="00AF16CB" w:rsidRDefault="00AF16CB" w:rsidP="007419A3">
      <w:pPr>
        <w:numPr>
          <w:ilvl w:val="0"/>
          <w:numId w:val="9"/>
        </w:numPr>
        <w:rPr>
          <w:lang w:val="en-US"/>
        </w:rPr>
      </w:pPr>
      <w:r w:rsidRPr="005073E1">
        <w:rPr>
          <w:i/>
          <w:lang w:val="en-US"/>
        </w:rPr>
        <w:lastRenderedPageBreak/>
        <w:t>Vertex Buffer</w:t>
      </w:r>
      <w:r>
        <w:rPr>
          <w:lang w:val="en-US"/>
        </w:rPr>
        <w:t xml:space="preserve">: </w:t>
      </w:r>
      <w:r w:rsidRPr="00D741BC">
        <w:rPr>
          <w:lang w:val="en-US"/>
        </w:rPr>
        <w:t xml:space="preserve">A rendering resource managed by a rendering API holding vertex data. May be connected by primitive indices to assemble rendering primitives such as triangle strips. </w:t>
      </w:r>
    </w:p>
    <w:p w14:paraId="5859204D" w14:textId="3EB2DEB0" w:rsidR="00AF16CB" w:rsidRDefault="00AF16CB" w:rsidP="007419A3">
      <w:pPr>
        <w:numPr>
          <w:ilvl w:val="0"/>
          <w:numId w:val="9"/>
        </w:numPr>
        <w:rPr>
          <w:lang w:val="en-US"/>
        </w:rPr>
      </w:pPr>
      <w:r w:rsidRPr="005073E1">
        <w:rPr>
          <w:i/>
          <w:lang w:val="en-US"/>
        </w:rPr>
        <w:t>Depth Buffer</w:t>
      </w:r>
      <w:r>
        <w:rPr>
          <w:lang w:val="en-US"/>
        </w:rPr>
        <w:t xml:space="preserve">: </w:t>
      </w:r>
      <w:r w:rsidR="00D96908">
        <w:rPr>
          <w:lang w:val="en-US"/>
        </w:rPr>
        <w:t>A</w:t>
      </w:r>
      <w:r w:rsidR="00D96908" w:rsidRPr="00A114C9">
        <w:rPr>
          <w:lang w:val="en-US"/>
        </w:rPr>
        <w:t xml:space="preserve"> </w:t>
      </w:r>
      <w:r w:rsidRPr="00A114C9">
        <w:rPr>
          <w:lang w:val="en-US"/>
        </w:rPr>
        <w:t>bitmap image holding depth values (either a Z buffer or a W buffer), used for visible surface determination, during rasterization of 3D scenes</w:t>
      </w:r>
      <w:r>
        <w:rPr>
          <w:lang w:val="en-US"/>
        </w:rPr>
        <w:t>.</w:t>
      </w:r>
    </w:p>
    <w:p w14:paraId="6E39053C" w14:textId="09C05970" w:rsidR="00AF16CB" w:rsidRDefault="00AF16CB" w:rsidP="008A6835">
      <w:pPr>
        <w:numPr>
          <w:ilvl w:val="0"/>
          <w:numId w:val="7"/>
        </w:numPr>
      </w:pPr>
      <w:r w:rsidRPr="005073E1">
        <w:rPr>
          <w:i/>
          <w:lang w:val="en-US"/>
        </w:rPr>
        <w:t>Texture Buffer</w:t>
      </w:r>
      <w:r>
        <w:rPr>
          <w:lang w:val="en-US"/>
        </w:rPr>
        <w:t xml:space="preserve">: </w:t>
      </w:r>
      <w:r w:rsidRPr="00A114C9">
        <w:rPr>
          <w:lang w:val="en-US"/>
        </w:rPr>
        <w:t>A region of memory (or resource) used as both a render target and a texture map.</w:t>
      </w:r>
      <w:r w:rsidRPr="00A114C9">
        <w:t xml:space="preserve"> </w:t>
      </w:r>
      <w:r w:rsidRPr="00A114C9">
        <w:rPr>
          <w:lang w:val="en-US"/>
        </w:rPr>
        <w:t xml:space="preserve">A </w:t>
      </w:r>
      <w:r>
        <w:rPr>
          <w:lang w:val="en-US"/>
        </w:rPr>
        <w:t>texture map is defined as</w:t>
      </w:r>
      <w:r w:rsidRPr="00A114C9">
        <w:rPr>
          <w:lang w:val="en-US"/>
        </w:rPr>
        <w:t xml:space="preserve"> </w:t>
      </w:r>
      <w:r w:rsidR="00D96908">
        <w:rPr>
          <w:lang w:val="en-US"/>
        </w:rPr>
        <w:t xml:space="preserve">an </w:t>
      </w:r>
      <w:r w:rsidRPr="00A114C9">
        <w:rPr>
          <w:lang w:val="en-US"/>
        </w:rPr>
        <w:t>image/rendering resource used in texture mapping, applied to 3D models and indexed by UV mapping for 3D rendering.</w:t>
      </w:r>
      <w:r>
        <w:rPr>
          <w:lang w:val="en-US"/>
        </w:rPr>
        <w:t xml:space="preserve"> </w:t>
      </w:r>
      <w:r>
        <w:t xml:space="preserve">Texture/Image represents a set of pixels. Texture buffers have assigned parameters to specify creation of an Image. It can be 1D, 2D or 3D, </w:t>
      </w:r>
      <w:r w:rsidR="00FF0D55">
        <w:t xml:space="preserve">can </w:t>
      </w:r>
      <w:r>
        <w:t>have various pixel formats (like R8G8B8A8_UNORM or R32_SFLOAT) and can also consist of many discrete images, because it can have multiple array layers or MIP levels (or both). As an example, detailed formats for Vulkan are provided here:</w:t>
      </w:r>
    </w:p>
    <w:p w14:paraId="1C8AB1C8" w14:textId="10379C25" w:rsidR="00AF16CB" w:rsidRDefault="00F85A1E" w:rsidP="003824B7">
      <w:pPr>
        <w:numPr>
          <w:ilvl w:val="1"/>
          <w:numId w:val="7"/>
        </w:numPr>
      </w:pPr>
      <w:hyperlink r:id="rId42" w:history="1">
        <w:r w:rsidR="00AF16CB" w:rsidRPr="008F4FBE">
          <w:rPr>
            <w:rStyle w:val="Hyperlink"/>
          </w:rPr>
          <w:t>https://www.khronos.org/registry/vulkan/specs/1.0/html/chap33.html</w:t>
        </w:r>
      </w:hyperlink>
    </w:p>
    <w:p w14:paraId="0FD2F730" w14:textId="029423AA" w:rsidR="00AF16CB" w:rsidRPr="007419A3" w:rsidRDefault="00F85A1E" w:rsidP="003824B7">
      <w:pPr>
        <w:numPr>
          <w:ilvl w:val="1"/>
          <w:numId w:val="7"/>
        </w:numPr>
      </w:pPr>
      <w:hyperlink r:id="rId43" w:history="1">
        <w:r w:rsidR="00AF16CB" w:rsidRPr="008F4FBE">
          <w:rPr>
            <w:rStyle w:val="Hyperlink"/>
          </w:rPr>
          <w:t>https://vulkan.lunarg.com/doc/view/1.0.30.0/linux/vkspec.chunked/ch31s03.html</w:t>
        </w:r>
      </w:hyperlink>
    </w:p>
    <w:p w14:paraId="402834EE" w14:textId="60B2C913" w:rsidR="00F53B7F" w:rsidRDefault="00AF16CB" w:rsidP="00EC309D">
      <w:pPr>
        <w:numPr>
          <w:ilvl w:val="0"/>
          <w:numId w:val="9"/>
        </w:numPr>
        <w:rPr>
          <w:lang w:val="en-US"/>
        </w:rPr>
      </w:pPr>
      <w:r w:rsidRPr="00341577">
        <w:rPr>
          <w:i/>
          <w:lang w:val="en-US"/>
        </w:rPr>
        <w:t>Frame Buffer</w:t>
      </w:r>
      <w:r w:rsidRPr="003D2A5E">
        <w:rPr>
          <w:lang w:val="en-US"/>
        </w:rPr>
        <w:t>:</w:t>
      </w:r>
      <w:r w:rsidRPr="00A14427">
        <w:rPr>
          <w:lang w:val="en-US"/>
        </w:rPr>
        <w:t xml:space="preserve"> </w:t>
      </w:r>
      <w:r w:rsidRPr="007A7E38">
        <w:rPr>
          <w:lang w:val="en-US"/>
        </w:rPr>
        <w:t>a r</w:t>
      </w:r>
      <w:r w:rsidRPr="00983F88">
        <w:rPr>
          <w:lang w:val="en-US"/>
        </w:rPr>
        <w:t>egio</w:t>
      </w:r>
      <w:r w:rsidRPr="00E97F15">
        <w:rPr>
          <w:lang w:val="en-US"/>
        </w:rPr>
        <w:t>n</w:t>
      </w:r>
      <w:r w:rsidRPr="00D741A0">
        <w:rPr>
          <w:lang w:val="en-US"/>
        </w:rPr>
        <w:t xml:space="preserve"> </w:t>
      </w:r>
      <w:r w:rsidRPr="00E1003E">
        <w:rPr>
          <w:lang w:val="en-US"/>
        </w:rPr>
        <w:t>of me</w:t>
      </w:r>
      <w:r w:rsidRPr="00C15DA8">
        <w:rPr>
          <w:lang w:val="en-US"/>
        </w:rPr>
        <w:t xml:space="preserve">mory containing a bitmap that drives a video display. </w:t>
      </w:r>
      <w:r w:rsidR="0078154B">
        <w:rPr>
          <w:lang w:val="en-US"/>
        </w:rPr>
        <w:t xml:space="preserve">These frame buffers are </w:t>
      </w:r>
      <w:r w:rsidR="00403898">
        <w:rPr>
          <w:lang w:val="en-US"/>
        </w:rPr>
        <w:t xml:space="preserve">in raster formats, i.e. they are the result of rasterization. </w:t>
      </w:r>
      <w:r w:rsidRPr="00C15DA8">
        <w:rPr>
          <w:lang w:val="en-US"/>
        </w:rPr>
        <w:t>It is a memory buffer containing a complete frame of data</w:t>
      </w:r>
      <w:r w:rsidRPr="002C3162">
        <w:rPr>
          <w:lang w:val="en-US"/>
        </w:rPr>
        <w:t>. Frame buffers are supported by swap chain</w:t>
      </w:r>
      <w:r w:rsidR="00FF0D55">
        <w:rPr>
          <w:lang w:val="en-US"/>
        </w:rPr>
        <w:t>s</w:t>
      </w:r>
      <w:r w:rsidRPr="002C3162">
        <w:rPr>
          <w:lang w:val="en-US"/>
        </w:rPr>
        <w:t xml:space="preserve"> being a series of virtual frame buffers utilized by the graphics card and graphics API for frame rate stabilization and several other functions. </w:t>
      </w:r>
      <w:r w:rsidRPr="00EE4456">
        <w:rPr>
          <w:lang w:val="en-US"/>
        </w:rPr>
        <w:t>In every swap chain there are at least two buffers. The first frame</w:t>
      </w:r>
      <w:r>
        <w:rPr>
          <w:lang w:val="en-US"/>
        </w:rPr>
        <w:t xml:space="preserve"> </w:t>
      </w:r>
      <w:r w:rsidRPr="00EE4456">
        <w:rPr>
          <w:lang w:val="en-US"/>
        </w:rPr>
        <w:t>buffer, the screen</w:t>
      </w:r>
      <w:r>
        <w:rPr>
          <w:lang w:val="en-US"/>
        </w:rPr>
        <w:t xml:space="preserve"> </w:t>
      </w:r>
      <w:r w:rsidRPr="00EE4456">
        <w:rPr>
          <w:lang w:val="en-US"/>
        </w:rPr>
        <w:t>buffer, is the buffer that is rendered to the output of the video card. The remaining buffers are known as backbuffers. Each time a new frame is displayed, the first backbuffer in the swap chain takes the place of the screenbuffer, this is called presentation or swapping. A variety of other actions may be taken on the previous screenbuffer and other backbuffers (if they exist). The screen</w:t>
      </w:r>
      <w:r>
        <w:rPr>
          <w:lang w:val="en-US"/>
        </w:rPr>
        <w:t xml:space="preserve"> </w:t>
      </w:r>
      <w:r w:rsidRPr="00EE4456">
        <w:rPr>
          <w:lang w:val="en-US"/>
        </w:rPr>
        <w:t>buffer may be simply overwritten or returned to the back of the swap chain for further processing. The action taken is decided by the client application and is API dependent</w:t>
      </w:r>
      <w:r>
        <w:rPr>
          <w:lang w:val="en-US"/>
        </w:rPr>
        <w:t>.</w:t>
      </w:r>
    </w:p>
    <w:p w14:paraId="24C731FC" w14:textId="2935815B" w:rsidR="00341976" w:rsidRPr="003A7581" w:rsidRDefault="00341976" w:rsidP="00EC309D">
      <w:pPr>
        <w:numPr>
          <w:ilvl w:val="0"/>
          <w:numId w:val="9"/>
        </w:numPr>
        <w:rPr>
          <w:lang w:val="en-US"/>
        </w:rPr>
      </w:pPr>
      <w:r w:rsidRPr="00341577">
        <w:rPr>
          <w:i/>
          <w:lang w:val="en-US"/>
        </w:rPr>
        <w:t>Uniform Buffer</w:t>
      </w:r>
      <w:r>
        <w:rPr>
          <w:lang w:val="en-US"/>
        </w:rPr>
        <w:t xml:space="preserve">: </w:t>
      </w:r>
      <w:r w:rsidR="002647F9" w:rsidRPr="002647F9">
        <w:rPr>
          <w:lang w:val="en-US"/>
        </w:rPr>
        <w:t xml:space="preserve">A Buffer Object that is used to store uniform data for a shader program. </w:t>
      </w:r>
      <w:r w:rsidR="00AE030A">
        <w:rPr>
          <w:lang w:val="en-US"/>
        </w:rPr>
        <w:t>It</w:t>
      </w:r>
      <w:r w:rsidR="00AE030A" w:rsidRPr="002647F9">
        <w:rPr>
          <w:lang w:val="en-US"/>
        </w:rPr>
        <w:t xml:space="preserve"> </w:t>
      </w:r>
      <w:r w:rsidR="002647F9" w:rsidRPr="002647F9">
        <w:rPr>
          <w:lang w:val="en-US"/>
        </w:rPr>
        <w:t>can be used to share uniforms between different programs, as well as quickly change between sets of uniforms for the same program object.</w:t>
      </w:r>
      <w:r w:rsidR="00EE3165">
        <w:rPr>
          <w:lang w:val="en-US"/>
        </w:rPr>
        <w:t xml:space="preserve"> </w:t>
      </w:r>
      <w:r w:rsidR="00EC309D" w:rsidRPr="00EC309D">
        <w:rPr>
          <w:lang w:val="en-US"/>
        </w:rPr>
        <w:t xml:space="preserve">A uniform is a global Shader variable declared with the "uniform" storage qualifier. These act as parameters that the user of a shader program can pass to that program. Uniforms are so named because they do not change from one shader invocation to the next within a particular rendering call. </w:t>
      </w:r>
    </w:p>
    <w:p w14:paraId="5B9F8169" w14:textId="04B05255" w:rsidR="00AF16CB" w:rsidRPr="00D5682A" w:rsidRDefault="00AF16CB" w:rsidP="00AF16CB">
      <w:r>
        <w:rPr>
          <w:lang w:val="en-US"/>
        </w:rPr>
        <w:t>In MPEG, work has started on integration of timed media into XR scenes in order to provide input to rendering buffers through network APIs, for example by retrieving 2D or 3D compressed data.</w:t>
      </w:r>
    </w:p>
    <w:p w14:paraId="113483FF" w14:textId="77777777" w:rsidR="00AF16CB" w:rsidRPr="00341577" w:rsidRDefault="00AF16CB" w:rsidP="00AF16CB">
      <w:pPr>
        <w:pStyle w:val="Heading2"/>
        <w:rPr>
          <w:lang w:val="fr-FR"/>
        </w:rPr>
      </w:pPr>
      <w:bookmarkStart w:id="62" w:name="_Toc23169708"/>
      <w:bookmarkStart w:id="63" w:name="_Toc33041956"/>
      <w:r w:rsidRPr="00341577">
        <w:rPr>
          <w:lang w:val="fr-FR"/>
        </w:rPr>
        <w:t>4.5</w:t>
      </w:r>
      <w:r w:rsidRPr="00341577">
        <w:rPr>
          <w:lang w:val="fr-FR"/>
        </w:rPr>
        <w:tab/>
        <w:t>2D Compression Technologies</w:t>
      </w:r>
      <w:bookmarkEnd w:id="62"/>
      <w:bookmarkEnd w:id="63"/>
    </w:p>
    <w:p w14:paraId="26B881DD" w14:textId="5DF07E23" w:rsidR="00AF16CB" w:rsidRPr="00341577" w:rsidRDefault="00AF16CB" w:rsidP="007419A3">
      <w:pPr>
        <w:pStyle w:val="Heading3"/>
        <w:rPr>
          <w:lang w:val="fr-FR"/>
        </w:rPr>
      </w:pPr>
      <w:bookmarkStart w:id="64" w:name="_Toc33041957"/>
      <w:r w:rsidRPr="00341577">
        <w:rPr>
          <w:lang w:val="fr-FR"/>
        </w:rPr>
        <w:t xml:space="preserve">4.5.1  </w:t>
      </w:r>
      <w:r w:rsidR="008738FC" w:rsidRPr="00341577">
        <w:rPr>
          <w:lang w:val="fr-FR"/>
        </w:rPr>
        <w:tab/>
      </w:r>
      <w:r w:rsidRPr="00341577">
        <w:rPr>
          <w:lang w:val="fr-FR"/>
        </w:rPr>
        <w:t>Core Compression Technologies</w:t>
      </w:r>
      <w:bookmarkEnd w:id="64"/>
    </w:p>
    <w:p w14:paraId="0F5AC5EB" w14:textId="77777777" w:rsidR="00AF16CB" w:rsidRDefault="00AF16CB" w:rsidP="00AF16CB">
      <w:r>
        <w:t>This clause provides an overview of core 2D video compression technologies that are available on mobile platforms as well as their performance. For power-efficient and best performance, encoding and decoding is preferably exclusively carried out in hardware. This clause reviews the 3GPP specifications, actual hardware availability as well as the performance of codecs.</w:t>
      </w:r>
    </w:p>
    <w:p w14:paraId="2867788D" w14:textId="4ACF7DE7" w:rsidR="00AF16CB" w:rsidRPr="00B21981" w:rsidRDefault="00AF16CB" w:rsidP="00AF16CB">
      <w:r>
        <w:t xml:space="preserve">As of today, two codecs are prominently referenced and available, namely </w:t>
      </w:r>
      <w:r w:rsidRPr="00DB1AA1">
        <w:rPr>
          <w:lang w:val="en-US"/>
        </w:rPr>
        <w:t xml:space="preserve">H.264/AVC </w:t>
      </w:r>
      <w:r w:rsidRPr="00B21981">
        <w:rPr>
          <w:lang w:val="en-US"/>
        </w:rPr>
        <w:t>[</w:t>
      </w:r>
      <w:r w:rsidR="00B30FF1">
        <w:rPr>
          <w:lang w:val="en-US"/>
        </w:rPr>
        <w:t>30</w:t>
      </w:r>
      <w:r w:rsidRPr="00B21981">
        <w:rPr>
          <w:lang w:val="en-US"/>
        </w:rPr>
        <w:t>]</w:t>
      </w:r>
      <w:r>
        <w:t xml:space="preserve"> and </w:t>
      </w:r>
      <w:r>
        <w:rPr>
          <w:lang w:val="en-US"/>
        </w:rPr>
        <w:t>H.265/HEVC [</w:t>
      </w:r>
      <w:r w:rsidR="00B30FF1">
        <w:rPr>
          <w:lang w:val="en-US"/>
        </w:rPr>
        <w:t>31</w:t>
      </w:r>
      <w:r>
        <w:rPr>
          <w:lang w:val="en-US"/>
        </w:rPr>
        <w:t>].</w:t>
      </w:r>
      <w:r>
        <w:t xml:space="preserve"> </w:t>
      </w:r>
      <w:r>
        <w:rPr>
          <w:lang w:val="en-US"/>
        </w:rPr>
        <w:t>Both codecs are defined as part of the TV Video Profiles in</w:t>
      </w:r>
      <w:r w:rsidR="00AE030A">
        <w:rPr>
          <w:lang w:val="en-US"/>
        </w:rPr>
        <w:t xml:space="preserve"> 3GPP</w:t>
      </w:r>
      <w:r>
        <w:rPr>
          <w:lang w:val="en-US"/>
        </w:rPr>
        <w:t xml:space="preserve"> TS</w:t>
      </w:r>
      <w:r w:rsidR="00AE030A">
        <w:rPr>
          <w:lang w:val="en-US"/>
        </w:rPr>
        <w:t xml:space="preserve"> </w:t>
      </w:r>
      <w:r>
        <w:rPr>
          <w:lang w:val="en-US"/>
        </w:rPr>
        <w:t>26.116 [</w:t>
      </w:r>
      <w:r w:rsidR="00D44DAD">
        <w:rPr>
          <w:lang w:val="en-US"/>
        </w:rPr>
        <w:t>32</w:t>
      </w:r>
      <w:r>
        <w:rPr>
          <w:lang w:val="en-US"/>
        </w:rPr>
        <w:t xml:space="preserve">] and are also the foundation of the VR Video Profiles in </w:t>
      </w:r>
      <w:r w:rsidR="00AE030A">
        <w:rPr>
          <w:lang w:val="en-US"/>
        </w:rPr>
        <w:t xml:space="preserve">3GPP </w:t>
      </w:r>
      <w:r>
        <w:rPr>
          <w:lang w:val="en-US"/>
        </w:rPr>
        <w:t>TS</w:t>
      </w:r>
      <w:r w:rsidR="00AE030A">
        <w:rPr>
          <w:lang w:val="en-US"/>
        </w:rPr>
        <w:t xml:space="preserve"> </w:t>
      </w:r>
      <w:r>
        <w:rPr>
          <w:lang w:val="en-US"/>
        </w:rPr>
        <w:t xml:space="preserve">26.118 [3]. The highest </w:t>
      </w:r>
      <w:r w:rsidR="00AE030A">
        <w:rPr>
          <w:lang w:val="en-US"/>
        </w:rPr>
        <w:t xml:space="preserve">defined </w:t>
      </w:r>
      <w:r>
        <w:rPr>
          <w:lang w:val="en-US"/>
        </w:rPr>
        <w:t>profiles are:</w:t>
      </w:r>
    </w:p>
    <w:p w14:paraId="24888B32" w14:textId="1BE226FE" w:rsidR="00AF16CB" w:rsidRPr="00B21981" w:rsidRDefault="00AF16CB" w:rsidP="00AF16CB">
      <w:pPr>
        <w:numPr>
          <w:ilvl w:val="0"/>
          <w:numId w:val="9"/>
        </w:numPr>
        <w:rPr>
          <w:lang w:val="en-US"/>
        </w:rPr>
      </w:pPr>
      <w:r w:rsidRPr="00B21981">
        <w:rPr>
          <w:lang w:val="en-US"/>
        </w:rPr>
        <w:t>H.264/AVC Progressive High Profile Level 5.1 [</w:t>
      </w:r>
      <w:r w:rsidR="00D44DAD">
        <w:rPr>
          <w:lang w:val="en-US"/>
        </w:rPr>
        <w:t>30</w:t>
      </w:r>
      <w:r w:rsidRPr="00B21981">
        <w:rPr>
          <w:lang w:val="en-US"/>
        </w:rPr>
        <w:t>] with the following additional restrictions and requirements:</w:t>
      </w:r>
    </w:p>
    <w:p w14:paraId="2550CC11" w14:textId="77777777" w:rsidR="00AF16CB" w:rsidRDefault="00AF16CB" w:rsidP="00AF16CB">
      <w:pPr>
        <w:numPr>
          <w:ilvl w:val="1"/>
          <w:numId w:val="9"/>
        </w:numPr>
        <w:rPr>
          <w:lang w:val="en-US"/>
        </w:rPr>
      </w:pPr>
      <w:r w:rsidRPr="00B21981">
        <w:rPr>
          <w:lang w:val="en-US"/>
        </w:rPr>
        <w:t>the maximum VCL Bit Rate is constrained to be 120Mbps with cpbBrVclFactor and cpbBrNalFactor being fixed to be 1250 and 1500, respectively.</w:t>
      </w:r>
    </w:p>
    <w:p w14:paraId="27B165EB" w14:textId="77777777" w:rsidR="00AF16CB" w:rsidRPr="00B21981" w:rsidRDefault="00AF16CB" w:rsidP="00AF16CB">
      <w:pPr>
        <w:numPr>
          <w:ilvl w:val="1"/>
          <w:numId w:val="9"/>
        </w:numPr>
        <w:rPr>
          <w:lang w:val="en-US"/>
        </w:rPr>
      </w:pPr>
      <w:r w:rsidRPr="00266D87">
        <w:rPr>
          <w:lang w:eastAsia="en-GB"/>
        </w:rPr>
        <w:t>the bitstream does not contain more than 10 slices per picture</w:t>
      </w:r>
    </w:p>
    <w:p w14:paraId="5B9FB59F" w14:textId="4DFEA023" w:rsidR="00AF16CB" w:rsidRPr="00B21981" w:rsidRDefault="00AF16CB" w:rsidP="00AF16CB">
      <w:pPr>
        <w:numPr>
          <w:ilvl w:val="0"/>
          <w:numId w:val="9"/>
        </w:numPr>
        <w:rPr>
          <w:lang w:val="en-US"/>
        </w:rPr>
      </w:pPr>
      <w:r w:rsidRPr="0040395A">
        <w:rPr>
          <w:lang w:val="en-US"/>
        </w:rPr>
        <w:t>H.265/HEVC Main-10 Profile Main Tier Profile Level 5.1 [</w:t>
      </w:r>
      <w:r w:rsidR="00D44DAD">
        <w:rPr>
          <w:lang w:val="en-US"/>
        </w:rPr>
        <w:t>31</w:t>
      </w:r>
      <w:r w:rsidRPr="0040395A">
        <w:rPr>
          <w:lang w:val="en-US"/>
        </w:rPr>
        <w:t>]</w:t>
      </w:r>
      <w:r>
        <w:rPr>
          <w:lang w:val="en-US"/>
        </w:rPr>
        <w:t xml:space="preserve"> without any restrictions</w:t>
      </w:r>
    </w:p>
    <w:p w14:paraId="19077905" w14:textId="288FF693" w:rsidR="00AF16CB" w:rsidRDefault="00AF16CB" w:rsidP="00AF16CB">
      <w:r>
        <w:t>These profile</w:t>
      </w:r>
      <w:r w:rsidR="00187249">
        <w:t>s</w:t>
      </w:r>
      <w:r>
        <w:t xml:space="preserve"> and levels basically permit </w:t>
      </w:r>
      <w:r w:rsidR="00D20D36">
        <w:t xml:space="preserve">the delivery of video formats </w:t>
      </w:r>
      <w:r>
        <w:t xml:space="preserve">up </w:t>
      </w:r>
      <w:r w:rsidR="00D20D36">
        <w:t xml:space="preserve">to </w:t>
      </w:r>
      <w:r>
        <w:t>4K at 60 frames per second. In modern mobile CPUs, the above profile</w:t>
      </w:r>
      <w:r w:rsidR="00D20D36">
        <w:t>/</w:t>
      </w:r>
      <w:r>
        <w:t>level combinations are supported, and recently even extended to support 8K video.</w:t>
      </w:r>
    </w:p>
    <w:p w14:paraId="4EBA69A4" w14:textId="5557C2D6" w:rsidR="00AF16CB" w:rsidRDefault="00AF16CB" w:rsidP="00AF16CB">
      <w:r>
        <w:lastRenderedPageBreak/>
        <w:t>An overview of typical coding performance is provided in Table 4.</w:t>
      </w:r>
      <w:r w:rsidR="00866274">
        <w:t>5</w:t>
      </w:r>
      <w:r>
        <w:t>-1.</w:t>
      </w:r>
    </w:p>
    <w:p w14:paraId="60739497" w14:textId="175C85BC" w:rsidR="00AF16CB" w:rsidRPr="00A84A4B" w:rsidRDefault="00AF16CB" w:rsidP="00CF3E76">
      <w:pPr>
        <w:spacing w:before="120"/>
        <w:jc w:val="center"/>
      </w:pPr>
      <w:r w:rsidRPr="00341577">
        <w:rPr>
          <w:b/>
        </w:rPr>
        <w:t>Table 4.</w:t>
      </w:r>
      <w:r w:rsidR="00866274" w:rsidRPr="00341577">
        <w:rPr>
          <w:b/>
        </w:rPr>
        <w:t>5</w:t>
      </w:r>
      <w:r w:rsidRPr="00341577">
        <w:rPr>
          <w:b/>
        </w:rPr>
        <w:t>-1: Expected Video coding standards performance and bitrate target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2215"/>
        <w:gridCol w:w="1707"/>
        <w:gridCol w:w="4392"/>
      </w:tblGrid>
      <w:tr w:rsidR="00AF16CB" w:rsidRPr="005C45DF" w14:paraId="4504092D" w14:textId="77777777" w:rsidTr="00A1508F">
        <w:trPr>
          <w:trHeight w:val="628"/>
        </w:trPr>
        <w:tc>
          <w:tcPr>
            <w:tcW w:w="684" w:type="pct"/>
            <w:vMerge w:val="restart"/>
            <w:tcBorders>
              <w:bottom w:val="single" w:sz="4" w:space="0" w:color="auto"/>
            </w:tcBorders>
            <w:vAlign w:val="center"/>
          </w:tcPr>
          <w:p w14:paraId="4D1840CB"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Codec</w:t>
            </w:r>
          </w:p>
        </w:tc>
        <w:tc>
          <w:tcPr>
            <w:tcW w:w="2036" w:type="pct"/>
            <w:gridSpan w:val="2"/>
            <w:tcBorders>
              <w:bottom w:val="single" w:sz="4" w:space="0" w:color="auto"/>
            </w:tcBorders>
            <w:vAlign w:val="center"/>
          </w:tcPr>
          <w:p w14:paraId="367A80B7"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Coding performance</w:t>
            </w:r>
          </w:p>
          <w:p w14:paraId="14A8C593"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(Random-Access)</w:t>
            </w:r>
          </w:p>
        </w:tc>
        <w:tc>
          <w:tcPr>
            <w:tcW w:w="2280" w:type="pct"/>
            <w:tcBorders>
              <w:bottom w:val="single" w:sz="4" w:space="0" w:color="auto"/>
            </w:tcBorders>
            <w:vAlign w:val="center"/>
          </w:tcPr>
          <w:p w14:paraId="29B04AC1"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Targeted bitrate</w:t>
            </w:r>
          </w:p>
          <w:p w14:paraId="6B30AA59"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(Random Access)</w:t>
            </w:r>
          </w:p>
        </w:tc>
      </w:tr>
      <w:tr w:rsidR="00AF16CB" w:rsidRPr="005C45DF" w14:paraId="4DA762C1" w14:textId="77777777" w:rsidTr="00A1508F">
        <w:trPr>
          <w:trHeight w:val="113"/>
        </w:trPr>
        <w:tc>
          <w:tcPr>
            <w:tcW w:w="684" w:type="pct"/>
            <w:vMerge/>
            <w:vAlign w:val="center"/>
          </w:tcPr>
          <w:p w14:paraId="46E0CC1A" w14:textId="77777777" w:rsidR="00AF16CB" w:rsidRPr="005C45DF" w:rsidRDefault="00AF16CB" w:rsidP="00363026">
            <w:pPr>
              <w:spacing w:after="0"/>
              <w:jc w:val="center"/>
              <w:rPr>
                <w:b/>
              </w:rPr>
            </w:pPr>
          </w:p>
        </w:tc>
        <w:tc>
          <w:tcPr>
            <w:tcW w:w="1150" w:type="pct"/>
            <w:vAlign w:val="center"/>
          </w:tcPr>
          <w:p w14:paraId="3902E999" w14:textId="77777777" w:rsidR="00AF16CB" w:rsidRPr="005C45DF" w:rsidRDefault="00AF16CB" w:rsidP="00363026">
            <w:pPr>
              <w:spacing w:after="0"/>
              <w:jc w:val="center"/>
              <w:rPr>
                <w:b/>
              </w:rPr>
            </w:pPr>
            <w:r w:rsidRPr="005C45DF">
              <w:rPr>
                <w:b/>
              </w:rPr>
              <w:t>Objective</w:t>
            </w:r>
          </w:p>
        </w:tc>
        <w:tc>
          <w:tcPr>
            <w:tcW w:w="886" w:type="pct"/>
            <w:vAlign w:val="center"/>
          </w:tcPr>
          <w:p w14:paraId="3FC8587E" w14:textId="77777777" w:rsidR="00AF16CB" w:rsidRPr="005C45DF" w:rsidRDefault="00AF16CB" w:rsidP="00363026">
            <w:pPr>
              <w:spacing w:after="0"/>
              <w:jc w:val="center"/>
              <w:rPr>
                <w:b/>
              </w:rPr>
            </w:pPr>
            <w:r w:rsidRPr="005C45DF">
              <w:rPr>
                <w:b/>
              </w:rPr>
              <w:t>Subjective</w:t>
            </w:r>
          </w:p>
        </w:tc>
        <w:tc>
          <w:tcPr>
            <w:tcW w:w="2280" w:type="pct"/>
          </w:tcPr>
          <w:p w14:paraId="03F79F50" w14:textId="77777777" w:rsidR="00AF16CB" w:rsidRPr="005C45DF" w:rsidRDefault="00AF16CB" w:rsidP="00363026">
            <w:pPr>
              <w:spacing w:after="0"/>
              <w:jc w:val="both"/>
            </w:pPr>
          </w:p>
        </w:tc>
      </w:tr>
      <w:tr w:rsidR="00AF16CB" w:rsidRPr="005C45DF" w14:paraId="5864B39B" w14:textId="77777777" w:rsidTr="00A1508F">
        <w:tc>
          <w:tcPr>
            <w:tcW w:w="684" w:type="pct"/>
            <w:vAlign w:val="center"/>
          </w:tcPr>
          <w:p w14:paraId="298463C6" w14:textId="77777777" w:rsidR="00AF16CB" w:rsidRPr="005C45DF" w:rsidRDefault="00AF16CB" w:rsidP="00363026">
            <w:pPr>
              <w:spacing w:after="0"/>
              <w:jc w:val="center"/>
              <w:rPr>
                <w:b/>
              </w:rPr>
            </w:pPr>
            <w:r>
              <w:rPr>
                <w:b/>
              </w:rPr>
              <w:t>AVC</w:t>
            </w:r>
          </w:p>
        </w:tc>
        <w:tc>
          <w:tcPr>
            <w:tcW w:w="1150" w:type="pct"/>
            <w:vAlign w:val="center"/>
          </w:tcPr>
          <w:p w14:paraId="56F47EB7" w14:textId="77777777" w:rsidR="00AF16CB" w:rsidRPr="008C7695" w:rsidRDefault="00AF16CB" w:rsidP="00363026">
            <w:pPr>
              <w:spacing w:after="0"/>
            </w:pPr>
          </w:p>
        </w:tc>
        <w:tc>
          <w:tcPr>
            <w:tcW w:w="886" w:type="pct"/>
            <w:vAlign w:val="center"/>
          </w:tcPr>
          <w:p w14:paraId="7CAE1FDF" w14:textId="77777777" w:rsidR="00AF16CB" w:rsidRPr="005C45DF" w:rsidRDefault="00AF16CB" w:rsidP="00363026">
            <w:pPr>
              <w:spacing w:after="0"/>
            </w:pPr>
          </w:p>
        </w:tc>
        <w:tc>
          <w:tcPr>
            <w:tcW w:w="2280" w:type="pct"/>
            <w:vAlign w:val="center"/>
          </w:tcPr>
          <w:p w14:paraId="728CB8CB" w14:textId="77777777" w:rsidR="00AF16CB" w:rsidRPr="00A92272" w:rsidRDefault="00AF16CB" w:rsidP="00363026">
            <w:pPr>
              <w:spacing w:after="0"/>
            </w:pPr>
            <w:r w:rsidRPr="00A92272">
              <w:t>4k:</w:t>
            </w:r>
          </w:p>
          <w:p w14:paraId="1B9A2D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Statmux: </w:t>
            </w:r>
            <w:r>
              <w:rPr>
                <w:rFonts w:ascii="Times New Roman" w:hAnsi="Times New Roman"/>
                <w:sz w:val="20"/>
              </w:rPr>
              <w:t>20</w:t>
            </w:r>
            <w:r w:rsidRPr="00A92272">
              <w:rPr>
                <w:rFonts w:ascii="Times New Roman" w:hAnsi="Times New Roman"/>
                <w:sz w:val="20"/>
              </w:rPr>
              <w:t>-</w:t>
            </w:r>
            <w:r>
              <w:rPr>
                <w:rFonts w:ascii="Times New Roman" w:hAnsi="Times New Roman"/>
                <w:sz w:val="20"/>
              </w:rPr>
              <w:t>25</w:t>
            </w:r>
            <w:r w:rsidRPr="00A92272">
              <w:rPr>
                <w:rFonts w:ascii="Times New Roman" w:hAnsi="Times New Roman"/>
                <w:sz w:val="20"/>
              </w:rPr>
              <w:t xml:space="preserve"> Mbps</w:t>
            </w:r>
          </w:p>
          <w:p w14:paraId="04E358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CBR: </w:t>
            </w:r>
            <w:r>
              <w:rPr>
                <w:rFonts w:ascii="Times New Roman" w:hAnsi="Times New Roman"/>
                <w:sz w:val="20"/>
              </w:rPr>
              <w:t xml:space="preserve">35 </w:t>
            </w:r>
            <w:r w:rsidRPr="00A92272">
              <w:rPr>
                <w:rFonts w:ascii="Times New Roman" w:hAnsi="Times New Roman"/>
                <w:sz w:val="20"/>
              </w:rPr>
              <w:t>-</w:t>
            </w:r>
            <w:r>
              <w:rPr>
                <w:rFonts w:ascii="Times New Roman" w:hAnsi="Times New Roman"/>
                <w:sz w:val="20"/>
              </w:rPr>
              <w:t xml:space="preserve"> 50</w:t>
            </w:r>
            <w:r w:rsidRPr="00A92272">
              <w:rPr>
                <w:rFonts w:ascii="Times New Roman" w:hAnsi="Times New Roman"/>
                <w:sz w:val="20"/>
              </w:rPr>
              <w:t xml:space="preserve"> Mbps</w:t>
            </w:r>
          </w:p>
          <w:p w14:paraId="20D9DB72" w14:textId="77777777" w:rsidR="00AF16CB" w:rsidRPr="00A92272" w:rsidRDefault="00AF16CB" w:rsidP="00363026">
            <w:pPr>
              <w:spacing w:after="0"/>
            </w:pPr>
            <w:r w:rsidRPr="00A92272">
              <w:t xml:space="preserve">8k: </w:t>
            </w:r>
          </w:p>
          <w:p w14:paraId="60C46FB7"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CBR: </w:t>
            </w:r>
            <w:r>
              <w:rPr>
                <w:rFonts w:ascii="Times New Roman" w:hAnsi="Times New Roman"/>
                <w:sz w:val="20"/>
              </w:rPr>
              <w:t xml:space="preserve">80 </w:t>
            </w:r>
            <w:r w:rsidRPr="00A92272">
              <w:rPr>
                <w:rFonts w:ascii="Times New Roman" w:hAnsi="Times New Roman"/>
                <w:sz w:val="20"/>
              </w:rPr>
              <w:t>-</w:t>
            </w:r>
            <w:r>
              <w:rPr>
                <w:rFonts w:ascii="Times New Roman" w:hAnsi="Times New Roman"/>
                <w:sz w:val="20"/>
              </w:rPr>
              <w:t xml:space="preserve"> 100</w:t>
            </w:r>
            <w:r w:rsidRPr="00A92272">
              <w:rPr>
                <w:rFonts w:ascii="Times New Roman" w:hAnsi="Times New Roman"/>
                <w:sz w:val="20"/>
              </w:rPr>
              <w:t xml:space="preserve"> Mbps</w:t>
            </w:r>
          </w:p>
          <w:p w14:paraId="6AFEAE5F"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High quality: </w:t>
            </w:r>
            <w:r>
              <w:rPr>
                <w:rFonts w:ascii="Times New Roman" w:hAnsi="Times New Roman"/>
                <w:sz w:val="20"/>
              </w:rPr>
              <w:t xml:space="preserve">100 </w:t>
            </w:r>
            <w:r w:rsidRPr="00A92272">
              <w:rPr>
                <w:rFonts w:ascii="Times New Roman" w:hAnsi="Times New Roman"/>
                <w:sz w:val="20"/>
              </w:rPr>
              <w:t>-</w:t>
            </w:r>
            <w:r>
              <w:rPr>
                <w:rFonts w:ascii="Times New Roman" w:hAnsi="Times New Roman"/>
                <w:sz w:val="20"/>
              </w:rPr>
              <w:t xml:space="preserve"> 150</w:t>
            </w:r>
            <w:r w:rsidRPr="00A92272">
              <w:rPr>
                <w:rFonts w:ascii="Times New Roman" w:hAnsi="Times New Roman"/>
                <w:sz w:val="20"/>
              </w:rPr>
              <w:t xml:space="preserve"> Mbps</w:t>
            </w:r>
          </w:p>
          <w:p w14:paraId="47746C1F" w14:textId="224411CB" w:rsidR="00AF16CB" w:rsidRPr="009F3094" w:rsidRDefault="00AF16CB" w:rsidP="00363026">
            <w:pPr>
              <w:spacing w:after="0"/>
            </w:pPr>
            <w:r w:rsidRPr="00A92272">
              <w:t>[</w:t>
            </w:r>
            <w:r w:rsidR="006257E7">
              <w:t>33</w:t>
            </w:r>
            <w:r w:rsidRPr="00A92272">
              <w:t>][</w:t>
            </w:r>
            <w:r w:rsidR="006257E7">
              <w:t>34</w:t>
            </w:r>
            <w:r w:rsidRPr="00A92272">
              <w:t>][</w:t>
            </w:r>
            <w:r w:rsidR="006257E7">
              <w:t>35</w:t>
            </w:r>
            <w:r w:rsidRPr="00A92272">
              <w:t>]</w:t>
            </w:r>
          </w:p>
        </w:tc>
      </w:tr>
      <w:tr w:rsidR="00AF16CB" w:rsidRPr="005C45DF" w14:paraId="292B4162" w14:textId="77777777" w:rsidTr="00A1508F">
        <w:tc>
          <w:tcPr>
            <w:tcW w:w="684" w:type="pct"/>
            <w:vAlign w:val="center"/>
          </w:tcPr>
          <w:p w14:paraId="2A4B330D" w14:textId="77777777" w:rsidR="00AF16CB" w:rsidRPr="005C45DF" w:rsidRDefault="00AF16CB" w:rsidP="00363026">
            <w:pPr>
              <w:spacing w:after="0"/>
              <w:jc w:val="center"/>
              <w:rPr>
                <w:b/>
              </w:rPr>
            </w:pPr>
            <w:r w:rsidRPr="005C45DF">
              <w:rPr>
                <w:b/>
              </w:rPr>
              <w:t>HEVC</w:t>
            </w:r>
          </w:p>
        </w:tc>
        <w:tc>
          <w:tcPr>
            <w:tcW w:w="1150" w:type="pct"/>
            <w:vAlign w:val="center"/>
          </w:tcPr>
          <w:p w14:paraId="21F24939" w14:textId="2F9449C5" w:rsidR="00AF16CB" w:rsidRPr="008C7695" w:rsidRDefault="00AF16CB" w:rsidP="00363026">
            <w:pPr>
              <w:spacing w:after="0"/>
            </w:pPr>
            <w:r w:rsidRPr="008C7695">
              <w:t>-40% vs AVC</w:t>
            </w:r>
            <w:r w:rsidRPr="00CD6F7E">
              <w:t xml:space="preserve"> </w:t>
            </w:r>
            <w:r w:rsidR="00866274" w:rsidRPr="00A92272">
              <w:t>[</w:t>
            </w:r>
            <w:r w:rsidR="00866274">
              <w:t>33</w:t>
            </w:r>
            <w:r w:rsidR="00866274" w:rsidRPr="00A92272">
              <w:t>][</w:t>
            </w:r>
            <w:r w:rsidR="00866274">
              <w:t>34</w:t>
            </w:r>
            <w:r w:rsidR="00866274" w:rsidRPr="00A92272">
              <w:t>][</w:t>
            </w:r>
            <w:r w:rsidR="00866274">
              <w:t>35</w:t>
            </w:r>
            <w:r w:rsidR="00866274" w:rsidRPr="00A92272">
              <w:t>]</w:t>
            </w:r>
          </w:p>
        </w:tc>
        <w:tc>
          <w:tcPr>
            <w:tcW w:w="886" w:type="pct"/>
            <w:vAlign w:val="center"/>
          </w:tcPr>
          <w:p w14:paraId="66EFDED4" w14:textId="2E1277AB" w:rsidR="00AF16CB" w:rsidRPr="005C45DF" w:rsidRDefault="00AF16CB" w:rsidP="00363026">
            <w:pPr>
              <w:spacing w:after="0"/>
            </w:pPr>
            <w:r w:rsidRPr="005C45DF">
              <w:t>-60% vs AVC</w:t>
            </w:r>
            <w:r>
              <w:t xml:space="preserve"> </w:t>
            </w:r>
            <w:r w:rsidR="00866274" w:rsidRPr="00A92272">
              <w:t>[</w:t>
            </w:r>
            <w:r w:rsidR="00866274">
              <w:t>33</w:t>
            </w:r>
            <w:r w:rsidR="00866274" w:rsidRPr="00A92272">
              <w:t>][</w:t>
            </w:r>
            <w:r w:rsidR="00866274">
              <w:t>34</w:t>
            </w:r>
            <w:r w:rsidR="00866274" w:rsidRPr="00A92272">
              <w:t>][</w:t>
            </w:r>
            <w:r w:rsidR="00866274">
              <w:t>35</w:t>
            </w:r>
            <w:r w:rsidR="00866274" w:rsidRPr="00A92272">
              <w:t>]</w:t>
            </w:r>
          </w:p>
        </w:tc>
        <w:tc>
          <w:tcPr>
            <w:tcW w:w="2280" w:type="pct"/>
            <w:vAlign w:val="center"/>
          </w:tcPr>
          <w:p w14:paraId="7E155E56" w14:textId="77777777" w:rsidR="00AF16CB" w:rsidRPr="00A92272" w:rsidRDefault="00AF16CB" w:rsidP="00363026">
            <w:pPr>
              <w:spacing w:after="0"/>
            </w:pPr>
            <w:r w:rsidRPr="00A92272">
              <w:t>4k:</w:t>
            </w:r>
          </w:p>
          <w:p w14:paraId="14D1003B"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Statmux: 10-13 Mbps</w:t>
            </w:r>
          </w:p>
          <w:p w14:paraId="31029B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CBR: 18-25 Mbps</w:t>
            </w:r>
          </w:p>
          <w:p w14:paraId="4C2740D4" w14:textId="77777777" w:rsidR="00AF16CB" w:rsidRPr="00A92272" w:rsidRDefault="00AF16CB" w:rsidP="00363026">
            <w:pPr>
              <w:spacing w:after="0"/>
            </w:pPr>
            <w:r w:rsidRPr="00A92272">
              <w:t xml:space="preserve">8k: </w:t>
            </w:r>
          </w:p>
          <w:p w14:paraId="18EEF1E4"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CBR: 40-56 Mbps</w:t>
            </w:r>
          </w:p>
          <w:p w14:paraId="21C26862"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High quality: 80-90 Mbps</w:t>
            </w:r>
          </w:p>
          <w:p w14:paraId="3A2B460D" w14:textId="557BD4F1" w:rsidR="00AF16CB" w:rsidRPr="00A15884" w:rsidRDefault="00866274" w:rsidP="007419A3">
            <w:pPr>
              <w:spacing w:line="276" w:lineRule="auto"/>
            </w:pPr>
            <w:r w:rsidRPr="00A92272">
              <w:t>[</w:t>
            </w:r>
            <w:r>
              <w:t>33</w:t>
            </w:r>
            <w:r w:rsidRPr="00A92272">
              <w:t>][</w:t>
            </w:r>
            <w:r>
              <w:t>34</w:t>
            </w:r>
            <w:r w:rsidRPr="00A92272">
              <w:t>][</w:t>
            </w:r>
            <w:r>
              <w:t>35</w:t>
            </w:r>
            <w:r w:rsidRPr="00A92272">
              <w:t>]</w:t>
            </w:r>
          </w:p>
        </w:tc>
      </w:tr>
    </w:tbl>
    <w:p w14:paraId="7B780C36" w14:textId="77777777" w:rsidR="00AF16CB" w:rsidRDefault="00AF16CB" w:rsidP="00AF16CB"/>
    <w:p w14:paraId="47797BFD" w14:textId="0AA4FD31" w:rsidR="00AF16CB" w:rsidRDefault="00AF16CB" w:rsidP="00AF16CB">
      <w:r w:rsidRPr="00A1508F">
        <w:t xml:space="preserve">A more detailed analysis </w:t>
      </w:r>
      <w:r w:rsidR="00A46B96">
        <w:t xml:space="preserve">of video </w:t>
      </w:r>
      <w:r w:rsidRPr="00A1508F">
        <w:t xml:space="preserve">codec performance </w:t>
      </w:r>
      <w:r w:rsidR="006257E7" w:rsidRPr="00A1508F">
        <w:t>is FFS</w:t>
      </w:r>
      <w:r w:rsidRPr="00A1508F">
        <w:t>.</w:t>
      </w:r>
      <w:r>
        <w:t xml:space="preserve"> </w:t>
      </w:r>
    </w:p>
    <w:p w14:paraId="539CB4CD" w14:textId="181F8634" w:rsidR="00AF16CB" w:rsidRDefault="00AF16CB" w:rsidP="00AF16CB">
      <w:pPr>
        <w:pStyle w:val="NO"/>
        <w:ind w:left="0" w:firstLine="0"/>
        <w:rPr>
          <w:lang w:val="en-US"/>
        </w:rPr>
      </w:pPr>
      <w:r>
        <w:rPr>
          <w:lang w:val="en-US"/>
        </w:rPr>
        <w:t>W</w:t>
      </w:r>
      <w:r w:rsidRPr="00AA79F0">
        <w:rPr>
          <w:lang w:val="en-US"/>
        </w:rPr>
        <w:t>ork on video compression technologies beyond the capabilities of HEVC</w:t>
      </w:r>
      <w:r>
        <w:rPr>
          <w:lang w:val="en-US"/>
        </w:rPr>
        <w:t xml:space="preserve"> </w:t>
      </w:r>
      <w:r>
        <w:rPr>
          <w:rFonts w:eastAsia="SimSun"/>
          <w:lang w:val="en-US" w:eastAsia="zh-CN"/>
        </w:rPr>
        <w:t>[</w:t>
      </w:r>
      <w:r w:rsidR="00866274">
        <w:rPr>
          <w:rFonts w:eastAsia="SimSun"/>
          <w:lang w:val="en-US" w:eastAsia="zh-CN"/>
        </w:rPr>
        <w:t>31</w:t>
      </w:r>
      <w:r>
        <w:rPr>
          <w:rFonts w:eastAsia="SimSun"/>
          <w:lang w:val="en-US" w:eastAsia="zh-CN"/>
        </w:rPr>
        <w:t>]</w:t>
      </w:r>
      <w:r w:rsidRPr="00AA79F0">
        <w:rPr>
          <w:lang w:val="en-US"/>
        </w:rPr>
        <w:t xml:space="preserve"> </w:t>
      </w:r>
      <w:r>
        <w:rPr>
          <w:lang w:val="en-US"/>
        </w:rPr>
        <w:t xml:space="preserve">are </w:t>
      </w:r>
      <w:r w:rsidRPr="00AA79F0">
        <w:rPr>
          <w:lang w:val="en-US"/>
        </w:rPr>
        <w:t>continued by the MPEG/ITU</w:t>
      </w:r>
      <w:r>
        <w:rPr>
          <w:lang w:val="en-US"/>
        </w:rPr>
        <w:t xml:space="preserve">. For example, the </w:t>
      </w:r>
      <w:r w:rsidRPr="00AA79F0">
        <w:rPr>
          <w:lang w:val="en-US"/>
        </w:rPr>
        <w:t>Joint Video Exploration Team (JVET</w:t>
      </w:r>
      <w:r>
        <w:rPr>
          <w:lang w:val="en-US"/>
        </w:rPr>
        <w:t xml:space="preserve">) </w:t>
      </w:r>
      <w:r w:rsidRPr="00AA79F0">
        <w:rPr>
          <w:lang w:val="en-US"/>
        </w:rPr>
        <w:t xml:space="preserve">initiated the work on the development of a new video coding standard, to be known as Versatile Video Coding (VVC). </w:t>
      </w:r>
      <w:r w:rsidR="00D20D36">
        <w:rPr>
          <w:lang w:val="en-US"/>
        </w:rPr>
        <w:t>I</w:t>
      </w:r>
      <w:r>
        <w:rPr>
          <w:lang w:val="en-US"/>
        </w:rPr>
        <w:t xml:space="preserve">n addition, </w:t>
      </w:r>
      <w:r w:rsidRPr="00BB7CC5">
        <w:rPr>
          <w:lang w:val="en-US"/>
        </w:rPr>
        <w:t>MPEG started working on a new video coding standard to be known as MPEG-5 Essential Video Coding (EVC) in January 2019</w:t>
      </w:r>
      <w:r>
        <w:rPr>
          <w:lang w:val="en-US"/>
        </w:rPr>
        <w:t xml:space="preserve">. </w:t>
      </w:r>
      <w:r w:rsidRPr="00C96CCD">
        <w:rPr>
          <w:lang w:val="en-US"/>
        </w:rPr>
        <w:t xml:space="preserve">Also </w:t>
      </w:r>
      <w:r w:rsidRPr="00701AA8">
        <w:rPr>
          <w:lang w:val="en-US"/>
        </w:rPr>
        <w:t>note</w:t>
      </w:r>
      <w:r w:rsidRPr="00A30D09">
        <w:rPr>
          <w:lang w:val="en-US"/>
        </w:rPr>
        <w:t>w</w:t>
      </w:r>
      <w:r w:rsidRPr="00BE5D14">
        <w:rPr>
          <w:lang w:val="en-US"/>
        </w:rPr>
        <w:t>orthy is the improvement of encoders over time even for existing standards which also lead</w:t>
      </w:r>
      <w:r>
        <w:rPr>
          <w:lang w:val="en-US"/>
        </w:rPr>
        <w:t>s</w:t>
      </w:r>
      <w:r w:rsidRPr="00C96CCD">
        <w:rPr>
          <w:lang w:val="en-US"/>
        </w:rPr>
        <w:t xml:space="preserve"> t</w:t>
      </w:r>
      <w:r w:rsidRPr="00701AA8">
        <w:rPr>
          <w:lang w:val="en-US"/>
        </w:rPr>
        <w:t>o bi</w:t>
      </w:r>
      <w:r w:rsidRPr="00A30D09">
        <w:rPr>
          <w:lang w:val="en-US"/>
        </w:rPr>
        <w:t>t</w:t>
      </w:r>
      <w:r w:rsidRPr="00BE5D14">
        <w:rPr>
          <w:lang w:val="en-US"/>
        </w:rPr>
        <w:t>rate reductions at the same quality.</w:t>
      </w:r>
    </w:p>
    <w:p w14:paraId="3DD10E5D" w14:textId="5A48835F" w:rsidR="00AF16CB" w:rsidRDefault="00AF16CB" w:rsidP="00AF16CB">
      <w:r w:rsidRPr="00615952">
        <w:t>Based on this information it can be expected that within the time frame until 2025, video compression technolog</w:t>
      </w:r>
      <w:r w:rsidR="00341577">
        <w:t>y</w:t>
      </w:r>
      <w:r w:rsidRPr="00615952">
        <w:t xml:space="preserve"> </w:t>
      </w:r>
      <w:r w:rsidR="00F13268">
        <w:t xml:space="preserve">will </w:t>
      </w:r>
      <w:r w:rsidRPr="00615952">
        <w:t>permit bitrate reductions by a factor of 50% compared to what is today possible with HEVC</w:t>
      </w:r>
      <w:r>
        <w:t xml:space="preserve"> </w:t>
      </w:r>
      <w:r>
        <w:rPr>
          <w:rFonts w:eastAsia="SimSun"/>
          <w:lang w:val="en-US" w:eastAsia="zh-CN"/>
        </w:rPr>
        <w:t>[</w:t>
      </w:r>
      <w:r w:rsidR="00866274">
        <w:rPr>
          <w:rFonts w:eastAsia="SimSun"/>
          <w:lang w:val="en-US" w:eastAsia="zh-CN"/>
        </w:rPr>
        <w:t>31</w:t>
      </w:r>
      <w:r>
        <w:rPr>
          <w:rFonts w:eastAsia="SimSun"/>
          <w:lang w:val="en-US" w:eastAsia="zh-CN"/>
        </w:rPr>
        <w:t>]</w:t>
      </w:r>
      <w:r w:rsidRPr="00615952">
        <w:t>.</w:t>
      </w:r>
    </w:p>
    <w:p w14:paraId="1820E339" w14:textId="22B8A581" w:rsidR="00AF16CB" w:rsidRPr="009F1CC1" w:rsidRDefault="00AF16CB" w:rsidP="00AF16CB">
      <w:pPr>
        <w:rPr>
          <w:lang w:val="en-US"/>
        </w:rPr>
      </w:pPr>
      <w:r>
        <w:t xml:space="preserve">On top of regular lossy video compression algorithms, low-latency, low-complexity and near lossless codecs are important for certain applications. As an example, JPEG XS is a recent standard for visually lossless low-latency lightweight image coding. According to </w:t>
      </w:r>
      <w:hyperlink r:id="rId44" w:history="1">
        <w:r w:rsidRPr="001E724D">
          <w:rPr>
            <w:rStyle w:val="Hyperlink"/>
            <w:lang w:val="en-US"/>
          </w:rPr>
          <w:t>https://jpeg.org/static/whitepapers/jpeg-xs-whitepaper.pdf</w:t>
        </w:r>
      </w:hyperlink>
      <w:r>
        <w:rPr>
          <w:lang w:val="en-US"/>
        </w:rPr>
        <w:t>, such a codec permits</w:t>
      </w:r>
      <w:r w:rsidRPr="009F1CC1">
        <w:rPr>
          <w:lang w:val="en-US"/>
        </w:rPr>
        <w:t xml:space="preserve"> simple yet efficient coding</w:t>
      </w:r>
      <w:r>
        <w:rPr>
          <w:lang w:val="en-US"/>
        </w:rPr>
        <w:t xml:space="preserve">, </w:t>
      </w:r>
      <w:r w:rsidRPr="009F1CC1">
        <w:rPr>
          <w:lang w:val="en-US"/>
        </w:rPr>
        <w:t>keep</w:t>
      </w:r>
      <w:r>
        <w:rPr>
          <w:lang w:val="en-US"/>
        </w:rPr>
        <w:t>s</w:t>
      </w:r>
      <w:r w:rsidRPr="009F1CC1">
        <w:rPr>
          <w:lang w:val="en-US"/>
        </w:rPr>
        <w:t xml:space="preserve"> latency and complexity very low and at the same time achieve</w:t>
      </w:r>
      <w:r w:rsidR="00F13268">
        <w:rPr>
          <w:lang w:val="en-US"/>
        </w:rPr>
        <w:t>s</w:t>
      </w:r>
      <w:r w:rsidRPr="009F1CC1">
        <w:rPr>
          <w:lang w:val="en-US"/>
        </w:rPr>
        <w:t xml:space="preserve"> visually lossless</w:t>
      </w:r>
      <w:r>
        <w:rPr>
          <w:lang w:val="en-US"/>
        </w:rPr>
        <w:t xml:space="preserve"> </w:t>
      </w:r>
      <w:r w:rsidRPr="009F1CC1">
        <w:rPr>
          <w:lang w:val="en-US"/>
        </w:rPr>
        <w:t>quality at compression ratios up to 10:1.</w:t>
      </w:r>
    </w:p>
    <w:p w14:paraId="32511C40" w14:textId="77777777" w:rsidR="00AF16CB" w:rsidRDefault="00AF16CB" w:rsidP="00AF16CB">
      <w:pPr>
        <w:pStyle w:val="NO"/>
        <w:ind w:left="0" w:firstLine="0"/>
      </w:pPr>
      <w:r>
        <w:t>Furthermore, for XR formats beyond regular 2D, two different approaches are taken in the compression</w:t>
      </w:r>
    </w:p>
    <w:p w14:paraId="6CB5A375" w14:textId="77777777" w:rsidR="00AF16CB" w:rsidRDefault="00AF16CB" w:rsidP="00AF16CB">
      <w:pPr>
        <w:pStyle w:val="NO"/>
        <w:numPr>
          <w:ilvl w:val="0"/>
          <w:numId w:val="15"/>
        </w:numPr>
      </w:pPr>
      <w:r>
        <w:t>usage of existing 2D codecs and providing pre- and post-processing in order to convert the signals to 3D signals</w:t>
      </w:r>
    </w:p>
    <w:p w14:paraId="0F4CA20A" w14:textId="77777777" w:rsidR="00AF16CB" w:rsidRDefault="00AF16CB" w:rsidP="00AF16CB">
      <w:pPr>
        <w:pStyle w:val="NO"/>
        <w:numPr>
          <w:ilvl w:val="0"/>
          <w:numId w:val="15"/>
        </w:numPr>
      </w:pPr>
      <w:r>
        <w:t>usage of dedicated compression technologies for specific formats.</w:t>
      </w:r>
    </w:p>
    <w:p w14:paraId="09F107B8" w14:textId="3B28DF6B" w:rsidR="00AF16CB" w:rsidRDefault="00AF16CB" w:rsidP="00AF16CB">
      <w:pPr>
        <w:pStyle w:val="NO"/>
        <w:ind w:left="0" w:firstLine="0"/>
      </w:pPr>
      <w:r>
        <w:t>More details on these issues are discussed in clause 4.6.</w:t>
      </w:r>
    </w:p>
    <w:p w14:paraId="7EC1C627" w14:textId="66ADAFFB" w:rsidR="00AF16CB" w:rsidRDefault="00AF16CB" w:rsidP="00AF16CB">
      <w:pPr>
        <w:pStyle w:val="Heading3"/>
      </w:pPr>
      <w:bookmarkStart w:id="65" w:name="_Toc33041958"/>
      <w:r>
        <w:t xml:space="preserve">4.5.2 </w:t>
      </w:r>
      <w:r w:rsidR="008738FC">
        <w:tab/>
      </w:r>
      <w:r>
        <w:t>Format and Parallel Decoding Challenges</w:t>
      </w:r>
      <w:bookmarkEnd w:id="65"/>
    </w:p>
    <w:p w14:paraId="6ADBBBBA" w14:textId="441B69F0" w:rsidR="00AF16CB" w:rsidRDefault="00AF16CB" w:rsidP="00AF16CB">
      <w:r>
        <w:t xml:space="preserve">In XR type of applications, when buffers are processed by rendering engines, existing video codecs may be used to efficiently compress </w:t>
      </w:r>
      <w:r w:rsidR="00F13268">
        <w:t>them</w:t>
      </w:r>
      <w:r>
        <w:t xml:space="preserve"> when </w:t>
      </w:r>
      <w:r w:rsidR="00F13268">
        <w:t xml:space="preserve">they </w:t>
      </w:r>
      <w:r>
        <w:t xml:space="preserve">need to be </w:t>
      </w:r>
      <w:r w:rsidR="00F13268">
        <w:t xml:space="preserve">transmitted </w:t>
      </w:r>
      <w:r>
        <w:t xml:space="preserve">over the network. As typically a huge amount of data is exchanged and operation needs to be done in a power-efficient manner in constraint environments (see clause 4.8), XR applications rely on existing video codecs on mobile platforms, for example those </w:t>
      </w:r>
      <w:r w:rsidR="00DA1A3C">
        <w:t xml:space="preserve">codecs </w:t>
      </w:r>
      <w:r>
        <w:t>defined in 3GPP specifications (see clause 4.5.1). While serving an immediate need and providing a kickstart for XR type of services, such video codecs may not be fully suitable for XR applications for different reasons, some of them listed below.</w:t>
      </w:r>
    </w:p>
    <w:p w14:paraId="0ABDCEA0" w14:textId="77777777" w:rsidR="00AF16CB" w:rsidRDefault="00AF16CB" w:rsidP="00AF16CB">
      <w:r>
        <w:lastRenderedPageBreak/>
        <w:t>First of all, the formats of the buffers in XR and graphics applications may be different and more variety exists, see clause 4.4.4. Also in certain case, not only textures need to be supported, but also 3D formats, see clause 4.6.</w:t>
      </w:r>
    </w:p>
    <w:p w14:paraId="2EAC93F0" w14:textId="2EADE51D" w:rsidR="00AF16CB" w:rsidRDefault="00AF16CB" w:rsidP="00AF16CB">
      <w:r>
        <w:t xml:space="preserve">Beyond this, XR applications may require that multiple buffers are served and synchronized in order to render an XR experience. This results in requirements for parallel decoding of multiple streams for multiple buffers (texture, geometry, etc.) as well as multiple objects. In many cases these buffers need to be made available to the rendering engine in a synchronized manner to ensure </w:t>
      </w:r>
      <w:r w:rsidR="00DA1A3C">
        <w:t xml:space="preserve">the </w:t>
      </w:r>
      <w:r>
        <w:t>highest quality of the rendered scene. Furthermore, the amount of streams and data to be processed may vary heavily over the period of an XR session and requires flexible video decoding architectures, also taking into account efficient and low-latency processing.</w:t>
      </w:r>
    </w:p>
    <w:p w14:paraId="2DB4206D" w14:textId="77777777" w:rsidR="00AF16CB" w:rsidRPr="00CD22FF" w:rsidRDefault="00AF16CB" w:rsidP="007419A3">
      <w:r>
        <w:t>As an example, MPEG is addressing several of these challenges as part of their MPEG-I project on immersive media coding. In particular, for the variety of applications, a flexible and powerful hardware based decoding and processing architecture is desirable.</w:t>
      </w:r>
    </w:p>
    <w:p w14:paraId="054669D1" w14:textId="77777777" w:rsidR="00AF16CB" w:rsidRDefault="00AF16CB" w:rsidP="00AF16CB">
      <w:pPr>
        <w:pStyle w:val="Heading2"/>
        <w:rPr>
          <w:noProof/>
        </w:rPr>
      </w:pPr>
      <w:bookmarkStart w:id="66" w:name="_Toc23169709"/>
      <w:bookmarkStart w:id="67" w:name="_Toc33041959"/>
      <w:r>
        <w:rPr>
          <w:noProof/>
        </w:rPr>
        <w:t>4.6</w:t>
      </w:r>
      <w:r>
        <w:rPr>
          <w:noProof/>
        </w:rPr>
        <w:tab/>
        <w:t>3D and XR Visual Formats</w:t>
      </w:r>
      <w:bookmarkStart w:id="68" w:name="_Hlk22533552"/>
      <w:bookmarkEnd w:id="66"/>
      <w:bookmarkEnd w:id="67"/>
    </w:p>
    <w:p w14:paraId="79561C03" w14:textId="77777777" w:rsidR="00AF16CB" w:rsidRDefault="00AF16CB" w:rsidP="00AF16CB">
      <w:pPr>
        <w:pStyle w:val="Heading3"/>
      </w:pPr>
      <w:bookmarkStart w:id="69" w:name="_Toc23169710"/>
      <w:bookmarkStart w:id="70" w:name="_Toc33041960"/>
      <w:bookmarkEnd w:id="68"/>
      <w:r>
        <w:t>4.6.1</w:t>
      </w:r>
      <w:r>
        <w:tab/>
        <w:t>Introduction</w:t>
      </w:r>
      <w:bookmarkEnd w:id="69"/>
      <w:bookmarkEnd w:id="70"/>
    </w:p>
    <w:p w14:paraId="777D9BEB" w14:textId="77777777" w:rsidR="00AF16CB" w:rsidRDefault="00AF16CB" w:rsidP="00AF16CB">
      <w:r>
        <w:t xml:space="preserve">This clause introduces 3D and XR visual formats. Both, static images as well as video formats are introduced. In all cases it is assumed that the visual signal is provided as a sequence of pictures with a specific frame rate in frames per second. The chosen frame rate may be a matter of the production of the video, or it may be based on requirements due to interactions with the content, for example in case of conversational applications or when using split rendering.  </w:t>
      </w:r>
    </w:p>
    <w:p w14:paraId="28D377E4" w14:textId="77777777" w:rsidR="00AF16CB" w:rsidRDefault="00AF16CB" w:rsidP="00AF16CB">
      <w:pPr>
        <w:pStyle w:val="Heading3"/>
      </w:pPr>
      <w:bookmarkStart w:id="71" w:name="_Toc23169711"/>
      <w:bookmarkStart w:id="72" w:name="_Toc33041961"/>
      <w:r>
        <w:t>4.6.2</w:t>
      </w:r>
      <w:r>
        <w:tab/>
        <w:t>Omnidirectional Visual Formats</w:t>
      </w:r>
      <w:bookmarkEnd w:id="71"/>
      <w:bookmarkEnd w:id="72"/>
    </w:p>
    <w:p w14:paraId="53AB207F" w14:textId="77777777" w:rsidR="00AF16CB" w:rsidRDefault="00AF16CB" w:rsidP="00AF16CB">
      <w:pPr>
        <w:pStyle w:val="Heading4"/>
      </w:pPr>
      <w:bookmarkStart w:id="73" w:name="_Toc23169712"/>
      <w:bookmarkStart w:id="74" w:name="_Toc33041962"/>
      <w:r w:rsidRPr="00B21981">
        <w:t>4.</w:t>
      </w:r>
      <w:r>
        <w:t>6</w:t>
      </w:r>
      <w:r w:rsidRPr="00B21981">
        <w:t>.</w:t>
      </w:r>
      <w:r>
        <w:t>2</w:t>
      </w:r>
      <w:r w:rsidRPr="00B21981">
        <w:t>.1</w:t>
      </w:r>
      <w:r w:rsidRPr="00B21981">
        <w:tab/>
        <w:t>Introduction</w:t>
      </w:r>
      <w:bookmarkEnd w:id="73"/>
      <w:bookmarkEnd w:id="74"/>
    </w:p>
    <w:p w14:paraId="670A8A97" w14:textId="5A702CC6" w:rsidR="00AF16CB" w:rsidRPr="004959B1" w:rsidRDefault="00AF16CB" w:rsidP="00AF16CB">
      <w:r>
        <w:t xml:space="preserve">Omnidirectional formats have been introduced in </w:t>
      </w:r>
      <w:r w:rsidR="00DA1A3C">
        <w:t xml:space="preserve">3GPP </w:t>
      </w:r>
      <w:r>
        <w:t>TS</w:t>
      </w:r>
      <w:r w:rsidR="00DA1A3C">
        <w:t xml:space="preserve"> </w:t>
      </w:r>
      <w:r>
        <w:t xml:space="preserve">26.118 [3], clause 4.1, as well as in </w:t>
      </w:r>
      <w:r w:rsidR="00DA1A3C">
        <w:t xml:space="preserve">3GPP </w:t>
      </w:r>
      <w:r>
        <w:t>TR</w:t>
      </w:r>
      <w:r w:rsidR="00DA1A3C">
        <w:t xml:space="preserve"> </w:t>
      </w:r>
      <w:r>
        <w:t xml:space="preserve">26.928 [2], </w:t>
      </w:r>
      <w:r w:rsidR="00DA1A3C">
        <w:t xml:space="preserve">clause </w:t>
      </w:r>
      <w:r>
        <w:t>4.2.5.</w:t>
      </w:r>
    </w:p>
    <w:p w14:paraId="1A73B69F" w14:textId="77777777" w:rsidR="00AF16CB" w:rsidRDefault="00AF16CB" w:rsidP="00AF16CB">
      <w:pPr>
        <w:pStyle w:val="Heading4"/>
      </w:pPr>
      <w:bookmarkStart w:id="75" w:name="_Toc23169713"/>
      <w:bookmarkStart w:id="76" w:name="_Toc33041963"/>
      <w:r w:rsidRPr="00B21981">
        <w:t>4.</w:t>
      </w:r>
      <w:r>
        <w:t>6</w:t>
      </w:r>
      <w:r w:rsidRPr="00B21981">
        <w:t>.</w:t>
      </w:r>
      <w:r>
        <w:t>2</w:t>
      </w:r>
      <w:r w:rsidRPr="00B21981">
        <w:t>.2</w:t>
      </w:r>
      <w:r w:rsidRPr="00B21981">
        <w:tab/>
        <w:t>Definition</w:t>
      </w:r>
      <w:bookmarkEnd w:id="75"/>
      <w:bookmarkEnd w:id="76"/>
    </w:p>
    <w:p w14:paraId="6431BD96" w14:textId="788BD9B8" w:rsidR="00AF16CB" w:rsidRDefault="00AF16CB" w:rsidP="00AF16CB">
      <w:r>
        <w:t>Omnidirectional visual s</w:t>
      </w:r>
      <w:r w:rsidRPr="00266D87">
        <w:t xml:space="preserve">ignals are represented in a spherical coordinate space in angular coordinates </w:t>
      </w:r>
      <w:r w:rsidRPr="00266D87">
        <w:rPr>
          <w:rFonts w:ascii="Courier New" w:hAnsi="Courier New"/>
        </w:rPr>
        <w:t>(ϕ,θ)</w:t>
      </w:r>
      <w:r w:rsidRPr="00266D87">
        <w:t xml:space="preserve">. The viewing </w:t>
      </w:r>
      <w:r>
        <w:t>is</w:t>
      </w:r>
      <w:r w:rsidRPr="00266D87">
        <w:t xml:space="preserve"> from the origin </w:t>
      </w:r>
      <w:r w:rsidR="00DA1A3C">
        <w:t xml:space="preserve">of the sphere, </w:t>
      </w:r>
      <w:r>
        <w:t>looking</w:t>
      </w:r>
      <w:r w:rsidRPr="00266D87">
        <w:t xml:space="preserve"> outward. </w:t>
      </w:r>
      <w:r w:rsidRPr="00266D87">
        <w:rPr>
          <w:szCs w:val="22"/>
          <w:lang w:eastAsia="ko-KR"/>
        </w:rPr>
        <w:t>Even though a spherical coordinate is generally represented by using radius, elevation, and azimuth, it assumes that a unit sphere is used for capturing and rendering. Thus, a location of a point on the unit sphere is identified by using the sphere coordinates azimuth (</w:t>
      </w:r>
      <w:r w:rsidRPr="00266D87">
        <w:rPr>
          <w:rFonts w:ascii="Courier New" w:hAnsi="Courier New"/>
        </w:rPr>
        <w:sym w:font="Symbol" w:char="F066"/>
      </w:r>
      <w:r w:rsidRPr="00266D87">
        <w:rPr>
          <w:szCs w:val="22"/>
          <w:lang w:eastAsia="ko-KR"/>
        </w:rPr>
        <w:t>) and elevation (</w:t>
      </w:r>
      <w:r w:rsidRPr="00266D87">
        <w:rPr>
          <w:rFonts w:ascii="Courier New" w:hAnsi="Courier New"/>
        </w:rPr>
        <w:sym w:font="Symbol" w:char="F071"/>
      </w:r>
      <w:r w:rsidRPr="00266D87">
        <w:rPr>
          <w:szCs w:val="22"/>
          <w:lang w:eastAsia="ko-KR"/>
        </w:rPr>
        <w:t xml:space="preserve">). </w:t>
      </w:r>
    </w:p>
    <w:p w14:paraId="63431CCD" w14:textId="282C6367" w:rsidR="00AF16CB" w:rsidRPr="00B21981" w:rsidRDefault="00AF16CB" w:rsidP="00AF16CB">
      <w:r w:rsidRPr="00266D87">
        <w:rPr>
          <w:lang w:eastAsia="ko-KR"/>
        </w:rPr>
        <w:t xml:space="preserve">For video, such a centre point may exist for each eye, referred to as </w:t>
      </w:r>
      <w:r w:rsidRPr="00266D87">
        <w:rPr>
          <w:i/>
          <w:lang w:eastAsia="ko-KR"/>
        </w:rPr>
        <w:t>stereo</w:t>
      </w:r>
      <w:r w:rsidRPr="00266D87">
        <w:rPr>
          <w:lang w:eastAsia="ko-KR"/>
        </w:rPr>
        <w:t xml:space="preserve"> signal,</w:t>
      </w:r>
      <w:r>
        <w:rPr>
          <w:lang w:eastAsia="ko-KR"/>
        </w:rPr>
        <w:t xml:space="preserve"> </w:t>
      </w:r>
      <w:r w:rsidRPr="00266D87">
        <w:rPr>
          <w:lang w:eastAsia="ko-KR"/>
        </w:rPr>
        <w:t>and the video consists of three colo</w:t>
      </w:r>
      <w:r w:rsidR="00DA1A3C">
        <w:rPr>
          <w:lang w:eastAsia="ko-KR"/>
        </w:rPr>
        <w:t>u</w:t>
      </w:r>
      <w:r w:rsidRPr="00266D87">
        <w:rPr>
          <w:lang w:eastAsia="ko-KR"/>
        </w:rPr>
        <w:t xml:space="preserve">r components, typically expressed by the luminance (Y) and two chrominance components (U and V). </w:t>
      </w:r>
    </w:p>
    <w:p w14:paraId="20B4C13C" w14:textId="516C54F2" w:rsidR="00AF16CB" w:rsidRPr="00266D87" w:rsidRDefault="00AF16CB" w:rsidP="00AF16CB">
      <w:r>
        <w:t xml:space="preserve">According to </w:t>
      </w:r>
      <w:r w:rsidR="00F93DC4">
        <w:t xml:space="preserve">3GPP </w:t>
      </w:r>
      <w:r>
        <w:t>TS 26.118</w:t>
      </w:r>
      <w:r w:rsidR="00F93DC4">
        <w:t xml:space="preserve"> [3]</w:t>
      </w:r>
      <w:r>
        <w:t>, clause 4.1.3, m</w:t>
      </w:r>
      <w:r w:rsidRPr="00266D87">
        <w:t xml:space="preserve">apping of a spherical picture to a 2D texture signal is illustrated in Figure </w:t>
      </w:r>
      <w:r w:rsidRPr="00DE4277">
        <w:t>4.</w:t>
      </w:r>
      <w:r w:rsidR="00F93DC4">
        <w:t>6.2</w:t>
      </w:r>
      <w:r>
        <w:t>-1</w:t>
      </w:r>
      <w:r w:rsidRPr="00266D87">
        <w:t xml:space="preserve">. The most commonly used mapping from spherical to 2D is the equirectangular projection (ERP) mapping. The mapping is bijective, i.e. it may be expressed in both directions. </w:t>
      </w:r>
    </w:p>
    <w:p w14:paraId="5165EFB1" w14:textId="77777777" w:rsidR="00AF16CB" w:rsidRPr="00266D87" w:rsidRDefault="002A3294" w:rsidP="00AF16CB">
      <w:pPr>
        <w:pStyle w:val="TH"/>
      </w:pPr>
      <w:r w:rsidRPr="00266D87">
        <w:rPr>
          <w:rFonts w:eastAsia="Malgun Gothic"/>
          <w:noProof/>
        </w:rPr>
        <w:object w:dxaOrig="9630" w:dyaOrig="3075" w14:anchorId="1E72F638">
          <v:shape id="_x0000_i1030" type="#_x0000_t75" alt="" style="width:482.5pt;height:151pt;mso-width-percent:0;mso-height-percent:0;mso-width-percent:0;mso-height-percent:0" o:ole="">
            <v:imagedata r:id="rId45" o:title=""/>
          </v:shape>
          <o:OLEObject Type="Embed" ProgID="Visio.Drawing.15" ShapeID="_x0000_i1030" DrawAspect="Content" ObjectID="_1670232184" r:id="rId46"/>
        </w:object>
      </w:r>
    </w:p>
    <w:p w14:paraId="4EA92B6C" w14:textId="1074406A" w:rsidR="00AF16CB" w:rsidRPr="00266D87" w:rsidRDefault="00AF16CB" w:rsidP="00AF16CB">
      <w:pPr>
        <w:pStyle w:val="TF"/>
      </w:pPr>
      <w:r w:rsidRPr="00266D87">
        <w:t>Figure 4.</w:t>
      </w:r>
      <w:r w:rsidR="00F93DC4">
        <w:t>6.2</w:t>
      </w:r>
      <w:r w:rsidRPr="00266D87">
        <w:t>-</w:t>
      </w:r>
      <w:r w:rsidR="00F93DC4">
        <w:t>1</w:t>
      </w:r>
      <w:r w:rsidRPr="00266D87">
        <w:t>:</w:t>
      </w:r>
      <w:r w:rsidRPr="00266D87">
        <w:rPr>
          <w:lang w:eastAsia="ko-KR"/>
        </w:rPr>
        <w:t xml:space="preserve"> </w:t>
      </w:r>
      <w:r w:rsidRPr="00266D87">
        <w:t>Examples of Spherical to 2D mappings</w:t>
      </w:r>
    </w:p>
    <w:p w14:paraId="00F6AD68" w14:textId="77777777" w:rsidR="00AF16CB" w:rsidRPr="00266D87" w:rsidRDefault="00AF16CB" w:rsidP="00AF16CB">
      <w:pPr>
        <w:spacing w:before="120" w:after="120"/>
      </w:pPr>
      <w:r w:rsidRPr="00266D87">
        <w:lastRenderedPageBreak/>
        <w:t xml:space="preserve">Assume a 2D texture with </w:t>
      </w:r>
      <w:r w:rsidRPr="00266D87">
        <w:rPr>
          <w:rFonts w:ascii="Courier New" w:hAnsi="Courier New"/>
        </w:rPr>
        <w:t>pictureWidth</w:t>
      </w:r>
      <w:r w:rsidRPr="00266D87">
        <w:rPr>
          <w:lang w:eastAsia="ko-KR"/>
        </w:rPr>
        <w:t xml:space="preserve"> and </w:t>
      </w:r>
      <w:r w:rsidRPr="00266D87">
        <w:rPr>
          <w:rFonts w:ascii="Courier New" w:hAnsi="Courier New"/>
        </w:rPr>
        <w:t>pictureHeight</w:t>
      </w:r>
      <w:r w:rsidRPr="00266D87">
        <w:rPr>
          <w:lang w:eastAsia="ko-KR"/>
        </w:rPr>
        <w:t>, being the width and height, respectively, of a monoscopic projected luma picture, in luma samples</w:t>
      </w:r>
      <w:r w:rsidRPr="00266D87">
        <w:t xml:space="preserve"> and </w:t>
      </w:r>
      <w:r w:rsidRPr="00266D87">
        <w:rPr>
          <w:lang w:eastAsia="ko-KR"/>
        </w:rPr>
        <w:t xml:space="preserve">the center point of a sample location </w:t>
      </w:r>
      <w:r w:rsidRPr="00266D87">
        <w:rPr>
          <w:rFonts w:ascii="Courier New" w:hAnsi="Courier New"/>
        </w:rPr>
        <w:t>(i,j)</w:t>
      </w:r>
      <w:r w:rsidRPr="00266D87">
        <w:rPr>
          <w:lang w:eastAsia="ko-KR"/>
        </w:rPr>
        <w:t xml:space="preserve"> along the horizontal and vertical axes, respectively, then for the </w:t>
      </w:r>
      <w:r w:rsidRPr="00266D87">
        <w:rPr>
          <w:i/>
          <w:lang w:eastAsia="ko-KR"/>
        </w:rPr>
        <w:t>equirectangular</w:t>
      </w:r>
      <w:r w:rsidRPr="00266D87">
        <w:rPr>
          <w:lang w:eastAsia="ko-KR"/>
        </w:rPr>
        <w:t xml:space="preserve"> projection </w:t>
      </w:r>
      <w:r w:rsidRPr="00266D87">
        <w:t>t</w:t>
      </w:r>
      <w:r w:rsidRPr="00266D87">
        <w:rPr>
          <w:lang w:eastAsia="ko-KR"/>
        </w:rPr>
        <w:t xml:space="preserve">he sphere coordinates </w:t>
      </w:r>
      <w:r w:rsidRPr="00266D87">
        <w:rPr>
          <w:rFonts w:ascii="Courier New" w:hAnsi="Courier New" w:cs="Courier New"/>
          <w:lang w:eastAsia="ko-KR"/>
        </w:rPr>
        <w:t>(</w:t>
      </w:r>
      <w:r w:rsidRPr="00266D87">
        <w:rPr>
          <w:rFonts w:ascii="Courier New" w:hAnsi="Courier New" w:cs="Courier New"/>
          <w:lang w:eastAsia="ko-KR"/>
        </w:rPr>
        <w:sym w:font="Symbol" w:char="F066"/>
      </w:r>
      <w:r w:rsidRPr="00266D87">
        <w:rPr>
          <w:rFonts w:ascii="Courier New" w:hAnsi="Courier New" w:cs="Courier New"/>
          <w:lang w:eastAsia="ko-KR"/>
        </w:rPr>
        <w:t>,</w:t>
      </w:r>
      <w:r w:rsidRPr="00266D87">
        <w:rPr>
          <w:rFonts w:ascii="Courier New" w:hAnsi="Courier New" w:cs="Courier New"/>
          <w:lang w:eastAsia="ko-KR"/>
        </w:rPr>
        <w:sym w:font="Symbol" w:char="F071"/>
      </w:r>
      <w:r w:rsidRPr="00266D87">
        <w:rPr>
          <w:rFonts w:ascii="Courier New" w:hAnsi="Courier New" w:cs="Courier New"/>
          <w:lang w:eastAsia="ko-KR"/>
        </w:rPr>
        <w:t>)</w:t>
      </w:r>
      <w:r w:rsidRPr="00266D87">
        <w:rPr>
          <w:lang w:eastAsia="ko-KR"/>
        </w:rPr>
        <w:t xml:space="preserve"> for the luma sample location, in degrees, are given by the following equations:</w:t>
      </w:r>
    </w:p>
    <w:p w14:paraId="1267166C" w14:textId="77777777" w:rsidR="00AF16CB" w:rsidRPr="00266D87" w:rsidRDefault="00AF16CB" w:rsidP="00AF16CB">
      <w:pPr>
        <w:pStyle w:val="EQ"/>
        <w:jc w:val="center"/>
        <w:rPr>
          <w:rFonts w:ascii="Courier New" w:hAnsi="Courier New"/>
          <w:noProof w:val="0"/>
        </w:rPr>
      </w:pPr>
      <w:r w:rsidRPr="00266D87">
        <w:rPr>
          <w:rFonts w:ascii="Courier New" w:hAnsi="Courier New"/>
          <w:noProof w:val="0"/>
        </w:rPr>
        <w:sym w:font="Symbol" w:char="F066"/>
      </w:r>
      <w:r w:rsidRPr="00266D87">
        <w:rPr>
          <w:rFonts w:ascii="Courier New" w:hAnsi="Courier New"/>
          <w:noProof w:val="0"/>
        </w:rPr>
        <w:t xml:space="preserve"> = ( 0.5 − i ÷ pictureWidth ) * 360</w:t>
      </w:r>
      <w:r w:rsidRPr="00266D87">
        <w:rPr>
          <w:rFonts w:ascii="Courier New" w:hAnsi="Courier New"/>
          <w:noProof w:val="0"/>
        </w:rPr>
        <w:br/>
      </w:r>
      <w:r w:rsidRPr="00266D87">
        <w:rPr>
          <w:rFonts w:ascii="Courier New" w:eastAsia="Candara" w:hAnsi="Courier New"/>
          <w:noProof w:val="0"/>
        </w:rPr>
        <w:sym w:font="Symbol" w:char="F071"/>
      </w:r>
      <w:r w:rsidRPr="00266D87">
        <w:rPr>
          <w:rFonts w:ascii="Courier New" w:eastAsia="Candara" w:hAnsi="Courier New"/>
          <w:noProof w:val="0"/>
          <w:color w:val="000000"/>
        </w:rPr>
        <w:t xml:space="preserve"> = </w:t>
      </w:r>
      <w:r w:rsidRPr="00266D87">
        <w:rPr>
          <w:rFonts w:ascii="Courier New" w:hAnsi="Courier New"/>
          <w:noProof w:val="0"/>
        </w:rPr>
        <w:t>( 0.5 − j ÷ pictureHeight ) * 180</w:t>
      </w:r>
    </w:p>
    <w:p w14:paraId="17D3E416" w14:textId="62C95ECF" w:rsidR="00AF16CB" w:rsidRPr="00B21981" w:rsidRDefault="00AF16CB" w:rsidP="00AF16CB">
      <w:pPr>
        <w:spacing w:before="120"/>
        <w:rPr>
          <w:lang w:eastAsia="ko-KR"/>
        </w:rPr>
      </w:pPr>
      <w:r w:rsidRPr="00266D87">
        <w:rPr>
          <w:lang w:eastAsia="ko-KR"/>
        </w:rPr>
        <w:t xml:space="preserve">Whereas ERP is commonly used for production formats, other mappings may be applied, especially for distribution. </w:t>
      </w:r>
      <w:r>
        <w:rPr>
          <w:lang w:eastAsia="ko-KR"/>
        </w:rPr>
        <w:t>For more details on projection formats, refer t</w:t>
      </w:r>
      <w:r w:rsidR="00560648">
        <w:rPr>
          <w:lang w:eastAsia="ko-KR"/>
        </w:rPr>
        <w:t>o</w:t>
      </w:r>
      <w:r>
        <w:rPr>
          <w:lang w:eastAsia="ko-KR"/>
        </w:rPr>
        <w:t xml:space="preserve"> </w:t>
      </w:r>
      <w:r w:rsidR="00560648">
        <w:rPr>
          <w:lang w:eastAsia="ko-KR"/>
        </w:rPr>
        <w:t xml:space="preserve">3GPP </w:t>
      </w:r>
      <w:r>
        <w:rPr>
          <w:lang w:eastAsia="ko-KR"/>
        </w:rPr>
        <w:t>TR</w:t>
      </w:r>
      <w:r w:rsidR="00560648">
        <w:rPr>
          <w:lang w:eastAsia="ko-KR"/>
        </w:rPr>
        <w:t xml:space="preserve"> </w:t>
      </w:r>
      <w:r>
        <w:rPr>
          <w:lang w:eastAsia="ko-KR"/>
        </w:rPr>
        <w:t>26.918 [2], clause 4.2.5.4.</w:t>
      </w:r>
    </w:p>
    <w:p w14:paraId="36E1DD79" w14:textId="4F84C6E2" w:rsidR="00AF16CB" w:rsidRDefault="00AF16CB" w:rsidP="00AF16CB">
      <w:pPr>
        <w:pStyle w:val="Heading4"/>
      </w:pPr>
      <w:bookmarkStart w:id="77" w:name="_Toc23169714"/>
      <w:bookmarkStart w:id="78" w:name="_Toc33041964"/>
      <w:r w:rsidRPr="00B21981">
        <w:t>4.</w:t>
      </w:r>
      <w:r>
        <w:t>6</w:t>
      </w:r>
      <w:r w:rsidRPr="00B21981">
        <w:t>.</w:t>
      </w:r>
      <w:r w:rsidR="00E13335">
        <w:t>2</w:t>
      </w:r>
      <w:r w:rsidRPr="00B21981">
        <w:t>.3</w:t>
      </w:r>
      <w:r w:rsidRPr="00B21981">
        <w:tab/>
        <w:t>Production and Capturing Systems</w:t>
      </w:r>
      <w:bookmarkEnd w:id="77"/>
      <w:bookmarkEnd w:id="78"/>
    </w:p>
    <w:p w14:paraId="11FA3301" w14:textId="1A2CF0F4" w:rsidR="00AF16CB" w:rsidRPr="006E4EC6" w:rsidRDefault="00AF16CB" w:rsidP="00AF16CB">
      <w:r>
        <w:t xml:space="preserve">For production, capturing and stitching of spherical content, refer to </w:t>
      </w:r>
      <w:r w:rsidR="00560648">
        <w:t xml:space="preserve">3GPP </w:t>
      </w:r>
      <w:r>
        <w:t>TR</w:t>
      </w:r>
      <w:r w:rsidR="00560648">
        <w:t xml:space="preserve"> </w:t>
      </w:r>
      <w:r>
        <w:t>26.918 [2], clause</w:t>
      </w:r>
      <w:r w:rsidR="00560648">
        <w:t>s</w:t>
      </w:r>
      <w:r>
        <w:t xml:space="preserve"> 4.2.5.2 and 4.2.5.3.</w:t>
      </w:r>
    </w:p>
    <w:p w14:paraId="46836675" w14:textId="33CEA39E" w:rsidR="00AF16CB" w:rsidRDefault="00AF16CB" w:rsidP="00AF16CB">
      <w:pPr>
        <w:pStyle w:val="Heading4"/>
      </w:pPr>
      <w:bookmarkStart w:id="79" w:name="_Toc23169715"/>
      <w:bookmarkStart w:id="80" w:name="_Toc33041965"/>
      <w:r w:rsidRPr="00B21981">
        <w:t>4.</w:t>
      </w:r>
      <w:r>
        <w:t>6</w:t>
      </w:r>
      <w:r w:rsidRPr="00B21981">
        <w:t>.</w:t>
      </w:r>
      <w:r w:rsidR="00E13335">
        <w:t>2</w:t>
      </w:r>
      <w:r w:rsidRPr="00B21981">
        <w:t>.4</w:t>
      </w:r>
      <w:r w:rsidRPr="00B21981">
        <w:tab/>
        <w:t>Rendering</w:t>
      </w:r>
      <w:bookmarkEnd w:id="79"/>
      <w:bookmarkEnd w:id="80"/>
    </w:p>
    <w:p w14:paraId="39FE8014" w14:textId="758DF281" w:rsidR="00AF16CB" w:rsidRDefault="00AF16CB" w:rsidP="00AF16CB">
      <w:r>
        <w:t xml:space="preserve">Rendering of spherical content depends on the field of view (FoV) of a rendering device. The pose together with the field of view of the device enables the system to generate the user viewport, i.e., the presented part of the content at a specific point in time. According to </w:t>
      </w:r>
      <w:r w:rsidR="00560648">
        <w:t xml:space="preserve">3GPP </w:t>
      </w:r>
      <w:r>
        <w:t>TS 26.118 [3], the r</w:t>
      </w:r>
      <w:r w:rsidRPr="00672822">
        <w:t xml:space="preserve">enderer uses the </w:t>
      </w:r>
      <w:r>
        <w:t>projected texture</w:t>
      </w:r>
      <w:r w:rsidRPr="00672822">
        <w:t xml:space="preserve"> signals and rendering metadata </w:t>
      </w:r>
      <w:r>
        <w:t xml:space="preserve">(projection information) </w:t>
      </w:r>
      <w:r w:rsidRPr="00672822">
        <w:t xml:space="preserve">and provides a viewport presentation taking into account the viewport and possible other information. With the pose, a user viewport is determined by </w:t>
      </w:r>
      <w:r w:rsidR="00560648">
        <w:t>identifying the</w:t>
      </w:r>
      <w:r w:rsidR="00560648" w:rsidRPr="00672822">
        <w:t xml:space="preserve"> </w:t>
      </w:r>
      <w:r w:rsidRPr="00672822">
        <w:t>horizontal</w:t>
      </w:r>
      <w:r w:rsidR="00560648">
        <w:t xml:space="preserve"> and </w:t>
      </w:r>
      <w:r w:rsidRPr="00672822">
        <w:t>vertical field</w:t>
      </w:r>
      <w:r w:rsidR="00560648">
        <w:t>s</w:t>
      </w:r>
      <w:r w:rsidRPr="00672822">
        <w:t xml:space="preserve"> of view of the screen of a head-mounted display or any other display device to render the appropriate part of decoded video or audio signals. For video, textures from decoded signals are projected to the sphere with rendering metadata received from the file decoder. During the texture-to-sphere mapping, a sample of the decoded signal is remapped to a position on the sphere.</w:t>
      </w:r>
    </w:p>
    <w:p w14:paraId="7384567B" w14:textId="44C39912" w:rsidR="00AF16CB" w:rsidRDefault="00AF16CB" w:rsidP="00AF16CB">
      <w:r>
        <w:t xml:space="preserve">Related to the generic rendering approaches in clause 4.2.2, </w:t>
      </w:r>
      <w:r w:rsidRPr="00672822">
        <w:t xml:space="preserve"> </w:t>
      </w:r>
      <w:r>
        <w:t xml:space="preserve">the following steps are part of </w:t>
      </w:r>
      <w:r w:rsidR="00560648">
        <w:t xml:space="preserve">the </w:t>
      </w:r>
      <w:r>
        <w:t>rendering spherical media:</w:t>
      </w:r>
    </w:p>
    <w:p w14:paraId="36F69702" w14:textId="203A0A83" w:rsidR="00AF16CB" w:rsidRDefault="00AF16CB" w:rsidP="00AF16CB">
      <w:pPr>
        <w:pStyle w:val="B10"/>
      </w:pPr>
      <w:r>
        <w:t>-</w:t>
      </w:r>
      <w:r>
        <w:tab/>
        <w:t xml:space="preserve">Generating a 3D Mesh (set of vertexes linked into triangles) based on the projection metadata. The sphere is mapped to a mesh and the transformation of the mesh is dynamically updated based on </w:t>
      </w:r>
      <w:r w:rsidR="00560648">
        <w:t xml:space="preserve">the </w:t>
      </w:r>
      <w:r>
        <w:t xml:space="preserve">updated projection metadata. </w:t>
      </w:r>
    </w:p>
    <w:p w14:paraId="2D0BF7FA" w14:textId="77777777" w:rsidR="00AF16CB" w:rsidRDefault="00AF16CB" w:rsidP="00AF16CB">
      <w:pPr>
        <w:ind w:firstLine="284"/>
      </w:pPr>
      <w:r>
        <w:t>-</w:t>
      </w:r>
      <w:r>
        <w:tab/>
        <w:t>Mapping each vertex to a position on a 2D texture. This is again done using the available projection metadata.</w:t>
      </w:r>
    </w:p>
    <w:p w14:paraId="3F34F9E7" w14:textId="77777777" w:rsidR="00AF16CB" w:rsidRDefault="00AF16CB" w:rsidP="00AF16CB">
      <w:pPr>
        <w:ind w:firstLine="284"/>
      </w:pPr>
      <w:r>
        <w:t>-</w:t>
      </w:r>
      <w:r>
        <w:tab/>
        <w:t>Rotating the camera to match the user’s head orientation. This is based on the available pose information.</w:t>
      </w:r>
    </w:p>
    <w:p w14:paraId="6E63E2B7" w14:textId="77777777" w:rsidR="00AF16CB" w:rsidRDefault="00AF16CB" w:rsidP="00AF16CB">
      <w:pPr>
        <w:ind w:firstLine="284"/>
      </w:pPr>
      <w:r>
        <w:t>-</w:t>
      </w:r>
      <w:r>
        <w:tab/>
        <w:t>Computing the viewport by using computer graphic algorithms as discussed in details in clause 4.2.2</w:t>
      </w:r>
    </w:p>
    <w:p w14:paraId="08FD717B" w14:textId="1967C43C" w:rsidR="00AF16CB" w:rsidRDefault="00AF16CB" w:rsidP="00AF16CB">
      <w:pPr>
        <w:pStyle w:val="Heading4"/>
      </w:pPr>
      <w:bookmarkStart w:id="81" w:name="_Toc23169716"/>
      <w:bookmarkStart w:id="82" w:name="_Toc33041966"/>
      <w:r w:rsidRPr="00B21981">
        <w:t>4.</w:t>
      </w:r>
      <w:r>
        <w:t>6</w:t>
      </w:r>
      <w:r w:rsidRPr="00B21981">
        <w:t>.</w:t>
      </w:r>
      <w:r w:rsidR="00E13335">
        <w:t>2</w:t>
      </w:r>
      <w:r w:rsidRPr="00B21981">
        <w:t>.5</w:t>
      </w:r>
      <w:r w:rsidRPr="00B21981">
        <w:tab/>
      </w:r>
      <w:r>
        <w:t xml:space="preserve">Compression, </w:t>
      </w:r>
      <w:r w:rsidRPr="00B21981">
        <w:t>Storage and Data Formats</w:t>
      </w:r>
      <w:bookmarkEnd w:id="81"/>
      <w:bookmarkEnd w:id="82"/>
    </w:p>
    <w:p w14:paraId="7DF73DD8" w14:textId="6E9850D9" w:rsidR="00AF16CB" w:rsidRPr="00266D87" w:rsidRDefault="00AF16CB" w:rsidP="00AF16CB">
      <w:pPr>
        <w:rPr>
          <w:rFonts w:eastAsia="Malgun Gothic"/>
        </w:rPr>
      </w:pPr>
      <w:r>
        <w:t xml:space="preserve">According to </w:t>
      </w:r>
      <w:r w:rsidR="00560648">
        <w:t xml:space="preserve">3GPP </w:t>
      </w:r>
      <w:r>
        <w:t>TS</w:t>
      </w:r>
      <w:r w:rsidR="00560648">
        <w:t xml:space="preserve"> </w:t>
      </w:r>
      <w:r>
        <w:t>26.118 [3], clause 4.1.3, c</w:t>
      </w:r>
      <w:r w:rsidRPr="00266D87">
        <w:t>ommonly used video encoders cannot directly encode spherical videos, but only 2D textures. However, there is a significant benefit to reuse conventional 2D video encoders. Based on this, Figure 4.</w:t>
      </w:r>
      <w:r w:rsidR="00560648">
        <w:t>6.2</w:t>
      </w:r>
      <w:r w:rsidRPr="00266D87">
        <w:t>-</w:t>
      </w:r>
      <w:r>
        <w:t>2</w:t>
      </w:r>
      <w:r w:rsidRPr="00266D87">
        <w:t xml:space="preserve"> provides the basic video signal representation in the context of omnidirectional video in the context of the present document. By pre-processing, the spherical video is mapped to a 2D texture. The 2D texture is encoded with a regular 2D video encoder and the VR rendering metadata (i.e. the data describing the mapping from the spherical coordinate to the 2D texture) is encoded and provided along with the video bitstream, such that at the receiving end the inverse process can be applied to reconstruct the spherical video.</w:t>
      </w:r>
    </w:p>
    <w:p w14:paraId="110C7039" w14:textId="77777777" w:rsidR="00AF16CB" w:rsidRPr="00266D87" w:rsidRDefault="002A3294" w:rsidP="00AF16CB">
      <w:pPr>
        <w:pStyle w:val="TH"/>
      </w:pPr>
      <w:r w:rsidRPr="00266D87">
        <w:rPr>
          <w:rFonts w:eastAsia="Malgun Gothic"/>
          <w:noProof/>
        </w:rPr>
        <w:object w:dxaOrig="9630" w:dyaOrig="1140" w14:anchorId="0A85FB2F">
          <v:shape id="_x0000_i1031" type="#_x0000_t75" alt="" style="width:482.5pt;height:57.5pt;mso-width-percent:0;mso-height-percent:0;mso-width-percent:0;mso-height-percent:0" o:ole="">
            <v:imagedata r:id="rId47" o:title=""/>
          </v:shape>
          <o:OLEObject Type="Embed" ProgID="Visio.Drawing.11" ShapeID="_x0000_i1031" DrawAspect="Content" ObjectID="_1670232185" r:id="rId48"/>
        </w:object>
      </w:r>
    </w:p>
    <w:p w14:paraId="2539EBC9" w14:textId="74BCF7B5" w:rsidR="00AF16CB" w:rsidRDefault="00AF16CB" w:rsidP="00AF16CB">
      <w:pPr>
        <w:pStyle w:val="TF"/>
      </w:pPr>
      <w:r w:rsidRPr="00266D87">
        <w:t>Figure 4.</w:t>
      </w:r>
      <w:r w:rsidR="00560648">
        <w:t>6.2</w:t>
      </w:r>
      <w:r w:rsidRPr="00266D87">
        <w:t>-</w:t>
      </w:r>
      <w:r>
        <w:t>2</w:t>
      </w:r>
      <w:r w:rsidRPr="00266D87">
        <w:t>: Video Signal Representation</w:t>
      </w:r>
    </w:p>
    <w:p w14:paraId="3A1756E3" w14:textId="7753178A" w:rsidR="00AF16CB" w:rsidRDefault="00AF16CB" w:rsidP="00AF16CB">
      <w:r w:rsidRPr="00B21981">
        <w:t xml:space="preserve">Compression, storage and data formats are defined for example in </w:t>
      </w:r>
      <w:r w:rsidR="007904FC">
        <w:t xml:space="preserve">3GPP </w:t>
      </w:r>
      <w:r w:rsidRPr="00B21981">
        <w:t>TS</w:t>
      </w:r>
      <w:r w:rsidR="007904FC">
        <w:t xml:space="preserve"> </w:t>
      </w:r>
      <w:r w:rsidRPr="00B21981">
        <w:t>26.118 [3] as well as in ISO/IEC 23090-2 [</w:t>
      </w:r>
      <w:r w:rsidR="00E20309">
        <w:t>37</w:t>
      </w:r>
      <w:r w:rsidRPr="00B21981">
        <w:t>].</w:t>
      </w:r>
      <w:r>
        <w:t xml:space="preserve"> This includes viewport-independent and viewport-dependent compression formats. A principle overview of different approaches is documented in </w:t>
      </w:r>
      <w:r w:rsidR="007904FC">
        <w:t xml:space="preserve">3GPP </w:t>
      </w:r>
      <w:r>
        <w:t>TR</w:t>
      </w:r>
      <w:r w:rsidR="007904FC">
        <w:t xml:space="preserve"> </w:t>
      </w:r>
      <w:r>
        <w:t>26.918 [2], clause 4.2.5.6.</w:t>
      </w:r>
    </w:p>
    <w:p w14:paraId="2C6D0647" w14:textId="3CDFF17D" w:rsidR="00AF16CB" w:rsidRDefault="00AF16CB" w:rsidP="00AF16CB">
      <w:pPr>
        <w:pStyle w:val="Heading4"/>
      </w:pPr>
      <w:bookmarkStart w:id="83" w:name="_Toc23169717"/>
      <w:bookmarkStart w:id="84" w:name="_Toc33041967"/>
      <w:r w:rsidRPr="00395831">
        <w:lastRenderedPageBreak/>
        <w:t>4.</w:t>
      </w:r>
      <w:r>
        <w:t>6</w:t>
      </w:r>
      <w:r w:rsidRPr="00395831">
        <w:t>.</w:t>
      </w:r>
      <w:r w:rsidR="00E13335">
        <w:t>2</w:t>
      </w:r>
      <w:r w:rsidRPr="00395831">
        <w:t>.</w:t>
      </w:r>
      <w:r>
        <w:t>6</w:t>
      </w:r>
      <w:r w:rsidRPr="00395831">
        <w:tab/>
      </w:r>
      <w:r>
        <w:t>Quality and Bitrate considerations</w:t>
      </w:r>
      <w:bookmarkEnd w:id="83"/>
      <w:bookmarkEnd w:id="84"/>
    </w:p>
    <w:p w14:paraId="6D969407" w14:textId="1799C715" w:rsidR="00AF16CB" w:rsidRPr="00B21981" w:rsidRDefault="00AF16CB" w:rsidP="00AF16CB">
      <w:r>
        <w:t>According to clause 4.</w:t>
      </w:r>
      <w:r w:rsidR="00D906A0">
        <w:t>2.1</w:t>
      </w:r>
      <w:r>
        <w:t xml:space="preserve">, 1k by 1k per eye is </w:t>
      </w:r>
      <w:r w:rsidR="00D57CE4">
        <w:t xml:space="preserve">a minimum </w:t>
      </w:r>
      <w:r>
        <w:t>for the signal in the viewport, and for stereoscopic rendering this results in basically a signal for 2k by 1k, typically at a frame rate of 50 or 60fps.With current codecs according to clause 4.</w:t>
      </w:r>
      <w:r w:rsidR="00D906A0">
        <w:t>5.1</w:t>
      </w:r>
      <w:r>
        <w:t xml:space="preserve">, the pure viewport data can be represented with around 4-10 Mbit/s. However, a viewport typically only covers around 100 degree horizontal and 60 degree vertical. Hence, to present a full omnidirectional presentation, about 20 times more data may be necessary, leading to 80 – 200 Mbit/s. Viewport-dependent coding and delivery, in particular tiling, can support to reduce the required bitrates. </w:t>
      </w:r>
    </w:p>
    <w:p w14:paraId="44B9C043" w14:textId="76400B05" w:rsidR="00AF16CB" w:rsidRDefault="00AF16CB" w:rsidP="00AF16CB">
      <w:pPr>
        <w:pStyle w:val="Heading4"/>
      </w:pPr>
      <w:bookmarkStart w:id="85" w:name="_Toc23169718"/>
      <w:bookmarkStart w:id="86" w:name="_Toc33041968"/>
      <w:r w:rsidRPr="00B21981">
        <w:t>4.</w:t>
      </w:r>
      <w:r>
        <w:t>6</w:t>
      </w:r>
      <w:r w:rsidRPr="00B21981">
        <w:t>.</w:t>
      </w:r>
      <w:r w:rsidR="00E13335">
        <w:t>2</w:t>
      </w:r>
      <w:r w:rsidRPr="00B21981">
        <w:t>.</w:t>
      </w:r>
      <w:r>
        <w:t>7</w:t>
      </w:r>
      <w:r w:rsidRPr="00B21981">
        <w:tab/>
        <w:t>Applications</w:t>
      </w:r>
      <w:bookmarkEnd w:id="85"/>
      <w:bookmarkEnd w:id="86"/>
    </w:p>
    <w:p w14:paraId="25119D96" w14:textId="06BEB155" w:rsidR="00AF16CB" w:rsidRPr="00C86B5E" w:rsidRDefault="00AF16CB" w:rsidP="00AF16CB">
      <w:r>
        <w:t xml:space="preserve">For use cases and applications, see </w:t>
      </w:r>
      <w:r w:rsidR="0057379F">
        <w:t xml:space="preserve">3GPP </w:t>
      </w:r>
      <w:r>
        <w:t>TR</w:t>
      </w:r>
      <w:r w:rsidR="0057379F">
        <w:t xml:space="preserve"> </w:t>
      </w:r>
      <w:r>
        <w:t>26.918 [2], clause 5.</w:t>
      </w:r>
    </w:p>
    <w:p w14:paraId="2FD755C4" w14:textId="77777777" w:rsidR="00AF16CB" w:rsidRDefault="00AF16CB" w:rsidP="00AF16CB">
      <w:pPr>
        <w:pStyle w:val="Heading3"/>
      </w:pPr>
      <w:bookmarkStart w:id="87" w:name="_Toc23169719"/>
      <w:bookmarkStart w:id="88" w:name="_Toc33041969"/>
      <w:r>
        <w:t>4.6.3</w:t>
      </w:r>
      <w:r>
        <w:tab/>
        <w:t>3D Meshes</w:t>
      </w:r>
      <w:bookmarkEnd w:id="87"/>
      <w:bookmarkEnd w:id="88"/>
    </w:p>
    <w:p w14:paraId="7302049C" w14:textId="77777777" w:rsidR="00AF16CB" w:rsidRDefault="00AF16CB" w:rsidP="00AF16CB">
      <w:pPr>
        <w:pStyle w:val="Heading4"/>
      </w:pPr>
      <w:bookmarkStart w:id="89" w:name="_Toc23169720"/>
      <w:bookmarkStart w:id="90" w:name="_Toc33041970"/>
      <w:r>
        <w:t>4.6.3.1</w:t>
      </w:r>
      <w:r>
        <w:tab/>
        <w:t>Introduction</w:t>
      </w:r>
      <w:bookmarkEnd w:id="89"/>
      <w:bookmarkEnd w:id="90"/>
    </w:p>
    <w:p w14:paraId="2F77CEA8" w14:textId="77777777" w:rsidR="00AF16CB" w:rsidRDefault="00AF16CB" w:rsidP="00AF16CB">
      <w:r w:rsidRPr="005A192B">
        <w:t>A polygon mesh is a collection of vertices, edges and faces that defines the shape of a polyhedral object in 3D computer graphics and solid modeling. The faces usually consist of triangles (triangle mesh), quadrilaterals (quads), or other simple convex polygons (n-gons), since this simplifies rendering, but may also be more generally composed of concave polygons, or even polygons with holes.</w:t>
      </w:r>
    </w:p>
    <w:p w14:paraId="055FBBD4" w14:textId="77777777" w:rsidR="00AF16CB" w:rsidRDefault="00AF16CB" w:rsidP="00AF16CB">
      <w:pPr>
        <w:pStyle w:val="Heading4"/>
      </w:pPr>
      <w:bookmarkStart w:id="91" w:name="_Toc23169721"/>
      <w:bookmarkStart w:id="92" w:name="_Toc33041971"/>
      <w:r>
        <w:t>4.6.3.2</w:t>
      </w:r>
      <w:r>
        <w:tab/>
        <w:t>Definition</w:t>
      </w:r>
      <w:bookmarkEnd w:id="91"/>
      <w:bookmarkEnd w:id="92"/>
    </w:p>
    <w:p w14:paraId="44B56325" w14:textId="77777777" w:rsidR="00AF16CB" w:rsidRDefault="00AF16CB" w:rsidP="00AF16CB">
      <w:r w:rsidRPr="008F3EB8">
        <w:t xml:space="preserve">Objects created with polygon meshes </w:t>
      </w:r>
      <w:r>
        <w:t>are represented by</w:t>
      </w:r>
      <w:r w:rsidRPr="008F3EB8">
        <w:t xml:space="preserve"> different types of elements. These include vertices, edges, faces, polygons and surfaces</w:t>
      </w:r>
      <w:r>
        <w:t xml:space="preserve"> as shown in Figure 4.6.3-1</w:t>
      </w:r>
      <w:r w:rsidRPr="008F3EB8">
        <w:t>. In many applications, only vertices, edges and either faces or polygons are stored.</w:t>
      </w:r>
    </w:p>
    <w:p w14:paraId="7DA965F1" w14:textId="77777777" w:rsidR="00AF16CB" w:rsidRDefault="00AF16CB" w:rsidP="00AF16CB">
      <w:pPr>
        <w:keepNext/>
        <w:jc w:val="center"/>
      </w:pPr>
      <w:r w:rsidRPr="00571DA7">
        <w:rPr>
          <w:noProof/>
        </w:rPr>
        <w:drawing>
          <wp:inline distT="0" distB="0" distL="0" distR="0" wp14:anchorId="00565C4E" wp14:editId="0C1FC89F">
            <wp:extent cx="5288280" cy="1992630"/>
            <wp:effectExtent l="0" t="0" r="0" b="0"/>
            <wp:docPr id="16" name="Picture 5" descr="Elements of polygonal mesh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s of polygonal mesh model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8280" cy="1992630"/>
                    </a:xfrm>
                    <a:prstGeom prst="rect">
                      <a:avLst/>
                    </a:prstGeom>
                    <a:noFill/>
                    <a:ln>
                      <a:noFill/>
                    </a:ln>
                  </pic:spPr>
                </pic:pic>
              </a:graphicData>
            </a:graphic>
          </wp:inline>
        </w:drawing>
      </w:r>
    </w:p>
    <w:p w14:paraId="66B8D725" w14:textId="5C46C767" w:rsidR="00AF16CB" w:rsidRDefault="00AF16CB" w:rsidP="00341577">
      <w:pPr>
        <w:pStyle w:val="Caption"/>
        <w:jc w:val="center"/>
      </w:pPr>
      <w:r>
        <w:t>Figure 4.6.3-1</w:t>
      </w:r>
      <w:r w:rsidR="00747826">
        <w:t>:</w:t>
      </w:r>
      <w:r>
        <w:t xml:space="preserve"> Elements necessary for mesh representations ©Wikipedia (</w:t>
      </w:r>
      <w:r w:rsidRPr="009C3EFC">
        <w:t>Mesh_overview.jpg: The original uploader was Rchoetzlein at English Wikipedia.derivative work: Lobsterbake [CC BY-SA 3.0 (</w:t>
      </w:r>
      <w:hyperlink r:id="rId50" w:history="1">
        <w:r w:rsidRPr="00B232E3">
          <w:rPr>
            <w:rStyle w:val="Hyperlink"/>
          </w:rPr>
          <w:t>https://creativecommons.org/licenses/by-sa/3.0)</w:t>
        </w:r>
      </w:hyperlink>
      <w:r>
        <w:t>])</w:t>
      </w:r>
    </w:p>
    <w:p w14:paraId="5C228560" w14:textId="77777777" w:rsidR="00AF16CB" w:rsidRPr="009F37B0" w:rsidRDefault="00AF16CB" w:rsidP="00AF16CB">
      <w:r>
        <w:t>Polygon meshes are defined by the following elements:</w:t>
      </w:r>
    </w:p>
    <w:p w14:paraId="33639309" w14:textId="5D100003" w:rsidR="00AF16CB" w:rsidRPr="00B21981" w:rsidRDefault="00AF16CB" w:rsidP="00AF16CB">
      <w:pPr>
        <w:pStyle w:val="B10"/>
      </w:pPr>
      <w:r>
        <w:t>-</w:t>
      </w:r>
      <w:r>
        <w:tab/>
      </w:r>
      <w:r w:rsidRPr="00D070C7">
        <w:rPr>
          <w:b/>
          <w:bCs/>
          <w:i/>
          <w:iCs/>
        </w:rPr>
        <w:t>Vertex</w:t>
      </w:r>
      <w:r w:rsidRPr="00B21981">
        <w:t xml:space="preserve">: </w:t>
      </w:r>
      <w:r w:rsidRPr="009F37B0">
        <w:t>A position in 3D space</w:t>
      </w:r>
      <w:r>
        <w:t xml:space="preserve"> defined as </w:t>
      </w:r>
      <w:r w:rsidRPr="00D070C7">
        <w:rPr>
          <w:rFonts w:ascii="Courier New" w:hAnsi="Courier New" w:cs="Courier New"/>
        </w:rPr>
        <w:t>(x,y,z)</w:t>
      </w:r>
      <w:r w:rsidRPr="009F37B0">
        <w:t xml:space="preserve"> along with other information such as colo</w:t>
      </w:r>
      <w:r w:rsidR="0058730D">
        <w:t>u</w:t>
      </w:r>
      <w:r w:rsidRPr="009F37B0">
        <w:t>r</w:t>
      </w:r>
      <w:r>
        <w:t xml:space="preserve"> </w:t>
      </w:r>
      <w:r w:rsidRPr="00B21981">
        <w:t>(r,g,b)</w:t>
      </w:r>
      <w:r w:rsidRPr="009F37B0">
        <w:t>, normal vector and texture coordinates.</w:t>
      </w:r>
    </w:p>
    <w:p w14:paraId="0E0C8DF9" w14:textId="77777777" w:rsidR="00AF16CB" w:rsidRPr="004662D1" w:rsidRDefault="00AF16CB" w:rsidP="00AF16CB">
      <w:pPr>
        <w:pStyle w:val="B10"/>
      </w:pPr>
      <w:r>
        <w:t>-</w:t>
      </w:r>
      <w:r>
        <w:tab/>
      </w:r>
      <w:r w:rsidRPr="00D070C7">
        <w:rPr>
          <w:b/>
          <w:bCs/>
          <w:i/>
          <w:iCs/>
        </w:rPr>
        <w:t>Edge</w:t>
      </w:r>
      <w:r w:rsidRPr="00B21981">
        <w:t xml:space="preserve">: </w:t>
      </w:r>
      <w:r w:rsidRPr="004662D1">
        <w:t>A connection between two vertices.</w:t>
      </w:r>
    </w:p>
    <w:p w14:paraId="12AF4ACC" w14:textId="1856459B" w:rsidR="00AF16CB" w:rsidRPr="004662D1" w:rsidRDefault="00AF16CB" w:rsidP="00AF16CB">
      <w:pPr>
        <w:pStyle w:val="B10"/>
      </w:pPr>
      <w:r>
        <w:t>-</w:t>
      </w:r>
      <w:r>
        <w:tab/>
      </w:r>
      <w:r w:rsidRPr="00D070C7">
        <w:rPr>
          <w:b/>
          <w:bCs/>
          <w:i/>
          <w:iCs/>
        </w:rPr>
        <w:t>Face</w:t>
      </w:r>
      <w:r w:rsidRPr="00B21981">
        <w:t xml:space="preserve">: </w:t>
      </w:r>
      <w:r w:rsidRPr="004662D1">
        <w:t>A closed set of edges, in which a triangle face has three edges, and a quad face has four edges. A polygon is a </w:t>
      </w:r>
      <w:hyperlink r:id="rId51" w:tooltip="Coplanar" w:history="1">
        <w:r w:rsidRPr="004662D1">
          <w:t>coplanar</w:t>
        </w:r>
      </w:hyperlink>
      <w:r w:rsidRPr="004662D1">
        <w:t xml:space="preserve"> set of faces. In systems that support multi-sided faces, polygons and faces are equivalent. Mathematically a polygonal mesh may be considered </w:t>
      </w:r>
      <w:r w:rsidR="00747826">
        <w:t xml:space="preserve">as </w:t>
      </w:r>
      <w:r w:rsidRPr="004662D1">
        <w:t>an </w:t>
      </w:r>
      <w:hyperlink r:id="rId52" w:tooltip="Unstructured grid" w:history="1">
        <w:r w:rsidRPr="004662D1">
          <w:t>unstructured grid</w:t>
        </w:r>
      </w:hyperlink>
      <w:r w:rsidRPr="004662D1">
        <w:t>, or undirected graph, with additional properties of geometry, shape and topology.</w:t>
      </w:r>
    </w:p>
    <w:p w14:paraId="69D53692" w14:textId="77777777" w:rsidR="00AF16CB" w:rsidRPr="004662D1" w:rsidRDefault="00AF16CB" w:rsidP="00AF16CB">
      <w:pPr>
        <w:pStyle w:val="B10"/>
      </w:pPr>
      <w:r>
        <w:t>-</w:t>
      </w:r>
      <w:r>
        <w:tab/>
      </w:r>
      <w:r w:rsidRPr="00D070C7">
        <w:rPr>
          <w:b/>
          <w:bCs/>
          <w:i/>
          <w:iCs/>
        </w:rPr>
        <w:t>Surfaces</w:t>
      </w:r>
      <w:r w:rsidRPr="00B21981">
        <w:t xml:space="preserve">: </w:t>
      </w:r>
      <w:r>
        <w:t xml:space="preserve">or </w:t>
      </w:r>
      <w:r w:rsidRPr="004662D1">
        <w:t xml:space="preserve">smoothing groups, are useful, but not required to group smooth regions. </w:t>
      </w:r>
    </w:p>
    <w:p w14:paraId="339B5D4D" w14:textId="77777777" w:rsidR="00AF16CB" w:rsidRPr="00B21981" w:rsidRDefault="00AF16CB" w:rsidP="00AF16CB">
      <w:pPr>
        <w:pStyle w:val="B10"/>
      </w:pPr>
      <w:r>
        <w:lastRenderedPageBreak/>
        <w:t>-</w:t>
      </w:r>
      <w:r>
        <w:tab/>
      </w:r>
      <w:r w:rsidRPr="00D070C7">
        <w:rPr>
          <w:b/>
          <w:bCs/>
          <w:i/>
          <w:iCs/>
        </w:rPr>
        <w:t>Groups</w:t>
      </w:r>
      <w:r w:rsidRPr="00B21981">
        <w:t xml:space="preserve">: </w:t>
      </w:r>
      <w:r w:rsidRPr="009F37B0">
        <w:t>Some mesh formats contain groups, which define separate elements of the mesh, and are useful for determining separate sub-objects for </w:t>
      </w:r>
      <w:hyperlink r:id="rId53" w:tooltip="Skeletal animation" w:history="1">
        <w:r w:rsidRPr="009F37B0">
          <w:t>skeletal animation</w:t>
        </w:r>
      </w:hyperlink>
      <w:r w:rsidRPr="009F37B0">
        <w:t> or separate actors for non-skeletal animation.</w:t>
      </w:r>
    </w:p>
    <w:p w14:paraId="6A5719C7" w14:textId="77777777" w:rsidR="00AF16CB" w:rsidRPr="00B21981" w:rsidRDefault="00AF16CB" w:rsidP="00AF16CB">
      <w:pPr>
        <w:pStyle w:val="B10"/>
      </w:pPr>
      <w:r>
        <w:t>-</w:t>
      </w:r>
      <w:r>
        <w:tab/>
      </w:r>
      <w:r w:rsidRPr="00D070C7">
        <w:rPr>
          <w:b/>
          <w:bCs/>
          <w:i/>
          <w:iCs/>
        </w:rPr>
        <w:t>Materials</w:t>
      </w:r>
      <w:r w:rsidRPr="00B21981">
        <w:t xml:space="preserve">: </w:t>
      </w:r>
      <w:r w:rsidRPr="009F37B0">
        <w:t>defined</w:t>
      </w:r>
      <w:r>
        <w:t xml:space="preserve"> to</w:t>
      </w:r>
      <w:r w:rsidRPr="009F37B0">
        <w:t xml:space="preserve"> allow different portions of the mesh to use different </w:t>
      </w:r>
      <w:hyperlink r:id="rId54" w:tooltip="Shaders" w:history="1">
        <w:r w:rsidRPr="009F37B0">
          <w:t>shaders</w:t>
        </w:r>
      </w:hyperlink>
      <w:r w:rsidRPr="009F37B0">
        <w:t> when rendered.</w:t>
      </w:r>
    </w:p>
    <w:p w14:paraId="2A84DA16" w14:textId="77777777" w:rsidR="00AF16CB" w:rsidRPr="00B21981" w:rsidRDefault="00AF16CB" w:rsidP="00AF16CB">
      <w:pPr>
        <w:pStyle w:val="B10"/>
      </w:pPr>
      <w:r>
        <w:t>-</w:t>
      </w:r>
      <w:r>
        <w:tab/>
      </w:r>
      <w:hyperlink r:id="rId55" w:tooltip="UV coordinates" w:history="1">
        <w:r w:rsidRPr="00B21981">
          <w:rPr>
            <w:b/>
            <w:bCs/>
            <w:i/>
            <w:iCs/>
          </w:rPr>
          <w:t>UV coordinates</w:t>
        </w:r>
      </w:hyperlink>
      <w:r w:rsidRPr="00B21981">
        <w:t xml:space="preserve">: </w:t>
      </w:r>
      <w:r w:rsidRPr="009F37B0">
        <w:t>Most mesh formats also support some form of </w:t>
      </w:r>
      <w:hyperlink r:id="rId56" w:tooltip="UV coordinates" w:history="1">
        <w:r w:rsidRPr="009F37B0">
          <w:t>UV coordinates</w:t>
        </w:r>
      </w:hyperlink>
      <w:r w:rsidRPr="009F37B0">
        <w:t> which are a separate 2</w:t>
      </w:r>
      <w:r>
        <w:t>D</w:t>
      </w:r>
      <w:r w:rsidRPr="009F37B0">
        <w:t xml:space="preserve"> representation of the mesh "unfolded" to show what portion of a 2-dimensional </w:t>
      </w:r>
      <w:hyperlink r:id="rId57" w:tooltip="Texture map" w:history="1">
        <w:r w:rsidRPr="009F37B0">
          <w:t>texture map</w:t>
        </w:r>
      </w:hyperlink>
      <w:r w:rsidRPr="009F37B0">
        <w:t> to apply to different polygons of the mesh. It is also possible for meshes to contain other such vertex attribute information such as colour, tangent vectors, </w:t>
      </w:r>
      <w:hyperlink r:id="rId58" w:tooltip="Weighting" w:history="1">
        <w:r w:rsidRPr="009F37B0">
          <w:t>weight maps</w:t>
        </w:r>
      </w:hyperlink>
      <w:r w:rsidRPr="009F37B0">
        <w:t> to control </w:t>
      </w:r>
      <w:hyperlink r:id="rId59" w:tooltip="Skeletal animation" w:history="1">
        <w:r w:rsidRPr="009F37B0">
          <w:t>animation</w:t>
        </w:r>
      </w:hyperlink>
      <w:r w:rsidRPr="009F37B0">
        <w:t>, etc (sometimes also called channels).</w:t>
      </w:r>
    </w:p>
    <w:p w14:paraId="45AF3BF5" w14:textId="77777777" w:rsidR="00AF16CB" w:rsidRDefault="00AF16CB" w:rsidP="00AF16CB">
      <w:pPr>
        <w:pStyle w:val="Heading4"/>
      </w:pPr>
      <w:bookmarkStart w:id="93" w:name="_Toc23169722"/>
      <w:bookmarkStart w:id="94" w:name="_Toc33041972"/>
      <w:r>
        <w:t>4.6.3.3</w:t>
      </w:r>
      <w:r>
        <w:tab/>
        <w:t>Production and Capturing Systems</w:t>
      </w:r>
      <w:bookmarkEnd w:id="93"/>
      <w:bookmarkEnd w:id="94"/>
    </w:p>
    <w:p w14:paraId="487400CB" w14:textId="466DF3C5" w:rsidR="00D7614D" w:rsidRPr="00437DEB" w:rsidRDefault="00AF16CB" w:rsidP="00AF16CB">
      <w:r>
        <w:t>Meshes are commonly produced by many different graphics engines, computer games, and so on.</w:t>
      </w:r>
      <w:r w:rsidR="00DE74EB">
        <w:t xml:space="preserve"> For more details, s</w:t>
      </w:r>
      <w:r w:rsidR="00D7614D">
        <w:t>ee also clause 4.6.7.</w:t>
      </w:r>
    </w:p>
    <w:p w14:paraId="72F1E4C8" w14:textId="77777777" w:rsidR="00AF16CB" w:rsidRDefault="00AF16CB" w:rsidP="00AF16CB">
      <w:pPr>
        <w:pStyle w:val="Heading4"/>
      </w:pPr>
      <w:bookmarkStart w:id="95" w:name="_Toc23169723"/>
      <w:bookmarkStart w:id="96" w:name="_Toc33041973"/>
      <w:r>
        <w:t>4.6.3.4</w:t>
      </w:r>
      <w:r>
        <w:tab/>
        <w:t>Rendering</w:t>
      </w:r>
      <w:bookmarkEnd w:id="95"/>
      <w:bookmarkEnd w:id="96"/>
    </w:p>
    <w:p w14:paraId="44E2CF68" w14:textId="08E3ED8D" w:rsidR="00AF16CB" w:rsidRDefault="00AF16CB" w:rsidP="00AF16CB">
      <w:r>
        <w:t xml:space="preserve">Meshes can be rendered directly on GPUs </w:t>
      </w:r>
      <w:r w:rsidR="00747826">
        <w:t>that</w:t>
      </w:r>
      <w:r>
        <w:t xml:space="preserve"> are highly optimized for mesh-based rendering.</w:t>
      </w:r>
    </w:p>
    <w:p w14:paraId="4C3BA145" w14:textId="77777777" w:rsidR="00AF16CB" w:rsidRDefault="00AF16CB" w:rsidP="00AF16CB">
      <w:pPr>
        <w:pStyle w:val="Heading4"/>
      </w:pPr>
      <w:bookmarkStart w:id="97" w:name="_Toc23169724"/>
      <w:bookmarkStart w:id="98" w:name="_Toc33041974"/>
      <w:r>
        <w:t>4.6.3.5</w:t>
      </w:r>
      <w:r>
        <w:tab/>
        <w:t>Storage and Data Formats</w:t>
      </w:r>
      <w:bookmarkEnd w:id="97"/>
      <w:bookmarkEnd w:id="98"/>
    </w:p>
    <w:p w14:paraId="26A6C1C3" w14:textId="77777777" w:rsidR="00AF16CB" w:rsidRPr="002D2B14" w:rsidRDefault="00AF16CB" w:rsidP="00AF16CB">
      <w:pPr>
        <w:pStyle w:val="Heading5"/>
      </w:pPr>
      <w:bookmarkStart w:id="99" w:name="_Toc23169725"/>
      <w:bookmarkStart w:id="100" w:name="_Toc33041975"/>
      <w:r>
        <w:t>4.6.3.5.1</w:t>
      </w:r>
      <w:r>
        <w:tab/>
        <w:t>Introduction</w:t>
      </w:r>
      <w:bookmarkEnd w:id="99"/>
      <w:bookmarkEnd w:id="100"/>
    </w:p>
    <w:p w14:paraId="66642CAE" w14:textId="7DFC4C22" w:rsidR="00AF16CB" w:rsidRDefault="00AF16CB" w:rsidP="00AF16CB">
      <w:r w:rsidRPr="00690674">
        <w:t>Polygon meshes may be represented in a variety of ways, using different methods to store the vertex, edge and face data</w:t>
      </w:r>
      <w:r>
        <w:t xml:space="preserve"> such as face-vertex, winged, half or quad-edge meshes, corner-table or vertex-vertex meshes. Different formats also store other per vertex and materials related data in different ways. </w:t>
      </w:r>
      <w:r w:rsidRPr="0090545C">
        <w:t>Each of the representations have particular advantages and drawbacks</w:t>
      </w:r>
      <w:r>
        <w:t xml:space="preserve">. </w:t>
      </w:r>
      <w:r w:rsidRPr="0090545C">
        <w:t xml:space="preserve">The choice of the data structure is governed by the application, the </w:t>
      </w:r>
      <w:r w:rsidR="00747826">
        <w:t xml:space="preserve">required </w:t>
      </w:r>
      <w:r w:rsidRPr="0090545C">
        <w:t xml:space="preserve">performance, </w:t>
      </w:r>
      <w:r w:rsidR="00747826">
        <w:t xml:space="preserve">the </w:t>
      </w:r>
      <w:r w:rsidRPr="0090545C">
        <w:t>size of the data, and the operations to be performed. For example, it is easier to deal with triangles than general polygons. For certain operations it is necessary to have a fast access to topological information such as edges or neighboring faces; this requires more complex structures such as the winged-edge representation. For hardware rendering, compact, simple structures are needed</w:t>
      </w:r>
      <w:r>
        <w:t xml:space="preserve"> and are as such </w:t>
      </w:r>
      <w:r w:rsidRPr="0090545C">
        <w:t>commonly incorporated into low-level rendering APIs such as DirectX and OpenGL.</w:t>
      </w:r>
    </w:p>
    <w:p w14:paraId="2C12FD0F" w14:textId="3A0B1683" w:rsidR="00AF16CB" w:rsidRDefault="00AF16CB" w:rsidP="00AF16CB">
      <w:r>
        <w:t xml:space="preserve">Many different formats for storage and data formats exist </w:t>
      </w:r>
      <w:r w:rsidRPr="00626563">
        <w:t>for storing polygon mesh data</w:t>
      </w:r>
      <w:r>
        <w:t xml:space="preserve">, as an example PLY-format is introduced below, because it provides </w:t>
      </w:r>
      <w:r w:rsidR="00747826">
        <w:t xml:space="preserve">3D </w:t>
      </w:r>
      <w:r>
        <w:t xml:space="preserve">data in a human readable format. In practice PLY-format is rarely used in real-time rendering. Typically the data format is configured to the need of the </w:t>
      </w:r>
      <w:r w:rsidR="00747826">
        <w:t xml:space="preserve">3D </w:t>
      </w:r>
      <w:r>
        <w:t xml:space="preserve">engine and as such the landscape is littered with proprietary </w:t>
      </w:r>
      <w:r w:rsidR="00747826">
        <w:t xml:space="preserve">3D </w:t>
      </w:r>
      <w:r>
        <w:t xml:space="preserve">formats. </w:t>
      </w:r>
      <w:r w:rsidR="00747826">
        <w:t xml:space="preserve">3D </w:t>
      </w:r>
      <w:r>
        <w:t xml:space="preserve">formats may be roughly divided in two categories, run time friendly formats such as glTF and formats which enable transferring </w:t>
      </w:r>
      <w:r w:rsidR="00747826">
        <w:t xml:space="preserve">3D </w:t>
      </w:r>
      <w:r>
        <w:t xml:space="preserve">assets between systems like PLY. </w:t>
      </w:r>
    </w:p>
    <w:p w14:paraId="6F82E6DD" w14:textId="77777777" w:rsidR="00AF16CB" w:rsidRDefault="00AF16CB" w:rsidP="00AF16CB">
      <w:pPr>
        <w:pStyle w:val="Heading5"/>
      </w:pPr>
      <w:bookmarkStart w:id="101" w:name="_Toc23169726"/>
      <w:bookmarkStart w:id="102" w:name="_Toc33041976"/>
      <w:r>
        <w:t>4.6.3.5.2</w:t>
      </w:r>
      <w:r>
        <w:tab/>
        <w:t>PoLYgon (PLY)</w:t>
      </w:r>
      <w:r w:rsidRPr="00333BF0">
        <w:t xml:space="preserve"> File Format</w:t>
      </w:r>
      <w:bookmarkEnd w:id="101"/>
      <w:bookmarkEnd w:id="102"/>
    </w:p>
    <w:p w14:paraId="0BDF91E4" w14:textId="6160166F" w:rsidR="00AF16CB" w:rsidRPr="00D6188B" w:rsidRDefault="00AF16CB" w:rsidP="00AF16CB">
      <w:pPr>
        <w:rPr>
          <w:lang w:val="en-US"/>
        </w:rPr>
      </w:pPr>
      <w:r w:rsidRPr="00D6188B">
        <w:rPr>
          <w:lang w:val="en-US"/>
        </w:rPr>
        <w:t xml:space="preserve">The </w:t>
      </w:r>
      <w:r>
        <w:t>PoLYgon (</w:t>
      </w:r>
      <w:r w:rsidRPr="00D6188B">
        <w:rPr>
          <w:lang w:val="en-US"/>
        </w:rPr>
        <w:t>PLY</w:t>
      </w:r>
      <w:r>
        <w:rPr>
          <w:lang w:val="en-US"/>
        </w:rPr>
        <w:t>)</w:t>
      </w:r>
      <w:r w:rsidRPr="00D6188B">
        <w:rPr>
          <w:lang w:val="en-US"/>
        </w:rPr>
        <w:t xml:space="preserve"> format</w:t>
      </w:r>
      <w:r>
        <w:rPr>
          <w:lang w:val="en-US"/>
        </w:rPr>
        <w:t xml:space="preserve"> (</w:t>
      </w:r>
      <w:r w:rsidR="000527B1">
        <w:rPr>
          <w:lang w:val="en-US"/>
        </w:rPr>
        <w:t xml:space="preserve">see </w:t>
      </w:r>
      <w:r w:rsidRPr="00067107">
        <w:rPr>
          <w:lang w:val="en-US"/>
        </w:rPr>
        <w:t>http://paulbourke.net/dataformats/ply/</w:t>
      </w:r>
      <w:r>
        <w:rPr>
          <w:lang w:val="en-US"/>
        </w:rPr>
        <w:t>)</w:t>
      </w:r>
      <w:r w:rsidRPr="00D6188B">
        <w:rPr>
          <w:lang w:val="en-US"/>
        </w:rPr>
        <w:t xml:space="preserve"> is used to describe a 3D object as a list of vertices, faces and other elements, along with associated attributes. A single PLY file describes exactly one 3D object. The 3D object may be generated synthetically or captured from a real scene. Attributes of the 3D object elements that might be stored with the object include: colo</w:t>
      </w:r>
      <w:r w:rsidR="0008049F">
        <w:rPr>
          <w:lang w:val="en-US"/>
        </w:rPr>
        <w:t>u</w:t>
      </w:r>
      <w:r w:rsidRPr="00D6188B">
        <w:rPr>
          <w:lang w:val="en-US"/>
        </w:rPr>
        <w:t>r, surface normals, texture coordinates, transparency, etc.</w:t>
      </w:r>
      <w:r>
        <w:rPr>
          <w:lang w:val="en-US"/>
        </w:rPr>
        <w:t xml:space="preserve"> </w:t>
      </w:r>
      <w:r w:rsidRPr="00AF555B">
        <w:rPr>
          <w:lang w:val="en-US"/>
        </w:rPr>
        <w:t xml:space="preserve">The format permits one </w:t>
      </w:r>
      <w:r w:rsidR="0008049F">
        <w:rPr>
          <w:lang w:val="en-US"/>
        </w:rPr>
        <w:t xml:space="preserve">object </w:t>
      </w:r>
      <w:r w:rsidRPr="00AF555B">
        <w:rPr>
          <w:lang w:val="en-US"/>
        </w:rPr>
        <w:t>to have different properties for the front and back of a polygon.</w:t>
      </w:r>
    </w:p>
    <w:p w14:paraId="1AEC96FF" w14:textId="1F52799F" w:rsidR="00AF16CB" w:rsidRPr="00D6188B" w:rsidRDefault="00AF16CB" w:rsidP="00AF16CB">
      <w:pPr>
        <w:rPr>
          <w:lang w:val="en-US"/>
        </w:rPr>
      </w:pPr>
      <w:r>
        <w:rPr>
          <w:lang w:val="en-US"/>
        </w:rPr>
        <w:t>T</w:t>
      </w:r>
      <w:r w:rsidRPr="00D6188B">
        <w:rPr>
          <w:lang w:val="en-US"/>
        </w:rPr>
        <w:t xml:space="preserve">he PLY does not intend to </w:t>
      </w:r>
      <w:r>
        <w:rPr>
          <w:lang w:val="en-US"/>
        </w:rPr>
        <w:t>act as</w:t>
      </w:r>
      <w:r w:rsidRPr="00D6188B">
        <w:rPr>
          <w:lang w:val="en-US"/>
        </w:rPr>
        <w:t xml:space="preserve"> a Scene Graph, so it does not include transformation matrices, multiple 3D objects, modeling hierarchies, or object sub-parts. A typical PLY object definition is a list of </w:t>
      </w:r>
      <w:r w:rsidRPr="005A11A7">
        <w:rPr>
          <w:rFonts w:ascii="Courier New" w:hAnsi="Courier New" w:cs="Courier New"/>
          <w:bCs/>
          <w:lang w:val="en-US"/>
        </w:rPr>
        <w:t>(x,y,z,r,g,b)</w:t>
      </w:r>
      <w:r w:rsidRPr="00D6188B">
        <w:rPr>
          <w:lang w:val="en-US"/>
        </w:rPr>
        <w:t xml:space="preserve"> triples for vertices and their colo</w:t>
      </w:r>
      <w:r w:rsidR="0008049F">
        <w:rPr>
          <w:lang w:val="en-US"/>
        </w:rPr>
        <w:t>u</w:t>
      </w:r>
      <w:r w:rsidRPr="00D6188B">
        <w:rPr>
          <w:lang w:val="en-US"/>
        </w:rPr>
        <w:t xml:space="preserve">r attributes </w:t>
      </w:r>
      <w:r w:rsidRPr="00BB1B78">
        <w:rPr>
          <w:rFonts w:ascii="Courier New" w:hAnsi="Courier New" w:cs="Courier New"/>
          <w:lang w:val="en-US"/>
        </w:rPr>
        <w:t>(r,g,b)</w:t>
      </w:r>
      <w:r>
        <w:rPr>
          <w:lang w:val="en-US"/>
        </w:rPr>
        <w:t>, so they represent a point cloud</w:t>
      </w:r>
      <w:r w:rsidRPr="00D6188B">
        <w:rPr>
          <w:lang w:val="en-US"/>
        </w:rPr>
        <w:t xml:space="preserve">. It may also include a list of faces that are described by indices into the list of the vertices. Vertices and faces </w:t>
      </w:r>
      <w:r w:rsidR="009B10DF">
        <w:rPr>
          <w:lang w:val="en-US"/>
        </w:rPr>
        <w:t xml:space="preserve">are primary </w:t>
      </w:r>
      <w:r w:rsidRPr="00D6188B">
        <w:rPr>
          <w:lang w:val="en-US"/>
        </w:rPr>
        <w:t xml:space="preserve">elements of the 3D object representation. </w:t>
      </w:r>
    </w:p>
    <w:p w14:paraId="01696CD6" w14:textId="3490AFFA" w:rsidR="00AF16CB" w:rsidRPr="00D6188B" w:rsidRDefault="00AF16CB" w:rsidP="00AF16CB">
      <w:pPr>
        <w:rPr>
          <w:lang w:val="en-US"/>
        </w:rPr>
      </w:pPr>
      <w:r w:rsidRPr="00D6188B">
        <w:rPr>
          <w:lang w:val="en-US"/>
        </w:rPr>
        <w:t xml:space="preserve">PLY allows applications to create new attributes that </w:t>
      </w:r>
      <w:r w:rsidR="0008049F">
        <w:rPr>
          <w:lang w:val="en-US"/>
        </w:rPr>
        <w:t xml:space="preserve">are </w:t>
      </w:r>
      <w:r w:rsidRPr="00D6188B">
        <w:rPr>
          <w:lang w:val="en-US"/>
        </w:rPr>
        <w:t>attach</w:t>
      </w:r>
      <w:r w:rsidR="0008049F">
        <w:rPr>
          <w:lang w:val="en-US"/>
        </w:rPr>
        <w:t>ed</w:t>
      </w:r>
      <w:r w:rsidRPr="00D6188B">
        <w:rPr>
          <w:lang w:val="en-US"/>
        </w:rPr>
        <w:t xml:space="preserve"> to the elements of an object. New attributes are appended to the list of attributes of an element, in a way to maintain backwards compatibility. Attributes that are not understood by a parser are simply skipped. </w:t>
      </w:r>
    </w:p>
    <w:p w14:paraId="44810A0F" w14:textId="2009D3D3" w:rsidR="00AF16CB" w:rsidRPr="00D6188B" w:rsidRDefault="00AF16CB" w:rsidP="00AF16CB">
      <w:pPr>
        <w:rPr>
          <w:lang w:val="en-US"/>
        </w:rPr>
      </w:pPr>
      <w:r w:rsidRPr="00D6188B">
        <w:rPr>
          <w:lang w:val="en-US"/>
        </w:rPr>
        <w:t>Furthermore, PLY allows for extensions to create new element types and their associated attributes. Examples of such elements could be materials (ambient, diffuse and specular colo</w:t>
      </w:r>
      <w:r w:rsidR="0008049F">
        <w:rPr>
          <w:lang w:val="en-US"/>
        </w:rPr>
        <w:t>u</w:t>
      </w:r>
      <w:r w:rsidRPr="00D6188B">
        <w:rPr>
          <w:lang w:val="en-US"/>
        </w:rPr>
        <w:t xml:space="preserve">rs and coefficients). New elements can also </w:t>
      </w:r>
      <w:r w:rsidR="0008049F">
        <w:rPr>
          <w:lang w:val="en-US"/>
        </w:rPr>
        <w:t xml:space="preserve">be </w:t>
      </w:r>
      <w:r w:rsidRPr="00D6188B">
        <w:rPr>
          <w:lang w:val="en-US"/>
        </w:rPr>
        <w:t>discarded by programs that do not understand them.</w:t>
      </w:r>
    </w:p>
    <w:p w14:paraId="256BC3C2" w14:textId="77777777" w:rsidR="00AF16CB" w:rsidRPr="00D6188B" w:rsidRDefault="00AF16CB" w:rsidP="00AF16CB">
      <w:pPr>
        <w:rPr>
          <w:lang w:val="en-US"/>
        </w:rPr>
      </w:pPr>
      <w:r w:rsidRPr="00D6188B">
        <w:rPr>
          <w:lang w:val="en-US"/>
        </w:rPr>
        <w:t>A PLY file is structured as follows:</w:t>
      </w:r>
    </w:p>
    <w:p w14:paraId="3241B468"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color w:val="000000"/>
          <w:szCs w:val="24"/>
          <w:lang w:val="en-US"/>
        </w:rPr>
        <w:lastRenderedPageBreak/>
        <w:t xml:space="preserve">  </w:t>
      </w:r>
      <w:r w:rsidRPr="00D6188B">
        <w:rPr>
          <w:rFonts w:ascii="Courier New" w:hAnsi="Courier New" w:cs="Courier New"/>
          <w:iCs/>
          <w:color w:val="000000"/>
          <w:szCs w:val="24"/>
          <w:lang w:val="en-US"/>
        </w:rPr>
        <w:t>Header</w:t>
      </w:r>
    </w:p>
    <w:p w14:paraId="1DB2C5D6"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Vertex List</w:t>
      </w:r>
    </w:p>
    <w:p w14:paraId="6E5C643A"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Face List</w:t>
      </w:r>
    </w:p>
    <w:p w14:paraId="697DFBD4"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(lists of other elements)</w:t>
      </w:r>
    </w:p>
    <w:p w14:paraId="2132F079" w14:textId="74E4EA7C" w:rsidR="00AF16CB" w:rsidRPr="00D6188B" w:rsidRDefault="00AF16CB" w:rsidP="00AF16CB">
      <w:pPr>
        <w:rPr>
          <w:lang w:val="en-US"/>
        </w:rPr>
      </w:pPr>
      <w:r w:rsidRPr="00D6188B">
        <w:rPr>
          <w:lang w:val="en-US"/>
        </w:rPr>
        <w:t xml:space="preserve">The header is a human-readable textual description of the PLY file. It contains a description of each element type, including the element's name (e.g. "vertex"), how many </w:t>
      </w:r>
      <w:r w:rsidR="00B745CE">
        <w:rPr>
          <w:lang w:val="en-US"/>
        </w:rPr>
        <w:t xml:space="preserve">of </w:t>
      </w:r>
      <w:r w:rsidRPr="00D6188B">
        <w:rPr>
          <w:lang w:val="en-US"/>
        </w:rPr>
        <w:t>such elements are in the object, and a list of the various attributes associated with the element. The header also indicates whether the file is in binary or ASCII format. A list of elements for each element type follows the header in the order described in the header.</w:t>
      </w:r>
    </w:p>
    <w:p w14:paraId="3A40207C" w14:textId="77777777" w:rsidR="00AF16CB" w:rsidRPr="00D6188B" w:rsidRDefault="00AF16CB" w:rsidP="00AF16CB">
      <w:pPr>
        <w:rPr>
          <w:lang w:val="en-US"/>
        </w:rPr>
      </w:pPr>
      <w:r w:rsidRPr="00D6188B">
        <w:rPr>
          <w:lang w:val="en-US"/>
        </w:rPr>
        <w:t xml:space="preserve">The following is an example PLY in binary format with 19928 vertices and 39421 faces: </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31"/>
      </w:tblGrid>
      <w:tr w:rsidR="00AF16CB" w14:paraId="7C4CD2A3" w14:textId="77777777" w:rsidTr="00BB7CC5">
        <w:tc>
          <w:tcPr>
            <w:tcW w:w="9681" w:type="dxa"/>
            <w:shd w:val="clear" w:color="auto" w:fill="E7E6E6"/>
          </w:tcPr>
          <w:p w14:paraId="492AF64F"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ply</w:t>
            </w:r>
          </w:p>
          <w:p w14:paraId="1038168F"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format binary_little_endian 1.0</w:t>
            </w:r>
          </w:p>
          <w:p w14:paraId="52C627F7"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comment generated by 3GPP</w:t>
            </w:r>
          </w:p>
          <w:p w14:paraId="16F81B87"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element vertex 19928</w:t>
            </w:r>
          </w:p>
          <w:p w14:paraId="4744D9F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x</w:t>
            </w:r>
          </w:p>
          <w:p w14:paraId="376BB7D8"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y</w:t>
            </w:r>
          </w:p>
          <w:p w14:paraId="3A78B9C1"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z</w:t>
            </w:r>
          </w:p>
          <w:p w14:paraId="447AE440"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nx</w:t>
            </w:r>
          </w:p>
          <w:p w14:paraId="39933B80"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ny</w:t>
            </w:r>
          </w:p>
          <w:p w14:paraId="605E6594"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nz</w:t>
            </w:r>
          </w:p>
          <w:p w14:paraId="206BD4E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int flags</w:t>
            </w:r>
          </w:p>
          <w:p w14:paraId="63D47318"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red</w:t>
            </w:r>
          </w:p>
          <w:p w14:paraId="6850483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green</w:t>
            </w:r>
          </w:p>
          <w:p w14:paraId="6AF05B45"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blue</w:t>
            </w:r>
          </w:p>
          <w:p w14:paraId="21EA63B9"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alpha</w:t>
            </w:r>
          </w:p>
          <w:p w14:paraId="38007B36"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element face 39421</w:t>
            </w:r>
          </w:p>
          <w:p w14:paraId="058399A4"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list uchar int vertex_indices</w:t>
            </w:r>
          </w:p>
          <w:p w14:paraId="24A9E5F2"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int flags</w:t>
            </w:r>
          </w:p>
          <w:p w14:paraId="24E745B0" w14:textId="77777777" w:rsidR="00AF16CB" w:rsidRPr="007419A3" w:rsidRDefault="00AF16CB" w:rsidP="00363026">
            <w:pPr>
              <w:spacing w:before="100" w:beforeAutospacing="1" w:after="100" w:afterAutospacing="1" w:line="360" w:lineRule="atLeast"/>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end_header</w:t>
            </w:r>
          </w:p>
          <w:p w14:paraId="5769436F" w14:textId="77777777" w:rsidR="00AF16CB" w:rsidRPr="00D40B46" w:rsidRDefault="00AF16CB" w:rsidP="00363026">
            <w:pPr>
              <w:spacing w:before="100" w:beforeAutospacing="1" w:after="100" w:afterAutospacing="1" w:line="360" w:lineRule="atLeast"/>
              <w:rPr>
                <w:color w:val="000000"/>
                <w:sz w:val="27"/>
                <w:szCs w:val="27"/>
                <w:lang w:val="en-US"/>
              </w:rPr>
            </w:pPr>
            <w:r w:rsidRPr="007419A3">
              <w:rPr>
                <w:rFonts w:ascii="Courier New" w:hAnsi="Courier New" w:cs="Courier New"/>
                <w:color w:val="000000"/>
                <w:sz w:val="22"/>
                <w:szCs w:val="22"/>
                <w:lang w:val="en-US"/>
              </w:rPr>
              <w:t>…</w:t>
            </w:r>
          </w:p>
        </w:tc>
      </w:tr>
    </w:tbl>
    <w:p w14:paraId="751FD4A7" w14:textId="77777777" w:rsidR="002A29F8" w:rsidRDefault="002A29F8" w:rsidP="00AF16CB">
      <w:pPr>
        <w:rPr>
          <w:lang w:val="en-US"/>
        </w:rPr>
      </w:pPr>
    </w:p>
    <w:p w14:paraId="2A39A4D6" w14:textId="478E1B86" w:rsidR="00AF16CB" w:rsidRPr="00D6188B" w:rsidRDefault="00AF16CB" w:rsidP="00AF16CB">
      <w:pPr>
        <w:rPr>
          <w:lang w:val="en-US"/>
        </w:rPr>
      </w:pPr>
      <w:r w:rsidRPr="00D6188B">
        <w:rPr>
          <w:lang w:val="en-US"/>
        </w:rPr>
        <w:t xml:space="preserve">This example demonstrates the different components of a PLY file header. Each part of the header is a carriage-return terminated ASCII string that begins with a keyword. In case of binary representation, the file will be a mix of an ASCII header and binary representation of the elements, in little or big endian, depending on the architecture on which the </w:t>
      </w:r>
      <w:r w:rsidR="008069F7">
        <w:rPr>
          <w:lang w:val="en-US"/>
        </w:rPr>
        <w:t>PLY</w:t>
      </w:r>
      <w:r w:rsidR="008069F7" w:rsidRPr="00D6188B">
        <w:rPr>
          <w:lang w:val="en-US"/>
        </w:rPr>
        <w:t xml:space="preserve"> </w:t>
      </w:r>
      <w:r w:rsidRPr="00D6188B">
        <w:rPr>
          <w:lang w:val="en-US"/>
        </w:rPr>
        <w:t>file has been generated. The PLY file must start with the characters "ply".</w:t>
      </w:r>
    </w:p>
    <w:p w14:paraId="007575B2" w14:textId="651199FE" w:rsidR="00AF16CB" w:rsidRPr="00FA1538" w:rsidRDefault="00AF16CB" w:rsidP="00AF16CB">
      <w:pPr>
        <w:rPr>
          <w:lang w:val="en-US"/>
        </w:rPr>
      </w:pPr>
      <w:r w:rsidRPr="00D6188B">
        <w:rPr>
          <w:lang w:val="en-US"/>
        </w:rPr>
        <w:t xml:space="preserve">The vertex attributes listed in this example are the </w:t>
      </w:r>
      <w:r w:rsidRPr="00AC3AEB">
        <w:rPr>
          <w:rFonts w:ascii="Courier New" w:hAnsi="Courier New" w:cs="Courier New"/>
          <w:lang w:val="en-US"/>
        </w:rPr>
        <w:t>(x,y,z)</w:t>
      </w:r>
      <w:r w:rsidRPr="00D6188B">
        <w:rPr>
          <w:lang w:val="en-US"/>
        </w:rPr>
        <w:t xml:space="preserve"> floating point coordinates, the (nx,ny,nz) representation of the normal vectors, a 32 bit flag mask, </w:t>
      </w:r>
      <w:r w:rsidRPr="00AC3AEB">
        <w:rPr>
          <w:rFonts w:ascii="Courier New" w:hAnsi="Courier New" w:cs="Courier New"/>
          <w:lang w:val="en-US"/>
        </w:rPr>
        <w:t>(r,g,b)</w:t>
      </w:r>
      <w:r w:rsidRPr="00D6188B">
        <w:rPr>
          <w:lang w:val="en-US"/>
        </w:rPr>
        <w:t xml:space="preserve"> 8-bit representations of the colo</w:t>
      </w:r>
      <w:r w:rsidR="00DC4015">
        <w:rPr>
          <w:lang w:val="en-US"/>
        </w:rPr>
        <w:t>u</w:t>
      </w:r>
      <w:r w:rsidRPr="00D6188B">
        <w:rPr>
          <w:lang w:val="en-US"/>
        </w:rPr>
        <w:t xml:space="preserve">r of each vertex, an 8-bit representation of the transparency alpha channel. Faces are represented as a list of vertex indices with a flags attribute associated with each face. </w:t>
      </w:r>
    </w:p>
    <w:p w14:paraId="3530D9DF" w14:textId="77777777" w:rsidR="00AF16CB" w:rsidRDefault="00AF16CB" w:rsidP="00AF16CB">
      <w:pPr>
        <w:pStyle w:val="Heading5"/>
        <w:ind w:left="0" w:firstLine="0"/>
      </w:pPr>
      <w:bookmarkStart w:id="103" w:name="_Toc23169728"/>
      <w:bookmarkStart w:id="104" w:name="_Toc33041977"/>
      <w:r>
        <w:t>4.6.3.6</w:t>
      </w:r>
      <w:r>
        <w:tab/>
        <w:t>Texture Formats</w:t>
      </w:r>
      <w:bookmarkEnd w:id="103"/>
      <w:bookmarkEnd w:id="104"/>
    </w:p>
    <w:p w14:paraId="2E23204C" w14:textId="71740409" w:rsidR="00AF16CB" w:rsidRDefault="00AF16CB" w:rsidP="00AF16CB">
      <w:r>
        <w:t>Different GPUs may support different texture formats, both raw and compressed. Raw formats include different representations of the RGB colo</w:t>
      </w:r>
      <w:r w:rsidR="00DC4015">
        <w:t>u</w:t>
      </w:r>
      <w:r>
        <w:t>r</w:t>
      </w:r>
      <w:r w:rsidR="009B10DF">
        <w:t xml:space="preserve"> </w:t>
      </w:r>
      <w:r>
        <w:t>space, e.g. 8/16/32 bit representations of each colo</w:t>
      </w:r>
      <w:r w:rsidR="00DC4015">
        <w:t>u</w:t>
      </w:r>
      <w:r>
        <w:t>r component, with or without alpha channel, float or integer, regular or normalized, etc.</w:t>
      </w:r>
    </w:p>
    <w:p w14:paraId="149AD240" w14:textId="77777777" w:rsidR="00AF16CB" w:rsidRDefault="00AF16CB" w:rsidP="00AF16CB">
      <w:r>
        <w:t>Typical GPU texture compression formats include BC1, PVRTC, ETC2/EAC, and ASTC. Other image compression formats such as JPEG and PNG need to be decompressed and passed to the GPU in a format that it supports.</w:t>
      </w:r>
    </w:p>
    <w:p w14:paraId="128099C9" w14:textId="77777777" w:rsidR="00AF16CB" w:rsidRPr="00D405A5" w:rsidRDefault="00AF16CB" w:rsidP="00AF16CB">
      <w:r>
        <w:t>Recently, the Basis Universal GPU texture format has been defined. This format also supports video texture compression. As decoding happens on the GPU, the application will benefit from reduced CPU load and CPU to GPU memory copy delay.</w:t>
      </w:r>
    </w:p>
    <w:p w14:paraId="6A987C83" w14:textId="77777777" w:rsidR="00AF16CB" w:rsidRDefault="00AF16CB" w:rsidP="00AF16CB">
      <w:pPr>
        <w:pStyle w:val="Heading4"/>
      </w:pPr>
      <w:bookmarkStart w:id="105" w:name="_Toc23169729"/>
      <w:bookmarkStart w:id="106" w:name="_Toc33041978"/>
      <w:r>
        <w:t>4.6.3.8</w:t>
      </w:r>
      <w:r>
        <w:tab/>
        <w:t>Bitrate and Quality Considerations</w:t>
      </w:r>
      <w:bookmarkEnd w:id="105"/>
      <w:bookmarkEnd w:id="106"/>
    </w:p>
    <w:p w14:paraId="76ED9088" w14:textId="33529A24" w:rsidR="00AF16CB" w:rsidRPr="00A1508F" w:rsidRDefault="001263AF" w:rsidP="00AF16CB">
      <w:r>
        <w:t xml:space="preserve">Bitrates and </w:t>
      </w:r>
      <w:r w:rsidR="00151E2E">
        <w:t>quality considerations for meshes are FFS.</w:t>
      </w:r>
    </w:p>
    <w:p w14:paraId="1ACECA0B" w14:textId="77777777" w:rsidR="00AF16CB" w:rsidRDefault="00AF16CB" w:rsidP="00AF16CB">
      <w:pPr>
        <w:pStyle w:val="Heading4"/>
      </w:pPr>
      <w:bookmarkStart w:id="107" w:name="_Toc23169730"/>
      <w:bookmarkStart w:id="108" w:name="_Toc33041979"/>
      <w:r>
        <w:lastRenderedPageBreak/>
        <w:t>4.6.3.7</w:t>
      </w:r>
      <w:r>
        <w:tab/>
        <w:t>Applications</w:t>
      </w:r>
      <w:bookmarkEnd w:id="107"/>
      <w:bookmarkEnd w:id="108"/>
    </w:p>
    <w:p w14:paraId="0A29D613" w14:textId="1454598E" w:rsidR="00AF16CB" w:rsidRPr="00C3205F" w:rsidRDefault="00AF16CB" w:rsidP="00AF16CB">
      <w:r>
        <w:t>Meshes are used in many applications.</w:t>
      </w:r>
    </w:p>
    <w:p w14:paraId="020654B9" w14:textId="77777777" w:rsidR="00AF16CB" w:rsidRDefault="00AF16CB" w:rsidP="00AF16CB">
      <w:pPr>
        <w:pStyle w:val="Heading3"/>
      </w:pPr>
      <w:bookmarkStart w:id="109" w:name="_Toc23169731"/>
      <w:bookmarkStart w:id="110" w:name="_Toc33041980"/>
      <w:r>
        <w:t>4.6.4</w:t>
      </w:r>
      <w:r>
        <w:tab/>
        <w:t>Point Clouds</w:t>
      </w:r>
      <w:bookmarkEnd w:id="109"/>
      <w:bookmarkEnd w:id="110"/>
    </w:p>
    <w:p w14:paraId="6702A4F2" w14:textId="77777777" w:rsidR="00AF16CB" w:rsidRDefault="00AF16CB" w:rsidP="00AF16CB">
      <w:r w:rsidRPr="00E94030">
        <w:t xml:space="preserve">A point cloud is a collection of data points defined by a given coordinates system. In a 3D coordinates system, for example, a point cloud may define the shape of some real or created physical system. Point clouds are used to create 3D meshes and other models used in 3D modeling for various fields including medical imaging, architecture, 3D printing, manufacturing, 3D gaming and various </w:t>
      </w:r>
      <w:r>
        <w:t>XR</w:t>
      </w:r>
      <w:r w:rsidRPr="00E94030">
        <w:t xml:space="preserve"> applications.</w:t>
      </w:r>
    </w:p>
    <w:p w14:paraId="6B7ECA7A" w14:textId="77777777" w:rsidR="00AF16CB" w:rsidRDefault="00AF16CB" w:rsidP="00AF16CB">
      <w:r w:rsidRPr="00351818">
        <w:t>Point clouds are often aligned with 3D models or with other point clouds, a process known as point set registration.</w:t>
      </w:r>
      <w:r>
        <w:t xml:space="preserve"> </w:t>
      </w:r>
      <w:r w:rsidRPr="007B3CA9">
        <w:t>In computer vision and pattern recognition, point set registration, also known as point matching, is the process of finding a spatial transformation that aligns two-point sets. The purpose of finding such a transformation includes merging multiple data sets into a globally consistent model, and mapping a new measurement to a known data set to identify features or to estimate its pose. Point set registration is used in augmented reality</w:t>
      </w:r>
      <w:r>
        <w:t xml:space="preserve">. </w:t>
      </w:r>
    </w:p>
    <w:p w14:paraId="504D1A54" w14:textId="53A07896" w:rsidR="00AF16CB" w:rsidRDefault="00AF16CB" w:rsidP="00AF16CB">
      <w:r>
        <w:t>A</w:t>
      </w:r>
      <w:r w:rsidR="00BD7C0E">
        <w:t>n</w:t>
      </w:r>
      <w:r w:rsidR="00341577">
        <w:t xml:space="preserve"> </w:t>
      </w:r>
      <w:r>
        <w:t>overview on point cloud definitions, formats, production and capturing systems, rendering, bitrate/quality considerations and applications is for example provided in [</w:t>
      </w:r>
      <w:r w:rsidR="00D2109E">
        <w:t>38</w:t>
      </w:r>
      <w:r>
        <w:t>]. According to this document, media-related use cases may usually contain between 100,000 and 10,000,000 point locations and colo</w:t>
      </w:r>
      <w:r w:rsidR="0058730D">
        <w:t>u</w:t>
      </w:r>
      <w:r>
        <w:t>r attributes with 8-10 bits per colo</w:t>
      </w:r>
      <w:r w:rsidR="0058730D">
        <w:t>u</w:t>
      </w:r>
      <w:r>
        <w:t>r component, along with as some sort of temporal information, similar to frames in a video sequence. For navigation purposes, it is possible to generate a 3D map by combining depth measurements from a high-density laser scanner, e.g. LIDAR, camera captured images and localization data measured with GPS and an inertial measurement unit (IMU). Such maps can further be combined with road markings such as lane information and road signs to create maps to enable autonomous navigation of vehicles around a city. This use case requires the capture of millions to billions of 3D points with up to 1 cm precision, together with additional attributes, namely colo</w:t>
      </w:r>
      <w:r w:rsidR="0058730D">
        <w:t>u</w:t>
      </w:r>
      <w:r>
        <w:t>r with 8-12 bits per colo</w:t>
      </w:r>
      <w:r w:rsidR="0058730D">
        <w:t>u</w:t>
      </w:r>
      <w:r>
        <w:t xml:space="preserve">r component, surface normals and reflectance properties attributes. According to the paper, </w:t>
      </w:r>
      <w:r w:rsidRPr="007419A3">
        <w:t xml:space="preserve">depending on the sequence, compression factors between 1:100 to 1:500 are feasible for media-related applications. According to the </w:t>
      </w:r>
      <w:r w:rsidR="00DA42B5">
        <w:t xml:space="preserve">same </w:t>
      </w:r>
      <w:r w:rsidRPr="007419A3">
        <w:t>paper, bitrates for single objects with such compression methods are in the range of 8 to 20 Mbit/s.</w:t>
      </w:r>
    </w:p>
    <w:p w14:paraId="00979BDA" w14:textId="4EA9B12E" w:rsidR="00D7614D" w:rsidRPr="00804831" w:rsidRDefault="00D7614D" w:rsidP="00AF16CB">
      <w:r>
        <w:t>For production of point clouds, see also clause 4.6.7.</w:t>
      </w:r>
    </w:p>
    <w:p w14:paraId="21CD4463" w14:textId="77777777" w:rsidR="00AF16CB" w:rsidRDefault="00AF16CB" w:rsidP="00AF16CB">
      <w:pPr>
        <w:pStyle w:val="Heading3"/>
      </w:pPr>
      <w:bookmarkStart w:id="111" w:name="_Toc23169739"/>
      <w:bookmarkStart w:id="112" w:name="_Toc33041981"/>
      <w:r>
        <w:t>4.6.5</w:t>
      </w:r>
      <w:r>
        <w:tab/>
        <w:t>Light Fields</w:t>
      </w:r>
      <w:bookmarkEnd w:id="111"/>
      <w:bookmarkEnd w:id="112"/>
    </w:p>
    <w:p w14:paraId="5AC54E60" w14:textId="026C35A9" w:rsidR="00AF16CB" w:rsidRPr="006120F6" w:rsidRDefault="00AF16CB" w:rsidP="007419A3">
      <w:r>
        <w:t xml:space="preserve">An overview on light-field technology is for example provided in </w:t>
      </w:r>
      <w:r w:rsidRPr="009976C9">
        <w:t>https://mpeg.chiariglione.org/sites/default/files/events/7.%20MPEG127-WS_MehrdadTeratani.pdf</w:t>
      </w:r>
      <w:r>
        <w:t>.</w:t>
      </w:r>
    </w:p>
    <w:p w14:paraId="5E5C8C7E" w14:textId="77777777" w:rsidR="00AF16CB" w:rsidRDefault="00AF16CB" w:rsidP="00AF16CB">
      <w:pPr>
        <w:pStyle w:val="Heading3"/>
        <w:rPr>
          <w:noProof/>
        </w:rPr>
      </w:pPr>
      <w:bookmarkStart w:id="113" w:name="_Toc23169740"/>
      <w:bookmarkStart w:id="114" w:name="_Toc33041982"/>
      <w:r>
        <w:rPr>
          <w:noProof/>
        </w:rPr>
        <w:t>4.6.6</w:t>
      </w:r>
      <w:r>
        <w:rPr>
          <w:noProof/>
        </w:rPr>
        <w:tab/>
        <w:t>Scene Description</w:t>
      </w:r>
      <w:bookmarkEnd w:id="113"/>
      <w:bookmarkEnd w:id="114"/>
    </w:p>
    <w:p w14:paraId="0D8984A3" w14:textId="510449B6" w:rsidR="00AF16CB" w:rsidRDefault="00AF16CB" w:rsidP="00AF16CB">
      <w:bookmarkStart w:id="115" w:name="_Hlk22533557"/>
      <w:r>
        <w:t>Scene Description</w:t>
      </w:r>
      <w:r w:rsidR="00DA42B5">
        <w:t>s</w:t>
      </w:r>
      <w:r>
        <w:t xml:space="preserve"> are often called scene graphs due to their representation as graphs. A scene graph is a directed acyclic graph, usually just a plain tree-structure, that represents an object-based hierarchy of the geometry of a scene. The leaf nodes of the graph represent geometric primitives such as polygons. Each node in the graph holds pointers to its children. The child nodes can among others be a group of other nodes, a geometry element, a transformation matrix, etc.</w:t>
      </w:r>
    </w:p>
    <w:bookmarkEnd w:id="115"/>
    <w:p w14:paraId="6FB21058" w14:textId="77777777" w:rsidR="00AF16CB" w:rsidRDefault="00AF16CB" w:rsidP="00AF16CB">
      <w:r>
        <w:t>Spatial transformations are represented as nodes of the graph and represented by a transformation matrix. Other Scene Graph nodes include 3D objects or parts thereof, light sources, particle systems, viewing cameras, …</w:t>
      </w:r>
    </w:p>
    <w:p w14:paraId="1D29E37A" w14:textId="77777777" w:rsidR="00AF16CB" w:rsidRDefault="00AF16CB" w:rsidP="00AF16CB">
      <w:r>
        <w:t xml:space="preserve">This structure of scene graphs has the advantage of reduced processing complexity, e.g. while traversing the graph for rendering. An example operation that is simplified by the graph representation is the culling operation, where branches of the graph are dropped from processing, if deemed that the parent node’s space is not visible or relevant (level of detail culling) to the rendering of the current view frustum.  </w:t>
      </w:r>
    </w:p>
    <w:p w14:paraId="6B087B30" w14:textId="4970AE37" w:rsidR="00AF16CB" w:rsidRDefault="00AF16CB" w:rsidP="00AF16CB">
      <w:r>
        <w:t>Scene descriptions permit generation of many different 3D scenes for XR applications. As an example, glTF from Khronos</w:t>
      </w:r>
      <w:r w:rsidR="00B45150">
        <w:t xml:space="preserve"> [</w:t>
      </w:r>
      <w:r w:rsidR="009F0A77">
        <w:t>39</w:t>
      </w:r>
      <w:r w:rsidR="00B45150">
        <w:t>]</w:t>
      </w:r>
      <w:r>
        <w:t xml:space="preserve"> is a widely adopted scene description specification and </w:t>
      </w:r>
      <w:r w:rsidR="00DA42B5">
        <w:t xml:space="preserve">is </w:t>
      </w:r>
      <w:r>
        <w:t>now adopted by MPEG as the baseline for their extensions to integrate real-time media into scenes.</w:t>
      </w:r>
    </w:p>
    <w:p w14:paraId="65E7D40A" w14:textId="70D51569" w:rsidR="003B1866" w:rsidRDefault="003B1866" w:rsidP="003B1866">
      <w:pPr>
        <w:pStyle w:val="Heading3"/>
        <w:rPr>
          <w:noProof/>
        </w:rPr>
      </w:pPr>
      <w:bookmarkStart w:id="116" w:name="_Toc33041983"/>
      <w:r w:rsidRPr="003B1866">
        <w:rPr>
          <w:noProof/>
        </w:rPr>
        <w:lastRenderedPageBreak/>
        <w:t xml:space="preserve">4.6.7 </w:t>
      </w:r>
      <w:r w:rsidR="008738FC">
        <w:rPr>
          <w:noProof/>
        </w:rPr>
        <w:tab/>
      </w:r>
      <w:r w:rsidRPr="003B1866">
        <w:rPr>
          <w:noProof/>
        </w:rPr>
        <w:t>Production and Capturing Systems for 3D Mesh and Point Clouds</w:t>
      </w:r>
      <w:bookmarkEnd w:id="116"/>
    </w:p>
    <w:p w14:paraId="63241041" w14:textId="74C5DE65" w:rsidR="003B1866" w:rsidRPr="003B1866" w:rsidRDefault="003B1866" w:rsidP="003B1866">
      <w:pPr>
        <w:pStyle w:val="Heading4"/>
      </w:pPr>
      <w:bookmarkStart w:id="117" w:name="_Toc33041984"/>
      <w:r>
        <w:t>4.6.7.1</w:t>
      </w:r>
      <w:r>
        <w:tab/>
        <w:t>Overview</w:t>
      </w:r>
      <w:bookmarkEnd w:id="117"/>
    </w:p>
    <w:p w14:paraId="6C1C82B0" w14:textId="59C5691B" w:rsidR="003B1866" w:rsidRPr="00EB2F4D" w:rsidRDefault="003B1866" w:rsidP="003B1866">
      <w:r w:rsidRPr="00D7614D">
        <w:t>In order to capture a 3D mesh in a production facility using stereo cameras, an array of multiple cameras is placed around a recording space. A subject (for example an actor) is recorded inside the recoding space. Figure 4.6.</w:t>
      </w:r>
      <w:r w:rsidR="00D7614D">
        <w:t>7</w:t>
      </w:r>
      <w:r w:rsidRPr="00D7614D">
        <w:t>-1 shows an outline of one of the prototype studios as well as some example images from a production</w:t>
      </w:r>
      <w:r w:rsidR="00DA42B5">
        <w:t xml:space="preserve"> plant</w:t>
      </w:r>
      <w:r w:rsidRPr="00D7614D">
        <w:t>. In the left of Figure 4.6.</w:t>
      </w:r>
      <w:r w:rsidR="00D7614D">
        <w:t>7</w:t>
      </w:r>
      <w:r w:rsidRPr="00D7614D">
        <w:t xml:space="preserve">-1 a rotunda-like recording space is shown, in which multiple cameras are placed around the peripherals of the space. </w:t>
      </w:r>
    </w:p>
    <w:p w14:paraId="1CCE94E6" w14:textId="77777777" w:rsidR="003B1866" w:rsidRPr="003B1866" w:rsidRDefault="003B1866" w:rsidP="002F3A0D">
      <w:pPr>
        <w:keepNext/>
        <w:jc w:val="center"/>
        <w:rPr>
          <w:color w:val="FFFFFF" w:themeColor="background1"/>
        </w:rPr>
      </w:pPr>
      <w:r>
        <w:rPr>
          <w:rFonts w:ascii="Arial" w:hAnsi="Arial" w:cs="Arial"/>
          <w:noProof/>
          <w:sz w:val="21"/>
          <w:szCs w:val="21"/>
        </w:rPr>
        <w:drawing>
          <wp:inline distT="0" distB="0" distL="0" distR="0" wp14:anchorId="65DA2541" wp14:editId="7CD4243F">
            <wp:extent cx="6485399" cy="2272553"/>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00222" cy="2277747"/>
                    </a:xfrm>
                    <a:prstGeom prst="rect">
                      <a:avLst/>
                    </a:prstGeom>
                  </pic:spPr>
                </pic:pic>
              </a:graphicData>
            </a:graphic>
          </wp:inline>
        </w:drawing>
      </w:r>
    </w:p>
    <w:p w14:paraId="3C32F1E1" w14:textId="72711D6F" w:rsidR="003B1866" w:rsidRPr="00A84A4B" w:rsidRDefault="003B1866" w:rsidP="0043169C">
      <w:pPr>
        <w:pStyle w:val="Caption"/>
        <w:jc w:val="center"/>
        <w:rPr>
          <w:sz w:val="21"/>
        </w:rPr>
      </w:pPr>
      <w:r>
        <w:t>Figure 4.6.</w:t>
      </w:r>
      <w:r w:rsidR="00D7614D">
        <w:t>7</w:t>
      </w:r>
      <w:r>
        <w:t>-</w:t>
      </w:r>
      <w:r w:rsidR="00DA42B5">
        <w:t>1:</w:t>
      </w:r>
      <w:r>
        <w:t xml:space="preserve"> Example of a capture and production facility for Point Cloud/ 3D meshes</w:t>
      </w:r>
    </w:p>
    <w:p w14:paraId="097612AB" w14:textId="1B4863C7" w:rsidR="003B1866" w:rsidRPr="00EB2F4D" w:rsidRDefault="003B1866" w:rsidP="003B1866">
      <w:r>
        <w:rPr>
          <w:rFonts w:ascii="Arial" w:hAnsi="Arial" w:cs="Arial"/>
          <w:sz w:val="21"/>
          <w:szCs w:val="21"/>
        </w:rPr>
        <w:br/>
      </w:r>
      <w:r w:rsidRPr="00EB2F4D">
        <w:t>A multi-camera or multi</w:t>
      </w:r>
      <w:r w:rsidR="00DA42B5">
        <w:t>-</w:t>
      </w:r>
      <w:r w:rsidRPr="00EB2F4D">
        <w:t>stereo</w:t>
      </w:r>
      <w:r w:rsidR="00DA42B5">
        <w:t>-</w:t>
      </w:r>
      <w:r w:rsidRPr="00EB2F4D">
        <w:t>camera pairs setup serves as a stereo camera base unit. Each stereo camera pair records the subject(s) from a different viewpoint. For example, Figure 4.6.</w:t>
      </w:r>
      <w:r w:rsidR="00DA42B5">
        <w:t>7</w:t>
      </w:r>
      <w:r w:rsidRPr="00EB2F4D">
        <w:t xml:space="preserve">-2 shows different image captures from different multi-camera setup taken at one time instance. The volumetric capture studio has an integrated illuminated background for lightning. </w:t>
      </w:r>
    </w:p>
    <w:p w14:paraId="3EC95343" w14:textId="4A154EC3" w:rsidR="003B1866" w:rsidRPr="0043169C" w:rsidRDefault="003B1866" w:rsidP="003B1866">
      <w:pPr>
        <w:pStyle w:val="Caption"/>
        <w:jc w:val="center"/>
        <w:rPr>
          <w:rStyle w:val="TFChar"/>
          <w:b/>
        </w:rPr>
      </w:pPr>
      <w:r>
        <w:rPr>
          <w:noProof/>
        </w:rPr>
        <w:lastRenderedPageBreak/>
        <w:drawing>
          <wp:inline distT="0" distB="0" distL="0" distR="0" wp14:anchorId="717F8BD4" wp14:editId="45244977">
            <wp:extent cx="6162675" cy="4132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62675" cy="4132580"/>
                    </a:xfrm>
                    <a:prstGeom prst="rect">
                      <a:avLst/>
                    </a:prstGeom>
                  </pic:spPr>
                </pic:pic>
              </a:graphicData>
            </a:graphic>
          </wp:inline>
        </w:drawing>
      </w:r>
      <w:r>
        <w:rPr>
          <w:rFonts w:ascii="Arial" w:hAnsi="Arial" w:cs="Arial"/>
          <w:sz w:val="21"/>
          <w:szCs w:val="21"/>
        </w:rPr>
        <w:br/>
      </w:r>
      <w:r>
        <w:br/>
      </w:r>
      <w:r w:rsidRPr="0043169C">
        <w:rPr>
          <w:rStyle w:val="TFChar"/>
          <w:b/>
        </w:rPr>
        <w:t>Figure 4.6.</w:t>
      </w:r>
      <w:r w:rsidR="000265C9" w:rsidRPr="0043169C">
        <w:rPr>
          <w:rStyle w:val="TFChar"/>
          <w:b/>
        </w:rPr>
        <w:t>7</w:t>
      </w:r>
      <w:r w:rsidRPr="0043169C">
        <w:rPr>
          <w:rStyle w:val="TFChar"/>
          <w:b/>
        </w:rPr>
        <w:t>-</w:t>
      </w:r>
      <w:r w:rsidR="00DA42B5" w:rsidRPr="0043169C">
        <w:rPr>
          <w:rStyle w:val="TFChar"/>
          <w:b/>
        </w:rPr>
        <w:t>2:</w:t>
      </w:r>
      <w:r w:rsidRPr="0043169C">
        <w:rPr>
          <w:rStyle w:val="TFChar"/>
          <w:b/>
        </w:rPr>
        <w:t xml:space="preserve"> Example of the 32 images captured simultaneously at one time instance in a studio</w:t>
      </w:r>
    </w:p>
    <w:p w14:paraId="4C8BF7B2" w14:textId="37101F65" w:rsidR="003B1866" w:rsidRPr="00E616A4" w:rsidRDefault="003B1866" w:rsidP="003B1866">
      <w:pPr>
        <w:rPr>
          <w:rFonts w:ascii="Arial" w:hAnsi="Arial" w:cs="Arial"/>
          <w:sz w:val="21"/>
          <w:szCs w:val="21"/>
        </w:rPr>
      </w:pPr>
      <w:r w:rsidRPr="00A81DA7">
        <w:t>Figure 4.6.</w:t>
      </w:r>
      <w:r w:rsidR="000265C9" w:rsidRPr="00A81DA7">
        <w:t>7</w:t>
      </w:r>
      <w:r w:rsidRPr="00A81DA7">
        <w:t xml:space="preserve">-3 illustrates the 3D mesh production workflow. After the capture, </w:t>
      </w:r>
      <w:r w:rsidR="00F67249">
        <w:t xml:space="preserve">a </w:t>
      </w:r>
      <w:r w:rsidRPr="00A81DA7">
        <w:t xml:space="preserve">foreground and background segmentation process is performed in the ’keying’ stage. A ‘depth estimator’ is applied to the </w:t>
      </w:r>
      <w:r w:rsidR="00F67249">
        <w:t xml:space="preserve">captured </w:t>
      </w:r>
      <w:r w:rsidRPr="00A81DA7">
        <w:t>image</w:t>
      </w:r>
      <w:r w:rsidR="00F67249">
        <w:t>s</w:t>
      </w:r>
      <w:r w:rsidRPr="00A81DA7">
        <w:t xml:space="preserve"> from each stereo pair to generate depth information with high accuracy for each pixel. From each stereo camera pair, the 3D information is stored as a colo</w:t>
      </w:r>
      <w:r w:rsidR="0058730D">
        <w:t>u</w:t>
      </w:r>
      <w:r w:rsidRPr="00A81DA7">
        <w:t>r-coded depth value in a 2D image. For example, a resulting depth map image from a stereo camera pair is shown in Figure 4.6.</w:t>
      </w:r>
      <w:r w:rsidR="00A81DA7">
        <w:t>7</w:t>
      </w:r>
      <w:r w:rsidRPr="00A81DA7">
        <w:t xml:space="preserve">-4.       </w:t>
      </w:r>
      <w:r w:rsidRPr="00A81DA7">
        <w:br/>
      </w:r>
      <w:r w:rsidRPr="00A81DA7">
        <w:br/>
      </w:r>
      <w:r w:rsidR="00A30FB1">
        <w:rPr>
          <w:rFonts w:ascii="Arial" w:hAnsi="Arial" w:cs="Arial"/>
          <w:noProof/>
          <w:sz w:val="21"/>
          <w:szCs w:val="21"/>
        </w:rPr>
        <w:drawing>
          <wp:inline distT="0" distB="0" distL="0" distR="0" wp14:anchorId="45736006" wp14:editId="76378F9B">
            <wp:extent cx="5626100" cy="288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png"/>
                    <pic:cNvPicPr/>
                  </pic:nvPicPr>
                  <pic:blipFill>
                    <a:blip r:embed="rId62">
                      <a:extLst>
                        <a:ext uri="{28A0092B-C50C-407E-A947-70E740481C1C}">
                          <a14:useLocalDpi xmlns:a14="http://schemas.microsoft.com/office/drawing/2010/main" val="0"/>
                        </a:ext>
                      </a:extLst>
                    </a:blip>
                    <a:stretch>
                      <a:fillRect/>
                    </a:stretch>
                  </pic:blipFill>
                  <pic:spPr>
                    <a:xfrm>
                      <a:off x="0" y="0"/>
                      <a:ext cx="5626100" cy="2882900"/>
                    </a:xfrm>
                    <a:prstGeom prst="rect">
                      <a:avLst/>
                    </a:prstGeom>
                  </pic:spPr>
                </pic:pic>
              </a:graphicData>
            </a:graphic>
          </wp:inline>
        </w:drawing>
      </w:r>
    </w:p>
    <w:p w14:paraId="30AA5702" w14:textId="3A66E7FA" w:rsidR="003B1866" w:rsidRPr="00A84A4B" w:rsidRDefault="003B1866" w:rsidP="003C5808">
      <w:pPr>
        <w:pStyle w:val="Caption"/>
        <w:jc w:val="center"/>
        <w:rPr>
          <w:sz w:val="21"/>
        </w:rPr>
      </w:pPr>
      <w:r>
        <w:t>Figure 4.6.</w:t>
      </w:r>
      <w:r w:rsidR="00EB2F4D">
        <w:t>7</w:t>
      </w:r>
      <w:r>
        <w:t>-</w:t>
      </w:r>
      <w:r w:rsidR="00F67249">
        <w:t>3:</w:t>
      </w:r>
      <w:r>
        <w:t xml:space="preserve"> 3D mesh generation and production workflow</w:t>
      </w:r>
    </w:p>
    <w:p w14:paraId="11D8BE6C" w14:textId="77777777" w:rsidR="003B1866" w:rsidRDefault="003B1866" w:rsidP="003B1866">
      <w:pPr>
        <w:rPr>
          <w:rFonts w:ascii="Arial" w:hAnsi="Arial" w:cs="Arial"/>
          <w:sz w:val="21"/>
          <w:szCs w:val="21"/>
        </w:rPr>
      </w:pPr>
    </w:p>
    <w:p w14:paraId="430DEEC8" w14:textId="77777777" w:rsidR="003B1866" w:rsidRDefault="003B1866" w:rsidP="003B1866">
      <w:pPr>
        <w:keepNext/>
        <w:jc w:val="center"/>
      </w:pPr>
      <w:r>
        <w:rPr>
          <w:noProof/>
          <w:sz w:val="22"/>
          <w:szCs w:val="22"/>
          <w:lang w:val="en-US"/>
        </w:rPr>
        <w:lastRenderedPageBreak/>
        <w:drawing>
          <wp:inline distT="0" distB="0" distL="0" distR="0" wp14:anchorId="347AA8C7" wp14:editId="60A9BC73">
            <wp:extent cx="6372728" cy="21717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h.png"/>
                    <pic:cNvPicPr/>
                  </pic:nvPicPr>
                  <pic:blipFill>
                    <a:blip r:embed="rId63" cstate="hqprint">
                      <a:extLst>
                        <a:ext uri="{28A0092B-C50C-407E-A947-70E740481C1C}">
                          <a14:useLocalDpi xmlns:a14="http://schemas.microsoft.com/office/drawing/2010/main"/>
                        </a:ext>
                      </a:extLst>
                    </a:blip>
                    <a:stretch>
                      <a:fillRect/>
                    </a:stretch>
                  </pic:blipFill>
                  <pic:spPr>
                    <a:xfrm>
                      <a:off x="0" y="0"/>
                      <a:ext cx="6417226" cy="2186864"/>
                    </a:xfrm>
                    <a:prstGeom prst="rect">
                      <a:avLst/>
                    </a:prstGeom>
                  </pic:spPr>
                </pic:pic>
              </a:graphicData>
            </a:graphic>
          </wp:inline>
        </w:drawing>
      </w:r>
    </w:p>
    <w:p w14:paraId="088E3551" w14:textId="5133499A" w:rsidR="003B1866" w:rsidRPr="00A84A4B" w:rsidRDefault="003B1866" w:rsidP="005E58E3">
      <w:pPr>
        <w:pStyle w:val="Caption"/>
        <w:jc w:val="center"/>
        <w:rPr>
          <w:sz w:val="21"/>
        </w:rPr>
      </w:pPr>
      <w:r>
        <w:t>Figure 4.6.</w:t>
      </w:r>
      <w:r w:rsidR="00EB2F4D">
        <w:t>7</w:t>
      </w:r>
      <w:r>
        <w:t>-</w:t>
      </w:r>
      <w:r w:rsidR="00F67249">
        <w:t>4:</w:t>
      </w:r>
      <w:r>
        <w:t xml:space="preserve"> Example of a dense depth map calculated per frame for each stereo camera pair</w:t>
      </w:r>
    </w:p>
    <w:p w14:paraId="64685794" w14:textId="3060E15C" w:rsidR="003B1866" w:rsidRDefault="003B1866" w:rsidP="00A81DA7">
      <w:r>
        <w:t xml:space="preserve">In the </w:t>
      </w:r>
      <w:r w:rsidR="00F67249">
        <w:t xml:space="preserve">following </w:t>
      </w:r>
      <w:r>
        <w:t xml:space="preserve">stage, the depth information from every stereo camera pair is merged using the initial camera calibration and a related 3D fusion process. Any 3D point which is occluded by others is filtered out, resulting in an advanced foreground segmentation. </w:t>
      </w:r>
    </w:p>
    <w:p w14:paraId="11F4AA2D" w14:textId="345883CA" w:rsidR="003B1866" w:rsidRPr="00463816" w:rsidRDefault="003B1866" w:rsidP="00A81DA7">
      <w:r w:rsidRPr="007D27BA">
        <w:t>The result</w:t>
      </w:r>
      <w:r>
        <w:t xml:space="preserve"> </w:t>
      </w:r>
      <w:r w:rsidRPr="007D27BA">
        <w:t xml:space="preserve">of </w:t>
      </w:r>
      <w:r>
        <w:t xml:space="preserve">the </w:t>
      </w:r>
      <w:r w:rsidRPr="007D27BA">
        <w:t>3D fusion</w:t>
      </w:r>
      <w:r>
        <w:t xml:space="preserve"> process</w:t>
      </w:r>
      <w:r w:rsidRPr="007D27BA">
        <w:t xml:space="preserve"> is a 3D Point cloud. The 3D Point cloud </w:t>
      </w:r>
      <w:r>
        <w:t xml:space="preserve">is </w:t>
      </w:r>
      <w:r w:rsidRPr="007D27BA">
        <w:t>further processed by different post-pro</w:t>
      </w:r>
      <w:r>
        <w:t>cessing</w:t>
      </w:r>
      <w:r w:rsidRPr="007D27BA">
        <w:t xml:space="preserve"> steps such as meshing, mesh reduction and texturing, etc as shown in the figure </w:t>
      </w:r>
      <w:r w:rsidRPr="00C87D8B">
        <w:t>4.6.</w:t>
      </w:r>
      <w:r w:rsidR="00A81DA7">
        <w:t>7</w:t>
      </w:r>
      <w:r w:rsidRPr="00C87D8B">
        <w:t>-</w:t>
      </w:r>
      <w:r w:rsidRPr="007D27BA">
        <w:t xml:space="preserve">5. </w:t>
      </w:r>
      <w:r>
        <w:t xml:space="preserve">The depth-based surface reconstruction results in a high-density mesh which consists of a high number of vertices and faces. In order to simplify the resulting high-density mesh to a single consistent mesh, a geometric simplification is performed. This process is called </w:t>
      </w:r>
      <w:r w:rsidR="00F67249">
        <w:t xml:space="preserve">the </w:t>
      </w:r>
      <w:r>
        <w:t xml:space="preserve">mesh reduction. The simplified meshes are texturized using a 2D texture map in a common 2D image file format. In the final stage of the post-processing, the resulting meshes are temporally registered to obtain animated meshes. </w:t>
      </w:r>
      <w:r w:rsidRPr="007D27BA">
        <w:br/>
      </w:r>
    </w:p>
    <w:p w14:paraId="723138EA" w14:textId="77777777" w:rsidR="003B1866" w:rsidRDefault="003B1866" w:rsidP="003B1866">
      <w:pPr>
        <w:keepNext/>
        <w:jc w:val="center"/>
      </w:pPr>
      <w:r>
        <w:rPr>
          <w:noProof/>
          <w:sz w:val="22"/>
          <w:szCs w:val="22"/>
          <w:lang w:val="en-US"/>
        </w:rPr>
        <w:drawing>
          <wp:inline distT="0" distB="0" distL="0" distR="0" wp14:anchorId="6AAF5FAA" wp14:editId="64F5FF6E">
            <wp:extent cx="5043055" cy="230562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sing_Stages.png"/>
                    <pic:cNvPicPr/>
                  </pic:nvPicPr>
                  <pic:blipFill>
                    <a:blip r:embed="rId64" cstate="hqprint">
                      <a:extLst>
                        <a:ext uri="{28A0092B-C50C-407E-A947-70E740481C1C}">
                          <a14:useLocalDpi xmlns:a14="http://schemas.microsoft.com/office/drawing/2010/main"/>
                        </a:ext>
                      </a:extLst>
                    </a:blip>
                    <a:stretch>
                      <a:fillRect/>
                    </a:stretch>
                  </pic:blipFill>
                  <pic:spPr>
                    <a:xfrm>
                      <a:off x="0" y="0"/>
                      <a:ext cx="5043055" cy="2305628"/>
                    </a:xfrm>
                    <a:prstGeom prst="rect">
                      <a:avLst/>
                    </a:prstGeom>
                  </pic:spPr>
                </pic:pic>
              </a:graphicData>
            </a:graphic>
          </wp:inline>
        </w:drawing>
      </w:r>
    </w:p>
    <w:p w14:paraId="418E8D97" w14:textId="019F8325" w:rsidR="0091267B" w:rsidRPr="00A84A4B" w:rsidRDefault="003B1866" w:rsidP="005E58E3">
      <w:pPr>
        <w:pStyle w:val="Caption"/>
        <w:jc w:val="center"/>
        <w:rPr>
          <w:sz w:val="21"/>
          <w:highlight w:val="green"/>
        </w:rPr>
      </w:pPr>
      <w:r>
        <w:t>Figure 4.6.</w:t>
      </w:r>
      <w:r w:rsidR="00D20E5F">
        <w:t>7</w:t>
      </w:r>
      <w:r>
        <w:t>-</w:t>
      </w:r>
      <w:r w:rsidR="00F67249">
        <w:t>5:</w:t>
      </w:r>
      <w:r>
        <w:t xml:space="preserve"> Example of resulting point cloud (left), and 3D models such as meshing, simplification and texturing (from second left to right)</w:t>
      </w:r>
    </w:p>
    <w:p w14:paraId="2832CF20" w14:textId="77777777" w:rsidR="00AF16CB" w:rsidRDefault="00AF16CB" w:rsidP="00AF16CB">
      <w:pPr>
        <w:pStyle w:val="Heading2"/>
        <w:rPr>
          <w:noProof/>
        </w:rPr>
      </w:pPr>
      <w:bookmarkStart w:id="118" w:name="_Toc23169748"/>
      <w:bookmarkStart w:id="119" w:name="_Toc33041985"/>
      <w:r>
        <w:rPr>
          <w:noProof/>
        </w:rPr>
        <w:t>4.7</w:t>
      </w:r>
      <w:r>
        <w:rPr>
          <w:noProof/>
        </w:rPr>
        <w:tab/>
        <w:t>3D and XR Audio Formats</w:t>
      </w:r>
      <w:bookmarkEnd w:id="118"/>
      <w:bookmarkEnd w:id="119"/>
    </w:p>
    <w:p w14:paraId="4040D731" w14:textId="08E43E1C" w:rsidR="00AF16CB" w:rsidRPr="007D19E0" w:rsidRDefault="00AF16CB" w:rsidP="00AF16CB">
      <w:r>
        <w:t xml:space="preserve">For 3D and XR audio formats and systems, refer to </w:t>
      </w:r>
      <w:r w:rsidR="00F67249">
        <w:t xml:space="preserve">3GPP </w:t>
      </w:r>
      <w:r>
        <w:t>TR</w:t>
      </w:r>
      <w:r w:rsidR="00F67249">
        <w:t xml:space="preserve"> </w:t>
      </w:r>
      <w:r>
        <w:t xml:space="preserve">26.918 [2], clause 4.3 as well as to </w:t>
      </w:r>
      <w:r w:rsidR="00F67249">
        <w:t xml:space="preserve">3GPP </w:t>
      </w:r>
      <w:r>
        <w:t>TS</w:t>
      </w:r>
      <w:r w:rsidR="00F67249">
        <w:t xml:space="preserve"> </w:t>
      </w:r>
      <w:r>
        <w:t>26.118 [3]</w:t>
      </w:r>
      <w:r w:rsidR="00F67249">
        <w:t>, clause 6</w:t>
      </w:r>
      <w:r>
        <w:t>.</w:t>
      </w:r>
    </w:p>
    <w:p w14:paraId="128C411B" w14:textId="4AA229EC" w:rsidR="00AF16CB" w:rsidRPr="00DB3790" w:rsidRDefault="00AF16CB" w:rsidP="00AF16CB">
      <w:pPr>
        <w:pStyle w:val="Heading2"/>
      </w:pPr>
      <w:bookmarkStart w:id="120" w:name="_Toc23169749"/>
      <w:bookmarkStart w:id="121" w:name="_Toc33041986"/>
      <w:r>
        <w:lastRenderedPageBreak/>
        <w:t xml:space="preserve">4.8 </w:t>
      </w:r>
      <w:r w:rsidR="008738FC">
        <w:tab/>
      </w:r>
      <w:r>
        <w:t>Devices and Form Factors</w:t>
      </w:r>
      <w:bookmarkEnd w:id="120"/>
      <w:bookmarkEnd w:id="121"/>
    </w:p>
    <w:p w14:paraId="29AA552B" w14:textId="77777777" w:rsidR="00AF16CB" w:rsidRPr="00DB3790" w:rsidRDefault="00AF16CB" w:rsidP="00AF16CB">
      <w:pPr>
        <w:pStyle w:val="Heading3"/>
      </w:pPr>
      <w:bookmarkStart w:id="122" w:name="_Toc23169750"/>
      <w:bookmarkStart w:id="123" w:name="_Toc33041987"/>
      <w:r>
        <w:t>4.8.1</w:t>
      </w:r>
      <w:r>
        <w:tab/>
      </w:r>
      <w:r w:rsidRPr="00DB3790">
        <w:t>Device Types</w:t>
      </w:r>
      <w:bookmarkEnd w:id="122"/>
      <w:bookmarkEnd w:id="123"/>
    </w:p>
    <w:p w14:paraId="06921A7B" w14:textId="32F3838A" w:rsidR="00AF16CB" w:rsidRDefault="00AF16CB" w:rsidP="00AF16CB">
      <w:r w:rsidRPr="00DB3790">
        <w:t xml:space="preserve">Extended reality </w:t>
      </w:r>
      <w:r>
        <w:t>devices are of different form factors</w:t>
      </w:r>
      <w:r w:rsidRPr="00DB3790">
        <w:t xml:space="preserve"> as shown in Figure 4.</w:t>
      </w:r>
      <w:r>
        <w:t>8</w:t>
      </w:r>
      <w:r w:rsidRPr="00DB3790">
        <w:t xml:space="preserve">-1. </w:t>
      </w:r>
      <w:r>
        <w:t xml:space="preserve">These form factors </w:t>
      </w:r>
      <w:r w:rsidR="00F67249">
        <w:t xml:space="preserve">may </w:t>
      </w:r>
      <w:r>
        <w:t>differ in processing capabilities, communication types and power consumption.</w:t>
      </w:r>
    </w:p>
    <w:p w14:paraId="1F39E172" w14:textId="6E07FF13" w:rsidR="00486F0C" w:rsidRDefault="00486F0C" w:rsidP="00486F0C">
      <w:r>
        <w:t>The majority of Virtual Reality (VR) and Augmented Reality (AR) devices are head-mounted displays</w:t>
      </w:r>
      <w:r w:rsidR="009D066D">
        <w:t xml:space="preserve"> (HMDs)</w:t>
      </w:r>
      <w:r>
        <w:t xml:space="preserve">.. In AR, the display is usually transparent and digital information is superimposed onto real life objects. In VR, the display is not transparent and only virtual information and images are displayed in front of wearer's eyes. Head-mounted display </w:t>
      </w:r>
      <w:r w:rsidR="00F67249">
        <w:t>(</w:t>
      </w:r>
      <w:r>
        <w:t xml:space="preserve"> HMD</w:t>
      </w:r>
      <w:r w:rsidR="00F67249">
        <w:t>)</w:t>
      </w:r>
      <w:r>
        <w:t xml:space="preserve"> is a device worn over </w:t>
      </w:r>
      <w:r w:rsidR="00F67249">
        <w:t>the</w:t>
      </w:r>
      <w:r>
        <w:t xml:space="preserve"> head. It features a display in front of one or both </w:t>
      </w:r>
      <w:r w:rsidR="004748CF">
        <w:t>the</w:t>
      </w:r>
      <w:r>
        <w:t>eyes. The display streams data, images and other information in front of the wearer's eye(s). Certain HMDs have displays over both of their users' eyes</w:t>
      </w:r>
      <w:r w:rsidR="0085249A">
        <w:t>, others</w:t>
      </w:r>
      <w:r w:rsidR="00F16D0E">
        <w:t xml:space="preserve"> </w:t>
      </w:r>
      <w:r>
        <w:t>only have a display over one of the users' eyes.</w:t>
      </w:r>
    </w:p>
    <w:p w14:paraId="101EAF91" w14:textId="298274D3" w:rsidR="00930E4C" w:rsidRDefault="00930E4C" w:rsidP="00486F0C">
      <w:r>
        <w:t>Typical components of HMDs are listed as follows:</w:t>
      </w:r>
    </w:p>
    <w:p w14:paraId="1D53F109" w14:textId="77777777" w:rsidR="00930E4C" w:rsidRDefault="00930E4C" w:rsidP="00930E4C">
      <w:pPr>
        <w:numPr>
          <w:ilvl w:val="0"/>
          <w:numId w:val="4"/>
        </w:numPr>
      </w:pPr>
      <w:r>
        <w:t xml:space="preserve">Optical systems: </w:t>
      </w:r>
      <w:r w:rsidRPr="00AB72D4">
        <w:t>Display</w:t>
      </w:r>
      <w:r>
        <w:t xml:space="preserve"> and lenses</w:t>
      </w:r>
    </w:p>
    <w:p w14:paraId="07052A74" w14:textId="77777777" w:rsidR="00930E4C" w:rsidRDefault="00930E4C" w:rsidP="00930E4C">
      <w:pPr>
        <w:numPr>
          <w:ilvl w:val="0"/>
          <w:numId w:val="4"/>
        </w:numPr>
      </w:pPr>
      <w:r>
        <w:t>Tracking sensors and possibly additional sensors</w:t>
      </w:r>
    </w:p>
    <w:p w14:paraId="25953963" w14:textId="77777777" w:rsidR="00930E4C" w:rsidRDefault="00930E4C" w:rsidP="00930E4C">
      <w:pPr>
        <w:numPr>
          <w:ilvl w:val="0"/>
          <w:numId w:val="4"/>
        </w:numPr>
      </w:pPr>
      <w:r>
        <w:t>Cameras</w:t>
      </w:r>
    </w:p>
    <w:p w14:paraId="642FC0B8" w14:textId="266BFA3C" w:rsidR="00930E4C" w:rsidRDefault="00930E4C" w:rsidP="00930E4C">
      <w:pPr>
        <w:numPr>
          <w:ilvl w:val="0"/>
          <w:numId w:val="4"/>
        </w:numPr>
      </w:pPr>
      <w:r>
        <w:t>XR related processing (summarized as XR engine) including GPUs, CPUs</w:t>
      </w:r>
      <w:r w:rsidR="006865FA">
        <w:t>, ASICs (e.g. dedicated media encoding and decoding), etc.</w:t>
      </w:r>
    </w:p>
    <w:p w14:paraId="176B866C" w14:textId="3D62E862" w:rsidR="006865FA" w:rsidRDefault="006865FA" w:rsidP="00E86817">
      <w:pPr>
        <w:numPr>
          <w:ilvl w:val="0"/>
          <w:numId w:val="4"/>
        </w:numPr>
      </w:pPr>
      <w:r>
        <w:t xml:space="preserve">Communication </w:t>
      </w:r>
      <w:r w:rsidR="004D662A">
        <w:t>functionalities, as for example provided by a 5G System</w:t>
      </w:r>
    </w:p>
    <w:p w14:paraId="2E0E9B94" w14:textId="2284148E" w:rsidR="00AF16CB" w:rsidRPr="00DB3790" w:rsidRDefault="00AF16CB" w:rsidP="00AF16CB">
      <w:r w:rsidRPr="00DB3790">
        <w:t xml:space="preserve">A </w:t>
      </w:r>
      <w:r w:rsidRPr="00DB3790">
        <w:rPr>
          <w:i/>
          <w:iCs/>
        </w:rPr>
        <w:t>smartphone</w:t>
      </w:r>
      <w:r w:rsidRPr="00DB3790">
        <w:t xml:space="preserve"> </w:t>
      </w:r>
      <w:r>
        <w:t>(</w:t>
      </w:r>
      <w:r w:rsidR="00531215">
        <w:t xml:space="preserve">defined as </w:t>
      </w:r>
      <w:r w:rsidRPr="00E86817">
        <w:rPr>
          <w:b/>
          <w:i/>
        </w:rPr>
        <w:t>XR5G-P1</w:t>
      </w:r>
      <w:r w:rsidR="00531215">
        <w:t xml:space="preserve"> device type</w:t>
      </w:r>
      <w:r>
        <w:t>) may be used</w:t>
      </w:r>
      <w:r w:rsidRPr="00DB3790">
        <w:t xml:space="preserve"> both for AR as well as for VR (together with a card-board). In both cases, typically an XR engine/runtime is available to support processing of sensor data</w:t>
      </w:r>
      <w:r>
        <w:t xml:space="preserve">, </w:t>
      </w:r>
      <w:r w:rsidRPr="00DB3790">
        <w:t>viewport rendering</w:t>
      </w:r>
      <w:r>
        <w:t xml:space="preserve"> as well as SLAM processing</w:t>
      </w:r>
      <w:r w:rsidRPr="00DB3790">
        <w:t xml:space="preserve">. In this case, </w:t>
      </w:r>
      <w:r>
        <w:t>the</w:t>
      </w:r>
      <w:r w:rsidRPr="00DB3790">
        <w:t xml:space="preserve"> 5G modem and all media/XR processing is integrated in </w:t>
      </w:r>
      <w:r>
        <w:t xml:space="preserve">the </w:t>
      </w:r>
      <w:r w:rsidRPr="00DB3790">
        <w:t>device. Power consumption of such devices is important, but not ultimately critical</w:t>
      </w:r>
      <w:r w:rsidR="00531215">
        <w:t xml:space="preserve"> due to the onboard battery.</w:t>
      </w:r>
    </w:p>
    <w:p w14:paraId="01734DC4" w14:textId="365DB00B" w:rsidR="00AF16CB" w:rsidRDefault="0075413C" w:rsidP="00AF16CB">
      <w:r>
        <w:t xml:space="preserve">VR HMDs typically provide </w:t>
      </w:r>
      <w:r w:rsidR="00925D97">
        <w:t xml:space="preserve">the a large field of view, </w:t>
      </w:r>
      <w:r w:rsidR="00DC3E16">
        <w:t>s</w:t>
      </w:r>
      <w:r w:rsidR="00DC3E16" w:rsidRPr="00DC3E16">
        <w:t xml:space="preserve">tereoscopic 3D </w:t>
      </w:r>
      <w:r w:rsidR="00DC3E16">
        <w:t>i</w:t>
      </w:r>
      <w:r w:rsidR="00DC3E16" w:rsidRPr="00DC3E16">
        <w:t>magery</w:t>
      </w:r>
      <w:r w:rsidR="00DC3E16">
        <w:t xml:space="preserve"> as well as </w:t>
      </w:r>
      <w:r w:rsidR="00A247B7">
        <w:t>rotational</w:t>
      </w:r>
      <w:r w:rsidR="004518B7">
        <w:t>, translational</w:t>
      </w:r>
      <w:r w:rsidR="00A247B7">
        <w:t xml:space="preserve"> and positional tracking</w:t>
      </w:r>
      <w:r w:rsidR="004518B7">
        <w:t xml:space="preserve"> for full 6DoF experiences</w:t>
      </w:r>
      <w:r w:rsidR="00A247B7">
        <w:t xml:space="preserve">. </w:t>
      </w:r>
      <w:r w:rsidR="00AF16CB">
        <w:t>For VR, the following device types are identified:</w:t>
      </w:r>
    </w:p>
    <w:p w14:paraId="70842C79" w14:textId="176B99FB" w:rsidR="00AF16CB" w:rsidRDefault="00AF16CB" w:rsidP="00AF16CB">
      <w:pPr>
        <w:numPr>
          <w:ilvl w:val="0"/>
          <w:numId w:val="4"/>
        </w:numPr>
      </w:pPr>
      <w:r w:rsidRPr="009C5E4F">
        <w:rPr>
          <w:b/>
          <w:i/>
        </w:rPr>
        <w:t>XR5G-</w:t>
      </w:r>
      <w:r w:rsidR="00C46256" w:rsidRPr="009C5E4F">
        <w:rPr>
          <w:b/>
          <w:i/>
          <w:iCs/>
        </w:rPr>
        <w:t>V1</w:t>
      </w:r>
      <w:r w:rsidR="009C5E4F">
        <w:rPr>
          <w:i/>
          <w:iCs/>
        </w:rPr>
        <w:t xml:space="preserve"> -</w:t>
      </w:r>
      <w:r>
        <w:rPr>
          <w:i/>
          <w:iCs/>
        </w:rPr>
        <w:t xml:space="preserve"> </w:t>
      </w:r>
      <w:r w:rsidRPr="00AA42D5">
        <w:rPr>
          <w:i/>
          <w:iCs/>
        </w:rPr>
        <w:t xml:space="preserve">Simple VR </w:t>
      </w:r>
      <w:r>
        <w:rPr>
          <w:i/>
          <w:iCs/>
        </w:rPr>
        <w:t>Display wired</w:t>
      </w:r>
      <w:r>
        <w:t>: Such device types are commonly available in 2019. They only include sensors for tracking as well as a display. The remaining processing is done on a remote device, e.g. a puck or a smartphone. XR/Media Processing, connectivity and power supply are provided through wired tethering.</w:t>
      </w:r>
    </w:p>
    <w:p w14:paraId="19AB182B" w14:textId="44761671" w:rsidR="00AF16CB" w:rsidRDefault="00AF16CB" w:rsidP="00AF16CB">
      <w:pPr>
        <w:numPr>
          <w:ilvl w:val="0"/>
          <w:numId w:val="4"/>
        </w:numPr>
      </w:pPr>
      <w:r w:rsidRPr="00114959">
        <w:rPr>
          <w:b/>
          <w:i/>
        </w:rPr>
        <w:t>XR5G-</w:t>
      </w:r>
      <w:r w:rsidR="00C46256" w:rsidRPr="009C5E4F">
        <w:rPr>
          <w:b/>
          <w:bCs/>
          <w:i/>
          <w:iCs/>
        </w:rPr>
        <w:t>V2</w:t>
      </w:r>
      <w:r w:rsidR="009C5E4F">
        <w:rPr>
          <w:b/>
          <w:bCs/>
          <w:i/>
          <w:iCs/>
        </w:rPr>
        <w:t xml:space="preserve"> </w:t>
      </w:r>
      <w:r w:rsidR="009C5E4F">
        <w:rPr>
          <w:i/>
          <w:iCs/>
        </w:rPr>
        <w:t>-</w:t>
      </w:r>
      <w:r>
        <w:rPr>
          <w:i/>
          <w:iCs/>
        </w:rPr>
        <w:t xml:space="preserve"> </w:t>
      </w:r>
      <w:r w:rsidRPr="007A72EC">
        <w:rPr>
          <w:i/>
          <w:iCs/>
        </w:rPr>
        <w:t xml:space="preserve">Simple VR </w:t>
      </w:r>
      <w:r>
        <w:rPr>
          <w:i/>
          <w:iCs/>
        </w:rPr>
        <w:t>Display wireless</w:t>
      </w:r>
      <w:r>
        <w:t xml:space="preserve">: Such device types are not yet available in 2019. They include sensors for tracking, a display, a wireless connection (which could be WiFi based or 5G Sidelink based), and a power supply. The remaining processing is done on a remote device, e.g. a puck or a smartphone. </w:t>
      </w:r>
    </w:p>
    <w:p w14:paraId="53CAE6FD" w14:textId="4955170B" w:rsidR="00AF16CB" w:rsidRDefault="00AF16CB" w:rsidP="00AF16CB">
      <w:pPr>
        <w:numPr>
          <w:ilvl w:val="0"/>
          <w:numId w:val="4"/>
        </w:numPr>
      </w:pPr>
      <w:r w:rsidRPr="00114959">
        <w:rPr>
          <w:b/>
          <w:i/>
        </w:rPr>
        <w:t>XR5G-</w:t>
      </w:r>
      <w:r w:rsidR="00C46256" w:rsidRPr="009C5E4F">
        <w:rPr>
          <w:b/>
          <w:bCs/>
          <w:i/>
          <w:iCs/>
        </w:rPr>
        <w:t>V3</w:t>
      </w:r>
      <w:r w:rsidR="009C5E4F">
        <w:rPr>
          <w:i/>
          <w:iCs/>
        </w:rPr>
        <w:t xml:space="preserve"> -</w:t>
      </w:r>
      <w:r>
        <w:rPr>
          <w:i/>
          <w:iCs/>
        </w:rPr>
        <w:t xml:space="preserve"> Smart</w:t>
      </w:r>
      <w:r w:rsidRPr="007A72EC">
        <w:rPr>
          <w:i/>
          <w:iCs/>
        </w:rPr>
        <w:t xml:space="preserve"> VR Viewer </w:t>
      </w:r>
      <w:r>
        <w:rPr>
          <w:i/>
          <w:iCs/>
        </w:rPr>
        <w:t>w</w:t>
      </w:r>
      <w:r w:rsidRPr="007A72EC">
        <w:rPr>
          <w:i/>
          <w:iCs/>
        </w:rPr>
        <w:t>ire</w:t>
      </w:r>
      <w:r>
        <w:rPr>
          <w:i/>
          <w:iCs/>
        </w:rPr>
        <w:t>less</w:t>
      </w:r>
      <w:r w:rsidRPr="007A72EC">
        <w:rPr>
          <w:i/>
          <w:iCs/>
        </w:rPr>
        <w:t xml:space="preserve"> tethering</w:t>
      </w:r>
      <w:r>
        <w:t>: Such device types are not yet available in 2019. They include sensors for tracking, a display, a wireless connection (which could be WiFi based or 5G Sidelink based), at least some XR processing, as well as a power supply. The remaining processing is done on a remote device, e.g. a puck or a smartphone.</w:t>
      </w:r>
    </w:p>
    <w:p w14:paraId="090996B9" w14:textId="1E129372" w:rsidR="00C46256" w:rsidRDefault="00C46256" w:rsidP="00AC021E">
      <w:pPr>
        <w:numPr>
          <w:ilvl w:val="0"/>
          <w:numId w:val="4"/>
        </w:numPr>
      </w:pPr>
      <w:r w:rsidRPr="009C5E4F">
        <w:rPr>
          <w:b/>
          <w:bCs/>
          <w:i/>
          <w:iCs/>
        </w:rPr>
        <w:t>XR5G-V4</w:t>
      </w:r>
      <w:r w:rsidR="009C5E4F">
        <w:t xml:space="preserve"> -</w:t>
      </w:r>
      <w:r>
        <w:t xml:space="preserve"> </w:t>
      </w:r>
      <w:r w:rsidRPr="00DB3790">
        <w:rPr>
          <w:i/>
          <w:iCs/>
        </w:rPr>
        <w:t>VR HMD</w:t>
      </w:r>
      <w:r>
        <w:rPr>
          <w:i/>
          <w:iCs/>
        </w:rPr>
        <w:t xml:space="preserve"> standalone</w:t>
      </w:r>
      <w:r>
        <w:t>: Such device types are commonly available in 2019, except 5G connectivity.</w:t>
      </w:r>
      <w:r w:rsidRPr="00DB3790">
        <w:t xml:space="preserve"> </w:t>
      </w:r>
      <w:r>
        <w:t xml:space="preserve">For such devices, </w:t>
      </w:r>
      <w:r w:rsidRPr="00DB3790">
        <w:t>the 5G modem</w:t>
      </w:r>
      <w:r>
        <w:t>, power supply</w:t>
      </w:r>
      <w:r w:rsidRPr="00DB3790">
        <w:t xml:space="preserve"> as well as all media/XR processing </w:t>
      </w:r>
      <w:r>
        <w:t>is</w:t>
      </w:r>
      <w:r w:rsidRPr="00DB3790">
        <w:t xml:space="preserve"> </w:t>
      </w:r>
      <w:r>
        <w:t>expected to be</w:t>
      </w:r>
      <w:r w:rsidRPr="00DB3790">
        <w:t xml:space="preserve"> integrated in</w:t>
      </w:r>
      <w:r w:rsidR="009B10DF">
        <w:t>to</w:t>
      </w:r>
      <w:r w:rsidRPr="00DB3790">
        <w:t xml:space="preserve"> a single device. </w:t>
      </w:r>
    </w:p>
    <w:p w14:paraId="2A0C48AF" w14:textId="450EB247" w:rsidR="00AF16CB" w:rsidRDefault="00AF16CB" w:rsidP="00AF16CB">
      <w:r>
        <w:t>Note that XR5G-V</w:t>
      </w:r>
      <w:r w:rsidR="00492045">
        <w:t>1</w:t>
      </w:r>
      <w:r>
        <w:t xml:space="preserve"> and XR5G-V2 are similar in terms of functions, but the wireless connectivity creates additional challenges and may even be done by a 5G sidelink communication.</w:t>
      </w:r>
    </w:p>
    <w:p w14:paraId="6F3342C1" w14:textId="0E364784" w:rsidR="0020327A" w:rsidRDefault="00531215" w:rsidP="0020327A">
      <w:r>
        <w:t>An o</w:t>
      </w:r>
      <w:r w:rsidR="0020327A">
        <w:t>ptical head-mounted display is a type of head-mounted display that projects images and allows the user to see through its display</w:t>
      </w:r>
      <w:r w:rsidR="003B096F">
        <w:t xml:space="preserve"> and</w:t>
      </w:r>
      <w:r w:rsidR="0020327A">
        <w:t xml:space="preserve"> </w:t>
      </w:r>
      <w:r w:rsidR="001355BA">
        <w:t>is</w:t>
      </w:r>
      <w:r w:rsidR="0020327A">
        <w:t xml:space="preserve"> used in augmented reality (AR). Unlike Virtual Reality HMDs that obscures </w:t>
      </w:r>
      <w:r w:rsidR="001355BA">
        <w:t>the</w:t>
      </w:r>
      <w:r w:rsidR="0020327A">
        <w:t xml:space="preserve"> vision of the real world, </w:t>
      </w:r>
      <w:r w:rsidR="003B096F">
        <w:t>AR devices</w:t>
      </w:r>
      <w:r w:rsidR="0020327A">
        <w:t xml:space="preserve"> allow to see </w:t>
      </w:r>
      <w:r w:rsidR="001355BA">
        <w:t>the</w:t>
      </w:r>
      <w:r w:rsidR="0020327A">
        <w:t xml:space="preserve"> surroundings while streaming data and image overlays in front of </w:t>
      </w:r>
      <w:r w:rsidR="001355BA">
        <w:t>the</w:t>
      </w:r>
      <w:r w:rsidR="0020327A">
        <w:t xml:space="preserve"> eyes.</w:t>
      </w:r>
      <w:r w:rsidR="003B096F">
        <w:t xml:space="preserve"> </w:t>
      </w:r>
      <w:r w:rsidR="0020327A">
        <w:t>Optical head-mounted display</w:t>
      </w:r>
      <w:r w:rsidR="001355BA">
        <w:t>s</w:t>
      </w:r>
      <w:r w:rsidR="0020327A">
        <w:t xml:space="preserve"> </w:t>
      </w:r>
      <w:r w:rsidR="00AE6B5D">
        <w:t>may</w:t>
      </w:r>
      <w:r w:rsidR="0020327A">
        <w:t xml:space="preserve"> cover only 1 eye or both eyes. Wearers can interact with the projected digital content through input methods such as voice commands, gestures and controllers.</w:t>
      </w:r>
    </w:p>
    <w:p w14:paraId="344D3412" w14:textId="243C5969" w:rsidR="00AF16CB" w:rsidRDefault="00AF16CB" w:rsidP="00AF16CB">
      <w:r w:rsidRPr="00DB3790">
        <w:t xml:space="preserve">For AR Glasses, </w:t>
      </w:r>
      <w:r>
        <w:t xml:space="preserve"> design constraints are significantly more important. In particular, design constrai</w:t>
      </w:r>
      <w:r w:rsidR="00AB3387">
        <w:t>n</w:t>
      </w:r>
      <w:r>
        <w:t xml:space="preserve">ts apply in terms of sleekness, weight and power. </w:t>
      </w:r>
      <w:r w:rsidRPr="00DB3790">
        <w:t xml:space="preserve">The processing power is expected to be low to avoid battery consumption and thermal </w:t>
      </w:r>
      <w:r>
        <w:t>dissipation</w:t>
      </w:r>
      <w:r w:rsidRPr="00DB3790">
        <w:t>. Wireless AR glasses are commercially compelling.</w:t>
      </w:r>
      <w:r>
        <w:t xml:space="preserve"> </w:t>
      </w:r>
      <w:r w:rsidR="00D273E1">
        <w:t xml:space="preserve">AR is typically associated to using glasses, also referred </w:t>
      </w:r>
      <w:r w:rsidR="00D273E1">
        <w:lastRenderedPageBreak/>
        <w:t xml:space="preserve">to as optical see-through. </w:t>
      </w:r>
      <w:r w:rsidR="004914B3">
        <w:t xml:space="preserve">However, AR </w:t>
      </w:r>
      <w:r w:rsidR="00D273E1">
        <w:t>experiences may be achieved using HMDs with video-see through functionalities</w:t>
      </w:r>
      <w:r w:rsidR="00A06C66">
        <w:t>.</w:t>
      </w:r>
      <w:r w:rsidR="00D273E1">
        <w:t xml:space="preserve"> </w:t>
      </w:r>
      <w:r w:rsidR="004055CC">
        <w:t xml:space="preserve">A comparison </w:t>
      </w:r>
      <w:r w:rsidR="001E4579">
        <w:t>of different types is for example provided in [</w:t>
      </w:r>
      <w:r w:rsidR="005F79D8">
        <w:t>40</w:t>
      </w:r>
      <w:r w:rsidR="001E4579">
        <w:t xml:space="preserve">]. </w:t>
      </w:r>
      <w:r>
        <w:t>The following device types are identified:</w:t>
      </w:r>
    </w:p>
    <w:p w14:paraId="1A76EBD1" w14:textId="5ECEE7BA" w:rsidR="00AF16CB" w:rsidRDefault="00AF16CB" w:rsidP="00AF16CB">
      <w:pPr>
        <w:numPr>
          <w:ilvl w:val="0"/>
          <w:numId w:val="4"/>
        </w:numPr>
      </w:pPr>
      <w:r w:rsidRPr="00114959">
        <w:rPr>
          <w:b/>
          <w:i/>
        </w:rPr>
        <w:t>XR5G-A</w:t>
      </w:r>
      <w:r w:rsidR="005664B1" w:rsidRPr="00114959">
        <w:rPr>
          <w:b/>
          <w:i/>
        </w:rPr>
        <w:t>1</w:t>
      </w:r>
      <w:r w:rsidR="00F517EE">
        <w:rPr>
          <w:i/>
          <w:iCs/>
        </w:rPr>
        <w:t xml:space="preserve"> -</w:t>
      </w:r>
      <w:r>
        <w:rPr>
          <w:i/>
          <w:iCs/>
        </w:rPr>
        <w:t xml:space="preserve"> </w:t>
      </w:r>
      <w:r w:rsidRPr="001B24D9">
        <w:rPr>
          <w:i/>
          <w:iCs/>
        </w:rPr>
        <w:t xml:space="preserve">Simple AR Wearable </w:t>
      </w:r>
      <w:r w:rsidR="00EB5E51">
        <w:rPr>
          <w:i/>
          <w:iCs/>
        </w:rPr>
        <w:t>Glass</w:t>
      </w:r>
      <w:r w:rsidR="00EB5E51" w:rsidRPr="001B24D9">
        <w:rPr>
          <w:i/>
          <w:iCs/>
        </w:rPr>
        <w:t xml:space="preserve"> </w:t>
      </w:r>
      <w:r w:rsidRPr="001B24D9">
        <w:rPr>
          <w:i/>
          <w:iCs/>
        </w:rPr>
        <w:t>wired</w:t>
      </w:r>
      <w:r>
        <w:t>: Such device types are available in 2019. They include a minimum number of sensors, possibly cameras for AR localization, as well as a display. Power, XR processing and connectivity is supplied from an external source.</w:t>
      </w:r>
    </w:p>
    <w:p w14:paraId="5F4180CC" w14:textId="49AE39AA" w:rsidR="00AF16CB" w:rsidRPr="00DB3790" w:rsidRDefault="00AF16CB" w:rsidP="00AF16CB">
      <w:pPr>
        <w:numPr>
          <w:ilvl w:val="0"/>
          <w:numId w:val="4"/>
        </w:numPr>
      </w:pPr>
      <w:r w:rsidRPr="00114959">
        <w:rPr>
          <w:b/>
          <w:i/>
        </w:rPr>
        <w:t>XR5G-A</w:t>
      </w:r>
      <w:r w:rsidR="005664B1" w:rsidRPr="00114959">
        <w:rPr>
          <w:b/>
          <w:i/>
        </w:rPr>
        <w:t>2</w:t>
      </w:r>
      <w:r w:rsidR="00F517EE">
        <w:rPr>
          <w:i/>
          <w:iCs/>
        </w:rPr>
        <w:t xml:space="preserve"> -</w:t>
      </w:r>
      <w:r>
        <w:rPr>
          <w:i/>
          <w:iCs/>
        </w:rPr>
        <w:t xml:space="preserve"> </w:t>
      </w:r>
      <w:r w:rsidRPr="001B24D9">
        <w:rPr>
          <w:i/>
          <w:iCs/>
        </w:rPr>
        <w:t xml:space="preserve">Simple AR Wearable </w:t>
      </w:r>
      <w:r w:rsidR="00EB5E51">
        <w:rPr>
          <w:i/>
          <w:iCs/>
        </w:rPr>
        <w:t>Glass</w:t>
      </w:r>
      <w:r w:rsidR="00EB5E51" w:rsidRPr="001B24D9">
        <w:rPr>
          <w:i/>
          <w:iCs/>
        </w:rPr>
        <w:t xml:space="preserve"> </w:t>
      </w:r>
      <w:r>
        <w:rPr>
          <w:i/>
          <w:iCs/>
        </w:rPr>
        <w:t>wireless</w:t>
      </w:r>
      <w:r>
        <w:t>: Such device types are not available in 2019 and are still far out. They would include a minimum number of sensors, possibly cameras for AR localization, power supply, as well as a wireless modem for connectivity. XR processing, AR localization as well as network connectivity is provided by external means, e.g. a puck or a smartphone.</w:t>
      </w:r>
    </w:p>
    <w:p w14:paraId="1564314F" w14:textId="13E0549A" w:rsidR="00AF16CB" w:rsidRDefault="00AF16CB" w:rsidP="00AF16CB">
      <w:pPr>
        <w:numPr>
          <w:ilvl w:val="0"/>
          <w:numId w:val="4"/>
        </w:numPr>
      </w:pPr>
      <w:r w:rsidRPr="00114959">
        <w:rPr>
          <w:b/>
          <w:i/>
        </w:rPr>
        <w:t>XR5G-A</w:t>
      </w:r>
      <w:r w:rsidR="005664B1" w:rsidRPr="00114959">
        <w:rPr>
          <w:b/>
          <w:i/>
        </w:rPr>
        <w:t>3</w:t>
      </w:r>
      <w:r w:rsidR="00F517EE">
        <w:rPr>
          <w:i/>
          <w:iCs/>
        </w:rPr>
        <w:t xml:space="preserve"> -</w:t>
      </w:r>
      <w:r>
        <w:rPr>
          <w:i/>
          <w:iCs/>
        </w:rPr>
        <w:t xml:space="preserve"> Smart</w:t>
      </w:r>
      <w:r w:rsidRPr="001B24D9">
        <w:rPr>
          <w:i/>
          <w:iCs/>
        </w:rPr>
        <w:t xml:space="preserve"> AR </w:t>
      </w:r>
      <w:r w:rsidR="00EB5E51">
        <w:rPr>
          <w:i/>
          <w:iCs/>
        </w:rPr>
        <w:t>HMD</w:t>
      </w:r>
      <w:r w:rsidRPr="001B24D9">
        <w:rPr>
          <w:i/>
          <w:iCs/>
        </w:rPr>
        <w:t xml:space="preserve"> </w:t>
      </w:r>
      <w:r w:rsidR="009C301D">
        <w:rPr>
          <w:i/>
          <w:iCs/>
        </w:rPr>
        <w:t xml:space="preserve">video </w:t>
      </w:r>
      <w:r>
        <w:rPr>
          <w:i/>
          <w:iCs/>
        </w:rPr>
        <w:t>see-through</w:t>
      </w:r>
      <w:r>
        <w:t>: Such device types are an initial entry for AR applications. There are much closer to XR5G-V1 type of devices, but by having cameras projecting the real world on the screen, the VR device can operate as an AR device.</w:t>
      </w:r>
    </w:p>
    <w:p w14:paraId="3D6F5E46" w14:textId="198E2FD0" w:rsidR="005664B1" w:rsidRPr="00DB3790" w:rsidRDefault="005664B1" w:rsidP="005664B1">
      <w:pPr>
        <w:numPr>
          <w:ilvl w:val="0"/>
          <w:numId w:val="4"/>
        </w:numPr>
      </w:pPr>
      <w:r w:rsidRPr="00114959">
        <w:rPr>
          <w:b/>
          <w:i/>
        </w:rPr>
        <w:t>XR5G-A4</w:t>
      </w:r>
      <w:r w:rsidR="00F517EE">
        <w:rPr>
          <w:i/>
          <w:iCs/>
        </w:rPr>
        <w:t xml:space="preserve"> -</w:t>
      </w:r>
      <w:r>
        <w:rPr>
          <w:i/>
          <w:iCs/>
        </w:rPr>
        <w:t xml:space="preserve"> </w:t>
      </w:r>
      <w:r w:rsidRPr="001B24D9">
        <w:rPr>
          <w:i/>
          <w:iCs/>
        </w:rPr>
        <w:t xml:space="preserve">AR Wearable </w:t>
      </w:r>
      <w:r>
        <w:rPr>
          <w:i/>
          <w:iCs/>
        </w:rPr>
        <w:t>Glass</w:t>
      </w:r>
      <w:r w:rsidRPr="001B24D9">
        <w:rPr>
          <w:i/>
          <w:iCs/>
        </w:rPr>
        <w:t xml:space="preserve"> </w:t>
      </w:r>
      <w:r>
        <w:rPr>
          <w:i/>
          <w:iCs/>
        </w:rPr>
        <w:t>standalone</w:t>
      </w:r>
      <w:r>
        <w:t xml:space="preserve">: Such device types are not available in 2019 but are under consideration. For such devices, </w:t>
      </w:r>
      <w:r w:rsidRPr="00DB3790">
        <w:t>the 5G modem</w:t>
      </w:r>
      <w:r>
        <w:t>, power supp</w:t>
      </w:r>
      <w:r w:rsidR="006B154B">
        <w:t>l</w:t>
      </w:r>
      <w:r>
        <w:t>y,</w:t>
      </w:r>
      <w:r w:rsidRPr="00DB3790">
        <w:t xml:space="preserve"> as well as all media/XR processing </w:t>
      </w:r>
      <w:r>
        <w:t>is</w:t>
      </w:r>
      <w:r w:rsidRPr="00DB3790">
        <w:t xml:space="preserve"> </w:t>
      </w:r>
      <w:r>
        <w:t>expected to be</w:t>
      </w:r>
      <w:r w:rsidRPr="00DB3790">
        <w:t xml:space="preserve"> integrated in a single device</w:t>
      </w:r>
      <w:r>
        <w:t>.</w:t>
      </w:r>
    </w:p>
    <w:p w14:paraId="3FC46676" w14:textId="52F31472" w:rsidR="00AF16CB" w:rsidRPr="00DB3790" w:rsidRDefault="005664B1" w:rsidP="005664B1">
      <w:pPr>
        <w:numPr>
          <w:ilvl w:val="0"/>
          <w:numId w:val="4"/>
        </w:numPr>
      </w:pPr>
      <w:r w:rsidRPr="00114959">
        <w:rPr>
          <w:b/>
          <w:i/>
        </w:rPr>
        <w:t>XR5G-A5</w:t>
      </w:r>
      <w:r w:rsidR="00F517EE">
        <w:rPr>
          <w:i/>
          <w:iCs/>
        </w:rPr>
        <w:t xml:space="preserve"> -</w:t>
      </w:r>
      <w:r>
        <w:rPr>
          <w:i/>
          <w:iCs/>
        </w:rPr>
        <w:t xml:space="preserve"> Smart</w:t>
      </w:r>
      <w:r w:rsidRPr="001B24D9">
        <w:rPr>
          <w:i/>
          <w:iCs/>
        </w:rPr>
        <w:t xml:space="preserve"> AR Wearable </w:t>
      </w:r>
      <w:r>
        <w:rPr>
          <w:i/>
          <w:iCs/>
        </w:rPr>
        <w:t>Glass</w:t>
      </w:r>
      <w:r w:rsidRPr="001B24D9">
        <w:rPr>
          <w:i/>
          <w:iCs/>
        </w:rPr>
        <w:t xml:space="preserve"> </w:t>
      </w:r>
      <w:r>
        <w:rPr>
          <w:i/>
          <w:iCs/>
        </w:rPr>
        <w:t>wireless</w:t>
      </w:r>
      <w:r>
        <w:t>: Such device types are not available in 2019 and are still far out. In addition to an XR5G-A</w:t>
      </w:r>
      <w:r w:rsidR="006B154B">
        <w:t>2</w:t>
      </w:r>
      <w:r>
        <w:t xml:space="preserve"> device, such a device would include at least a certain amount of XR/Media processing capabilities such as encoders/decoders and XRprocessing.</w:t>
      </w:r>
    </w:p>
    <w:p w14:paraId="6C9B90A2" w14:textId="3A7CCF8B" w:rsidR="00AF16CB" w:rsidRPr="00DB3790" w:rsidRDefault="00903DEA" w:rsidP="00AF16CB">
      <w:pPr>
        <w:pStyle w:val="TH"/>
      </w:pPr>
      <w:r>
        <w:rPr>
          <w:noProof/>
        </w:rPr>
        <w:drawing>
          <wp:inline distT="0" distB="0" distL="0" distR="0" wp14:anchorId="4CD17166" wp14:editId="5CFA8184">
            <wp:extent cx="5783083" cy="33051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0283" cy="3309290"/>
                    </a:xfrm>
                    <a:prstGeom prst="rect">
                      <a:avLst/>
                    </a:prstGeom>
                    <a:noFill/>
                  </pic:spPr>
                </pic:pic>
              </a:graphicData>
            </a:graphic>
          </wp:inline>
        </w:drawing>
      </w:r>
    </w:p>
    <w:p w14:paraId="270899E7" w14:textId="42169881" w:rsidR="00AF16CB" w:rsidRDefault="00AF16CB" w:rsidP="00AF16CB">
      <w:pPr>
        <w:pStyle w:val="TF"/>
      </w:pPr>
      <w:r w:rsidRPr="00DB3790">
        <w:t>Figure 4.</w:t>
      </w:r>
      <w:r w:rsidR="005664B1">
        <w:t>8</w:t>
      </w:r>
      <w:r w:rsidRPr="00DB3790">
        <w:t>-1</w:t>
      </w:r>
      <w:r>
        <w:t>:</w:t>
      </w:r>
      <w:r w:rsidRPr="00DB3790">
        <w:t xml:space="preserve"> XR Form Factors</w:t>
      </w:r>
    </w:p>
    <w:p w14:paraId="2817A661" w14:textId="5B0E9F9D" w:rsidR="00AF16CB" w:rsidRDefault="00AF16CB" w:rsidP="00AF16CB">
      <w:r>
        <w:t>One of the most important issues when considering form factors and processing is the ability of the device to dissipate power, especially when no external cooling is available. Figure 4.</w:t>
      </w:r>
      <w:r w:rsidR="005664B1">
        <w:t>8</w:t>
      </w:r>
      <w:r>
        <w:t>-2 shows the temperature rise depending on the surface power density.</w:t>
      </w:r>
      <w:r w:rsidRPr="00DD044D">
        <w:t xml:space="preserve"> </w:t>
      </w:r>
      <w:r>
        <w:t>As example, two points on the figure can be considered:</w:t>
      </w:r>
      <w:r w:rsidRPr="00DD044D">
        <w:t xml:space="preserve"> </w:t>
      </w:r>
    </w:p>
    <w:p w14:paraId="2E568C4A" w14:textId="77777777" w:rsidR="00AF16CB" w:rsidRDefault="00AF16CB" w:rsidP="00AF16CB">
      <w:pPr>
        <w:numPr>
          <w:ilvl w:val="0"/>
          <w:numId w:val="4"/>
        </w:numPr>
      </w:pPr>
      <w:r>
        <w:t xml:space="preserve">At </w:t>
      </w:r>
      <w:r w:rsidRPr="00DD044D">
        <w:t xml:space="preserve">5C rise over ambient, </w:t>
      </w:r>
      <w:r>
        <w:t>power density that can be dissipated is</w:t>
      </w:r>
      <w:r w:rsidRPr="00DD044D">
        <w:t xml:space="preserve"> 0.</w:t>
      </w:r>
      <w:r>
        <w:t>023</w:t>
      </w:r>
      <w:r w:rsidRPr="00DD044D">
        <w:t xml:space="preserve"> W/square inch.</w:t>
      </w:r>
      <w:r>
        <w:t xml:space="preserve"> A smart phone whould have a surface area from 20 to 30 square inch, i.e. the power that can be dissipated is 0.5 to 0.75 Watt. </w:t>
      </w:r>
    </w:p>
    <w:p w14:paraId="4950BD70" w14:textId="77777777" w:rsidR="00AF16CB" w:rsidRDefault="00AF16CB" w:rsidP="00AF16CB">
      <w:pPr>
        <w:numPr>
          <w:ilvl w:val="0"/>
          <w:numId w:val="4"/>
        </w:numPr>
      </w:pPr>
      <w:r>
        <w:t xml:space="preserve">AT </w:t>
      </w:r>
      <w:r w:rsidRPr="00DD044D">
        <w:t xml:space="preserve">25C rise over ambient, </w:t>
      </w:r>
      <w:r>
        <w:t>power density that can be dissipated is</w:t>
      </w:r>
      <w:r w:rsidRPr="00DD044D">
        <w:t xml:space="preserve"> 0.18 W/square inch. </w:t>
      </w:r>
      <w:r>
        <w:t>For a smartphone this would allow around 4 to 5 W continuous power dissipation. However, for an AR glass, the surface area is much smaller and so much less power can be dissipated, somewhere in the range of 1W. As an example, in a</w:t>
      </w:r>
      <w:r w:rsidRPr="00DD044D">
        <w:t xml:space="preserve"> 25C room, the </w:t>
      </w:r>
      <w:r>
        <w:t xml:space="preserve">device </w:t>
      </w:r>
      <w:r w:rsidRPr="00DD044D">
        <w:t>enclosure surface temp would be 50C</w:t>
      </w:r>
      <w:r>
        <w:t xml:space="preserve">, which is already on the higher end of what is generally considered acceptable. </w:t>
      </w:r>
    </w:p>
    <w:p w14:paraId="39804143" w14:textId="5DDFE778" w:rsidR="00AF16CB" w:rsidRDefault="00F517EE" w:rsidP="00AF16CB">
      <w:pPr>
        <w:keepNext/>
        <w:jc w:val="center"/>
      </w:pPr>
      <w:r>
        <w:rPr>
          <w:noProof/>
        </w:rPr>
        <w:lastRenderedPageBreak/>
        <w:drawing>
          <wp:inline distT="0" distB="0" distL="0" distR="0" wp14:anchorId="5C82C2B1" wp14:editId="74578D98">
            <wp:extent cx="5699125" cy="2879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9125" cy="2879090"/>
                    </a:xfrm>
                    <a:prstGeom prst="rect">
                      <a:avLst/>
                    </a:prstGeom>
                    <a:noFill/>
                    <a:ln>
                      <a:noFill/>
                    </a:ln>
                  </pic:spPr>
                </pic:pic>
              </a:graphicData>
            </a:graphic>
          </wp:inline>
        </w:drawing>
      </w:r>
    </w:p>
    <w:p w14:paraId="08547D70" w14:textId="5B0E2A8B" w:rsidR="00AF16CB" w:rsidRDefault="00AF16CB" w:rsidP="00AF16CB">
      <w:pPr>
        <w:pStyle w:val="TF"/>
      </w:pPr>
      <w:r w:rsidRPr="00DB3790">
        <w:t>Figure 4.</w:t>
      </w:r>
      <w:r w:rsidR="005664B1">
        <w:t>8</w:t>
      </w:r>
      <w:r w:rsidRPr="00DB3790">
        <w:t>-</w:t>
      </w:r>
      <w:r>
        <w:t>2:</w:t>
      </w:r>
      <w:r w:rsidRPr="00DB3790">
        <w:t xml:space="preserve"> </w:t>
      </w:r>
      <w:r>
        <w:t>Temperature rise vs. power density</w:t>
      </w:r>
    </w:p>
    <w:p w14:paraId="1EE630D2" w14:textId="1D8A30EA" w:rsidR="00CF40D5" w:rsidRDefault="00CF40D5" w:rsidP="00CF40D5">
      <w:r w:rsidRPr="00DB3790">
        <w:t>A summary of the different device types is provided in Table 4.</w:t>
      </w:r>
      <w:r>
        <w:t>8</w:t>
      </w:r>
      <w:r w:rsidRPr="00DB3790">
        <w:t xml:space="preserve">-1 along with tethering examples, placement of 5G </w:t>
      </w:r>
      <w:r>
        <w:t xml:space="preserve">Uu </w:t>
      </w:r>
      <w:r w:rsidRPr="00DB3790">
        <w:t>modem, XR engine</w:t>
      </w:r>
      <w:r>
        <w:t xml:space="preserve"> and localization support, power supply and typical maximum available power</w:t>
      </w:r>
      <w:r w:rsidRPr="00DB3790">
        <w:t xml:space="preserve">. </w:t>
      </w:r>
      <w:r>
        <w:t xml:space="preserve">In all device types, the sensors are on the device. The table also addresses the options applicable for tethering between the device carrying the 5G Uu Modem, and the XR device, if applicable. The table also addresses options for the XR engine </w:t>
      </w:r>
      <w:r w:rsidR="008D647C">
        <w:t>that</w:t>
      </w:r>
      <w:r>
        <w:t xml:space="preserve"> </w:t>
      </w:r>
      <w:r w:rsidR="008D647C">
        <w:t xml:space="preserve">includes </w:t>
      </w:r>
      <w:r>
        <w:t xml:space="preserve">scene recognition and viewport rendering. The following definitions </w:t>
      </w:r>
      <w:r w:rsidR="008D647C">
        <w:t xml:space="preserve">for the XR engine </w:t>
      </w:r>
      <w:r>
        <w:t>are used:</w:t>
      </w:r>
    </w:p>
    <w:p w14:paraId="7FEBBE27" w14:textId="77777777" w:rsidR="00CF40D5" w:rsidRDefault="00CF40D5" w:rsidP="00CF40D5">
      <w:pPr>
        <w:numPr>
          <w:ilvl w:val="0"/>
          <w:numId w:val="3"/>
        </w:numPr>
      </w:pPr>
      <w:r w:rsidRPr="004A02B7">
        <w:rPr>
          <w:i/>
        </w:rPr>
        <w:t>External</w:t>
      </w:r>
      <w:r>
        <w:t>: the device only supports display and receives a fully rendered viewport data that can be displayed directly. Any scene recognition, if applicable, is not on the device.</w:t>
      </w:r>
    </w:p>
    <w:p w14:paraId="11EAE484" w14:textId="76D0EB47" w:rsidR="00CF40D5" w:rsidRDefault="00CF40D5" w:rsidP="00CF40D5">
      <w:pPr>
        <w:numPr>
          <w:ilvl w:val="0"/>
          <w:numId w:val="3"/>
        </w:numPr>
      </w:pPr>
      <w:r w:rsidRPr="004A02B7">
        <w:rPr>
          <w:i/>
        </w:rPr>
        <w:t>Split</w:t>
      </w:r>
      <w:r>
        <w:t xml:space="preserve">: the external device does a pre-rendering of the viewport based on sensor information and the device does the final rendering considering the latest sensor information. Different degrees of split exist, as discussed before. Similalrly, scene recognition can be subject to split computation. </w:t>
      </w:r>
    </w:p>
    <w:p w14:paraId="7B4D69A7" w14:textId="77777777" w:rsidR="00CF40D5" w:rsidRDefault="00CF40D5" w:rsidP="00CF40D5">
      <w:pPr>
        <w:numPr>
          <w:ilvl w:val="0"/>
          <w:numId w:val="3"/>
        </w:numPr>
      </w:pPr>
      <w:r w:rsidRPr="004A02B7">
        <w:rPr>
          <w:i/>
        </w:rPr>
        <w:t>XR device</w:t>
      </w:r>
      <w:r>
        <w:t>: that device does the full rendering of the viewport in the device, sensor information is only processed locally. Any scene recognition, if applicable, is on the device.</w:t>
      </w:r>
    </w:p>
    <w:p w14:paraId="00C2075D" w14:textId="5128B052" w:rsidR="00AF16CB" w:rsidRPr="00DB3790" w:rsidRDefault="00AF16CB" w:rsidP="00AF16CB">
      <w:pPr>
        <w:pStyle w:val="TH"/>
      </w:pPr>
      <w:r w:rsidRPr="00DB3790">
        <w:lastRenderedPageBreak/>
        <w:t>Table 4.</w:t>
      </w:r>
      <w:r w:rsidR="005664B1">
        <w:t>8</w:t>
      </w:r>
      <w:r w:rsidRPr="00DB3790">
        <w:t>-1</w:t>
      </w:r>
      <w:r>
        <w:t>:</w:t>
      </w:r>
      <w:r w:rsidRPr="00DB3790">
        <w:t xml:space="preserve"> XR Device Types</w:t>
      </w:r>
    </w:p>
    <w:tbl>
      <w:tblPr>
        <w:tblW w:w="5000" w:type="pct"/>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121"/>
        <w:gridCol w:w="1974"/>
        <w:gridCol w:w="1470"/>
        <w:gridCol w:w="1207"/>
        <w:gridCol w:w="1451"/>
        <w:gridCol w:w="1267"/>
        <w:gridCol w:w="1121"/>
      </w:tblGrid>
      <w:tr w:rsidR="00042290" w:rsidRPr="00DB3790" w14:paraId="318A0E41" w14:textId="77777777" w:rsidTr="008D647C">
        <w:tc>
          <w:tcPr>
            <w:tcW w:w="583" w:type="pct"/>
            <w:tcBorders>
              <w:bottom w:val="nil"/>
            </w:tcBorders>
            <w:shd w:val="solid" w:color="000000" w:fill="FFFFFF"/>
          </w:tcPr>
          <w:p w14:paraId="2EA136CE" w14:textId="77777777" w:rsidR="00AF16CB" w:rsidRPr="00DB3790" w:rsidRDefault="00AF16CB" w:rsidP="00363026">
            <w:pPr>
              <w:pStyle w:val="TAH"/>
            </w:pPr>
            <w:r>
              <w:t xml:space="preserve">XR Type </w:t>
            </w:r>
            <w:r>
              <w:br/>
              <w:t>Number</w:t>
            </w:r>
          </w:p>
        </w:tc>
        <w:tc>
          <w:tcPr>
            <w:tcW w:w="1027" w:type="pct"/>
            <w:tcBorders>
              <w:bottom w:val="nil"/>
            </w:tcBorders>
            <w:shd w:val="solid" w:color="000000" w:fill="FFFFFF"/>
          </w:tcPr>
          <w:p w14:paraId="79C04EC4" w14:textId="77777777" w:rsidR="00AF16CB" w:rsidRPr="00DB3790" w:rsidRDefault="00AF16CB" w:rsidP="00363026">
            <w:pPr>
              <w:pStyle w:val="TAH"/>
            </w:pPr>
            <w:r w:rsidRPr="00DB3790">
              <w:t>XR Device Type</w:t>
            </w:r>
            <w:r>
              <w:br/>
              <w:t>Name</w:t>
            </w:r>
          </w:p>
        </w:tc>
        <w:tc>
          <w:tcPr>
            <w:tcW w:w="765" w:type="pct"/>
            <w:tcBorders>
              <w:bottom w:val="nil"/>
            </w:tcBorders>
            <w:shd w:val="solid" w:color="000000" w:fill="FFFFFF"/>
          </w:tcPr>
          <w:p w14:paraId="619AA329" w14:textId="77777777" w:rsidR="00AF16CB" w:rsidRPr="00DB3790" w:rsidRDefault="00AF16CB" w:rsidP="00363026">
            <w:pPr>
              <w:pStyle w:val="TAH"/>
            </w:pPr>
            <w:r w:rsidRPr="00DB3790">
              <w:t>Tethering</w:t>
            </w:r>
            <w:r w:rsidRPr="00DB3790">
              <w:br/>
              <w:t>Examples</w:t>
            </w:r>
          </w:p>
        </w:tc>
        <w:tc>
          <w:tcPr>
            <w:tcW w:w="628" w:type="pct"/>
            <w:tcBorders>
              <w:bottom w:val="nil"/>
            </w:tcBorders>
            <w:shd w:val="solid" w:color="000000" w:fill="FFFFFF"/>
          </w:tcPr>
          <w:p w14:paraId="047237FC" w14:textId="77777777" w:rsidR="00AF16CB" w:rsidRPr="00DB3790" w:rsidRDefault="00AF16CB" w:rsidP="00363026">
            <w:pPr>
              <w:pStyle w:val="TAH"/>
            </w:pPr>
            <w:r w:rsidRPr="00DB3790">
              <w:t xml:space="preserve">5G </w:t>
            </w:r>
            <w:r>
              <w:t xml:space="preserve">Uu </w:t>
            </w:r>
            <w:r w:rsidRPr="00DB3790">
              <w:t>Modem</w:t>
            </w:r>
          </w:p>
        </w:tc>
        <w:tc>
          <w:tcPr>
            <w:tcW w:w="755" w:type="pct"/>
            <w:tcBorders>
              <w:bottom w:val="nil"/>
            </w:tcBorders>
            <w:shd w:val="solid" w:color="000000" w:fill="FFFFFF"/>
          </w:tcPr>
          <w:p w14:paraId="2CDA7B17" w14:textId="77777777" w:rsidR="00AF16CB" w:rsidRPr="00DB3790" w:rsidRDefault="00AF16CB" w:rsidP="00363026">
            <w:pPr>
              <w:pStyle w:val="TAH"/>
            </w:pPr>
            <w:r w:rsidRPr="00DB3790">
              <w:t>XR Engine</w:t>
            </w:r>
            <w:r>
              <w:t xml:space="preserve"> Localization</w:t>
            </w:r>
          </w:p>
        </w:tc>
        <w:tc>
          <w:tcPr>
            <w:tcW w:w="659" w:type="pct"/>
            <w:tcBorders>
              <w:bottom w:val="nil"/>
            </w:tcBorders>
            <w:shd w:val="solid" w:color="000000" w:fill="FFFFFF"/>
          </w:tcPr>
          <w:p w14:paraId="54B0F234" w14:textId="77777777" w:rsidR="00AF16CB" w:rsidRPr="00DB3790" w:rsidRDefault="00AF16CB" w:rsidP="00363026">
            <w:pPr>
              <w:pStyle w:val="TAH"/>
            </w:pPr>
            <w:r>
              <w:t>Power Supply</w:t>
            </w:r>
          </w:p>
        </w:tc>
        <w:tc>
          <w:tcPr>
            <w:tcW w:w="583" w:type="pct"/>
            <w:tcBorders>
              <w:bottom w:val="nil"/>
            </w:tcBorders>
            <w:shd w:val="solid" w:color="000000" w:fill="FFFFFF"/>
          </w:tcPr>
          <w:p w14:paraId="23488E5B" w14:textId="77777777" w:rsidR="00AF16CB" w:rsidRDefault="00AF16CB" w:rsidP="00363026">
            <w:pPr>
              <w:pStyle w:val="TAH"/>
            </w:pPr>
            <w:r>
              <w:t>Typical Max Avail Power</w:t>
            </w:r>
          </w:p>
        </w:tc>
      </w:tr>
      <w:tr w:rsidR="00042290" w:rsidRPr="00DB3790" w14:paraId="1B490FC3" w14:textId="77777777" w:rsidTr="008D647C">
        <w:tc>
          <w:tcPr>
            <w:tcW w:w="583" w:type="pct"/>
            <w:tcBorders>
              <w:top w:val="nil"/>
              <w:bottom w:val="single" w:sz="8" w:space="0" w:color="000000"/>
              <w:right w:val="single" w:sz="8" w:space="0" w:color="000000"/>
            </w:tcBorders>
          </w:tcPr>
          <w:p w14:paraId="18519B3F" w14:textId="77777777" w:rsidR="00AF16CB" w:rsidRPr="00DB3790" w:rsidRDefault="00AF16CB" w:rsidP="00363026">
            <w:pPr>
              <w:pStyle w:val="TAC"/>
            </w:pPr>
            <w:r>
              <w:t>XR5G-P1</w:t>
            </w:r>
          </w:p>
        </w:tc>
        <w:tc>
          <w:tcPr>
            <w:tcW w:w="1027" w:type="pct"/>
            <w:tcBorders>
              <w:top w:val="nil"/>
              <w:left w:val="single" w:sz="8" w:space="0" w:color="000000"/>
              <w:bottom w:val="single" w:sz="8" w:space="0" w:color="000000"/>
              <w:right w:val="single" w:sz="8" w:space="0" w:color="000000"/>
            </w:tcBorders>
            <w:shd w:val="clear" w:color="auto" w:fill="auto"/>
          </w:tcPr>
          <w:p w14:paraId="0DBD8C3E" w14:textId="77777777" w:rsidR="00AF16CB" w:rsidRPr="00DB3790" w:rsidRDefault="00AF16CB" w:rsidP="00363026">
            <w:pPr>
              <w:pStyle w:val="TAC"/>
            </w:pPr>
            <w:r w:rsidRPr="00DB3790">
              <w:t>Phone</w:t>
            </w:r>
          </w:p>
        </w:tc>
        <w:tc>
          <w:tcPr>
            <w:tcW w:w="765" w:type="pct"/>
            <w:tcBorders>
              <w:top w:val="nil"/>
              <w:left w:val="single" w:sz="8" w:space="0" w:color="000000"/>
              <w:bottom w:val="single" w:sz="8" w:space="0" w:color="000000"/>
              <w:right w:val="single" w:sz="8" w:space="0" w:color="000000"/>
            </w:tcBorders>
            <w:shd w:val="clear" w:color="auto" w:fill="auto"/>
          </w:tcPr>
          <w:p w14:paraId="3BB9DD85" w14:textId="77777777" w:rsidR="00AF16CB" w:rsidRPr="00DB3790" w:rsidRDefault="00AF16CB" w:rsidP="00363026">
            <w:pPr>
              <w:pStyle w:val="TAC"/>
            </w:pPr>
            <w:r w:rsidRPr="00DB3790">
              <w:t>n/a</w:t>
            </w:r>
          </w:p>
        </w:tc>
        <w:tc>
          <w:tcPr>
            <w:tcW w:w="628" w:type="pct"/>
            <w:tcBorders>
              <w:top w:val="nil"/>
              <w:left w:val="single" w:sz="8" w:space="0" w:color="000000"/>
              <w:bottom w:val="single" w:sz="8" w:space="0" w:color="000000"/>
              <w:right w:val="single" w:sz="8" w:space="0" w:color="000000"/>
            </w:tcBorders>
            <w:shd w:val="clear" w:color="auto" w:fill="auto"/>
          </w:tcPr>
          <w:p w14:paraId="64741D97" w14:textId="77777777" w:rsidR="00AF16CB" w:rsidRPr="00DB3790" w:rsidRDefault="00AF16CB" w:rsidP="00363026">
            <w:pPr>
              <w:pStyle w:val="TAC"/>
            </w:pPr>
            <w:r w:rsidRPr="00DB3790">
              <w:t>XR device</w:t>
            </w:r>
          </w:p>
        </w:tc>
        <w:tc>
          <w:tcPr>
            <w:tcW w:w="755" w:type="pct"/>
            <w:tcBorders>
              <w:top w:val="nil"/>
              <w:left w:val="single" w:sz="8" w:space="0" w:color="000000"/>
              <w:bottom w:val="single" w:sz="8" w:space="0" w:color="000000"/>
              <w:right w:val="single" w:sz="8" w:space="0" w:color="000000"/>
            </w:tcBorders>
            <w:shd w:val="clear" w:color="auto" w:fill="auto"/>
          </w:tcPr>
          <w:p w14:paraId="55A027BC" w14:textId="77777777" w:rsidR="00AF16CB" w:rsidRPr="00DB3790" w:rsidRDefault="00AF16CB" w:rsidP="00363026">
            <w:pPr>
              <w:pStyle w:val="TAC"/>
            </w:pPr>
            <w:r w:rsidRPr="00DB3790">
              <w:t>XR device</w:t>
            </w:r>
            <w:r>
              <w:t xml:space="preserve"> or split</w:t>
            </w:r>
          </w:p>
        </w:tc>
        <w:tc>
          <w:tcPr>
            <w:tcW w:w="659" w:type="pct"/>
            <w:tcBorders>
              <w:top w:val="nil"/>
              <w:left w:val="single" w:sz="8" w:space="0" w:color="000000"/>
              <w:bottom w:val="single" w:sz="8" w:space="0" w:color="000000"/>
              <w:right w:val="single" w:sz="8" w:space="0" w:color="000000"/>
            </w:tcBorders>
          </w:tcPr>
          <w:p w14:paraId="7C213720" w14:textId="77777777" w:rsidR="00AF16CB" w:rsidRPr="00DB3790" w:rsidRDefault="00AF16CB" w:rsidP="00363026">
            <w:pPr>
              <w:pStyle w:val="TAC"/>
            </w:pPr>
            <w:r>
              <w:t>Internal</w:t>
            </w:r>
          </w:p>
        </w:tc>
        <w:tc>
          <w:tcPr>
            <w:tcW w:w="583" w:type="pct"/>
            <w:tcBorders>
              <w:top w:val="nil"/>
              <w:left w:val="single" w:sz="8" w:space="0" w:color="000000"/>
              <w:bottom w:val="single" w:sz="8" w:space="0" w:color="000000"/>
            </w:tcBorders>
          </w:tcPr>
          <w:p w14:paraId="214CD30B" w14:textId="77777777" w:rsidR="00AF16CB" w:rsidRDefault="00AF16CB" w:rsidP="00363026">
            <w:pPr>
              <w:pStyle w:val="TAC"/>
            </w:pPr>
            <w:r w:rsidRPr="00DB3790">
              <w:t>3-5 W</w:t>
            </w:r>
          </w:p>
        </w:tc>
      </w:tr>
      <w:tr w:rsidR="00042290" w:rsidRPr="00DB3790" w14:paraId="6A752726" w14:textId="77777777" w:rsidTr="008D647C">
        <w:tc>
          <w:tcPr>
            <w:tcW w:w="583" w:type="pct"/>
            <w:tcBorders>
              <w:top w:val="single" w:sz="8" w:space="0" w:color="000000"/>
              <w:bottom w:val="single" w:sz="8" w:space="0" w:color="000000"/>
              <w:right w:val="single" w:sz="8" w:space="0" w:color="000000"/>
            </w:tcBorders>
          </w:tcPr>
          <w:p w14:paraId="5CEE593F" w14:textId="77777777" w:rsidR="00AF16CB" w:rsidRDefault="00AF16CB" w:rsidP="00363026">
            <w:pPr>
              <w:pStyle w:val="TAC"/>
            </w:pPr>
            <w:r>
              <w:t>XR5G-V1</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3EE2A293" w14:textId="77777777" w:rsidR="00AF16CB" w:rsidRPr="00DB3790" w:rsidRDefault="00AF16CB" w:rsidP="00363026">
            <w:pPr>
              <w:pStyle w:val="TAC"/>
            </w:pPr>
            <w:r>
              <w:t xml:space="preserve">Simple </w:t>
            </w:r>
            <w:r w:rsidRPr="00DB3790">
              <w:t xml:space="preserve">VR Viewer </w:t>
            </w:r>
            <w:r>
              <w:t>wired tethering</w:t>
            </w:r>
            <w:r w:rsidRPr="00DB3790">
              <w:t xml:space="preserve"> </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1783AF55" w14:textId="77777777" w:rsidR="00AF16CB" w:rsidRPr="00DB3790" w:rsidRDefault="00AF16CB" w:rsidP="00363026">
            <w:pPr>
              <w:pStyle w:val="TAC"/>
            </w:pPr>
            <w:r w:rsidRPr="00DB3790">
              <w:t>USB-C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1E9FFC2"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790591EF" w14:textId="77777777" w:rsidR="00AF16CB" w:rsidRPr="00DB3790" w:rsidRDefault="00AF16CB" w:rsidP="00363026">
            <w:pPr>
              <w:pStyle w:val="TAC"/>
            </w:pPr>
            <w:r w:rsidRPr="00DB3790">
              <w:t>External</w:t>
            </w:r>
          </w:p>
        </w:tc>
        <w:tc>
          <w:tcPr>
            <w:tcW w:w="659" w:type="pct"/>
            <w:tcBorders>
              <w:top w:val="single" w:sz="8" w:space="0" w:color="000000"/>
              <w:left w:val="single" w:sz="8" w:space="0" w:color="000000"/>
              <w:bottom w:val="single" w:sz="8" w:space="0" w:color="000000"/>
              <w:right w:val="single" w:sz="8" w:space="0" w:color="000000"/>
            </w:tcBorders>
          </w:tcPr>
          <w:p w14:paraId="65BC8392" w14:textId="77777777" w:rsidR="00AF16CB" w:rsidRPr="00DB3790" w:rsidRDefault="00AF16CB" w:rsidP="00363026">
            <w:pPr>
              <w:pStyle w:val="TAC"/>
            </w:pPr>
            <w:r>
              <w:t>External</w:t>
            </w:r>
          </w:p>
        </w:tc>
        <w:tc>
          <w:tcPr>
            <w:tcW w:w="583" w:type="pct"/>
            <w:tcBorders>
              <w:top w:val="single" w:sz="8" w:space="0" w:color="000000"/>
              <w:left w:val="single" w:sz="8" w:space="0" w:color="000000"/>
              <w:bottom w:val="single" w:sz="8" w:space="0" w:color="000000"/>
            </w:tcBorders>
          </w:tcPr>
          <w:p w14:paraId="0C105AB9" w14:textId="77777777" w:rsidR="00AF16CB" w:rsidRDefault="00AF16CB" w:rsidP="00363026">
            <w:pPr>
              <w:pStyle w:val="TAC"/>
            </w:pPr>
            <w:r>
              <w:t>2-5 W</w:t>
            </w:r>
          </w:p>
        </w:tc>
      </w:tr>
      <w:tr w:rsidR="00042290" w:rsidRPr="00DB3790" w14:paraId="506F27B6" w14:textId="77777777" w:rsidTr="008D647C">
        <w:tc>
          <w:tcPr>
            <w:tcW w:w="583" w:type="pct"/>
            <w:tcBorders>
              <w:top w:val="single" w:sz="8" w:space="0" w:color="000000"/>
              <w:bottom w:val="single" w:sz="8" w:space="0" w:color="000000"/>
              <w:right w:val="single" w:sz="8" w:space="0" w:color="000000"/>
            </w:tcBorders>
          </w:tcPr>
          <w:p w14:paraId="2B6BC2A2" w14:textId="77777777" w:rsidR="00AF16CB" w:rsidRDefault="00AF16CB" w:rsidP="00363026">
            <w:pPr>
              <w:pStyle w:val="TAC"/>
            </w:pPr>
            <w:r>
              <w:t>XR5G-V2</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601694EB" w14:textId="77777777" w:rsidR="00AF16CB" w:rsidRPr="00DB3790" w:rsidRDefault="00AF16CB" w:rsidP="00363026">
            <w:pPr>
              <w:pStyle w:val="TAC"/>
            </w:pPr>
            <w:r>
              <w:t xml:space="preserve">Simple </w:t>
            </w:r>
            <w:r w:rsidRPr="00DB3790">
              <w:t xml:space="preserve">VR Viewer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5D5BF3EE"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2BA9D544"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2D676972" w14:textId="77777777" w:rsidR="00AF16CB" w:rsidRPr="00DB3790" w:rsidRDefault="00AF16CB" w:rsidP="00363026">
            <w:pPr>
              <w:pStyle w:val="TAC"/>
            </w:pPr>
            <w:r>
              <w:t>External</w:t>
            </w:r>
          </w:p>
        </w:tc>
        <w:tc>
          <w:tcPr>
            <w:tcW w:w="659" w:type="pct"/>
            <w:tcBorders>
              <w:top w:val="single" w:sz="8" w:space="0" w:color="000000"/>
              <w:left w:val="single" w:sz="8" w:space="0" w:color="000000"/>
              <w:bottom w:val="single" w:sz="8" w:space="0" w:color="000000"/>
              <w:right w:val="single" w:sz="8" w:space="0" w:color="000000"/>
            </w:tcBorders>
          </w:tcPr>
          <w:p w14:paraId="734508C9"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3A6F0713" w14:textId="77777777" w:rsidR="00AF16CB" w:rsidRDefault="00AF16CB" w:rsidP="00363026">
            <w:pPr>
              <w:pStyle w:val="TAC"/>
            </w:pPr>
            <w:r w:rsidRPr="00DB3790">
              <w:t>2-3 W</w:t>
            </w:r>
          </w:p>
        </w:tc>
      </w:tr>
      <w:tr w:rsidR="00042290" w:rsidRPr="00DB3790" w14:paraId="5E77005A" w14:textId="77777777" w:rsidTr="008D647C">
        <w:tc>
          <w:tcPr>
            <w:tcW w:w="583" w:type="pct"/>
            <w:tcBorders>
              <w:top w:val="single" w:sz="8" w:space="0" w:color="000000"/>
              <w:bottom w:val="single" w:sz="8" w:space="0" w:color="000000"/>
              <w:right w:val="single" w:sz="8" w:space="0" w:color="000000"/>
            </w:tcBorders>
          </w:tcPr>
          <w:p w14:paraId="535359B7" w14:textId="77777777" w:rsidR="00AF16CB" w:rsidRDefault="00AF16CB" w:rsidP="00363026">
            <w:pPr>
              <w:pStyle w:val="TAC"/>
            </w:pPr>
            <w:r>
              <w:t>XR5G-V3</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3FA5B133" w14:textId="77777777" w:rsidR="00AF16CB" w:rsidRPr="00DB3790" w:rsidRDefault="00AF16CB" w:rsidP="00363026">
            <w:pPr>
              <w:pStyle w:val="TAC"/>
            </w:pPr>
            <w:r>
              <w:t xml:space="preserve">Smart </w:t>
            </w:r>
            <w:r w:rsidRPr="00DB3790">
              <w:t xml:space="preserve">VR Viewer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528BC4B2"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5705D254"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1562CF6A" w14:textId="77777777" w:rsidR="00AF16CB" w:rsidRPr="00DB3790" w:rsidRDefault="00AF16CB" w:rsidP="0036302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0ABBC265"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601D4899" w14:textId="77777777" w:rsidR="00AF16CB" w:rsidRDefault="00AF16CB" w:rsidP="00363026">
            <w:pPr>
              <w:pStyle w:val="TAC"/>
            </w:pPr>
            <w:r w:rsidRPr="00DB3790">
              <w:t>2-3 W</w:t>
            </w:r>
          </w:p>
        </w:tc>
      </w:tr>
      <w:tr w:rsidR="00042290" w:rsidRPr="00DB3790" w14:paraId="036955A9" w14:textId="77777777" w:rsidTr="008D647C">
        <w:tc>
          <w:tcPr>
            <w:tcW w:w="583" w:type="pct"/>
            <w:tcBorders>
              <w:top w:val="single" w:sz="8" w:space="0" w:color="000000"/>
              <w:bottom w:val="single" w:sz="8" w:space="0" w:color="000000"/>
              <w:right w:val="single" w:sz="8" w:space="0" w:color="000000"/>
            </w:tcBorders>
          </w:tcPr>
          <w:p w14:paraId="165576AE" w14:textId="77777777" w:rsidR="00AF16CB" w:rsidRPr="00DB3790" w:rsidRDefault="00AF16CB" w:rsidP="00363026">
            <w:pPr>
              <w:pStyle w:val="TAC"/>
            </w:pPr>
            <w:r>
              <w:t>XR5G-V4</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67B6BFF5" w14:textId="77777777" w:rsidR="00AF16CB" w:rsidRPr="00DB3790" w:rsidRDefault="00AF16CB" w:rsidP="00363026">
            <w:pPr>
              <w:pStyle w:val="TAC"/>
            </w:pPr>
            <w:r w:rsidRPr="00DB3790">
              <w:t xml:space="preserve">VR </w:t>
            </w:r>
            <w:r>
              <w:t xml:space="preserve">HMD </w:t>
            </w:r>
            <w:r w:rsidRPr="00DB3790">
              <w:t>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8EF1688" w14:textId="77777777" w:rsidR="00AF16CB" w:rsidRPr="00DB3790" w:rsidRDefault="00AF16CB" w:rsidP="00363026">
            <w:pPr>
              <w:pStyle w:val="TAC"/>
            </w:pPr>
            <w:r w:rsidRPr="00DB3790">
              <w:t>n/a</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7405B43" w14:textId="77777777" w:rsidR="00AF16CB" w:rsidRPr="00DB3790" w:rsidRDefault="00AF16CB" w:rsidP="00363026">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AF9FCD8" w14:textId="77777777" w:rsidR="00AF16CB" w:rsidRPr="00DB3790" w:rsidRDefault="00AF16CB" w:rsidP="0036302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2365CCB4"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136ACDE4" w14:textId="77777777" w:rsidR="00AF16CB" w:rsidRDefault="00AF16CB" w:rsidP="00363026">
            <w:pPr>
              <w:pStyle w:val="TAC"/>
            </w:pPr>
            <w:r w:rsidRPr="00DB3790">
              <w:t>3-7 W</w:t>
            </w:r>
          </w:p>
        </w:tc>
      </w:tr>
      <w:tr w:rsidR="00042290" w:rsidRPr="00DB3790" w14:paraId="08A5ADAC" w14:textId="77777777" w:rsidTr="008D647C">
        <w:tc>
          <w:tcPr>
            <w:tcW w:w="583" w:type="pct"/>
            <w:tcBorders>
              <w:top w:val="single" w:sz="8" w:space="0" w:color="000000"/>
              <w:bottom w:val="single" w:sz="8" w:space="0" w:color="000000"/>
              <w:right w:val="single" w:sz="8" w:space="0" w:color="000000"/>
            </w:tcBorders>
          </w:tcPr>
          <w:p w14:paraId="2BD5B65D" w14:textId="2496E0D9" w:rsidR="00AF16CB" w:rsidRDefault="00AF16CB" w:rsidP="00363026">
            <w:pPr>
              <w:pStyle w:val="TAC"/>
            </w:pPr>
            <w:r>
              <w:t>XR5G-A</w:t>
            </w:r>
            <w:r w:rsidR="008F0F5D">
              <w:t>1</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40C1EAEC" w14:textId="6495BE15" w:rsidR="00AF16CB" w:rsidRPr="00DB3790" w:rsidRDefault="00AF16CB" w:rsidP="00363026">
            <w:pPr>
              <w:pStyle w:val="TAC"/>
            </w:pPr>
            <w:r>
              <w:t xml:space="preserve">Simple </w:t>
            </w:r>
            <w:r w:rsidRPr="00DB3790">
              <w:t>AR Wearable</w:t>
            </w:r>
            <w:r w:rsidR="005547D5">
              <w:t xml:space="preserve"> Glass</w:t>
            </w:r>
            <w:r w:rsidRPr="00DB3790">
              <w:t xml:space="preserve"> </w:t>
            </w:r>
            <w:r>
              <w:t>wired</w:t>
            </w:r>
            <w:r w:rsidRPr="00DB3790">
              <w:t xml:space="preserve"> </w:t>
            </w:r>
            <w:r>
              <w:t>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A5E311B" w14:textId="77777777" w:rsidR="00AF16CB" w:rsidRPr="00DB3790" w:rsidRDefault="00AF16CB" w:rsidP="00363026">
            <w:pPr>
              <w:pStyle w:val="TAC"/>
            </w:pPr>
            <w:r w:rsidRPr="00DB3790">
              <w:t>USB-C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A8EBCB0"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10E98AA6" w14:textId="77777777" w:rsidR="00AF16CB" w:rsidRPr="00DB3790" w:rsidRDefault="00AF16CB" w:rsidP="00363026">
            <w:pPr>
              <w:pStyle w:val="TAC"/>
            </w:pPr>
            <w:r w:rsidRPr="00DB3790">
              <w:t>External</w:t>
            </w:r>
          </w:p>
        </w:tc>
        <w:tc>
          <w:tcPr>
            <w:tcW w:w="659" w:type="pct"/>
            <w:tcBorders>
              <w:top w:val="single" w:sz="8" w:space="0" w:color="000000"/>
              <w:left w:val="single" w:sz="8" w:space="0" w:color="000000"/>
              <w:bottom w:val="single" w:sz="8" w:space="0" w:color="000000"/>
              <w:right w:val="single" w:sz="8" w:space="0" w:color="000000"/>
            </w:tcBorders>
          </w:tcPr>
          <w:p w14:paraId="6A78CC8E" w14:textId="77777777" w:rsidR="00AF16CB" w:rsidRPr="00DB3790" w:rsidRDefault="00AF16CB" w:rsidP="00363026">
            <w:pPr>
              <w:pStyle w:val="TAC"/>
            </w:pPr>
            <w:r>
              <w:t>External</w:t>
            </w:r>
          </w:p>
        </w:tc>
        <w:tc>
          <w:tcPr>
            <w:tcW w:w="583" w:type="pct"/>
            <w:tcBorders>
              <w:top w:val="single" w:sz="8" w:space="0" w:color="000000"/>
              <w:left w:val="single" w:sz="8" w:space="0" w:color="000000"/>
              <w:bottom w:val="single" w:sz="8" w:space="0" w:color="000000"/>
            </w:tcBorders>
          </w:tcPr>
          <w:p w14:paraId="374C6404" w14:textId="77777777" w:rsidR="00AF16CB" w:rsidRDefault="00AF16CB" w:rsidP="00363026">
            <w:pPr>
              <w:pStyle w:val="TAC"/>
            </w:pPr>
            <w:r>
              <w:t>1-3 W</w:t>
            </w:r>
          </w:p>
        </w:tc>
      </w:tr>
      <w:tr w:rsidR="00042290" w:rsidRPr="00DB3790" w14:paraId="106C63BD" w14:textId="77777777" w:rsidTr="008D647C">
        <w:tc>
          <w:tcPr>
            <w:tcW w:w="583" w:type="pct"/>
            <w:tcBorders>
              <w:top w:val="single" w:sz="8" w:space="0" w:color="000000"/>
              <w:bottom w:val="single" w:sz="8" w:space="0" w:color="000000"/>
              <w:right w:val="single" w:sz="8" w:space="0" w:color="000000"/>
            </w:tcBorders>
          </w:tcPr>
          <w:p w14:paraId="57044625" w14:textId="4B3CB5C1" w:rsidR="00AF16CB" w:rsidRDefault="00AF16CB" w:rsidP="00363026">
            <w:pPr>
              <w:pStyle w:val="TAC"/>
            </w:pPr>
            <w:r>
              <w:t>XR5G-A</w:t>
            </w:r>
            <w:r w:rsidR="008F0F5D">
              <w:t>2</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5A03EF27" w14:textId="036895A9" w:rsidR="00AF16CB" w:rsidRPr="00DB3790" w:rsidRDefault="00AF16CB" w:rsidP="00363026">
            <w:pPr>
              <w:pStyle w:val="TAC"/>
            </w:pPr>
            <w:r>
              <w:t xml:space="preserve">Simple </w:t>
            </w:r>
            <w:r w:rsidRPr="00DB3790">
              <w:t xml:space="preserve">AR Wearable </w:t>
            </w:r>
            <w:r w:rsidR="005547D5">
              <w:t xml:space="preserve">Glass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3FA92B8"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1EDB77BC"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648D276F" w14:textId="77777777" w:rsidR="00AF16CB" w:rsidRPr="00DB3790" w:rsidRDefault="00AF16CB" w:rsidP="00363026">
            <w:pPr>
              <w:pStyle w:val="TAC"/>
            </w:pPr>
            <w:r>
              <w:t>External</w:t>
            </w:r>
          </w:p>
        </w:tc>
        <w:tc>
          <w:tcPr>
            <w:tcW w:w="659" w:type="pct"/>
            <w:tcBorders>
              <w:top w:val="single" w:sz="8" w:space="0" w:color="000000"/>
              <w:left w:val="single" w:sz="8" w:space="0" w:color="000000"/>
              <w:bottom w:val="single" w:sz="8" w:space="0" w:color="000000"/>
              <w:right w:val="single" w:sz="8" w:space="0" w:color="000000"/>
            </w:tcBorders>
          </w:tcPr>
          <w:p w14:paraId="162EB9C0" w14:textId="77777777" w:rsidR="00AF16CB" w:rsidRPr="00DB3790" w:rsidDel="00C0189D"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1998A7DC" w14:textId="77777777" w:rsidR="00AF16CB" w:rsidRDefault="00AF16CB" w:rsidP="00363026">
            <w:pPr>
              <w:pStyle w:val="TAC"/>
            </w:pPr>
            <w:r>
              <w:t>0.5 – 2 W</w:t>
            </w:r>
          </w:p>
        </w:tc>
      </w:tr>
      <w:tr w:rsidR="00042290" w:rsidRPr="00DB3790" w14:paraId="4F2246E5" w14:textId="77777777" w:rsidTr="008D647C">
        <w:tc>
          <w:tcPr>
            <w:tcW w:w="583" w:type="pct"/>
            <w:tcBorders>
              <w:top w:val="single" w:sz="8" w:space="0" w:color="000000"/>
              <w:bottom w:val="single" w:sz="8" w:space="0" w:color="000000"/>
              <w:right w:val="single" w:sz="8" w:space="0" w:color="000000"/>
            </w:tcBorders>
          </w:tcPr>
          <w:p w14:paraId="697A2569" w14:textId="5F7F3F94" w:rsidR="001D60E2" w:rsidRDefault="001D60E2" w:rsidP="001D60E2">
            <w:pPr>
              <w:pStyle w:val="TAC"/>
            </w:pPr>
            <w:r>
              <w:t>XR5G-A3</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0DFA197F" w14:textId="0E26F4B3" w:rsidR="001D60E2" w:rsidRDefault="001D60E2" w:rsidP="001D60E2">
            <w:pPr>
              <w:pStyle w:val="TAC"/>
            </w:pPr>
            <w:r>
              <w:t xml:space="preserve">Smart </w:t>
            </w:r>
            <w:r w:rsidRPr="00DB3790">
              <w:t xml:space="preserve">AR </w:t>
            </w:r>
            <w:r>
              <w:t>HMD see-through 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4EB0C346" w14:textId="07863333" w:rsidR="001D60E2" w:rsidRPr="00DB3790" w:rsidRDefault="001D60E2" w:rsidP="001D60E2">
            <w:pPr>
              <w:pStyle w:val="TAC"/>
            </w:pPr>
            <w:r>
              <w:t xml:space="preserve">n/a </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6E403FB9" w14:textId="4266D989" w:rsidR="001D60E2" w:rsidRPr="00DB3790" w:rsidRDefault="001D60E2" w:rsidP="001D60E2">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1D9A09B" w14:textId="7EB42479" w:rsidR="001D60E2" w:rsidRDefault="001D60E2" w:rsidP="001D60E2">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04F332A7" w14:textId="5FE82FA4" w:rsidR="001D60E2" w:rsidRDefault="001D60E2" w:rsidP="001D60E2">
            <w:pPr>
              <w:pStyle w:val="TAC"/>
            </w:pPr>
            <w:r>
              <w:t>Internal</w:t>
            </w:r>
          </w:p>
        </w:tc>
        <w:tc>
          <w:tcPr>
            <w:tcW w:w="583" w:type="pct"/>
            <w:tcBorders>
              <w:top w:val="single" w:sz="8" w:space="0" w:color="000000"/>
              <w:left w:val="single" w:sz="8" w:space="0" w:color="000000"/>
              <w:bottom w:val="single" w:sz="8" w:space="0" w:color="000000"/>
            </w:tcBorders>
          </w:tcPr>
          <w:p w14:paraId="00EAEA11" w14:textId="69787FD1" w:rsidR="001D60E2" w:rsidRDefault="001D60E2" w:rsidP="001D60E2">
            <w:pPr>
              <w:pStyle w:val="TAC"/>
            </w:pPr>
            <w:r w:rsidRPr="00DB3790">
              <w:t>3-7 W</w:t>
            </w:r>
          </w:p>
        </w:tc>
      </w:tr>
      <w:tr w:rsidR="00042290" w:rsidRPr="00DB3790" w14:paraId="0C8D2686" w14:textId="77777777" w:rsidTr="008D647C">
        <w:tc>
          <w:tcPr>
            <w:tcW w:w="583" w:type="pct"/>
            <w:tcBorders>
              <w:top w:val="single" w:sz="8" w:space="0" w:color="000000"/>
              <w:bottom w:val="single" w:sz="8" w:space="0" w:color="000000"/>
              <w:right w:val="single" w:sz="8" w:space="0" w:color="000000"/>
            </w:tcBorders>
          </w:tcPr>
          <w:p w14:paraId="525961B7" w14:textId="0CFC7BE1" w:rsidR="001E1CC6" w:rsidRDefault="001E1CC6" w:rsidP="001E1CC6">
            <w:pPr>
              <w:pStyle w:val="TAC"/>
            </w:pPr>
            <w:r>
              <w:t>XR5G-A4</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4A067C20" w14:textId="3AB2FC98" w:rsidR="001E1CC6" w:rsidRDefault="001E1CC6" w:rsidP="001E1CC6">
            <w:pPr>
              <w:pStyle w:val="TAC"/>
            </w:pPr>
            <w:r w:rsidRPr="00DB3790">
              <w:t xml:space="preserve">AR </w:t>
            </w:r>
            <w:r>
              <w:t>Wearable Glass 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75D4BEE0" w14:textId="7F913705" w:rsidR="001E1CC6" w:rsidRPr="00DB3790" w:rsidRDefault="001E1CC6" w:rsidP="001E1CC6">
            <w:pPr>
              <w:pStyle w:val="TAC"/>
            </w:pPr>
            <w:r w:rsidRPr="00DB3790">
              <w:t>n/a</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7DAB7CC0" w14:textId="00F8B8ED" w:rsidR="001E1CC6" w:rsidRPr="00DB3790" w:rsidRDefault="001E1CC6" w:rsidP="001E1CC6">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6DDC8D0" w14:textId="60DB042F" w:rsidR="001E1CC6" w:rsidRDefault="001E1CC6" w:rsidP="001E1CC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756D9F2A" w14:textId="4D3C5FBB" w:rsidR="001E1CC6" w:rsidRDefault="001E1CC6" w:rsidP="001E1CC6">
            <w:pPr>
              <w:pStyle w:val="TAC"/>
            </w:pPr>
            <w:r>
              <w:t>Internal</w:t>
            </w:r>
          </w:p>
        </w:tc>
        <w:tc>
          <w:tcPr>
            <w:tcW w:w="583" w:type="pct"/>
            <w:tcBorders>
              <w:top w:val="single" w:sz="8" w:space="0" w:color="000000"/>
              <w:left w:val="single" w:sz="8" w:space="0" w:color="000000"/>
              <w:bottom w:val="single" w:sz="8" w:space="0" w:color="000000"/>
            </w:tcBorders>
          </w:tcPr>
          <w:p w14:paraId="097FF2AA" w14:textId="20317A61" w:rsidR="001E1CC6" w:rsidRDefault="001E1CC6" w:rsidP="001E1CC6">
            <w:pPr>
              <w:pStyle w:val="TAC"/>
            </w:pPr>
            <w:r>
              <w:t xml:space="preserve">2 - 4 </w:t>
            </w:r>
            <w:r w:rsidRPr="00DB3790">
              <w:t xml:space="preserve">W </w:t>
            </w:r>
          </w:p>
        </w:tc>
      </w:tr>
      <w:tr w:rsidR="00042290" w:rsidRPr="00DB3790" w14:paraId="00D4DF34" w14:textId="77777777" w:rsidTr="008D647C">
        <w:tc>
          <w:tcPr>
            <w:tcW w:w="583" w:type="pct"/>
            <w:tcBorders>
              <w:top w:val="single" w:sz="8" w:space="0" w:color="000000"/>
              <w:bottom w:val="single" w:sz="12" w:space="0" w:color="000000"/>
              <w:right w:val="single" w:sz="8" w:space="0" w:color="000000"/>
            </w:tcBorders>
          </w:tcPr>
          <w:p w14:paraId="2E07411B" w14:textId="0BD1E51B" w:rsidR="001D60E2" w:rsidRDefault="001D60E2" w:rsidP="001D60E2">
            <w:pPr>
              <w:pStyle w:val="TAC"/>
            </w:pPr>
            <w:r>
              <w:t>XR5G-A5</w:t>
            </w:r>
          </w:p>
        </w:tc>
        <w:tc>
          <w:tcPr>
            <w:tcW w:w="1027" w:type="pct"/>
            <w:tcBorders>
              <w:top w:val="single" w:sz="8" w:space="0" w:color="000000"/>
              <w:left w:val="single" w:sz="8" w:space="0" w:color="000000"/>
              <w:bottom w:val="single" w:sz="12" w:space="0" w:color="000000"/>
              <w:right w:val="single" w:sz="8" w:space="0" w:color="000000"/>
            </w:tcBorders>
            <w:shd w:val="clear" w:color="auto" w:fill="auto"/>
          </w:tcPr>
          <w:p w14:paraId="67596FC3" w14:textId="3DADBE12" w:rsidR="001D60E2" w:rsidRPr="00DB3790" w:rsidRDefault="001D60E2" w:rsidP="001D60E2">
            <w:pPr>
              <w:pStyle w:val="TAC"/>
            </w:pPr>
            <w:r>
              <w:t xml:space="preserve">Smart </w:t>
            </w:r>
            <w:r w:rsidRPr="00DB3790">
              <w:t>AR Wearable</w:t>
            </w:r>
            <w:r>
              <w:t xml:space="preserve"> Glass</w:t>
            </w:r>
            <w:r w:rsidRPr="00DB3790">
              <w:t xml:space="preserve"> </w:t>
            </w:r>
            <w:r>
              <w:t>w</w:t>
            </w:r>
            <w:r w:rsidRPr="00DB3790">
              <w:t>ireless</w:t>
            </w:r>
            <w:r>
              <w:t xml:space="preserve"> tethering</w:t>
            </w:r>
          </w:p>
        </w:tc>
        <w:tc>
          <w:tcPr>
            <w:tcW w:w="765" w:type="pct"/>
            <w:tcBorders>
              <w:top w:val="single" w:sz="8" w:space="0" w:color="000000"/>
              <w:left w:val="single" w:sz="8" w:space="0" w:color="000000"/>
              <w:bottom w:val="single" w:sz="12" w:space="0" w:color="000000"/>
              <w:right w:val="single" w:sz="8" w:space="0" w:color="000000"/>
            </w:tcBorders>
            <w:shd w:val="clear" w:color="auto" w:fill="auto"/>
          </w:tcPr>
          <w:p w14:paraId="6D218C90" w14:textId="4D618D5B" w:rsidR="001D60E2" w:rsidRPr="00DB3790" w:rsidRDefault="001D60E2" w:rsidP="001D60E2">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12" w:space="0" w:color="000000"/>
              <w:right w:val="single" w:sz="8" w:space="0" w:color="000000"/>
            </w:tcBorders>
            <w:shd w:val="clear" w:color="auto" w:fill="auto"/>
          </w:tcPr>
          <w:p w14:paraId="3B1A72C3" w14:textId="3278CD93" w:rsidR="001D60E2" w:rsidRPr="00DB3790" w:rsidRDefault="001D60E2" w:rsidP="001D60E2">
            <w:pPr>
              <w:pStyle w:val="TAC"/>
            </w:pPr>
            <w:r w:rsidRPr="00DB3790">
              <w:t>External</w:t>
            </w:r>
          </w:p>
        </w:tc>
        <w:tc>
          <w:tcPr>
            <w:tcW w:w="755" w:type="pct"/>
            <w:tcBorders>
              <w:top w:val="single" w:sz="8" w:space="0" w:color="000000"/>
              <w:left w:val="single" w:sz="8" w:space="0" w:color="000000"/>
              <w:bottom w:val="single" w:sz="12" w:space="0" w:color="000000"/>
              <w:right w:val="single" w:sz="8" w:space="0" w:color="000000"/>
            </w:tcBorders>
            <w:shd w:val="clear" w:color="auto" w:fill="auto"/>
          </w:tcPr>
          <w:p w14:paraId="00B185D3" w14:textId="6769792A" w:rsidR="001D60E2" w:rsidRPr="00DB3790" w:rsidRDefault="001D60E2" w:rsidP="001D60E2">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12" w:space="0" w:color="000000"/>
              <w:right w:val="single" w:sz="8" w:space="0" w:color="000000"/>
            </w:tcBorders>
          </w:tcPr>
          <w:p w14:paraId="3567A11B" w14:textId="545A3213" w:rsidR="001D60E2" w:rsidRDefault="001D60E2" w:rsidP="001D60E2">
            <w:pPr>
              <w:pStyle w:val="TAC"/>
            </w:pPr>
            <w:r>
              <w:t>Internal</w:t>
            </w:r>
          </w:p>
        </w:tc>
        <w:tc>
          <w:tcPr>
            <w:tcW w:w="583" w:type="pct"/>
            <w:tcBorders>
              <w:top w:val="single" w:sz="8" w:space="0" w:color="000000"/>
              <w:left w:val="single" w:sz="8" w:space="0" w:color="000000"/>
              <w:bottom w:val="single" w:sz="12" w:space="0" w:color="000000"/>
            </w:tcBorders>
          </w:tcPr>
          <w:p w14:paraId="639C5E27" w14:textId="233FD95F" w:rsidR="001D60E2" w:rsidRDefault="001D60E2" w:rsidP="001D60E2">
            <w:pPr>
              <w:pStyle w:val="TAC"/>
            </w:pPr>
            <w:r>
              <w:t>0.5 – 2 W</w:t>
            </w:r>
          </w:p>
        </w:tc>
      </w:tr>
    </w:tbl>
    <w:p w14:paraId="018389FD" w14:textId="77777777" w:rsidR="00AF16CB" w:rsidRDefault="00AF16CB" w:rsidP="00AF16CB">
      <w:pPr>
        <w:pStyle w:val="FP"/>
      </w:pPr>
    </w:p>
    <w:p w14:paraId="015B229C" w14:textId="77777777" w:rsidR="00AF16CB" w:rsidRDefault="00AF16CB" w:rsidP="00AF16CB">
      <w:pPr>
        <w:pStyle w:val="Heading3"/>
      </w:pPr>
      <w:bookmarkStart w:id="124" w:name="_Toc23169751"/>
      <w:bookmarkStart w:id="125" w:name="_Toc33041988"/>
      <w:r w:rsidRPr="00DB3790">
        <w:t>4.</w:t>
      </w:r>
      <w:r>
        <w:t>8</w:t>
      </w:r>
      <w:r w:rsidRPr="00DB3790">
        <w:t>.2</w:t>
      </w:r>
      <w:r w:rsidRPr="00DB3790">
        <w:tab/>
        <w:t xml:space="preserve">Power </w:t>
      </w:r>
      <w:r>
        <w:t>Consumption</w:t>
      </w:r>
      <w:bookmarkEnd w:id="124"/>
      <w:bookmarkEnd w:id="125"/>
    </w:p>
    <w:p w14:paraId="204B5EE7" w14:textId="77777777" w:rsidR="00AF16CB" w:rsidRPr="00176ECF" w:rsidRDefault="00AF16CB" w:rsidP="00AF16CB">
      <w:r>
        <w:t>This clause addresses the available power in different XR Device types as well as the power consumption of typical XR processing functions as identified in the context of XR services.</w:t>
      </w:r>
    </w:p>
    <w:p w14:paraId="068483CD" w14:textId="77777777" w:rsidR="00AF16CB" w:rsidRPr="00DB3790" w:rsidRDefault="00AF16CB" w:rsidP="00AF16CB">
      <w:r w:rsidRPr="00DB3790">
        <w:t>When designing media processing, XR functionality and 5G connectivity, it is important to understand the power consumption of different components that are possibly integrated in XR devices. The following should be considered:</w:t>
      </w:r>
    </w:p>
    <w:p w14:paraId="24C0F577" w14:textId="77777777" w:rsidR="00AF16CB" w:rsidRPr="00DB3790" w:rsidRDefault="00AF16CB" w:rsidP="00AF16CB">
      <w:pPr>
        <w:pStyle w:val="B10"/>
      </w:pPr>
      <w:r w:rsidRPr="00DB3790">
        <w:t>-</w:t>
      </w:r>
      <w:r w:rsidRPr="00DB3790">
        <w:tab/>
        <w:t>Tracking and Sensing</w:t>
      </w:r>
    </w:p>
    <w:p w14:paraId="19958D3B" w14:textId="77777777" w:rsidR="00AF16CB" w:rsidRPr="00DB3790" w:rsidRDefault="00AF16CB" w:rsidP="00AF16CB">
      <w:pPr>
        <w:pStyle w:val="B2"/>
      </w:pPr>
      <w:r w:rsidRPr="00DB3790">
        <w:t>-</w:t>
      </w:r>
      <w:r w:rsidRPr="00DB3790">
        <w:tab/>
        <w:t xml:space="preserve">3DoF tracking may be done with low power consumption, </w:t>
      </w:r>
      <w:r>
        <w:t xml:space="preserve">e.g., </w:t>
      </w:r>
      <w:r w:rsidRPr="00DB3790">
        <w:t>below 1 Watt</w:t>
      </w:r>
    </w:p>
    <w:p w14:paraId="1957D05A" w14:textId="77777777" w:rsidR="00AF16CB" w:rsidRPr="00DB3790" w:rsidRDefault="00AF16CB" w:rsidP="00AF16CB">
      <w:pPr>
        <w:pStyle w:val="B2"/>
      </w:pPr>
      <w:r w:rsidRPr="00DB3790">
        <w:t>-</w:t>
      </w:r>
      <w:r w:rsidRPr="00DB3790">
        <w:tab/>
        <w:t>6DoF tracking involving for example, capturing cameras, LEDs for eye and hand tracking, etc. are more power-consumption intense</w:t>
      </w:r>
    </w:p>
    <w:p w14:paraId="58E0BDD9" w14:textId="77777777" w:rsidR="00AF16CB" w:rsidRPr="00DB3790" w:rsidRDefault="00AF16CB" w:rsidP="00AF16CB">
      <w:pPr>
        <w:pStyle w:val="B10"/>
      </w:pPr>
      <w:r w:rsidRPr="00DB3790">
        <w:t>-</w:t>
      </w:r>
      <w:r w:rsidRPr="00DB3790">
        <w:tab/>
        <w:t>Display</w:t>
      </w:r>
    </w:p>
    <w:p w14:paraId="40E00DAA" w14:textId="77777777" w:rsidR="00AF16CB" w:rsidRPr="00DB3790" w:rsidRDefault="00AF16CB" w:rsidP="00AF16CB">
      <w:pPr>
        <w:pStyle w:val="B2"/>
      </w:pPr>
      <w:r w:rsidRPr="00DB3790">
        <w:t>-</w:t>
      </w:r>
      <w:r w:rsidRPr="00DB3790">
        <w:tab/>
        <w:t xml:space="preserve">Display power consumption is critical and depends on the device. </w:t>
      </w:r>
    </w:p>
    <w:p w14:paraId="6E7918CF" w14:textId="3EE78046" w:rsidR="00AF16CB" w:rsidRPr="00DB3790" w:rsidRDefault="00AF16CB" w:rsidP="00AF16CB">
      <w:pPr>
        <w:pStyle w:val="B2"/>
      </w:pPr>
      <w:r w:rsidRPr="00DB3790">
        <w:t>-</w:t>
      </w:r>
      <w:r w:rsidRPr="00DB3790">
        <w:tab/>
        <w:t xml:space="preserve">Display power consumption can be in the range of </w:t>
      </w:r>
      <w:r w:rsidR="009B10DF">
        <w:t xml:space="preserve">0.3W </w:t>
      </w:r>
      <w:r w:rsidRPr="00DB3790">
        <w:t>up</w:t>
      </w:r>
      <w:r>
        <w:t xml:space="preserve"> to</w:t>
      </w:r>
      <w:r w:rsidRPr="00DB3790">
        <w:t xml:space="preserve"> 1W</w:t>
      </w:r>
    </w:p>
    <w:p w14:paraId="36B9A62D" w14:textId="77777777" w:rsidR="00AF16CB" w:rsidRPr="00DB3790" w:rsidRDefault="00AF16CB" w:rsidP="00AF16CB">
      <w:pPr>
        <w:pStyle w:val="B10"/>
      </w:pPr>
      <w:r w:rsidRPr="00DB3790">
        <w:t>-</w:t>
      </w:r>
      <w:r w:rsidRPr="00DB3790">
        <w:tab/>
        <w:t>Render (GPU)</w:t>
      </w:r>
    </w:p>
    <w:p w14:paraId="0B28D242" w14:textId="77777777" w:rsidR="00AF16CB" w:rsidRPr="00DB3790" w:rsidRDefault="00AF16CB" w:rsidP="00AF16CB">
      <w:pPr>
        <w:pStyle w:val="B2"/>
      </w:pPr>
      <w:r w:rsidRPr="00DB3790">
        <w:t>-</w:t>
      </w:r>
      <w:r w:rsidRPr="00DB3790">
        <w:tab/>
        <w:t>The power consumption of the GPU depends on frame rates, resolution, display technology</w:t>
      </w:r>
    </w:p>
    <w:p w14:paraId="3816F383" w14:textId="53A8D2DB" w:rsidR="00AF16CB" w:rsidRPr="00DB3790" w:rsidRDefault="00AF16CB" w:rsidP="00AF16CB">
      <w:pPr>
        <w:pStyle w:val="B2"/>
      </w:pPr>
      <w:r w:rsidRPr="00DB3790">
        <w:t>-</w:t>
      </w:r>
      <w:r w:rsidRPr="00DB3790">
        <w:tab/>
        <w:t xml:space="preserve">The power consumption can be from several mWatt to several Watt depending on </w:t>
      </w:r>
      <w:r w:rsidR="00431B7F">
        <w:t xml:space="preserve">the </w:t>
      </w:r>
      <w:r w:rsidRPr="00DB3790">
        <w:t>use case</w:t>
      </w:r>
    </w:p>
    <w:p w14:paraId="6388B1A5" w14:textId="77777777" w:rsidR="00AF16CB" w:rsidRPr="00DB3790" w:rsidRDefault="00AF16CB" w:rsidP="00AF16CB">
      <w:pPr>
        <w:pStyle w:val="B10"/>
      </w:pPr>
      <w:r w:rsidRPr="00DB3790">
        <w:t>-</w:t>
      </w:r>
      <w:r w:rsidRPr="00DB3790">
        <w:tab/>
        <w:t>Compute and Media Processing (CPU)</w:t>
      </w:r>
    </w:p>
    <w:p w14:paraId="0E13E49B" w14:textId="77777777" w:rsidR="00AF16CB" w:rsidRPr="00DB3790" w:rsidRDefault="00AF16CB" w:rsidP="00AF16CB">
      <w:pPr>
        <w:pStyle w:val="B2"/>
      </w:pPr>
      <w:r w:rsidRPr="00DB3790">
        <w:t>-</w:t>
      </w:r>
      <w:r w:rsidRPr="00DB3790">
        <w:tab/>
        <w:t>Similar observation as for the GPU</w:t>
      </w:r>
    </w:p>
    <w:p w14:paraId="2C35C3BC" w14:textId="77777777" w:rsidR="00AF16CB" w:rsidRPr="00DB3790" w:rsidRDefault="00AF16CB" w:rsidP="00AF16CB">
      <w:pPr>
        <w:pStyle w:val="B2"/>
      </w:pPr>
      <w:r w:rsidRPr="00DB3790">
        <w:t>-</w:t>
      </w:r>
      <w:r w:rsidRPr="00DB3790">
        <w:tab/>
        <w:t>If encoding is involved, power consumption is typically higher.</w:t>
      </w:r>
    </w:p>
    <w:p w14:paraId="25A2CA55" w14:textId="77777777" w:rsidR="00AF16CB" w:rsidRPr="00DB3790" w:rsidRDefault="00AF16CB" w:rsidP="00AF16CB">
      <w:pPr>
        <w:pStyle w:val="B10"/>
      </w:pPr>
      <w:r w:rsidRPr="00DB3790">
        <w:t>-</w:t>
      </w:r>
      <w:r w:rsidRPr="00DB3790">
        <w:tab/>
        <w:t>Connectivity</w:t>
      </w:r>
    </w:p>
    <w:p w14:paraId="7138D9D8" w14:textId="77777777" w:rsidR="00AF16CB" w:rsidRPr="00DB3790" w:rsidRDefault="00AF16CB" w:rsidP="00AF16CB">
      <w:pPr>
        <w:pStyle w:val="B2"/>
      </w:pPr>
      <w:r w:rsidRPr="00DB3790">
        <w:t>-</w:t>
      </w:r>
      <w:r w:rsidRPr="00DB3790">
        <w:tab/>
        <w:t xml:space="preserve">The power consumption of wireless contection such as 5G depends on several factors including bitrates, </w:t>
      </w:r>
      <w:r>
        <w:t>distance from radio access network, channel conditions</w:t>
      </w:r>
      <w:r w:rsidRPr="00DB3790">
        <w:t>, frequeny range, etc.</w:t>
      </w:r>
    </w:p>
    <w:p w14:paraId="2D0A31CD" w14:textId="5B6181FB" w:rsidR="00AF16CB" w:rsidRPr="00DB3790" w:rsidRDefault="00AF16CB" w:rsidP="00AF16CB">
      <w:pPr>
        <w:pStyle w:val="B2"/>
      </w:pPr>
      <w:r w:rsidRPr="00DB3790">
        <w:lastRenderedPageBreak/>
        <w:t>-</w:t>
      </w:r>
      <w:r w:rsidRPr="00DB3790">
        <w:tab/>
        <w:t xml:space="preserve">The power consumption can be from several mWatt to several Watt depending on </w:t>
      </w:r>
      <w:r w:rsidR="00431B7F">
        <w:t xml:space="preserve">the </w:t>
      </w:r>
      <w:r w:rsidRPr="00DB3790">
        <w:t>use case</w:t>
      </w:r>
      <w:r>
        <w:t>.</w:t>
      </w:r>
    </w:p>
    <w:p w14:paraId="7B254289" w14:textId="164CD6D5" w:rsidR="00AF16CB" w:rsidRDefault="00AF16CB" w:rsidP="00AF16CB">
      <w:r w:rsidRPr="00603029">
        <w:t>It is expected that each of the components will undergo improvement</w:t>
      </w:r>
      <w:r w:rsidR="00431B7F">
        <w:t>s</w:t>
      </w:r>
      <w:r w:rsidRPr="00303F6C">
        <w:t xml:space="preserve"> to address power savings. It is important that in the development of technical specifications of XR devices, the power consumption of each component is </w:t>
      </w:r>
      <w:r w:rsidRPr="001C2607">
        <w:t>considered</w:t>
      </w:r>
      <w:r w:rsidRPr="00A10244">
        <w:t xml:space="preserve">. </w:t>
      </w:r>
    </w:p>
    <w:p w14:paraId="5F768365" w14:textId="099578A0" w:rsidR="00AF16CB" w:rsidRDefault="00AF16CB" w:rsidP="00AF16CB">
      <w:pPr>
        <w:pStyle w:val="Heading2"/>
      </w:pPr>
      <w:bookmarkStart w:id="126" w:name="_Toc23169752"/>
      <w:bookmarkStart w:id="127" w:name="_Toc33041989"/>
      <w:r w:rsidRPr="00DB3790">
        <w:t>4.</w:t>
      </w:r>
      <w:r>
        <w:t>9</w:t>
      </w:r>
      <w:r w:rsidRPr="00DB3790">
        <w:tab/>
      </w:r>
      <w:r>
        <w:t>Ongoing Standardi</w:t>
      </w:r>
      <w:r w:rsidR="00431B7F">
        <w:t>s</w:t>
      </w:r>
      <w:r>
        <w:t>ation Work</w:t>
      </w:r>
      <w:bookmarkEnd w:id="126"/>
      <w:bookmarkEnd w:id="127"/>
    </w:p>
    <w:p w14:paraId="609B9CD2" w14:textId="77777777" w:rsidR="00AF16CB" w:rsidRDefault="00AF16CB" w:rsidP="00AF16CB">
      <w:pPr>
        <w:pStyle w:val="Heading3"/>
      </w:pPr>
      <w:bookmarkStart w:id="128" w:name="_Toc23169753"/>
      <w:bookmarkStart w:id="129" w:name="_Toc33041990"/>
      <w:r>
        <w:t>4.9.1</w:t>
      </w:r>
      <w:r>
        <w:tab/>
      </w:r>
      <w:r w:rsidRPr="00DB3790">
        <w:t>Related Work in 3GPP</w:t>
      </w:r>
      <w:bookmarkEnd w:id="128"/>
      <w:bookmarkEnd w:id="129"/>
    </w:p>
    <w:p w14:paraId="4CDC0A0B" w14:textId="77777777" w:rsidR="00AF16CB" w:rsidRDefault="00AF16CB" w:rsidP="00AF16CB">
      <w:pPr>
        <w:pStyle w:val="Heading4"/>
      </w:pPr>
      <w:bookmarkStart w:id="130" w:name="_Toc23169754"/>
      <w:bookmarkStart w:id="131" w:name="_Toc33041991"/>
      <w:r>
        <w:t>4.9.2.1</w:t>
      </w:r>
      <w:r>
        <w:tab/>
        <w:t>Introduction</w:t>
      </w:r>
      <w:bookmarkEnd w:id="130"/>
      <w:bookmarkEnd w:id="131"/>
    </w:p>
    <w:p w14:paraId="307A1519" w14:textId="77777777" w:rsidR="00AF16CB" w:rsidRDefault="00AF16CB" w:rsidP="00AF16CB">
      <w:r>
        <w:t>This clause summarizes relevant 3GPP activities efforts in the context of XR.</w:t>
      </w:r>
    </w:p>
    <w:p w14:paraId="56883666" w14:textId="38B2130C" w:rsidR="00AF16CB" w:rsidRDefault="00431B7F" w:rsidP="00AF16CB">
      <w:pPr>
        <w:pStyle w:val="B10"/>
        <w:numPr>
          <w:ilvl w:val="0"/>
          <w:numId w:val="103"/>
        </w:numPr>
        <w:overflowPunct/>
        <w:autoSpaceDE/>
        <w:autoSpaceDN/>
        <w:adjustRightInd/>
        <w:textAlignment w:val="auto"/>
      </w:pPr>
      <w:r>
        <w:t xml:space="preserve">3GPP </w:t>
      </w:r>
      <w:r w:rsidR="00AF16CB">
        <w:t>T</w:t>
      </w:r>
      <w:r w:rsidR="0071235D">
        <w:t>R</w:t>
      </w:r>
      <w:r w:rsidR="00AF16CB">
        <w:t xml:space="preserve"> 26</w:t>
      </w:r>
      <w:r w:rsidR="0071235D">
        <w:t>.</w:t>
      </w:r>
      <w:r w:rsidR="00AF16CB">
        <w:t>918</w:t>
      </w:r>
      <w:r w:rsidR="00ED7135">
        <w:t xml:space="preserve"> [2]</w:t>
      </w:r>
      <w:r w:rsidR="00AF16CB">
        <w:t xml:space="preserve"> provides an introduction to Virtual Reality and </w:t>
      </w:r>
      <w:r>
        <w:t xml:space="preserve">3GPP </w:t>
      </w:r>
      <w:r w:rsidR="00ED7135">
        <w:t xml:space="preserve">TS </w:t>
      </w:r>
      <w:r w:rsidR="00AF16CB">
        <w:t>26.11</w:t>
      </w:r>
      <w:r w:rsidR="00ED7135">
        <w:t>8 [3]</w:t>
      </w:r>
      <w:r w:rsidR="00AF16CB">
        <w:t xml:space="preserve"> defines Virtual Reality Media Profiles for omnidirectional 3DoF media.</w:t>
      </w:r>
    </w:p>
    <w:p w14:paraId="429BCA7C" w14:textId="32915C27" w:rsidR="00AF16CB" w:rsidRPr="00753089" w:rsidRDefault="00431B7F" w:rsidP="00AF16CB">
      <w:pPr>
        <w:pStyle w:val="B10"/>
        <w:numPr>
          <w:ilvl w:val="0"/>
          <w:numId w:val="103"/>
        </w:numPr>
        <w:overflowPunct/>
        <w:autoSpaceDE/>
        <w:autoSpaceDN/>
        <w:adjustRightInd/>
        <w:textAlignment w:val="auto"/>
      </w:pPr>
      <w:r>
        <w:t xml:space="preserve">3GPP </w:t>
      </w:r>
      <w:r w:rsidR="00AF16CB">
        <w:t>T</w:t>
      </w:r>
      <w:r w:rsidR="00AF16CB" w:rsidRPr="00421419">
        <w:t>R</w:t>
      </w:r>
      <w:r w:rsidR="00AF16CB">
        <w:t xml:space="preserve"> 22.842</w:t>
      </w:r>
      <w:r w:rsidR="00C25617">
        <w:t xml:space="preserve"> [6]</w:t>
      </w:r>
      <w:r w:rsidR="00AF16CB" w:rsidRPr="00421419">
        <w:t xml:space="preserve"> on </w:t>
      </w:r>
      <w:bookmarkStart w:id="132" w:name="_Hlk31723502"/>
      <w:r w:rsidR="00AF16CB" w:rsidRPr="00421419">
        <w:t xml:space="preserve">Network Controlled Interactive Service </w:t>
      </w:r>
      <w:bookmarkEnd w:id="132"/>
      <w:r w:rsidR="00AF16CB" w:rsidRPr="00421419">
        <w:t xml:space="preserve">(NCIS) </w:t>
      </w:r>
      <w:r w:rsidR="00AF16CB">
        <w:t xml:space="preserve"> </w:t>
      </w:r>
      <w:r w:rsidR="00AF16CB" w:rsidRPr="00421419">
        <w:t xml:space="preserve">analyses several use cases of NCIS as follows: </w:t>
      </w:r>
      <w:r w:rsidR="00AF16CB" w:rsidRPr="00753089">
        <w:t>NCIS Service Supporting</w:t>
      </w:r>
    </w:p>
    <w:p w14:paraId="6DB3D24F" w14:textId="77777777" w:rsidR="00AF16CB" w:rsidRPr="00753089" w:rsidRDefault="00AF16CB" w:rsidP="007419A3">
      <w:pPr>
        <w:pStyle w:val="B10"/>
        <w:numPr>
          <w:ilvl w:val="1"/>
          <w:numId w:val="103"/>
        </w:numPr>
        <w:overflowPunct/>
        <w:autoSpaceDE/>
        <w:autoSpaceDN/>
        <w:adjustRightInd/>
        <w:textAlignment w:val="auto"/>
      </w:pPr>
      <w:r w:rsidRPr="00753089">
        <w:t>New Requirements for VR Based NCIS Service</w:t>
      </w:r>
    </w:p>
    <w:p w14:paraId="269803AE" w14:textId="77777777" w:rsidR="00AF16CB" w:rsidRPr="00753089" w:rsidRDefault="00AF16CB" w:rsidP="007419A3">
      <w:pPr>
        <w:pStyle w:val="B10"/>
        <w:numPr>
          <w:ilvl w:val="1"/>
          <w:numId w:val="103"/>
        </w:numPr>
        <w:overflowPunct/>
        <w:autoSpaceDE/>
        <w:autoSpaceDN/>
        <w:adjustRightInd/>
        <w:textAlignment w:val="auto"/>
      </w:pPr>
      <w:r w:rsidRPr="00753089">
        <w:t>Cloud Rendering for Games</w:t>
      </w:r>
    </w:p>
    <w:p w14:paraId="30D2021A" w14:textId="77777777" w:rsidR="00AF16CB" w:rsidRPr="00753089" w:rsidRDefault="00AF16CB" w:rsidP="007419A3">
      <w:pPr>
        <w:pStyle w:val="B10"/>
        <w:numPr>
          <w:ilvl w:val="1"/>
          <w:numId w:val="103"/>
        </w:numPr>
        <w:overflowPunct/>
        <w:autoSpaceDE/>
        <w:autoSpaceDN/>
        <w:adjustRightInd/>
        <w:textAlignment w:val="auto"/>
      </w:pPr>
      <w:r w:rsidRPr="00753089">
        <w:t>High Speed Scenario</w:t>
      </w:r>
    </w:p>
    <w:p w14:paraId="03A77BC3" w14:textId="77777777" w:rsidR="00AF16CB" w:rsidRPr="00753089" w:rsidRDefault="00AF16CB" w:rsidP="007419A3">
      <w:pPr>
        <w:pStyle w:val="B10"/>
        <w:numPr>
          <w:ilvl w:val="1"/>
          <w:numId w:val="103"/>
        </w:numPr>
        <w:overflowPunct/>
        <w:autoSpaceDE/>
        <w:autoSpaceDN/>
        <w:adjustRightInd/>
        <w:textAlignment w:val="auto"/>
      </w:pPr>
      <w:r w:rsidRPr="00753089">
        <w:t>IoE Based Social Networking</w:t>
      </w:r>
    </w:p>
    <w:p w14:paraId="4B4392EC" w14:textId="77777777" w:rsidR="00AF16CB" w:rsidRDefault="00AF16CB" w:rsidP="00AF16CB">
      <w:pPr>
        <w:pStyle w:val="B10"/>
        <w:numPr>
          <w:ilvl w:val="1"/>
          <w:numId w:val="103"/>
        </w:numPr>
        <w:overflowPunct/>
        <w:autoSpaceDE/>
        <w:autoSpaceDN/>
        <w:adjustRightInd/>
        <w:textAlignment w:val="auto"/>
      </w:pPr>
      <w:r w:rsidRPr="00753089">
        <w:t>Communication within NCIS group</w:t>
      </w:r>
    </w:p>
    <w:p w14:paraId="7A685294" w14:textId="21DC382B" w:rsidR="00AF16CB" w:rsidRPr="00753089" w:rsidRDefault="00AF16CB" w:rsidP="007419A3">
      <w:pPr>
        <w:pStyle w:val="B10"/>
        <w:overflowPunct/>
        <w:autoSpaceDE/>
        <w:autoSpaceDN/>
        <w:adjustRightInd/>
        <w:ind w:left="644" w:firstLine="0"/>
        <w:textAlignment w:val="auto"/>
      </w:pPr>
      <w:r>
        <w:t xml:space="preserve">Based on the TR, several requirements are identified for new requirements in </w:t>
      </w:r>
      <w:r w:rsidR="00431B7F">
        <w:t xml:space="preserve">3GPP </w:t>
      </w:r>
      <w:r w:rsidRPr="00753089">
        <w:t>TS 22.261</w:t>
      </w:r>
      <w:r w:rsidR="00B45BCB">
        <w:t xml:space="preserve"> [41]</w:t>
      </w:r>
      <w:r w:rsidRPr="00753089">
        <w:t>.</w:t>
      </w:r>
      <w:r>
        <w:t xml:space="preserve"> Also, KPIs for such service</w:t>
      </w:r>
      <w:r w:rsidR="00431B7F">
        <w:t>s</w:t>
      </w:r>
      <w:r>
        <w:t xml:space="preserve"> mentioned above are documented in clause 6.2 of </w:t>
      </w:r>
      <w:r w:rsidR="00431B7F">
        <w:t xml:space="preserve">3GPP </w:t>
      </w:r>
      <w:r>
        <w:t>TR</w:t>
      </w:r>
      <w:r w:rsidR="00431B7F">
        <w:t xml:space="preserve"> </w:t>
      </w:r>
      <w:r>
        <w:t>22.842</w:t>
      </w:r>
      <w:r w:rsidR="00B45BCB">
        <w:t xml:space="preserve"> [6]</w:t>
      </w:r>
      <w:r>
        <w:t>, requiring additional input including some information from this TR</w:t>
      </w:r>
      <w:r w:rsidR="00B45BCB">
        <w:t>.</w:t>
      </w:r>
    </w:p>
    <w:p w14:paraId="0F34F8B8" w14:textId="66CDB5C8" w:rsidR="00AF16CB" w:rsidRDefault="00AF16CB" w:rsidP="007419A3">
      <w:pPr>
        <w:pStyle w:val="B10"/>
        <w:numPr>
          <w:ilvl w:val="0"/>
          <w:numId w:val="103"/>
        </w:numPr>
        <w:overflowPunct/>
        <w:autoSpaceDE/>
        <w:autoSpaceDN/>
        <w:adjustRightInd/>
        <w:textAlignment w:val="auto"/>
      </w:pPr>
      <w:r w:rsidRPr="00B94D7F">
        <w:t xml:space="preserve">In context of Release-17, 3GPP work is ongoing in order to identify the integration of edge processing in 5G systems. </w:t>
      </w:r>
      <w:r w:rsidR="00431B7F">
        <w:t xml:space="preserve">3GPP </w:t>
      </w:r>
      <w:r w:rsidRPr="00B94D7F">
        <w:t>TR 23.748 [</w:t>
      </w:r>
      <w:r w:rsidR="00680E67">
        <w:t>28</w:t>
      </w:r>
      <w:r w:rsidRPr="00B94D7F">
        <w:t>] defines modifications to 5GS system architecture to enhance Edge Computing. This work is currently in study phase, defining Key Issues and scope for Rel</w:t>
      </w:r>
      <w:r w:rsidR="00431B7F">
        <w:t>ease</w:t>
      </w:r>
      <w:r w:rsidRPr="00B94D7F">
        <w:t xml:space="preserve">-17. In addition, in </w:t>
      </w:r>
      <w:r w:rsidR="00431B7F">
        <w:t xml:space="preserve">3GPP </w:t>
      </w:r>
      <w:r w:rsidRPr="00B94D7F">
        <w:t>TR 23.758 [</w:t>
      </w:r>
      <w:r w:rsidR="00680E67">
        <w:t>27</w:t>
      </w:r>
      <w:r w:rsidRPr="00B94D7F">
        <w:t xml:space="preserve">] a new set of application layer interfaces for Edge Computing </w:t>
      </w:r>
      <w:r w:rsidR="00431B7F">
        <w:t>is</w:t>
      </w:r>
      <w:r w:rsidR="00431B7F" w:rsidRPr="00B94D7F">
        <w:t xml:space="preserve"> </w:t>
      </w:r>
      <w:r w:rsidRPr="00B94D7F">
        <w:t>identified that may potentially be useful for integration edge computing.</w:t>
      </w:r>
    </w:p>
    <w:p w14:paraId="0A485960" w14:textId="50BFF4F2" w:rsidR="00AF16CB" w:rsidRPr="00DB3790" w:rsidRDefault="00AF16CB" w:rsidP="00AF16CB">
      <w:pPr>
        <w:pStyle w:val="Heading3"/>
      </w:pPr>
      <w:bookmarkStart w:id="133" w:name="_Toc23169755"/>
      <w:bookmarkStart w:id="134" w:name="_Toc33041992"/>
      <w:r w:rsidRPr="00DB3790">
        <w:t>4.</w:t>
      </w:r>
      <w:r>
        <w:t>9.2</w:t>
      </w:r>
      <w:r w:rsidRPr="00DB3790">
        <w:tab/>
        <w:t>Related Work External of 3GPP</w:t>
      </w:r>
      <w:bookmarkEnd w:id="133"/>
      <w:bookmarkEnd w:id="134"/>
    </w:p>
    <w:p w14:paraId="14995F5D" w14:textId="77777777" w:rsidR="00AF16CB" w:rsidRDefault="00AF16CB" w:rsidP="00AF16CB">
      <w:pPr>
        <w:pStyle w:val="Heading4"/>
      </w:pPr>
      <w:bookmarkStart w:id="135" w:name="_Toc23169756"/>
      <w:bookmarkStart w:id="136" w:name="_Toc33041993"/>
      <w:r>
        <w:t>4.9.2.1</w:t>
      </w:r>
      <w:r>
        <w:tab/>
        <w:t>Introduction</w:t>
      </w:r>
      <w:bookmarkEnd w:id="135"/>
      <w:bookmarkEnd w:id="136"/>
    </w:p>
    <w:p w14:paraId="5AEC420F" w14:textId="315C193E" w:rsidR="00AF16CB" w:rsidRPr="00823861" w:rsidRDefault="00AF16CB" w:rsidP="00AF16CB">
      <w:r>
        <w:t>This clause summarizes relevant external standardi</w:t>
      </w:r>
      <w:r w:rsidR="00431B7F">
        <w:t>s</w:t>
      </w:r>
      <w:r>
        <w:t>ation efforts in the context of XR that may provide certain functionalities being of benefit for 5G-based XR applications.</w:t>
      </w:r>
    </w:p>
    <w:p w14:paraId="34AF1A08" w14:textId="77777777" w:rsidR="00AF16CB" w:rsidRDefault="00AF16CB" w:rsidP="00AF16CB">
      <w:pPr>
        <w:pStyle w:val="Heading4"/>
      </w:pPr>
      <w:bookmarkStart w:id="137" w:name="_Toc23169757"/>
      <w:bookmarkStart w:id="138" w:name="_Toc33041994"/>
      <w:r>
        <w:t>4.9.2.2</w:t>
      </w:r>
      <w:r>
        <w:tab/>
      </w:r>
      <w:r w:rsidRPr="00176A65">
        <w:t>MPEG</w:t>
      </w:r>
      <w:bookmarkEnd w:id="137"/>
      <w:bookmarkEnd w:id="138"/>
    </w:p>
    <w:p w14:paraId="3C8683EA" w14:textId="77777777" w:rsidR="00AF16CB" w:rsidRPr="00B331B9" w:rsidRDefault="00AF16CB" w:rsidP="00AF16CB">
      <w:pPr>
        <w:pStyle w:val="Heading5"/>
      </w:pPr>
      <w:bookmarkStart w:id="139" w:name="_Toc536800126"/>
      <w:bookmarkStart w:id="140" w:name="_Toc5968347"/>
      <w:bookmarkStart w:id="141" w:name="_Toc16861855"/>
      <w:bookmarkStart w:id="142" w:name="_Toc13217763"/>
      <w:bookmarkStart w:id="143" w:name="_Toc23169758"/>
      <w:bookmarkStart w:id="144" w:name="_Toc33041995"/>
      <w:r>
        <w:t>4.9.2.2.1</w:t>
      </w:r>
      <w:r>
        <w:tab/>
      </w:r>
      <w:r w:rsidRPr="00B331B9">
        <w:t>Introduction</w:t>
      </w:r>
      <w:bookmarkEnd w:id="139"/>
      <w:bookmarkEnd w:id="140"/>
      <w:bookmarkEnd w:id="141"/>
      <w:bookmarkEnd w:id="142"/>
      <w:bookmarkEnd w:id="143"/>
      <w:bookmarkEnd w:id="144"/>
    </w:p>
    <w:p w14:paraId="0F7F8E23" w14:textId="67BE4B9F" w:rsidR="00AF16CB" w:rsidRDefault="00AF16CB" w:rsidP="00AF16CB">
      <w:r>
        <w:t>In October 2016, MPEG initiated a new project on “</w:t>
      </w:r>
      <w:r w:rsidRPr="005B39E5">
        <w:t>Coded Representation of Immersive Media</w:t>
      </w:r>
      <w:r>
        <w:t xml:space="preserve">”, referred to as MPEG-I. The proposal was justified by the emergence of new devices and services that allow users to be immersed in media and </w:t>
      </w:r>
      <w:r w:rsidR="005B2EEF">
        <w:t xml:space="preserve">to </w:t>
      </w:r>
      <w:r>
        <w:t xml:space="preserve">navigate </w:t>
      </w:r>
      <w:r w:rsidR="005B2EEF">
        <w:t xml:space="preserve">in </w:t>
      </w:r>
      <w:r>
        <w:t>multimedia scenes. It was observed that a fragmented market exists for such devices and services, notably for content that is delivered “over the top”. The project is motivated by the lack of common standards that do not enable interoperable services and devices providing immersive</w:t>
      </w:r>
      <w:r w:rsidR="005B2EEF">
        <w:t xml:space="preserve"> and</w:t>
      </w:r>
      <w:r>
        <w:t xml:space="preserve"> navigable experiences. The MPEG-I project is expected to enable existing services in an interoperable manner and to support the evolution of interoperable immersive media services. Enabled by the Parts of this Standard, end users are expected to be able to access interoperable content and services, and acquire devices that allow them to consume these.</w:t>
      </w:r>
    </w:p>
    <w:p w14:paraId="2B7C9E4C" w14:textId="77777777" w:rsidR="00AF16CB" w:rsidRDefault="00AF16CB" w:rsidP="00AF16CB">
      <w:r>
        <w:lastRenderedPageBreak/>
        <w:t>After the launch of the project, several phases, activities, and projects have been launched that enable services considered in MPEG-I.</w:t>
      </w:r>
    </w:p>
    <w:p w14:paraId="66D18B52" w14:textId="77777777" w:rsidR="00AF16CB" w:rsidRDefault="00AF16CB" w:rsidP="00AF16CB">
      <w:r>
        <w:t xml:space="preserve">The project is divided in </w:t>
      </w:r>
      <w:r>
        <w:rPr>
          <w:i/>
        </w:rPr>
        <w:t>tracks</w:t>
      </w:r>
      <w:r>
        <w:t xml:space="preserve"> that enable different core experiences. Each of the phases is supported by key </w:t>
      </w:r>
      <w:r w:rsidRPr="00FA5018">
        <w:rPr>
          <w:i/>
        </w:rPr>
        <w:t>activities</w:t>
      </w:r>
      <w:r>
        <w:t xml:space="preserve"> in MPEG, namely in systems, video, audio and 3D graphics-related technologies.</w:t>
      </w:r>
    </w:p>
    <w:p w14:paraId="0FDAAE18" w14:textId="77777777" w:rsidR="00AF16CB" w:rsidRDefault="00AF16CB" w:rsidP="00AF16CB">
      <w:r>
        <w:t xml:space="preserve">Core technologies as well as additional enablers are implemented in </w:t>
      </w:r>
      <w:r w:rsidRPr="00FA5018">
        <w:rPr>
          <w:i/>
        </w:rPr>
        <w:t>parts</w:t>
      </w:r>
      <w:r>
        <w:t xml:space="preserve"> of the MPEG-I standard. Currently the following 14 parts are under development:</w:t>
      </w:r>
    </w:p>
    <w:p w14:paraId="5355985F" w14:textId="77777777" w:rsidR="00AF16CB" w:rsidRPr="00502255" w:rsidRDefault="00AF16CB" w:rsidP="00AF16CB">
      <w:pPr>
        <w:numPr>
          <w:ilvl w:val="0"/>
          <w:numId w:val="2"/>
        </w:numPr>
        <w:overflowPunct/>
        <w:autoSpaceDE/>
        <w:autoSpaceDN/>
        <w:adjustRightInd/>
        <w:spacing w:after="0"/>
        <w:jc w:val="both"/>
        <w:textAlignment w:val="auto"/>
      </w:pPr>
      <w:r w:rsidRPr="00502255">
        <w:t>Part 1 –</w:t>
      </w:r>
      <w:r>
        <w:t xml:space="preserve"> </w:t>
      </w:r>
      <w:r w:rsidRPr="00310E38">
        <w:t>Immersive Media</w:t>
      </w:r>
      <w:r>
        <w:t xml:space="preserve"> Architectures</w:t>
      </w:r>
    </w:p>
    <w:p w14:paraId="15C3638F" w14:textId="77777777" w:rsidR="00AF16CB" w:rsidRPr="00502255" w:rsidRDefault="00AF16CB" w:rsidP="00AF16CB">
      <w:pPr>
        <w:numPr>
          <w:ilvl w:val="0"/>
          <w:numId w:val="2"/>
        </w:numPr>
        <w:overflowPunct/>
        <w:autoSpaceDE/>
        <w:autoSpaceDN/>
        <w:adjustRightInd/>
        <w:spacing w:after="0"/>
        <w:jc w:val="both"/>
        <w:textAlignment w:val="auto"/>
      </w:pPr>
      <w:r w:rsidRPr="00502255">
        <w:t xml:space="preserve">Part 2 – </w:t>
      </w:r>
      <w:r>
        <w:t>Omnidirectional MediA</w:t>
      </w:r>
      <w:r w:rsidRPr="00310E38">
        <w:t xml:space="preserve"> Format</w:t>
      </w:r>
    </w:p>
    <w:p w14:paraId="03CF1FC6" w14:textId="77777777" w:rsidR="00AF16CB" w:rsidRPr="00502255" w:rsidRDefault="00AF16CB" w:rsidP="00AF16CB">
      <w:pPr>
        <w:numPr>
          <w:ilvl w:val="0"/>
          <w:numId w:val="2"/>
        </w:numPr>
        <w:overflowPunct/>
        <w:autoSpaceDE/>
        <w:autoSpaceDN/>
        <w:adjustRightInd/>
        <w:spacing w:after="0"/>
        <w:jc w:val="both"/>
        <w:textAlignment w:val="auto"/>
      </w:pPr>
      <w:r w:rsidRPr="00502255">
        <w:t xml:space="preserve">Part 3 – </w:t>
      </w:r>
      <w:r>
        <w:t>Versatile</w:t>
      </w:r>
      <w:r w:rsidRPr="00310E38">
        <w:t xml:space="preserve"> Video</w:t>
      </w:r>
      <w:r>
        <w:t xml:space="preserve"> Coding</w:t>
      </w:r>
    </w:p>
    <w:p w14:paraId="3C029299" w14:textId="77777777" w:rsidR="00AF16CB" w:rsidRPr="00310E38" w:rsidRDefault="00AF16CB" w:rsidP="00AF16CB">
      <w:pPr>
        <w:numPr>
          <w:ilvl w:val="0"/>
          <w:numId w:val="2"/>
        </w:numPr>
        <w:overflowPunct/>
        <w:autoSpaceDE/>
        <w:autoSpaceDN/>
        <w:adjustRightInd/>
        <w:spacing w:after="0"/>
        <w:jc w:val="both"/>
        <w:textAlignment w:val="auto"/>
      </w:pPr>
      <w:r w:rsidRPr="00502255">
        <w:t xml:space="preserve">Part 4 – </w:t>
      </w:r>
      <w:r w:rsidRPr="00310E38">
        <w:t>Immersive Audio</w:t>
      </w:r>
      <w:r>
        <w:t xml:space="preserve"> Coding</w:t>
      </w:r>
    </w:p>
    <w:p w14:paraId="49BEBCBE" w14:textId="77777777" w:rsidR="00AF16CB" w:rsidRDefault="00AF16CB" w:rsidP="00AF16CB">
      <w:pPr>
        <w:numPr>
          <w:ilvl w:val="0"/>
          <w:numId w:val="2"/>
        </w:numPr>
        <w:overflowPunct/>
        <w:autoSpaceDE/>
        <w:autoSpaceDN/>
        <w:adjustRightInd/>
        <w:spacing w:after="0"/>
        <w:jc w:val="both"/>
        <w:textAlignment w:val="auto"/>
      </w:pPr>
      <w:r w:rsidRPr="00310E38">
        <w:t xml:space="preserve">Part 5 – </w:t>
      </w:r>
      <w:r>
        <w:t xml:space="preserve">Video-Based </w:t>
      </w:r>
      <w:r w:rsidRPr="00310E38">
        <w:t xml:space="preserve">Point Cloud </w:t>
      </w:r>
      <w:r>
        <w:t>Coding (V-PCC)</w:t>
      </w:r>
    </w:p>
    <w:p w14:paraId="355B919A" w14:textId="77777777" w:rsidR="00AF16CB" w:rsidRPr="009F4516" w:rsidRDefault="00AF16CB" w:rsidP="00AF16CB">
      <w:pPr>
        <w:numPr>
          <w:ilvl w:val="0"/>
          <w:numId w:val="2"/>
        </w:numPr>
        <w:overflowPunct/>
        <w:autoSpaceDE/>
        <w:autoSpaceDN/>
        <w:adjustRightInd/>
        <w:spacing w:after="0"/>
        <w:jc w:val="both"/>
        <w:textAlignment w:val="auto"/>
        <w:rPr>
          <w:lang w:val="it-IT"/>
        </w:rPr>
      </w:pPr>
      <w:r w:rsidRPr="009F4516">
        <w:rPr>
          <w:lang w:val="it-IT"/>
        </w:rPr>
        <w:t>Part 6 – Immersive Media Metrics</w:t>
      </w:r>
    </w:p>
    <w:p w14:paraId="14ED8CDA" w14:textId="77777777" w:rsidR="00AF16CB" w:rsidRPr="009F4516" w:rsidRDefault="00AF16CB" w:rsidP="00AF16CB">
      <w:pPr>
        <w:numPr>
          <w:ilvl w:val="0"/>
          <w:numId w:val="2"/>
        </w:numPr>
        <w:overflowPunct/>
        <w:autoSpaceDE/>
        <w:autoSpaceDN/>
        <w:adjustRightInd/>
        <w:spacing w:after="0"/>
        <w:jc w:val="both"/>
        <w:textAlignment w:val="auto"/>
        <w:rPr>
          <w:lang w:val="it-IT"/>
        </w:rPr>
      </w:pPr>
      <w:r w:rsidRPr="009F4516">
        <w:rPr>
          <w:lang w:val="it-IT"/>
        </w:rPr>
        <w:t>Part 7 – Immersive Media Metadata</w:t>
      </w:r>
    </w:p>
    <w:p w14:paraId="78413ABE" w14:textId="77777777" w:rsidR="00AF16CB" w:rsidRDefault="00AF16CB" w:rsidP="00AF16CB">
      <w:pPr>
        <w:numPr>
          <w:ilvl w:val="0"/>
          <w:numId w:val="2"/>
        </w:numPr>
        <w:overflowPunct/>
        <w:autoSpaceDE/>
        <w:autoSpaceDN/>
        <w:adjustRightInd/>
        <w:spacing w:after="0"/>
        <w:jc w:val="both"/>
        <w:textAlignment w:val="auto"/>
      </w:pPr>
      <w:r w:rsidRPr="009F4516">
        <w:t xml:space="preserve">Part 8 </w:t>
      </w:r>
      <w:r w:rsidRPr="00310E38">
        <w:t xml:space="preserve">– </w:t>
      </w:r>
      <w:r w:rsidRPr="009F4516">
        <w:t>Network-Based Media Processing</w:t>
      </w:r>
    </w:p>
    <w:p w14:paraId="79778A06" w14:textId="77777777" w:rsidR="00AF16CB" w:rsidRDefault="00AF16CB" w:rsidP="00AF16CB">
      <w:pPr>
        <w:numPr>
          <w:ilvl w:val="0"/>
          <w:numId w:val="2"/>
        </w:numPr>
        <w:overflowPunct/>
        <w:autoSpaceDE/>
        <w:autoSpaceDN/>
        <w:adjustRightInd/>
        <w:spacing w:after="0"/>
        <w:jc w:val="both"/>
        <w:textAlignment w:val="auto"/>
      </w:pPr>
      <w:r>
        <w:t>Part 9 – Geometry Point Cloud Coding (G-PCC)</w:t>
      </w:r>
    </w:p>
    <w:p w14:paraId="79F703E2" w14:textId="77777777" w:rsidR="00AF16CB" w:rsidRDefault="00AF16CB" w:rsidP="00AF16CB">
      <w:pPr>
        <w:numPr>
          <w:ilvl w:val="0"/>
          <w:numId w:val="2"/>
        </w:numPr>
        <w:overflowPunct/>
        <w:autoSpaceDE/>
        <w:autoSpaceDN/>
        <w:adjustRightInd/>
        <w:spacing w:after="0"/>
        <w:jc w:val="both"/>
        <w:textAlignment w:val="auto"/>
      </w:pPr>
      <w:r>
        <w:t xml:space="preserve">Part 10 – </w:t>
      </w:r>
      <w:r w:rsidRPr="001544B9">
        <w:t>Carriage of Video-based Point Cloud Coding Data</w:t>
      </w:r>
    </w:p>
    <w:p w14:paraId="145CF11C" w14:textId="77777777" w:rsidR="00AF16CB" w:rsidRDefault="00AF16CB" w:rsidP="00AF16CB">
      <w:pPr>
        <w:numPr>
          <w:ilvl w:val="0"/>
          <w:numId w:val="2"/>
        </w:numPr>
        <w:overflowPunct/>
        <w:autoSpaceDE/>
        <w:autoSpaceDN/>
        <w:adjustRightInd/>
        <w:spacing w:after="0"/>
        <w:jc w:val="both"/>
        <w:textAlignment w:val="auto"/>
      </w:pPr>
      <w:r>
        <w:t>Part 11 – Implementation Guidelines for Network-based Media Processing</w:t>
      </w:r>
    </w:p>
    <w:p w14:paraId="4C9A8A53" w14:textId="77777777" w:rsidR="00AF16CB" w:rsidRDefault="00AF16CB" w:rsidP="00AF16CB">
      <w:pPr>
        <w:numPr>
          <w:ilvl w:val="0"/>
          <w:numId w:val="2"/>
        </w:numPr>
        <w:overflowPunct/>
        <w:autoSpaceDE/>
        <w:autoSpaceDN/>
        <w:adjustRightInd/>
        <w:spacing w:after="0"/>
        <w:jc w:val="both"/>
        <w:textAlignment w:val="auto"/>
      </w:pPr>
      <w:r>
        <w:t xml:space="preserve">Part 12 - </w:t>
      </w:r>
      <w:r w:rsidRPr="001544B9">
        <w:t xml:space="preserve">Carriage of </w:t>
      </w:r>
      <w:r>
        <w:t>Geometry</w:t>
      </w:r>
      <w:r w:rsidRPr="001544B9">
        <w:t>-based Point Cloud Coding Data</w:t>
      </w:r>
    </w:p>
    <w:p w14:paraId="5FB9731C" w14:textId="77777777" w:rsidR="00AF16CB" w:rsidRDefault="00AF16CB" w:rsidP="00AF16CB">
      <w:pPr>
        <w:numPr>
          <w:ilvl w:val="0"/>
          <w:numId w:val="2"/>
        </w:numPr>
        <w:overflowPunct/>
        <w:autoSpaceDE/>
        <w:autoSpaceDN/>
        <w:adjustRightInd/>
        <w:spacing w:after="0"/>
        <w:jc w:val="both"/>
        <w:textAlignment w:val="auto"/>
      </w:pPr>
      <w:r>
        <w:t>Part 13 – Multi-Decoder Video Decoding Interface for Immersive Media</w:t>
      </w:r>
    </w:p>
    <w:p w14:paraId="6881D4A8" w14:textId="0103C72F" w:rsidR="00AF16CB" w:rsidRDefault="00AF16CB" w:rsidP="00AF16CB">
      <w:pPr>
        <w:numPr>
          <w:ilvl w:val="0"/>
          <w:numId w:val="2"/>
        </w:numPr>
        <w:overflowPunct/>
        <w:autoSpaceDE/>
        <w:autoSpaceDN/>
        <w:adjustRightInd/>
        <w:spacing w:after="0"/>
        <w:jc w:val="both"/>
        <w:textAlignment w:val="auto"/>
      </w:pPr>
      <w:r>
        <w:t xml:space="preserve">Part 14 – Scene Description for </w:t>
      </w:r>
      <w:r w:rsidR="0037567F">
        <w:t>MPEG</w:t>
      </w:r>
      <w:r>
        <w:t xml:space="preserve"> Media</w:t>
      </w:r>
    </w:p>
    <w:p w14:paraId="57C828EA" w14:textId="77777777" w:rsidR="00AF16CB" w:rsidRDefault="00AF16CB" w:rsidP="00AF16CB">
      <w:pPr>
        <w:overflowPunct/>
        <w:autoSpaceDE/>
        <w:autoSpaceDN/>
        <w:adjustRightInd/>
        <w:spacing w:after="0"/>
        <w:jc w:val="both"/>
        <w:textAlignment w:val="auto"/>
      </w:pPr>
    </w:p>
    <w:p w14:paraId="34D68AD3" w14:textId="71BF055F" w:rsidR="00AF16CB" w:rsidRDefault="00AF16CB" w:rsidP="00AF16CB">
      <w:r>
        <w:t xml:space="preserve">In addition, </w:t>
      </w:r>
      <w:r w:rsidR="005B2EEF">
        <w:t xml:space="preserve">other </w:t>
      </w:r>
      <w:r>
        <w:t>technical components may be provided in existing MPEG specifications outside of MPEG-I (e.g., HEVC and AVC) in order to create interoperable immersive experiences.</w:t>
      </w:r>
    </w:p>
    <w:p w14:paraId="69EA4B43" w14:textId="77777777" w:rsidR="00AF16CB" w:rsidRDefault="00AF16CB" w:rsidP="00AF16CB">
      <w:pPr>
        <w:pStyle w:val="Heading4"/>
      </w:pPr>
      <w:bookmarkStart w:id="145" w:name="_Toc23169759"/>
      <w:bookmarkStart w:id="146" w:name="_Toc33041996"/>
      <w:r>
        <w:t>4.9.2.3</w:t>
      </w:r>
      <w:r>
        <w:tab/>
        <w:t>Khronos</w:t>
      </w:r>
      <w:bookmarkEnd w:id="145"/>
      <w:bookmarkEnd w:id="146"/>
    </w:p>
    <w:p w14:paraId="744A96EF" w14:textId="77777777" w:rsidR="00AF16CB" w:rsidRDefault="00AF16CB" w:rsidP="00AF16CB">
      <w:pPr>
        <w:rPr>
          <w:lang w:val="en-US"/>
        </w:rPr>
      </w:pPr>
      <w:r w:rsidRPr="005329B5">
        <w:rPr>
          <w:lang w:val="en-US"/>
        </w:rPr>
        <w:t xml:space="preserve">Khronos </w:t>
      </w:r>
      <w:r>
        <w:rPr>
          <w:lang w:val="en-US"/>
        </w:rPr>
        <w:t>creates</w:t>
      </w:r>
      <w:r w:rsidRPr="005329B5">
        <w:rPr>
          <w:lang w:val="en-US"/>
        </w:rPr>
        <w:t xml:space="preserve"> open standards for 3D graphics, Virtual and Augmented Reality, Parallel Computing, Neural Networks, and Vision Processing.</w:t>
      </w:r>
      <w:r>
        <w:rPr>
          <w:lang w:val="en-US"/>
        </w:rPr>
        <w:t xml:space="preserve"> Specifically relevant for the work on XR are the following activities:</w:t>
      </w:r>
    </w:p>
    <w:p w14:paraId="6C8D45F5" w14:textId="77777777" w:rsidR="00AF16CB" w:rsidRPr="00176A65" w:rsidRDefault="00AF16CB" w:rsidP="00AF16CB">
      <w:pPr>
        <w:numPr>
          <w:ilvl w:val="0"/>
          <w:numId w:val="2"/>
        </w:numPr>
        <w:overflowPunct/>
        <w:autoSpaceDE/>
        <w:autoSpaceDN/>
        <w:adjustRightInd/>
        <w:spacing w:after="0"/>
        <w:jc w:val="both"/>
        <w:textAlignment w:val="auto"/>
      </w:pPr>
      <w:r w:rsidRPr="00176A65">
        <w:rPr>
          <w:i/>
          <w:iCs/>
        </w:rPr>
        <w:t>OpenGL®</w:t>
      </w:r>
      <w:r w:rsidRPr="00F51F03">
        <w:t xml:space="preserve"> is the most widely adopted 2D and 3D graphics API in the industry, bringing thousands of applications to a wide variety of computer platforms. It is window-system and operating-system independent as well as network-transparent. OpenGL enables developers of software for PC, workstation, and supercomputing hardware to create high-performance, visually compelling graphics software applications, in markets such as CAD, content creation, energy, entertainment, game development, manufacturing, medical, and virtual reality. OpenGL exposes all the features of the latest graphics hardware.</w:t>
      </w:r>
    </w:p>
    <w:p w14:paraId="02C1C104" w14:textId="77777777" w:rsidR="00AF16CB" w:rsidRDefault="00AF16CB" w:rsidP="00AF16CB">
      <w:pPr>
        <w:numPr>
          <w:ilvl w:val="0"/>
          <w:numId w:val="2"/>
        </w:numPr>
        <w:overflowPunct/>
        <w:autoSpaceDE/>
        <w:autoSpaceDN/>
        <w:adjustRightInd/>
        <w:spacing w:after="0"/>
        <w:jc w:val="both"/>
        <w:textAlignment w:val="auto"/>
      </w:pPr>
      <w:r w:rsidRPr="00176A65">
        <w:rPr>
          <w:i/>
          <w:iCs/>
        </w:rPr>
        <w:t>Vulkan</w:t>
      </w:r>
      <w:r w:rsidRPr="006E79BE">
        <w:t xml:space="preserve"> is a new generation graphics and compute API that provides high-efficiency, cross-platform access to modern GPUs used in a wide variety of devices from PCs and consoles to mobile phones and embedded platforms.</w:t>
      </w:r>
    </w:p>
    <w:p w14:paraId="5E16776A" w14:textId="6E6D5CB7" w:rsidR="00AF16CB" w:rsidRDefault="00AF16CB" w:rsidP="00AF16CB">
      <w:pPr>
        <w:numPr>
          <w:ilvl w:val="0"/>
          <w:numId w:val="2"/>
        </w:numPr>
        <w:overflowPunct/>
        <w:autoSpaceDE/>
        <w:autoSpaceDN/>
        <w:adjustRightInd/>
        <w:spacing w:after="0"/>
        <w:jc w:val="both"/>
        <w:textAlignment w:val="auto"/>
      </w:pPr>
      <w:r w:rsidRPr="00176A65">
        <w:rPr>
          <w:i/>
          <w:iCs/>
        </w:rPr>
        <w:t>OpenXR</w:t>
      </w:r>
      <w:r w:rsidRPr="00176A65">
        <w:t xml:space="preserve"> </w:t>
      </w:r>
      <w:r w:rsidR="00970A48">
        <w:t xml:space="preserve">[16] </w:t>
      </w:r>
      <w:r w:rsidRPr="00176A65">
        <w:t>is a</w:t>
      </w:r>
      <w:r>
        <w:t xml:space="preserve">n </w:t>
      </w:r>
      <w:r w:rsidRPr="00176A65">
        <w:t>open standard that provides high-performance access to Augmented Reality (AR) and Virtual Reality (VR)—collectively known as XR—platforms and devices.</w:t>
      </w:r>
    </w:p>
    <w:p w14:paraId="1EF009DC" w14:textId="2A323CA6" w:rsidR="00AF16CB" w:rsidRDefault="00AF16CB" w:rsidP="00AF16CB">
      <w:pPr>
        <w:numPr>
          <w:ilvl w:val="0"/>
          <w:numId w:val="2"/>
        </w:numPr>
        <w:overflowPunct/>
        <w:autoSpaceDE/>
        <w:autoSpaceDN/>
        <w:adjustRightInd/>
        <w:spacing w:after="0"/>
        <w:jc w:val="both"/>
        <w:textAlignment w:val="auto"/>
      </w:pPr>
      <w:r w:rsidRPr="00176A65">
        <w:rPr>
          <w:i/>
          <w:iCs/>
        </w:rPr>
        <w:t>glTF™</w:t>
      </w:r>
      <w:r w:rsidRPr="00AA692F">
        <w:t xml:space="preserve"> (GL Transmission Format) </w:t>
      </w:r>
      <w:r w:rsidR="00970A48">
        <w:t xml:space="preserve">[39] </w:t>
      </w:r>
      <w:r w:rsidRPr="00AA692F">
        <w:t>is a specification for the efficient transmission and loading of 3D scenes and models by applications. glTF minimizes both the size of 3D assets, and the runtime processing needed to unpack and use those assets. glTF defines an extensible, common publishing format for 3D content tools and services that streamlines authoring workflows and enables interoperable use of content across the industry.</w:t>
      </w:r>
    </w:p>
    <w:p w14:paraId="79B6FA0F" w14:textId="77777777" w:rsidR="00AF16CB" w:rsidRDefault="00AF16CB" w:rsidP="00AF16CB">
      <w:pPr>
        <w:overflowPunct/>
        <w:autoSpaceDE/>
        <w:autoSpaceDN/>
        <w:adjustRightInd/>
        <w:spacing w:after="0"/>
        <w:jc w:val="both"/>
        <w:textAlignment w:val="auto"/>
      </w:pPr>
    </w:p>
    <w:p w14:paraId="6187F6EE" w14:textId="77777777" w:rsidR="00AF16CB" w:rsidRDefault="00AF16CB" w:rsidP="00AF16CB">
      <w:pPr>
        <w:pStyle w:val="Heading4"/>
      </w:pPr>
      <w:bookmarkStart w:id="147" w:name="_Toc23169761"/>
      <w:bookmarkStart w:id="148" w:name="_Toc33041997"/>
      <w:r>
        <w:t>4.9.2.4</w:t>
      </w:r>
      <w:r>
        <w:tab/>
        <w:t>W3C WebXR</w:t>
      </w:r>
      <w:bookmarkEnd w:id="147"/>
      <w:bookmarkEnd w:id="148"/>
    </w:p>
    <w:p w14:paraId="3818E7B2" w14:textId="639F0843" w:rsidR="00AF16CB" w:rsidRPr="00823861" w:rsidRDefault="00AF16CB" w:rsidP="00AF16CB">
      <w:r>
        <w:t xml:space="preserve">The WebXR Device API Specification (https://immersive-web.github.io/webxr/) </w:t>
      </w:r>
      <w:r w:rsidR="00970A48">
        <w:t xml:space="preserve">[17] </w:t>
      </w:r>
      <w:r>
        <w:t xml:space="preserve">provides interfaces to VR and AR hardware to allow developers to build compelling, comfortable VR/AR experiences on the web. The latest “WebXR Device API, Editor’s Draft, </w:t>
      </w:r>
      <w:r w:rsidR="005B2EEF">
        <w:t>10 February</w:t>
      </w:r>
      <w:r>
        <w:t xml:space="preserve"> </w:t>
      </w:r>
      <w:r w:rsidR="005B2EEF">
        <w:t>2020</w:t>
      </w:r>
      <w:r>
        <w:t xml:space="preserve">” is available here https://immersive-web.github.io/webxr/ and provides an interface to VR/AR hardware. It is no longer marked as “UNSTABLE API”. It also provides a link to </w:t>
      </w:r>
      <w:hyperlink r:id="rId67" w:history="1">
        <w:r>
          <w:rPr>
            <w:rStyle w:val="Hyperlink"/>
          </w:rPr>
          <w:t>WebXR Device API Explained</w:t>
        </w:r>
      </w:hyperlink>
      <w:r>
        <w:t>.</w:t>
      </w:r>
    </w:p>
    <w:p w14:paraId="2E7D6C56" w14:textId="77777777" w:rsidR="00AF16CB" w:rsidRDefault="00AF16CB" w:rsidP="00AF16CB">
      <w:pPr>
        <w:pStyle w:val="Heading2"/>
      </w:pPr>
      <w:bookmarkStart w:id="149" w:name="_Toc23169762"/>
      <w:bookmarkStart w:id="150" w:name="_Toc33041998"/>
      <w:r w:rsidRPr="00DB3790">
        <w:t>4.</w:t>
      </w:r>
      <w:r>
        <w:t>10</w:t>
      </w:r>
      <w:r w:rsidRPr="00DB3790">
        <w:tab/>
      </w:r>
      <w:r>
        <w:t>XR Use Cases</w:t>
      </w:r>
      <w:bookmarkEnd w:id="149"/>
      <w:bookmarkEnd w:id="150"/>
    </w:p>
    <w:p w14:paraId="14807FBA" w14:textId="28E5781B" w:rsidR="00FA4FCE" w:rsidRDefault="00AF16CB" w:rsidP="00AF16CB">
      <w:r>
        <w:t xml:space="preserve">In Annex A of this document, a significant amount of use cases are collected that serve for identifying potential interfaces, formats, protocols and requirements for the 5G system in order to support XR applications. </w:t>
      </w:r>
    </w:p>
    <w:p w14:paraId="3BDAEA28" w14:textId="16FD6BEC" w:rsidR="00FA4FCE" w:rsidRDefault="00FA4FCE" w:rsidP="00FA4FCE">
      <w:pPr>
        <w:ind w:right="-143"/>
        <w:rPr>
          <w:bCs/>
        </w:rPr>
      </w:pPr>
      <w:r w:rsidRPr="00DB3790">
        <w:rPr>
          <w:bCs/>
        </w:rPr>
        <w:lastRenderedPageBreak/>
        <w:t xml:space="preserve">Table </w:t>
      </w:r>
      <w:r w:rsidR="007B648B">
        <w:rPr>
          <w:bCs/>
        </w:rPr>
        <w:t>4</w:t>
      </w:r>
      <w:r w:rsidRPr="00DB3790">
        <w:rPr>
          <w:bCs/>
        </w:rPr>
        <w:t>.</w:t>
      </w:r>
      <w:r w:rsidR="007B648B">
        <w:rPr>
          <w:bCs/>
        </w:rPr>
        <w:t>10</w:t>
      </w:r>
      <w:r w:rsidRPr="00DB3790">
        <w:rPr>
          <w:bCs/>
        </w:rPr>
        <w:t xml:space="preserve"> provides an overview of the use cases and their characterization.</w:t>
      </w:r>
    </w:p>
    <w:p w14:paraId="132202CC" w14:textId="2C9AB6E8" w:rsidR="00311BF1" w:rsidRPr="00DB3790" w:rsidRDefault="00624246" w:rsidP="00FA4FCE">
      <w:pPr>
        <w:ind w:right="-143"/>
        <w:rPr>
          <w:bCs/>
        </w:rPr>
      </w:pPr>
      <w:r>
        <w:rPr>
          <w:bCs/>
        </w:rPr>
        <w:t>In addition</w:t>
      </w:r>
      <w:r w:rsidR="00202CC6">
        <w:rPr>
          <w:bCs/>
        </w:rPr>
        <w:t>, this</w:t>
      </w:r>
      <w:r w:rsidR="007D22C9">
        <w:rPr>
          <w:bCs/>
        </w:rPr>
        <w:t xml:space="preserve"> t</w:t>
      </w:r>
      <w:r w:rsidR="00202CC6">
        <w:rPr>
          <w:bCs/>
        </w:rPr>
        <w:t>able more explicitly adds the device types that have been developed</w:t>
      </w:r>
      <w:r w:rsidR="007D22C9">
        <w:rPr>
          <w:bCs/>
        </w:rPr>
        <w:t xml:space="preserve"> in clause </w:t>
      </w:r>
      <w:r w:rsidR="00752DD5">
        <w:rPr>
          <w:bCs/>
        </w:rPr>
        <w:t>4.8.</w:t>
      </w:r>
    </w:p>
    <w:p w14:paraId="5855DF77" w14:textId="119A3775" w:rsidR="00FA4FCE" w:rsidRPr="00DB3790" w:rsidRDefault="00FA4FCE" w:rsidP="00FA4FCE">
      <w:pPr>
        <w:pStyle w:val="TH"/>
      </w:pPr>
      <w:r w:rsidRPr="00DB3790">
        <w:t xml:space="preserve">Table </w:t>
      </w:r>
      <w:r>
        <w:t>4</w:t>
      </w:r>
      <w:r w:rsidRPr="00DB3790">
        <w:t>.</w:t>
      </w:r>
      <w:r>
        <w:t>10:</w:t>
      </w:r>
      <w:r w:rsidRPr="00DB3790">
        <w:t xml:space="preserve"> Overview of Use cases</w:t>
      </w:r>
      <w:r>
        <w:t xml:space="preserve"> as documented in Annex A</w:t>
      </w:r>
    </w:p>
    <w:tbl>
      <w:tblPr>
        <w:tblW w:w="5000"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20" w:firstRow="1" w:lastRow="0" w:firstColumn="0" w:lastColumn="0" w:noHBand="0" w:noVBand="1"/>
      </w:tblPr>
      <w:tblGrid>
        <w:gridCol w:w="483"/>
        <w:gridCol w:w="3220"/>
        <w:gridCol w:w="1062"/>
        <w:gridCol w:w="1292"/>
        <w:gridCol w:w="1606"/>
        <w:gridCol w:w="1968"/>
      </w:tblGrid>
      <w:tr w:rsidR="00FA4FCE" w:rsidRPr="00E7448D" w14:paraId="74AC0E35" w14:textId="77777777" w:rsidTr="00363026">
        <w:trPr>
          <w:tblHeader/>
        </w:trPr>
        <w:tc>
          <w:tcPr>
            <w:tcW w:w="246" w:type="pct"/>
            <w:tcBorders>
              <w:top w:val="single" w:sz="4" w:space="0" w:color="4472C4"/>
              <w:left w:val="single" w:sz="4" w:space="0" w:color="4472C4"/>
              <w:bottom w:val="single" w:sz="4" w:space="0" w:color="4472C4"/>
              <w:right w:val="nil"/>
            </w:tcBorders>
            <w:shd w:val="clear" w:color="auto" w:fill="4472C4"/>
          </w:tcPr>
          <w:p w14:paraId="716AB763" w14:textId="77777777" w:rsidR="00FA4FCE" w:rsidRPr="00AC7DF5" w:rsidRDefault="00FA4FCE" w:rsidP="00363026">
            <w:pPr>
              <w:spacing w:after="0"/>
              <w:rPr>
                <w:rFonts w:ascii="Arial" w:eastAsia="MS Mincho" w:hAnsi="Arial" w:cs="Arial"/>
                <w:b/>
                <w:bCs/>
                <w:color w:val="FFFFFF"/>
              </w:rPr>
            </w:pPr>
            <w:r w:rsidRPr="00AC7DF5">
              <w:rPr>
                <w:rFonts w:ascii="Arial" w:eastAsia="MS Mincho" w:hAnsi="Arial" w:cs="Arial"/>
                <w:b/>
                <w:bCs/>
                <w:color w:val="FFFFFF"/>
              </w:rPr>
              <w:t>No</w:t>
            </w:r>
          </w:p>
        </w:tc>
        <w:tc>
          <w:tcPr>
            <w:tcW w:w="1684" w:type="pct"/>
            <w:tcBorders>
              <w:top w:val="single" w:sz="4" w:space="0" w:color="4472C4"/>
              <w:left w:val="nil"/>
              <w:bottom w:val="single" w:sz="4" w:space="0" w:color="4472C4"/>
              <w:right w:val="nil"/>
            </w:tcBorders>
            <w:shd w:val="clear" w:color="auto" w:fill="4472C4"/>
          </w:tcPr>
          <w:p w14:paraId="260A4508" w14:textId="77777777" w:rsidR="00FA4FCE" w:rsidRPr="00AC2E5E" w:rsidRDefault="00FA4FCE" w:rsidP="00363026">
            <w:pPr>
              <w:spacing w:after="0"/>
              <w:rPr>
                <w:rFonts w:ascii="Arial" w:eastAsia="MS Mincho" w:hAnsi="Arial" w:cs="Arial"/>
                <w:b/>
                <w:bCs/>
                <w:color w:val="FFFFFF"/>
              </w:rPr>
            </w:pPr>
            <w:r w:rsidRPr="00AC2E5E">
              <w:rPr>
                <w:rFonts w:ascii="Arial" w:eastAsia="MS Mincho" w:hAnsi="Arial" w:cs="Arial"/>
                <w:b/>
                <w:bCs/>
                <w:color w:val="FFFFFF"/>
              </w:rPr>
              <w:t>Use Case</w:t>
            </w:r>
          </w:p>
        </w:tc>
        <w:tc>
          <w:tcPr>
            <w:tcW w:w="538" w:type="pct"/>
            <w:tcBorders>
              <w:top w:val="single" w:sz="4" w:space="0" w:color="4472C4"/>
              <w:left w:val="nil"/>
              <w:bottom w:val="single" w:sz="4" w:space="0" w:color="4472C4"/>
              <w:right w:val="nil"/>
            </w:tcBorders>
            <w:shd w:val="clear" w:color="auto" w:fill="4472C4"/>
          </w:tcPr>
          <w:p w14:paraId="73070551" w14:textId="77777777" w:rsidR="00FA4FCE" w:rsidRPr="006930F8" w:rsidRDefault="00FA4FCE" w:rsidP="00363026">
            <w:pPr>
              <w:spacing w:after="0"/>
              <w:rPr>
                <w:rFonts w:ascii="Arial" w:eastAsia="MS Mincho" w:hAnsi="Arial" w:cs="Arial"/>
                <w:b/>
                <w:bCs/>
                <w:color w:val="FFFFFF"/>
              </w:rPr>
            </w:pPr>
            <w:r w:rsidRPr="006930F8">
              <w:rPr>
                <w:rFonts w:ascii="Arial" w:eastAsia="MS Mincho" w:hAnsi="Arial" w:cs="Arial"/>
                <w:b/>
                <w:bCs/>
                <w:color w:val="FFFFFF"/>
              </w:rPr>
              <w:t>Type</w:t>
            </w:r>
          </w:p>
        </w:tc>
        <w:tc>
          <w:tcPr>
            <w:tcW w:w="683" w:type="pct"/>
            <w:tcBorders>
              <w:top w:val="single" w:sz="4" w:space="0" w:color="4472C4"/>
              <w:left w:val="nil"/>
              <w:bottom w:val="single" w:sz="4" w:space="0" w:color="4472C4"/>
              <w:right w:val="nil"/>
            </w:tcBorders>
            <w:shd w:val="clear" w:color="auto" w:fill="4472C4"/>
          </w:tcPr>
          <w:p w14:paraId="6F63E437" w14:textId="77777777" w:rsidR="00FA4FCE" w:rsidRPr="00F363C6" w:rsidRDefault="00FA4FCE" w:rsidP="00363026">
            <w:pPr>
              <w:spacing w:after="0"/>
              <w:rPr>
                <w:rFonts w:ascii="Arial" w:eastAsia="MS Mincho" w:hAnsi="Arial" w:cs="Arial"/>
                <w:b/>
                <w:bCs/>
                <w:color w:val="FFFFFF"/>
              </w:rPr>
            </w:pPr>
            <w:r w:rsidRPr="00F363C6">
              <w:rPr>
                <w:rFonts w:ascii="Arial" w:eastAsia="MS Mincho" w:hAnsi="Arial" w:cs="Arial"/>
                <w:b/>
                <w:bCs/>
                <w:color w:val="FFFFFF"/>
              </w:rPr>
              <w:t>Experience</w:t>
            </w:r>
          </w:p>
        </w:tc>
        <w:tc>
          <w:tcPr>
            <w:tcW w:w="815" w:type="pct"/>
            <w:tcBorders>
              <w:top w:val="single" w:sz="4" w:space="0" w:color="4472C4"/>
              <w:left w:val="nil"/>
              <w:bottom w:val="single" w:sz="4" w:space="0" w:color="4472C4"/>
              <w:right w:val="nil"/>
            </w:tcBorders>
            <w:shd w:val="clear" w:color="auto" w:fill="4472C4"/>
          </w:tcPr>
          <w:p w14:paraId="6637127B" w14:textId="77777777" w:rsidR="00FA4FCE" w:rsidRPr="008F12BA" w:rsidRDefault="00FA4FCE" w:rsidP="00363026">
            <w:pPr>
              <w:spacing w:after="0"/>
              <w:rPr>
                <w:rFonts w:ascii="Arial" w:eastAsia="MS Mincho" w:hAnsi="Arial" w:cs="Arial"/>
                <w:b/>
                <w:bCs/>
                <w:color w:val="FFFFFF"/>
              </w:rPr>
            </w:pPr>
            <w:r w:rsidRPr="008F12BA">
              <w:rPr>
                <w:rFonts w:ascii="Arial" w:eastAsia="MS Mincho" w:hAnsi="Arial" w:cs="Arial"/>
                <w:b/>
                <w:bCs/>
                <w:color w:val="FFFFFF"/>
              </w:rPr>
              <w:t>Delivery</w:t>
            </w:r>
          </w:p>
        </w:tc>
        <w:tc>
          <w:tcPr>
            <w:tcW w:w="1034" w:type="pct"/>
            <w:tcBorders>
              <w:top w:val="single" w:sz="4" w:space="0" w:color="4472C4"/>
              <w:left w:val="nil"/>
              <w:bottom w:val="single" w:sz="4" w:space="0" w:color="4472C4"/>
              <w:right w:val="single" w:sz="4" w:space="0" w:color="4472C4"/>
            </w:tcBorders>
            <w:shd w:val="clear" w:color="auto" w:fill="4472C4"/>
          </w:tcPr>
          <w:p w14:paraId="69CCE64D" w14:textId="186985F9" w:rsidR="00FA4FCE" w:rsidRPr="008775F6" w:rsidRDefault="00FA4FCE" w:rsidP="00363026">
            <w:pPr>
              <w:spacing w:after="0"/>
              <w:rPr>
                <w:rFonts w:ascii="Arial" w:eastAsia="MS Mincho" w:hAnsi="Arial" w:cs="Arial"/>
                <w:b/>
                <w:bCs/>
                <w:color w:val="FFFFFF"/>
              </w:rPr>
            </w:pPr>
            <w:r w:rsidRPr="008775F6">
              <w:rPr>
                <w:rFonts w:ascii="Arial" w:eastAsia="MS Mincho" w:hAnsi="Arial" w:cs="Arial"/>
                <w:b/>
                <w:bCs/>
                <w:color w:val="FFFFFF"/>
              </w:rPr>
              <w:t>Device</w:t>
            </w:r>
            <w:r w:rsidR="007D22C9">
              <w:rPr>
                <w:rFonts w:ascii="Arial" w:eastAsia="MS Mincho" w:hAnsi="Arial" w:cs="Arial"/>
                <w:b/>
                <w:bCs/>
                <w:color w:val="FFFFFF"/>
              </w:rPr>
              <w:t xml:space="preserve"> Types</w:t>
            </w:r>
          </w:p>
        </w:tc>
      </w:tr>
      <w:tr w:rsidR="00FA4FCE" w:rsidRPr="00E7448D" w14:paraId="1C4B37FA" w14:textId="77777777" w:rsidTr="00363026">
        <w:tc>
          <w:tcPr>
            <w:tcW w:w="246" w:type="pct"/>
            <w:shd w:val="clear" w:color="auto" w:fill="D9E2F3"/>
          </w:tcPr>
          <w:p w14:paraId="07A9F939" w14:textId="77777777" w:rsidR="00FA4FCE" w:rsidRPr="00E7448D" w:rsidRDefault="00FA4FCE" w:rsidP="00363026">
            <w:pPr>
              <w:spacing w:after="0"/>
              <w:rPr>
                <w:rFonts w:ascii="Arial" w:eastAsia="MS Mincho" w:hAnsi="Arial" w:cs="Arial"/>
              </w:rPr>
            </w:pPr>
            <w:r w:rsidRPr="00E7448D">
              <w:rPr>
                <w:rFonts w:ascii="Arial" w:eastAsia="MS Mincho" w:hAnsi="Arial" w:cs="Arial"/>
              </w:rPr>
              <w:t>1</w:t>
            </w:r>
          </w:p>
        </w:tc>
        <w:tc>
          <w:tcPr>
            <w:tcW w:w="1684" w:type="pct"/>
            <w:shd w:val="clear" w:color="auto" w:fill="D9E2F3"/>
          </w:tcPr>
          <w:p w14:paraId="1ECABDD3"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Image Messaging</w:t>
            </w:r>
          </w:p>
        </w:tc>
        <w:tc>
          <w:tcPr>
            <w:tcW w:w="538" w:type="pct"/>
            <w:shd w:val="clear" w:color="auto" w:fill="D9E2F3"/>
          </w:tcPr>
          <w:p w14:paraId="62E11161"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6F64AC3F"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 6DoF</w:t>
            </w:r>
          </w:p>
        </w:tc>
        <w:tc>
          <w:tcPr>
            <w:tcW w:w="815" w:type="pct"/>
            <w:shd w:val="clear" w:color="auto" w:fill="D9E2F3"/>
          </w:tcPr>
          <w:p w14:paraId="0430F051" w14:textId="77777777" w:rsidR="00FA4FCE" w:rsidRPr="00E7448D" w:rsidRDefault="00FA4FCE" w:rsidP="00363026">
            <w:pPr>
              <w:spacing w:after="0"/>
              <w:rPr>
                <w:rFonts w:ascii="Arial" w:eastAsia="MS Mincho" w:hAnsi="Arial" w:cs="Arial"/>
              </w:rPr>
            </w:pPr>
            <w:r w:rsidRPr="00E7448D">
              <w:rPr>
                <w:rFonts w:ascii="Arial" w:eastAsia="MS Mincho" w:hAnsi="Arial" w:cs="Arial"/>
              </w:rPr>
              <w:t>Upload and Download</w:t>
            </w:r>
          </w:p>
        </w:tc>
        <w:tc>
          <w:tcPr>
            <w:tcW w:w="1034" w:type="pct"/>
            <w:shd w:val="clear" w:color="auto" w:fill="D9E2F3"/>
          </w:tcPr>
          <w:p w14:paraId="1884B1F6" w14:textId="77777777" w:rsidR="00FA4FCE" w:rsidRDefault="00426C97" w:rsidP="00363026">
            <w:pPr>
              <w:spacing w:after="0"/>
              <w:rPr>
                <w:rFonts w:ascii="Arial" w:eastAsia="MS Mincho" w:hAnsi="Arial" w:cs="Arial"/>
              </w:rPr>
            </w:pPr>
            <w:r>
              <w:rPr>
                <w:rFonts w:ascii="Arial" w:eastAsia="MS Mincho" w:hAnsi="Arial" w:cs="Arial"/>
              </w:rPr>
              <w:t>XR5G-P1</w:t>
            </w:r>
          </w:p>
          <w:p w14:paraId="647FF79D" w14:textId="23C8D05D" w:rsidR="002C2E4F" w:rsidRPr="00E7448D" w:rsidRDefault="00DD4F1E" w:rsidP="00363026">
            <w:pPr>
              <w:spacing w:after="0"/>
              <w:rPr>
                <w:rFonts w:ascii="Arial" w:eastAsia="MS Mincho" w:hAnsi="Arial" w:cs="Arial"/>
              </w:rPr>
            </w:pPr>
            <w:r>
              <w:rPr>
                <w:rFonts w:ascii="Arial" w:eastAsia="MS Mincho" w:hAnsi="Arial" w:cs="Arial"/>
              </w:rPr>
              <w:t>XR5G-AX</w:t>
            </w:r>
          </w:p>
        </w:tc>
      </w:tr>
      <w:tr w:rsidR="00FA4FCE" w:rsidRPr="00E7448D" w14:paraId="1DA9E4F2" w14:textId="77777777" w:rsidTr="00363026">
        <w:tc>
          <w:tcPr>
            <w:tcW w:w="246" w:type="pct"/>
            <w:shd w:val="clear" w:color="auto" w:fill="auto"/>
          </w:tcPr>
          <w:p w14:paraId="0CAF218E" w14:textId="77777777" w:rsidR="00FA4FCE" w:rsidRPr="00E7448D" w:rsidRDefault="00FA4FCE" w:rsidP="00363026">
            <w:pPr>
              <w:spacing w:after="0"/>
              <w:rPr>
                <w:rFonts w:ascii="Arial" w:eastAsia="MS Mincho" w:hAnsi="Arial" w:cs="Arial"/>
              </w:rPr>
            </w:pPr>
            <w:r w:rsidRPr="00E7448D">
              <w:rPr>
                <w:rFonts w:ascii="Arial" w:eastAsia="MS Mincho" w:hAnsi="Arial" w:cs="Arial"/>
              </w:rPr>
              <w:t>2</w:t>
            </w:r>
          </w:p>
        </w:tc>
        <w:tc>
          <w:tcPr>
            <w:tcW w:w="1684" w:type="pct"/>
            <w:shd w:val="clear" w:color="auto" w:fill="auto"/>
          </w:tcPr>
          <w:p w14:paraId="35A6ECC0"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Sharing</w:t>
            </w:r>
          </w:p>
        </w:tc>
        <w:tc>
          <w:tcPr>
            <w:tcW w:w="538" w:type="pct"/>
            <w:shd w:val="clear" w:color="auto" w:fill="auto"/>
          </w:tcPr>
          <w:p w14:paraId="5FD5430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w:t>
            </w:r>
          </w:p>
        </w:tc>
        <w:tc>
          <w:tcPr>
            <w:tcW w:w="683" w:type="pct"/>
            <w:shd w:val="clear" w:color="auto" w:fill="auto"/>
          </w:tcPr>
          <w:p w14:paraId="1378ABF3"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769454C"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Messaging Download and Upload</w:t>
            </w:r>
          </w:p>
        </w:tc>
        <w:tc>
          <w:tcPr>
            <w:tcW w:w="1034" w:type="pct"/>
            <w:shd w:val="clear" w:color="auto" w:fill="auto"/>
          </w:tcPr>
          <w:p w14:paraId="145A5E7C" w14:textId="77777777" w:rsidR="00FA4FCE" w:rsidRDefault="00426C97" w:rsidP="00363026">
            <w:pPr>
              <w:spacing w:after="0"/>
              <w:rPr>
                <w:rFonts w:ascii="Arial" w:eastAsia="MS Mincho" w:hAnsi="Arial" w:cs="Arial"/>
              </w:rPr>
            </w:pPr>
            <w:r>
              <w:rPr>
                <w:rFonts w:ascii="Arial" w:eastAsia="MS Mincho" w:hAnsi="Arial" w:cs="Arial"/>
              </w:rPr>
              <w:t>XR5G-P1</w:t>
            </w:r>
          </w:p>
          <w:p w14:paraId="3C943B0B" w14:textId="69EE3AFA" w:rsidR="002C2E4F" w:rsidRPr="00E7448D" w:rsidRDefault="00DD4F1E" w:rsidP="00363026">
            <w:pPr>
              <w:spacing w:after="0"/>
              <w:rPr>
                <w:rFonts w:ascii="Arial" w:eastAsia="MS Mincho" w:hAnsi="Arial" w:cs="Arial"/>
              </w:rPr>
            </w:pPr>
            <w:r>
              <w:rPr>
                <w:rFonts w:ascii="Arial" w:eastAsia="MS Mincho" w:hAnsi="Arial" w:cs="Arial"/>
              </w:rPr>
              <w:t>XR5G-AX</w:t>
            </w:r>
          </w:p>
        </w:tc>
      </w:tr>
      <w:tr w:rsidR="00FA4FCE" w:rsidRPr="00E7448D" w14:paraId="367FA530" w14:textId="77777777" w:rsidTr="00363026">
        <w:tc>
          <w:tcPr>
            <w:tcW w:w="246" w:type="pct"/>
            <w:shd w:val="clear" w:color="auto" w:fill="D9E2F3"/>
          </w:tcPr>
          <w:p w14:paraId="19C0EA7D" w14:textId="77777777" w:rsidR="00FA4FCE" w:rsidRPr="00E7448D" w:rsidRDefault="00FA4FCE" w:rsidP="00363026">
            <w:pPr>
              <w:spacing w:after="0"/>
              <w:rPr>
                <w:rFonts w:ascii="Arial" w:eastAsia="MS Mincho" w:hAnsi="Arial" w:cs="Arial"/>
              </w:rPr>
            </w:pPr>
            <w:r w:rsidRPr="00E7448D">
              <w:rPr>
                <w:rFonts w:ascii="Arial" w:eastAsia="MS Mincho" w:hAnsi="Arial" w:cs="Arial"/>
              </w:rPr>
              <w:t>3</w:t>
            </w:r>
          </w:p>
        </w:tc>
        <w:tc>
          <w:tcPr>
            <w:tcW w:w="1684" w:type="pct"/>
            <w:shd w:val="clear" w:color="auto" w:fill="D9E2F3"/>
          </w:tcPr>
          <w:p w14:paraId="18F07755"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of Immersive 6DoF</w:t>
            </w:r>
          </w:p>
        </w:tc>
        <w:tc>
          <w:tcPr>
            <w:tcW w:w="538" w:type="pct"/>
            <w:shd w:val="clear" w:color="auto" w:fill="D9E2F3"/>
          </w:tcPr>
          <w:p w14:paraId="5C1EBB03"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D9E2F3"/>
          </w:tcPr>
          <w:p w14:paraId="21F958B4" w14:textId="77777777" w:rsidR="00FA4FCE" w:rsidRPr="00E7448D" w:rsidRDefault="00FA4FCE" w:rsidP="00363026">
            <w:pPr>
              <w:spacing w:after="0"/>
              <w:rPr>
                <w:rFonts w:ascii="Arial" w:eastAsia="MS Mincho" w:hAnsi="Arial" w:cs="Arial"/>
              </w:rPr>
            </w:pPr>
            <w:r w:rsidRPr="00E7448D">
              <w:rPr>
                <w:rFonts w:ascii="Arial" w:eastAsia="MS Mincho" w:hAnsi="Arial"/>
              </w:rPr>
              <w:t>3DoF+, 6DoF</w:t>
            </w:r>
          </w:p>
        </w:tc>
        <w:tc>
          <w:tcPr>
            <w:tcW w:w="815" w:type="pct"/>
            <w:shd w:val="clear" w:color="auto" w:fill="D9E2F3"/>
          </w:tcPr>
          <w:p w14:paraId="75CCB978"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Split</w:t>
            </w:r>
          </w:p>
        </w:tc>
        <w:tc>
          <w:tcPr>
            <w:tcW w:w="1034" w:type="pct"/>
            <w:shd w:val="clear" w:color="auto" w:fill="D9E2F3"/>
          </w:tcPr>
          <w:p w14:paraId="49F426C1" w14:textId="66582A44" w:rsidR="00FA4FCE" w:rsidRPr="00E7448D" w:rsidRDefault="0005094D" w:rsidP="00363026">
            <w:pPr>
              <w:spacing w:after="0"/>
              <w:rPr>
                <w:rFonts w:ascii="Arial" w:eastAsia="MS Mincho" w:hAnsi="Arial" w:cs="Arial"/>
              </w:rPr>
            </w:pPr>
            <w:r>
              <w:rPr>
                <w:rFonts w:ascii="Arial" w:eastAsia="MS Mincho" w:hAnsi="Arial" w:cs="Arial"/>
              </w:rPr>
              <w:t>XR5G</w:t>
            </w:r>
            <w:r w:rsidR="003E2BB3">
              <w:rPr>
                <w:rFonts w:ascii="Arial" w:eastAsia="MS Mincho" w:hAnsi="Arial" w:cs="Arial"/>
              </w:rPr>
              <w:t>-V</w:t>
            </w:r>
            <w:r w:rsidR="00E61B8C">
              <w:rPr>
                <w:rFonts w:ascii="Arial" w:eastAsia="MS Mincho" w:hAnsi="Arial" w:cs="Arial"/>
              </w:rPr>
              <w:t>3 or XR5G-V4 with controller</w:t>
            </w:r>
          </w:p>
        </w:tc>
      </w:tr>
      <w:tr w:rsidR="00FA4FCE" w:rsidRPr="00E7448D" w14:paraId="1D6B62A1" w14:textId="77777777" w:rsidTr="00363026">
        <w:tc>
          <w:tcPr>
            <w:tcW w:w="246" w:type="pct"/>
            <w:shd w:val="clear" w:color="auto" w:fill="auto"/>
          </w:tcPr>
          <w:p w14:paraId="59F0EB91" w14:textId="77777777" w:rsidR="00FA4FCE" w:rsidRPr="00E7448D" w:rsidRDefault="00FA4FCE" w:rsidP="00363026">
            <w:pPr>
              <w:spacing w:after="0"/>
              <w:rPr>
                <w:rFonts w:ascii="Arial" w:eastAsia="MS Mincho" w:hAnsi="Arial" w:cs="Arial"/>
              </w:rPr>
            </w:pPr>
            <w:r w:rsidRPr="00E7448D">
              <w:rPr>
                <w:rFonts w:ascii="Arial" w:eastAsia="MS Mincho" w:hAnsi="Arial" w:cs="Arial"/>
              </w:rPr>
              <w:t>4</w:t>
            </w:r>
          </w:p>
        </w:tc>
        <w:tc>
          <w:tcPr>
            <w:tcW w:w="1684" w:type="pct"/>
            <w:shd w:val="clear" w:color="auto" w:fill="auto"/>
          </w:tcPr>
          <w:p w14:paraId="0A89FE4F" w14:textId="77777777" w:rsidR="00FA4FCE" w:rsidRPr="00E7448D" w:rsidRDefault="00FA4FCE" w:rsidP="00363026">
            <w:pPr>
              <w:spacing w:after="0"/>
              <w:rPr>
                <w:rFonts w:ascii="Arial" w:eastAsia="MS Mincho" w:hAnsi="Arial" w:cs="Arial"/>
              </w:rPr>
            </w:pPr>
            <w:r w:rsidRPr="00E7448D">
              <w:rPr>
                <w:rFonts w:ascii="Arial" w:eastAsia="MS Mincho" w:hAnsi="Arial" w:cs="Arial"/>
              </w:rPr>
              <w:t>Emotional Streaming</w:t>
            </w:r>
          </w:p>
        </w:tc>
        <w:tc>
          <w:tcPr>
            <w:tcW w:w="538" w:type="pct"/>
            <w:shd w:val="clear" w:color="auto" w:fill="auto"/>
          </w:tcPr>
          <w:p w14:paraId="6AEDCE00"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AR and VR</w:t>
            </w:r>
          </w:p>
        </w:tc>
        <w:tc>
          <w:tcPr>
            <w:tcW w:w="683" w:type="pct"/>
            <w:shd w:val="clear" w:color="auto" w:fill="auto"/>
          </w:tcPr>
          <w:p w14:paraId="4004C3C5" w14:textId="77777777" w:rsidR="00FA4FCE" w:rsidRPr="00E7448D" w:rsidRDefault="00FA4FCE" w:rsidP="00363026">
            <w:pPr>
              <w:spacing w:after="0"/>
              <w:rPr>
                <w:rFonts w:ascii="Arial" w:eastAsia="MS Mincho" w:hAnsi="Arial" w:cs="Arial"/>
              </w:rPr>
            </w:pPr>
            <w:r w:rsidRPr="00E7448D">
              <w:rPr>
                <w:rFonts w:ascii="Arial" w:eastAsia="MS Mincho" w:hAnsi="Arial"/>
              </w:rPr>
              <w:t>2D, 3DoF+, 6DoF</w:t>
            </w:r>
          </w:p>
        </w:tc>
        <w:tc>
          <w:tcPr>
            <w:tcW w:w="815" w:type="pct"/>
            <w:shd w:val="clear" w:color="auto" w:fill="auto"/>
          </w:tcPr>
          <w:p w14:paraId="11D73A74"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 Split</w:t>
            </w:r>
          </w:p>
        </w:tc>
        <w:tc>
          <w:tcPr>
            <w:tcW w:w="1034" w:type="pct"/>
            <w:shd w:val="clear" w:color="auto" w:fill="auto"/>
          </w:tcPr>
          <w:p w14:paraId="3F855747" w14:textId="5F5A58D4" w:rsidR="00FA4FCE" w:rsidRDefault="0038531E" w:rsidP="00363026">
            <w:pPr>
              <w:spacing w:after="0"/>
              <w:rPr>
                <w:rFonts w:ascii="Arial" w:eastAsia="MS Mincho" w:hAnsi="Arial" w:cs="Arial"/>
              </w:rPr>
            </w:pPr>
            <w:r>
              <w:rPr>
                <w:rFonts w:ascii="Arial" w:eastAsia="MS Mincho" w:hAnsi="Arial" w:cs="Arial"/>
              </w:rPr>
              <w:t>XR5G-P1</w:t>
            </w:r>
          </w:p>
          <w:p w14:paraId="717D6B87" w14:textId="77777777" w:rsidR="0038531E" w:rsidRDefault="0038531E" w:rsidP="00363026">
            <w:pPr>
              <w:spacing w:after="0"/>
              <w:rPr>
                <w:rFonts w:ascii="Arial" w:eastAsia="MS Mincho" w:hAnsi="Arial" w:cs="Arial"/>
              </w:rPr>
            </w:pPr>
            <w:r>
              <w:rPr>
                <w:rFonts w:ascii="Arial" w:eastAsia="MS Mincho" w:hAnsi="Arial" w:cs="Arial"/>
              </w:rPr>
              <w:t>XR5G-V3</w:t>
            </w:r>
          </w:p>
          <w:p w14:paraId="08EA3E79" w14:textId="1D229D48" w:rsidR="0038531E" w:rsidRPr="00E7448D" w:rsidRDefault="0038531E" w:rsidP="00363026">
            <w:pPr>
              <w:spacing w:after="0"/>
              <w:rPr>
                <w:rFonts w:ascii="Arial" w:eastAsia="MS Mincho" w:hAnsi="Arial" w:cs="Arial"/>
              </w:rPr>
            </w:pPr>
            <w:r>
              <w:rPr>
                <w:rFonts w:ascii="Arial" w:eastAsia="MS Mincho" w:hAnsi="Arial" w:cs="Arial"/>
              </w:rPr>
              <w:t>XR5G-V4</w:t>
            </w:r>
          </w:p>
        </w:tc>
      </w:tr>
      <w:tr w:rsidR="00FA4FCE" w:rsidRPr="00E7448D" w14:paraId="0956C735" w14:textId="77777777" w:rsidTr="00363026">
        <w:tc>
          <w:tcPr>
            <w:tcW w:w="246" w:type="pct"/>
            <w:shd w:val="clear" w:color="auto" w:fill="D9E2F3"/>
          </w:tcPr>
          <w:p w14:paraId="3BB37695" w14:textId="77777777" w:rsidR="00FA4FCE" w:rsidRPr="00E7448D" w:rsidRDefault="00FA4FCE" w:rsidP="00363026">
            <w:pPr>
              <w:spacing w:after="0"/>
              <w:rPr>
                <w:rFonts w:ascii="Arial" w:eastAsia="MS Mincho" w:hAnsi="Arial" w:cs="Arial"/>
              </w:rPr>
            </w:pPr>
            <w:r w:rsidRPr="00E7448D">
              <w:rPr>
                <w:rFonts w:ascii="Arial" w:eastAsia="MS Mincho" w:hAnsi="Arial" w:cs="Arial"/>
              </w:rPr>
              <w:t>5</w:t>
            </w:r>
          </w:p>
        </w:tc>
        <w:tc>
          <w:tcPr>
            <w:tcW w:w="1684" w:type="pct"/>
            <w:shd w:val="clear" w:color="auto" w:fill="D9E2F3"/>
          </w:tcPr>
          <w:p w14:paraId="6ED8FF87" w14:textId="77777777" w:rsidR="00FA4FCE" w:rsidRPr="00E7448D" w:rsidRDefault="00FA4FCE" w:rsidP="00363026">
            <w:pPr>
              <w:spacing w:after="0"/>
              <w:rPr>
                <w:rFonts w:ascii="Arial" w:eastAsia="MS Mincho" w:hAnsi="Arial" w:cs="Arial"/>
              </w:rPr>
            </w:pPr>
            <w:r w:rsidRPr="00E7448D">
              <w:rPr>
                <w:rFonts w:ascii="Arial" w:eastAsia="MS Mincho" w:hAnsi="Arial" w:cs="Arial"/>
              </w:rPr>
              <w:t>Untethered Immersive Online Gaming</w:t>
            </w:r>
          </w:p>
        </w:tc>
        <w:tc>
          <w:tcPr>
            <w:tcW w:w="538" w:type="pct"/>
            <w:shd w:val="clear" w:color="auto" w:fill="D9E2F3"/>
          </w:tcPr>
          <w:p w14:paraId="15CFD03D"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D9E2F3"/>
          </w:tcPr>
          <w:p w14:paraId="607460BE"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6BB035C8"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Split</w:t>
            </w:r>
          </w:p>
        </w:tc>
        <w:tc>
          <w:tcPr>
            <w:tcW w:w="1034" w:type="pct"/>
            <w:shd w:val="clear" w:color="auto" w:fill="D9E2F3"/>
          </w:tcPr>
          <w:p w14:paraId="75F6F812" w14:textId="280EACF6" w:rsidR="00FA4FCE" w:rsidRDefault="0038531E" w:rsidP="00363026">
            <w:pPr>
              <w:spacing w:after="0"/>
              <w:rPr>
                <w:rFonts w:ascii="Arial" w:eastAsia="MS Mincho" w:hAnsi="Arial" w:cs="Arial"/>
              </w:rPr>
            </w:pPr>
            <w:r>
              <w:rPr>
                <w:rFonts w:ascii="Arial" w:eastAsia="MS Mincho" w:hAnsi="Arial" w:cs="Arial"/>
              </w:rPr>
              <w:t>XR5G-V3</w:t>
            </w:r>
          </w:p>
          <w:p w14:paraId="620C34E9" w14:textId="75C633B3" w:rsidR="00F46244" w:rsidRPr="00E7448D" w:rsidRDefault="00F46244" w:rsidP="00363026">
            <w:pPr>
              <w:spacing w:after="0"/>
              <w:rPr>
                <w:rFonts w:ascii="Arial" w:eastAsia="MS Mincho" w:hAnsi="Arial" w:cs="Arial"/>
              </w:rPr>
            </w:pPr>
            <w:r>
              <w:rPr>
                <w:rFonts w:ascii="Arial" w:eastAsia="MS Mincho" w:hAnsi="Arial" w:cs="Arial"/>
              </w:rPr>
              <w:t>XR5G-V4 with gaming controller</w:t>
            </w:r>
          </w:p>
        </w:tc>
      </w:tr>
      <w:tr w:rsidR="00FA4FCE" w:rsidRPr="00E7448D" w14:paraId="2D25360D" w14:textId="77777777" w:rsidTr="00363026">
        <w:tc>
          <w:tcPr>
            <w:tcW w:w="246" w:type="pct"/>
            <w:shd w:val="clear" w:color="auto" w:fill="auto"/>
          </w:tcPr>
          <w:p w14:paraId="6124F9B2" w14:textId="77777777" w:rsidR="00FA4FCE" w:rsidRPr="00E7448D" w:rsidRDefault="00FA4FCE" w:rsidP="00363026">
            <w:pPr>
              <w:spacing w:after="0"/>
              <w:rPr>
                <w:rFonts w:ascii="Arial" w:eastAsia="MS Mincho" w:hAnsi="Arial" w:cs="Arial"/>
              </w:rPr>
            </w:pPr>
            <w:r w:rsidRPr="00E7448D">
              <w:rPr>
                <w:rFonts w:ascii="Arial" w:eastAsia="MS Mincho" w:hAnsi="Arial" w:cs="Arial"/>
              </w:rPr>
              <w:t>6</w:t>
            </w:r>
          </w:p>
        </w:tc>
        <w:tc>
          <w:tcPr>
            <w:tcW w:w="1684" w:type="pct"/>
            <w:shd w:val="clear" w:color="auto" w:fill="auto"/>
          </w:tcPr>
          <w:p w14:paraId="628BF967" w14:textId="560E1B14" w:rsidR="00FA4FCE" w:rsidRPr="00E7448D" w:rsidRDefault="00A6475A" w:rsidP="00363026">
            <w:pPr>
              <w:spacing w:after="0"/>
              <w:rPr>
                <w:rFonts w:ascii="Arial" w:eastAsia="MS Mincho" w:hAnsi="Arial" w:cs="Arial"/>
              </w:rPr>
            </w:pPr>
            <w:r w:rsidRPr="00A6475A">
              <w:rPr>
                <w:rFonts w:ascii="Arial" w:eastAsia="MS Mincho" w:hAnsi="Arial" w:cs="Arial"/>
              </w:rPr>
              <w:t>Immersive Game Spectator Mode</w:t>
            </w:r>
          </w:p>
        </w:tc>
        <w:tc>
          <w:tcPr>
            <w:tcW w:w="538" w:type="pct"/>
            <w:shd w:val="clear" w:color="auto" w:fill="auto"/>
          </w:tcPr>
          <w:p w14:paraId="2EEBD928"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28F6AD39"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A602772"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Split</w:t>
            </w:r>
          </w:p>
        </w:tc>
        <w:tc>
          <w:tcPr>
            <w:tcW w:w="1034" w:type="pct"/>
            <w:shd w:val="clear" w:color="auto" w:fill="auto"/>
          </w:tcPr>
          <w:p w14:paraId="53BA1D67" w14:textId="77777777" w:rsidR="00F46244" w:rsidRDefault="00F46244" w:rsidP="00F46244">
            <w:pPr>
              <w:spacing w:after="0"/>
              <w:rPr>
                <w:rFonts w:ascii="Arial" w:eastAsia="MS Mincho" w:hAnsi="Arial" w:cs="Arial"/>
              </w:rPr>
            </w:pPr>
            <w:r>
              <w:rPr>
                <w:rFonts w:ascii="Arial" w:eastAsia="MS Mincho" w:hAnsi="Arial" w:cs="Arial"/>
              </w:rPr>
              <w:t>XR5G-P1</w:t>
            </w:r>
          </w:p>
          <w:p w14:paraId="2606E5BE" w14:textId="77777777" w:rsidR="00F46244" w:rsidRDefault="00F46244" w:rsidP="00F46244">
            <w:pPr>
              <w:spacing w:after="0"/>
              <w:rPr>
                <w:rFonts w:ascii="Arial" w:eastAsia="MS Mincho" w:hAnsi="Arial" w:cs="Arial"/>
              </w:rPr>
            </w:pPr>
            <w:r>
              <w:rPr>
                <w:rFonts w:ascii="Arial" w:eastAsia="MS Mincho" w:hAnsi="Arial" w:cs="Arial"/>
              </w:rPr>
              <w:t>XR5G-V3</w:t>
            </w:r>
          </w:p>
          <w:p w14:paraId="75D5FBAE" w14:textId="6BC2B1B1" w:rsidR="00FA4FCE" w:rsidRPr="00E7448D" w:rsidRDefault="00F46244" w:rsidP="00F46244">
            <w:pPr>
              <w:spacing w:after="0"/>
              <w:rPr>
                <w:rFonts w:ascii="Arial" w:eastAsia="MS Mincho" w:hAnsi="Arial" w:cs="Arial"/>
              </w:rPr>
            </w:pPr>
            <w:r>
              <w:rPr>
                <w:rFonts w:ascii="Arial" w:eastAsia="MS Mincho" w:hAnsi="Arial" w:cs="Arial"/>
              </w:rPr>
              <w:t>XR5G-V4</w:t>
            </w:r>
          </w:p>
        </w:tc>
      </w:tr>
      <w:tr w:rsidR="00FA4FCE" w:rsidRPr="00E7448D" w14:paraId="518C623F" w14:textId="77777777" w:rsidTr="00363026">
        <w:tc>
          <w:tcPr>
            <w:tcW w:w="246" w:type="pct"/>
            <w:shd w:val="clear" w:color="auto" w:fill="D9E2F3"/>
          </w:tcPr>
          <w:p w14:paraId="079763AC" w14:textId="77777777" w:rsidR="00FA4FCE" w:rsidRPr="00E7448D" w:rsidRDefault="00FA4FCE" w:rsidP="00363026">
            <w:pPr>
              <w:spacing w:after="0"/>
              <w:rPr>
                <w:rFonts w:ascii="Arial" w:eastAsia="MS Mincho" w:hAnsi="Arial" w:cs="Arial"/>
              </w:rPr>
            </w:pPr>
            <w:r w:rsidRPr="00E7448D">
              <w:rPr>
                <w:rFonts w:ascii="Arial" w:eastAsia="MS Mincho" w:hAnsi="Arial" w:cs="Arial"/>
              </w:rPr>
              <w:t>7</w:t>
            </w:r>
          </w:p>
        </w:tc>
        <w:tc>
          <w:tcPr>
            <w:tcW w:w="1684" w:type="pct"/>
            <w:shd w:val="clear" w:color="auto" w:fill="D9E2F3"/>
          </w:tcPr>
          <w:p w14:paraId="55D773E2" w14:textId="77777777" w:rsidR="00FA4FCE" w:rsidRPr="00E7448D" w:rsidRDefault="00FA4FCE" w:rsidP="00363026">
            <w:pPr>
              <w:spacing w:after="0"/>
              <w:rPr>
                <w:rFonts w:ascii="Arial" w:eastAsia="MS Mincho" w:hAnsi="Arial" w:cs="Arial"/>
              </w:rPr>
            </w:pPr>
            <w:r w:rsidRPr="00E7448D">
              <w:rPr>
                <w:rFonts w:ascii="Arial" w:eastAsia="MS Mincho" w:hAnsi="Arial" w:cs="Arial"/>
              </w:rPr>
              <w:t>Real-time 3D Communication</w:t>
            </w:r>
          </w:p>
        </w:tc>
        <w:tc>
          <w:tcPr>
            <w:tcW w:w="538" w:type="pct"/>
            <w:shd w:val="clear" w:color="auto" w:fill="D9E2F3"/>
          </w:tcPr>
          <w:p w14:paraId="458579FF"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AR</w:t>
            </w:r>
          </w:p>
        </w:tc>
        <w:tc>
          <w:tcPr>
            <w:tcW w:w="683" w:type="pct"/>
            <w:shd w:val="clear" w:color="auto" w:fill="D9E2F3"/>
          </w:tcPr>
          <w:p w14:paraId="2CA5FDC2"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D9E2F3"/>
          </w:tcPr>
          <w:p w14:paraId="7704D84F"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6B87F43D" w14:textId="77777777" w:rsidR="00FA4FCE" w:rsidRDefault="00D6487B" w:rsidP="00AB72D4">
            <w:pPr>
              <w:spacing w:after="0"/>
              <w:rPr>
                <w:rFonts w:ascii="Arial" w:eastAsia="MS Mincho" w:hAnsi="Arial" w:cs="Arial"/>
              </w:rPr>
            </w:pPr>
            <w:r>
              <w:rPr>
                <w:rFonts w:ascii="Arial" w:eastAsia="MS Mincho" w:hAnsi="Arial" w:cs="Arial"/>
              </w:rPr>
              <w:t>XR5G-P1</w:t>
            </w:r>
          </w:p>
          <w:p w14:paraId="0FEB50EE" w14:textId="67F4914B" w:rsidR="002C2E4F" w:rsidRPr="00E7448D" w:rsidRDefault="002C2E4F" w:rsidP="00AB72D4">
            <w:pPr>
              <w:spacing w:after="0"/>
              <w:rPr>
                <w:rFonts w:ascii="Arial" w:eastAsia="MS Mincho" w:hAnsi="Arial" w:cs="Arial"/>
              </w:rPr>
            </w:pPr>
            <w:r>
              <w:rPr>
                <w:rFonts w:ascii="Arial" w:eastAsia="MS Mincho" w:hAnsi="Arial" w:cs="Arial"/>
              </w:rPr>
              <w:t>XR5G-AX</w:t>
            </w:r>
          </w:p>
        </w:tc>
      </w:tr>
      <w:tr w:rsidR="00FA4FCE" w:rsidRPr="00E7448D" w14:paraId="791B4BFA" w14:textId="77777777" w:rsidTr="00363026">
        <w:tc>
          <w:tcPr>
            <w:tcW w:w="246" w:type="pct"/>
            <w:shd w:val="clear" w:color="auto" w:fill="auto"/>
          </w:tcPr>
          <w:p w14:paraId="11A1F60A" w14:textId="77777777" w:rsidR="00FA4FCE" w:rsidRPr="00E7448D" w:rsidRDefault="00FA4FCE" w:rsidP="00363026">
            <w:pPr>
              <w:spacing w:after="0"/>
              <w:rPr>
                <w:rFonts w:ascii="Arial" w:eastAsia="MS Mincho" w:hAnsi="Arial" w:cs="Arial"/>
              </w:rPr>
            </w:pPr>
            <w:r w:rsidRPr="00E7448D">
              <w:rPr>
                <w:rFonts w:ascii="Arial" w:eastAsia="MS Mincho" w:hAnsi="Arial" w:cs="Arial"/>
              </w:rPr>
              <w:t>8</w:t>
            </w:r>
          </w:p>
        </w:tc>
        <w:tc>
          <w:tcPr>
            <w:tcW w:w="1684" w:type="pct"/>
            <w:shd w:val="clear" w:color="auto" w:fill="auto"/>
          </w:tcPr>
          <w:p w14:paraId="0D68875F"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guided assistant at remote location (industrial services)</w:t>
            </w:r>
          </w:p>
        </w:tc>
        <w:tc>
          <w:tcPr>
            <w:tcW w:w="538" w:type="pct"/>
            <w:shd w:val="clear" w:color="auto" w:fill="auto"/>
          </w:tcPr>
          <w:p w14:paraId="7E1E01A7"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video with dynamic AR rendering of graphics</w:t>
            </w:r>
          </w:p>
        </w:tc>
        <w:tc>
          <w:tcPr>
            <w:tcW w:w="683" w:type="pct"/>
            <w:shd w:val="clear" w:color="auto" w:fill="auto"/>
          </w:tcPr>
          <w:p w14:paraId="60326212"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 (2D + AR)</w:t>
            </w:r>
          </w:p>
        </w:tc>
        <w:tc>
          <w:tcPr>
            <w:tcW w:w="815" w:type="pct"/>
            <w:shd w:val="clear" w:color="auto" w:fill="auto"/>
          </w:tcPr>
          <w:p w14:paraId="07E936DE"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Streaming, Interactive, Conversational</w:t>
            </w:r>
          </w:p>
        </w:tc>
        <w:tc>
          <w:tcPr>
            <w:tcW w:w="1034" w:type="pct"/>
            <w:shd w:val="clear" w:color="auto" w:fill="auto"/>
          </w:tcPr>
          <w:p w14:paraId="00D02CF9" w14:textId="3E363CF3" w:rsidR="00E4548C" w:rsidRDefault="00E4548C" w:rsidP="00E4548C">
            <w:pPr>
              <w:spacing w:after="0"/>
              <w:rPr>
                <w:rFonts w:ascii="Arial" w:eastAsia="MS Mincho" w:hAnsi="Arial" w:cs="Arial"/>
              </w:rPr>
            </w:pPr>
            <w:r>
              <w:rPr>
                <w:rFonts w:ascii="Arial" w:eastAsia="MS Mincho" w:hAnsi="Arial" w:cs="Arial"/>
              </w:rPr>
              <w:t>XR5G-P1</w:t>
            </w:r>
          </w:p>
          <w:p w14:paraId="693E9B3A" w14:textId="11B8FD0A" w:rsidR="00E4548C" w:rsidRDefault="00E4548C" w:rsidP="00E4548C">
            <w:pPr>
              <w:spacing w:after="0"/>
              <w:rPr>
                <w:rFonts w:ascii="Arial" w:eastAsia="MS Mincho" w:hAnsi="Arial" w:cs="Arial"/>
              </w:rPr>
            </w:pPr>
            <w:r>
              <w:rPr>
                <w:rFonts w:ascii="Arial" w:eastAsia="MS Mincho" w:hAnsi="Arial" w:cs="Arial"/>
              </w:rPr>
              <w:t>XR5G-AX</w:t>
            </w:r>
          </w:p>
          <w:p w14:paraId="18EA8C76" w14:textId="3B5A6B19" w:rsidR="00FA4FCE" w:rsidRPr="00E7448D" w:rsidRDefault="00FA4FCE" w:rsidP="00363026">
            <w:pPr>
              <w:spacing w:after="0"/>
              <w:rPr>
                <w:rFonts w:ascii="Arial" w:eastAsia="MS Mincho" w:hAnsi="Arial" w:cs="Arial"/>
              </w:rPr>
            </w:pPr>
          </w:p>
        </w:tc>
      </w:tr>
      <w:tr w:rsidR="00FA4FCE" w:rsidRPr="00E7448D" w14:paraId="528E62A1" w14:textId="77777777" w:rsidTr="00363026">
        <w:tc>
          <w:tcPr>
            <w:tcW w:w="246" w:type="pct"/>
            <w:shd w:val="clear" w:color="auto" w:fill="D9E2F3"/>
          </w:tcPr>
          <w:p w14:paraId="273EB01B" w14:textId="77777777" w:rsidR="00FA4FCE" w:rsidRPr="00E7448D" w:rsidRDefault="00FA4FCE" w:rsidP="00363026">
            <w:pPr>
              <w:spacing w:after="0"/>
              <w:rPr>
                <w:rFonts w:ascii="Arial" w:eastAsia="MS Mincho" w:hAnsi="Arial" w:cs="Arial"/>
              </w:rPr>
            </w:pPr>
            <w:r w:rsidRPr="00E7448D">
              <w:rPr>
                <w:rFonts w:ascii="Arial" w:eastAsia="MS Mincho" w:hAnsi="Arial" w:cs="Arial"/>
              </w:rPr>
              <w:t>9</w:t>
            </w:r>
          </w:p>
        </w:tc>
        <w:tc>
          <w:tcPr>
            <w:tcW w:w="1684" w:type="pct"/>
            <w:shd w:val="clear" w:color="auto" w:fill="D9E2F3"/>
          </w:tcPr>
          <w:p w14:paraId="2AF6C012" w14:textId="77777777" w:rsidR="00FA4FCE" w:rsidRPr="00E7448D" w:rsidRDefault="00FA4FCE" w:rsidP="00363026">
            <w:pPr>
              <w:spacing w:after="0"/>
              <w:rPr>
                <w:rFonts w:ascii="Arial" w:eastAsia="MS Mincho" w:hAnsi="Arial" w:cs="Arial"/>
              </w:rPr>
            </w:pPr>
            <w:r w:rsidRPr="00E7448D">
              <w:rPr>
                <w:rFonts w:ascii="Arial" w:eastAsia="MS Mincho" w:hAnsi="Arial" w:cs="Arial"/>
              </w:rPr>
              <w:t>Police Critical Mission with AR</w:t>
            </w:r>
          </w:p>
        </w:tc>
        <w:tc>
          <w:tcPr>
            <w:tcW w:w="538" w:type="pct"/>
            <w:shd w:val="clear" w:color="auto" w:fill="D9E2F3"/>
          </w:tcPr>
          <w:p w14:paraId="57333839"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w:t>
            </w:r>
          </w:p>
        </w:tc>
        <w:tc>
          <w:tcPr>
            <w:tcW w:w="683" w:type="pct"/>
            <w:shd w:val="clear" w:color="auto" w:fill="D9E2F3"/>
          </w:tcPr>
          <w:p w14:paraId="6300B9B2"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 to 6DoF</w:t>
            </w:r>
          </w:p>
        </w:tc>
        <w:tc>
          <w:tcPr>
            <w:tcW w:w="815" w:type="pct"/>
            <w:shd w:val="clear" w:color="auto" w:fill="D9E2F3"/>
          </w:tcPr>
          <w:p w14:paraId="2DE0DD72"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Streaming, Interactive, Conversational, Group Communication</w:t>
            </w:r>
          </w:p>
        </w:tc>
        <w:tc>
          <w:tcPr>
            <w:tcW w:w="1034" w:type="pct"/>
            <w:shd w:val="clear" w:color="auto" w:fill="D9E2F3"/>
          </w:tcPr>
          <w:p w14:paraId="3443CD72" w14:textId="1A97AD3B" w:rsidR="009D098A" w:rsidRDefault="009D098A" w:rsidP="00363026">
            <w:pPr>
              <w:spacing w:after="0"/>
              <w:rPr>
                <w:rFonts w:ascii="Arial" w:eastAsia="MS Mincho" w:hAnsi="Arial" w:cs="Arial"/>
              </w:rPr>
            </w:pPr>
            <w:r>
              <w:rPr>
                <w:rFonts w:ascii="Arial" w:eastAsia="MS Mincho" w:hAnsi="Arial" w:cs="Arial"/>
              </w:rPr>
              <w:t>XR</w:t>
            </w:r>
            <w:r w:rsidR="007062B6">
              <w:rPr>
                <w:rFonts w:ascii="Arial" w:eastAsia="MS Mincho" w:hAnsi="Arial" w:cs="Arial"/>
              </w:rPr>
              <w:t>5G-A3</w:t>
            </w:r>
          </w:p>
          <w:p w14:paraId="702B4780" w14:textId="14D320C8" w:rsidR="00FA4FCE" w:rsidRDefault="009D098A" w:rsidP="00363026">
            <w:pPr>
              <w:spacing w:after="0"/>
              <w:rPr>
                <w:rFonts w:ascii="Arial" w:eastAsia="MS Mincho" w:hAnsi="Arial" w:cs="Arial"/>
              </w:rPr>
            </w:pPr>
            <w:r>
              <w:rPr>
                <w:rFonts w:ascii="Arial" w:eastAsia="MS Mincho" w:hAnsi="Arial" w:cs="Arial"/>
              </w:rPr>
              <w:t>XR5G-A4</w:t>
            </w:r>
          </w:p>
          <w:p w14:paraId="5A34ABE1" w14:textId="77777777" w:rsidR="009D098A" w:rsidRDefault="009D098A" w:rsidP="00363026">
            <w:pPr>
              <w:spacing w:after="0"/>
              <w:rPr>
                <w:rFonts w:ascii="Arial" w:eastAsia="MS Mincho" w:hAnsi="Arial" w:cs="Arial"/>
              </w:rPr>
            </w:pPr>
          </w:p>
          <w:p w14:paraId="269C3AF4" w14:textId="60A2A22E" w:rsidR="009D098A" w:rsidRPr="00E7448D" w:rsidRDefault="009D098A" w:rsidP="00363026">
            <w:pPr>
              <w:spacing w:after="0"/>
              <w:rPr>
                <w:rFonts w:ascii="Arial" w:eastAsia="MS Mincho" w:hAnsi="Arial" w:cs="Arial"/>
              </w:rPr>
            </w:pPr>
          </w:p>
        </w:tc>
      </w:tr>
      <w:tr w:rsidR="00FA4FCE" w:rsidRPr="00E7448D" w14:paraId="606A4E06" w14:textId="77777777" w:rsidTr="00363026">
        <w:tc>
          <w:tcPr>
            <w:tcW w:w="246" w:type="pct"/>
            <w:shd w:val="clear" w:color="auto" w:fill="auto"/>
          </w:tcPr>
          <w:p w14:paraId="3B6A98F9" w14:textId="77777777" w:rsidR="00FA4FCE" w:rsidRPr="00E7448D" w:rsidRDefault="00FA4FCE" w:rsidP="00363026">
            <w:pPr>
              <w:spacing w:after="0"/>
              <w:rPr>
                <w:rFonts w:ascii="Arial" w:eastAsia="MS Mincho" w:hAnsi="Arial" w:cs="Arial"/>
              </w:rPr>
            </w:pPr>
            <w:r w:rsidRPr="00E7448D">
              <w:rPr>
                <w:rFonts w:ascii="Arial" w:eastAsia="MS Mincho" w:hAnsi="Arial" w:cs="Arial"/>
              </w:rPr>
              <w:t>10</w:t>
            </w:r>
          </w:p>
        </w:tc>
        <w:tc>
          <w:tcPr>
            <w:tcW w:w="1684" w:type="pct"/>
            <w:shd w:val="clear" w:color="auto" w:fill="auto"/>
          </w:tcPr>
          <w:p w14:paraId="037B642C" w14:textId="77777777" w:rsidR="00FA4FCE" w:rsidRPr="00E7448D" w:rsidRDefault="00FA4FCE" w:rsidP="00363026">
            <w:pPr>
              <w:spacing w:after="0"/>
              <w:rPr>
                <w:rFonts w:ascii="Arial" w:eastAsia="MS Mincho" w:hAnsi="Arial" w:cs="Arial"/>
              </w:rPr>
            </w:pPr>
            <w:r w:rsidRPr="00E7448D">
              <w:rPr>
                <w:rFonts w:ascii="Arial" w:eastAsia="MS Mincho" w:hAnsi="Arial" w:cs="Arial"/>
              </w:rPr>
              <w:t>Online shopping from a catalogue – downloading</w:t>
            </w:r>
          </w:p>
        </w:tc>
        <w:tc>
          <w:tcPr>
            <w:tcW w:w="538" w:type="pct"/>
            <w:shd w:val="clear" w:color="auto" w:fill="auto"/>
          </w:tcPr>
          <w:p w14:paraId="2FBEAC0D"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auto"/>
          </w:tcPr>
          <w:p w14:paraId="40DB2DD0"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33795C28" w14:textId="77777777" w:rsidR="00FA4FCE" w:rsidRPr="00E7448D" w:rsidRDefault="00FA4FCE" w:rsidP="00363026">
            <w:pPr>
              <w:spacing w:after="0"/>
              <w:rPr>
                <w:rFonts w:ascii="Arial" w:eastAsia="MS Mincho" w:hAnsi="Arial" w:cs="Arial"/>
              </w:rPr>
            </w:pPr>
            <w:r w:rsidRPr="00E7448D">
              <w:rPr>
                <w:rFonts w:ascii="Arial" w:eastAsia="MS Mincho" w:hAnsi="Arial" w:cs="Arial"/>
              </w:rPr>
              <w:t>Download</w:t>
            </w:r>
            <w:r w:rsidRPr="00E7448D">
              <w:rPr>
                <w:rFonts w:ascii="Arial" w:eastAsia="MS Mincho" w:hAnsi="Arial" w:cs="Arial"/>
              </w:rPr>
              <w:br/>
            </w:r>
          </w:p>
        </w:tc>
        <w:tc>
          <w:tcPr>
            <w:tcW w:w="1034" w:type="pct"/>
            <w:shd w:val="clear" w:color="auto" w:fill="auto"/>
          </w:tcPr>
          <w:p w14:paraId="7042A114" w14:textId="77777777" w:rsidR="007062B6" w:rsidRDefault="007062B6" w:rsidP="007062B6">
            <w:pPr>
              <w:spacing w:after="0"/>
              <w:rPr>
                <w:rFonts w:ascii="Arial" w:eastAsia="MS Mincho" w:hAnsi="Arial" w:cs="Arial"/>
              </w:rPr>
            </w:pPr>
            <w:r>
              <w:rPr>
                <w:rFonts w:ascii="Arial" w:eastAsia="MS Mincho" w:hAnsi="Arial" w:cs="Arial"/>
              </w:rPr>
              <w:t>XR5G-P1</w:t>
            </w:r>
          </w:p>
          <w:p w14:paraId="51D12AF8" w14:textId="029D6217" w:rsidR="00FA4FCE" w:rsidRPr="00E7448D" w:rsidRDefault="007062B6" w:rsidP="00363026">
            <w:pPr>
              <w:spacing w:after="0"/>
              <w:rPr>
                <w:rFonts w:ascii="Arial" w:eastAsia="MS Mincho" w:hAnsi="Arial" w:cs="Arial"/>
              </w:rPr>
            </w:pPr>
            <w:r>
              <w:rPr>
                <w:rFonts w:ascii="Arial" w:eastAsia="MS Mincho" w:hAnsi="Arial" w:cs="Arial"/>
              </w:rPr>
              <w:t>XR5G-AX</w:t>
            </w:r>
          </w:p>
        </w:tc>
      </w:tr>
      <w:tr w:rsidR="00FA4FCE" w:rsidRPr="00E7448D" w14:paraId="65A01FAC" w14:textId="77777777" w:rsidTr="00363026">
        <w:tc>
          <w:tcPr>
            <w:tcW w:w="246" w:type="pct"/>
            <w:shd w:val="clear" w:color="auto" w:fill="D9E2F3"/>
          </w:tcPr>
          <w:p w14:paraId="69402587" w14:textId="77777777" w:rsidR="00FA4FCE" w:rsidRPr="00E7448D" w:rsidRDefault="00FA4FCE" w:rsidP="00363026">
            <w:pPr>
              <w:spacing w:after="0"/>
              <w:rPr>
                <w:rFonts w:ascii="Arial" w:eastAsia="MS Mincho" w:hAnsi="Arial" w:cs="Arial"/>
              </w:rPr>
            </w:pPr>
            <w:r w:rsidRPr="00E7448D">
              <w:rPr>
                <w:rFonts w:ascii="Arial" w:eastAsia="MS Mincho" w:hAnsi="Arial" w:cs="Arial"/>
              </w:rPr>
              <w:t>11</w:t>
            </w:r>
          </w:p>
        </w:tc>
        <w:tc>
          <w:tcPr>
            <w:tcW w:w="1684" w:type="pct"/>
            <w:shd w:val="clear" w:color="auto" w:fill="D9E2F3"/>
          </w:tcPr>
          <w:p w14:paraId="5CEC94B7" w14:textId="77777777" w:rsidR="00FA4FCE" w:rsidRPr="00E7448D" w:rsidRDefault="00FA4FCE" w:rsidP="00363026">
            <w:pPr>
              <w:spacing w:after="0"/>
              <w:rPr>
                <w:rFonts w:ascii="Arial" w:eastAsia="MS Mincho" w:hAnsi="Arial" w:cs="Arial"/>
              </w:rPr>
            </w:pPr>
            <w:r w:rsidRPr="00E7448D">
              <w:rPr>
                <w:rFonts w:ascii="Arial" w:eastAsia="MS Mincho" w:hAnsi="Arial" w:cs="Arial"/>
              </w:rPr>
              <w:t>Real-time communication with the shop assistant</w:t>
            </w:r>
          </w:p>
        </w:tc>
        <w:tc>
          <w:tcPr>
            <w:tcW w:w="538" w:type="pct"/>
            <w:shd w:val="clear" w:color="auto" w:fill="D9E2F3"/>
          </w:tcPr>
          <w:p w14:paraId="7B12272A"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02756BA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6DB0713C"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 Conversational</w:t>
            </w:r>
            <w:r w:rsidRPr="00E7448D">
              <w:rPr>
                <w:rFonts w:ascii="Arial" w:eastAsia="MS Mincho" w:hAnsi="Arial" w:cs="Arial"/>
              </w:rPr>
              <w:br/>
            </w:r>
          </w:p>
        </w:tc>
        <w:tc>
          <w:tcPr>
            <w:tcW w:w="1034" w:type="pct"/>
            <w:shd w:val="clear" w:color="auto" w:fill="D9E2F3"/>
          </w:tcPr>
          <w:p w14:paraId="056CB18A" w14:textId="77777777" w:rsidR="007062B6" w:rsidRDefault="007062B6" w:rsidP="007062B6">
            <w:pPr>
              <w:spacing w:after="0"/>
              <w:rPr>
                <w:rFonts w:ascii="Arial" w:eastAsia="MS Mincho" w:hAnsi="Arial" w:cs="Arial"/>
              </w:rPr>
            </w:pPr>
            <w:r>
              <w:rPr>
                <w:rFonts w:ascii="Arial" w:eastAsia="MS Mincho" w:hAnsi="Arial" w:cs="Arial"/>
              </w:rPr>
              <w:t>XR5G-P1</w:t>
            </w:r>
          </w:p>
          <w:p w14:paraId="24F4FD24" w14:textId="6AC8C021" w:rsidR="00FA4FCE" w:rsidRPr="00E7448D" w:rsidRDefault="007062B6">
            <w:pPr>
              <w:spacing w:after="0"/>
              <w:rPr>
                <w:rFonts w:ascii="Arial" w:eastAsia="MS Mincho" w:hAnsi="Arial" w:cs="Arial"/>
              </w:rPr>
            </w:pPr>
            <w:r>
              <w:rPr>
                <w:rFonts w:ascii="Arial" w:eastAsia="MS Mincho" w:hAnsi="Arial" w:cs="Arial"/>
              </w:rPr>
              <w:t>XR5G-AX</w:t>
            </w:r>
          </w:p>
        </w:tc>
      </w:tr>
      <w:tr w:rsidR="00FA4FCE" w:rsidRPr="00E7448D" w14:paraId="626F1508" w14:textId="77777777" w:rsidTr="00363026">
        <w:tc>
          <w:tcPr>
            <w:tcW w:w="246" w:type="pct"/>
            <w:shd w:val="clear" w:color="auto" w:fill="auto"/>
          </w:tcPr>
          <w:p w14:paraId="4AEC0245" w14:textId="77777777" w:rsidR="00FA4FCE" w:rsidRPr="00E7448D" w:rsidRDefault="00FA4FCE" w:rsidP="00363026">
            <w:pPr>
              <w:spacing w:after="0"/>
              <w:rPr>
                <w:rFonts w:ascii="Arial" w:eastAsia="MS Mincho" w:hAnsi="Arial" w:cs="Arial"/>
              </w:rPr>
            </w:pPr>
            <w:r w:rsidRPr="00E7448D">
              <w:rPr>
                <w:rFonts w:ascii="Arial" w:eastAsia="MS Mincho" w:hAnsi="Arial" w:cs="Arial"/>
              </w:rPr>
              <w:t>12</w:t>
            </w:r>
          </w:p>
        </w:tc>
        <w:tc>
          <w:tcPr>
            <w:tcW w:w="1684" w:type="pct"/>
            <w:shd w:val="clear" w:color="auto" w:fill="auto"/>
          </w:tcPr>
          <w:p w14:paraId="5B1FE369" w14:textId="77777777" w:rsidR="00FA4FCE" w:rsidRPr="00E7448D" w:rsidRDefault="00FA4FCE" w:rsidP="00363026">
            <w:pPr>
              <w:spacing w:after="0"/>
              <w:rPr>
                <w:rFonts w:ascii="Arial" w:eastAsia="MS Mincho" w:hAnsi="Arial" w:cs="Arial"/>
              </w:rPr>
            </w:pPr>
            <w:r w:rsidRPr="00E7448D">
              <w:rPr>
                <w:rFonts w:ascii="Arial" w:eastAsia="MS Mincho" w:hAnsi="Arial" w:cs="Arial"/>
              </w:rPr>
              <w:t>360-degree conference meeting</w:t>
            </w:r>
          </w:p>
        </w:tc>
        <w:tc>
          <w:tcPr>
            <w:tcW w:w="538" w:type="pct"/>
            <w:shd w:val="clear" w:color="auto" w:fill="auto"/>
          </w:tcPr>
          <w:p w14:paraId="716424E2"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 VR</w:t>
            </w:r>
          </w:p>
        </w:tc>
        <w:tc>
          <w:tcPr>
            <w:tcW w:w="683" w:type="pct"/>
            <w:shd w:val="clear" w:color="auto" w:fill="auto"/>
          </w:tcPr>
          <w:p w14:paraId="29E7E7F7"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auto"/>
          </w:tcPr>
          <w:p w14:paraId="40BABDEE"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auto"/>
          </w:tcPr>
          <w:p w14:paraId="6EEA0937" w14:textId="77777777" w:rsidR="007062B6" w:rsidRDefault="007062B6" w:rsidP="007062B6">
            <w:pPr>
              <w:spacing w:after="0"/>
              <w:rPr>
                <w:rFonts w:ascii="Arial" w:eastAsia="MS Mincho" w:hAnsi="Arial" w:cs="Arial"/>
              </w:rPr>
            </w:pPr>
            <w:r>
              <w:rPr>
                <w:rFonts w:ascii="Arial" w:eastAsia="MS Mincho" w:hAnsi="Arial" w:cs="Arial"/>
              </w:rPr>
              <w:t>XR5G-P1</w:t>
            </w:r>
          </w:p>
          <w:p w14:paraId="11545D3D" w14:textId="77777777" w:rsidR="007062B6" w:rsidRDefault="007062B6" w:rsidP="007062B6">
            <w:pPr>
              <w:spacing w:after="0"/>
              <w:rPr>
                <w:rFonts w:ascii="Arial" w:eastAsia="MS Mincho" w:hAnsi="Arial" w:cs="Arial"/>
              </w:rPr>
            </w:pPr>
            <w:r>
              <w:rPr>
                <w:rFonts w:ascii="Arial" w:eastAsia="MS Mincho" w:hAnsi="Arial" w:cs="Arial"/>
              </w:rPr>
              <w:t>XR5G-V3</w:t>
            </w:r>
          </w:p>
          <w:p w14:paraId="57152D13" w14:textId="327F9F89"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6BD6C5D8" w14:textId="77777777" w:rsidTr="00363026">
        <w:tc>
          <w:tcPr>
            <w:tcW w:w="246" w:type="pct"/>
            <w:shd w:val="clear" w:color="auto" w:fill="D9E2F3"/>
          </w:tcPr>
          <w:p w14:paraId="5A86B9A8" w14:textId="77777777" w:rsidR="00FA4FCE" w:rsidRPr="00E7448D" w:rsidRDefault="00FA4FCE" w:rsidP="00363026">
            <w:pPr>
              <w:spacing w:after="0"/>
              <w:rPr>
                <w:rFonts w:ascii="Arial" w:eastAsia="MS Mincho" w:hAnsi="Arial" w:cs="Arial"/>
              </w:rPr>
            </w:pPr>
            <w:r w:rsidRPr="00E7448D">
              <w:rPr>
                <w:rFonts w:ascii="Arial" w:eastAsia="MS Mincho" w:hAnsi="Arial" w:cs="Arial"/>
              </w:rPr>
              <w:t>13</w:t>
            </w:r>
          </w:p>
        </w:tc>
        <w:tc>
          <w:tcPr>
            <w:tcW w:w="1684" w:type="pct"/>
            <w:shd w:val="clear" w:color="auto" w:fill="D9E2F3"/>
          </w:tcPr>
          <w:p w14:paraId="7D8D557E"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shared experience</w:t>
            </w:r>
          </w:p>
        </w:tc>
        <w:tc>
          <w:tcPr>
            <w:tcW w:w="538" w:type="pct"/>
            <w:shd w:val="clear" w:color="auto" w:fill="D9E2F3"/>
          </w:tcPr>
          <w:p w14:paraId="3215BF7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 VR</w:t>
            </w:r>
          </w:p>
        </w:tc>
        <w:tc>
          <w:tcPr>
            <w:tcW w:w="683" w:type="pct"/>
            <w:shd w:val="clear" w:color="auto" w:fill="D9E2F3"/>
          </w:tcPr>
          <w:p w14:paraId="075EA893"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p w14:paraId="5575C44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21F8A0F5" w14:textId="77777777" w:rsidR="00FA4FCE" w:rsidRPr="00E7448D" w:rsidRDefault="00FA4FCE" w:rsidP="00363026">
            <w:pPr>
              <w:spacing w:after="0"/>
              <w:rPr>
                <w:rFonts w:ascii="Arial" w:eastAsia="MS Mincho" w:hAnsi="Arial" w:cs="Arial"/>
              </w:rPr>
            </w:pPr>
            <w:r w:rsidRPr="00E7448D">
              <w:rPr>
                <w:rFonts w:ascii="Arial" w:eastAsia="MS Mincho" w:hAnsi="Arial" w:cs="Arial"/>
              </w:rPr>
              <w:t xml:space="preserve">Conversational </w:t>
            </w:r>
          </w:p>
        </w:tc>
        <w:tc>
          <w:tcPr>
            <w:tcW w:w="1034" w:type="pct"/>
            <w:shd w:val="clear" w:color="auto" w:fill="D9E2F3"/>
          </w:tcPr>
          <w:p w14:paraId="7AAEC69D" w14:textId="77777777" w:rsidR="007062B6" w:rsidRDefault="007062B6" w:rsidP="007062B6">
            <w:pPr>
              <w:spacing w:after="0"/>
              <w:rPr>
                <w:rFonts w:ascii="Arial" w:eastAsia="MS Mincho" w:hAnsi="Arial" w:cs="Arial"/>
              </w:rPr>
            </w:pPr>
            <w:r>
              <w:rPr>
                <w:rFonts w:ascii="Arial" w:eastAsia="MS Mincho" w:hAnsi="Arial" w:cs="Arial"/>
              </w:rPr>
              <w:t>XR5G-P1</w:t>
            </w:r>
          </w:p>
          <w:p w14:paraId="2F8C6E20" w14:textId="77777777" w:rsidR="007062B6" w:rsidRDefault="007062B6" w:rsidP="007062B6">
            <w:pPr>
              <w:spacing w:after="0"/>
              <w:rPr>
                <w:rFonts w:ascii="Arial" w:eastAsia="MS Mincho" w:hAnsi="Arial" w:cs="Arial"/>
              </w:rPr>
            </w:pPr>
            <w:r>
              <w:rPr>
                <w:rFonts w:ascii="Arial" w:eastAsia="MS Mincho" w:hAnsi="Arial" w:cs="Arial"/>
              </w:rPr>
              <w:t>XR5G-V3</w:t>
            </w:r>
          </w:p>
          <w:p w14:paraId="5A438875" w14:textId="65182AC0"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3EB88D75" w14:textId="77777777" w:rsidTr="00363026">
        <w:tc>
          <w:tcPr>
            <w:tcW w:w="246" w:type="pct"/>
            <w:shd w:val="clear" w:color="auto" w:fill="auto"/>
          </w:tcPr>
          <w:p w14:paraId="2970EB67" w14:textId="77777777" w:rsidR="00FA4FCE" w:rsidRPr="00E7448D" w:rsidRDefault="00FA4FCE" w:rsidP="00363026">
            <w:pPr>
              <w:spacing w:after="0"/>
              <w:rPr>
                <w:rFonts w:ascii="Arial" w:eastAsia="MS Mincho" w:hAnsi="Arial" w:cs="Arial"/>
              </w:rPr>
            </w:pPr>
            <w:r w:rsidRPr="00E7448D">
              <w:rPr>
                <w:rFonts w:ascii="Arial" w:eastAsia="MS Mincho" w:hAnsi="Arial" w:cs="Arial"/>
              </w:rPr>
              <w:t>14</w:t>
            </w:r>
          </w:p>
        </w:tc>
        <w:tc>
          <w:tcPr>
            <w:tcW w:w="1684" w:type="pct"/>
            <w:shd w:val="clear" w:color="auto" w:fill="auto"/>
          </w:tcPr>
          <w:p w14:paraId="6C0392A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 VR conferencing</w:t>
            </w:r>
          </w:p>
        </w:tc>
        <w:tc>
          <w:tcPr>
            <w:tcW w:w="538" w:type="pct"/>
            <w:shd w:val="clear" w:color="auto" w:fill="auto"/>
          </w:tcPr>
          <w:p w14:paraId="601EE2E5"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1BF34256"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5E449A3B"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 Conversational</w:t>
            </w:r>
          </w:p>
        </w:tc>
        <w:tc>
          <w:tcPr>
            <w:tcW w:w="1034" w:type="pct"/>
            <w:shd w:val="clear" w:color="auto" w:fill="auto"/>
          </w:tcPr>
          <w:p w14:paraId="1DDFD27A" w14:textId="77777777" w:rsidR="007062B6" w:rsidRDefault="007062B6" w:rsidP="007062B6">
            <w:pPr>
              <w:spacing w:after="0"/>
              <w:rPr>
                <w:rFonts w:ascii="Arial" w:eastAsia="MS Mincho" w:hAnsi="Arial" w:cs="Arial"/>
              </w:rPr>
            </w:pPr>
            <w:r>
              <w:rPr>
                <w:rFonts w:ascii="Arial" w:eastAsia="MS Mincho" w:hAnsi="Arial" w:cs="Arial"/>
              </w:rPr>
              <w:t>XR5G-V3</w:t>
            </w:r>
          </w:p>
          <w:p w14:paraId="08DDC418" w14:textId="37C26265"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6F7B8EC4" w14:textId="77777777" w:rsidTr="00363026">
        <w:tc>
          <w:tcPr>
            <w:tcW w:w="246" w:type="pct"/>
            <w:shd w:val="clear" w:color="auto" w:fill="D9E2F3"/>
          </w:tcPr>
          <w:p w14:paraId="491798F2" w14:textId="77777777" w:rsidR="00FA4FCE" w:rsidRPr="00E7448D" w:rsidRDefault="00FA4FCE" w:rsidP="00363026">
            <w:pPr>
              <w:spacing w:after="0"/>
              <w:rPr>
                <w:rFonts w:ascii="Arial" w:eastAsia="MS Mincho" w:hAnsi="Arial" w:cs="Arial"/>
              </w:rPr>
            </w:pPr>
            <w:r w:rsidRPr="00E7448D">
              <w:rPr>
                <w:rFonts w:ascii="Arial" w:eastAsia="MS Mincho" w:hAnsi="Arial" w:cs="Arial"/>
              </w:rPr>
              <w:t>15</w:t>
            </w:r>
          </w:p>
        </w:tc>
        <w:tc>
          <w:tcPr>
            <w:tcW w:w="1684" w:type="pct"/>
            <w:shd w:val="clear" w:color="auto" w:fill="D9E2F3"/>
          </w:tcPr>
          <w:p w14:paraId="295354C8" w14:textId="77777777" w:rsidR="00FA4FCE" w:rsidRPr="00E7448D" w:rsidRDefault="00FA4FCE" w:rsidP="00363026">
            <w:pPr>
              <w:spacing w:after="0"/>
              <w:rPr>
                <w:rFonts w:ascii="Arial" w:eastAsia="MS Mincho" w:hAnsi="Arial" w:cs="Arial"/>
              </w:rPr>
            </w:pPr>
            <w:r w:rsidRPr="00E7448D">
              <w:rPr>
                <w:rFonts w:ascii="Arial" w:eastAsia="MS Mincho" w:hAnsi="Arial" w:cs="Arial"/>
              </w:rPr>
              <w:t>XR Meeting</w:t>
            </w:r>
          </w:p>
        </w:tc>
        <w:tc>
          <w:tcPr>
            <w:tcW w:w="538" w:type="pct"/>
            <w:shd w:val="clear" w:color="auto" w:fill="D9E2F3"/>
          </w:tcPr>
          <w:p w14:paraId="7CE84077"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 XR</w:t>
            </w:r>
          </w:p>
        </w:tc>
        <w:tc>
          <w:tcPr>
            <w:tcW w:w="683" w:type="pct"/>
            <w:shd w:val="clear" w:color="auto" w:fill="D9E2F3"/>
          </w:tcPr>
          <w:p w14:paraId="74FDFDD4"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4EFF9DBC"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w:t>
            </w:r>
            <w:r w:rsidRPr="00E7448D">
              <w:rPr>
                <w:rFonts w:ascii="Arial" w:eastAsia="MS Mincho" w:hAnsi="Arial" w:cs="Arial"/>
              </w:rPr>
              <w:br/>
              <w:t>Conversational</w:t>
            </w:r>
          </w:p>
        </w:tc>
        <w:tc>
          <w:tcPr>
            <w:tcW w:w="1034" w:type="pct"/>
            <w:shd w:val="clear" w:color="auto" w:fill="D9E2F3"/>
          </w:tcPr>
          <w:p w14:paraId="6424228A" w14:textId="1C66D65D" w:rsidR="007062B6" w:rsidRDefault="007062B6" w:rsidP="007062B6">
            <w:pPr>
              <w:spacing w:after="0"/>
              <w:rPr>
                <w:rFonts w:ascii="Arial" w:eastAsia="MS Mincho" w:hAnsi="Arial" w:cs="Arial"/>
              </w:rPr>
            </w:pPr>
            <w:r>
              <w:rPr>
                <w:rFonts w:ascii="Arial" w:eastAsia="MS Mincho" w:hAnsi="Arial" w:cs="Arial"/>
              </w:rPr>
              <w:t>XR5G-P1</w:t>
            </w:r>
          </w:p>
          <w:p w14:paraId="427EB990" w14:textId="09A37032" w:rsidR="00DB1C41" w:rsidRDefault="00DB1C41" w:rsidP="00DB1C41">
            <w:pPr>
              <w:spacing w:after="0"/>
              <w:rPr>
                <w:rFonts w:ascii="Arial" w:eastAsia="MS Mincho" w:hAnsi="Arial" w:cs="Arial"/>
              </w:rPr>
            </w:pPr>
            <w:r>
              <w:rPr>
                <w:rFonts w:ascii="Arial" w:eastAsia="MS Mincho" w:hAnsi="Arial" w:cs="Arial"/>
              </w:rPr>
              <w:t>XR5G-A1</w:t>
            </w:r>
          </w:p>
          <w:p w14:paraId="473EE88D" w14:textId="72955EA2" w:rsidR="00DB1C41" w:rsidRDefault="00DB1C41" w:rsidP="00DB1C41">
            <w:pPr>
              <w:spacing w:after="0"/>
              <w:rPr>
                <w:rFonts w:ascii="Arial" w:eastAsia="MS Mincho" w:hAnsi="Arial" w:cs="Arial"/>
              </w:rPr>
            </w:pPr>
            <w:r>
              <w:rPr>
                <w:rFonts w:ascii="Arial" w:eastAsia="MS Mincho" w:hAnsi="Arial" w:cs="Arial"/>
              </w:rPr>
              <w:t>XR5G-A2</w:t>
            </w:r>
          </w:p>
          <w:p w14:paraId="3F53088B" w14:textId="3745835A" w:rsidR="00FA4FCE" w:rsidRPr="00E7448D" w:rsidRDefault="00DB1C41" w:rsidP="00363026">
            <w:pPr>
              <w:spacing w:after="0"/>
              <w:rPr>
                <w:rFonts w:ascii="Arial" w:eastAsia="MS Mincho" w:hAnsi="Arial" w:cs="Arial"/>
              </w:rPr>
            </w:pPr>
            <w:r>
              <w:rPr>
                <w:rFonts w:ascii="Arial" w:eastAsia="MS Mincho" w:hAnsi="Arial" w:cs="Arial"/>
              </w:rPr>
              <w:t>XR5G-A5</w:t>
            </w:r>
          </w:p>
        </w:tc>
      </w:tr>
      <w:tr w:rsidR="00FA4FCE" w:rsidRPr="00E7448D" w14:paraId="489C3DB5" w14:textId="77777777" w:rsidTr="00363026">
        <w:tc>
          <w:tcPr>
            <w:tcW w:w="246" w:type="pct"/>
            <w:shd w:val="clear" w:color="auto" w:fill="auto"/>
          </w:tcPr>
          <w:p w14:paraId="7220DFF9" w14:textId="77777777" w:rsidR="00FA4FCE" w:rsidRPr="00E7448D" w:rsidRDefault="00FA4FCE" w:rsidP="00363026">
            <w:pPr>
              <w:spacing w:after="0"/>
              <w:rPr>
                <w:rFonts w:ascii="Arial" w:eastAsia="MS Mincho" w:hAnsi="Arial" w:cs="Arial"/>
              </w:rPr>
            </w:pPr>
            <w:r w:rsidRPr="00E7448D">
              <w:rPr>
                <w:rFonts w:ascii="Arial" w:eastAsia="MS Mincho" w:hAnsi="Arial" w:cs="Arial"/>
              </w:rPr>
              <w:t>16</w:t>
            </w:r>
          </w:p>
        </w:tc>
        <w:tc>
          <w:tcPr>
            <w:tcW w:w="1684" w:type="pct"/>
            <w:shd w:val="clear" w:color="auto" w:fill="auto"/>
          </w:tcPr>
          <w:p w14:paraId="723D4D83"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Convention / Poster Session</w:t>
            </w:r>
          </w:p>
        </w:tc>
        <w:tc>
          <w:tcPr>
            <w:tcW w:w="538" w:type="pct"/>
            <w:shd w:val="clear" w:color="auto" w:fill="auto"/>
          </w:tcPr>
          <w:p w14:paraId="34D396BF"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 MR</w:t>
            </w:r>
          </w:p>
        </w:tc>
        <w:tc>
          <w:tcPr>
            <w:tcW w:w="683" w:type="pct"/>
            <w:shd w:val="clear" w:color="auto" w:fill="auto"/>
          </w:tcPr>
          <w:p w14:paraId="344AF67A"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3ADE7F09"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w:t>
            </w:r>
            <w:r w:rsidRPr="00E7448D">
              <w:rPr>
                <w:rFonts w:ascii="Arial" w:eastAsia="MS Mincho" w:hAnsi="Arial" w:cs="Arial"/>
              </w:rPr>
              <w:br/>
              <w:t>Conversational</w:t>
            </w:r>
          </w:p>
        </w:tc>
        <w:tc>
          <w:tcPr>
            <w:tcW w:w="1034" w:type="pct"/>
            <w:shd w:val="clear" w:color="auto" w:fill="auto"/>
          </w:tcPr>
          <w:p w14:paraId="2ECFEF78" w14:textId="77777777" w:rsidR="007062B6" w:rsidRDefault="007062B6" w:rsidP="007062B6">
            <w:pPr>
              <w:spacing w:after="0"/>
              <w:rPr>
                <w:rFonts w:ascii="Arial" w:eastAsia="MS Mincho" w:hAnsi="Arial" w:cs="Arial"/>
              </w:rPr>
            </w:pPr>
            <w:r>
              <w:rPr>
                <w:rFonts w:ascii="Arial" w:eastAsia="MS Mincho" w:hAnsi="Arial" w:cs="Arial"/>
              </w:rPr>
              <w:t>XR5G-P1</w:t>
            </w:r>
          </w:p>
          <w:p w14:paraId="3225C581" w14:textId="77777777" w:rsidR="00DB1C41" w:rsidRDefault="00DB1C41" w:rsidP="00DB1C41">
            <w:pPr>
              <w:spacing w:after="0"/>
              <w:rPr>
                <w:rFonts w:ascii="Arial" w:eastAsia="MS Mincho" w:hAnsi="Arial" w:cs="Arial"/>
              </w:rPr>
            </w:pPr>
            <w:r>
              <w:rPr>
                <w:rFonts w:ascii="Arial" w:eastAsia="MS Mincho" w:hAnsi="Arial" w:cs="Arial"/>
              </w:rPr>
              <w:t>XR5G-A1</w:t>
            </w:r>
          </w:p>
          <w:p w14:paraId="6E16C279" w14:textId="77777777" w:rsidR="00DB1C41" w:rsidRDefault="00DB1C41" w:rsidP="00DB1C41">
            <w:pPr>
              <w:spacing w:after="0"/>
              <w:rPr>
                <w:rFonts w:ascii="Arial" w:eastAsia="MS Mincho" w:hAnsi="Arial" w:cs="Arial"/>
              </w:rPr>
            </w:pPr>
            <w:r>
              <w:rPr>
                <w:rFonts w:ascii="Arial" w:eastAsia="MS Mincho" w:hAnsi="Arial" w:cs="Arial"/>
              </w:rPr>
              <w:t>XR5G-A2</w:t>
            </w:r>
          </w:p>
          <w:p w14:paraId="04BC5883" w14:textId="4CA841A5"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307D4591" w14:textId="77777777" w:rsidTr="00363026">
        <w:tc>
          <w:tcPr>
            <w:tcW w:w="246" w:type="pct"/>
            <w:shd w:val="clear" w:color="auto" w:fill="D9E2F3"/>
          </w:tcPr>
          <w:p w14:paraId="2CF8115C" w14:textId="77777777" w:rsidR="00FA4FCE" w:rsidRPr="00E7448D" w:rsidRDefault="00FA4FCE" w:rsidP="00363026">
            <w:pPr>
              <w:spacing w:after="0"/>
              <w:rPr>
                <w:rFonts w:ascii="Arial" w:eastAsia="MS Mincho" w:hAnsi="Arial" w:cs="Arial"/>
              </w:rPr>
            </w:pPr>
            <w:r w:rsidRPr="00E7448D">
              <w:rPr>
                <w:rFonts w:ascii="Arial" w:eastAsia="MS Mincho" w:hAnsi="Arial" w:cs="Arial"/>
              </w:rPr>
              <w:lastRenderedPageBreak/>
              <w:t>17</w:t>
            </w:r>
          </w:p>
        </w:tc>
        <w:tc>
          <w:tcPr>
            <w:tcW w:w="1684" w:type="pct"/>
            <w:shd w:val="clear" w:color="auto" w:fill="D9E2F3"/>
          </w:tcPr>
          <w:p w14:paraId="43BED0A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animated avatar calls</w:t>
            </w:r>
          </w:p>
        </w:tc>
        <w:tc>
          <w:tcPr>
            <w:tcW w:w="538" w:type="pct"/>
            <w:shd w:val="clear" w:color="auto" w:fill="D9E2F3"/>
          </w:tcPr>
          <w:p w14:paraId="0A56CB5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3EC499EF"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3DoF</w:t>
            </w:r>
          </w:p>
        </w:tc>
        <w:tc>
          <w:tcPr>
            <w:tcW w:w="815" w:type="pct"/>
            <w:shd w:val="clear" w:color="auto" w:fill="D9E2F3"/>
          </w:tcPr>
          <w:p w14:paraId="175235ED"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2CBC4018" w14:textId="77777777" w:rsidR="007062B6" w:rsidRDefault="007062B6" w:rsidP="007062B6">
            <w:pPr>
              <w:spacing w:after="0"/>
              <w:rPr>
                <w:rFonts w:ascii="Arial" w:eastAsia="MS Mincho" w:hAnsi="Arial" w:cs="Arial"/>
              </w:rPr>
            </w:pPr>
            <w:r>
              <w:rPr>
                <w:rFonts w:ascii="Arial" w:eastAsia="MS Mincho" w:hAnsi="Arial" w:cs="Arial"/>
              </w:rPr>
              <w:t>XR5G-P1</w:t>
            </w:r>
          </w:p>
          <w:p w14:paraId="6B9653C4" w14:textId="77777777" w:rsidR="00DB1C41" w:rsidRDefault="00DB1C41" w:rsidP="00DB1C41">
            <w:pPr>
              <w:spacing w:after="0"/>
              <w:rPr>
                <w:rFonts w:ascii="Arial" w:eastAsia="MS Mincho" w:hAnsi="Arial" w:cs="Arial"/>
              </w:rPr>
            </w:pPr>
            <w:r>
              <w:rPr>
                <w:rFonts w:ascii="Arial" w:eastAsia="MS Mincho" w:hAnsi="Arial" w:cs="Arial"/>
              </w:rPr>
              <w:t>XR5G-A1</w:t>
            </w:r>
          </w:p>
          <w:p w14:paraId="01186A76" w14:textId="77777777" w:rsidR="00DB1C41" w:rsidRDefault="00DB1C41" w:rsidP="00DB1C41">
            <w:pPr>
              <w:spacing w:after="0"/>
              <w:rPr>
                <w:rFonts w:ascii="Arial" w:eastAsia="MS Mincho" w:hAnsi="Arial" w:cs="Arial"/>
              </w:rPr>
            </w:pPr>
            <w:r>
              <w:rPr>
                <w:rFonts w:ascii="Arial" w:eastAsia="MS Mincho" w:hAnsi="Arial" w:cs="Arial"/>
              </w:rPr>
              <w:t>XR5G-A2</w:t>
            </w:r>
          </w:p>
          <w:p w14:paraId="47EB7F3E" w14:textId="6DEB3859"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074484E2" w14:textId="77777777" w:rsidTr="00363026">
        <w:tc>
          <w:tcPr>
            <w:tcW w:w="246" w:type="pct"/>
            <w:shd w:val="clear" w:color="auto" w:fill="auto"/>
          </w:tcPr>
          <w:p w14:paraId="50E28F8F" w14:textId="77777777" w:rsidR="00FA4FCE" w:rsidRPr="00E7448D" w:rsidRDefault="00FA4FCE" w:rsidP="00363026">
            <w:pPr>
              <w:spacing w:after="0"/>
              <w:rPr>
                <w:rFonts w:ascii="Arial" w:eastAsia="MS Mincho" w:hAnsi="Arial" w:cs="Arial"/>
              </w:rPr>
            </w:pPr>
            <w:r w:rsidRPr="00E7448D">
              <w:rPr>
                <w:rFonts w:ascii="Arial" w:eastAsia="MS Mincho" w:hAnsi="Arial" w:cs="Arial"/>
              </w:rPr>
              <w:t>18</w:t>
            </w:r>
          </w:p>
        </w:tc>
        <w:tc>
          <w:tcPr>
            <w:tcW w:w="1684" w:type="pct"/>
            <w:shd w:val="clear" w:color="auto" w:fill="auto"/>
          </w:tcPr>
          <w:p w14:paraId="1EAA5085" w14:textId="77777777" w:rsidR="00FA4FCE" w:rsidRPr="00E7448D" w:rsidRDefault="00FA4FCE" w:rsidP="00363026">
            <w:pPr>
              <w:spacing w:after="0"/>
              <w:rPr>
                <w:rFonts w:ascii="Arial" w:eastAsia="MS Mincho" w:hAnsi="Arial" w:cs="Arial"/>
              </w:rPr>
            </w:pPr>
            <w:r w:rsidRPr="00E7448D">
              <w:rPr>
                <w:rFonts w:ascii="Arial" w:eastAsia="MS Mincho" w:hAnsi="Arial" w:cs="Arial"/>
              </w:rPr>
              <w:t>Online shopping from a catalogue – downloading</w:t>
            </w:r>
          </w:p>
        </w:tc>
        <w:tc>
          <w:tcPr>
            <w:tcW w:w="538" w:type="pct"/>
            <w:shd w:val="clear" w:color="auto" w:fill="auto"/>
          </w:tcPr>
          <w:p w14:paraId="06DFC38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auto"/>
          </w:tcPr>
          <w:p w14:paraId="515DCBC4"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65F0C5A" w14:textId="77777777" w:rsidR="00FA4FCE" w:rsidRPr="00E7448D" w:rsidRDefault="00FA4FCE" w:rsidP="00363026">
            <w:pPr>
              <w:spacing w:after="0"/>
              <w:rPr>
                <w:rFonts w:ascii="Arial" w:eastAsia="MS Mincho" w:hAnsi="Arial" w:cs="Arial"/>
              </w:rPr>
            </w:pPr>
            <w:r w:rsidRPr="00E7448D">
              <w:rPr>
                <w:rFonts w:ascii="Arial" w:eastAsia="MS Mincho" w:hAnsi="Arial" w:cs="Arial"/>
              </w:rPr>
              <w:t>Download</w:t>
            </w:r>
            <w:r w:rsidRPr="00E7448D">
              <w:rPr>
                <w:rFonts w:ascii="Arial" w:eastAsia="MS Mincho" w:hAnsi="Arial" w:cs="Arial"/>
              </w:rPr>
              <w:br/>
            </w:r>
          </w:p>
        </w:tc>
        <w:tc>
          <w:tcPr>
            <w:tcW w:w="1034" w:type="pct"/>
            <w:shd w:val="clear" w:color="auto" w:fill="auto"/>
          </w:tcPr>
          <w:p w14:paraId="6D61EFDA" w14:textId="77777777" w:rsidR="007062B6" w:rsidRDefault="007062B6" w:rsidP="007062B6">
            <w:pPr>
              <w:spacing w:after="0"/>
              <w:rPr>
                <w:rFonts w:ascii="Arial" w:eastAsia="MS Mincho" w:hAnsi="Arial" w:cs="Arial"/>
              </w:rPr>
            </w:pPr>
            <w:r>
              <w:rPr>
                <w:rFonts w:ascii="Arial" w:eastAsia="MS Mincho" w:hAnsi="Arial" w:cs="Arial"/>
              </w:rPr>
              <w:t>XR5G-P1</w:t>
            </w:r>
          </w:p>
          <w:p w14:paraId="568E503D" w14:textId="77777777" w:rsidR="00DB1C41" w:rsidRDefault="00DB1C41" w:rsidP="00DB1C41">
            <w:pPr>
              <w:spacing w:after="0"/>
              <w:rPr>
                <w:rFonts w:ascii="Arial" w:eastAsia="MS Mincho" w:hAnsi="Arial" w:cs="Arial"/>
              </w:rPr>
            </w:pPr>
            <w:r>
              <w:rPr>
                <w:rFonts w:ascii="Arial" w:eastAsia="MS Mincho" w:hAnsi="Arial" w:cs="Arial"/>
              </w:rPr>
              <w:t>XR5G-A1</w:t>
            </w:r>
          </w:p>
          <w:p w14:paraId="2CA91365" w14:textId="77777777" w:rsidR="00DB1C41" w:rsidRDefault="00DB1C41" w:rsidP="00DB1C41">
            <w:pPr>
              <w:spacing w:after="0"/>
              <w:rPr>
                <w:rFonts w:ascii="Arial" w:eastAsia="MS Mincho" w:hAnsi="Arial" w:cs="Arial"/>
              </w:rPr>
            </w:pPr>
            <w:r>
              <w:rPr>
                <w:rFonts w:ascii="Arial" w:eastAsia="MS Mincho" w:hAnsi="Arial" w:cs="Arial"/>
              </w:rPr>
              <w:t>XR5G-A2</w:t>
            </w:r>
          </w:p>
          <w:p w14:paraId="57698C9F" w14:textId="73DD98BA"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172D4EC2" w14:textId="77777777" w:rsidTr="00363026">
        <w:tc>
          <w:tcPr>
            <w:tcW w:w="246" w:type="pct"/>
            <w:shd w:val="clear" w:color="auto" w:fill="D9E2F3"/>
          </w:tcPr>
          <w:p w14:paraId="6AAA92C3" w14:textId="77777777" w:rsidR="00FA4FCE" w:rsidRPr="00E7448D" w:rsidRDefault="00FA4FCE" w:rsidP="00363026">
            <w:pPr>
              <w:spacing w:after="0"/>
              <w:rPr>
                <w:rFonts w:ascii="Arial" w:eastAsia="MS Mincho" w:hAnsi="Arial" w:cs="Arial"/>
              </w:rPr>
            </w:pPr>
            <w:r w:rsidRPr="00E7448D">
              <w:rPr>
                <w:rFonts w:ascii="Arial" w:eastAsia="MS Mincho" w:hAnsi="Arial" w:cs="Arial"/>
              </w:rPr>
              <w:t>19</w:t>
            </w:r>
          </w:p>
        </w:tc>
        <w:tc>
          <w:tcPr>
            <w:tcW w:w="1684" w:type="pct"/>
            <w:shd w:val="clear" w:color="auto" w:fill="D9E2F3"/>
          </w:tcPr>
          <w:p w14:paraId="2CCD39AD" w14:textId="77777777" w:rsidR="00FA4FCE" w:rsidRPr="00E7448D" w:rsidRDefault="00FA4FCE" w:rsidP="00363026">
            <w:pPr>
              <w:spacing w:after="0"/>
              <w:rPr>
                <w:rFonts w:ascii="Arial" w:eastAsia="MS Mincho" w:hAnsi="Arial" w:cs="Arial"/>
              </w:rPr>
            </w:pPr>
            <w:r w:rsidRPr="00E7448D">
              <w:rPr>
                <w:rFonts w:ascii="Arial" w:eastAsia="MS Mincho" w:hAnsi="Arial" w:cs="Arial"/>
              </w:rPr>
              <w:t>Front-facing camera video multi-party calls</w:t>
            </w:r>
          </w:p>
        </w:tc>
        <w:tc>
          <w:tcPr>
            <w:tcW w:w="538" w:type="pct"/>
            <w:shd w:val="clear" w:color="auto" w:fill="D9E2F3"/>
          </w:tcPr>
          <w:p w14:paraId="582A7ED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71509B2D"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D9E2F3"/>
          </w:tcPr>
          <w:p w14:paraId="3C5DF978"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488D0FD8" w14:textId="77777777" w:rsidR="00FA4FCE" w:rsidRDefault="007062B6" w:rsidP="00363026">
            <w:pPr>
              <w:spacing w:after="0"/>
              <w:rPr>
                <w:rFonts w:ascii="Arial" w:eastAsia="MS Mincho" w:hAnsi="Arial" w:cs="Arial"/>
              </w:rPr>
            </w:pPr>
            <w:r>
              <w:rPr>
                <w:rFonts w:ascii="Arial" w:eastAsia="MS Mincho" w:hAnsi="Arial" w:cs="Arial"/>
              </w:rPr>
              <w:t>XR5G-P1</w:t>
            </w:r>
          </w:p>
          <w:p w14:paraId="7C384EA0" w14:textId="66A921CC" w:rsidR="002C2E4F" w:rsidRPr="00E7448D" w:rsidRDefault="002C2E4F" w:rsidP="00363026">
            <w:pPr>
              <w:spacing w:after="0"/>
              <w:rPr>
                <w:rFonts w:ascii="Arial" w:eastAsia="MS Mincho" w:hAnsi="Arial" w:cs="Arial"/>
              </w:rPr>
            </w:pPr>
            <w:r>
              <w:rPr>
                <w:rFonts w:ascii="Arial" w:eastAsia="MS Mincho" w:hAnsi="Arial" w:cs="Arial"/>
              </w:rPr>
              <w:t>XR5G-AX</w:t>
            </w:r>
          </w:p>
        </w:tc>
      </w:tr>
      <w:tr w:rsidR="00FA4FCE" w:rsidRPr="00E7448D" w14:paraId="28520139" w14:textId="77777777" w:rsidTr="00363026">
        <w:tc>
          <w:tcPr>
            <w:tcW w:w="246" w:type="pct"/>
            <w:shd w:val="clear" w:color="auto" w:fill="auto"/>
          </w:tcPr>
          <w:p w14:paraId="40331B0E" w14:textId="77777777" w:rsidR="00FA4FCE" w:rsidRPr="00E7448D" w:rsidRDefault="00FA4FCE" w:rsidP="00363026">
            <w:pPr>
              <w:spacing w:after="0"/>
              <w:rPr>
                <w:rFonts w:ascii="Arial" w:eastAsia="MS Mincho" w:hAnsi="Arial" w:cs="Arial"/>
              </w:rPr>
            </w:pPr>
            <w:r w:rsidRPr="00E7448D">
              <w:rPr>
                <w:rFonts w:ascii="Arial" w:eastAsia="MS Mincho" w:hAnsi="Arial" w:cs="Arial"/>
              </w:rPr>
              <w:t>20</w:t>
            </w:r>
          </w:p>
        </w:tc>
        <w:tc>
          <w:tcPr>
            <w:tcW w:w="1684" w:type="pct"/>
            <w:shd w:val="clear" w:color="auto" w:fill="auto"/>
          </w:tcPr>
          <w:p w14:paraId="03A1B2D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Streaming with Localization Registry</w:t>
            </w:r>
          </w:p>
        </w:tc>
        <w:tc>
          <w:tcPr>
            <w:tcW w:w="538" w:type="pct"/>
            <w:shd w:val="clear" w:color="auto" w:fill="auto"/>
          </w:tcPr>
          <w:p w14:paraId="6D57ACC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Social AR</w:t>
            </w:r>
          </w:p>
        </w:tc>
        <w:tc>
          <w:tcPr>
            <w:tcW w:w="683" w:type="pct"/>
            <w:shd w:val="clear" w:color="auto" w:fill="auto"/>
          </w:tcPr>
          <w:p w14:paraId="578BA4EE"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2343347A"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Conversational</w:t>
            </w:r>
          </w:p>
        </w:tc>
        <w:tc>
          <w:tcPr>
            <w:tcW w:w="1034" w:type="pct"/>
            <w:shd w:val="clear" w:color="auto" w:fill="auto"/>
          </w:tcPr>
          <w:p w14:paraId="49CC8E3C" w14:textId="77777777" w:rsidR="00DB1C41" w:rsidRDefault="00DB1C41" w:rsidP="00DB1C41">
            <w:pPr>
              <w:spacing w:after="0"/>
              <w:rPr>
                <w:rFonts w:ascii="Arial" w:eastAsia="MS Mincho" w:hAnsi="Arial" w:cs="Arial"/>
              </w:rPr>
            </w:pPr>
            <w:r>
              <w:rPr>
                <w:rFonts w:ascii="Arial" w:eastAsia="MS Mincho" w:hAnsi="Arial" w:cs="Arial"/>
              </w:rPr>
              <w:t>XR5G-A1</w:t>
            </w:r>
          </w:p>
          <w:p w14:paraId="477976A1" w14:textId="77777777" w:rsidR="00DB1C41" w:rsidRDefault="00DB1C41" w:rsidP="00DB1C41">
            <w:pPr>
              <w:spacing w:after="0"/>
              <w:rPr>
                <w:rFonts w:ascii="Arial" w:eastAsia="MS Mincho" w:hAnsi="Arial" w:cs="Arial"/>
              </w:rPr>
            </w:pPr>
            <w:r>
              <w:rPr>
                <w:rFonts w:ascii="Arial" w:eastAsia="MS Mincho" w:hAnsi="Arial" w:cs="Arial"/>
              </w:rPr>
              <w:t>XR5G-A2</w:t>
            </w:r>
          </w:p>
          <w:p w14:paraId="6440E304" w14:textId="03EA5D56" w:rsidR="00FA4FCE" w:rsidRPr="00E7448D" w:rsidRDefault="00DB1C41" w:rsidP="00DB1C41">
            <w:pPr>
              <w:spacing w:after="0"/>
              <w:rPr>
                <w:rFonts w:ascii="Arial" w:eastAsia="MS Mincho" w:hAnsi="Arial" w:cs="Arial"/>
              </w:rPr>
            </w:pPr>
            <w:r>
              <w:rPr>
                <w:rFonts w:ascii="Arial" w:eastAsia="MS Mincho" w:hAnsi="Arial" w:cs="Arial"/>
              </w:rPr>
              <w:t>XR5G-A5</w:t>
            </w:r>
          </w:p>
        </w:tc>
      </w:tr>
      <w:tr w:rsidR="00FA4FCE" w:rsidRPr="00E7448D" w14:paraId="57D31465" w14:textId="77777777" w:rsidTr="00363026">
        <w:tc>
          <w:tcPr>
            <w:tcW w:w="246" w:type="pct"/>
            <w:shd w:val="clear" w:color="auto" w:fill="D9E2F3"/>
          </w:tcPr>
          <w:p w14:paraId="6D05A957" w14:textId="77777777" w:rsidR="00FA4FCE" w:rsidRPr="00E7448D" w:rsidRDefault="00FA4FCE" w:rsidP="00363026">
            <w:pPr>
              <w:spacing w:after="0"/>
              <w:rPr>
                <w:rFonts w:ascii="Arial" w:eastAsia="MS Mincho" w:hAnsi="Arial" w:cs="Arial"/>
              </w:rPr>
            </w:pPr>
            <w:r w:rsidRPr="00E7448D">
              <w:rPr>
                <w:rFonts w:ascii="Arial" w:eastAsia="MS Mincho" w:hAnsi="Arial" w:cs="Arial"/>
              </w:rPr>
              <w:t>21</w:t>
            </w:r>
          </w:p>
        </w:tc>
        <w:tc>
          <w:tcPr>
            <w:tcW w:w="1684" w:type="pct"/>
            <w:shd w:val="clear" w:color="auto" w:fill="D9E2F3"/>
          </w:tcPr>
          <w:p w14:paraId="0D3E734F" w14:textId="77777777" w:rsidR="00FA4FCE" w:rsidRPr="00E7448D" w:rsidRDefault="00FA4FCE" w:rsidP="00363026">
            <w:pPr>
              <w:spacing w:after="0"/>
              <w:rPr>
                <w:rFonts w:ascii="Arial" w:eastAsia="MS Mincho" w:hAnsi="Arial" w:cs="Arial"/>
              </w:rPr>
            </w:pPr>
            <w:r w:rsidRPr="00E7448D">
              <w:rPr>
                <w:rFonts w:ascii="Arial" w:eastAsia="MS Mincho" w:hAnsi="Arial" w:cs="Arial"/>
              </w:rPr>
              <w:t>Immersive 6DoF Streaming with Social Interaction</w:t>
            </w:r>
          </w:p>
        </w:tc>
        <w:tc>
          <w:tcPr>
            <w:tcW w:w="538" w:type="pct"/>
            <w:shd w:val="clear" w:color="auto" w:fill="D9E2F3"/>
          </w:tcPr>
          <w:p w14:paraId="2FDA4530" w14:textId="77777777" w:rsidR="00FA4FCE" w:rsidRPr="00E7448D" w:rsidRDefault="00FA4FCE" w:rsidP="00363026">
            <w:pPr>
              <w:spacing w:after="0"/>
              <w:rPr>
                <w:rFonts w:ascii="Arial" w:eastAsia="MS Mincho" w:hAnsi="Arial" w:cs="Arial"/>
              </w:rPr>
            </w:pPr>
            <w:r w:rsidRPr="00E7448D">
              <w:rPr>
                <w:rFonts w:ascii="Arial" w:eastAsia="MS Mincho" w:hAnsi="Arial" w:cs="Arial"/>
              </w:rPr>
              <w:t>VR and Social VR</w:t>
            </w:r>
          </w:p>
        </w:tc>
        <w:tc>
          <w:tcPr>
            <w:tcW w:w="683" w:type="pct"/>
            <w:shd w:val="clear" w:color="auto" w:fill="D9E2F3"/>
          </w:tcPr>
          <w:p w14:paraId="639D11B6" w14:textId="77777777" w:rsidR="00FA4FCE" w:rsidRPr="00E7448D" w:rsidRDefault="00FA4FCE" w:rsidP="00363026">
            <w:pPr>
              <w:spacing w:after="0"/>
              <w:rPr>
                <w:rFonts w:ascii="Arial" w:eastAsia="MS Mincho" w:hAnsi="Arial" w:cs="Arial"/>
              </w:rPr>
            </w:pPr>
            <w:r w:rsidRPr="00E7448D">
              <w:rPr>
                <w:rFonts w:ascii="Arial" w:eastAsia="MS Mincho" w:hAnsi="Arial"/>
              </w:rPr>
              <w:t>3DoF+, 6DoF</w:t>
            </w:r>
          </w:p>
        </w:tc>
        <w:tc>
          <w:tcPr>
            <w:tcW w:w="815" w:type="pct"/>
            <w:shd w:val="clear" w:color="auto" w:fill="D9E2F3"/>
          </w:tcPr>
          <w:p w14:paraId="1BBD53B4"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Conversational</w:t>
            </w:r>
            <w:r w:rsidRPr="00E7448D">
              <w:rPr>
                <w:rFonts w:ascii="Arial" w:eastAsia="MS Mincho" w:hAnsi="Arial" w:cs="Arial"/>
              </w:rPr>
              <w:br/>
              <w:t>Split</w:t>
            </w:r>
          </w:p>
        </w:tc>
        <w:tc>
          <w:tcPr>
            <w:tcW w:w="1034" w:type="pct"/>
            <w:shd w:val="clear" w:color="auto" w:fill="D9E2F3"/>
          </w:tcPr>
          <w:p w14:paraId="2A31D6FF" w14:textId="77777777" w:rsidR="00DB1C41" w:rsidRDefault="00DB1C41" w:rsidP="00DB1C41">
            <w:pPr>
              <w:spacing w:after="0"/>
              <w:rPr>
                <w:rFonts w:ascii="Arial" w:eastAsia="MS Mincho" w:hAnsi="Arial" w:cs="Arial"/>
              </w:rPr>
            </w:pPr>
            <w:r>
              <w:rPr>
                <w:rFonts w:ascii="Arial" w:eastAsia="MS Mincho" w:hAnsi="Arial" w:cs="Arial"/>
              </w:rPr>
              <w:t>XR5G-V3</w:t>
            </w:r>
          </w:p>
          <w:p w14:paraId="4940D909" w14:textId="510B6124" w:rsidR="00FA4FCE" w:rsidRPr="00E7448D" w:rsidRDefault="00DB1C41" w:rsidP="00DB1C41">
            <w:pPr>
              <w:spacing w:after="0"/>
              <w:rPr>
                <w:rFonts w:ascii="Arial" w:eastAsia="MS Mincho" w:hAnsi="Arial" w:cs="Arial"/>
              </w:rPr>
            </w:pPr>
            <w:r>
              <w:rPr>
                <w:rFonts w:ascii="Arial" w:eastAsia="MS Mincho" w:hAnsi="Arial" w:cs="Arial"/>
              </w:rPr>
              <w:t>XR5G-V4</w:t>
            </w:r>
          </w:p>
        </w:tc>
      </w:tr>
      <w:tr w:rsidR="00FA4FCE" w:rsidRPr="00E7448D" w14:paraId="4DCB4317" w14:textId="77777777" w:rsidTr="00363026">
        <w:tc>
          <w:tcPr>
            <w:tcW w:w="246" w:type="pct"/>
            <w:shd w:val="clear" w:color="auto" w:fill="auto"/>
          </w:tcPr>
          <w:p w14:paraId="57C256A2" w14:textId="77777777" w:rsidR="00FA4FCE" w:rsidRPr="00E7448D" w:rsidDel="00214006" w:rsidRDefault="00FA4FCE" w:rsidP="00363026">
            <w:pPr>
              <w:spacing w:after="0"/>
              <w:rPr>
                <w:rFonts w:ascii="Arial" w:eastAsia="MS Mincho" w:hAnsi="Arial" w:cs="Arial"/>
              </w:rPr>
            </w:pPr>
            <w:r w:rsidRPr="00E7448D">
              <w:rPr>
                <w:rFonts w:ascii="Arial" w:eastAsia="MS Mincho" w:hAnsi="Arial" w:cs="Arial"/>
              </w:rPr>
              <w:t>22</w:t>
            </w:r>
          </w:p>
        </w:tc>
        <w:tc>
          <w:tcPr>
            <w:tcW w:w="1684" w:type="pct"/>
            <w:shd w:val="clear" w:color="auto" w:fill="auto"/>
          </w:tcPr>
          <w:p w14:paraId="55826CED" w14:textId="77777777" w:rsidR="00FA4FCE" w:rsidRPr="00E7448D" w:rsidRDefault="00FA4FCE" w:rsidP="00363026">
            <w:pPr>
              <w:spacing w:after="0"/>
              <w:rPr>
                <w:rFonts w:ascii="Arial" w:eastAsia="MS Mincho" w:hAnsi="Arial" w:cs="Arial"/>
              </w:rPr>
            </w:pPr>
            <w:r w:rsidRPr="00E7448D">
              <w:rPr>
                <w:rFonts w:ascii="Arial" w:eastAsia="MS Mincho" w:hAnsi="Arial" w:cs="Arial"/>
              </w:rPr>
              <w:t>5G Online Gaming Party</w:t>
            </w:r>
          </w:p>
        </w:tc>
        <w:tc>
          <w:tcPr>
            <w:tcW w:w="538" w:type="pct"/>
            <w:shd w:val="clear" w:color="auto" w:fill="auto"/>
          </w:tcPr>
          <w:p w14:paraId="0799A568"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2C6B2A13" w14:textId="77777777" w:rsidR="00FA4FCE" w:rsidRPr="00E7448D" w:rsidRDefault="00FA4FCE" w:rsidP="00363026">
            <w:pPr>
              <w:spacing w:after="0"/>
              <w:rPr>
                <w:rFonts w:ascii="Arial" w:eastAsia="MS Mincho" w:hAnsi="Arial"/>
              </w:rPr>
            </w:pPr>
            <w:r w:rsidRPr="00E7448D">
              <w:rPr>
                <w:rFonts w:ascii="Arial" w:eastAsia="MS Mincho" w:hAnsi="Arial" w:cs="Arial"/>
              </w:rPr>
              <w:t>6DoF</w:t>
            </w:r>
          </w:p>
        </w:tc>
        <w:tc>
          <w:tcPr>
            <w:tcW w:w="815" w:type="pct"/>
            <w:shd w:val="clear" w:color="auto" w:fill="auto"/>
          </w:tcPr>
          <w:p w14:paraId="2639E396"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Split, D2D</w:t>
            </w:r>
          </w:p>
        </w:tc>
        <w:tc>
          <w:tcPr>
            <w:tcW w:w="1034" w:type="pct"/>
            <w:shd w:val="clear" w:color="auto" w:fill="auto"/>
          </w:tcPr>
          <w:p w14:paraId="00E482FF" w14:textId="77777777" w:rsidR="00DB1C41" w:rsidRDefault="00DB1C41" w:rsidP="00DB1C41">
            <w:pPr>
              <w:spacing w:after="0"/>
              <w:rPr>
                <w:rFonts w:ascii="Arial" w:eastAsia="MS Mincho" w:hAnsi="Arial" w:cs="Arial"/>
              </w:rPr>
            </w:pPr>
            <w:r>
              <w:rPr>
                <w:rFonts w:ascii="Arial" w:eastAsia="MS Mincho" w:hAnsi="Arial" w:cs="Arial"/>
              </w:rPr>
              <w:t>XR5G-V3</w:t>
            </w:r>
          </w:p>
          <w:p w14:paraId="15DCAC50" w14:textId="3C9A850F" w:rsidR="00FA4FCE" w:rsidRPr="00E7448D" w:rsidRDefault="00DB1C41" w:rsidP="00DB1C41">
            <w:pPr>
              <w:spacing w:after="0"/>
              <w:rPr>
                <w:rFonts w:ascii="Arial" w:eastAsia="MS Mincho" w:hAnsi="Arial" w:cs="Arial"/>
              </w:rPr>
            </w:pPr>
            <w:r>
              <w:rPr>
                <w:rFonts w:ascii="Arial" w:eastAsia="MS Mincho" w:hAnsi="Arial" w:cs="Arial"/>
              </w:rPr>
              <w:t>XR5G-V4</w:t>
            </w:r>
          </w:p>
        </w:tc>
      </w:tr>
      <w:tr w:rsidR="00FA4FCE" w:rsidRPr="00E7448D" w14:paraId="12140CC9" w14:textId="77777777" w:rsidTr="00363026">
        <w:tc>
          <w:tcPr>
            <w:tcW w:w="246" w:type="pct"/>
            <w:shd w:val="clear" w:color="auto" w:fill="D9E2F3"/>
          </w:tcPr>
          <w:p w14:paraId="09D9B4E2" w14:textId="77777777" w:rsidR="00FA4FCE" w:rsidRPr="00E7448D" w:rsidRDefault="00FA4FCE" w:rsidP="00363026">
            <w:pPr>
              <w:spacing w:after="0"/>
              <w:rPr>
                <w:rFonts w:ascii="Arial" w:eastAsia="MS Mincho" w:hAnsi="Arial" w:cs="Arial"/>
              </w:rPr>
            </w:pPr>
            <w:r w:rsidRPr="00E7448D">
              <w:rPr>
                <w:rFonts w:ascii="Arial" w:eastAsia="MS Mincho" w:hAnsi="Arial" w:cs="Arial"/>
              </w:rPr>
              <w:t>23</w:t>
            </w:r>
          </w:p>
        </w:tc>
        <w:tc>
          <w:tcPr>
            <w:tcW w:w="1684" w:type="pct"/>
            <w:shd w:val="clear" w:color="auto" w:fill="D9E2F3"/>
          </w:tcPr>
          <w:p w14:paraId="7FFCE850" w14:textId="77777777" w:rsidR="00FA4FCE" w:rsidRPr="00E7448D" w:rsidRDefault="00FA4FCE" w:rsidP="00363026">
            <w:pPr>
              <w:spacing w:after="0"/>
              <w:rPr>
                <w:rFonts w:ascii="Arial" w:eastAsia="MS Mincho" w:hAnsi="Arial" w:cs="Arial"/>
              </w:rPr>
            </w:pPr>
            <w:r w:rsidRPr="00E7448D">
              <w:rPr>
                <w:rFonts w:ascii="Arial" w:eastAsia="MS Mincho" w:hAnsi="Arial" w:cs="Arial"/>
              </w:rPr>
              <w:t>Spatial Shared Data</w:t>
            </w:r>
          </w:p>
        </w:tc>
        <w:tc>
          <w:tcPr>
            <w:tcW w:w="538" w:type="pct"/>
            <w:shd w:val="clear" w:color="auto" w:fill="D9E2F3"/>
          </w:tcPr>
          <w:p w14:paraId="2469375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737C6B80" w14:textId="77777777" w:rsidR="00FA4FCE" w:rsidRPr="00E7448D" w:rsidRDefault="00FA4FCE" w:rsidP="00363026">
            <w:pPr>
              <w:spacing w:after="0"/>
              <w:rPr>
                <w:rFonts w:ascii="Arial" w:eastAsia="MS Mincho" w:hAnsi="Arial" w:cs="Arial"/>
              </w:rPr>
            </w:pPr>
            <w:r w:rsidRPr="00E7448D">
              <w:rPr>
                <w:rFonts w:ascii="Arial" w:eastAsia="MS Mincho" w:hAnsi="Arial"/>
              </w:rPr>
              <w:t>6DoF</w:t>
            </w:r>
          </w:p>
        </w:tc>
        <w:tc>
          <w:tcPr>
            <w:tcW w:w="815" w:type="pct"/>
            <w:shd w:val="clear" w:color="auto" w:fill="D9E2F3"/>
          </w:tcPr>
          <w:p w14:paraId="0735137A"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Conversational</w:t>
            </w:r>
            <w:r w:rsidRPr="00E7448D">
              <w:rPr>
                <w:rFonts w:ascii="Arial" w:eastAsia="MS Mincho" w:hAnsi="Arial" w:cs="Arial"/>
              </w:rPr>
              <w:br/>
              <w:t>Split</w:t>
            </w:r>
          </w:p>
        </w:tc>
        <w:tc>
          <w:tcPr>
            <w:tcW w:w="1034" w:type="pct"/>
            <w:shd w:val="clear" w:color="auto" w:fill="D9E2F3"/>
          </w:tcPr>
          <w:p w14:paraId="1A38DA1B" w14:textId="0EEF6845" w:rsidR="00FA4FCE" w:rsidRPr="00E7448D" w:rsidRDefault="00DB1C41" w:rsidP="00363026">
            <w:pPr>
              <w:spacing w:after="0"/>
              <w:rPr>
                <w:rFonts w:ascii="Arial" w:eastAsia="MS Mincho" w:hAnsi="Arial" w:cs="Arial"/>
              </w:rPr>
            </w:pPr>
            <w:r>
              <w:rPr>
                <w:rFonts w:ascii="Arial" w:eastAsia="MS Mincho" w:hAnsi="Arial" w:cs="Arial"/>
              </w:rPr>
              <w:t>XR5G-AX</w:t>
            </w:r>
          </w:p>
        </w:tc>
      </w:tr>
    </w:tbl>
    <w:p w14:paraId="3DB84CD4" w14:textId="77777777" w:rsidR="00E7448D" w:rsidRDefault="00E7448D" w:rsidP="00AF16CB"/>
    <w:p w14:paraId="1CB1DC76" w14:textId="33D4D56E" w:rsidR="00AF16CB" w:rsidRPr="00894B9E" w:rsidRDefault="00AF16CB" w:rsidP="00AF16CB">
      <w:r>
        <w:t>The use cases are summarized in clause 5 into several core</w:t>
      </w:r>
      <w:r w:rsidR="00AC7DF5">
        <w:t xml:space="preserve"> use cases and</w:t>
      </w:r>
      <w:r>
        <w:t xml:space="preserve"> scenarios.</w:t>
      </w:r>
    </w:p>
    <w:p w14:paraId="6E635DB3" w14:textId="5D0A8A94" w:rsidR="00AF16CB" w:rsidRDefault="00AF16CB" w:rsidP="00AF16CB">
      <w:pPr>
        <w:pStyle w:val="Heading2"/>
      </w:pPr>
      <w:bookmarkStart w:id="151" w:name="_Toc23169763"/>
      <w:bookmarkStart w:id="152" w:name="_Toc33041999"/>
      <w:r w:rsidRPr="00DB3790">
        <w:t>4.</w:t>
      </w:r>
      <w:r>
        <w:t>11</w:t>
      </w:r>
      <w:r w:rsidRPr="00DB3790">
        <w:tab/>
      </w:r>
      <w:r>
        <w:t xml:space="preserve">Summary of </w:t>
      </w:r>
      <w:r w:rsidR="00704D9F">
        <w:t>Remaining Issues address</w:t>
      </w:r>
      <w:r w:rsidR="002F0DB9">
        <w:t>ed</w:t>
      </w:r>
      <w:r w:rsidR="00704D9F">
        <w:t xml:space="preserve"> in </w:t>
      </w:r>
      <w:r>
        <w:t>this Document</w:t>
      </w:r>
      <w:bookmarkEnd w:id="151"/>
      <w:bookmarkEnd w:id="152"/>
    </w:p>
    <w:p w14:paraId="750E9D20" w14:textId="19D35EC8" w:rsidR="00AF16CB" w:rsidRDefault="00AF16CB" w:rsidP="00AF16CB">
      <w:r>
        <w:t xml:space="preserve">Based on these introduced technologies and the use cases, the </w:t>
      </w:r>
      <w:r w:rsidR="009B10DF">
        <w:t xml:space="preserve">remainder </w:t>
      </w:r>
      <w:r>
        <w:t xml:space="preserve">of this Technical Report is </w:t>
      </w:r>
      <w:r w:rsidR="00704D9F">
        <w:t xml:space="preserve">addresses the </w:t>
      </w:r>
      <w:r>
        <w:t>follow</w:t>
      </w:r>
      <w:r w:rsidR="00704D9F">
        <w:t>ing</w:t>
      </w:r>
      <w:r>
        <w:t>:</w:t>
      </w:r>
    </w:p>
    <w:p w14:paraId="4CAED3A1" w14:textId="77777777" w:rsidR="00AF16CB" w:rsidRDefault="00AF16CB" w:rsidP="00AF16CB">
      <w:pPr>
        <w:numPr>
          <w:ilvl w:val="0"/>
          <w:numId w:val="2"/>
        </w:numPr>
      </w:pPr>
      <w:r>
        <w:t>identify the mapping of different XR use cases to the 5G System and 5G Media Delivery services according to clause 4.3.</w:t>
      </w:r>
    </w:p>
    <w:p w14:paraId="69F99CD4" w14:textId="194F0D49" w:rsidR="00AF16CB" w:rsidRDefault="00AF16CB" w:rsidP="00AF16CB">
      <w:pPr>
        <w:numPr>
          <w:ilvl w:val="0"/>
          <w:numId w:val="2"/>
        </w:numPr>
      </w:pPr>
      <w:r>
        <w:t>identify functions, interfaces and APIs for different delivery scenarios</w:t>
      </w:r>
      <w:r w:rsidR="00D86270">
        <w:t>.</w:t>
      </w:r>
    </w:p>
    <w:p w14:paraId="28026CF3" w14:textId="74FE3E55" w:rsidR="00AF16CB" w:rsidRPr="002F36D2" w:rsidRDefault="00AF16CB" w:rsidP="00AF16CB">
      <w:pPr>
        <w:numPr>
          <w:ilvl w:val="0"/>
          <w:numId w:val="2"/>
        </w:numPr>
      </w:pPr>
      <w:r>
        <w:t>define high-level call flows and parameter exchange for the different service scenarios</w:t>
      </w:r>
      <w:r w:rsidR="00D86270">
        <w:t>.</w:t>
      </w:r>
    </w:p>
    <w:p w14:paraId="001A6A64" w14:textId="77777777" w:rsidR="00AF16CB" w:rsidRDefault="00AF16CB" w:rsidP="00AF16CB">
      <w:pPr>
        <w:numPr>
          <w:ilvl w:val="0"/>
          <w:numId w:val="2"/>
        </w:numPr>
      </w:pPr>
      <w:r>
        <w:t>for the different scenarios, identify the formats as well as traffic requirements/properties</w:t>
      </w:r>
    </w:p>
    <w:p w14:paraId="10703614" w14:textId="26805B7B" w:rsidR="00AF16CB" w:rsidRDefault="00AF16CB" w:rsidP="00AF16CB">
      <w:pPr>
        <w:numPr>
          <w:ilvl w:val="0"/>
          <w:numId w:val="2"/>
        </w:numPr>
      </w:pPr>
      <w:r>
        <w:t>identify technical requirements on formats, processing functions, interfaces, and protocols in order to achieve adequate Quality of Experience based on the considerations in clause 4.2.</w:t>
      </w:r>
    </w:p>
    <w:p w14:paraId="26119030" w14:textId="45A02693" w:rsidR="00200BDB" w:rsidRPr="00DB3790" w:rsidRDefault="00503561" w:rsidP="00A1508F">
      <w:pPr>
        <w:numPr>
          <w:ilvl w:val="0"/>
          <w:numId w:val="2"/>
        </w:numPr>
      </w:pPr>
      <w:r>
        <w:t>identify potential standardi</w:t>
      </w:r>
      <w:r w:rsidR="00431B7F">
        <w:t>s</w:t>
      </w:r>
      <w:r>
        <w:t>ation areas</w:t>
      </w:r>
      <w:r w:rsidR="004C04F7">
        <w:t xml:space="preserve"> and their potential timeline.</w:t>
      </w:r>
    </w:p>
    <w:p w14:paraId="42AF8F72" w14:textId="5D6CF387" w:rsidR="0052048A" w:rsidRPr="00DB3790" w:rsidRDefault="00AC7DF5" w:rsidP="00CD12DC">
      <w:pPr>
        <w:pStyle w:val="Heading1"/>
      </w:pPr>
      <w:bookmarkStart w:id="153" w:name="_Toc23169775"/>
      <w:bookmarkStart w:id="154" w:name="_Toc33042000"/>
      <w:r>
        <w:t>5</w:t>
      </w:r>
      <w:r>
        <w:tab/>
      </w:r>
      <w:r w:rsidR="00CB3647" w:rsidRPr="00DB3790">
        <w:t>Core Use Cases</w:t>
      </w:r>
      <w:r w:rsidR="00495828" w:rsidRPr="00DB3790">
        <w:t xml:space="preserve"> and Scenarios</w:t>
      </w:r>
      <w:r w:rsidR="00CB3647" w:rsidRPr="00DB3790">
        <w:t xml:space="preserve"> for Extended Reality</w:t>
      </w:r>
      <w:bookmarkEnd w:id="153"/>
      <w:bookmarkEnd w:id="154"/>
    </w:p>
    <w:p w14:paraId="641ECED8" w14:textId="0AB05EEC" w:rsidR="003C65D9" w:rsidRPr="00DB3790" w:rsidRDefault="00B43906" w:rsidP="00CD12DC">
      <w:pPr>
        <w:pStyle w:val="Heading2"/>
      </w:pPr>
      <w:bookmarkStart w:id="155" w:name="_Toc23169776"/>
      <w:bookmarkStart w:id="156" w:name="_Toc33042001"/>
      <w:r>
        <w:t>5.</w:t>
      </w:r>
      <w:r w:rsidR="00CD12DC">
        <w:t>1</w:t>
      </w:r>
      <w:r w:rsidR="00CD12DC">
        <w:tab/>
      </w:r>
      <w:r w:rsidR="00495828" w:rsidRPr="00DB3790">
        <w:t>I</w:t>
      </w:r>
      <w:r w:rsidR="003C65D9" w:rsidRPr="00DB3790">
        <w:t>ntroduction</w:t>
      </w:r>
      <w:bookmarkEnd w:id="155"/>
      <w:bookmarkEnd w:id="156"/>
    </w:p>
    <w:p w14:paraId="0CF22AC9" w14:textId="7E852564" w:rsidR="00445F05" w:rsidRPr="00DB3790" w:rsidRDefault="00445F05" w:rsidP="00445F05">
      <w:r w:rsidRPr="00DB3790">
        <w:t xml:space="preserve">This clause documents core consolidated use cases and scenarios for extended reality </w:t>
      </w:r>
      <w:r w:rsidR="00E80EB0" w:rsidRPr="00DB3790">
        <w:t>based on</w:t>
      </w:r>
      <w:r w:rsidRPr="00DB3790">
        <w:t xml:space="preserve"> the underlying offered functionalities, the nature of the communication, interactivity and real-time requirements. These have been derived from the use cases collected in Annex A. Table </w:t>
      </w:r>
      <w:r w:rsidR="00B43906">
        <w:t>5.</w:t>
      </w:r>
      <w:r w:rsidR="00495828" w:rsidRPr="00DB3790">
        <w:t>1</w:t>
      </w:r>
      <w:r w:rsidR="004A1BB2" w:rsidRPr="00DB3790">
        <w:t>-1</w:t>
      </w:r>
      <w:r w:rsidRPr="00DB3790">
        <w:t xml:space="preserve"> lists the core use cases and the list of the use cases in Annex A covered by each of them. </w:t>
      </w:r>
    </w:p>
    <w:p w14:paraId="1CE84A5B" w14:textId="7B0136F3" w:rsidR="000945A1" w:rsidRPr="00DB3790" w:rsidRDefault="000945A1" w:rsidP="00CD12DC">
      <w:r w:rsidRPr="00DB3790">
        <w:lastRenderedPageBreak/>
        <w:t xml:space="preserve">The following categories and their accompanying illustrations are drawn for clarity. In actual implementations, elements from more than one system may be used together. However, </w:t>
      </w:r>
      <w:r w:rsidR="00495828" w:rsidRPr="00DB3790">
        <w:t>it</w:t>
      </w:r>
      <w:r w:rsidRPr="00DB3790">
        <w:t xml:space="preserve"> </w:t>
      </w:r>
      <w:r w:rsidR="00495828" w:rsidRPr="00DB3790">
        <w:t xml:space="preserve">is </w:t>
      </w:r>
      <w:r w:rsidRPr="00DB3790">
        <w:t xml:space="preserve">attempted to ensure that the functionalities included </w:t>
      </w:r>
      <w:r w:rsidR="00416948">
        <w:t>from</w:t>
      </w:r>
      <w:r w:rsidR="00416948" w:rsidRPr="00DB3790">
        <w:t xml:space="preserve"> </w:t>
      </w:r>
      <w:r w:rsidRPr="00DB3790">
        <w:t xml:space="preserve">any particular use case in Annex </w:t>
      </w:r>
      <w:r w:rsidR="001D29EC" w:rsidRPr="00DB3790">
        <w:t>A</w:t>
      </w:r>
      <w:r w:rsidRPr="00DB3790">
        <w:t xml:space="preserve"> are fully covered within a single core use case diagram.   </w:t>
      </w:r>
    </w:p>
    <w:p w14:paraId="16794832" w14:textId="3DFD4C11" w:rsidR="00495828" w:rsidRPr="00DB3790" w:rsidRDefault="000945A1" w:rsidP="00CD12DC">
      <w:r w:rsidRPr="00DB3790">
        <w:t xml:space="preserve">The term UE is used to define a 5G-enabled user </w:t>
      </w:r>
      <w:r w:rsidR="00D67168">
        <w:t>equipment</w:t>
      </w:r>
      <w:r w:rsidR="00D67168" w:rsidRPr="00DB3790">
        <w:t xml:space="preserve"> </w:t>
      </w:r>
      <w:r w:rsidRPr="00DB3790">
        <w:t xml:space="preserve">that meets the capability requirements of a particular use case. </w:t>
      </w:r>
      <w:r w:rsidR="00D67168">
        <w:t xml:space="preserve">A </w:t>
      </w:r>
      <w:r w:rsidRPr="00DB3790">
        <w:t xml:space="preserve">UE may </w:t>
      </w:r>
      <w:r w:rsidR="00495828" w:rsidRPr="00DB3790">
        <w:t>for example be</w:t>
      </w:r>
      <w:r w:rsidRPr="00DB3790">
        <w:t xml:space="preserve"> </w:t>
      </w:r>
      <w:r w:rsidR="00D67168">
        <w:t xml:space="preserve">a </w:t>
      </w:r>
      <w:r w:rsidRPr="00DB3790">
        <w:t>mobile handset, AR glasses or a</w:t>
      </w:r>
      <w:r w:rsidR="00495828" w:rsidRPr="00DB3790">
        <w:t>n</w:t>
      </w:r>
      <w:r w:rsidRPr="00DB3790">
        <w:t xml:space="preserve"> HMD with or without controllers</w:t>
      </w:r>
      <w:r w:rsidR="00495828" w:rsidRPr="00DB3790">
        <w:t xml:space="preserve"> as document</w:t>
      </w:r>
      <w:r w:rsidR="00D67168">
        <w:t>ed</w:t>
      </w:r>
      <w:r w:rsidR="00495828" w:rsidRPr="00DB3790">
        <w:t xml:space="preserve"> in clause 4.3</w:t>
      </w:r>
      <w:r w:rsidRPr="00DB3790">
        <w:t xml:space="preserve">. </w:t>
      </w:r>
    </w:p>
    <w:p w14:paraId="45D3766A" w14:textId="77777777" w:rsidR="000945A1" w:rsidRPr="00DB3790" w:rsidRDefault="000945A1" w:rsidP="00CD12DC">
      <w:r w:rsidRPr="00DB3790">
        <w:t xml:space="preserve">Note that depending on the actual UE, the usage scenario may differ slightly. Some examples of such differences are given in the accompanying text within each category. Furthermore, in </w:t>
      </w:r>
      <w:r w:rsidR="00495828" w:rsidRPr="00DB3790">
        <w:t>certain cases</w:t>
      </w:r>
      <w:r w:rsidRPr="00DB3790">
        <w:t xml:space="preserve"> the capabilities of the devices may be present on each UE and not </w:t>
      </w:r>
      <w:r w:rsidR="00495828" w:rsidRPr="00DB3790">
        <w:t>restricted</w:t>
      </w:r>
      <w:r w:rsidRPr="00DB3790">
        <w:t xml:space="preserve"> to </w:t>
      </w:r>
      <w:r w:rsidR="00495828" w:rsidRPr="00DB3790">
        <w:t xml:space="preserve">only </w:t>
      </w:r>
      <w:r w:rsidRPr="00DB3790">
        <w:t>one side.</w:t>
      </w:r>
    </w:p>
    <w:p w14:paraId="5C728896" w14:textId="57F97E76" w:rsidR="004E7D13" w:rsidRPr="00DB3790" w:rsidRDefault="004E7D13" w:rsidP="00112809">
      <w:pPr>
        <w:pStyle w:val="TH"/>
      </w:pPr>
      <w:r w:rsidRPr="00DB3790">
        <w:t xml:space="preserve">Table </w:t>
      </w:r>
      <w:r w:rsidR="00B43906">
        <w:t>5.</w:t>
      </w:r>
      <w:r w:rsidR="003C65D9" w:rsidRPr="00DB3790">
        <w:t>1</w:t>
      </w:r>
      <w:r w:rsidR="004A1BB2" w:rsidRPr="00DB3790">
        <w:t>-1</w:t>
      </w:r>
      <w:r w:rsidR="00CD12DC">
        <w:t>:</w:t>
      </w:r>
      <w:r w:rsidRPr="00DB3790">
        <w:t xml:space="preserve"> Core use case mapping to Annex </w:t>
      </w:r>
      <w:r w:rsidR="001D29EC" w:rsidRPr="00DB3790">
        <w:t>A</w:t>
      </w:r>
    </w:p>
    <w:tbl>
      <w:tblPr>
        <w:tblW w:w="0" w:type="auto"/>
        <w:tblBorders>
          <w:insideH w:val="single" w:sz="18" w:space="0" w:color="FFFFFF"/>
          <w:insideV w:val="single" w:sz="18" w:space="0" w:color="FFFFFF"/>
        </w:tblBorders>
        <w:tblLook w:val="04A0" w:firstRow="1" w:lastRow="0" w:firstColumn="1" w:lastColumn="0" w:noHBand="0" w:noVBand="1"/>
      </w:tblPr>
      <w:tblGrid>
        <w:gridCol w:w="2883"/>
        <w:gridCol w:w="1397"/>
        <w:gridCol w:w="5361"/>
      </w:tblGrid>
      <w:tr w:rsidR="00495828" w:rsidRPr="00DB3790" w14:paraId="62B6BDE7" w14:textId="77777777" w:rsidTr="00AE1193">
        <w:tc>
          <w:tcPr>
            <w:tcW w:w="2943" w:type="dxa"/>
            <w:shd w:val="pct20" w:color="000000" w:fill="FFFFFF"/>
          </w:tcPr>
          <w:p w14:paraId="30EED8A8" w14:textId="77777777" w:rsidR="00495828" w:rsidRPr="00DB3790" w:rsidRDefault="00495828" w:rsidP="00CD12DC">
            <w:pPr>
              <w:pStyle w:val="TAH"/>
            </w:pPr>
            <w:r w:rsidRPr="00DB3790">
              <w:t>Core Use Cases and Scenarios</w:t>
            </w:r>
          </w:p>
        </w:tc>
        <w:tc>
          <w:tcPr>
            <w:tcW w:w="1418" w:type="dxa"/>
            <w:shd w:val="pct20" w:color="000000" w:fill="FFFFFF"/>
          </w:tcPr>
          <w:p w14:paraId="55FA69AA" w14:textId="77777777" w:rsidR="00495828" w:rsidRPr="00DB3790" w:rsidRDefault="00495828" w:rsidP="00CD12DC">
            <w:pPr>
              <w:pStyle w:val="TAH"/>
            </w:pPr>
            <w:r w:rsidRPr="00DB3790">
              <w:t>Clause</w:t>
            </w:r>
          </w:p>
        </w:tc>
        <w:tc>
          <w:tcPr>
            <w:tcW w:w="5496" w:type="dxa"/>
            <w:shd w:val="pct20" w:color="000000" w:fill="FFFFFF"/>
          </w:tcPr>
          <w:p w14:paraId="02B48749" w14:textId="77777777" w:rsidR="00495828" w:rsidRPr="00DB3790" w:rsidRDefault="00495828" w:rsidP="00CD12DC">
            <w:pPr>
              <w:pStyle w:val="TAH"/>
            </w:pPr>
            <w:r w:rsidRPr="00DB3790">
              <w:t>Use Case from Annex A</w:t>
            </w:r>
          </w:p>
        </w:tc>
      </w:tr>
      <w:tr w:rsidR="00495828" w:rsidRPr="00DB3790" w14:paraId="64BA2CE5" w14:textId="77777777" w:rsidTr="00AE1193">
        <w:tc>
          <w:tcPr>
            <w:tcW w:w="2943" w:type="dxa"/>
            <w:shd w:val="pct5" w:color="000000" w:fill="FFFFFF"/>
          </w:tcPr>
          <w:p w14:paraId="17A04494" w14:textId="77777777" w:rsidR="00495828" w:rsidRPr="00DB3790" w:rsidRDefault="00495828" w:rsidP="00CD12DC">
            <w:pPr>
              <w:pStyle w:val="TAL"/>
            </w:pPr>
            <w:r w:rsidRPr="00DB3790">
              <w:t>Offline Sharing of 3D Objects</w:t>
            </w:r>
          </w:p>
        </w:tc>
        <w:tc>
          <w:tcPr>
            <w:tcW w:w="1418" w:type="dxa"/>
            <w:shd w:val="pct5" w:color="000000" w:fill="FFFFFF"/>
          </w:tcPr>
          <w:p w14:paraId="7A739D55" w14:textId="197561D1" w:rsidR="00495828" w:rsidRPr="00DB3790" w:rsidRDefault="00B43906" w:rsidP="00CD12DC">
            <w:pPr>
              <w:pStyle w:val="TAL"/>
            </w:pPr>
            <w:r>
              <w:t>5.</w:t>
            </w:r>
            <w:r w:rsidR="00495828" w:rsidRPr="00DB3790">
              <w:t>2</w:t>
            </w:r>
          </w:p>
        </w:tc>
        <w:tc>
          <w:tcPr>
            <w:tcW w:w="5496" w:type="dxa"/>
            <w:shd w:val="pct5" w:color="000000" w:fill="FFFFFF"/>
          </w:tcPr>
          <w:p w14:paraId="4067AF3A" w14:textId="77777777" w:rsidR="00495828" w:rsidRPr="00DB3790" w:rsidRDefault="00495828" w:rsidP="00CD12DC">
            <w:pPr>
              <w:pStyle w:val="TAL"/>
            </w:pPr>
            <w:r w:rsidRPr="00DB3790">
              <w:t>Use Case 1: 3D Image Messaging</w:t>
            </w:r>
            <w:r w:rsidRPr="00DB3790">
              <w:br/>
              <w:t>Use Case 2: AR Sharing</w:t>
            </w:r>
            <w:r w:rsidRPr="00DB3790">
              <w:br/>
              <w:t>Use Case 10: Online shopping from a catalogue – downloading</w:t>
            </w:r>
          </w:p>
        </w:tc>
      </w:tr>
      <w:tr w:rsidR="00495828" w:rsidRPr="00DB3790" w14:paraId="58E30700" w14:textId="77777777" w:rsidTr="00AE1193">
        <w:tc>
          <w:tcPr>
            <w:tcW w:w="2943" w:type="dxa"/>
            <w:shd w:val="pct20" w:color="000000" w:fill="FFFFFF"/>
          </w:tcPr>
          <w:p w14:paraId="55592B73" w14:textId="77777777" w:rsidR="00495828" w:rsidRPr="00DB3790" w:rsidRDefault="00495828" w:rsidP="00CD12DC">
            <w:pPr>
              <w:pStyle w:val="TAL"/>
            </w:pPr>
            <w:r w:rsidRPr="00DB3790">
              <w:t>Real-time XR Sharing</w:t>
            </w:r>
          </w:p>
        </w:tc>
        <w:tc>
          <w:tcPr>
            <w:tcW w:w="1418" w:type="dxa"/>
            <w:shd w:val="pct20" w:color="000000" w:fill="FFFFFF"/>
          </w:tcPr>
          <w:p w14:paraId="58E4C7F2" w14:textId="47364673" w:rsidR="00495828" w:rsidRPr="00DB3790" w:rsidRDefault="00B43906" w:rsidP="00CD12DC">
            <w:pPr>
              <w:pStyle w:val="TAL"/>
            </w:pPr>
            <w:r>
              <w:t>5.</w:t>
            </w:r>
            <w:r w:rsidR="00495828" w:rsidRPr="00DB3790">
              <w:t>3</w:t>
            </w:r>
          </w:p>
        </w:tc>
        <w:tc>
          <w:tcPr>
            <w:tcW w:w="5496" w:type="dxa"/>
            <w:shd w:val="pct20" w:color="000000" w:fill="FFFFFF"/>
          </w:tcPr>
          <w:p w14:paraId="5BD781B4" w14:textId="77777777" w:rsidR="00495828" w:rsidRDefault="00495828" w:rsidP="00CD12DC">
            <w:pPr>
              <w:pStyle w:val="TAL"/>
            </w:pPr>
            <w:r w:rsidRPr="00DB3790">
              <w:t>Use Case 7: Real-time 3D Communication</w:t>
            </w:r>
            <w:r w:rsidRPr="00DB3790">
              <w:br/>
              <w:t>Use Case 8: AR guided assistant at remote location (industrial services)</w:t>
            </w:r>
            <w:r w:rsidRPr="00DB3790">
              <w:br/>
              <w:t>Use Case 11: Real-time communication with the shop assistant</w:t>
            </w:r>
            <w:r w:rsidRPr="00DB3790">
              <w:br/>
              <w:t>Use Case 17: AR animated avatar calls</w:t>
            </w:r>
          </w:p>
          <w:p w14:paraId="7597BAB7" w14:textId="77777777" w:rsidR="00303F6C" w:rsidRPr="00DB3790" w:rsidRDefault="00303F6C" w:rsidP="00CD12DC">
            <w:pPr>
              <w:pStyle w:val="TAL"/>
            </w:pPr>
            <w:r>
              <w:rPr>
                <w:szCs w:val="24"/>
              </w:rPr>
              <w:t xml:space="preserve">Use Case 23: </w:t>
            </w:r>
            <w:r w:rsidRPr="00931A96">
              <w:rPr>
                <w:szCs w:val="24"/>
              </w:rPr>
              <w:t>5G Shared Spatial Data</w:t>
            </w:r>
          </w:p>
        </w:tc>
      </w:tr>
      <w:tr w:rsidR="00495828" w:rsidRPr="00DB3790" w14:paraId="01D4A703" w14:textId="77777777" w:rsidTr="00AE1193">
        <w:tc>
          <w:tcPr>
            <w:tcW w:w="2943" w:type="dxa"/>
            <w:shd w:val="pct5" w:color="000000" w:fill="FFFFFF"/>
          </w:tcPr>
          <w:p w14:paraId="1890630B" w14:textId="77777777" w:rsidR="00495828" w:rsidRPr="00DB3790" w:rsidRDefault="00495828" w:rsidP="00CD12DC">
            <w:pPr>
              <w:pStyle w:val="TAL"/>
            </w:pPr>
            <w:r w:rsidRPr="00DB3790">
              <w:t>XR Multimedia Streaming</w:t>
            </w:r>
          </w:p>
        </w:tc>
        <w:tc>
          <w:tcPr>
            <w:tcW w:w="1418" w:type="dxa"/>
            <w:shd w:val="pct5" w:color="000000" w:fill="FFFFFF"/>
          </w:tcPr>
          <w:p w14:paraId="763460E1" w14:textId="0839741C" w:rsidR="00495828" w:rsidRPr="00DB3790" w:rsidRDefault="00B43906" w:rsidP="00CD12DC">
            <w:pPr>
              <w:pStyle w:val="TAL"/>
            </w:pPr>
            <w:r>
              <w:t>5.</w:t>
            </w:r>
            <w:r w:rsidR="00495828" w:rsidRPr="00DB3790">
              <w:t>4</w:t>
            </w:r>
          </w:p>
        </w:tc>
        <w:tc>
          <w:tcPr>
            <w:tcW w:w="5496" w:type="dxa"/>
            <w:shd w:val="pct5" w:color="000000" w:fill="FFFFFF"/>
          </w:tcPr>
          <w:p w14:paraId="5275874E" w14:textId="77777777" w:rsidR="00495828" w:rsidRPr="00DB3790" w:rsidRDefault="00495828" w:rsidP="00CD12DC">
            <w:pPr>
              <w:pStyle w:val="TAL"/>
            </w:pPr>
            <w:r w:rsidRPr="00DB3790">
              <w:t>Use Case 3: Streaming of Immersive 6DoF</w:t>
            </w:r>
            <w:r w:rsidRPr="00DB3790">
              <w:br/>
              <w:t>Use Case 4: Emotional Streaming</w:t>
            </w:r>
            <w:r w:rsidRPr="00DB3790">
              <w:br/>
              <w:t>Use Case 20: AR Streaming with Localization Registry</w:t>
            </w:r>
            <w:r w:rsidR="0086307D" w:rsidRPr="00DB3790">
              <w:br/>
              <w:t>Use Case 21: Immersive 6DoF Streaming with Social Interaction</w:t>
            </w:r>
          </w:p>
        </w:tc>
      </w:tr>
      <w:tr w:rsidR="00495828" w:rsidRPr="00DB3790" w14:paraId="4801E5A1" w14:textId="77777777" w:rsidTr="00AE1193">
        <w:tc>
          <w:tcPr>
            <w:tcW w:w="2943" w:type="dxa"/>
            <w:shd w:val="pct20" w:color="000000" w:fill="FFFFFF"/>
          </w:tcPr>
          <w:p w14:paraId="5617D23D" w14:textId="77777777" w:rsidR="00495828" w:rsidRPr="00DB3790" w:rsidRDefault="00495828" w:rsidP="00CD12DC">
            <w:pPr>
              <w:pStyle w:val="TAL"/>
            </w:pPr>
            <w:r w:rsidRPr="00DB3790">
              <w:t>Online XR Gaming</w:t>
            </w:r>
          </w:p>
        </w:tc>
        <w:tc>
          <w:tcPr>
            <w:tcW w:w="1418" w:type="dxa"/>
            <w:shd w:val="pct20" w:color="000000" w:fill="FFFFFF"/>
          </w:tcPr>
          <w:p w14:paraId="6AE9582F" w14:textId="1F2810D8" w:rsidR="00495828" w:rsidRPr="00DB3790" w:rsidRDefault="00B43906" w:rsidP="00CD12DC">
            <w:pPr>
              <w:pStyle w:val="TAL"/>
            </w:pPr>
            <w:r>
              <w:t>5.</w:t>
            </w:r>
            <w:r w:rsidR="00495828" w:rsidRPr="00DB3790">
              <w:t>5</w:t>
            </w:r>
          </w:p>
        </w:tc>
        <w:tc>
          <w:tcPr>
            <w:tcW w:w="5496" w:type="dxa"/>
            <w:shd w:val="pct20" w:color="000000" w:fill="FFFFFF"/>
          </w:tcPr>
          <w:p w14:paraId="14E8F4BE" w14:textId="77777777" w:rsidR="0086307D" w:rsidRPr="00DB3790" w:rsidRDefault="00495828" w:rsidP="00CD12DC">
            <w:pPr>
              <w:pStyle w:val="TAL"/>
            </w:pPr>
            <w:r w:rsidRPr="00DB3790">
              <w:t>Use Case 5: Untethered Immersive Online Gaming</w:t>
            </w:r>
            <w:r w:rsidRPr="00DB3790">
              <w:br/>
              <w:t>Use Case 6: Immersive Game Spectator Mode</w:t>
            </w:r>
            <w:r w:rsidR="0086307D" w:rsidRPr="00DB3790">
              <w:br/>
              <w:t>Use Case 22: 5G Online Gaming party</w:t>
            </w:r>
          </w:p>
        </w:tc>
      </w:tr>
      <w:tr w:rsidR="00495828" w:rsidRPr="00DB3790" w14:paraId="41E04541" w14:textId="77777777" w:rsidTr="00AE1193">
        <w:tc>
          <w:tcPr>
            <w:tcW w:w="2943" w:type="dxa"/>
            <w:shd w:val="clear" w:color="auto" w:fill="F2F2F2"/>
          </w:tcPr>
          <w:p w14:paraId="0BD32BB5" w14:textId="77777777" w:rsidR="00495828" w:rsidRPr="00DB3790" w:rsidDel="009D45B2" w:rsidRDefault="00495828" w:rsidP="00CD12DC">
            <w:pPr>
              <w:pStyle w:val="TAL"/>
            </w:pPr>
            <w:r w:rsidRPr="00DB3790">
              <w:t>XR Mission</w:t>
            </w:r>
            <w:r w:rsidR="00537C1B" w:rsidRPr="00DB3790">
              <w:t xml:space="preserve"> Critical</w:t>
            </w:r>
          </w:p>
        </w:tc>
        <w:tc>
          <w:tcPr>
            <w:tcW w:w="1418" w:type="dxa"/>
            <w:shd w:val="clear" w:color="auto" w:fill="F2F2F2"/>
          </w:tcPr>
          <w:p w14:paraId="3F40668B" w14:textId="5F1AEA8F" w:rsidR="00495828" w:rsidRPr="00DB3790" w:rsidRDefault="00B43906" w:rsidP="00CD12DC">
            <w:pPr>
              <w:pStyle w:val="TAL"/>
            </w:pPr>
            <w:r>
              <w:t>5.</w:t>
            </w:r>
            <w:r w:rsidR="00495828" w:rsidRPr="00DB3790">
              <w:t>6</w:t>
            </w:r>
          </w:p>
        </w:tc>
        <w:tc>
          <w:tcPr>
            <w:tcW w:w="5496" w:type="dxa"/>
            <w:shd w:val="clear" w:color="auto" w:fill="F2F2F2"/>
          </w:tcPr>
          <w:p w14:paraId="24AAA748" w14:textId="77777777" w:rsidR="00495828" w:rsidRPr="00DB3790" w:rsidRDefault="00495828" w:rsidP="00CD12DC">
            <w:pPr>
              <w:pStyle w:val="TAL"/>
            </w:pPr>
            <w:r w:rsidRPr="00DB3790">
              <w:t xml:space="preserve">Use Case 9: Police Mission </w:t>
            </w:r>
            <w:r w:rsidR="00537C1B" w:rsidRPr="00DB3790">
              <w:t xml:space="preserve">Critical </w:t>
            </w:r>
            <w:r w:rsidRPr="00DB3790">
              <w:t>with AR</w:t>
            </w:r>
          </w:p>
        </w:tc>
      </w:tr>
      <w:tr w:rsidR="00495828" w:rsidRPr="00DB3790" w14:paraId="11F007EA" w14:textId="77777777" w:rsidTr="00AE1193">
        <w:tc>
          <w:tcPr>
            <w:tcW w:w="2943" w:type="dxa"/>
            <w:shd w:val="clear" w:color="auto" w:fill="BFBFBF"/>
          </w:tcPr>
          <w:p w14:paraId="53CDAF1F" w14:textId="77777777" w:rsidR="00495828" w:rsidRPr="00DB3790" w:rsidDel="009D45B2" w:rsidRDefault="00495828" w:rsidP="00CD12DC">
            <w:pPr>
              <w:pStyle w:val="TAL"/>
            </w:pPr>
            <w:r w:rsidRPr="00DB3790">
              <w:t>XR Conference</w:t>
            </w:r>
          </w:p>
        </w:tc>
        <w:tc>
          <w:tcPr>
            <w:tcW w:w="1418" w:type="dxa"/>
            <w:shd w:val="clear" w:color="auto" w:fill="BFBFBF"/>
          </w:tcPr>
          <w:p w14:paraId="14C4104E" w14:textId="26A563B7" w:rsidR="00495828" w:rsidRPr="00DB3790" w:rsidRDefault="00B43906" w:rsidP="00CD12DC">
            <w:pPr>
              <w:pStyle w:val="TAL"/>
            </w:pPr>
            <w:r>
              <w:t>5.</w:t>
            </w:r>
            <w:r w:rsidR="00495828" w:rsidRPr="00DB3790">
              <w:t>7</w:t>
            </w:r>
          </w:p>
        </w:tc>
        <w:tc>
          <w:tcPr>
            <w:tcW w:w="5496" w:type="dxa"/>
            <w:shd w:val="clear" w:color="auto" w:fill="BFBFBF"/>
          </w:tcPr>
          <w:p w14:paraId="40B24439" w14:textId="77777777" w:rsidR="00495828" w:rsidRPr="00DB3790" w:rsidRDefault="00495828" w:rsidP="00CD12DC">
            <w:pPr>
              <w:pStyle w:val="TAL"/>
            </w:pPr>
            <w:r w:rsidRPr="00DB3790">
              <w:t>Use Case 12: 360-degree conference meeting</w:t>
            </w:r>
            <w:r w:rsidRPr="00DB3790">
              <w:br/>
              <w:t>Use Case 13: 3D shared experience</w:t>
            </w:r>
            <w:r w:rsidRPr="00DB3790">
              <w:br/>
              <w:t>Use Case 14: 6DOF VR conferencing</w:t>
            </w:r>
            <w:r w:rsidRPr="00DB3790">
              <w:br/>
              <w:t>Use Case 15: XR Meeting</w:t>
            </w:r>
            <w:r w:rsidRPr="00DB3790">
              <w:br/>
              <w:t>Use Case 16: Convention / Poster Session</w:t>
            </w:r>
          </w:p>
        </w:tc>
      </w:tr>
      <w:tr w:rsidR="00495828" w:rsidRPr="00DB3790" w14:paraId="173DE915" w14:textId="77777777" w:rsidTr="00AE1193">
        <w:tc>
          <w:tcPr>
            <w:tcW w:w="2943" w:type="dxa"/>
            <w:shd w:val="clear" w:color="auto" w:fill="F2F2F2"/>
          </w:tcPr>
          <w:p w14:paraId="406C613E" w14:textId="77777777" w:rsidR="00495828" w:rsidRPr="00DB3790" w:rsidDel="009D45B2" w:rsidRDefault="00495828" w:rsidP="00CD12DC">
            <w:pPr>
              <w:pStyle w:val="TAL"/>
            </w:pPr>
            <w:r w:rsidRPr="00DB3790">
              <w:t>Spatial Audio Multiparty Call</w:t>
            </w:r>
          </w:p>
        </w:tc>
        <w:tc>
          <w:tcPr>
            <w:tcW w:w="1418" w:type="dxa"/>
            <w:shd w:val="clear" w:color="auto" w:fill="F2F2F2"/>
          </w:tcPr>
          <w:p w14:paraId="18DB5B12" w14:textId="31EF2F4F" w:rsidR="00495828" w:rsidRPr="00DB3790" w:rsidRDefault="00B43906" w:rsidP="00CD12DC">
            <w:pPr>
              <w:pStyle w:val="TAL"/>
            </w:pPr>
            <w:r>
              <w:t>5.</w:t>
            </w:r>
            <w:r w:rsidR="00495828" w:rsidRPr="00DB3790">
              <w:t>8</w:t>
            </w:r>
          </w:p>
        </w:tc>
        <w:tc>
          <w:tcPr>
            <w:tcW w:w="5496" w:type="dxa"/>
            <w:shd w:val="clear" w:color="auto" w:fill="F2F2F2"/>
          </w:tcPr>
          <w:p w14:paraId="32418952" w14:textId="77777777" w:rsidR="00495828" w:rsidRPr="00DB3790" w:rsidRDefault="00495828" w:rsidP="00CD12DC">
            <w:pPr>
              <w:pStyle w:val="TAL"/>
            </w:pPr>
            <w:r w:rsidRPr="00DB3790">
              <w:t>Use Case 18: AR avatar multi-party calls</w:t>
            </w:r>
            <w:r w:rsidRPr="00DB3790">
              <w:br/>
              <w:t>Use Case 19: Front-facing camera video multi-party calls</w:t>
            </w:r>
          </w:p>
        </w:tc>
      </w:tr>
    </w:tbl>
    <w:p w14:paraId="14F48BA2" w14:textId="3FF6BCA5" w:rsidR="004E7D13" w:rsidRPr="00DB3790" w:rsidRDefault="00B43906" w:rsidP="00CD12DC">
      <w:pPr>
        <w:pStyle w:val="Heading2"/>
        <w:tabs>
          <w:tab w:val="left" w:pos="1134"/>
        </w:tabs>
        <w:ind w:left="0" w:firstLine="0"/>
      </w:pPr>
      <w:bookmarkStart w:id="157" w:name="_Toc23169777"/>
      <w:bookmarkStart w:id="158" w:name="_Toc33042002"/>
      <w:r>
        <w:t>5.</w:t>
      </w:r>
      <w:r w:rsidR="00CD12DC">
        <w:t>2</w:t>
      </w:r>
      <w:r w:rsidR="00CD12DC">
        <w:tab/>
      </w:r>
      <w:r w:rsidR="00BC7596" w:rsidRPr="00DB3790">
        <w:t>Offline Sharing of 3D Objects</w:t>
      </w:r>
      <w:bookmarkEnd w:id="157"/>
      <w:bookmarkEnd w:id="158"/>
    </w:p>
    <w:p w14:paraId="62632F85" w14:textId="692D1FA0" w:rsidR="0059647B" w:rsidRDefault="0059647B" w:rsidP="0059647B">
      <w:pPr>
        <w:pStyle w:val="Heading3"/>
      </w:pPr>
      <w:bookmarkStart w:id="159" w:name="_Toc33042003"/>
      <w:bookmarkStart w:id="160" w:name="_Toc23169778"/>
      <w:r>
        <w:t>5.2.1</w:t>
      </w:r>
      <w:r>
        <w:tab/>
        <w:t>Summary of Use cases</w:t>
      </w:r>
      <w:bookmarkEnd w:id="159"/>
    </w:p>
    <w:p w14:paraId="03232E6C" w14:textId="26A62441" w:rsidR="0059647B" w:rsidRDefault="0059647B" w:rsidP="0059647B">
      <w:r>
        <w:t xml:space="preserve">This </w:t>
      </w:r>
      <w:r w:rsidR="00665858">
        <w:t>clause</w:t>
      </w:r>
      <w:r>
        <w:t xml:space="preserve"> summarizes and integrates the following use cases from Annex A</w:t>
      </w:r>
      <w:r w:rsidR="00665858">
        <w:t xml:space="preserve"> in a single core use case referred to as "</w:t>
      </w:r>
      <w:r w:rsidR="00665858" w:rsidRPr="00665858">
        <w:t>Offline Sharing of 3D Objects</w:t>
      </w:r>
      <w:r w:rsidR="00665858">
        <w:t>"</w:t>
      </w:r>
      <w:r>
        <w:t>:</w:t>
      </w:r>
    </w:p>
    <w:p w14:paraId="398A41C9" w14:textId="4B9B4AEC" w:rsidR="0059647B" w:rsidRDefault="0059647B" w:rsidP="0059647B">
      <w:pPr>
        <w:numPr>
          <w:ilvl w:val="0"/>
          <w:numId w:val="2"/>
        </w:numPr>
      </w:pPr>
      <w:r w:rsidRPr="00DB3790">
        <w:t>Use Case 1: 3D Image Messagin</w:t>
      </w:r>
      <w:r>
        <w:t>g</w:t>
      </w:r>
      <w:r w:rsidR="00665858">
        <w:t xml:space="preserve"> (see Annex A.2)</w:t>
      </w:r>
    </w:p>
    <w:p w14:paraId="3656F117" w14:textId="75366820" w:rsidR="0059647B" w:rsidRDefault="0059647B" w:rsidP="0059647B">
      <w:pPr>
        <w:numPr>
          <w:ilvl w:val="0"/>
          <w:numId w:val="2"/>
        </w:numPr>
      </w:pPr>
      <w:r w:rsidRPr="00DB3790">
        <w:t>Use Case 2: AR Sharing</w:t>
      </w:r>
      <w:r w:rsidR="00665858">
        <w:t xml:space="preserve"> (see Annex A.3)</w:t>
      </w:r>
    </w:p>
    <w:p w14:paraId="09D44783" w14:textId="4E73DDF3" w:rsidR="0059647B" w:rsidRDefault="0059647B" w:rsidP="00A1508F">
      <w:pPr>
        <w:numPr>
          <w:ilvl w:val="0"/>
          <w:numId w:val="2"/>
        </w:numPr>
      </w:pPr>
      <w:r w:rsidRPr="00DB3790">
        <w:t>Use Case 10: Online shopping from a catalogue – downloading</w:t>
      </w:r>
      <w:r w:rsidR="00665858">
        <w:t xml:space="preserve"> (see Annex A.10)</w:t>
      </w:r>
    </w:p>
    <w:p w14:paraId="049D6FF7" w14:textId="106A6FEB" w:rsidR="00495828" w:rsidRPr="00DB3790" w:rsidRDefault="00B43906" w:rsidP="00CD12DC">
      <w:pPr>
        <w:pStyle w:val="Heading3"/>
      </w:pPr>
      <w:bookmarkStart w:id="161" w:name="_Toc33042004"/>
      <w:r>
        <w:t>5.</w:t>
      </w:r>
      <w:r w:rsidR="00CD12DC">
        <w:t>2.</w:t>
      </w:r>
      <w:r w:rsidR="0059647B">
        <w:t>2</w:t>
      </w:r>
      <w:r w:rsidR="00CD12DC">
        <w:tab/>
      </w:r>
      <w:r w:rsidR="00495828" w:rsidRPr="00DB3790">
        <w:t>Description</w:t>
      </w:r>
      <w:bookmarkEnd w:id="160"/>
      <w:bookmarkEnd w:id="161"/>
    </w:p>
    <w:p w14:paraId="26DD0D5B" w14:textId="06979C34" w:rsidR="000945A1" w:rsidRPr="00DB3790" w:rsidRDefault="000945A1" w:rsidP="000945A1">
      <w:r w:rsidRPr="00DB3790">
        <w:t xml:space="preserve">Offline sharing is used for sharing 3D models/objects and 3D MR scenes amongst UEs. In Figure </w:t>
      </w:r>
      <w:r w:rsidR="00B43906">
        <w:t>5.</w:t>
      </w:r>
      <w:r w:rsidR="00057ACC" w:rsidRPr="00DB3790">
        <w:t>2</w:t>
      </w:r>
      <w:r w:rsidR="004A1BB2" w:rsidRPr="00DB3790">
        <w:t>-</w:t>
      </w:r>
      <w:r w:rsidRPr="00DB3790">
        <w:t>1, UE A shares a 3D static/dynamic object with UE B. The 3D object can be a stored object downloaded by UE</w:t>
      </w:r>
      <w:r w:rsidR="00DA7625">
        <w:t xml:space="preserve"> </w:t>
      </w:r>
      <w:r w:rsidRPr="00DB3790">
        <w:t xml:space="preserve">A from the cloud, or captured by the device using for example a depth camera. It may include additional information such as colour, texture, size, etc. of the 3D object, which </w:t>
      </w:r>
      <w:r w:rsidR="00011ABF">
        <w:t xml:space="preserve">is </w:t>
      </w:r>
      <w:r w:rsidRPr="00DB3790">
        <w:t>refer</w:t>
      </w:r>
      <w:r w:rsidR="00011ABF">
        <w:t>red</w:t>
      </w:r>
      <w:r w:rsidRPr="00DB3790">
        <w:t xml:space="preserve"> to as </w:t>
      </w:r>
      <w:r w:rsidRPr="002F0DB9">
        <w:rPr>
          <w:i/>
        </w:rPr>
        <w:t>effects</w:t>
      </w:r>
      <w:r w:rsidRPr="00DB3790">
        <w:t xml:space="preserve"> in the figure. Upon receiving, UE B can render this object (and/or 3D objects it has downloaded from the cloud) in the surrounding reality using a</w:t>
      </w:r>
      <w:r w:rsidR="00D67168">
        <w:t>n</w:t>
      </w:r>
      <w:r w:rsidRPr="00DB3790">
        <w:t xml:space="preserve"> MR rendering engine; it can choose the desired effects for the 3D object. It can then capture the rendered MR scene and send it back to UE A. MMS is used for sharing the 3D object and the captured MR scene between the UEs. Note that the diagram is drawn for clarity and in </w:t>
      </w:r>
      <w:r w:rsidR="00537C1B" w:rsidRPr="00DB3790">
        <w:t>reality,</w:t>
      </w:r>
      <w:r w:rsidRPr="00DB3790">
        <w:t xml:space="preserve"> the capabilities of the devices may be present on each UE and not limited only to one side.</w:t>
      </w:r>
    </w:p>
    <w:p w14:paraId="09561F7F" w14:textId="77777777" w:rsidR="00057ACC" w:rsidRPr="00DB3790" w:rsidRDefault="000945A1" w:rsidP="000945A1">
      <w:r w:rsidRPr="00DB3790">
        <w:lastRenderedPageBreak/>
        <w:t>The rendering functionality depends on the type of device. For instance, flat images on a mobile phone vs. 3D rendering on AR glasses.</w:t>
      </w:r>
    </w:p>
    <w:p w14:paraId="480310E5" w14:textId="77777777" w:rsidR="00112809" w:rsidRPr="00DB3790" w:rsidRDefault="002A3294" w:rsidP="00112809">
      <w:pPr>
        <w:pStyle w:val="TH"/>
      </w:pPr>
      <w:r w:rsidRPr="00DB3790">
        <w:rPr>
          <w:noProof/>
        </w:rPr>
        <w:object w:dxaOrig="9527" w:dyaOrig="4830" w14:anchorId="1B41494E">
          <v:shape id="_x0000_i1032" type="#_x0000_t75" alt="" style="width:476pt;height:246pt;mso-width-percent:0;mso-height-percent:0;mso-width-percent:0;mso-height-percent:0" o:ole="">
            <v:imagedata r:id="rId68" o:title=""/>
          </v:shape>
          <o:OLEObject Type="Embed" ProgID="Word.Document.12" ShapeID="_x0000_i1032" DrawAspect="Content" ObjectID="_1670232186" r:id="rId69">
            <o:FieldCodes>\s</o:FieldCodes>
          </o:OLEObject>
        </w:object>
      </w:r>
    </w:p>
    <w:p w14:paraId="38ABFF27" w14:textId="2076AFF2" w:rsidR="006126DA" w:rsidRPr="00DB3790" w:rsidRDefault="004A1BB2" w:rsidP="00112809">
      <w:pPr>
        <w:pStyle w:val="TF"/>
      </w:pPr>
      <w:r w:rsidRPr="00DB3790">
        <w:t xml:space="preserve">Figure </w:t>
      </w:r>
      <w:r w:rsidR="00B43906">
        <w:t>5.</w:t>
      </w:r>
      <w:r w:rsidR="0086307D" w:rsidRPr="00DB3790">
        <w:t>2</w:t>
      </w:r>
      <w:r w:rsidRPr="00DB3790">
        <w:t>-1</w:t>
      </w:r>
      <w:r w:rsidR="00CD12DC">
        <w:t>:</w:t>
      </w:r>
      <w:r w:rsidRPr="00DB3790">
        <w:t xml:space="preserve"> </w:t>
      </w:r>
      <w:r w:rsidR="00CF48C3" w:rsidRPr="00DB3790">
        <w:t>Offline Sharing 3D Objects and MR Scenes</w:t>
      </w:r>
    </w:p>
    <w:p w14:paraId="39684C77" w14:textId="4F93584E" w:rsidR="00BC7596" w:rsidRDefault="00B43906" w:rsidP="00CD12DC">
      <w:pPr>
        <w:pStyle w:val="Heading3"/>
      </w:pPr>
      <w:bookmarkStart w:id="162" w:name="_Toc23169783"/>
      <w:bookmarkStart w:id="163" w:name="_Toc33042005"/>
      <w:r>
        <w:t>5.</w:t>
      </w:r>
      <w:r w:rsidR="00CD12DC">
        <w:t>2.</w:t>
      </w:r>
      <w:r w:rsidR="002110C3">
        <w:t>3</w:t>
      </w:r>
      <w:r w:rsidR="00CD12DC">
        <w:tab/>
      </w:r>
      <w:r w:rsidR="00BC7596" w:rsidRPr="00DB3790">
        <w:t>Potential Normative Work</w:t>
      </w:r>
      <w:bookmarkEnd w:id="162"/>
      <w:bookmarkEnd w:id="163"/>
    </w:p>
    <w:p w14:paraId="258D7EB9" w14:textId="40B4EA2E" w:rsidR="00A253FC" w:rsidRDefault="00A253FC" w:rsidP="00A253FC">
      <w:r>
        <w:t>Table 5.2-1 provides an overview of potential normative work that has been collected as part of the use case collection in Annex A and maps the potential work area to one or several use cases in Annex A.</w:t>
      </w:r>
    </w:p>
    <w:p w14:paraId="40433ED2" w14:textId="1BCD67EB" w:rsidR="00A253FC" w:rsidRDefault="00A253FC" w:rsidP="00A253FC">
      <w:pPr>
        <w:pStyle w:val="TF"/>
      </w:pPr>
      <w:r>
        <w:t xml:space="preserve">Table 5.2-1: Overview of potential normative work </w:t>
      </w:r>
      <w:r>
        <w:br/>
        <w:t>linked to different offline sharin</w:t>
      </w:r>
      <w:r w:rsidR="003F6102">
        <w:t>g</w:t>
      </w:r>
      <w:r>
        <w:t xml:space="preserve"> use-cases in Annex A  </w:t>
      </w:r>
    </w:p>
    <w:tbl>
      <w:tblPr>
        <w:tblStyle w:val="TableProfessional"/>
        <w:tblW w:w="9867" w:type="dxa"/>
        <w:tblLook w:val="04A0" w:firstRow="1" w:lastRow="0" w:firstColumn="1" w:lastColumn="0" w:noHBand="0" w:noVBand="1"/>
      </w:tblPr>
      <w:tblGrid>
        <w:gridCol w:w="4248"/>
        <w:gridCol w:w="5619"/>
      </w:tblGrid>
      <w:tr w:rsidR="00A253FC" w14:paraId="279DB1F1" w14:textId="77777777" w:rsidTr="00363026">
        <w:trPr>
          <w:cnfStyle w:val="100000000000" w:firstRow="1" w:lastRow="0" w:firstColumn="0" w:lastColumn="0" w:oddVBand="0" w:evenVBand="0" w:oddHBand="0" w:evenHBand="0" w:firstRowFirstColumn="0" w:firstRowLastColumn="0" w:lastRowFirstColumn="0" w:lastRowLastColumn="0"/>
        </w:trPr>
        <w:tc>
          <w:tcPr>
            <w:tcW w:w="4248" w:type="dxa"/>
          </w:tcPr>
          <w:p w14:paraId="6ECDE04B" w14:textId="77777777" w:rsidR="00A253FC" w:rsidRDefault="00A253FC" w:rsidP="00363026">
            <w:r w:rsidRPr="00DB3790">
              <w:t>Potential Normative Work</w:t>
            </w:r>
          </w:p>
        </w:tc>
        <w:tc>
          <w:tcPr>
            <w:tcW w:w="5619" w:type="dxa"/>
          </w:tcPr>
          <w:p w14:paraId="6B228D90" w14:textId="77777777" w:rsidR="00A253FC" w:rsidRDefault="00A253FC" w:rsidP="00363026">
            <w:r>
              <w:t>Link to Use Case</w:t>
            </w:r>
          </w:p>
        </w:tc>
      </w:tr>
      <w:tr w:rsidR="00A253FC" w14:paraId="29307E74" w14:textId="77777777" w:rsidTr="00363026">
        <w:tc>
          <w:tcPr>
            <w:tcW w:w="4248" w:type="dxa"/>
          </w:tcPr>
          <w:p w14:paraId="67C0424A" w14:textId="657B0721" w:rsidR="00A253FC" w:rsidRPr="0048752A" w:rsidRDefault="00A253FC" w:rsidP="00A253FC">
            <w:pPr>
              <w:numPr>
                <w:ilvl w:val="0"/>
                <w:numId w:val="109"/>
              </w:numPr>
              <w:ind w:left="310" w:hanging="284"/>
              <w:rPr>
                <w:b/>
                <w:bCs/>
              </w:rPr>
            </w:pPr>
            <w:r w:rsidRPr="00A253FC">
              <w:t>Standardized format for 3D objects</w:t>
            </w:r>
          </w:p>
        </w:tc>
        <w:tc>
          <w:tcPr>
            <w:tcW w:w="5619" w:type="dxa"/>
          </w:tcPr>
          <w:p w14:paraId="3128EA52" w14:textId="77777777" w:rsidR="00A253FC" w:rsidRDefault="00A253FC" w:rsidP="00363026">
            <w:r>
              <w:t xml:space="preserve">Use Case </w:t>
            </w:r>
            <w:r w:rsidRPr="00DC4F7A">
              <w:t>1</w:t>
            </w:r>
            <w:r>
              <w:t xml:space="preserve">, </w:t>
            </w:r>
            <w:r w:rsidR="00B05AEC">
              <w:t>3D Image Messaging: "</w:t>
            </w:r>
            <w:r w:rsidR="00C712BC" w:rsidRPr="00C712BC">
              <w:rPr>
                <w:i/>
                <w:iCs/>
              </w:rPr>
              <w:t>The phone captures a set of images and builds a 3D model of the object</w:t>
            </w:r>
            <w:r w:rsidR="0046599A" w:rsidRPr="00A1508F">
              <w:rPr>
                <w:i/>
                <w:iCs/>
              </w:rPr>
              <w:t>.</w:t>
            </w:r>
            <w:r w:rsidR="0046599A">
              <w:t>"</w:t>
            </w:r>
          </w:p>
          <w:p w14:paraId="55BC059F" w14:textId="53F3AAB7" w:rsidR="00012439" w:rsidRPr="00A1508F" w:rsidRDefault="00012439" w:rsidP="00363026">
            <w:pPr>
              <w:rPr>
                <w:iCs/>
              </w:rPr>
            </w:pPr>
            <w:r w:rsidRPr="00A1508F">
              <w:rPr>
                <w:iCs/>
              </w:rPr>
              <w:t>Use Case 10: Online shopping from a catalogue – downloading</w:t>
            </w:r>
            <w:r>
              <w:rPr>
                <w:iCs/>
              </w:rPr>
              <w:t>: "</w:t>
            </w:r>
            <w:r w:rsidRPr="00012439">
              <w:rPr>
                <w:i/>
              </w:rPr>
              <w:t>This online shop provides for each selling product, 2D images, 3D objects models and detailed information on size, colour, materials</w:t>
            </w:r>
            <w:r>
              <w:rPr>
                <w:i/>
              </w:rPr>
              <w:t>."</w:t>
            </w:r>
          </w:p>
        </w:tc>
      </w:tr>
      <w:tr w:rsidR="00A253FC" w14:paraId="115D6435" w14:textId="77777777" w:rsidTr="00363026">
        <w:tc>
          <w:tcPr>
            <w:tcW w:w="4248" w:type="dxa"/>
          </w:tcPr>
          <w:p w14:paraId="446FEBE0" w14:textId="5099E2AC" w:rsidR="00A253FC" w:rsidRPr="0048752A" w:rsidRDefault="00A253FC" w:rsidP="00A253FC">
            <w:pPr>
              <w:pStyle w:val="B10"/>
              <w:numPr>
                <w:ilvl w:val="0"/>
                <w:numId w:val="109"/>
              </w:numPr>
              <w:ind w:left="310" w:hanging="284"/>
              <w:rPr>
                <w:b/>
                <w:bCs/>
              </w:rPr>
            </w:pPr>
            <w:r w:rsidRPr="00A253FC">
              <w:t>Standardized format for mixed reality 3D scenes</w:t>
            </w:r>
          </w:p>
        </w:tc>
        <w:tc>
          <w:tcPr>
            <w:tcW w:w="5619" w:type="dxa"/>
          </w:tcPr>
          <w:p w14:paraId="5B5D58D8" w14:textId="77777777" w:rsidR="00A253FC" w:rsidRDefault="00A253FC" w:rsidP="00363026">
            <w:pPr>
              <w:rPr>
                <w:i/>
              </w:rPr>
            </w:pPr>
            <w:r>
              <w:t xml:space="preserve">Use Case </w:t>
            </w:r>
            <w:r w:rsidRPr="00DC4F7A">
              <w:t>2</w:t>
            </w:r>
            <w:r>
              <w:t xml:space="preserve">, </w:t>
            </w:r>
            <w:r w:rsidR="003725CF">
              <w:t>AR Sharing</w:t>
            </w:r>
            <w:r>
              <w:t xml:space="preserve">: </w:t>
            </w:r>
            <w:r w:rsidRPr="000962F0">
              <w:rPr>
                <w:i/>
              </w:rPr>
              <w:t>“</w:t>
            </w:r>
            <w:r w:rsidR="00C712BC" w:rsidRPr="00C712BC">
              <w:rPr>
                <w:i/>
              </w:rPr>
              <w:t>Bob places the virtual model of the couch on a plane surface in the living room</w:t>
            </w:r>
            <w:r w:rsidRPr="000962F0">
              <w:rPr>
                <w:i/>
              </w:rPr>
              <w:t>”</w:t>
            </w:r>
          </w:p>
          <w:p w14:paraId="14B8D202" w14:textId="203656D6" w:rsidR="00012439" w:rsidRDefault="00012439" w:rsidP="00363026">
            <w:r w:rsidRPr="00F657EB">
              <w:rPr>
                <w:iCs/>
              </w:rPr>
              <w:t>Use Case 10: Online shopping from a catalogue – downloading</w:t>
            </w:r>
            <w:r>
              <w:rPr>
                <w:iCs/>
              </w:rPr>
              <w:t>: "</w:t>
            </w:r>
            <w:r w:rsidRPr="00012439">
              <w:rPr>
                <w:i/>
              </w:rPr>
              <w:t>This online shop provides for each selling product, 2D images, 3D objects models and detailed information on size, colour, materials</w:t>
            </w:r>
            <w:r>
              <w:rPr>
                <w:i/>
              </w:rPr>
              <w:t>."</w:t>
            </w:r>
          </w:p>
        </w:tc>
      </w:tr>
      <w:tr w:rsidR="00A253FC" w14:paraId="12DCBC32" w14:textId="77777777" w:rsidTr="00363026">
        <w:tc>
          <w:tcPr>
            <w:tcW w:w="4248" w:type="dxa"/>
          </w:tcPr>
          <w:p w14:paraId="46D9F1B0" w14:textId="54FEFE44" w:rsidR="00A253FC" w:rsidRPr="0048752A" w:rsidRDefault="00A253FC" w:rsidP="00A253FC">
            <w:pPr>
              <w:pStyle w:val="B10"/>
              <w:numPr>
                <w:ilvl w:val="0"/>
                <w:numId w:val="109"/>
              </w:numPr>
              <w:ind w:left="310" w:hanging="284"/>
              <w:rPr>
                <w:b/>
                <w:bCs/>
              </w:rPr>
            </w:pPr>
            <w:r w:rsidRPr="00A253FC">
              <w:t>Delivery protocol for 3D objects and scenes (MMS extension and/or other)</w:t>
            </w:r>
          </w:p>
        </w:tc>
        <w:tc>
          <w:tcPr>
            <w:tcW w:w="5619" w:type="dxa"/>
          </w:tcPr>
          <w:p w14:paraId="3311F16A" w14:textId="77777777" w:rsidR="00A253FC" w:rsidRDefault="004A4C2C" w:rsidP="00363026">
            <w:r>
              <w:t xml:space="preserve">Use Case </w:t>
            </w:r>
            <w:r w:rsidRPr="00DC4F7A">
              <w:t>1</w:t>
            </w:r>
            <w:r>
              <w:t>, 3D Image Messaging: "</w:t>
            </w:r>
            <w:r w:rsidRPr="00F657EB">
              <w:rPr>
                <w:i/>
                <w:iCs/>
              </w:rPr>
              <w:t>Alice sends the image to Bob as an MMS message.</w:t>
            </w:r>
            <w:r>
              <w:t>"</w:t>
            </w:r>
          </w:p>
          <w:p w14:paraId="280A1683" w14:textId="77777777" w:rsidR="004F61EF" w:rsidRDefault="002B746C" w:rsidP="00363026">
            <w:pPr>
              <w:rPr>
                <w:i/>
                <w:iCs/>
              </w:rPr>
            </w:pPr>
            <w:r>
              <w:t xml:space="preserve">Use Case </w:t>
            </w:r>
            <w:r w:rsidRPr="00DC4F7A">
              <w:t>2</w:t>
            </w:r>
            <w:r>
              <w:t>, AR Sharing: "</w:t>
            </w:r>
            <w:r w:rsidRPr="00A1508F">
              <w:rPr>
                <w:i/>
                <w:iCs/>
              </w:rPr>
              <w:t>Alice scans a QR code with her phone to download a 3D model of the couch and sends it to Bob via MMS</w:t>
            </w:r>
            <w:r>
              <w:rPr>
                <w:i/>
                <w:iCs/>
              </w:rPr>
              <w:t>."</w:t>
            </w:r>
          </w:p>
          <w:p w14:paraId="204504FA" w14:textId="7F0073EB" w:rsidR="00C767B2" w:rsidRDefault="00C767B2" w:rsidP="00363026">
            <w:r w:rsidRPr="00F657EB">
              <w:rPr>
                <w:iCs/>
              </w:rPr>
              <w:t>Use Case 10: Online shopping from a catalogue – downloading</w:t>
            </w:r>
            <w:r>
              <w:rPr>
                <w:iCs/>
              </w:rPr>
              <w:t>: "</w:t>
            </w:r>
            <w:r w:rsidRPr="00012439">
              <w:rPr>
                <w:i/>
              </w:rPr>
              <w:t xml:space="preserve">This online shop provides for each selling product, 2D images, </w:t>
            </w:r>
            <w:r w:rsidRPr="00012439">
              <w:rPr>
                <w:i/>
              </w:rPr>
              <w:lastRenderedPageBreak/>
              <w:t>3D objects models and detailed information on size, colour, materials</w:t>
            </w:r>
            <w:r>
              <w:rPr>
                <w:i/>
              </w:rPr>
              <w:t>."</w:t>
            </w:r>
          </w:p>
        </w:tc>
      </w:tr>
      <w:tr w:rsidR="00A253FC" w14:paraId="3CBCB3FD" w14:textId="77777777" w:rsidTr="00363026">
        <w:tc>
          <w:tcPr>
            <w:tcW w:w="4248" w:type="dxa"/>
          </w:tcPr>
          <w:p w14:paraId="392C87AE" w14:textId="03F15480" w:rsidR="00A253FC" w:rsidRPr="0048752A" w:rsidRDefault="00A253FC" w:rsidP="00A253FC">
            <w:pPr>
              <w:pStyle w:val="B10"/>
              <w:numPr>
                <w:ilvl w:val="0"/>
                <w:numId w:val="109"/>
              </w:numPr>
              <w:ind w:left="310" w:hanging="284"/>
              <w:rPr>
                <w:b/>
                <w:bCs/>
              </w:rPr>
            </w:pPr>
            <w:r w:rsidRPr="00A253FC">
              <w:lastRenderedPageBreak/>
              <w:t>Decoding, rendering, composition API for 3D objects in an AR scene.</w:t>
            </w:r>
          </w:p>
        </w:tc>
        <w:tc>
          <w:tcPr>
            <w:tcW w:w="5619" w:type="dxa"/>
          </w:tcPr>
          <w:p w14:paraId="7AFF9AE8" w14:textId="77777777" w:rsidR="00A253FC" w:rsidRDefault="004772A5" w:rsidP="00363026">
            <w:pPr>
              <w:rPr>
                <w:i/>
              </w:rPr>
            </w:pPr>
            <w:r>
              <w:t xml:space="preserve">Use Case </w:t>
            </w:r>
            <w:r w:rsidRPr="00DC4F7A">
              <w:t>2</w:t>
            </w:r>
            <w:r>
              <w:t xml:space="preserve">, AR Sharing: </w:t>
            </w:r>
            <w:r w:rsidRPr="000962F0">
              <w:rPr>
                <w:i/>
              </w:rPr>
              <w:t>“</w:t>
            </w:r>
            <w:r w:rsidRPr="004772A5">
              <w:rPr>
                <w:i/>
              </w:rPr>
              <w:t>Bob likes how the couch fits in their living room and captures a 3D picture of the room with the couch and shares it with Alice</w:t>
            </w:r>
            <w:r w:rsidRPr="000962F0">
              <w:rPr>
                <w:i/>
              </w:rPr>
              <w:t>”</w:t>
            </w:r>
          </w:p>
          <w:p w14:paraId="7C5DFCEB" w14:textId="10179415" w:rsidR="00516DCE" w:rsidRPr="00810237" w:rsidRDefault="00516DCE" w:rsidP="00363026">
            <w:pPr>
              <w:rPr>
                <w:i/>
              </w:rPr>
            </w:pPr>
            <w:r w:rsidRPr="00F657EB">
              <w:rPr>
                <w:iCs/>
              </w:rPr>
              <w:t>Use Case 10: Online shopping from a catalogue – downloading</w:t>
            </w:r>
            <w:r>
              <w:rPr>
                <w:iCs/>
              </w:rPr>
              <w:t>: "</w:t>
            </w:r>
            <w:r w:rsidRPr="00A1508F">
              <w:rPr>
                <w:rFonts w:cs="Arial"/>
                <w:i/>
                <w:iCs/>
              </w:rPr>
              <w:t>The sofa is then rendered on his AR glasses and John continue to use his smartphone in order to control the location of the sofa within the living room</w:t>
            </w:r>
            <w:r>
              <w:rPr>
                <w:rFonts w:cs="Arial"/>
              </w:rPr>
              <w:t>."</w:t>
            </w:r>
          </w:p>
        </w:tc>
      </w:tr>
    </w:tbl>
    <w:p w14:paraId="47947770" w14:textId="77777777" w:rsidR="00A253FC" w:rsidRPr="00AC7DF5" w:rsidRDefault="00A253FC" w:rsidP="00A1508F"/>
    <w:p w14:paraId="2E609AB5" w14:textId="5919ED9B" w:rsidR="00BC7596" w:rsidRPr="00DB3790" w:rsidRDefault="00B43906" w:rsidP="00CD12DC">
      <w:pPr>
        <w:pStyle w:val="Heading2"/>
      </w:pPr>
      <w:bookmarkStart w:id="164" w:name="_Toc23169784"/>
      <w:bookmarkStart w:id="165" w:name="_Toc33042006"/>
      <w:r>
        <w:t>5.</w:t>
      </w:r>
      <w:r w:rsidR="00CD12DC">
        <w:t>3</w:t>
      </w:r>
      <w:r w:rsidR="00CD12DC">
        <w:tab/>
      </w:r>
      <w:r w:rsidR="00BC7596" w:rsidRPr="00DB3790">
        <w:t>Real-time XR Sharing</w:t>
      </w:r>
      <w:bookmarkEnd w:id="164"/>
      <w:bookmarkEnd w:id="165"/>
      <w:r w:rsidR="00BC7596" w:rsidRPr="00DB3790">
        <w:t xml:space="preserve"> </w:t>
      </w:r>
    </w:p>
    <w:p w14:paraId="6354B4B0" w14:textId="46618BF3" w:rsidR="00516DCE" w:rsidRDefault="00516DCE" w:rsidP="00516DCE">
      <w:pPr>
        <w:pStyle w:val="Heading3"/>
      </w:pPr>
      <w:bookmarkStart w:id="166" w:name="_Toc33042007"/>
      <w:bookmarkStart w:id="167" w:name="_Toc23169785"/>
      <w:r>
        <w:t>5.3.1</w:t>
      </w:r>
      <w:r>
        <w:tab/>
      </w:r>
      <w:r w:rsidR="002428EA">
        <w:t>Summary of Use Cases</w:t>
      </w:r>
      <w:bookmarkEnd w:id="166"/>
    </w:p>
    <w:p w14:paraId="7D974085" w14:textId="3C965069" w:rsidR="00516DCE" w:rsidRPr="00AC2E5E" w:rsidRDefault="00516DCE" w:rsidP="00A1508F">
      <w:r>
        <w:t>This clause summarizes and integrates the following use cases from Annex A in a single core use case referred to as "</w:t>
      </w:r>
      <w:r w:rsidRPr="00516DCE">
        <w:t>Real-time XR Sharing</w:t>
      </w:r>
      <w:r>
        <w:t>":</w:t>
      </w:r>
    </w:p>
    <w:p w14:paraId="10248043" w14:textId="77777777" w:rsidR="00516DCE" w:rsidRDefault="00516DCE" w:rsidP="00A1508F">
      <w:pPr>
        <w:numPr>
          <w:ilvl w:val="0"/>
          <w:numId w:val="2"/>
        </w:numPr>
      </w:pPr>
      <w:r>
        <w:t>Use Case 7: Real-time 3D Communication</w:t>
      </w:r>
    </w:p>
    <w:p w14:paraId="635945D5" w14:textId="77777777" w:rsidR="00516DCE" w:rsidRDefault="00516DCE" w:rsidP="00A1508F">
      <w:pPr>
        <w:numPr>
          <w:ilvl w:val="0"/>
          <w:numId w:val="2"/>
        </w:numPr>
      </w:pPr>
      <w:r>
        <w:t>Use Case 8: AR guided assistant at remote location (industrial services)</w:t>
      </w:r>
    </w:p>
    <w:p w14:paraId="72D8DEC2" w14:textId="77777777" w:rsidR="00516DCE" w:rsidRDefault="00516DCE" w:rsidP="00A1508F">
      <w:pPr>
        <w:numPr>
          <w:ilvl w:val="0"/>
          <w:numId w:val="2"/>
        </w:numPr>
      </w:pPr>
      <w:r>
        <w:t>Use Case 11: Real-time communication with the shop assistant</w:t>
      </w:r>
    </w:p>
    <w:p w14:paraId="04E6A547" w14:textId="77777777" w:rsidR="00516DCE" w:rsidRDefault="00516DCE" w:rsidP="00A1508F">
      <w:pPr>
        <w:numPr>
          <w:ilvl w:val="0"/>
          <w:numId w:val="2"/>
        </w:numPr>
      </w:pPr>
      <w:r>
        <w:t>Use Case 17: AR animated avatar calls</w:t>
      </w:r>
    </w:p>
    <w:p w14:paraId="0A931015" w14:textId="1F5F3E61" w:rsidR="00516DCE" w:rsidRDefault="00516DCE" w:rsidP="00A1508F">
      <w:pPr>
        <w:numPr>
          <w:ilvl w:val="0"/>
          <w:numId w:val="2"/>
        </w:numPr>
      </w:pPr>
      <w:r>
        <w:t>Use Case 23: 5G Shared Spatial Data</w:t>
      </w:r>
    </w:p>
    <w:p w14:paraId="4B1BD8A3" w14:textId="21B02CD9" w:rsidR="00495828" w:rsidRPr="00DB3790" w:rsidRDefault="00B43906" w:rsidP="00CD12DC">
      <w:pPr>
        <w:pStyle w:val="Heading3"/>
      </w:pPr>
      <w:bookmarkStart w:id="168" w:name="_Toc33042008"/>
      <w:r>
        <w:t>5.</w:t>
      </w:r>
      <w:r w:rsidR="00CD12DC">
        <w:t>3.</w:t>
      </w:r>
      <w:r w:rsidR="00516DCE">
        <w:t>2</w:t>
      </w:r>
      <w:r w:rsidR="00CD12DC">
        <w:tab/>
      </w:r>
      <w:r w:rsidR="00495828" w:rsidRPr="00DB3790">
        <w:t>Description</w:t>
      </w:r>
      <w:bookmarkEnd w:id="167"/>
      <w:bookmarkEnd w:id="168"/>
    </w:p>
    <w:p w14:paraId="0652CF9E" w14:textId="05033D41" w:rsidR="006126DA" w:rsidRPr="00DB3790" w:rsidRDefault="006126DA" w:rsidP="00CD12DC">
      <w:pPr>
        <w:keepNext/>
        <w:keepLines/>
      </w:pPr>
      <w:r w:rsidRPr="00DB3790">
        <w:t xml:space="preserve">UE B is a device capable of XR rendering, such as AR glasses, or a mobile phone that is sending a real-time video stream of the XR experience to UE A, as illustrated in Figure </w:t>
      </w:r>
      <w:r w:rsidR="00B43906">
        <w:t>5.</w:t>
      </w:r>
      <w:r w:rsidR="00495828" w:rsidRPr="00DB3790">
        <w:t>3</w:t>
      </w:r>
      <w:r w:rsidR="00DC27B6" w:rsidRPr="00DB3790">
        <w:t>-1</w:t>
      </w:r>
      <w:r w:rsidRPr="00DB3790">
        <w:t>. The XR experience is being captured and rendered by the UE B. The experience includes capture of 3D objects in a 2D scene. The rendering experience includes (real-time) 3D (static/dynamic) object placement in a 2D scene, overlay video, avatars, etc., that may be downloaded from the cloud, or sent by UE A to UE B. A bidirectional or unidirectional A/V channel may be open between the devices depending on the use case. The received objects by UE B can be influenced by UE B directly as well, based on direct or indirect input from the user. UE A also sends a real-time stream of motion signals and effects that influence the rendering of the 3D object model on UE B. Examples include: 1) head/body motion or facial expressions resulting in corresponding changes in a dynamic 3D object, e.g. an avatar, and 2) positioning and size of the 3D object within the XR scene, and subsequent changes in these parameters such as moving the object closer to a wall or making it larger. Motion data may be collected using direct input from the user interface of the device or implicitly using data from camera, gyroscopes, accelerometer, etc., including gestures. Other predefined effects for the 3D objects that can be placed on or around it can also be shared from UE A to UE B or downloaded from the cloud. Network based XR media processing may be used where required.</w:t>
      </w:r>
    </w:p>
    <w:p w14:paraId="31F3912E" w14:textId="77777777" w:rsidR="000C6537" w:rsidRDefault="006126DA" w:rsidP="00AE1193">
      <w:r w:rsidRPr="00DB3790">
        <w:t>In a subset of this scenario where XR is not used, a 3D object may be rendered within the received video stream, e.g.</w:t>
      </w:r>
      <w:r w:rsidR="0033119C" w:rsidRPr="00DB3790">
        <w:t>,</w:t>
      </w:r>
      <w:r w:rsidRPr="00DB3790">
        <w:t xml:space="preserve"> a 3D representation of the head of a video call participant.</w:t>
      </w:r>
    </w:p>
    <w:p w14:paraId="68154EB3" w14:textId="247F13C5" w:rsidR="00303F6C" w:rsidRDefault="00303F6C" w:rsidP="00AE1193">
      <w:r>
        <w:t xml:space="preserve">Shared AR experiences can be realized using a Spatial Computing Server (SCS), as shown in Figure </w:t>
      </w:r>
      <w:r w:rsidR="00B43906">
        <w:t>5.</w:t>
      </w:r>
      <w:r>
        <w:t>3-1. Collocated users with AR devices can view and interact with AR objects in a time synchronized and spatially correct manner using the SCS. Devices will send positional data updates (e.g. GPS, Wifi, visual scans etc.) to the SCS. The SCS provides spatial maps, spatial anchors and localization services to the devices. Spatial data may be crowd-sourced from multiple devices for higher accuracy in spatial mapping. It should also be possible to then assign spatial information to AR objects so they can be be dropped by users at specific locations for later discovery by other visitors.</w:t>
      </w:r>
    </w:p>
    <w:p w14:paraId="147923B0" w14:textId="2B751D3C" w:rsidR="00303F6C" w:rsidRPr="00DB3790" w:rsidRDefault="00B47BEF" w:rsidP="00AE1193">
      <w:r>
        <w:rPr>
          <w:noProof/>
          <w:sz w:val="24"/>
          <w:szCs w:val="24"/>
        </w:rPr>
        <w:lastRenderedPageBreak/>
        <w:drawing>
          <wp:inline distT="0" distB="0" distL="0" distR="0" wp14:anchorId="7E89F1F6" wp14:editId="1512DFD6">
            <wp:extent cx="6122035" cy="3348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2035" cy="3348355"/>
                    </a:xfrm>
                    <a:prstGeom prst="rect">
                      <a:avLst/>
                    </a:prstGeom>
                    <a:noFill/>
                    <a:ln>
                      <a:noFill/>
                    </a:ln>
                  </pic:spPr>
                </pic:pic>
              </a:graphicData>
            </a:graphic>
          </wp:inline>
        </w:drawing>
      </w:r>
    </w:p>
    <w:p w14:paraId="065AD7AE" w14:textId="77777777" w:rsidR="005C7490" w:rsidRPr="00DB3790" w:rsidRDefault="005C7490" w:rsidP="00112809">
      <w:pPr>
        <w:pStyle w:val="TH"/>
      </w:pPr>
      <w:bookmarkStart w:id="169" w:name="_Hlk13135660"/>
    </w:p>
    <w:bookmarkEnd w:id="169"/>
    <w:p w14:paraId="6610DF49" w14:textId="3AF8A07B" w:rsidR="005C7490" w:rsidRPr="00DB3790" w:rsidRDefault="00CF48C3" w:rsidP="00112809">
      <w:pPr>
        <w:pStyle w:val="TF"/>
      </w:pPr>
      <w:r w:rsidRPr="00DB3790">
        <w:t xml:space="preserve">Figure </w:t>
      </w:r>
      <w:r w:rsidR="00B43906">
        <w:t>5.</w:t>
      </w:r>
      <w:r w:rsidR="00495828" w:rsidRPr="00DB3790">
        <w:t>3</w:t>
      </w:r>
      <w:r w:rsidRPr="00DB3790">
        <w:t>-1 Real-time sharing of XR content</w:t>
      </w:r>
    </w:p>
    <w:p w14:paraId="3052F2C0" w14:textId="47C8BD38" w:rsidR="00495828" w:rsidRDefault="00B43906" w:rsidP="007D19E0">
      <w:pPr>
        <w:pStyle w:val="Heading3"/>
      </w:pPr>
      <w:bookmarkStart w:id="170" w:name="_Toc23169789"/>
      <w:bookmarkStart w:id="171" w:name="_Toc33042009"/>
      <w:r>
        <w:t>5.</w:t>
      </w:r>
      <w:r w:rsidR="00CD12DC">
        <w:t>3.</w:t>
      </w:r>
      <w:r w:rsidR="009E04D8">
        <w:t>3</w:t>
      </w:r>
      <w:r w:rsidR="00CD12DC">
        <w:tab/>
      </w:r>
      <w:r w:rsidRPr="00DB3790">
        <w:t>Potential Normative Work</w:t>
      </w:r>
      <w:bookmarkEnd w:id="170"/>
      <w:bookmarkEnd w:id="171"/>
    </w:p>
    <w:p w14:paraId="7FAD2895" w14:textId="0BDD62B6" w:rsidR="003F6102" w:rsidRDefault="00DD2B27" w:rsidP="003F6102">
      <w:r>
        <w:t>P</w:t>
      </w:r>
      <w:r w:rsidR="003F6102">
        <w:t>otential normative work that has been collected as part of the use case collection in Annex A</w:t>
      </w:r>
      <w:r>
        <w:t xml:space="preserve"> is provided in the following:</w:t>
      </w:r>
    </w:p>
    <w:p w14:paraId="2AD10E1A" w14:textId="340C49C9" w:rsidR="00DD2B27" w:rsidRPr="007B093B" w:rsidRDefault="007D4EEA" w:rsidP="00462A37">
      <w:pPr>
        <w:ind w:left="360"/>
      </w:pPr>
      <w:r>
        <w:rPr>
          <w:rFonts w:eastAsia="SimSun"/>
        </w:rPr>
        <w:t>-</w:t>
      </w:r>
      <w:r>
        <w:rPr>
          <w:rFonts w:eastAsia="SimSun"/>
        </w:rPr>
        <w:tab/>
      </w:r>
      <w:r w:rsidR="00DD2B27" w:rsidRPr="00462A37">
        <w:rPr>
          <w:rFonts w:eastAsia="SimSun"/>
        </w:rPr>
        <w:t>Support of static/dynamic 3D objects in MTSI (formats and transport)</w:t>
      </w:r>
      <w:r w:rsidR="00453549" w:rsidRPr="00462A37">
        <w:t>.</w:t>
      </w:r>
      <w:r w:rsidR="00DD2B27" w:rsidRPr="00462A37">
        <w:rPr>
          <w:rFonts w:eastAsia="SimSun"/>
        </w:rPr>
        <w:t>)</w:t>
      </w:r>
    </w:p>
    <w:p w14:paraId="6036D1B7" w14:textId="77777777" w:rsidR="007D4EEA" w:rsidRDefault="007D4EEA" w:rsidP="007D4EEA">
      <w:pPr>
        <w:ind w:left="360"/>
      </w:pPr>
      <w:r>
        <w:rPr>
          <w:rFonts w:eastAsia="SimSun"/>
        </w:rPr>
        <w:t>-</w:t>
      </w:r>
      <w:r>
        <w:rPr>
          <w:rFonts w:eastAsia="SimSun"/>
        </w:rPr>
        <w:tab/>
      </w:r>
      <w:r w:rsidR="00DD2B27" w:rsidRPr="00462A37">
        <w:rPr>
          <w:rFonts w:eastAsia="SimSun"/>
        </w:rPr>
        <w:t>Overlaid video rendering in the network or locally</w:t>
      </w:r>
      <w:r w:rsidR="00453549" w:rsidRPr="00462A37">
        <w:t>.</w:t>
      </w:r>
    </w:p>
    <w:p w14:paraId="526055F1" w14:textId="33450B4B" w:rsidR="00DD2B27" w:rsidRPr="007B093B" w:rsidRDefault="007D4EEA" w:rsidP="007D4EEA">
      <w:pPr>
        <w:ind w:left="360"/>
      </w:pPr>
      <w:r>
        <w:t>-</w:t>
      </w:r>
      <w:r>
        <w:tab/>
      </w:r>
      <w:r w:rsidR="00DD2B27" w:rsidRPr="00462A37">
        <w:rPr>
          <w:rFonts w:eastAsia="SimSun"/>
        </w:rPr>
        <w:t>Overlaid video rendering in the network or locally</w:t>
      </w:r>
      <w:r w:rsidR="00453549" w:rsidRPr="00462A37">
        <w:t>.</w:t>
      </w:r>
    </w:p>
    <w:p w14:paraId="54CDEE0B" w14:textId="3287835B" w:rsidR="00DD2B27" w:rsidRPr="007B093B" w:rsidRDefault="007D4EEA" w:rsidP="00462A37">
      <w:pPr>
        <w:ind w:left="360"/>
      </w:pPr>
      <w:r>
        <w:rPr>
          <w:rFonts w:eastAsia="SimSun"/>
        </w:rPr>
        <w:t>-</w:t>
      </w:r>
      <w:r>
        <w:rPr>
          <w:rFonts w:eastAsia="SimSun"/>
        </w:rPr>
        <w:tab/>
      </w:r>
      <w:r w:rsidR="00DD2B27" w:rsidRPr="00462A37">
        <w:rPr>
          <w:rFonts w:eastAsia="SimSun"/>
        </w:rPr>
        <w:t>Coded representation of 3D depth signals and transport in MTSI.</w:t>
      </w:r>
    </w:p>
    <w:p w14:paraId="7B32009F" w14:textId="2E9A8322" w:rsidR="00DD2B27" w:rsidRPr="007B093B" w:rsidRDefault="007D4EEA" w:rsidP="00462A37">
      <w:pPr>
        <w:ind w:left="360"/>
      </w:pPr>
      <w:r>
        <w:rPr>
          <w:rFonts w:eastAsia="SimSun"/>
        </w:rPr>
        <w:t>-</w:t>
      </w:r>
      <w:r>
        <w:rPr>
          <w:rFonts w:eastAsia="SimSun"/>
        </w:rPr>
        <w:tab/>
      </w:r>
      <w:r w:rsidR="00DD2B27" w:rsidRPr="00462A37">
        <w:rPr>
          <w:rFonts w:eastAsia="SimSun"/>
        </w:rPr>
        <w:t>Coded representation of XR scenes and transport in MTSI</w:t>
      </w:r>
      <w:r w:rsidR="00453549" w:rsidRPr="00462A37">
        <w:t>.</w:t>
      </w:r>
    </w:p>
    <w:p w14:paraId="484ED1CA" w14:textId="22403A7D" w:rsidR="00DD2B27" w:rsidRPr="007B093B" w:rsidRDefault="007D4EEA" w:rsidP="00462A37">
      <w:pPr>
        <w:ind w:left="360"/>
      </w:pPr>
      <w:r>
        <w:rPr>
          <w:rFonts w:eastAsia="SimSun"/>
        </w:rPr>
        <w:t>-</w:t>
      </w:r>
      <w:r>
        <w:rPr>
          <w:rFonts w:eastAsia="SimSun"/>
        </w:rPr>
        <w:tab/>
      </w:r>
      <w:r w:rsidR="00DD2B27" w:rsidRPr="00462A37">
        <w:rPr>
          <w:rFonts w:eastAsia="SimSun"/>
        </w:rPr>
        <w:t>MTSI/FLUS uplink of XR video</w:t>
      </w:r>
      <w:r w:rsidR="00453549" w:rsidRPr="00462A37">
        <w:t>.</w:t>
      </w:r>
    </w:p>
    <w:p w14:paraId="12D3204E" w14:textId="3F6039D9" w:rsidR="00DD2B27" w:rsidRPr="007B093B" w:rsidRDefault="007D4EEA" w:rsidP="00462A37">
      <w:pPr>
        <w:ind w:left="360"/>
      </w:pPr>
      <w:r>
        <w:rPr>
          <w:rFonts w:eastAsia="SimSun"/>
        </w:rPr>
        <w:t>-</w:t>
      </w:r>
      <w:r>
        <w:rPr>
          <w:rFonts w:eastAsia="SimSun"/>
        </w:rPr>
        <w:tab/>
      </w:r>
      <w:r w:rsidR="00DD2B27" w:rsidRPr="00462A37">
        <w:rPr>
          <w:rFonts w:eastAsia="SimSun"/>
        </w:rPr>
        <w:t>Downlink XR video with local/cloud computation and rendering</w:t>
      </w:r>
      <w:r w:rsidR="00453549" w:rsidRPr="00462A37">
        <w:t>.</w:t>
      </w:r>
    </w:p>
    <w:p w14:paraId="488B15B8" w14:textId="0AD52929" w:rsidR="00DD2B27" w:rsidRPr="007B093B" w:rsidRDefault="007D4EEA" w:rsidP="00462A37">
      <w:pPr>
        <w:ind w:left="360"/>
      </w:pPr>
      <w:r>
        <w:rPr>
          <w:rFonts w:eastAsia="SimSun"/>
        </w:rPr>
        <w:t>-</w:t>
      </w:r>
      <w:r>
        <w:rPr>
          <w:rFonts w:eastAsia="SimSun"/>
        </w:rPr>
        <w:tab/>
      </w:r>
      <w:r w:rsidR="00DD2B27" w:rsidRPr="00462A37">
        <w:rPr>
          <w:rFonts w:eastAsia="SimSun"/>
        </w:rPr>
        <w:t>Visual coding and transmission of avatars or cut-out heads, alpha channel coding</w:t>
      </w:r>
      <w:r w:rsidR="00453549" w:rsidRPr="00462A37">
        <w:t>.</w:t>
      </w:r>
    </w:p>
    <w:p w14:paraId="1ACD1554" w14:textId="09EA75D8" w:rsidR="00DD2B27" w:rsidRPr="007B093B" w:rsidRDefault="007D4EEA" w:rsidP="00462A37">
      <w:pPr>
        <w:ind w:left="360"/>
      </w:pPr>
      <w:r>
        <w:rPr>
          <w:rFonts w:eastAsia="SimSun"/>
        </w:rPr>
        <w:t>-</w:t>
      </w:r>
      <w:r>
        <w:rPr>
          <w:rFonts w:eastAsia="SimSun"/>
        </w:rPr>
        <w:tab/>
      </w:r>
      <w:r w:rsidR="00DD2B27" w:rsidRPr="00462A37">
        <w:rPr>
          <w:rFonts w:eastAsia="SimSun"/>
        </w:rPr>
        <w:t>Transports and potentially coding of motion data to show attentiveness.</w:t>
      </w:r>
    </w:p>
    <w:p w14:paraId="48B7F70E" w14:textId="438140E2" w:rsidR="00DD2B27" w:rsidRPr="007B093B" w:rsidRDefault="007D4EEA" w:rsidP="00462A37">
      <w:pPr>
        <w:ind w:left="360"/>
      </w:pPr>
      <w:r>
        <w:rPr>
          <w:rFonts w:eastAsia="SimSun"/>
        </w:rPr>
        <w:t>-</w:t>
      </w:r>
      <w:r>
        <w:rPr>
          <w:rFonts w:eastAsia="SimSun"/>
        </w:rPr>
        <w:tab/>
      </w:r>
      <w:r w:rsidR="00DD2B27" w:rsidRPr="00462A37">
        <w:rPr>
          <w:rFonts w:eastAsia="SimSun"/>
        </w:rPr>
        <w:t>Scalable formats for storing and sharing spatial information</w:t>
      </w:r>
      <w:r w:rsidR="00453549" w:rsidRPr="00462A37">
        <w:t>.</w:t>
      </w:r>
    </w:p>
    <w:p w14:paraId="548DAF1F" w14:textId="53573456" w:rsidR="00DD2B27" w:rsidRPr="007B093B" w:rsidRDefault="007D4EEA" w:rsidP="00462A37">
      <w:pPr>
        <w:ind w:left="360"/>
      </w:pPr>
      <w:r>
        <w:rPr>
          <w:rFonts w:eastAsia="SimSun"/>
        </w:rPr>
        <w:t>-</w:t>
      </w:r>
      <w:r>
        <w:rPr>
          <w:rFonts w:eastAsia="SimSun"/>
        </w:rPr>
        <w:tab/>
      </w:r>
      <w:r w:rsidR="00DD2B27" w:rsidRPr="00462A37">
        <w:rPr>
          <w:rFonts w:eastAsia="SimSun"/>
        </w:rPr>
        <w:t>Data representation for spatial information.</w:t>
      </w:r>
    </w:p>
    <w:p w14:paraId="5A842CB3" w14:textId="22CDAE79" w:rsidR="00DD2B27" w:rsidRPr="007B093B" w:rsidRDefault="007D4EEA" w:rsidP="00462A37">
      <w:pPr>
        <w:ind w:left="360"/>
      </w:pPr>
      <w:r>
        <w:rPr>
          <w:rFonts w:eastAsia="SimSun"/>
        </w:rPr>
        <w:t>-</w:t>
      </w:r>
      <w:r>
        <w:rPr>
          <w:rFonts w:eastAsia="SimSun"/>
        </w:rPr>
        <w:tab/>
      </w:r>
      <w:r w:rsidR="00DD2B27" w:rsidRPr="00462A37">
        <w:rPr>
          <w:rFonts w:eastAsia="SimSun"/>
        </w:rPr>
        <w:t>Collected sensor data to be streamed</w:t>
      </w:r>
      <w:r w:rsidR="00453549" w:rsidRPr="00462A37">
        <w:t>.</w:t>
      </w:r>
    </w:p>
    <w:p w14:paraId="68A3C7FB" w14:textId="0CA789EB" w:rsidR="00DD2B27" w:rsidRPr="007B093B" w:rsidRDefault="007D4EEA" w:rsidP="00462A37">
      <w:pPr>
        <w:ind w:left="360"/>
      </w:pPr>
      <w:r>
        <w:rPr>
          <w:rFonts w:eastAsia="SimSun"/>
        </w:rPr>
        <w:t>-</w:t>
      </w:r>
      <w:r>
        <w:rPr>
          <w:rFonts w:eastAsia="SimSun"/>
        </w:rPr>
        <w:tab/>
      </w:r>
      <w:r w:rsidR="00DD2B27" w:rsidRPr="00462A37">
        <w:rPr>
          <w:rFonts w:eastAsia="SimSun"/>
        </w:rPr>
        <w:t>Content delivery protocols to access AR maps and content items</w:t>
      </w:r>
      <w:r w:rsidR="00453549" w:rsidRPr="00462A37">
        <w:t>.</w:t>
      </w:r>
    </w:p>
    <w:p w14:paraId="6F15D720" w14:textId="13E0E37B" w:rsidR="00495828" w:rsidRPr="00DB3790" w:rsidRDefault="00B43906" w:rsidP="00CD12DC">
      <w:pPr>
        <w:pStyle w:val="Heading2"/>
      </w:pPr>
      <w:bookmarkStart w:id="172" w:name="_Toc23169790"/>
      <w:bookmarkStart w:id="173" w:name="_Toc33042010"/>
      <w:r>
        <w:lastRenderedPageBreak/>
        <w:t>5.</w:t>
      </w:r>
      <w:r w:rsidR="00CD12DC">
        <w:t>4</w:t>
      </w:r>
      <w:r w:rsidR="00CD12DC">
        <w:tab/>
      </w:r>
      <w:r w:rsidR="00BC7596" w:rsidRPr="00DB3790">
        <w:t>XR Multimedia Streaming</w:t>
      </w:r>
      <w:bookmarkEnd w:id="172"/>
      <w:bookmarkEnd w:id="173"/>
    </w:p>
    <w:p w14:paraId="5B5B3893" w14:textId="3BC83D55" w:rsidR="002428EA" w:rsidRDefault="002428EA" w:rsidP="002428EA">
      <w:pPr>
        <w:pStyle w:val="Heading3"/>
      </w:pPr>
      <w:bookmarkStart w:id="174" w:name="_Toc33042011"/>
      <w:bookmarkStart w:id="175" w:name="_Toc23169791"/>
      <w:r>
        <w:t>5.</w:t>
      </w:r>
      <w:r w:rsidR="00137964">
        <w:t>4</w:t>
      </w:r>
      <w:r>
        <w:t>.1</w:t>
      </w:r>
      <w:r>
        <w:tab/>
        <w:t>Summary of Use Cases</w:t>
      </w:r>
      <w:bookmarkEnd w:id="174"/>
    </w:p>
    <w:p w14:paraId="55964B5F" w14:textId="2B817E1A" w:rsidR="002428EA" w:rsidRPr="00F657EB" w:rsidRDefault="002428EA" w:rsidP="002428EA">
      <w:r>
        <w:t>This clause summarizes and integrates the following use cases from Annex A in a single core use case referred to as "</w:t>
      </w:r>
      <w:r w:rsidR="003C3C7A" w:rsidRPr="003C3C7A">
        <w:t>XR Multimedia Streaming</w:t>
      </w:r>
      <w:r>
        <w:t>":</w:t>
      </w:r>
    </w:p>
    <w:p w14:paraId="443C3176" w14:textId="4F3CE979" w:rsidR="00137964" w:rsidRDefault="00137964" w:rsidP="00AC2E5E">
      <w:pPr>
        <w:numPr>
          <w:ilvl w:val="0"/>
          <w:numId w:val="2"/>
        </w:numPr>
      </w:pPr>
      <w:r w:rsidRPr="00DB3790">
        <w:t>Use Case 3: Streaming of Immersive 6DoF</w:t>
      </w:r>
    </w:p>
    <w:p w14:paraId="08C61E28" w14:textId="37E2FB89" w:rsidR="00137964" w:rsidRDefault="00137964" w:rsidP="006930F8">
      <w:pPr>
        <w:numPr>
          <w:ilvl w:val="0"/>
          <w:numId w:val="2"/>
        </w:numPr>
      </w:pPr>
      <w:r w:rsidRPr="00DB3790">
        <w:t>Use Case 4: Emotional Streaming</w:t>
      </w:r>
    </w:p>
    <w:p w14:paraId="7A2DF966" w14:textId="5480F8C0" w:rsidR="00137964" w:rsidRDefault="00137964" w:rsidP="00F363C6">
      <w:pPr>
        <w:numPr>
          <w:ilvl w:val="0"/>
          <w:numId w:val="2"/>
        </w:numPr>
      </w:pPr>
      <w:r w:rsidRPr="00DB3790">
        <w:t>Use Case 20: AR Streaming with Localization Registry</w:t>
      </w:r>
    </w:p>
    <w:p w14:paraId="1C8B3BA6" w14:textId="2D275383" w:rsidR="00137964" w:rsidRDefault="00137964" w:rsidP="00A1508F">
      <w:pPr>
        <w:numPr>
          <w:ilvl w:val="0"/>
          <w:numId w:val="2"/>
        </w:numPr>
      </w:pPr>
      <w:r w:rsidRPr="00DB3790">
        <w:t>Use Case 21: Immersive 6DoF Streaming with Social Interaction</w:t>
      </w:r>
    </w:p>
    <w:p w14:paraId="33EADB84" w14:textId="234C4F08" w:rsidR="00495828" w:rsidRPr="00DB3790" w:rsidRDefault="00B43906" w:rsidP="00CD12DC">
      <w:pPr>
        <w:pStyle w:val="Heading3"/>
      </w:pPr>
      <w:bookmarkStart w:id="176" w:name="_Toc33042012"/>
      <w:r>
        <w:t>5.</w:t>
      </w:r>
      <w:r w:rsidR="00CD12DC">
        <w:t>4.</w:t>
      </w:r>
      <w:r w:rsidR="00137964">
        <w:t>2</w:t>
      </w:r>
      <w:r w:rsidR="00CD12DC">
        <w:tab/>
      </w:r>
      <w:r w:rsidR="00495828" w:rsidRPr="00DB3790">
        <w:t>Description</w:t>
      </w:r>
      <w:bookmarkEnd w:id="175"/>
      <w:bookmarkEnd w:id="176"/>
    </w:p>
    <w:p w14:paraId="53F41837" w14:textId="047CA3B1" w:rsidR="0086307D" w:rsidRPr="00DB3790" w:rsidRDefault="0086307D" w:rsidP="000829B7">
      <w:r w:rsidRPr="00DB3790">
        <w:t xml:space="preserve">This category covers live and on-demand streaming of XR multimedia streams, which include 2D or Volumetric video (i.e., Constrained 6DoF) streams that are rendered in XR with binaural audio as well as 3DOF and 3DOF+ immersive A/V streams. It is illustrated in Figure </w:t>
      </w:r>
      <w:r w:rsidR="00B43906">
        <w:t>5.</w:t>
      </w:r>
      <w:r w:rsidRPr="00DB3790">
        <w:t xml:space="preserve">4-1, where UE is a device capable of receiving and rendering the type of stream in use. It is also capable of controlling the playback of these streams using input from handheld controllers, hand gestures, biometric readings, body and head movements etc., which is communicated to the content server. Control signals include pause, rewind, viewpoint selection or, in case of emotional streaming, adaptive content selection. </w:t>
      </w:r>
    </w:p>
    <w:p w14:paraId="5651D7D6" w14:textId="77777777" w:rsidR="0086307D" w:rsidRPr="00DB3790" w:rsidRDefault="0086307D" w:rsidP="000829B7">
      <w:r w:rsidRPr="00DB3790">
        <w:t>In another system instance, the content server can provide Inter-destination Multimedia Synchronization (n) for a group experience. A Spatial Computing Server is used by XR capable devices to register, compute, update and recall the spatial configuration of their surroundings. The service is meant for indoor spaces like a shared room or building. Appropriate surfaces may be selected for display of XR streams and saved in the Spatial Computing Server. The configuration can be shared amongst authorized users to enhance group experience when multiple users are physically sharing the same space.</w:t>
      </w:r>
    </w:p>
    <w:p w14:paraId="1CD20F20" w14:textId="3CA06251" w:rsidR="0086307D" w:rsidRPr="00DB3790" w:rsidRDefault="0086307D" w:rsidP="000829B7">
      <w:r w:rsidRPr="00DB3790">
        <w:t xml:space="preserve">A social aspect may be added to XR multimedia streaming by receiving live social media feeds, in addition to the XR media stream, that can be rendered as an overlay. Furthermore, the users may be able to see the avatars of other remote located users consuming the same media (additionally from the same viewpoint in case of multiple viewpoints) and have audio conversations with them by establishing one or more communication channels. The social aspects are added by the cloud in the Figure </w:t>
      </w:r>
      <w:r w:rsidR="00B43906">
        <w:t>5.</w:t>
      </w:r>
      <w:r w:rsidRPr="00DB3790">
        <w:t xml:space="preserve">4-1. The XR Media storage in the cloud is for fetching XR objects, e.g., avatars. The location is shared with the cloud to establish colocation within the XR. For instance, users viewing from the same viewpoint may be considered collocated when consuming synchronized media. </w:t>
      </w:r>
    </w:p>
    <w:p w14:paraId="419B050F" w14:textId="32749308" w:rsidR="00EE3C8A" w:rsidRPr="00DB3790" w:rsidRDefault="000B7C2B" w:rsidP="00801372">
      <w:pPr>
        <w:pStyle w:val="TH"/>
      </w:pPr>
      <w:r>
        <w:rPr>
          <w:noProof/>
        </w:rPr>
        <w:drawing>
          <wp:inline distT="0" distB="0" distL="0" distR="0" wp14:anchorId="26FA1C90" wp14:editId="76659791">
            <wp:extent cx="6159500" cy="294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9500" cy="2941320"/>
                    </a:xfrm>
                    <a:prstGeom prst="rect">
                      <a:avLst/>
                    </a:prstGeom>
                    <a:noFill/>
                    <a:ln>
                      <a:noFill/>
                    </a:ln>
                  </pic:spPr>
                </pic:pic>
              </a:graphicData>
            </a:graphic>
          </wp:inline>
        </w:drawing>
      </w:r>
    </w:p>
    <w:p w14:paraId="731DE065" w14:textId="6FE88CEC" w:rsidR="00EE3C8A" w:rsidRPr="00DB3790" w:rsidRDefault="00EE3C8A" w:rsidP="00801372">
      <w:pPr>
        <w:pStyle w:val="TF"/>
      </w:pPr>
      <w:r w:rsidRPr="00DB3790">
        <w:t xml:space="preserve">Figure </w:t>
      </w:r>
      <w:r w:rsidR="00B43906">
        <w:t>5.</w:t>
      </w:r>
      <w:r w:rsidR="00495828" w:rsidRPr="00DB3790">
        <w:t>4</w:t>
      </w:r>
      <w:r w:rsidRPr="00DB3790">
        <w:t>-1</w:t>
      </w:r>
      <w:r w:rsidR="00CD12DC">
        <w:t>:</w:t>
      </w:r>
      <w:r w:rsidRPr="00DB3790">
        <w:t xml:space="preserve"> XR Multimedia Streaming</w:t>
      </w:r>
    </w:p>
    <w:p w14:paraId="5C367BA0" w14:textId="5D6E7B02" w:rsidR="006126DA" w:rsidRPr="00DB3790" w:rsidRDefault="00B43906" w:rsidP="00CD12DC">
      <w:pPr>
        <w:pStyle w:val="Heading3"/>
      </w:pPr>
      <w:bookmarkStart w:id="177" w:name="_Toc23169796"/>
      <w:bookmarkStart w:id="178" w:name="_Toc33042013"/>
      <w:r>
        <w:lastRenderedPageBreak/>
        <w:t>5.</w:t>
      </w:r>
      <w:r w:rsidR="00CD12DC">
        <w:t>4.</w:t>
      </w:r>
      <w:r w:rsidR="00137964">
        <w:t>3</w:t>
      </w:r>
      <w:r w:rsidR="00CD12DC">
        <w:tab/>
      </w:r>
      <w:r w:rsidR="006126DA" w:rsidRPr="00DB3790">
        <w:t>Potential Normative Work</w:t>
      </w:r>
      <w:bookmarkEnd w:id="177"/>
      <w:bookmarkEnd w:id="178"/>
    </w:p>
    <w:p w14:paraId="3131898F" w14:textId="6ABB6393" w:rsidR="0086307D" w:rsidRPr="00DB3790" w:rsidRDefault="0086307D" w:rsidP="0086307D">
      <w:r w:rsidRPr="00DB3790">
        <w:t>For this use case, the potential normative work may cover:</w:t>
      </w:r>
    </w:p>
    <w:p w14:paraId="54770405" w14:textId="77777777" w:rsidR="0086307D" w:rsidRPr="00DB3790" w:rsidRDefault="00801372" w:rsidP="00801372">
      <w:pPr>
        <w:pStyle w:val="B10"/>
      </w:pPr>
      <w:r w:rsidRPr="00DB3790">
        <w:t>-</w:t>
      </w:r>
      <w:r w:rsidRPr="00DB3790">
        <w:tab/>
      </w:r>
      <w:r w:rsidR="0086307D" w:rsidRPr="00DB3790">
        <w:t>Coded representation of Audio/Video Formats as well as geometry data for XR (volumetric, 3DoF+)</w:t>
      </w:r>
    </w:p>
    <w:p w14:paraId="74E2222F" w14:textId="77777777" w:rsidR="0086307D" w:rsidRPr="00DB3790" w:rsidRDefault="00801372" w:rsidP="00801372">
      <w:pPr>
        <w:pStyle w:val="B10"/>
      </w:pPr>
      <w:r w:rsidRPr="00DB3790">
        <w:t>-</w:t>
      </w:r>
      <w:r w:rsidRPr="00DB3790">
        <w:tab/>
      </w:r>
      <w:r w:rsidR="0086307D" w:rsidRPr="00DB3790">
        <w:t>Scene composition and description</w:t>
      </w:r>
    </w:p>
    <w:p w14:paraId="22465445" w14:textId="77777777" w:rsidR="0086307D" w:rsidRPr="00DB3790" w:rsidRDefault="00801372" w:rsidP="00801372">
      <w:pPr>
        <w:pStyle w:val="B10"/>
      </w:pPr>
      <w:r w:rsidRPr="00DB3790">
        <w:t>-</w:t>
      </w:r>
      <w:r w:rsidRPr="00DB3790">
        <w:tab/>
      </w:r>
      <w:r w:rsidR="0086307D" w:rsidRPr="00DB3790">
        <w:t>Storage and Cloud Access Formats</w:t>
      </w:r>
    </w:p>
    <w:p w14:paraId="7F1BA3D1" w14:textId="77777777" w:rsidR="0086307D" w:rsidRPr="00DB3790" w:rsidRDefault="00801372" w:rsidP="00801372">
      <w:pPr>
        <w:pStyle w:val="B10"/>
      </w:pPr>
      <w:r w:rsidRPr="00DB3790">
        <w:t>-</w:t>
      </w:r>
      <w:r w:rsidRPr="00DB3790">
        <w:tab/>
      </w:r>
      <w:r w:rsidR="0086307D" w:rsidRPr="00DB3790">
        <w:t>Transport protocols to support any media beyond 2D streaming</w:t>
      </w:r>
    </w:p>
    <w:p w14:paraId="62689770" w14:textId="77777777" w:rsidR="0086307D" w:rsidRPr="00DB3790" w:rsidRDefault="00801372" w:rsidP="00801372">
      <w:pPr>
        <w:pStyle w:val="B10"/>
      </w:pPr>
      <w:r w:rsidRPr="00DB3790">
        <w:t>-</w:t>
      </w:r>
      <w:r w:rsidRPr="00DB3790">
        <w:tab/>
      </w:r>
      <w:r w:rsidR="0086307D" w:rsidRPr="00DB3790">
        <w:t>Decoding, rendering and sensor APIs</w:t>
      </w:r>
    </w:p>
    <w:p w14:paraId="6186901B" w14:textId="77777777" w:rsidR="0086307D" w:rsidRPr="00DB3790" w:rsidRDefault="00801372" w:rsidP="00801372">
      <w:pPr>
        <w:pStyle w:val="B10"/>
      </w:pPr>
      <w:r w:rsidRPr="00DB3790">
        <w:t>-</w:t>
      </w:r>
      <w:r w:rsidRPr="00DB3790">
        <w:tab/>
      </w:r>
      <w:r w:rsidR="0086307D" w:rsidRPr="00DB3790">
        <w:t>Biometrics and Emotion Metadata definition and transport</w:t>
      </w:r>
    </w:p>
    <w:p w14:paraId="025355A5" w14:textId="77777777" w:rsidR="0086307D" w:rsidRPr="00DB3790" w:rsidRDefault="00801372" w:rsidP="00801372">
      <w:pPr>
        <w:pStyle w:val="B10"/>
      </w:pPr>
      <w:r w:rsidRPr="00DB3790">
        <w:t>-</w:t>
      </w:r>
      <w:r w:rsidRPr="00DB3790">
        <w:tab/>
      </w:r>
      <w:r w:rsidR="0086307D" w:rsidRPr="00DB3790">
        <w:t>Seamless splicing and smooth transitions across storylines</w:t>
      </w:r>
    </w:p>
    <w:p w14:paraId="52095BC1" w14:textId="77777777" w:rsidR="0086307D" w:rsidRPr="00DB3790" w:rsidRDefault="00801372" w:rsidP="00801372">
      <w:pPr>
        <w:pStyle w:val="B10"/>
      </w:pPr>
      <w:r w:rsidRPr="00DB3790">
        <w:t>-</w:t>
      </w:r>
      <w:r w:rsidRPr="00DB3790">
        <w:tab/>
      </w:r>
      <w:r w:rsidR="0086307D" w:rsidRPr="00DB3790">
        <w:t>Format for storing and sharing indoor spatial information.</w:t>
      </w:r>
    </w:p>
    <w:p w14:paraId="4C11D986" w14:textId="77777777" w:rsidR="0086307D" w:rsidRPr="00DB3790" w:rsidRDefault="00801372" w:rsidP="00801372">
      <w:pPr>
        <w:pStyle w:val="B10"/>
      </w:pPr>
      <w:r w:rsidRPr="00DB3790">
        <w:t>-</w:t>
      </w:r>
      <w:r w:rsidRPr="00DB3790">
        <w:tab/>
      </w:r>
      <w:r w:rsidR="0086307D" w:rsidRPr="00DB3790">
        <w:t>Inter-destination multimedia synchronization for group/social experience.</w:t>
      </w:r>
    </w:p>
    <w:p w14:paraId="2A529815" w14:textId="5589F034" w:rsidR="0086307D" w:rsidRPr="00DB3790" w:rsidRDefault="00801372" w:rsidP="00A1508F">
      <w:pPr>
        <w:pStyle w:val="B10"/>
      </w:pPr>
      <w:r w:rsidRPr="00DB3790">
        <w:t>-</w:t>
      </w:r>
      <w:r w:rsidRPr="00DB3790">
        <w:tab/>
      </w:r>
      <w:r w:rsidR="0086307D" w:rsidRPr="00DB3790">
        <w:t xml:space="preserve">Social VR Components – Merging of avatar and conversational streams to original media (e.g., overlays, etc.) </w:t>
      </w:r>
    </w:p>
    <w:p w14:paraId="3DA11D2B" w14:textId="17315496" w:rsidR="00BC7596" w:rsidRDefault="00B43906" w:rsidP="00CD12DC">
      <w:pPr>
        <w:pStyle w:val="Heading2"/>
      </w:pPr>
      <w:bookmarkStart w:id="179" w:name="_Toc23169797"/>
      <w:bookmarkStart w:id="180" w:name="_Toc33042014"/>
      <w:r>
        <w:t>5.</w:t>
      </w:r>
      <w:r w:rsidR="00CD12DC">
        <w:t>5</w:t>
      </w:r>
      <w:r w:rsidR="00CD12DC">
        <w:tab/>
      </w:r>
      <w:bookmarkStart w:id="181" w:name="_Hlk31715435"/>
      <w:r w:rsidR="00BC7596" w:rsidRPr="00DB3790">
        <w:t>Online XR Gaming</w:t>
      </w:r>
      <w:bookmarkEnd w:id="179"/>
      <w:bookmarkEnd w:id="180"/>
      <w:bookmarkEnd w:id="181"/>
    </w:p>
    <w:p w14:paraId="69D0F8AF" w14:textId="0A6FB216" w:rsidR="00137964" w:rsidRDefault="00137964" w:rsidP="00137964">
      <w:pPr>
        <w:pStyle w:val="Heading3"/>
      </w:pPr>
      <w:bookmarkStart w:id="182" w:name="_Toc33042015"/>
      <w:r>
        <w:t>5.5.1</w:t>
      </w:r>
      <w:r>
        <w:tab/>
        <w:t>Summary of Use Cases</w:t>
      </w:r>
      <w:bookmarkEnd w:id="182"/>
    </w:p>
    <w:p w14:paraId="10E150BB" w14:textId="741A1615" w:rsidR="00137964" w:rsidRPr="00F657EB" w:rsidRDefault="00137964" w:rsidP="00137964">
      <w:r>
        <w:t>This clause summarizes and integrates the following use cases from Annex A in a single core use case referred to as "</w:t>
      </w:r>
      <w:r w:rsidRPr="00137964">
        <w:t>Online XR Gaming</w:t>
      </w:r>
      <w:r>
        <w:t>":</w:t>
      </w:r>
    </w:p>
    <w:p w14:paraId="63C88DC1" w14:textId="5F01179C" w:rsidR="00137964" w:rsidRDefault="00137964" w:rsidP="00AC2E5E">
      <w:pPr>
        <w:numPr>
          <w:ilvl w:val="0"/>
          <w:numId w:val="2"/>
        </w:numPr>
      </w:pPr>
      <w:r w:rsidRPr="00DB3790">
        <w:t>Use Case 5: Untethered Immersive Online Gaming</w:t>
      </w:r>
    </w:p>
    <w:p w14:paraId="30C06996" w14:textId="1DB1DFD5" w:rsidR="00137964" w:rsidRDefault="00137964" w:rsidP="006930F8">
      <w:pPr>
        <w:numPr>
          <w:ilvl w:val="0"/>
          <w:numId w:val="2"/>
        </w:numPr>
      </w:pPr>
      <w:r w:rsidRPr="00DB3790">
        <w:t>Use Case 6: Immersive Game Spectator Mode</w:t>
      </w:r>
    </w:p>
    <w:p w14:paraId="7B0BD882" w14:textId="327365B8" w:rsidR="00137964" w:rsidRPr="00AC2E5E" w:rsidRDefault="00137964" w:rsidP="00A1508F">
      <w:pPr>
        <w:numPr>
          <w:ilvl w:val="0"/>
          <w:numId w:val="2"/>
        </w:numPr>
      </w:pPr>
      <w:r w:rsidRPr="00DB3790">
        <w:t>Use Case 22: 5G Online Gaming party</w:t>
      </w:r>
    </w:p>
    <w:p w14:paraId="68E8D5A8" w14:textId="7F5846B3" w:rsidR="00495828" w:rsidRPr="00DB3790" w:rsidRDefault="00B43906" w:rsidP="00CD12DC">
      <w:pPr>
        <w:pStyle w:val="Heading3"/>
      </w:pPr>
      <w:bookmarkStart w:id="183" w:name="_Toc23169798"/>
      <w:bookmarkStart w:id="184" w:name="_Toc33042016"/>
      <w:r>
        <w:t>5.</w:t>
      </w:r>
      <w:r w:rsidR="00CD12DC">
        <w:t>5.</w:t>
      </w:r>
      <w:r w:rsidR="00137964">
        <w:t>2</w:t>
      </w:r>
      <w:r w:rsidR="00CD12DC">
        <w:tab/>
      </w:r>
      <w:r w:rsidR="00495828" w:rsidRPr="00DB3790">
        <w:t>Description</w:t>
      </w:r>
      <w:bookmarkEnd w:id="183"/>
      <w:bookmarkEnd w:id="184"/>
    </w:p>
    <w:p w14:paraId="47598278" w14:textId="39AA8EF7" w:rsidR="0086307D" w:rsidRPr="00DB3790" w:rsidRDefault="0086307D" w:rsidP="000829B7">
      <w:r w:rsidRPr="00DB3790">
        <w:t xml:space="preserve">The system as illustrated in Figure </w:t>
      </w:r>
      <w:r w:rsidR="00B43906">
        <w:t>5.</w:t>
      </w:r>
      <w:r w:rsidRPr="00DB3790">
        <w:t xml:space="preserve">5-1 consists of a game server capable of serving several online gamers. Each player UE receives a stream of the live game from the game server and sends control signals back to the server that influence the game play. Control signals include handheld controller inputs, biometric readings and 3DOF+ motion as required by the gameplay. </w:t>
      </w:r>
    </w:p>
    <w:p w14:paraId="4FEF19C6" w14:textId="77777777" w:rsidR="0086307D" w:rsidRPr="00DB3790" w:rsidRDefault="0086307D" w:rsidP="000829B7">
      <w:r w:rsidRPr="00DB3790">
        <w:t>Other users may join the live game in spectator mode and can receive the stream from the perspective of an active player or a spectator view independent of other players; viewpoint changes may be possible. The spectator may enjoy an immersive experience or 2D view depending on the device. Optionally, the spectators may interact with the players through cheering or game reward systems. In a different instance, cloud rendering could be present.</w:t>
      </w:r>
    </w:p>
    <w:p w14:paraId="22BC9527" w14:textId="77777777" w:rsidR="006568F8" w:rsidRPr="00DB3790" w:rsidRDefault="0086307D" w:rsidP="000820DE">
      <w:r w:rsidRPr="00DB3790">
        <w:t>In an extension, the players may be co-located at a gaming party/session using device-to-device or centralized (via gaming server) communication to enhance the user experience due to improved QoS parameters. A geofenced area may be used as the game arena for an AR gaming session, with support from a Spatial Computing Server for location registration and update and a Group discovery protocol for identifying and matching players. AI methods may be required for Image &amp; Object Recognition, XR Lighting, Occlusion Avoidance, Shared Persistence. Spatial Computing Server receives continuous updates from the players in the arena, which are used for spatial mapping and localization. The updated spatial data (e.g., maps and player locations) is shared with the other devices and also the game server.</w:t>
      </w:r>
    </w:p>
    <w:bookmarkStart w:id="185" w:name="_MON_1629193374"/>
    <w:bookmarkEnd w:id="185"/>
    <w:p w14:paraId="37B2B2F0" w14:textId="1907DAF1" w:rsidR="00401C6F" w:rsidRDefault="002A3294" w:rsidP="005A61A3">
      <w:pPr>
        <w:pStyle w:val="TH"/>
        <w:ind w:right="-991"/>
        <w:jc w:val="left"/>
      </w:pPr>
      <w:r>
        <w:rPr>
          <w:noProof/>
        </w:rPr>
        <w:object w:dxaOrig="10156" w:dyaOrig="6477" w14:anchorId="25916A38">
          <v:shape id="_x0000_i1033" type="#_x0000_t75" alt="" style="width:508pt;height:324pt;mso-width-percent:0;mso-height-percent:0;mso-width-percent:0;mso-height-percent:0" o:ole="">
            <v:imagedata r:id="rId72" o:title=""/>
          </v:shape>
          <o:OLEObject Type="Embed" ProgID="Word.Document.8" ShapeID="_x0000_i1033" DrawAspect="Content" ObjectID="_1670232187" r:id="rId73">
            <o:FieldCodes>\s</o:FieldCodes>
          </o:OLEObject>
        </w:object>
      </w:r>
    </w:p>
    <w:p w14:paraId="5D877CC0" w14:textId="3B19C5AC" w:rsidR="006126DA" w:rsidRPr="00DB3790" w:rsidRDefault="00DC2171" w:rsidP="00401C6F">
      <w:pPr>
        <w:pStyle w:val="TF"/>
      </w:pPr>
      <w:r w:rsidRPr="00DB3790">
        <w:t xml:space="preserve">Figure </w:t>
      </w:r>
      <w:r w:rsidR="00B43906">
        <w:t>5.</w:t>
      </w:r>
      <w:r w:rsidRPr="00DB3790">
        <w:t>5-1</w:t>
      </w:r>
      <w:r>
        <w:t>:</w:t>
      </w:r>
      <w:r w:rsidRPr="00DB3790">
        <w:t xml:space="preserve"> Online XR Gaming</w:t>
      </w:r>
      <w:r w:rsidR="00B07E92">
        <w:rPr>
          <w:noProof/>
        </w:rPr>
        <mc:AlternateContent>
          <mc:Choice Requires="wps">
            <w:drawing>
              <wp:anchor distT="0" distB="0" distL="114300" distR="114300" simplePos="0" relativeHeight="251657216" behindDoc="0" locked="0" layoutInCell="1" allowOverlap="1" wp14:anchorId="344B8600" wp14:editId="16FE76A1">
                <wp:simplePos x="0" y="0"/>
                <wp:positionH relativeFrom="column">
                  <wp:posOffset>19397345</wp:posOffset>
                </wp:positionH>
                <wp:positionV relativeFrom="paragraph">
                  <wp:posOffset>11372215</wp:posOffset>
                </wp:positionV>
                <wp:extent cx="1040130" cy="762000"/>
                <wp:effectExtent l="19050" t="12700" r="17145" b="63500"/>
                <wp:wrapNone/>
                <wp:docPr id="3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1040130" cy="762000"/>
                        </a:xfrm>
                        <a:prstGeom prst="bentConnector3">
                          <a:avLst>
                            <a:gd name="adj1" fmla="val 100093"/>
                          </a:avLst>
                        </a:prstGeom>
                        <a:noFill/>
                        <a:ln w="190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78119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1527.35pt;margin-top:895.45pt;width:81.9pt;height:60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" adj="21620" strokecolor="#4472c4" strokeweight="1.5pt">
                <v:stroke endarrow="block"/>
                <o:lock v:ext="edit" shapetype="f"/>
              </v:shape>
            </w:pict>
          </mc:Fallback>
        </mc:AlternateContent>
      </w:r>
    </w:p>
    <w:p w14:paraId="31C9AA3E" w14:textId="112DA62A" w:rsidR="006126DA" w:rsidRPr="00DB3790" w:rsidRDefault="00B43906" w:rsidP="00CD12DC">
      <w:pPr>
        <w:pStyle w:val="Heading3"/>
      </w:pPr>
      <w:bookmarkStart w:id="186" w:name="_Toc23169803"/>
      <w:bookmarkStart w:id="187" w:name="_Toc33042017"/>
      <w:r>
        <w:t>5.</w:t>
      </w:r>
      <w:r w:rsidR="00CD12DC">
        <w:t>5.</w:t>
      </w:r>
      <w:r w:rsidR="00137964">
        <w:t>3</w:t>
      </w:r>
      <w:r w:rsidR="00CD12DC">
        <w:tab/>
      </w:r>
      <w:r w:rsidR="006126DA" w:rsidRPr="00DB3790">
        <w:t>Potential Normative Work</w:t>
      </w:r>
      <w:bookmarkEnd w:id="186"/>
      <w:bookmarkEnd w:id="187"/>
    </w:p>
    <w:p w14:paraId="2094D3DB" w14:textId="47E11A72" w:rsidR="0086307D" w:rsidRPr="00DB3790" w:rsidRDefault="0086307D" w:rsidP="0086307D">
      <w:r w:rsidRPr="00DB3790">
        <w:t>For this use case, the potential normative work may cover:</w:t>
      </w:r>
    </w:p>
    <w:p w14:paraId="08904F67" w14:textId="77777777" w:rsidR="0086307D" w:rsidRPr="00DB3790" w:rsidRDefault="000820DE" w:rsidP="000820DE">
      <w:pPr>
        <w:pStyle w:val="B10"/>
      </w:pPr>
      <w:r w:rsidRPr="00DB3790">
        <w:t>-</w:t>
      </w:r>
      <w:r w:rsidRPr="00DB3790">
        <w:tab/>
      </w:r>
      <w:r w:rsidR="0086307D" w:rsidRPr="00DB3790">
        <w:t>Streaming protocols for online gaming</w:t>
      </w:r>
    </w:p>
    <w:p w14:paraId="2342E9E7" w14:textId="77777777" w:rsidR="0086307D" w:rsidRPr="00DB3790" w:rsidRDefault="000820DE" w:rsidP="000820DE">
      <w:pPr>
        <w:pStyle w:val="B10"/>
      </w:pPr>
      <w:r w:rsidRPr="00DB3790">
        <w:t>-</w:t>
      </w:r>
      <w:r w:rsidRPr="00DB3790">
        <w:tab/>
      </w:r>
      <w:r w:rsidR="0086307D" w:rsidRPr="00DB3790">
        <w:t xml:space="preserve">Decoding, rendering and sensor APIs </w:t>
      </w:r>
    </w:p>
    <w:p w14:paraId="59140155" w14:textId="77777777" w:rsidR="0086307D" w:rsidRPr="00DB3790" w:rsidRDefault="000820DE" w:rsidP="000820DE">
      <w:pPr>
        <w:pStyle w:val="B10"/>
      </w:pPr>
      <w:r w:rsidRPr="00DB3790">
        <w:t>-</w:t>
      </w:r>
      <w:r w:rsidRPr="00DB3790">
        <w:tab/>
      </w:r>
      <w:r w:rsidR="0086307D" w:rsidRPr="00DB3790">
        <w:t>Architectures for computing support in the network (see gap analysis in TR 22.842, clause 5.3.6)</w:t>
      </w:r>
    </w:p>
    <w:p w14:paraId="6F83FF7B" w14:textId="77777777" w:rsidR="0086307D" w:rsidRPr="00DB3790" w:rsidRDefault="000820DE" w:rsidP="000820DE">
      <w:pPr>
        <w:pStyle w:val="B10"/>
      </w:pPr>
      <w:r w:rsidRPr="00DB3790">
        <w:t>-</w:t>
      </w:r>
      <w:r w:rsidRPr="00DB3790">
        <w:tab/>
      </w:r>
      <w:r w:rsidR="0086307D" w:rsidRPr="00DB3790">
        <w:t>Coded Representation of Audio/Video Formats for gaming.</w:t>
      </w:r>
    </w:p>
    <w:p w14:paraId="35ECF736" w14:textId="77777777" w:rsidR="0086307D" w:rsidRPr="00DB3790" w:rsidRDefault="000820DE" w:rsidP="000820DE">
      <w:pPr>
        <w:pStyle w:val="B10"/>
      </w:pPr>
      <w:r w:rsidRPr="00DB3790">
        <w:t>-</w:t>
      </w:r>
      <w:r w:rsidRPr="00DB3790">
        <w:tab/>
      </w:r>
      <w:r w:rsidR="0086307D" w:rsidRPr="00DB3790">
        <w:t xml:space="preserve">Device-to-device communication support for XR gaming. </w:t>
      </w:r>
    </w:p>
    <w:p w14:paraId="5ED4B140" w14:textId="77777777" w:rsidR="0086307D" w:rsidRPr="00DB3790" w:rsidRDefault="000820DE" w:rsidP="000820DE">
      <w:pPr>
        <w:pStyle w:val="B10"/>
      </w:pPr>
      <w:r w:rsidRPr="00DB3790">
        <w:t>-</w:t>
      </w:r>
      <w:r w:rsidRPr="00DB3790">
        <w:tab/>
      </w:r>
      <w:r w:rsidR="0086307D" w:rsidRPr="00DB3790">
        <w:t xml:space="preserve">Format for storing and sharing location information. </w:t>
      </w:r>
    </w:p>
    <w:p w14:paraId="5407CEBD" w14:textId="5C00E836" w:rsidR="0086307D" w:rsidRPr="00DB3790" w:rsidRDefault="000820DE" w:rsidP="00A1508F">
      <w:pPr>
        <w:pStyle w:val="B10"/>
      </w:pPr>
      <w:r w:rsidRPr="00DB3790">
        <w:t>-</w:t>
      </w:r>
      <w:r w:rsidRPr="00DB3790">
        <w:tab/>
      </w:r>
      <w:r w:rsidR="0086307D" w:rsidRPr="00DB3790">
        <w:t xml:space="preserve">Network support for group discovery and authentication, shared persistence and spatial mapping. </w:t>
      </w:r>
    </w:p>
    <w:p w14:paraId="4A930EDD" w14:textId="631F8B85" w:rsidR="00BC7596" w:rsidRDefault="00B43906" w:rsidP="00CD12DC">
      <w:pPr>
        <w:pStyle w:val="Heading2"/>
      </w:pPr>
      <w:bookmarkStart w:id="188" w:name="_Toc23169804"/>
      <w:bookmarkStart w:id="189" w:name="_Toc33042018"/>
      <w:r>
        <w:t>5.</w:t>
      </w:r>
      <w:r w:rsidR="00CD12DC">
        <w:t>6</w:t>
      </w:r>
      <w:r w:rsidR="00725F1E">
        <w:tab/>
      </w:r>
      <w:bookmarkStart w:id="190" w:name="_Hlk31715574"/>
      <w:r w:rsidR="00BC7596" w:rsidRPr="00DB3790">
        <w:t xml:space="preserve">XR </w:t>
      </w:r>
      <w:r w:rsidR="00495828" w:rsidRPr="00DB3790">
        <w:t xml:space="preserve">Mission </w:t>
      </w:r>
      <w:r w:rsidR="00BC7596" w:rsidRPr="00DB3790">
        <w:t>Critical</w:t>
      </w:r>
      <w:bookmarkEnd w:id="188"/>
      <w:bookmarkEnd w:id="189"/>
      <w:bookmarkEnd w:id="190"/>
      <w:r w:rsidR="00BC7596" w:rsidRPr="00DB3790">
        <w:t xml:space="preserve"> </w:t>
      </w:r>
    </w:p>
    <w:p w14:paraId="5DDBA416" w14:textId="39EDEE02" w:rsidR="00ED307C" w:rsidRDefault="00ED307C" w:rsidP="00ED307C">
      <w:pPr>
        <w:pStyle w:val="Heading3"/>
      </w:pPr>
      <w:bookmarkStart w:id="191" w:name="_Toc33042019"/>
      <w:r>
        <w:t>5.6.1</w:t>
      </w:r>
      <w:r>
        <w:tab/>
        <w:t>Summary of Use Cases</w:t>
      </w:r>
      <w:bookmarkEnd w:id="191"/>
    </w:p>
    <w:p w14:paraId="4E32CC1D" w14:textId="45D6D7C1" w:rsidR="00ED307C" w:rsidRPr="00F657EB" w:rsidRDefault="00ED307C" w:rsidP="00ED307C">
      <w:r>
        <w:t>This clause summarizes and integrates the following use cases from Annex A in a single core use case referred to as "</w:t>
      </w:r>
      <w:r w:rsidR="00D043FE" w:rsidRPr="00D043FE">
        <w:t>XR Mission Critical</w:t>
      </w:r>
      <w:r>
        <w:t>":</w:t>
      </w:r>
    </w:p>
    <w:p w14:paraId="4C385AC9" w14:textId="44B775C3" w:rsidR="00ED307C" w:rsidRPr="00AC2E5E" w:rsidRDefault="00D043FE" w:rsidP="00A1508F">
      <w:pPr>
        <w:numPr>
          <w:ilvl w:val="0"/>
          <w:numId w:val="2"/>
        </w:numPr>
      </w:pPr>
      <w:r w:rsidRPr="00D043FE">
        <w:t>Use Case 9: Police Mission Critical with AR</w:t>
      </w:r>
    </w:p>
    <w:p w14:paraId="06AE04D6" w14:textId="5D83D84A" w:rsidR="00495828" w:rsidRPr="00DB3790" w:rsidRDefault="00B43906" w:rsidP="00CD12DC">
      <w:pPr>
        <w:pStyle w:val="Heading3"/>
      </w:pPr>
      <w:bookmarkStart w:id="192" w:name="_Toc23169805"/>
      <w:bookmarkStart w:id="193" w:name="_Toc33042020"/>
      <w:r>
        <w:lastRenderedPageBreak/>
        <w:t>5.</w:t>
      </w:r>
      <w:r w:rsidR="00CD12DC">
        <w:t>6.</w:t>
      </w:r>
      <w:r w:rsidR="00ED307C">
        <w:t>2</w:t>
      </w:r>
      <w:r w:rsidR="00CD12DC">
        <w:tab/>
      </w:r>
      <w:r w:rsidR="00495828" w:rsidRPr="00DB3790">
        <w:t>Description</w:t>
      </w:r>
      <w:bookmarkEnd w:id="192"/>
      <w:bookmarkEnd w:id="193"/>
    </w:p>
    <w:p w14:paraId="5CFC4355" w14:textId="03B85C60" w:rsidR="00286518" w:rsidRDefault="00286518" w:rsidP="00AE1193">
      <w:pPr>
        <w:rPr>
          <w:szCs w:val="24"/>
        </w:rPr>
      </w:pPr>
      <w:r w:rsidRPr="00DB3790">
        <w:rPr>
          <w:szCs w:val="24"/>
        </w:rPr>
        <w:t xml:space="preserve">The system shown in Figure </w:t>
      </w:r>
      <w:r w:rsidR="00B43906">
        <w:rPr>
          <w:szCs w:val="24"/>
        </w:rPr>
        <w:t>5.</w:t>
      </w:r>
      <w:r w:rsidR="00495828" w:rsidRPr="00DB3790">
        <w:rPr>
          <w:szCs w:val="24"/>
        </w:rPr>
        <w:t>6</w:t>
      </w:r>
      <w:r w:rsidR="00DC27B6" w:rsidRPr="00DB3790">
        <w:rPr>
          <w:szCs w:val="24"/>
        </w:rPr>
        <w:t>-1</w:t>
      </w:r>
      <w:r w:rsidRPr="00DB3790">
        <w:rPr>
          <w:szCs w:val="24"/>
        </w:rPr>
        <w:t xml:space="preserve"> is for critical missions using XR support. In this use case a team in an indoor space is equipped with mission gear that is connected to a centralized control center. The UE in the figure represents a single team member and there may be more than one device included in the misson gear, such as AR glasses, a 360 degree helmet-mounted camera, a microphone, binaural audio headphones and other sensors. The control center/conference server performs the role of mission support by providing XR graphics such as maps, text, location pointers of other team members or other objects/people in the surrounding, etc. The mixed audio of the team members as well as audio from control center is also delivered to the UE to aid team communication and coordination. One or more drone-mounted cameras may also be used, which can be controlled by the control center or one of the members of the mission team. The control center is equipped with A/V processing capabilities to extract important information from the multitude of 360 degree video feeds, for instance, for identifying moving objects. All devices at the site(UEs and drones) use MCPTT to communicate. </w:t>
      </w:r>
    </w:p>
    <w:p w14:paraId="54AFF98E" w14:textId="77777777" w:rsidR="009C75EE" w:rsidRPr="00DB3790" w:rsidRDefault="009C75EE" w:rsidP="00AE1193">
      <w:pPr>
        <w:rPr>
          <w:szCs w:val="24"/>
        </w:rPr>
      </w:pPr>
    </w:p>
    <w:p w14:paraId="7E05A914" w14:textId="77777777" w:rsidR="000820DE" w:rsidRPr="00DB3790" w:rsidRDefault="002A3294" w:rsidP="000820DE">
      <w:pPr>
        <w:pStyle w:val="TH"/>
      </w:pPr>
      <w:r w:rsidRPr="00DB3790">
        <w:rPr>
          <w:noProof/>
        </w:rPr>
        <w:object w:dxaOrig="9640" w:dyaOrig="5760" w14:anchorId="55C0B1EC">
          <v:shape id="_x0000_i1034" type="#_x0000_t75" alt="" style="width:482.5pt;height:4in;mso-width-percent:0;mso-height-percent:0;mso-width-percent:0;mso-height-percent:0" o:ole="">
            <v:imagedata r:id="rId74" o:title=""/>
          </v:shape>
          <o:OLEObject Type="Embed" ProgID="Word.Document.12" ShapeID="_x0000_i1034" DrawAspect="Content" ObjectID="_1670232188" r:id="rId75">
            <o:FieldCodes>\s</o:FieldCodes>
          </o:OLEObject>
        </w:object>
      </w:r>
    </w:p>
    <w:p w14:paraId="3A346511" w14:textId="52BC7217" w:rsidR="00DC27B6" w:rsidRPr="00DB3790" w:rsidRDefault="00DC27B6" w:rsidP="000820DE">
      <w:pPr>
        <w:pStyle w:val="TF"/>
      </w:pPr>
      <w:r w:rsidRPr="00DB3790">
        <w:t xml:space="preserve">Figure </w:t>
      </w:r>
      <w:r w:rsidR="00B43906">
        <w:t>5.</w:t>
      </w:r>
      <w:r w:rsidR="00495828" w:rsidRPr="00DB3790">
        <w:t>6</w:t>
      </w:r>
      <w:r w:rsidRPr="00DB3790">
        <w:t>-1</w:t>
      </w:r>
      <w:r w:rsidR="00CD12DC">
        <w:t>:</w:t>
      </w:r>
      <w:r w:rsidRPr="00DB3790">
        <w:t xml:space="preserve"> XR Critical Mission</w:t>
      </w:r>
    </w:p>
    <w:p w14:paraId="0716204F" w14:textId="1D9EC512" w:rsidR="006126DA" w:rsidRPr="00DB3790" w:rsidRDefault="00B43906" w:rsidP="00CD12DC">
      <w:pPr>
        <w:pStyle w:val="Heading3"/>
      </w:pPr>
      <w:bookmarkStart w:id="194" w:name="_Toc23169810"/>
      <w:bookmarkStart w:id="195" w:name="_Toc33042021"/>
      <w:r>
        <w:t>5.</w:t>
      </w:r>
      <w:r w:rsidR="00CD12DC">
        <w:t>6.</w:t>
      </w:r>
      <w:r w:rsidR="00ED307C">
        <w:t>3</w:t>
      </w:r>
      <w:r w:rsidR="00CD12DC">
        <w:tab/>
      </w:r>
      <w:r w:rsidR="006126DA" w:rsidRPr="00DB3790">
        <w:t>Potential Normative Work</w:t>
      </w:r>
      <w:bookmarkEnd w:id="194"/>
      <w:bookmarkEnd w:id="195"/>
    </w:p>
    <w:p w14:paraId="76E23616" w14:textId="02B1C597" w:rsidR="000664A4" w:rsidRPr="00DB3790" w:rsidRDefault="000664A4" w:rsidP="00AE1193">
      <w:r w:rsidRPr="00DB3790">
        <w:t>For this use case, the potential normative work may cover:</w:t>
      </w:r>
    </w:p>
    <w:p w14:paraId="5F41DD75" w14:textId="77777777" w:rsidR="000664A4" w:rsidRPr="00DB3790" w:rsidRDefault="000820DE" w:rsidP="000820DE">
      <w:pPr>
        <w:pStyle w:val="B10"/>
      </w:pPr>
      <w:r w:rsidRPr="00DB3790">
        <w:t>-</w:t>
      </w:r>
      <w:r w:rsidRPr="00DB3790">
        <w:tab/>
      </w:r>
      <w:r w:rsidR="000664A4" w:rsidRPr="00DB3790">
        <w:t xml:space="preserve">MTSI/FLUS uplink 3D audio </w:t>
      </w:r>
    </w:p>
    <w:p w14:paraId="7CD9A7E5" w14:textId="77777777" w:rsidR="000664A4" w:rsidRPr="00DB3790" w:rsidRDefault="000820DE" w:rsidP="000820DE">
      <w:pPr>
        <w:pStyle w:val="B10"/>
      </w:pPr>
      <w:r w:rsidRPr="00DB3790">
        <w:t>-</w:t>
      </w:r>
      <w:r w:rsidRPr="00DB3790">
        <w:tab/>
      </w:r>
      <w:r w:rsidR="000664A4" w:rsidRPr="00DB3790">
        <w:t>MTSI/FLUS/MCVideo uplink XR streams</w:t>
      </w:r>
    </w:p>
    <w:p w14:paraId="450AE697" w14:textId="77777777" w:rsidR="000664A4" w:rsidRPr="00DB3790" w:rsidRDefault="000820DE" w:rsidP="000820DE">
      <w:pPr>
        <w:pStyle w:val="B10"/>
      </w:pPr>
      <w:r w:rsidRPr="00DB3790">
        <w:t>-</w:t>
      </w:r>
      <w:r w:rsidRPr="00DB3790">
        <w:tab/>
      </w:r>
      <w:r w:rsidR="000664A4" w:rsidRPr="00DB3790">
        <w:t>Downlink XR video with overlaid graphics with local/cloud computation and rendering</w:t>
      </w:r>
    </w:p>
    <w:p w14:paraId="4E3D05FF" w14:textId="77777777" w:rsidR="000664A4" w:rsidRPr="00DB3790" w:rsidRDefault="000820DE" w:rsidP="000820DE">
      <w:pPr>
        <w:pStyle w:val="B10"/>
      </w:pPr>
      <w:r w:rsidRPr="00DB3790">
        <w:t>-</w:t>
      </w:r>
      <w:r w:rsidRPr="00DB3790">
        <w:tab/>
      </w:r>
      <w:r w:rsidR="000664A4" w:rsidRPr="00DB3790">
        <w:t>Downlink XR audio with mixed-in 3D audio objects with local/cloud computation and rendering.</w:t>
      </w:r>
    </w:p>
    <w:p w14:paraId="4812E691" w14:textId="7A3D38DC" w:rsidR="006126DA" w:rsidRPr="00DB3790" w:rsidRDefault="000820DE" w:rsidP="00A1508F">
      <w:pPr>
        <w:pStyle w:val="B10"/>
      </w:pPr>
      <w:r w:rsidRPr="00DB3790">
        <w:t>-</w:t>
      </w:r>
      <w:r w:rsidRPr="00DB3790">
        <w:tab/>
      </w:r>
      <w:r w:rsidR="000664A4" w:rsidRPr="00DB3790">
        <w:t>MTSI/MCPTT SWB/FB voice communication</w:t>
      </w:r>
    </w:p>
    <w:p w14:paraId="18242FC8" w14:textId="25FE8820" w:rsidR="00BC7596" w:rsidRDefault="00B43906" w:rsidP="00CD12DC">
      <w:pPr>
        <w:pStyle w:val="Heading2"/>
      </w:pPr>
      <w:bookmarkStart w:id="196" w:name="_Toc23169811"/>
      <w:bookmarkStart w:id="197" w:name="_Toc33042022"/>
      <w:r>
        <w:lastRenderedPageBreak/>
        <w:t>5.</w:t>
      </w:r>
      <w:r w:rsidR="00CD12DC">
        <w:t>7</w:t>
      </w:r>
      <w:r w:rsidR="00CD12DC">
        <w:tab/>
      </w:r>
      <w:r w:rsidR="00BC7596" w:rsidRPr="00DB3790">
        <w:t>XR Conference</w:t>
      </w:r>
      <w:bookmarkEnd w:id="196"/>
      <w:bookmarkEnd w:id="197"/>
    </w:p>
    <w:p w14:paraId="25ADCE67" w14:textId="7D446B03" w:rsidR="003B75E8" w:rsidRDefault="003B75E8" w:rsidP="003B75E8">
      <w:pPr>
        <w:pStyle w:val="Heading3"/>
      </w:pPr>
      <w:bookmarkStart w:id="198" w:name="_Toc33042023"/>
      <w:r>
        <w:t>5.7.1</w:t>
      </w:r>
      <w:r>
        <w:tab/>
        <w:t>Summary of Use Cases</w:t>
      </w:r>
      <w:bookmarkEnd w:id="198"/>
    </w:p>
    <w:p w14:paraId="17D41BAA" w14:textId="6B19F285" w:rsidR="003B75E8" w:rsidRPr="00F657EB" w:rsidRDefault="003B75E8" w:rsidP="003B75E8">
      <w:r>
        <w:t>This clause summarizes and integrates the following use cases from Annex A in a single core use case referred to as "</w:t>
      </w:r>
      <w:r w:rsidRPr="003B75E8">
        <w:t>XR Conference</w:t>
      </w:r>
      <w:r>
        <w:t>":</w:t>
      </w:r>
    </w:p>
    <w:p w14:paraId="65EFE0F5" w14:textId="77777777" w:rsidR="003B75E8" w:rsidRDefault="003B75E8" w:rsidP="003B75E8">
      <w:pPr>
        <w:numPr>
          <w:ilvl w:val="0"/>
          <w:numId w:val="2"/>
        </w:numPr>
      </w:pPr>
      <w:r>
        <w:t>Use Case 12: 360-degree conference meeting</w:t>
      </w:r>
    </w:p>
    <w:p w14:paraId="3E96114A" w14:textId="77777777" w:rsidR="003B75E8" w:rsidRDefault="003B75E8" w:rsidP="003B75E8">
      <w:pPr>
        <w:numPr>
          <w:ilvl w:val="0"/>
          <w:numId w:val="2"/>
        </w:numPr>
      </w:pPr>
      <w:r>
        <w:t>Use Case 13: 3D shared experience</w:t>
      </w:r>
    </w:p>
    <w:p w14:paraId="1E220825" w14:textId="77777777" w:rsidR="003B75E8" w:rsidRDefault="003B75E8" w:rsidP="003B75E8">
      <w:pPr>
        <w:numPr>
          <w:ilvl w:val="0"/>
          <w:numId w:val="2"/>
        </w:numPr>
      </w:pPr>
      <w:r>
        <w:t>Use Case 14: 6DOF VR conferencing</w:t>
      </w:r>
    </w:p>
    <w:p w14:paraId="1A9F3921" w14:textId="77777777" w:rsidR="003B75E8" w:rsidRDefault="003B75E8" w:rsidP="003B75E8">
      <w:pPr>
        <w:numPr>
          <w:ilvl w:val="0"/>
          <w:numId w:val="2"/>
        </w:numPr>
      </w:pPr>
      <w:r>
        <w:t>Use Case 15: XR Meeting</w:t>
      </w:r>
    </w:p>
    <w:p w14:paraId="30B8EB99" w14:textId="2E29538C" w:rsidR="003B75E8" w:rsidRPr="00AC2E5E" w:rsidRDefault="003B75E8" w:rsidP="00A1508F">
      <w:pPr>
        <w:numPr>
          <w:ilvl w:val="0"/>
          <w:numId w:val="2"/>
        </w:numPr>
      </w:pPr>
      <w:r>
        <w:t>Use Case 16: Convention / Poster Session</w:t>
      </w:r>
    </w:p>
    <w:p w14:paraId="3F49BCBC" w14:textId="516A96B1" w:rsidR="00537C1B" w:rsidRPr="00DB3790" w:rsidRDefault="00B43906" w:rsidP="00CD12DC">
      <w:pPr>
        <w:pStyle w:val="Heading3"/>
      </w:pPr>
      <w:bookmarkStart w:id="199" w:name="_Toc23169812"/>
      <w:bookmarkStart w:id="200" w:name="_Toc33042024"/>
      <w:r>
        <w:t>5</w:t>
      </w:r>
      <w:r w:rsidR="00CD12DC">
        <w:t>.7.</w:t>
      </w:r>
      <w:r w:rsidR="003B75E8">
        <w:t>2</w:t>
      </w:r>
      <w:r w:rsidR="00CD12DC">
        <w:tab/>
      </w:r>
      <w:r w:rsidR="00537C1B" w:rsidRPr="00DB3790">
        <w:t>Description</w:t>
      </w:r>
      <w:bookmarkEnd w:id="199"/>
      <w:bookmarkEnd w:id="200"/>
    </w:p>
    <w:p w14:paraId="0ADA512A" w14:textId="77777777" w:rsidR="00DC2FF5" w:rsidRPr="00DB3790" w:rsidRDefault="00DC2FF5" w:rsidP="000829B7">
      <w:r w:rsidRPr="00DB3790">
        <w:t>This system caters for an XR conference with multiple physically co-located and remote participants using XR to create telepresence. The shared conference space can be, 1) a physical space that is shared by local participants and sent as an immersive stream to the remote participants, 2) a virtual space that has the same layout as the physical space so that the physically present (local) and remote participants have a similar experience while moving in the space (e.g. captured via a 360-degree camera), and 3) a virtual space that is retrieved from an application server (AS). In any of the 3 options the conference space might be extended with other Media Objects (e.g. a presentation video) retrieved from an application server (AS).</w:t>
      </w:r>
      <w:r w:rsidR="00416B71">
        <w:t xml:space="preserve"> </w:t>
      </w:r>
      <w:r w:rsidRPr="00DB3790">
        <w:t>The UE functionality can be split into two parts one for user media capture and one for rendering. In practice, these functions may (and usually will) be integrated within a single device (e.g. a smartphone) possibly augmented by peripheral devices like a wireless camera. Another option is that they are indeed separated, e.g. using a dedicated capture device (like a 360-degree camera) and a XR rendering device (like AR Glasses, mobile phone, VR HMD, holographic display, etc.). However, it should also be considered that some UEs will render the immersive communication experience on traditional displays.</w:t>
      </w:r>
    </w:p>
    <w:p w14:paraId="74687C11" w14:textId="55BFA251" w:rsidR="00DC2FF5" w:rsidRPr="00DB3790" w:rsidRDefault="00DC2FF5" w:rsidP="000829B7">
      <w:r w:rsidRPr="00DB3790">
        <w:t xml:space="preserve">Figure </w:t>
      </w:r>
      <w:r w:rsidR="00B43906">
        <w:t>5.</w:t>
      </w:r>
      <w:r w:rsidRPr="00DB3790">
        <w:t xml:space="preserve">7-1 illustrates the system. Virtual spaces and avatars are retrieved from the Application Server by the Conference Server. A Spatial Computing Server is used for storing the layout of the physical space, when used. Remote participants would be seen as avatars within the XR experience located at their relative position in the shared space. Alternatively, they may be represented as themselves using a live video feed and video extraction to isolate the person from the background and using a photo-realistic representation of their face in place of the HMD. The required video processing is located in the conference server in Figure </w:t>
      </w:r>
      <w:r w:rsidR="00B43906">
        <w:t>5.</w:t>
      </w:r>
      <w:r w:rsidRPr="00DB3790">
        <w:t>7-1. For example, a Network Media Processing function may perform any media and/or metadata processing that is required to place, a certain user and multiple other users consistently into a virtual environment. A typical example would be a Multipoint Control Unit (MCU) function that combines and processes the video captured from the various users in order to reduce the resource requirements of the clients. Finally, the Conference Server takes care of all the session signalling to set up channels for the exchange of media data and metadata. It performs Session Control functions for the scene configuration, network media processing and common scene media.</w:t>
      </w:r>
    </w:p>
    <w:p w14:paraId="676C80C6" w14:textId="77777777" w:rsidR="00DC2FF5" w:rsidRPr="00DB3790" w:rsidRDefault="00DC2FF5" w:rsidP="000829B7">
      <w:r w:rsidRPr="00DB3790">
        <w:t xml:space="preserve">Remote participants are free to move around when 6DOF motion is used. The conference server processes the audio streams from the participants to create an XR experience. Participants will hear binaural audio of all participants according to their position and a 360-degree surround sound, if needed. If a physical space is used, the conference server would also receive and process input from one or multiple 360-degree A/V capture devices and RGB+depth camera. Note that when 6DOF is supported, all remote participants can move freely within the confines of the designated space, moving from one room to another when there are multiple rooms defined in the space. Using motion signals, relative positioning and location information, it would be possible for participants (local + remote) to form smaller groups for discussion within the XR space as would happen in a real space. The conversation/real-time XR stream shown in the figure is a mix of VR (remote user) or AR (local user) media, room layout (virtual/physical) and mixed binaural audio. The presentation pointer data may be sent from one of the UEs while presenting a shared presentation/poster for highlighting specific parts. </w:t>
      </w:r>
    </w:p>
    <w:p w14:paraId="48951BA6" w14:textId="77777777" w:rsidR="00DC2FF5" w:rsidRPr="00DB3790" w:rsidRDefault="00DC2FF5" w:rsidP="000820DE">
      <w:r w:rsidRPr="00DB3790">
        <w:t>A top-view of the conference space showing its layout and the current positions of the participants can be viewed by participants and is indicated as part of the XR stream label in the figure (but as separate physical stream). The conference server should also provide IDMS.</w:t>
      </w:r>
    </w:p>
    <w:p w14:paraId="1B52827A" w14:textId="00B5CE6F" w:rsidR="001B528E" w:rsidRPr="00DB3790" w:rsidRDefault="003D776D" w:rsidP="001B528E">
      <w:pPr>
        <w:pStyle w:val="TH"/>
      </w:pPr>
      <w:r>
        <w:rPr>
          <w:noProof/>
        </w:rPr>
        <w:lastRenderedPageBreak/>
        <w:drawing>
          <wp:inline distT="0" distB="0" distL="0" distR="0" wp14:anchorId="59BD371D" wp14:editId="4FC1EE0B">
            <wp:extent cx="6122035" cy="4053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2035" cy="4053489"/>
                    </a:xfrm>
                    <a:prstGeom prst="rect">
                      <a:avLst/>
                    </a:prstGeom>
                    <a:noFill/>
                  </pic:spPr>
                </pic:pic>
              </a:graphicData>
            </a:graphic>
          </wp:inline>
        </w:drawing>
      </w:r>
    </w:p>
    <w:p w14:paraId="47644DA0" w14:textId="7E2F68DA" w:rsidR="00287EF7" w:rsidRPr="00DB3790" w:rsidRDefault="000B5BCE" w:rsidP="001B528E">
      <w:pPr>
        <w:pStyle w:val="TF"/>
      </w:pPr>
      <w:r w:rsidRPr="00DB3790">
        <w:t xml:space="preserve">Figure </w:t>
      </w:r>
      <w:r w:rsidR="00B43906">
        <w:t>5.</w:t>
      </w:r>
      <w:r w:rsidR="00057ACC" w:rsidRPr="00DB3790">
        <w:t>7</w:t>
      </w:r>
      <w:r w:rsidRPr="00DB3790">
        <w:t>-1</w:t>
      </w:r>
      <w:r w:rsidR="00CD12DC">
        <w:t>:</w:t>
      </w:r>
      <w:r w:rsidRPr="00DB3790">
        <w:t xml:space="preserve"> XR Conference</w:t>
      </w:r>
    </w:p>
    <w:p w14:paraId="6E02BBA7" w14:textId="6FF54982" w:rsidR="006126DA" w:rsidRDefault="00B43906" w:rsidP="00CD12DC">
      <w:pPr>
        <w:pStyle w:val="Heading3"/>
      </w:pPr>
      <w:bookmarkStart w:id="201" w:name="_Toc23169817"/>
      <w:bookmarkStart w:id="202" w:name="_Toc33042025"/>
      <w:r>
        <w:t>5.</w:t>
      </w:r>
      <w:r w:rsidR="00CD12DC">
        <w:t>7.</w:t>
      </w:r>
      <w:r w:rsidR="003B75E8">
        <w:t>3</w:t>
      </w:r>
      <w:r w:rsidR="00CD12DC">
        <w:tab/>
      </w:r>
      <w:r w:rsidR="006126DA" w:rsidRPr="00DB3790">
        <w:t>Potential Normative Work</w:t>
      </w:r>
      <w:bookmarkEnd w:id="201"/>
      <w:bookmarkEnd w:id="202"/>
    </w:p>
    <w:p w14:paraId="7A982D05" w14:textId="4E480A25" w:rsidR="0048752A" w:rsidRDefault="0048752A" w:rsidP="0048752A">
      <w:r>
        <w:t>Table 5.7</w:t>
      </w:r>
      <w:r w:rsidR="00176788">
        <w:t>-</w:t>
      </w:r>
      <w:r>
        <w:t>1</w:t>
      </w:r>
      <w:r w:rsidR="00B334A0">
        <w:t xml:space="preserve"> </w:t>
      </w:r>
      <w:r w:rsidR="00176788">
        <w:t>provides</w:t>
      </w:r>
      <w:r>
        <w:t xml:space="preserve"> an overview of </w:t>
      </w:r>
      <w:r w:rsidR="00B334A0">
        <w:t xml:space="preserve">potential normative work </w:t>
      </w:r>
      <w:r w:rsidR="009E13E0">
        <w:t xml:space="preserve">that has been collected as part of the use case collection in Annex A and maps the </w:t>
      </w:r>
      <w:r w:rsidR="000F4C57">
        <w:t>potential work area to one or several use cases in Annex A</w:t>
      </w:r>
      <w:r>
        <w:t>.</w:t>
      </w:r>
    </w:p>
    <w:p w14:paraId="3B0413ED" w14:textId="6F5C336F" w:rsidR="0048752A" w:rsidRDefault="0048752A" w:rsidP="0048752A">
      <w:pPr>
        <w:pStyle w:val="TF"/>
      </w:pPr>
      <w:r>
        <w:t>Table 5.7</w:t>
      </w:r>
      <w:r w:rsidR="00176788">
        <w:t>-1</w:t>
      </w:r>
      <w:r>
        <w:t xml:space="preserve">: Overview of </w:t>
      </w:r>
      <w:r w:rsidR="000F4C57">
        <w:t xml:space="preserve">potential normative work </w:t>
      </w:r>
      <w:r w:rsidR="003A2EE8">
        <w:br/>
        <w:t xml:space="preserve">linked to </w:t>
      </w:r>
      <w:r>
        <w:t xml:space="preserve">different conversational/conferencing use-cases </w:t>
      </w:r>
      <w:r w:rsidR="000F4C57">
        <w:t xml:space="preserve">in </w:t>
      </w:r>
      <w:r w:rsidR="003A2EE8">
        <w:t xml:space="preserve">Annex A </w:t>
      </w:r>
      <w:r>
        <w:t xml:space="preserve"> </w:t>
      </w:r>
    </w:p>
    <w:tbl>
      <w:tblPr>
        <w:tblStyle w:val="TableProfessional"/>
        <w:tblW w:w="9867" w:type="dxa"/>
        <w:tblLook w:val="04A0" w:firstRow="1" w:lastRow="0" w:firstColumn="1" w:lastColumn="0" w:noHBand="0" w:noVBand="1"/>
      </w:tblPr>
      <w:tblGrid>
        <w:gridCol w:w="6387"/>
        <w:gridCol w:w="3480"/>
      </w:tblGrid>
      <w:tr w:rsidR="0048752A" w14:paraId="19EDBCCE" w14:textId="77777777" w:rsidTr="00A1508F">
        <w:trPr>
          <w:cnfStyle w:val="100000000000" w:firstRow="1" w:lastRow="0" w:firstColumn="0" w:lastColumn="0" w:oddVBand="0" w:evenVBand="0" w:oddHBand="0" w:evenHBand="0" w:firstRowFirstColumn="0" w:firstRowLastColumn="0" w:lastRowFirstColumn="0" w:lastRowLastColumn="0"/>
        </w:trPr>
        <w:tc>
          <w:tcPr>
            <w:tcW w:w="0" w:type="dxa"/>
          </w:tcPr>
          <w:p w14:paraId="267D2F5C" w14:textId="77777777" w:rsidR="0048752A" w:rsidRDefault="0048752A" w:rsidP="00363026">
            <w:r w:rsidRPr="00DB3790">
              <w:t>Potential Normative Work</w:t>
            </w:r>
          </w:p>
        </w:tc>
        <w:tc>
          <w:tcPr>
            <w:tcW w:w="0" w:type="dxa"/>
          </w:tcPr>
          <w:p w14:paraId="2B8EA21B" w14:textId="77777777" w:rsidR="0048752A" w:rsidRDefault="0048752A" w:rsidP="00363026">
            <w:r>
              <w:t>Link to Use Case</w:t>
            </w:r>
          </w:p>
        </w:tc>
      </w:tr>
      <w:tr w:rsidR="0048752A" w14:paraId="5609C223" w14:textId="77777777" w:rsidTr="00A1508F">
        <w:tc>
          <w:tcPr>
            <w:tcW w:w="0" w:type="dxa"/>
          </w:tcPr>
          <w:p w14:paraId="5070D9E4" w14:textId="5B3C7BBE" w:rsidR="0048752A" w:rsidRPr="0048752A" w:rsidRDefault="0048752A" w:rsidP="00A1508F">
            <w:pPr>
              <w:pStyle w:val="B10"/>
              <w:numPr>
                <w:ilvl w:val="0"/>
                <w:numId w:val="116"/>
              </w:numPr>
              <w:ind w:left="310" w:hanging="284"/>
              <w:rPr>
                <w:b/>
                <w:bCs/>
              </w:rPr>
            </w:pPr>
            <w:r w:rsidRPr="0048752A">
              <w:t>Position and scaling of people</w:t>
            </w:r>
          </w:p>
        </w:tc>
        <w:tc>
          <w:tcPr>
            <w:tcW w:w="0" w:type="dxa"/>
          </w:tcPr>
          <w:p w14:paraId="1463DC5E" w14:textId="77777777" w:rsidR="0048752A" w:rsidRPr="00810237" w:rsidRDefault="0048752A" w:rsidP="00363026">
            <w:pPr>
              <w:rPr>
                <w:i/>
              </w:rPr>
            </w:pPr>
            <w:r>
              <w:t xml:space="preserve">Use Case </w:t>
            </w:r>
            <w:r w:rsidRPr="00DC4F7A">
              <w:t>12</w:t>
            </w:r>
            <w:r>
              <w:t xml:space="preserve">, </w:t>
            </w:r>
            <w:r w:rsidRPr="00DC4F7A">
              <w:t>360-degree conference meeting</w:t>
            </w:r>
            <w:r>
              <w:t xml:space="preserve">: </w:t>
            </w:r>
            <w:r w:rsidRPr="00810237">
              <w:rPr>
                <w:i/>
              </w:rPr>
              <w:t>“Users, need to be scaled and positioned in the AR/VR environment in a natural way</w:t>
            </w:r>
            <w:r>
              <w:rPr>
                <w:i/>
              </w:rPr>
              <w:t>”</w:t>
            </w:r>
          </w:p>
        </w:tc>
      </w:tr>
      <w:tr w:rsidR="0048752A" w14:paraId="73EB1996" w14:textId="77777777" w:rsidTr="00A1508F">
        <w:tc>
          <w:tcPr>
            <w:tcW w:w="0" w:type="dxa"/>
          </w:tcPr>
          <w:p w14:paraId="4F699733" w14:textId="686620D5" w:rsidR="0048752A" w:rsidRPr="0048752A" w:rsidRDefault="0048752A" w:rsidP="00A1508F">
            <w:pPr>
              <w:pStyle w:val="B10"/>
              <w:numPr>
                <w:ilvl w:val="0"/>
                <w:numId w:val="116"/>
              </w:numPr>
              <w:ind w:left="310" w:hanging="284"/>
              <w:rPr>
                <w:b/>
                <w:bCs/>
              </w:rPr>
            </w:pPr>
            <w:r w:rsidRPr="0048752A">
              <w:t>Background (spacial) audio / picture / video</w:t>
            </w:r>
          </w:p>
        </w:tc>
        <w:tc>
          <w:tcPr>
            <w:tcW w:w="0" w:type="dxa"/>
          </w:tcPr>
          <w:p w14:paraId="20DA5B3E" w14:textId="77777777" w:rsidR="0048752A" w:rsidRDefault="0048752A" w:rsidP="00363026">
            <w:r>
              <w:t xml:space="preserve">Use Case </w:t>
            </w:r>
            <w:r w:rsidRPr="00DC4F7A">
              <w:t>12</w:t>
            </w:r>
            <w:r>
              <w:t xml:space="preserve">, </w:t>
            </w:r>
            <w:r w:rsidRPr="00DC4F7A">
              <w:t>360-degree conference meeting</w:t>
            </w:r>
            <w:r>
              <w:t xml:space="preserve">: </w:t>
            </w:r>
            <w:r w:rsidRPr="000962F0">
              <w:rPr>
                <w:i/>
              </w:rPr>
              <w:t>“Audio playback needs to match the spatial orientation of the user”</w:t>
            </w:r>
          </w:p>
        </w:tc>
      </w:tr>
      <w:tr w:rsidR="0048752A" w14:paraId="2B8F159F" w14:textId="77777777" w:rsidTr="00A1508F">
        <w:tc>
          <w:tcPr>
            <w:tcW w:w="0" w:type="dxa"/>
          </w:tcPr>
          <w:p w14:paraId="1D4174F3" w14:textId="229BB2DE" w:rsidR="0048752A" w:rsidRPr="0048752A" w:rsidRDefault="0048752A" w:rsidP="00A1508F">
            <w:pPr>
              <w:pStyle w:val="B10"/>
              <w:numPr>
                <w:ilvl w:val="0"/>
                <w:numId w:val="116"/>
              </w:numPr>
              <w:ind w:left="310" w:hanging="284"/>
              <w:rPr>
                <w:b/>
                <w:bCs/>
              </w:rPr>
            </w:pPr>
            <w:r w:rsidRPr="0048752A">
              <w:t>media processing in the network/edge (e.g., cloud rendering, foreground/background segmentation of the user capture, replace HMD of the user with a photo-realistic representation of their face, calibration and synchronization of different camera capture data, etc.)</w:t>
            </w:r>
          </w:p>
        </w:tc>
        <w:tc>
          <w:tcPr>
            <w:tcW w:w="0" w:type="dxa"/>
          </w:tcPr>
          <w:p w14:paraId="73303FA7" w14:textId="77777777" w:rsidR="0048752A" w:rsidRDefault="0048752A" w:rsidP="00363026">
            <w:pPr>
              <w:rPr>
                <w:i/>
              </w:rPr>
            </w:pPr>
            <w:r>
              <w:t xml:space="preserve">Use Case </w:t>
            </w:r>
            <w:r w:rsidRPr="00DC4F7A">
              <w:t>12</w:t>
            </w:r>
            <w:r>
              <w:t xml:space="preserve">, </w:t>
            </w:r>
            <w:r w:rsidRPr="00DC4F7A">
              <w:t>360-degree conference meeting</w:t>
            </w:r>
            <w:r>
              <w:t xml:space="preserve">: </w:t>
            </w:r>
            <w:r w:rsidRPr="00810237">
              <w:rPr>
                <w:i/>
              </w:rPr>
              <w:t>“The Data from the rgb+depth camera needs to be acquired and further processed to remove the user from its background”</w:t>
            </w:r>
          </w:p>
          <w:p w14:paraId="1D06DE69" w14:textId="77777777" w:rsidR="0048752A" w:rsidRDefault="0048752A" w:rsidP="00363026"/>
        </w:tc>
      </w:tr>
      <w:tr w:rsidR="0048752A" w14:paraId="3EE9DFB5" w14:textId="77777777" w:rsidTr="00A1508F">
        <w:tc>
          <w:tcPr>
            <w:tcW w:w="0" w:type="dxa"/>
          </w:tcPr>
          <w:p w14:paraId="2B3D466F" w14:textId="4F9A3F68" w:rsidR="0048752A" w:rsidRPr="0048752A" w:rsidRDefault="0048752A" w:rsidP="00A1508F">
            <w:pPr>
              <w:pStyle w:val="B10"/>
              <w:numPr>
                <w:ilvl w:val="0"/>
                <w:numId w:val="116"/>
              </w:numPr>
              <w:ind w:left="310" w:hanging="284"/>
              <w:rPr>
                <w:b/>
                <w:bCs/>
              </w:rPr>
            </w:pPr>
            <w:r w:rsidRPr="0048752A">
              <w:lastRenderedPageBreak/>
              <w:t>Support for RGB+Depth video data (in signalling profiles, transmission and associated metadata)</w:t>
            </w:r>
          </w:p>
        </w:tc>
        <w:tc>
          <w:tcPr>
            <w:tcW w:w="0" w:type="dxa"/>
          </w:tcPr>
          <w:p w14:paraId="68C3E9B6" w14:textId="77777777" w:rsidR="0048752A" w:rsidRPr="00810237" w:rsidRDefault="0048752A" w:rsidP="00363026">
            <w:pPr>
              <w:rPr>
                <w:i/>
              </w:rPr>
            </w:pPr>
            <w:r>
              <w:t xml:space="preserve">Use Case </w:t>
            </w:r>
            <w:r w:rsidRPr="00DC4F7A">
              <w:t>12</w:t>
            </w:r>
            <w:r>
              <w:t xml:space="preserve">, </w:t>
            </w:r>
            <w:r w:rsidRPr="00DC4F7A">
              <w:t>360-degree conference meeting</w:t>
            </w:r>
            <w:r>
              <w:t xml:space="preserve">: </w:t>
            </w:r>
            <w:r w:rsidRPr="00810237">
              <w:rPr>
                <w:i/>
              </w:rPr>
              <w:t>“</w:t>
            </w:r>
            <w:r w:rsidRPr="00810237">
              <w:rPr>
                <w:i/>
                <w:color w:val="262626"/>
                <w:shd w:val="clear" w:color="auto" w:fill="FFFFFF"/>
              </w:rPr>
              <w:t>each user is captured with an RGB+Depth camera</w:t>
            </w:r>
            <w:r w:rsidRPr="00810237">
              <w:rPr>
                <w:i/>
              </w:rPr>
              <w:t>”</w:t>
            </w:r>
          </w:p>
        </w:tc>
      </w:tr>
      <w:tr w:rsidR="0048752A" w14:paraId="0B41160E" w14:textId="77777777" w:rsidTr="00A1508F">
        <w:tc>
          <w:tcPr>
            <w:tcW w:w="0" w:type="dxa"/>
          </w:tcPr>
          <w:p w14:paraId="2D37EE82" w14:textId="5C6AFF02" w:rsidR="0048752A" w:rsidRPr="0048752A" w:rsidRDefault="0048752A" w:rsidP="00A1508F">
            <w:pPr>
              <w:pStyle w:val="B10"/>
              <w:numPr>
                <w:ilvl w:val="0"/>
                <w:numId w:val="116"/>
              </w:numPr>
              <w:ind w:left="310" w:hanging="284"/>
              <w:rPr>
                <w:b/>
                <w:bCs/>
              </w:rPr>
            </w:pPr>
            <w:r w:rsidRPr="0048752A">
              <w:t>DOF metadata framework and a 6DOF capable renderer for immersive voice and audio:</w:t>
            </w:r>
          </w:p>
          <w:p w14:paraId="55C5BD34" w14:textId="5D54BA2B" w:rsidR="0048752A" w:rsidRPr="0048752A" w:rsidRDefault="0048752A" w:rsidP="00A1508F">
            <w:pPr>
              <w:pStyle w:val="B10"/>
              <w:numPr>
                <w:ilvl w:val="0"/>
                <w:numId w:val="114"/>
              </w:numPr>
              <w:rPr>
                <w:b/>
                <w:bCs/>
              </w:rPr>
            </w:pPr>
            <w:r w:rsidRPr="0048752A">
              <w:t>inc</w:t>
            </w:r>
            <w:r w:rsidR="008575F1">
              <w:t>l</w:t>
            </w:r>
            <w:r w:rsidRPr="0048752A">
              <w:t>uding the Spacial Audio orientation of a speaker</w:t>
            </w:r>
          </w:p>
          <w:p w14:paraId="1DF854C6" w14:textId="77777777" w:rsidR="0048752A" w:rsidRPr="0048752A" w:rsidRDefault="0048752A" w:rsidP="00A1508F">
            <w:pPr>
              <w:pStyle w:val="B10"/>
              <w:numPr>
                <w:ilvl w:val="0"/>
                <w:numId w:val="114"/>
              </w:numPr>
              <w:rPr>
                <w:rFonts w:eastAsia="SimSun"/>
                <w:b/>
                <w:bCs/>
              </w:rPr>
            </w:pPr>
            <w:r w:rsidRPr="0048752A">
              <w:t>360 image metadata for associated audio</w:t>
            </w:r>
          </w:p>
        </w:tc>
        <w:tc>
          <w:tcPr>
            <w:tcW w:w="0" w:type="dxa"/>
          </w:tcPr>
          <w:p w14:paraId="5AD90473" w14:textId="77777777" w:rsidR="0048752A" w:rsidRDefault="0048752A" w:rsidP="00363026">
            <w:r>
              <w:t xml:space="preserve">Use case </w:t>
            </w:r>
            <w:r w:rsidRPr="00E3685F">
              <w:t>15</w:t>
            </w:r>
            <w:r>
              <w:t xml:space="preserve">, </w:t>
            </w:r>
            <w:r w:rsidRPr="00E3685F">
              <w:t>XR Meeting</w:t>
            </w:r>
            <w:r>
              <w:t xml:space="preserve">: </w:t>
            </w:r>
            <w:r w:rsidRPr="00810237">
              <w:rPr>
                <w:i/>
              </w:rPr>
              <w:t>“spatial render of multiple received audio streams according to their associated 6DOF attributes.”</w:t>
            </w:r>
          </w:p>
          <w:p w14:paraId="528C856B" w14:textId="77777777" w:rsidR="0048752A" w:rsidRDefault="0048752A" w:rsidP="00363026">
            <w:r>
              <w:t xml:space="preserve">Use case </w:t>
            </w:r>
            <w:r w:rsidRPr="00E3685F">
              <w:t>1</w:t>
            </w:r>
            <w:r>
              <w:t xml:space="preserve">6, </w:t>
            </w:r>
            <w:r w:rsidRPr="00E3685F">
              <w:t>Convention / Poster Session</w:t>
            </w:r>
            <w:r>
              <w:t xml:space="preserve">: </w:t>
            </w:r>
            <w:r w:rsidRPr="00810237">
              <w:rPr>
                <w:i/>
              </w:rPr>
              <w:t>“the audio and the avatars associated with the virtual users support directivity”</w:t>
            </w:r>
          </w:p>
          <w:p w14:paraId="73E74B4F" w14:textId="77777777" w:rsidR="0048752A" w:rsidRDefault="0048752A" w:rsidP="00363026"/>
        </w:tc>
      </w:tr>
      <w:tr w:rsidR="0048752A" w14:paraId="3DD32B69" w14:textId="77777777" w:rsidTr="00A1508F">
        <w:tc>
          <w:tcPr>
            <w:tcW w:w="0" w:type="dxa"/>
          </w:tcPr>
          <w:p w14:paraId="5AF7D068" w14:textId="5BEAD888" w:rsidR="0048752A" w:rsidRPr="0048752A" w:rsidRDefault="0048752A" w:rsidP="00A1508F">
            <w:pPr>
              <w:pStyle w:val="B10"/>
              <w:numPr>
                <w:ilvl w:val="0"/>
                <w:numId w:val="116"/>
              </w:numPr>
              <w:ind w:left="310" w:hanging="284"/>
              <w:rPr>
                <w:b/>
                <w:bCs/>
              </w:rPr>
            </w:pPr>
            <w:r w:rsidRPr="0048752A">
              <w:t>appropriate codec to address XR conversational audio aspects (including directionality of users) and related metadata (e.g. IVAS)</w:t>
            </w:r>
          </w:p>
        </w:tc>
        <w:tc>
          <w:tcPr>
            <w:tcW w:w="0" w:type="dxa"/>
          </w:tcPr>
          <w:p w14:paraId="7002FDE5" w14:textId="77777777" w:rsidR="0048752A" w:rsidRDefault="0048752A" w:rsidP="00363026">
            <w:r>
              <w:t>See 5.</w:t>
            </w:r>
          </w:p>
        </w:tc>
      </w:tr>
      <w:tr w:rsidR="0048752A" w14:paraId="6309AC8F" w14:textId="77777777" w:rsidTr="00A1508F">
        <w:tc>
          <w:tcPr>
            <w:tcW w:w="0" w:type="dxa"/>
          </w:tcPr>
          <w:p w14:paraId="6935204D" w14:textId="6D238755" w:rsidR="0048752A" w:rsidRPr="0048752A" w:rsidRDefault="0048752A" w:rsidP="00A1508F">
            <w:pPr>
              <w:numPr>
                <w:ilvl w:val="0"/>
                <w:numId w:val="116"/>
              </w:numPr>
              <w:ind w:left="310" w:hanging="284"/>
              <w:rPr>
                <w:b/>
                <w:bCs/>
              </w:rPr>
            </w:pPr>
            <w:r w:rsidRPr="0048752A">
              <w:t>Sync</w:t>
            </w:r>
            <w:r w:rsidR="00A253FC">
              <w:t>h</w:t>
            </w:r>
            <w:r w:rsidRPr="0048752A">
              <w:t>ronized and share state of the shared XR scene or space</w:t>
            </w:r>
          </w:p>
        </w:tc>
        <w:tc>
          <w:tcPr>
            <w:tcW w:w="0" w:type="dxa"/>
          </w:tcPr>
          <w:p w14:paraId="48D308E9" w14:textId="4B093E7F" w:rsidR="0048752A" w:rsidRDefault="0048752A" w:rsidP="00363026">
            <w:r>
              <w:t xml:space="preserve">Use case </w:t>
            </w:r>
            <w:r w:rsidRPr="00DC4F7A">
              <w:t>14</w:t>
            </w:r>
            <w:r>
              <w:t xml:space="preserve">, </w:t>
            </w:r>
            <w:r w:rsidRPr="00DC4F7A">
              <w:t>6DOF VR conferencing</w:t>
            </w:r>
            <w:r>
              <w:t xml:space="preserve">: </w:t>
            </w:r>
            <w:r w:rsidRPr="00810237">
              <w:rPr>
                <w:i/>
              </w:rPr>
              <w:t>“At the same time the UE of U5 sends its changing position to the conferencing server, which updates the virtual conferencing space with the new coordinates of U5. As the virtual conferencing space is shared, users U1–U4 become aware of moving user U5 and can accordingly adapt their respective render</w:t>
            </w:r>
            <w:r>
              <w:rPr>
                <w:i/>
              </w:rPr>
              <w:t>s.</w:t>
            </w:r>
          </w:p>
        </w:tc>
      </w:tr>
    </w:tbl>
    <w:p w14:paraId="1BE2C858" w14:textId="77777777" w:rsidR="0048752A" w:rsidRPr="0048752A" w:rsidRDefault="0048752A" w:rsidP="0048752A"/>
    <w:p w14:paraId="5A5D7D7D" w14:textId="5BECD62A" w:rsidR="00BC7596" w:rsidRDefault="00B43906" w:rsidP="00CD12DC">
      <w:pPr>
        <w:pStyle w:val="Heading2"/>
      </w:pPr>
      <w:bookmarkStart w:id="203" w:name="_Toc23169818"/>
      <w:bookmarkStart w:id="204" w:name="_Toc33042026"/>
      <w:r>
        <w:t>5.</w:t>
      </w:r>
      <w:r w:rsidR="00CD12DC">
        <w:t>8</w:t>
      </w:r>
      <w:r w:rsidR="00CD12DC">
        <w:tab/>
      </w:r>
      <w:r w:rsidR="00BC7596" w:rsidRPr="00DB3790">
        <w:t>Spatial Audio Multiparty Call</w:t>
      </w:r>
      <w:bookmarkEnd w:id="203"/>
      <w:bookmarkEnd w:id="204"/>
      <w:r w:rsidR="00BC7596" w:rsidRPr="00DB3790">
        <w:t xml:space="preserve"> </w:t>
      </w:r>
    </w:p>
    <w:p w14:paraId="1DF167C0" w14:textId="428AFD90" w:rsidR="003B75E8" w:rsidRDefault="003B75E8" w:rsidP="003B75E8">
      <w:pPr>
        <w:pStyle w:val="Heading3"/>
      </w:pPr>
      <w:bookmarkStart w:id="205" w:name="_Toc33042027"/>
      <w:r>
        <w:t>5.8.1</w:t>
      </w:r>
      <w:r>
        <w:tab/>
        <w:t>Summary of Use Cases</w:t>
      </w:r>
      <w:bookmarkEnd w:id="205"/>
    </w:p>
    <w:p w14:paraId="5125E8F2" w14:textId="1180488F" w:rsidR="003B75E8" w:rsidRPr="00F657EB" w:rsidRDefault="003B75E8" w:rsidP="003B75E8">
      <w:r>
        <w:t>This clause summarizes and integrates the following use cases from Annex A in a single core use case referred to as "</w:t>
      </w:r>
      <w:r w:rsidRPr="003B75E8">
        <w:t>Spatial Audio Multiparty Call</w:t>
      </w:r>
      <w:r>
        <w:t>":</w:t>
      </w:r>
    </w:p>
    <w:p w14:paraId="519162AA" w14:textId="77777777" w:rsidR="003B75E8" w:rsidRDefault="003B75E8" w:rsidP="003B75E8">
      <w:pPr>
        <w:numPr>
          <w:ilvl w:val="0"/>
          <w:numId w:val="2"/>
        </w:numPr>
      </w:pPr>
      <w:r>
        <w:t>Use Case 18: AR avatar multi-party calls</w:t>
      </w:r>
    </w:p>
    <w:p w14:paraId="27E0FBC0" w14:textId="5182EF52" w:rsidR="003B75E8" w:rsidRPr="00AC2E5E" w:rsidRDefault="003B75E8" w:rsidP="00A1508F">
      <w:pPr>
        <w:numPr>
          <w:ilvl w:val="0"/>
          <w:numId w:val="2"/>
        </w:numPr>
      </w:pPr>
      <w:r>
        <w:t>Use Case 19: Front-facing camera video multi-party calls</w:t>
      </w:r>
    </w:p>
    <w:p w14:paraId="4FA3F9FB" w14:textId="7F935A68" w:rsidR="00537C1B" w:rsidRPr="00DB3790" w:rsidRDefault="00B43906" w:rsidP="00CD12DC">
      <w:pPr>
        <w:pStyle w:val="Heading3"/>
      </w:pPr>
      <w:bookmarkStart w:id="206" w:name="_Toc23169819"/>
      <w:bookmarkStart w:id="207" w:name="_Toc33042028"/>
      <w:r>
        <w:t>5.</w:t>
      </w:r>
      <w:r w:rsidR="00CD12DC">
        <w:t>8.</w:t>
      </w:r>
      <w:r w:rsidR="003B75E8">
        <w:t>2</w:t>
      </w:r>
      <w:r w:rsidR="00CD12DC">
        <w:tab/>
      </w:r>
      <w:r w:rsidR="00537C1B" w:rsidRPr="00DB3790">
        <w:t>Description</w:t>
      </w:r>
      <w:bookmarkEnd w:id="206"/>
      <w:bookmarkEnd w:id="207"/>
    </w:p>
    <w:p w14:paraId="60B9E1C1" w14:textId="15258FFE" w:rsidR="004B6D66" w:rsidRPr="00DB3790" w:rsidRDefault="004B6D66" w:rsidP="00CD12DC">
      <w:r w:rsidRPr="00DB3790">
        <w:t xml:space="preserve">The system shown in Figure </w:t>
      </w:r>
      <w:r w:rsidR="00B43906">
        <w:t>5.</w:t>
      </w:r>
      <w:r w:rsidR="00537C1B" w:rsidRPr="00DB3790">
        <w:t>8</w:t>
      </w:r>
      <w:r w:rsidR="00AA2F3A" w:rsidRPr="00DB3790">
        <w:t>-1</w:t>
      </w:r>
      <w:r w:rsidRPr="00DB3790">
        <w:t xml:space="preserve"> illustrates an AR multiparty call. Each party can see the other parties using 2D video streams captured by the front facing camera of a mobile phone. Alternatively, they can be displayed as avatars, for instance, when a pair of AR glasses are used as UE. Each party hears spatial audio with the audio of the other parties originating from where their avatar/video is placed on the display. Motion such as head turns are tracked to create a realistic impression that the audio is originating from that virtual direction. </w:t>
      </w:r>
    </w:p>
    <w:p w14:paraId="5616A591" w14:textId="77777777" w:rsidR="004B6D66" w:rsidRPr="00DB3790" w:rsidRDefault="004B6D66" w:rsidP="00CD12DC">
      <w:r w:rsidRPr="00DB3790">
        <w:t>In a special case, the avatars and the audio of the other parties on party A</w:t>
      </w:r>
      <w:r w:rsidR="00BD7D7B">
        <w:t>'</w:t>
      </w:r>
      <w:r w:rsidRPr="00DB3790">
        <w:t xml:space="preserve">s display is based on their actual geolocation and the relative direction they are with respect to party A. The same would be true for all parties. UEs also have the ability to switch to PTT to suppress surrounding sound if they wish. They may use the </w:t>
      </w:r>
      <w:r w:rsidR="00416B71">
        <w:t>"</w:t>
      </w:r>
      <w:r w:rsidRPr="00DB3790">
        <w:t>hear what I hear</w:t>
      </w:r>
      <w:r w:rsidR="00416B71">
        <w:t>"</w:t>
      </w:r>
      <w:r w:rsidRPr="00DB3790">
        <w:t xml:space="preserve"> function to send a 3D audio of their surroundings to the other parties. </w:t>
      </w:r>
    </w:p>
    <w:p w14:paraId="3DDAA090" w14:textId="77777777" w:rsidR="001B528E" w:rsidRPr="00DB3790" w:rsidRDefault="002A3294" w:rsidP="001B528E">
      <w:pPr>
        <w:pStyle w:val="TH"/>
      </w:pPr>
      <w:r w:rsidRPr="00DB3790">
        <w:rPr>
          <w:noProof/>
        </w:rPr>
        <w:object w:dxaOrig="9026" w:dyaOrig="3015" w14:anchorId="131841C0">
          <v:shape id="_x0000_i1035" type="#_x0000_t75" alt="" style="width:453pt;height:152pt;mso-width-percent:0;mso-height-percent:0;mso-width-percent:0;mso-height-percent:0" o:ole="">
            <v:imagedata r:id="rId77" o:title=""/>
          </v:shape>
          <o:OLEObject Type="Embed" ProgID="Word.Document.12" ShapeID="_x0000_i1035" DrawAspect="Content" ObjectID="_1670232189" r:id="rId78">
            <o:FieldCodes>\s</o:FieldCodes>
          </o:OLEObject>
        </w:object>
      </w:r>
    </w:p>
    <w:p w14:paraId="074E9BF1" w14:textId="5D11B134" w:rsidR="000B5BCE" w:rsidRPr="00DB3790" w:rsidRDefault="000C6537" w:rsidP="001B528E">
      <w:pPr>
        <w:pStyle w:val="TF"/>
      </w:pPr>
      <w:r w:rsidRPr="00DB3790">
        <w:t>F</w:t>
      </w:r>
      <w:r w:rsidR="002662A2" w:rsidRPr="00DB3790">
        <w:t xml:space="preserve">igure </w:t>
      </w:r>
      <w:r w:rsidR="00B43906">
        <w:t>5.</w:t>
      </w:r>
      <w:r w:rsidR="00537C1B" w:rsidRPr="00DB3790">
        <w:t>8</w:t>
      </w:r>
      <w:r w:rsidR="002662A2" w:rsidRPr="00DB3790">
        <w:t>-1</w:t>
      </w:r>
      <w:r w:rsidR="00CD12DC">
        <w:t>:</w:t>
      </w:r>
      <w:r w:rsidR="002662A2" w:rsidRPr="00DB3790">
        <w:t xml:space="preserve"> Spatial Audio Multiparty Call</w:t>
      </w:r>
    </w:p>
    <w:p w14:paraId="6DC1280B" w14:textId="04ACE0E5" w:rsidR="006126DA" w:rsidRPr="00DB3790" w:rsidRDefault="00B43906" w:rsidP="00CD12DC">
      <w:pPr>
        <w:pStyle w:val="Heading3"/>
      </w:pPr>
      <w:bookmarkStart w:id="208" w:name="_Toc23169824"/>
      <w:bookmarkStart w:id="209" w:name="_Toc33042029"/>
      <w:r>
        <w:t>5.</w:t>
      </w:r>
      <w:r w:rsidR="00CD12DC">
        <w:t>8.</w:t>
      </w:r>
      <w:r w:rsidR="003B75E8">
        <w:t>3</w:t>
      </w:r>
      <w:r w:rsidR="00CD12DC">
        <w:tab/>
      </w:r>
      <w:r w:rsidR="006126DA" w:rsidRPr="00DB3790">
        <w:t>Potential Normative Work</w:t>
      </w:r>
      <w:bookmarkEnd w:id="208"/>
      <w:bookmarkEnd w:id="209"/>
    </w:p>
    <w:p w14:paraId="262A1061" w14:textId="0B31E74E" w:rsidR="00C60C07" w:rsidRPr="00DB3790" w:rsidRDefault="00C60C07" w:rsidP="00AE1193">
      <w:r w:rsidRPr="00DB3790">
        <w:t>For this use case, the potential normative work may cover:</w:t>
      </w:r>
    </w:p>
    <w:p w14:paraId="36C31FBF" w14:textId="77777777" w:rsidR="00C60C07" w:rsidRPr="00DB3790" w:rsidRDefault="001B528E" w:rsidP="001B528E">
      <w:pPr>
        <w:pStyle w:val="B10"/>
      </w:pPr>
      <w:r w:rsidRPr="00DB3790">
        <w:t>-</w:t>
      </w:r>
      <w:r w:rsidRPr="00DB3790">
        <w:tab/>
      </w:r>
      <w:r w:rsidR="00C60C07" w:rsidRPr="00DB3790">
        <w:t xml:space="preserve">Visual coding and transmission of avatars </w:t>
      </w:r>
    </w:p>
    <w:p w14:paraId="76A5B94D" w14:textId="77777777" w:rsidR="00C60C07" w:rsidRPr="00DB3790" w:rsidRDefault="001B528E" w:rsidP="001B528E">
      <w:pPr>
        <w:pStyle w:val="B10"/>
      </w:pPr>
      <w:r w:rsidRPr="00DB3790">
        <w:t>-</w:t>
      </w:r>
      <w:r w:rsidRPr="00DB3790">
        <w:tab/>
      </w:r>
      <w:r w:rsidR="00C60C07" w:rsidRPr="00DB3790">
        <w:t>Coding of cut-out heads, alpha channel coding</w:t>
      </w:r>
    </w:p>
    <w:p w14:paraId="1E7806C1" w14:textId="7EF08C34" w:rsidR="004A1BB2" w:rsidRDefault="001B528E" w:rsidP="00A1508F">
      <w:pPr>
        <w:pStyle w:val="B10"/>
      </w:pPr>
      <w:r w:rsidRPr="00DB3790">
        <w:t>-</w:t>
      </w:r>
      <w:r w:rsidRPr="00DB3790">
        <w:tab/>
      </w:r>
      <w:r w:rsidR="00C60C07" w:rsidRPr="00DB3790">
        <w:t>Audio coding and transmission of mono objects and 3D audio for streams from all participants.</w:t>
      </w:r>
    </w:p>
    <w:p w14:paraId="37B343BA" w14:textId="77777777" w:rsidR="008B4D20" w:rsidRPr="00F43DD5" w:rsidRDefault="008B4D20" w:rsidP="00F43DD5">
      <w:pPr>
        <w:pStyle w:val="Heading1"/>
      </w:pPr>
      <w:bookmarkStart w:id="210" w:name="_Toc33042030"/>
      <w:r w:rsidRPr="00F43DD5">
        <w:t>6</w:t>
      </w:r>
      <w:r w:rsidRPr="00F43DD5">
        <w:tab/>
        <w:t>Mapping Extended Reality to 5G</w:t>
      </w:r>
      <w:bookmarkEnd w:id="210"/>
    </w:p>
    <w:p w14:paraId="7339FD56" w14:textId="77777777" w:rsidR="008B4D20" w:rsidRDefault="008B4D20" w:rsidP="008B4D20">
      <w:pPr>
        <w:pStyle w:val="Heading2"/>
      </w:pPr>
      <w:bookmarkStart w:id="211" w:name="_Toc33042031"/>
      <w:r>
        <w:t>6</w:t>
      </w:r>
      <w:r w:rsidRPr="00DB3790">
        <w:t>.1</w:t>
      </w:r>
      <w:r w:rsidRPr="00DB3790">
        <w:tab/>
        <w:t>Introduction</w:t>
      </w:r>
      <w:bookmarkEnd w:id="211"/>
    </w:p>
    <w:p w14:paraId="12B8CEC5" w14:textId="77777777" w:rsidR="008B4D20" w:rsidRDefault="008B4D20" w:rsidP="008B4D20">
      <w:r>
        <w:t>Based on the technologies introduced in clause 4 as well as the core use cases and scenarios introduced in clause 5, this clause maps a set of core technologies to 5G media centric architectures.</w:t>
      </w:r>
    </w:p>
    <w:p w14:paraId="56E11F3A" w14:textId="77777777" w:rsidR="008B4D20" w:rsidRPr="00DB3790" w:rsidRDefault="008B4D20" w:rsidP="008B4D20">
      <w:pPr>
        <w:pStyle w:val="Heading2"/>
      </w:pPr>
      <w:bookmarkStart w:id="212" w:name="_Toc33042032"/>
      <w:r>
        <w:t>6</w:t>
      </w:r>
      <w:r w:rsidRPr="00DB3790">
        <w:t>.2</w:t>
      </w:r>
      <w:r w:rsidRPr="00DB3790">
        <w:tab/>
        <w:t>XR Processing and Media Centric Architectures</w:t>
      </w:r>
      <w:bookmarkEnd w:id="212"/>
    </w:p>
    <w:p w14:paraId="1577CEBD" w14:textId="77777777" w:rsidR="008B4D20" w:rsidRPr="00DB3790" w:rsidRDefault="008B4D20" w:rsidP="008B4D20">
      <w:pPr>
        <w:pStyle w:val="Heading3"/>
      </w:pPr>
      <w:bookmarkStart w:id="213" w:name="_Toc33042033"/>
      <w:r>
        <w:t>6</w:t>
      </w:r>
      <w:r w:rsidRPr="00DB3790">
        <w:t>.2.1</w:t>
      </w:r>
      <w:r w:rsidRPr="00DB3790">
        <w:tab/>
        <w:t>Introduction</w:t>
      </w:r>
      <w:bookmarkEnd w:id="213"/>
    </w:p>
    <w:p w14:paraId="3042D3E5" w14:textId="77777777" w:rsidR="008B4D20" w:rsidRPr="00DB3790" w:rsidRDefault="008B4D20" w:rsidP="008B4D20">
      <w:r w:rsidRPr="00DB3790">
        <w:t xml:space="preserve">This clause focuses on rendering and media centric architectures. The architectures are simplified and illustrative, they only consider an XR server and an XR device to identify the functions in XR servers and XR devices that communicate and exchange information, possibly over a 5GS communication. </w:t>
      </w:r>
      <w:r>
        <w:t xml:space="preserve">The baseline technologies are introduced in clause 4. </w:t>
      </w:r>
      <w:r w:rsidRPr="00DB3790">
        <w:t>These architectures focus on processes where the following main tasks are carried out:</w:t>
      </w:r>
    </w:p>
    <w:p w14:paraId="0EC7CA9E" w14:textId="77777777" w:rsidR="008B4D20" w:rsidRPr="00DB3790" w:rsidRDefault="008B4D20" w:rsidP="008B4D20">
      <w:pPr>
        <w:pStyle w:val="B10"/>
      </w:pPr>
      <w:r w:rsidRPr="00DB3790">
        <w:t>-</w:t>
      </w:r>
      <w:r w:rsidRPr="00DB3790">
        <w:tab/>
        <w:t>Display</w:t>
      </w:r>
    </w:p>
    <w:p w14:paraId="21B4BB62" w14:textId="77777777" w:rsidR="008B4D20" w:rsidRPr="00DB3790" w:rsidRDefault="008B4D20" w:rsidP="008B4D20">
      <w:pPr>
        <w:pStyle w:val="B10"/>
      </w:pPr>
      <w:r w:rsidRPr="00DB3790">
        <w:t>-</w:t>
      </w:r>
      <w:r w:rsidRPr="00DB3790">
        <w:tab/>
        <w:t>Tracking and Pose Generation</w:t>
      </w:r>
    </w:p>
    <w:p w14:paraId="2D8569FB" w14:textId="77777777" w:rsidR="008B4D20" w:rsidRPr="00DB3790" w:rsidRDefault="008B4D20" w:rsidP="008B4D20">
      <w:pPr>
        <w:pStyle w:val="B10"/>
      </w:pPr>
      <w:r w:rsidRPr="00DB3790">
        <w:t>-</w:t>
      </w:r>
      <w:r w:rsidRPr="00DB3790">
        <w:tab/>
        <w:t>Viewport Rendering</w:t>
      </w:r>
    </w:p>
    <w:p w14:paraId="723F91AE" w14:textId="77777777" w:rsidR="008B4D20" w:rsidRPr="00DB3790" w:rsidRDefault="008B4D20" w:rsidP="008B4D20">
      <w:pPr>
        <w:pStyle w:val="B10"/>
      </w:pPr>
      <w:r w:rsidRPr="00DB3790">
        <w:t>-</w:t>
      </w:r>
      <w:r w:rsidRPr="00DB3790">
        <w:tab/>
        <w:t>Capture of real-world content</w:t>
      </w:r>
    </w:p>
    <w:p w14:paraId="0BC4B5B4" w14:textId="77777777" w:rsidR="008B4D20" w:rsidRPr="00DB3790" w:rsidRDefault="008B4D20" w:rsidP="008B4D20">
      <w:pPr>
        <w:pStyle w:val="B10"/>
      </w:pPr>
      <w:r w:rsidRPr="00DB3790">
        <w:t>-</w:t>
      </w:r>
      <w:r w:rsidRPr="00DB3790">
        <w:tab/>
        <w:t>Media encoding</w:t>
      </w:r>
    </w:p>
    <w:p w14:paraId="147B66AD" w14:textId="77777777" w:rsidR="008B4D20" w:rsidRPr="00DB3790" w:rsidRDefault="008B4D20" w:rsidP="008B4D20">
      <w:pPr>
        <w:pStyle w:val="B10"/>
      </w:pPr>
      <w:r w:rsidRPr="00DB3790">
        <w:t>-</w:t>
      </w:r>
      <w:r w:rsidRPr="00DB3790">
        <w:tab/>
        <w:t>Media decoding</w:t>
      </w:r>
    </w:p>
    <w:p w14:paraId="5D1EBBBC" w14:textId="77777777" w:rsidR="008B4D20" w:rsidRPr="00DB3790" w:rsidRDefault="008B4D20" w:rsidP="008B4D20">
      <w:pPr>
        <w:pStyle w:val="B10"/>
      </w:pPr>
      <w:r w:rsidRPr="00DB3790">
        <w:t>-</w:t>
      </w:r>
      <w:r w:rsidRPr="00DB3790">
        <w:tab/>
        <w:t>Media content delivery</w:t>
      </w:r>
    </w:p>
    <w:p w14:paraId="7F1500AC" w14:textId="77777777" w:rsidR="008B4D20" w:rsidRPr="00DB3790" w:rsidRDefault="008B4D20" w:rsidP="008B4D20">
      <w:pPr>
        <w:pStyle w:val="B10"/>
      </w:pPr>
      <w:r w:rsidRPr="00DB3790">
        <w:t>-</w:t>
      </w:r>
      <w:r w:rsidRPr="00DB3790">
        <w:tab/>
        <w:t>5GS communication</w:t>
      </w:r>
    </w:p>
    <w:p w14:paraId="63C7BD78" w14:textId="77777777" w:rsidR="008B4D20" w:rsidRPr="00DB3790" w:rsidRDefault="008B4D20" w:rsidP="008B4D20">
      <w:pPr>
        <w:pStyle w:val="B10"/>
      </w:pPr>
      <w:r w:rsidRPr="00DB3790">
        <w:t>-</w:t>
      </w:r>
      <w:r w:rsidRPr="00DB3790">
        <w:tab/>
        <w:t>Media Formats, metadata and other data delivered on communication links</w:t>
      </w:r>
    </w:p>
    <w:p w14:paraId="00BC8F85" w14:textId="77777777" w:rsidR="008B4D20" w:rsidRPr="00DB3790" w:rsidRDefault="008B4D20" w:rsidP="008B4D20">
      <w:pPr>
        <w:pStyle w:val="B10"/>
      </w:pPr>
      <w:r w:rsidRPr="00DB3790">
        <w:lastRenderedPageBreak/>
        <w:t>-</w:t>
      </w:r>
      <w:r w:rsidRPr="00DB3790">
        <w:tab/>
        <w:t>Spatial Location Processing</w:t>
      </w:r>
    </w:p>
    <w:p w14:paraId="5CDA9C82" w14:textId="77777777" w:rsidR="008B4D20" w:rsidRPr="00DB3790" w:rsidRDefault="008B4D20" w:rsidP="008B4D20">
      <w:r w:rsidRPr="00DB3790">
        <w:t>The section also discusses benefits and challenges of the different approaches in terms of required bitrates, latencies, reliability, etc. A main aspect to be addressed in the following are the processes that are involved in the motion-to-photon/sound latency and how the processed may impact the XR viewport rendering.</w:t>
      </w:r>
    </w:p>
    <w:p w14:paraId="49B31419" w14:textId="77777777" w:rsidR="008B4D20" w:rsidRDefault="008B4D20" w:rsidP="008B4D20">
      <w:pPr>
        <w:pStyle w:val="Heading3"/>
      </w:pPr>
      <w:bookmarkStart w:id="214" w:name="_Toc33042034"/>
      <w:r>
        <w:t>6</w:t>
      </w:r>
      <w:r w:rsidRPr="00DB3790">
        <w:t>.2.2</w:t>
      </w:r>
      <w:r w:rsidRPr="00DB3790">
        <w:tab/>
        <w:t>Viewport-Independent delivery</w:t>
      </w:r>
      <w:bookmarkEnd w:id="214"/>
    </w:p>
    <w:p w14:paraId="7616E576" w14:textId="77777777" w:rsidR="008B4D20" w:rsidRPr="00AD722A" w:rsidRDefault="008B4D20" w:rsidP="008B4D20">
      <w:pPr>
        <w:pStyle w:val="Heading4"/>
      </w:pPr>
      <w:bookmarkStart w:id="215" w:name="_Toc33042035"/>
      <w:r>
        <w:t>6.2.2.1</w:t>
      </w:r>
      <w:r>
        <w:tab/>
        <w:t>Architecture</w:t>
      </w:r>
      <w:bookmarkEnd w:id="215"/>
    </w:p>
    <w:p w14:paraId="676DCCA9" w14:textId="4DF37B7C" w:rsidR="008B4D20" w:rsidRPr="00DB3790" w:rsidRDefault="008B4D20" w:rsidP="008B4D20">
      <w:pPr>
        <w:rPr>
          <w:lang w:eastAsia="ko-KR"/>
        </w:rPr>
      </w:pPr>
      <w:r w:rsidRPr="00DB3790">
        <w:rPr>
          <w:lang w:eastAsia="ko-KR"/>
        </w:rPr>
        <w:t xml:space="preserve">In the viewport independent delivery case, following the architecture in </w:t>
      </w:r>
      <w:r w:rsidR="007B4F43">
        <w:rPr>
          <w:lang w:eastAsia="ko-KR"/>
        </w:rPr>
        <w:t xml:space="preserve">3GPP </w:t>
      </w:r>
      <w:r w:rsidRPr="00DB3790">
        <w:rPr>
          <w:lang w:eastAsia="ko-KR"/>
        </w:rPr>
        <w:t>TS</w:t>
      </w:r>
      <w:r>
        <w:rPr>
          <w:lang w:eastAsia="ko-KR"/>
        </w:rPr>
        <w:t xml:space="preserve"> </w:t>
      </w:r>
      <w:r w:rsidRPr="00DB3790">
        <w:rPr>
          <w:lang w:eastAsia="ko-KR"/>
        </w:rPr>
        <w:t>26.118</w:t>
      </w:r>
      <w:r w:rsidR="00E778E4">
        <w:rPr>
          <w:lang w:eastAsia="ko-KR"/>
        </w:rPr>
        <w:t xml:space="preserve"> [3]</w:t>
      </w:r>
      <w:r w:rsidRPr="00DB3790">
        <w:rPr>
          <w:lang w:eastAsia="ko-KR"/>
        </w:rPr>
        <w:t xml:space="preserve">, clause 4.3, tracking </w:t>
      </w:r>
      <w:r>
        <w:rPr>
          <w:lang w:eastAsia="ko-KR"/>
        </w:rPr>
        <w:t xml:space="preserve">and sensor </w:t>
      </w:r>
      <w:r w:rsidRPr="00DB3790">
        <w:rPr>
          <w:lang w:eastAsia="ko-KR"/>
        </w:rPr>
        <w:t>information is only processed in the XR device</w:t>
      </w:r>
      <w:r>
        <w:rPr>
          <w:lang w:eastAsia="ko-KR"/>
        </w:rPr>
        <w:t xml:space="preserve"> as shown</w:t>
      </w:r>
      <w:r w:rsidRPr="00DB3790">
        <w:rPr>
          <w:lang w:eastAsia="ko-KR"/>
        </w:rPr>
        <w:t xml:space="preserve"> </w:t>
      </w:r>
      <w:r>
        <w:rPr>
          <w:lang w:eastAsia="ko-KR"/>
        </w:rPr>
        <w:t xml:space="preserve">in </w:t>
      </w:r>
      <w:r w:rsidRPr="00DB3790">
        <w:rPr>
          <w:lang w:eastAsia="ko-KR"/>
        </w:rPr>
        <w:t xml:space="preserve">Figure </w:t>
      </w:r>
      <w:r>
        <w:rPr>
          <w:lang w:eastAsia="ko-KR"/>
        </w:rPr>
        <w:t>6</w:t>
      </w:r>
      <w:r w:rsidRPr="00DB3790">
        <w:rPr>
          <w:lang w:eastAsia="ko-KR"/>
        </w:rPr>
        <w:t xml:space="preserve">.2.2-1. This means that the entire </w:t>
      </w:r>
      <w:r>
        <w:rPr>
          <w:lang w:eastAsia="ko-KR"/>
        </w:rPr>
        <w:t xml:space="preserve">XR </w:t>
      </w:r>
      <w:r w:rsidRPr="00DB3790">
        <w:rPr>
          <w:lang w:eastAsia="ko-KR"/>
        </w:rPr>
        <w:t>scene is delivered an</w:t>
      </w:r>
      <w:r>
        <w:rPr>
          <w:lang w:eastAsia="ko-KR"/>
        </w:rPr>
        <w:t>d</w:t>
      </w:r>
      <w:r w:rsidRPr="00DB3790">
        <w:rPr>
          <w:lang w:eastAsia="ko-KR"/>
        </w:rPr>
        <w:t xml:space="preserve"> decoded. </w:t>
      </w:r>
    </w:p>
    <w:p w14:paraId="7A5165B4" w14:textId="77777777" w:rsidR="008B4D20" w:rsidRPr="00DB3790" w:rsidRDefault="002A3294" w:rsidP="008B4D20">
      <w:pPr>
        <w:pStyle w:val="TH"/>
      </w:pPr>
      <w:r w:rsidRPr="00DB3790">
        <w:rPr>
          <w:noProof/>
        </w:rPr>
        <w:object w:dxaOrig="11911" w:dyaOrig="5145" w14:anchorId="38CC45CA">
          <v:shape id="_x0000_i1036" type="#_x0000_t75" alt="" style="width:482pt;height:208.5pt;mso-width-percent:0;mso-height-percent:0;mso-width-percent:0;mso-height-percent:0" o:ole="">
            <v:imagedata r:id="rId79" o:title=""/>
          </v:shape>
          <o:OLEObject Type="Embed" ProgID="Visio.Drawing.15" ShapeID="_x0000_i1036" DrawAspect="Content" ObjectID="_1670232190" r:id="rId80"/>
        </w:object>
      </w:r>
    </w:p>
    <w:p w14:paraId="1FB7A354" w14:textId="77777777" w:rsidR="008B4D20" w:rsidRPr="00DB3790" w:rsidRDefault="008B4D20" w:rsidP="008B4D20">
      <w:pPr>
        <w:pStyle w:val="TF"/>
      </w:pPr>
      <w:r w:rsidRPr="00DB3790">
        <w:t xml:space="preserve">Figure </w:t>
      </w:r>
      <w:r>
        <w:t>6</w:t>
      </w:r>
      <w:r w:rsidRPr="00DB3790">
        <w:t>.2.2-1</w:t>
      </w:r>
      <w:r>
        <w:t>:</w:t>
      </w:r>
      <w:r w:rsidRPr="00DB3790">
        <w:t xml:space="preserve"> Viewport Independent Delivery</w:t>
      </w:r>
    </w:p>
    <w:p w14:paraId="63018795" w14:textId="77777777" w:rsidR="008B4D20" w:rsidRDefault="008B4D20" w:rsidP="008B4D20">
      <w:pPr>
        <w:pStyle w:val="Heading4"/>
      </w:pPr>
      <w:bookmarkStart w:id="216" w:name="_Toc33042036"/>
      <w:r>
        <w:t>6.2.2.2</w:t>
      </w:r>
      <w:r>
        <w:tab/>
        <w:t>Use Cases in Context</w:t>
      </w:r>
      <w:bookmarkEnd w:id="216"/>
    </w:p>
    <w:p w14:paraId="4CBB5690" w14:textId="77777777" w:rsidR="008B4D20" w:rsidRPr="00AD722A" w:rsidRDefault="008B4D20" w:rsidP="008B4D20">
      <w:r>
        <w:t>Use cases that may be addressed partially or completely by this delivery architecture are summarized in clause 5.4.</w:t>
      </w:r>
    </w:p>
    <w:p w14:paraId="49F4C0AE" w14:textId="77777777" w:rsidR="008B4D20" w:rsidRDefault="008B4D20" w:rsidP="008B4D20">
      <w:pPr>
        <w:pStyle w:val="Heading4"/>
      </w:pPr>
      <w:bookmarkStart w:id="217" w:name="_Toc33042037"/>
      <w:r>
        <w:t>6.2.2.3</w:t>
      </w:r>
      <w:r>
        <w:tab/>
        <w:t>Basic Procedures</w:t>
      </w:r>
      <w:bookmarkEnd w:id="217"/>
    </w:p>
    <w:p w14:paraId="4D90C267" w14:textId="72CBE85D" w:rsidR="008B4D20" w:rsidRDefault="008B4D20" w:rsidP="008B4D20">
      <w:r>
        <w:t xml:space="preserve">The basic procedures follow the procedures of 5G Media Streaming in </w:t>
      </w:r>
      <w:r w:rsidR="0058730D">
        <w:t xml:space="preserve">3GPP </w:t>
      </w:r>
      <w:r>
        <w:t>TS 26.501 [</w:t>
      </w:r>
      <w:r w:rsidR="000654BD">
        <w:t>12</w:t>
      </w:r>
      <w:r>
        <w:t>], clause 5. Both, on-demand and live streaming may be considered.</w:t>
      </w:r>
    </w:p>
    <w:p w14:paraId="457ED889" w14:textId="77777777" w:rsidR="008B4D20" w:rsidRDefault="008B4D20" w:rsidP="008B4D20">
      <w:pPr>
        <w:pStyle w:val="Heading4"/>
      </w:pPr>
      <w:bookmarkStart w:id="218" w:name="_Toc33042038"/>
      <w:r>
        <w:t>6.2.2.4</w:t>
      </w:r>
      <w:r>
        <w:tab/>
        <w:t>Content Formats and Rendering</w:t>
      </w:r>
      <w:bookmarkEnd w:id="218"/>
    </w:p>
    <w:p w14:paraId="2E45E7EC" w14:textId="1383804F" w:rsidR="008B4D20" w:rsidRDefault="008B4D20" w:rsidP="008B4D20">
      <w:r>
        <w:t xml:space="preserve">No content format for 6DoF streaming </w:t>
      </w:r>
      <w:r w:rsidR="0058730D">
        <w:t xml:space="preserve">is </w:t>
      </w:r>
      <w:r>
        <w:t>fully defined</w:t>
      </w:r>
      <w:r w:rsidR="0058730D">
        <w:t xml:space="preserve"> yet</w:t>
      </w:r>
      <w:r>
        <w:t>, but the content may for example be a scene for which foreground 3D objects, for example represented by point-clouds, are mixed with background content, for example a omnidirectional scene. The combination of the content may be provided by a scene description that places the object in the 6DoF scene. Typically, the data needs to be streamed into buffers that are jointly rendered.</w:t>
      </w:r>
    </w:p>
    <w:p w14:paraId="4ADF0EA4" w14:textId="77777777" w:rsidR="008B4D20" w:rsidRDefault="008B4D20" w:rsidP="008B4D20">
      <w:r>
        <w:t>Due to the significant amount of data that needs to be processed in the device, hardware supported decoding and rendering is necessary.</w:t>
      </w:r>
    </w:p>
    <w:p w14:paraId="6A419579" w14:textId="77777777" w:rsidR="008B4D20" w:rsidRDefault="008B4D20" w:rsidP="008B4D20">
      <w:r>
        <w:t xml:space="preserve">Such an approach typically requires the delivery and decoding of several video and audio streams in parallel. </w:t>
      </w:r>
    </w:p>
    <w:p w14:paraId="7110325F" w14:textId="77777777" w:rsidR="008B4D20" w:rsidRDefault="008B4D20" w:rsidP="008B4D20">
      <w:pPr>
        <w:pStyle w:val="Heading4"/>
      </w:pPr>
      <w:bookmarkStart w:id="219" w:name="_Toc33042039"/>
      <w:r>
        <w:t>6.2.2.5</w:t>
      </w:r>
      <w:r>
        <w:tab/>
        <w:t>Relevant QoS and QoE parameters</w:t>
      </w:r>
      <w:bookmarkEnd w:id="219"/>
    </w:p>
    <w:p w14:paraId="15696A8A" w14:textId="77777777" w:rsidR="008B4D20" w:rsidRDefault="008B4D20" w:rsidP="008B4D20">
      <w:pPr>
        <w:rPr>
          <w:lang w:eastAsia="ko-KR"/>
        </w:rPr>
      </w:pPr>
      <w:r>
        <w:rPr>
          <w:lang w:eastAsia="ko-KR"/>
        </w:rPr>
        <w:t xml:space="preserve">In the case of viewport-independent streaming, </w:t>
      </w:r>
      <w:r w:rsidRPr="00DB3790">
        <w:rPr>
          <w:lang w:eastAsia="ko-KR"/>
        </w:rPr>
        <w:t>processing of updated pose information is only done locally</w:t>
      </w:r>
      <w:r>
        <w:rPr>
          <w:lang w:eastAsia="ko-KR"/>
        </w:rPr>
        <w:t xml:space="preserve"> in the XR device.</w:t>
      </w:r>
      <w:r w:rsidRPr="00DB3790">
        <w:rPr>
          <w:lang w:eastAsia="ko-KR"/>
        </w:rPr>
        <w:t xml:space="preserve"> </w:t>
      </w:r>
      <w:r>
        <w:rPr>
          <w:lang w:eastAsia="ko-KR"/>
        </w:rPr>
        <w:t>D</w:t>
      </w:r>
      <w:r w:rsidRPr="00DB3790">
        <w:rPr>
          <w:lang w:eastAsia="ko-KR"/>
        </w:rPr>
        <w:t>elivery latency requirements are independent of the motion-to-photon latency.</w:t>
      </w:r>
    </w:p>
    <w:p w14:paraId="0828E5B6" w14:textId="77777777" w:rsidR="008B4D20" w:rsidRPr="00DB3790" w:rsidRDefault="008B4D20" w:rsidP="008B4D20">
      <w:pPr>
        <w:rPr>
          <w:lang w:eastAsia="ko-KR"/>
        </w:rPr>
      </w:pPr>
      <w:r>
        <w:lastRenderedPageBreak/>
        <w:t>In order to provide sufficient content quality, the video material is referably encoded such that the QoE parameters as defined as defined in clause 4.2 can be fulfilled.</w:t>
      </w:r>
      <w:r w:rsidRPr="00DB3790">
        <w:rPr>
          <w:lang w:eastAsia="ko-KR"/>
        </w:rPr>
        <w:t xml:space="preserve"> </w:t>
      </w:r>
      <w:r>
        <w:rPr>
          <w:lang w:eastAsia="ko-KR"/>
        </w:rPr>
        <w:t xml:space="preserve">The necessary QoS and bitrates on the 5G System depend </w:t>
      </w:r>
      <w:r w:rsidRPr="00DB3790">
        <w:rPr>
          <w:lang w:eastAsia="ko-KR"/>
        </w:rPr>
        <w:t>depend on the type of the XR media</w:t>
      </w:r>
      <w:r>
        <w:rPr>
          <w:lang w:eastAsia="ko-KR"/>
        </w:rPr>
        <w:t xml:space="preserve"> as well as on the streaming protocol</w:t>
      </w:r>
      <w:r w:rsidRPr="00DB3790">
        <w:rPr>
          <w:lang w:eastAsia="ko-KR"/>
        </w:rPr>
        <w:t>. Based on information from the workshop "Immersive Media meets 5G" in April 2019 as well as from publicly announced demos, that based on today</w:t>
      </w:r>
      <w:r>
        <w:rPr>
          <w:lang w:eastAsia="ko-KR"/>
        </w:rPr>
        <w:t>'</w:t>
      </w:r>
      <w:r w:rsidRPr="00DB3790">
        <w:rPr>
          <w:lang w:eastAsia="ko-KR"/>
        </w:rPr>
        <w:t>s equipment and the one available over the next 2-3 years, around 100 Mbps are sufficient bitrates to address high-quality 6DOF VR services. This is expected to allow 2k per eye streaming at 90 fps</w:t>
      </w:r>
      <w:r>
        <w:rPr>
          <w:lang w:eastAsia="ko-KR"/>
        </w:rPr>
        <w:t xml:space="preserve"> (see clause 4.2) using existing video codecs (see clause 4.5)</w:t>
      </w:r>
      <w:r w:rsidRPr="00DB3790">
        <w:rPr>
          <w:lang w:eastAsia="ko-KR"/>
        </w:rPr>
        <w:t xml:space="preserve">. The </w:t>
      </w:r>
      <w:r>
        <w:rPr>
          <w:lang w:eastAsia="ko-KR"/>
        </w:rPr>
        <w:t xml:space="preserve">QoE </w:t>
      </w:r>
      <w:r w:rsidRPr="00DB3790">
        <w:rPr>
          <w:lang w:eastAsia="ko-KR"/>
        </w:rPr>
        <w:t>requirements may increase</w:t>
      </w:r>
      <w:r>
        <w:rPr>
          <w:lang w:eastAsia="ko-KR"/>
        </w:rPr>
        <w:t xml:space="preserve"> further</w:t>
      </w:r>
      <w:r w:rsidRPr="00DB3790">
        <w:rPr>
          <w:lang w:eastAsia="ko-KR"/>
        </w:rPr>
        <w:t>, for example higher resolution and frame rate, but with the advance of new compression tools, this is expected to be compensated.</w:t>
      </w:r>
    </w:p>
    <w:p w14:paraId="240125BA" w14:textId="77777777" w:rsidR="008B4D20" w:rsidRDefault="008B4D20" w:rsidP="008B4D20">
      <w:pPr>
        <w:rPr>
          <w:lang w:eastAsia="ko-KR"/>
        </w:rPr>
      </w:pPr>
      <w:r w:rsidRPr="00DB3790">
        <w:rPr>
          <w:lang w:eastAsia="ko-KR"/>
        </w:rPr>
        <w:t xml:space="preserve">The XR media delivery are typically built based on </w:t>
      </w:r>
      <w:r>
        <w:rPr>
          <w:lang w:eastAsia="ko-KR"/>
        </w:rPr>
        <w:t xml:space="preserve">download or </w:t>
      </w:r>
      <w:r w:rsidRPr="00DB3790">
        <w:rPr>
          <w:lang w:eastAsia="ko-KR"/>
        </w:rPr>
        <w:t>adaptive streaming such as DASH (see for example TS</w:t>
      </w:r>
      <w:r>
        <w:rPr>
          <w:lang w:eastAsia="ko-KR"/>
        </w:rPr>
        <w:t xml:space="preserve"> </w:t>
      </w:r>
      <w:r w:rsidRPr="00DB3790">
        <w:rPr>
          <w:lang w:eastAsia="ko-KR"/>
        </w:rPr>
        <w:t>26.118 [</w:t>
      </w:r>
      <w:r>
        <w:rPr>
          <w:lang w:eastAsia="ko-KR"/>
        </w:rPr>
        <w:t>3</w:t>
      </w:r>
      <w:r w:rsidRPr="00DB3790">
        <w:rPr>
          <w:lang w:eastAsia="ko-KR"/>
        </w:rPr>
        <w:t>] and TS</w:t>
      </w:r>
      <w:r>
        <w:rPr>
          <w:lang w:eastAsia="ko-KR"/>
        </w:rPr>
        <w:t xml:space="preserve"> </w:t>
      </w:r>
      <w:r w:rsidRPr="00DB3790">
        <w:rPr>
          <w:lang w:eastAsia="ko-KR"/>
        </w:rPr>
        <w:t>26.247 [</w:t>
      </w:r>
      <w:r>
        <w:rPr>
          <w:lang w:eastAsia="ko-KR"/>
        </w:rPr>
        <w:t>7</w:t>
      </w:r>
      <w:r w:rsidRPr="00DB3790">
        <w:rPr>
          <w:lang w:eastAsia="ko-KR"/>
        </w:rPr>
        <w:t>]), such that one can adjust quality to the available bitrate to a large extent.</w:t>
      </w:r>
      <w:r>
        <w:rPr>
          <w:lang w:eastAsia="ko-KR"/>
        </w:rPr>
        <w:t xml:space="preserve"> </w:t>
      </w:r>
    </w:p>
    <w:p w14:paraId="5B11034C" w14:textId="77777777" w:rsidR="008B4D20" w:rsidRDefault="008B4D20" w:rsidP="008B4D20">
      <w:pPr>
        <w:rPr>
          <w:lang w:eastAsia="ko-KR"/>
        </w:rPr>
      </w:pPr>
      <w:r>
        <w:rPr>
          <w:lang w:eastAsia="ko-KR"/>
        </w:rPr>
        <w:t xml:space="preserve">Suitable 5QI values for adaptive streaming over HTTP are 6, 8, or 9 as defined in  clause 4.3.3. </w:t>
      </w:r>
    </w:p>
    <w:p w14:paraId="36B85353" w14:textId="77777777" w:rsidR="008B4D20" w:rsidRPr="00DB3790" w:rsidRDefault="008B4D20" w:rsidP="008B4D20">
      <w:pPr>
        <w:rPr>
          <w:lang w:eastAsia="ko-KR"/>
        </w:rPr>
      </w:pPr>
      <w:r>
        <w:rPr>
          <w:lang w:eastAsia="ko-KR"/>
        </w:rPr>
        <w:t xml:space="preserve">If other protocols are applied for streaming, then suitable 5QIs would be for FFS. </w:t>
      </w:r>
    </w:p>
    <w:p w14:paraId="58617363" w14:textId="77777777" w:rsidR="008B4D20" w:rsidRDefault="008B4D20" w:rsidP="008B4D20">
      <w:pPr>
        <w:rPr>
          <w:lang w:eastAsia="ko-KR"/>
        </w:rPr>
      </w:pPr>
      <w:r w:rsidRPr="00DB3790">
        <w:rPr>
          <w:lang w:eastAsia="ko-KR"/>
        </w:rPr>
        <w:t xml:space="preserve">In the context of </w:t>
      </w:r>
      <w:r>
        <w:rPr>
          <w:lang w:eastAsia="ko-KR"/>
        </w:rPr>
        <w:t>the present document</w:t>
      </w:r>
      <w:r w:rsidRPr="00DB3790">
        <w:rPr>
          <w:lang w:eastAsia="ko-KR"/>
        </w:rPr>
        <w:t>, relevant 3D media formats, efficient compression, adaptive delivery as well as the perceived quality of the XR media is of key relevance.</w:t>
      </w:r>
    </w:p>
    <w:p w14:paraId="2D948DCF" w14:textId="4659064B" w:rsidR="008B4D20" w:rsidRDefault="008B4D20" w:rsidP="008B4D20">
      <w:pPr>
        <w:pStyle w:val="Heading4"/>
      </w:pPr>
      <w:bookmarkStart w:id="220" w:name="_Toc33042040"/>
      <w:r>
        <w:t>6.2.2.6</w:t>
      </w:r>
      <w:r>
        <w:tab/>
        <w:t>Potential Standardi</w:t>
      </w:r>
      <w:r w:rsidR="00431B7F">
        <w:t>s</w:t>
      </w:r>
      <w:r>
        <w:t>ation Needs</w:t>
      </w:r>
      <w:bookmarkEnd w:id="220"/>
    </w:p>
    <w:p w14:paraId="371106CE" w14:textId="65BF3CBB" w:rsidR="008B4D20" w:rsidRDefault="008B4D20" w:rsidP="008B4D20">
      <w:r>
        <w:t>In the context of this delivery scenario, the following potential standardi</w:t>
      </w:r>
      <w:r w:rsidR="00431B7F">
        <w:t>s</w:t>
      </w:r>
      <w:r>
        <w:t>ation needs are identified:</w:t>
      </w:r>
    </w:p>
    <w:p w14:paraId="233EE70D" w14:textId="77777777" w:rsidR="008B4D20" w:rsidRDefault="008B4D20" w:rsidP="008B4D20">
      <w:pPr>
        <w:pStyle w:val="B10"/>
        <w:numPr>
          <w:ilvl w:val="0"/>
          <w:numId w:val="111"/>
        </w:numPr>
      </w:pPr>
      <w:r>
        <w:t>Very high-bitrate and efficient/scalable streaming protocols</w:t>
      </w:r>
    </w:p>
    <w:p w14:paraId="3F32ABE0" w14:textId="77777777" w:rsidR="008B4D20" w:rsidRDefault="008B4D20" w:rsidP="008B4D20">
      <w:pPr>
        <w:pStyle w:val="B10"/>
        <w:numPr>
          <w:ilvl w:val="0"/>
          <w:numId w:val="111"/>
        </w:numPr>
      </w:pPr>
      <w:r>
        <w:t>6DoF Scene Description and XR media integration</w:t>
      </w:r>
    </w:p>
    <w:p w14:paraId="15F87529" w14:textId="77777777" w:rsidR="008B4D20" w:rsidRDefault="008B4D20" w:rsidP="008B4D20">
      <w:pPr>
        <w:pStyle w:val="B10"/>
        <w:numPr>
          <w:ilvl w:val="0"/>
          <w:numId w:val="111"/>
        </w:numPr>
      </w:pPr>
      <w:r>
        <w:t xml:space="preserve">Video and audio codec extensions to efficiently code and render graphics centric formats (2D, meshes, point clouds) </w:t>
      </w:r>
    </w:p>
    <w:p w14:paraId="77B375FD" w14:textId="77777777" w:rsidR="008B4D20" w:rsidRPr="00DB3790" w:rsidRDefault="008B4D20" w:rsidP="008B4D20">
      <w:pPr>
        <w:pStyle w:val="B10"/>
        <w:numPr>
          <w:ilvl w:val="0"/>
          <w:numId w:val="111"/>
        </w:numPr>
      </w:pPr>
      <w:r>
        <w:t>Support of decoding platforms that support the challenges documented in clause 4.5.2.</w:t>
      </w:r>
    </w:p>
    <w:p w14:paraId="3AC271C8" w14:textId="77777777" w:rsidR="008B4D20" w:rsidRPr="00DB3790" w:rsidRDefault="008B4D20" w:rsidP="008B4D20">
      <w:pPr>
        <w:pStyle w:val="Heading3"/>
      </w:pPr>
      <w:bookmarkStart w:id="221" w:name="_Toc33042041"/>
      <w:r>
        <w:t>6</w:t>
      </w:r>
      <w:r w:rsidRPr="00DB3790">
        <w:t>.2.3</w:t>
      </w:r>
      <w:r w:rsidRPr="00DB3790">
        <w:tab/>
        <w:t>Viewport-dependent Streaming</w:t>
      </w:r>
      <w:bookmarkEnd w:id="221"/>
    </w:p>
    <w:p w14:paraId="5093DDB2" w14:textId="77777777" w:rsidR="008B4D20" w:rsidRDefault="008B4D20" w:rsidP="008B4D20">
      <w:pPr>
        <w:pStyle w:val="Heading4"/>
      </w:pPr>
      <w:bookmarkStart w:id="222" w:name="_Toc33042042"/>
      <w:r>
        <w:t>6.2.3.1</w:t>
      </w:r>
      <w:r>
        <w:tab/>
        <w:t>Architecture</w:t>
      </w:r>
      <w:bookmarkEnd w:id="222"/>
    </w:p>
    <w:p w14:paraId="53ACDFE9" w14:textId="67BB1058" w:rsidR="008B4D20" w:rsidRPr="00DB3790" w:rsidRDefault="008B4D20" w:rsidP="008B4D20">
      <w:pPr>
        <w:rPr>
          <w:lang w:eastAsia="ko-KR"/>
        </w:rPr>
      </w:pPr>
      <w:r w:rsidRPr="00DB3790">
        <w:rPr>
          <w:lang w:eastAsia="ko-KR"/>
        </w:rPr>
        <w:t>In the viewport dependent delivery case, following the architecture in TS</w:t>
      </w:r>
      <w:r>
        <w:rPr>
          <w:lang w:eastAsia="ko-KR"/>
        </w:rPr>
        <w:t xml:space="preserve"> </w:t>
      </w:r>
      <w:r w:rsidRPr="00DB3790">
        <w:rPr>
          <w:lang w:eastAsia="ko-KR"/>
        </w:rPr>
        <w:t>26.118</w:t>
      </w:r>
      <w:r w:rsidR="000654BD">
        <w:rPr>
          <w:lang w:eastAsia="ko-KR"/>
        </w:rPr>
        <w:t xml:space="preserve"> [3]</w:t>
      </w:r>
      <w:r w:rsidRPr="00DB3790">
        <w:rPr>
          <w:lang w:eastAsia="ko-KR"/>
        </w:rPr>
        <w:t xml:space="preserve">, clause 4.3, the tracking information is predominantly processed in the XR device, but the current pose information is provided to the XR delivery engine in order to include the pose information in the adaptive media requests. </w:t>
      </w:r>
      <w:r>
        <w:rPr>
          <w:lang w:eastAsia="ko-KR"/>
        </w:rPr>
        <w:t xml:space="preserve">In an extension to this in the case of XR and 6DoF, the XR pose and additional information may be shared with the XR content delivery in order to only access the information that is relevant for the current viewports. </w:t>
      </w:r>
      <w:r w:rsidRPr="00DB3790">
        <w:rPr>
          <w:lang w:eastAsia="ko-KR"/>
        </w:rPr>
        <w:t xml:space="preserve">According to Figure </w:t>
      </w:r>
      <w:r>
        <w:rPr>
          <w:lang w:eastAsia="ko-KR"/>
        </w:rPr>
        <w:t>6</w:t>
      </w:r>
      <w:r w:rsidRPr="00DB3790">
        <w:rPr>
          <w:lang w:eastAsia="ko-KR"/>
        </w:rPr>
        <w:t>.2.</w:t>
      </w:r>
      <w:r>
        <w:rPr>
          <w:lang w:eastAsia="ko-KR"/>
        </w:rPr>
        <w:t>3</w:t>
      </w:r>
      <w:r w:rsidRPr="00DB3790">
        <w:rPr>
          <w:lang w:eastAsia="ko-KR"/>
        </w:rPr>
        <w:t>-</w:t>
      </w:r>
      <w:r>
        <w:rPr>
          <w:lang w:eastAsia="ko-KR"/>
        </w:rPr>
        <w:t>1</w:t>
      </w:r>
      <w:r w:rsidRPr="00DB3790">
        <w:rPr>
          <w:lang w:eastAsia="ko-KR"/>
        </w:rPr>
        <w:t xml:space="preserve">, the tracking and sensor data is processed in the XR device for XR rendering, and the media is adaptively delivered/requested based on the </w:t>
      </w:r>
      <w:r>
        <w:rPr>
          <w:lang w:eastAsia="ko-KR"/>
        </w:rPr>
        <w:t xml:space="preserve">XR </w:t>
      </w:r>
      <w:r w:rsidRPr="00DB3790">
        <w:rPr>
          <w:lang w:eastAsia="ko-KR"/>
        </w:rPr>
        <w:t>viewport. A reduced or a viewport optimized scene is delivered</w:t>
      </w:r>
      <w:r>
        <w:rPr>
          <w:lang w:eastAsia="ko-KR"/>
        </w:rPr>
        <w:t xml:space="preserve"> and also only a reduced scene is processed</w:t>
      </w:r>
      <w:r w:rsidRPr="00DB3790">
        <w:rPr>
          <w:lang w:eastAsia="ko-KR"/>
        </w:rPr>
        <w:t>.</w:t>
      </w:r>
      <w:r>
        <w:rPr>
          <w:lang w:eastAsia="ko-KR"/>
        </w:rPr>
        <w:t xml:space="preserve"> Examples include an object that is not visible is not delivered, or only delivered in low quality, or that only the part of the object that is in the viewport is delivered with the highest quality.</w:t>
      </w:r>
      <w:r w:rsidRPr="00DB3790">
        <w:rPr>
          <w:lang w:eastAsia="ko-KR"/>
        </w:rPr>
        <w:t xml:space="preserve"> </w:t>
      </w:r>
    </w:p>
    <w:p w14:paraId="2A16DD37" w14:textId="77777777" w:rsidR="008B4D20" w:rsidRPr="00DB3790" w:rsidRDefault="008B4D20" w:rsidP="008B4D20">
      <w:pPr>
        <w:pStyle w:val="TH"/>
      </w:pPr>
      <w:r w:rsidRPr="00DB3790">
        <w:lastRenderedPageBreak/>
        <w:t xml:space="preserve"> </w:t>
      </w:r>
      <w:r w:rsidR="002A3294" w:rsidRPr="00DB3790">
        <w:rPr>
          <w:noProof/>
        </w:rPr>
        <w:object w:dxaOrig="11911" w:dyaOrig="5145" w14:anchorId="5C230989">
          <v:shape id="_x0000_i1037" type="#_x0000_t75" alt="" style="width:482pt;height:208.5pt;mso-width-percent:0;mso-height-percent:0;mso-width-percent:0;mso-height-percent:0" o:ole="">
            <v:imagedata r:id="rId81" o:title=""/>
          </v:shape>
          <o:OLEObject Type="Embed" ProgID="Visio.Drawing.15" ShapeID="_x0000_i1037" DrawAspect="Content" ObjectID="_1670232191" r:id="rId82"/>
        </w:object>
      </w:r>
    </w:p>
    <w:p w14:paraId="4A314C37" w14:textId="77777777" w:rsidR="008B4D20" w:rsidRPr="00DB3790" w:rsidRDefault="008B4D20" w:rsidP="008B4D20">
      <w:pPr>
        <w:pStyle w:val="TF"/>
      </w:pPr>
      <w:r w:rsidRPr="00DB3790">
        <w:t xml:space="preserve">Figure </w:t>
      </w:r>
      <w:r>
        <w:t>6</w:t>
      </w:r>
      <w:r w:rsidRPr="00DB3790">
        <w:t>.2.</w:t>
      </w:r>
      <w:r>
        <w:t>3</w:t>
      </w:r>
      <w:r w:rsidRPr="00DB3790">
        <w:t>-2 Viewport-dependent Streaming</w:t>
      </w:r>
    </w:p>
    <w:p w14:paraId="6045AD86" w14:textId="77777777" w:rsidR="008B4D20" w:rsidRDefault="008B4D20" w:rsidP="008B4D20">
      <w:pPr>
        <w:pStyle w:val="Heading4"/>
      </w:pPr>
      <w:bookmarkStart w:id="223" w:name="_Toc33042043"/>
      <w:r>
        <w:t>6.2.3.2</w:t>
      </w:r>
      <w:r>
        <w:tab/>
        <w:t>Use Cases in Context</w:t>
      </w:r>
      <w:bookmarkEnd w:id="223"/>
    </w:p>
    <w:p w14:paraId="6C1EDBD2" w14:textId="77777777" w:rsidR="008B4D20" w:rsidRPr="00AD722A" w:rsidRDefault="008B4D20" w:rsidP="008B4D20">
      <w:r>
        <w:t>Use cases that may be addressed partially or completely by this delivery architecture are summarized in clause 5.4.</w:t>
      </w:r>
    </w:p>
    <w:p w14:paraId="76E407F0" w14:textId="77777777" w:rsidR="008B4D20" w:rsidRDefault="008B4D20" w:rsidP="008B4D20">
      <w:pPr>
        <w:pStyle w:val="Heading4"/>
      </w:pPr>
      <w:bookmarkStart w:id="224" w:name="_Toc33042044"/>
      <w:r>
        <w:t>6.2.3.3</w:t>
      </w:r>
      <w:r>
        <w:tab/>
        <w:t>Basic Procedures</w:t>
      </w:r>
      <w:bookmarkEnd w:id="224"/>
    </w:p>
    <w:p w14:paraId="25117DBF" w14:textId="1D636C2C" w:rsidR="008B4D20" w:rsidRDefault="008B4D20" w:rsidP="008B4D20">
      <w:r>
        <w:t>The basic procedures follow the procedures of 5G Media Streaming in TS 26.501 [</w:t>
      </w:r>
      <w:r w:rsidR="000654BD">
        <w:t>12</w:t>
      </w:r>
      <w:r>
        <w:t>], clause 5. Both, on-demand and live streaming may be considered.</w:t>
      </w:r>
    </w:p>
    <w:p w14:paraId="2B11D018" w14:textId="77777777" w:rsidR="008B4D20" w:rsidRDefault="008B4D20" w:rsidP="008B4D20">
      <w:r>
        <w:t>In addition, the request for data is accompanied with information from the XR engine.</w:t>
      </w:r>
    </w:p>
    <w:p w14:paraId="6568FC09" w14:textId="77777777" w:rsidR="008B4D20" w:rsidRDefault="008B4D20" w:rsidP="008B4D20">
      <w:pPr>
        <w:pStyle w:val="Heading4"/>
      </w:pPr>
      <w:bookmarkStart w:id="225" w:name="_Toc33042045"/>
      <w:r>
        <w:t>6.2.3.4</w:t>
      </w:r>
      <w:r>
        <w:tab/>
        <w:t>Content Formats and Rendering</w:t>
      </w:r>
      <w:bookmarkEnd w:id="225"/>
    </w:p>
    <w:p w14:paraId="0799E4E0" w14:textId="77777777" w:rsidR="008B4D20" w:rsidRDefault="008B4D20" w:rsidP="008B4D20">
      <w:pPr>
        <w:rPr>
          <w:lang w:eastAsia="ko-KR"/>
        </w:rPr>
      </w:pPr>
      <w:r>
        <w:rPr>
          <w:lang w:eastAsia="ko-KR"/>
        </w:rPr>
        <w:t>The same formats as discussed in clause 6.2.2.4 apply.</w:t>
      </w:r>
    </w:p>
    <w:p w14:paraId="35EE25AA" w14:textId="77777777" w:rsidR="008B4D20" w:rsidRDefault="008B4D20" w:rsidP="008B4D20">
      <w:pPr>
        <w:pStyle w:val="Heading4"/>
      </w:pPr>
      <w:bookmarkStart w:id="226" w:name="_Toc33042046"/>
      <w:r>
        <w:t>6.2.3.5</w:t>
      </w:r>
      <w:r>
        <w:tab/>
        <w:t>Relevant QoS and QoE parameters</w:t>
      </w:r>
      <w:bookmarkEnd w:id="226"/>
    </w:p>
    <w:p w14:paraId="0C27BEC2" w14:textId="77777777" w:rsidR="008B4D20" w:rsidRPr="00DB3790" w:rsidRDefault="008B4D20" w:rsidP="008B4D20">
      <w:r w:rsidRPr="00DB3790">
        <w:t xml:space="preserve">Compared to the viewport independent delivery in clause </w:t>
      </w:r>
      <w:r>
        <w:t>6</w:t>
      </w:r>
      <w:r w:rsidRPr="00DB3790">
        <w:t>.2.2, for viewport dependent streaming, updated tracking and sensor information impacts the network interactivity. Typically, due to updated pose information, HTTP/TCP level information and responses are exchanged every 100-200</w:t>
      </w:r>
      <w:r>
        <w:t xml:space="preserve"> </w:t>
      </w:r>
      <w:r w:rsidRPr="00DB3790">
        <w:t>ms in viewport-dependent streaming.</w:t>
      </w:r>
    </w:p>
    <w:p w14:paraId="6BCDBD57" w14:textId="369303DF" w:rsidR="008B4D20" w:rsidRPr="00DB3790" w:rsidRDefault="008B4D20" w:rsidP="008B4D20">
      <w:r w:rsidRPr="00DB3790">
        <w:t>From analysis in TR</w:t>
      </w:r>
      <w:r>
        <w:t xml:space="preserve"> </w:t>
      </w:r>
      <w:r w:rsidRPr="00DB3790">
        <w:t>26.918 [</w:t>
      </w:r>
      <w:r>
        <w:t>2</w:t>
      </w:r>
      <w:r w:rsidRPr="00DB3790">
        <w:t>] and other experience as for example documented the workshop "Immersive Media meets 5G" in April 2019"</w:t>
      </w:r>
      <w:r w:rsidR="006B0ED8">
        <w:t xml:space="preserve"> [</w:t>
      </w:r>
      <w:r w:rsidR="004B6A93">
        <w:t>42</w:t>
      </w:r>
      <w:r w:rsidR="006B0ED8">
        <w:t>]</w:t>
      </w:r>
      <w:r w:rsidRPr="00DB3790">
        <w:t>, such approaches can reduce the required bitrate compared to viewport independent streaming by a factor of 2 to 4 at the same rendered quality.</w:t>
      </w:r>
      <w:r>
        <w:t xml:space="preserve"> </w:t>
      </w:r>
    </w:p>
    <w:p w14:paraId="4EE59A88" w14:textId="77777777" w:rsidR="008B4D20" w:rsidRPr="00DB3790" w:rsidRDefault="008B4D20" w:rsidP="008B4D20">
      <w:r w:rsidRPr="00DB3790">
        <w:t>It is important to note that viewport-dependent streaming technologies are typically also built based on adaptive streaming allowing to adjust quality to the available bitrate. The knowledge of tracking information in the XR Delivery receiver just adds another adaptation parameter. However, generally such systems may be flexibl</w:t>
      </w:r>
      <w:r>
        <w:t>y</w:t>
      </w:r>
      <w:r w:rsidRPr="00DB3790">
        <w:t xml:space="preserve"> designed taking into account a combination/tradeoff of bitrates, latencies, complexity and quality.</w:t>
      </w:r>
    </w:p>
    <w:p w14:paraId="59662AD9" w14:textId="586F7B90" w:rsidR="008B4D20" w:rsidRDefault="008B4D20" w:rsidP="008B4D20">
      <w:pPr>
        <w:pStyle w:val="Heading4"/>
      </w:pPr>
      <w:bookmarkStart w:id="227" w:name="_Toc33042047"/>
      <w:r>
        <w:t>6.2.3.6</w:t>
      </w:r>
      <w:r>
        <w:tab/>
        <w:t>Potential Standardi</w:t>
      </w:r>
      <w:r w:rsidR="00431B7F">
        <w:t>s</w:t>
      </w:r>
      <w:r>
        <w:t>ation Needs</w:t>
      </w:r>
      <w:bookmarkEnd w:id="227"/>
    </w:p>
    <w:p w14:paraId="3F869FB3" w14:textId="5CED2852" w:rsidR="008B4D20" w:rsidRDefault="008B4D20" w:rsidP="008B4D20">
      <w:r>
        <w:t>In the context of the this architecture, the following potential standardi</w:t>
      </w:r>
      <w:r w:rsidR="00431B7F">
        <w:t>s</w:t>
      </w:r>
      <w:r>
        <w:t>ation needs are identified:</w:t>
      </w:r>
    </w:p>
    <w:p w14:paraId="2AA959D7" w14:textId="77777777" w:rsidR="008B4D20" w:rsidRDefault="008B4D20" w:rsidP="008B4D20">
      <w:pPr>
        <w:pStyle w:val="B10"/>
        <w:numPr>
          <w:ilvl w:val="0"/>
          <w:numId w:val="111"/>
        </w:numPr>
      </w:pPr>
      <w:r>
        <w:t>The same aspects as defined in clause 6.2.2.6</w:t>
      </w:r>
    </w:p>
    <w:p w14:paraId="3DE84F58" w14:textId="77777777" w:rsidR="008B4D20" w:rsidRDefault="008B4D20" w:rsidP="008B4D20">
      <w:pPr>
        <w:pStyle w:val="B10"/>
        <w:numPr>
          <w:ilvl w:val="0"/>
          <w:numId w:val="111"/>
        </w:numPr>
      </w:pPr>
      <w:r>
        <w:t xml:space="preserve">In addition, more flexible data structures and access to these data structures as well as concurrentdecoding and streaming of smaller units of data, such as tile-based structures, may be defined. </w:t>
      </w:r>
    </w:p>
    <w:p w14:paraId="1438AC54" w14:textId="77777777" w:rsidR="008B4D20" w:rsidRDefault="008B4D20" w:rsidP="008B4D20">
      <w:pPr>
        <w:pStyle w:val="B10"/>
        <w:numPr>
          <w:ilvl w:val="0"/>
          <w:numId w:val="111"/>
        </w:numPr>
      </w:pPr>
      <w:r w:rsidRPr="00012943">
        <w:lastRenderedPageBreak/>
        <w:t>If other protocols</w:t>
      </w:r>
      <w:r>
        <w:t xml:space="preserve"> than</w:t>
      </w:r>
      <w:r w:rsidRPr="00012943">
        <w:t xml:space="preserve"> </w:t>
      </w:r>
      <w:r>
        <w:t xml:space="preserve">adaptive streaming over HTTP would be </w:t>
      </w:r>
      <w:r w:rsidRPr="00012943">
        <w:t>applied, then suitable 5QIs would be for FFS.</w:t>
      </w:r>
    </w:p>
    <w:p w14:paraId="5D37BF52" w14:textId="77777777" w:rsidR="008B4D20" w:rsidRPr="00DB3790" w:rsidRDefault="008B4D20" w:rsidP="008B4D20">
      <w:pPr>
        <w:pStyle w:val="Heading3"/>
      </w:pPr>
      <w:bookmarkStart w:id="228" w:name="_Toc33042048"/>
      <w:r>
        <w:t>6</w:t>
      </w:r>
      <w:r w:rsidRPr="00DB3790">
        <w:t>.2.</w:t>
      </w:r>
      <w:r>
        <w:t>4</w:t>
      </w:r>
      <w:r w:rsidRPr="00DB3790">
        <w:tab/>
        <w:t>Viewport Rendering in Network</w:t>
      </w:r>
      <w:bookmarkEnd w:id="228"/>
    </w:p>
    <w:p w14:paraId="3EB39E75" w14:textId="77777777" w:rsidR="008B4D20" w:rsidRPr="00DB3790" w:rsidRDefault="008B4D20" w:rsidP="008B4D20">
      <w:pPr>
        <w:pStyle w:val="Heading4"/>
      </w:pPr>
      <w:bookmarkStart w:id="229" w:name="_Toc33042049"/>
      <w:r>
        <w:t>6.2.4.1</w:t>
      </w:r>
      <w:r>
        <w:tab/>
        <w:t>Overview</w:t>
      </w:r>
      <w:bookmarkEnd w:id="229"/>
    </w:p>
    <w:p w14:paraId="2DC4A784" w14:textId="1CE31595" w:rsidR="008B4D20" w:rsidRPr="00DB3790" w:rsidRDefault="008B4D20" w:rsidP="00A1508F">
      <w:r w:rsidRPr="009940AD">
        <w:t>In a architecture as shown in figure 6.2.4-1 below, the viewport is entirely rendered in the XR server. The XR server generates the XR Media on the fly based on incoming Tracking and Sensor information, for example a game engine. The generated XR media is provided for the viewport in a 2D format (flattened), encoded and delivered over the 5G network. The tracking and sensor information is delivered in the reverse direction. In the XR device, the media decoders decode the media and the viewport is directly rendered without using the viewport information.</w:t>
      </w:r>
    </w:p>
    <w:p w14:paraId="6C5B4539" w14:textId="77777777" w:rsidR="008B4D20" w:rsidRPr="00DB3790" w:rsidRDefault="002A3294" w:rsidP="008B4D20">
      <w:pPr>
        <w:pStyle w:val="TH"/>
      </w:pPr>
      <w:r w:rsidRPr="00DB3790">
        <w:rPr>
          <w:noProof/>
        </w:rPr>
        <w:object w:dxaOrig="11911" w:dyaOrig="5145" w14:anchorId="0B0370D5">
          <v:shape id="_x0000_i1038" type="#_x0000_t75" alt="" style="width:482pt;height:208.5pt;mso-width-percent:0;mso-height-percent:0;mso-width-percent:0;mso-height-percent:0" o:ole="">
            <v:imagedata r:id="rId83" o:title=""/>
          </v:shape>
          <o:OLEObject Type="Embed" ProgID="Visio.Drawing.15" ShapeID="_x0000_i1038" DrawAspect="Content" ObjectID="_1670232192" r:id="rId84"/>
        </w:object>
      </w:r>
    </w:p>
    <w:p w14:paraId="047B867C" w14:textId="77777777" w:rsidR="008B4D20" w:rsidRPr="00DB3790" w:rsidRDefault="008B4D20" w:rsidP="008B4D20">
      <w:pPr>
        <w:pStyle w:val="TF"/>
      </w:pPr>
      <w:r w:rsidRPr="00DB3790">
        <w:t xml:space="preserve">Figure </w:t>
      </w:r>
      <w:r>
        <w:t>6</w:t>
      </w:r>
      <w:r w:rsidRPr="00DB3790">
        <w:t>.2.</w:t>
      </w:r>
      <w:r>
        <w:t>4</w:t>
      </w:r>
      <w:r w:rsidRPr="00DB3790">
        <w:t>-1 Viewport rendering in Network</w:t>
      </w:r>
    </w:p>
    <w:p w14:paraId="11E2F062" w14:textId="77777777" w:rsidR="008B4D20" w:rsidRPr="00DB3790" w:rsidRDefault="008B4D20" w:rsidP="008B4D20">
      <w:r w:rsidRPr="00DB3790">
        <w:t>The following call flow highlights the key steps:</w:t>
      </w:r>
    </w:p>
    <w:p w14:paraId="4A2C8EF5" w14:textId="77777777" w:rsidR="008B4D20" w:rsidRPr="00DB3790" w:rsidRDefault="008B4D20" w:rsidP="008B4D20">
      <w:pPr>
        <w:pStyle w:val="B10"/>
      </w:pPr>
      <w:r w:rsidRPr="00DB3790">
        <w:t>1)</w:t>
      </w:r>
      <w:r w:rsidRPr="00DB3790">
        <w:tab/>
        <w:t>An XR device connects to the network and XR Media Generation application</w:t>
      </w:r>
    </w:p>
    <w:p w14:paraId="2A751F0D" w14:textId="77777777" w:rsidR="008B4D20" w:rsidRPr="00DB3790" w:rsidRDefault="008B4D20" w:rsidP="008B4D20">
      <w:pPr>
        <w:pStyle w:val="B2"/>
      </w:pPr>
      <w:r w:rsidRPr="00DB3790">
        <w:t>a)</w:t>
      </w:r>
      <w:r w:rsidRPr="00DB3790">
        <w:tab/>
        <w:t>Sends static XR device information</w:t>
      </w:r>
      <w:r>
        <w:t xml:space="preserve"> and capabilities</w:t>
      </w:r>
      <w:r w:rsidRPr="00DB3790">
        <w:t xml:space="preserve"> (supported decoders, viewport)</w:t>
      </w:r>
    </w:p>
    <w:p w14:paraId="6A350B97" w14:textId="77777777" w:rsidR="008B4D20" w:rsidRPr="00DB3790" w:rsidRDefault="008B4D20" w:rsidP="008B4D20">
      <w:pPr>
        <w:pStyle w:val="B10"/>
      </w:pPr>
      <w:r w:rsidRPr="00DB3790">
        <w:t>2)</w:t>
      </w:r>
      <w:r w:rsidRPr="00DB3790">
        <w:tab/>
        <w:t>Based on this information, XR server sets up encoder and formats</w:t>
      </w:r>
    </w:p>
    <w:p w14:paraId="100A7FD8" w14:textId="77777777" w:rsidR="008B4D20" w:rsidRPr="00DB3790" w:rsidRDefault="008B4D20" w:rsidP="008B4D20">
      <w:pPr>
        <w:pStyle w:val="B2"/>
        <w:ind w:left="568"/>
      </w:pPr>
      <w:r>
        <w:t>3</w:t>
      </w:r>
      <w:r w:rsidRPr="00DB3790">
        <w:t>)</w:t>
      </w:r>
      <w:r w:rsidRPr="00DB3790">
        <w:tab/>
        <w:t>Loop</w:t>
      </w:r>
    </w:p>
    <w:p w14:paraId="7DD728BA" w14:textId="77777777" w:rsidR="008B4D20" w:rsidRPr="00DB3790" w:rsidRDefault="008B4D20" w:rsidP="008B4D20">
      <w:pPr>
        <w:pStyle w:val="B2"/>
      </w:pPr>
      <w:r>
        <w:t>a</w:t>
      </w:r>
      <w:r w:rsidRPr="00DB3790">
        <w:t>)</w:t>
      </w:r>
      <w:r w:rsidRPr="00DB3790">
        <w:tab/>
        <w:t xml:space="preserve">XR device collects pose (or a predicted pose) </w:t>
      </w:r>
    </w:p>
    <w:p w14:paraId="42426EAB" w14:textId="77777777" w:rsidR="008B4D20" w:rsidRPr="00DB3790" w:rsidRDefault="008B4D20" w:rsidP="008B4D20">
      <w:pPr>
        <w:pStyle w:val="B2"/>
      </w:pPr>
      <w:r>
        <w:t>b</w:t>
      </w:r>
      <w:r w:rsidRPr="00DB3790">
        <w:t>)</w:t>
      </w:r>
      <w:r w:rsidRPr="00DB3790">
        <w:tab/>
        <w:t>XR Pose is sent to XR Server</w:t>
      </w:r>
    </w:p>
    <w:p w14:paraId="099C5CC8" w14:textId="77777777" w:rsidR="008B4D20" w:rsidRPr="00DB3790" w:rsidRDefault="008B4D20" w:rsidP="008B4D20">
      <w:pPr>
        <w:pStyle w:val="B2"/>
      </w:pPr>
      <w:r>
        <w:t>c</w:t>
      </w:r>
      <w:r w:rsidRPr="00DB3790">
        <w:t>)</w:t>
      </w:r>
      <w:r w:rsidRPr="00DB3790">
        <w:tab/>
        <w:t>The XR Server uses the pose to generate/compose the viewport</w:t>
      </w:r>
    </w:p>
    <w:p w14:paraId="4EA02325" w14:textId="77777777" w:rsidR="008B4D20" w:rsidRPr="00DB3790" w:rsidRDefault="008B4D20" w:rsidP="008B4D20">
      <w:pPr>
        <w:pStyle w:val="B2"/>
      </w:pPr>
      <w:r>
        <w:t>d</w:t>
      </w:r>
      <w:r w:rsidRPr="00DB3790">
        <w:t>)</w:t>
      </w:r>
      <w:r w:rsidRPr="00DB3790">
        <w:tab/>
        <w:t>XR Viewport is encoded with regular media encoders</w:t>
      </w:r>
    </w:p>
    <w:p w14:paraId="70712F03" w14:textId="77777777" w:rsidR="008B4D20" w:rsidRPr="00DB3790" w:rsidRDefault="008B4D20" w:rsidP="008B4D20">
      <w:pPr>
        <w:pStyle w:val="B2"/>
      </w:pPr>
      <w:r>
        <w:t>e</w:t>
      </w:r>
      <w:r w:rsidRPr="00DB3790">
        <w:t>)</w:t>
      </w:r>
      <w:r w:rsidRPr="00DB3790">
        <w:tab/>
        <w:t>The compressed video is sent to XR Device</w:t>
      </w:r>
    </w:p>
    <w:p w14:paraId="4125677F" w14:textId="77777777" w:rsidR="008B4D20" w:rsidRPr="00DB3790" w:rsidRDefault="008B4D20" w:rsidP="008B4D20">
      <w:pPr>
        <w:pStyle w:val="B2"/>
      </w:pPr>
      <w:r>
        <w:t>f</w:t>
      </w:r>
      <w:r w:rsidRPr="00DB3790">
        <w:t>)</w:t>
      </w:r>
      <w:r w:rsidRPr="00DB3790">
        <w:tab/>
        <w:t>The XR device decompresses video and directly renders viewport</w:t>
      </w:r>
    </w:p>
    <w:p w14:paraId="53005212" w14:textId="77777777" w:rsidR="008B4D20" w:rsidRPr="00DB3790" w:rsidRDefault="008B4D20" w:rsidP="008B4D20">
      <w:r w:rsidRPr="00DB3790">
        <w:t>Such an architecture enables simple clients, but has significantly challenges on compression and transport to fulfill the latency requirements. Latencies should be kept low for each processing step including delivery, to make sure that the cumulative delay for all the processing steps (including tracking, pose delivery, viewport rendering, media encoding, media delivery, media decoding and display) is within the immersive motion-to-photon latency upper limit of 20ms.</w:t>
      </w:r>
    </w:p>
    <w:p w14:paraId="4E595BB3" w14:textId="77777777" w:rsidR="008B4D20" w:rsidRDefault="008B4D20" w:rsidP="008B4D20">
      <w:pPr>
        <w:pStyle w:val="Heading4"/>
      </w:pPr>
      <w:bookmarkStart w:id="230" w:name="_Toc33042050"/>
      <w:r>
        <w:t>6.2.4.2</w:t>
      </w:r>
      <w:r>
        <w:tab/>
        <w:t>Relevant QoS and QoE parameters</w:t>
      </w:r>
      <w:bookmarkEnd w:id="230"/>
    </w:p>
    <w:p w14:paraId="551FAFBA" w14:textId="77777777" w:rsidR="008B4D20" w:rsidRPr="00DB3790" w:rsidRDefault="008B4D20" w:rsidP="008B4D20">
      <w:pPr>
        <w:jc w:val="both"/>
        <w:rPr>
          <w:lang w:eastAsia="zh-CN"/>
        </w:rPr>
      </w:pPr>
      <w:r w:rsidRPr="00DB3790">
        <w:rPr>
          <w:lang w:eastAsia="zh-CN"/>
        </w:rPr>
        <w:t>The following three cases, with different media</w:t>
      </w:r>
      <w:r>
        <w:rPr>
          <w:lang w:eastAsia="zh-CN"/>
        </w:rPr>
        <w:t xml:space="preserve"> delivery</w:t>
      </w:r>
      <w:r w:rsidRPr="00DB3790">
        <w:rPr>
          <w:lang w:eastAsia="zh-CN"/>
        </w:rPr>
        <w:t xml:space="preserve"> bitrates, are considered:</w:t>
      </w:r>
    </w:p>
    <w:p w14:paraId="3BA55A46" w14:textId="77777777" w:rsidR="008B4D20" w:rsidRPr="00DB3790" w:rsidRDefault="008B4D20" w:rsidP="008B4D20">
      <w:pPr>
        <w:pStyle w:val="B10"/>
      </w:pPr>
      <w:r>
        <w:lastRenderedPageBreak/>
        <w:t>1)</w:t>
      </w:r>
      <w:r>
        <w:tab/>
      </w:r>
      <w:r w:rsidRPr="00DB3790">
        <w:t xml:space="preserve">Around 100 Mbps: In this case, the </w:t>
      </w:r>
      <w:r>
        <w:t>XR device</w:t>
      </w:r>
      <w:r w:rsidRPr="00DB3790">
        <w:t xml:space="preserve"> needs to perform certain amount of processing and decoding.</w:t>
      </w:r>
    </w:p>
    <w:p w14:paraId="5184F1E4" w14:textId="77777777" w:rsidR="008B4D20" w:rsidRPr="00DB3790" w:rsidRDefault="008B4D20" w:rsidP="008B4D20">
      <w:pPr>
        <w:pStyle w:val="B10"/>
      </w:pPr>
      <w:r>
        <w:t>2)</w:t>
      </w:r>
      <w:r>
        <w:tab/>
      </w:r>
      <w:r w:rsidRPr="00DB3790">
        <w:t>Around 1 Gbps: In this case, only lightweight and low-latency compression (e.g. intra only) may be used to provide sufficiently high quality (4k or even 8k at sufficiently high frame rates above 60 fps) and sufficiently low latency (immersive limits of less than 20ms for motion to photon) for such applications. It is still expected that some processing</w:t>
      </w:r>
      <w:r>
        <w:t xml:space="preserve"> (e.g. decoding)</w:t>
      </w:r>
      <w:r w:rsidRPr="00DB3790">
        <w:t xml:space="preserve"> by the </w:t>
      </w:r>
      <w:r>
        <w:t>XR device</w:t>
      </w:r>
      <w:r w:rsidRPr="00DB3790">
        <w:t xml:space="preserve"> is needed.</w:t>
      </w:r>
    </w:p>
    <w:p w14:paraId="74409616" w14:textId="77777777" w:rsidR="008B4D20" w:rsidRPr="00DB3790" w:rsidRDefault="008B4D20" w:rsidP="008B4D20">
      <w:pPr>
        <w:pStyle w:val="B10"/>
      </w:pPr>
      <w:r>
        <w:t>3)</w:t>
      </w:r>
      <w:r>
        <w:tab/>
      </w:r>
      <w:r w:rsidRPr="00DB3790">
        <w:t xml:space="preserve">Around 10 Gbps or even more: A full "USB-C like" wireless connection, providing functionalities that currently can only be provided by cable, possibly uncompressed formats such as 8K. The processing requirements for the </w:t>
      </w:r>
      <w:r>
        <w:t>XR device</w:t>
      </w:r>
      <w:r w:rsidRPr="00DB3790">
        <w:t xml:space="preserve"> in this case may be minimal.</w:t>
      </w:r>
    </w:p>
    <w:p w14:paraId="6CCAB729" w14:textId="77777777" w:rsidR="008B4D20" w:rsidRPr="00DB3790" w:rsidRDefault="008B4D20" w:rsidP="008B4D20">
      <w:pPr>
        <w:jc w:val="both"/>
      </w:pPr>
      <w:r w:rsidRPr="00DB3790">
        <w:t>Note that t</w:t>
      </w:r>
      <w:r w:rsidRPr="00DB3790">
        <w:rPr>
          <w:lang w:eastAsia="zh-CN"/>
        </w:rPr>
        <w:t xml:space="preserve">he lightweight compression or no compression in cases </w:t>
      </w:r>
      <w:r>
        <w:rPr>
          <w:lang w:eastAsia="zh-CN"/>
        </w:rPr>
        <w:t>2)</w:t>
      </w:r>
      <w:r w:rsidRPr="00DB3790">
        <w:rPr>
          <w:lang w:eastAsia="zh-CN"/>
        </w:rPr>
        <w:t xml:space="preserve"> and </w:t>
      </w:r>
      <w:r>
        <w:rPr>
          <w:lang w:eastAsia="zh-CN"/>
        </w:rPr>
        <w:t>3)</w:t>
      </w:r>
      <w:r w:rsidRPr="00DB3790">
        <w:rPr>
          <w:lang w:eastAsia="zh-CN"/>
        </w:rPr>
        <w:t xml:space="preserve"> can help to reduce processing delays.</w:t>
      </w:r>
    </w:p>
    <w:p w14:paraId="37E192C3" w14:textId="77777777" w:rsidR="008B4D20" w:rsidRDefault="008B4D20" w:rsidP="008B4D20">
      <w:pPr>
        <w:jc w:val="both"/>
      </w:pPr>
      <w:r w:rsidRPr="00DB3790">
        <w:t>In addition, the formats exported from Game engines needs to be supported by the respective media encoders.</w:t>
      </w:r>
    </w:p>
    <w:p w14:paraId="63C807D9" w14:textId="77777777" w:rsidR="008B4D20" w:rsidRDefault="008B4D20" w:rsidP="008B4D20">
      <w:r>
        <w:t>Note that in this case for XR-based services, the motion-to-photon latency determines the maximum latency requirements for the content. This means that 20ms as defined in clause 4.5.1 are the end-to-end latency targets, including the uplink streaming of the pose information.</w:t>
      </w:r>
    </w:p>
    <w:p w14:paraId="0BE1F4D7" w14:textId="1DD6CEEA" w:rsidR="008B4D20" w:rsidRDefault="008B4D20" w:rsidP="008B4D20">
      <w:r>
        <w:t xml:space="preserve">This is different, if the content is rendered on a flat device (for example for cloud/edge gaming applications on smartphones), for which not motion-to-photon latency determines the latency requirements, but the </w:t>
      </w:r>
      <w:r w:rsidR="003940CC">
        <w:t>roundtrip interaction delay</w:t>
      </w:r>
      <w:r>
        <w:t xml:space="preserve">. In this case, the requirements from clause 4.5.2 apply, typically a 50ms latency is a requirement for most advanced games. </w:t>
      </w:r>
    </w:p>
    <w:p w14:paraId="767A89E2" w14:textId="0C751F03" w:rsidR="008B4D20" w:rsidRDefault="008B4D20" w:rsidP="008B4D20">
      <w:pPr>
        <w:pStyle w:val="Heading4"/>
      </w:pPr>
      <w:bookmarkStart w:id="231" w:name="_Toc33042051"/>
      <w:r>
        <w:t>6.2.4.3</w:t>
      </w:r>
      <w:r>
        <w:tab/>
        <w:t>Potential Standardi</w:t>
      </w:r>
      <w:r w:rsidR="00431B7F">
        <w:t>s</w:t>
      </w:r>
      <w:r>
        <w:t>ation Needs</w:t>
      </w:r>
      <w:bookmarkEnd w:id="231"/>
    </w:p>
    <w:p w14:paraId="5608A2A1" w14:textId="77777777" w:rsidR="008B4D20" w:rsidRDefault="008B4D20" w:rsidP="008B4D20">
      <w:r>
        <w:t>On Formats and codecs:</w:t>
      </w:r>
    </w:p>
    <w:p w14:paraId="2453DA53" w14:textId="77777777" w:rsidR="008B4D20" w:rsidRDefault="008B4D20" w:rsidP="008B4D20">
      <w:pPr>
        <w:pStyle w:val="ListParagraph"/>
        <w:numPr>
          <w:ilvl w:val="0"/>
          <w:numId w:val="111"/>
        </w:numPr>
        <w:rPr>
          <w:rFonts w:ascii="Times New Roman" w:eastAsia="Times New Roman" w:hAnsi="Times New Roman"/>
          <w:sz w:val="20"/>
        </w:rPr>
      </w:pPr>
      <w:r w:rsidRPr="003508C3">
        <w:rPr>
          <w:rFonts w:ascii="Times New Roman" w:eastAsia="Times New Roman" w:hAnsi="Times New Roman"/>
          <w:sz w:val="20"/>
        </w:rPr>
        <w:t>From the analysis, for case 1, similar aspects as defined in clause 6.2.2.6 apply for the formats.</w:t>
      </w:r>
    </w:p>
    <w:p w14:paraId="3FEB61D7" w14:textId="77777777" w:rsidR="008B4D20" w:rsidRPr="009A098A" w:rsidRDefault="008B4D20" w:rsidP="008B4D20">
      <w:pPr>
        <w:pStyle w:val="ListParagraph"/>
        <w:numPr>
          <w:ilvl w:val="0"/>
          <w:numId w:val="111"/>
        </w:numPr>
      </w:pPr>
      <w:r w:rsidRPr="009A098A">
        <w:rPr>
          <w:rFonts w:ascii="Times New Roman" w:eastAsia="Times New Roman" w:hAnsi="Times New Roman"/>
          <w:sz w:val="20"/>
        </w:rPr>
        <w:t xml:space="preserve">For cases 2 and 3, formats are of less relevance for 3GPP as such formats are typically defined by other consortia, if at all. </w:t>
      </w:r>
    </w:p>
    <w:p w14:paraId="44155E15" w14:textId="77777777" w:rsidR="008B4D20" w:rsidRDefault="008B4D20" w:rsidP="008B4D20">
      <w:r>
        <w:t>On network support:</w:t>
      </w:r>
    </w:p>
    <w:p w14:paraId="02C71177" w14:textId="1CA837E0" w:rsidR="008B4D20" w:rsidRPr="009A098A" w:rsidRDefault="008B4D20" w:rsidP="008B4D20">
      <w:pPr>
        <w:pStyle w:val="ListParagraph"/>
        <w:numPr>
          <w:ilvl w:val="0"/>
          <w:numId w:val="111"/>
        </w:numPr>
      </w:pPr>
      <w:r w:rsidRPr="009A098A">
        <w:rPr>
          <w:rFonts w:ascii="Times New Roman" w:eastAsia="Times New Roman" w:hAnsi="Times New Roman"/>
          <w:sz w:val="20"/>
        </w:rPr>
        <w:t xml:space="preserve">Network rendering for cloud gaming on flat screens is expected to be of significant relevance. In this case the end-to-end latency (action to photon) is determined by the </w:t>
      </w:r>
      <w:r w:rsidR="003940CC">
        <w:rPr>
          <w:rFonts w:ascii="Times New Roman" w:eastAsia="Times New Roman" w:hAnsi="Times New Roman"/>
          <w:sz w:val="20"/>
        </w:rPr>
        <w:t>roundtrip interaction delay</w:t>
      </w:r>
      <w:r w:rsidRPr="009A098A">
        <w:rPr>
          <w:rFonts w:ascii="Times New Roman" w:eastAsia="Times New Roman" w:hAnsi="Times New Roman"/>
          <w:sz w:val="20"/>
        </w:rPr>
        <w:t xml:space="preserve">, i.e. </w:t>
      </w:r>
      <w:r>
        <w:rPr>
          <w:rFonts w:ascii="Times New Roman" w:eastAsia="Times New Roman" w:hAnsi="Times New Roman"/>
          <w:sz w:val="20"/>
        </w:rPr>
        <w:t>5</w:t>
      </w:r>
      <w:r w:rsidRPr="009A098A">
        <w:rPr>
          <w:rFonts w:ascii="Times New Roman" w:eastAsia="Times New Roman" w:hAnsi="Times New Roman"/>
          <w:sz w:val="20"/>
        </w:rPr>
        <w:t>0ms (see 4.5.2). 5Q</w:t>
      </w:r>
      <w:r>
        <w:rPr>
          <w:rFonts w:ascii="Times New Roman" w:eastAsia="Times New Roman" w:hAnsi="Times New Roman"/>
          <w:sz w:val="20"/>
        </w:rPr>
        <w:t>I</w:t>
      </w:r>
      <w:r w:rsidRPr="009A098A">
        <w:rPr>
          <w:rFonts w:ascii="Times New Roman" w:eastAsia="Times New Roman" w:hAnsi="Times New Roman"/>
          <w:sz w:val="20"/>
        </w:rPr>
        <w:t xml:space="preserve">s to support such latencies as well as guaranteed bitrates are considered of relevance. </w:t>
      </w:r>
      <w:r>
        <w:rPr>
          <w:rFonts w:ascii="Times New Roman" w:eastAsia="Times New Roman" w:hAnsi="Times New Roman"/>
          <w:sz w:val="20"/>
        </w:rPr>
        <w:t>Required bitrates follow case 1) from above.</w:t>
      </w:r>
    </w:p>
    <w:p w14:paraId="29F5C0CC" w14:textId="77777777" w:rsidR="008B4D20" w:rsidRDefault="008B4D20" w:rsidP="008B4D20">
      <w:pPr>
        <w:pStyle w:val="ListParagraph"/>
        <w:numPr>
          <w:ilvl w:val="0"/>
          <w:numId w:val="111"/>
        </w:numPr>
        <w:rPr>
          <w:rFonts w:ascii="Times New Roman" w:eastAsia="Times New Roman" w:hAnsi="Times New Roman"/>
          <w:sz w:val="20"/>
        </w:rPr>
      </w:pPr>
      <w:r w:rsidRPr="003508C3">
        <w:rPr>
          <w:rFonts w:ascii="Times New Roman" w:eastAsia="Times New Roman" w:hAnsi="Times New Roman"/>
          <w:sz w:val="20"/>
        </w:rPr>
        <w:t xml:space="preserve">Network rendering for XR services would require an end-to-end latency including motion-to-photon (including network rendering, encoding, delivery and decoding) of 20ms to meet the immersive limits and it is expected that the bitrates would be </w:t>
      </w:r>
      <w:r>
        <w:rPr>
          <w:rFonts w:ascii="Times New Roman" w:eastAsia="Times New Roman" w:hAnsi="Times New Roman"/>
          <w:sz w:val="20"/>
        </w:rPr>
        <w:t>higher</w:t>
      </w:r>
      <w:r w:rsidRPr="003508C3">
        <w:rPr>
          <w:rFonts w:ascii="Times New Roman" w:eastAsia="Times New Roman" w:hAnsi="Times New Roman"/>
          <w:sz w:val="20"/>
        </w:rPr>
        <w:t xml:space="preserve"> due to low-</w:t>
      </w:r>
      <w:r>
        <w:rPr>
          <w:rFonts w:ascii="Times New Roman" w:eastAsia="Times New Roman" w:hAnsi="Times New Roman"/>
          <w:sz w:val="20"/>
        </w:rPr>
        <w:t>complexity and low-latency</w:t>
      </w:r>
      <w:r w:rsidRPr="003508C3">
        <w:rPr>
          <w:rFonts w:ascii="Times New Roman" w:eastAsia="Times New Roman" w:hAnsi="Times New Roman"/>
          <w:sz w:val="20"/>
        </w:rPr>
        <w:t xml:space="preserve"> encoding</w:t>
      </w:r>
      <w:r>
        <w:rPr>
          <w:rFonts w:ascii="Times New Roman" w:eastAsia="Times New Roman" w:hAnsi="Times New Roman"/>
          <w:sz w:val="20"/>
        </w:rPr>
        <w:t>, following case 2) and 3) from above</w:t>
      </w:r>
      <w:r w:rsidRPr="003508C3">
        <w:rPr>
          <w:rFonts w:ascii="Times New Roman" w:eastAsia="Times New Roman" w:hAnsi="Times New Roman"/>
          <w:sz w:val="20"/>
        </w:rPr>
        <w:t xml:space="preserve">. Hence, </w:t>
      </w:r>
    </w:p>
    <w:p w14:paraId="53F21F49" w14:textId="77777777" w:rsidR="008B4D20" w:rsidRPr="003508C3" w:rsidRDefault="008B4D20" w:rsidP="008B4D20">
      <w:pPr>
        <w:pStyle w:val="ListParagraph"/>
        <w:numPr>
          <w:ilvl w:val="1"/>
          <w:numId w:val="111"/>
        </w:numPr>
        <w:rPr>
          <w:rFonts w:ascii="Times New Roman" w:eastAsia="Times New Roman" w:hAnsi="Times New Roman"/>
          <w:sz w:val="20"/>
        </w:rPr>
      </w:pPr>
      <w:r w:rsidRPr="003508C3">
        <w:rPr>
          <w:rFonts w:ascii="Times New Roman" w:hAnsi="Times New Roman"/>
          <w:sz w:val="20"/>
        </w:rPr>
        <w:t>5QIs and QoS would be necessary, that provides significantly lower latency than 10ms</w:t>
      </w:r>
      <w:r>
        <w:rPr>
          <w:rFonts w:ascii="Times New Roman" w:hAnsi="Times New Roman"/>
          <w:sz w:val="20"/>
        </w:rPr>
        <w:t xml:space="preserve"> in both directions</w:t>
      </w:r>
      <w:r w:rsidRPr="003508C3">
        <w:rPr>
          <w:rFonts w:ascii="Times New Roman" w:hAnsi="Times New Roman"/>
          <w:sz w:val="20"/>
        </w:rPr>
        <w:t xml:space="preserve"> and the same time provides a stable and high bitrate in the range of </w:t>
      </w:r>
      <w:r>
        <w:rPr>
          <w:rFonts w:ascii="Times New Roman" w:hAnsi="Times New Roman"/>
          <w:sz w:val="20"/>
        </w:rPr>
        <w:t xml:space="preserve">0.1 – 1 </w:t>
      </w:r>
      <w:r w:rsidRPr="003508C3">
        <w:rPr>
          <w:rFonts w:ascii="Times New Roman" w:hAnsi="Times New Roman"/>
          <w:sz w:val="20"/>
        </w:rPr>
        <w:t>G</w:t>
      </w:r>
      <w:r>
        <w:rPr>
          <w:rFonts w:ascii="Times New Roman" w:hAnsi="Times New Roman"/>
          <w:sz w:val="20"/>
        </w:rPr>
        <w:t>bps according to case 2)</w:t>
      </w:r>
      <w:r w:rsidRPr="003508C3">
        <w:rPr>
          <w:rFonts w:ascii="Times New Roman" w:hAnsi="Times New Roman"/>
          <w:sz w:val="20"/>
        </w:rPr>
        <w:t xml:space="preserve">. </w:t>
      </w:r>
    </w:p>
    <w:p w14:paraId="0AA727D0" w14:textId="7A6B8709" w:rsidR="008B4D20" w:rsidRDefault="008B4D20" w:rsidP="008B4D20">
      <w:pPr>
        <w:pStyle w:val="ListParagraph"/>
        <w:numPr>
          <w:ilvl w:val="1"/>
          <w:numId w:val="111"/>
        </w:numPr>
        <w:rPr>
          <w:rFonts w:ascii="Times New Roman" w:hAnsi="Times New Roman"/>
          <w:sz w:val="20"/>
        </w:rPr>
      </w:pPr>
      <w:r w:rsidRPr="003508C3">
        <w:rPr>
          <w:rFonts w:ascii="Times New Roman" w:hAnsi="Times New Roman"/>
          <w:sz w:val="20"/>
        </w:rPr>
        <w:t>It is not expected to be practical for Uu</w:t>
      </w:r>
      <w:r>
        <w:rPr>
          <w:rFonts w:ascii="Times New Roman" w:hAnsi="Times New Roman"/>
          <w:sz w:val="20"/>
        </w:rPr>
        <w:t>-</w:t>
      </w:r>
      <w:r w:rsidRPr="003508C3">
        <w:rPr>
          <w:rFonts w:ascii="Times New Roman" w:hAnsi="Times New Roman"/>
          <w:sz w:val="20"/>
        </w:rPr>
        <w:t xml:space="preserve">based communication to achieve such low-latencies at very high bitrates </w:t>
      </w:r>
      <w:r w:rsidR="00792D44">
        <w:rPr>
          <w:rFonts w:ascii="Times New Roman" w:hAnsi="Times New Roman"/>
          <w:sz w:val="20"/>
        </w:rPr>
        <w:t xml:space="preserve">(mostly </w:t>
      </w:r>
      <w:r>
        <w:rPr>
          <w:rFonts w:ascii="Times New Roman" w:hAnsi="Times New Roman"/>
          <w:sz w:val="20"/>
        </w:rPr>
        <w:t xml:space="preserve">case 3, e.g. 1Gbps and higher) </w:t>
      </w:r>
      <w:r w:rsidRPr="003508C3">
        <w:rPr>
          <w:rFonts w:ascii="Times New Roman" w:hAnsi="Times New Roman"/>
          <w:sz w:val="20"/>
        </w:rPr>
        <w:t xml:space="preserve">in the short term, but final studies on this matter are FFS. </w:t>
      </w:r>
    </w:p>
    <w:p w14:paraId="49AF0671" w14:textId="77777777" w:rsidR="008B4D20" w:rsidRPr="003508C3" w:rsidRDefault="008B4D20" w:rsidP="008B4D20">
      <w:pPr>
        <w:pStyle w:val="ListParagraph"/>
        <w:numPr>
          <w:ilvl w:val="1"/>
          <w:numId w:val="111"/>
        </w:numPr>
        <w:rPr>
          <w:rFonts w:ascii="Times New Roman" w:hAnsi="Times New Roman"/>
          <w:sz w:val="20"/>
        </w:rPr>
      </w:pPr>
      <w:r>
        <w:rPr>
          <w:rFonts w:ascii="Times New Roman" w:hAnsi="Times New Roman"/>
          <w:sz w:val="20"/>
        </w:rPr>
        <w:t>However, s</w:t>
      </w:r>
      <w:r w:rsidRPr="003508C3">
        <w:rPr>
          <w:rFonts w:ascii="Times New Roman" w:hAnsi="Times New Roman"/>
          <w:sz w:val="20"/>
        </w:rPr>
        <w:t>idelink-based based communication addressing network rendering is expected to be feasible in the 5G architecture and is subject to active work in 3GPP.</w:t>
      </w:r>
    </w:p>
    <w:p w14:paraId="5A96F983" w14:textId="6B9D36E1" w:rsidR="008B4D20" w:rsidRDefault="008B4D20" w:rsidP="008B4D20">
      <w:pPr>
        <w:pStyle w:val="Heading3"/>
      </w:pPr>
      <w:bookmarkStart w:id="232" w:name="_Toc33042052"/>
      <w:r>
        <w:t>6</w:t>
      </w:r>
      <w:r w:rsidRPr="00DB3790">
        <w:t>.2.</w:t>
      </w:r>
      <w:r>
        <w:t>5</w:t>
      </w:r>
      <w:r w:rsidRPr="00DB3790">
        <w:tab/>
      </w:r>
      <w:r w:rsidR="009E5AD2">
        <w:t xml:space="preserve">Raster-based </w:t>
      </w:r>
      <w:r w:rsidRPr="00DB3790">
        <w:t>Split Rendering</w:t>
      </w:r>
      <w:bookmarkEnd w:id="232"/>
    </w:p>
    <w:p w14:paraId="6CEEF5F9" w14:textId="77777777" w:rsidR="008B4D20" w:rsidRDefault="008B4D20" w:rsidP="008B4D20">
      <w:pPr>
        <w:pStyle w:val="Heading4"/>
      </w:pPr>
      <w:bookmarkStart w:id="233" w:name="_Toc33042053"/>
      <w:r>
        <w:t>6.2.5.1</w:t>
      </w:r>
      <w:r>
        <w:tab/>
        <w:t>Architecture</w:t>
      </w:r>
      <w:bookmarkEnd w:id="233"/>
      <w:r>
        <w:t xml:space="preserve"> </w:t>
      </w:r>
    </w:p>
    <w:p w14:paraId="6487A9F1" w14:textId="44FFF18B" w:rsidR="00A91AAD" w:rsidRDefault="00A91AAD" w:rsidP="008B4D20">
      <w:r>
        <w:t>Raster-based split rendering refers to the case where the XR Server runs an XR engine to</w:t>
      </w:r>
      <w:r w:rsidR="00593DC7">
        <w:t xml:space="preserve"> generate the XR Scene based on information coming from an XR device. The XR Ser</w:t>
      </w:r>
      <w:r w:rsidR="003F2E97">
        <w:t xml:space="preserve">ver rasterizes the XR viewport and does </w:t>
      </w:r>
      <w:r w:rsidR="00B4207A">
        <w:t>XR pre-rendering.</w:t>
      </w:r>
      <w:r w:rsidR="008D4B12">
        <w:t xml:space="preserve"> </w:t>
      </w:r>
    </w:p>
    <w:p w14:paraId="265F3411" w14:textId="6D237027" w:rsidR="008B4D20" w:rsidRPr="00DB3790" w:rsidRDefault="00080DC5" w:rsidP="008B4D20">
      <w:r>
        <w:t xml:space="preserve">According to </w:t>
      </w:r>
      <w:r w:rsidR="008B4D20">
        <w:t>Figure</w:t>
      </w:r>
      <w:r w:rsidR="008B4D20" w:rsidRPr="00DB3790">
        <w:t xml:space="preserve"> </w:t>
      </w:r>
      <w:r w:rsidR="008B4D20">
        <w:t>6</w:t>
      </w:r>
      <w:r w:rsidR="008B4D20" w:rsidRPr="00DB3790">
        <w:t>.2.</w:t>
      </w:r>
      <w:r w:rsidR="008B4D20">
        <w:t>5</w:t>
      </w:r>
      <w:r w:rsidR="008B4D20" w:rsidRPr="00DB3790">
        <w:t xml:space="preserve">-1, the viewport is pre-dominantly rendered in the XR server, but the device is able to do </w:t>
      </w:r>
      <w:r>
        <w:t xml:space="preserve">latest pose correction, for example by asynchronuous </w:t>
      </w:r>
      <w:r w:rsidR="008B4D20" w:rsidRPr="00DB3790">
        <w:t>time-warping</w:t>
      </w:r>
      <w:r w:rsidR="008B4D20">
        <w:t xml:space="preserve"> (see clause 4.1) or other XR pose correction</w:t>
      </w:r>
      <w:r w:rsidR="008B4D20" w:rsidRPr="00DB3790">
        <w:t xml:space="preserve"> to address</w:t>
      </w:r>
      <w:r w:rsidR="008B4D20">
        <w:t xml:space="preserve"> changes in the pose</w:t>
      </w:r>
      <w:r w:rsidR="008B4D20" w:rsidRPr="00DB3790">
        <w:t xml:space="preserve">. </w:t>
      </w:r>
    </w:p>
    <w:p w14:paraId="2D5D2527" w14:textId="3036021E" w:rsidR="008B4D20" w:rsidRPr="00DB3790" w:rsidRDefault="008B4D20" w:rsidP="008B4D20">
      <w:pPr>
        <w:pStyle w:val="B10"/>
      </w:pPr>
      <w:r w:rsidRPr="00DB3790">
        <w:lastRenderedPageBreak/>
        <w:t>-</w:t>
      </w:r>
      <w:r w:rsidRPr="00DB3790">
        <w:tab/>
      </w:r>
      <w:r>
        <w:t>X</w:t>
      </w:r>
      <w:r w:rsidRPr="00DB3790">
        <w:t xml:space="preserve">R graphics workload </w:t>
      </w:r>
      <w:r>
        <w:t xml:space="preserve">is </w:t>
      </w:r>
      <w:r w:rsidRPr="00DB3790">
        <w:t xml:space="preserve">split into rendering workload on </w:t>
      </w:r>
      <w:r>
        <w:t xml:space="preserve"> a</w:t>
      </w:r>
      <w:r w:rsidR="00080DC5">
        <w:t xml:space="preserve"> </w:t>
      </w:r>
      <w:r w:rsidRPr="00DB3790">
        <w:t>powerful XR server</w:t>
      </w:r>
      <w:r w:rsidR="00080DC5">
        <w:t xml:space="preserve"> (in the </w:t>
      </w:r>
      <w:r w:rsidR="00C00335">
        <w:t xml:space="preserve">cloud </w:t>
      </w:r>
      <w:r w:rsidR="00080DC5">
        <w:t>or the edge)</w:t>
      </w:r>
      <w:r w:rsidRPr="00DB3790">
        <w:t xml:space="preserve"> and </w:t>
      </w:r>
      <w:r w:rsidR="00080DC5">
        <w:t>pose correction (such as ATW)</w:t>
      </w:r>
      <w:r w:rsidRPr="00DB3790">
        <w:t xml:space="preserve"> on </w:t>
      </w:r>
      <w:r>
        <w:t xml:space="preserve">the XR </w:t>
      </w:r>
      <w:r w:rsidRPr="00DB3790">
        <w:t>device</w:t>
      </w:r>
    </w:p>
    <w:p w14:paraId="69670CC0" w14:textId="77777777" w:rsidR="008B4D20" w:rsidRDefault="008B4D20" w:rsidP="008B4D20">
      <w:pPr>
        <w:pStyle w:val="B10"/>
      </w:pPr>
      <w:r w:rsidRPr="00DB3790">
        <w:t>-</w:t>
      </w:r>
      <w:r w:rsidRPr="00DB3790">
        <w:tab/>
        <w:t xml:space="preserve">Low motion-to-photon latency </w:t>
      </w:r>
      <w:r>
        <w:t xml:space="preserve">is </w:t>
      </w:r>
      <w:r w:rsidRPr="00DB3790">
        <w:t>preserved via on device Asynchronous Time Warping (ATW)</w:t>
      </w:r>
      <w:r>
        <w:t xml:space="preserve"> or other pose correction methods.</w:t>
      </w:r>
    </w:p>
    <w:p w14:paraId="31611BCF" w14:textId="2EB2AA3C" w:rsidR="008B4D20" w:rsidRPr="00DB3790" w:rsidRDefault="008B4D20" w:rsidP="008B4D20">
      <w:r>
        <w:t xml:space="preserve">As ATW is applied the motion-to-photon latency requirements (of at most 20 ms) are met by XR device internal processing. What determines the network requirements for split rendering is </w:t>
      </w:r>
      <w:r w:rsidRPr="00086105">
        <w:t>time of pose-to-render-to-photon</w:t>
      </w:r>
      <w:r w:rsidR="00080DC5">
        <w:t xml:space="preserve"> and the roundtrip interaction delay</w:t>
      </w:r>
      <w:r w:rsidRPr="00086105">
        <w:t xml:space="preserve">. </w:t>
      </w:r>
      <w:r>
        <w:t>According to clause 4.5,</w:t>
      </w:r>
      <w:r w:rsidRPr="00086105">
        <w:t xml:space="preserve"> </w:t>
      </w:r>
      <w:r w:rsidR="002D0B83">
        <w:t xml:space="preserve">the latency is typically </w:t>
      </w:r>
      <w:r w:rsidRPr="00086105">
        <w:t>50</w:t>
      </w:r>
      <w:r w:rsidR="002D0B83">
        <w:t>-60</w:t>
      </w:r>
      <w:r w:rsidRPr="00086105">
        <w:t>ms</w:t>
      </w:r>
      <w:r>
        <w:t>. This determines the latency requirements for the 5G delivery.</w:t>
      </w:r>
    </w:p>
    <w:p w14:paraId="7574A9EA" w14:textId="5D432480" w:rsidR="008B4D20" w:rsidRPr="00DB3790" w:rsidRDefault="002A3294" w:rsidP="008B4D20">
      <w:pPr>
        <w:pStyle w:val="TH"/>
      </w:pPr>
      <w:r w:rsidRPr="00DB3790">
        <w:rPr>
          <w:noProof/>
        </w:rPr>
        <w:object w:dxaOrig="11910" w:dyaOrig="5145" w14:anchorId="0D524876">
          <v:shape id="_x0000_i1039" type="#_x0000_t75" alt="" style="width:462pt;height:208.5pt;mso-width-percent:0;mso-height-percent:0;mso-width-percent:0;mso-height-percent:0" o:ole="">
            <v:imagedata r:id="rId85" o:title=""/>
          </v:shape>
          <o:OLEObject Type="Embed" ProgID="Visio.Drawing.15" ShapeID="_x0000_i1039" DrawAspect="Content" ObjectID="_1670232193" r:id="rId86"/>
        </w:object>
      </w:r>
    </w:p>
    <w:p w14:paraId="17A76E6C" w14:textId="77777777" w:rsidR="008B4D20" w:rsidRPr="00DB3790" w:rsidRDefault="008B4D20" w:rsidP="008B4D20">
      <w:pPr>
        <w:pStyle w:val="TH"/>
      </w:pPr>
      <w:r w:rsidRPr="00DB3790">
        <w:t xml:space="preserve">Figure </w:t>
      </w:r>
      <w:r>
        <w:t>6</w:t>
      </w:r>
      <w:r w:rsidRPr="00DB3790">
        <w:t>.2.</w:t>
      </w:r>
      <w:r>
        <w:t>5</w:t>
      </w:r>
      <w:r w:rsidRPr="00DB3790">
        <w:t>-1</w:t>
      </w:r>
      <w:r>
        <w:t>:</w:t>
      </w:r>
      <w:r w:rsidRPr="00DB3790">
        <w:t xml:space="preserve"> Split Rendering with Asynchronous Time Warping (ATW) Correction</w:t>
      </w:r>
    </w:p>
    <w:p w14:paraId="0D43D4D1" w14:textId="77777777" w:rsidR="008B4D20" w:rsidRDefault="008B4D20" w:rsidP="008B4D20">
      <w:pPr>
        <w:pStyle w:val="Heading4"/>
      </w:pPr>
      <w:bookmarkStart w:id="234" w:name="_Toc33042054"/>
      <w:r>
        <w:t>6.2.5.2</w:t>
      </w:r>
      <w:r>
        <w:tab/>
        <w:t>Use Cases in Context</w:t>
      </w:r>
      <w:bookmarkEnd w:id="234"/>
    </w:p>
    <w:p w14:paraId="7E481683" w14:textId="77777777" w:rsidR="008B4D20" w:rsidRPr="004B079F" w:rsidRDefault="008B4D20" w:rsidP="008B4D20">
      <w:r>
        <w:t>The use cases in clause 5.5 may be addressed by this architecture.</w:t>
      </w:r>
    </w:p>
    <w:p w14:paraId="2E948F76" w14:textId="77777777" w:rsidR="008B4D20" w:rsidRDefault="008B4D20" w:rsidP="008B4D20">
      <w:pPr>
        <w:pStyle w:val="Heading4"/>
      </w:pPr>
      <w:bookmarkStart w:id="235" w:name="_Toc33042055"/>
      <w:r>
        <w:t>6.2.5.3</w:t>
      </w:r>
      <w:r>
        <w:tab/>
        <w:t>Basic Procedures</w:t>
      </w:r>
      <w:bookmarkEnd w:id="235"/>
    </w:p>
    <w:p w14:paraId="14505CB0" w14:textId="77777777" w:rsidR="008B4D20" w:rsidRPr="00DB3790" w:rsidRDefault="008B4D20" w:rsidP="008B4D20">
      <w:r w:rsidRPr="00DB3790">
        <w:t>The following call flow highlights the key steps:</w:t>
      </w:r>
    </w:p>
    <w:p w14:paraId="6A0095F7" w14:textId="77777777" w:rsidR="008B4D20" w:rsidRPr="00DB3790" w:rsidRDefault="008B4D20" w:rsidP="008B4D20">
      <w:pPr>
        <w:pStyle w:val="B10"/>
      </w:pPr>
      <w:r w:rsidRPr="00DB3790">
        <w:t>1)</w:t>
      </w:r>
      <w:r w:rsidRPr="00DB3790">
        <w:tab/>
        <w:t>An XR Device connects to the network and joins XR application</w:t>
      </w:r>
    </w:p>
    <w:p w14:paraId="33861041" w14:textId="77777777" w:rsidR="008B4D20" w:rsidRPr="00DB3790" w:rsidRDefault="008B4D20" w:rsidP="008B4D20">
      <w:pPr>
        <w:pStyle w:val="B2"/>
      </w:pPr>
      <w:r w:rsidRPr="00DB3790">
        <w:t>a)</w:t>
      </w:r>
      <w:r w:rsidRPr="00DB3790">
        <w:tab/>
        <w:t>Sends static device information</w:t>
      </w:r>
      <w:r>
        <w:t xml:space="preserve"> and capabilities</w:t>
      </w:r>
      <w:r w:rsidRPr="00DB3790">
        <w:t xml:space="preserve"> (supported decoders, viewport)</w:t>
      </w:r>
    </w:p>
    <w:p w14:paraId="392A5A31" w14:textId="77777777" w:rsidR="008B4D20" w:rsidRPr="00DB3790" w:rsidRDefault="008B4D20" w:rsidP="008B4D20">
      <w:pPr>
        <w:pStyle w:val="B10"/>
      </w:pPr>
      <w:r w:rsidRPr="00DB3790">
        <w:t>2)</w:t>
      </w:r>
      <w:r w:rsidRPr="00DB3790">
        <w:tab/>
        <w:t xml:space="preserve">Based on this information, </w:t>
      </w:r>
      <w:r>
        <w:t>the XR</w:t>
      </w:r>
      <w:r w:rsidRPr="00DB3790">
        <w:t xml:space="preserve"> server sets up encoder</w:t>
      </w:r>
      <w:r>
        <w:t>s</w:t>
      </w:r>
      <w:r w:rsidRPr="00DB3790">
        <w:t xml:space="preserve"> and formats</w:t>
      </w:r>
    </w:p>
    <w:p w14:paraId="28D2D5B4" w14:textId="77777777" w:rsidR="008B4D20" w:rsidRPr="00DB3790" w:rsidRDefault="008B4D20" w:rsidP="008B4D20">
      <w:pPr>
        <w:pStyle w:val="B10"/>
      </w:pPr>
      <w:r>
        <w:t>3</w:t>
      </w:r>
      <w:r w:rsidRPr="00DB3790">
        <w:t>)</w:t>
      </w:r>
      <w:r w:rsidRPr="00DB3790">
        <w:tab/>
        <w:t>Loop</w:t>
      </w:r>
    </w:p>
    <w:p w14:paraId="3B5D344E" w14:textId="77777777" w:rsidR="008B4D20" w:rsidRPr="00DB3790" w:rsidRDefault="008B4D20" w:rsidP="008B4D20">
      <w:pPr>
        <w:pStyle w:val="B2"/>
      </w:pPr>
      <w:r>
        <w:t>a</w:t>
      </w:r>
      <w:r w:rsidRPr="00DB3790">
        <w:t>)</w:t>
      </w:r>
      <w:r w:rsidRPr="00DB3790">
        <w:tab/>
        <w:t xml:space="preserve">XR Device collects </w:t>
      </w:r>
      <w:r>
        <w:t xml:space="preserve">XR </w:t>
      </w:r>
      <w:r w:rsidRPr="00DB3790">
        <w:t xml:space="preserve">pose (or a predicted </w:t>
      </w:r>
      <w:r>
        <w:t xml:space="preserve">XR </w:t>
      </w:r>
      <w:r w:rsidRPr="00DB3790">
        <w:t xml:space="preserve">pose) </w:t>
      </w:r>
    </w:p>
    <w:p w14:paraId="01AC6CFB" w14:textId="77777777" w:rsidR="008B4D20" w:rsidRPr="00DB3790" w:rsidRDefault="008B4D20" w:rsidP="008B4D20">
      <w:pPr>
        <w:pStyle w:val="B2"/>
      </w:pPr>
      <w:r>
        <w:t>b</w:t>
      </w:r>
      <w:r w:rsidRPr="00DB3790">
        <w:t>)</w:t>
      </w:r>
      <w:r w:rsidRPr="00DB3790">
        <w:tab/>
      </w:r>
      <w:r>
        <w:t xml:space="preserve">XR </w:t>
      </w:r>
      <w:r w:rsidRPr="00DB3790">
        <w:t>Pose is sent to XR Server</w:t>
      </w:r>
    </w:p>
    <w:p w14:paraId="4EDD8817" w14:textId="77777777" w:rsidR="008B4D20" w:rsidRPr="00DB3790" w:rsidRDefault="008B4D20" w:rsidP="008B4D20">
      <w:pPr>
        <w:pStyle w:val="B2"/>
      </w:pPr>
      <w:r>
        <w:t>c</w:t>
      </w:r>
      <w:r w:rsidRPr="00DB3790">
        <w:t>)</w:t>
      </w:r>
      <w:r w:rsidRPr="00DB3790">
        <w:tab/>
        <w:t>The XR Server uses the pose to pre-render the XR viewport</w:t>
      </w:r>
    </w:p>
    <w:p w14:paraId="23BAA8F6" w14:textId="77777777" w:rsidR="008B4D20" w:rsidRPr="00DB3790" w:rsidRDefault="008B4D20" w:rsidP="008B4D20">
      <w:pPr>
        <w:pStyle w:val="B2"/>
      </w:pPr>
      <w:r>
        <w:t>d</w:t>
      </w:r>
      <w:r w:rsidRPr="00DB3790">
        <w:t>)</w:t>
      </w:r>
      <w:r w:rsidRPr="00DB3790">
        <w:tab/>
        <w:t>XR Viewport is encoded with 2D media encoders</w:t>
      </w:r>
    </w:p>
    <w:p w14:paraId="4AF09E3D" w14:textId="77777777" w:rsidR="008B4D20" w:rsidRPr="00DB3790" w:rsidRDefault="008B4D20" w:rsidP="008B4D20">
      <w:pPr>
        <w:pStyle w:val="B2"/>
      </w:pPr>
      <w:r>
        <w:t>e</w:t>
      </w:r>
      <w:r w:rsidRPr="00DB3790">
        <w:t>)</w:t>
      </w:r>
      <w:r w:rsidRPr="00DB3790">
        <w:tab/>
        <w:t>The compressed media is sent to XR device</w:t>
      </w:r>
      <w:r>
        <w:t xml:space="preserve"> along with XR pose that it was rendered for</w:t>
      </w:r>
    </w:p>
    <w:p w14:paraId="0BF35ED5" w14:textId="77777777" w:rsidR="008B4D20" w:rsidRPr="00DB3790" w:rsidRDefault="008B4D20" w:rsidP="008B4D20">
      <w:pPr>
        <w:pStyle w:val="B2"/>
      </w:pPr>
      <w:r>
        <w:t>f</w:t>
      </w:r>
      <w:r w:rsidRPr="00DB3790">
        <w:t>)</w:t>
      </w:r>
      <w:r w:rsidRPr="00DB3790">
        <w:tab/>
        <w:t xml:space="preserve">The XR device decompresses video </w:t>
      </w:r>
    </w:p>
    <w:p w14:paraId="1289CE99" w14:textId="67945ABD" w:rsidR="008B4D20" w:rsidRPr="00DB3790" w:rsidRDefault="008B4D20" w:rsidP="008B4D20">
      <w:pPr>
        <w:pStyle w:val="B2"/>
      </w:pPr>
      <w:r>
        <w:t>g</w:t>
      </w:r>
      <w:r w:rsidRPr="00DB3790">
        <w:t>)</w:t>
      </w:r>
      <w:r w:rsidRPr="00DB3790">
        <w:tab/>
      </w:r>
      <w:r>
        <w:t>The XR device uses the XR pose provided with the video frame and the actual XR pose for an</w:t>
      </w:r>
      <w:r w:rsidRPr="00DB3790">
        <w:t xml:space="preserve"> improved prediction </w:t>
      </w:r>
      <w:r>
        <w:t>using</w:t>
      </w:r>
      <w:r w:rsidRPr="00DB3790">
        <w:t xml:space="preserve"> </w:t>
      </w:r>
      <w:r>
        <w:t xml:space="preserve"> and to correct the loca</w:t>
      </w:r>
      <w:r w:rsidR="009D27E9">
        <w:t>l</w:t>
      </w:r>
      <w:r>
        <w:t xml:space="preserve"> pose, e.g. using ATW</w:t>
      </w:r>
      <w:r w:rsidRPr="00DB3790">
        <w:t xml:space="preserve">. </w:t>
      </w:r>
    </w:p>
    <w:p w14:paraId="4BC7866B" w14:textId="77777777" w:rsidR="008B4D20" w:rsidRDefault="008B4D20" w:rsidP="008B4D20">
      <w:pPr>
        <w:pStyle w:val="Heading4"/>
      </w:pPr>
      <w:bookmarkStart w:id="236" w:name="_Toc33042056"/>
      <w:r>
        <w:lastRenderedPageBreak/>
        <w:t>6.2.5.4</w:t>
      </w:r>
      <w:r>
        <w:tab/>
        <w:t>Content Formats and Rendering</w:t>
      </w:r>
      <w:bookmarkEnd w:id="236"/>
    </w:p>
    <w:p w14:paraId="407C919C" w14:textId="00F779CF" w:rsidR="008B4D20" w:rsidRDefault="00D012F3" w:rsidP="008B4D20">
      <w:pPr>
        <w:rPr>
          <w:lang w:val="en-US"/>
        </w:rPr>
      </w:pPr>
      <w:r>
        <w:t>Rasteri</w:t>
      </w:r>
      <w:r w:rsidR="001721F8">
        <w:t xml:space="preserve">zed 3D scenes available in frame </w:t>
      </w:r>
      <w:r w:rsidR="008B4D20">
        <w:t xml:space="preserve">buffers (see clause 4.4) </w:t>
      </w:r>
      <w:r w:rsidR="001721F8">
        <w:t xml:space="preserve">are provided by the XR engine and </w:t>
      </w:r>
      <w:r w:rsidR="008B4D20">
        <w:t xml:space="preserve">need to be encoded, distributed and decoded. According to clause 4.2.1, relevant formats for frame buffers are </w:t>
      </w:r>
      <w:r w:rsidR="008B4D20">
        <w:rPr>
          <w:lang w:val="en-US"/>
        </w:rPr>
        <w:t xml:space="preserve">2k by 2k per eye, potentially even higher. Frame rates are expected to be at least 60fps, potentially higher up to 90 fps.The formats of frame buffers are regular texture video signals that are then directly rendered. As the processing </w:t>
      </w:r>
      <w:r w:rsidR="008B4D20" w:rsidRPr="00FD623B">
        <w:rPr>
          <w:lang w:val="en-US"/>
        </w:rPr>
        <w:t xml:space="preserve">is </w:t>
      </w:r>
      <w:r w:rsidR="008B4D20">
        <w:rPr>
          <w:lang w:val="en-US"/>
        </w:rPr>
        <w:t xml:space="preserve">graphics centric, formats beyond commonly </w:t>
      </w:r>
      <w:r w:rsidR="008B4D20" w:rsidRPr="00FD623B">
        <w:rPr>
          <w:lang w:val="en-US"/>
        </w:rPr>
        <w:t xml:space="preserve">used </w:t>
      </w:r>
      <w:r w:rsidR="008B4D20">
        <w:rPr>
          <w:lang w:val="en-US"/>
        </w:rPr>
        <w:t>4:2:0 signals and YUV signals may be considered.</w:t>
      </w:r>
    </w:p>
    <w:p w14:paraId="05EAE63E" w14:textId="77777777" w:rsidR="008B4D20" w:rsidRDefault="008B4D20" w:rsidP="008B4D20">
      <w:pPr>
        <w:pStyle w:val="Heading4"/>
      </w:pPr>
      <w:bookmarkStart w:id="237" w:name="_Toc33042057"/>
      <w:r>
        <w:t>6.2.5.5</w:t>
      </w:r>
      <w:r>
        <w:tab/>
        <w:t>Relevant QoS and QoE parameters</w:t>
      </w:r>
      <w:bookmarkEnd w:id="237"/>
    </w:p>
    <w:p w14:paraId="1F8F8076" w14:textId="77777777" w:rsidR="008B4D20" w:rsidRDefault="008B4D20" w:rsidP="008B4D20">
      <w:r>
        <w:t xml:space="preserve">With the use of time warp, the latency requirements follow those documented in clause 4.2.2, i.e. the end-to-end latency between the user motion and the rendering is 50ms. </w:t>
      </w:r>
    </w:p>
    <w:p w14:paraId="5F400196" w14:textId="77777777" w:rsidR="008B4D20" w:rsidRDefault="008B4D20" w:rsidP="008B4D20">
      <w:r w:rsidRPr="00DB3790">
        <w:t>It is known from experiments that with H.264/AVC the bitrates are in the order of 50 Mbps per eye buffer. It is expect that this can be reduced to lower bitrates with improved compression tools</w:t>
      </w:r>
      <w:r>
        <w:t xml:space="preserve"> (see clause 4.5)</w:t>
      </w:r>
      <w:r w:rsidRPr="00DB3790">
        <w:t xml:space="preserve"> but higher quality requirements may absorb the gains. It is also known that this is both content and user movements dependent, but it is </w:t>
      </w:r>
      <w:r>
        <w:t>known</w:t>
      </w:r>
      <w:r w:rsidRPr="00DB3790">
        <w:t xml:space="preserve"> from experiments that </w:t>
      </w:r>
      <w:r>
        <w:t xml:space="preserve">50 - </w:t>
      </w:r>
      <w:r w:rsidRPr="00DB3790">
        <w:t>100 Mbps is a valid target bitrate</w:t>
      </w:r>
      <w:r>
        <w:t xml:space="preserve"> for split rendering</w:t>
      </w:r>
      <w:r w:rsidRPr="00DB3790">
        <w:t>.</w:t>
      </w:r>
    </w:p>
    <w:p w14:paraId="3589C5B6" w14:textId="77777777" w:rsidR="008B4D20" w:rsidRDefault="008B4D20" w:rsidP="008B4D20">
      <w:r>
        <w:t>Regular stereo audio signals are considered, requiring bitrates that are negligible compared to the video signals.</w:t>
      </w:r>
    </w:p>
    <w:p w14:paraId="0172B861" w14:textId="77777777" w:rsidR="008B4D20" w:rsidRDefault="008B4D20" w:rsidP="008B4D20">
      <w:r>
        <w:t>5QI values exist that may address the use case, such 5QI value number 80 with 10ms, however this is part of the non-GBR bearers (see clause). In addition, it is unclear whether the 10ms with such high bitrates and low required error rates may be too stringent and resource consuming. Hence, for simple split rendering in the context of the requirements in this clause, suitable 5QIs may have to be defined addressing the latency requirements in the range of 10-20ms and bitrate guarantees to be able to stream 50 to 100 Mbps consistently.</w:t>
      </w:r>
    </w:p>
    <w:p w14:paraId="29180BE0" w14:textId="77777777" w:rsidR="008B4D20" w:rsidRDefault="008B4D20" w:rsidP="008B4D20">
      <w:r>
        <w:t>The uplink is predominantly the pose information, see clause 4.1 for details. Data rates are several 100 kbit/s and the latency should be small in order to not add to the overall target latency.</w:t>
      </w:r>
    </w:p>
    <w:p w14:paraId="1A8C516B" w14:textId="0B132F68" w:rsidR="008B4D20" w:rsidRDefault="008B4D20" w:rsidP="008B4D20">
      <w:pPr>
        <w:pStyle w:val="Heading4"/>
      </w:pPr>
      <w:bookmarkStart w:id="238" w:name="_Toc33042058"/>
      <w:r>
        <w:t>6.2.5.6</w:t>
      </w:r>
      <w:r>
        <w:tab/>
        <w:t>Potential Standardi</w:t>
      </w:r>
      <w:r w:rsidR="00431B7F">
        <w:t>s</w:t>
      </w:r>
      <w:r>
        <w:t>ation needs</w:t>
      </w:r>
      <w:bookmarkEnd w:id="238"/>
    </w:p>
    <w:p w14:paraId="141C27F7" w14:textId="45140C25" w:rsidR="008B4D20" w:rsidRDefault="008B4D20" w:rsidP="008B4D20">
      <w:r>
        <w:t>In the context of this architecture, the following potential standardi</w:t>
      </w:r>
      <w:r w:rsidR="00431B7F">
        <w:t>s</w:t>
      </w:r>
      <w:r>
        <w:t>ation needs are identified:</w:t>
      </w:r>
    </w:p>
    <w:p w14:paraId="1735DF66" w14:textId="77777777" w:rsidR="008B4D20" w:rsidRDefault="008B4D20" w:rsidP="008B4D20">
      <w:pPr>
        <w:pStyle w:val="B10"/>
        <w:numPr>
          <w:ilvl w:val="0"/>
          <w:numId w:val="111"/>
        </w:numPr>
      </w:pPr>
      <w:r>
        <w:t>Regular 2D video encoders and decoders that are capable encode and decode 2K per eye as well as 90 fps and are capable to encode typical graphics frame buffer signals.</w:t>
      </w:r>
    </w:p>
    <w:p w14:paraId="08C811C7" w14:textId="77777777" w:rsidR="008B4D20" w:rsidRDefault="008B4D20" w:rsidP="008B4D20">
      <w:pPr>
        <w:pStyle w:val="B10"/>
        <w:numPr>
          <w:ilvl w:val="0"/>
          <w:numId w:val="111"/>
        </w:numPr>
        <w:rPr>
          <w:lang w:val="en-US"/>
        </w:rPr>
      </w:pPr>
      <w:r w:rsidRPr="00DD0DD3">
        <w:rPr>
          <w:lang w:val="en-US"/>
        </w:rPr>
        <w:t>Pose information in the u</w:t>
      </w:r>
      <w:r>
        <w:rPr>
          <w:lang w:val="en-US"/>
        </w:rPr>
        <w:t>plink at sufficiently high frequency</w:t>
      </w:r>
    </w:p>
    <w:p w14:paraId="7E5EC695" w14:textId="77777777" w:rsidR="008B4D20" w:rsidRDefault="008B4D20" w:rsidP="008B4D20">
      <w:pPr>
        <w:pStyle w:val="B10"/>
        <w:numPr>
          <w:ilvl w:val="0"/>
          <w:numId w:val="111"/>
        </w:numPr>
        <w:rPr>
          <w:lang w:val="en-US"/>
        </w:rPr>
      </w:pPr>
      <w:r>
        <w:rPr>
          <w:lang w:val="en-US"/>
        </w:rPr>
        <w:t>Content Delivery protocols to support the delivery requirements</w:t>
      </w:r>
    </w:p>
    <w:p w14:paraId="14F54F09" w14:textId="77777777" w:rsidR="008B4D20" w:rsidRDefault="008B4D20" w:rsidP="008B4D20">
      <w:pPr>
        <w:pStyle w:val="B10"/>
        <w:numPr>
          <w:ilvl w:val="0"/>
          <w:numId w:val="111"/>
        </w:numPr>
        <w:rPr>
          <w:lang w:val="en-US"/>
        </w:rPr>
      </w:pPr>
      <w:r>
        <w:rPr>
          <w:lang w:val="en-US"/>
        </w:rPr>
        <w:t>Edge computing discovery and capability discovery</w:t>
      </w:r>
    </w:p>
    <w:p w14:paraId="21E5C2BF" w14:textId="77777777" w:rsidR="008B4D20" w:rsidRDefault="008B4D20" w:rsidP="008B4D20">
      <w:pPr>
        <w:pStyle w:val="B10"/>
        <w:numPr>
          <w:ilvl w:val="0"/>
          <w:numId w:val="111"/>
        </w:numPr>
        <w:rPr>
          <w:lang w:val="en-US"/>
        </w:rPr>
      </w:pPr>
      <w:r>
        <w:rPr>
          <w:lang w:val="en-US"/>
        </w:rPr>
        <w:t>A simple XR split rendering application framework for single buffer streaming</w:t>
      </w:r>
    </w:p>
    <w:p w14:paraId="066CCEE4" w14:textId="77777777" w:rsidR="008B4D20" w:rsidRPr="003508C3" w:rsidRDefault="008B4D20" w:rsidP="008B4D20">
      <w:pPr>
        <w:pStyle w:val="B10"/>
        <w:numPr>
          <w:ilvl w:val="0"/>
          <w:numId w:val="111"/>
        </w:numPr>
        <w:rPr>
          <w:lang w:val="en-US"/>
        </w:rPr>
      </w:pPr>
      <w:r>
        <w:rPr>
          <w:lang w:val="en-US"/>
        </w:rPr>
        <w:t xml:space="preserve">New 5QIs and QoS support in 5G System for split rendering addressing </w:t>
      </w:r>
      <w:r>
        <w:t>latency requirements in the range of 10-20ms and bitrate guarantees to be able to stream 50 to 100 Mbps consistently.</w:t>
      </w:r>
    </w:p>
    <w:p w14:paraId="1749A878" w14:textId="77777777" w:rsidR="008B4D20" w:rsidRDefault="008B4D20" w:rsidP="008B4D20">
      <w:pPr>
        <w:pStyle w:val="Heading3"/>
      </w:pPr>
      <w:bookmarkStart w:id="239" w:name="_Toc33042059"/>
      <w:r>
        <w:t>6</w:t>
      </w:r>
      <w:r w:rsidRPr="00DB3790">
        <w:t>.2.</w:t>
      </w:r>
      <w:r>
        <w:t>6</w:t>
      </w:r>
      <w:r w:rsidRPr="00DB3790">
        <w:tab/>
        <w:t>Generalized XR Split Rendering</w:t>
      </w:r>
      <w:bookmarkEnd w:id="239"/>
      <w:r w:rsidRPr="00DB3790">
        <w:t xml:space="preserve"> </w:t>
      </w:r>
    </w:p>
    <w:p w14:paraId="7FD0BA70" w14:textId="77777777" w:rsidR="008B4D20" w:rsidRPr="00060EEC" w:rsidRDefault="008B4D20" w:rsidP="008B4D20">
      <w:pPr>
        <w:pStyle w:val="Heading4"/>
      </w:pPr>
      <w:bookmarkStart w:id="240" w:name="_Toc33042060"/>
      <w:r>
        <w:t>6.2.6.1</w:t>
      </w:r>
      <w:r>
        <w:tab/>
        <w:t>Architecture</w:t>
      </w:r>
      <w:bookmarkEnd w:id="240"/>
      <w:r>
        <w:t xml:space="preserve"> </w:t>
      </w:r>
    </w:p>
    <w:p w14:paraId="058D5965" w14:textId="3C13981C" w:rsidR="008B4D20" w:rsidRDefault="008B4D20" w:rsidP="008B4D20">
      <w:r w:rsidRPr="00DB3790">
        <w:t xml:space="preserve">In Figure </w:t>
      </w:r>
      <w:r>
        <w:t>6</w:t>
      </w:r>
      <w:r w:rsidRPr="00DB3790">
        <w:t>.2.</w:t>
      </w:r>
      <w:r>
        <w:t>6</w:t>
      </w:r>
      <w:r w:rsidRPr="00DB3790">
        <w:t xml:space="preserve">-1, an architecture is shown for which the </w:t>
      </w:r>
      <w:r w:rsidR="0047448A">
        <w:t>XR</w:t>
      </w:r>
      <w:r w:rsidR="0047448A" w:rsidRPr="00DB3790">
        <w:t xml:space="preserve"> </w:t>
      </w:r>
      <w:r w:rsidRPr="00DB3790">
        <w:t xml:space="preserve">server </w:t>
      </w:r>
      <w:r w:rsidR="0047448A">
        <w:t>pre-renders</w:t>
      </w:r>
      <w:r w:rsidR="0047448A" w:rsidRPr="00DB3790">
        <w:t xml:space="preserve"> </w:t>
      </w:r>
      <w:r w:rsidRPr="00DB3790">
        <w:t xml:space="preserve">the 3D scene into a simpler format to be processed by the device (e.g. it may provide additional metadata that is delivered with the pre-rendered version). The device recovers the baked media and does the final rendering based on local correction on the actual pose. </w:t>
      </w:r>
    </w:p>
    <w:p w14:paraId="1AAB312A" w14:textId="77777777" w:rsidR="008B4D20" w:rsidRPr="00DB3790" w:rsidRDefault="008B4D20" w:rsidP="008B4D20">
      <w:pPr>
        <w:pStyle w:val="B10"/>
      </w:pPr>
      <w:r>
        <w:t>-</w:t>
      </w:r>
      <w:r>
        <w:tab/>
        <w:t>X</w:t>
      </w:r>
      <w:r w:rsidRPr="00DB3790">
        <w:t xml:space="preserve">R graphics workload </w:t>
      </w:r>
      <w:r>
        <w:t xml:space="preserve">is </w:t>
      </w:r>
      <w:r w:rsidRPr="00DB3790">
        <w:t xml:space="preserve">split into rendering workload on </w:t>
      </w:r>
      <w:r>
        <w:t xml:space="preserve">a </w:t>
      </w:r>
      <w:r w:rsidRPr="00DB3790">
        <w:t xml:space="preserve">powerful XR server and </w:t>
      </w:r>
      <w:r>
        <w:t xml:space="preserve">simpler XR processing </w:t>
      </w:r>
      <w:r w:rsidRPr="00DB3790">
        <w:t xml:space="preserve">on </w:t>
      </w:r>
      <w:r>
        <w:t xml:space="preserve">the XR </w:t>
      </w:r>
      <w:r w:rsidRPr="00DB3790">
        <w:t>device</w:t>
      </w:r>
    </w:p>
    <w:p w14:paraId="3489D7F3" w14:textId="77777777" w:rsidR="008B4D20" w:rsidRDefault="008B4D20" w:rsidP="008B4D20">
      <w:pPr>
        <w:pStyle w:val="B10"/>
      </w:pPr>
      <w:r>
        <w:t>-</w:t>
      </w:r>
      <w:r>
        <w:tab/>
      </w:r>
      <w:r w:rsidRPr="00DB3790">
        <w:t>This approach enables to relax the latency requirements to maintain a full immersive experience as time-critical adjustment to the correct pose is done in the device.</w:t>
      </w:r>
    </w:p>
    <w:p w14:paraId="272E47E4" w14:textId="77777777" w:rsidR="008B4D20" w:rsidRPr="00DB3790" w:rsidRDefault="008B4D20" w:rsidP="008B4D20">
      <w:pPr>
        <w:pStyle w:val="B10"/>
      </w:pPr>
      <w:r>
        <w:t>-</w:t>
      </w:r>
      <w:r>
        <w:tab/>
        <w:t>this approach may provide more flexibility in terms of bitrates, latency requirements, processing, etc. than the single buffer split rendering in clause 6.2.5.</w:t>
      </w:r>
    </w:p>
    <w:p w14:paraId="3588BBAA" w14:textId="77777777" w:rsidR="008B4D20" w:rsidRPr="00DB3790" w:rsidRDefault="002A3294" w:rsidP="008B4D20">
      <w:pPr>
        <w:pStyle w:val="TH"/>
      </w:pPr>
      <w:r w:rsidRPr="00DB3790">
        <w:rPr>
          <w:noProof/>
        </w:rPr>
        <w:object w:dxaOrig="12451" w:dyaOrig="5145" w14:anchorId="6C03A71F">
          <v:shape id="_x0000_i1040" type="#_x0000_t75" alt="" style="width:482pt;height:202.5pt;mso-width-percent:0;mso-height-percent:0;mso-width-percent:0;mso-height-percent:0" o:ole="">
            <v:imagedata r:id="rId87" o:title=""/>
          </v:shape>
          <o:OLEObject Type="Embed" ProgID="Visio.Drawing.15" ShapeID="_x0000_i1040" DrawAspect="Content" ObjectID="_1670232194" r:id="rId88"/>
        </w:object>
      </w:r>
    </w:p>
    <w:p w14:paraId="59942752" w14:textId="77777777" w:rsidR="008B4D20" w:rsidRPr="00DB3790" w:rsidRDefault="008B4D20" w:rsidP="008B4D20">
      <w:pPr>
        <w:pStyle w:val="TF"/>
      </w:pPr>
      <w:r w:rsidRPr="00DB3790">
        <w:t xml:space="preserve">Figure </w:t>
      </w:r>
      <w:r>
        <w:t>6</w:t>
      </w:r>
      <w:r w:rsidRPr="00DB3790">
        <w:t>.2.</w:t>
      </w:r>
      <w:r>
        <w:t>6</w:t>
      </w:r>
      <w:r w:rsidRPr="00DB3790">
        <w:t>-1</w:t>
      </w:r>
      <w:r>
        <w:t>:</w:t>
      </w:r>
      <w:r w:rsidRPr="00DB3790">
        <w:t xml:space="preserve"> VR Split Rendering with XR Viewport Rendering in Device</w:t>
      </w:r>
    </w:p>
    <w:p w14:paraId="23B56855" w14:textId="77777777" w:rsidR="008B4D20" w:rsidRDefault="008B4D20" w:rsidP="008B4D20">
      <w:r w:rsidRPr="00DB3790">
        <w:t>Such an approach needs careful considerations on the formats of projected media and their compression with media decoders. Also important is distribution of latencies to different components of the system. More details and breakdown of the architectures is necessary. The interfaces in the device however are aligned with the general structure defined above.</w:t>
      </w:r>
    </w:p>
    <w:p w14:paraId="01703BCE" w14:textId="77777777" w:rsidR="008B4D20" w:rsidRDefault="008B4D20" w:rsidP="008B4D20">
      <w:r>
        <w:t xml:space="preserve">In general, the similar requirements and considerations as in clause 6.2.5 apply, but a more flexible framework may be considered by providing not only 2D frame buffers, but different buffers that are split over the network. </w:t>
      </w:r>
    </w:p>
    <w:p w14:paraId="49B306C8" w14:textId="77777777" w:rsidR="008B4D20" w:rsidRDefault="008B4D20" w:rsidP="008B4D20">
      <w:pPr>
        <w:pStyle w:val="Heading4"/>
      </w:pPr>
      <w:bookmarkStart w:id="241" w:name="_Toc33042061"/>
      <w:r>
        <w:t>6.2.6.2</w:t>
      </w:r>
      <w:r>
        <w:tab/>
        <w:t>Use Cases in Context</w:t>
      </w:r>
      <w:bookmarkEnd w:id="241"/>
    </w:p>
    <w:p w14:paraId="7418024B" w14:textId="77777777" w:rsidR="008B4D20" w:rsidRPr="004B079F" w:rsidRDefault="008B4D20" w:rsidP="008B4D20">
      <w:r>
        <w:t>The use cases in clause 5.5 may be addressed by this architecture.</w:t>
      </w:r>
    </w:p>
    <w:p w14:paraId="581CE22B" w14:textId="77777777" w:rsidR="008B4D20" w:rsidRDefault="008B4D20" w:rsidP="008B4D20">
      <w:pPr>
        <w:pStyle w:val="Heading4"/>
      </w:pPr>
      <w:bookmarkStart w:id="242" w:name="_Toc33042062"/>
      <w:r>
        <w:t>6.2.6.3</w:t>
      </w:r>
      <w:r>
        <w:tab/>
        <w:t>Basic Procedures</w:t>
      </w:r>
      <w:bookmarkEnd w:id="242"/>
    </w:p>
    <w:p w14:paraId="671D6D40" w14:textId="293093D6" w:rsidR="008B4D20" w:rsidRPr="00DB3790" w:rsidRDefault="008B4D20" w:rsidP="008B4D20">
      <w:r w:rsidRPr="00DB3790">
        <w:t>The following call flow highlights the key steps:</w:t>
      </w:r>
    </w:p>
    <w:p w14:paraId="6EF52416" w14:textId="77777777" w:rsidR="008B4D20" w:rsidRPr="00DB3790" w:rsidRDefault="008B4D20" w:rsidP="008B4D20">
      <w:pPr>
        <w:pStyle w:val="B10"/>
      </w:pPr>
      <w:r w:rsidRPr="00DB3790">
        <w:t>1)</w:t>
      </w:r>
      <w:r w:rsidRPr="00DB3790">
        <w:tab/>
        <w:t>An XR Device connects to the network and joins XR application</w:t>
      </w:r>
    </w:p>
    <w:p w14:paraId="4D765927" w14:textId="77777777" w:rsidR="008B4D20" w:rsidRPr="00DB3790" w:rsidRDefault="008B4D20" w:rsidP="008B4D20">
      <w:pPr>
        <w:pStyle w:val="B2"/>
      </w:pPr>
      <w:r w:rsidRPr="00DB3790">
        <w:t>a)</w:t>
      </w:r>
      <w:r w:rsidRPr="00DB3790">
        <w:tab/>
        <w:t>Sends static device information (supported decoders, viewport</w:t>
      </w:r>
      <w:r>
        <w:t>, supported formats</w:t>
      </w:r>
      <w:r w:rsidRPr="00DB3790">
        <w:t>)</w:t>
      </w:r>
    </w:p>
    <w:p w14:paraId="5046FC11" w14:textId="77777777" w:rsidR="008B4D20" w:rsidRPr="00DB3790" w:rsidRDefault="008B4D20" w:rsidP="008B4D20">
      <w:pPr>
        <w:pStyle w:val="B10"/>
      </w:pPr>
      <w:r w:rsidRPr="00DB3790">
        <w:t>2)</w:t>
      </w:r>
      <w:r w:rsidRPr="00DB3790">
        <w:tab/>
        <w:t>Based on this information, network server sets up encoder and formats</w:t>
      </w:r>
    </w:p>
    <w:p w14:paraId="4E40FC48" w14:textId="47A440F9" w:rsidR="008B4D20" w:rsidRPr="00DB3790" w:rsidRDefault="00895948" w:rsidP="00A1508F">
      <w:pPr>
        <w:pStyle w:val="B10"/>
      </w:pPr>
      <w:r>
        <w:t>3</w:t>
      </w:r>
      <w:r w:rsidR="008B4D20" w:rsidRPr="00DB3790">
        <w:t>)</w:t>
      </w:r>
      <w:r w:rsidR="008B4D20" w:rsidRPr="00DB3790">
        <w:tab/>
        <w:t>Loop</w:t>
      </w:r>
    </w:p>
    <w:p w14:paraId="2E1B2369" w14:textId="035D6E32" w:rsidR="008B4D20" w:rsidRPr="00DB3790" w:rsidRDefault="00895948" w:rsidP="008B4D20">
      <w:pPr>
        <w:pStyle w:val="B2"/>
      </w:pPr>
      <w:r>
        <w:t>a</w:t>
      </w:r>
      <w:r w:rsidR="008B4D20" w:rsidRPr="00DB3790">
        <w:t>)</w:t>
      </w:r>
      <w:r w:rsidR="008B4D20" w:rsidRPr="00DB3790">
        <w:tab/>
        <w:t xml:space="preserve">XR Device collects </w:t>
      </w:r>
      <w:r w:rsidR="000603D9">
        <w:t xml:space="preserve">XR </w:t>
      </w:r>
      <w:r w:rsidR="008B4D20" w:rsidRPr="00DB3790">
        <w:t xml:space="preserve">pose (or a predicted </w:t>
      </w:r>
      <w:r w:rsidR="000603D9">
        <w:t xml:space="preserve">XR </w:t>
      </w:r>
      <w:r w:rsidR="008B4D20" w:rsidRPr="00DB3790">
        <w:t xml:space="preserve">pose) </w:t>
      </w:r>
    </w:p>
    <w:p w14:paraId="622A3109" w14:textId="3259308F" w:rsidR="008B4D20" w:rsidRPr="00DB3790" w:rsidRDefault="000603D9" w:rsidP="008B4D20">
      <w:pPr>
        <w:pStyle w:val="B2"/>
      </w:pPr>
      <w:r>
        <w:t>b</w:t>
      </w:r>
      <w:r w:rsidR="008B4D20" w:rsidRPr="00DB3790">
        <w:t>)</w:t>
      </w:r>
      <w:r w:rsidR="008B4D20" w:rsidRPr="00DB3790">
        <w:tab/>
      </w:r>
      <w:r>
        <w:t xml:space="preserve">XR </w:t>
      </w:r>
      <w:r w:rsidR="008B4D20" w:rsidRPr="00DB3790">
        <w:t>Pose is sent to XR Server</w:t>
      </w:r>
    </w:p>
    <w:p w14:paraId="07A80176" w14:textId="22A8A0DD" w:rsidR="008B4D20" w:rsidRPr="00DB3790" w:rsidRDefault="000603D9" w:rsidP="008B4D20">
      <w:pPr>
        <w:pStyle w:val="B2"/>
      </w:pPr>
      <w:r>
        <w:t>c</w:t>
      </w:r>
      <w:r w:rsidR="008B4D20" w:rsidRPr="00DB3790">
        <w:t>)</w:t>
      </w:r>
      <w:r w:rsidR="008B4D20" w:rsidRPr="00DB3790">
        <w:tab/>
        <w:t>The XR Server uses the pose to pre-render the XR viewpor</w:t>
      </w:r>
      <w:r w:rsidR="008B4D20">
        <w:t>t by creating one or multiple rendering buffers, possibly with different update frequencies</w:t>
      </w:r>
    </w:p>
    <w:p w14:paraId="534CC184" w14:textId="3A2FF9A1" w:rsidR="008B4D20" w:rsidRPr="00DB3790" w:rsidRDefault="000603D9" w:rsidP="008B4D20">
      <w:pPr>
        <w:pStyle w:val="B2"/>
      </w:pPr>
      <w:r>
        <w:t>d</w:t>
      </w:r>
      <w:r w:rsidR="008B4D20" w:rsidRPr="00DB3790">
        <w:t>)</w:t>
      </w:r>
      <w:r w:rsidR="008B4D20" w:rsidRPr="00DB3790">
        <w:tab/>
      </w:r>
      <w:r w:rsidR="008B4D20">
        <w:t>The rendering buffers are</w:t>
      </w:r>
      <w:r w:rsidR="008B4D20" w:rsidRPr="00DB3790">
        <w:t xml:space="preserve"> encoded with 2D</w:t>
      </w:r>
      <w:r w:rsidR="008B4D20">
        <w:t xml:space="preserve"> and 3D</w:t>
      </w:r>
      <w:r w:rsidR="008B4D20" w:rsidRPr="00DB3790">
        <w:t xml:space="preserve"> media encoders</w:t>
      </w:r>
    </w:p>
    <w:p w14:paraId="42A8C0E4" w14:textId="5D8869EE" w:rsidR="008B4D20" w:rsidRPr="00DB3790" w:rsidRDefault="000603D9" w:rsidP="008B4D20">
      <w:pPr>
        <w:pStyle w:val="B2"/>
      </w:pPr>
      <w:r>
        <w:t>e</w:t>
      </w:r>
      <w:r w:rsidR="008B4D20" w:rsidRPr="00DB3790">
        <w:t>)</w:t>
      </w:r>
      <w:r w:rsidR="008B4D20" w:rsidRPr="00DB3790">
        <w:tab/>
        <w:t>The compressed media is sent to XR device</w:t>
      </w:r>
      <w:r>
        <w:t xml:space="preserve"> along with add</w:t>
      </w:r>
      <w:r w:rsidR="009D27E9">
        <w:t>itional metadata that describes the media</w:t>
      </w:r>
    </w:p>
    <w:p w14:paraId="5EFCBFCC" w14:textId="5554C47F" w:rsidR="008B4D20" w:rsidRPr="00DB3790" w:rsidRDefault="009D27E9" w:rsidP="008B4D20">
      <w:pPr>
        <w:pStyle w:val="B2"/>
      </w:pPr>
      <w:r>
        <w:t>f</w:t>
      </w:r>
      <w:r w:rsidR="008B4D20" w:rsidRPr="00DB3790">
        <w:t>)</w:t>
      </w:r>
      <w:r w:rsidR="008B4D20" w:rsidRPr="00DB3790">
        <w:tab/>
        <w:t xml:space="preserve">The XR device decompresses </w:t>
      </w:r>
      <w:r w:rsidR="008B4D20">
        <w:t>the multiple buffers and adds this to the XR rendering engine.</w:t>
      </w:r>
      <w:r w:rsidR="008B4D20" w:rsidRPr="00DB3790">
        <w:t xml:space="preserve"> </w:t>
      </w:r>
    </w:p>
    <w:p w14:paraId="2156CE34" w14:textId="300331B3" w:rsidR="008B4D20" w:rsidRPr="00DB3790" w:rsidRDefault="009D27E9" w:rsidP="008B4D20">
      <w:pPr>
        <w:pStyle w:val="B2"/>
      </w:pPr>
      <w:r>
        <w:t>g</w:t>
      </w:r>
      <w:r w:rsidR="008B4D20" w:rsidRPr="00DB3790">
        <w:t>)</w:t>
      </w:r>
      <w:r w:rsidR="008B4D20" w:rsidRPr="00DB3790">
        <w:tab/>
      </w:r>
      <w:r w:rsidR="008B4D20">
        <w:t>The XR rendering engine takes the buffers, the rendering pose assigned to the buffers and the latest XR pose to create the finally rendered viewport.</w:t>
      </w:r>
    </w:p>
    <w:p w14:paraId="1A31533F" w14:textId="77777777" w:rsidR="008B4D20" w:rsidRDefault="008B4D20" w:rsidP="008B4D20">
      <w:pPr>
        <w:pStyle w:val="Heading4"/>
      </w:pPr>
      <w:bookmarkStart w:id="243" w:name="_Toc33042063"/>
      <w:r>
        <w:lastRenderedPageBreak/>
        <w:t>6.2.6.4</w:t>
      </w:r>
      <w:r>
        <w:tab/>
        <w:t>Content Formats and Rendering</w:t>
      </w:r>
      <w:bookmarkEnd w:id="243"/>
    </w:p>
    <w:p w14:paraId="71534DC2" w14:textId="77777777" w:rsidR="008B4D20" w:rsidRDefault="008B4D20" w:rsidP="008B4D20">
      <w:pPr>
        <w:rPr>
          <w:lang w:val="en-US"/>
        </w:rPr>
      </w:pPr>
      <w:r>
        <w:t>In this context, the buffers may not only be 2D texture or frame buffers as in case of clause 6.2.5, but may include geometric data, 3D data, meshes and so on. Also multiple objects may be generated. The content formats discussed in clause 4.6 apply.</w:t>
      </w:r>
    </w:p>
    <w:p w14:paraId="23DAFC52" w14:textId="77777777" w:rsidR="008B4D20" w:rsidRDefault="008B4D20" w:rsidP="008B4D20">
      <w:pPr>
        <w:pStyle w:val="Heading4"/>
      </w:pPr>
      <w:bookmarkStart w:id="244" w:name="_Toc33042064"/>
      <w:r>
        <w:t>6.2.6.5</w:t>
      </w:r>
      <w:r>
        <w:tab/>
        <w:t>Relevant QoS and QoE parameters</w:t>
      </w:r>
      <w:bookmarkEnd w:id="244"/>
    </w:p>
    <w:p w14:paraId="230E9E8C" w14:textId="77777777" w:rsidR="008B4D20" w:rsidRDefault="008B4D20" w:rsidP="008B4D20">
      <w:r>
        <w:t xml:space="preserve">With the use of different buffers, the latency requirements follow those documented in clause 4.5.2, i.e. the end-to-end latency between the user motion and the rendering is 50ms. However, it may well be that the update frequency of certain buffers is less. This may result in differentiated QoS requirements for different encoded media, for example in terms of latency, bitrates, etc. </w:t>
      </w:r>
    </w:p>
    <w:p w14:paraId="02E522A7" w14:textId="77777777" w:rsidR="008B4D20" w:rsidRDefault="008B4D20" w:rsidP="008B4D20">
      <w:r>
        <w:t xml:space="preserve">More details are FFS. </w:t>
      </w:r>
    </w:p>
    <w:p w14:paraId="2B6F0037" w14:textId="1F00E71B" w:rsidR="008B4D20" w:rsidRDefault="008B4D20" w:rsidP="008B4D20">
      <w:pPr>
        <w:pStyle w:val="Heading4"/>
      </w:pPr>
      <w:bookmarkStart w:id="245" w:name="_Toc33042065"/>
      <w:r>
        <w:t>6.2.6.6</w:t>
      </w:r>
      <w:r>
        <w:tab/>
        <w:t xml:space="preserve">Potential </w:t>
      </w:r>
      <w:r w:rsidR="00431B7F">
        <w:t xml:space="preserve">Standardisation </w:t>
      </w:r>
      <w:r>
        <w:t>needs</w:t>
      </w:r>
      <w:bookmarkEnd w:id="245"/>
    </w:p>
    <w:p w14:paraId="5C680384" w14:textId="308AC529" w:rsidR="008B4D20" w:rsidRDefault="008B4D20" w:rsidP="008B4D20">
      <w:r>
        <w:t>In the context of the this architecture, the following potential standardi</w:t>
      </w:r>
      <w:r w:rsidR="00431B7F">
        <w:t>s</w:t>
      </w:r>
      <w:r>
        <w:t>ation needs are identified:</w:t>
      </w:r>
    </w:p>
    <w:p w14:paraId="1D5BBF03" w14:textId="77777777" w:rsidR="008B4D20" w:rsidRDefault="008B4D20" w:rsidP="008B4D20">
      <w:pPr>
        <w:pStyle w:val="B10"/>
        <w:numPr>
          <w:ilvl w:val="0"/>
          <w:numId w:val="111"/>
        </w:numPr>
      </w:pPr>
      <w:r>
        <w:t>Similar aspects as defined clause 6.2.5.6</w:t>
      </w:r>
    </w:p>
    <w:p w14:paraId="63BBAAAF" w14:textId="77777777" w:rsidR="008B4D20" w:rsidRDefault="008B4D20" w:rsidP="008B4D20">
      <w:pPr>
        <w:pStyle w:val="B10"/>
        <w:numPr>
          <w:ilvl w:val="0"/>
          <w:numId w:val="111"/>
        </w:numPr>
      </w:pPr>
      <w:r>
        <w:t>Flexible 2D and 3D formats that can be shared over the network to serve device rendering buffers</w:t>
      </w:r>
    </w:p>
    <w:p w14:paraId="318FD830" w14:textId="77777777" w:rsidR="008B4D20" w:rsidRDefault="008B4D20" w:rsidP="008B4D20">
      <w:pPr>
        <w:pStyle w:val="B10"/>
        <w:numPr>
          <w:ilvl w:val="0"/>
          <w:numId w:val="111"/>
        </w:numPr>
        <w:rPr>
          <w:lang w:val="en-US"/>
        </w:rPr>
      </w:pPr>
      <w:r>
        <w:rPr>
          <w:lang w:val="en-US"/>
        </w:rPr>
        <w:t>Formats and decoding capabilities as defined in clause 4.5.2</w:t>
      </w:r>
    </w:p>
    <w:p w14:paraId="76657064" w14:textId="77777777" w:rsidR="008B4D20" w:rsidRDefault="008B4D20" w:rsidP="008B4D20">
      <w:pPr>
        <w:pStyle w:val="B10"/>
        <w:numPr>
          <w:ilvl w:val="0"/>
          <w:numId w:val="111"/>
        </w:numPr>
        <w:rPr>
          <w:lang w:val="en-US"/>
        </w:rPr>
      </w:pPr>
      <w:r>
        <w:rPr>
          <w:lang w:val="en-US"/>
        </w:rPr>
        <w:t>Edge computing discovery and capability discovery for Generalized Split rendering</w:t>
      </w:r>
    </w:p>
    <w:p w14:paraId="2C95AD0E" w14:textId="77777777" w:rsidR="008B4D20" w:rsidRDefault="008B4D20" w:rsidP="008B4D20">
      <w:pPr>
        <w:pStyle w:val="B10"/>
        <w:numPr>
          <w:ilvl w:val="0"/>
          <w:numId w:val="111"/>
        </w:numPr>
        <w:rPr>
          <w:lang w:val="en-US"/>
        </w:rPr>
      </w:pPr>
      <w:r>
        <w:rPr>
          <w:lang w:val="en-US"/>
        </w:rPr>
        <w:t>A generalized XR split rendering application framework</w:t>
      </w:r>
    </w:p>
    <w:p w14:paraId="051CCE54" w14:textId="77777777" w:rsidR="008B4D20" w:rsidRPr="003508C3" w:rsidRDefault="008B4D20" w:rsidP="008B4D20">
      <w:pPr>
        <w:pStyle w:val="B10"/>
        <w:numPr>
          <w:ilvl w:val="0"/>
          <w:numId w:val="111"/>
        </w:numPr>
        <w:rPr>
          <w:lang w:val="en-US"/>
        </w:rPr>
      </w:pPr>
      <w:r>
        <w:rPr>
          <w:lang w:val="en-US"/>
        </w:rPr>
        <w:t xml:space="preserve">More flexible 5QIs and QoS support in 5G System for generalized split rendering addressing differentiated </w:t>
      </w:r>
      <w:r>
        <w:t>latency requirements in the range of 10ms up to potentially several 100ms and with bitrate guarantees.</w:t>
      </w:r>
    </w:p>
    <w:p w14:paraId="3D2410A2" w14:textId="77777777" w:rsidR="008B4D20" w:rsidRPr="00DB3790" w:rsidRDefault="008B4D20" w:rsidP="008B4D20">
      <w:pPr>
        <w:pStyle w:val="Heading3"/>
        <w:ind w:left="0" w:firstLine="0"/>
      </w:pPr>
      <w:bookmarkStart w:id="246" w:name="_Toc33042066"/>
      <w:r>
        <w:t>6</w:t>
      </w:r>
      <w:r w:rsidRPr="00DB3790">
        <w:t>.2.</w:t>
      </w:r>
      <w:r>
        <w:t>7</w:t>
      </w:r>
      <w:r w:rsidRPr="00DB3790">
        <w:tab/>
        <w:t>XR Distributed Computing</w:t>
      </w:r>
      <w:bookmarkEnd w:id="246"/>
    </w:p>
    <w:p w14:paraId="6F72DE23" w14:textId="48C1E482" w:rsidR="00AC2E5E" w:rsidRDefault="008B4D20" w:rsidP="008B4D20">
      <w:r w:rsidRPr="00DB3790">
        <w:t xml:space="preserve">This clause provides the architecture for extended reality applications which supports the XR split rendering. The workload for XR processing is split into workloads on XR server and the device. The below Figure </w:t>
      </w:r>
      <w:r w:rsidR="00210B24">
        <w:t>6</w:t>
      </w:r>
      <w:r w:rsidRPr="00DB3790">
        <w:t>.2.</w:t>
      </w:r>
      <w:r w:rsidR="00210B24">
        <w:t>7</w:t>
      </w:r>
      <w:r w:rsidRPr="00DB3790">
        <w:t>-1 shows a high-level structure of the XR distributed computing architecture which describes their components and interfaces.</w:t>
      </w:r>
    </w:p>
    <w:p w14:paraId="08EF65B9" w14:textId="627CDBCA" w:rsidR="008B4D20" w:rsidRPr="00DB3790" w:rsidRDefault="00E7138A" w:rsidP="00A1508F">
      <w:r>
        <w:rPr>
          <w:noProof/>
        </w:rPr>
        <w:object w:dxaOrig="13425" w:dyaOrig="5430" w14:anchorId="6DB70668">
          <v:shape id="_x0000_i1041" type="#_x0000_t75" alt="" style="width:482.5pt;height:193.5pt" o:ole="">
            <v:imagedata r:id="rId89" o:title=""/>
          </v:shape>
          <o:OLEObject Type="Embed" ProgID="Visio.Drawing.15" ShapeID="_x0000_i1041" DrawAspect="Content" ObjectID="_1670232195" r:id="rId90"/>
        </w:object>
      </w:r>
    </w:p>
    <w:p w14:paraId="631E11FE" w14:textId="650F6FE0" w:rsidR="008B4D20" w:rsidRPr="00DB3790" w:rsidRDefault="008B4D20" w:rsidP="008B4D20">
      <w:pPr>
        <w:pStyle w:val="TF"/>
        <w:rPr>
          <w:rFonts w:ascii="Cambria" w:hAnsi="Cambria"/>
          <w:lang w:eastAsia="ko-KR"/>
        </w:rPr>
      </w:pPr>
      <w:r w:rsidRPr="00DB3790">
        <w:t xml:space="preserve">Figure </w:t>
      </w:r>
      <w:r w:rsidR="00210B24">
        <w:t>6</w:t>
      </w:r>
      <w:r w:rsidRPr="00DB3790">
        <w:t>.2.</w:t>
      </w:r>
      <w:r w:rsidR="00210B24">
        <w:t>7</w:t>
      </w:r>
      <w:r w:rsidRPr="00DB3790">
        <w:t>-1</w:t>
      </w:r>
      <w:r>
        <w:t>:</w:t>
      </w:r>
      <w:r w:rsidRPr="00DB3790">
        <w:t xml:space="preserve"> XR Distributed Computing Architecture</w:t>
      </w:r>
    </w:p>
    <w:p w14:paraId="13A5286D" w14:textId="77777777" w:rsidR="008B4D20" w:rsidRPr="00DB3790" w:rsidRDefault="008B4D20" w:rsidP="008B4D20">
      <w:r w:rsidRPr="00DB3790">
        <w:t xml:space="preserve">An XR client may have following capabilities. </w:t>
      </w:r>
    </w:p>
    <w:p w14:paraId="420C8755" w14:textId="77777777" w:rsidR="008B4D20" w:rsidRPr="00DB3790" w:rsidRDefault="008B4D20" w:rsidP="008B4D20">
      <w:pPr>
        <w:pStyle w:val="B10"/>
      </w:pPr>
      <w:r w:rsidRPr="00DB3790">
        <w:t>-</w:t>
      </w:r>
      <w:r w:rsidRPr="00DB3790">
        <w:tab/>
        <w:t>XR capture</w:t>
      </w:r>
    </w:p>
    <w:p w14:paraId="75B0A862" w14:textId="77777777" w:rsidR="008B4D20" w:rsidRPr="00DB3790" w:rsidRDefault="008B4D20" w:rsidP="008B4D20">
      <w:pPr>
        <w:pStyle w:val="B10"/>
      </w:pPr>
      <w:r w:rsidRPr="00DB3790">
        <w:t>-</w:t>
      </w:r>
      <w:r w:rsidRPr="00DB3790">
        <w:tab/>
        <w:t>Sensor data processing (e.g., AR pose tracking)</w:t>
      </w:r>
    </w:p>
    <w:p w14:paraId="1538B602" w14:textId="77777777" w:rsidR="008B4D20" w:rsidRPr="00DB3790" w:rsidRDefault="008B4D20" w:rsidP="008B4D20">
      <w:pPr>
        <w:pStyle w:val="B10"/>
      </w:pPr>
      <w:r w:rsidRPr="00DB3790">
        <w:lastRenderedPageBreak/>
        <w:t>-</w:t>
      </w:r>
      <w:r w:rsidRPr="00DB3790">
        <w:tab/>
        <w:t>XR scene generation</w:t>
      </w:r>
    </w:p>
    <w:p w14:paraId="3BAB2EB0" w14:textId="77777777" w:rsidR="008B4D20" w:rsidRPr="00DB3790" w:rsidRDefault="008B4D20" w:rsidP="008B4D20">
      <w:pPr>
        <w:pStyle w:val="B10"/>
      </w:pPr>
      <w:r w:rsidRPr="00DB3790">
        <w:t>-</w:t>
      </w:r>
      <w:r w:rsidRPr="00DB3790">
        <w:tab/>
        <w:t xml:space="preserve">XR rendering. </w:t>
      </w:r>
    </w:p>
    <w:p w14:paraId="312AE61D" w14:textId="77777777" w:rsidR="008B4D20" w:rsidRPr="00DB3790" w:rsidRDefault="008B4D20" w:rsidP="008B4D20">
      <w:pPr>
        <w:pStyle w:val="B10"/>
      </w:pPr>
      <w:r w:rsidRPr="00DB3790">
        <w:t>-</w:t>
      </w:r>
      <w:r w:rsidRPr="00DB3790">
        <w:tab/>
        <w:t xml:space="preserve">2D or 3D Media decoding </w:t>
      </w:r>
    </w:p>
    <w:p w14:paraId="55CAA7A6" w14:textId="77777777" w:rsidR="008B4D20" w:rsidRPr="00DB3790" w:rsidRDefault="008B4D20" w:rsidP="008B4D20">
      <w:pPr>
        <w:pStyle w:val="B10"/>
      </w:pPr>
      <w:r w:rsidRPr="00DB3790">
        <w:t>-</w:t>
      </w:r>
      <w:r w:rsidRPr="00DB3790">
        <w:tab/>
        <w:t xml:space="preserve">Metadata (including scene description) processing </w:t>
      </w:r>
    </w:p>
    <w:p w14:paraId="5A8E5F39" w14:textId="77777777" w:rsidR="008B4D20" w:rsidRPr="00DB3790" w:rsidRDefault="008B4D20" w:rsidP="008B4D20">
      <w:pPr>
        <w:pStyle w:val="B10"/>
      </w:pPr>
      <w:r w:rsidRPr="00DB3790">
        <w:t>-</w:t>
      </w:r>
      <w:r w:rsidRPr="00DB3790">
        <w:tab/>
        <w:t>5G delivery</w:t>
      </w:r>
    </w:p>
    <w:p w14:paraId="22E7F855" w14:textId="77777777" w:rsidR="008B4D20" w:rsidRPr="00DB3790" w:rsidRDefault="008B4D20" w:rsidP="008B4D20">
      <w:r w:rsidRPr="00DB3790">
        <w:t xml:space="preserve">An XR edge server may have following capabilities. </w:t>
      </w:r>
    </w:p>
    <w:p w14:paraId="382E9A90" w14:textId="77777777" w:rsidR="008B4D20" w:rsidRPr="00DB3790" w:rsidRDefault="008B4D20" w:rsidP="008B4D20">
      <w:pPr>
        <w:pStyle w:val="B10"/>
      </w:pPr>
      <w:r w:rsidRPr="00DB3790">
        <w:t>-</w:t>
      </w:r>
      <w:r w:rsidRPr="00DB3790">
        <w:tab/>
        <w:t>Sensor data processing</w:t>
      </w:r>
    </w:p>
    <w:p w14:paraId="6EEC5D4D" w14:textId="77777777" w:rsidR="008B4D20" w:rsidRPr="00DB3790" w:rsidRDefault="008B4D20" w:rsidP="008B4D20">
      <w:pPr>
        <w:pStyle w:val="B10"/>
      </w:pPr>
      <w:r w:rsidRPr="00DB3790">
        <w:t>-</w:t>
      </w:r>
      <w:r w:rsidRPr="00DB3790">
        <w:tab/>
        <w:t>XR scene generation</w:t>
      </w:r>
    </w:p>
    <w:p w14:paraId="7CC44EC0" w14:textId="77777777" w:rsidR="008B4D20" w:rsidRPr="00DB3790" w:rsidRDefault="008B4D20" w:rsidP="008B4D20">
      <w:pPr>
        <w:pStyle w:val="B10"/>
      </w:pPr>
      <w:r w:rsidRPr="00DB3790">
        <w:t>-</w:t>
      </w:r>
      <w:r w:rsidRPr="00DB3790">
        <w:tab/>
        <w:t>2D or 3D media encoding</w:t>
      </w:r>
    </w:p>
    <w:p w14:paraId="120E1EA7" w14:textId="77777777" w:rsidR="008B4D20" w:rsidRPr="00DB3790" w:rsidRDefault="008B4D20" w:rsidP="008B4D20">
      <w:pPr>
        <w:pStyle w:val="B10"/>
      </w:pPr>
      <w:r w:rsidRPr="00DB3790">
        <w:t>-</w:t>
      </w:r>
      <w:r w:rsidRPr="00DB3790">
        <w:tab/>
        <w:t xml:space="preserve">Metadata (including scene description) generation </w:t>
      </w:r>
    </w:p>
    <w:p w14:paraId="42BAACBB" w14:textId="77777777" w:rsidR="008B4D20" w:rsidRPr="00DB3790" w:rsidRDefault="008B4D20" w:rsidP="008B4D20">
      <w:pPr>
        <w:pStyle w:val="B10"/>
      </w:pPr>
      <w:r w:rsidRPr="00DB3790">
        <w:t>-</w:t>
      </w:r>
      <w:r w:rsidRPr="00DB3790">
        <w:tab/>
        <w:t>5G delivery</w:t>
      </w:r>
    </w:p>
    <w:p w14:paraId="0E816764" w14:textId="77777777" w:rsidR="008B4D20" w:rsidRPr="00DB3790" w:rsidRDefault="008B4D20" w:rsidP="008B4D20">
      <w:r w:rsidRPr="00DB3790">
        <w:t xml:space="preserve">An XR client connects to the network and joins XR rendering application. The XR client sends static device information (e.g., sensors, supported decoders, display configuration) to the XR edge server. Based on this information, the XR edge server sets up encoder and formats. </w:t>
      </w:r>
    </w:p>
    <w:p w14:paraId="1568188F" w14:textId="77777777" w:rsidR="008B4D20" w:rsidRPr="00DB3790" w:rsidRDefault="008B4D20" w:rsidP="008B4D20">
      <w:r w:rsidRPr="00DB3790">
        <w:t xml:space="preserve">When the XR client has a set of sensors (e.g., trackers and capturing devices, it collects sensor data from sensors. The collected sensor data is processed either locally or at the XR edge server. The collected sensor data or locally processed information (e.g., a current AR pose) is sent to the XR edge server. The XR edge server uses the information to generate the XR scene. The XR edge server converts the XR scene into a simpler format as 2D or 3D media with metadata (including scene description). The media component is compressed, and the compressed media stream and metadata are delivered to the XR client. The XR client generates the XR scene by compositing locally generated or received media and metadata and renders the XR viewport via the XR display (e.g., HMD, AR glass). </w:t>
      </w:r>
    </w:p>
    <w:p w14:paraId="5582E663" w14:textId="77777777" w:rsidR="008B4D20" w:rsidRPr="00DB3790" w:rsidRDefault="008B4D20" w:rsidP="008B4D20">
      <w:r w:rsidRPr="00DB3790">
        <w:t>For example, the XR client captures the 2D video stream from a camera and sends the captured stream to the XR edge server. The XR edge server performs the AR tracking and generates the AR scene which a 3D object is overlaid over a certain position in the 2D video based on the AR tracking information. The 3D object or 2D video for the AR scene are encoded with 2D/3D media encoders, and the scene description or the metadata is generated. The compressed media and metadata are sent to the XR client. The XR client decodes the media or metadata and generates an AR scene which overlays the 3D object in the 2D video., A user viewport is determined by horizontal/vertical field of view of the screen of a head-mounted display or any other display device. The appropriate part of AR scene for the user viewport is rendered and displayed.</w:t>
      </w:r>
    </w:p>
    <w:p w14:paraId="19CD45E6" w14:textId="69240237" w:rsidR="008B4D20" w:rsidRDefault="008B4D20" w:rsidP="008B4D20">
      <w:pPr>
        <w:pStyle w:val="Heading3"/>
        <w:ind w:left="0" w:firstLine="0"/>
      </w:pPr>
      <w:bookmarkStart w:id="247" w:name="_Toc33042067"/>
      <w:r>
        <w:t>6</w:t>
      </w:r>
      <w:r w:rsidRPr="00DB3790">
        <w:t>.2.</w:t>
      </w:r>
      <w:r w:rsidR="00CA738B">
        <w:t>8</w:t>
      </w:r>
      <w:r w:rsidRPr="00DB3790">
        <w:tab/>
        <w:t>XR Conversational</w:t>
      </w:r>
      <w:bookmarkEnd w:id="247"/>
    </w:p>
    <w:p w14:paraId="00D41B1C" w14:textId="033E255F" w:rsidR="002D6D21" w:rsidRDefault="000F7676" w:rsidP="002D6D21">
      <w:r>
        <w:t>In Figure 6.2.</w:t>
      </w:r>
      <w:r w:rsidR="00CA738B">
        <w:t>8</w:t>
      </w:r>
      <w:r>
        <w:t>-1</w:t>
      </w:r>
      <w:r w:rsidR="002D6D21">
        <w:t xml:space="preserve">, a general architecture for XR conversational </w:t>
      </w:r>
      <w:r>
        <w:t xml:space="preserve">and conference </w:t>
      </w:r>
      <w:r w:rsidR="002D6D21">
        <w:t>services is depicted. As stated, these services are an extension on the current MTSI work, using the IMS for session signalling. In order to support XR conversational services (in 5G), extensions are needed in the signalling to enable VR/AR specific attributes, and the media and metadata need to support the right codecs, profiles and metadata. A new interface is the interface to the network (based) media processing. This is an interface similar to that to an SRF, but is expected to be much more extensive to support various types of media processing. This interface can be based on the work in MPEG on Network Based Media Processing.</w:t>
      </w:r>
    </w:p>
    <w:p w14:paraId="42D44EFA" w14:textId="77777777" w:rsidR="000F7676" w:rsidRDefault="000F7676" w:rsidP="000F7676">
      <w:pPr>
        <w:keepNext/>
      </w:pPr>
      <w:r>
        <w:rPr>
          <w:noProof/>
        </w:rPr>
        <w:lastRenderedPageBreak/>
        <w:drawing>
          <wp:inline distT="0" distB="0" distL="0" distR="0" wp14:anchorId="69286C02" wp14:editId="7F3D5A87">
            <wp:extent cx="5564155" cy="27011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7693" cy="2702831"/>
                    </a:xfrm>
                    <a:prstGeom prst="rect">
                      <a:avLst/>
                    </a:prstGeom>
                    <a:noFill/>
                  </pic:spPr>
                </pic:pic>
              </a:graphicData>
            </a:graphic>
          </wp:inline>
        </w:drawing>
      </w:r>
    </w:p>
    <w:p w14:paraId="54ED3F6B" w14:textId="126C03C0" w:rsidR="002D6D21" w:rsidRPr="000F7676" w:rsidRDefault="000F7676" w:rsidP="000F7676">
      <w:pPr>
        <w:jc w:val="center"/>
        <w:rPr>
          <w:b/>
          <w:bCs/>
        </w:rPr>
      </w:pPr>
      <w:r w:rsidRPr="000F7676">
        <w:rPr>
          <w:b/>
          <w:bCs/>
        </w:rPr>
        <w:t>Figure</w:t>
      </w:r>
      <w:r>
        <w:rPr>
          <w:b/>
          <w:bCs/>
        </w:rPr>
        <w:t xml:space="preserve"> 6.2</w:t>
      </w:r>
      <w:r w:rsidR="00CA738B">
        <w:rPr>
          <w:b/>
          <w:bCs/>
        </w:rPr>
        <w:t>.8</w:t>
      </w:r>
      <w:r>
        <w:rPr>
          <w:b/>
          <w:bCs/>
        </w:rPr>
        <w:t>-1 G</w:t>
      </w:r>
      <w:r w:rsidRPr="000F7676">
        <w:rPr>
          <w:b/>
          <w:bCs/>
        </w:rPr>
        <w:t>eneral architecture for XR conversational and conference services</w:t>
      </w:r>
    </w:p>
    <w:p w14:paraId="15B96042" w14:textId="77777777" w:rsidR="002D6D21" w:rsidRPr="00526EFC" w:rsidRDefault="002D6D21" w:rsidP="002D6D21">
      <w:r w:rsidRPr="00526EFC">
        <w:t>Typical steps for call session setup follow normal IMS procedures</w:t>
      </w:r>
      <w:r>
        <w:t>, in case the clients have a simple peer-2-peer call and also do all processing themselves (simplified procedure as follows)</w:t>
      </w:r>
      <w:r w:rsidRPr="00526EFC">
        <w:t>:</w:t>
      </w:r>
    </w:p>
    <w:p w14:paraId="03AE738F"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first client initiates call setup (SIP INVITE);</w:t>
      </w:r>
    </w:p>
    <w:p w14:paraId="5693F589"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IMS (i.e. central session control) routes the call setup to the second client, ensuring proper bandwidth reservations in the network;</w:t>
      </w:r>
    </w:p>
    <w:p w14:paraId="053F78A4"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second client, after call acceptance, responds to the call setup (200 OK);</w:t>
      </w:r>
    </w:p>
    <w:p w14:paraId="6F03E652"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network controls all bandwidth reservations;</w:t>
      </w:r>
    </w:p>
    <w:p w14:paraId="03A7C138" w14:textId="77777777" w:rsidR="002D6D21" w:rsidRPr="00A1508F" w:rsidRDefault="002D6D21" w:rsidP="007419A3">
      <w:pPr>
        <w:pStyle w:val="ListParagraph"/>
        <w:numPr>
          <w:ilvl w:val="0"/>
          <w:numId w:val="105"/>
        </w:numPr>
        <w:rPr>
          <w:rFonts w:ascii="Times New Roman" w:hAnsi="Times New Roman"/>
          <w:sz w:val="20"/>
        </w:rPr>
      </w:pPr>
      <w:r>
        <w:rPr>
          <w:rFonts w:ascii="Times New Roman" w:hAnsi="Times New Roman"/>
          <w:sz w:val="20"/>
        </w:rPr>
        <w:t>Call setup is completed.</w:t>
      </w:r>
    </w:p>
    <w:p w14:paraId="55AC2456" w14:textId="77777777" w:rsidR="002D6D21" w:rsidRDefault="002D6D21" w:rsidP="002D6D21">
      <w:r>
        <w:t>But, given mobile clients, their limited processing capabilities, battery capacity and potentially problems with heat dissipation, processing might be moved to the network. Typical processing for XR conferencing:</w:t>
      </w:r>
    </w:p>
    <w:p w14:paraId="47FACA6A"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Foreground/background segmentation;</w:t>
      </w:r>
    </w:p>
    <w:p w14:paraId="7B340FCF"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HMD removal, i.e. replacing a users HMD with a 3D model of the actual face, possibly including eye tracking / reinsertion;</w:t>
      </w:r>
    </w:p>
    <w:p w14:paraId="174F6719"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3D avatar reconstruction, i.e. using RGB + depth cameras or multiple cameras to create 3D user video avatars;</w:t>
      </w:r>
    </w:p>
    <w:p w14:paraId="5C32D6F6"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Support for multiple users with a (centralised or distributed) VR conferencing bridge, stitching multiple user captures together;</w:t>
      </w:r>
    </w:p>
    <w:p w14:paraId="256D9401"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Creating a self-view, i.e. local 3D user avatar from the user’s own perspective.</w:t>
      </w:r>
    </w:p>
    <w:p w14:paraId="77D3AEC5" w14:textId="77777777" w:rsidR="002D6D21" w:rsidRDefault="002D6D21" w:rsidP="002D6D21">
      <w:r>
        <w:t>In such network-processing scenario, setup is somewhat extended:</w:t>
      </w:r>
    </w:p>
    <w:p w14:paraId="0EE4B58E"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First a client initiates the call setup;</w:t>
      </w:r>
    </w:p>
    <w:p w14:paraId="7715B0F8"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Based on the call setup, the session control triggers network based media processing, reserves resources in the network, incl. media processing resources;</w:t>
      </w:r>
    </w:p>
    <w:p w14:paraId="163316A1"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Session control forwards call setup to the second client;</w:t>
      </w:r>
    </w:p>
    <w:p w14:paraId="40F7CDC5"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After call acceptance, both first and second client are connected to the network processor.</w:t>
      </w:r>
    </w:p>
    <w:p w14:paraId="7D9DC9A4"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Session control instruct the network processor on the actual processing and the stream forwarding, i.e. which input streams go to which clients.</w:t>
      </w:r>
    </w:p>
    <w:p w14:paraId="294D98EF" w14:textId="77777777" w:rsidR="002D6D21" w:rsidRDefault="002D6D21" w:rsidP="002D6D21">
      <w:r>
        <w:t>Specific details here are for further study. Routing media streams can be performed in various ways, using existing methods for stream transcoding, or more centralised conferencing signalling. The interface to the media processor can be based on the existing MRF interface. But, given the developments within MPEG on Network Based Media Processing, maybe a new interface should be defined.</w:t>
      </w:r>
    </w:p>
    <w:p w14:paraId="20F0C226" w14:textId="77777777" w:rsidR="002D6D21" w:rsidRDefault="002D6D21" w:rsidP="002D6D21">
      <w:r>
        <w:t xml:space="preserve">For the routing of signalling, many options allready exist within the IMS. Re-use and perhaps slight modifications are expected to be sufficient to cover the various use cases defined here. For the SDP within the signalling, more modifications are expected. Besides support for new types of media and thus new types of codecs (point cloud streaming, mesh streaming, depth streaming) and profiles for those codecs, new types of metadata also need to be supported. Calibration data (i.e. calibration of HMD position vs camera position), HMD information (position, </w:t>
      </w:r>
      <w:r>
        <w:lastRenderedPageBreak/>
        <w:t xml:space="preserve">orientation, characteristics), camera information (position/orientation, lens/sensor characteristics, settings), user information (3D model, IOD, HRTF, etc) can all be used to perform or improve the media processing. </w:t>
      </w:r>
    </w:p>
    <w:p w14:paraId="4F54DD8E" w14:textId="77777777" w:rsidR="002D6D21" w:rsidRDefault="002D6D21" w:rsidP="002D6D21">
      <w:r>
        <w:t xml:space="preserve">Also, there are different media types, both for the environment and for the user avatars. A virtual environment can consist of a rendered environment, a 360 photo or video, or some hybrid. User avatars can be graphical avatars, video based, 3D video avatars, rendered avatars. Devices can be a single device (one mobile in an HMD enclosure, potentially with a separate bluetooth camera) or can be multiple devices (separate stand-alone VR HMD, multiple (smartphones as cameras). </w:t>
      </w:r>
    </w:p>
    <w:p w14:paraId="05C481CE" w14:textId="77777777" w:rsidR="002D6D21" w:rsidRDefault="002D6D21" w:rsidP="002D6D21">
      <w:r>
        <w:t xml:space="preserve">Additional aspects to be taken into account are: </w:t>
      </w:r>
    </w:p>
    <w:p w14:paraId="5EB480EB" w14:textId="77777777" w:rsidR="002D6D21" w:rsidRDefault="002D6D21" w:rsidP="002D6D21">
      <w:pPr>
        <w:pStyle w:val="ListParagraph"/>
        <w:numPr>
          <w:ilvl w:val="0"/>
          <w:numId w:val="106"/>
        </w:numPr>
        <w:rPr>
          <w:rFonts w:ascii="Times New Roman" w:hAnsi="Times New Roman"/>
          <w:sz w:val="20"/>
        </w:rPr>
      </w:pPr>
      <w:r w:rsidRPr="007419A3">
        <w:rPr>
          <w:rFonts w:ascii="Times New Roman" w:hAnsi="Times New Roman"/>
          <w:sz w:val="20"/>
        </w:rPr>
        <w:t>place</w:t>
      </w:r>
      <w:r>
        <w:rPr>
          <w:rFonts w:ascii="Times New Roman" w:hAnsi="Times New Roman"/>
          <w:sz w:val="20"/>
        </w:rPr>
        <w:t>ment of media processor: central vs edge, centralised vs distributed.</w:t>
      </w:r>
    </w:p>
    <w:p w14:paraId="3F0136FE" w14:textId="6BE0AD34" w:rsidR="002D6D21" w:rsidRPr="000F7676" w:rsidRDefault="002D6D21" w:rsidP="002D6D21">
      <w:pPr>
        <w:pStyle w:val="ListParagraph"/>
        <w:numPr>
          <w:ilvl w:val="0"/>
          <w:numId w:val="106"/>
        </w:numPr>
        <w:rPr>
          <w:rFonts w:ascii="Times New Roman" w:hAnsi="Times New Roman"/>
          <w:sz w:val="20"/>
        </w:rPr>
      </w:pPr>
      <w:r>
        <w:rPr>
          <w:rFonts w:ascii="Times New Roman" w:hAnsi="Times New Roman"/>
          <w:sz w:val="20"/>
        </w:rPr>
        <w:t>delay aspects for communication purposes. Ideally, delay is kept to a minimum, i.e. &lt;150 ms one-way delay. Given the required processing, this is a challenge, and will effect e.g. codec choices and rendering choices.</w:t>
      </w:r>
    </w:p>
    <w:p w14:paraId="2CA787D0" w14:textId="77777777" w:rsidR="002D6D21" w:rsidRDefault="002D6D21" w:rsidP="002D6D21">
      <w:r>
        <w:t>For XR Conversational services, we can consider 3 bandwidth cases according to the type of capture/user representation transmitted (with almost constant bandwidth on the upload):</w:t>
      </w:r>
    </w:p>
    <w:p w14:paraId="321212BA" w14:textId="3A13A8B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sidRPr="007419A3">
        <w:rPr>
          <w:rFonts w:ascii="Times New Roman" w:eastAsia="Times New Roman" w:hAnsi="Times New Roman"/>
          <w:sz w:val="20"/>
        </w:rPr>
        <w:t>2D+</w:t>
      </w:r>
      <w:r>
        <w:rPr>
          <w:rFonts w:ascii="Times New Roman" w:eastAsia="Times New Roman" w:hAnsi="Times New Roman"/>
          <w:sz w:val="20"/>
        </w:rPr>
        <w:t>/</w:t>
      </w:r>
      <w:r w:rsidRPr="007419A3">
        <w:rPr>
          <w:rFonts w:ascii="Times New Roman" w:eastAsia="Times New Roman" w:hAnsi="Times New Roman"/>
          <w:sz w:val="20"/>
        </w:rPr>
        <w:t>RGBD: &gt;2.7Mbit/s (1 camera), &gt;5.4Mbit/s (2 Camera)</w:t>
      </w:r>
    </w:p>
    <w:p w14:paraId="7A652D14" w14:textId="7777777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Pr>
          <w:rFonts w:ascii="Times New Roman" w:eastAsia="Times New Roman" w:hAnsi="Times New Roman"/>
          <w:sz w:val="20"/>
        </w:rPr>
        <w:t xml:space="preserve">3D </w:t>
      </w:r>
      <w:r w:rsidRPr="007419A3">
        <w:rPr>
          <w:rFonts w:ascii="Times New Roman" w:eastAsia="Times New Roman" w:hAnsi="Times New Roman"/>
          <w:sz w:val="20"/>
        </w:rPr>
        <w:t>Mesh: ~30 Mbit/s</w:t>
      </w:r>
    </w:p>
    <w:p w14:paraId="167F4B5C" w14:textId="7777777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Pr>
          <w:rFonts w:ascii="Times New Roman" w:eastAsia="Times New Roman" w:hAnsi="Times New Roman"/>
          <w:sz w:val="20"/>
        </w:rPr>
        <w:t xml:space="preserve">3D </w:t>
      </w:r>
      <w:r w:rsidRPr="007419A3">
        <w:rPr>
          <w:rFonts w:ascii="Times New Roman" w:eastAsia="Times New Roman" w:hAnsi="Times New Roman"/>
          <w:sz w:val="20"/>
        </w:rPr>
        <w:t>VPCC / GPCC: 5-50 Mbit/s (CTC MPEG)</w:t>
      </w:r>
    </w:p>
    <w:p w14:paraId="2C7ABBE6" w14:textId="77777777" w:rsidR="002D6D21" w:rsidRDefault="002D6D21" w:rsidP="002D6D21">
      <w:r>
        <w:t>Furthermore we can assume that joining an communication experience session will result in a download peek at the beginning of the session to download the environment and associated media objects within the XR application. T</w:t>
      </w:r>
      <w:r w:rsidRPr="007B6DDC">
        <w:t>hroughout</w:t>
      </w:r>
      <w:r w:rsidRPr="007B6DDC" w:rsidDel="007B6DDC">
        <w:t xml:space="preserve"> </w:t>
      </w:r>
      <w:r>
        <w:t>a XR communication experience session the download might vary depanding on the amound of users represented and the upload format of those users.</w:t>
      </w:r>
    </w:p>
    <w:p w14:paraId="4701D5CF" w14:textId="77777777" w:rsidR="008B4D20" w:rsidRDefault="008B4D20" w:rsidP="008B4D20">
      <w:pPr>
        <w:pStyle w:val="Heading2"/>
      </w:pPr>
      <w:bookmarkStart w:id="248" w:name="_Toc33042068"/>
      <w:r>
        <w:t>6</w:t>
      </w:r>
      <w:r w:rsidRPr="00DB3790">
        <w:t>.</w:t>
      </w:r>
      <w:r>
        <w:t>3</w:t>
      </w:r>
      <w:r w:rsidRPr="00DB3790">
        <w:tab/>
      </w:r>
      <w:r>
        <w:t>Summary of Traffic Characteristics</w:t>
      </w:r>
      <w:bookmarkEnd w:id="248"/>
    </w:p>
    <w:p w14:paraId="2C743699" w14:textId="1DAB0974" w:rsidR="008B4D20" w:rsidRDefault="008B4D20" w:rsidP="008B4D20">
      <w:r w:rsidRPr="00BE70BB">
        <w:t xml:space="preserve">This clause summarizes </w:t>
      </w:r>
      <w:r w:rsidR="00514362" w:rsidRPr="00BE70BB">
        <w:t xml:space="preserve">initial </w:t>
      </w:r>
      <w:r w:rsidRPr="00BE70BB">
        <w:t>typical traffics characteristics for different architectures, based on the findings in this clause.</w:t>
      </w:r>
      <w:r w:rsidR="00175556" w:rsidRPr="00BE70BB">
        <w:t xml:space="preserve"> The </w:t>
      </w:r>
      <w:r w:rsidR="00F77580" w:rsidRPr="00BE70BB">
        <w:t xml:space="preserve">parameters relate to the 5G PDU session QoS as introduced in clause </w:t>
      </w:r>
      <w:r w:rsidR="00BE70BB" w:rsidRPr="007F7C12">
        <w:t>4.3</w:t>
      </w:r>
      <w:r w:rsidR="00F77580" w:rsidRPr="007F7C12">
        <w:t>.</w:t>
      </w:r>
      <w:r>
        <w:t xml:space="preserve"> </w:t>
      </w:r>
    </w:p>
    <w:p w14:paraId="4BBC7523" w14:textId="7C7C6E56" w:rsidR="0094316A" w:rsidRDefault="0094316A">
      <w:r>
        <w:t>Table 6.3-1 provides</w:t>
      </w:r>
      <w:r w:rsidRPr="0094316A">
        <w:t xml:space="preserve"> </w:t>
      </w:r>
      <w:r>
        <w:t>tnitial traffic characteristics for different architectures</w:t>
      </w:r>
      <w:r w:rsidR="00C45B59">
        <w:t xml:space="preserve"> based on the findings in clause 6.2. </w:t>
      </w:r>
      <w:r w:rsidR="00734FA9">
        <w:t>Whereas some initial aspects are collected, many issues are FFS.</w:t>
      </w:r>
    </w:p>
    <w:p w14:paraId="015F619B" w14:textId="77777777" w:rsidR="008B4D20" w:rsidRDefault="008B4D20" w:rsidP="008B4D20">
      <w:r>
        <w:t>Legend:</w:t>
      </w:r>
    </w:p>
    <w:p w14:paraId="43301881" w14:textId="77777777" w:rsidR="008B4D20" w:rsidRDefault="008B4D20" w:rsidP="008B4D20">
      <w:pPr>
        <w:ind w:firstLine="284"/>
      </w:pPr>
      <w:r>
        <w:t>-</w:t>
      </w:r>
      <w:r>
        <w:tab/>
        <w:t xml:space="preserve">DL: Downlink, </w:t>
      </w:r>
    </w:p>
    <w:p w14:paraId="2728D240" w14:textId="77777777" w:rsidR="008B4D20" w:rsidRDefault="008B4D20" w:rsidP="008B4D20">
      <w:pPr>
        <w:ind w:firstLine="284"/>
      </w:pPr>
      <w:r>
        <w:t>-</w:t>
      </w:r>
      <w:r>
        <w:tab/>
        <w:t xml:space="preserve">UL: Uplink, </w:t>
      </w:r>
    </w:p>
    <w:p w14:paraId="6416A7D5" w14:textId="07979FCB" w:rsidR="008B4D20" w:rsidRDefault="008B4D20" w:rsidP="008B4D20">
      <w:pPr>
        <w:ind w:firstLine="284"/>
      </w:pPr>
      <w:r>
        <w:t>-</w:t>
      </w:r>
      <w:r>
        <w:tab/>
        <w:t>PDB: Packet delay budget,</w:t>
      </w:r>
    </w:p>
    <w:p w14:paraId="54317443" w14:textId="77777777" w:rsidR="008B4D20" w:rsidRDefault="008B4D20" w:rsidP="008B4D20">
      <w:pPr>
        <w:ind w:firstLine="284"/>
      </w:pPr>
      <w:r>
        <w:t>-</w:t>
      </w:r>
      <w:r>
        <w:tab/>
        <w:t xml:space="preserve">PER: Packet Error Rate, </w:t>
      </w:r>
    </w:p>
    <w:p w14:paraId="08461F09" w14:textId="77777777" w:rsidR="008B4D20" w:rsidRDefault="008B4D20" w:rsidP="008B4D20">
      <w:pPr>
        <w:ind w:firstLine="284"/>
      </w:pPr>
      <w:r>
        <w:t>-</w:t>
      </w:r>
      <w:r>
        <w:tab/>
        <w:t>RTT: Round Trip Time</w:t>
      </w:r>
    </w:p>
    <w:p w14:paraId="052156F1" w14:textId="273E6B1A" w:rsidR="008B4D20" w:rsidRDefault="008B4D20" w:rsidP="008B4D20">
      <w:pPr>
        <w:ind w:left="284"/>
      </w:pPr>
      <w:r>
        <w:t>Note: Either RTT applies, or UL and DL PDB applies separately, but RTT and UL/DL PDB cannot apply simultaneously</w:t>
      </w:r>
    </w:p>
    <w:p w14:paraId="73BF3711" w14:textId="6B24BEB5" w:rsidR="00F77457" w:rsidRDefault="00F77457" w:rsidP="007F7C12">
      <w:pPr>
        <w:pStyle w:val="TF"/>
      </w:pPr>
      <w:r>
        <w:t xml:space="preserve">Table 6.3-1: </w:t>
      </w:r>
      <w:r w:rsidR="002B7939">
        <w:t>Init</w:t>
      </w:r>
      <w:r w:rsidR="006F54E7">
        <w:t xml:space="preserve">ial </w:t>
      </w:r>
      <w:r w:rsidR="002B7939">
        <w:t xml:space="preserve">Traffic Characteristics </w:t>
      </w:r>
      <w:r w:rsidR="006F54E7">
        <w:t>for different architectures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68"/>
        <w:gridCol w:w="697"/>
        <w:gridCol w:w="905"/>
        <w:gridCol w:w="1209"/>
        <w:gridCol w:w="1209"/>
        <w:gridCol w:w="1209"/>
        <w:gridCol w:w="585"/>
        <w:gridCol w:w="585"/>
        <w:gridCol w:w="911"/>
        <w:gridCol w:w="1047"/>
      </w:tblGrid>
      <w:tr w:rsidR="00042290" w:rsidRPr="007D19E0" w14:paraId="61E23E1E" w14:textId="77777777" w:rsidTr="00C906B4">
        <w:tc>
          <w:tcPr>
            <w:tcW w:w="659" w:type="pct"/>
            <w:shd w:val="solid" w:color="000000" w:fill="FFFFFF"/>
            <w:hideMark/>
          </w:tcPr>
          <w:p w14:paraId="6B1117A4" w14:textId="525278EB"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 </w:t>
            </w:r>
            <w:r w:rsidR="006F54E7">
              <w:rPr>
                <w:rFonts w:ascii="Calibri" w:hAnsi="Calibri" w:cs="Calibri"/>
                <w:b/>
                <w:bCs/>
                <w:sz w:val="16"/>
                <w:szCs w:val="16"/>
                <w:lang w:val="en-US" w:eastAsia="de-DE"/>
              </w:rPr>
              <w:t>Architecture</w:t>
            </w:r>
          </w:p>
        </w:tc>
        <w:tc>
          <w:tcPr>
            <w:tcW w:w="362" w:type="pct"/>
            <w:shd w:val="solid" w:color="000000" w:fill="FFFFFF"/>
            <w:hideMark/>
          </w:tcPr>
          <w:p w14:paraId="09C4E259"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Rate range</w:t>
            </w:r>
          </w:p>
        </w:tc>
        <w:tc>
          <w:tcPr>
            <w:tcW w:w="470" w:type="pct"/>
            <w:shd w:val="solid" w:color="000000" w:fill="FFFFFF"/>
            <w:hideMark/>
          </w:tcPr>
          <w:p w14:paraId="612C15DF"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Rate range</w:t>
            </w:r>
          </w:p>
        </w:tc>
        <w:tc>
          <w:tcPr>
            <w:tcW w:w="628" w:type="pct"/>
            <w:shd w:val="solid" w:color="000000" w:fill="FFFFFF"/>
            <w:hideMark/>
          </w:tcPr>
          <w:p w14:paraId="734FE5EC"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PDB</w:t>
            </w:r>
          </w:p>
        </w:tc>
        <w:tc>
          <w:tcPr>
            <w:tcW w:w="628" w:type="pct"/>
            <w:shd w:val="solid" w:color="000000" w:fill="FFFFFF"/>
            <w:hideMark/>
          </w:tcPr>
          <w:p w14:paraId="5B348DBD"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PDB</w:t>
            </w:r>
          </w:p>
        </w:tc>
        <w:tc>
          <w:tcPr>
            <w:tcW w:w="628" w:type="pct"/>
            <w:shd w:val="solid" w:color="000000" w:fill="FFFFFF"/>
            <w:hideMark/>
          </w:tcPr>
          <w:p w14:paraId="0A2E6102"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 xml:space="preserve">RTT </w:t>
            </w:r>
          </w:p>
        </w:tc>
        <w:tc>
          <w:tcPr>
            <w:tcW w:w="304" w:type="pct"/>
            <w:shd w:val="solid" w:color="000000" w:fill="FFFFFF"/>
            <w:hideMark/>
          </w:tcPr>
          <w:p w14:paraId="304C38EF"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PER range</w:t>
            </w:r>
          </w:p>
        </w:tc>
        <w:tc>
          <w:tcPr>
            <w:tcW w:w="304" w:type="pct"/>
            <w:shd w:val="solid" w:color="000000" w:fill="FFFFFF"/>
            <w:hideMark/>
          </w:tcPr>
          <w:p w14:paraId="7730ECEE"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PER range</w:t>
            </w:r>
          </w:p>
        </w:tc>
        <w:tc>
          <w:tcPr>
            <w:tcW w:w="473" w:type="pct"/>
            <w:shd w:val="solid" w:color="000000" w:fill="FFFFFF"/>
            <w:hideMark/>
          </w:tcPr>
          <w:p w14:paraId="2AFE6AF0"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Traffic periodicity range</w:t>
            </w:r>
          </w:p>
        </w:tc>
        <w:tc>
          <w:tcPr>
            <w:tcW w:w="545" w:type="pct"/>
            <w:shd w:val="solid" w:color="000000" w:fill="FFFFFF"/>
            <w:hideMark/>
          </w:tcPr>
          <w:p w14:paraId="7D59320E"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Traffic file size distribution</w:t>
            </w:r>
          </w:p>
        </w:tc>
      </w:tr>
      <w:tr w:rsidR="008B4D20" w:rsidRPr="002C3162" w14:paraId="581AF22A" w14:textId="77777777" w:rsidTr="00C906B4">
        <w:tc>
          <w:tcPr>
            <w:tcW w:w="659" w:type="pct"/>
            <w:shd w:val="clear" w:color="auto" w:fill="auto"/>
            <w:hideMark/>
          </w:tcPr>
          <w:p w14:paraId="3F75E8A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independent streaming</w:t>
            </w:r>
          </w:p>
        </w:tc>
        <w:tc>
          <w:tcPr>
            <w:tcW w:w="362" w:type="pct"/>
            <w:shd w:val="clear" w:color="auto" w:fill="auto"/>
          </w:tcPr>
          <w:p w14:paraId="296A3943"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100 MBPs</w:t>
            </w:r>
          </w:p>
        </w:tc>
        <w:tc>
          <w:tcPr>
            <w:tcW w:w="470" w:type="pct"/>
            <w:shd w:val="clear" w:color="auto" w:fill="auto"/>
          </w:tcPr>
          <w:p w14:paraId="6B2391D5"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HTTP requests every second. TCP handshake</w:t>
            </w:r>
          </w:p>
        </w:tc>
        <w:tc>
          <w:tcPr>
            <w:tcW w:w="628" w:type="pct"/>
            <w:shd w:val="clear" w:color="auto" w:fill="auto"/>
          </w:tcPr>
          <w:p w14:paraId="4E9E980E"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353C3EB5"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633E75A0"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 and TCP equation</w:t>
            </w:r>
          </w:p>
        </w:tc>
        <w:tc>
          <w:tcPr>
            <w:tcW w:w="304" w:type="pct"/>
            <w:shd w:val="clear" w:color="auto" w:fill="auto"/>
          </w:tcPr>
          <w:p w14:paraId="6E336D1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304" w:type="pct"/>
            <w:shd w:val="clear" w:color="auto" w:fill="auto"/>
          </w:tcPr>
          <w:p w14:paraId="45ECEFC2"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473" w:type="pct"/>
            <w:shd w:val="clear" w:color="auto" w:fill="auto"/>
          </w:tcPr>
          <w:p w14:paraId="2DB6CE9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hideMark/>
          </w:tcPr>
          <w:p w14:paraId="5920BDB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Almost constant</w:t>
            </w:r>
          </w:p>
        </w:tc>
      </w:tr>
      <w:tr w:rsidR="008B4D20" w:rsidRPr="007D19E0" w14:paraId="082173AE" w14:textId="77777777" w:rsidTr="00C906B4">
        <w:tc>
          <w:tcPr>
            <w:tcW w:w="659" w:type="pct"/>
            <w:shd w:val="clear" w:color="auto" w:fill="auto"/>
            <w:hideMark/>
          </w:tcPr>
          <w:p w14:paraId="1CC9298D"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xml:space="preserve">Viewport dependent streaming </w:t>
            </w:r>
          </w:p>
        </w:tc>
        <w:tc>
          <w:tcPr>
            <w:tcW w:w="362" w:type="pct"/>
            <w:shd w:val="clear" w:color="auto" w:fill="auto"/>
          </w:tcPr>
          <w:p w14:paraId="6C4BB619"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25 MBPs</w:t>
            </w:r>
          </w:p>
        </w:tc>
        <w:tc>
          <w:tcPr>
            <w:tcW w:w="470" w:type="pct"/>
            <w:shd w:val="clear" w:color="auto" w:fill="auto"/>
          </w:tcPr>
          <w:p w14:paraId="2F95DFE8"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 xml:space="preserve">More frequent HTTP </w:t>
            </w:r>
            <w:r>
              <w:rPr>
                <w:rFonts w:ascii="Calibri" w:hAnsi="Calibri" w:cs="Calibri"/>
                <w:sz w:val="16"/>
                <w:szCs w:val="16"/>
                <w:lang w:val="en-US" w:eastAsia="de-DE"/>
              </w:rPr>
              <w:lastRenderedPageBreak/>
              <w:t>requests every 100ms. TCP handshake</w:t>
            </w:r>
          </w:p>
        </w:tc>
        <w:tc>
          <w:tcPr>
            <w:tcW w:w="628" w:type="pct"/>
            <w:shd w:val="clear" w:color="auto" w:fill="auto"/>
          </w:tcPr>
          <w:p w14:paraId="23BBA6D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lastRenderedPageBreak/>
              <w:t>See adaptive streaming</w:t>
            </w:r>
          </w:p>
        </w:tc>
        <w:tc>
          <w:tcPr>
            <w:tcW w:w="628" w:type="pct"/>
            <w:shd w:val="clear" w:color="auto" w:fill="auto"/>
          </w:tcPr>
          <w:p w14:paraId="70FB6A1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782260E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 and TCP equation</w:t>
            </w:r>
          </w:p>
        </w:tc>
        <w:tc>
          <w:tcPr>
            <w:tcW w:w="304" w:type="pct"/>
            <w:shd w:val="clear" w:color="auto" w:fill="auto"/>
          </w:tcPr>
          <w:p w14:paraId="59EC68B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304" w:type="pct"/>
            <w:shd w:val="clear" w:color="auto" w:fill="auto"/>
          </w:tcPr>
          <w:p w14:paraId="5D7921FF"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473" w:type="pct"/>
            <w:shd w:val="clear" w:color="auto" w:fill="auto"/>
          </w:tcPr>
          <w:p w14:paraId="0B1A095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hideMark/>
          </w:tcPr>
          <w:p w14:paraId="00E5BA1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Almost constant</w:t>
            </w:r>
          </w:p>
        </w:tc>
      </w:tr>
      <w:tr w:rsidR="008B4D20" w:rsidRPr="007D19E0" w14:paraId="2F05B56D" w14:textId="77777777" w:rsidTr="00C906B4">
        <w:tc>
          <w:tcPr>
            <w:tcW w:w="659" w:type="pct"/>
            <w:shd w:val="clear" w:color="auto" w:fill="auto"/>
          </w:tcPr>
          <w:p w14:paraId="065F93D6"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1</w:t>
            </w:r>
          </w:p>
        </w:tc>
        <w:tc>
          <w:tcPr>
            <w:tcW w:w="362" w:type="pct"/>
            <w:shd w:val="clear" w:color="auto" w:fill="auto"/>
          </w:tcPr>
          <w:p w14:paraId="1BB72B82" w14:textId="77777777" w:rsidR="008B4D2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100 MBit/s</w:t>
            </w:r>
          </w:p>
        </w:tc>
        <w:tc>
          <w:tcPr>
            <w:tcW w:w="470" w:type="pct"/>
            <w:shd w:val="clear" w:color="auto" w:fill="auto"/>
          </w:tcPr>
          <w:p w14:paraId="5D0CE33E" w14:textId="0BD666E7"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276AEE1" w14:textId="3B366863"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E1FDEBB" w14:textId="314F67D8"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17B0827B" w14:textId="4E4FA70E"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98A544A" w14:textId="60C898E7"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7AD09024" w14:textId="0A9EC770"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2E36BF8C" w14:textId="0855CE49"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055F2B1D" w14:textId="5ED77BA4"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DC127CF" w14:textId="77777777" w:rsidTr="00C906B4">
        <w:tc>
          <w:tcPr>
            <w:tcW w:w="659" w:type="pct"/>
            <w:shd w:val="clear" w:color="auto" w:fill="auto"/>
            <w:hideMark/>
          </w:tcPr>
          <w:p w14:paraId="090DF1C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2</w:t>
            </w:r>
          </w:p>
        </w:tc>
        <w:tc>
          <w:tcPr>
            <w:tcW w:w="362" w:type="pct"/>
            <w:shd w:val="clear" w:color="auto" w:fill="auto"/>
            <w:hideMark/>
          </w:tcPr>
          <w:p w14:paraId="7701880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1 GBit/s</w:t>
            </w:r>
          </w:p>
        </w:tc>
        <w:tc>
          <w:tcPr>
            <w:tcW w:w="470" w:type="pct"/>
            <w:shd w:val="clear" w:color="auto" w:fill="auto"/>
            <w:hideMark/>
          </w:tcPr>
          <w:p w14:paraId="10CC76D9" w14:textId="0BAF3A78"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0EF81184" w14:textId="5C62B2AF"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5DC4AEA5" w14:textId="516DBA0A"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5D6CEAE6" w14:textId="798702FF"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304" w:type="pct"/>
            <w:shd w:val="clear" w:color="auto" w:fill="auto"/>
            <w:hideMark/>
          </w:tcPr>
          <w:p w14:paraId="367C562B" w14:textId="4B8AEA05"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304" w:type="pct"/>
            <w:shd w:val="clear" w:color="auto" w:fill="auto"/>
            <w:hideMark/>
          </w:tcPr>
          <w:p w14:paraId="5B027694" w14:textId="2B40A58C"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473" w:type="pct"/>
            <w:shd w:val="clear" w:color="auto" w:fill="auto"/>
            <w:hideMark/>
          </w:tcPr>
          <w:p w14:paraId="088BE622" w14:textId="6A1BBCA1"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545" w:type="pct"/>
            <w:shd w:val="clear" w:color="auto" w:fill="auto"/>
            <w:hideMark/>
          </w:tcPr>
          <w:p w14:paraId="7A085C12" w14:textId="45206559"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r>
      <w:tr w:rsidR="008B4D20" w:rsidRPr="002C3162" w14:paraId="58962E33" w14:textId="77777777" w:rsidTr="00C906B4">
        <w:tc>
          <w:tcPr>
            <w:tcW w:w="659" w:type="pct"/>
            <w:shd w:val="clear" w:color="auto" w:fill="auto"/>
          </w:tcPr>
          <w:p w14:paraId="6621010B"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3</w:t>
            </w:r>
          </w:p>
        </w:tc>
        <w:tc>
          <w:tcPr>
            <w:tcW w:w="362" w:type="pct"/>
            <w:shd w:val="clear" w:color="auto" w:fill="auto"/>
          </w:tcPr>
          <w:p w14:paraId="1B3202D4"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 Gbit/s</w:t>
            </w:r>
          </w:p>
        </w:tc>
        <w:tc>
          <w:tcPr>
            <w:tcW w:w="470" w:type="pct"/>
            <w:shd w:val="clear" w:color="auto" w:fill="auto"/>
          </w:tcPr>
          <w:p w14:paraId="68A32DD8" w14:textId="214D6E26" w:rsidR="008B4D20" w:rsidRPr="007D19E0" w:rsidRDefault="00343843"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722A576" w14:textId="06DCE0A6"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7329295" w14:textId="62A3078F"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1A2E3B7E" w14:textId="2365EF30"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7AAD10AF" w14:textId="1895D00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C660774" w14:textId="465AF40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5138CCF9" w14:textId="2A50E66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0B1C5283" w14:textId="7CA3847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47797CA" w14:textId="77777777" w:rsidTr="00C906B4">
        <w:tc>
          <w:tcPr>
            <w:tcW w:w="659" w:type="pct"/>
            <w:shd w:val="clear" w:color="auto" w:fill="auto"/>
          </w:tcPr>
          <w:p w14:paraId="147746BA" w14:textId="175B39AF" w:rsidR="008B4D20" w:rsidRPr="007D19E0" w:rsidRDefault="00A05606"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Ras</w:t>
            </w:r>
            <w:r w:rsidR="007F6A86">
              <w:rPr>
                <w:rFonts w:ascii="Calibri" w:hAnsi="Calibri" w:cs="Calibri"/>
                <w:sz w:val="16"/>
                <w:szCs w:val="16"/>
                <w:lang w:val="en-US" w:eastAsia="de-DE"/>
              </w:rPr>
              <w:t>ter-based Split Rendering with Pose Correction</w:t>
            </w:r>
          </w:p>
        </w:tc>
        <w:tc>
          <w:tcPr>
            <w:tcW w:w="362" w:type="pct"/>
            <w:shd w:val="clear" w:color="auto" w:fill="auto"/>
          </w:tcPr>
          <w:p w14:paraId="3EE10C23"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100 Mbit/s</w:t>
            </w:r>
          </w:p>
        </w:tc>
        <w:tc>
          <w:tcPr>
            <w:tcW w:w="470" w:type="pct"/>
            <w:shd w:val="clear" w:color="auto" w:fill="auto"/>
          </w:tcPr>
          <w:p w14:paraId="5A9B67E4"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500 kbit/s</w:t>
            </w:r>
          </w:p>
        </w:tc>
        <w:tc>
          <w:tcPr>
            <w:tcW w:w="628" w:type="pct"/>
            <w:shd w:val="clear" w:color="auto" w:fill="auto"/>
          </w:tcPr>
          <w:p w14:paraId="16ED731E"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20ms</w:t>
            </w:r>
          </w:p>
        </w:tc>
        <w:tc>
          <w:tcPr>
            <w:tcW w:w="628" w:type="pct"/>
            <w:shd w:val="clear" w:color="auto" w:fill="auto"/>
          </w:tcPr>
          <w:p w14:paraId="2E65FED8"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10ms</w:t>
            </w:r>
          </w:p>
        </w:tc>
        <w:tc>
          <w:tcPr>
            <w:tcW w:w="628" w:type="pct"/>
            <w:shd w:val="clear" w:color="auto" w:fill="auto"/>
          </w:tcPr>
          <w:p w14:paraId="19EE801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50ms</w:t>
            </w:r>
          </w:p>
        </w:tc>
        <w:tc>
          <w:tcPr>
            <w:tcW w:w="304" w:type="pct"/>
            <w:shd w:val="clear" w:color="auto" w:fill="auto"/>
          </w:tcPr>
          <w:p w14:paraId="6DB56B44" w14:textId="57B29A0C"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3E0F946" w14:textId="27E6871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8C7F016"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tcPr>
          <w:p w14:paraId="395246EC" w14:textId="21C0B41C" w:rsidR="008B4D20" w:rsidRPr="007D19E0" w:rsidRDefault="00BB36E1"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w:t>
            </w:r>
            <w:r w:rsidR="00F77457">
              <w:rPr>
                <w:rFonts w:ascii="Calibri" w:hAnsi="Calibri" w:cs="Calibri"/>
                <w:sz w:val="16"/>
                <w:szCs w:val="16"/>
                <w:lang w:val="en-US" w:eastAsia="de-DE"/>
              </w:rPr>
              <w:t>S</w:t>
            </w:r>
          </w:p>
        </w:tc>
      </w:tr>
      <w:tr w:rsidR="008B4D20" w:rsidRPr="002C3162" w14:paraId="25C52B5F" w14:textId="77777777" w:rsidTr="00C906B4">
        <w:tc>
          <w:tcPr>
            <w:tcW w:w="659" w:type="pct"/>
            <w:shd w:val="clear" w:color="auto" w:fill="auto"/>
          </w:tcPr>
          <w:p w14:paraId="1B06E1DF"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Generalized Split Rendering</w:t>
            </w:r>
          </w:p>
        </w:tc>
        <w:tc>
          <w:tcPr>
            <w:tcW w:w="362" w:type="pct"/>
            <w:shd w:val="clear" w:color="auto" w:fill="auto"/>
          </w:tcPr>
          <w:p w14:paraId="7213F868" w14:textId="281D7F8E"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032DAA2B" w14:textId="0EB33897"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09E5D4D1" w14:textId="0C8EAFB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1221B50" w14:textId="58F764B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47E9E2D" w14:textId="25E039B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2886F1E6" w14:textId="26121A6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BFADE51" w14:textId="1F8B0EB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22FBA7E" w14:textId="34BFAE7D"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3C125149" w14:textId="3895B37F"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601F14E2" w14:textId="77777777" w:rsidTr="00C906B4">
        <w:tc>
          <w:tcPr>
            <w:tcW w:w="659" w:type="pct"/>
            <w:shd w:val="clear" w:color="auto" w:fill="auto"/>
          </w:tcPr>
          <w:p w14:paraId="181DAAC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XR Distributed Computing</w:t>
            </w:r>
          </w:p>
        </w:tc>
        <w:tc>
          <w:tcPr>
            <w:tcW w:w="362" w:type="pct"/>
            <w:shd w:val="clear" w:color="auto" w:fill="auto"/>
          </w:tcPr>
          <w:p w14:paraId="452DC19A" w14:textId="6213F0E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07690FF5" w14:textId="320E42C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495E9C4" w14:textId="6824E39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635F425" w14:textId="6A3B4DF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3EE41784" w14:textId="002B45E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4F670841" w14:textId="1725F08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3EB495A2" w14:textId="2589790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30DD3089" w14:textId="25F5182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309BB297" w14:textId="46AB8F7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68E7123" w14:textId="77777777" w:rsidTr="00C906B4">
        <w:tc>
          <w:tcPr>
            <w:tcW w:w="659" w:type="pct"/>
            <w:shd w:val="clear" w:color="auto" w:fill="auto"/>
          </w:tcPr>
          <w:p w14:paraId="23710DA0"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XR Conversational</w:t>
            </w:r>
          </w:p>
        </w:tc>
        <w:tc>
          <w:tcPr>
            <w:tcW w:w="362" w:type="pct"/>
            <w:shd w:val="clear" w:color="auto" w:fill="auto"/>
          </w:tcPr>
          <w:p w14:paraId="43247FB4" w14:textId="3EAAB9A4"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6A43E84A" w14:textId="36A0AF6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4A335F29" w14:textId="4D74FE2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FD68089" w14:textId="1C47A0F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30DDD09" w14:textId="02F732C6"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5E5973B" w14:textId="60637FE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3E7A107" w14:textId="642E1CE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8196747" w14:textId="5816C66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119BF18D" w14:textId="7CC6D92C"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A17B86" w:rsidRPr="002C3162" w14:paraId="620ADD4E" w14:textId="77777777" w:rsidTr="00C906B4">
        <w:tc>
          <w:tcPr>
            <w:tcW w:w="659" w:type="pct"/>
            <w:shd w:val="clear" w:color="auto" w:fill="auto"/>
          </w:tcPr>
          <w:p w14:paraId="49BB3CBD" w14:textId="4205F33D" w:rsidR="00A17B86" w:rsidRDefault="00A17B86"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XR Conferencing</w:t>
            </w:r>
          </w:p>
          <w:p w14:paraId="4D6CB934" w14:textId="77777777" w:rsidR="00162FDF" w:rsidRDefault="00162FDF" w:rsidP="00A17B86">
            <w:pPr>
              <w:overflowPunct/>
              <w:autoSpaceDE/>
              <w:autoSpaceDN/>
              <w:adjustRightInd/>
              <w:spacing w:after="0"/>
              <w:textAlignment w:val="auto"/>
              <w:rPr>
                <w:rFonts w:ascii="Calibri" w:hAnsi="Calibri" w:cs="Calibri"/>
                <w:sz w:val="16"/>
                <w:szCs w:val="16"/>
                <w:lang w:val="en-US" w:eastAsia="de-DE"/>
              </w:rPr>
            </w:pPr>
          </w:p>
          <w:p w14:paraId="4623B2B8" w14:textId="7174BEC5" w:rsidR="00162FDF" w:rsidRPr="007D19E0"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Details are FFS</w:t>
            </w:r>
          </w:p>
        </w:tc>
        <w:tc>
          <w:tcPr>
            <w:tcW w:w="362" w:type="pct"/>
            <w:shd w:val="clear" w:color="auto" w:fill="auto"/>
          </w:tcPr>
          <w:p w14:paraId="628C255E" w14:textId="78CF5CF5"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3Mbit/s up to 50Mbit/s per user</w:t>
            </w:r>
          </w:p>
        </w:tc>
        <w:tc>
          <w:tcPr>
            <w:tcW w:w="470" w:type="pct"/>
            <w:shd w:val="clear" w:color="auto" w:fill="auto"/>
          </w:tcPr>
          <w:p w14:paraId="35826FE6" w14:textId="6F9FA150"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3Mbit/s up to 50Mbit/s</w:t>
            </w:r>
          </w:p>
        </w:tc>
        <w:tc>
          <w:tcPr>
            <w:tcW w:w="628" w:type="pct"/>
            <w:shd w:val="clear" w:color="auto" w:fill="auto"/>
          </w:tcPr>
          <w:p w14:paraId="680BA1D8" w14:textId="44EB8009"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628" w:type="pct"/>
            <w:shd w:val="clear" w:color="auto" w:fill="auto"/>
          </w:tcPr>
          <w:p w14:paraId="214CCCC3" w14:textId="04B1B0AB"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628" w:type="pct"/>
            <w:shd w:val="clear" w:color="auto" w:fill="auto"/>
          </w:tcPr>
          <w:p w14:paraId="1A5820E5" w14:textId="55CF8206"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304" w:type="pct"/>
            <w:shd w:val="clear" w:color="auto" w:fill="auto"/>
          </w:tcPr>
          <w:p w14:paraId="41F2B2AE" w14:textId="6E0EAAE1" w:rsidR="00A17B86"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16BD8D9D" w14:textId="339EF9D1" w:rsidR="00A17B86"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00EE6FB2" w14:textId="583A1D29"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almost constant (with peek during start-up)</w:t>
            </w:r>
          </w:p>
        </w:tc>
        <w:tc>
          <w:tcPr>
            <w:tcW w:w="545" w:type="pct"/>
            <w:shd w:val="clear" w:color="auto" w:fill="auto"/>
          </w:tcPr>
          <w:p w14:paraId="563FA0DB" w14:textId="170E77F5"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 xml:space="preserve">&gt; 50Mb at the beginning, depending on media consumption no or almost constant </w:t>
            </w:r>
          </w:p>
        </w:tc>
      </w:tr>
    </w:tbl>
    <w:p w14:paraId="4197070F" w14:textId="77777777" w:rsidR="008B4D20" w:rsidRDefault="008B4D20" w:rsidP="008B4D20">
      <w:pPr>
        <w:pStyle w:val="Heading2"/>
      </w:pPr>
      <w:bookmarkStart w:id="249" w:name="_Toc33042069"/>
      <w:r>
        <w:t>6</w:t>
      </w:r>
      <w:r w:rsidRPr="00DB3790">
        <w:t>.</w:t>
      </w:r>
      <w:r>
        <w:t>4</w:t>
      </w:r>
      <w:r w:rsidRPr="00DB3790">
        <w:tab/>
      </w:r>
      <w:r>
        <w:t>Analysis of existing 5QIs</w:t>
      </w:r>
      <w:bookmarkEnd w:id="249"/>
    </w:p>
    <w:p w14:paraId="59F69EE4" w14:textId="77777777" w:rsidR="008B4D20" w:rsidRDefault="008B4D20" w:rsidP="008B4D20">
      <w:r>
        <w:t>As a summary of the above, existing 5QIs may be used for adaptive streaming over HTTP applications as defined in clause 6.2.2 and 6.2.3.</w:t>
      </w:r>
    </w:p>
    <w:p w14:paraId="653A85DD" w14:textId="77777777" w:rsidR="008B4D20" w:rsidRDefault="008B4D20" w:rsidP="008B4D20">
      <w:r>
        <w:t>For other types of services, new 5QIs for Uu-based communication are considered beneficial, among others</w:t>
      </w:r>
    </w:p>
    <w:p w14:paraId="112E64DA" w14:textId="77777777" w:rsidR="008B4D20" w:rsidRDefault="008B4D20" w:rsidP="008B4D20">
      <w:pPr>
        <w:pStyle w:val="B10"/>
        <w:numPr>
          <w:ilvl w:val="0"/>
          <w:numId w:val="111"/>
        </w:numPr>
      </w:pPr>
      <w:r w:rsidRPr="00012943">
        <w:t>If other protocols</w:t>
      </w:r>
      <w:r>
        <w:t xml:space="preserve"> than</w:t>
      </w:r>
      <w:r w:rsidRPr="00012943">
        <w:t xml:space="preserve"> </w:t>
      </w:r>
      <w:r>
        <w:t xml:space="preserve">adaptive streaming over HTTP would be </w:t>
      </w:r>
      <w:r w:rsidRPr="00012943">
        <w:t>applied, then suitable 5QIs would be for FFS.</w:t>
      </w:r>
    </w:p>
    <w:p w14:paraId="3BDFB272" w14:textId="77777777" w:rsidR="008B4D20" w:rsidRPr="00D16F77" w:rsidRDefault="008B4D20" w:rsidP="008B4D20">
      <w:pPr>
        <w:pStyle w:val="ListParagraph"/>
        <w:numPr>
          <w:ilvl w:val="0"/>
          <w:numId w:val="111"/>
        </w:numPr>
        <w:rPr>
          <w:rFonts w:ascii="Times New Roman" w:eastAsia="Times New Roman" w:hAnsi="Times New Roman"/>
          <w:sz w:val="20"/>
        </w:rPr>
      </w:pPr>
      <w:r>
        <w:rPr>
          <w:rFonts w:ascii="Times New Roman" w:eastAsia="Times New Roman" w:hAnsi="Times New Roman"/>
          <w:sz w:val="20"/>
        </w:rPr>
        <w:t xml:space="preserve">New </w:t>
      </w:r>
      <w:r w:rsidRPr="00D16F77">
        <w:rPr>
          <w:rFonts w:ascii="Times New Roman" w:eastAsia="Times New Roman" w:hAnsi="Times New Roman"/>
          <w:sz w:val="20"/>
        </w:rPr>
        <w:t>5QIs and QoS support in 5G System for</w:t>
      </w:r>
      <w:r>
        <w:rPr>
          <w:rFonts w:ascii="Times New Roman" w:eastAsia="Times New Roman" w:hAnsi="Times New Roman"/>
          <w:sz w:val="20"/>
        </w:rPr>
        <w:t xml:space="preserve"> network and</w:t>
      </w:r>
      <w:r w:rsidRPr="00D16F77">
        <w:rPr>
          <w:rFonts w:ascii="Times New Roman" w:eastAsia="Times New Roman" w:hAnsi="Times New Roman"/>
          <w:sz w:val="20"/>
        </w:rPr>
        <w:t xml:space="preserve"> split rendering addressing latency requirements in the range of 10-20ms and bitrate guarantees to be able to stream 50 to 100 Mbps consistently</w:t>
      </w:r>
    </w:p>
    <w:p w14:paraId="0FCDA28C" w14:textId="77777777" w:rsidR="008B4D20" w:rsidRPr="00D457D4" w:rsidRDefault="008B4D20" w:rsidP="008B4D20">
      <w:pPr>
        <w:pStyle w:val="B10"/>
        <w:numPr>
          <w:ilvl w:val="0"/>
          <w:numId w:val="111"/>
        </w:numPr>
        <w:rPr>
          <w:lang w:val="en-US"/>
        </w:rPr>
      </w:pPr>
      <w:r>
        <w:rPr>
          <w:lang w:val="en-US"/>
        </w:rPr>
        <w:t xml:space="preserve">More flexible 5QIs and QoS support in 5G System for generalized split rendering addressing differentiated </w:t>
      </w:r>
      <w:r>
        <w:t>latency requirements in the range of 10ms to several 100ms and with bitrate guarantees.</w:t>
      </w:r>
    </w:p>
    <w:p w14:paraId="5EE1943F" w14:textId="77777777" w:rsidR="008B4D20" w:rsidRDefault="008B4D20" w:rsidP="008B4D20">
      <w:pPr>
        <w:pStyle w:val="B10"/>
        <w:numPr>
          <w:ilvl w:val="0"/>
          <w:numId w:val="111"/>
        </w:numPr>
      </w:pPr>
      <w:r>
        <w:t>Error rates are FFS.</w:t>
      </w:r>
    </w:p>
    <w:p w14:paraId="0F01285B" w14:textId="60BD73E2" w:rsidR="008B4D20" w:rsidRPr="00D04F84" w:rsidRDefault="008B4D20" w:rsidP="008B4D20">
      <w:pPr>
        <w:pStyle w:val="B10"/>
        <w:numPr>
          <w:ilvl w:val="0"/>
          <w:numId w:val="111"/>
        </w:numPr>
        <w:rPr>
          <w:lang w:eastAsia="zh-CN"/>
        </w:rPr>
      </w:pPr>
      <w:r w:rsidRPr="00D04F84">
        <w:rPr>
          <w:lang w:eastAsia="zh-CN"/>
        </w:rPr>
        <w:t xml:space="preserve">The data rate, latency and PER </w:t>
      </w:r>
      <w:r w:rsidR="00972A93">
        <w:rPr>
          <w:lang w:eastAsia="zh-CN"/>
        </w:rPr>
        <w:t xml:space="preserve">for different </w:t>
      </w:r>
      <w:r w:rsidRPr="00DC39A4">
        <w:rPr>
          <w:lang w:eastAsia="zh-CN"/>
        </w:rPr>
        <w:t>architecture</w:t>
      </w:r>
      <w:r w:rsidR="00972A93">
        <w:rPr>
          <w:lang w:eastAsia="zh-CN"/>
        </w:rPr>
        <w:t>s as introduced</w:t>
      </w:r>
      <w:r w:rsidRPr="00DC39A4">
        <w:rPr>
          <w:lang w:eastAsia="zh-CN"/>
        </w:rPr>
        <w:t xml:space="preserve"> in clause 6.3 are FFS</w:t>
      </w:r>
      <w:r w:rsidRPr="003508C3">
        <w:rPr>
          <w:lang w:val="en-US" w:eastAsia="zh-CN"/>
        </w:rPr>
        <w:t>.</w:t>
      </w:r>
    </w:p>
    <w:p w14:paraId="37F4FA94" w14:textId="27E7F213" w:rsidR="008B4D20" w:rsidRDefault="008B4D20" w:rsidP="008B4D20">
      <w:pPr>
        <w:overflowPunct/>
        <w:autoSpaceDE/>
        <w:autoSpaceDN/>
        <w:adjustRightInd/>
        <w:spacing w:after="0"/>
        <w:textAlignment w:val="auto"/>
        <w:rPr>
          <w:b/>
          <w:bCs/>
          <w:sz w:val="32"/>
          <w:szCs w:val="32"/>
          <w:highlight w:val="yellow"/>
        </w:rPr>
      </w:pPr>
      <w:r>
        <w:t>For sidelink based communication, new PQI/QoS parameters may be defined as well. Details are FFS.</w:t>
      </w:r>
      <w:r>
        <w:rPr>
          <w:b/>
          <w:bCs/>
          <w:sz w:val="32"/>
          <w:szCs w:val="32"/>
          <w:highlight w:val="yellow"/>
        </w:rPr>
        <w:br w:type="page"/>
      </w:r>
    </w:p>
    <w:p w14:paraId="7D309133" w14:textId="6C449542" w:rsidR="008B4D20" w:rsidRPr="00284DAE" w:rsidRDefault="008B4D20" w:rsidP="00284DAE">
      <w:pPr>
        <w:pStyle w:val="Heading1"/>
      </w:pPr>
      <w:bookmarkStart w:id="250" w:name="_Toc33042070"/>
      <w:r w:rsidRPr="00284DAE">
        <w:lastRenderedPageBreak/>
        <w:t>7</w:t>
      </w:r>
      <w:r w:rsidRPr="00284DAE">
        <w:tab/>
        <w:t>Potential Standardi</w:t>
      </w:r>
      <w:r w:rsidR="00431B7F">
        <w:t>s</w:t>
      </w:r>
      <w:r w:rsidRPr="00284DAE">
        <w:t>ation Areas</w:t>
      </w:r>
      <w:bookmarkEnd w:id="250"/>
    </w:p>
    <w:p w14:paraId="4B3F4D3C" w14:textId="77777777" w:rsidR="008B4D20" w:rsidRDefault="008B4D20" w:rsidP="008B4D20">
      <w:pPr>
        <w:pStyle w:val="Heading2"/>
      </w:pPr>
      <w:bookmarkStart w:id="251" w:name="_Toc33042071"/>
      <w:r>
        <w:t xml:space="preserve">7.1 </w:t>
      </w:r>
      <w:r>
        <w:tab/>
        <w:t>General</w:t>
      </w:r>
      <w:bookmarkEnd w:id="251"/>
    </w:p>
    <w:p w14:paraId="5682CC70" w14:textId="7368FA84" w:rsidR="008B4D20" w:rsidRPr="004B1146" w:rsidRDefault="008B4D20" w:rsidP="008B4D20">
      <w:r>
        <w:t>This clause documents and clusters potential standardi</w:t>
      </w:r>
      <w:r w:rsidR="00431B7F">
        <w:t>s</w:t>
      </w:r>
      <w:r>
        <w:t>ation areas in the context of this Technical Report.</w:t>
      </w:r>
    </w:p>
    <w:p w14:paraId="72E9D620" w14:textId="77777777" w:rsidR="008B4D20" w:rsidRDefault="008B4D20" w:rsidP="008B4D20">
      <w:pPr>
        <w:pStyle w:val="Heading2"/>
      </w:pPr>
      <w:bookmarkStart w:id="252" w:name="_Toc33042072"/>
      <w:r>
        <w:t xml:space="preserve">7.2 </w:t>
      </w:r>
      <w:r>
        <w:tab/>
        <w:t>XR-Centric Device Types and Architectures</w:t>
      </w:r>
      <w:bookmarkEnd w:id="252"/>
    </w:p>
    <w:p w14:paraId="0FC889FB" w14:textId="77777777" w:rsidR="008B4D20" w:rsidRDefault="008B4D20" w:rsidP="008B4D20">
      <w:r>
        <w:t>As documented in clause 4.5, XR centric devices are the key enablers for XR services. Key aspects for XR devices are:</w:t>
      </w:r>
    </w:p>
    <w:p w14:paraId="1B621B82" w14:textId="77777777" w:rsidR="008B4D20" w:rsidRPr="00A1508F" w:rsidRDefault="008B4D20" w:rsidP="00A1508F">
      <w:pPr>
        <w:pStyle w:val="B10"/>
        <w:numPr>
          <w:ilvl w:val="0"/>
          <w:numId w:val="111"/>
        </w:numPr>
        <w:rPr>
          <w:lang w:val="en-US"/>
        </w:rPr>
      </w:pPr>
      <w:r w:rsidRPr="00A1508F">
        <w:rPr>
          <w:lang w:val="en-US"/>
        </w:rPr>
        <w:t>Rendering-centric device architectures using sophisticated GPU functionalities, see clause 4.4.</w:t>
      </w:r>
    </w:p>
    <w:p w14:paraId="1DC5FBFB" w14:textId="77777777" w:rsidR="008B4D20" w:rsidRPr="00A1508F" w:rsidRDefault="008B4D20" w:rsidP="00A1508F">
      <w:pPr>
        <w:pStyle w:val="B10"/>
        <w:numPr>
          <w:ilvl w:val="0"/>
          <w:numId w:val="111"/>
        </w:numPr>
        <w:rPr>
          <w:lang w:val="en-US"/>
        </w:rPr>
      </w:pPr>
      <w:r w:rsidRPr="00A1508F">
        <w:rPr>
          <w:lang w:val="en-US"/>
        </w:rPr>
        <w:t>Support for Tracking, in particular inside-out tracking in the device</w:t>
      </w:r>
    </w:p>
    <w:p w14:paraId="4F609709" w14:textId="77777777" w:rsidR="008B4D20" w:rsidRPr="00A1508F" w:rsidRDefault="008B4D20" w:rsidP="00A1508F">
      <w:pPr>
        <w:pStyle w:val="B10"/>
        <w:numPr>
          <w:ilvl w:val="0"/>
          <w:numId w:val="111"/>
        </w:numPr>
        <w:rPr>
          <w:lang w:val="en-US"/>
        </w:rPr>
      </w:pPr>
      <w:r w:rsidRPr="00A1508F">
        <w:rPr>
          <w:lang w:val="en-US"/>
        </w:rPr>
        <w:t xml:space="preserve">Heavily power-constrained at least for certain form factors </w:t>
      </w:r>
    </w:p>
    <w:p w14:paraId="478F1FB7" w14:textId="77777777" w:rsidR="008B4D20" w:rsidRPr="00A1508F" w:rsidRDefault="008B4D20" w:rsidP="00A1508F">
      <w:pPr>
        <w:pStyle w:val="B10"/>
        <w:numPr>
          <w:ilvl w:val="0"/>
          <w:numId w:val="111"/>
        </w:numPr>
        <w:rPr>
          <w:lang w:val="en-US"/>
        </w:rPr>
      </w:pPr>
      <w:r w:rsidRPr="00A1508F">
        <w:rPr>
          <w:lang w:val="en-US"/>
        </w:rPr>
        <w:t>Support for multiple decoding formats and parallel decoding of media streams following the challenges documented in clause 4.5.2</w:t>
      </w:r>
    </w:p>
    <w:p w14:paraId="58C09B73" w14:textId="77777777" w:rsidR="008B4D20" w:rsidRDefault="008B4D20" w:rsidP="008B4D20">
      <w:r>
        <w:t xml:space="preserve">In addition, device characteristics can be quite different. Hence, the device types developed in clause 4.8 serve as a starting point for different device types. A more formal definition of XR devices types is considered useful. </w:t>
      </w:r>
    </w:p>
    <w:p w14:paraId="70188129" w14:textId="3707433D" w:rsidR="008B4D20" w:rsidRPr="002004AF" w:rsidRDefault="008B4D20" w:rsidP="008B4D20">
      <w:r>
        <w:t>In any work considered in 3GPP, end-points compatible to Khronos-based graphics and XR functionalities should be considered. A framework for interfacing device centric XR functionalities with 5G System and radio functionalities is a relevant standardi</w:t>
      </w:r>
      <w:r w:rsidR="00431B7F">
        <w:t>s</w:t>
      </w:r>
      <w:r>
        <w:t xml:space="preserve">ation effort. </w:t>
      </w:r>
    </w:p>
    <w:p w14:paraId="772001CB" w14:textId="77777777" w:rsidR="008B4D20" w:rsidRDefault="008B4D20" w:rsidP="008B4D20">
      <w:pPr>
        <w:pStyle w:val="Heading2"/>
      </w:pPr>
      <w:bookmarkStart w:id="253" w:name="_Toc33042073"/>
      <w:r>
        <w:t xml:space="preserve">7.3 </w:t>
      </w:r>
      <w:r>
        <w:tab/>
        <w:t>Extensions to 5G Media Streaming for XR/6DoF Media</w:t>
      </w:r>
      <w:bookmarkEnd w:id="253"/>
    </w:p>
    <w:p w14:paraId="21F1CB59" w14:textId="586B7E13" w:rsidR="008B4D20" w:rsidRDefault="008B4D20" w:rsidP="008B4D20">
      <w:r>
        <w:t>Streaming XR and 6DoF is considered in several use cases evaluated in this Technical report. With the establishment of 5G Media Streaming in Rel</w:t>
      </w:r>
      <w:r w:rsidR="00431B7F">
        <w:t>ease</w:t>
      </w:r>
      <w:r>
        <w:t>-16 in TS 26.501 and the stage-3 specifications, extensions of 5G Media Streaming to support XR experiences is useful. MPEG develops several new formats and codecs specifically addressing 3D and XR, but also proprietary formats exist that make use of regular hardware supported standardized media codecs and rendering functionalities. All of them have in common that they rely on existing and emerging device architectures that make use of existing video codecs and GPU rendering. In addition, the use of multiple video codecs in parallel is commonly applied. XR/6DoF Streaming is based on CDNs and HTTP delivery, however new functionalities are required.</w:t>
      </w:r>
    </w:p>
    <w:p w14:paraId="5412DFE3" w14:textId="77777777" w:rsidR="008B4D20" w:rsidRDefault="008B4D20" w:rsidP="008B4D20">
      <w:r>
        <w:t>Extensions to 5G Media streaming may be done in ordered to support the delivery of different XR/DoF media in 5G Systems. Relevant aspects are:</w:t>
      </w:r>
    </w:p>
    <w:p w14:paraId="7323D709" w14:textId="77777777" w:rsidR="008B4D20" w:rsidRPr="00A1508F" w:rsidRDefault="008B4D20" w:rsidP="00A1508F">
      <w:pPr>
        <w:pStyle w:val="B10"/>
        <w:numPr>
          <w:ilvl w:val="0"/>
          <w:numId w:val="111"/>
        </w:numPr>
        <w:rPr>
          <w:lang w:val="en-US"/>
        </w:rPr>
      </w:pPr>
      <w:r w:rsidRPr="00A1508F">
        <w:rPr>
          <w:lang w:val="en-US"/>
        </w:rPr>
        <w:t>Additional media decoding capabilities including higher profile and levels, the use of multiple decoders in parallel to interface with rendering architectures, as well more flexible formats following clause 4.5.2</w:t>
      </w:r>
    </w:p>
    <w:p w14:paraId="40FD70BA" w14:textId="77777777" w:rsidR="008B4D20" w:rsidRPr="00A1508F" w:rsidRDefault="008B4D20" w:rsidP="00A1508F">
      <w:pPr>
        <w:pStyle w:val="B10"/>
        <w:numPr>
          <w:ilvl w:val="0"/>
          <w:numId w:val="111"/>
        </w:numPr>
        <w:rPr>
          <w:lang w:val="en-US"/>
        </w:rPr>
      </w:pPr>
      <w:r w:rsidRPr="00A1508F">
        <w:rPr>
          <w:lang w:val="en-US"/>
        </w:rPr>
        <w:t>Support for more flexible delivery protocols allowing parallel download of different objects and parts of objects</w:t>
      </w:r>
    </w:p>
    <w:p w14:paraId="55DA5E2B" w14:textId="77777777" w:rsidR="008B4D20" w:rsidRPr="00A1508F" w:rsidRDefault="008B4D20" w:rsidP="00A1508F">
      <w:pPr>
        <w:pStyle w:val="B10"/>
        <w:numPr>
          <w:ilvl w:val="0"/>
          <w:numId w:val="111"/>
        </w:numPr>
        <w:rPr>
          <w:lang w:val="en-US"/>
        </w:rPr>
      </w:pPr>
      <w:r w:rsidRPr="00A1508F">
        <w:rPr>
          <w:lang w:val="en-US"/>
        </w:rPr>
        <w:t>Viewport-dependent streaming as documented in clause 6.2.3</w:t>
      </w:r>
    </w:p>
    <w:p w14:paraId="355B8637" w14:textId="554AEEAE" w:rsidR="008B4D20" w:rsidRPr="00A1508F" w:rsidRDefault="008B4D20" w:rsidP="00A1508F">
      <w:pPr>
        <w:pStyle w:val="B10"/>
        <w:numPr>
          <w:ilvl w:val="0"/>
          <w:numId w:val="111"/>
        </w:numPr>
        <w:rPr>
          <w:lang w:val="en-US"/>
        </w:rPr>
      </w:pPr>
      <w:r w:rsidRPr="00A1508F">
        <w:rPr>
          <w:lang w:val="en-US"/>
        </w:rPr>
        <w:t>Potentially new 5QIs and radio capabilities to support higher bitrate streaming</w:t>
      </w:r>
    </w:p>
    <w:p w14:paraId="36B376D5" w14:textId="355C01B6" w:rsidR="00D54420" w:rsidRPr="00A1508F" w:rsidRDefault="00D54420" w:rsidP="00A1508F">
      <w:pPr>
        <w:pStyle w:val="B10"/>
        <w:numPr>
          <w:ilvl w:val="0"/>
          <w:numId w:val="111"/>
        </w:numPr>
        <w:rPr>
          <w:lang w:val="en-US"/>
        </w:rPr>
      </w:pPr>
      <w:r w:rsidRPr="00A1508F">
        <w:rPr>
          <w:lang w:val="en-US"/>
        </w:rPr>
        <w:t>Biometrics and Emotion Metadata definition and transport</w:t>
      </w:r>
    </w:p>
    <w:p w14:paraId="1338C9B8" w14:textId="5B0A6C17" w:rsidR="008B4D20" w:rsidRDefault="008B4D20" w:rsidP="008B4D20">
      <w:pPr>
        <w:pStyle w:val="Heading2"/>
      </w:pPr>
      <w:bookmarkStart w:id="254" w:name="_Toc33042074"/>
      <w:r>
        <w:t xml:space="preserve">7.4 </w:t>
      </w:r>
      <w:r>
        <w:tab/>
      </w:r>
      <w:r w:rsidR="00703A81">
        <w:t>Raster-based</w:t>
      </w:r>
      <w:r>
        <w:t xml:space="preserve"> Split Rendering with Pose Correction</w:t>
      </w:r>
      <w:bookmarkEnd w:id="254"/>
    </w:p>
    <w:p w14:paraId="049F543D" w14:textId="15973DAD" w:rsidR="008B4D20" w:rsidRDefault="008B4D20" w:rsidP="008B4D20">
      <w:pPr>
        <w:rPr>
          <w:lang w:val="en-US"/>
        </w:rPr>
      </w:pPr>
      <w:r>
        <w:t xml:space="preserve">Split Rendering is a promising technology to support online gaming in power- and resource constrained devices. Split rendering requires the use of edge computing as the </w:t>
      </w:r>
      <w:r>
        <w:rPr>
          <w:lang w:val="en-US"/>
        </w:rPr>
        <w:t xml:space="preserve">pose-to-render-to-photon is expected to be below 50ms. Rendering of </w:t>
      </w:r>
      <w:r w:rsidR="00703A81">
        <w:rPr>
          <w:lang w:val="en-US"/>
        </w:rPr>
        <w:t xml:space="preserve">rasterized </w:t>
      </w:r>
      <w:r>
        <w:rPr>
          <w:lang w:val="en-US"/>
        </w:rPr>
        <w:t>frame buffers in the network allows to support XR devices with existing codecs using 5G System and radio capabilities. Relevant aspects for single-buffet split rendering include:</w:t>
      </w:r>
    </w:p>
    <w:p w14:paraId="6F6F6B12" w14:textId="6C1C8491" w:rsidR="008B4D20" w:rsidRPr="00D457D4" w:rsidRDefault="008B4D20" w:rsidP="008B4D20">
      <w:pPr>
        <w:pStyle w:val="B10"/>
        <w:numPr>
          <w:ilvl w:val="0"/>
          <w:numId w:val="111"/>
        </w:numPr>
        <w:rPr>
          <w:lang w:val="en-US"/>
        </w:rPr>
      </w:pPr>
      <w:r>
        <w:rPr>
          <w:lang w:val="en-US"/>
        </w:rPr>
        <w:t xml:space="preserve">A simple XR split rendering application framework where a single </w:t>
      </w:r>
      <w:r w:rsidR="00703A81">
        <w:rPr>
          <w:lang w:val="en-US"/>
        </w:rPr>
        <w:t xml:space="preserve">frame </w:t>
      </w:r>
      <w:r>
        <w:rPr>
          <w:lang w:val="en-US"/>
        </w:rPr>
        <w:t>buffer per media</w:t>
      </w:r>
      <w:r w:rsidR="00703A81">
        <w:rPr>
          <w:lang w:val="en-US"/>
        </w:rPr>
        <w:t xml:space="preserve"> per eye</w:t>
      </w:r>
      <w:r>
        <w:rPr>
          <w:lang w:val="en-US"/>
        </w:rPr>
        <w:t xml:space="preserve"> is shared and final pose correction is done in the XR device</w:t>
      </w:r>
    </w:p>
    <w:p w14:paraId="206B733F" w14:textId="043AE3DA" w:rsidR="008B4D20" w:rsidRDefault="008B4D20" w:rsidP="008B4D20">
      <w:pPr>
        <w:pStyle w:val="B10"/>
        <w:numPr>
          <w:ilvl w:val="0"/>
          <w:numId w:val="111"/>
        </w:numPr>
      </w:pPr>
      <w:r>
        <w:lastRenderedPageBreak/>
        <w:t xml:space="preserve">2D video encoders and decoders that are capable encode and decode 2K per eye as well as 90 fps as well as typical </w:t>
      </w:r>
      <w:r w:rsidR="00075153">
        <w:t xml:space="preserve">2D rasterized </w:t>
      </w:r>
      <w:r>
        <w:t>graphics centric formats</w:t>
      </w:r>
    </w:p>
    <w:p w14:paraId="55310C54" w14:textId="77777777" w:rsidR="008B4D20" w:rsidRPr="003508C3" w:rsidRDefault="008B4D20" w:rsidP="008B4D20">
      <w:pPr>
        <w:pStyle w:val="B10"/>
        <w:numPr>
          <w:ilvl w:val="0"/>
          <w:numId w:val="111"/>
        </w:numPr>
        <w:rPr>
          <w:lang w:val="en-US"/>
        </w:rPr>
      </w:pPr>
      <w:r>
        <w:rPr>
          <w:lang w:val="en-US"/>
        </w:rPr>
        <w:t>Integration of audio into split rendering architectures</w:t>
      </w:r>
    </w:p>
    <w:p w14:paraId="55B2E78D" w14:textId="77777777" w:rsidR="008B4D20" w:rsidRDefault="008B4D20" w:rsidP="008B4D20">
      <w:pPr>
        <w:pStyle w:val="B10"/>
        <w:numPr>
          <w:ilvl w:val="0"/>
          <w:numId w:val="111"/>
        </w:numPr>
        <w:rPr>
          <w:lang w:val="en-US"/>
        </w:rPr>
      </w:pPr>
      <w:r>
        <w:rPr>
          <w:lang w:val="en-US"/>
        </w:rPr>
        <w:t xml:space="preserve">Formats and protocols for XR </w:t>
      </w:r>
      <w:r w:rsidRPr="00D457D4">
        <w:rPr>
          <w:lang w:val="en-US"/>
        </w:rPr>
        <w:t>Pose information</w:t>
      </w:r>
      <w:r>
        <w:rPr>
          <w:lang w:val="en-US"/>
        </w:rPr>
        <w:t xml:space="preserve"> delivery and possibly other metadata</w:t>
      </w:r>
      <w:r w:rsidRPr="00D457D4">
        <w:rPr>
          <w:lang w:val="en-US"/>
        </w:rPr>
        <w:t xml:space="preserve"> in the u</w:t>
      </w:r>
      <w:r>
        <w:rPr>
          <w:lang w:val="en-US"/>
        </w:rPr>
        <w:t>plink at sufficiently high frequency</w:t>
      </w:r>
    </w:p>
    <w:p w14:paraId="4B6A01C9" w14:textId="77777777" w:rsidR="008B4D20" w:rsidRDefault="008B4D20" w:rsidP="008B4D20">
      <w:pPr>
        <w:pStyle w:val="B10"/>
        <w:numPr>
          <w:ilvl w:val="0"/>
          <w:numId w:val="111"/>
        </w:numPr>
        <w:rPr>
          <w:lang w:val="en-US"/>
        </w:rPr>
      </w:pPr>
      <w:r>
        <w:rPr>
          <w:lang w:val="en-US"/>
        </w:rPr>
        <w:t>Content Delivery protocols that support split rendering</w:t>
      </w:r>
    </w:p>
    <w:p w14:paraId="3CD355A2" w14:textId="77777777" w:rsidR="008B4D20" w:rsidRPr="002E2AAA" w:rsidRDefault="008B4D20" w:rsidP="008B4D20">
      <w:pPr>
        <w:pStyle w:val="B10"/>
        <w:numPr>
          <w:ilvl w:val="0"/>
          <w:numId w:val="111"/>
        </w:numPr>
        <w:rPr>
          <w:lang w:val="en-US"/>
        </w:rPr>
      </w:pPr>
      <w:r>
        <w:rPr>
          <w:lang w:val="en-US"/>
        </w:rPr>
        <w:t>5QIs and other 5GS/</w:t>
      </w:r>
      <w:r w:rsidRPr="002E2AAA">
        <w:rPr>
          <w:lang w:val="en-US"/>
        </w:rPr>
        <w:t>Radio capabilities that support split rendering</w:t>
      </w:r>
    </w:p>
    <w:p w14:paraId="12890AFC" w14:textId="77777777" w:rsidR="008B4D20" w:rsidRPr="00D457D4" w:rsidRDefault="008B4D20" w:rsidP="008B4D20">
      <w:pPr>
        <w:pStyle w:val="B10"/>
        <w:numPr>
          <w:ilvl w:val="0"/>
          <w:numId w:val="111"/>
        </w:numPr>
        <w:rPr>
          <w:lang w:val="en-US"/>
        </w:rPr>
      </w:pPr>
      <w:r>
        <w:rPr>
          <w:lang w:val="en-US"/>
        </w:rPr>
        <w:t>Edge computing discovery and capability discovery based on work in SA2 and SA6 (see clause 4.3.6)</w:t>
      </w:r>
    </w:p>
    <w:p w14:paraId="2E7724F0" w14:textId="4EBCA05D" w:rsidR="008B4D20" w:rsidRDefault="008B4D20" w:rsidP="008B4D20">
      <w:pPr>
        <w:pStyle w:val="Heading2"/>
      </w:pPr>
      <w:bookmarkStart w:id="255" w:name="_Toc33042075"/>
      <w:r>
        <w:t xml:space="preserve">7.5 </w:t>
      </w:r>
      <w:r>
        <w:tab/>
        <w:t xml:space="preserve">XR </w:t>
      </w:r>
      <w:r w:rsidR="003D4242">
        <w:t xml:space="preserve">conference </w:t>
      </w:r>
      <w:r>
        <w:t>applications</w:t>
      </w:r>
      <w:bookmarkEnd w:id="255"/>
    </w:p>
    <w:p w14:paraId="1D3693A0" w14:textId="77777777" w:rsidR="00860E08" w:rsidRDefault="00860E08" w:rsidP="00860E08">
      <w:pPr>
        <w:pStyle w:val="B10"/>
        <w:ind w:left="0" w:firstLine="0"/>
      </w:pPr>
      <w:r>
        <w:t>XR conversational applications within real or computer generated virtual environments is considered in several use cases evaluated in this Technical report. Some work is already ongoing in IVAS, ITT4RT, however, potential additional normative work includes;</w:t>
      </w:r>
    </w:p>
    <w:p w14:paraId="51CA25C2" w14:textId="77777777" w:rsidR="00860E08" w:rsidRDefault="00860E08" w:rsidP="00860E08">
      <w:pPr>
        <w:pStyle w:val="B10"/>
      </w:pPr>
      <w:r w:rsidRPr="00DB3790">
        <w:t>-</w:t>
      </w:r>
      <w:r w:rsidRPr="00DB3790">
        <w:tab/>
      </w:r>
      <w:r>
        <w:t>Study the mapping of XR conference applications to the 5G system architecture including Media streaming and MTSI.</w:t>
      </w:r>
    </w:p>
    <w:p w14:paraId="53176C00" w14:textId="77777777" w:rsidR="00860E08" w:rsidRDefault="00860E08" w:rsidP="00860E08">
      <w:pPr>
        <w:pStyle w:val="B10"/>
        <w:numPr>
          <w:ilvl w:val="0"/>
          <w:numId w:val="111"/>
        </w:numPr>
      </w:pPr>
      <w:r>
        <w:t xml:space="preserve">Support for media processing in the network (e.g. NBMP) </w:t>
      </w:r>
      <w:r w:rsidRPr="00DB3790">
        <w:t>(</w:t>
      </w:r>
      <w:r>
        <w:t xml:space="preserve">e.g. </w:t>
      </w:r>
      <w:r w:rsidRPr="00DB3790">
        <w:t xml:space="preserve">foreground/background segmentation of the user capture, </w:t>
      </w:r>
      <w:r>
        <w:t>replacement</w:t>
      </w:r>
      <w:r w:rsidRPr="00DB3790">
        <w:t xml:space="preserve"> of the user with a photo-realistic representation of their face, etc.)</w:t>
      </w:r>
    </w:p>
    <w:p w14:paraId="449724C0" w14:textId="77777777" w:rsidR="00860E08" w:rsidRDefault="00860E08" w:rsidP="00860E08">
      <w:pPr>
        <w:pStyle w:val="B10"/>
        <w:numPr>
          <w:ilvl w:val="0"/>
          <w:numId w:val="111"/>
        </w:numPr>
      </w:pPr>
      <w:bookmarkStart w:id="256" w:name="_Hlk30615475"/>
      <w:r w:rsidRPr="00DB3790">
        <w:t xml:space="preserve">6DOF metadata framework and a 6DOF capable renderer for immersive voice and audio. </w:t>
      </w:r>
    </w:p>
    <w:bookmarkEnd w:id="256"/>
    <w:p w14:paraId="7569B10A" w14:textId="77777777" w:rsidR="00860E08" w:rsidRPr="00DB3790" w:rsidRDefault="00860E08" w:rsidP="00860E08">
      <w:pPr>
        <w:pStyle w:val="B10"/>
        <w:numPr>
          <w:ilvl w:val="0"/>
          <w:numId w:val="111"/>
        </w:numPr>
      </w:pPr>
      <w:r w:rsidRPr="00DB3790">
        <w:t>Support of static/dynamic 3D objects</w:t>
      </w:r>
      <w:r>
        <w:t xml:space="preserve">’ </w:t>
      </w:r>
      <w:r w:rsidRPr="00DB3790">
        <w:t>formats and transport</w:t>
      </w:r>
      <w:r>
        <w:t xml:space="preserve"> for real-time sharing </w:t>
      </w:r>
    </w:p>
    <w:p w14:paraId="72B9BDEC" w14:textId="77777777" w:rsidR="00860E08" w:rsidRPr="00485F7D" w:rsidRDefault="00860E08" w:rsidP="00860E08">
      <w:pPr>
        <w:pStyle w:val="B10"/>
        <w:numPr>
          <w:ilvl w:val="0"/>
          <w:numId w:val="111"/>
        </w:numPr>
      </w:pPr>
      <w:r>
        <w:t>Transport of c</w:t>
      </w:r>
      <w:r w:rsidRPr="00485F7D">
        <w:t>ollected data</w:t>
      </w:r>
      <w:r>
        <w:t xml:space="preserve"> from multiple sensors (e.g. for spatial mapping)</w:t>
      </w:r>
    </w:p>
    <w:p w14:paraId="5AB7F926" w14:textId="77777777" w:rsidR="00860E08" w:rsidRDefault="00860E08" w:rsidP="00860E08">
      <w:pPr>
        <w:pStyle w:val="B10"/>
        <w:numPr>
          <w:ilvl w:val="0"/>
          <w:numId w:val="111"/>
        </w:numPr>
      </w:pPr>
      <w:r w:rsidRPr="00DB3790">
        <w:t>Format for storing and sharing spatial information</w:t>
      </w:r>
      <w:r>
        <w:t xml:space="preserve"> (e.g. indoor spatial data)</w:t>
      </w:r>
      <w:r w:rsidRPr="00DB3790">
        <w:t>.</w:t>
      </w:r>
    </w:p>
    <w:p w14:paraId="5EDE0EBB" w14:textId="77777777" w:rsidR="00860E08" w:rsidRDefault="00860E08" w:rsidP="00860E08">
      <w:pPr>
        <w:pStyle w:val="B10"/>
        <w:numPr>
          <w:ilvl w:val="0"/>
          <w:numId w:val="111"/>
        </w:numPr>
        <w:rPr>
          <w:lang w:val="en-US"/>
        </w:rPr>
      </w:pPr>
      <w:r>
        <w:rPr>
          <w:lang w:val="en-US"/>
        </w:rPr>
        <w:t>Content Delivery protocols that support XR conversational cases</w:t>
      </w:r>
    </w:p>
    <w:p w14:paraId="07E7F34E" w14:textId="77777777" w:rsidR="00860E08" w:rsidRPr="002E2AAA" w:rsidRDefault="00860E08" w:rsidP="00860E08">
      <w:pPr>
        <w:pStyle w:val="B10"/>
        <w:numPr>
          <w:ilvl w:val="0"/>
          <w:numId w:val="111"/>
        </w:numPr>
        <w:rPr>
          <w:lang w:val="en-US"/>
        </w:rPr>
      </w:pPr>
      <w:r>
        <w:rPr>
          <w:lang w:val="en-US"/>
        </w:rPr>
        <w:t>5QIs and other 5GS/</w:t>
      </w:r>
      <w:r w:rsidRPr="002E2AAA">
        <w:rPr>
          <w:lang w:val="en-US"/>
        </w:rPr>
        <w:t xml:space="preserve">Radio capabilities that support </w:t>
      </w:r>
      <w:r>
        <w:rPr>
          <w:lang w:val="en-US"/>
        </w:rPr>
        <w:t>XR conversational cases</w:t>
      </w:r>
    </w:p>
    <w:p w14:paraId="686DA2DE" w14:textId="77777777" w:rsidR="00860E08" w:rsidRPr="00D457D4" w:rsidRDefault="00860E08" w:rsidP="00860E08">
      <w:pPr>
        <w:pStyle w:val="B10"/>
        <w:numPr>
          <w:ilvl w:val="0"/>
          <w:numId w:val="111"/>
        </w:numPr>
        <w:rPr>
          <w:lang w:val="en-US"/>
        </w:rPr>
      </w:pPr>
      <w:r>
        <w:rPr>
          <w:lang w:val="en-US"/>
        </w:rPr>
        <w:t>Edge computing discovery and capability discovery based on work in SA2 and SA6 (see clause 4.3.6)</w:t>
      </w:r>
    </w:p>
    <w:p w14:paraId="06066534" w14:textId="3D6AAB58" w:rsidR="008B4D20" w:rsidRDefault="008B4D20" w:rsidP="008B4D20">
      <w:pPr>
        <w:pStyle w:val="Heading2"/>
      </w:pPr>
      <w:bookmarkStart w:id="257" w:name="_Toc33042076"/>
      <w:r>
        <w:t xml:space="preserve">7.6 </w:t>
      </w:r>
      <w:r>
        <w:tab/>
        <w:t>Augmented Reality</w:t>
      </w:r>
      <w:r w:rsidR="00847D34">
        <w:t xml:space="preserve"> for New Form Factors</w:t>
      </w:r>
      <w:bookmarkEnd w:id="257"/>
    </w:p>
    <w:p w14:paraId="4C46EA44" w14:textId="38C28206" w:rsidR="008B4D20" w:rsidRPr="007419A3" w:rsidRDefault="008B4D20" w:rsidP="007419A3">
      <w:r>
        <w:t>Augmented reality was discussed in details in this report</w:t>
      </w:r>
      <w:r w:rsidR="00DF1BCC">
        <w:t>.</w:t>
      </w:r>
      <w:r w:rsidR="003F11DF">
        <w:t xml:space="preserve"> </w:t>
      </w:r>
      <w:r w:rsidR="00DF1BCC">
        <w:t>G</w:t>
      </w:r>
      <w:r w:rsidRPr="007419A3">
        <w:t>lass-type AR/MR UEs with standalone capability, i.e., that can be connected directly to 3GPP networks</w:t>
      </w:r>
      <w:r w:rsidR="00DF1BCC">
        <w:t xml:space="preserve"> are interesting emerging devices</w:t>
      </w:r>
      <w:r w:rsidRPr="007419A3">
        <w:t>. Such a type is classified as XR5G-</w:t>
      </w:r>
      <w:r w:rsidR="00535BD1" w:rsidRPr="007419A3">
        <w:t>A</w:t>
      </w:r>
      <w:r w:rsidR="00535BD1">
        <w:t>5</w:t>
      </w:r>
      <w:r w:rsidR="00535BD1" w:rsidRPr="007419A3">
        <w:t xml:space="preserve"> </w:t>
      </w:r>
      <w:r w:rsidRPr="007419A3">
        <w:t>in Table 4.3-1. However, it would also be necessary to consider situations where XR5G-A</w:t>
      </w:r>
      <w:r w:rsidR="00D2149C">
        <w:t>5</w:t>
      </w:r>
      <w:r w:rsidRPr="007419A3">
        <w:t xml:space="preserve"> UEs have to fall back to XR5G-A</w:t>
      </w:r>
      <w:r w:rsidR="00D2149C">
        <w:t>1</w:t>
      </w:r>
      <w:r w:rsidR="0055055E">
        <w:t xml:space="preserve"> or </w:t>
      </w:r>
      <w:r w:rsidR="0055055E" w:rsidRPr="007419A3">
        <w:t>XR5G-A</w:t>
      </w:r>
      <w:r w:rsidR="006A2530">
        <w:t>2</w:t>
      </w:r>
      <w:r w:rsidRPr="007419A3">
        <w:t xml:space="preserve">, i.e., to the </w:t>
      </w:r>
      <w:r w:rsidR="0055055E">
        <w:t xml:space="preserve">wired or </w:t>
      </w:r>
      <w:r w:rsidRPr="007419A3">
        <w:t>wirelessly tethered modes, e.g., from NR Uu to 5G sidelink or IEEE 802.11ad/y.</w:t>
      </w:r>
      <w:r w:rsidR="00DF1BCC">
        <w:t xml:space="preserve">  </w:t>
      </w:r>
      <w:r w:rsidR="007619C3">
        <w:t xml:space="preserve">Furthermore, an evolution path for devices </w:t>
      </w:r>
      <w:r w:rsidR="006759C9">
        <w:t xml:space="preserve">under the category XR5G-A3 and XR5G-A4 should be considered. </w:t>
      </w:r>
      <w:r w:rsidR="00DF1BCC">
        <w:t>Further studies are encouraged, among others</w:t>
      </w:r>
    </w:p>
    <w:p w14:paraId="579615AF" w14:textId="1902E830" w:rsidR="008B4D20" w:rsidRPr="007419A3" w:rsidRDefault="008B4D20" w:rsidP="007419A3">
      <w:pPr>
        <w:pStyle w:val="B10"/>
        <w:numPr>
          <w:ilvl w:val="0"/>
          <w:numId w:val="111"/>
        </w:numPr>
        <w:rPr>
          <w:lang w:val="en-US"/>
        </w:rPr>
      </w:pPr>
      <w:r w:rsidRPr="007419A3">
        <w:rPr>
          <w:lang w:val="en-US"/>
        </w:rPr>
        <w:t>Basic use cases: a set of use cases relevant for XR5G-A</w:t>
      </w:r>
      <w:r w:rsidR="00FB35C5">
        <w:rPr>
          <w:lang w:val="en-US"/>
        </w:rPr>
        <w:t>5</w:t>
      </w:r>
      <w:r w:rsidRPr="007419A3">
        <w:rPr>
          <w:lang w:val="en-US"/>
        </w:rPr>
        <w:t xml:space="preserve"> can be selected from Table 5.1-1. The preferred cases will be those capable of delivering experiences previous or existing services could not support, e.g., real-time sharing or streaming 3D objects. They also have to be easier to realize in the environments of glasses that are more limited than those of phones.</w:t>
      </w:r>
    </w:p>
    <w:p w14:paraId="33CAB264" w14:textId="53D7987B" w:rsidR="008B4D20" w:rsidRPr="007419A3" w:rsidRDefault="008B4D20" w:rsidP="007419A3">
      <w:pPr>
        <w:pStyle w:val="B10"/>
        <w:numPr>
          <w:ilvl w:val="0"/>
          <w:numId w:val="111"/>
        </w:numPr>
        <w:rPr>
          <w:lang w:val="en-US"/>
        </w:rPr>
      </w:pPr>
      <w:r w:rsidRPr="007419A3">
        <w:rPr>
          <w:lang w:val="en-US"/>
        </w:rPr>
        <w:t>Media formats and profiles: for the selected use cases, available formats and profiles of the media/data can be discussed.</w:t>
      </w:r>
      <w:r w:rsidR="00270612">
        <w:rPr>
          <w:lang w:val="en-US"/>
        </w:rPr>
        <w:t xml:space="preserve"> </w:t>
      </w:r>
      <w:r w:rsidR="00270612" w:rsidRPr="00270612">
        <w:rPr>
          <w:lang w:val="en-US"/>
        </w:rPr>
        <w:t>Sharing of XR and 3D Data is of interest for personal and enterprise use cases as documented in scenario 5.2. Properly generated XR data can be used in AR applications on smartphone devices as well as on AR glasses.</w:t>
      </w:r>
      <w:r w:rsidR="007B0D48">
        <w:rPr>
          <w:lang w:val="en-US"/>
        </w:rPr>
        <w:t xml:space="preserve"> Exchange formats for AR-based applications are relevant</w:t>
      </w:r>
      <w:r w:rsidR="0068738C">
        <w:rPr>
          <w:lang w:val="en-US"/>
        </w:rPr>
        <w:t>, for example for services such as MMS.</w:t>
      </w:r>
    </w:p>
    <w:p w14:paraId="022A7BAD" w14:textId="77777777" w:rsidR="008B4D20" w:rsidRPr="007419A3" w:rsidRDefault="008B4D20" w:rsidP="007419A3">
      <w:pPr>
        <w:pStyle w:val="B10"/>
        <w:numPr>
          <w:ilvl w:val="0"/>
          <w:numId w:val="111"/>
        </w:numPr>
        <w:rPr>
          <w:lang w:val="en-US"/>
        </w:rPr>
      </w:pPr>
      <w:r w:rsidRPr="007419A3">
        <w:rPr>
          <w:lang w:val="en-US"/>
        </w:rPr>
        <w:t xml:space="preserve">Transport technologies and protocols: in case the selected use cases include relocation or delivery of 3D or XR media/data over 3GPP networks, combinations of transport protocols, radio access and core network technologies that support the use cases at relevant QoS can be discussed. If existing technologies and protocols </w:t>
      </w:r>
      <w:r w:rsidRPr="007419A3">
        <w:rPr>
          <w:lang w:val="en-US"/>
        </w:rPr>
        <w:lastRenderedPageBreak/>
        <w:t>cannot serve the use cases properly, such gaps can be taken into account in the consideration of normative works.</w:t>
      </w:r>
    </w:p>
    <w:p w14:paraId="08671C34" w14:textId="12988A6C" w:rsidR="008B4D20" w:rsidRPr="002004AF" w:rsidRDefault="008B4D20" w:rsidP="00DF1BCC">
      <w:pPr>
        <w:numPr>
          <w:ilvl w:val="0"/>
          <w:numId w:val="111"/>
        </w:numPr>
      </w:pPr>
      <w:r w:rsidRPr="007419A3">
        <w:rPr>
          <w:lang w:val="en-US"/>
        </w:rPr>
        <w:t>Form factor-related issues: in Table 4.3-1, typical maximum transmit power of XR5G-A</w:t>
      </w:r>
      <w:r w:rsidR="00C82D15">
        <w:rPr>
          <w:lang w:val="en-US"/>
        </w:rPr>
        <w:t>5</w:t>
      </w:r>
      <w:r w:rsidRPr="007419A3">
        <w:rPr>
          <w:lang w:val="en-US"/>
        </w:rPr>
        <w:t xml:space="preserve"> is </w:t>
      </w:r>
      <w:r w:rsidR="00C82D15">
        <w:rPr>
          <w:lang w:val="en-US"/>
        </w:rPr>
        <w:t>0.5</w:t>
      </w:r>
      <w:r w:rsidRPr="007419A3">
        <w:rPr>
          <w:lang w:val="en-US"/>
        </w:rPr>
        <w:t>-</w:t>
      </w:r>
      <w:r w:rsidR="00C82D15">
        <w:rPr>
          <w:lang w:val="en-US"/>
        </w:rPr>
        <w:t>2</w:t>
      </w:r>
      <w:r w:rsidRPr="007419A3">
        <w:rPr>
          <w:lang w:val="en-US"/>
        </w:rPr>
        <w:t>W while phone types transmit at 3-5 W. However, if XR5G-A</w:t>
      </w:r>
      <w:r w:rsidR="00FB35C5">
        <w:rPr>
          <w:lang w:val="en-US"/>
        </w:rPr>
        <w:t>5</w:t>
      </w:r>
      <w:r w:rsidRPr="007419A3">
        <w:rPr>
          <w:lang w:val="en-US"/>
        </w:rPr>
        <w:t xml:space="preserve"> is implemented in a form factor of typical glasses, i.e., smaller than goggles or HMDs and with a weight less than 100 g, its cellular modems and antennas are located near the face. In this case, XR5G-A</w:t>
      </w:r>
      <w:r w:rsidR="00C82D15">
        <w:rPr>
          <w:lang w:val="en-US"/>
        </w:rPr>
        <w:t>5</w:t>
      </w:r>
      <w:r w:rsidRPr="007419A3">
        <w:rPr>
          <w:lang w:val="en-US"/>
        </w:rPr>
        <w:t xml:space="preserve"> UEs can have more con</w:t>
      </w:r>
      <w:r w:rsidR="002479BE">
        <w:rPr>
          <w:lang w:val="en-US"/>
        </w:rPr>
        <w:t>s</w:t>
      </w:r>
      <w:r w:rsidRPr="007419A3">
        <w:rPr>
          <w:lang w:val="en-US"/>
        </w:rPr>
        <w:t>traints on transmit power and it would be necessary to develop solutions to overcome it, e.g. considering situations where XR5G-A</w:t>
      </w:r>
      <w:r w:rsidR="00C82D15">
        <w:rPr>
          <w:lang w:val="en-US"/>
        </w:rPr>
        <w:t>5</w:t>
      </w:r>
      <w:r w:rsidRPr="007419A3">
        <w:rPr>
          <w:lang w:val="en-US"/>
        </w:rPr>
        <w:t xml:space="preserve"> UEs have to fall back to XR5G-A</w:t>
      </w:r>
      <w:r w:rsidR="00C82D15">
        <w:rPr>
          <w:lang w:val="en-US"/>
        </w:rPr>
        <w:t>2</w:t>
      </w:r>
      <w:r w:rsidRPr="007419A3">
        <w:rPr>
          <w:lang w:val="en-US"/>
        </w:rPr>
        <w:t xml:space="preserve"> from NR Uu to 5G sidelink or IEEE 802.11ad/y</w:t>
      </w:r>
      <w:r w:rsidR="00C82D15">
        <w:t>. Furthermore, an evolution path for devices under the category XR5G-A3 (</w:t>
      </w:r>
      <w:r w:rsidR="004824D3">
        <w:t>3</w:t>
      </w:r>
      <w:r w:rsidR="00C82D15">
        <w:t xml:space="preserve">-7W) and XR5G-A4 (2-4W) should be considered. </w:t>
      </w:r>
    </w:p>
    <w:p w14:paraId="76B19F46" w14:textId="77777777" w:rsidR="008B4D20" w:rsidRDefault="008B4D20" w:rsidP="008B4D20">
      <w:pPr>
        <w:pStyle w:val="Heading2"/>
      </w:pPr>
      <w:bookmarkStart w:id="258" w:name="_Toc33042077"/>
      <w:r>
        <w:t xml:space="preserve">7.7 </w:t>
      </w:r>
      <w:r>
        <w:tab/>
        <w:t>Traffic Characteristics and Models for XR Services</w:t>
      </w:r>
      <w:bookmarkEnd w:id="258"/>
    </w:p>
    <w:p w14:paraId="17383CF7" w14:textId="77777777" w:rsidR="008B4D20" w:rsidRDefault="008B4D20" w:rsidP="008B4D20">
      <w:r>
        <w:t>As identified in the course of the development of this report, there is significant interest in 3GPP radio and system groups on the traffic characteristics for XR services. This effort should be a prime work for 3GPP to collect realistic traffic characteristics for typical XR services. Of specific interest for other groups in 3GPP is a characterization of traffic of an XR service in the following domains:</w:t>
      </w:r>
    </w:p>
    <w:p w14:paraId="63877F02" w14:textId="77777777" w:rsidR="008B4D20" w:rsidRDefault="008B4D20" w:rsidP="008B4D20">
      <w:pPr>
        <w:ind w:firstLine="284"/>
      </w:pPr>
      <w:r>
        <w:t>-</w:t>
      </w:r>
      <w:r>
        <w:tab/>
        <w:t xml:space="preserve">Downlink data rate ranges </w:t>
      </w:r>
    </w:p>
    <w:p w14:paraId="6020612B" w14:textId="77777777" w:rsidR="008B4D20" w:rsidRDefault="008B4D20" w:rsidP="008B4D20">
      <w:pPr>
        <w:ind w:firstLine="284"/>
      </w:pPr>
      <w:r>
        <w:t>-</w:t>
      </w:r>
      <w:r>
        <w:tab/>
        <w:t xml:space="preserve">Uplink data rate ranges </w:t>
      </w:r>
    </w:p>
    <w:p w14:paraId="553C889C" w14:textId="77777777" w:rsidR="008B4D20" w:rsidRDefault="008B4D20" w:rsidP="008B4D20">
      <w:pPr>
        <w:ind w:firstLine="284"/>
      </w:pPr>
      <w:r>
        <w:t>-</w:t>
      </w:r>
      <w:r>
        <w:tab/>
        <w:t xml:space="preserve">Maximum packet delay budget in uplink and downlink </w:t>
      </w:r>
    </w:p>
    <w:p w14:paraId="0E51A849" w14:textId="77777777" w:rsidR="008B4D20" w:rsidRDefault="008B4D20" w:rsidP="008B4D20">
      <w:pPr>
        <w:ind w:firstLine="284"/>
      </w:pPr>
      <w:r>
        <w:t>-</w:t>
      </w:r>
      <w:r>
        <w:tab/>
        <w:t xml:space="preserve">Maximum Packet Error Rate, </w:t>
      </w:r>
    </w:p>
    <w:p w14:paraId="6DB1A34D" w14:textId="77777777" w:rsidR="008B4D20" w:rsidRDefault="008B4D20" w:rsidP="008B4D20">
      <w:pPr>
        <w:ind w:firstLine="284"/>
      </w:pPr>
      <w:r>
        <w:t>-</w:t>
      </w:r>
      <w:r>
        <w:tab/>
        <w:t>Maximum Round Trip Time</w:t>
      </w:r>
    </w:p>
    <w:p w14:paraId="52D2B64F" w14:textId="77777777" w:rsidR="008B4D20" w:rsidRDefault="008B4D20" w:rsidP="008B4D20">
      <w:pPr>
        <w:ind w:firstLine="284"/>
      </w:pPr>
      <w:r>
        <w:t xml:space="preserve">- </w:t>
      </w:r>
      <w:r>
        <w:tab/>
        <w:t>Traffic Characteristics on IP level in uplink and downlink in terms of packet sizes, and temporal characteristics.</w:t>
      </w:r>
    </w:p>
    <w:p w14:paraId="78A8DFEB" w14:textId="77777777" w:rsidR="008B4D20" w:rsidRDefault="008B4D20" w:rsidP="008B4D20">
      <w:r>
        <w:t>Such characteristics are expected to be available for at least the following applications</w:t>
      </w:r>
    </w:p>
    <w:p w14:paraId="01A337CE" w14:textId="77777777" w:rsidR="008B4D20" w:rsidRDefault="008B4D20" w:rsidP="008B4D20">
      <w:pPr>
        <w:ind w:firstLine="284"/>
      </w:pPr>
      <w:r>
        <w:t>-</w:t>
      </w:r>
      <w:r>
        <w:tab/>
        <w:t>Viewport independent 6DoF Streaming</w:t>
      </w:r>
    </w:p>
    <w:p w14:paraId="6DA09002" w14:textId="77777777" w:rsidR="008B4D20" w:rsidRDefault="008B4D20" w:rsidP="008B4D20">
      <w:pPr>
        <w:ind w:firstLine="284"/>
      </w:pPr>
      <w:r>
        <w:t>-</w:t>
      </w:r>
      <w:r>
        <w:tab/>
        <w:t xml:space="preserve">Viewport dependent 6DoF Streaming </w:t>
      </w:r>
    </w:p>
    <w:p w14:paraId="43C18314" w14:textId="77777777" w:rsidR="008B4D20" w:rsidRDefault="008B4D20" w:rsidP="008B4D20">
      <w:pPr>
        <w:ind w:firstLine="284"/>
      </w:pPr>
      <w:r>
        <w:t xml:space="preserve">- </w:t>
      </w:r>
      <w:r>
        <w:tab/>
        <w:t>Single Buffer split rendering for online cloud gaming</w:t>
      </w:r>
    </w:p>
    <w:p w14:paraId="71CE8049" w14:textId="77777777" w:rsidR="008B4D20" w:rsidRDefault="008B4D20" w:rsidP="008B4D20">
      <w:pPr>
        <w:ind w:firstLine="284"/>
      </w:pPr>
      <w:r>
        <w:t>-</w:t>
      </w:r>
      <w:r>
        <w:tab/>
        <w:t>XR conversational services</w:t>
      </w:r>
    </w:p>
    <w:p w14:paraId="4524849D" w14:textId="78C36A2C" w:rsidR="00C82D15" w:rsidRPr="002004AF" w:rsidRDefault="008B4D20" w:rsidP="008B4D20">
      <w:r>
        <w:t>The Technical Report on Typical Traffic Characteristics in TR 26.925 should be updated to address any findings to support the 3GPP groups.</w:t>
      </w:r>
    </w:p>
    <w:p w14:paraId="503CD99B" w14:textId="17B82566" w:rsidR="008B4D20" w:rsidRDefault="008B4D20" w:rsidP="008B4D20">
      <w:pPr>
        <w:pStyle w:val="Heading2"/>
      </w:pPr>
      <w:bookmarkStart w:id="259" w:name="_Toc33042078"/>
      <w:r>
        <w:t xml:space="preserve">7.8 </w:t>
      </w:r>
      <w:r>
        <w:tab/>
        <w:t xml:space="preserve">Social </w:t>
      </w:r>
      <w:r w:rsidR="007340C8">
        <w:t>XR</w:t>
      </w:r>
      <w:bookmarkEnd w:id="259"/>
    </w:p>
    <w:p w14:paraId="2CF62E53" w14:textId="013CD272" w:rsidR="007D4C97" w:rsidRPr="00C113CF" w:rsidRDefault="007D4C97" w:rsidP="007D4C97">
      <w:r w:rsidRPr="00C113CF">
        <w:t xml:space="preserve">Social </w:t>
      </w:r>
      <w:r w:rsidR="00C113CF" w:rsidRPr="00593196">
        <w:t>X</w:t>
      </w:r>
      <w:r w:rsidR="00C113CF" w:rsidRPr="00C113CF">
        <w:t xml:space="preserve">R </w:t>
      </w:r>
      <w:r w:rsidR="00643A73">
        <w:t xml:space="preserve">is used as an umbrella term for </w:t>
      </w:r>
      <w:r w:rsidRPr="00C113CF">
        <w:t>combin</w:t>
      </w:r>
      <w:r w:rsidR="00643A73">
        <w:t>ing</w:t>
      </w:r>
      <w:r w:rsidR="005C6A89">
        <w:t>,</w:t>
      </w:r>
      <w:r w:rsidRPr="00C113CF">
        <w:t xml:space="preserve"> </w:t>
      </w:r>
      <w:r w:rsidR="005C6A89">
        <w:t>delivering, decoding and rendering</w:t>
      </w:r>
      <w:r w:rsidRPr="00C113CF">
        <w:t xml:space="preserve"> </w:t>
      </w:r>
      <w:r w:rsidR="009E4729">
        <w:t xml:space="preserve">XR objects (avatars, </w:t>
      </w:r>
      <w:r w:rsidR="00F047D9">
        <w:t xml:space="preserve">conversational, </w:t>
      </w:r>
      <w:r w:rsidR="009E4729">
        <w:t>sound sources, streaming live content, etc.)</w:t>
      </w:r>
      <w:r w:rsidR="009E4729" w:rsidRPr="00C113CF">
        <w:t xml:space="preserve"> </w:t>
      </w:r>
      <w:r w:rsidRPr="00C113CF">
        <w:t xml:space="preserve">originating from different sources into a single user experience. </w:t>
      </w:r>
      <w:r w:rsidR="00F6359F">
        <w:t>Social XR may be VR centric, but also may apply to AR and MR.</w:t>
      </w:r>
    </w:p>
    <w:p w14:paraId="7B5BE756" w14:textId="1561FF43" w:rsidR="007D4C97" w:rsidRPr="00C113CF" w:rsidRDefault="007D4C97" w:rsidP="007D4C97">
      <w:r w:rsidRPr="00C113CF">
        <w:t xml:space="preserve">Social </w:t>
      </w:r>
      <w:r w:rsidR="00F047D9">
        <w:t>X</w:t>
      </w:r>
      <w:r w:rsidR="00F047D9" w:rsidRPr="00C113CF">
        <w:t xml:space="preserve">R </w:t>
      </w:r>
      <w:r w:rsidRPr="00C113CF">
        <w:t xml:space="preserve">is expected to integrate multiple XR functionalities such a 6DoF streaming with XR conversational services. Some normative work may include: </w:t>
      </w:r>
    </w:p>
    <w:p w14:paraId="1BF52A00" w14:textId="6B8A6862" w:rsidR="002D1675" w:rsidRDefault="007D4C97" w:rsidP="007D4C97">
      <w:pPr>
        <w:pStyle w:val="B10"/>
      </w:pPr>
      <w:r w:rsidRPr="00C113CF">
        <w:t>-</w:t>
      </w:r>
      <w:r w:rsidRPr="00C113CF">
        <w:tab/>
        <w:t xml:space="preserve">Social </w:t>
      </w:r>
      <w:r w:rsidR="00F047D9">
        <w:t>X</w:t>
      </w:r>
      <w:r w:rsidR="00F047D9" w:rsidRPr="00C113CF">
        <w:t xml:space="preserve">R </w:t>
      </w:r>
      <w:r w:rsidRPr="00C113CF">
        <w:t>Components – Merging of avatar and conversational streams to original media (e.g., overlays, etc.)</w:t>
      </w:r>
    </w:p>
    <w:p w14:paraId="274E4A65" w14:textId="0C12FC4E" w:rsidR="002D1675" w:rsidRDefault="002D1675" w:rsidP="007D4C97">
      <w:pPr>
        <w:pStyle w:val="B10"/>
      </w:pPr>
      <w:r>
        <w:t>-</w:t>
      </w:r>
      <w:r>
        <w:tab/>
        <w:t>Parallel decoding of multiple independently generated sources</w:t>
      </w:r>
      <w:r w:rsidR="00CC0496">
        <w:t>.</w:t>
      </w:r>
    </w:p>
    <w:p w14:paraId="0FC6CF7F" w14:textId="5F782E79" w:rsidR="007D4C97" w:rsidRDefault="002D1675" w:rsidP="007D4C97">
      <w:pPr>
        <w:pStyle w:val="B10"/>
      </w:pPr>
      <w:r>
        <w:t xml:space="preserve">- </w:t>
      </w:r>
      <w:r>
        <w:tab/>
        <w:t>Proper annotation and metadata for each object to place it into scene.</w:t>
      </w:r>
      <w:r w:rsidR="007D4C97" w:rsidRPr="00C113CF">
        <w:t xml:space="preserve"> </w:t>
      </w:r>
    </w:p>
    <w:p w14:paraId="209BB82B" w14:textId="77110D85" w:rsidR="002D1675" w:rsidRPr="00C113CF" w:rsidRDefault="002D1675" w:rsidP="007D4C97">
      <w:pPr>
        <w:pStyle w:val="B10"/>
      </w:pPr>
      <w:r>
        <w:t>-</w:t>
      </w:r>
      <w:r>
        <w:tab/>
        <w:t>Description and rendering of multiple objects into a Social XR experience</w:t>
      </w:r>
      <w:r w:rsidR="00CC0496">
        <w:t>.</w:t>
      </w:r>
    </w:p>
    <w:p w14:paraId="5912FB59" w14:textId="77777777" w:rsidR="007D4C97" w:rsidRDefault="007D4C97" w:rsidP="007D4C97">
      <w:r w:rsidRPr="00C113CF">
        <w:t>Details are FFS.</w:t>
      </w:r>
    </w:p>
    <w:p w14:paraId="2AFE21E7" w14:textId="59D7C37A" w:rsidR="008B4D20" w:rsidRDefault="008B4D20" w:rsidP="008B4D20">
      <w:pPr>
        <w:pStyle w:val="Heading2"/>
      </w:pPr>
      <w:bookmarkStart w:id="260" w:name="_Toc33042079"/>
      <w:r>
        <w:lastRenderedPageBreak/>
        <w:t xml:space="preserve">7.9 </w:t>
      </w:r>
      <w:r>
        <w:tab/>
        <w:t>Generalized Split and Cloud Rendering and Processing</w:t>
      </w:r>
      <w:bookmarkEnd w:id="260"/>
      <w:r>
        <w:t xml:space="preserve"> </w:t>
      </w:r>
    </w:p>
    <w:p w14:paraId="726751EA" w14:textId="77777777" w:rsidR="008B4D20" w:rsidRDefault="008B4D20" w:rsidP="008B4D20">
      <w:pPr>
        <w:rPr>
          <w:lang w:val="en-US"/>
        </w:rPr>
      </w:pPr>
      <w:r>
        <w:t>Edge/Cloud processing and rendering is a promising technology to support online gaming in power- and resource constrained devices</w:t>
      </w:r>
      <w:r>
        <w:rPr>
          <w:lang w:val="en-US"/>
        </w:rPr>
        <w:t>. Relevant aspects for generalized cloud/split rendering include:</w:t>
      </w:r>
    </w:p>
    <w:p w14:paraId="00BE644A" w14:textId="77777777" w:rsidR="008B4D20" w:rsidRPr="00D457D4" w:rsidRDefault="008B4D20" w:rsidP="008B4D20">
      <w:pPr>
        <w:pStyle w:val="B10"/>
        <w:numPr>
          <w:ilvl w:val="0"/>
          <w:numId w:val="111"/>
        </w:numPr>
        <w:rPr>
          <w:lang w:val="en-US"/>
        </w:rPr>
      </w:pPr>
      <w:r>
        <w:rPr>
          <w:lang w:val="en-US"/>
        </w:rPr>
        <w:t>A generalized XR cloud and split rendering application framework based on a scene description</w:t>
      </w:r>
    </w:p>
    <w:p w14:paraId="231A1C1D" w14:textId="77777777" w:rsidR="008B4D20" w:rsidRDefault="008B4D20" w:rsidP="008B4D20">
      <w:pPr>
        <w:pStyle w:val="B10"/>
        <w:numPr>
          <w:ilvl w:val="0"/>
          <w:numId w:val="111"/>
        </w:numPr>
      </w:pPr>
      <w:r>
        <w:t>Support for 3D formats in split and cloud rendering approaches</w:t>
      </w:r>
    </w:p>
    <w:p w14:paraId="3BB544FA" w14:textId="77777777" w:rsidR="008B4D20" w:rsidRDefault="008B4D20" w:rsidP="008B4D20">
      <w:pPr>
        <w:pStyle w:val="B10"/>
        <w:numPr>
          <w:ilvl w:val="0"/>
          <w:numId w:val="111"/>
        </w:numPr>
        <w:rPr>
          <w:lang w:val="en-US"/>
        </w:rPr>
      </w:pPr>
      <w:r>
        <w:rPr>
          <w:lang w:val="en-US"/>
        </w:rPr>
        <w:t xml:space="preserve">Formats and protocols for XR </w:t>
      </w:r>
      <w:r w:rsidRPr="00D457D4">
        <w:rPr>
          <w:lang w:val="en-US"/>
        </w:rPr>
        <w:t>Pose information</w:t>
      </w:r>
      <w:r>
        <w:rPr>
          <w:lang w:val="en-US"/>
        </w:rPr>
        <w:t xml:space="preserve"> delivery and possibly other metadata</w:t>
      </w:r>
      <w:r w:rsidRPr="00D457D4">
        <w:rPr>
          <w:lang w:val="en-US"/>
        </w:rPr>
        <w:t xml:space="preserve"> in the u</w:t>
      </w:r>
      <w:r>
        <w:rPr>
          <w:lang w:val="en-US"/>
        </w:rPr>
        <w:t>plink at sufficiently high frequency</w:t>
      </w:r>
    </w:p>
    <w:p w14:paraId="3423F1E4" w14:textId="77777777" w:rsidR="008B4D20" w:rsidRDefault="008B4D20" w:rsidP="008B4D20">
      <w:pPr>
        <w:pStyle w:val="B10"/>
        <w:numPr>
          <w:ilvl w:val="0"/>
          <w:numId w:val="111"/>
        </w:numPr>
        <w:rPr>
          <w:lang w:val="en-US"/>
        </w:rPr>
      </w:pPr>
      <w:r>
        <w:rPr>
          <w:lang w:val="en-US"/>
        </w:rPr>
        <w:t>Content Delivery protocols that support generalized split/cloud rendering</w:t>
      </w:r>
    </w:p>
    <w:p w14:paraId="62038980" w14:textId="77777777" w:rsidR="008B4D20" w:rsidRDefault="008B4D20" w:rsidP="008B4D20">
      <w:pPr>
        <w:pStyle w:val="B10"/>
        <w:numPr>
          <w:ilvl w:val="0"/>
          <w:numId w:val="111"/>
        </w:numPr>
        <w:rPr>
          <w:lang w:val="en-US"/>
        </w:rPr>
      </w:pPr>
      <w:r>
        <w:rPr>
          <w:lang w:val="en-US"/>
        </w:rPr>
        <w:t>Distributions of processing resources across different resources in the 5G system network, in the application provider domain (cloud) and the XR device.</w:t>
      </w:r>
    </w:p>
    <w:p w14:paraId="3CBECCE4" w14:textId="77777777" w:rsidR="008B4D20" w:rsidRDefault="008B4D20" w:rsidP="008B4D20">
      <w:pPr>
        <w:pStyle w:val="B10"/>
        <w:numPr>
          <w:ilvl w:val="0"/>
          <w:numId w:val="111"/>
        </w:numPr>
        <w:rPr>
          <w:lang w:val="en-US"/>
        </w:rPr>
      </w:pPr>
      <w:r>
        <w:rPr>
          <w:lang w:val="en-US"/>
        </w:rPr>
        <w:t>Supporting the establishment of Processing Workflows across distributed resources and managing those</w:t>
      </w:r>
    </w:p>
    <w:p w14:paraId="7EC7150D" w14:textId="77777777" w:rsidR="008B4D20" w:rsidRDefault="008B4D20" w:rsidP="008B4D20">
      <w:pPr>
        <w:pStyle w:val="B10"/>
        <w:numPr>
          <w:ilvl w:val="0"/>
          <w:numId w:val="111"/>
        </w:numPr>
        <w:rPr>
          <w:lang w:val="en-US"/>
        </w:rPr>
      </w:pPr>
      <w:r w:rsidRPr="00773B75">
        <w:rPr>
          <w:lang w:val="en-US"/>
        </w:rPr>
        <w:t xml:space="preserve">5QIs and other 5GS/Radio capabilities that support generalized split/cloud rendering by coordination with other groups </w:t>
      </w:r>
    </w:p>
    <w:p w14:paraId="367F85D7" w14:textId="77777777" w:rsidR="008B4D20" w:rsidRDefault="008B4D20" w:rsidP="008B4D20">
      <w:pPr>
        <w:pStyle w:val="B10"/>
        <w:numPr>
          <w:ilvl w:val="0"/>
          <w:numId w:val="111"/>
        </w:numPr>
        <w:rPr>
          <w:lang w:val="en-US"/>
        </w:rPr>
      </w:pPr>
      <w:r>
        <w:rPr>
          <w:lang w:val="en-US"/>
        </w:rPr>
        <w:t>Edge computing discovery and capability discovery based on work in SA2 and SA6 (see clause 4.3.6)</w:t>
      </w:r>
    </w:p>
    <w:p w14:paraId="5355C762" w14:textId="3D81D85C" w:rsidR="008B4D20" w:rsidRPr="00207BDC" w:rsidRDefault="008B4D20" w:rsidP="00A1508F">
      <w:pPr>
        <w:pStyle w:val="B10"/>
        <w:ind w:left="0" w:firstLine="0"/>
        <w:rPr>
          <w:b/>
          <w:bCs/>
          <w:sz w:val="32"/>
          <w:szCs w:val="32"/>
        </w:rPr>
      </w:pPr>
      <w:r>
        <w:rPr>
          <w:lang w:val="en-US"/>
        </w:rPr>
        <w:t>It is recommended that this area is studied in more details to identify key issues.</w:t>
      </w:r>
    </w:p>
    <w:p w14:paraId="1CCECB01" w14:textId="77777777" w:rsidR="008B4D20" w:rsidRPr="00284DAE" w:rsidRDefault="008B4D20" w:rsidP="00284DAE">
      <w:pPr>
        <w:pStyle w:val="Heading1"/>
      </w:pPr>
      <w:bookmarkStart w:id="261" w:name="_Toc33042080"/>
      <w:r w:rsidRPr="00284DAE">
        <w:t>8</w:t>
      </w:r>
      <w:r w:rsidRPr="00284DAE">
        <w:tab/>
        <w:t>Conclusions and Proposed Next Steps</w:t>
      </w:r>
      <w:bookmarkEnd w:id="261"/>
    </w:p>
    <w:p w14:paraId="444E9505" w14:textId="040551D3" w:rsidR="008B4D20" w:rsidRDefault="008B4D20" w:rsidP="008B4D20">
      <w:pPr>
        <w:rPr>
          <w:rFonts w:eastAsia="Malgun Gothic"/>
          <w:shd w:val="clear" w:color="auto" w:fill="FFFFFF"/>
          <w:lang w:eastAsia="ko-KR"/>
        </w:rPr>
      </w:pPr>
      <w:r w:rsidRPr="00261809">
        <w:rPr>
          <w:rFonts w:eastAsia="Malgun Gothic" w:hint="eastAsia"/>
          <w:shd w:val="clear" w:color="auto" w:fill="FFFFFF"/>
          <w:lang w:eastAsia="ko-KR"/>
        </w:rPr>
        <w:t xml:space="preserve">In this study, </w:t>
      </w:r>
      <w:r w:rsidRPr="00261809">
        <w:rPr>
          <w:rFonts w:eastAsia="Malgun Gothic"/>
          <w:shd w:val="clear" w:color="auto" w:fill="FFFFFF"/>
          <w:lang w:eastAsia="ko-KR"/>
        </w:rPr>
        <w:t>frameworks for eXtended Reality (XR)</w:t>
      </w:r>
      <w:r w:rsidR="00DF1BCC">
        <w:rPr>
          <w:rFonts w:eastAsia="Malgun Gothic"/>
          <w:shd w:val="clear" w:color="auto" w:fill="FFFFFF"/>
          <w:lang w:eastAsia="ko-KR"/>
        </w:rPr>
        <w:t xml:space="preserve"> have been analysed. XR referes</w:t>
      </w:r>
      <w:r w:rsidRPr="00261809">
        <w:rPr>
          <w:rFonts w:eastAsia="Malgun Gothic"/>
          <w:shd w:val="clear" w:color="auto" w:fill="FFFFFF"/>
          <w:lang w:eastAsia="ko-KR"/>
        </w:rPr>
        <w:t xml:space="preserve"> a larger concept for representing reality that includes the virtual, augmented, and mixed realities. </w:t>
      </w:r>
      <w:r>
        <w:rPr>
          <w:rFonts w:eastAsia="Malgun Gothic"/>
          <w:shd w:val="clear" w:color="auto" w:fill="FFFFFF"/>
          <w:lang w:eastAsia="ko-KR"/>
        </w:rPr>
        <w:t xml:space="preserve">After defining key terms and outlining the QoE/QoS issues of XR-based services, the delivery of XR in </w:t>
      </w:r>
      <w:r w:rsidR="00A92BB6">
        <w:rPr>
          <w:rFonts w:eastAsia="Malgun Gothic"/>
          <w:shd w:val="clear" w:color="auto" w:fill="FFFFFF"/>
          <w:lang w:eastAsia="ko-KR"/>
        </w:rPr>
        <w:t xml:space="preserve">the </w:t>
      </w:r>
      <w:r>
        <w:rPr>
          <w:rFonts w:eastAsia="Malgun Gothic"/>
          <w:shd w:val="clear" w:color="auto" w:fill="FFFFFF"/>
          <w:lang w:eastAsia="ko-KR"/>
        </w:rPr>
        <w:t>5G system</w:t>
      </w:r>
      <w:r w:rsidR="00A92BB6">
        <w:rPr>
          <w:rFonts w:eastAsia="Malgun Gothic"/>
          <w:shd w:val="clear" w:color="auto" w:fill="FFFFFF"/>
          <w:lang w:eastAsia="ko-KR"/>
        </w:rPr>
        <w:t xml:space="preserve"> is discussed</w:t>
      </w:r>
      <w:r>
        <w:rPr>
          <w:rFonts w:eastAsia="Malgun Gothic"/>
          <w:shd w:val="clear" w:color="auto" w:fill="FFFFFF"/>
          <w:lang w:eastAsia="ko-KR"/>
        </w:rPr>
        <w:t xml:space="preserve">, </w:t>
      </w:r>
      <w:r w:rsidRPr="006F0776">
        <w:rPr>
          <w:rFonts w:eastAsia="Malgun Gothic"/>
          <w:shd w:val="clear" w:color="auto" w:fill="FFFFFF"/>
          <w:lang w:eastAsia="ko-KR"/>
        </w:rPr>
        <w:t>follow</w:t>
      </w:r>
      <w:r w:rsidR="00A92BB6">
        <w:rPr>
          <w:rFonts w:eastAsia="Malgun Gothic"/>
          <w:shd w:val="clear" w:color="auto" w:fill="FFFFFF"/>
          <w:lang w:eastAsia="ko-KR"/>
        </w:rPr>
        <w:t>ing</w:t>
      </w:r>
      <w:r w:rsidRPr="006F0776">
        <w:rPr>
          <w:rFonts w:eastAsia="Malgun Gothic"/>
          <w:shd w:val="clear" w:color="auto" w:fill="FFFFFF"/>
          <w:lang w:eastAsia="ko-KR"/>
        </w:rPr>
        <w:t xml:space="preserve"> </w:t>
      </w:r>
      <w:r w:rsidR="00A92BB6">
        <w:rPr>
          <w:rFonts w:eastAsia="Malgun Gothic"/>
          <w:shd w:val="clear" w:color="auto" w:fill="FFFFFF"/>
          <w:lang w:eastAsia="ko-KR"/>
        </w:rPr>
        <w:t>an architectural</w:t>
      </w:r>
      <w:r w:rsidRPr="006F0776">
        <w:rPr>
          <w:rFonts w:eastAsia="Malgun Gothic"/>
          <w:shd w:val="clear" w:color="auto" w:fill="FFFFFF"/>
          <w:lang w:eastAsia="ko-KR"/>
        </w:rPr>
        <w:t xml:space="preserve"> model of 5G </w:t>
      </w:r>
      <w:r>
        <w:rPr>
          <w:rFonts w:eastAsia="Malgun Gothic"/>
          <w:shd w:val="clear" w:color="auto" w:fill="FFFFFF"/>
          <w:lang w:eastAsia="ko-KR"/>
        </w:rPr>
        <w:t>m</w:t>
      </w:r>
      <w:r w:rsidRPr="006F0776">
        <w:rPr>
          <w:rFonts w:eastAsia="Malgun Gothic"/>
          <w:shd w:val="clear" w:color="auto" w:fill="FFFFFF"/>
          <w:lang w:eastAsia="ko-KR"/>
        </w:rPr>
        <w:t xml:space="preserve">edia </w:t>
      </w:r>
      <w:r>
        <w:rPr>
          <w:rFonts w:eastAsia="Malgun Gothic"/>
          <w:shd w:val="clear" w:color="auto" w:fill="FFFFFF"/>
          <w:lang w:eastAsia="ko-KR"/>
        </w:rPr>
        <w:t>s</w:t>
      </w:r>
      <w:r w:rsidRPr="006F0776">
        <w:rPr>
          <w:rFonts w:eastAsia="Malgun Gothic"/>
          <w:shd w:val="clear" w:color="auto" w:fill="FFFFFF"/>
          <w:lang w:eastAsia="ko-KR"/>
        </w:rPr>
        <w:t>treaming</w:t>
      </w:r>
      <w:r>
        <w:rPr>
          <w:rFonts w:eastAsia="Malgun Gothic"/>
          <w:shd w:val="clear" w:color="auto" w:fill="FFFFFF"/>
          <w:lang w:eastAsia="ko-KR"/>
        </w:rPr>
        <w:t xml:space="preserve"> defined in </w:t>
      </w:r>
      <w:r w:rsidRPr="006F0776">
        <w:rPr>
          <w:rFonts w:eastAsia="Malgun Gothic"/>
          <w:shd w:val="clear" w:color="auto" w:fill="FFFFFF"/>
          <w:lang w:eastAsia="ko-KR"/>
        </w:rPr>
        <w:t>TS</w:t>
      </w:r>
      <w:r>
        <w:rPr>
          <w:rFonts w:eastAsia="Malgun Gothic"/>
          <w:shd w:val="clear" w:color="auto" w:fill="FFFFFF"/>
          <w:lang w:eastAsia="ko-KR"/>
        </w:rPr>
        <w:t xml:space="preserve"> </w:t>
      </w:r>
      <w:r w:rsidRPr="006F0776">
        <w:rPr>
          <w:rFonts w:eastAsia="Malgun Gothic"/>
          <w:shd w:val="clear" w:color="auto" w:fill="FFFFFF"/>
          <w:lang w:eastAsia="ko-KR"/>
        </w:rPr>
        <w:t>26.501</w:t>
      </w:r>
      <w:r>
        <w:rPr>
          <w:rFonts w:eastAsia="Malgun Gothic"/>
          <w:shd w:val="clear" w:color="auto" w:fill="FFFFFF"/>
          <w:lang w:eastAsia="ko-KR"/>
        </w:rPr>
        <w:t>. In addition to the conventional service categories, conversational, interactive, streaming, and download, s</w:t>
      </w:r>
      <w:r w:rsidRPr="006F0776">
        <w:rPr>
          <w:rFonts w:eastAsia="Malgun Gothic"/>
          <w:shd w:val="clear" w:color="auto" w:fill="FFFFFF"/>
          <w:lang w:eastAsia="ko-KR"/>
        </w:rPr>
        <w:t xml:space="preserve">plit </w:t>
      </w:r>
      <w:r>
        <w:rPr>
          <w:rFonts w:eastAsia="Malgun Gothic"/>
          <w:shd w:val="clear" w:color="auto" w:fill="FFFFFF"/>
          <w:lang w:eastAsia="ko-KR"/>
        </w:rPr>
        <w:t>c</w:t>
      </w:r>
      <w:r w:rsidRPr="006F0776">
        <w:rPr>
          <w:rFonts w:eastAsia="Malgun Gothic"/>
          <w:shd w:val="clear" w:color="auto" w:fill="FFFFFF"/>
          <w:lang w:eastAsia="ko-KR"/>
        </w:rPr>
        <w:t>ompute/</w:t>
      </w:r>
      <w:r>
        <w:rPr>
          <w:rFonts w:eastAsia="Malgun Gothic"/>
          <w:shd w:val="clear" w:color="auto" w:fill="FFFFFF"/>
          <w:lang w:eastAsia="ko-KR"/>
        </w:rPr>
        <w:t>r</w:t>
      </w:r>
      <w:r w:rsidRPr="006F0776">
        <w:rPr>
          <w:rFonts w:eastAsia="Malgun Gothic"/>
          <w:shd w:val="clear" w:color="auto" w:fill="FFFFFF"/>
          <w:lang w:eastAsia="ko-KR"/>
        </w:rPr>
        <w:t>endering</w:t>
      </w:r>
      <w:r>
        <w:rPr>
          <w:rFonts w:eastAsia="Malgun Gothic"/>
          <w:shd w:val="clear" w:color="auto" w:fill="FFFFFF"/>
          <w:lang w:eastAsia="ko-KR"/>
        </w:rPr>
        <w:t xml:space="preserve"> </w:t>
      </w:r>
      <w:r w:rsidR="00A92BB6">
        <w:rPr>
          <w:rFonts w:eastAsia="Malgun Gothic"/>
          <w:shd w:val="clear" w:color="auto" w:fill="FFFFFF"/>
          <w:lang w:eastAsia="ko-KR"/>
        </w:rPr>
        <w:t xml:space="preserve">is identified </w:t>
      </w:r>
      <w:r>
        <w:rPr>
          <w:rFonts w:eastAsia="Malgun Gothic"/>
          <w:shd w:val="clear" w:color="auto" w:fill="FFFFFF"/>
          <w:lang w:eastAsia="ko-KR"/>
        </w:rPr>
        <w:t xml:space="preserve">as a new </w:t>
      </w:r>
      <w:r w:rsidRPr="006F0776">
        <w:rPr>
          <w:rFonts w:eastAsia="Malgun Gothic"/>
          <w:shd w:val="clear" w:color="auto" w:fill="FFFFFF"/>
          <w:lang w:eastAsia="ko-KR"/>
        </w:rPr>
        <w:t>delivery categor</w:t>
      </w:r>
      <w:r>
        <w:rPr>
          <w:rFonts w:eastAsia="Malgun Gothic"/>
          <w:shd w:val="clear" w:color="auto" w:fill="FFFFFF"/>
          <w:lang w:eastAsia="ko-KR"/>
        </w:rPr>
        <w:t xml:space="preserve">y. A survey of </w:t>
      </w:r>
      <w:r w:rsidRPr="00583219">
        <w:rPr>
          <w:rFonts w:eastAsia="Malgun Gothic"/>
          <w:shd w:val="clear" w:color="auto" w:fill="FFFFFF"/>
          <w:lang w:eastAsia="ko-KR"/>
        </w:rPr>
        <w:t>3D</w:t>
      </w:r>
      <w:r>
        <w:rPr>
          <w:rFonts w:eastAsia="Malgun Gothic"/>
          <w:shd w:val="clear" w:color="auto" w:fill="FFFFFF"/>
          <w:lang w:eastAsia="ko-KR"/>
        </w:rPr>
        <w:t>,</w:t>
      </w:r>
      <w:r w:rsidRPr="00583219">
        <w:rPr>
          <w:rFonts w:eastAsia="Malgun Gothic"/>
          <w:shd w:val="clear" w:color="auto" w:fill="FFFFFF"/>
          <w:lang w:eastAsia="ko-KR"/>
        </w:rPr>
        <w:t xml:space="preserve"> XR </w:t>
      </w:r>
      <w:r>
        <w:rPr>
          <w:rFonts w:eastAsia="Malgun Gothic"/>
          <w:shd w:val="clear" w:color="auto" w:fill="FFFFFF"/>
          <w:lang w:eastAsia="ko-KR"/>
        </w:rPr>
        <w:t>v</w:t>
      </w:r>
      <w:r w:rsidRPr="00583219">
        <w:rPr>
          <w:rFonts w:eastAsia="Malgun Gothic"/>
          <w:shd w:val="clear" w:color="auto" w:fill="FFFFFF"/>
          <w:lang w:eastAsia="ko-KR"/>
        </w:rPr>
        <w:t xml:space="preserve">isual </w:t>
      </w:r>
      <w:r>
        <w:rPr>
          <w:rFonts w:eastAsia="Malgun Gothic"/>
          <w:shd w:val="clear" w:color="auto" w:fill="FFFFFF"/>
          <w:lang w:eastAsia="ko-KR"/>
        </w:rPr>
        <w:t>and audio f</w:t>
      </w:r>
      <w:r w:rsidRPr="00583219">
        <w:rPr>
          <w:rFonts w:eastAsia="Malgun Gothic"/>
          <w:shd w:val="clear" w:color="auto" w:fill="FFFFFF"/>
          <w:lang w:eastAsia="ko-KR"/>
        </w:rPr>
        <w:t>ormats</w:t>
      </w:r>
      <w:r>
        <w:rPr>
          <w:rFonts w:eastAsia="Malgun Gothic"/>
          <w:shd w:val="clear" w:color="auto" w:fill="FFFFFF"/>
          <w:lang w:eastAsia="ko-KR"/>
        </w:rPr>
        <w:t xml:space="preserve"> was provided.</w:t>
      </w:r>
    </w:p>
    <w:p w14:paraId="15B7A860" w14:textId="48CF29D8" w:rsidR="008B4D20" w:rsidRDefault="00A92BB6" w:rsidP="007419A3">
      <w:r>
        <w:rPr>
          <w:rFonts w:eastAsia="Malgun Gothic"/>
          <w:shd w:val="clear" w:color="auto" w:fill="FFFFFF"/>
          <w:lang w:eastAsia="ko-KR"/>
        </w:rPr>
        <w:t>U</w:t>
      </w:r>
      <w:r w:rsidR="008B4D20" w:rsidRPr="00261809">
        <w:rPr>
          <w:rFonts w:eastAsia="Malgun Gothic"/>
          <w:shd w:val="clear" w:color="auto" w:fill="FFFFFF"/>
          <w:lang w:eastAsia="ko-KR"/>
        </w:rPr>
        <w:t>se cases and device types</w:t>
      </w:r>
      <w:r>
        <w:rPr>
          <w:rFonts w:eastAsia="Malgun Gothic"/>
          <w:shd w:val="clear" w:color="auto" w:fill="FFFFFF"/>
          <w:lang w:eastAsia="ko-KR"/>
        </w:rPr>
        <w:t xml:space="preserve"> have been classified</w:t>
      </w:r>
      <w:r w:rsidR="008B4D20" w:rsidRPr="00261809">
        <w:rPr>
          <w:rFonts w:eastAsia="Malgun Gothic"/>
          <w:shd w:val="clear" w:color="auto" w:fill="FFFFFF"/>
          <w:lang w:eastAsia="ko-KR"/>
        </w:rPr>
        <w:t>, and processing and media centric architectures</w:t>
      </w:r>
      <w:r w:rsidR="004E1FBC">
        <w:rPr>
          <w:rFonts w:eastAsia="Malgun Gothic"/>
          <w:shd w:val="clear" w:color="auto" w:fill="FFFFFF"/>
          <w:lang w:eastAsia="ko-KR"/>
        </w:rPr>
        <w:t xml:space="preserve"> are introduced</w:t>
      </w:r>
      <w:r w:rsidR="008B4D20">
        <w:rPr>
          <w:rFonts w:eastAsia="Malgun Gothic"/>
          <w:shd w:val="clear" w:color="auto" w:fill="FFFFFF"/>
          <w:lang w:eastAsia="ko-KR"/>
        </w:rPr>
        <w:t xml:space="preserve">. </w:t>
      </w:r>
      <w:r w:rsidR="004E1FBC">
        <w:rPr>
          <w:rFonts w:eastAsia="Malgun Gothic"/>
          <w:shd w:val="clear" w:color="auto" w:fill="FFFFFF"/>
          <w:lang w:eastAsia="ko-KR"/>
        </w:rPr>
        <w:t xml:space="preserve">This includes viewport independent and dependent streaming, </w:t>
      </w:r>
      <w:r w:rsidR="006D0BDA">
        <w:rPr>
          <w:rFonts w:eastAsia="Malgun Gothic"/>
          <w:shd w:val="clear" w:color="auto" w:fill="FFFFFF"/>
          <w:lang w:eastAsia="ko-KR"/>
        </w:rPr>
        <w:t>as well as different</w:t>
      </w:r>
      <w:r w:rsidR="008B4D20" w:rsidRPr="00261809">
        <w:rPr>
          <w:rFonts w:eastAsia="Malgun Gothic"/>
          <w:shd w:val="clear" w:color="auto" w:fill="FFFFFF"/>
          <w:lang w:eastAsia="ko-KR"/>
        </w:rPr>
        <w:t xml:space="preserve"> distributed computing architecture for XR. Core use cases of XR include those unique to AR and MR in addition to those of VR discussed in TR 26.918, ranging from offline sharing of 3D objects, real-time sharing, multimedia streaming, online gaming, mission critical applications, and multi-party call/conferences.</w:t>
      </w:r>
    </w:p>
    <w:p w14:paraId="41C33042" w14:textId="77777777" w:rsidR="008B4D20" w:rsidRDefault="008B4D20" w:rsidP="008B4D20">
      <w:pPr>
        <w:pStyle w:val="EX"/>
        <w:ind w:left="0" w:firstLine="0"/>
      </w:pPr>
      <w:r>
        <w:t>Based on the details in the report, the following is proposed:</w:t>
      </w:r>
    </w:p>
    <w:p w14:paraId="781F3575" w14:textId="77777777" w:rsidR="008B4D20" w:rsidRDefault="008B4D20" w:rsidP="008B4D20">
      <w:pPr>
        <w:pStyle w:val="EX"/>
        <w:ind w:left="0" w:firstLine="0"/>
      </w:pPr>
      <w:r>
        <w:t>In the short-term:</w:t>
      </w:r>
    </w:p>
    <w:p w14:paraId="6052AF68" w14:textId="77777777" w:rsidR="008B4D20" w:rsidRDefault="008B4D20" w:rsidP="008B4D20">
      <w:pPr>
        <w:pStyle w:val="EX"/>
        <w:numPr>
          <w:ilvl w:val="0"/>
          <w:numId w:val="111"/>
        </w:numPr>
      </w:pPr>
      <w:r>
        <w:t xml:space="preserve">Develop a flexible XR centric device reference architecture as well as a collection of device requirements and recommendations for XR device classes based on the considerations in clause 7.2. Device classes should include VR device for 6DoF streaming and XR online gaming (XR5G-V4), as well as AR devices (XR5G-A1, XR5G-A4 and XR5G-A5). </w:t>
      </w:r>
    </w:p>
    <w:p w14:paraId="5F2003D1" w14:textId="11195233" w:rsidR="008B4D20" w:rsidRDefault="008B4D20" w:rsidP="008B4D20">
      <w:pPr>
        <w:pStyle w:val="EX"/>
        <w:numPr>
          <w:ilvl w:val="0"/>
          <w:numId w:val="111"/>
        </w:numPr>
      </w:pPr>
      <w:r>
        <w:t xml:space="preserve">Develop a framework and basic functionalities for </w:t>
      </w:r>
      <w:r w:rsidR="005331B3">
        <w:t>r</w:t>
      </w:r>
      <w:r w:rsidR="00C00D13">
        <w:t>aster-based</w:t>
      </w:r>
      <w:r>
        <w:t xml:space="preserve"> Split Rendering for Online Gaming according to the considerations in clause 7.4.</w:t>
      </w:r>
    </w:p>
    <w:p w14:paraId="6A3F5D5D" w14:textId="3E63A106" w:rsidR="008B4D20" w:rsidRDefault="008B4D20" w:rsidP="008B4D20">
      <w:pPr>
        <w:pStyle w:val="EX"/>
        <w:numPr>
          <w:ilvl w:val="0"/>
          <w:numId w:val="111"/>
        </w:numPr>
      </w:pPr>
      <w:r>
        <w:t xml:space="preserve">Document typical XR traffic characteristics in </w:t>
      </w:r>
      <w:r w:rsidR="002B5F7C">
        <w:t xml:space="preserve">3GPP </w:t>
      </w:r>
      <w:r>
        <w:t>TR</w:t>
      </w:r>
      <w:r w:rsidR="002B5F7C">
        <w:t xml:space="preserve"> </w:t>
      </w:r>
      <w:r>
        <w:t>26.925 based on the initial considerations in this report, in particular clause 7.7 and support other 3GPP groups in designing systems for XR services and applications.</w:t>
      </w:r>
    </w:p>
    <w:p w14:paraId="1BED9CF8" w14:textId="13731ABD" w:rsidR="008B4D20" w:rsidRDefault="008B4D20" w:rsidP="008B4D20">
      <w:pPr>
        <w:pStyle w:val="EX"/>
        <w:numPr>
          <w:ilvl w:val="0"/>
          <w:numId w:val="111"/>
        </w:numPr>
      </w:pPr>
      <w:r>
        <w:t>Address simple extensions to MTSI to support XR conversational services based on the considerations in clause 7.5</w:t>
      </w:r>
    </w:p>
    <w:p w14:paraId="05AB83F4" w14:textId="3665DD44" w:rsidR="008B4D20" w:rsidRDefault="008B4D20" w:rsidP="008B4D20">
      <w:pPr>
        <w:pStyle w:val="EX"/>
        <w:numPr>
          <w:ilvl w:val="0"/>
          <w:numId w:val="111"/>
        </w:numPr>
      </w:pPr>
      <w:r>
        <w:t xml:space="preserve">Study detailed functionalities and requirements for </w:t>
      </w:r>
      <w:r w:rsidRPr="001E7006">
        <w:rPr>
          <w:lang w:val="en-US"/>
        </w:rPr>
        <w:t>glass-type AR/MR UEs with standalone capability</w:t>
      </w:r>
      <w:r>
        <w:rPr>
          <w:lang w:val="en-US"/>
        </w:rPr>
        <w:t xml:space="preserve"> according to clause 7.6</w:t>
      </w:r>
      <w:r w:rsidR="001B56E5">
        <w:t xml:space="preserve"> and addresses exchange formats for AR centric media, taking into account different processing capabilities of AR devices.</w:t>
      </w:r>
    </w:p>
    <w:p w14:paraId="1FF1E16A" w14:textId="77777777" w:rsidR="008B4D20" w:rsidRDefault="008B4D20" w:rsidP="008B4D20">
      <w:pPr>
        <w:pStyle w:val="EX"/>
        <w:ind w:left="0" w:firstLine="0"/>
      </w:pPr>
      <w:r>
        <w:lastRenderedPageBreak/>
        <w:t>In the mid-term:</w:t>
      </w:r>
    </w:p>
    <w:p w14:paraId="1D6154B6" w14:textId="35E5006A" w:rsidR="008B4D20" w:rsidRDefault="008B4D20" w:rsidP="008B4D20">
      <w:pPr>
        <w:pStyle w:val="EX"/>
        <w:numPr>
          <w:ilvl w:val="0"/>
          <w:numId w:val="111"/>
        </w:numPr>
      </w:pPr>
      <w:r>
        <w:t>Based on the work developed in the short-term</w:t>
      </w:r>
      <w:r w:rsidR="005331B3">
        <w:t xml:space="preserve"> for raster-based split rendering</w:t>
      </w:r>
      <w:r>
        <w:t>, an extended Split and Cloud Rendering and Processing should be defined based on the considerations in clause 7.9, preferably preceded by a dedicated study</w:t>
      </w:r>
    </w:p>
    <w:p w14:paraId="39FB7C3F" w14:textId="77777777" w:rsidR="008B4D20" w:rsidRDefault="008B4D20" w:rsidP="008B4D20">
      <w:pPr>
        <w:pStyle w:val="EX"/>
        <w:numPr>
          <w:ilvl w:val="0"/>
          <w:numId w:val="111"/>
        </w:numPr>
      </w:pPr>
      <w:r>
        <w:t>Address simple extensions to 5G Media Streaming to support 6DoF Streaming based on considerations in clause 7.3. Stage-2 aspects related to TS26.501 should be considered first before starting detailed stage-3 work.</w:t>
      </w:r>
    </w:p>
    <w:p w14:paraId="7FDA4437" w14:textId="75DABF0C" w:rsidR="008B4D20" w:rsidRDefault="008B4D20" w:rsidP="008B4D20">
      <w:pPr>
        <w:pStyle w:val="EX"/>
        <w:numPr>
          <w:ilvl w:val="0"/>
          <w:numId w:val="111"/>
        </w:numPr>
      </w:pPr>
      <w:r>
        <w:t>Based on the work developed in the shorter time frame</w:t>
      </w:r>
      <w:r w:rsidR="006D0BDA">
        <w:t xml:space="preserve"> above</w:t>
      </w:r>
      <w:r>
        <w:t>, address the considerations in</w:t>
      </w:r>
      <w:r w:rsidR="0033499F">
        <w:t xml:space="preserve"> more detailed considerations inclause 7.5 and </w:t>
      </w:r>
      <w:r>
        <w:t xml:space="preserve">clause 7.8 on Social </w:t>
      </w:r>
      <w:r w:rsidR="00DB621A">
        <w:t>X</w:t>
      </w:r>
      <w:r>
        <w:t>R</w:t>
      </w:r>
    </w:p>
    <w:p w14:paraId="5B1FCBFE" w14:textId="77777777" w:rsidR="008B4D20" w:rsidRDefault="008B4D20" w:rsidP="008B4D20">
      <w:pPr>
        <w:pStyle w:val="EX"/>
        <w:ind w:left="0" w:firstLine="0"/>
      </w:pPr>
      <w:r>
        <w:t>The work should be carried out in close coordination with other groups in 3GPP on XR related matter, edge computing and rendering as well in communication with experts in MPEG on the MPEG-I project as well as with Khronos on their work on OpenXR, glTF and Vulkan/OpenGL.</w:t>
      </w:r>
    </w:p>
    <w:p w14:paraId="6DE1BB18" w14:textId="77777777" w:rsidR="008B4D20" w:rsidRPr="0090229B" w:rsidRDefault="008B4D20" w:rsidP="008B4D20">
      <w:pPr>
        <w:spacing w:after="0"/>
        <w:rPr>
          <w:b/>
          <w:bCs/>
          <w:sz w:val="32"/>
          <w:szCs w:val="32"/>
        </w:rPr>
      </w:pPr>
    </w:p>
    <w:p w14:paraId="37AF3468" w14:textId="75401DD7" w:rsidR="0052048A" w:rsidRPr="00DB3790" w:rsidRDefault="0052048A" w:rsidP="007419A3">
      <w:pPr>
        <w:pStyle w:val="EditorsNote"/>
        <w:ind w:left="0" w:firstLine="0"/>
      </w:pPr>
    </w:p>
    <w:p w14:paraId="577A580A" w14:textId="6BF33F23" w:rsidR="00E8629F" w:rsidRPr="00DB3790" w:rsidRDefault="00A85DBC" w:rsidP="001B528E">
      <w:pPr>
        <w:pStyle w:val="Heading9"/>
      </w:pPr>
      <w:r w:rsidRPr="00DB3790">
        <w:br w:type="page"/>
      </w:r>
      <w:bookmarkStart w:id="262" w:name="_Toc23169826"/>
      <w:bookmarkStart w:id="263" w:name="_Toc33042081"/>
      <w:r w:rsidR="00E8629F" w:rsidRPr="00DB3790">
        <w:lastRenderedPageBreak/>
        <w:t>Annex A:</w:t>
      </w:r>
      <w:r w:rsidR="00E8629F" w:rsidRPr="00DB3790">
        <w:br/>
      </w:r>
      <w:r w:rsidR="00FF6217" w:rsidRPr="00DB3790">
        <w:t>Collection of XR Use Cases</w:t>
      </w:r>
      <w:bookmarkEnd w:id="262"/>
      <w:bookmarkEnd w:id="263"/>
    </w:p>
    <w:p w14:paraId="0B9064CF" w14:textId="77777777" w:rsidR="00E8629F" w:rsidRPr="00DB3790" w:rsidRDefault="00E8629F" w:rsidP="001B528E">
      <w:pPr>
        <w:pStyle w:val="Heading1"/>
      </w:pPr>
      <w:bookmarkStart w:id="264" w:name="_Toc23169827"/>
      <w:bookmarkStart w:id="265" w:name="_Toc33042082"/>
      <w:r w:rsidRPr="00DB3790">
        <w:t>A.1</w:t>
      </w:r>
      <w:r w:rsidRPr="00DB3790">
        <w:tab/>
      </w:r>
      <w:r w:rsidR="00770620" w:rsidRPr="00DB3790">
        <w:t>Introduction and Template</w:t>
      </w:r>
      <w:bookmarkEnd w:id="264"/>
      <w:bookmarkEnd w:id="265"/>
    </w:p>
    <w:p w14:paraId="3D77FF43" w14:textId="77777777" w:rsidR="009F73E4" w:rsidRPr="00DB3790" w:rsidRDefault="007052C7" w:rsidP="009F73E4">
      <w:r w:rsidRPr="00DB3790">
        <w:t xml:space="preserve">In order to collect relevant service scenario and core use cases in the context of XR, this Annex documents collected individual use cases and the established processes to collect those use cases. </w:t>
      </w:r>
    </w:p>
    <w:p w14:paraId="3F8891AB" w14:textId="77777777" w:rsidR="009F73E4" w:rsidRPr="00DB3790" w:rsidRDefault="009F73E4" w:rsidP="009F73E4">
      <w:pPr>
        <w:ind w:right="-143"/>
        <w:rPr>
          <w:bCs/>
        </w:rPr>
      </w:pPr>
      <w:r w:rsidRPr="00DB3790">
        <w:rPr>
          <w:bCs/>
        </w:rPr>
        <w:t>The following procedure was applied for adding to the</w:t>
      </w:r>
      <w:r w:rsidR="00BD7D7B">
        <w:rPr>
          <w:bCs/>
        </w:rPr>
        <w:t xml:space="preserve"> present document</w:t>
      </w:r>
      <w:r w:rsidRPr="00DB3790">
        <w:rPr>
          <w:bCs/>
        </w:rPr>
        <w:t>:</w:t>
      </w:r>
    </w:p>
    <w:p w14:paraId="75492F46" w14:textId="77777777" w:rsidR="009F73E4" w:rsidRPr="00DB3790" w:rsidRDefault="001B528E" w:rsidP="001B528E">
      <w:pPr>
        <w:pStyle w:val="B10"/>
      </w:pPr>
      <w:r w:rsidRPr="00DB3790">
        <w:t>-</w:t>
      </w:r>
      <w:r w:rsidRPr="00DB3790">
        <w:tab/>
      </w:r>
      <w:r w:rsidR="009F73E4" w:rsidRPr="00DB3790">
        <w:t>There is consensus that the use case is understood, relevant and in scope of the Study Item</w:t>
      </w:r>
    </w:p>
    <w:p w14:paraId="13A78EB0" w14:textId="77777777" w:rsidR="009F73E4" w:rsidRPr="00DB3790" w:rsidRDefault="001B528E" w:rsidP="001B528E">
      <w:pPr>
        <w:pStyle w:val="B10"/>
      </w:pPr>
      <w:r w:rsidRPr="00DB3790">
        <w:t>-</w:t>
      </w:r>
      <w:r w:rsidRPr="00DB3790">
        <w:tab/>
      </w:r>
      <w:r w:rsidR="009F73E4" w:rsidRPr="00DB3790">
        <w:t>A feasibility study is provided and considered sufficient. Some examples on what is expected on feasibility is provided below.</w:t>
      </w:r>
    </w:p>
    <w:p w14:paraId="1E19ABF7" w14:textId="77777777" w:rsidR="009F73E4" w:rsidRPr="00DB3790" w:rsidRDefault="001B528E" w:rsidP="001B528E">
      <w:pPr>
        <w:pStyle w:val="B2"/>
      </w:pPr>
      <w:r w:rsidRPr="00DB3790">
        <w:t>-</w:t>
      </w:r>
      <w:r w:rsidRPr="00DB3790">
        <w:tab/>
      </w:r>
      <w:r w:rsidR="009F73E4" w:rsidRPr="00DB3790">
        <w:t>How could the use case be implemented based on technologies available today or expected to be available in a foreseeable timeline, at most within 3 years?</w:t>
      </w:r>
    </w:p>
    <w:p w14:paraId="59E6D4C8" w14:textId="77777777" w:rsidR="009F73E4" w:rsidRPr="00DB3790" w:rsidRDefault="001B528E" w:rsidP="001B528E">
      <w:pPr>
        <w:pStyle w:val="B2"/>
      </w:pPr>
      <w:r w:rsidRPr="00DB3790">
        <w:t>-</w:t>
      </w:r>
      <w:r w:rsidRPr="00DB3790">
        <w:tab/>
      </w:r>
      <w:r w:rsidR="009F73E4" w:rsidRPr="00DB3790">
        <w:t>What are the technology challenges to make this use case happen?</w:t>
      </w:r>
    </w:p>
    <w:p w14:paraId="077DE363" w14:textId="77777777" w:rsidR="009F73E4" w:rsidRPr="00DB3790" w:rsidRDefault="001B528E" w:rsidP="001B528E">
      <w:pPr>
        <w:pStyle w:val="B2"/>
      </w:pPr>
      <w:r w:rsidRPr="00DB3790">
        <w:t>-</w:t>
      </w:r>
      <w:r w:rsidRPr="00DB3790">
        <w:tab/>
      </w:r>
      <w:r w:rsidR="009F73E4" w:rsidRPr="00DB3790">
        <w:t>Do you have any implementation information?</w:t>
      </w:r>
    </w:p>
    <w:p w14:paraId="03890192" w14:textId="77777777" w:rsidR="009F73E4" w:rsidRPr="00DB3790" w:rsidRDefault="001B528E" w:rsidP="001B528E">
      <w:pPr>
        <w:pStyle w:val="B3"/>
      </w:pPr>
      <w:r w:rsidRPr="00DB3790">
        <w:t>-</w:t>
      </w:r>
      <w:r w:rsidRPr="00DB3790">
        <w:tab/>
      </w:r>
      <w:r w:rsidR="009F73E4" w:rsidRPr="00DB3790">
        <w:t>Demos</w:t>
      </w:r>
    </w:p>
    <w:p w14:paraId="3A0DDEC9" w14:textId="77777777" w:rsidR="009F73E4" w:rsidRPr="00DB3790" w:rsidRDefault="001B528E" w:rsidP="001B528E">
      <w:pPr>
        <w:pStyle w:val="B3"/>
      </w:pPr>
      <w:r w:rsidRPr="00DB3790">
        <w:t>-</w:t>
      </w:r>
      <w:r w:rsidRPr="00DB3790">
        <w:tab/>
      </w:r>
      <w:r w:rsidR="009F73E4" w:rsidRPr="00DB3790">
        <w:t>Proof of concept</w:t>
      </w:r>
    </w:p>
    <w:p w14:paraId="412886F5" w14:textId="77777777" w:rsidR="009F73E4" w:rsidRPr="00DB3790" w:rsidRDefault="001B528E" w:rsidP="001B528E">
      <w:pPr>
        <w:pStyle w:val="B3"/>
      </w:pPr>
      <w:r w:rsidRPr="00DB3790">
        <w:t>-</w:t>
      </w:r>
      <w:r w:rsidRPr="00DB3790">
        <w:tab/>
      </w:r>
      <w:r w:rsidR="009F73E4" w:rsidRPr="00DB3790">
        <w:t>Existing services</w:t>
      </w:r>
    </w:p>
    <w:p w14:paraId="4ACE38D9" w14:textId="77777777" w:rsidR="009F73E4" w:rsidRPr="00DB3790" w:rsidRDefault="001B528E" w:rsidP="001B528E">
      <w:pPr>
        <w:pStyle w:val="B3"/>
      </w:pPr>
      <w:r w:rsidRPr="00DB3790">
        <w:t>-</w:t>
      </w:r>
      <w:r w:rsidRPr="00DB3790">
        <w:tab/>
      </w:r>
      <w:r w:rsidR="009F73E4" w:rsidRPr="00DB3790">
        <w:t>References</w:t>
      </w:r>
    </w:p>
    <w:p w14:paraId="6467C07C" w14:textId="77777777" w:rsidR="009F73E4" w:rsidRPr="00DB3790" w:rsidRDefault="001B528E" w:rsidP="001B528E">
      <w:pPr>
        <w:pStyle w:val="B2"/>
      </w:pPr>
      <w:r w:rsidRPr="00DB3790">
        <w:t>-</w:t>
      </w:r>
      <w:r w:rsidRPr="00DB3790">
        <w:tab/>
      </w:r>
      <w:r w:rsidR="009F73E4" w:rsidRPr="00DB3790">
        <w:t>Could a reduced experience of the use case be implemented in an earlier timeframe or is it even available today?</w:t>
      </w:r>
    </w:p>
    <w:p w14:paraId="7B504536" w14:textId="77777777" w:rsidR="009F73E4" w:rsidRPr="00DB3790" w:rsidRDefault="001B528E" w:rsidP="001B528E">
      <w:pPr>
        <w:pStyle w:val="B10"/>
      </w:pPr>
      <w:r w:rsidRPr="00DB3790">
        <w:t>-</w:t>
      </w:r>
      <w:r w:rsidRPr="00DB3790">
        <w:tab/>
      </w:r>
      <w:r w:rsidR="009F73E4" w:rsidRPr="00DB3790">
        <w:t>Beyond use case description and feasibility, the template includes sufficient information on</w:t>
      </w:r>
    </w:p>
    <w:p w14:paraId="517C2599" w14:textId="77777777" w:rsidR="009F73E4" w:rsidRPr="00DB3790" w:rsidRDefault="001B528E" w:rsidP="001B528E">
      <w:pPr>
        <w:pStyle w:val="B2"/>
      </w:pPr>
      <w:r w:rsidRPr="00DB3790">
        <w:t>-</w:t>
      </w:r>
      <w:r w:rsidRPr="00DB3790">
        <w:tab/>
      </w:r>
      <w:r w:rsidR="009F73E4" w:rsidRPr="00DB3790">
        <w:t>Categorization: Type, Degrees of Freedom, Delivery Type, Device</w:t>
      </w:r>
    </w:p>
    <w:p w14:paraId="22BB3786" w14:textId="77777777" w:rsidR="009F73E4" w:rsidRPr="00DB3790" w:rsidRDefault="001B528E" w:rsidP="001B528E">
      <w:pPr>
        <w:pStyle w:val="B2"/>
      </w:pPr>
      <w:r w:rsidRPr="00DB3790">
        <w:t>-</w:t>
      </w:r>
      <w:r w:rsidRPr="00DB3790">
        <w:tab/>
      </w:r>
      <w:r w:rsidR="009F73E4" w:rsidRPr="00DB3790">
        <w:t>Preconditions: What is necessary to make this work?</w:t>
      </w:r>
    </w:p>
    <w:p w14:paraId="034DDA76" w14:textId="77777777" w:rsidR="009F73E4" w:rsidRPr="00DB3790" w:rsidRDefault="001B528E" w:rsidP="001B528E">
      <w:pPr>
        <w:pStyle w:val="B2"/>
      </w:pPr>
      <w:r w:rsidRPr="00DB3790">
        <w:t>-</w:t>
      </w:r>
      <w:r w:rsidRPr="00DB3790">
        <w:tab/>
      </w:r>
      <w:r w:rsidR="009F73E4" w:rsidRPr="00DB3790">
        <w:t>QoS Considerations: What network capabilities are needed, e.g. bitrate, latency, etc.?</w:t>
      </w:r>
    </w:p>
    <w:p w14:paraId="5CC29EFB" w14:textId="77777777" w:rsidR="009F73E4" w:rsidRPr="00DB3790" w:rsidRDefault="001B528E" w:rsidP="001B528E">
      <w:pPr>
        <w:pStyle w:val="B2"/>
      </w:pPr>
      <w:r w:rsidRPr="00DB3790">
        <w:t>-</w:t>
      </w:r>
      <w:r w:rsidRPr="00DB3790">
        <w:tab/>
      </w:r>
      <w:r w:rsidR="009F73E4" w:rsidRPr="00DB3790">
        <w:t>QoE Considerations: What is expected that the user is satisfied with the quality?</w:t>
      </w:r>
    </w:p>
    <w:p w14:paraId="3159F348" w14:textId="052EFA89" w:rsidR="009F73E4" w:rsidRPr="00DB3790" w:rsidRDefault="001B528E" w:rsidP="001B528E">
      <w:pPr>
        <w:pStyle w:val="B2"/>
      </w:pPr>
      <w:r w:rsidRPr="00DB3790">
        <w:t>-</w:t>
      </w:r>
      <w:r w:rsidRPr="00DB3790">
        <w:tab/>
      </w:r>
      <w:r w:rsidR="009F73E4" w:rsidRPr="00DB3790">
        <w:t>Potential Standardi</w:t>
      </w:r>
      <w:r w:rsidR="00431B7F">
        <w:t>s</w:t>
      </w:r>
      <w:r w:rsidR="009F73E4" w:rsidRPr="00DB3790">
        <w:t>ation Status and Needs: This may include 3GPP relevant standards or external standards</w:t>
      </w:r>
    </w:p>
    <w:p w14:paraId="62D6D171" w14:textId="77777777" w:rsidR="009F73E4" w:rsidRPr="00DB3790" w:rsidRDefault="009F73E4" w:rsidP="009F73E4">
      <w:pPr>
        <w:ind w:right="-143"/>
        <w:rPr>
          <w:bCs/>
        </w:rPr>
      </w:pPr>
      <w:r w:rsidRPr="00DB3790">
        <w:rPr>
          <w:bCs/>
        </w:rPr>
        <w:t xml:space="preserve">For use cases that are moved to </w:t>
      </w:r>
      <w:r w:rsidR="00BB6859">
        <w:rPr>
          <w:bCs/>
        </w:rPr>
        <w:t>the present document</w:t>
      </w:r>
      <w:r w:rsidRPr="00DB3790">
        <w:rPr>
          <w:bCs/>
        </w:rPr>
        <w:t>, in the course of the study item, is expected that the following aspects are addressed:</w:t>
      </w:r>
    </w:p>
    <w:p w14:paraId="662DD668" w14:textId="77777777" w:rsidR="009F73E4" w:rsidRPr="00DB3790" w:rsidRDefault="001B528E" w:rsidP="001B528E">
      <w:pPr>
        <w:pStyle w:val="B10"/>
      </w:pPr>
      <w:r w:rsidRPr="00DB3790">
        <w:t>1)</w:t>
      </w:r>
      <w:r w:rsidRPr="00DB3790">
        <w:tab/>
      </w:r>
      <w:r w:rsidR="009F73E4" w:rsidRPr="00DB3790">
        <w:t xml:space="preserve">The use case is mapped to one or multiple architectures. </w:t>
      </w:r>
    </w:p>
    <w:p w14:paraId="07874560" w14:textId="77777777" w:rsidR="009F73E4" w:rsidRPr="00DB3790" w:rsidRDefault="001B528E" w:rsidP="001B528E">
      <w:pPr>
        <w:pStyle w:val="B10"/>
      </w:pPr>
      <w:r w:rsidRPr="00DB3790">
        <w:t>2)</w:t>
      </w:r>
      <w:r w:rsidRPr="00DB3790">
        <w:tab/>
      </w:r>
      <w:r w:rsidR="009F73E4" w:rsidRPr="00DB3790">
        <w:t>For each use case the functions and interfaces are defined, and the requirements are developed to address the use case.</w:t>
      </w:r>
    </w:p>
    <w:p w14:paraId="6B7D356F" w14:textId="77777777" w:rsidR="009F73E4" w:rsidRPr="00DB3790" w:rsidRDefault="001B528E" w:rsidP="001B528E">
      <w:pPr>
        <w:pStyle w:val="B10"/>
      </w:pPr>
      <w:r w:rsidRPr="00DB3790">
        <w:t>3)</w:t>
      </w:r>
      <w:r w:rsidRPr="00DB3790">
        <w:tab/>
      </w:r>
      <w:r w:rsidR="009F73E4" w:rsidRPr="00DB3790">
        <w:t>Specific requirements include</w:t>
      </w:r>
    </w:p>
    <w:p w14:paraId="3D77E10E" w14:textId="77777777" w:rsidR="009F73E4" w:rsidRPr="00DB3790" w:rsidRDefault="001B528E" w:rsidP="001B528E">
      <w:pPr>
        <w:pStyle w:val="B2"/>
      </w:pPr>
      <w:r w:rsidRPr="00DB3790">
        <w:t>a)</w:t>
      </w:r>
      <w:r w:rsidRPr="00DB3790">
        <w:tab/>
      </w:r>
      <w:r w:rsidR="009F73E4" w:rsidRPr="00DB3790">
        <w:t>Architectural requirements</w:t>
      </w:r>
    </w:p>
    <w:p w14:paraId="3B01A822" w14:textId="77777777" w:rsidR="009F73E4" w:rsidRPr="00DB3790" w:rsidRDefault="001B528E" w:rsidP="001B528E">
      <w:pPr>
        <w:pStyle w:val="B2"/>
      </w:pPr>
      <w:r w:rsidRPr="00DB3790">
        <w:t>b)</w:t>
      </w:r>
      <w:r w:rsidRPr="00DB3790">
        <w:tab/>
      </w:r>
      <w:r w:rsidR="009F73E4" w:rsidRPr="00DB3790">
        <w:t>Network and QoS requirements</w:t>
      </w:r>
    </w:p>
    <w:p w14:paraId="499BF638" w14:textId="77777777" w:rsidR="009F73E4" w:rsidRPr="00DB3790" w:rsidRDefault="001B528E" w:rsidP="001B528E">
      <w:pPr>
        <w:pStyle w:val="B2"/>
      </w:pPr>
      <w:r w:rsidRPr="00DB3790">
        <w:t>c)</w:t>
      </w:r>
      <w:r w:rsidRPr="00DB3790">
        <w:tab/>
      </w:r>
      <w:r w:rsidR="009F73E4" w:rsidRPr="00DB3790">
        <w:t>Media Processing requirements</w:t>
      </w:r>
    </w:p>
    <w:p w14:paraId="7F41A253" w14:textId="77777777" w:rsidR="009F73E4" w:rsidRPr="00DB3790" w:rsidRDefault="001B528E" w:rsidP="001B528E">
      <w:pPr>
        <w:pStyle w:val="B2"/>
      </w:pPr>
      <w:r w:rsidRPr="00DB3790">
        <w:t>d)</w:t>
      </w:r>
      <w:r w:rsidRPr="00DB3790">
        <w:tab/>
      </w:r>
      <w:r w:rsidR="009F73E4" w:rsidRPr="00DB3790">
        <w:t>More detailed QoE requirements</w:t>
      </w:r>
    </w:p>
    <w:p w14:paraId="13FD3E25" w14:textId="77777777" w:rsidR="007052C7" w:rsidRPr="00DB3790" w:rsidRDefault="009D199C" w:rsidP="007052C7">
      <w:r w:rsidRPr="00DB3790">
        <w:t>The template provided in Table A.1-1</w:t>
      </w:r>
      <w:r w:rsidR="007052C7" w:rsidRPr="00DB3790">
        <w:t xml:space="preserve"> </w:t>
      </w:r>
      <w:r w:rsidRPr="00DB3790">
        <w:t>is recommended to be used for this collection</w:t>
      </w:r>
      <w:r w:rsidR="007052C7" w:rsidRPr="00DB3790">
        <w:t xml:space="preserve">. </w:t>
      </w:r>
    </w:p>
    <w:p w14:paraId="7545CBCF" w14:textId="77777777" w:rsidR="007052C7" w:rsidRPr="00DB3790" w:rsidRDefault="009D199C" w:rsidP="001B528E">
      <w:pPr>
        <w:pStyle w:val="TH"/>
      </w:pPr>
      <w:r w:rsidRPr="00DB3790">
        <w:lastRenderedPageBreak/>
        <w:t xml:space="preserve">Table A.1-1 </w:t>
      </w:r>
      <w:r w:rsidR="007052C7" w:rsidRPr="00DB3790">
        <w:t>Proposed Use Case</w:t>
      </w:r>
      <w:r w:rsidRPr="00DB3790">
        <w:t xml:space="preserve"> Collection</w:t>
      </w:r>
      <w:r w:rsidR="007052C7" w:rsidRPr="00DB3790">
        <w:t xml:space="preserve"> Template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9D199C" w:rsidRPr="00DB3790" w14:paraId="0FA0B67B" w14:textId="77777777" w:rsidTr="00D20BF3">
        <w:tc>
          <w:tcPr>
            <w:tcW w:w="9831" w:type="dxa"/>
            <w:shd w:val="clear" w:color="auto" w:fill="A6A6A6"/>
          </w:tcPr>
          <w:p w14:paraId="11A8B126" w14:textId="77777777" w:rsidR="009D199C" w:rsidRPr="00DB3790" w:rsidRDefault="009D199C" w:rsidP="00D20BF3">
            <w:pPr>
              <w:rPr>
                <w:b/>
                <w:color w:val="FFFFFF"/>
              </w:rPr>
            </w:pPr>
            <w:r w:rsidRPr="00DB3790">
              <w:rPr>
                <w:b/>
                <w:color w:val="FFFFFF"/>
              </w:rPr>
              <w:t>Use Case Name</w:t>
            </w:r>
          </w:p>
        </w:tc>
      </w:tr>
      <w:tr w:rsidR="009D199C" w:rsidRPr="00DB3790" w14:paraId="49BED948" w14:textId="77777777" w:rsidTr="00D20BF3">
        <w:tc>
          <w:tcPr>
            <w:tcW w:w="9831" w:type="dxa"/>
            <w:shd w:val="clear" w:color="auto" w:fill="auto"/>
          </w:tcPr>
          <w:p w14:paraId="23853E97" w14:textId="77777777" w:rsidR="009D199C" w:rsidRPr="00DB3790" w:rsidRDefault="009D199C" w:rsidP="00D20BF3"/>
        </w:tc>
      </w:tr>
      <w:tr w:rsidR="007052C7" w:rsidRPr="00DB3790" w14:paraId="2A6FF025" w14:textId="77777777" w:rsidTr="00D20BF3">
        <w:tc>
          <w:tcPr>
            <w:tcW w:w="9831" w:type="dxa"/>
            <w:shd w:val="clear" w:color="auto" w:fill="A6A6A6"/>
          </w:tcPr>
          <w:p w14:paraId="39A2825D" w14:textId="77777777" w:rsidR="007052C7" w:rsidRPr="00DB3790" w:rsidRDefault="007052C7" w:rsidP="00D20BF3">
            <w:pPr>
              <w:rPr>
                <w:b/>
                <w:color w:val="FFFFFF"/>
              </w:rPr>
            </w:pPr>
            <w:r w:rsidRPr="00DB3790">
              <w:rPr>
                <w:b/>
                <w:color w:val="FFFFFF"/>
              </w:rPr>
              <w:t>Description</w:t>
            </w:r>
          </w:p>
        </w:tc>
      </w:tr>
      <w:tr w:rsidR="007052C7" w:rsidRPr="00DB3790" w14:paraId="2F50F9EE" w14:textId="77777777" w:rsidTr="00D20BF3">
        <w:tc>
          <w:tcPr>
            <w:tcW w:w="9831" w:type="dxa"/>
            <w:shd w:val="clear" w:color="auto" w:fill="auto"/>
          </w:tcPr>
          <w:p w14:paraId="235C846C" w14:textId="77777777" w:rsidR="007052C7" w:rsidRPr="00DB3790" w:rsidRDefault="007052C7" w:rsidP="00D20BF3"/>
        </w:tc>
      </w:tr>
      <w:tr w:rsidR="007052C7" w:rsidRPr="00DB3790" w14:paraId="5FE1E862" w14:textId="77777777" w:rsidTr="00D20BF3">
        <w:tc>
          <w:tcPr>
            <w:tcW w:w="9831" w:type="dxa"/>
            <w:shd w:val="clear" w:color="auto" w:fill="A6A6A6"/>
          </w:tcPr>
          <w:p w14:paraId="5090D901" w14:textId="77777777" w:rsidR="007052C7" w:rsidRPr="00DB3790" w:rsidRDefault="007052C7" w:rsidP="00D20BF3">
            <w:pPr>
              <w:rPr>
                <w:b/>
                <w:color w:val="FFFFFF"/>
              </w:rPr>
            </w:pPr>
            <w:r w:rsidRPr="00DB3790">
              <w:rPr>
                <w:b/>
                <w:color w:val="FFFFFF"/>
              </w:rPr>
              <w:t>Categorization</w:t>
            </w:r>
          </w:p>
        </w:tc>
      </w:tr>
      <w:tr w:rsidR="007052C7" w:rsidRPr="00DB3790" w14:paraId="6BE1D815" w14:textId="77777777" w:rsidTr="00D20BF3">
        <w:tc>
          <w:tcPr>
            <w:tcW w:w="9831" w:type="dxa"/>
            <w:shd w:val="clear" w:color="auto" w:fill="auto"/>
          </w:tcPr>
          <w:p w14:paraId="789CDC74" w14:textId="77777777" w:rsidR="007052C7" w:rsidRPr="00DB3790" w:rsidRDefault="007052C7" w:rsidP="00D20BF3">
            <w:pPr>
              <w:rPr>
                <w:b/>
              </w:rPr>
            </w:pPr>
            <w:r w:rsidRPr="00DB3790">
              <w:rPr>
                <w:b/>
              </w:rPr>
              <w:t>Type:</w:t>
            </w:r>
            <w:r w:rsidR="009D199C" w:rsidRPr="00DB3790">
              <w:rPr>
                <w:b/>
              </w:rPr>
              <w:t xml:space="preserve"> </w:t>
            </w:r>
            <w:r w:rsidRPr="00DB3790">
              <w:rPr>
                <w:b/>
              </w:rPr>
              <w:t>AR, VR, XR, MR</w:t>
            </w:r>
          </w:p>
          <w:p w14:paraId="34C23AB6" w14:textId="77777777" w:rsidR="007052C7" w:rsidRPr="00DB3790" w:rsidRDefault="007052C7" w:rsidP="00D20BF3">
            <w:pPr>
              <w:rPr>
                <w:b/>
              </w:rPr>
            </w:pPr>
            <w:r w:rsidRPr="00DB3790">
              <w:rPr>
                <w:b/>
              </w:rPr>
              <w:t xml:space="preserve">Degrees of Freedom: 2D, 3DoF, 3DoF+, </w:t>
            </w:r>
            <w:r w:rsidR="009D199C" w:rsidRPr="00DB3790">
              <w:rPr>
                <w:b/>
              </w:rPr>
              <w:t xml:space="preserve">OD 6DoF, </w:t>
            </w:r>
            <w:r w:rsidRPr="00DB3790">
              <w:rPr>
                <w:b/>
              </w:rPr>
              <w:t>6DoF</w:t>
            </w:r>
          </w:p>
          <w:p w14:paraId="1A53399A" w14:textId="77777777" w:rsidR="007052C7" w:rsidRPr="00DB3790" w:rsidRDefault="007052C7" w:rsidP="00D20BF3">
            <w:pPr>
              <w:rPr>
                <w:b/>
              </w:rPr>
            </w:pPr>
            <w:r w:rsidRPr="00DB3790">
              <w:rPr>
                <w:b/>
              </w:rPr>
              <w:t xml:space="preserve">Delivery: </w:t>
            </w:r>
            <w:r w:rsidR="00602945" w:rsidRPr="00DB3790">
              <w:rPr>
                <w:b/>
              </w:rPr>
              <w:t>Download</w:t>
            </w:r>
            <w:r w:rsidRPr="00DB3790">
              <w:rPr>
                <w:b/>
              </w:rPr>
              <w:t>, Streaming, Interactive, Conversational</w:t>
            </w:r>
            <w:r w:rsidR="00602945" w:rsidRPr="00DB3790">
              <w:rPr>
                <w:b/>
              </w:rPr>
              <w:t>, Split</w:t>
            </w:r>
          </w:p>
          <w:p w14:paraId="05D5887D" w14:textId="77777777" w:rsidR="007052C7" w:rsidRPr="00DB3790" w:rsidRDefault="007052C7" w:rsidP="00D20BF3">
            <w:pPr>
              <w:rPr>
                <w:b/>
              </w:rPr>
            </w:pPr>
            <w:r w:rsidRPr="00DB3790">
              <w:rPr>
                <w:b/>
              </w:rPr>
              <w:t>Device: Phone, HMD, Glasses, Automotive</w:t>
            </w:r>
            <w:r w:rsidR="00EC14D9" w:rsidRPr="00DB3790">
              <w:rPr>
                <w:b/>
              </w:rPr>
              <w:t xml:space="preserve"> Heads-up</w:t>
            </w:r>
            <w:r w:rsidRPr="00DB3790">
              <w:rPr>
                <w:b/>
              </w:rPr>
              <w:t>, others</w:t>
            </w:r>
          </w:p>
        </w:tc>
      </w:tr>
      <w:tr w:rsidR="009D199C" w:rsidRPr="00DB3790" w14:paraId="6C8F7A81" w14:textId="77777777" w:rsidTr="00D20BF3">
        <w:tc>
          <w:tcPr>
            <w:tcW w:w="9831" w:type="dxa"/>
            <w:shd w:val="clear" w:color="auto" w:fill="A6A6A6"/>
          </w:tcPr>
          <w:p w14:paraId="522B9211" w14:textId="77777777" w:rsidR="009D199C" w:rsidRPr="00DB3790" w:rsidRDefault="009D199C" w:rsidP="00D20BF3">
            <w:pPr>
              <w:rPr>
                <w:b/>
                <w:color w:val="FFFFFF"/>
              </w:rPr>
            </w:pPr>
            <w:r w:rsidRPr="00DB3790">
              <w:rPr>
                <w:b/>
                <w:color w:val="FFFFFF"/>
              </w:rPr>
              <w:t>Preconditions</w:t>
            </w:r>
          </w:p>
        </w:tc>
      </w:tr>
      <w:tr w:rsidR="009D199C" w:rsidRPr="00DB3790" w14:paraId="6DA45CDB" w14:textId="77777777" w:rsidTr="00D20BF3">
        <w:tc>
          <w:tcPr>
            <w:tcW w:w="9831" w:type="dxa"/>
            <w:shd w:val="clear" w:color="auto" w:fill="auto"/>
          </w:tcPr>
          <w:p w14:paraId="575B8905" w14:textId="77777777" w:rsidR="009D199C" w:rsidRPr="00DB3790" w:rsidRDefault="009D199C" w:rsidP="009D199C">
            <w:r w:rsidRPr="00DB3790">
              <w:t>&lt;provides conditions that are necessary to run the use case, for example support for functionalities on the end device or network&gt;</w:t>
            </w:r>
          </w:p>
        </w:tc>
      </w:tr>
      <w:tr w:rsidR="007052C7" w:rsidRPr="00DB3790" w14:paraId="5682F98E" w14:textId="77777777" w:rsidTr="00D20BF3">
        <w:tc>
          <w:tcPr>
            <w:tcW w:w="9831" w:type="dxa"/>
            <w:shd w:val="clear" w:color="auto" w:fill="A6A6A6"/>
          </w:tcPr>
          <w:p w14:paraId="558B27CE" w14:textId="77777777" w:rsidR="007052C7" w:rsidRPr="00DB3790" w:rsidRDefault="009D199C" w:rsidP="00D20BF3">
            <w:pPr>
              <w:rPr>
                <w:b/>
                <w:color w:val="FFFFFF"/>
              </w:rPr>
            </w:pPr>
            <w:r w:rsidRPr="00DB3790">
              <w:rPr>
                <w:b/>
                <w:color w:val="FFFFFF"/>
              </w:rPr>
              <w:t>Requirements and QoS/QoE Considerations</w:t>
            </w:r>
          </w:p>
        </w:tc>
      </w:tr>
      <w:tr w:rsidR="007052C7" w:rsidRPr="00DB3790" w14:paraId="6C13D0C7" w14:textId="77777777" w:rsidTr="00D20BF3">
        <w:tc>
          <w:tcPr>
            <w:tcW w:w="9831" w:type="dxa"/>
            <w:shd w:val="clear" w:color="auto" w:fill="auto"/>
          </w:tcPr>
          <w:p w14:paraId="79AC8FC1" w14:textId="77777777" w:rsidR="007052C7" w:rsidRPr="00DB3790" w:rsidRDefault="009D199C" w:rsidP="00D20BF3">
            <w:r w:rsidRPr="00DB3790">
              <w:t>&lt;provides a summary on potential requirements as well as considerations on KPIs/QoE as well as QoS requirements&gt;</w:t>
            </w:r>
          </w:p>
        </w:tc>
      </w:tr>
      <w:tr w:rsidR="007052C7" w:rsidRPr="00DB3790" w14:paraId="7E6351A0" w14:textId="77777777" w:rsidTr="00D20BF3">
        <w:tc>
          <w:tcPr>
            <w:tcW w:w="9831" w:type="dxa"/>
            <w:shd w:val="clear" w:color="auto" w:fill="A6A6A6"/>
          </w:tcPr>
          <w:p w14:paraId="4F3D5143" w14:textId="77777777" w:rsidR="007052C7" w:rsidRPr="00DB3790" w:rsidRDefault="007052C7" w:rsidP="00D20BF3">
            <w:pPr>
              <w:rPr>
                <w:b/>
                <w:color w:val="FFFFFF"/>
              </w:rPr>
            </w:pPr>
            <w:r w:rsidRPr="00DB3790">
              <w:rPr>
                <w:b/>
                <w:color w:val="FFFFFF"/>
              </w:rPr>
              <w:t>Feasibility</w:t>
            </w:r>
          </w:p>
        </w:tc>
      </w:tr>
      <w:tr w:rsidR="007052C7" w:rsidRPr="00DB3790" w14:paraId="7D5D85C9" w14:textId="77777777" w:rsidTr="00D20BF3">
        <w:tc>
          <w:tcPr>
            <w:tcW w:w="9831" w:type="dxa"/>
            <w:shd w:val="clear" w:color="auto" w:fill="auto"/>
          </w:tcPr>
          <w:p w14:paraId="433F629B" w14:textId="77777777" w:rsidR="00602945" w:rsidRPr="00DB3790" w:rsidRDefault="009D199C" w:rsidP="00602945">
            <w:r w:rsidRPr="00DB3790">
              <w:t>&lt;</w:t>
            </w:r>
            <w:r w:rsidR="00602945" w:rsidRPr="00DB3790">
              <w:t>How could the use case be implemented based on technologies available today or expected to be available in a foreseeable timeline, at most within 3 years?</w:t>
            </w:r>
          </w:p>
          <w:p w14:paraId="71B6BB55" w14:textId="77777777" w:rsidR="00602945" w:rsidRPr="00DB3790" w:rsidRDefault="00306D63" w:rsidP="00306D63">
            <w:pPr>
              <w:pStyle w:val="B10"/>
            </w:pPr>
            <w:r>
              <w:t>-</w:t>
            </w:r>
            <w:r>
              <w:tab/>
            </w:r>
            <w:r w:rsidR="00602945" w:rsidRPr="00DB3790">
              <w:t>What are the technology challenges to make this use case happen?</w:t>
            </w:r>
          </w:p>
          <w:p w14:paraId="0A3DA2B8" w14:textId="77777777" w:rsidR="000E2FDA" w:rsidRPr="00DB3790" w:rsidRDefault="00306D63" w:rsidP="00306D63">
            <w:pPr>
              <w:pStyle w:val="B10"/>
            </w:pPr>
            <w:r>
              <w:t>-</w:t>
            </w:r>
            <w:r>
              <w:tab/>
            </w:r>
            <w:r w:rsidR="00602945" w:rsidRPr="00DB3790">
              <w:t>Do you have any implementation information?</w:t>
            </w:r>
          </w:p>
          <w:p w14:paraId="7998239D" w14:textId="77777777" w:rsidR="00EC14D9" w:rsidRPr="00DB3790" w:rsidRDefault="00306D63" w:rsidP="00306D63">
            <w:pPr>
              <w:pStyle w:val="B2"/>
            </w:pPr>
            <w:r>
              <w:t>-</w:t>
            </w:r>
            <w:r>
              <w:tab/>
            </w:r>
            <w:r w:rsidR="00602945" w:rsidRPr="00DB3790">
              <w:t>Demos</w:t>
            </w:r>
          </w:p>
          <w:p w14:paraId="5C9B35C5" w14:textId="77777777" w:rsidR="00EC14D9" w:rsidRPr="00DB3790" w:rsidRDefault="00306D63" w:rsidP="00306D63">
            <w:pPr>
              <w:pStyle w:val="B2"/>
            </w:pPr>
            <w:r>
              <w:t>-</w:t>
            </w:r>
            <w:r>
              <w:tab/>
            </w:r>
            <w:r w:rsidR="00602945" w:rsidRPr="00DB3790">
              <w:t>Proof of concept</w:t>
            </w:r>
          </w:p>
          <w:p w14:paraId="496AAA98" w14:textId="77777777" w:rsidR="00EC14D9" w:rsidRPr="00DB3790" w:rsidRDefault="00306D63" w:rsidP="00306D63">
            <w:pPr>
              <w:pStyle w:val="B2"/>
            </w:pPr>
            <w:r>
              <w:t>-</w:t>
            </w:r>
            <w:r>
              <w:tab/>
            </w:r>
            <w:r w:rsidR="00602945" w:rsidRPr="00DB3790">
              <w:t>Existing services</w:t>
            </w:r>
          </w:p>
          <w:p w14:paraId="1C1F75DE" w14:textId="77777777" w:rsidR="00EC14D9" w:rsidRPr="00DB3790" w:rsidRDefault="00306D63" w:rsidP="00306D63">
            <w:pPr>
              <w:pStyle w:val="B2"/>
            </w:pPr>
            <w:r>
              <w:t>-</w:t>
            </w:r>
            <w:r>
              <w:tab/>
            </w:r>
            <w:r w:rsidR="00602945" w:rsidRPr="00DB3790">
              <w:t>References</w:t>
            </w:r>
          </w:p>
          <w:p w14:paraId="7DF987A8" w14:textId="77777777" w:rsidR="00EC14D9" w:rsidRPr="00DB3790" w:rsidRDefault="00306D63" w:rsidP="00306D63">
            <w:pPr>
              <w:pStyle w:val="B10"/>
            </w:pPr>
            <w:r>
              <w:t>-</w:t>
            </w:r>
            <w:r>
              <w:tab/>
            </w:r>
            <w:r w:rsidR="00602945" w:rsidRPr="00DB3790">
              <w:t>Could a reduced experience of the use case be implemented in an earlier timeframe or is it even available toda</w:t>
            </w:r>
            <w:r w:rsidR="00EC14D9" w:rsidRPr="00DB3790">
              <w:t>y?</w:t>
            </w:r>
          </w:p>
          <w:p w14:paraId="68D63935" w14:textId="77777777" w:rsidR="007052C7" w:rsidRPr="00DB3790" w:rsidRDefault="009D199C" w:rsidP="0003330C">
            <w:r w:rsidRPr="00DB3790">
              <w:t>&gt;</w:t>
            </w:r>
          </w:p>
        </w:tc>
      </w:tr>
      <w:tr w:rsidR="007052C7" w:rsidRPr="00DB3790" w14:paraId="129F4790" w14:textId="77777777" w:rsidTr="00D20BF3">
        <w:tc>
          <w:tcPr>
            <w:tcW w:w="9831" w:type="dxa"/>
            <w:shd w:val="clear" w:color="auto" w:fill="A6A6A6"/>
          </w:tcPr>
          <w:p w14:paraId="07E26091" w14:textId="77777777" w:rsidR="007052C7" w:rsidRPr="00DB3790" w:rsidRDefault="007052C7" w:rsidP="00D20BF3">
            <w:pPr>
              <w:rPr>
                <w:b/>
                <w:color w:val="FFFFFF"/>
              </w:rPr>
            </w:pPr>
            <w:r w:rsidRPr="00DB3790">
              <w:rPr>
                <w:b/>
                <w:color w:val="FFFFFF"/>
              </w:rPr>
              <w:t>Potential Standardization Status and Needs</w:t>
            </w:r>
          </w:p>
        </w:tc>
      </w:tr>
      <w:tr w:rsidR="007052C7" w:rsidRPr="00DB3790" w14:paraId="3B804E1E" w14:textId="77777777" w:rsidTr="00D20BF3">
        <w:tc>
          <w:tcPr>
            <w:tcW w:w="9831" w:type="dxa"/>
            <w:shd w:val="clear" w:color="auto" w:fill="auto"/>
          </w:tcPr>
          <w:p w14:paraId="03890B39" w14:textId="77777777" w:rsidR="007052C7" w:rsidRPr="00DB3790" w:rsidRDefault="009D199C" w:rsidP="00D20BF3">
            <w:r w:rsidRPr="00DB3790">
              <w:t>&lt;identifies potential standardization needs&gt;</w:t>
            </w:r>
          </w:p>
        </w:tc>
      </w:tr>
    </w:tbl>
    <w:p w14:paraId="4441A885" w14:textId="77777777" w:rsidR="007052C7" w:rsidRPr="00DB3790" w:rsidRDefault="007052C7" w:rsidP="007052C7"/>
    <w:p w14:paraId="25EAC511" w14:textId="29AFDDB9" w:rsidR="009F73E4" w:rsidRPr="00DB3790" w:rsidRDefault="009F73E4" w:rsidP="00DA1D4E">
      <w:pPr>
        <w:ind w:right="-143"/>
        <w:rPr>
          <w:bCs/>
        </w:rPr>
      </w:pPr>
      <w:r w:rsidRPr="00DB3790">
        <w:rPr>
          <w:bCs/>
        </w:rPr>
        <w:t xml:space="preserve">Table </w:t>
      </w:r>
      <w:r w:rsidR="00B733B3">
        <w:rPr>
          <w:bCs/>
        </w:rPr>
        <w:t>A.1-2</w:t>
      </w:r>
      <w:r w:rsidR="00B733B3" w:rsidRPr="00DB3790">
        <w:rPr>
          <w:bCs/>
        </w:rPr>
        <w:t xml:space="preserve"> </w:t>
      </w:r>
      <w:r w:rsidRPr="00DB3790">
        <w:rPr>
          <w:bCs/>
        </w:rPr>
        <w:t>provides an overview of the use cases and their characterization.</w:t>
      </w:r>
    </w:p>
    <w:p w14:paraId="3A96F358" w14:textId="71601B19" w:rsidR="009F73E4" w:rsidRPr="00DB3790" w:rsidRDefault="009F73E4" w:rsidP="001B528E">
      <w:pPr>
        <w:pStyle w:val="TH"/>
      </w:pPr>
      <w:r w:rsidRPr="00DB3790">
        <w:t xml:space="preserve">Table </w:t>
      </w:r>
      <w:r w:rsidR="00B733B3">
        <w:t>A.1-</w:t>
      </w:r>
      <w:r w:rsidRPr="00DB3790">
        <w:t>2</w:t>
      </w:r>
      <w:r w:rsidR="00CD12DC">
        <w:t>:</w:t>
      </w:r>
      <w:r w:rsidRPr="00DB3790">
        <w:t xml:space="preserve"> Overview of Use cases</w:t>
      </w:r>
    </w:p>
    <w:tbl>
      <w:tblPr>
        <w:tblW w:w="5000"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20" w:firstRow="1" w:lastRow="0" w:firstColumn="0" w:lastColumn="0" w:noHBand="0" w:noVBand="1"/>
      </w:tblPr>
      <w:tblGrid>
        <w:gridCol w:w="483"/>
        <w:gridCol w:w="3156"/>
        <w:gridCol w:w="1062"/>
        <w:gridCol w:w="1284"/>
        <w:gridCol w:w="1606"/>
        <w:gridCol w:w="2040"/>
      </w:tblGrid>
      <w:tr w:rsidR="00C56CE1" w:rsidRPr="00DB3790" w14:paraId="068C9381" w14:textId="77777777" w:rsidTr="002B41C8">
        <w:trPr>
          <w:tblHeader/>
        </w:trPr>
        <w:tc>
          <w:tcPr>
            <w:tcW w:w="246" w:type="pct"/>
            <w:tcBorders>
              <w:top w:val="single" w:sz="4" w:space="0" w:color="4472C4"/>
              <w:left w:val="single" w:sz="4" w:space="0" w:color="4472C4"/>
              <w:bottom w:val="single" w:sz="4" w:space="0" w:color="4472C4"/>
              <w:right w:val="nil"/>
            </w:tcBorders>
            <w:shd w:val="clear" w:color="auto" w:fill="4472C4"/>
          </w:tcPr>
          <w:p w14:paraId="4C024C76"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No</w:t>
            </w:r>
          </w:p>
        </w:tc>
        <w:tc>
          <w:tcPr>
            <w:tcW w:w="1684" w:type="pct"/>
            <w:tcBorders>
              <w:top w:val="single" w:sz="4" w:space="0" w:color="4472C4"/>
              <w:left w:val="nil"/>
              <w:bottom w:val="single" w:sz="4" w:space="0" w:color="4472C4"/>
              <w:right w:val="nil"/>
            </w:tcBorders>
            <w:shd w:val="clear" w:color="auto" w:fill="4472C4"/>
          </w:tcPr>
          <w:p w14:paraId="0F3C2E60"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Use Case</w:t>
            </w:r>
          </w:p>
        </w:tc>
        <w:tc>
          <w:tcPr>
            <w:tcW w:w="538" w:type="pct"/>
            <w:tcBorders>
              <w:top w:val="single" w:sz="4" w:space="0" w:color="4472C4"/>
              <w:left w:val="nil"/>
              <w:bottom w:val="single" w:sz="4" w:space="0" w:color="4472C4"/>
              <w:right w:val="nil"/>
            </w:tcBorders>
            <w:shd w:val="clear" w:color="auto" w:fill="4472C4"/>
          </w:tcPr>
          <w:p w14:paraId="12CBD4BF"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Type</w:t>
            </w:r>
          </w:p>
        </w:tc>
        <w:tc>
          <w:tcPr>
            <w:tcW w:w="683" w:type="pct"/>
            <w:tcBorders>
              <w:top w:val="single" w:sz="4" w:space="0" w:color="4472C4"/>
              <w:left w:val="nil"/>
              <w:bottom w:val="single" w:sz="4" w:space="0" w:color="4472C4"/>
              <w:right w:val="nil"/>
            </w:tcBorders>
            <w:shd w:val="clear" w:color="auto" w:fill="4472C4"/>
          </w:tcPr>
          <w:p w14:paraId="30AD5BE2"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Experience</w:t>
            </w:r>
          </w:p>
        </w:tc>
        <w:tc>
          <w:tcPr>
            <w:tcW w:w="815" w:type="pct"/>
            <w:tcBorders>
              <w:top w:val="single" w:sz="4" w:space="0" w:color="4472C4"/>
              <w:left w:val="nil"/>
              <w:bottom w:val="single" w:sz="4" w:space="0" w:color="4472C4"/>
              <w:right w:val="nil"/>
            </w:tcBorders>
            <w:shd w:val="clear" w:color="auto" w:fill="4472C4"/>
          </w:tcPr>
          <w:p w14:paraId="05AAC54C"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Delivery</w:t>
            </w:r>
          </w:p>
        </w:tc>
        <w:tc>
          <w:tcPr>
            <w:tcW w:w="1034" w:type="pct"/>
            <w:tcBorders>
              <w:top w:val="single" w:sz="4" w:space="0" w:color="4472C4"/>
              <w:left w:val="nil"/>
              <w:bottom w:val="single" w:sz="4" w:space="0" w:color="4472C4"/>
              <w:right w:val="single" w:sz="4" w:space="0" w:color="4472C4"/>
            </w:tcBorders>
            <w:shd w:val="clear" w:color="auto" w:fill="4472C4"/>
          </w:tcPr>
          <w:p w14:paraId="035FA012"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Device</w:t>
            </w:r>
          </w:p>
        </w:tc>
      </w:tr>
      <w:tr w:rsidR="007670D1" w:rsidRPr="00DB3790" w14:paraId="2DD7FDE5" w14:textId="77777777" w:rsidTr="00674E1F">
        <w:tc>
          <w:tcPr>
            <w:tcW w:w="246" w:type="pct"/>
            <w:shd w:val="clear" w:color="auto" w:fill="D9E2F3"/>
          </w:tcPr>
          <w:p w14:paraId="5A0381D8" w14:textId="77777777" w:rsidR="007670D1" w:rsidRPr="00DB3790" w:rsidRDefault="007670D1" w:rsidP="00A73DDE">
            <w:pPr>
              <w:spacing w:after="0"/>
              <w:rPr>
                <w:rFonts w:ascii="Arial" w:eastAsia="MS Mincho" w:hAnsi="Arial" w:cs="Arial"/>
              </w:rPr>
            </w:pPr>
            <w:r w:rsidRPr="00DB3790">
              <w:rPr>
                <w:rFonts w:ascii="Arial" w:eastAsia="MS Mincho" w:hAnsi="Arial" w:cs="Arial"/>
              </w:rPr>
              <w:t>1</w:t>
            </w:r>
          </w:p>
        </w:tc>
        <w:tc>
          <w:tcPr>
            <w:tcW w:w="1684" w:type="pct"/>
            <w:shd w:val="clear" w:color="auto" w:fill="D9E2F3"/>
          </w:tcPr>
          <w:p w14:paraId="53992E55"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Image Messaging</w:t>
            </w:r>
          </w:p>
        </w:tc>
        <w:tc>
          <w:tcPr>
            <w:tcW w:w="538" w:type="pct"/>
            <w:shd w:val="clear" w:color="auto" w:fill="D9E2F3"/>
          </w:tcPr>
          <w:p w14:paraId="36935E2D"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4E90C262"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 6DoF</w:t>
            </w:r>
          </w:p>
        </w:tc>
        <w:tc>
          <w:tcPr>
            <w:tcW w:w="815" w:type="pct"/>
            <w:shd w:val="clear" w:color="auto" w:fill="D9E2F3"/>
          </w:tcPr>
          <w:p w14:paraId="227E01DF" w14:textId="77777777" w:rsidR="007670D1" w:rsidRPr="00DB3790" w:rsidRDefault="007670D1" w:rsidP="00A73DDE">
            <w:pPr>
              <w:spacing w:after="0"/>
              <w:rPr>
                <w:rFonts w:ascii="Arial" w:eastAsia="MS Mincho" w:hAnsi="Arial" w:cs="Arial"/>
              </w:rPr>
            </w:pPr>
            <w:r w:rsidRPr="00DB3790">
              <w:rPr>
                <w:rFonts w:ascii="Arial" w:eastAsia="MS Mincho" w:hAnsi="Arial" w:cs="Arial"/>
              </w:rPr>
              <w:t>Upload and Download</w:t>
            </w:r>
          </w:p>
        </w:tc>
        <w:tc>
          <w:tcPr>
            <w:tcW w:w="1034" w:type="pct"/>
            <w:shd w:val="clear" w:color="auto" w:fill="D9E2F3"/>
          </w:tcPr>
          <w:p w14:paraId="571A7A70"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w:t>
            </w:r>
          </w:p>
        </w:tc>
      </w:tr>
      <w:tr w:rsidR="007670D1" w:rsidRPr="00DB3790" w14:paraId="4A4454DE" w14:textId="77777777" w:rsidTr="00674E1F">
        <w:tc>
          <w:tcPr>
            <w:tcW w:w="246" w:type="pct"/>
            <w:shd w:val="clear" w:color="auto" w:fill="auto"/>
          </w:tcPr>
          <w:p w14:paraId="5234008C" w14:textId="77777777" w:rsidR="007670D1" w:rsidRPr="00DB3790" w:rsidRDefault="007670D1" w:rsidP="00A73DDE">
            <w:pPr>
              <w:spacing w:after="0"/>
              <w:rPr>
                <w:rFonts w:ascii="Arial" w:eastAsia="MS Mincho" w:hAnsi="Arial" w:cs="Arial"/>
              </w:rPr>
            </w:pPr>
            <w:r w:rsidRPr="00DB3790">
              <w:rPr>
                <w:rFonts w:ascii="Arial" w:eastAsia="MS Mincho" w:hAnsi="Arial" w:cs="Arial"/>
              </w:rPr>
              <w:t>2</w:t>
            </w:r>
          </w:p>
        </w:tc>
        <w:tc>
          <w:tcPr>
            <w:tcW w:w="1684" w:type="pct"/>
            <w:shd w:val="clear" w:color="auto" w:fill="auto"/>
          </w:tcPr>
          <w:p w14:paraId="3005EA34"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Sharing</w:t>
            </w:r>
          </w:p>
        </w:tc>
        <w:tc>
          <w:tcPr>
            <w:tcW w:w="538" w:type="pct"/>
            <w:shd w:val="clear" w:color="auto" w:fill="auto"/>
          </w:tcPr>
          <w:p w14:paraId="6DF6A39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w:t>
            </w:r>
          </w:p>
        </w:tc>
        <w:tc>
          <w:tcPr>
            <w:tcW w:w="683" w:type="pct"/>
            <w:shd w:val="clear" w:color="auto" w:fill="auto"/>
          </w:tcPr>
          <w:p w14:paraId="29EE6B0A"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3A8D254A" w14:textId="77777777" w:rsidR="007670D1" w:rsidRPr="00DB3790" w:rsidRDefault="007670D1" w:rsidP="00A73DDE">
            <w:pPr>
              <w:spacing w:after="0"/>
              <w:rPr>
                <w:rFonts w:ascii="Arial" w:eastAsia="MS Mincho" w:hAnsi="Arial" w:cs="Arial"/>
              </w:rPr>
            </w:pPr>
            <w:r w:rsidRPr="00DB3790">
              <w:rPr>
                <w:rFonts w:ascii="Arial" w:eastAsia="MS Mincho" w:hAnsi="Arial" w:cs="Arial"/>
              </w:rPr>
              <w:t xml:space="preserve">Local, Messaging </w:t>
            </w:r>
            <w:r w:rsidRPr="00DB3790">
              <w:rPr>
                <w:rFonts w:ascii="Arial" w:eastAsia="MS Mincho" w:hAnsi="Arial" w:cs="Arial"/>
              </w:rPr>
              <w:lastRenderedPageBreak/>
              <w:t>Download and Upload</w:t>
            </w:r>
          </w:p>
        </w:tc>
        <w:tc>
          <w:tcPr>
            <w:tcW w:w="1034" w:type="pct"/>
            <w:shd w:val="clear" w:color="auto" w:fill="auto"/>
          </w:tcPr>
          <w:p w14:paraId="53DC6CBC" w14:textId="77777777" w:rsidR="007670D1" w:rsidRPr="00DB3790" w:rsidRDefault="007670D1" w:rsidP="00A73DDE">
            <w:pPr>
              <w:spacing w:after="0"/>
              <w:rPr>
                <w:rFonts w:ascii="Arial" w:eastAsia="MS Mincho" w:hAnsi="Arial" w:cs="Arial"/>
              </w:rPr>
            </w:pPr>
            <w:r w:rsidRPr="00DB3790">
              <w:rPr>
                <w:rFonts w:ascii="Arial" w:eastAsia="MS Mincho" w:hAnsi="Arial" w:cs="Arial"/>
              </w:rPr>
              <w:lastRenderedPageBreak/>
              <w:t>Phone</w:t>
            </w:r>
          </w:p>
        </w:tc>
      </w:tr>
      <w:tr w:rsidR="007670D1" w:rsidRPr="00DB3790" w14:paraId="6A07AFF1" w14:textId="77777777" w:rsidTr="00674E1F">
        <w:tc>
          <w:tcPr>
            <w:tcW w:w="246" w:type="pct"/>
            <w:shd w:val="clear" w:color="auto" w:fill="D9E2F3"/>
          </w:tcPr>
          <w:p w14:paraId="3A78AA0E" w14:textId="77777777" w:rsidR="007670D1" w:rsidRPr="00DB3790" w:rsidRDefault="007670D1" w:rsidP="00A73DDE">
            <w:pPr>
              <w:spacing w:after="0"/>
              <w:rPr>
                <w:rFonts w:ascii="Arial" w:eastAsia="MS Mincho" w:hAnsi="Arial" w:cs="Arial"/>
              </w:rPr>
            </w:pPr>
            <w:r w:rsidRPr="00DB3790">
              <w:rPr>
                <w:rFonts w:ascii="Arial" w:eastAsia="MS Mincho" w:hAnsi="Arial" w:cs="Arial"/>
              </w:rPr>
              <w:t>3</w:t>
            </w:r>
          </w:p>
        </w:tc>
        <w:tc>
          <w:tcPr>
            <w:tcW w:w="1684" w:type="pct"/>
            <w:shd w:val="clear" w:color="auto" w:fill="D9E2F3"/>
          </w:tcPr>
          <w:p w14:paraId="4220BA05"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of Immersive 6DoF</w:t>
            </w:r>
          </w:p>
        </w:tc>
        <w:tc>
          <w:tcPr>
            <w:tcW w:w="538" w:type="pct"/>
            <w:shd w:val="clear" w:color="auto" w:fill="D9E2F3"/>
          </w:tcPr>
          <w:p w14:paraId="7C8D30F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D9E2F3"/>
          </w:tcPr>
          <w:p w14:paraId="4F9CB485" w14:textId="77777777" w:rsidR="007670D1" w:rsidRPr="00DB3790" w:rsidRDefault="007670D1" w:rsidP="00A73DDE">
            <w:pPr>
              <w:spacing w:after="0"/>
              <w:rPr>
                <w:rFonts w:ascii="Arial" w:eastAsia="MS Mincho" w:hAnsi="Arial" w:cs="Arial"/>
              </w:rPr>
            </w:pPr>
            <w:r w:rsidRPr="00DB3790">
              <w:rPr>
                <w:rFonts w:ascii="Arial" w:eastAsia="MS Mincho" w:hAnsi="Arial"/>
              </w:rPr>
              <w:t>3DoF+, 6DoF</w:t>
            </w:r>
          </w:p>
        </w:tc>
        <w:tc>
          <w:tcPr>
            <w:tcW w:w="815" w:type="pct"/>
            <w:shd w:val="clear" w:color="auto" w:fill="D9E2F3"/>
          </w:tcPr>
          <w:p w14:paraId="49C63A18"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Split</w:t>
            </w:r>
          </w:p>
        </w:tc>
        <w:tc>
          <w:tcPr>
            <w:tcW w:w="1034" w:type="pct"/>
            <w:shd w:val="clear" w:color="auto" w:fill="D9E2F3"/>
          </w:tcPr>
          <w:p w14:paraId="54AF7426" w14:textId="77777777" w:rsidR="007670D1" w:rsidRPr="00DB3790" w:rsidRDefault="007670D1" w:rsidP="00A73DDE">
            <w:pPr>
              <w:spacing w:after="0"/>
              <w:rPr>
                <w:rFonts w:ascii="Arial" w:eastAsia="MS Mincho" w:hAnsi="Arial" w:cs="Arial"/>
              </w:rPr>
            </w:pPr>
            <w:r w:rsidRPr="00DB3790">
              <w:rPr>
                <w:rFonts w:ascii="Arial" w:eastAsia="MS Mincho" w:hAnsi="Arial" w:cs="Arial"/>
              </w:rPr>
              <w:t>HMD with a controller</w:t>
            </w:r>
          </w:p>
        </w:tc>
      </w:tr>
      <w:tr w:rsidR="007670D1" w:rsidRPr="00DB3790" w14:paraId="45CA9E86" w14:textId="77777777" w:rsidTr="00674E1F">
        <w:tc>
          <w:tcPr>
            <w:tcW w:w="246" w:type="pct"/>
            <w:shd w:val="clear" w:color="auto" w:fill="auto"/>
          </w:tcPr>
          <w:p w14:paraId="43F59E19" w14:textId="77777777" w:rsidR="007670D1" w:rsidRPr="00DB3790" w:rsidRDefault="007670D1" w:rsidP="00A73DDE">
            <w:pPr>
              <w:spacing w:after="0"/>
              <w:rPr>
                <w:rFonts w:ascii="Arial" w:eastAsia="MS Mincho" w:hAnsi="Arial" w:cs="Arial"/>
              </w:rPr>
            </w:pPr>
            <w:r w:rsidRPr="00DB3790">
              <w:rPr>
                <w:rFonts w:ascii="Arial" w:eastAsia="MS Mincho" w:hAnsi="Arial" w:cs="Arial"/>
              </w:rPr>
              <w:t>4</w:t>
            </w:r>
          </w:p>
        </w:tc>
        <w:tc>
          <w:tcPr>
            <w:tcW w:w="1684" w:type="pct"/>
            <w:shd w:val="clear" w:color="auto" w:fill="auto"/>
          </w:tcPr>
          <w:p w14:paraId="40BEEDFD" w14:textId="77777777" w:rsidR="007670D1" w:rsidRPr="00DB3790" w:rsidRDefault="007670D1" w:rsidP="00A73DDE">
            <w:pPr>
              <w:spacing w:after="0"/>
              <w:rPr>
                <w:rFonts w:ascii="Arial" w:eastAsia="MS Mincho" w:hAnsi="Arial" w:cs="Arial"/>
              </w:rPr>
            </w:pPr>
            <w:r w:rsidRPr="00DB3790">
              <w:rPr>
                <w:rFonts w:ascii="Arial" w:eastAsia="MS Mincho" w:hAnsi="Arial" w:cs="Arial"/>
              </w:rPr>
              <w:t>Emotional Streaming</w:t>
            </w:r>
          </w:p>
        </w:tc>
        <w:tc>
          <w:tcPr>
            <w:tcW w:w="538" w:type="pct"/>
            <w:shd w:val="clear" w:color="auto" w:fill="auto"/>
          </w:tcPr>
          <w:p w14:paraId="77BCD2A1"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AR and VR</w:t>
            </w:r>
          </w:p>
        </w:tc>
        <w:tc>
          <w:tcPr>
            <w:tcW w:w="683" w:type="pct"/>
            <w:shd w:val="clear" w:color="auto" w:fill="auto"/>
          </w:tcPr>
          <w:p w14:paraId="21E974E2" w14:textId="77777777" w:rsidR="007670D1" w:rsidRPr="00DB3790" w:rsidRDefault="007670D1" w:rsidP="00A73DDE">
            <w:pPr>
              <w:spacing w:after="0"/>
              <w:rPr>
                <w:rFonts w:ascii="Arial" w:eastAsia="MS Mincho" w:hAnsi="Arial" w:cs="Arial"/>
              </w:rPr>
            </w:pPr>
            <w:r w:rsidRPr="00DB3790">
              <w:rPr>
                <w:rFonts w:ascii="Arial" w:eastAsia="MS Mincho" w:hAnsi="Arial"/>
              </w:rPr>
              <w:t>2D, 3DoF+, 6DoF</w:t>
            </w:r>
          </w:p>
        </w:tc>
        <w:tc>
          <w:tcPr>
            <w:tcW w:w="815" w:type="pct"/>
            <w:shd w:val="clear" w:color="auto" w:fill="auto"/>
          </w:tcPr>
          <w:p w14:paraId="1435C876"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 Split</w:t>
            </w:r>
          </w:p>
        </w:tc>
        <w:tc>
          <w:tcPr>
            <w:tcW w:w="1034" w:type="pct"/>
            <w:shd w:val="clear" w:color="auto" w:fill="auto"/>
          </w:tcPr>
          <w:p w14:paraId="6E581FD8"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and HMD</w:t>
            </w:r>
          </w:p>
        </w:tc>
      </w:tr>
      <w:tr w:rsidR="007670D1" w:rsidRPr="00DB3790" w14:paraId="27F5E5E7" w14:textId="77777777" w:rsidTr="00674E1F">
        <w:tc>
          <w:tcPr>
            <w:tcW w:w="246" w:type="pct"/>
            <w:shd w:val="clear" w:color="auto" w:fill="D9E2F3"/>
          </w:tcPr>
          <w:p w14:paraId="09305AAB" w14:textId="77777777" w:rsidR="007670D1" w:rsidRPr="00DB3790" w:rsidRDefault="007670D1" w:rsidP="00A73DDE">
            <w:pPr>
              <w:spacing w:after="0"/>
              <w:rPr>
                <w:rFonts w:ascii="Arial" w:eastAsia="MS Mincho" w:hAnsi="Arial" w:cs="Arial"/>
              </w:rPr>
            </w:pPr>
            <w:r w:rsidRPr="00DB3790">
              <w:rPr>
                <w:rFonts w:ascii="Arial" w:eastAsia="MS Mincho" w:hAnsi="Arial" w:cs="Arial"/>
              </w:rPr>
              <w:t>5</w:t>
            </w:r>
          </w:p>
        </w:tc>
        <w:tc>
          <w:tcPr>
            <w:tcW w:w="1684" w:type="pct"/>
            <w:shd w:val="clear" w:color="auto" w:fill="D9E2F3"/>
          </w:tcPr>
          <w:p w14:paraId="1F12F963" w14:textId="77777777" w:rsidR="007670D1" w:rsidRPr="00DB3790" w:rsidRDefault="007670D1" w:rsidP="00A73DDE">
            <w:pPr>
              <w:spacing w:after="0"/>
              <w:rPr>
                <w:rFonts w:ascii="Arial" w:eastAsia="MS Mincho" w:hAnsi="Arial" w:cs="Arial"/>
              </w:rPr>
            </w:pPr>
            <w:r w:rsidRPr="00DB3790">
              <w:rPr>
                <w:rFonts w:ascii="Arial" w:eastAsia="MS Mincho" w:hAnsi="Arial" w:cs="Arial"/>
              </w:rPr>
              <w:t>Untethered Immersive Online Gaming</w:t>
            </w:r>
          </w:p>
        </w:tc>
        <w:tc>
          <w:tcPr>
            <w:tcW w:w="538" w:type="pct"/>
            <w:shd w:val="clear" w:color="auto" w:fill="D9E2F3"/>
          </w:tcPr>
          <w:p w14:paraId="35F60556"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D9E2F3"/>
          </w:tcPr>
          <w:p w14:paraId="3A377AD3"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7D6FCE89"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Interactive, Split</w:t>
            </w:r>
          </w:p>
        </w:tc>
        <w:tc>
          <w:tcPr>
            <w:tcW w:w="1034" w:type="pct"/>
            <w:shd w:val="clear" w:color="auto" w:fill="D9E2F3"/>
          </w:tcPr>
          <w:p w14:paraId="45534E76" w14:textId="77777777" w:rsidR="007670D1" w:rsidRPr="00DB3790" w:rsidRDefault="007670D1" w:rsidP="00A73DDE">
            <w:pPr>
              <w:spacing w:after="0"/>
              <w:rPr>
                <w:rFonts w:ascii="Arial" w:eastAsia="MS Mincho" w:hAnsi="Arial" w:cs="Arial"/>
              </w:rPr>
            </w:pPr>
            <w:r w:rsidRPr="00DB3790">
              <w:rPr>
                <w:rFonts w:ascii="Arial" w:eastAsia="MS Mincho" w:hAnsi="Arial" w:cs="Arial"/>
              </w:rPr>
              <w:t>HMD with a Gaming controller</w:t>
            </w:r>
          </w:p>
        </w:tc>
      </w:tr>
      <w:tr w:rsidR="007670D1" w:rsidRPr="00DB3790" w14:paraId="6C7C8FC2" w14:textId="77777777" w:rsidTr="00674E1F">
        <w:tc>
          <w:tcPr>
            <w:tcW w:w="246" w:type="pct"/>
            <w:shd w:val="clear" w:color="auto" w:fill="auto"/>
          </w:tcPr>
          <w:p w14:paraId="1F818B03" w14:textId="77777777" w:rsidR="007670D1" w:rsidRPr="00DB3790" w:rsidRDefault="007670D1" w:rsidP="00A73DDE">
            <w:pPr>
              <w:spacing w:after="0"/>
              <w:rPr>
                <w:rFonts w:ascii="Arial" w:eastAsia="MS Mincho" w:hAnsi="Arial" w:cs="Arial"/>
              </w:rPr>
            </w:pPr>
            <w:r w:rsidRPr="00DB3790">
              <w:rPr>
                <w:rFonts w:ascii="Arial" w:eastAsia="MS Mincho" w:hAnsi="Arial" w:cs="Arial"/>
              </w:rPr>
              <w:t>6</w:t>
            </w:r>
          </w:p>
        </w:tc>
        <w:tc>
          <w:tcPr>
            <w:tcW w:w="1684" w:type="pct"/>
            <w:shd w:val="clear" w:color="auto" w:fill="auto"/>
          </w:tcPr>
          <w:p w14:paraId="47BEBF7E" w14:textId="1E6B7BF4" w:rsidR="007670D1" w:rsidRPr="00DB3790" w:rsidRDefault="001136F2" w:rsidP="00A73DDE">
            <w:pPr>
              <w:spacing w:after="0"/>
              <w:rPr>
                <w:rFonts w:ascii="Arial" w:eastAsia="MS Mincho" w:hAnsi="Arial" w:cs="Arial"/>
              </w:rPr>
            </w:pPr>
            <w:r w:rsidRPr="001136F2">
              <w:rPr>
                <w:rFonts w:ascii="Arial" w:eastAsia="MS Mincho" w:hAnsi="Arial" w:cs="Arial"/>
              </w:rPr>
              <w:t>Immersive Game Spectator Mode</w:t>
            </w:r>
          </w:p>
        </w:tc>
        <w:tc>
          <w:tcPr>
            <w:tcW w:w="538" w:type="pct"/>
            <w:shd w:val="clear" w:color="auto" w:fill="auto"/>
          </w:tcPr>
          <w:p w14:paraId="7BC5109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521AB6E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65E725AA"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Split</w:t>
            </w:r>
          </w:p>
        </w:tc>
        <w:tc>
          <w:tcPr>
            <w:tcW w:w="1034" w:type="pct"/>
            <w:shd w:val="clear" w:color="auto" w:fill="auto"/>
          </w:tcPr>
          <w:p w14:paraId="6F9CC69E"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screen or HMD with a controller</w:t>
            </w:r>
          </w:p>
        </w:tc>
      </w:tr>
      <w:tr w:rsidR="007670D1" w:rsidRPr="00DB3790" w14:paraId="553C6770" w14:textId="77777777" w:rsidTr="00674E1F">
        <w:tc>
          <w:tcPr>
            <w:tcW w:w="246" w:type="pct"/>
            <w:shd w:val="clear" w:color="auto" w:fill="D9E2F3"/>
          </w:tcPr>
          <w:p w14:paraId="01A40921" w14:textId="77777777" w:rsidR="007670D1" w:rsidRPr="00DB3790" w:rsidRDefault="007670D1" w:rsidP="00A73DDE">
            <w:pPr>
              <w:spacing w:after="0"/>
              <w:rPr>
                <w:rFonts w:ascii="Arial" w:eastAsia="MS Mincho" w:hAnsi="Arial" w:cs="Arial"/>
              </w:rPr>
            </w:pPr>
            <w:r w:rsidRPr="00DB3790">
              <w:rPr>
                <w:rFonts w:ascii="Arial" w:eastAsia="MS Mincho" w:hAnsi="Arial" w:cs="Arial"/>
              </w:rPr>
              <w:t>7</w:t>
            </w:r>
          </w:p>
        </w:tc>
        <w:tc>
          <w:tcPr>
            <w:tcW w:w="1684" w:type="pct"/>
            <w:shd w:val="clear" w:color="auto" w:fill="D9E2F3"/>
          </w:tcPr>
          <w:p w14:paraId="0CFEF003" w14:textId="77777777" w:rsidR="007670D1" w:rsidRPr="00DB3790" w:rsidRDefault="007670D1" w:rsidP="00A73DDE">
            <w:pPr>
              <w:spacing w:after="0"/>
              <w:rPr>
                <w:rFonts w:ascii="Arial" w:eastAsia="MS Mincho" w:hAnsi="Arial" w:cs="Arial"/>
              </w:rPr>
            </w:pPr>
            <w:r w:rsidRPr="00DB3790">
              <w:rPr>
                <w:rFonts w:ascii="Arial" w:eastAsia="MS Mincho" w:hAnsi="Arial" w:cs="Arial"/>
              </w:rPr>
              <w:t>Real-time 3D Communication</w:t>
            </w:r>
          </w:p>
        </w:tc>
        <w:tc>
          <w:tcPr>
            <w:tcW w:w="538" w:type="pct"/>
            <w:shd w:val="clear" w:color="auto" w:fill="D9E2F3"/>
          </w:tcPr>
          <w:p w14:paraId="2B4A5F56"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AR</w:t>
            </w:r>
          </w:p>
        </w:tc>
        <w:tc>
          <w:tcPr>
            <w:tcW w:w="683" w:type="pct"/>
            <w:shd w:val="clear" w:color="auto" w:fill="D9E2F3"/>
          </w:tcPr>
          <w:p w14:paraId="5F3826B7"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D9E2F3"/>
          </w:tcPr>
          <w:p w14:paraId="08323315"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08DE5A57"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w:t>
            </w:r>
          </w:p>
        </w:tc>
      </w:tr>
      <w:tr w:rsidR="007670D1" w:rsidRPr="00DB3790" w14:paraId="6BB448DC" w14:textId="77777777" w:rsidTr="00674E1F">
        <w:tc>
          <w:tcPr>
            <w:tcW w:w="246" w:type="pct"/>
            <w:shd w:val="clear" w:color="auto" w:fill="auto"/>
          </w:tcPr>
          <w:p w14:paraId="0959177F" w14:textId="77777777" w:rsidR="007670D1" w:rsidRPr="00DB3790" w:rsidRDefault="007670D1" w:rsidP="00A73DDE">
            <w:pPr>
              <w:spacing w:after="0"/>
              <w:rPr>
                <w:rFonts w:ascii="Arial" w:eastAsia="MS Mincho" w:hAnsi="Arial" w:cs="Arial"/>
              </w:rPr>
            </w:pPr>
            <w:r w:rsidRPr="00DB3790">
              <w:rPr>
                <w:rFonts w:ascii="Arial" w:eastAsia="MS Mincho" w:hAnsi="Arial" w:cs="Arial"/>
              </w:rPr>
              <w:t>8</w:t>
            </w:r>
          </w:p>
        </w:tc>
        <w:tc>
          <w:tcPr>
            <w:tcW w:w="1684" w:type="pct"/>
            <w:shd w:val="clear" w:color="auto" w:fill="auto"/>
          </w:tcPr>
          <w:p w14:paraId="39E71484"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guided assistant at remote location (industrial services)</w:t>
            </w:r>
          </w:p>
        </w:tc>
        <w:tc>
          <w:tcPr>
            <w:tcW w:w="538" w:type="pct"/>
            <w:shd w:val="clear" w:color="auto" w:fill="auto"/>
          </w:tcPr>
          <w:p w14:paraId="710ADA53"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video with dynamic AR rendering of graphics</w:t>
            </w:r>
          </w:p>
        </w:tc>
        <w:tc>
          <w:tcPr>
            <w:tcW w:w="683" w:type="pct"/>
            <w:shd w:val="clear" w:color="auto" w:fill="auto"/>
          </w:tcPr>
          <w:p w14:paraId="4866A23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 (2D + AR)</w:t>
            </w:r>
          </w:p>
        </w:tc>
        <w:tc>
          <w:tcPr>
            <w:tcW w:w="815" w:type="pct"/>
            <w:shd w:val="clear" w:color="auto" w:fill="auto"/>
          </w:tcPr>
          <w:p w14:paraId="24698F11" w14:textId="77777777" w:rsidR="007670D1" w:rsidRPr="00DB3790" w:rsidRDefault="007670D1" w:rsidP="00A73DDE">
            <w:pPr>
              <w:spacing w:after="0"/>
              <w:rPr>
                <w:rFonts w:ascii="Arial" w:eastAsia="MS Mincho" w:hAnsi="Arial" w:cs="Arial"/>
              </w:rPr>
            </w:pPr>
            <w:r w:rsidRPr="00DB3790">
              <w:rPr>
                <w:rFonts w:ascii="Arial" w:eastAsia="MS Mincho" w:hAnsi="Arial" w:cs="Arial"/>
              </w:rPr>
              <w:t>Local, Streaming, Interactive, Conversational</w:t>
            </w:r>
          </w:p>
        </w:tc>
        <w:tc>
          <w:tcPr>
            <w:tcW w:w="1034" w:type="pct"/>
            <w:shd w:val="clear" w:color="auto" w:fill="auto"/>
          </w:tcPr>
          <w:p w14:paraId="00A2416B" w14:textId="77777777" w:rsidR="007670D1" w:rsidRPr="00DB3790" w:rsidRDefault="007670D1" w:rsidP="00A73DDE">
            <w:pPr>
              <w:spacing w:after="0"/>
              <w:rPr>
                <w:rFonts w:ascii="Arial" w:eastAsia="MS Mincho" w:hAnsi="Arial" w:cs="Arial"/>
              </w:rPr>
            </w:pPr>
            <w:r w:rsidRPr="00DB3790">
              <w:rPr>
                <w:rFonts w:ascii="Arial" w:eastAsia="MS Mincho" w:hAnsi="Arial" w:cs="Arial"/>
              </w:rPr>
              <w:t>5G AR Glasses, 5G touchscreen computer or tablet</w:t>
            </w:r>
          </w:p>
        </w:tc>
      </w:tr>
      <w:tr w:rsidR="007670D1" w:rsidRPr="00DB3790" w14:paraId="577D5474" w14:textId="77777777" w:rsidTr="00674E1F">
        <w:tc>
          <w:tcPr>
            <w:tcW w:w="246" w:type="pct"/>
            <w:shd w:val="clear" w:color="auto" w:fill="D9E2F3"/>
          </w:tcPr>
          <w:p w14:paraId="7E5C1974" w14:textId="77777777" w:rsidR="007670D1" w:rsidRPr="00DB3790" w:rsidRDefault="007670D1" w:rsidP="00A73DDE">
            <w:pPr>
              <w:spacing w:after="0"/>
              <w:rPr>
                <w:rFonts w:ascii="Arial" w:eastAsia="MS Mincho" w:hAnsi="Arial" w:cs="Arial"/>
              </w:rPr>
            </w:pPr>
            <w:r w:rsidRPr="00DB3790">
              <w:rPr>
                <w:rFonts w:ascii="Arial" w:eastAsia="MS Mincho" w:hAnsi="Arial" w:cs="Arial"/>
              </w:rPr>
              <w:t>9</w:t>
            </w:r>
          </w:p>
        </w:tc>
        <w:tc>
          <w:tcPr>
            <w:tcW w:w="1684" w:type="pct"/>
            <w:shd w:val="clear" w:color="auto" w:fill="D9E2F3"/>
          </w:tcPr>
          <w:p w14:paraId="2E497459" w14:textId="77777777" w:rsidR="007670D1" w:rsidRPr="00DB3790" w:rsidRDefault="007670D1" w:rsidP="00A73DDE">
            <w:pPr>
              <w:spacing w:after="0"/>
              <w:rPr>
                <w:rFonts w:ascii="Arial" w:eastAsia="MS Mincho" w:hAnsi="Arial" w:cs="Arial"/>
              </w:rPr>
            </w:pPr>
            <w:r w:rsidRPr="00DB3790">
              <w:rPr>
                <w:rFonts w:ascii="Arial" w:eastAsia="MS Mincho" w:hAnsi="Arial" w:cs="Arial"/>
              </w:rPr>
              <w:t>Police Critical Mission with AR</w:t>
            </w:r>
          </w:p>
        </w:tc>
        <w:tc>
          <w:tcPr>
            <w:tcW w:w="538" w:type="pct"/>
            <w:shd w:val="clear" w:color="auto" w:fill="D9E2F3"/>
          </w:tcPr>
          <w:p w14:paraId="530141E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w:t>
            </w:r>
          </w:p>
        </w:tc>
        <w:tc>
          <w:tcPr>
            <w:tcW w:w="683" w:type="pct"/>
            <w:shd w:val="clear" w:color="auto" w:fill="D9E2F3"/>
          </w:tcPr>
          <w:p w14:paraId="72498D35"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 to 6DoF</w:t>
            </w:r>
          </w:p>
        </w:tc>
        <w:tc>
          <w:tcPr>
            <w:tcW w:w="815" w:type="pct"/>
            <w:shd w:val="clear" w:color="auto" w:fill="D9E2F3"/>
          </w:tcPr>
          <w:p w14:paraId="0ABB321A" w14:textId="77777777" w:rsidR="007670D1" w:rsidRPr="00DB3790" w:rsidRDefault="007670D1" w:rsidP="00A73DDE">
            <w:pPr>
              <w:spacing w:after="0"/>
              <w:rPr>
                <w:rFonts w:ascii="Arial" w:eastAsia="MS Mincho" w:hAnsi="Arial" w:cs="Arial"/>
              </w:rPr>
            </w:pPr>
            <w:r w:rsidRPr="00DB3790">
              <w:rPr>
                <w:rFonts w:ascii="Arial" w:eastAsia="MS Mincho" w:hAnsi="Arial" w:cs="Arial"/>
              </w:rPr>
              <w:t>Local, Streaming, Interactive, Conversational, Group Communication</w:t>
            </w:r>
          </w:p>
        </w:tc>
        <w:tc>
          <w:tcPr>
            <w:tcW w:w="1034" w:type="pct"/>
            <w:shd w:val="clear" w:color="auto" w:fill="D9E2F3"/>
          </w:tcPr>
          <w:p w14:paraId="4A7DCF0F" w14:textId="77777777" w:rsidR="007670D1" w:rsidRPr="00DB3790" w:rsidRDefault="007670D1" w:rsidP="00A73DDE">
            <w:pPr>
              <w:spacing w:after="0"/>
              <w:rPr>
                <w:rFonts w:ascii="Arial" w:eastAsia="MS Mincho" w:hAnsi="Arial" w:cs="Arial"/>
              </w:rPr>
            </w:pPr>
            <w:r w:rsidRPr="00DB3790">
              <w:rPr>
                <w:rFonts w:ascii="Arial" w:eastAsia="MS Mincho" w:hAnsi="Arial" w:cs="Arial"/>
              </w:rPr>
              <w:t>5G AR Glasses/Helmet, VR camera/microphone, Audio stereo headset, 5G accurate positioning</w:t>
            </w:r>
          </w:p>
        </w:tc>
      </w:tr>
      <w:tr w:rsidR="007670D1" w:rsidRPr="00DB3790" w14:paraId="33B094D5" w14:textId="77777777" w:rsidTr="00674E1F">
        <w:tc>
          <w:tcPr>
            <w:tcW w:w="246" w:type="pct"/>
            <w:shd w:val="clear" w:color="auto" w:fill="auto"/>
          </w:tcPr>
          <w:p w14:paraId="7E1DD674" w14:textId="77777777" w:rsidR="007670D1" w:rsidRPr="00DB3790" w:rsidRDefault="007670D1" w:rsidP="00A73DDE">
            <w:pPr>
              <w:spacing w:after="0"/>
              <w:rPr>
                <w:rFonts w:ascii="Arial" w:eastAsia="MS Mincho" w:hAnsi="Arial" w:cs="Arial"/>
              </w:rPr>
            </w:pPr>
            <w:r w:rsidRPr="00DB3790">
              <w:rPr>
                <w:rFonts w:ascii="Arial" w:eastAsia="MS Mincho" w:hAnsi="Arial" w:cs="Arial"/>
              </w:rPr>
              <w:t>10</w:t>
            </w:r>
          </w:p>
        </w:tc>
        <w:tc>
          <w:tcPr>
            <w:tcW w:w="1684" w:type="pct"/>
            <w:shd w:val="clear" w:color="auto" w:fill="auto"/>
          </w:tcPr>
          <w:p w14:paraId="59B92B0E" w14:textId="77777777" w:rsidR="007670D1" w:rsidRPr="00DB3790" w:rsidRDefault="007670D1" w:rsidP="00A73DDE">
            <w:pPr>
              <w:spacing w:after="0"/>
              <w:rPr>
                <w:rFonts w:ascii="Arial" w:eastAsia="MS Mincho" w:hAnsi="Arial" w:cs="Arial"/>
              </w:rPr>
            </w:pPr>
            <w:r w:rsidRPr="00DB3790">
              <w:rPr>
                <w:rFonts w:ascii="Arial" w:eastAsia="MS Mincho" w:hAnsi="Arial" w:cs="Arial"/>
              </w:rPr>
              <w:t>Online shopping from a catalogue – downloading</w:t>
            </w:r>
          </w:p>
        </w:tc>
        <w:tc>
          <w:tcPr>
            <w:tcW w:w="538" w:type="pct"/>
            <w:shd w:val="clear" w:color="auto" w:fill="auto"/>
          </w:tcPr>
          <w:p w14:paraId="2FB5AF4C"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auto"/>
          </w:tcPr>
          <w:p w14:paraId="6812D01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34C53E19" w14:textId="77777777" w:rsidR="007670D1" w:rsidRPr="00DB3790" w:rsidRDefault="007670D1" w:rsidP="00A73DDE">
            <w:pPr>
              <w:spacing w:after="0"/>
              <w:rPr>
                <w:rFonts w:ascii="Arial" w:eastAsia="MS Mincho" w:hAnsi="Arial" w:cs="Arial"/>
              </w:rPr>
            </w:pPr>
            <w:r w:rsidRPr="00DB3790">
              <w:rPr>
                <w:rFonts w:ascii="Arial" w:eastAsia="MS Mincho" w:hAnsi="Arial" w:cs="Arial"/>
              </w:rPr>
              <w:t>Download</w:t>
            </w:r>
            <w:r w:rsidRPr="00DB3790">
              <w:rPr>
                <w:rFonts w:ascii="Arial" w:eastAsia="MS Mincho" w:hAnsi="Arial" w:cs="Arial"/>
              </w:rPr>
              <w:br/>
            </w:r>
          </w:p>
        </w:tc>
        <w:tc>
          <w:tcPr>
            <w:tcW w:w="1034" w:type="pct"/>
            <w:shd w:val="clear" w:color="auto" w:fill="auto"/>
          </w:tcPr>
          <w:p w14:paraId="0DEC0CB8"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Rendering system, Tablet (or smartphone), Capture device</w:t>
            </w:r>
          </w:p>
        </w:tc>
      </w:tr>
      <w:tr w:rsidR="007670D1" w:rsidRPr="00DB3790" w14:paraId="1D7F35FA" w14:textId="77777777" w:rsidTr="00674E1F">
        <w:tc>
          <w:tcPr>
            <w:tcW w:w="246" w:type="pct"/>
            <w:shd w:val="clear" w:color="auto" w:fill="D9E2F3"/>
          </w:tcPr>
          <w:p w14:paraId="184A8CBE" w14:textId="77777777" w:rsidR="007670D1" w:rsidRPr="00DB3790" w:rsidRDefault="007670D1" w:rsidP="00A73DDE">
            <w:pPr>
              <w:spacing w:after="0"/>
              <w:rPr>
                <w:rFonts w:ascii="Arial" w:eastAsia="MS Mincho" w:hAnsi="Arial" w:cs="Arial"/>
              </w:rPr>
            </w:pPr>
            <w:r w:rsidRPr="00DB3790">
              <w:rPr>
                <w:rFonts w:ascii="Arial" w:eastAsia="MS Mincho" w:hAnsi="Arial" w:cs="Arial"/>
              </w:rPr>
              <w:t>11</w:t>
            </w:r>
          </w:p>
        </w:tc>
        <w:tc>
          <w:tcPr>
            <w:tcW w:w="1684" w:type="pct"/>
            <w:shd w:val="clear" w:color="auto" w:fill="D9E2F3"/>
          </w:tcPr>
          <w:p w14:paraId="7F0614EF" w14:textId="77777777" w:rsidR="007670D1" w:rsidRPr="00DB3790" w:rsidRDefault="007670D1" w:rsidP="00A73DDE">
            <w:pPr>
              <w:spacing w:after="0"/>
              <w:rPr>
                <w:rFonts w:ascii="Arial" w:eastAsia="MS Mincho" w:hAnsi="Arial" w:cs="Arial"/>
              </w:rPr>
            </w:pPr>
            <w:r w:rsidRPr="00DB3790">
              <w:rPr>
                <w:rFonts w:ascii="Arial" w:eastAsia="MS Mincho" w:hAnsi="Arial" w:cs="Arial"/>
              </w:rPr>
              <w:t>Real-time communication with the shop assistant</w:t>
            </w:r>
          </w:p>
        </w:tc>
        <w:tc>
          <w:tcPr>
            <w:tcW w:w="538" w:type="pct"/>
            <w:shd w:val="clear" w:color="auto" w:fill="D9E2F3"/>
          </w:tcPr>
          <w:p w14:paraId="275E12B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5F006339"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2CEB67C3"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 Conversational</w:t>
            </w:r>
            <w:r w:rsidRPr="00DB3790">
              <w:rPr>
                <w:rFonts w:ascii="Arial" w:eastAsia="MS Mincho" w:hAnsi="Arial" w:cs="Arial"/>
              </w:rPr>
              <w:br/>
            </w:r>
          </w:p>
        </w:tc>
        <w:tc>
          <w:tcPr>
            <w:tcW w:w="1034" w:type="pct"/>
            <w:shd w:val="clear" w:color="auto" w:fill="D9E2F3"/>
          </w:tcPr>
          <w:p w14:paraId="5DF8667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Rendering system, Tablet (or smartphone), Capture device</w:t>
            </w:r>
          </w:p>
        </w:tc>
      </w:tr>
      <w:tr w:rsidR="007670D1" w:rsidRPr="00DB3790" w14:paraId="745C5986" w14:textId="77777777" w:rsidTr="00674E1F">
        <w:tc>
          <w:tcPr>
            <w:tcW w:w="246" w:type="pct"/>
            <w:shd w:val="clear" w:color="auto" w:fill="auto"/>
          </w:tcPr>
          <w:p w14:paraId="34467663" w14:textId="77777777" w:rsidR="007670D1" w:rsidRPr="00DB3790" w:rsidRDefault="007670D1" w:rsidP="00A73DDE">
            <w:pPr>
              <w:spacing w:after="0"/>
              <w:rPr>
                <w:rFonts w:ascii="Arial" w:eastAsia="MS Mincho" w:hAnsi="Arial" w:cs="Arial"/>
              </w:rPr>
            </w:pPr>
            <w:r w:rsidRPr="00DB3790">
              <w:rPr>
                <w:rFonts w:ascii="Arial" w:eastAsia="MS Mincho" w:hAnsi="Arial" w:cs="Arial"/>
              </w:rPr>
              <w:t>12</w:t>
            </w:r>
          </w:p>
        </w:tc>
        <w:tc>
          <w:tcPr>
            <w:tcW w:w="1684" w:type="pct"/>
            <w:shd w:val="clear" w:color="auto" w:fill="auto"/>
          </w:tcPr>
          <w:p w14:paraId="0E388125" w14:textId="77777777" w:rsidR="007670D1" w:rsidRPr="00DB3790" w:rsidRDefault="007670D1" w:rsidP="00A73DDE">
            <w:pPr>
              <w:spacing w:after="0"/>
              <w:rPr>
                <w:rFonts w:ascii="Arial" w:eastAsia="MS Mincho" w:hAnsi="Arial" w:cs="Arial"/>
              </w:rPr>
            </w:pPr>
            <w:r w:rsidRPr="00DB3790">
              <w:rPr>
                <w:rFonts w:ascii="Arial" w:eastAsia="MS Mincho" w:hAnsi="Arial" w:cs="Arial"/>
              </w:rPr>
              <w:t>360-degree conference meeting</w:t>
            </w:r>
          </w:p>
        </w:tc>
        <w:tc>
          <w:tcPr>
            <w:tcW w:w="538" w:type="pct"/>
            <w:shd w:val="clear" w:color="auto" w:fill="auto"/>
          </w:tcPr>
          <w:p w14:paraId="28BF1F5E"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 VR</w:t>
            </w:r>
          </w:p>
        </w:tc>
        <w:tc>
          <w:tcPr>
            <w:tcW w:w="683" w:type="pct"/>
            <w:shd w:val="clear" w:color="auto" w:fill="auto"/>
          </w:tcPr>
          <w:p w14:paraId="47231218"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auto"/>
          </w:tcPr>
          <w:p w14:paraId="2779FE5C"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auto"/>
          </w:tcPr>
          <w:p w14:paraId="0E1FC885" w14:textId="77777777" w:rsidR="007670D1" w:rsidRPr="00DB3790" w:rsidRDefault="007670D1" w:rsidP="00A73DDE">
            <w:pPr>
              <w:spacing w:after="0"/>
              <w:rPr>
                <w:rFonts w:ascii="Arial" w:eastAsia="MS Mincho" w:hAnsi="Arial" w:cs="Arial"/>
              </w:rPr>
            </w:pPr>
            <w:r w:rsidRPr="00DB3790">
              <w:rPr>
                <w:rFonts w:ascii="Arial" w:eastAsia="MS Mincho" w:hAnsi="Arial" w:cs="Arial"/>
              </w:rPr>
              <w:t>Mobile / Laptop</w:t>
            </w:r>
          </w:p>
        </w:tc>
      </w:tr>
      <w:tr w:rsidR="007670D1" w:rsidRPr="00DB3790" w14:paraId="3322D682" w14:textId="77777777" w:rsidTr="00674E1F">
        <w:tc>
          <w:tcPr>
            <w:tcW w:w="246" w:type="pct"/>
            <w:shd w:val="clear" w:color="auto" w:fill="D9E2F3"/>
          </w:tcPr>
          <w:p w14:paraId="15E36743" w14:textId="77777777" w:rsidR="007670D1" w:rsidRPr="00DB3790" w:rsidRDefault="007670D1" w:rsidP="00A73DDE">
            <w:pPr>
              <w:spacing w:after="0"/>
              <w:rPr>
                <w:rFonts w:ascii="Arial" w:eastAsia="MS Mincho" w:hAnsi="Arial" w:cs="Arial"/>
              </w:rPr>
            </w:pPr>
            <w:r w:rsidRPr="00DB3790">
              <w:rPr>
                <w:rFonts w:ascii="Arial" w:eastAsia="MS Mincho" w:hAnsi="Arial" w:cs="Arial"/>
              </w:rPr>
              <w:t>13</w:t>
            </w:r>
          </w:p>
        </w:tc>
        <w:tc>
          <w:tcPr>
            <w:tcW w:w="1684" w:type="pct"/>
            <w:shd w:val="clear" w:color="auto" w:fill="D9E2F3"/>
          </w:tcPr>
          <w:p w14:paraId="4FFD394D"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shared experience</w:t>
            </w:r>
          </w:p>
        </w:tc>
        <w:tc>
          <w:tcPr>
            <w:tcW w:w="538" w:type="pct"/>
            <w:shd w:val="clear" w:color="auto" w:fill="D9E2F3"/>
          </w:tcPr>
          <w:p w14:paraId="408C0F2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 VR</w:t>
            </w:r>
          </w:p>
        </w:tc>
        <w:tc>
          <w:tcPr>
            <w:tcW w:w="683" w:type="pct"/>
            <w:shd w:val="clear" w:color="auto" w:fill="D9E2F3"/>
          </w:tcPr>
          <w:p w14:paraId="582DE5EB"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p w14:paraId="73DA3C4A"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1647CD82" w14:textId="77777777" w:rsidR="007670D1" w:rsidRPr="00DB3790" w:rsidRDefault="007670D1" w:rsidP="00A73DDE">
            <w:pPr>
              <w:spacing w:after="0"/>
              <w:rPr>
                <w:rFonts w:ascii="Arial" w:eastAsia="MS Mincho" w:hAnsi="Arial" w:cs="Arial"/>
              </w:rPr>
            </w:pPr>
            <w:r w:rsidRPr="00DB3790">
              <w:rPr>
                <w:rFonts w:ascii="Arial" w:eastAsia="MS Mincho" w:hAnsi="Arial" w:cs="Arial"/>
              </w:rPr>
              <w:t xml:space="preserve">Conversational </w:t>
            </w:r>
          </w:p>
        </w:tc>
        <w:tc>
          <w:tcPr>
            <w:tcW w:w="1034" w:type="pct"/>
            <w:shd w:val="clear" w:color="auto" w:fill="D9E2F3"/>
          </w:tcPr>
          <w:p w14:paraId="5BA3B9FC" w14:textId="77777777" w:rsidR="007670D1" w:rsidRPr="00DB3790" w:rsidRDefault="007670D1" w:rsidP="00A73DDE">
            <w:pPr>
              <w:spacing w:after="0"/>
              <w:rPr>
                <w:rFonts w:ascii="Arial" w:eastAsia="MS Mincho" w:hAnsi="Arial" w:cs="Arial"/>
              </w:rPr>
            </w:pPr>
            <w:r w:rsidRPr="00DB3790">
              <w:rPr>
                <w:rFonts w:ascii="Arial" w:eastAsia="MS Mincho" w:hAnsi="Arial" w:cs="Arial"/>
              </w:rPr>
              <w:t>Mobile / Laptop</w:t>
            </w:r>
          </w:p>
        </w:tc>
      </w:tr>
      <w:tr w:rsidR="007670D1" w:rsidRPr="00DB3790" w14:paraId="7796234B" w14:textId="77777777" w:rsidTr="00674E1F">
        <w:tc>
          <w:tcPr>
            <w:tcW w:w="246" w:type="pct"/>
            <w:shd w:val="clear" w:color="auto" w:fill="auto"/>
          </w:tcPr>
          <w:p w14:paraId="5A8C0A86" w14:textId="77777777" w:rsidR="007670D1" w:rsidRPr="00DB3790" w:rsidRDefault="007670D1" w:rsidP="00A73DDE">
            <w:pPr>
              <w:spacing w:after="0"/>
              <w:rPr>
                <w:rFonts w:ascii="Arial" w:eastAsia="MS Mincho" w:hAnsi="Arial" w:cs="Arial"/>
              </w:rPr>
            </w:pPr>
            <w:r w:rsidRPr="00DB3790">
              <w:rPr>
                <w:rFonts w:ascii="Arial" w:eastAsia="MS Mincho" w:hAnsi="Arial" w:cs="Arial"/>
              </w:rPr>
              <w:t>14</w:t>
            </w:r>
          </w:p>
        </w:tc>
        <w:tc>
          <w:tcPr>
            <w:tcW w:w="1684" w:type="pct"/>
            <w:shd w:val="clear" w:color="auto" w:fill="auto"/>
          </w:tcPr>
          <w:p w14:paraId="497C9397"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 VR conferencing</w:t>
            </w:r>
          </w:p>
        </w:tc>
        <w:tc>
          <w:tcPr>
            <w:tcW w:w="538" w:type="pct"/>
            <w:shd w:val="clear" w:color="auto" w:fill="auto"/>
          </w:tcPr>
          <w:p w14:paraId="4B36EAAF"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14D62BD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775BCE82"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 Conversational</w:t>
            </w:r>
          </w:p>
        </w:tc>
        <w:tc>
          <w:tcPr>
            <w:tcW w:w="1034" w:type="pct"/>
            <w:shd w:val="clear" w:color="auto" w:fill="auto"/>
          </w:tcPr>
          <w:p w14:paraId="180E4C6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 gear with binaural playback and HMD video playback, Call server</w:t>
            </w:r>
          </w:p>
        </w:tc>
      </w:tr>
      <w:tr w:rsidR="007670D1" w:rsidRPr="00DB3790" w14:paraId="63C195DA" w14:textId="77777777" w:rsidTr="00674E1F">
        <w:tc>
          <w:tcPr>
            <w:tcW w:w="246" w:type="pct"/>
            <w:shd w:val="clear" w:color="auto" w:fill="D9E2F3"/>
          </w:tcPr>
          <w:p w14:paraId="55D4FB91" w14:textId="77777777" w:rsidR="007670D1" w:rsidRPr="00DB3790" w:rsidRDefault="007670D1" w:rsidP="00A73DDE">
            <w:pPr>
              <w:spacing w:after="0"/>
              <w:rPr>
                <w:rFonts w:ascii="Arial" w:eastAsia="MS Mincho" w:hAnsi="Arial" w:cs="Arial"/>
              </w:rPr>
            </w:pPr>
            <w:r w:rsidRPr="00DB3790">
              <w:rPr>
                <w:rFonts w:ascii="Arial" w:eastAsia="MS Mincho" w:hAnsi="Arial" w:cs="Arial"/>
              </w:rPr>
              <w:t>15</w:t>
            </w:r>
          </w:p>
        </w:tc>
        <w:tc>
          <w:tcPr>
            <w:tcW w:w="1684" w:type="pct"/>
            <w:shd w:val="clear" w:color="auto" w:fill="D9E2F3"/>
          </w:tcPr>
          <w:p w14:paraId="66C3C550" w14:textId="77777777" w:rsidR="007670D1" w:rsidRPr="00DB3790" w:rsidRDefault="007670D1" w:rsidP="00A73DDE">
            <w:pPr>
              <w:spacing w:after="0"/>
              <w:rPr>
                <w:rFonts w:ascii="Arial" w:eastAsia="MS Mincho" w:hAnsi="Arial" w:cs="Arial"/>
              </w:rPr>
            </w:pPr>
            <w:r w:rsidRPr="00DB3790">
              <w:rPr>
                <w:rFonts w:ascii="Arial" w:eastAsia="MS Mincho" w:hAnsi="Arial" w:cs="Arial"/>
              </w:rPr>
              <w:t>XR Meeting</w:t>
            </w:r>
          </w:p>
        </w:tc>
        <w:tc>
          <w:tcPr>
            <w:tcW w:w="538" w:type="pct"/>
            <w:shd w:val="clear" w:color="auto" w:fill="D9E2F3"/>
          </w:tcPr>
          <w:p w14:paraId="7F756D8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 XR</w:t>
            </w:r>
          </w:p>
        </w:tc>
        <w:tc>
          <w:tcPr>
            <w:tcW w:w="683" w:type="pct"/>
            <w:shd w:val="clear" w:color="auto" w:fill="D9E2F3"/>
          </w:tcPr>
          <w:p w14:paraId="56F770E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6DB2B21E"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w:t>
            </w:r>
            <w:r w:rsidRPr="00DB3790">
              <w:rPr>
                <w:rFonts w:ascii="Arial" w:eastAsia="MS Mincho" w:hAnsi="Arial" w:cs="Arial"/>
              </w:rPr>
              <w:br/>
              <w:t>Conversational</w:t>
            </w:r>
          </w:p>
        </w:tc>
        <w:tc>
          <w:tcPr>
            <w:tcW w:w="1034" w:type="pct"/>
            <w:shd w:val="clear" w:color="auto" w:fill="D9E2F3"/>
          </w:tcPr>
          <w:p w14:paraId="7B681A30"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Glasses, headphones</w:t>
            </w:r>
          </w:p>
        </w:tc>
      </w:tr>
      <w:tr w:rsidR="007670D1" w:rsidRPr="00DB3790" w14:paraId="6822AC29" w14:textId="77777777" w:rsidTr="00674E1F">
        <w:tc>
          <w:tcPr>
            <w:tcW w:w="246" w:type="pct"/>
            <w:shd w:val="clear" w:color="auto" w:fill="auto"/>
          </w:tcPr>
          <w:p w14:paraId="149EB420" w14:textId="77777777" w:rsidR="007670D1" w:rsidRPr="00DB3790" w:rsidRDefault="007670D1" w:rsidP="00A73DDE">
            <w:pPr>
              <w:spacing w:after="0"/>
              <w:rPr>
                <w:rFonts w:ascii="Arial" w:eastAsia="MS Mincho" w:hAnsi="Arial" w:cs="Arial"/>
              </w:rPr>
            </w:pPr>
            <w:r w:rsidRPr="00DB3790">
              <w:rPr>
                <w:rFonts w:ascii="Arial" w:eastAsia="MS Mincho" w:hAnsi="Arial" w:cs="Arial"/>
              </w:rPr>
              <w:t>16</w:t>
            </w:r>
          </w:p>
        </w:tc>
        <w:tc>
          <w:tcPr>
            <w:tcW w:w="1684" w:type="pct"/>
            <w:shd w:val="clear" w:color="auto" w:fill="auto"/>
          </w:tcPr>
          <w:p w14:paraId="2770E0A1"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Convention / Poster Session</w:t>
            </w:r>
          </w:p>
        </w:tc>
        <w:tc>
          <w:tcPr>
            <w:tcW w:w="538" w:type="pct"/>
            <w:shd w:val="clear" w:color="auto" w:fill="auto"/>
          </w:tcPr>
          <w:p w14:paraId="3066526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 MR</w:t>
            </w:r>
          </w:p>
        </w:tc>
        <w:tc>
          <w:tcPr>
            <w:tcW w:w="683" w:type="pct"/>
            <w:shd w:val="clear" w:color="auto" w:fill="auto"/>
          </w:tcPr>
          <w:p w14:paraId="607367E5"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4665A46B"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w:t>
            </w:r>
            <w:r w:rsidRPr="00DB3790">
              <w:rPr>
                <w:rFonts w:ascii="Arial" w:eastAsia="MS Mincho" w:hAnsi="Arial" w:cs="Arial"/>
              </w:rPr>
              <w:br/>
              <w:t>Conversational</w:t>
            </w:r>
          </w:p>
        </w:tc>
        <w:tc>
          <w:tcPr>
            <w:tcW w:w="1034" w:type="pct"/>
            <w:shd w:val="clear" w:color="auto" w:fill="auto"/>
          </w:tcPr>
          <w:p w14:paraId="446169BF"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AR Glasses, VR controller/pointing device, headphones</w:t>
            </w:r>
          </w:p>
        </w:tc>
      </w:tr>
      <w:tr w:rsidR="007670D1" w:rsidRPr="00DB3790" w14:paraId="78DDBC27" w14:textId="77777777" w:rsidTr="00674E1F">
        <w:tc>
          <w:tcPr>
            <w:tcW w:w="246" w:type="pct"/>
            <w:shd w:val="clear" w:color="auto" w:fill="D9E2F3"/>
          </w:tcPr>
          <w:p w14:paraId="153390B1" w14:textId="77777777" w:rsidR="007670D1" w:rsidRPr="00DB3790" w:rsidRDefault="007670D1" w:rsidP="00A73DDE">
            <w:pPr>
              <w:spacing w:after="0"/>
              <w:rPr>
                <w:rFonts w:ascii="Arial" w:eastAsia="MS Mincho" w:hAnsi="Arial" w:cs="Arial"/>
              </w:rPr>
            </w:pPr>
            <w:r w:rsidRPr="00DB3790">
              <w:rPr>
                <w:rFonts w:ascii="Arial" w:eastAsia="MS Mincho" w:hAnsi="Arial" w:cs="Arial"/>
              </w:rPr>
              <w:t>17</w:t>
            </w:r>
          </w:p>
        </w:tc>
        <w:tc>
          <w:tcPr>
            <w:tcW w:w="1684" w:type="pct"/>
            <w:shd w:val="clear" w:color="auto" w:fill="D9E2F3"/>
          </w:tcPr>
          <w:p w14:paraId="76428A1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animated avatar calls</w:t>
            </w:r>
          </w:p>
        </w:tc>
        <w:tc>
          <w:tcPr>
            <w:tcW w:w="538" w:type="pct"/>
            <w:shd w:val="clear" w:color="auto" w:fill="D9E2F3"/>
          </w:tcPr>
          <w:p w14:paraId="71B7E872"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375D4CD5"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3DoF</w:t>
            </w:r>
          </w:p>
        </w:tc>
        <w:tc>
          <w:tcPr>
            <w:tcW w:w="815" w:type="pct"/>
            <w:shd w:val="clear" w:color="auto" w:fill="D9E2F3"/>
          </w:tcPr>
          <w:p w14:paraId="1159651E"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2D88EC4B"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Glasses, headphones</w:t>
            </w:r>
          </w:p>
        </w:tc>
      </w:tr>
      <w:tr w:rsidR="007670D1" w:rsidRPr="00DB3790" w14:paraId="172A6D1D" w14:textId="77777777" w:rsidTr="00674E1F">
        <w:tc>
          <w:tcPr>
            <w:tcW w:w="246" w:type="pct"/>
            <w:shd w:val="clear" w:color="auto" w:fill="auto"/>
          </w:tcPr>
          <w:p w14:paraId="6D882C3C" w14:textId="77777777" w:rsidR="007670D1" w:rsidRPr="00DB3790" w:rsidRDefault="007670D1" w:rsidP="00A73DDE">
            <w:pPr>
              <w:spacing w:after="0"/>
              <w:rPr>
                <w:rFonts w:ascii="Arial" w:eastAsia="MS Mincho" w:hAnsi="Arial" w:cs="Arial"/>
              </w:rPr>
            </w:pPr>
            <w:r w:rsidRPr="00DB3790">
              <w:rPr>
                <w:rFonts w:ascii="Arial" w:eastAsia="MS Mincho" w:hAnsi="Arial" w:cs="Arial"/>
              </w:rPr>
              <w:t>18</w:t>
            </w:r>
          </w:p>
        </w:tc>
        <w:tc>
          <w:tcPr>
            <w:tcW w:w="1684" w:type="pct"/>
            <w:shd w:val="clear" w:color="auto" w:fill="auto"/>
          </w:tcPr>
          <w:p w14:paraId="1C15F49B" w14:textId="77777777" w:rsidR="007670D1" w:rsidRPr="00DB3790" w:rsidRDefault="007670D1" w:rsidP="00A73DDE">
            <w:pPr>
              <w:spacing w:after="0"/>
              <w:rPr>
                <w:rFonts w:ascii="Arial" w:eastAsia="MS Mincho" w:hAnsi="Arial" w:cs="Arial"/>
              </w:rPr>
            </w:pPr>
            <w:r w:rsidRPr="00DB3790">
              <w:rPr>
                <w:rFonts w:ascii="Arial" w:eastAsia="MS Mincho" w:hAnsi="Arial" w:cs="Arial"/>
              </w:rPr>
              <w:t>Online shopping from a catalogue – downloading</w:t>
            </w:r>
          </w:p>
        </w:tc>
        <w:tc>
          <w:tcPr>
            <w:tcW w:w="538" w:type="pct"/>
            <w:shd w:val="clear" w:color="auto" w:fill="auto"/>
          </w:tcPr>
          <w:p w14:paraId="1155AD10"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auto"/>
          </w:tcPr>
          <w:p w14:paraId="1EDCEE9E"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1CBAF8E5" w14:textId="77777777" w:rsidR="007670D1" w:rsidRPr="00DB3790" w:rsidRDefault="007670D1" w:rsidP="00A73DDE">
            <w:pPr>
              <w:spacing w:after="0"/>
              <w:rPr>
                <w:rFonts w:ascii="Arial" w:eastAsia="MS Mincho" w:hAnsi="Arial" w:cs="Arial"/>
              </w:rPr>
            </w:pPr>
            <w:r w:rsidRPr="00DB3790">
              <w:rPr>
                <w:rFonts w:ascii="Arial" w:eastAsia="MS Mincho" w:hAnsi="Arial" w:cs="Arial"/>
              </w:rPr>
              <w:t>Download</w:t>
            </w:r>
            <w:r w:rsidRPr="00DB3790">
              <w:rPr>
                <w:rFonts w:ascii="Arial" w:eastAsia="MS Mincho" w:hAnsi="Arial" w:cs="Arial"/>
              </w:rPr>
              <w:br/>
            </w:r>
          </w:p>
        </w:tc>
        <w:tc>
          <w:tcPr>
            <w:tcW w:w="1034" w:type="pct"/>
            <w:shd w:val="clear" w:color="auto" w:fill="auto"/>
          </w:tcPr>
          <w:p w14:paraId="4BEB2655" w14:textId="77777777" w:rsidR="007670D1" w:rsidRPr="00DB3790" w:rsidRDefault="007670D1" w:rsidP="00A73DDE">
            <w:pPr>
              <w:spacing w:after="0"/>
              <w:rPr>
                <w:rFonts w:ascii="Arial" w:eastAsia="MS Mincho" w:hAnsi="Arial" w:cs="Arial"/>
              </w:rPr>
            </w:pPr>
            <w:r w:rsidRPr="00DB3790">
              <w:rPr>
                <w:rFonts w:ascii="Arial" w:eastAsia="MS Mincho" w:hAnsi="Arial" w:cs="Arial"/>
              </w:rPr>
              <w:t xml:space="preserve">AR Glasses, Rendering system, Tablet (or </w:t>
            </w:r>
            <w:r w:rsidRPr="00DB3790">
              <w:rPr>
                <w:rFonts w:ascii="Arial" w:eastAsia="MS Mincho" w:hAnsi="Arial" w:cs="Arial"/>
              </w:rPr>
              <w:lastRenderedPageBreak/>
              <w:t>smartphone), Capture device</w:t>
            </w:r>
          </w:p>
        </w:tc>
      </w:tr>
      <w:tr w:rsidR="007670D1" w:rsidRPr="00DB3790" w14:paraId="6EA149C6" w14:textId="77777777" w:rsidTr="00674E1F">
        <w:tc>
          <w:tcPr>
            <w:tcW w:w="246" w:type="pct"/>
            <w:shd w:val="clear" w:color="auto" w:fill="D9E2F3"/>
          </w:tcPr>
          <w:p w14:paraId="51A8AA08" w14:textId="77777777" w:rsidR="007670D1" w:rsidRPr="00DB3790" w:rsidRDefault="007670D1" w:rsidP="00A73DDE">
            <w:pPr>
              <w:spacing w:after="0"/>
              <w:rPr>
                <w:rFonts w:ascii="Arial" w:eastAsia="MS Mincho" w:hAnsi="Arial" w:cs="Arial"/>
              </w:rPr>
            </w:pPr>
            <w:r w:rsidRPr="00DB3790">
              <w:rPr>
                <w:rFonts w:ascii="Arial" w:eastAsia="MS Mincho" w:hAnsi="Arial" w:cs="Arial"/>
              </w:rPr>
              <w:lastRenderedPageBreak/>
              <w:t>19</w:t>
            </w:r>
          </w:p>
        </w:tc>
        <w:tc>
          <w:tcPr>
            <w:tcW w:w="1684" w:type="pct"/>
            <w:shd w:val="clear" w:color="auto" w:fill="D9E2F3"/>
          </w:tcPr>
          <w:p w14:paraId="4E8FCD19" w14:textId="77777777" w:rsidR="007670D1" w:rsidRPr="00DB3790" w:rsidRDefault="007670D1" w:rsidP="00A73DDE">
            <w:pPr>
              <w:spacing w:after="0"/>
              <w:rPr>
                <w:rFonts w:ascii="Arial" w:eastAsia="MS Mincho" w:hAnsi="Arial" w:cs="Arial"/>
              </w:rPr>
            </w:pPr>
            <w:r w:rsidRPr="00DB3790">
              <w:rPr>
                <w:rFonts w:ascii="Arial" w:eastAsia="MS Mincho" w:hAnsi="Arial" w:cs="Arial"/>
              </w:rPr>
              <w:t>Front-facing camera video multi-party calls</w:t>
            </w:r>
          </w:p>
        </w:tc>
        <w:tc>
          <w:tcPr>
            <w:tcW w:w="538" w:type="pct"/>
            <w:shd w:val="clear" w:color="auto" w:fill="D9E2F3"/>
          </w:tcPr>
          <w:p w14:paraId="7DBC09E6"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31D4CA3F"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D9E2F3"/>
          </w:tcPr>
          <w:p w14:paraId="4B5F98F2"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2D7B4F63" w14:textId="77777777" w:rsidR="007670D1" w:rsidRPr="00DB3790" w:rsidRDefault="007670D1" w:rsidP="00A73DDE">
            <w:pPr>
              <w:spacing w:after="0"/>
              <w:rPr>
                <w:rFonts w:ascii="Arial" w:eastAsia="MS Mincho" w:hAnsi="Arial" w:cs="Arial"/>
              </w:rPr>
            </w:pPr>
            <w:r w:rsidRPr="00DB3790">
              <w:rPr>
                <w:rFonts w:ascii="Arial" w:eastAsia="MS Mincho" w:hAnsi="Arial" w:cs="Arial"/>
              </w:rPr>
              <w:t>Smartphone with front-facing camera, headset</w:t>
            </w:r>
          </w:p>
        </w:tc>
      </w:tr>
      <w:tr w:rsidR="007670D1" w:rsidRPr="00DB3790" w14:paraId="31373DFD" w14:textId="77777777" w:rsidTr="00674E1F">
        <w:tc>
          <w:tcPr>
            <w:tcW w:w="246" w:type="pct"/>
            <w:shd w:val="clear" w:color="auto" w:fill="auto"/>
          </w:tcPr>
          <w:p w14:paraId="3C9835B4" w14:textId="77777777" w:rsidR="007670D1" w:rsidRPr="00DB3790" w:rsidRDefault="007670D1" w:rsidP="00A73DDE">
            <w:pPr>
              <w:spacing w:after="0"/>
              <w:rPr>
                <w:rFonts w:ascii="Arial" w:eastAsia="MS Mincho" w:hAnsi="Arial" w:cs="Arial"/>
              </w:rPr>
            </w:pPr>
            <w:r w:rsidRPr="00DB3790">
              <w:rPr>
                <w:rFonts w:ascii="Arial" w:eastAsia="MS Mincho" w:hAnsi="Arial" w:cs="Arial"/>
              </w:rPr>
              <w:t>20</w:t>
            </w:r>
          </w:p>
        </w:tc>
        <w:tc>
          <w:tcPr>
            <w:tcW w:w="1684" w:type="pct"/>
            <w:shd w:val="clear" w:color="auto" w:fill="auto"/>
          </w:tcPr>
          <w:p w14:paraId="36510F2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Streaming with Localization Registry</w:t>
            </w:r>
          </w:p>
        </w:tc>
        <w:tc>
          <w:tcPr>
            <w:tcW w:w="538" w:type="pct"/>
            <w:shd w:val="clear" w:color="auto" w:fill="auto"/>
          </w:tcPr>
          <w:p w14:paraId="5EBE75E6"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Social AR</w:t>
            </w:r>
          </w:p>
        </w:tc>
        <w:tc>
          <w:tcPr>
            <w:tcW w:w="683" w:type="pct"/>
            <w:shd w:val="clear" w:color="auto" w:fill="auto"/>
          </w:tcPr>
          <w:p w14:paraId="4BBDDDA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4DEC6AF7"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Interactive, Conversational</w:t>
            </w:r>
          </w:p>
        </w:tc>
        <w:tc>
          <w:tcPr>
            <w:tcW w:w="1034" w:type="pct"/>
            <w:shd w:val="clear" w:color="auto" w:fill="auto"/>
          </w:tcPr>
          <w:p w14:paraId="01D05AC7"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with binaural audio playback support</w:t>
            </w:r>
          </w:p>
        </w:tc>
      </w:tr>
      <w:tr w:rsidR="00214006" w:rsidRPr="00DB3790" w14:paraId="0C7D78DF" w14:textId="77777777" w:rsidTr="00674E1F">
        <w:tc>
          <w:tcPr>
            <w:tcW w:w="246" w:type="pct"/>
            <w:shd w:val="clear" w:color="auto" w:fill="D9E2F3"/>
          </w:tcPr>
          <w:p w14:paraId="2F51E782" w14:textId="77777777" w:rsidR="00214006" w:rsidRPr="00DB3790" w:rsidRDefault="00214006" w:rsidP="00A73DDE">
            <w:pPr>
              <w:spacing w:after="0"/>
              <w:rPr>
                <w:rFonts w:ascii="Arial" w:eastAsia="MS Mincho" w:hAnsi="Arial" w:cs="Arial"/>
              </w:rPr>
            </w:pPr>
            <w:r w:rsidRPr="00DB3790">
              <w:rPr>
                <w:rFonts w:ascii="Arial" w:eastAsia="MS Mincho" w:hAnsi="Arial" w:cs="Arial"/>
              </w:rPr>
              <w:t>21</w:t>
            </w:r>
          </w:p>
        </w:tc>
        <w:tc>
          <w:tcPr>
            <w:tcW w:w="1684" w:type="pct"/>
            <w:shd w:val="clear" w:color="auto" w:fill="D9E2F3"/>
          </w:tcPr>
          <w:p w14:paraId="742B337A" w14:textId="77777777" w:rsidR="00214006" w:rsidRPr="00DB3790" w:rsidRDefault="00214006" w:rsidP="00A73DDE">
            <w:pPr>
              <w:spacing w:after="0"/>
              <w:rPr>
                <w:rFonts w:ascii="Arial" w:eastAsia="MS Mincho" w:hAnsi="Arial" w:cs="Arial"/>
              </w:rPr>
            </w:pPr>
            <w:r w:rsidRPr="00DB3790">
              <w:rPr>
                <w:rFonts w:ascii="Arial" w:eastAsia="MS Mincho" w:hAnsi="Arial" w:cs="Arial"/>
              </w:rPr>
              <w:t>Immersive 6DoF Streaming with Social Interaction</w:t>
            </w:r>
          </w:p>
        </w:tc>
        <w:tc>
          <w:tcPr>
            <w:tcW w:w="538" w:type="pct"/>
            <w:shd w:val="clear" w:color="auto" w:fill="D9E2F3"/>
          </w:tcPr>
          <w:p w14:paraId="3862B393" w14:textId="77777777" w:rsidR="00214006" w:rsidRPr="00DB3790" w:rsidRDefault="00214006" w:rsidP="00A73DDE">
            <w:pPr>
              <w:spacing w:after="0"/>
              <w:rPr>
                <w:rFonts w:ascii="Arial" w:eastAsia="MS Mincho" w:hAnsi="Arial" w:cs="Arial"/>
              </w:rPr>
            </w:pPr>
            <w:r w:rsidRPr="00DB3790">
              <w:rPr>
                <w:rFonts w:ascii="Arial" w:eastAsia="MS Mincho" w:hAnsi="Arial" w:cs="Arial"/>
              </w:rPr>
              <w:t>VR and Social VR</w:t>
            </w:r>
          </w:p>
        </w:tc>
        <w:tc>
          <w:tcPr>
            <w:tcW w:w="683" w:type="pct"/>
            <w:shd w:val="clear" w:color="auto" w:fill="D9E2F3"/>
          </w:tcPr>
          <w:p w14:paraId="3D8FE9BE" w14:textId="77777777" w:rsidR="00214006" w:rsidRPr="00DB3790" w:rsidRDefault="00214006" w:rsidP="00A73DDE">
            <w:pPr>
              <w:spacing w:after="0"/>
              <w:rPr>
                <w:rFonts w:ascii="Arial" w:eastAsia="MS Mincho" w:hAnsi="Arial" w:cs="Arial"/>
              </w:rPr>
            </w:pPr>
            <w:r w:rsidRPr="00DB3790">
              <w:rPr>
                <w:rFonts w:ascii="Arial" w:eastAsia="MS Mincho" w:hAnsi="Arial"/>
              </w:rPr>
              <w:t>3DoF+, 6DoF</w:t>
            </w:r>
          </w:p>
        </w:tc>
        <w:tc>
          <w:tcPr>
            <w:tcW w:w="815" w:type="pct"/>
            <w:shd w:val="clear" w:color="auto" w:fill="D9E2F3"/>
          </w:tcPr>
          <w:p w14:paraId="5506E19C" w14:textId="77777777" w:rsidR="00214006" w:rsidRPr="00DB3790" w:rsidRDefault="00214006"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Conversational</w:t>
            </w:r>
            <w:r w:rsidRPr="00DB3790">
              <w:rPr>
                <w:rFonts w:ascii="Arial" w:eastAsia="MS Mincho" w:hAnsi="Arial" w:cs="Arial"/>
              </w:rPr>
              <w:br/>
              <w:t>Split</w:t>
            </w:r>
          </w:p>
        </w:tc>
        <w:tc>
          <w:tcPr>
            <w:tcW w:w="1034" w:type="pct"/>
            <w:shd w:val="clear" w:color="auto" w:fill="D9E2F3"/>
          </w:tcPr>
          <w:p w14:paraId="0409F15F" w14:textId="77777777" w:rsidR="00214006" w:rsidRPr="00DB3790" w:rsidRDefault="00214006" w:rsidP="00A73DDE">
            <w:pPr>
              <w:spacing w:after="0"/>
              <w:rPr>
                <w:rFonts w:ascii="Arial" w:eastAsia="MS Mincho" w:hAnsi="Arial" w:cs="Arial"/>
              </w:rPr>
            </w:pPr>
            <w:r w:rsidRPr="00DB3790">
              <w:rPr>
                <w:rFonts w:ascii="Arial" w:eastAsia="MS Mincho" w:hAnsi="Arial" w:cs="Arial"/>
              </w:rPr>
              <w:t>HMD with a controller</w:t>
            </w:r>
          </w:p>
        </w:tc>
      </w:tr>
      <w:tr w:rsidR="00214006" w:rsidRPr="00DB3790" w14:paraId="7CEF5A63" w14:textId="77777777" w:rsidTr="00674E1F">
        <w:tc>
          <w:tcPr>
            <w:tcW w:w="246" w:type="pct"/>
            <w:shd w:val="clear" w:color="auto" w:fill="auto"/>
          </w:tcPr>
          <w:p w14:paraId="4492AEB2" w14:textId="77777777" w:rsidR="00214006" w:rsidRPr="00DB3790" w:rsidDel="00214006" w:rsidRDefault="00214006" w:rsidP="00A73DDE">
            <w:pPr>
              <w:spacing w:after="0"/>
              <w:rPr>
                <w:rFonts w:ascii="Arial" w:eastAsia="MS Mincho" w:hAnsi="Arial" w:cs="Arial"/>
              </w:rPr>
            </w:pPr>
            <w:r w:rsidRPr="00DB3790">
              <w:rPr>
                <w:rFonts w:ascii="Arial" w:eastAsia="MS Mincho" w:hAnsi="Arial" w:cs="Arial"/>
              </w:rPr>
              <w:t>22</w:t>
            </w:r>
          </w:p>
        </w:tc>
        <w:tc>
          <w:tcPr>
            <w:tcW w:w="1684" w:type="pct"/>
            <w:shd w:val="clear" w:color="auto" w:fill="auto"/>
          </w:tcPr>
          <w:p w14:paraId="4A44B888" w14:textId="77777777" w:rsidR="00214006" w:rsidRPr="00DB3790" w:rsidRDefault="00214006" w:rsidP="00A73DDE">
            <w:pPr>
              <w:spacing w:after="0"/>
              <w:rPr>
                <w:rFonts w:ascii="Arial" w:eastAsia="MS Mincho" w:hAnsi="Arial" w:cs="Arial"/>
              </w:rPr>
            </w:pPr>
            <w:r w:rsidRPr="00DB3790">
              <w:rPr>
                <w:rFonts w:ascii="Arial" w:eastAsia="MS Mincho" w:hAnsi="Arial" w:cs="Arial"/>
              </w:rPr>
              <w:t>5G Online Gaming Party</w:t>
            </w:r>
          </w:p>
        </w:tc>
        <w:tc>
          <w:tcPr>
            <w:tcW w:w="538" w:type="pct"/>
            <w:shd w:val="clear" w:color="auto" w:fill="auto"/>
          </w:tcPr>
          <w:p w14:paraId="49681964" w14:textId="77777777" w:rsidR="00214006" w:rsidRPr="00DB3790" w:rsidRDefault="00214006"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39A2DEF4" w14:textId="77777777" w:rsidR="00214006" w:rsidRPr="00DB3790" w:rsidRDefault="00214006" w:rsidP="00A73DDE">
            <w:pPr>
              <w:spacing w:after="0"/>
              <w:rPr>
                <w:rFonts w:ascii="Arial" w:eastAsia="MS Mincho" w:hAnsi="Arial"/>
              </w:rPr>
            </w:pPr>
            <w:r w:rsidRPr="00DB3790">
              <w:rPr>
                <w:rFonts w:ascii="Arial" w:eastAsia="MS Mincho" w:hAnsi="Arial" w:cs="Arial"/>
              </w:rPr>
              <w:t>6DoF</w:t>
            </w:r>
          </w:p>
        </w:tc>
        <w:tc>
          <w:tcPr>
            <w:tcW w:w="815" w:type="pct"/>
            <w:shd w:val="clear" w:color="auto" w:fill="auto"/>
          </w:tcPr>
          <w:p w14:paraId="38501760" w14:textId="77777777" w:rsidR="00214006" w:rsidRPr="00DB3790" w:rsidRDefault="00214006" w:rsidP="00A73DDE">
            <w:pPr>
              <w:spacing w:after="0"/>
              <w:rPr>
                <w:rFonts w:ascii="Arial" w:eastAsia="MS Mincho" w:hAnsi="Arial" w:cs="Arial"/>
              </w:rPr>
            </w:pPr>
            <w:r w:rsidRPr="00DB3790">
              <w:rPr>
                <w:rFonts w:ascii="Arial" w:eastAsia="MS Mincho" w:hAnsi="Arial" w:cs="Arial"/>
              </w:rPr>
              <w:t>Streaming, Interactive, Split, D2D</w:t>
            </w:r>
          </w:p>
        </w:tc>
        <w:tc>
          <w:tcPr>
            <w:tcW w:w="1034" w:type="pct"/>
            <w:shd w:val="clear" w:color="auto" w:fill="auto"/>
          </w:tcPr>
          <w:p w14:paraId="739D8474" w14:textId="77777777" w:rsidR="00214006" w:rsidRPr="00DB3790" w:rsidRDefault="00214006" w:rsidP="00A73DDE">
            <w:pPr>
              <w:spacing w:after="0"/>
              <w:rPr>
                <w:rFonts w:ascii="Arial" w:eastAsia="MS Mincho" w:hAnsi="Arial" w:cs="Arial"/>
              </w:rPr>
            </w:pPr>
            <w:r w:rsidRPr="00DB3790">
              <w:rPr>
                <w:rFonts w:ascii="Arial" w:eastAsia="MS Mincho" w:hAnsi="Arial" w:cs="Arial"/>
              </w:rPr>
              <w:t>HMD with a Gaming controller</w:t>
            </w:r>
          </w:p>
        </w:tc>
      </w:tr>
      <w:tr w:rsidR="00674E1F" w:rsidRPr="00DB3790" w14:paraId="5206A746" w14:textId="77777777" w:rsidTr="00674E1F">
        <w:tc>
          <w:tcPr>
            <w:tcW w:w="246" w:type="pct"/>
            <w:shd w:val="clear" w:color="auto" w:fill="D9E2F3"/>
          </w:tcPr>
          <w:p w14:paraId="056B78BC" w14:textId="77777777" w:rsidR="00674E1F" w:rsidRPr="00DB3790" w:rsidRDefault="00674E1F" w:rsidP="0099121B">
            <w:pPr>
              <w:spacing w:after="0"/>
              <w:rPr>
                <w:rFonts w:ascii="Arial" w:eastAsia="MS Mincho" w:hAnsi="Arial" w:cs="Arial"/>
              </w:rPr>
            </w:pPr>
            <w:r w:rsidRPr="00DB3790">
              <w:rPr>
                <w:rFonts w:ascii="Arial" w:eastAsia="MS Mincho" w:hAnsi="Arial" w:cs="Arial"/>
              </w:rPr>
              <w:t>23</w:t>
            </w:r>
          </w:p>
        </w:tc>
        <w:tc>
          <w:tcPr>
            <w:tcW w:w="1684" w:type="pct"/>
            <w:shd w:val="clear" w:color="auto" w:fill="D9E2F3"/>
          </w:tcPr>
          <w:p w14:paraId="07038603" w14:textId="77777777" w:rsidR="00674E1F" w:rsidRPr="00DB3790" w:rsidRDefault="00674E1F" w:rsidP="0099121B">
            <w:pPr>
              <w:spacing w:after="0"/>
              <w:rPr>
                <w:rFonts w:ascii="Arial" w:eastAsia="MS Mincho" w:hAnsi="Arial" w:cs="Arial"/>
              </w:rPr>
            </w:pPr>
            <w:r w:rsidRPr="00DB3790">
              <w:rPr>
                <w:rFonts w:ascii="Arial" w:eastAsia="MS Mincho" w:hAnsi="Arial" w:cs="Arial"/>
              </w:rPr>
              <w:t>Spatial Shared Data</w:t>
            </w:r>
          </w:p>
        </w:tc>
        <w:tc>
          <w:tcPr>
            <w:tcW w:w="538" w:type="pct"/>
            <w:shd w:val="clear" w:color="auto" w:fill="D9E2F3"/>
          </w:tcPr>
          <w:p w14:paraId="2D38E008" w14:textId="77777777" w:rsidR="00674E1F" w:rsidRPr="00DB3790" w:rsidRDefault="00674E1F" w:rsidP="0099121B">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79F75C8F" w14:textId="77777777" w:rsidR="00674E1F" w:rsidRPr="00DB3790" w:rsidRDefault="00674E1F" w:rsidP="0099121B">
            <w:pPr>
              <w:spacing w:after="0"/>
              <w:rPr>
                <w:rFonts w:ascii="Arial" w:eastAsia="MS Mincho" w:hAnsi="Arial" w:cs="Arial"/>
              </w:rPr>
            </w:pPr>
            <w:r w:rsidRPr="00DB3790">
              <w:rPr>
                <w:rFonts w:ascii="Arial" w:eastAsia="MS Mincho" w:hAnsi="Arial"/>
              </w:rPr>
              <w:t>6DoF</w:t>
            </w:r>
          </w:p>
        </w:tc>
        <w:tc>
          <w:tcPr>
            <w:tcW w:w="815" w:type="pct"/>
            <w:shd w:val="clear" w:color="auto" w:fill="D9E2F3"/>
          </w:tcPr>
          <w:p w14:paraId="21A6C8FF" w14:textId="77777777" w:rsidR="00674E1F" w:rsidRPr="00DB3790" w:rsidRDefault="00674E1F" w:rsidP="0099121B">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Conversational</w:t>
            </w:r>
            <w:r w:rsidRPr="00DB3790">
              <w:rPr>
                <w:rFonts w:ascii="Arial" w:eastAsia="MS Mincho" w:hAnsi="Arial" w:cs="Arial"/>
              </w:rPr>
              <w:br/>
              <w:t>Split</w:t>
            </w:r>
          </w:p>
        </w:tc>
        <w:tc>
          <w:tcPr>
            <w:tcW w:w="1034" w:type="pct"/>
            <w:shd w:val="clear" w:color="auto" w:fill="D9E2F3"/>
          </w:tcPr>
          <w:p w14:paraId="1679999C" w14:textId="77777777" w:rsidR="00674E1F" w:rsidRPr="00DB3790" w:rsidRDefault="00674E1F" w:rsidP="0099121B">
            <w:pPr>
              <w:spacing w:after="0"/>
              <w:rPr>
                <w:rFonts w:ascii="Arial" w:eastAsia="MS Mincho" w:hAnsi="Arial" w:cs="Arial"/>
              </w:rPr>
            </w:pPr>
            <w:r w:rsidRPr="00DB3790">
              <w:rPr>
                <w:rFonts w:ascii="Arial" w:eastAsia="MS Mincho" w:hAnsi="Arial" w:cs="Arial"/>
              </w:rPr>
              <w:t>HMD, AR Glasses</w:t>
            </w:r>
          </w:p>
        </w:tc>
      </w:tr>
    </w:tbl>
    <w:p w14:paraId="644C0BB5" w14:textId="77777777" w:rsidR="00BD7D7B" w:rsidRDefault="00BD7D7B" w:rsidP="00BD7D7B"/>
    <w:p w14:paraId="546A1271" w14:textId="77777777" w:rsidR="00770620" w:rsidRPr="00DB3790" w:rsidRDefault="00770620" w:rsidP="001B528E">
      <w:pPr>
        <w:pStyle w:val="Heading1"/>
      </w:pPr>
      <w:bookmarkStart w:id="266" w:name="_Toc23169828"/>
      <w:bookmarkStart w:id="267" w:name="_Toc33042083"/>
      <w:r w:rsidRPr="00DB3790">
        <w:t>A.2</w:t>
      </w:r>
      <w:r w:rsidRPr="00DB3790">
        <w:tab/>
      </w:r>
      <w:r w:rsidR="009F73E4" w:rsidRPr="00DB3790">
        <w:t xml:space="preserve">Use Case 1: </w:t>
      </w:r>
      <w:r w:rsidRPr="00DB3790">
        <w:t>3D Image Messaging</w:t>
      </w:r>
      <w:bookmarkEnd w:id="266"/>
      <w:bookmarkEnd w:id="2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3D95EC86" w14:textId="77777777" w:rsidTr="004B4AC5">
        <w:tc>
          <w:tcPr>
            <w:tcW w:w="9831" w:type="dxa"/>
            <w:shd w:val="clear" w:color="auto" w:fill="A6A6A6"/>
          </w:tcPr>
          <w:p w14:paraId="67DDA87F" w14:textId="77777777" w:rsidR="001D591D" w:rsidRPr="00DB3790" w:rsidRDefault="001D591D" w:rsidP="004B4AC5">
            <w:pPr>
              <w:rPr>
                <w:rFonts w:cs="Arial"/>
                <w:b/>
                <w:color w:val="FFFFFF"/>
              </w:rPr>
            </w:pPr>
            <w:r w:rsidRPr="00DB3790">
              <w:rPr>
                <w:rFonts w:cs="Arial"/>
                <w:b/>
                <w:color w:val="FFFFFF"/>
              </w:rPr>
              <w:t>Use Case Description: 3D Image Messaging</w:t>
            </w:r>
          </w:p>
        </w:tc>
      </w:tr>
      <w:tr w:rsidR="001D591D" w:rsidRPr="00DB3790" w14:paraId="7726E471" w14:textId="77777777" w:rsidTr="004B4AC5">
        <w:tc>
          <w:tcPr>
            <w:tcW w:w="9831" w:type="dxa"/>
            <w:shd w:val="clear" w:color="auto" w:fill="auto"/>
          </w:tcPr>
          <w:p w14:paraId="3B9FA918" w14:textId="77777777" w:rsidR="001D591D" w:rsidRPr="00DB3790" w:rsidRDefault="001D591D" w:rsidP="004B4AC5">
            <w:pPr>
              <w:rPr>
                <w:rFonts w:cs="Arial"/>
              </w:rPr>
            </w:pPr>
            <w:r w:rsidRPr="00DB3790">
              <w:rPr>
                <w:rFonts w:cs="Arial"/>
              </w:rPr>
              <w:t>Alice uses her phone that is equipped with a depth camera to capture an image of a statue in 3D. The phone captures a set of images and builds a 3D model of the object. After a few seconds the 3D image is ready to share and Alice sends the image to Bob as an MMS message.</w:t>
            </w:r>
          </w:p>
        </w:tc>
      </w:tr>
      <w:tr w:rsidR="001D591D" w:rsidRPr="00DB3790" w14:paraId="4678847F" w14:textId="77777777" w:rsidTr="004B4AC5">
        <w:tc>
          <w:tcPr>
            <w:tcW w:w="9831" w:type="dxa"/>
            <w:shd w:val="clear" w:color="auto" w:fill="A6A6A6"/>
          </w:tcPr>
          <w:p w14:paraId="2A16C461" w14:textId="77777777" w:rsidR="001D591D" w:rsidRPr="00DB3790" w:rsidRDefault="001D591D" w:rsidP="004B4AC5">
            <w:pPr>
              <w:rPr>
                <w:rFonts w:cs="Arial"/>
                <w:b/>
                <w:color w:val="FFFFFF"/>
              </w:rPr>
            </w:pPr>
            <w:r w:rsidRPr="00DB3790">
              <w:rPr>
                <w:rFonts w:cs="Arial"/>
                <w:b/>
                <w:color w:val="FFFFFF"/>
              </w:rPr>
              <w:t>Categorization</w:t>
            </w:r>
          </w:p>
        </w:tc>
      </w:tr>
      <w:tr w:rsidR="001D591D" w:rsidRPr="00DB3790" w14:paraId="4A79B1B9" w14:textId="77777777" w:rsidTr="004B4AC5">
        <w:tc>
          <w:tcPr>
            <w:tcW w:w="9831" w:type="dxa"/>
            <w:shd w:val="clear" w:color="auto" w:fill="auto"/>
          </w:tcPr>
          <w:p w14:paraId="187FCC03" w14:textId="77777777" w:rsidR="001D591D" w:rsidRPr="00DB3790" w:rsidRDefault="001D591D" w:rsidP="004B4AC5">
            <w:pPr>
              <w:rPr>
                <w:rFonts w:cs="Arial"/>
                <w:b/>
              </w:rPr>
            </w:pPr>
            <w:r w:rsidRPr="00DB3790">
              <w:rPr>
                <w:rFonts w:cs="Arial"/>
                <w:b/>
              </w:rPr>
              <w:t>Type: AR</w:t>
            </w:r>
          </w:p>
          <w:p w14:paraId="79C25AB0" w14:textId="77777777" w:rsidR="001D591D" w:rsidRPr="00DB3790" w:rsidRDefault="001D591D" w:rsidP="004B4AC5">
            <w:pPr>
              <w:rPr>
                <w:rFonts w:cs="Arial"/>
                <w:b/>
              </w:rPr>
            </w:pPr>
            <w:r w:rsidRPr="00DB3790">
              <w:rPr>
                <w:rFonts w:cs="Arial"/>
                <w:b/>
              </w:rPr>
              <w:t>Degrees of Freedom: 3DoF+ or 6DoF</w:t>
            </w:r>
          </w:p>
          <w:p w14:paraId="301E1CB5" w14:textId="77777777" w:rsidR="001D591D" w:rsidRPr="00DB3790" w:rsidRDefault="001D591D" w:rsidP="004B4AC5">
            <w:pPr>
              <w:rPr>
                <w:rFonts w:cs="Arial"/>
                <w:b/>
              </w:rPr>
            </w:pPr>
            <w:r w:rsidRPr="00DB3790">
              <w:rPr>
                <w:rFonts w:cs="Arial"/>
                <w:b/>
              </w:rPr>
              <w:t>Delivery: Upload and Download</w:t>
            </w:r>
          </w:p>
          <w:p w14:paraId="0E400E85" w14:textId="4F9C62E9" w:rsidR="001D591D" w:rsidRPr="00DB3790" w:rsidRDefault="001D591D" w:rsidP="004B4AC5">
            <w:pPr>
              <w:rPr>
                <w:rFonts w:cs="Arial"/>
                <w:b/>
              </w:rPr>
            </w:pPr>
            <w:r w:rsidRPr="00DB3790">
              <w:rPr>
                <w:rFonts w:cs="Arial"/>
                <w:b/>
              </w:rPr>
              <w:t>Device: Phone</w:t>
            </w:r>
            <w:r w:rsidR="002C2E4F">
              <w:rPr>
                <w:rFonts w:cs="Arial"/>
                <w:b/>
              </w:rPr>
              <w:t>, AR glasses</w:t>
            </w:r>
          </w:p>
        </w:tc>
      </w:tr>
      <w:tr w:rsidR="001D591D" w:rsidRPr="00DB3790" w14:paraId="5F44391E" w14:textId="77777777" w:rsidTr="004B4AC5">
        <w:tc>
          <w:tcPr>
            <w:tcW w:w="9831" w:type="dxa"/>
            <w:shd w:val="clear" w:color="auto" w:fill="A6A6A6"/>
          </w:tcPr>
          <w:p w14:paraId="39A3E2E5" w14:textId="77777777" w:rsidR="001D591D" w:rsidRPr="00DB3790" w:rsidRDefault="001D591D" w:rsidP="004B4AC5">
            <w:pPr>
              <w:rPr>
                <w:rFonts w:cs="Arial"/>
                <w:b/>
                <w:color w:val="FFFFFF"/>
              </w:rPr>
            </w:pPr>
            <w:r w:rsidRPr="00DB3790">
              <w:rPr>
                <w:rFonts w:cs="Arial"/>
                <w:b/>
                <w:color w:val="FFFFFF"/>
              </w:rPr>
              <w:t>Preconditions</w:t>
            </w:r>
          </w:p>
        </w:tc>
      </w:tr>
      <w:tr w:rsidR="001D591D" w:rsidRPr="00DB3790" w14:paraId="41A30484" w14:textId="77777777" w:rsidTr="004B4AC5">
        <w:tc>
          <w:tcPr>
            <w:tcW w:w="9831" w:type="dxa"/>
            <w:shd w:val="clear" w:color="auto" w:fill="auto"/>
          </w:tcPr>
          <w:p w14:paraId="57500A24" w14:textId="77777777" w:rsidR="001D591D" w:rsidRPr="00DB3790" w:rsidRDefault="000B6E96" w:rsidP="000B6E96">
            <w:pPr>
              <w:pStyle w:val="B10"/>
            </w:pPr>
            <w:r>
              <w:t>-</w:t>
            </w:r>
            <w:r>
              <w:tab/>
            </w:r>
            <w:r w:rsidR="001D591D" w:rsidRPr="00DB3790">
              <w:t>Phone is equipped with 3D capture capabilities, such as depth camera or a stereo camera on the back of the phone, possibly supported by an app for processing multiple images.</w:t>
            </w:r>
          </w:p>
          <w:p w14:paraId="34A1E38A" w14:textId="77777777" w:rsidR="001D591D" w:rsidRPr="00DB3790" w:rsidRDefault="000B6E96" w:rsidP="000B6E96">
            <w:pPr>
              <w:pStyle w:val="B10"/>
            </w:pPr>
            <w:r>
              <w:t>-</w:t>
            </w:r>
            <w:r>
              <w:tab/>
            </w:r>
            <w:r w:rsidR="001D591D" w:rsidRPr="00DB3790">
              <w:t>Phone is equipped with a 3D image viewer</w:t>
            </w:r>
          </w:p>
        </w:tc>
      </w:tr>
      <w:tr w:rsidR="001D591D" w:rsidRPr="00DB3790" w14:paraId="2E2E2F4A" w14:textId="77777777" w:rsidTr="004B4AC5">
        <w:tc>
          <w:tcPr>
            <w:tcW w:w="9831" w:type="dxa"/>
            <w:shd w:val="clear" w:color="auto" w:fill="A6A6A6"/>
          </w:tcPr>
          <w:p w14:paraId="25F11E90" w14:textId="77777777" w:rsidR="001D591D" w:rsidRPr="00DB3790" w:rsidRDefault="001D591D" w:rsidP="004B4AC5">
            <w:pPr>
              <w:rPr>
                <w:rFonts w:cs="Arial"/>
                <w:b/>
                <w:color w:val="FFFFFF"/>
              </w:rPr>
            </w:pPr>
            <w:r w:rsidRPr="00DB3790">
              <w:rPr>
                <w:rFonts w:cs="Arial"/>
                <w:b/>
                <w:color w:val="FFFFFF"/>
              </w:rPr>
              <w:t>Requirements and QoS/QoE Considerations</w:t>
            </w:r>
          </w:p>
        </w:tc>
      </w:tr>
      <w:tr w:rsidR="001D591D" w:rsidRPr="00DB3790" w14:paraId="484E349A" w14:textId="77777777" w:rsidTr="004B4AC5">
        <w:tc>
          <w:tcPr>
            <w:tcW w:w="9831" w:type="dxa"/>
            <w:shd w:val="clear" w:color="auto" w:fill="auto"/>
          </w:tcPr>
          <w:p w14:paraId="3CD8ED78" w14:textId="77777777" w:rsidR="001D591D" w:rsidRPr="00DB3790" w:rsidRDefault="000B6E96" w:rsidP="000B6E96">
            <w:pPr>
              <w:pStyle w:val="B10"/>
            </w:pPr>
            <w:r>
              <w:t>-</w:t>
            </w:r>
            <w:r>
              <w:tab/>
            </w:r>
            <w:r w:rsidR="001D591D" w:rsidRPr="00DB3790">
              <w:t>QoS: Reliable delivery of a File of a few MByte distributed over MMS</w:t>
            </w:r>
          </w:p>
          <w:p w14:paraId="691AE849" w14:textId="77777777" w:rsidR="001D591D" w:rsidRPr="00DB3790" w:rsidRDefault="000B6E96" w:rsidP="000B6E96">
            <w:pPr>
              <w:pStyle w:val="B10"/>
            </w:pPr>
            <w:r>
              <w:t>-</w:t>
            </w:r>
            <w:r>
              <w:tab/>
            </w:r>
            <w:r w:rsidR="001D591D" w:rsidRPr="00DB3790">
              <w:t>QoE: Quality of the 3D object representation, level of details</w:t>
            </w:r>
          </w:p>
        </w:tc>
      </w:tr>
      <w:tr w:rsidR="001D591D" w:rsidRPr="00DB3790" w14:paraId="1905EB25" w14:textId="77777777" w:rsidTr="004B4AC5">
        <w:tc>
          <w:tcPr>
            <w:tcW w:w="9831" w:type="dxa"/>
            <w:shd w:val="clear" w:color="auto" w:fill="A6A6A6"/>
          </w:tcPr>
          <w:p w14:paraId="7B44C9FD" w14:textId="77777777" w:rsidR="001D591D" w:rsidRPr="00DB3790" w:rsidRDefault="001D591D" w:rsidP="004B4AC5">
            <w:pPr>
              <w:rPr>
                <w:rFonts w:cs="Arial"/>
                <w:b/>
                <w:color w:val="FFFFFF"/>
              </w:rPr>
            </w:pPr>
            <w:r w:rsidRPr="00DB3790">
              <w:rPr>
                <w:rFonts w:cs="Arial"/>
                <w:b/>
                <w:color w:val="FFFFFF"/>
              </w:rPr>
              <w:t>Feasibility</w:t>
            </w:r>
          </w:p>
        </w:tc>
      </w:tr>
      <w:tr w:rsidR="001D591D" w:rsidRPr="00DB3790" w14:paraId="42CD3A39" w14:textId="77777777" w:rsidTr="004B4AC5">
        <w:tc>
          <w:tcPr>
            <w:tcW w:w="9831" w:type="dxa"/>
            <w:shd w:val="clear" w:color="auto" w:fill="auto"/>
          </w:tcPr>
          <w:p w14:paraId="131AA437" w14:textId="77777777" w:rsidR="001D591D" w:rsidRPr="00DB3790" w:rsidRDefault="008F220B" w:rsidP="004B4AC5">
            <w:pPr>
              <w:rPr>
                <w:rFonts w:cs="Arial"/>
              </w:rPr>
            </w:pPr>
            <w:r>
              <w:rPr>
                <w:rFonts w:cs="Arial"/>
              </w:rPr>
              <w:t>Some n</w:t>
            </w:r>
            <w:r w:rsidR="001D591D" w:rsidRPr="00DB3790">
              <w:rPr>
                <w:rFonts w:cs="Arial"/>
              </w:rPr>
              <w:t>ew smartphone releases</w:t>
            </w:r>
            <w:r>
              <w:rPr>
                <w:rFonts w:cs="Arial"/>
              </w:rPr>
              <w:t xml:space="preserve"> </w:t>
            </w:r>
            <w:r w:rsidR="001D591D" w:rsidRPr="00DB3790">
              <w:rPr>
                <w:rFonts w:cs="Arial"/>
              </w:rPr>
              <w:t>are equipped with a Time of Flight (ToF) depth camera (see for example https://en.wikipedia.org/wiki/Time-of-flight_camera) that can be used to build accurate 3D models of objects of interest. Compared to structured light cameras, ToF do not require a large baseline to achieve good depth accuracy.</w:t>
            </w:r>
          </w:p>
          <w:p w14:paraId="001A872F" w14:textId="77777777" w:rsidR="001D591D" w:rsidRPr="00DB3790" w:rsidRDefault="001D591D" w:rsidP="004B4AC5">
            <w:pPr>
              <w:rPr>
                <w:rFonts w:cs="Arial"/>
              </w:rPr>
            </w:pPr>
            <w:r w:rsidRPr="00DB3790">
              <w:rPr>
                <w:rFonts w:cs="Arial"/>
              </w:rPr>
              <w:lastRenderedPageBreak/>
              <w:t xml:space="preserve">Applications such as 3D Photo are using the stereo camera on the back of some </w:t>
            </w:r>
            <w:r w:rsidR="008F220B">
              <w:rPr>
                <w:rFonts w:cs="Arial"/>
              </w:rPr>
              <w:t>phone</w:t>
            </w:r>
            <w:r w:rsidRPr="00DB3790">
              <w:rPr>
                <w:rFonts w:cs="Arial"/>
              </w:rPr>
              <w:t xml:space="preserve"> models to generate a 3D model using a set of pictures taken consecutively. To compensate for the small baseline, complex processing (e.g. deep model to reconstruct the depth map) may be required.</w:t>
            </w:r>
          </w:p>
          <w:p w14:paraId="14C0C834" w14:textId="77777777" w:rsidR="001D591D" w:rsidRPr="00DB3790" w:rsidRDefault="001D591D" w:rsidP="004B4AC5">
            <w:pPr>
              <w:rPr>
                <w:rFonts w:cs="Arial"/>
              </w:rPr>
            </w:pPr>
            <w:r w:rsidRPr="00DB3790">
              <w:rPr>
                <w:rFonts w:cs="Arial"/>
              </w:rPr>
              <w:t>The 3D image can be stored as a point cloud, a mesh, or a layered image. The content maybe compressed to reduce the message size. The content is identified through its mime type and can be embedded with other content such as text.</w:t>
            </w:r>
          </w:p>
        </w:tc>
      </w:tr>
      <w:tr w:rsidR="001D591D" w:rsidRPr="00DB3790" w14:paraId="5D67DEEC" w14:textId="77777777" w:rsidTr="004B4AC5">
        <w:tc>
          <w:tcPr>
            <w:tcW w:w="9831" w:type="dxa"/>
            <w:shd w:val="clear" w:color="auto" w:fill="A6A6A6"/>
          </w:tcPr>
          <w:p w14:paraId="563F81EA" w14:textId="77777777" w:rsidR="001D591D" w:rsidRPr="00DB3790" w:rsidRDefault="001D591D" w:rsidP="004B4AC5">
            <w:pPr>
              <w:rPr>
                <w:rFonts w:cs="Arial"/>
                <w:b/>
                <w:color w:val="FFFFFF"/>
              </w:rPr>
            </w:pPr>
            <w:r w:rsidRPr="00DB3790">
              <w:rPr>
                <w:rFonts w:cs="Arial"/>
                <w:b/>
                <w:color w:val="FFFFFF"/>
              </w:rPr>
              <w:lastRenderedPageBreak/>
              <w:t>Potential Standardization Status and Needs</w:t>
            </w:r>
          </w:p>
        </w:tc>
      </w:tr>
      <w:tr w:rsidR="001D591D" w:rsidRPr="00DB3790" w14:paraId="5C9CC361" w14:textId="77777777" w:rsidTr="004B4AC5">
        <w:tc>
          <w:tcPr>
            <w:tcW w:w="9831" w:type="dxa"/>
            <w:shd w:val="clear" w:color="auto" w:fill="auto"/>
          </w:tcPr>
          <w:p w14:paraId="74DFF9AB" w14:textId="77777777" w:rsidR="001D591D" w:rsidRPr="00DB3790" w:rsidRDefault="001D591D" w:rsidP="004B4AC5">
            <w:pPr>
              <w:rPr>
                <w:rFonts w:cs="Arial"/>
              </w:rPr>
            </w:pPr>
            <w:r w:rsidRPr="00DB3790">
              <w:rPr>
                <w:rFonts w:cs="Arial"/>
              </w:rPr>
              <w:t>The following aspects may require standardization work:</w:t>
            </w:r>
          </w:p>
          <w:p w14:paraId="4F7A1194" w14:textId="77777777" w:rsidR="001D591D" w:rsidRPr="00DB3790" w:rsidRDefault="000B6E96" w:rsidP="000B6E96">
            <w:pPr>
              <w:pStyle w:val="B10"/>
            </w:pPr>
            <w:r>
              <w:t>-</w:t>
            </w:r>
            <w:r>
              <w:tab/>
            </w:r>
            <w:r w:rsidR="001D591D" w:rsidRPr="00DB3790">
              <w:t xml:space="preserve">Standardized formats for 3D images, e.g. meshes, point clouds, and/or depth-layered images </w:t>
            </w:r>
          </w:p>
          <w:p w14:paraId="1901295E" w14:textId="77777777" w:rsidR="001D591D" w:rsidRPr="00DB3790" w:rsidRDefault="000B6E96" w:rsidP="000B6E96">
            <w:pPr>
              <w:pStyle w:val="B10"/>
            </w:pPr>
            <w:r>
              <w:t>-</w:t>
            </w:r>
            <w:r>
              <w:tab/>
            </w:r>
            <w:r w:rsidR="001D591D" w:rsidRPr="00DB3790">
              <w:t>Extensions to MMS to support 3D images</w:t>
            </w:r>
          </w:p>
        </w:tc>
      </w:tr>
    </w:tbl>
    <w:p w14:paraId="05003DFA" w14:textId="77777777" w:rsidR="008332F8" w:rsidRDefault="008332F8" w:rsidP="008332F8"/>
    <w:p w14:paraId="75565C36" w14:textId="77777777" w:rsidR="00770620" w:rsidRPr="00DB3790" w:rsidRDefault="00770620" w:rsidP="001B528E">
      <w:pPr>
        <w:pStyle w:val="Heading1"/>
      </w:pPr>
      <w:bookmarkStart w:id="268" w:name="_Toc23169829"/>
      <w:bookmarkStart w:id="269" w:name="_Toc33042084"/>
      <w:r w:rsidRPr="00DB3790">
        <w:t>A.</w:t>
      </w:r>
      <w:r w:rsidR="00F6358E" w:rsidRPr="00DB3790">
        <w:t>3</w:t>
      </w:r>
      <w:r w:rsidRPr="00DB3790">
        <w:tab/>
      </w:r>
      <w:r w:rsidR="001D591D" w:rsidRPr="00DB3790">
        <w:t xml:space="preserve">Use Case 2: </w:t>
      </w:r>
      <w:r w:rsidRPr="00DB3790">
        <w:t>AR Sharing</w:t>
      </w:r>
      <w:bookmarkEnd w:id="268"/>
      <w:bookmarkEnd w:id="2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725F1E" w:rsidRPr="00DB3790" w14:paraId="52106415" w14:textId="77777777" w:rsidTr="00A1508F">
        <w:tc>
          <w:tcPr>
            <w:tcW w:w="9631" w:type="dxa"/>
            <w:shd w:val="clear" w:color="auto" w:fill="A6A6A6"/>
          </w:tcPr>
          <w:p w14:paraId="168A489D" w14:textId="77777777" w:rsidR="00725F1E" w:rsidRPr="00DB3790" w:rsidRDefault="00725F1E" w:rsidP="00725F1E">
            <w:pPr>
              <w:rPr>
                <w:rFonts w:cs="Arial"/>
                <w:b/>
                <w:color w:val="FFFFFF"/>
              </w:rPr>
            </w:pPr>
            <w:r w:rsidRPr="00DB3790">
              <w:rPr>
                <w:rFonts w:cs="Arial"/>
                <w:b/>
                <w:color w:val="FFFFFF"/>
              </w:rPr>
              <w:t xml:space="preserve">Use Case Description: </w:t>
            </w:r>
            <w:r>
              <w:rPr>
                <w:rFonts w:cs="Arial"/>
                <w:b/>
                <w:color w:val="FFFFFF"/>
              </w:rPr>
              <w:t>AR Sharing</w:t>
            </w:r>
          </w:p>
        </w:tc>
      </w:tr>
      <w:tr w:rsidR="00725F1E" w:rsidRPr="00DB3790" w14:paraId="77F04C6E" w14:textId="77777777" w:rsidTr="00A1508F">
        <w:tc>
          <w:tcPr>
            <w:tcW w:w="9631" w:type="dxa"/>
            <w:shd w:val="clear" w:color="auto" w:fill="auto"/>
          </w:tcPr>
          <w:p w14:paraId="59DC6A8B" w14:textId="77777777" w:rsidR="00725F1E" w:rsidRPr="00DB3790" w:rsidRDefault="00725F1E" w:rsidP="00725F1E">
            <w:pPr>
              <w:rPr>
                <w:rFonts w:cs="Arial"/>
              </w:rPr>
            </w:pPr>
            <w:r w:rsidRPr="00DB3790">
              <w:rPr>
                <w:rFonts w:cs="Arial"/>
              </w:rPr>
              <w:t>Alice is shopping for a new couch at the furniture store close to her. Alice finds a couch that she likes and wants to check Bob</w:t>
            </w:r>
            <w:r>
              <w:rPr>
                <w:rFonts w:cs="Arial"/>
              </w:rPr>
              <w:t>'</w:t>
            </w:r>
            <w:r w:rsidRPr="00DB3790">
              <w:rPr>
                <w:rFonts w:cs="Arial"/>
              </w:rPr>
              <w:t>s opinion who sits back home. Alice scans a QR code with her phone to download a 3D model of the couch and sends it to Bob via MMS. Bob places the virtual model of the couch on a plane surface in the living room. Bob likes how the couch fits in their living room and captures a 3D picture of the room with the couch and shares it with Alice.</w:t>
            </w:r>
          </w:p>
        </w:tc>
      </w:tr>
      <w:tr w:rsidR="00725F1E" w:rsidRPr="00DB3790" w14:paraId="1C691B79" w14:textId="77777777" w:rsidTr="00A1508F">
        <w:tc>
          <w:tcPr>
            <w:tcW w:w="9631" w:type="dxa"/>
            <w:shd w:val="clear" w:color="auto" w:fill="A6A6A6"/>
          </w:tcPr>
          <w:p w14:paraId="58B1146A" w14:textId="77777777" w:rsidR="00725F1E" w:rsidRPr="00DB3790" w:rsidRDefault="00725F1E" w:rsidP="00725F1E">
            <w:pPr>
              <w:rPr>
                <w:rFonts w:cs="Arial"/>
                <w:b/>
                <w:color w:val="FFFFFF"/>
              </w:rPr>
            </w:pPr>
            <w:r w:rsidRPr="00DB3790">
              <w:rPr>
                <w:rFonts w:cs="Arial"/>
                <w:b/>
                <w:color w:val="FFFFFF"/>
              </w:rPr>
              <w:t>Categorization</w:t>
            </w:r>
          </w:p>
        </w:tc>
      </w:tr>
      <w:tr w:rsidR="00725F1E" w:rsidRPr="00DB3790" w14:paraId="7CEB3F87" w14:textId="77777777" w:rsidTr="00A1508F">
        <w:tc>
          <w:tcPr>
            <w:tcW w:w="9631" w:type="dxa"/>
            <w:shd w:val="clear" w:color="auto" w:fill="auto"/>
          </w:tcPr>
          <w:p w14:paraId="074FB931" w14:textId="77777777" w:rsidR="00725F1E" w:rsidRPr="00DB3790" w:rsidRDefault="00725F1E" w:rsidP="00725F1E">
            <w:pPr>
              <w:rPr>
                <w:rFonts w:cs="Arial"/>
                <w:b/>
              </w:rPr>
            </w:pPr>
            <w:r w:rsidRPr="00DB3790">
              <w:rPr>
                <w:rFonts w:cs="Arial"/>
                <w:b/>
              </w:rPr>
              <w:t>Type: AR, MR</w:t>
            </w:r>
          </w:p>
          <w:p w14:paraId="1880442D" w14:textId="77777777" w:rsidR="00725F1E" w:rsidRPr="00DB3790" w:rsidRDefault="00725F1E" w:rsidP="00725F1E">
            <w:pPr>
              <w:rPr>
                <w:rFonts w:cs="Arial"/>
                <w:b/>
              </w:rPr>
            </w:pPr>
            <w:r w:rsidRPr="00DB3790">
              <w:rPr>
                <w:rFonts w:cs="Arial"/>
                <w:b/>
              </w:rPr>
              <w:t>Degrees of Freedom: 6DoF</w:t>
            </w:r>
          </w:p>
          <w:p w14:paraId="0BC42EBE" w14:textId="77777777" w:rsidR="00725F1E" w:rsidRPr="00DB3790" w:rsidRDefault="00725F1E" w:rsidP="00725F1E">
            <w:pPr>
              <w:rPr>
                <w:rFonts w:cs="Arial"/>
                <w:b/>
              </w:rPr>
            </w:pPr>
            <w:r w:rsidRPr="00DB3790">
              <w:rPr>
                <w:rFonts w:cs="Arial"/>
                <w:b/>
              </w:rPr>
              <w:t>Delivery: Local, Messaging Download and Upload</w:t>
            </w:r>
          </w:p>
          <w:p w14:paraId="0041F1F0" w14:textId="05A2FF25" w:rsidR="00725F1E" w:rsidRPr="00DB3790" w:rsidRDefault="00725F1E" w:rsidP="00725F1E">
            <w:pPr>
              <w:rPr>
                <w:rFonts w:cs="Arial"/>
                <w:b/>
              </w:rPr>
            </w:pPr>
            <w:r w:rsidRPr="00DB3790">
              <w:rPr>
                <w:rFonts w:cs="Arial"/>
                <w:b/>
              </w:rPr>
              <w:t>Device: Phone</w:t>
            </w:r>
            <w:r w:rsidR="002C2E4F">
              <w:rPr>
                <w:rFonts w:cs="Arial"/>
                <w:b/>
              </w:rPr>
              <w:t>, AR glasses</w:t>
            </w:r>
          </w:p>
        </w:tc>
      </w:tr>
      <w:tr w:rsidR="00725F1E" w:rsidRPr="00DB3790" w14:paraId="27534055" w14:textId="77777777" w:rsidTr="00A1508F">
        <w:tc>
          <w:tcPr>
            <w:tcW w:w="9631" w:type="dxa"/>
            <w:shd w:val="clear" w:color="auto" w:fill="A6A6A6"/>
          </w:tcPr>
          <w:p w14:paraId="67F118DA" w14:textId="77777777" w:rsidR="00725F1E" w:rsidRPr="00DB3790" w:rsidRDefault="00725F1E" w:rsidP="00725F1E">
            <w:pPr>
              <w:rPr>
                <w:rFonts w:cs="Arial"/>
                <w:b/>
                <w:color w:val="FFFFFF"/>
              </w:rPr>
            </w:pPr>
            <w:r w:rsidRPr="00DB3790">
              <w:rPr>
                <w:rFonts w:cs="Arial"/>
                <w:b/>
                <w:color w:val="FFFFFF"/>
              </w:rPr>
              <w:t>Requirements and QoS/QoE Considerations</w:t>
            </w:r>
          </w:p>
        </w:tc>
      </w:tr>
      <w:tr w:rsidR="00725F1E" w:rsidRPr="00DB3790" w14:paraId="6E053DB2" w14:textId="77777777" w:rsidTr="00A1508F">
        <w:tc>
          <w:tcPr>
            <w:tcW w:w="9631" w:type="dxa"/>
            <w:shd w:val="clear" w:color="auto" w:fill="auto"/>
          </w:tcPr>
          <w:p w14:paraId="3FD7CE40" w14:textId="77777777" w:rsidR="00725F1E" w:rsidRPr="00DB3790" w:rsidRDefault="000B6E96" w:rsidP="000B6E96">
            <w:pPr>
              <w:pStyle w:val="B10"/>
            </w:pPr>
            <w:r>
              <w:t>-</w:t>
            </w:r>
            <w:r>
              <w:tab/>
            </w:r>
            <w:r w:rsidR="00725F1E" w:rsidRPr="00DB3790">
              <w:t xml:space="preserve">QoS: Reliable Delivery (Upload and Download) of a File of a few or several MByte </w:t>
            </w:r>
          </w:p>
          <w:p w14:paraId="55105121" w14:textId="77777777" w:rsidR="00725F1E" w:rsidRPr="00DB3790" w:rsidRDefault="000B6E96" w:rsidP="000B6E96">
            <w:pPr>
              <w:pStyle w:val="B10"/>
            </w:pPr>
            <w:r>
              <w:t>-</w:t>
            </w:r>
            <w:r>
              <w:tab/>
            </w:r>
            <w:r w:rsidR="00725F1E" w:rsidRPr="00DB3790">
              <w:t>QoE: Quality of the 3D object representation, level of details</w:t>
            </w:r>
          </w:p>
        </w:tc>
      </w:tr>
      <w:tr w:rsidR="00725F1E" w:rsidRPr="00DB3790" w14:paraId="1CEF924C" w14:textId="77777777" w:rsidTr="00A1508F">
        <w:tc>
          <w:tcPr>
            <w:tcW w:w="9631" w:type="dxa"/>
            <w:shd w:val="clear" w:color="auto" w:fill="A6A6A6"/>
          </w:tcPr>
          <w:p w14:paraId="5A1CC648" w14:textId="77777777" w:rsidR="00725F1E" w:rsidRPr="00DB3790" w:rsidRDefault="00725F1E" w:rsidP="00725F1E">
            <w:pPr>
              <w:rPr>
                <w:rFonts w:cs="Arial"/>
                <w:b/>
                <w:color w:val="FFFFFF"/>
              </w:rPr>
            </w:pPr>
            <w:r w:rsidRPr="00DB3790">
              <w:rPr>
                <w:rFonts w:cs="Arial"/>
                <w:b/>
                <w:color w:val="FFFFFF"/>
              </w:rPr>
              <w:t>Preconditions</w:t>
            </w:r>
          </w:p>
        </w:tc>
      </w:tr>
      <w:tr w:rsidR="00725F1E" w:rsidRPr="00DB3790" w14:paraId="0E1218A8" w14:textId="77777777" w:rsidTr="00A1508F">
        <w:tc>
          <w:tcPr>
            <w:tcW w:w="9631" w:type="dxa"/>
            <w:shd w:val="clear" w:color="auto" w:fill="auto"/>
          </w:tcPr>
          <w:p w14:paraId="2DCC34CB" w14:textId="77777777" w:rsidR="00725F1E" w:rsidRPr="00DB3790" w:rsidRDefault="000B6E96" w:rsidP="000B6E96">
            <w:pPr>
              <w:pStyle w:val="B10"/>
            </w:pPr>
            <w:r>
              <w:t>-</w:t>
            </w:r>
            <w:r>
              <w:tab/>
            </w:r>
            <w:r w:rsidR="00725F1E" w:rsidRPr="00DB3790">
              <w:t>Bob</w:t>
            </w:r>
            <w:r w:rsidR="00725F1E">
              <w:t>'</w:t>
            </w:r>
            <w:r w:rsidR="00725F1E" w:rsidRPr="00DB3790">
              <w:t>s smartphone has support for AR technology</w:t>
            </w:r>
          </w:p>
        </w:tc>
      </w:tr>
      <w:tr w:rsidR="00725F1E" w:rsidRPr="00DB3790" w14:paraId="658B765B" w14:textId="77777777" w:rsidTr="00A1508F">
        <w:tc>
          <w:tcPr>
            <w:tcW w:w="9631" w:type="dxa"/>
            <w:shd w:val="clear" w:color="auto" w:fill="A6A6A6"/>
          </w:tcPr>
          <w:p w14:paraId="67488E64" w14:textId="77777777" w:rsidR="00725F1E" w:rsidRPr="00DB3790" w:rsidRDefault="00725F1E" w:rsidP="00A1508F">
            <w:pPr>
              <w:pStyle w:val="B10"/>
              <w:ind w:left="0" w:firstLine="0"/>
              <w:rPr>
                <w:b/>
                <w:color w:val="FFFFFF"/>
              </w:rPr>
            </w:pPr>
            <w:r w:rsidRPr="00DB3790">
              <w:rPr>
                <w:b/>
                <w:color w:val="FFFFFF"/>
              </w:rPr>
              <w:t>Feasibility</w:t>
            </w:r>
          </w:p>
        </w:tc>
      </w:tr>
      <w:tr w:rsidR="00725F1E" w:rsidRPr="00DB3790" w14:paraId="47FF54FD" w14:textId="77777777" w:rsidTr="00A1508F">
        <w:tc>
          <w:tcPr>
            <w:tcW w:w="9631" w:type="dxa"/>
            <w:shd w:val="clear" w:color="auto" w:fill="auto"/>
          </w:tcPr>
          <w:p w14:paraId="32486DB5" w14:textId="77777777" w:rsidR="00725F1E" w:rsidRPr="00DB3790" w:rsidRDefault="00725F1E" w:rsidP="00725F1E">
            <w:pPr>
              <w:rPr>
                <w:rFonts w:cs="Arial"/>
              </w:rPr>
            </w:pPr>
            <w:r>
              <w:rPr>
                <w:rFonts w:cs="Arial"/>
              </w:rPr>
              <w:t>M</w:t>
            </w:r>
            <w:r w:rsidRPr="00DB3790">
              <w:rPr>
                <w:rFonts w:cs="Arial"/>
              </w:rPr>
              <w:t>odeling of sale items in 3D</w:t>
            </w:r>
            <w:r>
              <w:rPr>
                <w:rFonts w:cs="Arial"/>
              </w:rPr>
              <w:t xml:space="preserve"> will be increasing</w:t>
            </w:r>
            <w:r w:rsidRPr="00DB3790">
              <w:rPr>
                <w:rFonts w:cs="Arial"/>
              </w:rPr>
              <w:t xml:space="preserve">. This will facilitate purchase decisions for millions of customers. Texture of the 3D models may vary to reflect available choices for the item. </w:t>
            </w:r>
          </w:p>
          <w:p w14:paraId="1FA57AC5" w14:textId="77777777" w:rsidR="00725F1E" w:rsidRPr="00DB3790" w:rsidRDefault="00725F1E" w:rsidP="00725F1E">
            <w:pPr>
              <w:rPr>
                <w:rFonts w:cs="Arial"/>
              </w:rPr>
            </w:pPr>
            <w:r w:rsidRPr="00DB3790">
              <w:rPr>
                <w:rFonts w:cs="Arial"/>
              </w:rPr>
              <w:t xml:space="preserve">A user can use ARCore [4] or ARKit [5] to detect flat surfaces and place the 3D model on it. The AR scene can be captured with the real scene in the background and the 3D object in the foreground. </w:t>
            </w:r>
          </w:p>
          <w:p w14:paraId="2A638C05" w14:textId="77777777" w:rsidR="00725F1E" w:rsidRPr="00DB3790" w:rsidRDefault="00725F1E" w:rsidP="00725F1E">
            <w:pPr>
              <w:rPr>
                <w:rFonts w:cs="Arial"/>
              </w:rPr>
            </w:pPr>
            <w:r w:rsidRPr="00DB3790">
              <w:rPr>
                <w:rFonts w:cs="Arial"/>
              </w:rPr>
              <w:t>To achieve physically-based rendering (PBR), additional characteristics of the 3D object</w:t>
            </w:r>
            <w:r>
              <w:rPr>
                <w:rFonts w:cs="Arial"/>
              </w:rPr>
              <w:t>'</w:t>
            </w:r>
            <w:r w:rsidRPr="00DB3790">
              <w:rPr>
                <w:rFonts w:cs="Arial"/>
              </w:rPr>
              <w:t>s texture are stored. These may include properties such as specular, diffuse, transparency, reflectivity, etc.</w:t>
            </w:r>
          </w:p>
        </w:tc>
      </w:tr>
      <w:tr w:rsidR="00725F1E" w:rsidRPr="00DB3790" w14:paraId="37B09D74" w14:textId="77777777" w:rsidTr="00A1508F">
        <w:tc>
          <w:tcPr>
            <w:tcW w:w="9631" w:type="dxa"/>
            <w:shd w:val="clear" w:color="auto" w:fill="A6A6A6"/>
          </w:tcPr>
          <w:p w14:paraId="296C3817" w14:textId="77777777" w:rsidR="00725F1E" w:rsidRPr="00DB3790" w:rsidRDefault="00725F1E" w:rsidP="00725F1E">
            <w:pPr>
              <w:rPr>
                <w:rFonts w:cs="Arial"/>
                <w:b/>
                <w:color w:val="FFFFFF"/>
              </w:rPr>
            </w:pPr>
            <w:r w:rsidRPr="00DB3790">
              <w:rPr>
                <w:rFonts w:cs="Arial"/>
                <w:b/>
                <w:color w:val="FFFFFF"/>
              </w:rPr>
              <w:t>Potential Standardization Status and Needs</w:t>
            </w:r>
          </w:p>
        </w:tc>
      </w:tr>
      <w:tr w:rsidR="00725F1E" w:rsidRPr="00DB3790" w14:paraId="7C8129C9" w14:textId="77777777" w:rsidTr="00A1508F">
        <w:tc>
          <w:tcPr>
            <w:tcW w:w="9631" w:type="dxa"/>
            <w:shd w:val="clear" w:color="auto" w:fill="auto"/>
          </w:tcPr>
          <w:p w14:paraId="0D952F7B" w14:textId="77777777" w:rsidR="00725F1E" w:rsidRPr="00DB3790" w:rsidRDefault="00725F1E" w:rsidP="00725F1E">
            <w:pPr>
              <w:rPr>
                <w:rFonts w:cs="Arial"/>
              </w:rPr>
            </w:pPr>
            <w:r w:rsidRPr="00DB3790">
              <w:rPr>
                <w:rFonts w:cs="Arial"/>
              </w:rPr>
              <w:t>The following aspects may require standardization work:</w:t>
            </w:r>
          </w:p>
          <w:p w14:paraId="2F4B27F9" w14:textId="77777777" w:rsidR="00725F1E" w:rsidRPr="00DB3790" w:rsidRDefault="000B6E96" w:rsidP="000B6E96">
            <w:pPr>
              <w:pStyle w:val="B10"/>
            </w:pPr>
            <w:r>
              <w:t>-</w:t>
            </w:r>
            <w:r>
              <w:tab/>
            </w:r>
            <w:r w:rsidR="00725F1E" w:rsidRPr="00DB3790">
              <w:t>Standardized format for 3D objects is needed</w:t>
            </w:r>
          </w:p>
          <w:p w14:paraId="71494E53" w14:textId="77777777" w:rsidR="00725F1E" w:rsidRPr="00DB3790" w:rsidRDefault="000B6E96" w:rsidP="000B6E96">
            <w:pPr>
              <w:pStyle w:val="B10"/>
            </w:pPr>
            <w:r>
              <w:lastRenderedPageBreak/>
              <w:t>-</w:t>
            </w:r>
            <w:r>
              <w:tab/>
            </w:r>
            <w:r w:rsidR="00725F1E" w:rsidRPr="00DB3790">
              <w:t>Standardized format for mixed reality 3D scenes is needed</w:t>
            </w:r>
          </w:p>
          <w:p w14:paraId="244EC24F" w14:textId="77777777" w:rsidR="00725F1E" w:rsidRPr="00DB3790" w:rsidRDefault="000B6E96" w:rsidP="000B6E96">
            <w:pPr>
              <w:pStyle w:val="B10"/>
            </w:pPr>
            <w:r>
              <w:t>-</w:t>
            </w:r>
            <w:r>
              <w:tab/>
            </w:r>
            <w:r w:rsidR="00725F1E" w:rsidRPr="00DB3790">
              <w:t>Extensions to MMS to support sharing of 3D objects and scenes</w:t>
            </w:r>
          </w:p>
        </w:tc>
      </w:tr>
    </w:tbl>
    <w:p w14:paraId="6D5AB14F" w14:textId="77777777" w:rsidR="00770620" w:rsidRPr="00DB3790" w:rsidRDefault="00770620" w:rsidP="00770620"/>
    <w:p w14:paraId="4B5114C4" w14:textId="77777777" w:rsidR="001D591D" w:rsidRPr="00DB3790" w:rsidRDefault="001D591D" w:rsidP="001B528E">
      <w:pPr>
        <w:pStyle w:val="Heading1"/>
      </w:pPr>
      <w:bookmarkStart w:id="270" w:name="_Toc23169830"/>
      <w:bookmarkStart w:id="271" w:name="_Toc33042085"/>
      <w:r w:rsidRPr="00DB3790">
        <w:t>A.4</w:t>
      </w:r>
      <w:r w:rsidRPr="00DB3790">
        <w:tab/>
        <w:t>Use Case 3: Streaming of Immersive 6DoF</w:t>
      </w:r>
      <w:bookmarkEnd w:id="270"/>
      <w:bookmarkEnd w:id="2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7243880B" w14:textId="77777777" w:rsidTr="004B4AC5">
        <w:tc>
          <w:tcPr>
            <w:tcW w:w="9831" w:type="dxa"/>
            <w:shd w:val="clear" w:color="auto" w:fill="A6A6A6"/>
          </w:tcPr>
          <w:p w14:paraId="28D79A34" w14:textId="77777777" w:rsidR="001D591D" w:rsidRPr="00DB3790" w:rsidRDefault="001D591D" w:rsidP="004B4AC5">
            <w:pPr>
              <w:rPr>
                <w:b/>
                <w:color w:val="FFFFFF"/>
              </w:rPr>
            </w:pPr>
            <w:r w:rsidRPr="00DB3790">
              <w:rPr>
                <w:b/>
                <w:color w:val="FFFFFF"/>
              </w:rPr>
              <w:t>Use Case Description: Streaming of Immersive 6DoF</w:t>
            </w:r>
          </w:p>
        </w:tc>
      </w:tr>
      <w:tr w:rsidR="001D591D" w:rsidRPr="00DB3790" w14:paraId="782ECBA9" w14:textId="77777777" w:rsidTr="004B4AC5">
        <w:tc>
          <w:tcPr>
            <w:tcW w:w="9831" w:type="dxa"/>
            <w:shd w:val="clear" w:color="auto" w:fill="auto"/>
          </w:tcPr>
          <w:p w14:paraId="23C6FA75" w14:textId="77777777" w:rsidR="001D591D" w:rsidRPr="00DB3790" w:rsidRDefault="001D591D" w:rsidP="004B4AC5">
            <w:r w:rsidRPr="00DB3790">
              <w:t xml:space="preserve">Alice consumes a </w:t>
            </w:r>
            <w:r w:rsidR="00DA1D4E" w:rsidRPr="00DB3790">
              <w:t>recorded highlight of a basketball match</w:t>
            </w:r>
            <w:r w:rsidRPr="00DB3790">
              <w:t xml:space="preserve"> being seated close to the court by using an application on the 5G enabled HMD. For this, Alice wears an HMD together with a 6DoF manual controller. The HMD is connected to a 5G </w:t>
            </w:r>
            <w:r w:rsidR="00DA1D4E" w:rsidRPr="00DB3790">
              <w:t>network but</w:t>
            </w:r>
            <w:r w:rsidRPr="00DB3790">
              <w:t xml:space="preserve"> has no other tethered connection. The 6DoF controller allows to change the viewing position (i.e. the seat) and looking at the action from different angles. In addition, restricted local 6DoF movement of Alice at a location enables to locally interact with the scene based on HMD sensors. Even more the controller allows to rewind, slow mo and pause the scene. In the pause or </w:t>
            </w:r>
            <w:r w:rsidR="00DA1D4E" w:rsidRPr="00DB3790">
              <w:t>slow-motion</w:t>
            </w:r>
            <w:r w:rsidRPr="00DB3790">
              <w:t xml:space="preserve"> mode, the scene can be viewed from different angles using the controller and head motion. The scene is overlaid with information that helps Alice to navigate through the scene. Alice feels </w:t>
            </w:r>
            <w:r w:rsidRPr="00DB3790">
              <w:rPr>
                <w:i/>
              </w:rPr>
              <w:t>present</w:t>
            </w:r>
            <w:r w:rsidRPr="00DB3790">
              <w:t xml:space="preserve"> in the scene. </w:t>
            </w:r>
          </w:p>
          <w:p w14:paraId="23831E51" w14:textId="77777777" w:rsidR="001D591D" w:rsidRPr="00DB3790" w:rsidRDefault="001D591D" w:rsidP="004B4AC5">
            <w:r w:rsidRPr="00DB3790">
              <w:t>In an extension to the use case, the game is consumed in a live mode.</w:t>
            </w:r>
          </w:p>
        </w:tc>
      </w:tr>
      <w:tr w:rsidR="001D591D" w:rsidRPr="00DB3790" w14:paraId="0385E5C9" w14:textId="77777777" w:rsidTr="004B4AC5">
        <w:tc>
          <w:tcPr>
            <w:tcW w:w="9831" w:type="dxa"/>
            <w:shd w:val="clear" w:color="auto" w:fill="A6A6A6"/>
          </w:tcPr>
          <w:p w14:paraId="3648021D" w14:textId="77777777" w:rsidR="001D591D" w:rsidRPr="00DB3790" w:rsidRDefault="001D591D" w:rsidP="004B4AC5">
            <w:pPr>
              <w:rPr>
                <w:b/>
                <w:color w:val="FFFFFF"/>
              </w:rPr>
            </w:pPr>
            <w:r w:rsidRPr="00DB3790">
              <w:rPr>
                <w:b/>
                <w:color w:val="FFFFFF"/>
              </w:rPr>
              <w:t>Categorization</w:t>
            </w:r>
          </w:p>
        </w:tc>
      </w:tr>
      <w:tr w:rsidR="001D591D" w:rsidRPr="00DB3790" w14:paraId="20074A1D" w14:textId="77777777" w:rsidTr="004B4AC5">
        <w:tc>
          <w:tcPr>
            <w:tcW w:w="9831" w:type="dxa"/>
            <w:shd w:val="clear" w:color="auto" w:fill="auto"/>
          </w:tcPr>
          <w:p w14:paraId="42CCFBED" w14:textId="77777777" w:rsidR="001D591D" w:rsidRPr="00DB3790" w:rsidRDefault="001D591D" w:rsidP="004B4AC5">
            <w:pPr>
              <w:rPr>
                <w:b/>
              </w:rPr>
            </w:pPr>
            <w:r w:rsidRPr="00DB3790">
              <w:rPr>
                <w:b/>
              </w:rPr>
              <w:t>Type: VR</w:t>
            </w:r>
          </w:p>
          <w:p w14:paraId="4CE99DDF" w14:textId="77777777" w:rsidR="001D591D" w:rsidRPr="00DB3790" w:rsidRDefault="001D591D" w:rsidP="004B4AC5">
            <w:pPr>
              <w:rPr>
                <w:b/>
              </w:rPr>
            </w:pPr>
            <w:r w:rsidRPr="00DB3790">
              <w:rPr>
                <w:b/>
              </w:rPr>
              <w:t>Degrees of Freedom: 3DoF+, 6DoF</w:t>
            </w:r>
          </w:p>
          <w:p w14:paraId="395A47A2" w14:textId="77777777" w:rsidR="001D591D" w:rsidRPr="00DB3790" w:rsidRDefault="001D591D" w:rsidP="004B4AC5">
            <w:pPr>
              <w:rPr>
                <w:b/>
              </w:rPr>
            </w:pPr>
            <w:r w:rsidRPr="00DB3790">
              <w:rPr>
                <w:b/>
              </w:rPr>
              <w:t>Delivery: Streaming, Interactive, Split</w:t>
            </w:r>
          </w:p>
          <w:p w14:paraId="577AE09A" w14:textId="77777777" w:rsidR="001D591D" w:rsidRPr="00DB3790" w:rsidRDefault="001D591D" w:rsidP="004B4AC5">
            <w:pPr>
              <w:rPr>
                <w:b/>
              </w:rPr>
            </w:pPr>
            <w:r w:rsidRPr="00DB3790">
              <w:rPr>
                <w:b/>
              </w:rPr>
              <w:t>Device: HMD with a controller</w:t>
            </w:r>
          </w:p>
        </w:tc>
      </w:tr>
      <w:tr w:rsidR="001D591D" w:rsidRPr="00DB3790" w14:paraId="3A7AC00C" w14:textId="77777777" w:rsidTr="004B4AC5">
        <w:tc>
          <w:tcPr>
            <w:tcW w:w="9831" w:type="dxa"/>
            <w:shd w:val="clear" w:color="auto" w:fill="A6A6A6"/>
          </w:tcPr>
          <w:p w14:paraId="52B31007" w14:textId="77777777" w:rsidR="001D591D" w:rsidRPr="00DB3790" w:rsidRDefault="001D591D" w:rsidP="004B4AC5">
            <w:pPr>
              <w:rPr>
                <w:b/>
                <w:color w:val="FFFFFF"/>
              </w:rPr>
            </w:pPr>
            <w:r w:rsidRPr="00DB3790">
              <w:rPr>
                <w:b/>
                <w:color w:val="FFFFFF"/>
              </w:rPr>
              <w:t>Preconditions</w:t>
            </w:r>
          </w:p>
        </w:tc>
      </w:tr>
      <w:tr w:rsidR="001D591D" w:rsidRPr="00DB3790" w14:paraId="4231294E" w14:textId="77777777" w:rsidTr="004B4AC5">
        <w:tc>
          <w:tcPr>
            <w:tcW w:w="9831" w:type="dxa"/>
            <w:shd w:val="clear" w:color="auto" w:fill="auto"/>
          </w:tcPr>
          <w:p w14:paraId="12266E98" w14:textId="77777777" w:rsidR="001D591D" w:rsidRPr="00DB3790" w:rsidRDefault="009C75EE" w:rsidP="009C75EE">
            <w:pPr>
              <w:pStyle w:val="B10"/>
            </w:pPr>
            <w:r>
              <w:t>-</w:t>
            </w:r>
            <w:r>
              <w:tab/>
            </w:r>
            <w:r w:rsidR="001D591D" w:rsidRPr="00DB3790">
              <w:t>Application is installed that permits to consume the scene</w:t>
            </w:r>
          </w:p>
          <w:p w14:paraId="676D75B6" w14:textId="77777777" w:rsidR="001D591D" w:rsidRPr="00DB3790" w:rsidRDefault="009C75EE" w:rsidP="009C75EE">
            <w:pPr>
              <w:pStyle w:val="B10"/>
            </w:pPr>
            <w:r>
              <w:t>-</w:t>
            </w:r>
            <w:r>
              <w:tab/>
            </w:r>
            <w:r w:rsidR="001D591D" w:rsidRPr="00DB3790">
              <w:t>The application uses existing HW capabilities on the device, including A/V decoders, rendering functionalities as well as sensors. Inside-out Tracking is available.</w:t>
            </w:r>
          </w:p>
          <w:p w14:paraId="6D49C5AB" w14:textId="77777777" w:rsidR="001D591D" w:rsidRPr="00DB3790" w:rsidRDefault="009C75EE" w:rsidP="009C75EE">
            <w:pPr>
              <w:pStyle w:val="B10"/>
            </w:pPr>
            <w:r>
              <w:t>-</w:t>
            </w:r>
            <w:r>
              <w:tab/>
            </w:r>
            <w:r w:rsidR="001D591D" w:rsidRPr="00DB3790">
              <w:t>Media is captured properly and accessible on a server, preferably on a CDN.</w:t>
            </w:r>
          </w:p>
        </w:tc>
      </w:tr>
      <w:tr w:rsidR="001D591D" w:rsidRPr="00DB3790" w14:paraId="745D4BBD" w14:textId="77777777" w:rsidTr="004B4AC5">
        <w:tc>
          <w:tcPr>
            <w:tcW w:w="9831" w:type="dxa"/>
            <w:shd w:val="clear" w:color="auto" w:fill="A6A6A6"/>
          </w:tcPr>
          <w:p w14:paraId="730A7CA9" w14:textId="77777777" w:rsidR="001D591D" w:rsidRPr="00DB3790" w:rsidRDefault="001D591D" w:rsidP="00BD7D7B">
            <w:pPr>
              <w:rPr>
                <w:b/>
                <w:color w:val="FFFFFF"/>
              </w:rPr>
            </w:pPr>
            <w:r w:rsidRPr="00DB3790">
              <w:rPr>
                <w:b/>
                <w:color w:val="FFFFFF"/>
              </w:rPr>
              <w:t>Requirements and QoS/QoE Considerations</w:t>
            </w:r>
          </w:p>
        </w:tc>
      </w:tr>
      <w:tr w:rsidR="001D591D" w:rsidRPr="00DB3790" w14:paraId="68586ED3" w14:textId="77777777" w:rsidTr="004B4AC5">
        <w:tc>
          <w:tcPr>
            <w:tcW w:w="9831" w:type="dxa"/>
            <w:shd w:val="clear" w:color="auto" w:fill="auto"/>
          </w:tcPr>
          <w:p w14:paraId="3A2F84AD" w14:textId="77777777" w:rsidR="001D591D" w:rsidRPr="00DB3790" w:rsidRDefault="009C75EE" w:rsidP="009C75EE">
            <w:pPr>
              <w:pStyle w:val="B10"/>
            </w:pPr>
            <w:r>
              <w:t>-</w:t>
            </w:r>
            <w:r>
              <w:tab/>
            </w:r>
            <w:r w:rsidR="001D591D" w:rsidRPr="00DB3790">
              <w:t xml:space="preserve">Required QoS: </w:t>
            </w:r>
          </w:p>
          <w:p w14:paraId="4C01B3CB" w14:textId="77777777" w:rsidR="001D591D" w:rsidRPr="00DB3790" w:rsidRDefault="009C75EE" w:rsidP="009C75EE">
            <w:pPr>
              <w:pStyle w:val="B2"/>
            </w:pPr>
            <w:r>
              <w:t>-</w:t>
            </w:r>
            <w:r>
              <w:tab/>
            </w:r>
            <w:r w:rsidR="001D591D" w:rsidRPr="00DB3790">
              <w:t xml:space="preserve">Bitrates and Latencies that are sufficient to render the viewport within the immersive limits. </w:t>
            </w:r>
          </w:p>
          <w:p w14:paraId="785B4F81" w14:textId="713587BE" w:rsidR="001D591D" w:rsidRPr="00DB3790" w:rsidRDefault="009C75EE" w:rsidP="009C75EE">
            <w:pPr>
              <w:pStyle w:val="B2"/>
            </w:pPr>
            <w:r>
              <w:t>-</w:t>
            </w:r>
            <w:r>
              <w:tab/>
            </w:r>
            <w:r w:rsidR="001D591D" w:rsidRPr="00DB3790">
              <w:t xml:space="preserve">Some numbers are provided here: </w:t>
            </w:r>
            <w:hyperlink r:id="rId92" w:history="1">
              <w:r w:rsidR="001D591D" w:rsidRPr="00DB3790">
                <w:rPr>
                  <w:rStyle w:val="Hyperlink"/>
                </w:rPr>
                <w:t>https://www.roadtovr.com/nextvr-latest-tech-is-bringing-new-levels-of-fidelity-to-vr-video/</w:t>
              </w:r>
            </w:hyperlink>
          </w:p>
          <w:p w14:paraId="6206031E" w14:textId="77777777" w:rsidR="001D591D" w:rsidRPr="00DB3790" w:rsidRDefault="009C75EE" w:rsidP="009C75EE">
            <w:pPr>
              <w:pStyle w:val="B3"/>
            </w:pPr>
            <w:r>
              <w:t>-</w:t>
            </w:r>
            <w:r>
              <w:tab/>
            </w:r>
            <w:r w:rsidR="001D591D" w:rsidRPr="00DB3790">
              <w:t>in the best case scenario with 8 Mbps bandwidth, the company can now stream 20 pixels per degree. Keep in mind, that</w:t>
            </w:r>
            <w:r w:rsidR="00BD7D7B">
              <w:t>'</w:t>
            </w:r>
            <w:r w:rsidR="001D591D" w:rsidRPr="00DB3790">
              <w:t>s also in stereo and at 60 FPS</w:t>
            </w:r>
          </w:p>
          <w:p w14:paraId="1BB28E76" w14:textId="77777777" w:rsidR="001D591D" w:rsidRPr="00DB3790" w:rsidRDefault="009C75EE" w:rsidP="009C75EE">
            <w:pPr>
              <w:pStyle w:val="B3"/>
            </w:pPr>
            <w:r>
              <w:t>-</w:t>
            </w:r>
            <w:r>
              <w:tab/>
            </w:r>
            <w:r w:rsidR="001D591D" w:rsidRPr="00DB3790">
              <w:t>plans to roll out this higher-res playback</w:t>
            </w:r>
          </w:p>
          <w:p w14:paraId="2C10024F" w14:textId="77777777" w:rsidR="001D591D" w:rsidRPr="00DB3790" w:rsidRDefault="009C75EE" w:rsidP="009C75EE">
            <w:pPr>
              <w:pStyle w:val="B2"/>
            </w:pPr>
            <w:r>
              <w:t>-</w:t>
            </w:r>
            <w:r>
              <w:tab/>
            </w:r>
            <w:r w:rsidR="001D591D" w:rsidRPr="00DB3790">
              <w:t xml:space="preserve">If full 6DoF with presence needs to be enabled, up to 100 Mbit/s may be necessary. </w:t>
            </w:r>
          </w:p>
          <w:p w14:paraId="7D356870" w14:textId="77777777" w:rsidR="001D591D" w:rsidRPr="00DB3790" w:rsidRDefault="009C75EE" w:rsidP="009C75EE">
            <w:pPr>
              <w:pStyle w:val="B2"/>
            </w:pPr>
            <w:r>
              <w:t>-</w:t>
            </w:r>
            <w:r>
              <w:tab/>
            </w:r>
            <w:r w:rsidR="001D591D" w:rsidRPr="00DB3790">
              <w:t>However, with viewport adaptive streaming and/or split rendering architectures, the requirements on bitrates may be lower, but the latency requirements may increase. A more detailed study is necessary.</w:t>
            </w:r>
          </w:p>
          <w:p w14:paraId="04F4856E" w14:textId="77777777" w:rsidR="001D591D" w:rsidRPr="00DB3790" w:rsidRDefault="009C75EE" w:rsidP="009C75EE">
            <w:pPr>
              <w:pStyle w:val="B10"/>
            </w:pPr>
            <w:r>
              <w:t>-</w:t>
            </w:r>
            <w:r>
              <w:tab/>
            </w:r>
            <w:r w:rsidR="001D591D" w:rsidRPr="00DB3790">
              <w:t xml:space="preserve">Required QoE: </w:t>
            </w:r>
          </w:p>
          <w:p w14:paraId="33AF8070" w14:textId="77777777" w:rsidR="001D591D" w:rsidRPr="00DB3790" w:rsidRDefault="009C75EE" w:rsidP="009C75EE">
            <w:pPr>
              <w:pStyle w:val="B2"/>
            </w:pPr>
            <w:r>
              <w:t>-</w:t>
            </w:r>
            <w:r>
              <w:tab/>
            </w:r>
            <w:r w:rsidR="001D591D" w:rsidRPr="00DB3790">
              <w:t xml:space="preserve">Fast startup of the service, </w:t>
            </w:r>
          </w:p>
          <w:p w14:paraId="6EDF1A5B" w14:textId="77777777" w:rsidR="001D591D" w:rsidRPr="00DB3790" w:rsidRDefault="009C75EE" w:rsidP="009C75EE">
            <w:pPr>
              <w:pStyle w:val="B2"/>
            </w:pPr>
            <w:r>
              <w:t>-</w:t>
            </w:r>
            <w:r>
              <w:tab/>
            </w:r>
            <w:r w:rsidR="001D591D" w:rsidRPr="00DB3790">
              <w:t xml:space="preserve">fast reaction to manual controller information, </w:t>
            </w:r>
          </w:p>
          <w:p w14:paraId="000314D1" w14:textId="77777777" w:rsidR="001D591D" w:rsidRPr="00DB3790" w:rsidRDefault="009C75EE" w:rsidP="009C75EE">
            <w:pPr>
              <w:pStyle w:val="B2"/>
            </w:pPr>
            <w:r>
              <w:lastRenderedPageBreak/>
              <w:t>-</w:t>
            </w:r>
            <w:r>
              <w:tab/>
            </w:r>
            <w:r w:rsidR="001D591D" w:rsidRPr="00DB3790">
              <w:t xml:space="preserve">reaction to head and limited body movement within immersive limits, </w:t>
            </w:r>
          </w:p>
          <w:p w14:paraId="11423DDE" w14:textId="77777777" w:rsidR="001D591D" w:rsidRPr="00DB3790" w:rsidRDefault="009C75EE" w:rsidP="009C75EE">
            <w:pPr>
              <w:pStyle w:val="B2"/>
            </w:pPr>
            <w:r>
              <w:t>-</w:t>
            </w:r>
            <w:r>
              <w:tab/>
            </w:r>
            <w:r w:rsidR="001D591D" w:rsidRPr="00DB3790">
              <w:t>seamless experiences when moving across positions</w:t>
            </w:r>
          </w:p>
          <w:p w14:paraId="354C1A02" w14:textId="77777777" w:rsidR="001D591D" w:rsidRPr="00DB3790" w:rsidRDefault="009C75EE" w:rsidP="009C75EE">
            <w:pPr>
              <w:pStyle w:val="B2"/>
            </w:pPr>
            <w:r>
              <w:t>-</w:t>
            </w:r>
            <w:r>
              <w:tab/>
            </w:r>
            <w:r w:rsidR="001D591D" w:rsidRPr="00DB3790">
              <w:t xml:space="preserve">providing sufficient AV experience to enable </w:t>
            </w:r>
            <w:r w:rsidR="001D591D" w:rsidRPr="00DB3790">
              <w:rPr>
                <w:i/>
              </w:rPr>
              <w:t>presence</w:t>
            </w:r>
            <w:r w:rsidR="001D591D" w:rsidRPr="00DB3790">
              <w:t xml:space="preserve">. </w:t>
            </w:r>
            <w:hyperlink r:id="rId93" w:history="1">
              <w:r w:rsidR="001D591D" w:rsidRPr="00DB3790">
                <w:rPr>
                  <w:rStyle w:val="Hyperlink"/>
                </w:rPr>
                <w:t>https://xinreality.com/wiki/Presence</w:t>
              </w:r>
            </w:hyperlink>
          </w:p>
          <w:p w14:paraId="438E9468" w14:textId="77777777" w:rsidR="001D591D" w:rsidRPr="00DB3790" w:rsidRDefault="009C75EE" w:rsidP="009C75EE">
            <w:pPr>
              <w:pStyle w:val="B3"/>
            </w:pPr>
            <w:r>
              <w:t>-</w:t>
            </w:r>
            <w:r>
              <w:tab/>
            </w:r>
            <w:r w:rsidR="001D591D" w:rsidRPr="00DB3790">
              <w:t xml:space="preserve">highest image quality, stereoscopy </w:t>
            </w:r>
          </w:p>
          <w:p w14:paraId="4FE03B86" w14:textId="77777777" w:rsidR="001D591D" w:rsidRPr="00DB3790" w:rsidRDefault="009C75EE" w:rsidP="009C75EE">
            <w:pPr>
              <w:pStyle w:val="B3"/>
            </w:pPr>
            <w:r>
              <w:t>-</w:t>
            </w:r>
            <w:r>
              <w:tab/>
            </w:r>
            <w:r w:rsidR="001D591D" w:rsidRPr="00DB3790">
              <w:t>should also work in slow motion</w:t>
            </w:r>
          </w:p>
        </w:tc>
      </w:tr>
      <w:tr w:rsidR="001D591D" w:rsidRPr="00DB3790" w14:paraId="6105B80B" w14:textId="77777777" w:rsidTr="004B4AC5">
        <w:tc>
          <w:tcPr>
            <w:tcW w:w="9831" w:type="dxa"/>
            <w:shd w:val="clear" w:color="auto" w:fill="A6A6A6"/>
          </w:tcPr>
          <w:p w14:paraId="23A08B1E" w14:textId="77777777" w:rsidR="001D591D" w:rsidRPr="00DB3790" w:rsidRDefault="001D591D" w:rsidP="004B4AC5">
            <w:pPr>
              <w:rPr>
                <w:b/>
                <w:color w:val="FFFFFF"/>
              </w:rPr>
            </w:pPr>
            <w:r w:rsidRPr="00DB3790">
              <w:rPr>
                <w:b/>
                <w:color w:val="FFFFFF"/>
              </w:rPr>
              <w:lastRenderedPageBreak/>
              <w:t>Feasibility</w:t>
            </w:r>
          </w:p>
        </w:tc>
      </w:tr>
      <w:tr w:rsidR="001D591D" w:rsidRPr="00DB3790" w14:paraId="0002BC6E" w14:textId="77777777" w:rsidTr="004B4AC5">
        <w:tc>
          <w:tcPr>
            <w:tcW w:w="9831" w:type="dxa"/>
            <w:shd w:val="clear" w:color="auto" w:fill="auto"/>
          </w:tcPr>
          <w:p w14:paraId="3372560A" w14:textId="7B8DB138" w:rsidR="001D591D" w:rsidRPr="00DB3790" w:rsidRDefault="001D591D" w:rsidP="004B4AC5">
            <w:r w:rsidRPr="00DB3790">
              <w:t>Content generated in 6DoF</w:t>
            </w:r>
          </w:p>
          <w:p w14:paraId="445B8185" w14:textId="33FBEF6F" w:rsidR="001D591D" w:rsidRPr="00DB3790" w:rsidRDefault="00630A21" w:rsidP="001E0686">
            <w:pPr>
              <w:pStyle w:val="B10"/>
            </w:pPr>
            <w:r>
              <w:t>-</w:t>
            </w:r>
            <w:r>
              <w:tab/>
            </w:r>
            <w:r w:rsidR="001D591D" w:rsidRPr="00DB3790">
              <w:t>6DoF content is generated by companies such as NextVR</w:t>
            </w:r>
            <w:r w:rsidR="00DA1D4E" w:rsidRPr="00DB3790">
              <w:t xml:space="preserve"> ™</w:t>
            </w:r>
            <w:r w:rsidR="001D591D" w:rsidRPr="00DB3790">
              <w:t>:</w:t>
            </w:r>
          </w:p>
          <w:p w14:paraId="05849486" w14:textId="668F0487" w:rsidR="001D591D" w:rsidRPr="00DB3790" w:rsidRDefault="00630A21" w:rsidP="003824B7">
            <w:pPr>
              <w:pStyle w:val="B2"/>
            </w:pPr>
            <w:r>
              <w:t>-</w:t>
            </w:r>
            <w:r>
              <w:tab/>
            </w:r>
            <w:hyperlink r:id="rId94" w:history="1">
              <w:r w:rsidR="001D591D" w:rsidRPr="00DB3790">
                <w:rPr>
                  <w:rStyle w:val="Hyperlink"/>
                </w:rPr>
                <w:t>https://www.roadtovr.com/nextvr-latest-tech-is-bringing-new-levels-of-fidelity-to-vr-video/</w:t>
              </w:r>
            </w:hyperlink>
          </w:p>
          <w:p w14:paraId="4A429DEA" w14:textId="39C5EE12" w:rsidR="001D591D" w:rsidRPr="00DB3790" w:rsidRDefault="00630A21" w:rsidP="003824B7">
            <w:pPr>
              <w:pStyle w:val="B2"/>
            </w:pPr>
            <w:r>
              <w:t>-</w:t>
            </w:r>
            <w:r>
              <w:tab/>
            </w:r>
            <w:hyperlink r:id="rId95" w:history="1">
              <w:r w:rsidR="001D591D" w:rsidRPr="00DB3790">
                <w:rPr>
                  <w:rStyle w:val="Hyperlink"/>
                </w:rPr>
                <w:t>https://www.digitaltrends.com/home-theater/nextvr-nba-league-pass-writing-future-of-vr/</w:t>
              </w:r>
            </w:hyperlink>
          </w:p>
          <w:p w14:paraId="78B0ED8D" w14:textId="708FB61A" w:rsidR="001D591D" w:rsidRPr="00DB3790" w:rsidRDefault="00630A21" w:rsidP="003824B7">
            <w:pPr>
              <w:pStyle w:val="B2"/>
            </w:pPr>
            <w:r>
              <w:t>-</w:t>
            </w:r>
            <w:r>
              <w:tab/>
            </w:r>
            <w:hyperlink r:id="rId96" w:history="1">
              <w:r w:rsidR="001D591D" w:rsidRPr="00DB3790">
                <w:rPr>
                  <w:rStyle w:val="Hyperlink"/>
                </w:rPr>
                <w:t>https://www.vrfocus.com/2019/02/nextvr-and-qualcomm-to-demo-5g-6dof-vr-streaming-at-mwc19/</w:t>
              </w:r>
            </w:hyperlink>
          </w:p>
          <w:p w14:paraId="3696285E" w14:textId="7CA55D86" w:rsidR="001D591D" w:rsidRPr="00DB3790" w:rsidRDefault="00630A21">
            <w:pPr>
              <w:pStyle w:val="B10"/>
            </w:pPr>
            <w:r>
              <w:t>-</w:t>
            </w:r>
            <w:r>
              <w:tab/>
            </w:r>
            <w:r w:rsidR="001D591D" w:rsidRPr="00DB3790">
              <w:t>"Fearless is designed to play on a 5G enabled handset powered by the Qualcomm Snapdragon 855 Mobile Platform and features six-degrees-of-freedom (6DoF) streaming."</w:t>
            </w:r>
          </w:p>
          <w:p w14:paraId="39977896" w14:textId="5D7E295E" w:rsidR="001D591D" w:rsidRPr="00DB3790" w:rsidRDefault="00630A21" w:rsidP="003824B7">
            <w:pPr>
              <w:pStyle w:val="B2"/>
            </w:pPr>
            <w:r>
              <w:rPr>
                <w:color w:val="0000FF"/>
                <w:u w:val="single"/>
              </w:rPr>
              <w:t>-</w:t>
            </w:r>
            <w:r>
              <w:rPr>
                <w:color w:val="0000FF"/>
                <w:u w:val="single"/>
              </w:rPr>
              <w:tab/>
            </w:r>
            <w:hyperlink r:id="rId97" w:history="1">
              <w:r w:rsidR="001D591D" w:rsidRPr="00DB3790">
                <w:rPr>
                  <w:rStyle w:val="Hyperlink"/>
                </w:rPr>
                <w:t>https://www.benzinga.com/pressreleases/19/02/r13233697/nextvr-to-demonstrate-6dof-vr-streaming-over-5g-and-new-ar-portal-at-m</w:t>
              </w:r>
            </w:hyperlink>
          </w:p>
          <w:p w14:paraId="02F9F58D" w14:textId="1A36F92B" w:rsidR="001D591D" w:rsidRPr="00DB3790" w:rsidRDefault="00630A21" w:rsidP="003824B7">
            <w:pPr>
              <w:pStyle w:val="B2"/>
            </w:pPr>
            <w:r>
              <w:t>-</w:t>
            </w:r>
            <w:r>
              <w:tab/>
            </w:r>
            <w:r w:rsidR="001D591D" w:rsidRPr="00DB3790">
              <w:t>To create Fearless</w:t>
            </w:r>
            <w:r w:rsidR="00DA1D4E" w:rsidRPr="00DB3790">
              <w:t xml:space="preserve"> ™</w:t>
            </w:r>
            <w:r w:rsidR="001D591D" w:rsidRPr="00DB3790">
              <w:t>, NextVR</w:t>
            </w:r>
            <w:r w:rsidR="00DA1D4E" w:rsidRPr="00DB3790">
              <w:t>™</w:t>
            </w:r>
            <w:r w:rsidR="001D591D" w:rsidRPr="00DB3790">
              <w:t xml:space="preserve"> used a state-of-the-art, proprietary camera that generates the 6DoF volume in ultra-high resolution.</w:t>
            </w:r>
          </w:p>
          <w:p w14:paraId="4A4DDAA5" w14:textId="756026FB" w:rsidR="001D591D" w:rsidRPr="00DB3790" w:rsidRDefault="00630A21" w:rsidP="003824B7">
            <w:pPr>
              <w:pStyle w:val="B2"/>
            </w:pPr>
            <w:r>
              <w:t>-</w:t>
            </w:r>
            <w:r>
              <w:tab/>
            </w:r>
            <w:r w:rsidR="001D591D" w:rsidRPr="00DB3790">
              <w:t>This includes 6DoF captured audio and video</w:t>
            </w:r>
          </w:p>
          <w:p w14:paraId="27C9BD2B" w14:textId="7E1C2980" w:rsidR="001D591D" w:rsidRPr="00DB3790" w:rsidRDefault="001D591D" w:rsidP="003824B7">
            <w:r w:rsidRPr="00DB3790">
              <w:t>Selected Devices/XR Platforms supporting this:</w:t>
            </w:r>
          </w:p>
          <w:p w14:paraId="016AE135" w14:textId="1AB50E89" w:rsidR="001D591D" w:rsidRPr="00DB3790" w:rsidRDefault="00630A21">
            <w:pPr>
              <w:pStyle w:val="B10"/>
            </w:pPr>
            <w:r>
              <w:t>-</w:t>
            </w:r>
            <w:r>
              <w:tab/>
            </w:r>
            <w:r w:rsidR="001D591D" w:rsidRPr="00DB3790">
              <w:t>Oculus Quest</w:t>
            </w:r>
            <w:r w:rsidR="00DA1D4E" w:rsidRPr="00DB3790">
              <w:t xml:space="preserve"> ™</w:t>
            </w:r>
            <w:r w:rsidR="001D591D" w:rsidRPr="00DB3790">
              <w:t xml:space="preserve"> is announced </w:t>
            </w:r>
            <w:hyperlink r:id="rId98" w:history="1">
              <w:r w:rsidR="001D591D" w:rsidRPr="00DB3790">
                <w:rPr>
                  <w:rStyle w:val="Hyperlink"/>
                </w:rPr>
                <w:t>https://www.oculus.com/quest/</w:t>
              </w:r>
            </w:hyperlink>
          </w:p>
          <w:p w14:paraId="7C4E65C6" w14:textId="3067FCEE" w:rsidR="001D591D" w:rsidRPr="00B86929" w:rsidRDefault="00630A21">
            <w:pPr>
              <w:pStyle w:val="B10"/>
              <w:rPr>
                <w:lang w:val="fr-FR"/>
              </w:rPr>
            </w:pPr>
            <w:r w:rsidRPr="00B86929">
              <w:rPr>
                <w:lang w:val="fr-FR"/>
              </w:rPr>
              <w:t>-</w:t>
            </w:r>
            <w:r w:rsidRPr="00B86929">
              <w:rPr>
                <w:lang w:val="fr-FR"/>
              </w:rPr>
              <w:tab/>
            </w:r>
            <w:r w:rsidR="001D591D" w:rsidRPr="00B86929">
              <w:rPr>
                <w:lang w:val="fr-FR"/>
              </w:rPr>
              <w:t>Vive Cosmos</w:t>
            </w:r>
            <w:r w:rsidR="00DA1D4E" w:rsidRPr="00B86929">
              <w:rPr>
                <w:lang w:val="fr-FR"/>
              </w:rPr>
              <w:t xml:space="preserve"> ™</w:t>
            </w:r>
          </w:p>
          <w:p w14:paraId="66A34D9F" w14:textId="7B10779C" w:rsidR="001D591D" w:rsidRPr="00B86929" w:rsidRDefault="00630A21" w:rsidP="003824B7">
            <w:pPr>
              <w:pStyle w:val="B2"/>
              <w:rPr>
                <w:lang w:val="fr-FR"/>
              </w:rPr>
            </w:pPr>
            <w:r w:rsidRPr="00B86929">
              <w:rPr>
                <w:lang w:val="fr-FR"/>
              </w:rPr>
              <w:t>-</w:t>
            </w:r>
            <w:r w:rsidRPr="00B86929">
              <w:rPr>
                <w:lang w:val="fr-FR"/>
              </w:rPr>
              <w:tab/>
            </w:r>
            <w:hyperlink r:id="rId99" w:history="1">
              <w:r w:rsidR="001D591D" w:rsidRPr="00B86929">
                <w:rPr>
                  <w:rStyle w:val="Hyperlink"/>
                  <w:lang w:val="fr-FR"/>
                </w:rPr>
                <w:t>https://uploadvr.com/vive-cosmos-everything-we-know/</w:t>
              </w:r>
            </w:hyperlink>
          </w:p>
          <w:p w14:paraId="21E5B956" w14:textId="5461AF93" w:rsidR="001D591D" w:rsidRPr="00DB3790" w:rsidRDefault="00630A21">
            <w:pPr>
              <w:pStyle w:val="B10"/>
            </w:pPr>
            <w:r>
              <w:t>-</w:t>
            </w:r>
            <w:r>
              <w:tab/>
            </w:r>
            <w:r w:rsidR="001D591D" w:rsidRPr="00DB3790">
              <w:t xml:space="preserve">Qualcomm </w:t>
            </w:r>
            <w:r w:rsidR="00DA1D4E" w:rsidRPr="00DB3790">
              <w:t xml:space="preserve">™ </w:t>
            </w:r>
            <w:r w:rsidR="001D591D" w:rsidRPr="00DB3790">
              <w:t>reference design:</w:t>
            </w:r>
          </w:p>
          <w:p w14:paraId="0503D34A" w14:textId="7D26BD69" w:rsidR="001D591D" w:rsidRPr="00DB3790" w:rsidRDefault="00630A21" w:rsidP="003824B7">
            <w:pPr>
              <w:pStyle w:val="B2"/>
            </w:pPr>
            <w:r>
              <w:t>-</w:t>
            </w:r>
            <w:r>
              <w:tab/>
            </w:r>
            <w:hyperlink r:id="rId100" w:history="1">
              <w:r w:rsidR="001D591D" w:rsidRPr="00DB3790">
                <w:rPr>
                  <w:rStyle w:val="Hyperlink"/>
                </w:rPr>
                <w:t>https://www.vrandfun.com/the-qualcomm-snapdragon-855-will-be-able-to-deliver-up-to-8k-360-video-playback/</w:t>
              </w:r>
            </w:hyperlink>
          </w:p>
          <w:p w14:paraId="7ECD7673" w14:textId="28EEF4F4" w:rsidR="001D591D" w:rsidRPr="00DB3790" w:rsidRDefault="00630A21" w:rsidP="003824B7">
            <w:pPr>
              <w:pStyle w:val="B2"/>
            </w:pPr>
            <w:r>
              <w:t>-</w:t>
            </w:r>
            <w:r>
              <w:tab/>
            </w:r>
            <w:hyperlink r:id="rId101" w:history="1">
              <w:r w:rsidR="001D591D" w:rsidRPr="00DB3790">
                <w:rPr>
                  <w:rStyle w:val="Hyperlink"/>
                </w:rPr>
                <w:t>https://www.roadtovr.com/qualcomm-reference-headset-2x-pixels-vive-pro-ces-2018/</w:t>
              </w:r>
            </w:hyperlink>
          </w:p>
          <w:p w14:paraId="2B461F4D" w14:textId="32519A01" w:rsidR="001D591D" w:rsidRPr="00DB3790" w:rsidRDefault="00630A21" w:rsidP="003824B7">
            <w:pPr>
              <w:pStyle w:val="B2"/>
            </w:pPr>
            <w:r>
              <w:t>-</w:t>
            </w:r>
            <w:r>
              <w:tab/>
            </w:r>
            <w:hyperlink r:id="rId102" w:history="1">
              <w:r w:rsidR="001D591D" w:rsidRPr="00DB3790">
                <w:rPr>
                  <w:rStyle w:val="Hyperlink"/>
                </w:rPr>
                <w:t>https://venturebeat.com/2019/02/25/qualcomms-5g-xr-viewers-will-stop-the-wave-of-mediocre-ar-headsets/</w:t>
              </w:r>
            </w:hyperlink>
          </w:p>
          <w:p w14:paraId="3C2B9AD3" w14:textId="1709BE1C" w:rsidR="001D591D" w:rsidRPr="00DB3790" w:rsidRDefault="00630A21" w:rsidP="003824B7">
            <w:pPr>
              <w:pStyle w:val="B2"/>
            </w:pPr>
            <w:r>
              <w:t>-</w:t>
            </w:r>
            <w:r>
              <w:tab/>
            </w:r>
            <w:hyperlink r:id="rId103" w:history="1">
              <w:r w:rsidR="001D591D" w:rsidRPr="00DB3790">
                <w:rPr>
                  <w:rStyle w:val="Hyperlink"/>
                </w:rPr>
                <w:t>https://www.i4u.com/2019/02/130947/qualcomm-pushes-5g-connected-ar-and-vr-viewers</w:t>
              </w:r>
            </w:hyperlink>
          </w:p>
          <w:p w14:paraId="6FDF5FED" w14:textId="77777777" w:rsidR="001D591D" w:rsidRPr="00DB3790" w:rsidRDefault="001D591D" w:rsidP="004B4AC5">
            <w:r w:rsidRPr="00DB3790">
              <w:t>Potential challenges to make this happen within 3 years</w:t>
            </w:r>
          </w:p>
          <w:p w14:paraId="676FE7AE" w14:textId="77777777" w:rsidR="001D591D" w:rsidRPr="00DB3790" w:rsidRDefault="00630A21" w:rsidP="00630A21">
            <w:pPr>
              <w:pStyle w:val="B10"/>
            </w:pPr>
            <w:r>
              <w:t>-</w:t>
            </w:r>
            <w:r>
              <w:tab/>
            </w:r>
            <w:r w:rsidR="001D591D" w:rsidRPr="00DB3790">
              <w:t>Broadly available high-quality 6DoF and volumetric capturing systems. There are still not enough variety of volumetric content to get a feel for how it would handle more challenging scenes like those with closer and/or faster moving objects</w:t>
            </w:r>
          </w:p>
          <w:p w14:paraId="4B17DD4B" w14:textId="77777777" w:rsidR="001D591D" w:rsidRPr="00DB3790" w:rsidRDefault="00630A21" w:rsidP="00630A21">
            <w:pPr>
              <w:pStyle w:val="B10"/>
            </w:pPr>
            <w:r>
              <w:t>-</w:t>
            </w:r>
            <w:r>
              <w:tab/>
            </w:r>
            <w:r w:rsidR="001D591D" w:rsidRPr="00DB3790">
              <w:t>Broad availability of HMDs and end devices supporting the playback</w:t>
            </w:r>
          </w:p>
          <w:p w14:paraId="6D917357" w14:textId="77777777" w:rsidR="001D591D" w:rsidRPr="00DB3790" w:rsidRDefault="00630A21" w:rsidP="00630A21">
            <w:pPr>
              <w:pStyle w:val="B10"/>
            </w:pPr>
            <w:r>
              <w:t>-</w:t>
            </w:r>
            <w:r>
              <w:tab/>
            </w:r>
            <w:r w:rsidR="001D591D" w:rsidRPr="00DB3790">
              <w:t>Availability of access bandwidth to stream such services</w:t>
            </w:r>
          </w:p>
        </w:tc>
      </w:tr>
      <w:tr w:rsidR="001D591D" w:rsidRPr="00DB3790" w14:paraId="16D6B004" w14:textId="77777777" w:rsidTr="004B4AC5">
        <w:tc>
          <w:tcPr>
            <w:tcW w:w="9831" w:type="dxa"/>
            <w:shd w:val="clear" w:color="auto" w:fill="A6A6A6"/>
          </w:tcPr>
          <w:p w14:paraId="04038A20" w14:textId="77777777" w:rsidR="001D591D" w:rsidRPr="00DB3790" w:rsidRDefault="001D591D" w:rsidP="004B4AC5">
            <w:pPr>
              <w:rPr>
                <w:b/>
                <w:color w:val="FFFFFF"/>
              </w:rPr>
            </w:pPr>
            <w:r w:rsidRPr="00DB3790">
              <w:rPr>
                <w:b/>
                <w:color w:val="FFFFFF"/>
              </w:rPr>
              <w:t>Potential Standardization Status and Needs</w:t>
            </w:r>
          </w:p>
        </w:tc>
      </w:tr>
      <w:tr w:rsidR="001D591D" w:rsidRPr="00DB3790" w14:paraId="66A9A5C9" w14:textId="77777777" w:rsidTr="004B4AC5">
        <w:tc>
          <w:tcPr>
            <w:tcW w:w="9831" w:type="dxa"/>
            <w:shd w:val="clear" w:color="auto" w:fill="auto"/>
          </w:tcPr>
          <w:p w14:paraId="452B4837" w14:textId="77777777" w:rsidR="001D591D" w:rsidRPr="00DB3790" w:rsidRDefault="001D591D" w:rsidP="004B4AC5">
            <w:r w:rsidRPr="00DB3790">
              <w:t>The following aspects may require standardization work:</w:t>
            </w:r>
          </w:p>
          <w:p w14:paraId="287E40A5" w14:textId="77777777" w:rsidR="001D591D" w:rsidRPr="00DB3790" w:rsidRDefault="00630A21" w:rsidP="00630A21">
            <w:pPr>
              <w:pStyle w:val="B10"/>
            </w:pPr>
            <w:r>
              <w:lastRenderedPageBreak/>
              <w:t>-</w:t>
            </w:r>
            <w:r>
              <w:tab/>
            </w:r>
            <w:r w:rsidR="001D591D" w:rsidRPr="00DB3790">
              <w:t>Coded Representation of Audio/Video Formats as well as geometry data</w:t>
            </w:r>
          </w:p>
          <w:p w14:paraId="0E82CB8B" w14:textId="77777777" w:rsidR="001D591D" w:rsidRPr="00DB3790" w:rsidRDefault="00630A21" w:rsidP="00630A21">
            <w:pPr>
              <w:pStyle w:val="B10"/>
            </w:pPr>
            <w:r>
              <w:t>-</w:t>
            </w:r>
            <w:r>
              <w:tab/>
            </w:r>
            <w:r w:rsidR="001D591D" w:rsidRPr="00DB3790">
              <w:t>Scene composition and description</w:t>
            </w:r>
          </w:p>
          <w:p w14:paraId="4AC73F8E" w14:textId="77777777" w:rsidR="001D591D" w:rsidRPr="00DB3790" w:rsidRDefault="00630A21" w:rsidP="00630A21">
            <w:pPr>
              <w:pStyle w:val="B10"/>
            </w:pPr>
            <w:r>
              <w:t>-</w:t>
            </w:r>
            <w:r>
              <w:tab/>
            </w:r>
            <w:r w:rsidR="001D591D" w:rsidRPr="00DB3790">
              <w:t>Storage and Cloud Access Formats</w:t>
            </w:r>
          </w:p>
          <w:p w14:paraId="58DDFCEE" w14:textId="77777777" w:rsidR="001D591D" w:rsidRPr="00DB3790" w:rsidRDefault="00630A21" w:rsidP="00630A21">
            <w:pPr>
              <w:pStyle w:val="B10"/>
            </w:pPr>
            <w:r>
              <w:t>-</w:t>
            </w:r>
            <w:r>
              <w:tab/>
            </w:r>
            <w:r w:rsidR="001D591D" w:rsidRPr="00DB3790">
              <w:t>Delivery Architectures to support 6DoF Streaming</w:t>
            </w:r>
          </w:p>
          <w:p w14:paraId="573D2833" w14:textId="77777777" w:rsidR="001D591D" w:rsidRPr="00DB3790" w:rsidRDefault="00630A21" w:rsidP="00630A21">
            <w:pPr>
              <w:pStyle w:val="B10"/>
            </w:pPr>
            <w:r>
              <w:t>-</w:t>
            </w:r>
            <w:r>
              <w:tab/>
            </w:r>
            <w:r w:rsidR="001D591D" w:rsidRPr="00DB3790">
              <w:t>Content Delivery and Streaming Protocols</w:t>
            </w:r>
          </w:p>
          <w:p w14:paraId="603C2263" w14:textId="77777777" w:rsidR="00DA1D4E" w:rsidRPr="00DB3790" w:rsidRDefault="00630A21" w:rsidP="00630A21">
            <w:pPr>
              <w:pStyle w:val="B10"/>
            </w:pPr>
            <w:r>
              <w:t>-</w:t>
            </w:r>
            <w:r>
              <w:tab/>
            </w:r>
            <w:r w:rsidR="001D591D" w:rsidRPr="00DB3790">
              <w:t>Decoding, rendering and sensor APIs</w:t>
            </w:r>
          </w:p>
          <w:p w14:paraId="7E002573" w14:textId="77777777" w:rsidR="001D591D" w:rsidRPr="00DB3790" w:rsidRDefault="00630A21" w:rsidP="00630A21">
            <w:pPr>
              <w:pStyle w:val="B10"/>
            </w:pPr>
            <w:r>
              <w:t>-</w:t>
            </w:r>
            <w:r>
              <w:tab/>
            </w:r>
            <w:r w:rsidR="001D591D" w:rsidRPr="00DB3790">
              <w:t>Network conditions that fulfill the QoS and QoE Requirements</w:t>
            </w:r>
          </w:p>
        </w:tc>
      </w:tr>
    </w:tbl>
    <w:p w14:paraId="1549F759" w14:textId="77777777" w:rsidR="00770620" w:rsidRPr="00DB3790" w:rsidRDefault="00770620" w:rsidP="00770620"/>
    <w:p w14:paraId="51A2D750" w14:textId="77777777" w:rsidR="001D591D" w:rsidRPr="00DB3790" w:rsidRDefault="001D591D" w:rsidP="001B528E">
      <w:pPr>
        <w:pStyle w:val="Heading1"/>
      </w:pPr>
      <w:bookmarkStart w:id="272" w:name="_Toc23169831"/>
      <w:bookmarkStart w:id="273" w:name="_Toc33042086"/>
      <w:r w:rsidRPr="00DB3790">
        <w:t>A.5</w:t>
      </w:r>
      <w:r w:rsidRPr="00DB3790">
        <w:tab/>
        <w:t>Use Case 4: Emotional Streaming</w:t>
      </w:r>
      <w:bookmarkEnd w:id="272"/>
      <w:bookmarkEnd w:id="2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315B2DBA" w14:textId="77777777" w:rsidTr="004B4AC5">
        <w:tc>
          <w:tcPr>
            <w:tcW w:w="9831" w:type="dxa"/>
            <w:shd w:val="clear" w:color="auto" w:fill="A6A6A6"/>
          </w:tcPr>
          <w:p w14:paraId="614F1165" w14:textId="77777777" w:rsidR="001D591D" w:rsidRPr="00DB3790" w:rsidRDefault="001D591D" w:rsidP="004B4AC5">
            <w:pPr>
              <w:rPr>
                <w:b/>
                <w:color w:val="FFFFFF"/>
              </w:rPr>
            </w:pPr>
            <w:r w:rsidRPr="00DB3790">
              <w:rPr>
                <w:b/>
                <w:color w:val="FFFFFF"/>
              </w:rPr>
              <w:t>Use Case Description: Emotional Streaming</w:t>
            </w:r>
          </w:p>
        </w:tc>
      </w:tr>
      <w:tr w:rsidR="001D591D" w:rsidRPr="00DB3790" w14:paraId="5930D69C" w14:textId="77777777" w:rsidTr="004B4AC5">
        <w:tc>
          <w:tcPr>
            <w:tcW w:w="9831" w:type="dxa"/>
            <w:shd w:val="clear" w:color="auto" w:fill="auto"/>
          </w:tcPr>
          <w:p w14:paraId="11F610D7" w14:textId="77777777" w:rsidR="001D591D" w:rsidRPr="00DB3790" w:rsidRDefault="001D591D" w:rsidP="004B4AC5">
            <w:r w:rsidRPr="00DB3790">
              <w:t>Bob is watching a horror movie using a 5G connected HMD. He is fascinated, but his body reaction, eye rolling, and other attributes are collected and are used to create a personalized story line. Movie effects are adjusted for personal preferences while reactions are collected when watching the movie. Bob</w:t>
            </w:r>
            <w:r w:rsidR="00BD7D7B">
              <w:t>'</w:t>
            </w:r>
            <w:r w:rsidRPr="00DB3790">
              <w:t>s emotional reactions determine the story-line.</w:t>
            </w:r>
          </w:p>
          <w:p w14:paraId="27F0BA89" w14:textId="77777777" w:rsidR="001D591D" w:rsidRPr="00DB3790" w:rsidRDefault="001D591D" w:rsidP="004B4AC5">
            <w:r w:rsidRPr="00DB3790">
              <w:t>Alice is watching the same story on her newest 5G connected smart phone.</w:t>
            </w:r>
          </w:p>
        </w:tc>
      </w:tr>
      <w:tr w:rsidR="001D591D" w:rsidRPr="00DB3790" w14:paraId="1A0FEAAD" w14:textId="77777777" w:rsidTr="004B4AC5">
        <w:tc>
          <w:tcPr>
            <w:tcW w:w="9831" w:type="dxa"/>
            <w:shd w:val="clear" w:color="auto" w:fill="A6A6A6"/>
          </w:tcPr>
          <w:p w14:paraId="41A60B65" w14:textId="77777777" w:rsidR="001D591D" w:rsidRPr="00DB3790" w:rsidRDefault="001D591D" w:rsidP="004B4AC5">
            <w:pPr>
              <w:rPr>
                <w:b/>
                <w:color w:val="FFFFFF"/>
              </w:rPr>
            </w:pPr>
            <w:r w:rsidRPr="00DB3790">
              <w:rPr>
                <w:b/>
                <w:color w:val="FFFFFF"/>
              </w:rPr>
              <w:t>Categorization</w:t>
            </w:r>
          </w:p>
        </w:tc>
      </w:tr>
      <w:tr w:rsidR="001D591D" w:rsidRPr="00DB3790" w14:paraId="1771C3D6" w14:textId="77777777" w:rsidTr="004B4AC5">
        <w:tc>
          <w:tcPr>
            <w:tcW w:w="9831" w:type="dxa"/>
            <w:shd w:val="clear" w:color="auto" w:fill="auto"/>
          </w:tcPr>
          <w:p w14:paraId="6FAA9F2C" w14:textId="77777777" w:rsidR="001D591D" w:rsidRPr="00DB3790" w:rsidRDefault="001D591D" w:rsidP="004B4AC5">
            <w:pPr>
              <w:rPr>
                <w:b/>
              </w:rPr>
            </w:pPr>
            <w:r w:rsidRPr="00DB3790">
              <w:rPr>
                <w:b/>
              </w:rPr>
              <w:t>Type: 2D interactive, VR and AR</w:t>
            </w:r>
          </w:p>
          <w:p w14:paraId="7FA96141" w14:textId="77777777" w:rsidR="001D591D" w:rsidRPr="00DB3790" w:rsidRDefault="001D591D" w:rsidP="004B4AC5">
            <w:pPr>
              <w:rPr>
                <w:b/>
              </w:rPr>
            </w:pPr>
            <w:r w:rsidRPr="00DB3790">
              <w:rPr>
                <w:b/>
              </w:rPr>
              <w:t>Degrees of Freedom: 2D, 3DoF+, 6DoF</w:t>
            </w:r>
          </w:p>
          <w:p w14:paraId="2004E7A3" w14:textId="77777777" w:rsidR="001D591D" w:rsidRPr="00DB3790" w:rsidRDefault="001D591D" w:rsidP="004B4AC5">
            <w:pPr>
              <w:rPr>
                <w:b/>
              </w:rPr>
            </w:pPr>
            <w:r w:rsidRPr="00DB3790">
              <w:rPr>
                <w:b/>
              </w:rPr>
              <w:t>Delivery: Streaming, Interactive, Split</w:t>
            </w:r>
          </w:p>
          <w:p w14:paraId="773716C7" w14:textId="77777777" w:rsidR="001D591D" w:rsidRPr="00DB3790" w:rsidRDefault="001D591D" w:rsidP="004B4AC5">
            <w:pPr>
              <w:rPr>
                <w:b/>
              </w:rPr>
            </w:pPr>
            <w:r w:rsidRPr="00DB3790">
              <w:rPr>
                <w:b/>
              </w:rPr>
              <w:t>Device: Phone and HMD</w:t>
            </w:r>
          </w:p>
        </w:tc>
      </w:tr>
      <w:tr w:rsidR="001D591D" w:rsidRPr="00DB3790" w14:paraId="0269DBD0" w14:textId="77777777" w:rsidTr="004B4AC5">
        <w:tc>
          <w:tcPr>
            <w:tcW w:w="9831" w:type="dxa"/>
            <w:shd w:val="clear" w:color="auto" w:fill="A6A6A6"/>
          </w:tcPr>
          <w:p w14:paraId="02729FD2" w14:textId="77777777" w:rsidR="001D591D" w:rsidRPr="00DB3790" w:rsidRDefault="001D591D" w:rsidP="004B4AC5">
            <w:pPr>
              <w:rPr>
                <w:b/>
                <w:color w:val="FFFFFF"/>
              </w:rPr>
            </w:pPr>
            <w:r w:rsidRPr="00DB3790">
              <w:rPr>
                <w:b/>
                <w:color w:val="FFFFFF"/>
              </w:rPr>
              <w:t>Preconditions</w:t>
            </w:r>
          </w:p>
        </w:tc>
      </w:tr>
      <w:tr w:rsidR="001D591D" w:rsidRPr="00DB3790" w14:paraId="7CF84C32" w14:textId="77777777" w:rsidTr="004B4AC5">
        <w:tc>
          <w:tcPr>
            <w:tcW w:w="9831" w:type="dxa"/>
            <w:shd w:val="clear" w:color="auto" w:fill="auto"/>
          </w:tcPr>
          <w:p w14:paraId="32226799" w14:textId="77777777" w:rsidR="001D591D" w:rsidRPr="00DB3790" w:rsidRDefault="00F234C3" w:rsidP="00F234C3">
            <w:pPr>
              <w:pStyle w:val="B10"/>
            </w:pPr>
            <w:r>
              <w:t>-</w:t>
            </w:r>
            <w:r>
              <w:tab/>
            </w:r>
            <w:r w:rsidR="001D591D" w:rsidRPr="00DB3790">
              <w:t>Application is installed that permits to consume the story</w:t>
            </w:r>
          </w:p>
          <w:p w14:paraId="6CED296C" w14:textId="77777777" w:rsidR="001D591D" w:rsidRPr="00DB3790" w:rsidRDefault="00F234C3" w:rsidP="00F234C3">
            <w:pPr>
              <w:pStyle w:val="B10"/>
            </w:pPr>
            <w:r>
              <w:t>-</w:t>
            </w:r>
            <w:r>
              <w:tab/>
            </w:r>
            <w:r w:rsidR="001D591D" w:rsidRPr="00DB3790">
              <w:t>The application uses existing HW capabilities on the device, including A/V decoders, rendering functionalities as well as sensors</w:t>
            </w:r>
          </w:p>
          <w:p w14:paraId="615B0C6B" w14:textId="77777777" w:rsidR="001D591D" w:rsidRPr="00DB3790" w:rsidRDefault="00F234C3" w:rsidP="00F234C3">
            <w:pPr>
              <w:pStyle w:val="B10"/>
            </w:pPr>
            <w:r>
              <w:t>-</w:t>
            </w:r>
            <w:r>
              <w:tab/>
            </w:r>
            <w:r w:rsidR="001D591D" w:rsidRPr="00DB3790">
              <w:t>The application uses AI functionalities to extract personalized reactions based on sensor tracking</w:t>
            </w:r>
          </w:p>
        </w:tc>
      </w:tr>
      <w:tr w:rsidR="001D591D" w:rsidRPr="00DB3790" w14:paraId="1C569C3E" w14:textId="77777777" w:rsidTr="004B4AC5">
        <w:tc>
          <w:tcPr>
            <w:tcW w:w="9831" w:type="dxa"/>
            <w:shd w:val="clear" w:color="auto" w:fill="A6A6A6"/>
          </w:tcPr>
          <w:p w14:paraId="5C900682" w14:textId="77777777" w:rsidR="001D591D" w:rsidRPr="00DB3790" w:rsidRDefault="001D591D" w:rsidP="004B4AC5">
            <w:pPr>
              <w:rPr>
                <w:b/>
                <w:color w:val="FFFFFF"/>
              </w:rPr>
            </w:pPr>
            <w:r w:rsidRPr="00DB3790">
              <w:rPr>
                <w:b/>
                <w:color w:val="FFFFFF"/>
              </w:rPr>
              <w:t>Requirements and QoS/QoE Considerations</w:t>
            </w:r>
          </w:p>
        </w:tc>
      </w:tr>
      <w:tr w:rsidR="001D591D" w:rsidRPr="00DB3790" w14:paraId="58E0262F" w14:textId="77777777" w:rsidTr="004B4AC5">
        <w:tc>
          <w:tcPr>
            <w:tcW w:w="9831" w:type="dxa"/>
            <w:shd w:val="clear" w:color="auto" w:fill="auto"/>
          </w:tcPr>
          <w:p w14:paraId="41B4C965" w14:textId="77777777" w:rsidR="001D591D" w:rsidRPr="00DB3790" w:rsidRDefault="00E829EC" w:rsidP="00E829EC">
            <w:pPr>
              <w:pStyle w:val="B10"/>
            </w:pPr>
            <w:r>
              <w:t>-</w:t>
            </w:r>
            <w:r>
              <w:tab/>
            </w:r>
            <w:r w:rsidR="001D591D" w:rsidRPr="00DB3790">
              <w:t xml:space="preserve">QoS: </w:t>
            </w:r>
          </w:p>
          <w:p w14:paraId="4F9EFD7C" w14:textId="77777777" w:rsidR="001D591D" w:rsidRPr="00DB3790" w:rsidRDefault="00E829EC" w:rsidP="00E829EC">
            <w:pPr>
              <w:pStyle w:val="B2"/>
            </w:pPr>
            <w:r>
              <w:t>-</w:t>
            </w:r>
            <w:r>
              <w:tab/>
            </w:r>
            <w:r w:rsidR="001D591D" w:rsidRPr="00DB3790">
              <w:t>Bitrates and Latencies that are sufficient to render the viewport within the immersive limits or at least to react to the emotions</w:t>
            </w:r>
          </w:p>
          <w:p w14:paraId="216F5710" w14:textId="77777777" w:rsidR="001D591D" w:rsidRPr="00DB3790" w:rsidRDefault="00E829EC" w:rsidP="00E829EC">
            <w:pPr>
              <w:pStyle w:val="B10"/>
            </w:pPr>
            <w:r>
              <w:t>-</w:t>
            </w:r>
            <w:r>
              <w:tab/>
            </w:r>
            <w:r w:rsidR="001D591D" w:rsidRPr="00DB3790">
              <w:t xml:space="preserve">QoE: </w:t>
            </w:r>
          </w:p>
          <w:p w14:paraId="476BD28F" w14:textId="77777777" w:rsidR="001D591D" w:rsidRPr="00DB3790" w:rsidRDefault="00E829EC" w:rsidP="00E829EC">
            <w:pPr>
              <w:pStyle w:val="B2"/>
            </w:pPr>
            <w:r>
              <w:t>-</w:t>
            </w:r>
            <w:r>
              <w:tab/>
            </w:r>
            <w:r w:rsidR="001D591D" w:rsidRPr="00DB3790">
              <w:t xml:space="preserve">Sufficiently fast reaction to body emotion feedback, </w:t>
            </w:r>
          </w:p>
          <w:p w14:paraId="0E79984F" w14:textId="77777777" w:rsidR="001D591D" w:rsidRPr="00DB3790" w:rsidRDefault="00E829EC" w:rsidP="00E829EC">
            <w:pPr>
              <w:pStyle w:val="B2"/>
            </w:pPr>
            <w:r>
              <w:t>-</w:t>
            </w:r>
            <w:r>
              <w:tab/>
            </w:r>
            <w:r w:rsidR="001D591D" w:rsidRPr="00DB3790">
              <w:t xml:space="preserve">for HMD, reaction to head movement within immersive limits, </w:t>
            </w:r>
          </w:p>
          <w:p w14:paraId="69D4D8CD" w14:textId="77777777" w:rsidR="001D591D" w:rsidRPr="00DB3790" w:rsidRDefault="00E829EC" w:rsidP="00E829EC">
            <w:pPr>
              <w:pStyle w:val="B2"/>
            </w:pPr>
            <w:r>
              <w:t>-</w:t>
            </w:r>
            <w:r>
              <w:tab/>
            </w:r>
            <w:r w:rsidR="001D591D" w:rsidRPr="00DB3790">
              <w:t>providing sufficient AV experience to enable presence.</w:t>
            </w:r>
          </w:p>
          <w:p w14:paraId="258E22F7" w14:textId="77777777" w:rsidR="001D591D" w:rsidRPr="00DB3790" w:rsidRDefault="00E829EC" w:rsidP="00E829EC">
            <w:pPr>
              <w:pStyle w:val="B2"/>
            </w:pPr>
            <w:r>
              <w:t>-</w:t>
            </w:r>
            <w:r>
              <w:tab/>
            </w:r>
            <w:r w:rsidR="001D591D" w:rsidRPr="00DB3790">
              <w:t>Streaming with seamless transitions from one scene to either of the choices</w:t>
            </w:r>
          </w:p>
        </w:tc>
      </w:tr>
      <w:tr w:rsidR="001D591D" w:rsidRPr="00DB3790" w14:paraId="070501E0" w14:textId="77777777" w:rsidTr="004B4AC5">
        <w:tc>
          <w:tcPr>
            <w:tcW w:w="9831" w:type="dxa"/>
            <w:shd w:val="clear" w:color="auto" w:fill="A6A6A6"/>
          </w:tcPr>
          <w:p w14:paraId="2A25CBB7" w14:textId="77777777" w:rsidR="001D591D" w:rsidRPr="00DB3790" w:rsidRDefault="001D591D" w:rsidP="004B4AC5">
            <w:pPr>
              <w:rPr>
                <w:b/>
                <w:color w:val="FFFFFF"/>
              </w:rPr>
            </w:pPr>
            <w:r w:rsidRPr="00DB3790">
              <w:rPr>
                <w:b/>
                <w:color w:val="FFFFFF"/>
              </w:rPr>
              <w:t>Feasibility</w:t>
            </w:r>
          </w:p>
        </w:tc>
      </w:tr>
      <w:tr w:rsidR="001D591D" w:rsidRPr="00DB3790" w14:paraId="404E62A5" w14:textId="77777777" w:rsidTr="004B4AC5">
        <w:tc>
          <w:tcPr>
            <w:tcW w:w="9831" w:type="dxa"/>
            <w:shd w:val="clear" w:color="auto" w:fill="auto"/>
          </w:tcPr>
          <w:p w14:paraId="6625B268" w14:textId="5E37588D" w:rsidR="001D591D" w:rsidRPr="00DB3790" w:rsidRDefault="00F85A1E" w:rsidP="004B4AC5">
            <w:hyperlink r:id="rId104" w:history="1">
              <w:r w:rsidR="001D591D" w:rsidRPr="00DB3790">
                <w:rPr>
                  <w:color w:val="0000FF"/>
                  <w:u w:val="single"/>
                </w:rPr>
                <w:t>https://www.cnet.com/news/with-5g-you-wont-just-be-watching-video-itll-be-watching-you-too/</w:t>
              </w:r>
            </w:hyperlink>
          </w:p>
          <w:p w14:paraId="4F3A3D49" w14:textId="77777777" w:rsidR="001D591D" w:rsidRPr="00DB3790" w:rsidRDefault="001D591D" w:rsidP="004B4AC5">
            <w:r w:rsidRPr="00DB3790">
              <w:t>Interactive and branching content</w:t>
            </w:r>
          </w:p>
          <w:p w14:paraId="084DFCE1" w14:textId="77777777" w:rsidR="001D591D" w:rsidRPr="00DB3790" w:rsidRDefault="00E829EC" w:rsidP="00E829EC">
            <w:pPr>
              <w:pStyle w:val="B10"/>
            </w:pPr>
            <w:r>
              <w:t>-</w:t>
            </w:r>
            <w:r>
              <w:tab/>
            </w:r>
            <w:r w:rsidR="001D591D" w:rsidRPr="00DB3790">
              <w:t>Netflix's Bandersnatch</w:t>
            </w:r>
            <w:r w:rsidR="00DA1D4E" w:rsidRPr="00DB3790">
              <w:t xml:space="preserve"> ™</w:t>
            </w:r>
            <w:r w:rsidR="001D591D" w:rsidRPr="00DB3790">
              <w:t xml:space="preserve"> provides an example for content interactive streaming.</w:t>
            </w:r>
          </w:p>
          <w:p w14:paraId="32EAF1AC" w14:textId="77777777" w:rsidR="001D591D" w:rsidRPr="00DB3790" w:rsidRDefault="00E829EC" w:rsidP="00E829EC">
            <w:pPr>
              <w:pStyle w:val="B10"/>
            </w:pPr>
            <w:r>
              <w:t>-</w:t>
            </w:r>
            <w:r>
              <w:tab/>
            </w:r>
            <w:r w:rsidR="001D591D" w:rsidRPr="00DB3790">
              <w:t>Also games use similar decision making trees. Examples are provided here:</w:t>
            </w:r>
          </w:p>
          <w:p w14:paraId="7A461438" w14:textId="2A892810" w:rsidR="001D591D" w:rsidRPr="00DB3790" w:rsidRDefault="00E829EC" w:rsidP="001E0686">
            <w:pPr>
              <w:pStyle w:val="B2"/>
            </w:pPr>
            <w:r>
              <w:t>-</w:t>
            </w:r>
            <w:r>
              <w:tab/>
            </w:r>
            <w:hyperlink r:id="rId105" w:history="1">
              <w:r w:rsidR="001D591D" w:rsidRPr="00DB3790">
                <w:rPr>
                  <w:rStyle w:val="Hyperlink"/>
                </w:rPr>
                <w:t>http://skipabeatgame.com/</w:t>
              </w:r>
            </w:hyperlink>
          </w:p>
          <w:p w14:paraId="6D82A625" w14:textId="4A98B6A5" w:rsidR="001D591D" w:rsidRPr="00DB3790" w:rsidRDefault="00E829EC" w:rsidP="007F2E2D">
            <w:pPr>
              <w:pStyle w:val="B2"/>
            </w:pPr>
            <w:r>
              <w:t>-</w:t>
            </w:r>
            <w:r>
              <w:tab/>
            </w:r>
            <w:hyperlink r:id="rId106" w:history="1">
              <w:r w:rsidR="001D591D" w:rsidRPr="00DB3790">
                <w:rPr>
                  <w:rStyle w:val="Hyperlink"/>
                </w:rPr>
                <w:t>https://www.digitaltrends.com/cool-tech/bring-to-light-heart-rate-vr/</w:t>
              </w:r>
            </w:hyperlink>
          </w:p>
          <w:p w14:paraId="482CD8BF" w14:textId="77777777" w:rsidR="001D591D" w:rsidRPr="00DB3790" w:rsidRDefault="00E829EC" w:rsidP="00E829EC">
            <w:pPr>
              <w:pStyle w:val="B2"/>
            </w:pPr>
            <w:r>
              <w:t>-</w:t>
            </w:r>
            <w:r>
              <w:tab/>
            </w:r>
            <w:r w:rsidR="001D591D" w:rsidRPr="00DB3790">
              <w:t>https://vrscout.com/news/vr-horror-game-tracks-heart-rate/</w:t>
            </w:r>
          </w:p>
          <w:p w14:paraId="7B83E23D" w14:textId="77777777" w:rsidR="001D591D" w:rsidRPr="00DB3790" w:rsidRDefault="001D591D" w:rsidP="004B4AC5">
            <w:r w:rsidRPr="00DB3790">
              <w:t>Device Features</w:t>
            </w:r>
          </w:p>
          <w:p w14:paraId="0D8B299C" w14:textId="77777777" w:rsidR="001D591D" w:rsidRPr="00DB3790" w:rsidRDefault="00E829EC" w:rsidP="00E829EC">
            <w:pPr>
              <w:pStyle w:val="B2"/>
            </w:pPr>
            <w:r>
              <w:t>-</w:t>
            </w:r>
            <w:r>
              <w:tab/>
            </w:r>
            <w:r w:rsidR="001D591D" w:rsidRPr="00DB3790">
              <w:t>Facial expression tracking with AI is available on mobile devices</w:t>
            </w:r>
          </w:p>
          <w:p w14:paraId="2EC80B6E" w14:textId="77777777" w:rsidR="001D591D" w:rsidRPr="00DB3790" w:rsidRDefault="00E829EC" w:rsidP="00E829EC">
            <w:pPr>
              <w:pStyle w:val="B2"/>
            </w:pPr>
            <w:r>
              <w:t>-</w:t>
            </w:r>
            <w:r>
              <w:tab/>
            </w:r>
            <w:r w:rsidR="001D591D" w:rsidRPr="00DB3790">
              <w:t>Eye Tracking combined with AI is available on mobile devices</w:t>
            </w:r>
          </w:p>
          <w:p w14:paraId="4B6B58EC" w14:textId="77777777" w:rsidR="001D591D" w:rsidRPr="00DB3790" w:rsidRDefault="00E829EC" w:rsidP="00E829EC">
            <w:pPr>
              <w:pStyle w:val="B2"/>
            </w:pPr>
            <w:r>
              <w:t>-</w:t>
            </w:r>
            <w:r>
              <w:tab/>
            </w:r>
            <w:r w:rsidR="001D591D" w:rsidRPr="00DB3790">
              <w:t>IoT/Wearable devices provide the ability to measure biometric metrics such as heart beat and other stress detecting factors (skin changes, etc.) and may be connected with app</w:t>
            </w:r>
          </w:p>
          <w:p w14:paraId="703F2707" w14:textId="77777777" w:rsidR="001D591D" w:rsidRPr="00DB3790" w:rsidRDefault="001D591D" w:rsidP="004B4AC5">
            <w:r w:rsidRPr="00DB3790">
              <w:t>Biometric and Emotion Tracking Technologies are summarized:</w:t>
            </w:r>
          </w:p>
          <w:p w14:paraId="41C93AD1" w14:textId="273AB5DC" w:rsidR="001D591D" w:rsidRPr="00DB3790" w:rsidRDefault="00E829EC" w:rsidP="00E829EC">
            <w:pPr>
              <w:pStyle w:val="B10"/>
            </w:pPr>
            <w:r>
              <w:t>-</w:t>
            </w:r>
            <w:r>
              <w:tab/>
            </w:r>
            <w:hyperlink r:id="rId107" w:history="1">
              <w:r w:rsidR="001D591D" w:rsidRPr="00DB3790">
                <w:rPr>
                  <w:rStyle w:val="Hyperlink"/>
                </w:rPr>
                <w:t>https://blog.therachat.io/emotion-tracking/</w:t>
              </w:r>
            </w:hyperlink>
          </w:p>
          <w:p w14:paraId="5FE246C1" w14:textId="77777777" w:rsidR="001D591D" w:rsidRPr="00DB3790" w:rsidRDefault="00E829EC" w:rsidP="00E829EC">
            <w:pPr>
              <w:pStyle w:val="B10"/>
            </w:pPr>
            <w:r>
              <w:t>-</w:t>
            </w:r>
            <w:r>
              <w:tab/>
            </w:r>
            <w:r w:rsidR="001D591D" w:rsidRPr="00DB3790">
              <w:t>https://www.aplanforliving.com/6-wearables-to-track-your-emotions/</w:t>
            </w:r>
          </w:p>
          <w:p w14:paraId="06C14A5C" w14:textId="77777777" w:rsidR="001D591D" w:rsidRPr="00DB3790" w:rsidRDefault="00E829EC" w:rsidP="00E829EC">
            <w:pPr>
              <w:pStyle w:val="B10"/>
            </w:pPr>
            <w:r>
              <w:t>-</w:t>
            </w:r>
            <w:r>
              <w:tab/>
            </w:r>
            <w:r w:rsidR="001D591D" w:rsidRPr="00DB3790">
              <w:t>https://www.inc.com/magazine/201607/tom-foster/lightwave-monitor-customer-emotions.html</w:t>
            </w:r>
          </w:p>
        </w:tc>
      </w:tr>
      <w:tr w:rsidR="001D591D" w:rsidRPr="00DB3790" w14:paraId="04C78BFF" w14:textId="77777777" w:rsidTr="004B4AC5">
        <w:tc>
          <w:tcPr>
            <w:tcW w:w="9831" w:type="dxa"/>
            <w:shd w:val="clear" w:color="auto" w:fill="A6A6A6"/>
          </w:tcPr>
          <w:p w14:paraId="1A2B28C3" w14:textId="77777777" w:rsidR="001D591D" w:rsidRPr="00DB3790" w:rsidRDefault="001D591D" w:rsidP="004B4AC5">
            <w:pPr>
              <w:rPr>
                <w:b/>
                <w:color w:val="FFFFFF"/>
              </w:rPr>
            </w:pPr>
            <w:r w:rsidRPr="00DB3790">
              <w:rPr>
                <w:b/>
                <w:color w:val="FFFFFF"/>
              </w:rPr>
              <w:t>Potential Standardization Status and Needs</w:t>
            </w:r>
          </w:p>
        </w:tc>
      </w:tr>
      <w:tr w:rsidR="001D591D" w:rsidRPr="00DB3790" w14:paraId="74325E9C" w14:textId="77777777" w:rsidTr="004B4AC5">
        <w:tc>
          <w:tcPr>
            <w:tcW w:w="9831" w:type="dxa"/>
            <w:shd w:val="clear" w:color="auto" w:fill="auto"/>
          </w:tcPr>
          <w:p w14:paraId="7652703A" w14:textId="77777777" w:rsidR="001D591D" w:rsidRPr="00DB3790" w:rsidRDefault="001D591D" w:rsidP="004B4AC5">
            <w:r w:rsidRPr="00DB3790">
              <w:t>The following aspects may require standardization work:</w:t>
            </w:r>
          </w:p>
          <w:p w14:paraId="53A862EC" w14:textId="77777777" w:rsidR="001D591D" w:rsidRPr="00DB3790" w:rsidRDefault="00E829EC" w:rsidP="00E829EC">
            <w:pPr>
              <w:pStyle w:val="B10"/>
            </w:pPr>
            <w:r>
              <w:t>-</w:t>
            </w:r>
            <w:r>
              <w:tab/>
            </w:r>
            <w:r w:rsidR="001D591D" w:rsidRPr="00DB3790">
              <w:t>Coded Representation of Audio/Video Formats</w:t>
            </w:r>
          </w:p>
          <w:p w14:paraId="7DE7C954" w14:textId="77777777" w:rsidR="001D591D" w:rsidRPr="00DB3790" w:rsidRDefault="00E829EC" w:rsidP="00E829EC">
            <w:pPr>
              <w:pStyle w:val="B10"/>
            </w:pPr>
            <w:r>
              <w:t>-</w:t>
            </w:r>
            <w:r>
              <w:tab/>
            </w:r>
            <w:r w:rsidR="001D591D" w:rsidRPr="00DB3790">
              <w:t>Seamless splicing and smooth transitions across storylines</w:t>
            </w:r>
          </w:p>
          <w:p w14:paraId="4023944D" w14:textId="77777777" w:rsidR="001D591D" w:rsidRPr="00DB3790" w:rsidRDefault="00E829EC" w:rsidP="00E829EC">
            <w:pPr>
              <w:pStyle w:val="B10"/>
            </w:pPr>
            <w:r>
              <w:t>-</w:t>
            </w:r>
            <w:r>
              <w:tab/>
            </w:r>
            <w:r w:rsidR="001D591D" w:rsidRPr="00DB3790">
              <w:t>Scene composition and description</w:t>
            </w:r>
          </w:p>
          <w:p w14:paraId="2FFD2052" w14:textId="77777777" w:rsidR="001D591D" w:rsidRPr="00DB3790" w:rsidRDefault="00E829EC" w:rsidP="00E829EC">
            <w:pPr>
              <w:pStyle w:val="B10"/>
            </w:pPr>
            <w:r>
              <w:t>-</w:t>
            </w:r>
            <w:r>
              <w:tab/>
            </w:r>
            <w:r w:rsidR="001D591D" w:rsidRPr="00DB3790">
              <w:t>Storage and Cloud Access Formats</w:t>
            </w:r>
          </w:p>
          <w:p w14:paraId="1CCDB52B" w14:textId="77777777" w:rsidR="001D591D" w:rsidRPr="00DB3790" w:rsidRDefault="00E829EC" w:rsidP="00E829EC">
            <w:pPr>
              <w:pStyle w:val="B10"/>
            </w:pPr>
            <w:r>
              <w:t>-</w:t>
            </w:r>
            <w:r>
              <w:tab/>
            </w:r>
            <w:r w:rsidR="001D591D" w:rsidRPr="00DB3790">
              <w:t>Content Delivery Protocols</w:t>
            </w:r>
          </w:p>
          <w:p w14:paraId="1AAC021F" w14:textId="77777777" w:rsidR="001D591D" w:rsidRPr="00DB3790" w:rsidRDefault="00E829EC" w:rsidP="00E829EC">
            <w:pPr>
              <w:pStyle w:val="B10"/>
            </w:pPr>
            <w:r>
              <w:t>-</w:t>
            </w:r>
            <w:r>
              <w:tab/>
            </w:r>
            <w:r w:rsidR="001D591D" w:rsidRPr="00DB3790">
              <w:t>Decoding, rendering, sensor and emotion tracking APIs</w:t>
            </w:r>
          </w:p>
          <w:p w14:paraId="53DA2E63" w14:textId="77777777" w:rsidR="001D591D" w:rsidRPr="00DB3790" w:rsidRDefault="00E829EC" w:rsidP="00E829EC">
            <w:pPr>
              <w:pStyle w:val="B10"/>
            </w:pPr>
            <w:r>
              <w:t>-</w:t>
            </w:r>
            <w:r>
              <w:tab/>
            </w:r>
            <w:r w:rsidR="001D591D" w:rsidRPr="00DB3790">
              <w:t>Biometrics and Emotion Metadata definition and delivery</w:t>
            </w:r>
          </w:p>
        </w:tc>
      </w:tr>
    </w:tbl>
    <w:p w14:paraId="4B646DEC" w14:textId="77777777" w:rsidR="001D591D" w:rsidRPr="00DB3790" w:rsidRDefault="001D591D" w:rsidP="00770620"/>
    <w:p w14:paraId="66D9DC43" w14:textId="77777777" w:rsidR="00613182" w:rsidRPr="00DB3790" w:rsidRDefault="00613182" w:rsidP="001B528E">
      <w:pPr>
        <w:pStyle w:val="Heading1"/>
      </w:pPr>
      <w:bookmarkStart w:id="274" w:name="_Toc23169832"/>
      <w:bookmarkStart w:id="275" w:name="_Toc33042087"/>
      <w:r w:rsidRPr="00DB3790">
        <w:t>A.6</w:t>
      </w:r>
      <w:r w:rsidRPr="00DB3790">
        <w:tab/>
        <w:t>Use Case 5: Untethered Immersive Online Gaming</w:t>
      </w:r>
      <w:bookmarkEnd w:id="274"/>
      <w:bookmarkEnd w:id="2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613182" w:rsidRPr="00DB3790" w14:paraId="530B061A" w14:textId="77777777" w:rsidTr="004B4AC5">
        <w:tc>
          <w:tcPr>
            <w:tcW w:w="5000" w:type="pct"/>
            <w:shd w:val="clear" w:color="auto" w:fill="A6A6A6"/>
          </w:tcPr>
          <w:p w14:paraId="156B5E3D" w14:textId="77777777" w:rsidR="00613182" w:rsidRPr="00DB3790" w:rsidRDefault="00613182" w:rsidP="004B4AC5">
            <w:pPr>
              <w:rPr>
                <w:b/>
                <w:color w:val="FFFFFF"/>
              </w:rPr>
            </w:pPr>
            <w:r w:rsidRPr="00DB3790">
              <w:rPr>
                <w:b/>
                <w:color w:val="FFFFFF"/>
              </w:rPr>
              <w:t>Use Case Description: Untethered Immersive Online Gaming</w:t>
            </w:r>
          </w:p>
        </w:tc>
      </w:tr>
      <w:tr w:rsidR="00613182" w:rsidRPr="00DB3790" w14:paraId="2A0ADB0D" w14:textId="77777777" w:rsidTr="004B4AC5">
        <w:tc>
          <w:tcPr>
            <w:tcW w:w="5000" w:type="pct"/>
            <w:shd w:val="clear" w:color="auto" w:fill="auto"/>
          </w:tcPr>
          <w:p w14:paraId="68F5F945" w14:textId="24C10B1B" w:rsidR="00613182" w:rsidRPr="00DB3790" w:rsidRDefault="00613182" w:rsidP="004B4AC5">
            <w:r w:rsidRPr="00DB3790">
              <w:t>100 friends play Fortnite Battle Royal</w:t>
            </w:r>
            <w:r w:rsidR="00DA1D4E" w:rsidRPr="00DB3790">
              <w:t xml:space="preserve"> ™</w:t>
            </w:r>
            <w:r w:rsidRPr="00DB3790">
              <w:t>. Of the the 100 friends, several are on travel and connect on a stand-alone HMD. The HMD has a with 5G connection.</w:t>
            </w:r>
          </w:p>
          <w:p w14:paraId="3F68C680" w14:textId="39520D46" w:rsidR="00613182" w:rsidRPr="00DB3790" w:rsidRDefault="00613182" w:rsidP="004B4AC5">
            <w:r w:rsidRPr="00DB3790">
              <w:t>Fortnite Battle Royale</w:t>
            </w:r>
            <w:r w:rsidR="00DA1D4E" w:rsidRPr="00DB3790">
              <w:t xml:space="preserve"> ™</w:t>
            </w:r>
            <w:r w:rsidRPr="00DB3790">
              <w:t xml:space="preserve"> is a free-to-play battle royale video game. As a battle royale game, Fortnite Battle Royale features up to 100 players, alone, in duos, or in squads of up to four players, attempting to be the last player or group alive by killing other players or evading them, while staying within a constantly shrinking safe zone to prevent taking lethal damage from being outside it. Players start with no intrinsic advantages, and scavenge for weapons and armor to gain the upper hand on their opponents. The game features cross-platform play between the platforms that was limited for the first five seasons, before the restrictions were eased.</w:t>
            </w:r>
          </w:p>
          <w:p w14:paraId="3193EEB3" w14:textId="2DC3C3CE" w:rsidR="00613182" w:rsidRPr="00DB3790" w:rsidRDefault="00613182" w:rsidP="004B4AC5">
            <w:r w:rsidRPr="00DB3790">
              <w:lastRenderedPageBreak/>
              <w:t>Other popular VR games are here:</w:t>
            </w:r>
          </w:p>
          <w:p w14:paraId="13390679" w14:textId="103CAF18" w:rsidR="00613182" w:rsidRPr="00DB3790" w:rsidRDefault="004975F7" w:rsidP="004975F7">
            <w:pPr>
              <w:pStyle w:val="B10"/>
            </w:pPr>
            <w:r>
              <w:t>-</w:t>
            </w:r>
            <w:r>
              <w:tab/>
            </w:r>
            <w:hyperlink r:id="rId108" w:history="1">
              <w:r w:rsidR="00613182" w:rsidRPr="00DB3790">
                <w:rPr>
                  <w:rStyle w:val="Hyperlink"/>
                </w:rPr>
                <w:t>https://veer.tv/blog/30-best-vr-games-for-playstation-vr-oculus-rift-htc-vive-in-2018/</w:t>
              </w:r>
            </w:hyperlink>
          </w:p>
          <w:p w14:paraId="0DBA0157" w14:textId="3C1DD0B7" w:rsidR="00613182" w:rsidRPr="00DB3790" w:rsidRDefault="004975F7" w:rsidP="004975F7">
            <w:pPr>
              <w:pStyle w:val="B10"/>
            </w:pPr>
            <w:r>
              <w:t>-</w:t>
            </w:r>
            <w:r>
              <w:tab/>
            </w:r>
            <w:hyperlink r:id="rId109" w:history="1">
              <w:r w:rsidR="00613182" w:rsidRPr="00DB3790">
                <w:rPr>
                  <w:rStyle w:val="Hyperlink"/>
                </w:rPr>
                <w:t>https://uploadvr.com/best-psvr-games/</w:t>
              </w:r>
            </w:hyperlink>
          </w:p>
          <w:p w14:paraId="33D20E9E" w14:textId="195D8F9D" w:rsidR="00613182" w:rsidRPr="00DB3790" w:rsidRDefault="004975F7" w:rsidP="004975F7">
            <w:pPr>
              <w:pStyle w:val="B10"/>
            </w:pPr>
            <w:r>
              <w:t>-</w:t>
            </w:r>
            <w:r>
              <w:tab/>
            </w:r>
            <w:hyperlink r:id="rId110" w:history="1">
              <w:r w:rsidR="00613182" w:rsidRPr="00DB3790">
                <w:rPr>
                  <w:rStyle w:val="Hyperlink"/>
                </w:rPr>
                <w:t>https://www.digitaltrends.com/gaming/best-psvr-games/</w:t>
              </w:r>
            </w:hyperlink>
          </w:p>
          <w:p w14:paraId="1C879D17" w14:textId="5FF15DBC" w:rsidR="00613182" w:rsidRPr="00DB3790" w:rsidRDefault="004975F7" w:rsidP="004975F7">
            <w:pPr>
              <w:pStyle w:val="B10"/>
            </w:pPr>
            <w:r>
              <w:t>-</w:t>
            </w:r>
            <w:r>
              <w:tab/>
            </w:r>
            <w:r w:rsidR="00613182" w:rsidRPr="00DB3790">
              <w:t>Population: One</w:t>
            </w:r>
            <w:r w:rsidR="00416B71">
              <w:t xml:space="preserve"> </w:t>
            </w:r>
            <w:r w:rsidR="00DA1D4E" w:rsidRPr="00DB3790">
              <w:t>™</w:t>
            </w:r>
          </w:p>
          <w:p w14:paraId="19A23F18" w14:textId="75DBB3CA" w:rsidR="00613182" w:rsidRPr="00DB3790" w:rsidRDefault="004975F7" w:rsidP="004975F7">
            <w:pPr>
              <w:pStyle w:val="B2"/>
            </w:pPr>
            <w:r>
              <w:t>-</w:t>
            </w:r>
            <w:r>
              <w:tab/>
            </w:r>
            <w:hyperlink r:id="rId111" w:history="1">
              <w:r w:rsidR="00613182" w:rsidRPr="00DB3790">
                <w:rPr>
                  <w:rStyle w:val="Hyperlink"/>
                </w:rPr>
                <w:t>https://www.ign.com/articles/2019/01/11/population-one-isnt-quite-fortnite-vr-but-its-pretty-convincing</w:t>
              </w:r>
            </w:hyperlink>
          </w:p>
          <w:p w14:paraId="005B36FE" w14:textId="7C14F605" w:rsidR="00613182" w:rsidRPr="00DB3790" w:rsidRDefault="004975F7" w:rsidP="004975F7">
            <w:pPr>
              <w:pStyle w:val="B2"/>
            </w:pPr>
            <w:r>
              <w:t>-</w:t>
            </w:r>
            <w:r>
              <w:tab/>
            </w:r>
            <w:hyperlink r:id="rId112" w:history="1">
              <w:r w:rsidR="00613182" w:rsidRPr="00DB3790">
                <w:rPr>
                  <w:rStyle w:val="Hyperlink"/>
                </w:rPr>
                <w:t>http://www.populationonevr.com/</w:t>
              </w:r>
            </w:hyperlink>
          </w:p>
          <w:p w14:paraId="46595563" w14:textId="45B4705C" w:rsidR="00613182" w:rsidRPr="00DB3790" w:rsidRDefault="004975F7" w:rsidP="004975F7">
            <w:pPr>
              <w:pStyle w:val="B2"/>
            </w:pPr>
            <w:r>
              <w:t>-</w:t>
            </w:r>
            <w:r>
              <w:tab/>
            </w:r>
            <w:hyperlink r:id="rId113" w:history="1">
              <w:r w:rsidR="00613182" w:rsidRPr="00DB3790">
                <w:rPr>
                  <w:rStyle w:val="Hyperlink"/>
                </w:rPr>
                <w:t>https://uploadvr.com/ces-population-one-preview/</w:t>
              </w:r>
            </w:hyperlink>
          </w:p>
          <w:p w14:paraId="6C2D89C2" w14:textId="19FDF86C" w:rsidR="00613182" w:rsidRPr="00DB3790" w:rsidRDefault="004975F7" w:rsidP="004975F7">
            <w:pPr>
              <w:pStyle w:val="B10"/>
            </w:pPr>
            <w:r>
              <w:t>-</w:t>
            </w:r>
            <w:r>
              <w:tab/>
            </w:r>
            <w:r w:rsidR="00613182" w:rsidRPr="00DB3790">
              <w:t>https://vrgames.io/game/</w:t>
            </w:r>
          </w:p>
        </w:tc>
      </w:tr>
      <w:tr w:rsidR="00613182" w:rsidRPr="00DB3790" w14:paraId="0CC5F793" w14:textId="77777777" w:rsidTr="004B4AC5">
        <w:tc>
          <w:tcPr>
            <w:tcW w:w="5000" w:type="pct"/>
            <w:shd w:val="clear" w:color="auto" w:fill="A6A6A6"/>
          </w:tcPr>
          <w:p w14:paraId="7D825A0F" w14:textId="77777777" w:rsidR="00613182" w:rsidRPr="00DB3790" w:rsidRDefault="00613182" w:rsidP="004B4AC5">
            <w:pPr>
              <w:rPr>
                <w:b/>
                <w:color w:val="FFFFFF"/>
              </w:rPr>
            </w:pPr>
            <w:r w:rsidRPr="00DB3790">
              <w:rPr>
                <w:b/>
                <w:color w:val="FFFFFF"/>
              </w:rPr>
              <w:lastRenderedPageBreak/>
              <w:t>Categorization</w:t>
            </w:r>
          </w:p>
        </w:tc>
      </w:tr>
      <w:tr w:rsidR="00613182" w:rsidRPr="00DB3790" w14:paraId="1965A4F6" w14:textId="77777777" w:rsidTr="004B4AC5">
        <w:tc>
          <w:tcPr>
            <w:tcW w:w="5000" w:type="pct"/>
            <w:shd w:val="clear" w:color="auto" w:fill="auto"/>
          </w:tcPr>
          <w:p w14:paraId="21B77B46" w14:textId="77777777" w:rsidR="00613182" w:rsidRPr="00DB3790" w:rsidRDefault="00613182" w:rsidP="004B4AC5">
            <w:pPr>
              <w:rPr>
                <w:b/>
              </w:rPr>
            </w:pPr>
            <w:r w:rsidRPr="00DB3790">
              <w:rPr>
                <w:b/>
              </w:rPr>
              <w:t>Type: VR</w:t>
            </w:r>
          </w:p>
          <w:p w14:paraId="1701011A" w14:textId="77777777" w:rsidR="00613182" w:rsidRPr="00DB3790" w:rsidRDefault="00613182" w:rsidP="004B4AC5">
            <w:pPr>
              <w:rPr>
                <w:b/>
              </w:rPr>
            </w:pPr>
            <w:r w:rsidRPr="00DB3790">
              <w:rPr>
                <w:b/>
              </w:rPr>
              <w:t>Degrees of Freedom: 6DoF</w:t>
            </w:r>
          </w:p>
          <w:p w14:paraId="1C93FFAA" w14:textId="77777777" w:rsidR="00613182" w:rsidRPr="00DB3790" w:rsidRDefault="00613182" w:rsidP="004B4AC5">
            <w:pPr>
              <w:rPr>
                <w:b/>
              </w:rPr>
            </w:pPr>
            <w:r w:rsidRPr="00DB3790">
              <w:rPr>
                <w:b/>
              </w:rPr>
              <w:t>Delivery: Streaming, Interactive, Split</w:t>
            </w:r>
          </w:p>
          <w:p w14:paraId="74C3DF97" w14:textId="77777777" w:rsidR="00613182" w:rsidRPr="00DB3790" w:rsidRDefault="00613182" w:rsidP="004B4AC5">
            <w:pPr>
              <w:rPr>
                <w:b/>
              </w:rPr>
            </w:pPr>
            <w:r w:rsidRPr="00DB3790">
              <w:rPr>
                <w:b/>
              </w:rPr>
              <w:t>Device: HMD with a Gaming controller</w:t>
            </w:r>
          </w:p>
        </w:tc>
      </w:tr>
      <w:tr w:rsidR="00613182" w:rsidRPr="00DB3790" w14:paraId="2E424636" w14:textId="77777777" w:rsidTr="004B4AC5">
        <w:tc>
          <w:tcPr>
            <w:tcW w:w="5000" w:type="pct"/>
            <w:shd w:val="clear" w:color="auto" w:fill="A6A6A6"/>
          </w:tcPr>
          <w:p w14:paraId="6B7623A4" w14:textId="77777777" w:rsidR="00613182" w:rsidRPr="00DB3790" w:rsidRDefault="00613182" w:rsidP="004B4AC5">
            <w:pPr>
              <w:rPr>
                <w:b/>
                <w:color w:val="FFFFFF"/>
              </w:rPr>
            </w:pPr>
            <w:r w:rsidRPr="00DB3790">
              <w:rPr>
                <w:b/>
                <w:color w:val="FFFFFF"/>
              </w:rPr>
              <w:t>Preconditions</w:t>
            </w:r>
          </w:p>
        </w:tc>
      </w:tr>
      <w:tr w:rsidR="00613182" w:rsidRPr="00DB3790" w14:paraId="7FCF22DF" w14:textId="77777777" w:rsidTr="004B4AC5">
        <w:tc>
          <w:tcPr>
            <w:tcW w:w="5000" w:type="pct"/>
            <w:shd w:val="clear" w:color="auto" w:fill="auto"/>
          </w:tcPr>
          <w:p w14:paraId="3F8C545E" w14:textId="77777777" w:rsidR="00613182" w:rsidRPr="00DB3790" w:rsidRDefault="004975F7" w:rsidP="004975F7">
            <w:pPr>
              <w:pStyle w:val="B10"/>
            </w:pPr>
            <w:r>
              <w:t>-</w:t>
            </w:r>
            <w:r>
              <w:tab/>
            </w:r>
            <w:r w:rsidR="00613182" w:rsidRPr="00DB3790">
              <w:t>Gaming client is installed that permits to consume the game</w:t>
            </w:r>
          </w:p>
          <w:p w14:paraId="058D7052" w14:textId="77777777" w:rsidR="00613182" w:rsidRPr="00DB3790" w:rsidRDefault="004975F7" w:rsidP="004975F7">
            <w:pPr>
              <w:pStyle w:val="B10"/>
            </w:pPr>
            <w:r>
              <w:t>-</w:t>
            </w:r>
            <w:r>
              <w:tab/>
            </w:r>
            <w:r w:rsidR="00613182" w:rsidRPr="00DB3790">
              <w:t>The application uses existing HW capabilities on the device, including game engines, rendering functionalities as well as sensors. Inside-out Tracking is available.</w:t>
            </w:r>
          </w:p>
          <w:p w14:paraId="1E1AA8EC" w14:textId="77777777" w:rsidR="00613182" w:rsidRPr="00DB3790" w:rsidRDefault="004975F7" w:rsidP="004975F7">
            <w:pPr>
              <w:pStyle w:val="B10"/>
            </w:pPr>
            <w:r>
              <w:t>-</w:t>
            </w:r>
            <w:r>
              <w:tab/>
            </w:r>
            <w:r w:rsidR="00613182" w:rsidRPr="00DB3790">
              <w:t>Connectivity to the network is provided</w:t>
            </w:r>
            <w:r w:rsidR="00BD7D7B">
              <w:t>.</w:t>
            </w:r>
          </w:p>
        </w:tc>
      </w:tr>
      <w:tr w:rsidR="00613182" w:rsidRPr="00DB3790" w14:paraId="03D1923F" w14:textId="77777777" w:rsidTr="004B4AC5">
        <w:tc>
          <w:tcPr>
            <w:tcW w:w="5000" w:type="pct"/>
            <w:shd w:val="clear" w:color="auto" w:fill="A6A6A6"/>
          </w:tcPr>
          <w:p w14:paraId="4879CD9B" w14:textId="77777777" w:rsidR="00613182" w:rsidRPr="00DB3790" w:rsidRDefault="00613182" w:rsidP="004B4AC5">
            <w:pPr>
              <w:rPr>
                <w:b/>
                <w:color w:val="FFFFFF"/>
              </w:rPr>
            </w:pPr>
            <w:r w:rsidRPr="00DB3790">
              <w:rPr>
                <w:b/>
                <w:color w:val="FFFFFF"/>
              </w:rPr>
              <w:t>Requirements and QoS/QoE Considerations</w:t>
            </w:r>
          </w:p>
        </w:tc>
      </w:tr>
      <w:tr w:rsidR="00613182" w:rsidRPr="00DB3790" w14:paraId="535A2FE3" w14:textId="77777777" w:rsidTr="004B4AC5">
        <w:tc>
          <w:tcPr>
            <w:tcW w:w="5000" w:type="pct"/>
            <w:shd w:val="clear" w:color="auto" w:fill="auto"/>
          </w:tcPr>
          <w:p w14:paraId="19E433AF" w14:textId="77777777" w:rsidR="00613182" w:rsidRPr="00DB3790" w:rsidRDefault="00DE4CFE" w:rsidP="00DE4CFE">
            <w:pPr>
              <w:pStyle w:val="B10"/>
            </w:pPr>
            <w:r>
              <w:t>-</w:t>
            </w:r>
            <w:r>
              <w:tab/>
            </w:r>
            <w:r w:rsidR="00613182" w:rsidRPr="00DB3790">
              <w:t>Collected Statistics:</w:t>
            </w:r>
          </w:p>
          <w:p w14:paraId="629F8E46" w14:textId="77777777" w:rsidR="00613182" w:rsidRPr="00DB3790" w:rsidRDefault="00DE4CFE" w:rsidP="00DE4CFE">
            <w:pPr>
              <w:pStyle w:val="B2"/>
            </w:pPr>
            <w:r>
              <w:t>-</w:t>
            </w:r>
            <w:r>
              <w:tab/>
            </w:r>
            <w:hyperlink r:id="rId114" w:history="1">
              <w:r w:rsidR="00613182" w:rsidRPr="00DB3790">
                <w:rPr>
                  <w:rStyle w:val="Hyperlink"/>
                </w:rPr>
                <w:t>https://www.zdnet.com/article/how-fortnite-approaches-analytics-cloud-to-analyze-petabytes-of-game-data/</w:t>
              </w:r>
            </w:hyperlink>
          </w:p>
          <w:p w14:paraId="1E21FB22" w14:textId="77777777" w:rsidR="00613182" w:rsidRPr="00DB3790" w:rsidRDefault="00DE4CFE" w:rsidP="00DE4CFE">
            <w:pPr>
              <w:pStyle w:val="B2"/>
            </w:pPr>
            <w:r>
              <w:t>-</w:t>
            </w:r>
            <w:r>
              <w:tab/>
            </w:r>
            <w:r w:rsidR="00613182" w:rsidRPr="00DB3790">
              <w:t>Fortnite</w:t>
            </w:r>
            <w:r w:rsidR="00DA1D4E" w:rsidRPr="00DB3790">
              <w:t xml:space="preserve"> ™</w:t>
            </w:r>
            <w:r w:rsidR="00613182" w:rsidRPr="00DB3790">
              <w:t xml:space="preserve"> processes 92 million events a minute and sees its data grow 2 petabytes a month</w:t>
            </w:r>
          </w:p>
          <w:p w14:paraId="18AC09D1" w14:textId="77777777" w:rsidR="00613182" w:rsidRPr="00DB3790" w:rsidRDefault="00DE4CFE" w:rsidP="00DE4CFE">
            <w:pPr>
              <w:pStyle w:val="B2"/>
            </w:pPr>
            <w:r>
              <w:t>-</w:t>
            </w:r>
            <w:r>
              <w:tab/>
            </w:r>
            <w:r w:rsidR="00613182" w:rsidRPr="00DB3790">
              <w:t>Akamai</w:t>
            </w:r>
            <w:r w:rsidR="00DA1D4E" w:rsidRPr="00DB3790">
              <w:t xml:space="preserve"> ™</w:t>
            </w:r>
            <w:r w:rsidR="00613182" w:rsidRPr="00DB3790">
              <w:t xml:space="preserve"> said Fortnite set a game traffic record on its network July 12 with 37 terabytes </w:t>
            </w:r>
          </w:p>
          <w:p w14:paraId="1B014ED3" w14:textId="77777777" w:rsidR="00613182" w:rsidRPr="00DB3790" w:rsidRDefault="00DE4CFE" w:rsidP="00DE4CFE">
            <w:pPr>
              <w:pStyle w:val="B2"/>
            </w:pPr>
            <w:r>
              <w:t>-</w:t>
            </w:r>
            <w:r>
              <w:tab/>
            </w:r>
            <w:r w:rsidR="00613182" w:rsidRPr="00DB3790">
              <w:t>https://www.techadvisor.co.uk/feature/game/how-much-data-does-fortnite-use-3683618/per second delivered across its platform.</w:t>
            </w:r>
          </w:p>
          <w:p w14:paraId="1C39BB76" w14:textId="77777777" w:rsidR="00613182" w:rsidRPr="00DB3790" w:rsidRDefault="00DE4CFE" w:rsidP="00DE4CFE">
            <w:pPr>
              <w:pStyle w:val="B3"/>
            </w:pPr>
            <w:r>
              <w:t>-</w:t>
            </w:r>
            <w:r>
              <w:tab/>
            </w:r>
            <w:r w:rsidR="00C90AF2">
              <w:t xml:space="preserve">Techadvisor IDG © Copyright 2019 IDG UK. All Rights Reserved has </w:t>
            </w:r>
            <w:r w:rsidR="00613182" w:rsidRPr="00DB3790">
              <w:t>checked our data usage, and according to the tool, the 15-minute session used 12.4MB of mobile data. That may sound like a lot, but it</w:t>
            </w:r>
            <w:r w:rsidR="00BD7D7B">
              <w:t>'</w:t>
            </w:r>
            <w:r w:rsidR="00613182" w:rsidRPr="00DB3790">
              <w:t>s the equivalent of streaming a one- or two-minute video on YouTube</w:t>
            </w:r>
            <w:r w:rsidR="00DA1D4E" w:rsidRPr="00DB3790">
              <w:t xml:space="preserve"> ™</w:t>
            </w:r>
            <w:r w:rsidR="00613182" w:rsidRPr="00DB3790">
              <w:t xml:space="preserve">. It may vary slightly depending on a number of factors, but </w:t>
            </w:r>
            <w:r w:rsidR="00C90AF2">
              <w:t xml:space="preserve">Techadvisor IDG © </w:t>
            </w:r>
            <w:r w:rsidR="00613182" w:rsidRPr="00DB3790">
              <w:t xml:space="preserve">estimate </w:t>
            </w:r>
            <w:r w:rsidR="00C90AF2">
              <w:t xml:space="preserve">that </w:t>
            </w:r>
            <w:r w:rsidR="00613182" w:rsidRPr="00DB3790">
              <w:t>Fortnite uses between 10-15MB per 15 minutes of gameplay, or around 50-60MB per hour.</w:t>
            </w:r>
          </w:p>
          <w:p w14:paraId="6DD96A4B" w14:textId="77777777" w:rsidR="00613182" w:rsidRPr="00DB3790" w:rsidRDefault="00DE4CFE" w:rsidP="00DE4CFE">
            <w:pPr>
              <w:pStyle w:val="B10"/>
            </w:pPr>
            <w:r>
              <w:t>-</w:t>
            </w:r>
            <w:r>
              <w:tab/>
            </w:r>
            <w:r w:rsidR="00613182" w:rsidRPr="00DB3790">
              <w:t xml:space="preserve">Required QoS: </w:t>
            </w:r>
          </w:p>
          <w:p w14:paraId="48CFA393" w14:textId="77777777" w:rsidR="00613182" w:rsidRPr="00DB3790" w:rsidRDefault="00DE4CFE" w:rsidP="00DE4CFE">
            <w:pPr>
              <w:pStyle w:val="B2"/>
            </w:pPr>
            <w:r>
              <w:t>-</w:t>
            </w:r>
            <w:r>
              <w:tab/>
            </w:r>
            <w:hyperlink r:id="rId115" w:history="1">
              <w:r w:rsidR="00613182" w:rsidRPr="00DB3790">
                <w:rPr>
                  <w:rStyle w:val="Hyperlink"/>
                </w:rPr>
                <w:t>https://broadbandnow.com/guides/best-internet-service-setup-serious-gamers</w:t>
              </w:r>
            </w:hyperlink>
          </w:p>
          <w:p w14:paraId="60C320A2" w14:textId="77777777" w:rsidR="00613182" w:rsidRPr="00DB3790" w:rsidRDefault="00DE4CFE" w:rsidP="00DE4CFE">
            <w:pPr>
              <w:pStyle w:val="B3"/>
            </w:pPr>
            <w:r>
              <w:t>-</w:t>
            </w:r>
            <w:r>
              <w:tab/>
            </w:r>
            <w:r w:rsidR="00613182" w:rsidRPr="00DB3790">
              <w:t>Any connection over 2 mbps with less than 75ms ping should work well for 99% of games.</w:t>
            </w:r>
          </w:p>
          <w:p w14:paraId="38C7C5B6" w14:textId="77777777" w:rsidR="00613182" w:rsidRPr="00DB3790" w:rsidRDefault="00DE4CFE" w:rsidP="00DE4CFE">
            <w:pPr>
              <w:pStyle w:val="B3"/>
            </w:pPr>
            <w:r>
              <w:t>-</w:t>
            </w:r>
            <w:r>
              <w:tab/>
            </w:r>
            <w:r w:rsidR="00613182" w:rsidRPr="00DB3790">
              <w:t>the main factors affecting your gameplay are:</w:t>
            </w:r>
          </w:p>
          <w:p w14:paraId="62F8AF4E" w14:textId="77777777" w:rsidR="00613182" w:rsidRPr="00DB3790" w:rsidRDefault="00DE4CFE" w:rsidP="00DE4CFE">
            <w:pPr>
              <w:pStyle w:val="B4"/>
            </w:pPr>
            <w:r>
              <w:t>-</w:t>
            </w:r>
            <w:r>
              <w:tab/>
            </w:r>
            <w:r w:rsidR="00613182" w:rsidRPr="00DB3790">
              <w:t>Efficiency of your network</w:t>
            </w:r>
          </w:p>
          <w:p w14:paraId="796A3B85" w14:textId="77777777" w:rsidR="00613182" w:rsidRPr="00DB3790" w:rsidRDefault="00DE4CFE" w:rsidP="00DE4CFE">
            <w:pPr>
              <w:pStyle w:val="B4"/>
            </w:pPr>
            <w:r>
              <w:lastRenderedPageBreak/>
              <w:t>-</w:t>
            </w:r>
            <w:r>
              <w:tab/>
            </w:r>
            <w:r w:rsidR="00613182" w:rsidRPr="00DB3790">
              <w:t>Distance to other players in multiplayer games</w:t>
            </w:r>
          </w:p>
          <w:p w14:paraId="7B7A44A4" w14:textId="77777777" w:rsidR="00613182" w:rsidRPr="00DB3790" w:rsidRDefault="00DE4CFE" w:rsidP="00DE4CFE">
            <w:pPr>
              <w:pStyle w:val="B3"/>
            </w:pPr>
            <w:r>
              <w:t>-</w:t>
            </w:r>
            <w:r>
              <w:tab/>
            </w:r>
            <w:r w:rsidR="00613182" w:rsidRPr="00DB3790">
              <w:t>QoS and network prioritization might not matter much for the average Internet user, but for gamers it can make a big difference in network lag.</w:t>
            </w:r>
          </w:p>
          <w:p w14:paraId="1CA83400" w14:textId="77777777" w:rsidR="00613182" w:rsidRPr="00DB3790" w:rsidRDefault="00DE4CFE" w:rsidP="00DE4CFE">
            <w:pPr>
              <w:pStyle w:val="B3"/>
            </w:pPr>
            <w:r>
              <w:t>-</w:t>
            </w:r>
            <w:r>
              <w:tab/>
            </w:r>
            <w:r w:rsidR="00613182" w:rsidRPr="00DB3790">
              <w:t>Ping is king.</w:t>
            </w:r>
          </w:p>
          <w:p w14:paraId="7BDFB78B" w14:textId="77777777" w:rsidR="00613182" w:rsidRPr="00DB3790" w:rsidRDefault="00DE4CFE" w:rsidP="00DE4CFE">
            <w:pPr>
              <w:pStyle w:val="B2"/>
            </w:pPr>
            <w:r>
              <w:t>-</w:t>
            </w:r>
            <w:r>
              <w:tab/>
            </w:r>
            <w:r w:rsidR="00613182" w:rsidRPr="00DE4CFE">
              <w:t>Different scenarios need to be looked at, for example where the rendering is happening</w:t>
            </w:r>
            <w:r w:rsidR="00613182" w:rsidRPr="00DB3790">
              <w:rPr>
                <w:rFonts w:eastAsia="DengXian"/>
                <w:lang w:eastAsia="zh-CN"/>
              </w:rPr>
              <w:t xml:space="preserve">. </w:t>
            </w:r>
          </w:p>
          <w:p w14:paraId="50913DA4" w14:textId="77777777" w:rsidR="00613182" w:rsidRPr="00DB3790" w:rsidRDefault="00DE4CFE" w:rsidP="00DE4CFE">
            <w:pPr>
              <w:pStyle w:val="B10"/>
            </w:pPr>
            <w:r>
              <w:t>-</w:t>
            </w:r>
            <w:r>
              <w:tab/>
            </w:r>
            <w:r w:rsidR="00613182" w:rsidRPr="00DB3790">
              <w:t xml:space="preserve">Required QoE: </w:t>
            </w:r>
          </w:p>
          <w:p w14:paraId="6EF69704" w14:textId="77777777" w:rsidR="00613182" w:rsidRPr="00DB3790" w:rsidRDefault="00DE4CFE" w:rsidP="00DE4CFE">
            <w:pPr>
              <w:pStyle w:val="B2"/>
            </w:pPr>
            <w:r>
              <w:t>-</w:t>
            </w:r>
            <w:r>
              <w:tab/>
            </w:r>
            <w:r w:rsidR="00613182" w:rsidRPr="00DB3790">
              <w:t xml:space="preserve">fast reaction to manual controller information, </w:t>
            </w:r>
          </w:p>
          <w:p w14:paraId="050C5783" w14:textId="77777777" w:rsidR="00613182" w:rsidRPr="00DB3790" w:rsidRDefault="00DE4CFE" w:rsidP="00DE4CFE">
            <w:pPr>
              <w:pStyle w:val="B2"/>
            </w:pPr>
            <w:r>
              <w:t>-</w:t>
            </w:r>
            <w:r>
              <w:tab/>
            </w:r>
            <w:r w:rsidR="00613182" w:rsidRPr="00DB3790">
              <w:t xml:space="preserve">reaction to head movement within immersive limits, </w:t>
            </w:r>
          </w:p>
          <w:p w14:paraId="4585F529" w14:textId="77777777" w:rsidR="00613182" w:rsidRPr="00DB3790" w:rsidRDefault="00DE4CFE" w:rsidP="00DE4CFE">
            <w:pPr>
              <w:pStyle w:val="B2"/>
            </w:pPr>
            <w:r>
              <w:t>-</w:t>
            </w:r>
            <w:r>
              <w:tab/>
            </w:r>
            <w:r w:rsidR="00613182" w:rsidRPr="00DB3790">
              <w:t xml:space="preserve">providing sufficient gaming rendering experience to enable </w:t>
            </w:r>
            <w:r w:rsidR="00613182" w:rsidRPr="00DB3790">
              <w:rPr>
                <w:i/>
              </w:rPr>
              <w:t>presence</w:t>
            </w:r>
            <w:r w:rsidR="00613182" w:rsidRPr="00DB3790">
              <w:t>.</w:t>
            </w:r>
          </w:p>
          <w:p w14:paraId="3F1B050E" w14:textId="49138798" w:rsidR="00613182" w:rsidRPr="00DB3790" w:rsidRDefault="00DE4CFE" w:rsidP="00DE4CFE">
            <w:pPr>
              <w:pStyle w:val="B3"/>
            </w:pPr>
            <w:r>
              <w:t>-</w:t>
            </w:r>
            <w:r>
              <w:tab/>
            </w:r>
            <w:hyperlink r:id="rId116" w:history="1">
              <w:r w:rsidR="00613182" w:rsidRPr="00DB3790">
                <w:rPr>
                  <w:rStyle w:val="Hyperlink"/>
                </w:rPr>
                <w:t>https://xinreality.com/wiki/Presence</w:t>
              </w:r>
            </w:hyperlink>
          </w:p>
          <w:p w14:paraId="0A9DB7CA" w14:textId="77777777" w:rsidR="00613182" w:rsidRPr="00DB3790" w:rsidRDefault="00DE4CFE" w:rsidP="00DE4CFE">
            <w:pPr>
              <w:pStyle w:val="B2"/>
              <w:rPr>
                <w:rFonts w:eastAsia="MS Mincho"/>
              </w:rPr>
            </w:pPr>
            <w:r>
              <w:rPr>
                <w:rFonts w:eastAsia="DengXian"/>
                <w:lang w:eastAsia="zh-CN"/>
              </w:rPr>
              <w:t>-</w:t>
            </w:r>
            <w:r>
              <w:rPr>
                <w:rFonts w:eastAsia="DengXian"/>
                <w:lang w:eastAsia="zh-CN"/>
              </w:rPr>
              <w:tab/>
            </w:r>
            <w:r w:rsidR="00613182" w:rsidRPr="00DB3790">
              <w:rPr>
                <w:rFonts w:eastAsia="DengXian"/>
                <w:lang w:eastAsia="zh-CN"/>
              </w:rPr>
              <w:t>supporting frame rate not lower than 60 FPS and resolution not lower than 8K</w:t>
            </w:r>
          </w:p>
          <w:p w14:paraId="5FA081B8" w14:textId="77777777" w:rsidR="00613182" w:rsidRPr="00DB3790" w:rsidRDefault="00613182" w:rsidP="004B4AC5">
            <w:pPr>
              <w:rPr>
                <w:rFonts w:eastAsia="DengXian"/>
                <w:lang w:eastAsia="zh-CN"/>
              </w:rPr>
            </w:pPr>
            <w:r w:rsidRPr="00DB3790">
              <w:rPr>
                <w:rFonts w:eastAsia="DengXian"/>
                <w:lang w:eastAsia="zh-CN"/>
              </w:rPr>
              <w:t>The TR</w:t>
            </w:r>
            <w:r w:rsidR="00BD7D7B">
              <w:rPr>
                <w:rFonts w:eastAsia="DengXian"/>
                <w:lang w:eastAsia="zh-CN"/>
              </w:rPr>
              <w:t xml:space="preserve"> </w:t>
            </w:r>
            <w:r w:rsidRPr="00DB3790">
              <w:rPr>
                <w:rFonts w:eastAsia="DengXian"/>
                <w:lang w:eastAsia="zh-CN"/>
              </w:rPr>
              <w:t>22.842</w:t>
            </w:r>
            <w:r w:rsidR="00DA1D4E" w:rsidRPr="00DB3790">
              <w:rPr>
                <w:rFonts w:eastAsia="DengXian"/>
                <w:lang w:eastAsia="zh-CN"/>
              </w:rPr>
              <w:t xml:space="preserve"> [6]</w:t>
            </w:r>
            <w:r w:rsidRPr="00DB3790">
              <w:rPr>
                <w:rFonts w:eastAsia="DengXian"/>
                <w:lang w:eastAsia="zh-CN"/>
              </w:rPr>
              <w:t xml:space="preserve"> provides some information as well, please refer to clause 5.3.1. Summary of some discussions:</w:t>
            </w:r>
          </w:p>
          <w:p w14:paraId="2B9D58AC" w14:textId="77777777" w:rsidR="00613182" w:rsidRPr="00DB3790" w:rsidRDefault="00DE4CFE" w:rsidP="00DE4CFE">
            <w:pPr>
              <w:pStyle w:val="B10"/>
              <w:rPr>
                <w:rFonts w:eastAsia="DengXian"/>
                <w:lang w:eastAsia="zh-CN"/>
              </w:rPr>
            </w:pPr>
            <w:r>
              <w:rPr>
                <w:rFonts w:eastAsia="DengXian"/>
                <w:lang w:eastAsia="zh-CN"/>
              </w:rPr>
              <w:t>-</w:t>
            </w:r>
            <w:r>
              <w:rPr>
                <w:rFonts w:eastAsia="DengXian"/>
                <w:lang w:eastAsia="zh-CN"/>
              </w:rPr>
              <w:tab/>
            </w:r>
            <w:r w:rsidR="00613182" w:rsidRPr="00DE4CFE">
              <w:t>Latency requirements for online games may be very tight. Examples</w:t>
            </w:r>
          </w:p>
          <w:p w14:paraId="4E5F7661" w14:textId="77777777" w:rsidR="00613182" w:rsidRPr="00DB3790" w:rsidRDefault="00DE4CFE" w:rsidP="00DE4CFE">
            <w:pPr>
              <w:pStyle w:val="B2"/>
              <w:rPr>
                <w:rFonts w:eastAsia="DengXian"/>
                <w:lang w:eastAsia="zh-CN"/>
              </w:rPr>
            </w:pPr>
            <w:r>
              <w:rPr>
                <w:lang w:eastAsia="zh-CN"/>
              </w:rPr>
              <w:t>-</w:t>
            </w:r>
            <w:r>
              <w:rPr>
                <w:lang w:eastAsia="zh-CN"/>
              </w:rPr>
              <w:tab/>
            </w:r>
            <w:r w:rsidR="00613182" w:rsidRPr="00DB3790">
              <w:rPr>
                <w:lang w:eastAsia="zh-CN"/>
              </w:rPr>
              <w:t>Current mainstream FPS (First Person Shooter) game requires 60 frames per second, which means frame interval is 16.67ms.</w:t>
            </w:r>
            <w:r w:rsidR="00416B71">
              <w:rPr>
                <w:lang w:eastAsia="zh-CN"/>
              </w:rPr>
              <w:t xml:space="preserve"> </w:t>
            </w:r>
            <w:r w:rsidR="00613182" w:rsidRPr="00DB3790">
              <w:rPr>
                <w:lang w:eastAsia="zh-CN"/>
              </w:rPr>
              <w:t xml:space="preserve">If rendering is done in the cloud and taking out the delay for rendering and encoding/decoding processing, the network round trip time (RTT) delay should be less than 5ms. </w:t>
            </w:r>
          </w:p>
          <w:p w14:paraId="3F4D5469" w14:textId="77777777" w:rsidR="00613182" w:rsidRPr="00DB3790" w:rsidRDefault="00DE4CFE" w:rsidP="00DE4CFE">
            <w:pPr>
              <w:pStyle w:val="B2"/>
              <w:rPr>
                <w:rFonts w:eastAsia="DengXian"/>
                <w:lang w:eastAsia="zh-CN"/>
              </w:rPr>
            </w:pPr>
            <w:r>
              <w:rPr>
                <w:lang w:eastAsia="zh-CN"/>
              </w:rPr>
              <w:t>-</w:t>
            </w:r>
            <w:r>
              <w:rPr>
                <w:lang w:eastAsia="zh-CN"/>
              </w:rPr>
              <w:tab/>
            </w:r>
            <w:r w:rsidR="00613182" w:rsidRPr="00DB3790">
              <w:rPr>
                <w:lang w:eastAsia="zh-CN"/>
              </w:rPr>
              <w:t>MOBA</w:t>
            </w:r>
            <w:r w:rsidR="00DA1D4E" w:rsidRPr="00DB3790">
              <w:rPr>
                <w:lang w:eastAsia="zh-CN"/>
              </w:rPr>
              <w:t xml:space="preserve"> </w:t>
            </w:r>
            <w:r w:rsidR="00613182" w:rsidRPr="00DB3790">
              <w:rPr>
                <w:lang w:eastAsia="zh-CN"/>
              </w:rPr>
              <w:t>(Multiplayer Online Battle Arena)</w:t>
            </w:r>
            <w:r w:rsidR="00DA1D4E" w:rsidRPr="00DB3790">
              <w:rPr>
                <w:lang w:eastAsia="zh-CN"/>
              </w:rPr>
              <w:t xml:space="preserve"> </w:t>
            </w:r>
            <w:r w:rsidR="00613182" w:rsidRPr="00DB3790">
              <w:rPr>
                <w:lang w:eastAsia="zh-CN"/>
              </w:rPr>
              <w:t>game requires 20ms RTT.</w:t>
            </w:r>
          </w:p>
          <w:p w14:paraId="14AC0C93" w14:textId="77777777" w:rsidR="00613182" w:rsidRPr="00DB3790" w:rsidRDefault="00DE4CFE" w:rsidP="00DE4CFE">
            <w:pPr>
              <w:pStyle w:val="B10"/>
              <w:rPr>
                <w:rFonts w:eastAsia="DengXian"/>
                <w:lang w:eastAsia="zh-CN"/>
              </w:rPr>
            </w:pPr>
            <w:r>
              <w:rPr>
                <w:rFonts w:eastAsia="DengXian"/>
                <w:lang w:eastAsia="zh-CN"/>
              </w:rPr>
              <w:t>-</w:t>
            </w:r>
            <w:r>
              <w:rPr>
                <w:rFonts w:eastAsia="DengXian"/>
                <w:lang w:eastAsia="zh-CN"/>
              </w:rPr>
              <w:tab/>
            </w:r>
            <w:r w:rsidR="00613182" w:rsidRPr="00DB3790">
              <w:rPr>
                <w:rFonts w:eastAsia="DengXian"/>
                <w:lang w:eastAsia="zh-CN"/>
              </w:rPr>
              <w:t xml:space="preserve">Resolutions and frame rates need to be sufficiently high: </w:t>
            </w:r>
            <w:r w:rsidR="00613182" w:rsidRPr="00DB3790">
              <w:rPr>
                <w:szCs w:val="22"/>
                <w:lang w:eastAsia="zh-CN"/>
              </w:rPr>
              <w:t>higher than 60 FPS and 8K resolution</w:t>
            </w:r>
          </w:p>
          <w:p w14:paraId="276B215F" w14:textId="77777777" w:rsidR="00613182" w:rsidRPr="00DB3790" w:rsidRDefault="00DE4CFE" w:rsidP="00DE4CFE">
            <w:pPr>
              <w:pStyle w:val="B10"/>
              <w:rPr>
                <w:rFonts w:eastAsia="DengXian"/>
                <w:lang w:eastAsia="zh-CN"/>
              </w:rPr>
            </w:pPr>
            <w:r>
              <w:rPr>
                <w:szCs w:val="22"/>
                <w:lang w:eastAsia="zh-CN"/>
              </w:rPr>
              <w:t>-</w:t>
            </w:r>
            <w:r>
              <w:rPr>
                <w:szCs w:val="22"/>
                <w:lang w:eastAsia="zh-CN"/>
              </w:rPr>
              <w:tab/>
            </w:r>
            <w:r w:rsidR="00613182" w:rsidRPr="00DB3790">
              <w:rPr>
                <w:szCs w:val="22"/>
                <w:lang w:eastAsia="zh-CN"/>
              </w:rPr>
              <w:t>Packet loss rates should be low as game experiences degrade quickly</w:t>
            </w:r>
            <w:r w:rsidR="00613182" w:rsidRPr="00DB3790">
              <w:rPr>
                <w:rFonts w:eastAsia="DengXian"/>
                <w:lang w:eastAsia="zh-CN"/>
              </w:rPr>
              <w:t xml:space="preserve"> </w:t>
            </w:r>
          </w:p>
          <w:p w14:paraId="53EBF54E" w14:textId="77777777" w:rsidR="00613182" w:rsidRPr="00DB3790" w:rsidRDefault="00613182" w:rsidP="004B4AC5">
            <w:pPr>
              <w:rPr>
                <w:rFonts w:eastAsia="DengXian"/>
                <w:lang w:eastAsia="zh-CN"/>
              </w:rPr>
            </w:pPr>
            <w:r w:rsidRPr="00DB3790">
              <w:rPr>
                <w:rFonts w:eastAsia="DengXian"/>
                <w:lang w:eastAsia="zh-CN"/>
              </w:rPr>
              <w:t>And some references from TR</w:t>
            </w:r>
            <w:r w:rsidR="00BD7D7B">
              <w:rPr>
                <w:rFonts w:eastAsia="DengXian"/>
                <w:lang w:eastAsia="zh-CN"/>
              </w:rPr>
              <w:t xml:space="preserve"> </w:t>
            </w:r>
            <w:r w:rsidRPr="00DB3790">
              <w:rPr>
                <w:rFonts w:eastAsia="DengXian"/>
                <w:lang w:eastAsia="zh-CN"/>
              </w:rPr>
              <w:t>22.842</w:t>
            </w:r>
          </w:p>
          <w:p w14:paraId="1E2E893B" w14:textId="77777777" w:rsidR="00613182" w:rsidRPr="00DB3790" w:rsidRDefault="00992419" w:rsidP="00992419">
            <w:pPr>
              <w:pStyle w:val="B10"/>
            </w:pPr>
            <w:r>
              <w:t>-</w:t>
            </w:r>
            <w:r>
              <w:tab/>
            </w:r>
            <w:r w:rsidR="00613182" w:rsidRPr="00DB3790">
              <w:t xml:space="preserve">O. Abari, D. Bharadia, A. Duffield, and D. Katabi, </w:t>
            </w:r>
            <w:r w:rsidR="00416B71">
              <w:t>"</w:t>
            </w:r>
            <w:r w:rsidR="00613182" w:rsidRPr="00DB3790">
              <w:t>Cutting the Cord in Virtual Reality,</w:t>
            </w:r>
            <w:r w:rsidR="00416B71">
              <w:t>"</w:t>
            </w:r>
            <w:r w:rsidR="00613182" w:rsidRPr="00DB3790">
              <w:t xml:space="preserve"> in Proceedings of the 15th ACM Workshop on Hot Topics in Networks. ACM, 2016, pp. 162–168.</w:t>
            </w:r>
          </w:p>
          <w:p w14:paraId="7A535261" w14:textId="77777777" w:rsidR="00613182" w:rsidRPr="00DB3790" w:rsidRDefault="00992419" w:rsidP="00992419">
            <w:pPr>
              <w:pStyle w:val="B10"/>
            </w:pPr>
            <w:r>
              <w:t>-</w:t>
            </w:r>
            <w:r>
              <w:tab/>
            </w:r>
            <w:r w:rsidR="00613182" w:rsidRPr="00DB3790">
              <w:t xml:space="preserve">E. Bastug, M. Bennis, M. Médard, and M. Debbah, </w:t>
            </w:r>
            <w:r w:rsidR="00416B71">
              <w:t>"</w:t>
            </w:r>
            <w:r w:rsidR="00613182" w:rsidRPr="00DB3790">
              <w:t>Toward Interconnected Virtual Reality: Opportunities, Challenges, and Enablers,</w:t>
            </w:r>
            <w:r w:rsidR="00416B71">
              <w:t>"</w:t>
            </w:r>
            <w:r w:rsidR="00613182" w:rsidRPr="00DB3790">
              <w:t xml:space="preserve"> IEEE Communications Magazine, vol. 55, no. 6, pp. 110–117, 2017.</w:t>
            </w:r>
          </w:p>
          <w:p w14:paraId="698C4B0C" w14:textId="77777777" w:rsidR="00613182" w:rsidRPr="00DB3790" w:rsidRDefault="00992419" w:rsidP="00992419">
            <w:pPr>
              <w:pStyle w:val="B10"/>
            </w:pPr>
            <w:r>
              <w:t>-</w:t>
            </w:r>
            <w:r>
              <w:tab/>
            </w:r>
            <w:r w:rsidR="00613182" w:rsidRPr="00DB3790">
              <w:t xml:space="preserve">Athul Prasad, Mikko A. Uusitalo, David Navrátil, and Mikko Säily, </w:t>
            </w:r>
            <w:r w:rsidR="00416B71">
              <w:t>"</w:t>
            </w:r>
            <w:r w:rsidR="00613182" w:rsidRPr="00DB3790">
              <w:t>Challenges for Enabling Virtual Reality Broadcast Using 5G Small Cell Network</w:t>
            </w:r>
            <w:r w:rsidR="00416B71">
              <w:t>"</w:t>
            </w:r>
            <w:r w:rsidR="00613182" w:rsidRPr="00DB3790">
              <w:t>,</w:t>
            </w:r>
            <w:r w:rsidR="00416B71">
              <w:t xml:space="preserve"> </w:t>
            </w:r>
            <w:r w:rsidR="00613182" w:rsidRPr="00DB3790">
              <w:t>IEEE Wireless Communications and Networking Conference Workshops, pp. 220-225, 2018.</w:t>
            </w:r>
          </w:p>
          <w:p w14:paraId="4627F648" w14:textId="77777777" w:rsidR="00613182" w:rsidRPr="00DB3790" w:rsidRDefault="00992419" w:rsidP="00992419">
            <w:pPr>
              <w:pStyle w:val="B10"/>
            </w:pPr>
            <w:r>
              <w:t>-</w:t>
            </w:r>
            <w:r>
              <w:tab/>
            </w:r>
            <w:r w:rsidR="00613182" w:rsidRPr="00DB3790">
              <w:t xml:space="preserve">Mohammed S. Elbamby, Cristina Perfecto, Mehdi Bennis, and Klaus Doppler, </w:t>
            </w:r>
            <w:r w:rsidR="00416B71">
              <w:t>"</w:t>
            </w:r>
            <w:r w:rsidR="00613182" w:rsidRPr="00DB3790">
              <w:t>Toward Low-Latency and Ultra-Reliable Virtual Reality</w:t>
            </w:r>
            <w:r w:rsidR="00416B71">
              <w:t>"</w:t>
            </w:r>
            <w:r w:rsidR="00613182" w:rsidRPr="00DB3790">
              <w:t>, IEEE Network, March/April, 2018.</w:t>
            </w:r>
          </w:p>
          <w:p w14:paraId="062009B7"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Orlosky, Jason &amp; Kiyokawa, Kiyoshi &amp; Takemura, Haruo, </w:t>
            </w:r>
            <w:r w:rsidR="00416B71">
              <w:rPr>
                <w:lang w:eastAsia="zh-CN"/>
              </w:rPr>
              <w:t>"</w:t>
            </w:r>
            <w:r w:rsidR="00613182" w:rsidRPr="00DB3790">
              <w:rPr>
                <w:lang w:eastAsia="zh-CN"/>
              </w:rPr>
              <w:t>Virtual and Augmented Reality on the 5G Highway</w:t>
            </w:r>
            <w:r w:rsidR="00416B71">
              <w:rPr>
                <w:lang w:eastAsia="zh-CN"/>
              </w:rPr>
              <w:t>"</w:t>
            </w:r>
            <w:r w:rsidR="00613182" w:rsidRPr="00DB3790">
              <w:rPr>
                <w:lang w:eastAsia="zh-CN"/>
              </w:rPr>
              <w:t>, Journal of Information Processing, 25. 133-141. 10.2197/ipsjjip.25.133.</w:t>
            </w:r>
          </w:p>
          <w:p w14:paraId="162177FE"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J. Huang, Z. Chen, D. Ceylan and H. Jin, </w:t>
            </w:r>
            <w:r w:rsidR="00416B71">
              <w:rPr>
                <w:lang w:eastAsia="zh-CN"/>
              </w:rPr>
              <w:t>"</w:t>
            </w:r>
            <w:r w:rsidR="00613182" w:rsidRPr="00DB3790">
              <w:rPr>
                <w:lang w:eastAsia="zh-CN"/>
              </w:rPr>
              <w:t>6-DOF VR videos with a single 360-camera</w:t>
            </w:r>
            <w:r w:rsidR="00416B71">
              <w:rPr>
                <w:lang w:eastAsia="zh-CN"/>
              </w:rPr>
              <w:t>"</w:t>
            </w:r>
            <w:r w:rsidR="00613182" w:rsidRPr="00DB3790">
              <w:rPr>
                <w:lang w:eastAsia="zh-CN"/>
              </w:rPr>
              <w:t>, 2017 IEEE Virtual Reality (VR), Los Angeles, CA, 2017, pp. 37-44. doi: 10.1109/VR.2017.7892229.</w:t>
            </w:r>
          </w:p>
          <w:p w14:paraId="1D04FBD4"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Impact of Packet Losses on the Quality of Video Streaming, </w:t>
            </w:r>
            <w:hyperlink r:id="rId117" w:history="1">
              <w:r w:rsidR="00613182" w:rsidRPr="00DB3790">
                <w:rPr>
                  <w:color w:val="0000FF"/>
                  <w:u w:val="single"/>
                  <w:lang w:eastAsia="zh-CN"/>
                </w:rPr>
                <w:t>https://www.diva-portal.org/smash/get/diva2:831420/FULLTEXT01.pdf</w:t>
              </w:r>
            </w:hyperlink>
          </w:p>
          <w:p w14:paraId="633DC277" w14:textId="7A5F6CCC" w:rsidR="00613182" w:rsidRPr="00DB3790" w:rsidRDefault="00992419" w:rsidP="00992419">
            <w:pPr>
              <w:pStyle w:val="B10"/>
              <w:rPr>
                <w:lang w:eastAsia="zh-CN"/>
              </w:rPr>
            </w:pPr>
            <w:r>
              <w:rPr>
                <w:lang w:eastAsia="zh-CN"/>
              </w:rPr>
              <w:t>-</w:t>
            </w:r>
            <w:r>
              <w:rPr>
                <w:lang w:eastAsia="zh-CN"/>
              </w:rPr>
              <w:tab/>
            </w:r>
            <w:r w:rsidR="00613182" w:rsidRPr="00DB3790">
              <w:rPr>
                <w:lang w:eastAsia="zh-CN"/>
              </w:rPr>
              <w:t>New Study from GSMA and CAICT Forecasts That China Will Be the World's Largest 5G Market by 2025</w:t>
            </w:r>
            <w:r w:rsidR="00613182" w:rsidRPr="00DB3790">
              <w:t>,</w:t>
            </w:r>
            <w:r w:rsidR="00613182" w:rsidRPr="00DB3790">
              <w:rPr>
                <w:lang w:eastAsia="zh-CN"/>
              </w:rPr>
              <w:t xml:space="preserve"> https://www.webscalenetworking.com/news/2017/06/27/8571173.htm</w:t>
            </w:r>
          </w:p>
        </w:tc>
      </w:tr>
      <w:tr w:rsidR="00613182" w:rsidRPr="00DB3790" w14:paraId="0966BA10" w14:textId="77777777" w:rsidTr="004B4AC5">
        <w:tc>
          <w:tcPr>
            <w:tcW w:w="5000" w:type="pct"/>
            <w:shd w:val="clear" w:color="auto" w:fill="A6A6A6"/>
          </w:tcPr>
          <w:p w14:paraId="45EBFD71" w14:textId="77777777" w:rsidR="00613182" w:rsidRPr="00DB3790" w:rsidRDefault="00613182" w:rsidP="004B4AC5">
            <w:pPr>
              <w:rPr>
                <w:b/>
                <w:color w:val="FFFFFF"/>
              </w:rPr>
            </w:pPr>
            <w:r w:rsidRPr="00DB3790">
              <w:rPr>
                <w:b/>
                <w:color w:val="FFFFFF"/>
              </w:rPr>
              <w:lastRenderedPageBreak/>
              <w:t>Feasibility</w:t>
            </w:r>
          </w:p>
        </w:tc>
      </w:tr>
      <w:tr w:rsidR="00613182" w:rsidRPr="00DB3790" w14:paraId="01414391" w14:textId="77777777" w:rsidTr="004B4AC5">
        <w:tc>
          <w:tcPr>
            <w:tcW w:w="5000" w:type="pct"/>
            <w:shd w:val="clear" w:color="auto" w:fill="auto"/>
          </w:tcPr>
          <w:p w14:paraId="44FC9B67" w14:textId="77777777" w:rsidR="00613182" w:rsidRPr="00DB3790" w:rsidRDefault="004F24CE" w:rsidP="004B4AC5">
            <w:r w:rsidRPr="00DB3790">
              <w:t xml:space="preserve">Available </w:t>
            </w:r>
            <w:r w:rsidR="00DA1D4E" w:rsidRPr="00DB3790">
              <w:t>Games</w:t>
            </w:r>
          </w:p>
          <w:p w14:paraId="29E2A2F9" w14:textId="77777777" w:rsidR="00613182" w:rsidRPr="00DB3790" w:rsidRDefault="001D741F" w:rsidP="001D741F">
            <w:pPr>
              <w:pStyle w:val="B10"/>
            </w:pPr>
            <w:r>
              <w:t>-</w:t>
            </w:r>
            <w:r>
              <w:tab/>
            </w:r>
            <w:r w:rsidR="00613182" w:rsidRPr="00DB3790">
              <w:t>Fortnite</w:t>
            </w:r>
            <w:r w:rsidR="00DA1D4E" w:rsidRPr="00DB3790">
              <w:t xml:space="preserve"> ™</w:t>
            </w:r>
            <w:r w:rsidR="00613182" w:rsidRPr="00DB3790">
              <w:t xml:space="preserve"> is available as a game and can be downloaded</w:t>
            </w:r>
          </w:p>
          <w:p w14:paraId="7692FB27" w14:textId="77777777" w:rsidR="00613182" w:rsidRPr="00DB3790" w:rsidRDefault="001D741F" w:rsidP="001D741F">
            <w:pPr>
              <w:pStyle w:val="B10"/>
            </w:pPr>
            <w:r>
              <w:lastRenderedPageBreak/>
              <w:t>-</w:t>
            </w:r>
            <w:r>
              <w:tab/>
            </w:r>
            <w:r w:rsidR="00613182" w:rsidRPr="00DB3790">
              <w:t>Other VR games are also available or in beta:</w:t>
            </w:r>
          </w:p>
          <w:p w14:paraId="7FB9F90E" w14:textId="77777777" w:rsidR="00613182" w:rsidRPr="00DB3790" w:rsidRDefault="001D741F" w:rsidP="001D741F">
            <w:pPr>
              <w:pStyle w:val="B2"/>
            </w:pPr>
            <w:r>
              <w:t>-</w:t>
            </w:r>
            <w:r>
              <w:tab/>
            </w:r>
            <w:r w:rsidR="00613182" w:rsidRPr="00DB3790">
              <w:t xml:space="preserve">Population: One </w:t>
            </w:r>
            <w:r w:rsidR="004F24CE" w:rsidRPr="00DB3790">
              <w:t>™</w:t>
            </w:r>
          </w:p>
          <w:p w14:paraId="1C9491E3" w14:textId="6DA4CEA5" w:rsidR="00613182" w:rsidRPr="00DB3790" w:rsidRDefault="001D741F" w:rsidP="00352BA0">
            <w:pPr>
              <w:pStyle w:val="B3"/>
            </w:pPr>
            <w:r>
              <w:t>-</w:t>
            </w:r>
            <w:r>
              <w:tab/>
            </w:r>
            <w:hyperlink r:id="rId118" w:history="1">
              <w:r w:rsidR="00613182" w:rsidRPr="00DB3790">
                <w:rPr>
                  <w:rStyle w:val="Hyperlink"/>
                </w:rPr>
                <w:t>https://www.ign.com/articles/2019/01/11/population-one-isnt-quite-fortnite-vr-but-its-pretty-convincing</w:t>
              </w:r>
            </w:hyperlink>
          </w:p>
          <w:p w14:paraId="0AAD786D" w14:textId="6833BAA4" w:rsidR="00613182" w:rsidRPr="00DB3790" w:rsidRDefault="001D741F" w:rsidP="00352BA0">
            <w:pPr>
              <w:pStyle w:val="B3"/>
            </w:pPr>
            <w:bookmarkStart w:id="276" w:name="_Hlk2237590"/>
            <w:r>
              <w:t>-</w:t>
            </w:r>
            <w:r>
              <w:tab/>
            </w:r>
            <w:hyperlink r:id="rId119" w:history="1">
              <w:r w:rsidR="00613182" w:rsidRPr="00DB3790">
                <w:rPr>
                  <w:rStyle w:val="Hyperlink"/>
                </w:rPr>
                <w:t>http://www.populationonevr.com/</w:t>
              </w:r>
            </w:hyperlink>
          </w:p>
          <w:bookmarkEnd w:id="276"/>
          <w:p w14:paraId="3BF1A199" w14:textId="392C5F85" w:rsidR="00613182" w:rsidRPr="00DB3790" w:rsidRDefault="001D741F" w:rsidP="007F2E2D">
            <w:pPr>
              <w:pStyle w:val="B3"/>
            </w:pPr>
            <w:r>
              <w:t>-</w:t>
            </w:r>
            <w:r>
              <w:tab/>
            </w:r>
            <w:hyperlink r:id="rId120" w:history="1">
              <w:r w:rsidR="00613182" w:rsidRPr="00DB3790">
                <w:rPr>
                  <w:rStyle w:val="Hyperlink"/>
                </w:rPr>
                <w:t>https://uploadvr.com/ces-population-one-preview/</w:t>
              </w:r>
            </w:hyperlink>
          </w:p>
          <w:p w14:paraId="3FD146AB" w14:textId="1AC07341" w:rsidR="00613182" w:rsidRPr="00DB3790" w:rsidRDefault="001D741F" w:rsidP="003824B7">
            <w:pPr>
              <w:pStyle w:val="B2"/>
            </w:pPr>
            <w:r>
              <w:t>-</w:t>
            </w:r>
            <w:r>
              <w:tab/>
            </w:r>
            <w:r w:rsidR="00613182" w:rsidRPr="00DB3790">
              <w:t>https://vrgames.io/game/</w:t>
            </w:r>
          </w:p>
          <w:p w14:paraId="5A90F106" w14:textId="3F798A72" w:rsidR="00613182" w:rsidRPr="00DB3790" w:rsidRDefault="00613182" w:rsidP="003824B7">
            <w:r w:rsidRPr="00DB3790">
              <w:t>Selected Devices/XR Platforms supporting this:</w:t>
            </w:r>
          </w:p>
          <w:p w14:paraId="057B6A65" w14:textId="7E076C5F" w:rsidR="00613182" w:rsidRPr="00B86929" w:rsidRDefault="001D741F" w:rsidP="003824B7">
            <w:pPr>
              <w:pStyle w:val="B10"/>
              <w:rPr>
                <w:lang w:val="fr-FR"/>
              </w:rPr>
            </w:pPr>
            <w:r w:rsidRPr="00B86929">
              <w:rPr>
                <w:lang w:val="fr-FR"/>
              </w:rPr>
              <w:t>-</w:t>
            </w:r>
            <w:r w:rsidRPr="00B86929">
              <w:rPr>
                <w:lang w:val="fr-FR"/>
              </w:rPr>
              <w:tab/>
            </w:r>
            <w:r w:rsidR="00613182" w:rsidRPr="00B86929">
              <w:rPr>
                <w:lang w:val="fr-FR"/>
              </w:rPr>
              <w:t>Oculus Rift</w:t>
            </w:r>
            <w:r w:rsidR="004F24CE" w:rsidRPr="00B86929">
              <w:rPr>
                <w:lang w:val="fr-FR"/>
              </w:rPr>
              <w:t xml:space="preserve"> ™</w:t>
            </w:r>
            <w:r w:rsidR="00613182" w:rsidRPr="00B86929">
              <w:rPr>
                <w:lang w:val="fr-FR"/>
              </w:rPr>
              <w:t>, Playstation VR</w:t>
            </w:r>
            <w:r w:rsidR="004F24CE" w:rsidRPr="00B86929">
              <w:rPr>
                <w:lang w:val="fr-FR"/>
              </w:rPr>
              <w:t xml:space="preserve"> ™</w:t>
            </w:r>
            <w:r w:rsidR="00613182" w:rsidRPr="00B86929">
              <w:rPr>
                <w:lang w:val="fr-FR"/>
              </w:rPr>
              <w:t>, HTC Vive</w:t>
            </w:r>
            <w:r w:rsidR="004F24CE" w:rsidRPr="00B86929">
              <w:rPr>
                <w:lang w:val="fr-FR"/>
              </w:rPr>
              <w:t xml:space="preserve"> ™</w:t>
            </w:r>
            <w:r w:rsidR="00613182" w:rsidRPr="00B86929">
              <w:rPr>
                <w:lang w:val="fr-FR"/>
              </w:rPr>
              <w:t xml:space="preserve"> </w:t>
            </w:r>
          </w:p>
          <w:p w14:paraId="6AAD57CA" w14:textId="33C0FAF7" w:rsidR="00613182" w:rsidRPr="00DB3790" w:rsidRDefault="001D741F" w:rsidP="003824B7">
            <w:pPr>
              <w:pStyle w:val="B2"/>
            </w:pPr>
            <w:r>
              <w:t>-</w:t>
            </w:r>
            <w:r>
              <w:tab/>
            </w:r>
            <w:r w:rsidR="00613182" w:rsidRPr="00DB3790">
              <w:t>These are tethered and connected devices</w:t>
            </w:r>
          </w:p>
          <w:p w14:paraId="170DDBF1" w14:textId="2FE29C28" w:rsidR="00613182" w:rsidRPr="00DB3790" w:rsidRDefault="001D741F" w:rsidP="003824B7">
            <w:pPr>
              <w:pStyle w:val="B2"/>
            </w:pPr>
            <w:r>
              <w:t>-</w:t>
            </w:r>
            <w:r>
              <w:tab/>
            </w:r>
            <w:r w:rsidR="00613182" w:rsidRPr="00DB3790">
              <w:t>Specifications are here: https://www.digitaltrends.com/virtual-reality/oculus-rift-vs-htc-vive/</w:t>
            </w:r>
          </w:p>
          <w:p w14:paraId="09BB7430" w14:textId="299AE6F1" w:rsidR="00613182" w:rsidRPr="00DB3790" w:rsidRDefault="001D741F">
            <w:pPr>
              <w:pStyle w:val="B3"/>
            </w:pPr>
            <w:r>
              <w:t>-</w:t>
            </w:r>
            <w:r>
              <w:tab/>
            </w:r>
            <w:r w:rsidR="00613182" w:rsidRPr="00DB3790">
              <w:t>Oculus Go</w:t>
            </w:r>
            <w:r w:rsidR="004F24CE" w:rsidRPr="00DB3790">
              <w:t xml:space="preserve"> ™</w:t>
            </w:r>
          </w:p>
          <w:p w14:paraId="7764FB6C" w14:textId="585D58A6" w:rsidR="00613182" w:rsidRPr="00DB3790" w:rsidRDefault="001D741F">
            <w:pPr>
              <w:pStyle w:val="B3"/>
            </w:pPr>
            <w:r>
              <w:t>-</w:t>
            </w:r>
            <w:r>
              <w:tab/>
            </w:r>
            <w:r w:rsidR="00613182" w:rsidRPr="00DB3790">
              <w:t>Oculus Quest</w:t>
            </w:r>
            <w:r w:rsidR="004F24CE" w:rsidRPr="00DB3790">
              <w:t xml:space="preserve"> ™</w:t>
            </w:r>
            <w:r w:rsidR="00613182" w:rsidRPr="00DB3790">
              <w:t xml:space="preserve"> is announced </w:t>
            </w:r>
            <w:hyperlink r:id="rId121" w:history="1">
              <w:r w:rsidR="00613182" w:rsidRPr="00DB3790">
                <w:rPr>
                  <w:rStyle w:val="Hyperlink"/>
                </w:rPr>
                <w:t>https://www.oculus.com/quest/</w:t>
              </w:r>
            </w:hyperlink>
          </w:p>
          <w:p w14:paraId="780E61F5" w14:textId="77777777" w:rsidR="00613182" w:rsidRPr="00DB3790" w:rsidRDefault="00613182" w:rsidP="004B4AC5">
            <w:r w:rsidRPr="00DB3790">
              <w:t>An important aspect is that the processing power of untethered devices is typically lower as all processing needs to be done on the device. The feasibility is likely improved by supporting the device with additional network processing.</w:t>
            </w:r>
          </w:p>
          <w:p w14:paraId="5AD0DA6E" w14:textId="77777777" w:rsidR="00613182" w:rsidRPr="00DB3790" w:rsidRDefault="00613182" w:rsidP="004B4AC5">
            <w:r w:rsidRPr="00DB3790">
              <w:t>Demos and Architectures are provided that show cloud and split rendering:</w:t>
            </w:r>
          </w:p>
          <w:p w14:paraId="1958937E" w14:textId="77777777" w:rsidR="00613182" w:rsidRPr="00DB3790" w:rsidRDefault="001D741F" w:rsidP="001D741F">
            <w:pPr>
              <w:pStyle w:val="B10"/>
            </w:pPr>
            <w:r>
              <w:t>-</w:t>
            </w:r>
            <w:r>
              <w:tab/>
            </w:r>
            <w:r w:rsidR="00613182" w:rsidRPr="00DB3790">
              <w:t>NVIDIA</w:t>
            </w:r>
            <w:r w:rsidR="004F24CE" w:rsidRPr="00DB3790">
              <w:t xml:space="preserve"> ™</w:t>
            </w:r>
            <w:r w:rsidR="00613182" w:rsidRPr="00DB3790">
              <w:t xml:space="preserve"> Cloud Rendering: </w:t>
            </w:r>
            <w:hyperlink r:id="rId122" w:history="1">
              <w:r w:rsidR="00613182" w:rsidRPr="00DB3790">
                <w:rPr>
                  <w:rStyle w:val="Hyperlink"/>
                </w:rPr>
                <w:t>https://www.nvidia.com/object/gpu-cloud-rendering.html</w:t>
              </w:r>
            </w:hyperlink>
          </w:p>
          <w:p w14:paraId="761F00F7" w14:textId="77777777" w:rsidR="00613182" w:rsidRPr="00DB3790" w:rsidRDefault="001D741F" w:rsidP="001D741F">
            <w:pPr>
              <w:pStyle w:val="B10"/>
            </w:pPr>
            <w:r>
              <w:t>-</w:t>
            </w:r>
            <w:r>
              <w:tab/>
            </w:r>
            <w:r w:rsidR="00613182" w:rsidRPr="00DB3790">
              <w:t>Google</w:t>
            </w:r>
            <w:r w:rsidR="004F24CE" w:rsidRPr="00DB3790">
              <w:t xml:space="preserve"> ™</w:t>
            </w:r>
            <w:r w:rsidR="00613182" w:rsidRPr="00DB3790">
              <w:t xml:space="preserve"> Cloud Rendering: </w:t>
            </w:r>
            <w:hyperlink r:id="rId123" w:history="1">
              <w:r w:rsidR="00613182" w:rsidRPr="00DB3790">
                <w:rPr>
                  <w:rStyle w:val="Hyperlink"/>
                </w:rPr>
                <w:t>https://www.zyncrender.com/</w:t>
              </w:r>
            </w:hyperlink>
          </w:p>
          <w:p w14:paraId="1E750CC7" w14:textId="77777777" w:rsidR="00613182" w:rsidRPr="00DB3790" w:rsidRDefault="001D741F" w:rsidP="001D741F">
            <w:pPr>
              <w:pStyle w:val="B10"/>
            </w:pPr>
            <w:r>
              <w:t>-</w:t>
            </w:r>
            <w:r>
              <w:tab/>
            </w:r>
            <w:r w:rsidR="00613182" w:rsidRPr="00DB3790">
              <w:t xml:space="preserve">Split Rendering: </w:t>
            </w:r>
            <w:hyperlink r:id="rId124" w:history="1">
              <w:r w:rsidR="00613182" w:rsidRPr="00DB3790">
                <w:rPr>
                  <w:rStyle w:val="Hyperlink"/>
                </w:rPr>
                <w:t>https://www.qualcomm.com/news/onq/2018/09/18/boundless-xr-new-era-distributed-computing</w:t>
              </w:r>
            </w:hyperlink>
          </w:p>
          <w:p w14:paraId="0B77EA50" w14:textId="77777777" w:rsidR="00613182" w:rsidRPr="00DB3790" w:rsidRDefault="00613182" w:rsidP="004B4AC5">
            <w:r w:rsidRPr="00DB3790">
              <w:t>Potential Challenges:</w:t>
            </w:r>
          </w:p>
          <w:p w14:paraId="1264C580" w14:textId="77777777" w:rsidR="00613182" w:rsidRPr="00DB3790" w:rsidRDefault="001D741F" w:rsidP="001D741F">
            <w:pPr>
              <w:pStyle w:val="B10"/>
            </w:pPr>
            <w:r>
              <w:t>-</w:t>
            </w:r>
            <w:r>
              <w:tab/>
            </w:r>
            <w:r w:rsidR="00613182" w:rsidRPr="00DB3790">
              <w:t>Getting end-to-end workflow in place</w:t>
            </w:r>
          </w:p>
          <w:p w14:paraId="3EF96916" w14:textId="77777777" w:rsidR="00613182" w:rsidRPr="00DB3790" w:rsidRDefault="001D741F" w:rsidP="001D741F">
            <w:pPr>
              <w:pStyle w:val="B10"/>
            </w:pPr>
            <w:r>
              <w:t>-</w:t>
            </w:r>
            <w:r>
              <w:tab/>
            </w:r>
            <w:r w:rsidR="00613182" w:rsidRPr="00DB3790">
              <w:t>Operational costs</w:t>
            </w:r>
          </w:p>
        </w:tc>
      </w:tr>
      <w:tr w:rsidR="00613182" w:rsidRPr="00DB3790" w14:paraId="3B946FB8" w14:textId="77777777" w:rsidTr="004B4AC5">
        <w:tc>
          <w:tcPr>
            <w:tcW w:w="5000" w:type="pct"/>
            <w:shd w:val="clear" w:color="auto" w:fill="A6A6A6"/>
          </w:tcPr>
          <w:p w14:paraId="3FC9CB98" w14:textId="77777777" w:rsidR="00613182" w:rsidRPr="00DB3790" w:rsidRDefault="00613182" w:rsidP="004B4AC5">
            <w:pPr>
              <w:rPr>
                <w:b/>
                <w:color w:val="FFFFFF"/>
              </w:rPr>
            </w:pPr>
            <w:r w:rsidRPr="00DB3790">
              <w:rPr>
                <w:b/>
                <w:color w:val="FFFFFF"/>
              </w:rPr>
              <w:lastRenderedPageBreak/>
              <w:t>Potential Standardization Status and Needs</w:t>
            </w:r>
          </w:p>
        </w:tc>
      </w:tr>
      <w:tr w:rsidR="00613182" w:rsidRPr="00DB3790" w14:paraId="4C73B432" w14:textId="77777777" w:rsidTr="004B4AC5">
        <w:tc>
          <w:tcPr>
            <w:tcW w:w="5000" w:type="pct"/>
            <w:shd w:val="clear" w:color="auto" w:fill="auto"/>
          </w:tcPr>
          <w:p w14:paraId="488EC18E" w14:textId="77777777" w:rsidR="00613182" w:rsidRPr="00DB3790" w:rsidRDefault="00613182" w:rsidP="004B4AC5">
            <w:r w:rsidRPr="00DB3790">
              <w:t>The following aspects may require standardization work:</w:t>
            </w:r>
          </w:p>
          <w:p w14:paraId="27A44B04" w14:textId="77777777" w:rsidR="00613182" w:rsidRPr="00DB3790" w:rsidRDefault="001D741F" w:rsidP="001D741F">
            <w:pPr>
              <w:pStyle w:val="B10"/>
            </w:pPr>
            <w:r>
              <w:t>-</w:t>
            </w:r>
            <w:r>
              <w:tab/>
            </w:r>
            <w:r w:rsidR="00613182" w:rsidRPr="00DB3790">
              <w:t xml:space="preserve">Network conditions that fulfill the QoS and QoE Requirements </w:t>
            </w:r>
          </w:p>
          <w:p w14:paraId="64DE978A" w14:textId="77777777" w:rsidR="00613182" w:rsidRPr="00DB3790" w:rsidRDefault="001D741F" w:rsidP="001D741F">
            <w:pPr>
              <w:pStyle w:val="B10"/>
            </w:pPr>
            <w:r>
              <w:t>-</w:t>
            </w:r>
            <w:r>
              <w:tab/>
            </w:r>
            <w:r w:rsidR="00613182" w:rsidRPr="00DB3790">
              <w:t>Content Delivery Protocols</w:t>
            </w:r>
          </w:p>
          <w:p w14:paraId="4A688716" w14:textId="77777777" w:rsidR="00613182" w:rsidRPr="00DB3790" w:rsidRDefault="001D741F" w:rsidP="001D741F">
            <w:pPr>
              <w:pStyle w:val="B10"/>
            </w:pPr>
            <w:r>
              <w:t>-</w:t>
            </w:r>
            <w:r>
              <w:tab/>
            </w:r>
            <w:r w:rsidR="00613182" w:rsidRPr="00DB3790">
              <w:t xml:space="preserve">Decoding, rendering and sensor APIs </w:t>
            </w:r>
          </w:p>
          <w:p w14:paraId="27133DCC" w14:textId="77777777" w:rsidR="00613182" w:rsidRPr="00DB3790" w:rsidRDefault="001D741F" w:rsidP="001D741F">
            <w:pPr>
              <w:pStyle w:val="B10"/>
            </w:pPr>
            <w:r>
              <w:t>-</w:t>
            </w:r>
            <w:r>
              <w:tab/>
            </w:r>
            <w:r w:rsidR="00613182" w:rsidRPr="00DB3790">
              <w:t>Architectures for computing support in the network</w:t>
            </w:r>
          </w:p>
          <w:p w14:paraId="283676AE" w14:textId="77777777" w:rsidR="00613182" w:rsidRPr="00DB3790" w:rsidRDefault="001D741F" w:rsidP="001D741F">
            <w:pPr>
              <w:pStyle w:val="B10"/>
            </w:pPr>
            <w:r>
              <w:t>-</w:t>
            </w:r>
            <w:r>
              <w:tab/>
            </w:r>
            <w:r w:rsidR="00613182" w:rsidRPr="00DB3790">
              <w:t>TR 22.842 provides a gap analysis in clause 5.3.6 that is in line with these needs</w:t>
            </w:r>
          </w:p>
        </w:tc>
      </w:tr>
    </w:tbl>
    <w:p w14:paraId="0DD4CAD8" w14:textId="77777777" w:rsidR="00613182" w:rsidRPr="00DB3790" w:rsidRDefault="00613182" w:rsidP="00613182"/>
    <w:p w14:paraId="37766A6E" w14:textId="77777777" w:rsidR="00613182" w:rsidRPr="00DB3790" w:rsidRDefault="00613182" w:rsidP="001B528E">
      <w:pPr>
        <w:pStyle w:val="Heading1"/>
      </w:pPr>
      <w:bookmarkStart w:id="277" w:name="_Toc23169833"/>
      <w:bookmarkStart w:id="278" w:name="_Toc33042088"/>
      <w:r w:rsidRPr="00DB3790">
        <w:t>A.</w:t>
      </w:r>
      <w:r w:rsidR="00DA1D4E" w:rsidRPr="00DB3790">
        <w:t>7</w:t>
      </w:r>
      <w:r w:rsidRPr="00DB3790">
        <w:tab/>
        <w:t xml:space="preserve">Use Case </w:t>
      </w:r>
      <w:r w:rsidR="00DA1D4E" w:rsidRPr="00DB3790">
        <w:t>6</w:t>
      </w:r>
      <w:r w:rsidRPr="00DB3790">
        <w:t xml:space="preserve">: </w:t>
      </w:r>
      <w:r w:rsidR="00DA1D4E" w:rsidRPr="00DB3790">
        <w:t>Immersive Game Spectator Mode</w:t>
      </w:r>
      <w:bookmarkEnd w:id="277"/>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DA1D4E" w:rsidRPr="00DB3790" w14:paraId="3BACC593" w14:textId="77777777" w:rsidTr="004B4AC5">
        <w:tc>
          <w:tcPr>
            <w:tcW w:w="9831" w:type="dxa"/>
            <w:shd w:val="clear" w:color="auto" w:fill="A6A6A6"/>
          </w:tcPr>
          <w:p w14:paraId="5C0EB7C4" w14:textId="77777777" w:rsidR="00DA1D4E" w:rsidRPr="00DB3790" w:rsidRDefault="00DA1D4E" w:rsidP="004B4AC5">
            <w:pPr>
              <w:rPr>
                <w:b/>
                <w:color w:val="FFFFFF"/>
              </w:rPr>
            </w:pPr>
            <w:r w:rsidRPr="00DB3790">
              <w:rPr>
                <w:b/>
                <w:color w:val="FFFFFF"/>
              </w:rPr>
              <w:t>Use Case Description: Immersive Game Spectator Mode</w:t>
            </w:r>
          </w:p>
        </w:tc>
      </w:tr>
      <w:tr w:rsidR="00DA1D4E" w:rsidRPr="00DB3790" w14:paraId="76221E8D" w14:textId="77777777" w:rsidTr="004B4AC5">
        <w:tc>
          <w:tcPr>
            <w:tcW w:w="9831" w:type="dxa"/>
            <w:shd w:val="clear" w:color="auto" w:fill="auto"/>
          </w:tcPr>
          <w:p w14:paraId="6E247D67" w14:textId="77777777" w:rsidR="00DA1D4E" w:rsidRPr="00DB3790" w:rsidRDefault="00DA1D4E" w:rsidP="004B4AC5">
            <w:r w:rsidRPr="00DB3790">
              <w:t>The world championship in Fortnite</w:t>
            </w:r>
            <w:r w:rsidR="004F24CE" w:rsidRPr="00DB3790">
              <w:t xml:space="preserve"> ™</w:t>
            </w:r>
            <w:r w:rsidRPr="00DB3790">
              <w:t xml:space="preserve"> are happening and the 100 best players meet. Millions of people want to follow the game online and connect to the live game streaming. Many of them connect over a 5G connected HMD </w:t>
            </w:r>
            <w:r w:rsidRPr="00DB3790">
              <w:lastRenderedPageBreak/>
              <w:t xml:space="preserve">and follow the game. The users can change their </w:t>
            </w:r>
            <w:r w:rsidR="004F24CE" w:rsidRPr="00DB3790">
              <w:t>in-game</w:t>
            </w:r>
            <w:r w:rsidRPr="00DB3790">
              <w:t xml:space="preserve"> position by using controllers and body movement. Two types of positions are possible:</w:t>
            </w:r>
          </w:p>
          <w:p w14:paraId="08EBD2EE" w14:textId="77777777" w:rsidR="00DA1D4E" w:rsidRPr="00DB3790" w:rsidRDefault="001D741F" w:rsidP="001D741F">
            <w:pPr>
              <w:pStyle w:val="B10"/>
            </w:pPr>
            <w:r>
              <w:t>-</w:t>
            </w:r>
            <w:r>
              <w:tab/>
            </w:r>
            <w:r w:rsidR="00DA1D4E" w:rsidRPr="00DB3790">
              <w:t>Getting the exact view of one of the participants</w:t>
            </w:r>
          </w:p>
          <w:p w14:paraId="5A07A756" w14:textId="77777777" w:rsidR="00DA1D4E" w:rsidRPr="00DB3790" w:rsidRDefault="001D741F" w:rsidP="001D741F">
            <w:pPr>
              <w:pStyle w:val="B10"/>
            </w:pPr>
            <w:r>
              <w:t>-</w:t>
            </w:r>
            <w:r>
              <w:tab/>
            </w:r>
            <w:r w:rsidR="00DA1D4E" w:rsidRPr="00DB3790">
              <w:t>A spectactor view independent of the player view</w:t>
            </w:r>
          </w:p>
          <w:p w14:paraId="72AB74E4" w14:textId="77777777" w:rsidR="00DA1D4E" w:rsidRPr="00DB3790" w:rsidRDefault="00DA1D4E" w:rsidP="004B4AC5">
            <w:r w:rsidRPr="00DB3790">
              <w:t>Other users follow on a 2D screen.</w:t>
            </w:r>
          </w:p>
          <w:p w14:paraId="36B04930" w14:textId="77777777" w:rsidR="00DA1D4E" w:rsidRPr="00DB3790" w:rsidRDefault="00DA1D4E" w:rsidP="004B4AC5">
            <w:r w:rsidRPr="00DB3790">
              <w:t>In an extension of the game, the spectators "interact" with the players and the scene in a sense that the players hear cheering, get rewarded by presence of spectators, similar to a stadium experience.</w:t>
            </w:r>
          </w:p>
          <w:p w14:paraId="23F481BE" w14:textId="77777777" w:rsidR="00DA1D4E" w:rsidRPr="00DB3790" w:rsidRDefault="00DA1D4E" w:rsidP="004B4AC5">
            <w:r w:rsidRPr="00DB3790">
              <w:t>The Twitch.TV</w:t>
            </w:r>
            <w:r w:rsidR="004F24CE" w:rsidRPr="00DB3790">
              <w:t xml:space="preserve"> ™</w:t>
            </w:r>
            <w:r w:rsidRPr="00DB3790">
              <w:t xml:space="preserve"> experience is also available for standalone 5G connected devices.</w:t>
            </w:r>
          </w:p>
        </w:tc>
      </w:tr>
      <w:tr w:rsidR="00DA1D4E" w:rsidRPr="00DB3790" w14:paraId="595BBDB9" w14:textId="77777777" w:rsidTr="004B4AC5">
        <w:tc>
          <w:tcPr>
            <w:tcW w:w="9831" w:type="dxa"/>
            <w:shd w:val="clear" w:color="auto" w:fill="A6A6A6"/>
          </w:tcPr>
          <w:p w14:paraId="15FB00D6" w14:textId="77777777" w:rsidR="00DA1D4E" w:rsidRPr="00DB3790" w:rsidRDefault="00DA1D4E" w:rsidP="004B4AC5">
            <w:pPr>
              <w:rPr>
                <w:b/>
                <w:color w:val="FFFFFF"/>
              </w:rPr>
            </w:pPr>
            <w:r w:rsidRPr="00DB3790">
              <w:rPr>
                <w:b/>
                <w:color w:val="FFFFFF"/>
              </w:rPr>
              <w:lastRenderedPageBreak/>
              <w:t>Categorization</w:t>
            </w:r>
          </w:p>
        </w:tc>
      </w:tr>
      <w:tr w:rsidR="00DA1D4E" w:rsidRPr="00DB3790" w14:paraId="78448734" w14:textId="77777777" w:rsidTr="004B4AC5">
        <w:tc>
          <w:tcPr>
            <w:tcW w:w="9831" w:type="dxa"/>
            <w:shd w:val="clear" w:color="auto" w:fill="auto"/>
          </w:tcPr>
          <w:p w14:paraId="2F8A53F3" w14:textId="77777777" w:rsidR="00DA1D4E" w:rsidRPr="00DB3790" w:rsidRDefault="00DA1D4E" w:rsidP="004B4AC5">
            <w:pPr>
              <w:rPr>
                <w:b/>
              </w:rPr>
            </w:pPr>
            <w:r w:rsidRPr="00DB3790">
              <w:rPr>
                <w:b/>
              </w:rPr>
              <w:t>Type: VR</w:t>
            </w:r>
          </w:p>
          <w:p w14:paraId="68C360C6" w14:textId="77777777" w:rsidR="00DA1D4E" w:rsidRPr="00DB3790" w:rsidRDefault="00DA1D4E" w:rsidP="004B4AC5">
            <w:pPr>
              <w:rPr>
                <w:b/>
              </w:rPr>
            </w:pPr>
            <w:r w:rsidRPr="00DB3790">
              <w:rPr>
                <w:b/>
              </w:rPr>
              <w:t>Degrees of Freedom: 6DoF</w:t>
            </w:r>
          </w:p>
          <w:p w14:paraId="2A64816B" w14:textId="77777777" w:rsidR="00DA1D4E" w:rsidRPr="00DB3790" w:rsidRDefault="00DA1D4E" w:rsidP="004B4AC5">
            <w:pPr>
              <w:rPr>
                <w:b/>
              </w:rPr>
            </w:pPr>
            <w:r w:rsidRPr="00DB3790">
              <w:rPr>
                <w:b/>
              </w:rPr>
              <w:t>Delivery: Streaming, Split</w:t>
            </w:r>
          </w:p>
          <w:p w14:paraId="6CC5B884" w14:textId="77777777" w:rsidR="00DA1D4E" w:rsidRPr="00DB3790" w:rsidRDefault="00DA1D4E" w:rsidP="004B4AC5">
            <w:pPr>
              <w:rPr>
                <w:b/>
              </w:rPr>
            </w:pPr>
            <w:r w:rsidRPr="00DB3790">
              <w:rPr>
                <w:b/>
              </w:rPr>
              <w:t>Device: 2D screen or HMD with a controller</w:t>
            </w:r>
          </w:p>
        </w:tc>
      </w:tr>
      <w:tr w:rsidR="00DA1D4E" w:rsidRPr="00DB3790" w14:paraId="4239D681" w14:textId="77777777" w:rsidTr="004B4AC5">
        <w:tc>
          <w:tcPr>
            <w:tcW w:w="9831" w:type="dxa"/>
            <w:shd w:val="clear" w:color="auto" w:fill="A6A6A6"/>
          </w:tcPr>
          <w:p w14:paraId="7803BB6A" w14:textId="77777777" w:rsidR="00DA1D4E" w:rsidRPr="00DB3790" w:rsidRDefault="00DA1D4E" w:rsidP="004B4AC5">
            <w:pPr>
              <w:rPr>
                <w:b/>
                <w:color w:val="FFFFFF"/>
              </w:rPr>
            </w:pPr>
            <w:r w:rsidRPr="00DB3790">
              <w:rPr>
                <w:b/>
                <w:color w:val="FFFFFF"/>
              </w:rPr>
              <w:t>Preconditions</w:t>
            </w:r>
          </w:p>
        </w:tc>
      </w:tr>
      <w:tr w:rsidR="00DA1D4E" w:rsidRPr="00DB3790" w14:paraId="02CA53E2" w14:textId="77777777" w:rsidTr="004B4AC5">
        <w:tc>
          <w:tcPr>
            <w:tcW w:w="9831" w:type="dxa"/>
            <w:shd w:val="clear" w:color="auto" w:fill="auto"/>
          </w:tcPr>
          <w:p w14:paraId="3FE6FC96" w14:textId="77777777" w:rsidR="00DA1D4E" w:rsidRPr="00DB3790" w:rsidRDefault="001D741F" w:rsidP="001D741F">
            <w:pPr>
              <w:pStyle w:val="B10"/>
            </w:pPr>
            <w:r>
              <w:t>-</w:t>
            </w:r>
            <w:r>
              <w:tab/>
            </w:r>
            <w:r w:rsidR="00DA1D4E" w:rsidRPr="00DB3790">
              <w:t>Application is installed that permits to follow the game</w:t>
            </w:r>
          </w:p>
          <w:p w14:paraId="1B74EBA6" w14:textId="77777777" w:rsidR="00DA1D4E" w:rsidRPr="00DB3790" w:rsidRDefault="001D741F" w:rsidP="001D741F">
            <w:pPr>
              <w:pStyle w:val="B10"/>
            </w:pPr>
            <w:r>
              <w:t>-</w:t>
            </w:r>
            <w:r>
              <w:tab/>
            </w:r>
            <w:r w:rsidR="00DA1D4E" w:rsidRPr="00DB3790">
              <w:t>The application uses existing HW capabilities on the device, including A/V decoders, rendering functionalities as well as sensors. Inside-out Tracking is available.</w:t>
            </w:r>
          </w:p>
          <w:p w14:paraId="6F80FB05" w14:textId="77777777" w:rsidR="00DA1D4E" w:rsidRPr="00DB3790" w:rsidRDefault="001D741F" w:rsidP="001D741F">
            <w:pPr>
              <w:pStyle w:val="B10"/>
            </w:pPr>
            <w:r>
              <w:t>-</w:t>
            </w:r>
            <w:r>
              <w:tab/>
            </w:r>
            <w:r w:rsidR="00DA1D4E" w:rsidRPr="00DB3790">
              <w:t>A serving architecture</w:t>
            </w:r>
            <w:r w:rsidR="00416B71">
              <w:t xml:space="preserve"> </w:t>
            </w:r>
            <w:r w:rsidR="00DA1D4E" w:rsidRPr="00DB3790">
              <w:t>is available that provides access to the game</w:t>
            </w:r>
          </w:p>
          <w:p w14:paraId="422AE61A" w14:textId="77777777" w:rsidR="00DA1D4E" w:rsidRPr="00DB3790" w:rsidRDefault="001D741F" w:rsidP="001D741F">
            <w:pPr>
              <w:pStyle w:val="B10"/>
            </w:pPr>
            <w:r>
              <w:t>-</w:t>
            </w:r>
            <w:r>
              <w:tab/>
            </w:r>
            <w:r w:rsidR="00DA1D4E" w:rsidRPr="00DB3790">
              <w:t>The game is rendered in the network</w:t>
            </w:r>
          </w:p>
        </w:tc>
      </w:tr>
      <w:tr w:rsidR="00DA1D4E" w:rsidRPr="00DB3790" w14:paraId="60658692" w14:textId="77777777" w:rsidTr="004B4AC5">
        <w:tc>
          <w:tcPr>
            <w:tcW w:w="9831" w:type="dxa"/>
            <w:shd w:val="clear" w:color="auto" w:fill="A6A6A6"/>
          </w:tcPr>
          <w:p w14:paraId="2700AFD0" w14:textId="77777777" w:rsidR="00DA1D4E" w:rsidRPr="00DB3790" w:rsidRDefault="00DA1D4E" w:rsidP="004B4AC5">
            <w:pPr>
              <w:rPr>
                <w:b/>
                <w:color w:val="FFFFFF"/>
              </w:rPr>
            </w:pPr>
            <w:r w:rsidRPr="00DB3790">
              <w:rPr>
                <w:b/>
                <w:color w:val="FFFFFF"/>
              </w:rPr>
              <w:t>Requirements and QoS/QoE Considerations</w:t>
            </w:r>
          </w:p>
        </w:tc>
      </w:tr>
      <w:tr w:rsidR="00DA1D4E" w:rsidRPr="00DB3790" w14:paraId="18C440B7" w14:textId="77777777" w:rsidTr="004B4AC5">
        <w:tc>
          <w:tcPr>
            <w:tcW w:w="9831" w:type="dxa"/>
            <w:shd w:val="clear" w:color="auto" w:fill="auto"/>
          </w:tcPr>
          <w:p w14:paraId="31E86EE0" w14:textId="77777777" w:rsidR="00DA1D4E" w:rsidRPr="00DB3790" w:rsidRDefault="001D741F" w:rsidP="001D741F">
            <w:pPr>
              <w:pStyle w:val="B10"/>
            </w:pPr>
            <w:r>
              <w:t>-</w:t>
            </w:r>
            <w:r>
              <w:tab/>
            </w:r>
            <w:r w:rsidR="00DA1D4E" w:rsidRPr="00DB3790">
              <w:t xml:space="preserve">Required QoS: </w:t>
            </w:r>
          </w:p>
          <w:p w14:paraId="3CF24711" w14:textId="77777777" w:rsidR="00DA1D4E" w:rsidRPr="00DB3790" w:rsidRDefault="001D741F" w:rsidP="001D741F">
            <w:pPr>
              <w:pStyle w:val="B2"/>
            </w:pPr>
            <w:r>
              <w:t>-</w:t>
            </w:r>
            <w:r>
              <w:tab/>
            </w:r>
            <w:r w:rsidR="00DA1D4E" w:rsidRPr="00DB3790">
              <w:t>Depends on the architecture, but similar considerations as for the Use Case 5 in A.6</w:t>
            </w:r>
          </w:p>
          <w:p w14:paraId="359D19CA" w14:textId="77777777" w:rsidR="00DA1D4E" w:rsidRPr="00DB3790" w:rsidRDefault="001D741F" w:rsidP="001D741F">
            <w:pPr>
              <w:pStyle w:val="B10"/>
            </w:pPr>
            <w:r>
              <w:t>-</w:t>
            </w:r>
            <w:r>
              <w:tab/>
            </w:r>
            <w:r w:rsidR="00DA1D4E" w:rsidRPr="00DB3790">
              <w:t xml:space="preserve">Required QoE: </w:t>
            </w:r>
          </w:p>
          <w:p w14:paraId="66F32037" w14:textId="77777777" w:rsidR="00DA1D4E" w:rsidRPr="00DB3790" w:rsidRDefault="001D741F" w:rsidP="001D741F">
            <w:pPr>
              <w:pStyle w:val="B2"/>
            </w:pPr>
            <w:r>
              <w:t>-</w:t>
            </w:r>
            <w:r>
              <w:tab/>
            </w:r>
            <w:r w:rsidR="00DA1D4E" w:rsidRPr="00DB3790">
              <w:t>Being timely close to the live gaming experience, in the extension, presence needs to provide a live participation experience.</w:t>
            </w:r>
          </w:p>
          <w:p w14:paraId="1827C2E9" w14:textId="77777777" w:rsidR="00DA1D4E" w:rsidRPr="00DB3790" w:rsidRDefault="001D741F" w:rsidP="001D741F">
            <w:pPr>
              <w:pStyle w:val="B2"/>
            </w:pPr>
            <w:r>
              <w:t>-</w:t>
            </w:r>
            <w:r>
              <w:tab/>
            </w:r>
            <w:r w:rsidR="00DA1D4E" w:rsidRPr="00DB3790">
              <w:t xml:space="preserve">fast reaction to manual controller information, </w:t>
            </w:r>
          </w:p>
          <w:p w14:paraId="486D31D2" w14:textId="77777777" w:rsidR="00DA1D4E" w:rsidRPr="00DB3790" w:rsidRDefault="001D741F" w:rsidP="001D741F">
            <w:pPr>
              <w:pStyle w:val="B2"/>
            </w:pPr>
            <w:r>
              <w:t>-</w:t>
            </w:r>
            <w:r>
              <w:tab/>
            </w:r>
            <w:r w:rsidR="00DA1D4E" w:rsidRPr="00DB3790">
              <w:t xml:space="preserve">reaction to head movement within immersive limits, </w:t>
            </w:r>
          </w:p>
          <w:p w14:paraId="201D2294" w14:textId="77777777" w:rsidR="00DA1D4E" w:rsidRPr="00DB3790" w:rsidRDefault="001D741F" w:rsidP="001D741F">
            <w:pPr>
              <w:pStyle w:val="B2"/>
            </w:pPr>
            <w:r>
              <w:t>-</w:t>
            </w:r>
            <w:r>
              <w:tab/>
            </w:r>
            <w:r w:rsidR="00DA1D4E" w:rsidRPr="00DB3790">
              <w:t xml:space="preserve">providing sufficient AV experience to enable </w:t>
            </w:r>
            <w:r w:rsidR="00DA1D4E" w:rsidRPr="00DB3790">
              <w:rPr>
                <w:i/>
              </w:rPr>
              <w:t>presence</w:t>
            </w:r>
            <w:r w:rsidR="00DA1D4E" w:rsidRPr="00DB3790">
              <w:t>. https://xinreality.com/wiki/Presence</w:t>
            </w:r>
          </w:p>
        </w:tc>
      </w:tr>
      <w:tr w:rsidR="00DA1D4E" w:rsidRPr="00DB3790" w14:paraId="02FA0893" w14:textId="77777777" w:rsidTr="004B4AC5">
        <w:tc>
          <w:tcPr>
            <w:tcW w:w="9831" w:type="dxa"/>
            <w:shd w:val="clear" w:color="auto" w:fill="A6A6A6"/>
          </w:tcPr>
          <w:p w14:paraId="3BF361C1" w14:textId="77777777" w:rsidR="00DA1D4E" w:rsidRPr="00DB3790" w:rsidRDefault="00DA1D4E" w:rsidP="004B4AC5">
            <w:pPr>
              <w:rPr>
                <w:b/>
                <w:color w:val="FFFFFF"/>
              </w:rPr>
            </w:pPr>
            <w:r w:rsidRPr="00DB3790">
              <w:rPr>
                <w:b/>
                <w:color w:val="FFFFFF"/>
              </w:rPr>
              <w:t>Feasibility</w:t>
            </w:r>
          </w:p>
        </w:tc>
      </w:tr>
      <w:tr w:rsidR="00DA1D4E" w:rsidRPr="00DB3790" w14:paraId="15000BE9" w14:textId="77777777" w:rsidTr="004B4AC5">
        <w:tc>
          <w:tcPr>
            <w:tcW w:w="9831" w:type="dxa"/>
            <w:shd w:val="clear" w:color="auto" w:fill="auto"/>
          </w:tcPr>
          <w:p w14:paraId="4D27B29D" w14:textId="77777777" w:rsidR="00DA1D4E" w:rsidRPr="00DB3790" w:rsidRDefault="00DA1D4E" w:rsidP="004B4AC5">
            <w:r w:rsidRPr="00DB3790">
              <w:t>Twitch shows that games are watched live with incredible statistics (https://sullygnome.com/):</w:t>
            </w:r>
          </w:p>
          <w:p w14:paraId="06FC0842" w14:textId="77777777" w:rsidR="00DA1D4E" w:rsidRPr="00DB3790" w:rsidRDefault="001D741F" w:rsidP="001D741F">
            <w:pPr>
              <w:pStyle w:val="B10"/>
            </w:pPr>
            <w:r>
              <w:t>-</w:t>
            </w:r>
            <w:r>
              <w:tab/>
            </w:r>
            <w:r w:rsidR="00DA1D4E" w:rsidRPr="00DB3790">
              <w:t>Fortnite</w:t>
            </w:r>
            <w:r w:rsidR="004F24CE" w:rsidRPr="00DB3790">
              <w:t xml:space="preserve"> ™</w:t>
            </w:r>
            <w:r w:rsidR="00DA1D4E" w:rsidRPr="00DB3790">
              <w:t xml:space="preserve"> has 1,412,048,240 watching hours over 365 days, this means it is more than 160,000 years</w:t>
            </w:r>
          </w:p>
          <w:p w14:paraId="0DD58094" w14:textId="77777777" w:rsidR="00DA1D4E" w:rsidRPr="00DB3790" w:rsidRDefault="00DA1D4E" w:rsidP="004B4AC5">
            <w:r w:rsidRPr="00DB3790">
              <w:t>Spectator Mode in VR Games</w:t>
            </w:r>
          </w:p>
          <w:p w14:paraId="52B274DF" w14:textId="77777777" w:rsidR="00DA1D4E" w:rsidRPr="00DB3790" w:rsidRDefault="001D741F" w:rsidP="001D741F">
            <w:pPr>
              <w:pStyle w:val="B10"/>
            </w:pPr>
            <w:r>
              <w:t>-</w:t>
            </w:r>
            <w:r>
              <w:tab/>
            </w:r>
            <w:r w:rsidR="00DA1D4E" w:rsidRPr="00DB3790">
              <w:t>https://techcrunch.com/2018/11/09/can-the-startup-building-a-fortnite-for-vr-become-the-fortnite-of-vr/ , see towards the end</w:t>
            </w:r>
          </w:p>
          <w:p w14:paraId="233A7750" w14:textId="77777777" w:rsidR="00DA1D4E" w:rsidRPr="00DB3790" w:rsidRDefault="00DA1D4E" w:rsidP="00DA1D4E">
            <w:r w:rsidRPr="00DB3790">
              <w:t>Similar considerations as for use case 5 in clause A.6.</w:t>
            </w:r>
          </w:p>
        </w:tc>
      </w:tr>
      <w:tr w:rsidR="00DA1D4E" w:rsidRPr="00DB3790" w14:paraId="48720EFE" w14:textId="77777777" w:rsidTr="004B4AC5">
        <w:tc>
          <w:tcPr>
            <w:tcW w:w="9831" w:type="dxa"/>
            <w:shd w:val="clear" w:color="auto" w:fill="A6A6A6"/>
          </w:tcPr>
          <w:p w14:paraId="3DD5A6F0" w14:textId="77777777" w:rsidR="00DA1D4E" w:rsidRPr="00DB3790" w:rsidRDefault="00DA1D4E" w:rsidP="004B4AC5">
            <w:pPr>
              <w:rPr>
                <w:b/>
                <w:color w:val="FFFFFF"/>
              </w:rPr>
            </w:pPr>
            <w:r w:rsidRPr="00DB3790">
              <w:rPr>
                <w:b/>
                <w:color w:val="FFFFFF"/>
              </w:rPr>
              <w:t>Potential Standardization Status and Needs</w:t>
            </w:r>
          </w:p>
        </w:tc>
      </w:tr>
      <w:tr w:rsidR="00DA1D4E" w:rsidRPr="00DB3790" w14:paraId="6645546F" w14:textId="77777777" w:rsidTr="004B4AC5">
        <w:tc>
          <w:tcPr>
            <w:tcW w:w="9831" w:type="dxa"/>
            <w:shd w:val="clear" w:color="auto" w:fill="auto"/>
          </w:tcPr>
          <w:p w14:paraId="5AB5FCE4" w14:textId="77777777" w:rsidR="00DA1D4E" w:rsidRPr="00DB3790" w:rsidRDefault="00DA1D4E" w:rsidP="004B4AC5">
            <w:r w:rsidRPr="00DB3790">
              <w:lastRenderedPageBreak/>
              <w:t>The following aspects may require standardization work:</w:t>
            </w:r>
          </w:p>
          <w:p w14:paraId="12B38FC5" w14:textId="77777777" w:rsidR="00DA1D4E" w:rsidRPr="00DB3790" w:rsidRDefault="001D741F" w:rsidP="001D741F">
            <w:pPr>
              <w:pStyle w:val="B10"/>
            </w:pPr>
            <w:r>
              <w:t>-</w:t>
            </w:r>
            <w:r>
              <w:tab/>
            </w:r>
            <w:r w:rsidR="00DA1D4E" w:rsidRPr="00DB3790">
              <w:t>Coded Representation of Audio/Video Formats</w:t>
            </w:r>
          </w:p>
          <w:p w14:paraId="0D9F4359" w14:textId="77777777" w:rsidR="00DA1D4E" w:rsidRPr="00DB3790" w:rsidRDefault="001D741F" w:rsidP="001D741F">
            <w:pPr>
              <w:pStyle w:val="B10"/>
            </w:pPr>
            <w:r>
              <w:t>-</w:t>
            </w:r>
            <w:r>
              <w:tab/>
            </w:r>
            <w:r w:rsidR="00DA1D4E" w:rsidRPr="00DB3790">
              <w:t>Content Delivery Protocols</w:t>
            </w:r>
          </w:p>
          <w:p w14:paraId="31E76B73" w14:textId="77777777" w:rsidR="00DA1D4E" w:rsidRPr="00DB3790" w:rsidRDefault="001D741F" w:rsidP="001D741F">
            <w:pPr>
              <w:pStyle w:val="B10"/>
            </w:pPr>
            <w:r>
              <w:t>-</w:t>
            </w:r>
            <w:r>
              <w:tab/>
            </w:r>
            <w:r w:rsidR="00DA1D4E" w:rsidRPr="00DB3790">
              <w:t>Decoding, rendering and sensor APIs</w:t>
            </w:r>
          </w:p>
          <w:p w14:paraId="1611E482" w14:textId="77777777" w:rsidR="004F24CE" w:rsidRPr="00DB3790" w:rsidRDefault="001D741F" w:rsidP="001D741F">
            <w:pPr>
              <w:pStyle w:val="B10"/>
            </w:pPr>
            <w:r>
              <w:t>-</w:t>
            </w:r>
            <w:r>
              <w:tab/>
            </w:r>
            <w:r w:rsidR="00DA1D4E" w:rsidRPr="00DB3790">
              <w:t>Network conditions that fulfill the QoS and QoE Requirement</w:t>
            </w:r>
          </w:p>
          <w:p w14:paraId="47781EE0" w14:textId="77777777" w:rsidR="00DA1D4E" w:rsidRPr="00DB3790" w:rsidRDefault="001D741F" w:rsidP="001D741F">
            <w:pPr>
              <w:pStyle w:val="B10"/>
            </w:pPr>
            <w:r>
              <w:t>-</w:t>
            </w:r>
            <w:r>
              <w:tab/>
            </w:r>
            <w:r w:rsidR="00DA1D4E" w:rsidRPr="00DB3790">
              <w:t>Architectures and interfaces that permit such experiences</w:t>
            </w:r>
          </w:p>
        </w:tc>
      </w:tr>
    </w:tbl>
    <w:p w14:paraId="0CC51718" w14:textId="77777777" w:rsidR="00613182" w:rsidRPr="00DB3790" w:rsidRDefault="00613182" w:rsidP="00613182"/>
    <w:p w14:paraId="0013B55C" w14:textId="77777777" w:rsidR="00F53607" w:rsidRPr="00DB3790" w:rsidRDefault="00F53607" w:rsidP="00145AC5">
      <w:pPr>
        <w:pStyle w:val="Heading1"/>
      </w:pPr>
      <w:bookmarkStart w:id="279" w:name="_Toc23169834"/>
      <w:bookmarkStart w:id="280" w:name="_Toc33042089"/>
      <w:r w:rsidRPr="00DB3790">
        <w:t>A.8</w:t>
      </w:r>
      <w:r w:rsidRPr="00DB3790">
        <w:tab/>
        <w:t>Use Case 7: Real-time 3D Communication</w:t>
      </w:r>
      <w:bookmarkEnd w:id="279"/>
      <w:bookmarkEnd w:id="2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18"/>
        <w:gridCol w:w="113"/>
      </w:tblGrid>
      <w:tr w:rsidR="00F53607" w:rsidRPr="00DB3790" w14:paraId="46BBD38E" w14:textId="77777777" w:rsidTr="00501666">
        <w:tc>
          <w:tcPr>
            <w:tcW w:w="9831" w:type="dxa"/>
            <w:gridSpan w:val="2"/>
            <w:shd w:val="clear" w:color="auto" w:fill="A6A6A6"/>
          </w:tcPr>
          <w:p w14:paraId="09FCEA79" w14:textId="77777777" w:rsidR="00F53607" w:rsidRPr="00DB3790" w:rsidRDefault="00F53607" w:rsidP="00501666">
            <w:pPr>
              <w:rPr>
                <w:b/>
                <w:color w:val="FFFFFF"/>
              </w:rPr>
            </w:pPr>
            <w:r w:rsidRPr="00DB3790">
              <w:rPr>
                <w:b/>
                <w:color w:val="FFFFFF"/>
              </w:rPr>
              <w:t>Use Case Description: Real-time 3D Communication</w:t>
            </w:r>
          </w:p>
        </w:tc>
      </w:tr>
      <w:tr w:rsidR="00F53607" w:rsidRPr="00DB3790" w14:paraId="2972BE2B" w14:textId="77777777" w:rsidTr="00501666">
        <w:tc>
          <w:tcPr>
            <w:tcW w:w="9831" w:type="dxa"/>
            <w:gridSpan w:val="2"/>
            <w:shd w:val="clear" w:color="auto" w:fill="auto"/>
          </w:tcPr>
          <w:p w14:paraId="2EAFCDB1" w14:textId="77777777" w:rsidR="00F53607" w:rsidRPr="00DB3790" w:rsidRDefault="00F53607" w:rsidP="00501666">
            <w:r w:rsidRPr="00DB3790">
              <w:t xml:space="preserve">Alice uses her mobile phone to start a video call with Bob. After the call starts, Alice sees a button on her screen that reads </w:t>
            </w:r>
            <w:r w:rsidR="00416B71">
              <w:t>"</w:t>
            </w:r>
            <w:r w:rsidRPr="00DB3790">
              <w:t>3D</w:t>
            </w:r>
            <w:r w:rsidR="00416B71">
              <w:t>"</w:t>
            </w:r>
            <w:r w:rsidRPr="00DB3790">
              <w:t>. Alice clicks on the button to turn on the 3D mode on the video call app. Bob is able to see Alice</w:t>
            </w:r>
            <w:r w:rsidR="00BD7D7B">
              <w:t>'</w:t>
            </w:r>
            <w:r w:rsidRPr="00DB3790">
              <w:t>s head in 3D and he uses his finger to rotate the view and look around Alice</w:t>
            </w:r>
            <w:r w:rsidR="00BD7D7B">
              <w:t>'</w:t>
            </w:r>
            <w:r w:rsidRPr="00DB3790">
              <w:t>s head. Bob may not be able to see the full head or may see a reconstructed model of it (e.g. based on a pre-captured model). Alice is able to apply a selected set of 3D AR effects to her 3D head (e.g. putting a hat or glasses).</w:t>
            </w:r>
          </w:p>
        </w:tc>
      </w:tr>
      <w:tr w:rsidR="00F53607" w:rsidRPr="00DB3790" w14:paraId="4E27B580" w14:textId="77777777" w:rsidTr="00501666">
        <w:tc>
          <w:tcPr>
            <w:tcW w:w="9831" w:type="dxa"/>
            <w:gridSpan w:val="2"/>
            <w:shd w:val="clear" w:color="auto" w:fill="A6A6A6"/>
          </w:tcPr>
          <w:p w14:paraId="31F63A4F" w14:textId="77777777" w:rsidR="00F53607" w:rsidRPr="00DB3790" w:rsidRDefault="00F53607" w:rsidP="00501666">
            <w:pPr>
              <w:rPr>
                <w:b/>
                <w:color w:val="FFFFFF"/>
              </w:rPr>
            </w:pPr>
            <w:r w:rsidRPr="00DB3790">
              <w:rPr>
                <w:b/>
                <w:color w:val="FFFFFF"/>
              </w:rPr>
              <w:t>Categorization</w:t>
            </w:r>
          </w:p>
        </w:tc>
      </w:tr>
      <w:tr w:rsidR="00F53607" w:rsidRPr="00DB3790" w14:paraId="7958ACDB" w14:textId="77777777" w:rsidTr="00501666">
        <w:tc>
          <w:tcPr>
            <w:tcW w:w="9831" w:type="dxa"/>
            <w:gridSpan w:val="2"/>
            <w:shd w:val="clear" w:color="auto" w:fill="auto"/>
          </w:tcPr>
          <w:p w14:paraId="646AD04E" w14:textId="77777777" w:rsidR="00F53607" w:rsidRPr="00DB3790" w:rsidRDefault="00F53607" w:rsidP="00501666">
            <w:pPr>
              <w:rPr>
                <w:b/>
              </w:rPr>
            </w:pPr>
            <w:r w:rsidRPr="00DB3790">
              <w:rPr>
                <w:b/>
              </w:rPr>
              <w:t>Type: 3D Real-time communication, AR</w:t>
            </w:r>
          </w:p>
          <w:p w14:paraId="70C6343F" w14:textId="77777777" w:rsidR="00F53607" w:rsidRPr="00DB3790" w:rsidRDefault="00F53607" w:rsidP="00501666">
            <w:pPr>
              <w:rPr>
                <w:b/>
              </w:rPr>
            </w:pPr>
            <w:r w:rsidRPr="00DB3790">
              <w:rPr>
                <w:b/>
              </w:rPr>
              <w:t>Degrees of Freedom: 3DoF+</w:t>
            </w:r>
          </w:p>
          <w:p w14:paraId="7ECF5503" w14:textId="77777777" w:rsidR="00F53607" w:rsidRPr="00DB3790" w:rsidRDefault="00F53607" w:rsidP="00501666">
            <w:pPr>
              <w:rPr>
                <w:b/>
              </w:rPr>
            </w:pPr>
            <w:r w:rsidRPr="00DB3790">
              <w:rPr>
                <w:b/>
              </w:rPr>
              <w:t>Delivery: Conversational</w:t>
            </w:r>
          </w:p>
          <w:p w14:paraId="72FD454E" w14:textId="6FD2DC2D" w:rsidR="00F53607" w:rsidRPr="00DB3790" w:rsidRDefault="00F53607" w:rsidP="00501666">
            <w:pPr>
              <w:rPr>
                <w:b/>
              </w:rPr>
            </w:pPr>
            <w:r w:rsidRPr="00DB3790">
              <w:rPr>
                <w:b/>
              </w:rPr>
              <w:t>Device: Phone</w:t>
            </w:r>
            <w:r w:rsidR="00DD4F1E">
              <w:rPr>
                <w:b/>
              </w:rPr>
              <w:t>, AR glasses</w:t>
            </w:r>
          </w:p>
        </w:tc>
      </w:tr>
      <w:tr w:rsidR="00F53607" w:rsidRPr="00DB3790" w14:paraId="57761A59" w14:textId="77777777" w:rsidTr="00501666">
        <w:trPr>
          <w:gridAfter w:val="1"/>
          <w:wAfter w:w="116" w:type="dxa"/>
        </w:trPr>
        <w:tc>
          <w:tcPr>
            <w:tcW w:w="9715" w:type="dxa"/>
            <w:shd w:val="clear" w:color="auto" w:fill="A6A6A6"/>
          </w:tcPr>
          <w:p w14:paraId="59EC4093" w14:textId="77777777" w:rsidR="00F53607" w:rsidRPr="00DB3790" w:rsidRDefault="00F53607" w:rsidP="00501666">
            <w:pPr>
              <w:rPr>
                <w:b/>
                <w:color w:val="FFFFFF"/>
              </w:rPr>
            </w:pPr>
            <w:r w:rsidRPr="00DB3790">
              <w:rPr>
                <w:b/>
                <w:color w:val="FFFFFF"/>
              </w:rPr>
              <w:t>Preconditions</w:t>
            </w:r>
          </w:p>
        </w:tc>
      </w:tr>
      <w:tr w:rsidR="00F53607" w:rsidRPr="00DB3790" w14:paraId="74217F27" w14:textId="77777777" w:rsidTr="00501666">
        <w:trPr>
          <w:gridAfter w:val="1"/>
          <w:wAfter w:w="116" w:type="dxa"/>
        </w:trPr>
        <w:tc>
          <w:tcPr>
            <w:tcW w:w="9715" w:type="dxa"/>
            <w:shd w:val="clear" w:color="auto" w:fill="auto"/>
          </w:tcPr>
          <w:p w14:paraId="68DDA517" w14:textId="77777777" w:rsidR="00F53607" w:rsidRPr="00DB3790" w:rsidRDefault="001D741F" w:rsidP="001D741F">
            <w:pPr>
              <w:pStyle w:val="B10"/>
            </w:pPr>
            <w:r>
              <w:t>-</w:t>
            </w:r>
            <w:r>
              <w:tab/>
            </w:r>
            <w:r w:rsidR="00F53607" w:rsidRPr="00DB3790">
              <w:t>Alice's phone is equipped with 3D capture capabilities, such as front depth camera</w:t>
            </w:r>
          </w:p>
          <w:p w14:paraId="1A135E9D" w14:textId="77777777" w:rsidR="00F53607" w:rsidRPr="00DB3790" w:rsidRDefault="001D741F" w:rsidP="001D741F">
            <w:pPr>
              <w:pStyle w:val="B10"/>
            </w:pPr>
            <w:r>
              <w:t>-</w:t>
            </w:r>
            <w:r>
              <w:tab/>
            </w:r>
            <w:r w:rsidR="00F53607" w:rsidRPr="00DB3790">
              <w:t>Bob's phone can receive a proper 3D object in real-time and apply the facial expressions during the rendering</w:t>
            </w:r>
          </w:p>
        </w:tc>
      </w:tr>
      <w:tr w:rsidR="00F53607" w:rsidRPr="00DB3790" w14:paraId="67863815" w14:textId="77777777" w:rsidTr="00501666">
        <w:tc>
          <w:tcPr>
            <w:tcW w:w="9831" w:type="dxa"/>
            <w:gridSpan w:val="2"/>
            <w:shd w:val="clear" w:color="auto" w:fill="A6A6A6"/>
          </w:tcPr>
          <w:p w14:paraId="4417FE5E"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6A1901E5" w14:textId="77777777" w:rsidTr="00501666">
        <w:tc>
          <w:tcPr>
            <w:tcW w:w="9831" w:type="dxa"/>
            <w:gridSpan w:val="2"/>
            <w:shd w:val="clear" w:color="auto" w:fill="auto"/>
          </w:tcPr>
          <w:p w14:paraId="232278F7" w14:textId="77777777" w:rsidR="00F53607" w:rsidRPr="00DB3790" w:rsidRDefault="001D741F" w:rsidP="001D741F">
            <w:pPr>
              <w:pStyle w:val="B10"/>
            </w:pPr>
            <w:r>
              <w:t>-</w:t>
            </w:r>
            <w:r>
              <w:tab/>
            </w:r>
            <w:r w:rsidR="00F53607" w:rsidRPr="00DB3790">
              <w:t xml:space="preserve">QoS: </w:t>
            </w:r>
          </w:p>
          <w:p w14:paraId="7C874E74" w14:textId="77777777" w:rsidR="00F53607" w:rsidRPr="00DB3790" w:rsidRDefault="001D741F" w:rsidP="001D741F">
            <w:pPr>
              <w:pStyle w:val="B2"/>
            </w:pPr>
            <w:r>
              <w:t>-</w:t>
            </w:r>
            <w:r>
              <w:tab/>
            </w:r>
            <w:r w:rsidR="00F53607" w:rsidRPr="00DB3790">
              <w:t xml:space="preserve">conversational QoS requirements </w:t>
            </w:r>
          </w:p>
          <w:p w14:paraId="6DD9B737" w14:textId="77777777" w:rsidR="00F53607" w:rsidRPr="00DB3790" w:rsidRDefault="001D741F" w:rsidP="001D741F">
            <w:pPr>
              <w:pStyle w:val="B2"/>
            </w:pPr>
            <w:r>
              <w:t>-</w:t>
            </w:r>
            <w:r>
              <w:tab/>
            </w:r>
            <w:r w:rsidR="00F53607" w:rsidRPr="00DB3790">
              <w:t>sufficient bandwidth to delivery compressed 3D objects, e.g. point cloud compression</w:t>
            </w:r>
          </w:p>
          <w:p w14:paraId="5456BB94" w14:textId="77777777" w:rsidR="00F53607" w:rsidRPr="00DB3790" w:rsidRDefault="001D741F" w:rsidP="001D741F">
            <w:pPr>
              <w:pStyle w:val="B10"/>
            </w:pPr>
            <w:r>
              <w:t>-</w:t>
            </w:r>
            <w:r>
              <w:tab/>
            </w:r>
            <w:r w:rsidR="00F53607" w:rsidRPr="00DB3790">
              <w:t xml:space="preserve">QoE: </w:t>
            </w:r>
          </w:p>
          <w:p w14:paraId="1E670DAF" w14:textId="77777777" w:rsidR="00F53607" w:rsidRPr="00DB3790" w:rsidRDefault="001D741F" w:rsidP="001D741F">
            <w:pPr>
              <w:pStyle w:val="B2"/>
            </w:pPr>
            <w:r>
              <w:t>-</w:t>
            </w:r>
            <w:r>
              <w:tab/>
            </w:r>
            <w:r w:rsidR="00F53607" w:rsidRPr="00DB3790">
              <w:t>Quality of the 3D object representation, level of details</w:t>
            </w:r>
          </w:p>
          <w:p w14:paraId="7284C225" w14:textId="77777777" w:rsidR="00F53607" w:rsidRPr="00DB3790" w:rsidRDefault="001D741F" w:rsidP="001D741F">
            <w:pPr>
              <w:pStyle w:val="B2"/>
            </w:pPr>
            <w:r>
              <w:t>-</w:t>
            </w:r>
            <w:r>
              <w:tab/>
            </w:r>
            <w:r w:rsidR="00F53607" w:rsidRPr="00DB3790">
              <w:t>Quality of facial expressions</w:t>
            </w:r>
          </w:p>
        </w:tc>
      </w:tr>
      <w:tr w:rsidR="00F53607" w:rsidRPr="00DB3790" w14:paraId="2170FF94" w14:textId="77777777" w:rsidTr="00501666">
        <w:tc>
          <w:tcPr>
            <w:tcW w:w="9831" w:type="dxa"/>
            <w:gridSpan w:val="2"/>
            <w:shd w:val="clear" w:color="auto" w:fill="auto"/>
          </w:tcPr>
          <w:p w14:paraId="5C6AA327" w14:textId="77777777" w:rsidR="00F53607" w:rsidRPr="00DB3790" w:rsidRDefault="00F53607" w:rsidP="00501666">
            <w:r w:rsidRPr="00DB3790">
              <w:t>The following requirements are considered:</w:t>
            </w:r>
          </w:p>
          <w:p w14:paraId="0201FDC4" w14:textId="77777777" w:rsidR="00F53607" w:rsidRPr="00DB3790" w:rsidRDefault="001D741F" w:rsidP="001D741F">
            <w:pPr>
              <w:pStyle w:val="B10"/>
            </w:pPr>
            <w:r>
              <w:t>-</w:t>
            </w:r>
            <w:r>
              <w:tab/>
            </w:r>
            <w:r w:rsidR="00F53607" w:rsidRPr="00DB3790">
              <w:t>High quality, very low delay 3D reconstruction of Head/Face, e.g. resolution of the 3D head representation measured in number of points or polygons</w:t>
            </w:r>
          </w:p>
        </w:tc>
      </w:tr>
      <w:tr w:rsidR="00F53607" w:rsidRPr="00DB3790" w14:paraId="147937D0" w14:textId="77777777" w:rsidTr="00501666">
        <w:tc>
          <w:tcPr>
            <w:tcW w:w="9831" w:type="dxa"/>
            <w:gridSpan w:val="2"/>
            <w:shd w:val="clear" w:color="auto" w:fill="A6A6A6"/>
          </w:tcPr>
          <w:p w14:paraId="07098D2A" w14:textId="77777777" w:rsidR="00F53607" w:rsidRPr="00DB3790" w:rsidRDefault="00F53607" w:rsidP="00501666">
            <w:pPr>
              <w:rPr>
                <w:b/>
                <w:color w:val="FFFFFF"/>
              </w:rPr>
            </w:pPr>
            <w:r w:rsidRPr="00DB3790">
              <w:rPr>
                <w:b/>
                <w:color w:val="FFFFFF"/>
              </w:rPr>
              <w:t>Feasibility</w:t>
            </w:r>
          </w:p>
        </w:tc>
      </w:tr>
      <w:tr w:rsidR="00F53607" w:rsidRPr="00DB3790" w14:paraId="3356827A" w14:textId="77777777" w:rsidTr="00501666">
        <w:tc>
          <w:tcPr>
            <w:tcW w:w="9831" w:type="dxa"/>
            <w:gridSpan w:val="2"/>
            <w:shd w:val="clear" w:color="auto" w:fill="auto"/>
          </w:tcPr>
          <w:p w14:paraId="095ED8D8" w14:textId="77777777" w:rsidR="00F53607" w:rsidRPr="00DB3790" w:rsidRDefault="00F53607" w:rsidP="00501666">
            <w:r w:rsidRPr="00DB3790">
              <w:t xml:space="preserve">Advances in image and video processing together with the proliferation of front-facing depth sensors are going to enable real-time reconstruction of the call participants. To run in real-time, extensive hardware capabilities are </w:t>
            </w:r>
            <w:r w:rsidRPr="00DB3790">
              <w:lastRenderedPageBreak/>
              <w:t xml:space="preserve">required, such as multi-GPU or </w:t>
            </w:r>
            <w:r w:rsidR="007B5142" w:rsidRPr="00DB3790">
              <w:t>Tensor Processing Unit (</w:t>
            </w:r>
            <w:r w:rsidRPr="00DB3790">
              <w:t>TPU</w:t>
            </w:r>
            <w:r w:rsidR="007B5142" w:rsidRPr="00DB3790">
              <w:t>)</w:t>
            </w:r>
            <w:r w:rsidRPr="00DB3790">
              <w:t xml:space="preserve"> processing. These operations may be performed in the network, e.g. by a media gateway or a dedicated processing engine. </w:t>
            </w:r>
          </w:p>
          <w:p w14:paraId="16B18560" w14:textId="77777777" w:rsidR="00F53607" w:rsidRPr="00DB3790" w:rsidRDefault="00F53607" w:rsidP="00501666">
            <w:r w:rsidRPr="00DB3790">
              <w:t>The representation of the call participant</w:t>
            </w:r>
            <w:r w:rsidR="00BD7D7B">
              <w:t>'</w:t>
            </w:r>
            <w:r w:rsidRPr="00DB3790">
              <w:t xml:space="preserve">s head can be done in Point Cloud format to avoid the expensive Mesh reconstruction operation. </w:t>
            </w:r>
          </w:p>
        </w:tc>
      </w:tr>
      <w:tr w:rsidR="00F53607" w:rsidRPr="00DB3790" w14:paraId="3CB0E0F5" w14:textId="77777777" w:rsidTr="00501666">
        <w:tc>
          <w:tcPr>
            <w:tcW w:w="9831" w:type="dxa"/>
            <w:gridSpan w:val="2"/>
            <w:shd w:val="clear" w:color="auto" w:fill="A6A6A6"/>
          </w:tcPr>
          <w:p w14:paraId="18D84A8E" w14:textId="77777777" w:rsidR="00F53607" w:rsidRPr="00DB3790" w:rsidRDefault="00F53607" w:rsidP="00501666">
            <w:pPr>
              <w:rPr>
                <w:b/>
                <w:color w:val="FFFFFF"/>
              </w:rPr>
            </w:pPr>
            <w:r w:rsidRPr="00DB3790">
              <w:rPr>
                <w:b/>
                <w:color w:val="FFFFFF"/>
              </w:rPr>
              <w:lastRenderedPageBreak/>
              <w:t>Potential Standardization Status and Needs</w:t>
            </w:r>
          </w:p>
        </w:tc>
      </w:tr>
      <w:tr w:rsidR="00F53607" w:rsidRPr="00DB3790" w14:paraId="52065775" w14:textId="77777777" w:rsidTr="00501666">
        <w:tc>
          <w:tcPr>
            <w:tcW w:w="9831" w:type="dxa"/>
            <w:gridSpan w:val="2"/>
            <w:shd w:val="clear" w:color="auto" w:fill="auto"/>
          </w:tcPr>
          <w:p w14:paraId="68B2F9C2" w14:textId="77777777" w:rsidR="00F53607" w:rsidRPr="00DB3790" w:rsidRDefault="00F53607" w:rsidP="00501666">
            <w:r w:rsidRPr="00DB3790">
              <w:t>The following aspects may require standardization work:</w:t>
            </w:r>
          </w:p>
          <w:p w14:paraId="352470C0" w14:textId="77777777" w:rsidR="00F53607" w:rsidRPr="00DB3790" w:rsidRDefault="001D741F" w:rsidP="001D741F">
            <w:pPr>
              <w:pStyle w:val="B10"/>
            </w:pPr>
            <w:r>
              <w:t>-</w:t>
            </w:r>
            <w:r>
              <w:tab/>
            </w:r>
            <w:r w:rsidR="00F53607" w:rsidRPr="00DB3790">
              <w:t>Extension of the MTSI service to support dynamic 3D objects and their formats</w:t>
            </w:r>
          </w:p>
        </w:tc>
      </w:tr>
    </w:tbl>
    <w:p w14:paraId="5855F7F2" w14:textId="77777777" w:rsidR="00F53607" w:rsidRPr="00DB3790" w:rsidRDefault="00F53607" w:rsidP="00F53607"/>
    <w:p w14:paraId="7515F3F3" w14:textId="77777777" w:rsidR="00F53607" w:rsidRPr="00DB3790" w:rsidRDefault="00F53607" w:rsidP="00145AC5">
      <w:pPr>
        <w:pStyle w:val="Heading1"/>
      </w:pPr>
      <w:bookmarkStart w:id="281" w:name="_Toc23169835"/>
      <w:bookmarkStart w:id="282" w:name="_Toc33042090"/>
      <w:r w:rsidRPr="00DB3790">
        <w:t>A.9</w:t>
      </w:r>
      <w:r w:rsidR="00B030E1">
        <w:tab/>
      </w:r>
      <w:r w:rsidRPr="00DB3790">
        <w:t>Use Case 8: AR guided assistant at remote location (industrial services)</w:t>
      </w:r>
      <w:bookmarkEnd w:id="281"/>
      <w:bookmarkEnd w:id="282"/>
    </w:p>
    <w:tbl>
      <w:tblPr>
        <w:tblW w:w="0" w:type="auto"/>
        <w:tblCellMar>
          <w:left w:w="0" w:type="dxa"/>
          <w:right w:w="0" w:type="dxa"/>
        </w:tblCellMar>
        <w:tblLook w:val="04A0" w:firstRow="1" w:lastRow="0" w:firstColumn="1" w:lastColumn="0" w:noHBand="0" w:noVBand="1"/>
      </w:tblPr>
      <w:tblGrid>
        <w:gridCol w:w="9621"/>
      </w:tblGrid>
      <w:tr w:rsidR="00F53607" w:rsidRPr="00DB3790" w14:paraId="113CD8D9" w14:textId="77777777" w:rsidTr="00A1508F">
        <w:tc>
          <w:tcPr>
            <w:tcW w:w="9621" w:type="dxa"/>
            <w:tcBorders>
              <w:top w:val="single" w:sz="8" w:space="0" w:color="000000"/>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3FD95FCC" w14:textId="74F11850" w:rsidR="00F53607" w:rsidRPr="00DB3790" w:rsidRDefault="00F53607" w:rsidP="00501666">
            <w:pPr>
              <w:rPr>
                <w:b/>
                <w:bCs/>
                <w:color w:val="FFFFFF"/>
              </w:rPr>
            </w:pPr>
            <w:r w:rsidRPr="00DB3790">
              <w:rPr>
                <w:b/>
                <w:bCs/>
                <w:color w:val="FFFFFF"/>
              </w:rPr>
              <w:t xml:space="preserve">Use Case </w:t>
            </w:r>
            <w:r w:rsidR="00514C5E">
              <w:rPr>
                <w:b/>
                <w:bCs/>
                <w:color w:val="FFFFFF"/>
              </w:rPr>
              <w:t>Descript</w:t>
            </w:r>
            <w:r w:rsidR="00224777">
              <w:rPr>
                <w:b/>
                <w:bCs/>
                <w:color w:val="FFFFFF"/>
              </w:rPr>
              <w:t>ion</w:t>
            </w:r>
            <w:r w:rsidR="005E18B5" w:rsidRPr="00DB3790">
              <w:rPr>
                <w:b/>
                <w:bCs/>
                <w:color w:val="FFFFFF"/>
              </w:rPr>
              <w:t>: AR guided assistant at remote location (industrial services)</w:t>
            </w:r>
          </w:p>
        </w:tc>
      </w:tr>
      <w:tr w:rsidR="00F53607" w:rsidRPr="00DB3790" w14:paraId="4E3E8AEC"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657B819" w14:textId="77777777" w:rsidR="00F53607" w:rsidRPr="00DB3790" w:rsidRDefault="00F53607" w:rsidP="00501666"/>
        </w:tc>
      </w:tr>
      <w:tr w:rsidR="00F53607" w:rsidRPr="00DB3790" w14:paraId="23B9E0F8"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0928692" w14:textId="77777777" w:rsidR="00F53607" w:rsidRPr="00DB3790" w:rsidRDefault="005C0F24" w:rsidP="005C0F24">
            <w:pPr>
              <w:pStyle w:val="B10"/>
            </w:pPr>
            <w:r>
              <w:t>-</w:t>
            </w:r>
            <w:r>
              <w:tab/>
            </w:r>
            <w:r w:rsidR="00F53607" w:rsidRPr="00DB3790">
              <w:t xml:space="preserve">Pedro is sent to fix a machine in a remote location. </w:t>
            </w:r>
          </w:p>
          <w:p w14:paraId="50416069" w14:textId="77777777" w:rsidR="00F53607" w:rsidRPr="00DB3790" w:rsidRDefault="005C0F24" w:rsidP="005C0F24">
            <w:pPr>
              <w:pStyle w:val="B10"/>
            </w:pPr>
            <w:r>
              <w:t>-</w:t>
            </w:r>
            <w:r>
              <w:tab/>
            </w:r>
            <w:r w:rsidR="00F53607" w:rsidRPr="00DB3790">
              <w:t xml:space="preserve">Fixing the machine requires support from a remote expert. </w:t>
            </w:r>
          </w:p>
          <w:p w14:paraId="771C8005" w14:textId="77777777" w:rsidR="00F53607" w:rsidRPr="00DB3790" w:rsidRDefault="005C0F24" w:rsidP="005C0F24">
            <w:pPr>
              <w:pStyle w:val="B10"/>
            </w:pPr>
            <w:r>
              <w:t>-</w:t>
            </w:r>
            <w:r>
              <w:tab/>
            </w:r>
            <w:r w:rsidR="00F53607" w:rsidRPr="00DB3790">
              <w:t>Pedro puts his AR 5G glasses on and turns them on. He connects to the remote expert, who uses a tablet or a touch-screen computer, or uses AR glasses, headphones, as well as a gesture acquisition device that is connected and coordinated with his glasses.</w:t>
            </w:r>
          </w:p>
          <w:p w14:paraId="1B6844E4" w14:textId="77777777" w:rsidR="00F53607" w:rsidRPr="00DB3790" w:rsidRDefault="005C0F24" w:rsidP="005C0F24">
            <w:pPr>
              <w:pStyle w:val="B10"/>
            </w:pPr>
            <w:r>
              <w:t>-</w:t>
            </w:r>
            <w:r>
              <w:tab/>
            </w:r>
            <w:r w:rsidR="00F53607" w:rsidRPr="00DB3790">
              <w:t>The connection supports conversational audio and Pedro and the expert start a conversation.</w:t>
            </w:r>
          </w:p>
          <w:p w14:paraId="0A27A916" w14:textId="77777777" w:rsidR="00F53607" w:rsidRPr="00DB3790" w:rsidRDefault="005C0F24" w:rsidP="005C0F24">
            <w:pPr>
              <w:pStyle w:val="B10"/>
            </w:pPr>
            <w:r>
              <w:t>-</w:t>
            </w:r>
            <w:r>
              <w:tab/>
            </w:r>
            <w:r w:rsidR="00F53607" w:rsidRPr="00DB3790">
              <w:t>Pedro</w:t>
            </w:r>
            <w:r w:rsidR="00BD7D7B">
              <w:t>'</w:t>
            </w:r>
            <w:r w:rsidR="00F53607" w:rsidRPr="00DB3790">
              <w:t>s AR 5G glasses support accurate positioning and Pedro</w:t>
            </w:r>
            <w:r w:rsidR="00BD7D7B">
              <w:t>'</w:t>
            </w:r>
            <w:r w:rsidR="00F53607" w:rsidRPr="00DB3790">
              <w:t>s position is shared live with the expert such that he can direct Pedro in the location.</w:t>
            </w:r>
          </w:p>
          <w:p w14:paraId="2E8E64B2" w14:textId="77777777" w:rsidR="00F53607" w:rsidRPr="00DB3790" w:rsidRDefault="005C0F24" w:rsidP="005C0F24">
            <w:pPr>
              <w:pStyle w:val="B10"/>
            </w:pPr>
            <w:r>
              <w:t>-</w:t>
            </w:r>
            <w:r>
              <w:tab/>
            </w:r>
            <w:r w:rsidR="00F53607" w:rsidRPr="00DB3790">
              <w:t>The AR 5G glasses are equipped with a camera that also has depth capturing capability.</w:t>
            </w:r>
          </w:p>
          <w:p w14:paraId="27B9C0E1" w14:textId="77777777" w:rsidR="00F53607" w:rsidRPr="00DB3790" w:rsidRDefault="005C0F24" w:rsidP="005C0F24">
            <w:pPr>
              <w:pStyle w:val="B10"/>
            </w:pPr>
            <w:r>
              <w:t>-</w:t>
            </w:r>
            <w:r>
              <w:tab/>
            </w:r>
            <w:r w:rsidR="00F53607" w:rsidRPr="00DB3790">
              <w:t xml:space="preserve">Pedro activates the camera such that the expert can see what Pedro is viewing. </w:t>
            </w:r>
          </w:p>
          <w:p w14:paraId="1C2944C4" w14:textId="77777777" w:rsidR="00F53607" w:rsidRPr="00DB3790" w:rsidRDefault="005C0F24" w:rsidP="005C0F24">
            <w:pPr>
              <w:pStyle w:val="B10"/>
            </w:pPr>
            <w:r>
              <w:t>-</w:t>
            </w:r>
            <w:r>
              <w:tab/>
            </w:r>
            <w:r w:rsidR="00F53607" w:rsidRPr="00DB3790">
              <w:t>The expert can provide guidance to Pedro via audio but also via overlaying graphics to the received video content, by activation of appropriate automatic object detection from his application, and via drawing of instructions as text and/or graphics and via overlaying additional video instructions. In the case that the expert uses AR glasses, the expert can also identify the depth of the video sent by Pedro and more accurately place the overlay text or graphics.</w:t>
            </w:r>
          </w:p>
          <w:p w14:paraId="763FE28D" w14:textId="77777777" w:rsidR="00F53607" w:rsidRPr="00DB3790" w:rsidRDefault="005C0F24" w:rsidP="005C0F24">
            <w:pPr>
              <w:pStyle w:val="B10"/>
            </w:pPr>
            <w:r>
              <w:t>-</w:t>
            </w:r>
            <w:r>
              <w:tab/>
            </w:r>
            <w:r w:rsidR="00F53607" w:rsidRPr="00DB3790">
              <w:t>The overlaid text and/or graphics are sent to Pedro</w:t>
            </w:r>
            <w:r w:rsidR="00BD7D7B">
              <w:t>'</w:t>
            </w:r>
            <w:r w:rsidR="00F53607" w:rsidRPr="00DB3790">
              <w:t>s glasses and they are rendered to Pedro such that he receives the visual guidance from the expert on where to find the machine and how to fix it.</w:t>
            </w:r>
          </w:p>
          <w:p w14:paraId="0BE322C7" w14:textId="77777777" w:rsidR="00F53607" w:rsidRPr="00DB3790" w:rsidRDefault="005C0F24" w:rsidP="005C0F24">
            <w:pPr>
              <w:pStyle w:val="B10"/>
              <w:rPr>
                <w:sz w:val="22"/>
              </w:rPr>
            </w:pPr>
            <w:r>
              <w:t>-</w:t>
            </w:r>
            <w:r>
              <w:tab/>
            </w:r>
            <w:r w:rsidR="00F53607" w:rsidRPr="00DB3790">
              <w:t>Note: the video uplink from Pedro</w:t>
            </w:r>
            <w:r w:rsidR="00BD7D7B">
              <w:t>'</w:t>
            </w:r>
            <w:r w:rsidR="00F53607" w:rsidRPr="00DB3790">
              <w:t xml:space="preserve">s glasses might be </w:t>
            </w:r>
            <w:r w:rsidR="00416B71">
              <w:t>"</w:t>
            </w:r>
            <w:r w:rsidR="00F53607" w:rsidRPr="00DB3790">
              <w:t>jumpy</w:t>
            </w:r>
            <w:r w:rsidR="00416B71">
              <w:t>"</w:t>
            </w:r>
            <w:r w:rsidR="00F53607" w:rsidRPr="00DB3790">
              <w:t xml:space="preserve"> as Pedro moves his head. A second camera and corresponding video uplink to show an overview video of Pedro and the machinery or alternatively a detailed video of the machinery functioning, is a help to the expert when performing this type of service.</w:t>
            </w:r>
          </w:p>
        </w:tc>
      </w:tr>
      <w:tr w:rsidR="00F53607" w:rsidRPr="00DB3790" w14:paraId="4E5B4DCD"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CF8582C" w14:textId="77777777" w:rsidR="00F53607" w:rsidRPr="00DB3790" w:rsidRDefault="00F53607" w:rsidP="00501666">
            <w:pPr>
              <w:rPr>
                <w:b/>
                <w:bCs/>
                <w:color w:val="FFFFFF"/>
              </w:rPr>
            </w:pPr>
            <w:r w:rsidRPr="00DB3790">
              <w:rPr>
                <w:b/>
                <w:bCs/>
                <w:color w:val="FFFFFF"/>
              </w:rPr>
              <w:t>Categorization</w:t>
            </w:r>
          </w:p>
        </w:tc>
      </w:tr>
      <w:tr w:rsidR="00F53607" w:rsidRPr="00DB3790" w14:paraId="44B82256"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FC485B2" w14:textId="77777777" w:rsidR="00F53607" w:rsidRPr="00DB3790" w:rsidRDefault="00F53607" w:rsidP="00501666">
            <w:pPr>
              <w:rPr>
                <w:b/>
                <w:bCs/>
              </w:rPr>
            </w:pPr>
            <w:r w:rsidRPr="00DB3790">
              <w:rPr>
                <w:b/>
                <w:bCs/>
              </w:rPr>
              <w:t>Type: AR</w:t>
            </w:r>
          </w:p>
          <w:p w14:paraId="5149B76F" w14:textId="77777777" w:rsidR="00F53607" w:rsidRPr="00DB3790" w:rsidRDefault="00F53607" w:rsidP="00501666">
            <w:pPr>
              <w:rPr>
                <w:b/>
                <w:bCs/>
              </w:rPr>
            </w:pPr>
            <w:r w:rsidRPr="00DB3790">
              <w:rPr>
                <w:b/>
                <w:bCs/>
              </w:rPr>
              <w:t>Degrees of Freedom: 2D video with dynamic AR rendering of graphics (6DoF)</w:t>
            </w:r>
          </w:p>
          <w:p w14:paraId="140EF8E4" w14:textId="77777777" w:rsidR="00F53607" w:rsidRPr="00DB3790" w:rsidRDefault="00F53607" w:rsidP="00501666">
            <w:pPr>
              <w:rPr>
                <w:b/>
                <w:bCs/>
              </w:rPr>
            </w:pPr>
            <w:r w:rsidRPr="00DB3790">
              <w:rPr>
                <w:b/>
                <w:bCs/>
              </w:rPr>
              <w:t>Delivery: Local, Streaming, Interactive, Conversational</w:t>
            </w:r>
          </w:p>
          <w:p w14:paraId="1D6EF4F5" w14:textId="77777777" w:rsidR="00F53607" w:rsidRPr="00DB3790" w:rsidRDefault="00F53607" w:rsidP="00501666">
            <w:pPr>
              <w:rPr>
                <w:b/>
                <w:bCs/>
              </w:rPr>
            </w:pPr>
            <w:r w:rsidRPr="00DB3790">
              <w:rPr>
                <w:b/>
                <w:bCs/>
              </w:rPr>
              <w:t>Device: 5G AR Glasses, 5G touchscreen computer or tablet</w:t>
            </w:r>
          </w:p>
        </w:tc>
      </w:tr>
      <w:tr w:rsidR="00F53607" w:rsidRPr="00DB3790" w14:paraId="08B1577A"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670A1415" w14:textId="77777777" w:rsidR="00F53607" w:rsidRPr="00DB3790" w:rsidRDefault="00F53607" w:rsidP="00501666">
            <w:pPr>
              <w:rPr>
                <w:b/>
                <w:bCs/>
                <w:color w:val="FFFFFF"/>
              </w:rPr>
            </w:pPr>
            <w:r w:rsidRPr="00DB3790">
              <w:rPr>
                <w:b/>
                <w:bCs/>
                <w:color w:val="FFFFFF"/>
              </w:rPr>
              <w:t>Preconditions</w:t>
            </w:r>
          </w:p>
        </w:tc>
      </w:tr>
      <w:tr w:rsidR="00F53607" w:rsidRPr="00DB3790" w14:paraId="4B1D87F6"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675A1BD" w14:textId="77777777" w:rsidR="00F53607" w:rsidRPr="00DB3790" w:rsidRDefault="00F53607" w:rsidP="00501666">
            <w:pPr>
              <w:spacing w:after="0"/>
            </w:pPr>
            <w:r w:rsidRPr="00DB3790">
              <w:lastRenderedPageBreak/>
              <w:t>Pedro has AR Glasses with the following features</w:t>
            </w:r>
          </w:p>
          <w:p w14:paraId="39CA8EE6" w14:textId="77777777" w:rsidR="00F53607" w:rsidRPr="00DB3790" w:rsidRDefault="005C0F24" w:rsidP="005C0F24">
            <w:pPr>
              <w:pStyle w:val="B10"/>
              <w:spacing w:after="120"/>
            </w:pPr>
            <w:r>
              <w:t>-</w:t>
            </w:r>
            <w:r>
              <w:tab/>
            </w:r>
            <w:r w:rsidR="00F53607" w:rsidRPr="00DB3790">
              <w:t>5G connectivity</w:t>
            </w:r>
          </w:p>
          <w:p w14:paraId="2AD8F316" w14:textId="77777777" w:rsidR="00F53607" w:rsidRPr="00DB3790" w:rsidRDefault="005C0F24" w:rsidP="005C0F24">
            <w:pPr>
              <w:pStyle w:val="B10"/>
              <w:spacing w:after="120"/>
            </w:pPr>
            <w:r>
              <w:t>-</w:t>
            </w:r>
            <w:r>
              <w:tab/>
            </w:r>
            <w:r w:rsidR="00F53607" w:rsidRPr="00DB3790">
              <w:t>Support for conversational audio</w:t>
            </w:r>
          </w:p>
          <w:p w14:paraId="5FF24B30" w14:textId="77777777" w:rsidR="00F53607" w:rsidRPr="00DB3790" w:rsidRDefault="005C0F24" w:rsidP="005C0F24">
            <w:pPr>
              <w:pStyle w:val="B10"/>
              <w:spacing w:after="120"/>
            </w:pPr>
            <w:r>
              <w:t>-</w:t>
            </w:r>
            <w:r>
              <w:tab/>
            </w:r>
            <w:r w:rsidR="00F53607" w:rsidRPr="00DB3790">
              <w:t>Positioning (possibly even indoor)</w:t>
            </w:r>
          </w:p>
          <w:p w14:paraId="6D3B531E" w14:textId="77777777" w:rsidR="00F53607" w:rsidRPr="00DB3790" w:rsidRDefault="005C0F24" w:rsidP="005C0F24">
            <w:pPr>
              <w:pStyle w:val="B10"/>
              <w:spacing w:after="120"/>
            </w:pPr>
            <w:r>
              <w:t>-</w:t>
            </w:r>
            <w:r>
              <w:tab/>
            </w:r>
            <w:r w:rsidR="00F53607" w:rsidRPr="00DB3790">
              <w:t>Camera with depth capturing</w:t>
            </w:r>
          </w:p>
          <w:p w14:paraId="17F08835" w14:textId="77777777" w:rsidR="00F53607" w:rsidRPr="00DB3790" w:rsidRDefault="005C0F24" w:rsidP="005C0F24">
            <w:pPr>
              <w:pStyle w:val="B10"/>
              <w:spacing w:after="120"/>
            </w:pPr>
            <w:r>
              <w:t>-</w:t>
            </w:r>
            <w:r>
              <w:tab/>
            </w:r>
            <w:r w:rsidR="00F53607" w:rsidRPr="00DB3790">
              <w:t>Rendering of overlay graphics</w:t>
            </w:r>
          </w:p>
          <w:p w14:paraId="5C0F1EE9" w14:textId="016B93DC" w:rsidR="00F53607" w:rsidRPr="00DB3790" w:rsidRDefault="005C0F24" w:rsidP="00A1508F">
            <w:pPr>
              <w:pStyle w:val="B10"/>
              <w:spacing w:after="120"/>
            </w:pPr>
            <w:r>
              <w:t>-</w:t>
            </w:r>
            <w:r>
              <w:tab/>
            </w:r>
            <w:r w:rsidR="00F53607" w:rsidRPr="00DB3790">
              <w:t>Rendering of overlay video</w:t>
            </w:r>
          </w:p>
          <w:p w14:paraId="4B21C934" w14:textId="77777777" w:rsidR="00F53607" w:rsidRPr="00DB3790" w:rsidRDefault="00F53607" w:rsidP="00501666">
            <w:pPr>
              <w:spacing w:after="0"/>
            </w:pPr>
            <w:r w:rsidRPr="00DB3790">
              <w:t>The remote expert has a tablet or touch-screen device (with peripheries) with the following features</w:t>
            </w:r>
          </w:p>
          <w:p w14:paraId="6A30BF28" w14:textId="77777777" w:rsidR="00F53607" w:rsidRPr="00DB3790" w:rsidRDefault="00AA1411" w:rsidP="00AA1411">
            <w:pPr>
              <w:pStyle w:val="B10"/>
              <w:spacing w:after="120"/>
            </w:pPr>
            <w:r>
              <w:t>-</w:t>
            </w:r>
            <w:r>
              <w:tab/>
            </w:r>
            <w:r w:rsidR="00F53607" w:rsidRPr="00DB3790">
              <w:t>Securily connected to Pedro</w:t>
            </w:r>
          </w:p>
          <w:p w14:paraId="6B22579E" w14:textId="77777777" w:rsidR="00F53607" w:rsidRPr="00DB3790" w:rsidRDefault="00AA1411" w:rsidP="00AA1411">
            <w:pPr>
              <w:pStyle w:val="B10"/>
              <w:spacing w:after="120"/>
            </w:pPr>
            <w:r>
              <w:t>-</w:t>
            </w:r>
            <w:r>
              <w:tab/>
            </w:r>
            <w:r w:rsidR="00F53607" w:rsidRPr="00DB3790">
              <w:t>Headphones</w:t>
            </w:r>
          </w:p>
          <w:p w14:paraId="1F882C6E" w14:textId="77777777" w:rsidR="00F53607" w:rsidRPr="00DB3790" w:rsidRDefault="00AA1411" w:rsidP="00AA1411">
            <w:pPr>
              <w:pStyle w:val="B10"/>
              <w:spacing w:after="120"/>
            </w:pPr>
            <w:r>
              <w:t>-</w:t>
            </w:r>
            <w:r>
              <w:tab/>
            </w:r>
            <w:r w:rsidR="00F53607" w:rsidRPr="00DB3790">
              <w:t>Gesture acquisition</w:t>
            </w:r>
          </w:p>
          <w:p w14:paraId="461D3E52" w14:textId="77777777" w:rsidR="00F53607" w:rsidRPr="00DB3790" w:rsidRDefault="00AA1411" w:rsidP="00AA1411">
            <w:pPr>
              <w:pStyle w:val="B10"/>
              <w:spacing w:after="120"/>
            </w:pPr>
            <w:r>
              <w:t>-</w:t>
            </w:r>
            <w:r>
              <w:tab/>
            </w:r>
            <w:r w:rsidR="00F53607" w:rsidRPr="00DB3790">
              <w:t>Composition tools to support Pedro</w:t>
            </w:r>
          </w:p>
          <w:p w14:paraId="6AEC98C4" w14:textId="77777777" w:rsidR="00F53607" w:rsidRPr="00DB3790" w:rsidRDefault="00AA1411" w:rsidP="00AA1411">
            <w:pPr>
              <w:pStyle w:val="B10"/>
              <w:spacing w:after="120"/>
            </w:pPr>
            <w:r>
              <w:t>-</w:t>
            </w:r>
            <w:r>
              <w:tab/>
            </w:r>
            <w:r w:rsidR="00F53607" w:rsidRPr="00DB3790">
              <w:t>Access to a second stationary camera that is provides synchronized video to Pedro's uplink traffic</w:t>
            </w:r>
          </w:p>
          <w:p w14:paraId="11AD9443" w14:textId="77777777" w:rsidR="00F53607" w:rsidRPr="00DB3790" w:rsidRDefault="00F53607" w:rsidP="00501666">
            <w:pPr>
              <w:spacing w:after="0"/>
              <w:ind w:left="720"/>
            </w:pPr>
          </w:p>
        </w:tc>
      </w:tr>
      <w:tr w:rsidR="00F53607" w:rsidRPr="00DB3790" w14:paraId="5B53B201"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46F5B5FE" w14:textId="77777777" w:rsidR="00F53607" w:rsidRPr="00DB3790" w:rsidRDefault="00F53607" w:rsidP="00501666">
            <w:pPr>
              <w:rPr>
                <w:rFonts w:eastAsia="Calibri"/>
                <w:b/>
                <w:bCs/>
                <w:color w:val="FFFFFF"/>
              </w:rPr>
            </w:pPr>
            <w:r w:rsidRPr="00DB3790">
              <w:rPr>
                <w:b/>
                <w:bCs/>
                <w:color w:val="FFFFFF"/>
              </w:rPr>
              <w:t>Requirements and QoS/QoE Considerations</w:t>
            </w:r>
          </w:p>
        </w:tc>
      </w:tr>
      <w:tr w:rsidR="00F53607" w:rsidRPr="00DB3790" w14:paraId="462D5903"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4E0BD4F" w14:textId="77777777" w:rsidR="00F53607" w:rsidRPr="00DB3790" w:rsidRDefault="00F53607" w:rsidP="00501666">
            <w:pPr>
              <w:spacing w:after="0"/>
            </w:pPr>
            <w:r w:rsidRPr="00DB3790">
              <w:t>QoS:</w:t>
            </w:r>
          </w:p>
          <w:p w14:paraId="2CCB5D96" w14:textId="77777777" w:rsidR="00F53607" w:rsidRPr="00DB3790" w:rsidRDefault="00AA1411" w:rsidP="00AA1411">
            <w:pPr>
              <w:pStyle w:val="B10"/>
            </w:pPr>
            <w:r>
              <w:t>-</w:t>
            </w:r>
            <w:r>
              <w:tab/>
            </w:r>
            <w:r w:rsidR="00F53607" w:rsidRPr="00DB3790">
              <w:t xml:space="preserve">conversational QoS requirements </w:t>
            </w:r>
          </w:p>
          <w:p w14:paraId="10D20DD3" w14:textId="77777777" w:rsidR="00F53607" w:rsidRPr="00DB3790" w:rsidRDefault="00AA1411" w:rsidP="00AA1411">
            <w:pPr>
              <w:pStyle w:val="B10"/>
            </w:pPr>
            <w:r>
              <w:t>-</w:t>
            </w:r>
            <w:r>
              <w:tab/>
            </w:r>
            <w:r w:rsidR="00F53607" w:rsidRPr="00DB3790">
              <w:t>sufficient bandwidth to delivery compressed 3D objects, e.g. point cloud compression</w:t>
            </w:r>
          </w:p>
          <w:p w14:paraId="0AF0B640" w14:textId="70F61C03" w:rsidR="00F53607" w:rsidRPr="00DB3790" w:rsidRDefault="00AA1411" w:rsidP="00A1508F">
            <w:pPr>
              <w:pStyle w:val="B10"/>
            </w:pPr>
            <w:r>
              <w:t>-</w:t>
            </w:r>
            <w:r>
              <w:tab/>
            </w:r>
            <w:r w:rsidR="00F53607" w:rsidRPr="00DB3790">
              <w:t xml:space="preserve">Accurate user location (indoor/outdoor) (to find machine or user location) </w:t>
            </w:r>
          </w:p>
          <w:p w14:paraId="4F8C5C49" w14:textId="77777777" w:rsidR="00F53607" w:rsidRPr="00DB3790" w:rsidRDefault="00F53607" w:rsidP="00501666">
            <w:r w:rsidRPr="00DB3790">
              <w:t xml:space="preserve">QoE: </w:t>
            </w:r>
          </w:p>
          <w:p w14:paraId="56BD4EB6" w14:textId="77777777" w:rsidR="00F53607" w:rsidRPr="00DB3790" w:rsidRDefault="00AA1411" w:rsidP="00AA1411">
            <w:pPr>
              <w:pStyle w:val="B10"/>
            </w:pPr>
            <w:r>
              <w:t>-</w:t>
            </w:r>
            <w:r>
              <w:tab/>
            </w:r>
            <w:r w:rsidR="00F53607" w:rsidRPr="00DB3790">
              <w:t>For Pedro:</w:t>
            </w:r>
          </w:p>
          <w:p w14:paraId="37816F10" w14:textId="77777777" w:rsidR="00F53607" w:rsidRPr="00DB3790" w:rsidRDefault="00AA1411" w:rsidP="00AA1411">
            <w:pPr>
              <w:pStyle w:val="B2"/>
            </w:pPr>
            <w:r>
              <w:t>-</w:t>
            </w:r>
            <w:r>
              <w:tab/>
            </w:r>
            <w:r w:rsidR="00F53607" w:rsidRPr="00DB3790">
              <w:t>Fast and accurate rendering of overlay graphics and video</w:t>
            </w:r>
          </w:p>
          <w:p w14:paraId="7B8E9592" w14:textId="77777777" w:rsidR="00F53607" w:rsidRPr="00DB3790" w:rsidRDefault="00AA1411" w:rsidP="00AA1411">
            <w:pPr>
              <w:pStyle w:val="B2"/>
            </w:pPr>
            <w:r>
              <w:t>-</w:t>
            </w:r>
            <w:r>
              <w:tab/>
            </w:r>
            <w:r w:rsidR="00F53607" w:rsidRPr="00DB3790">
              <w:t>Synchronized rendering of audio and video/graphics</w:t>
            </w:r>
          </w:p>
          <w:p w14:paraId="280CFD4C" w14:textId="77777777" w:rsidR="00F53607" w:rsidRPr="00DB3790" w:rsidRDefault="00AA1411" w:rsidP="00AA1411">
            <w:pPr>
              <w:pStyle w:val="B10"/>
            </w:pPr>
            <w:r>
              <w:t>-</w:t>
            </w:r>
            <w:r>
              <w:tab/>
            </w:r>
            <w:r w:rsidR="00F53607" w:rsidRPr="00DB3790">
              <w:t xml:space="preserve">For remote expert: </w:t>
            </w:r>
          </w:p>
          <w:p w14:paraId="155E1ECF" w14:textId="77777777" w:rsidR="00F53607" w:rsidRPr="00DB3790" w:rsidRDefault="00AA1411" w:rsidP="00AA1411">
            <w:pPr>
              <w:pStyle w:val="B2"/>
            </w:pPr>
            <w:r>
              <w:t>-</w:t>
            </w:r>
            <w:r>
              <w:tab/>
            </w:r>
            <w:r w:rsidR="00F53607" w:rsidRPr="00DB3790">
              <w:t>High-quality depth video captured from Pedro's device</w:t>
            </w:r>
          </w:p>
          <w:p w14:paraId="56D0A8A4" w14:textId="77777777" w:rsidR="00F53607" w:rsidRPr="00DB3790" w:rsidRDefault="00AA1411" w:rsidP="00AA1411">
            <w:pPr>
              <w:pStyle w:val="B2"/>
            </w:pPr>
            <w:r>
              <w:t>-</w:t>
            </w:r>
            <w:r>
              <w:tab/>
            </w:r>
            <w:r w:rsidR="00F53607" w:rsidRPr="00DB3790">
              <w:t>Synchronized and good video signal from second camera</w:t>
            </w:r>
          </w:p>
          <w:p w14:paraId="1DE27352" w14:textId="77777777" w:rsidR="00F53607" w:rsidRPr="00DB3790" w:rsidRDefault="00AA1411" w:rsidP="00AA1411">
            <w:pPr>
              <w:pStyle w:val="B2"/>
            </w:pPr>
            <w:r>
              <w:t>-</w:t>
            </w:r>
            <w:r>
              <w:tab/>
            </w:r>
            <w:r w:rsidR="00F53607" w:rsidRPr="00DB3790">
              <w:t>Synchronized voice communication from Pedro</w:t>
            </w:r>
          </w:p>
          <w:p w14:paraId="136EDF2B" w14:textId="77777777" w:rsidR="00F53607" w:rsidRPr="00DB3790" w:rsidRDefault="00AA1411" w:rsidP="00AA1411">
            <w:pPr>
              <w:pStyle w:val="B2"/>
            </w:pPr>
            <w:r>
              <w:t>-</w:t>
            </w:r>
            <w:r>
              <w:tab/>
            </w:r>
            <w:r w:rsidR="00F53607" w:rsidRPr="00DB3790">
              <w:t>Accurate positioning information</w:t>
            </w:r>
          </w:p>
          <w:p w14:paraId="1F7427F3" w14:textId="77777777" w:rsidR="00F53607" w:rsidRPr="00DB3790" w:rsidRDefault="00F53607" w:rsidP="00501666">
            <w:pPr>
              <w:spacing w:after="0"/>
              <w:ind w:left="720"/>
            </w:pPr>
          </w:p>
        </w:tc>
      </w:tr>
      <w:tr w:rsidR="00F53607" w:rsidRPr="00DB3790" w14:paraId="64C7EBAE"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54BCA9B8" w14:textId="77777777" w:rsidR="00F53607" w:rsidRPr="00DB3790" w:rsidRDefault="00F53607" w:rsidP="00501666">
            <w:pPr>
              <w:rPr>
                <w:rFonts w:eastAsia="Calibri"/>
                <w:b/>
                <w:bCs/>
                <w:color w:val="FFFFFF"/>
              </w:rPr>
            </w:pPr>
            <w:r w:rsidRPr="00DB3790">
              <w:rPr>
                <w:b/>
                <w:bCs/>
                <w:color w:val="FFFFFF"/>
              </w:rPr>
              <w:t>Feasibility</w:t>
            </w:r>
          </w:p>
        </w:tc>
      </w:tr>
      <w:tr w:rsidR="00F53607" w:rsidRPr="00DB3790" w14:paraId="16C027EF"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4A96B5E" w14:textId="77777777" w:rsidR="00F53607" w:rsidRPr="00DB3790" w:rsidRDefault="00AA1411" w:rsidP="00AA1411">
            <w:pPr>
              <w:pStyle w:val="B10"/>
            </w:pPr>
            <w:r>
              <w:t>-</w:t>
            </w:r>
            <w:r>
              <w:tab/>
            </w:r>
            <w:r w:rsidR="00F53607" w:rsidRPr="00DB3790">
              <w:t>Vuzix Blade</w:t>
            </w:r>
            <w:r w:rsidR="005E18B5" w:rsidRPr="00DB3790">
              <w:t xml:space="preserve"> ™</w:t>
            </w:r>
            <w:r w:rsidR="00F53607" w:rsidRPr="00DB3790">
              <w:t xml:space="preserve"> AR glasses with WiFi connectivity to a smartphone with 4G connectivity</w:t>
            </w:r>
          </w:p>
          <w:p w14:paraId="5288EA56" w14:textId="77777777" w:rsidR="00F53607" w:rsidRPr="00DB3790" w:rsidRDefault="00AA1411" w:rsidP="00AA1411">
            <w:pPr>
              <w:pStyle w:val="B10"/>
            </w:pPr>
            <w:r>
              <w:t>-</w:t>
            </w:r>
            <w:r>
              <w:tab/>
            </w:r>
            <w:r w:rsidR="00F53607" w:rsidRPr="00DB3790">
              <w:t>Specific applications. For example:</w:t>
            </w:r>
          </w:p>
          <w:p w14:paraId="6992C260" w14:textId="2A9AE7B9" w:rsidR="00F53607" w:rsidRPr="00DB3790" w:rsidRDefault="00AA1411" w:rsidP="00AA1411">
            <w:pPr>
              <w:pStyle w:val="B2"/>
            </w:pPr>
            <w:r>
              <w:t>-</w:t>
            </w:r>
            <w:r>
              <w:tab/>
            </w:r>
            <w:hyperlink r:id="rId125" w:history="1">
              <w:r w:rsidR="00F53607" w:rsidRPr="00DB3790">
                <w:rPr>
                  <w:rStyle w:val="Hyperlink"/>
                </w:rPr>
                <w:t>https://www.vuzix.com/appstore/app/gemvision</w:t>
              </w:r>
            </w:hyperlink>
            <w:r w:rsidR="00F53607" w:rsidRPr="00DB3790">
              <w:t xml:space="preserve"> (Remote assistance for hands-on workforce)</w:t>
            </w:r>
          </w:p>
          <w:p w14:paraId="3E37D49C" w14:textId="42C59F11" w:rsidR="00F53607" w:rsidRDefault="00AA1411" w:rsidP="00AA1411">
            <w:pPr>
              <w:pStyle w:val="B2"/>
            </w:pPr>
            <w:r>
              <w:t>-</w:t>
            </w:r>
            <w:r>
              <w:tab/>
            </w:r>
            <w:hyperlink r:id="rId126" w:history="1">
              <w:r w:rsidR="00F53607" w:rsidRPr="00DB3790">
                <w:rPr>
                  <w:rStyle w:val="Hyperlink"/>
                </w:rPr>
                <w:t>https://play.google.com/store/apps/details?id=com.utilityar.workflow</w:t>
              </w:r>
            </w:hyperlink>
            <w:r w:rsidR="00F53607" w:rsidRPr="00DB3790">
              <w:t xml:space="preserve"> (Remote Adviser from Utility AR)</w:t>
            </w:r>
          </w:p>
          <w:p w14:paraId="5D432F4F" w14:textId="77777777" w:rsidR="00DD4F1E" w:rsidRPr="00027B26" w:rsidRDefault="00DD4F1E" w:rsidP="00DD4F1E">
            <w:pPr>
              <w:pStyle w:val="B2"/>
            </w:pPr>
            <w:r>
              <w:t>-</w:t>
            </w:r>
            <w:r>
              <w:tab/>
            </w:r>
            <w:hyperlink r:id="rId127" w:history="1">
              <w:r w:rsidRPr="00A265AA">
                <w:rPr>
                  <w:rStyle w:val="Hyperlink"/>
                </w:rPr>
                <w:t>https://www.youtube.com/watch?v=d3YT8j0yYl</w:t>
              </w:r>
              <w:r w:rsidRPr="00B569B5">
                <w:rPr>
                  <w:rStyle w:val="Hyperlink"/>
                </w:rPr>
                <w:t>0</w:t>
              </w:r>
            </w:hyperlink>
            <w:r>
              <w:t xml:space="preserve"> (Dynamics 365 Remote Assist + MS HoloLens 2</w:t>
            </w:r>
            <w:r w:rsidRPr="00DB3790">
              <w:rPr>
                <w:lang w:eastAsia="ko-KR"/>
              </w:rPr>
              <w:t>™</w:t>
            </w:r>
            <w:r>
              <w:t>)</w:t>
            </w:r>
          </w:p>
          <w:p w14:paraId="757AD6DE" w14:textId="77777777" w:rsidR="00DD4F1E" w:rsidRDefault="00DD4F1E" w:rsidP="00DD4F1E">
            <w:pPr>
              <w:pStyle w:val="B2"/>
              <w:rPr>
                <w:rFonts w:eastAsia="Malgun Gothic"/>
                <w:lang w:eastAsia="ko-KR"/>
              </w:rPr>
            </w:pPr>
            <w:r w:rsidRPr="0027004A">
              <w:rPr>
                <w:rFonts w:eastAsia="Malgun Gothic" w:hint="eastAsia"/>
                <w:lang w:eastAsia="ko-KR"/>
              </w:rPr>
              <w:t>-</w:t>
            </w:r>
            <w:r>
              <w:tab/>
            </w:r>
            <w:hyperlink r:id="rId128" w:history="1">
              <w:r w:rsidRPr="00B569B5">
                <w:rPr>
                  <w:rStyle w:val="Hyperlink"/>
                  <w:rFonts w:eastAsia="Malgun Gothic"/>
                  <w:lang w:eastAsia="ko-KR"/>
                </w:rPr>
                <w:t>https://www.youtube.com/watch?v=lzYg32ngWmU&amp;t=9s</w:t>
              </w:r>
            </w:hyperlink>
            <w:r>
              <w:rPr>
                <w:rFonts w:eastAsia="Malgun Gothic"/>
                <w:lang w:eastAsia="ko-KR"/>
              </w:rPr>
              <w:t xml:space="preserve"> (Assistance from virtual AR trainer)</w:t>
            </w:r>
          </w:p>
          <w:p w14:paraId="3274233F" w14:textId="15A3BF9F" w:rsidR="002C2E4F" w:rsidRPr="002C2E4F" w:rsidRDefault="002C2E4F" w:rsidP="00AA1411">
            <w:pPr>
              <w:pStyle w:val="B2"/>
              <w:rPr>
                <w:rFonts w:eastAsia="Malgun Gothic"/>
                <w:lang w:eastAsia="ko-KR"/>
              </w:rPr>
            </w:pPr>
          </w:p>
          <w:p w14:paraId="7EE4488C" w14:textId="77777777" w:rsidR="00F53607" w:rsidRPr="00DB3790" w:rsidRDefault="00F53607" w:rsidP="00501666">
            <w:pPr>
              <w:spacing w:after="0"/>
            </w:pPr>
          </w:p>
        </w:tc>
      </w:tr>
      <w:tr w:rsidR="00F53607" w:rsidRPr="00DB3790" w14:paraId="0563C755"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64C8C614" w14:textId="77777777" w:rsidR="00F53607" w:rsidRPr="00DB3790" w:rsidRDefault="00F53607" w:rsidP="00501666">
            <w:pPr>
              <w:rPr>
                <w:b/>
                <w:bCs/>
                <w:color w:val="FFFFFF"/>
              </w:rPr>
            </w:pPr>
            <w:r w:rsidRPr="00DB3790">
              <w:rPr>
                <w:b/>
                <w:bCs/>
                <w:color w:val="FFFFFF"/>
              </w:rPr>
              <w:lastRenderedPageBreak/>
              <w:t>Potential Standardization Status and Needs</w:t>
            </w:r>
          </w:p>
        </w:tc>
      </w:tr>
      <w:tr w:rsidR="00F53607" w:rsidRPr="00DB3790" w14:paraId="484375CC"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E2C817" w14:textId="3E209AA6" w:rsidR="00F53607" w:rsidRPr="00DB3790" w:rsidRDefault="00691A1D" w:rsidP="00691A1D">
            <w:pPr>
              <w:pStyle w:val="B10"/>
            </w:pPr>
            <w:r>
              <w:t>-</w:t>
            </w:r>
            <w:r>
              <w:tab/>
            </w:r>
            <w:r w:rsidR="00F53607" w:rsidRPr="00DB3790">
              <w:t>5G connectivity: Rel</w:t>
            </w:r>
            <w:r w:rsidR="00431B7F">
              <w:t>ease</w:t>
            </w:r>
            <w:r w:rsidR="00F53607" w:rsidRPr="00DB3790">
              <w:t>-15 and Rel</w:t>
            </w:r>
            <w:r w:rsidR="00431B7F">
              <w:t>ease</w:t>
            </w:r>
            <w:r w:rsidR="00F53607" w:rsidRPr="00DB3790">
              <w:t>-16 3GPP standardization</w:t>
            </w:r>
          </w:p>
          <w:p w14:paraId="1A230DBF" w14:textId="77777777" w:rsidR="00F53607" w:rsidRPr="00DB3790" w:rsidRDefault="00691A1D" w:rsidP="00691A1D">
            <w:pPr>
              <w:pStyle w:val="B10"/>
            </w:pPr>
            <w:r>
              <w:t>-</w:t>
            </w:r>
            <w:r>
              <w:tab/>
            </w:r>
            <w:r w:rsidR="00F53607" w:rsidRPr="00DB3790">
              <w:t>5G positioning: ongoing 3GPP standardization – API required for sharing with low latency</w:t>
            </w:r>
          </w:p>
          <w:p w14:paraId="4DD327BC" w14:textId="77777777" w:rsidR="00F53607" w:rsidRPr="00DB3790" w:rsidRDefault="00691A1D" w:rsidP="00691A1D">
            <w:pPr>
              <w:pStyle w:val="B10"/>
            </w:pPr>
            <w:r>
              <w:t>-</w:t>
            </w:r>
            <w:r>
              <w:tab/>
            </w:r>
            <w:r w:rsidR="00F53607" w:rsidRPr="00DB3790">
              <w:t>MTSI regular audio between Pedro and expert</w:t>
            </w:r>
          </w:p>
          <w:p w14:paraId="38A83ED9" w14:textId="77777777" w:rsidR="00F53607" w:rsidRPr="00DB3790" w:rsidRDefault="00691A1D" w:rsidP="00691A1D">
            <w:pPr>
              <w:pStyle w:val="B10"/>
            </w:pPr>
            <w:r>
              <w:t>-</w:t>
            </w:r>
            <w:r>
              <w:tab/>
            </w:r>
            <w:r w:rsidR="00F53607" w:rsidRPr="00DB3790">
              <w:t>MTSI 2D video call from Pedro to expert, potentially a second video source as help for the expert.</w:t>
            </w:r>
          </w:p>
          <w:p w14:paraId="297FE5B9" w14:textId="77777777" w:rsidR="00F53607" w:rsidRPr="00DB3790" w:rsidRDefault="00691A1D" w:rsidP="00691A1D">
            <w:pPr>
              <w:pStyle w:val="B10"/>
              <w:rPr>
                <w:rFonts w:cs="Arial"/>
                <w:sz w:val="22"/>
                <w:szCs w:val="22"/>
              </w:rPr>
            </w:pPr>
            <w:r>
              <w:t>-</w:t>
            </w:r>
            <w:r>
              <w:tab/>
            </w:r>
            <w:r w:rsidR="00F53607" w:rsidRPr="00DB3790">
              <w:t>Pedro received video + graphics (manuals, catalogs, manual indications from the expert, object detection) + overlaid video rendering either in the network or locally</w:t>
            </w:r>
          </w:p>
          <w:p w14:paraId="2A9CAA59" w14:textId="77777777" w:rsidR="00F53607" w:rsidRPr="00DB3790" w:rsidRDefault="00691A1D" w:rsidP="00691A1D">
            <w:pPr>
              <w:pStyle w:val="B10"/>
              <w:rPr>
                <w:rFonts w:cs="Arial"/>
              </w:rPr>
            </w:pPr>
            <w:r>
              <w:rPr>
                <w:rFonts w:cs="Arial"/>
              </w:rPr>
              <w:t>-</w:t>
            </w:r>
            <w:r>
              <w:rPr>
                <w:rFonts w:cs="Arial"/>
              </w:rPr>
              <w:tab/>
            </w:r>
            <w:r w:rsidR="00F53607" w:rsidRPr="00DB3790">
              <w:rPr>
                <w:rFonts w:cs="Arial"/>
              </w:rPr>
              <w:t>Synchronization of different capturing devices</w:t>
            </w:r>
          </w:p>
          <w:p w14:paraId="573FDE64" w14:textId="77777777" w:rsidR="00F53607" w:rsidRPr="00DB3790" w:rsidRDefault="00691A1D" w:rsidP="00691A1D">
            <w:pPr>
              <w:pStyle w:val="B10"/>
              <w:rPr>
                <w:sz w:val="22"/>
              </w:rPr>
            </w:pPr>
            <w:r>
              <w:rPr>
                <w:rFonts w:cs="Arial"/>
              </w:rPr>
              <w:t>-</w:t>
            </w:r>
            <w:r>
              <w:rPr>
                <w:rFonts w:cs="Arial"/>
              </w:rPr>
              <w:tab/>
            </w:r>
            <w:r w:rsidR="00F53607" w:rsidRPr="00DB3790">
              <w:rPr>
                <w:rFonts w:cs="Arial"/>
              </w:rPr>
              <w:t>Coded Representations of 3D depth signals and delivery in MTSI context</w:t>
            </w:r>
          </w:p>
        </w:tc>
      </w:tr>
    </w:tbl>
    <w:p w14:paraId="5F0AFA49" w14:textId="77777777" w:rsidR="00145AC5" w:rsidRPr="00DB3790" w:rsidRDefault="00145AC5" w:rsidP="00145AC5"/>
    <w:p w14:paraId="4330A0EE" w14:textId="77777777" w:rsidR="00F53607" w:rsidRPr="00DB3790" w:rsidRDefault="00F53607" w:rsidP="00145AC5">
      <w:pPr>
        <w:pStyle w:val="Heading1"/>
      </w:pPr>
      <w:bookmarkStart w:id="283" w:name="_Toc23169836"/>
      <w:bookmarkStart w:id="284" w:name="_Toc33042091"/>
      <w:r w:rsidRPr="00DB3790">
        <w:t>A.10</w:t>
      </w:r>
      <w:r w:rsidRPr="00DB3790">
        <w:tab/>
        <w:t>Use Case 9: Police Critical Mission with AR</w:t>
      </w:r>
      <w:bookmarkEnd w:id="283"/>
      <w:bookmarkEnd w:id="284"/>
    </w:p>
    <w:tbl>
      <w:tblPr>
        <w:tblW w:w="0" w:type="auto"/>
        <w:tblCellMar>
          <w:left w:w="0" w:type="dxa"/>
          <w:right w:w="0" w:type="dxa"/>
        </w:tblCellMar>
        <w:tblLook w:val="04A0" w:firstRow="1" w:lastRow="0" w:firstColumn="1" w:lastColumn="0" w:noHBand="0" w:noVBand="1"/>
      </w:tblPr>
      <w:tblGrid>
        <w:gridCol w:w="9621"/>
      </w:tblGrid>
      <w:tr w:rsidR="00F53607" w:rsidRPr="00DB3790" w14:paraId="194B45C5" w14:textId="77777777" w:rsidTr="005E193A">
        <w:tc>
          <w:tcPr>
            <w:tcW w:w="9857" w:type="dxa"/>
            <w:tcBorders>
              <w:top w:val="single" w:sz="8" w:space="0" w:color="000000"/>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35DA7871" w14:textId="77777777" w:rsidR="00F53607" w:rsidRPr="00DB3790" w:rsidRDefault="00F53607" w:rsidP="00501666">
            <w:pPr>
              <w:rPr>
                <w:b/>
                <w:bCs/>
                <w:color w:val="FFFFFF"/>
              </w:rPr>
            </w:pPr>
            <w:r w:rsidRPr="00DB3790">
              <w:rPr>
                <w:b/>
                <w:bCs/>
                <w:color w:val="FFFFFF"/>
              </w:rPr>
              <w:t>Use Case Name</w:t>
            </w:r>
            <w:r w:rsidR="005E18B5" w:rsidRPr="00DB3790">
              <w:rPr>
                <w:b/>
                <w:bCs/>
                <w:color w:val="FFFFFF"/>
              </w:rPr>
              <w:t>: Police Critical Mission with AR</w:t>
            </w:r>
          </w:p>
        </w:tc>
      </w:tr>
      <w:tr w:rsidR="00F53607" w:rsidRPr="00DB3790" w14:paraId="3987C2ED"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7C04B50" w14:textId="77777777" w:rsidR="00F53607" w:rsidRPr="00DB3790" w:rsidRDefault="00EA5920" w:rsidP="00EA5920">
            <w:pPr>
              <w:pStyle w:val="B10"/>
              <w:rPr>
                <w:rFonts w:ascii="Calibri" w:hAnsi="Calibri"/>
              </w:rPr>
            </w:pPr>
            <w:r>
              <w:t>-</w:t>
            </w:r>
            <w:r>
              <w:tab/>
            </w:r>
            <w:r w:rsidR="00F53607" w:rsidRPr="00DB3790">
              <w:t>A squad team of police officers (Hugo, Paco and Luis) are sent to a dangerous location to perform a task, for instance, a rescue mission</w:t>
            </w:r>
          </w:p>
          <w:p w14:paraId="27163779" w14:textId="77777777" w:rsidR="00F53607" w:rsidRPr="00DB3790" w:rsidRDefault="00EA5920" w:rsidP="00EA5920">
            <w:pPr>
              <w:pStyle w:val="B10"/>
            </w:pPr>
            <w:r>
              <w:t>-</w:t>
            </w:r>
            <w:r>
              <w:tab/>
            </w:r>
            <w:r w:rsidR="00F53607" w:rsidRPr="00DB3790">
              <w:t>Each team member is equipped with a helmet with:</w:t>
            </w:r>
          </w:p>
          <w:p w14:paraId="1A5AD6BB" w14:textId="77777777" w:rsidR="00F53607" w:rsidRPr="00DB3790" w:rsidRDefault="00EA5920" w:rsidP="00EA5920">
            <w:pPr>
              <w:pStyle w:val="B2"/>
            </w:pPr>
            <w:r>
              <w:t>-</w:t>
            </w:r>
            <w:r>
              <w:tab/>
            </w:r>
            <w:r w:rsidR="00F53607" w:rsidRPr="00DB3790">
              <w:t xml:space="preserve">AR displays (or AR Glasses), </w:t>
            </w:r>
          </w:p>
          <w:p w14:paraId="29EC7922" w14:textId="77777777" w:rsidR="00F53607" w:rsidRPr="00DB3790" w:rsidRDefault="00EA5920" w:rsidP="00EA5920">
            <w:pPr>
              <w:pStyle w:val="B2"/>
            </w:pPr>
            <w:r>
              <w:t>-</w:t>
            </w:r>
            <w:r>
              <w:tab/>
            </w:r>
            <w:r w:rsidR="00F53607" w:rsidRPr="00DB3790">
              <w:t>stereo headphones with embedded microphones for capturing the surrounding sound and a microphone for conversational purposes (see audio sub- use case below)</w:t>
            </w:r>
          </w:p>
          <w:p w14:paraId="6FEFE5D7" w14:textId="77777777" w:rsidR="00F53607" w:rsidRPr="00DB3790" w:rsidRDefault="00EA5920" w:rsidP="00EA5920">
            <w:pPr>
              <w:pStyle w:val="B2"/>
            </w:pPr>
            <w:r>
              <w:t>-</w:t>
            </w:r>
            <w:r>
              <w:tab/>
            </w:r>
            <w:r w:rsidR="00F53607" w:rsidRPr="00DB3790">
              <w:t>VR360 camera, e.g. double fish eye or a more advance camera array in such way that are located in surface of the helmet (for safety reasons)</w:t>
            </w:r>
          </w:p>
          <w:p w14:paraId="615156CC" w14:textId="77777777" w:rsidR="00F53607" w:rsidRPr="00DB3790" w:rsidRDefault="00EA5920" w:rsidP="00EA5920">
            <w:pPr>
              <w:pStyle w:val="B2"/>
            </w:pPr>
            <w:r>
              <w:t>-</w:t>
            </w:r>
            <w:r>
              <w:tab/>
            </w:r>
            <w:r w:rsidR="00F53607" w:rsidRPr="00DB3790">
              <w:t>5G connectivity and very accurate 5G location</w:t>
            </w:r>
          </w:p>
          <w:p w14:paraId="087BCD51" w14:textId="77777777" w:rsidR="00F53607" w:rsidRPr="00DB3790" w:rsidRDefault="00EA5920" w:rsidP="00EA5920">
            <w:pPr>
              <w:pStyle w:val="B10"/>
            </w:pPr>
            <w:r>
              <w:t>-</w:t>
            </w:r>
            <w:r>
              <w:tab/>
            </w:r>
            <w:r w:rsidR="00F53607" w:rsidRPr="00DB3790">
              <w:t>Each team member can talk each other via PTT or duplex communication</w:t>
            </w:r>
          </w:p>
          <w:p w14:paraId="108063E9" w14:textId="77777777" w:rsidR="00F53607" w:rsidRPr="00DB3790" w:rsidRDefault="00EA5920" w:rsidP="00EA5920">
            <w:pPr>
              <w:pStyle w:val="B10"/>
            </w:pPr>
            <w:r>
              <w:t>-</w:t>
            </w:r>
            <w:r>
              <w:tab/>
            </w:r>
            <w:r w:rsidR="00F53607" w:rsidRPr="00DB3790">
              <w:t>Each team capture and deliver VR video with extremely low latency to central police.</w:t>
            </w:r>
          </w:p>
          <w:p w14:paraId="2885A010" w14:textId="77777777" w:rsidR="00F53607" w:rsidRPr="00DB3790" w:rsidRDefault="00EA5920" w:rsidP="00EA5920">
            <w:pPr>
              <w:pStyle w:val="B2"/>
            </w:pPr>
            <w:r>
              <w:t>-</w:t>
            </w:r>
            <w:r>
              <w:tab/>
            </w:r>
            <w:r w:rsidR="00F53607" w:rsidRPr="00DB3790">
              <w:t>A lower quality may be sent to lower the latency requirement</w:t>
            </w:r>
          </w:p>
          <w:p w14:paraId="295A450E" w14:textId="77777777" w:rsidR="00F53607" w:rsidRPr="00DB3790" w:rsidRDefault="00EA5920" w:rsidP="00EA5920">
            <w:pPr>
              <w:pStyle w:val="B2"/>
            </w:pPr>
            <w:r>
              <w:t>-</w:t>
            </w:r>
            <w:r>
              <w:tab/>
            </w:r>
            <w:r w:rsidR="00F53607" w:rsidRPr="00DB3790">
              <w:t>A high quality is stream up for recording purposes</w:t>
            </w:r>
          </w:p>
          <w:p w14:paraId="0717E941" w14:textId="77777777" w:rsidR="00F53607" w:rsidRPr="00DB3790" w:rsidRDefault="00EA5920" w:rsidP="00EA5920">
            <w:pPr>
              <w:pStyle w:val="B2"/>
            </w:pPr>
            <w:r>
              <w:t>-</w:t>
            </w:r>
            <w:r>
              <w:tab/>
            </w:r>
            <w:r w:rsidR="00F53607" w:rsidRPr="00DB3790">
              <w:t>Surround sound maybe capture as well.</w:t>
            </w:r>
          </w:p>
          <w:p w14:paraId="3B5C1ACF" w14:textId="77777777" w:rsidR="00F53607" w:rsidRPr="00DB3790" w:rsidRDefault="00EA5920" w:rsidP="00EA5920">
            <w:pPr>
              <w:pStyle w:val="B10"/>
            </w:pPr>
            <w:r>
              <w:t>-</w:t>
            </w:r>
            <w:r>
              <w:tab/>
            </w:r>
            <w:r w:rsidR="00F53607" w:rsidRPr="00DB3790">
              <w:t>The squad team can be backed up by one or more drones relaying 360 VR video, hyper-sensorial data, and enabling XR haptics.</w:t>
            </w:r>
          </w:p>
          <w:p w14:paraId="577D59E1" w14:textId="77777777" w:rsidR="00F53607" w:rsidRPr="00DB3790" w:rsidRDefault="00EA5920" w:rsidP="00EA5920">
            <w:pPr>
              <w:pStyle w:val="B2"/>
            </w:pPr>
            <w:r>
              <w:t>-</w:t>
            </w:r>
            <w:r>
              <w:tab/>
            </w:r>
            <w:r w:rsidR="00F53607" w:rsidRPr="00DB3790">
              <w:t>Squad team members can augment their surroundings with drone data.</w:t>
            </w:r>
          </w:p>
          <w:p w14:paraId="7EEDEF0A" w14:textId="77777777" w:rsidR="00F53607" w:rsidRPr="00DB3790" w:rsidRDefault="00EA5920" w:rsidP="00EA5920">
            <w:pPr>
              <w:pStyle w:val="B2"/>
            </w:pPr>
            <w:r>
              <w:t>-</w:t>
            </w:r>
            <w:r>
              <w:tab/>
            </w:r>
            <w:r w:rsidR="00F53607" w:rsidRPr="00DB3790">
              <w:t>Squad team members can extend their physical presence by taking over control of one or more drones.</w:t>
            </w:r>
          </w:p>
          <w:p w14:paraId="08F85ED4" w14:textId="77777777" w:rsidR="00F53607" w:rsidRPr="00DB3790" w:rsidRDefault="00EA5920" w:rsidP="00EA5920">
            <w:pPr>
              <w:pStyle w:val="B2"/>
            </w:pPr>
            <w:r>
              <w:t>-</w:t>
            </w:r>
            <w:r>
              <w:tab/>
            </w:r>
            <w:r w:rsidR="00F53607" w:rsidRPr="00DB3790">
              <w:t>Police central operations can extend their physical presence by taking over control of one or more drones.</w:t>
            </w:r>
          </w:p>
          <w:p w14:paraId="3B5A98CC" w14:textId="77777777" w:rsidR="00F53607" w:rsidRPr="00DB3790" w:rsidRDefault="00EA5920" w:rsidP="00EA5920">
            <w:pPr>
              <w:pStyle w:val="B10"/>
            </w:pPr>
            <w:r>
              <w:t>-</w:t>
            </w:r>
            <w:r>
              <w:tab/>
            </w:r>
            <w:r w:rsidR="00F53607" w:rsidRPr="00DB3790">
              <w:t>At the police central facilities, they can see each VR360 camera and have communication to all members of the team</w:t>
            </w:r>
          </w:p>
          <w:p w14:paraId="1DA4A347" w14:textId="77777777" w:rsidR="00F53607" w:rsidRPr="00DB3790" w:rsidRDefault="00EA5920" w:rsidP="00EA5920">
            <w:pPr>
              <w:pStyle w:val="B2"/>
            </w:pPr>
            <w:r>
              <w:t>-</w:t>
            </w:r>
            <w:r>
              <w:tab/>
            </w:r>
            <w:r w:rsidR="00F53607" w:rsidRPr="00DB3790">
              <w:t>Each squad team may have a counterpart (person) who is monitoring VR360 camera using HMD so can assist for dangerous situation outside of its field of view. This may be an automated process too that signal Graphics information of an incoming danger.</w:t>
            </w:r>
          </w:p>
          <w:p w14:paraId="5018941D" w14:textId="77777777" w:rsidR="00F53607" w:rsidRPr="00DB3790" w:rsidRDefault="00EA5920" w:rsidP="00EA5920">
            <w:pPr>
              <w:pStyle w:val="B10"/>
            </w:pPr>
            <w:r>
              <w:lastRenderedPageBreak/>
              <w:t>-</w:t>
            </w:r>
            <w:r>
              <w:tab/>
            </w:r>
            <w:r w:rsidR="00F53607" w:rsidRPr="00DB3790">
              <w:t>The central facilities may share additional information to every team member such maps, routes, location of possible danger and additional information via text or simple graphics</w:t>
            </w:r>
          </w:p>
          <w:p w14:paraId="59F6F4A6" w14:textId="77777777" w:rsidR="00F53607" w:rsidRPr="00DB3790" w:rsidRDefault="00EA5920" w:rsidP="00EA5920">
            <w:pPr>
              <w:pStyle w:val="B10"/>
            </w:pPr>
            <w:r>
              <w:t>-</w:t>
            </w:r>
            <w:r>
              <w:tab/>
            </w:r>
            <w:r w:rsidR="00F53607" w:rsidRPr="00DB3790">
              <w:t>Each team member shared their accurate positioning to each team and can be displayed/indicated in the AR display (e.g. showing that someone is behind a wall)</w:t>
            </w:r>
          </w:p>
          <w:p w14:paraId="15ED5AC4" w14:textId="0C63A2A0" w:rsidR="00F53607" w:rsidRPr="00DB3790" w:rsidRDefault="00EA5920" w:rsidP="00A1508F">
            <w:pPr>
              <w:pStyle w:val="B10"/>
            </w:pPr>
            <w:r>
              <w:t>-</w:t>
            </w:r>
            <w:r>
              <w:tab/>
            </w:r>
            <w:r w:rsidR="00F53607" w:rsidRPr="00DB3790">
              <w:t>Each camera VR capture is analyzed in real time to identify moving objects and shared to others team members (as point above)</w:t>
            </w:r>
          </w:p>
          <w:p w14:paraId="4DBFD6F6" w14:textId="77777777" w:rsidR="00F53607" w:rsidRPr="00DB3790" w:rsidRDefault="00F53607" w:rsidP="00501666">
            <w:pPr>
              <w:ind w:left="360"/>
              <w:rPr>
                <w:rFonts w:eastAsia="Calibri"/>
                <w:b/>
              </w:rPr>
            </w:pPr>
            <w:r w:rsidRPr="00DB3790">
              <w:rPr>
                <w:b/>
              </w:rPr>
              <w:t>Audio</w:t>
            </w:r>
          </w:p>
          <w:p w14:paraId="53A67954" w14:textId="77777777" w:rsidR="00F53607" w:rsidRPr="00DB3790" w:rsidRDefault="00EA5920" w:rsidP="00EA5920">
            <w:pPr>
              <w:pStyle w:val="B10"/>
            </w:pPr>
            <w:r>
              <w:t>-</w:t>
            </w:r>
            <w:r>
              <w:tab/>
            </w:r>
            <w:r w:rsidR="00F53607" w:rsidRPr="00DB3790">
              <w:t>Each team communicates via microphone, and automatic Speech to text can be generated so it is rendered in AR display in case of noisy conditions</w:t>
            </w:r>
          </w:p>
          <w:p w14:paraId="34895CD0" w14:textId="77777777" w:rsidR="00F53607" w:rsidRPr="00DB3790" w:rsidRDefault="00EA5920" w:rsidP="00EA5920">
            <w:pPr>
              <w:pStyle w:val="B10"/>
            </w:pPr>
            <w:r>
              <w:t>-</w:t>
            </w:r>
            <w:r>
              <w:tab/>
            </w:r>
            <w:r w:rsidR="00F53607" w:rsidRPr="00DB3790">
              <w:t xml:space="preserve">Stereo communication is needed to enhance the intelligibility </w:t>
            </w:r>
          </w:p>
          <w:p w14:paraId="14BA747A" w14:textId="77777777" w:rsidR="00F53607" w:rsidRPr="00DB3790" w:rsidRDefault="00EA5920" w:rsidP="00EA5920">
            <w:pPr>
              <w:pStyle w:val="B10"/>
            </w:pPr>
            <w:r>
              <w:t>-</w:t>
            </w:r>
            <w:r>
              <w:tab/>
            </w:r>
            <w:r w:rsidR="00F53607" w:rsidRPr="00DB3790">
              <w:t>Since each team is wearing stereo headset</w:t>
            </w:r>
          </w:p>
          <w:p w14:paraId="501328C9" w14:textId="77777777" w:rsidR="00F53607" w:rsidRPr="00DB3790" w:rsidRDefault="00EA5920" w:rsidP="00EA5920">
            <w:pPr>
              <w:pStyle w:val="B2"/>
            </w:pPr>
            <w:r>
              <w:t>-</w:t>
            </w:r>
            <w:r>
              <w:tab/>
            </w:r>
            <w:r w:rsidR="00F53607" w:rsidRPr="00DB3790">
              <w:t>Microphones are place near speakers to capture the surround noise and it is feedback (with no latency) to each earpiece.</w:t>
            </w:r>
          </w:p>
          <w:p w14:paraId="0A109744" w14:textId="77777777" w:rsidR="00F53607" w:rsidRPr="00DB3790" w:rsidRDefault="00EA5920" w:rsidP="00EA5920">
            <w:pPr>
              <w:pStyle w:val="B2"/>
            </w:pPr>
            <w:r>
              <w:t>-</w:t>
            </w:r>
            <w:r>
              <w:tab/>
            </w:r>
            <w:r w:rsidR="00F53607" w:rsidRPr="00DB3790">
              <w:t>The receiving audio of each team member is 3D spatially placed (e.g. in front or in the direction where the other team members are located) so the user does not get distracted from the surround sound environment. (this audio is mixed with the microphone feedback)</w:t>
            </w:r>
          </w:p>
        </w:tc>
      </w:tr>
      <w:tr w:rsidR="00F53607" w:rsidRPr="00DB3790" w14:paraId="4CA14C86"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84DD2EB" w14:textId="77777777" w:rsidR="00F53607" w:rsidRPr="00DB3790" w:rsidRDefault="00F53607" w:rsidP="00501666">
            <w:pPr>
              <w:rPr>
                <w:b/>
                <w:bCs/>
                <w:color w:val="FFFFFF"/>
              </w:rPr>
            </w:pPr>
            <w:r w:rsidRPr="00DB3790">
              <w:rPr>
                <w:b/>
                <w:bCs/>
                <w:color w:val="FFFFFF"/>
              </w:rPr>
              <w:lastRenderedPageBreak/>
              <w:t>Categorization</w:t>
            </w:r>
          </w:p>
        </w:tc>
      </w:tr>
      <w:tr w:rsidR="00F53607" w:rsidRPr="00DB3790" w14:paraId="1421D456"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30191A3" w14:textId="77777777" w:rsidR="00F53607" w:rsidRPr="00DB3790" w:rsidRDefault="00F53607" w:rsidP="00501666">
            <w:pPr>
              <w:rPr>
                <w:b/>
                <w:bCs/>
              </w:rPr>
            </w:pPr>
            <w:r w:rsidRPr="00DB3790">
              <w:rPr>
                <w:b/>
                <w:bCs/>
              </w:rPr>
              <w:t>Type: AR, VR</w:t>
            </w:r>
          </w:p>
          <w:p w14:paraId="4E3CF5B4" w14:textId="77777777" w:rsidR="00F53607" w:rsidRPr="00DB3790" w:rsidRDefault="00F53607" w:rsidP="00501666">
            <w:pPr>
              <w:rPr>
                <w:b/>
                <w:bCs/>
              </w:rPr>
            </w:pPr>
            <w:r w:rsidRPr="00DB3790">
              <w:rPr>
                <w:b/>
                <w:bCs/>
              </w:rPr>
              <w:t>Degrees of Freedom: 3DoF to 6DoF</w:t>
            </w:r>
          </w:p>
          <w:p w14:paraId="13AACBEA" w14:textId="77777777" w:rsidR="00F53607" w:rsidRPr="00DB3790" w:rsidRDefault="00F53607" w:rsidP="00501666">
            <w:pPr>
              <w:rPr>
                <w:b/>
                <w:bCs/>
              </w:rPr>
            </w:pPr>
            <w:r w:rsidRPr="00DB3790">
              <w:rPr>
                <w:b/>
                <w:bCs/>
              </w:rPr>
              <w:t>Delivery: Local, Streaming, Interactive, Conversational, Group Communication</w:t>
            </w:r>
          </w:p>
          <w:p w14:paraId="1A5D9B77" w14:textId="77777777" w:rsidR="00F53607" w:rsidRPr="00DB3790" w:rsidRDefault="00F53607" w:rsidP="00501666">
            <w:pPr>
              <w:rPr>
                <w:b/>
                <w:bCs/>
              </w:rPr>
            </w:pPr>
            <w:r w:rsidRPr="00DB3790">
              <w:rPr>
                <w:b/>
                <w:bCs/>
              </w:rPr>
              <w:t>Device: 5G AR Glasses/Helmet, VR camera/microphone, Audio stereo headset, 5G accurate positioning</w:t>
            </w:r>
          </w:p>
        </w:tc>
      </w:tr>
      <w:tr w:rsidR="00F53607" w:rsidRPr="00DB3790" w14:paraId="3751EDE8"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70DBB23E" w14:textId="77777777" w:rsidR="00F53607" w:rsidRPr="00DB3790" w:rsidRDefault="00F53607" w:rsidP="00501666">
            <w:pPr>
              <w:rPr>
                <w:b/>
                <w:bCs/>
                <w:color w:val="FFFFFF"/>
              </w:rPr>
            </w:pPr>
            <w:r w:rsidRPr="00DB3790">
              <w:rPr>
                <w:b/>
                <w:bCs/>
                <w:color w:val="FFFFFF"/>
              </w:rPr>
              <w:t>Preconditions</w:t>
            </w:r>
          </w:p>
        </w:tc>
      </w:tr>
      <w:tr w:rsidR="00F53607" w:rsidRPr="00DB3790" w14:paraId="45ECC05B"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D20C102" w14:textId="77777777" w:rsidR="00F53607" w:rsidRPr="00DB3790" w:rsidRDefault="00EA5920" w:rsidP="00EA5920">
            <w:pPr>
              <w:pStyle w:val="B10"/>
            </w:pPr>
            <w:r>
              <w:t>-</w:t>
            </w:r>
            <w:r>
              <w:tab/>
            </w:r>
            <w:r w:rsidR="00F53607" w:rsidRPr="00DB3790">
              <w:t>AR 5G Glasses/Helmet</w:t>
            </w:r>
          </w:p>
          <w:p w14:paraId="4C9960DD" w14:textId="77777777" w:rsidR="00F53607" w:rsidRPr="00DB3790" w:rsidRDefault="00EA5920" w:rsidP="00EA5920">
            <w:pPr>
              <w:pStyle w:val="B10"/>
            </w:pPr>
            <w:r>
              <w:t>-</w:t>
            </w:r>
            <w:r>
              <w:tab/>
            </w:r>
            <w:r w:rsidR="00F53607" w:rsidRPr="00DB3790">
              <w:t xml:space="preserve">VR camera and microphone capture </w:t>
            </w:r>
          </w:p>
          <w:p w14:paraId="3325D0C8" w14:textId="77777777" w:rsidR="00F53607" w:rsidRPr="00DB3790" w:rsidRDefault="00EA5920" w:rsidP="00EA5920">
            <w:pPr>
              <w:pStyle w:val="B10"/>
            </w:pPr>
            <w:r>
              <w:t>-</w:t>
            </w:r>
            <w:r>
              <w:tab/>
            </w:r>
            <w:r w:rsidR="00F53607" w:rsidRPr="00DB3790">
              <w:t>5G connectivity and positioning</w:t>
            </w:r>
          </w:p>
          <w:p w14:paraId="4CC761F8" w14:textId="77777777" w:rsidR="00F53607" w:rsidRPr="00DB3790" w:rsidRDefault="00EA5920" w:rsidP="00EA5920">
            <w:pPr>
              <w:pStyle w:val="B10"/>
            </w:pPr>
            <w:r>
              <w:t>-</w:t>
            </w:r>
            <w:r>
              <w:tab/>
            </w:r>
            <w:r w:rsidR="00F53607" w:rsidRPr="00DB3790">
              <w:t>Real time communication</w:t>
            </w:r>
          </w:p>
          <w:p w14:paraId="180654B7" w14:textId="77777777" w:rsidR="00F53607" w:rsidRPr="00DB3790" w:rsidRDefault="00EA5920" w:rsidP="00EA5920">
            <w:pPr>
              <w:pStyle w:val="B10"/>
            </w:pPr>
            <w:r>
              <w:t>-</w:t>
            </w:r>
            <w:r>
              <w:tab/>
            </w:r>
            <w:r w:rsidR="00F53607" w:rsidRPr="00DB3790">
              <w:t>One or more drones relaying 360 VR video, hyper-sensorial data, and enabling XR haptics</w:t>
            </w:r>
          </w:p>
        </w:tc>
      </w:tr>
      <w:tr w:rsidR="00F53607" w:rsidRPr="00DB3790" w14:paraId="50B6EDCC"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69C2EAA" w14:textId="77777777" w:rsidR="00F53607" w:rsidRPr="00DB3790" w:rsidRDefault="00F53607" w:rsidP="00501666">
            <w:pPr>
              <w:rPr>
                <w:rFonts w:eastAsia="Calibri"/>
                <w:b/>
                <w:bCs/>
                <w:color w:val="FFFFFF"/>
              </w:rPr>
            </w:pPr>
            <w:r w:rsidRPr="00DB3790">
              <w:rPr>
                <w:b/>
                <w:bCs/>
                <w:color w:val="FFFFFF"/>
              </w:rPr>
              <w:t>Requirements and QoS/QoE Considerations</w:t>
            </w:r>
          </w:p>
        </w:tc>
      </w:tr>
      <w:tr w:rsidR="00F53607" w:rsidRPr="00DB3790" w14:paraId="74A73D5B"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4CD943D" w14:textId="77777777" w:rsidR="00F53607" w:rsidRPr="00DB3790" w:rsidRDefault="00EA5920" w:rsidP="00EA5920">
            <w:pPr>
              <w:pStyle w:val="B10"/>
            </w:pPr>
            <w:r>
              <w:t>-</w:t>
            </w:r>
            <w:r>
              <w:tab/>
            </w:r>
            <w:r w:rsidR="00F53607" w:rsidRPr="00DB3790">
              <w:t xml:space="preserve">Accurate user location (indoor/outdoor) </w:t>
            </w:r>
          </w:p>
          <w:p w14:paraId="2DBC9591" w14:textId="77777777" w:rsidR="00F53607" w:rsidRPr="00DB3790" w:rsidRDefault="00EA5920" w:rsidP="00EA5920">
            <w:pPr>
              <w:pStyle w:val="B10"/>
            </w:pPr>
            <w:r>
              <w:t>-</w:t>
            </w:r>
            <w:r>
              <w:tab/>
            </w:r>
            <w:r w:rsidR="00F53607" w:rsidRPr="00DB3790">
              <w:t>Low latency</w:t>
            </w:r>
          </w:p>
          <w:p w14:paraId="36C2B85D" w14:textId="77777777" w:rsidR="00F53607" w:rsidRPr="00DB3790" w:rsidRDefault="00EA5920" w:rsidP="00EA5920">
            <w:pPr>
              <w:pStyle w:val="B10"/>
            </w:pPr>
            <w:r>
              <w:t>-</w:t>
            </w:r>
            <w:r>
              <w:tab/>
            </w:r>
            <w:r w:rsidR="00F53607" w:rsidRPr="00DB3790">
              <w:t>High bandwidth</w:t>
            </w:r>
          </w:p>
          <w:p w14:paraId="672795B5" w14:textId="77777777" w:rsidR="00F53607" w:rsidRPr="00DB3790" w:rsidRDefault="00F53607" w:rsidP="00501666">
            <w:pPr>
              <w:spacing w:after="0"/>
              <w:ind w:left="360"/>
            </w:pPr>
          </w:p>
        </w:tc>
      </w:tr>
      <w:tr w:rsidR="00F53607" w:rsidRPr="00DB3790" w14:paraId="7AB293A2"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4EE9CEE2" w14:textId="77777777" w:rsidR="00F53607" w:rsidRPr="00DB3790" w:rsidRDefault="00F53607" w:rsidP="00501666">
            <w:pPr>
              <w:rPr>
                <w:rFonts w:eastAsia="Calibri"/>
                <w:b/>
                <w:bCs/>
                <w:color w:val="FFFFFF"/>
              </w:rPr>
            </w:pPr>
            <w:r w:rsidRPr="00DB3790">
              <w:rPr>
                <w:b/>
                <w:bCs/>
                <w:color w:val="FFFFFF"/>
              </w:rPr>
              <w:t>Feasibility</w:t>
            </w:r>
          </w:p>
        </w:tc>
      </w:tr>
      <w:tr w:rsidR="00F53607" w:rsidRPr="00DB3790" w14:paraId="57875BF0"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FD69E65" w14:textId="5301AF3C" w:rsidR="00F53607" w:rsidRPr="00DB3790" w:rsidRDefault="00EA5920" w:rsidP="00EA5920">
            <w:pPr>
              <w:pStyle w:val="B10"/>
            </w:pPr>
            <w:r>
              <w:t>-</w:t>
            </w:r>
            <w:r>
              <w:tab/>
            </w:r>
            <w:r w:rsidR="00F53607" w:rsidRPr="00DB3790">
              <w:t xml:space="preserve">There are a few devices available today that target some of the requirements described in this Use Case, e.g. </w:t>
            </w:r>
            <w:r w:rsidR="00416B71">
              <w:t>"</w:t>
            </w:r>
            <w:r w:rsidR="00F53607" w:rsidRPr="00DB3790">
              <w:t>HUD 3.0</w:t>
            </w:r>
            <w:r w:rsidR="00416B71">
              <w:t>"</w:t>
            </w:r>
            <w:r w:rsidR="00F53607" w:rsidRPr="00DB3790">
              <w:t>, a military HMD that projects critical data to the soldier</w:t>
            </w:r>
            <w:r w:rsidR="00BD7D7B">
              <w:t>'</w:t>
            </w:r>
            <w:r w:rsidR="00F53607" w:rsidRPr="00DB3790">
              <w:t>s field of view (</w:t>
            </w:r>
            <w:hyperlink r:id="rId129" w:history="1">
              <w:r w:rsidR="00F53607" w:rsidRPr="00DB3790">
                <w:rPr>
                  <w:rStyle w:val="Hyperlink"/>
                </w:rPr>
                <w:t>https://www.popularmechanics.com/military/a19635016/us-troops-to-test-augmented-reality-by-2019/</w:t>
              </w:r>
            </w:hyperlink>
            <w:r w:rsidR="00F53607" w:rsidRPr="00DB3790">
              <w:t xml:space="preserve">). With the new announcement of the HoloLens 2 from Microsoft with more advance technology for AR applications and better rendering quality makes it easy to create a proof of concept for this use case (ignoring form factors and security requirements for police helmet). The HoloLens 2 features are described here: </w:t>
            </w:r>
            <w:hyperlink r:id="rId130" w:history="1">
              <w:r w:rsidR="00F53607" w:rsidRPr="00DB3790">
                <w:rPr>
                  <w:rStyle w:val="Hyperlink"/>
                </w:rPr>
                <w:t>https://pureinfotech.com/microsoft-hololens-2-tech-specs/</w:t>
              </w:r>
            </w:hyperlink>
            <w:r w:rsidR="00F53607" w:rsidRPr="00DB3790">
              <w:t>. The device can use WIFI connectivity to connect to a 5G device. A VR camera can easily be mounted to the for proof of concept.</w:t>
            </w:r>
          </w:p>
        </w:tc>
      </w:tr>
      <w:tr w:rsidR="00F53607" w:rsidRPr="00DB3790" w14:paraId="4622EB47"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7EDED875" w14:textId="77777777" w:rsidR="00F53607" w:rsidRPr="00DB3790" w:rsidRDefault="00F53607" w:rsidP="00501666">
            <w:pPr>
              <w:rPr>
                <w:b/>
                <w:bCs/>
                <w:color w:val="FFFFFF"/>
              </w:rPr>
            </w:pPr>
            <w:r w:rsidRPr="00DB3790">
              <w:rPr>
                <w:b/>
                <w:bCs/>
                <w:color w:val="FFFFFF"/>
              </w:rPr>
              <w:lastRenderedPageBreak/>
              <w:t>Potential Standardization Status and Needs</w:t>
            </w:r>
          </w:p>
        </w:tc>
      </w:tr>
      <w:tr w:rsidR="00F53607" w:rsidRPr="00DB3790" w14:paraId="3E214AE4" w14:textId="77777777" w:rsidTr="005E193A">
        <w:tc>
          <w:tcPr>
            <w:tcW w:w="9857" w:type="dxa"/>
            <w:tcBorders>
              <w:top w:val="nil"/>
              <w:left w:val="single" w:sz="8" w:space="0" w:color="000000"/>
              <w:bottom w:val="nil"/>
              <w:right w:val="single" w:sz="8" w:space="0" w:color="000000"/>
            </w:tcBorders>
            <w:tcMar>
              <w:top w:w="0" w:type="dxa"/>
              <w:left w:w="108" w:type="dxa"/>
              <w:bottom w:w="0" w:type="dxa"/>
              <w:right w:w="108" w:type="dxa"/>
            </w:tcMar>
            <w:hideMark/>
          </w:tcPr>
          <w:p w14:paraId="44A8D67D" w14:textId="77777777" w:rsidR="00F53607" w:rsidRPr="00DB3790" w:rsidRDefault="00EA5920" w:rsidP="00EA5920">
            <w:pPr>
              <w:pStyle w:val="B10"/>
            </w:pPr>
            <w:r>
              <w:t>-</w:t>
            </w:r>
            <w:r>
              <w:tab/>
            </w:r>
            <w:r w:rsidR="00F53607" w:rsidRPr="00DB3790">
              <w:t>5G connectivity with dedicated slices for high resilience on critical communications</w:t>
            </w:r>
          </w:p>
          <w:p w14:paraId="1C394F21" w14:textId="77777777" w:rsidR="00F53607" w:rsidRPr="00DB3790" w:rsidRDefault="00EA5920" w:rsidP="00EA5920">
            <w:pPr>
              <w:pStyle w:val="B10"/>
            </w:pPr>
            <w:r>
              <w:t>-</w:t>
            </w:r>
            <w:r>
              <w:tab/>
            </w:r>
            <w:r w:rsidR="00F53607" w:rsidRPr="00DB3790">
              <w:t>5G positioning</w:t>
            </w:r>
          </w:p>
          <w:p w14:paraId="5D9D7709" w14:textId="77777777" w:rsidR="00F53607" w:rsidRPr="00DB3790" w:rsidRDefault="00EA5920" w:rsidP="00EA5920">
            <w:pPr>
              <w:pStyle w:val="B10"/>
            </w:pPr>
            <w:r>
              <w:t>-</w:t>
            </w:r>
            <w:r>
              <w:tab/>
            </w:r>
            <w:r w:rsidR="00F53607" w:rsidRPr="00DB3790">
              <w:t>MTSI/MCPTT SWB/FB voice communication</w:t>
            </w:r>
          </w:p>
          <w:p w14:paraId="7CEC6A22" w14:textId="77777777" w:rsidR="00F53607" w:rsidRPr="00DB3790" w:rsidRDefault="00EA5920" w:rsidP="00EA5920">
            <w:pPr>
              <w:pStyle w:val="B10"/>
            </w:pPr>
            <w:r>
              <w:t>-</w:t>
            </w:r>
            <w:r>
              <w:tab/>
            </w:r>
            <w:r w:rsidR="00F53607" w:rsidRPr="00DB3790">
              <w:t xml:space="preserve">MTSI/FLUS uplink 3D audio </w:t>
            </w:r>
          </w:p>
          <w:p w14:paraId="14B0A0B3" w14:textId="77777777" w:rsidR="00F53607" w:rsidRPr="00DB3790" w:rsidRDefault="00EA5920" w:rsidP="00EA5920">
            <w:pPr>
              <w:pStyle w:val="B10"/>
            </w:pPr>
            <w:r>
              <w:t>-</w:t>
            </w:r>
            <w:r>
              <w:tab/>
            </w:r>
            <w:r w:rsidR="00F53607" w:rsidRPr="00DB3790">
              <w:t>MTSI/FLUS uplink VR</w:t>
            </w:r>
          </w:p>
          <w:p w14:paraId="5711C0BA" w14:textId="77777777" w:rsidR="00F53607" w:rsidRPr="00DB3790" w:rsidRDefault="00EA5920" w:rsidP="00EA5920">
            <w:pPr>
              <w:pStyle w:val="B10"/>
              <w:rPr>
                <w:sz w:val="22"/>
              </w:rPr>
            </w:pPr>
            <w:r>
              <w:t>-</w:t>
            </w:r>
            <w:r>
              <w:tab/>
            </w:r>
            <w:r w:rsidR="00F53607" w:rsidRPr="00DB3790">
              <w:t>Downlink AR video with overlaid graphics with local/cloud computation and rendering</w:t>
            </w:r>
          </w:p>
          <w:p w14:paraId="5F1B8745" w14:textId="77777777" w:rsidR="00F53607" w:rsidRPr="00DB3790" w:rsidRDefault="00EA5920" w:rsidP="00EA5920">
            <w:pPr>
              <w:pStyle w:val="B10"/>
              <w:rPr>
                <w:sz w:val="22"/>
              </w:rPr>
            </w:pPr>
            <w:r>
              <w:t>-</w:t>
            </w:r>
            <w:r>
              <w:tab/>
            </w:r>
            <w:r w:rsidR="00F53607" w:rsidRPr="00DB3790">
              <w:t>Downlink AR audio with mixed-in 3D audio objects with local/cloud computation and rendering</w:t>
            </w:r>
          </w:p>
        </w:tc>
      </w:tr>
    </w:tbl>
    <w:p w14:paraId="1E42EB17" w14:textId="77777777" w:rsidR="00F53607" w:rsidRPr="00DB3790" w:rsidRDefault="00F53607" w:rsidP="00613182"/>
    <w:p w14:paraId="0841982B" w14:textId="77777777" w:rsidR="00F53607" w:rsidRPr="00DB3790" w:rsidRDefault="00F53607" w:rsidP="00145AC5">
      <w:pPr>
        <w:pStyle w:val="Heading1"/>
      </w:pPr>
      <w:bookmarkStart w:id="285" w:name="_Toc23169837"/>
      <w:bookmarkStart w:id="286" w:name="_Toc33042092"/>
      <w:r w:rsidRPr="00DB3790">
        <w:t>A.11</w:t>
      </w:r>
      <w:r w:rsidRPr="00DB3790">
        <w:tab/>
        <w:t xml:space="preserve">Use Case 10: Online shopping from a catalogue </w:t>
      </w:r>
      <w:r w:rsidR="00145AC5" w:rsidRPr="00DB3790">
        <w:t>–</w:t>
      </w:r>
      <w:r w:rsidRPr="00DB3790">
        <w:t xml:space="preserve"> downloading</w:t>
      </w:r>
      <w:bookmarkEnd w:id="285"/>
      <w:bookmarkEnd w:id="2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79B31012" w14:textId="77777777" w:rsidTr="00501666">
        <w:tc>
          <w:tcPr>
            <w:tcW w:w="9831" w:type="dxa"/>
            <w:shd w:val="clear" w:color="auto" w:fill="A6A6A6"/>
          </w:tcPr>
          <w:p w14:paraId="1738D0E8" w14:textId="77777777" w:rsidR="00F53607" w:rsidRPr="00DB3790" w:rsidRDefault="00F53607" w:rsidP="00501666">
            <w:pPr>
              <w:rPr>
                <w:rFonts w:cs="Arial"/>
                <w:b/>
                <w:color w:val="FFFFFF"/>
              </w:rPr>
            </w:pPr>
            <w:r w:rsidRPr="00DB3790">
              <w:rPr>
                <w:rFonts w:cs="Arial"/>
                <w:b/>
                <w:color w:val="FFFFFF"/>
              </w:rPr>
              <w:t>Use Case Description: Online shopping from a catalogue – downloading</w:t>
            </w:r>
          </w:p>
        </w:tc>
      </w:tr>
      <w:tr w:rsidR="00F53607" w:rsidRPr="00DB3790" w14:paraId="4A7D55BB" w14:textId="77777777" w:rsidTr="00501666">
        <w:tc>
          <w:tcPr>
            <w:tcW w:w="9831" w:type="dxa"/>
            <w:shd w:val="clear" w:color="auto" w:fill="auto"/>
          </w:tcPr>
          <w:p w14:paraId="657C80CB" w14:textId="6C0668D5" w:rsidR="00F53607" w:rsidRPr="00DB3790" w:rsidRDefault="00F53607" w:rsidP="00501666">
            <w:pPr>
              <w:rPr>
                <w:rFonts w:cs="Arial"/>
              </w:rPr>
            </w:pPr>
            <w:r w:rsidRPr="00DB3790">
              <w:rPr>
                <w:rFonts w:cs="Arial"/>
              </w:rPr>
              <w:t xml:space="preserve">In order to purchase a new sofa for his living room, John connects to an online shop offering the ability to virtually insert items in his home place. This online shop provides for each selling product, 2D images, 3D objects models and detailed information on size, colour, materials. </w:t>
            </w:r>
          </w:p>
          <w:p w14:paraId="7465C821" w14:textId="77777777" w:rsidR="00F53607" w:rsidRPr="00DB3790" w:rsidRDefault="00F53607" w:rsidP="00501666">
            <w:pPr>
              <w:rPr>
                <w:rFonts w:cs="Arial"/>
              </w:rPr>
            </w:pPr>
            <w:r w:rsidRPr="00DB3790">
              <w:rPr>
                <w:rFonts w:cs="Arial"/>
              </w:rPr>
              <w:t xml:space="preserve">John chooses his favourite sofa from the item list via the shop application on his smartphone or tablet. </w:t>
            </w:r>
          </w:p>
          <w:p w14:paraId="7FBB98C3" w14:textId="77777777" w:rsidR="00F53607" w:rsidRPr="00DB3790" w:rsidRDefault="00F53607" w:rsidP="005E193A">
            <w:pPr>
              <w:rPr>
                <w:rFonts w:cs="Arial"/>
              </w:rPr>
            </w:pPr>
            <w:r w:rsidRPr="00DB3790">
              <w:rPr>
                <w:rFonts w:cs="Arial"/>
              </w:rPr>
              <w:t>Option1: John is only equipped with a smartphone.</w:t>
            </w:r>
          </w:p>
          <w:p w14:paraId="5AE07DEE" w14:textId="77777777" w:rsidR="00F53607" w:rsidRPr="00DB3790" w:rsidRDefault="00F53607" w:rsidP="00501666">
            <w:pPr>
              <w:ind w:left="360"/>
              <w:rPr>
                <w:rFonts w:cs="Arial"/>
              </w:rPr>
            </w:pPr>
            <w:r w:rsidRPr="00DB3790">
              <w:rPr>
                <w:rFonts w:cs="Arial"/>
              </w:rPr>
              <w:t>The sofa is added his living room on his smartphone thanks to the onboard camera and depth sensor from the device. John can then try different locations in the living room, select the colour that better fits with his home place.</w:t>
            </w:r>
          </w:p>
          <w:p w14:paraId="714BEE7F" w14:textId="77777777" w:rsidR="00F53607" w:rsidRPr="00DB3790" w:rsidRDefault="00F53607" w:rsidP="005E193A">
            <w:pPr>
              <w:rPr>
                <w:rFonts w:cs="Arial"/>
              </w:rPr>
            </w:pPr>
            <w:r w:rsidRPr="00DB3790">
              <w:rPr>
                <w:rFonts w:cs="Arial"/>
              </w:rPr>
              <w:t>Option 2: John is also equipped with a pair of AR glasses</w:t>
            </w:r>
          </w:p>
          <w:p w14:paraId="09097294" w14:textId="77777777" w:rsidR="00F53607" w:rsidRPr="00DB3790" w:rsidRDefault="00F53607" w:rsidP="00501666">
            <w:pPr>
              <w:ind w:left="360"/>
              <w:rPr>
                <w:rFonts w:cs="Arial"/>
              </w:rPr>
            </w:pPr>
            <w:r w:rsidRPr="00DB3790">
              <w:rPr>
                <w:rFonts w:cs="Arial"/>
              </w:rPr>
              <w:t>When connected to the online store via his smartphone, John also connects his AR glasses to his smartphone. The sofa is then rendered on his AR glasses and John continue to use his smartphone in order to control the location of the sofa within the living room.</w:t>
            </w:r>
          </w:p>
        </w:tc>
      </w:tr>
      <w:tr w:rsidR="00F53607" w:rsidRPr="00DB3790" w14:paraId="7A854F3E" w14:textId="77777777" w:rsidTr="00501666">
        <w:tc>
          <w:tcPr>
            <w:tcW w:w="9831" w:type="dxa"/>
            <w:shd w:val="clear" w:color="auto" w:fill="A6A6A6"/>
          </w:tcPr>
          <w:p w14:paraId="454EC917" w14:textId="77777777" w:rsidR="00F53607" w:rsidRPr="00DB3790" w:rsidRDefault="00F53607" w:rsidP="00501666">
            <w:pPr>
              <w:rPr>
                <w:rFonts w:cs="Arial"/>
                <w:b/>
                <w:color w:val="FFFFFF"/>
              </w:rPr>
            </w:pPr>
            <w:r w:rsidRPr="00DB3790">
              <w:rPr>
                <w:rFonts w:cs="Arial"/>
                <w:b/>
                <w:color w:val="FFFFFF"/>
              </w:rPr>
              <w:t>Categorization</w:t>
            </w:r>
          </w:p>
        </w:tc>
      </w:tr>
      <w:tr w:rsidR="00F53607" w:rsidRPr="00DB3790" w14:paraId="3A020CBA" w14:textId="77777777" w:rsidTr="00501666">
        <w:trPr>
          <w:trHeight w:val="902"/>
        </w:trPr>
        <w:tc>
          <w:tcPr>
            <w:tcW w:w="9831" w:type="dxa"/>
            <w:shd w:val="clear" w:color="auto" w:fill="auto"/>
          </w:tcPr>
          <w:p w14:paraId="673E0032" w14:textId="77777777" w:rsidR="00F53607" w:rsidRPr="00DB3790" w:rsidRDefault="00F53607" w:rsidP="00501666">
            <w:pPr>
              <w:rPr>
                <w:rFonts w:cs="Arial"/>
                <w:b/>
              </w:rPr>
            </w:pPr>
            <w:r w:rsidRPr="00DB3790">
              <w:rPr>
                <w:rFonts w:cs="Arial"/>
                <w:b/>
              </w:rPr>
              <w:t>Type: AR</w:t>
            </w:r>
          </w:p>
          <w:p w14:paraId="509A75F9" w14:textId="77777777" w:rsidR="00F53607" w:rsidRPr="00DB3790" w:rsidRDefault="00F53607" w:rsidP="00501666">
            <w:pPr>
              <w:rPr>
                <w:rFonts w:cs="Arial"/>
                <w:b/>
              </w:rPr>
            </w:pPr>
            <w:r w:rsidRPr="00DB3790">
              <w:rPr>
                <w:rFonts w:cs="Arial"/>
                <w:b/>
              </w:rPr>
              <w:t>Degrees of Freedom: 6DoF</w:t>
            </w:r>
          </w:p>
          <w:p w14:paraId="50ACBC4E" w14:textId="77777777" w:rsidR="00F53607" w:rsidRPr="00DB3790" w:rsidRDefault="00F53607" w:rsidP="00501666">
            <w:pPr>
              <w:rPr>
                <w:rFonts w:cs="Arial"/>
                <w:b/>
              </w:rPr>
            </w:pPr>
            <w:r w:rsidRPr="00DB3790">
              <w:rPr>
                <w:rFonts w:cs="Arial"/>
                <w:b/>
              </w:rPr>
              <w:t>Delivery: Download</w:t>
            </w:r>
          </w:p>
          <w:p w14:paraId="0DC0D6ED" w14:textId="77777777" w:rsidR="00F53607" w:rsidRPr="00DB3790" w:rsidRDefault="00F53607" w:rsidP="00501666">
            <w:pPr>
              <w:rPr>
                <w:rFonts w:cs="Arial"/>
                <w:b/>
              </w:rPr>
            </w:pPr>
            <w:r w:rsidRPr="00DB3790">
              <w:rPr>
                <w:rFonts w:cs="Arial"/>
                <w:b/>
              </w:rPr>
              <w:t>Device: AR Glasses, Rendering system, Tablet (or smartphone), Capture device</w:t>
            </w:r>
          </w:p>
        </w:tc>
      </w:tr>
      <w:tr w:rsidR="00F53607" w:rsidRPr="00DB3790" w14:paraId="0656B483" w14:textId="77777777" w:rsidTr="00501666">
        <w:trPr>
          <w:trHeight w:val="60"/>
        </w:trPr>
        <w:tc>
          <w:tcPr>
            <w:tcW w:w="9831" w:type="dxa"/>
            <w:shd w:val="clear" w:color="auto" w:fill="A6A6A6"/>
          </w:tcPr>
          <w:p w14:paraId="7BAF121C" w14:textId="77777777" w:rsidR="00F53607" w:rsidRPr="00DB3790" w:rsidRDefault="00F53607" w:rsidP="00501666">
            <w:pPr>
              <w:rPr>
                <w:rFonts w:cs="Arial"/>
                <w:b/>
              </w:rPr>
            </w:pPr>
            <w:r w:rsidRPr="00DB3790">
              <w:rPr>
                <w:rFonts w:cs="Arial"/>
                <w:b/>
                <w:color w:val="FFFFFF"/>
              </w:rPr>
              <w:t>PreCondition</w:t>
            </w:r>
          </w:p>
        </w:tc>
      </w:tr>
      <w:tr w:rsidR="00F53607" w:rsidRPr="00DB3790" w14:paraId="4EED55DF" w14:textId="77777777" w:rsidTr="00A1508F">
        <w:trPr>
          <w:trHeight w:val="554"/>
        </w:trPr>
        <w:tc>
          <w:tcPr>
            <w:tcW w:w="9831" w:type="dxa"/>
            <w:shd w:val="clear" w:color="auto" w:fill="auto"/>
          </w:tcPr>
          <w:p w14:paraId="4757AE47" w14:textId="77777777" w:rsidR="00F53607" w:rsidRPr="00DB3790" w:rsidRDefault="00F53607" w:rsidP="00501666">
            <w:pPr>
              <w:rPr>
                <w:rFonts w:cs="Arial"/>
              </w:rPr>
            </w:pPr>
            <w:r w:rsidRPr="00DB3790">
              <w:rPr>
                <w:rFonts w:cs="Arial"/>
              </w:rPr>
              <w:t>Tablet (or smartphone) with the following features</w:t>
            </w:r>
          </w:p>
          <w:p w14:paraId="09C5A579" w14:textId="77777777" w:rsidR="00F53607" w:rsidRPr="00DB3790" w:rsidRDefault="00EA5920" w:rsidP="00EA5920">
            <w:pPr>
              <w:pStyle w:val="B10"/>
            </w:pPr>
            <w:r>
              <w:t>-</w:t>
            </w:r>
            <w:r>
              <w:tab/>
            </w:r>
            <w:r w:rsidR="00F53607" w:rsidRPr="00DB3790">
              <w:t xml:space="preserve">4G/5G connectivity </w:t>
            </w:r>
          </w:p>
          <w:p w14:paraId="7E69D7F6" w14:textId="77777777" w:rsidR="00F53607" w:rsidRPr="00DB3790" w:rsidRDefault="00EA5920" w:rsidP="00EA5920">
            <w:pPr>
              <w:pStyle w:val="B10"/>
            </w:pPr>
            <w:r>
              <w:t>-</w:t>
            </w:r>
            <w:r>
              <w:tab/>
            </w:r>
            <w:r w:rsidR="00F53607" w:rsidRPr="00DB3790">
              <w:t>3D capture capabilities with depth capturing</w:t>
            </w:r>
          </w:p>
          <w:p w14:paraId="3D8F03BC" w14:textId="77777777" w:rsidR="00F53607" w:rsidRPr="00DB3790" w:rsidRDefault="00EA5920" w:rsidP="00EA5920">
            <w:pPr>
              <w:pStyle w:val="B10"/>
            </w:pPr>
            <w:r>
              <w:t>-</w:t>
            </w:r>
            <w:r>
              <w:tab/>
            </w:r>
            <w:r w:rsidR="00F53607" w:rsidRPr="00DB3790">
              <w:t>rendering of overlay 3D model in the captured scene/video</w:t>
            </w:r>
          </w:p>
          <w:p w14:paraId="328F1771" w14:textId="77777777" w:rsidR="00F53607" w:rsidRPr="00DB3790" w:rsidRDefault="00F53607" w:rsidP="00501666">
            <w:pPr>
              <w:rPr>
                <w:rFonts w:cs="Arial"/>
              </w:rPr>
            </w:pPr>
            <w:r w:rsidRPr="00DB3790">
              <w:rPr>
                <w:rFonts w:cs="Arial"/>
              </w:rPr>
              <w:t xml:space="preserve">Capture device (video and depth camera). </w:t>
            </w:r>
          </w:p>
          <w:p w14:paraId="36832337" w14:textId="77777777" w:rsidR="00F53607" w:rsidRPr="00DB3790" w:rsidRDefault="00F53607" w:rsidP="00501666">
            <w:pPr>
              <w:rPr>
                <w:rFonts w:cs="Arial"/>
              </w:rPr>
            </w:pPr>
            <w:r w:rsidRPr="00DB3790">
              <w:rPr>
                <w:rFonts w:cs="Arial"/>
              </w:rPr>
              <w:t>AR glasses with connectivity to the tablet/smartphone.</w:t>
            </w:r>
          </w:p>
          <w:p w14:paraId="5FEAD4AA" w14:textId="77777777" w:rsidR="00F53607" w:rsidRPr="00DB3790" w:rsidRDefault="00F53607" w:rsidP="00501666">
            <w:pPr>
              <w:rPr>
                <w:rFonts w:cs="Arial"/>
              </w:rPr>
            </w:pPr>
            <w:r w:rsidRPr="00DB3790">
              <w:rPr>
                <w:rFonts w:cs="Arial"/>
              </w:rPr>
              <w:lastRenderedPageBreak/>
              <w:t>Application with 3D model representation of selling items.</w:t>
            </w:r>
          </w:p>
        </w:tc>
      </w:tr>
      <w:tr w:rsidR="00F53607" w:rsidRPr="00DB3790" w14:paraId="77ADC584" w14:textId="77777777" w:rsidTr="00501666">
        <w:tc>
          <w:tcPr>
            <w:tcW w:w="9831" w:type="dxa"/>
            <w:shd w:val="clear" w:color="auto" w:fill="A6A6A6"/>
          </w:tcPr>
          <w:p w14:paraId="02043D3C" w14:textId="77777777" w:rsidR="00F53607" w:rsidRPr="00DB3790" w:rsidRDefault="00F53607" w:rsidP="00501666">
            <w:pPr>
              <w:rPr>
                <w:rFonts w:cs="Arial"/>
                <w:b/>
                <w:color w:val="FFFFFF"/>
              </w:rPr>
            </w:pPr>
            <w:r w:rsidRPr="00DB3790">
              <w:rPr>
                <w:rFonts w:cs="Arial"/>
                <w:b/>
                <w:color w:val="FFFFFF"/>
              </w:rPr>
              <w:lastRenderedPageBreak/>
              <w:t>QoS and QoE considerations</w:t>
            </w:r>
          </w:p>
        </w:tc>
      </w:tr>
      <w:tr w:rsidR="00F53607" w:rsidRPr="00DB3790" w14:paraId="7C3FE3DD" w14:textId="77777777" w:rsidTr="00501666">
        <w:tc>
          <w:tcPr>
            <w:tcW w:w="9831" w:type="dxa"/>
            <w:shd w:val="clear" w:color="auto" w:fill="auto"/>
          </w:tcPr>
          <w:p w14:paraId="607F44ED" w14:textId="77777777" w:rsidR="00F53607" w:rsidRPr="00DB3790" w:rsidRDefault="00F53607" w:rsidP="00501666">
            <w:pPr>
              <w:rPr>
                <w:rFonts w:eastAsia="Malgun Gothic" w:cs="Arial"/>
              </w:rPr>
            </w:pPr>
            <w:r w:rsidRPr="00DB3790">
              <w:rPr>
                <w:rFonts w:eastAsia="Malgun Gothic" w:cs="Arial"/>
              </w:rPr>
              <w:t>QoS:</w:t>
            </w:r>
          </w:p>
          <w:p w14:paraId="0D841F21" w14:textId="77777777" w:rsidR="00F53607" w:rsidRPr="00DB3790" w:rsidRDefault="00EA5920" w:rsidP="00EA5920">
            <w:pPr>
              <w:pStyle w:val="B10"/>
            </w:pPr>
            <w:r>
              <w:t>-</w:t>
            </w:r>
            <w:r>
              <w:tab/>
            </w:r>
            <w:r w:rsidR="00F53607" w:rsidRPr="00DB3790">
              <w:t>Accurate and low latency rendering</w:t>
            </w:r>
          </w:p>
          <w:p w14:paraId="20AADF1A" w14:textId="77777777" w:rsidR="00F53607" w:rsidRPr="00DB3790" w:rsidRDefault="00EA5920" w:rsidP="00EA5920">
            <w:pPr>
              <w:pStyle w:val="B10"/>
            </w:pPr>
            <w:r>
              <w:rPr>
                <w:rFonts w:eastAsia="MS Mincho" w:cs="Arial"/>
                <w:szCs w:val="24"/>
              </w:rPr>
              <w:t>-</w:t>
            </w:r>
            <w:r>
              <w:rPr>
                <w:rFonts w:eastAsia="MS Mincho" w:cs="Arial"/>
                <w:szCs w:val="24"/>
              </w:rPr>
              <w:tab/>
            </w:r>
            <w:r w:rsidR="00F53607" w:rsidRPr="00DB3790">
              <w:rPr>
                <w:rFonts w:eastAsia="MS Mincho" w:cs="Arial"/>
                <w:szCs w:val="24"/>
              </w:rPr>
              <w:t>Reliable and fast</w:t>
            </w:r>
            <w:r w:rsidR="00F53607" w:rsidRPr="00DB3790">
              <w:t xml:space="preserve"> download of the 3D model to be rendered.</w:t>
            </w:r>
          </w:p>
          <w:p w14:paraId="563D9F11" w14:textId="77777777" w:rsidR="00F53607" w:rsidRPr="00DB3790" w:rsidRDefault="00F53607" w:rsidP="00501666">
            <w:pPr>
              <w:rPr>
                <w:rFonts w:eastAsia="Malgun Gothic" w:cs="Arial"/>
              </w:rPr>
            </w:pPr>
            <w:r w:rsidRPr="00DB3790">
              <w:rPr>
                <w:rFonts w:eastAsia="Malgun Gothic" w:cs="Arial"/>
              </w:rPr>
              <w:t xml:space="preserve">QoE: </w:t>
            </w:r>
          </w:p>
          <w:p w14:paraId="150C38FA"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Fast and accurate rendering of 3D object of items (such as proper lightening and reflectance in AR scenes)</w:t>
            </w:r>
          </w:p>
          <w:p w14:paraId="10F29495"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Accurate placement of the 3D object in AR scene.</w:t>
            </w:r>
          </w:p>
          <w:p w14:paraId="453ACFBA"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Less heterogeneity through AR glasses</w:t>
            </w:r>
          </w:p>
        </w:tc>
      </w:tr>
      <w:tr w:rsidR="00F53607" w:rsidRPr="00DB3790" w14:paraId="698A88C7" w14:textId="77777777" w:rsidTr="00501666">
        <w:tc>
          <w:tcPr>
            <w:tcW w:w="9831" w:type="dxa"/>
            <w:shd w:val="clear" w:color="auto" w:fill="A6A6A6"/>
          </w:tcPr>
          <w:p w14:paraId="3A15988F" w14:textId="77777777" w:rsidR="00F53607" w:rsidRPr="00DB3790" w:rsidRDefault="00F53607" w:rsidP="00501666">
            <w:pPr>
              <w:rPr>
                <w:rFonts w:cs="Arial"/>
                <w:b/>
                <w:color w:val="FFFFFF"/>
              </w:rPr>
            </w:pPr>
            <w:r w:rsidRPr="00DB3790">
              <w:rPr>
                <w:rFonts w:cs="Arial"/>
                <w:b/>
                <w:color w:val="FFFFFF"/>
              </w:rPr>
              <w:t>Feasibility</w:t>
            </w:r>
          </w:p>
        </w:tc>
      </w:tr>
      <w:tr w:rsidR="00F53607" w:rsidRPr="00DB3790" w14:paraId="611D5007" w14:textId="77777777" w:rsidTr="00501666">
        <w:tc>
          <w:tcPr>
            <w:tcW w:w="9831" w:type="dxa"/>
            <w:shd w:val="clear" w:color="auto" w:fill="auto"/>
          </w:tcPr>
          <w:p w14:paraId="02AE2A8A" w14:textId="643D015E" w:rsidR="00F53607" w:rsidRPr="00DB3790" w:rsidRDefault="00F53607" w:rsidP="00352BA0">
            <w:pPr>
              <w:rPr>
                <w:rFonts w:cs="Arial"/>
                <w:lang w:eastAsia="ko-KR"/>
              </w:rPr>
            </w:pPr>
            <w:r w:rsidRPr="00DB3790">
              <w:rPr>
                <w:rFonts w:cs="Arial"/>
                <w:lang w:eastAsia="ko-KR"/>
              </w:rPr>
              <w:t>AR services of furniture planning are already available. For example,</w:t>
            </w:r>
            <w:r w:rsidR="00416B71">
              <w:rPr>
                <w:rFonts w:cs="Arial"/>
                <w:lang w:eastAsia="ko-KR"/>
              </w:rPr>
              <w:t xml:space="preserve"> </w:t>
            </w:r>
          </w:p>
          <w:p w14:paraId="6EA2A75A" w14:textId="717FE908" w:rsidR="00F53607" w:rsidRPr="00DB3790" w:rsidRDefault="00EA5920" w:rsidP="003824B7">
            <w:pPr>
              <w:pStyle w:val="B10"/>
              <w:rPr>
                <w:lang w:eastAsia="ko-KR"/>
              </w:rPr>
            </w:pPr>
            <w:r>
              <w:t>-</w:t>
            </w:r>
            <w:r>
              <w:tab/>
            </w:r>
            <w:r w:rsidR="00F53607" w:rsidRPr="00DB3790">
              <w:t xml:space="preserve">IKEA™: </w:t>
            </w:r>
            <w:hyperlink r:id="rId131" w:history="1">
              <w:r w:rsidR="00F53607" w:rsidRPr="00DB3790">
                <w:rPr>
                  <w:rStyle w:val="Hyperlink"/>
                  <w:rFonts w:cs="Arial"/>
                </w:rPr>
                <w:t>https://www.youtube.com/watch?v=vDNzTasuYEw</w:t>
              </w:r>
            </w:hyperlink>
          </w:p>
          <w:p w14:paraId="70FB22E1" w14:textId="42B9070A" w:rsidR="00F53607" w:rsidRPr="00DB3790" w:rsidRDefault="00EA5920" w:rsidP="003824B7">
            <w:pPr>
              <w:pStyle w:val="B10"/>
              <w:rPr>
                <w:lang w:eastAsia="ko-KR"/>
              </w:rPr>
            </w:pPr>
            <w:r>
              <w:rPr>
                <w:lang w:eastAsia="ko-KR"/>
              </w:rPr>
              <w:t>-</w:t>
            </w:r>
            <w:r>
              <w:rPr>
                <w:lang w:eastAsia="ko-KR"/>
              </w:rPr>
              <w:tab/>
            </w:r>
            <w:r w:rsidR="00F53607" w:rsidRPr="00DB3790">
              <w:rPr>
                <w:lang w:eastAsia="ko-KR"/>
              </w:rPr>
              <w:t>Amazon™</w:t>
            </w:r>
            <w:r w:rsidR="00F53607" w:rsidRPr="00DB3790">
              <w:t xml:space="preserve">: </w:t>
            </w:r>
            <w:hyperlink r:id="rId132" w:history="1">
              <w:r w:rsidR="00F53607" w:rsidRPr="00DB3790">
                <w:rPr>
                  <w:rStyle w:val="Hyperlink"/>
                  <w:rFonts w:cs="Arial"/>
                </w:rPr>
                <w:t>https://www.amazon.com/adlp/arview</w:t>
              </w:r>
            </w:hyperlink>
          </w:p>
          <w:p w14:paraId="6D75F3F8" w14:textId="77777777" w:rsidR="00F53607" w:rsidRPr="00DB3790" w:rsidRDefault="00F53607" w:rsidP="00501666">
            <w:pPr>
              <w:rPr>
                <w:rFonts w:cs="Arial"/>
                <w:lang w:eastAsia="ko-KR"/>
              </w:rPr>
            </w:pPr>
            <w:r w:rsidRPr="00DB3790">
              <w:rPr>
                <w:rFonts w:cs="Arial"/>
                <w:lang w:eastAsia="ko-KR"/>
              </w:rPr>
              <w:t>In such applications, the chosen item can be placed in the AR scene. Therefore, it would be possible that the item is represented through AR glasses if it has information of the 3D model. Rendering device is capable of rendering a 3D object in the captured scene or in the field of view of the user's AR glasses.</w:t>
            </w:r>
            <w:r w:rsidR="00416B71">
              <w:rPr>
                <w:rFonts w:cs="Arial"/>
                <w:lang w:eastAsia="ko-KR"/>
              </w:rPr>
              <w:t xml:space="preserve">  </w:t>
            </w:r>
          </w:p>
        </w:tc>
      </w:tr>
      <w:tr w:rsidR="00F53607" w:rsidRPr="00DB3790" w14:paraId="142ED5F7" w14:textId="77777777" w:rsidTr="00501666">
        <w:tc>
          <w:tcPr>
            <w:tcW w:w="9831" w:type="dxa"/>
            <w:shd w:val="clear" w:color="auto" w:fill="A6A6A6"/>
          </w:tcPr>
          <w:p w14:paraId="3C93FBC7" w14:textId="77777777" w:rsidR="00F53607" w:rsidRPr="00DB3790" w:rsidRDefault="00F53607" w:rsidP="00501666">
            <w:pPr>
              <w:rPr>
                <w:rFonts w:cs="Arial"/>
                <w:b/>
                <w:color w:val="FFFFFF"/>
              </w:rPr>
            </w:pPr>
            <w:r w:rsidRPr="00DB3790">
              <w:rPr>
                <w:rFonts w:cs="Arial"/>
                <w:b/>
                <w:color w:val="FFFFFF"/>
              </w:rPr>
              <w:t>Potential Standardization Status and Needs</w:t>
            </w:r>
          </w:p>
        </w:tc>
      </w:tr>
      <w:tr w:rsidR="00F53607" w:rsidRPr="00DB3790" w14:paraId="0535C2F1" w14:textId="77777777" w:rsidTr="00501666">
        <w:tc>
          <w:tcPr>
            <w:tcW w:w="9831" w:type="dxa"/>
            <w:shd w:val="clear" w:color="auto" w:fill="auto"/>
          </w:tcPr>
          <w:p w14:paraId="63D321F2" w14:textId="77777777" w:rsidR="00F53607" w:rsidRPr="00DB3790" w:rsidRDefault="00F53607" w:rsidP="00501666">
            <w:pPr>
              <w:rPr>
                <w:rFonts w:cs="Arial"/>
              </w:rPr>
            </w:pPr>
            <w:r w:rsidRPr="00DB3790">
              <w:rPr>
                <w:rFonts w:cs="Arial"/>
              </w:rPr>
              <w:t>The following aspects may require</w:t>
            </w:r>
            <w:r w:rsidRPr="00DB3790">
              <w:t xml:space="preserve"> standardization </w:t>
            </w:r>
            <w:r w:rsidRPr="00DB3790">
              <w:rPr>
                <w:rFonts w:cs="Arial"/>
              </w:rPr>
              <w:t>work:</w:t>
            </w:r>
          </w:p>
          <w:p w14:paraId="35CA2A1D" w14:textId="77777777" w:rsidR="00F53607" w:rsidRPr="00DB3790" w:rsidRDefault="00EA5920" w:rsidP="00EA5920">
            <w:pPr>
              <w:pStyle w:val="B10"/>
            </w:pPr>
            <w:r>
              <w:t>-</w:t>
            </w:r>
            <w:r>
              <w:tab/>
            </w:r>
            <w:r w:rsidR="00F53607" w:rsidRPr="00DB3790">
              <w:t>Standardized format for 3D object such as point clouds</w:t>
            </w:r>
          </w:p>
          <w:p w14:paraId="27BE7546" w14:textId="77777777" w:rsidR="00F53607" w:rsidRPr="00DB3790" w:rsidRDefault="00EA5920" w:rsidP="00EA5920">
            <w:pPr>
              <w:pStyle w:val="B10"/>
            </w:pPr>
            <w:r>
              <w:t>-</w:t>
            </w:r>
            <w:r>
              <w:tab/>
            </w:r>
            <w:r w:rsidR="00F53607" w:rsidRPr="00DB3790">
              <w:t>Delivery protocols for 3D object</w:t>
            </w:r>
          </w:p>
          <w:p w14:paraId="50A5D6FF" w14:textId="77777777" w:rsidR="00F53607" w:rsidRPr="00DB3790" w:rsidRDefault="00EA5920" w:rsidP="00EA5920">
            <w:pPr>
              <w:pStyle w:val="B10"/>
            </w:pPr>
            <w:r>
              <w:t>-</w:t>
            </w:r>
            <w:r>
              <w:tab/>
            </w:r>
            <w:r w:rsidR="00F53607" w:rsidRPr="00DB3790">
              <w:t>Decoding, rendering, composition API for 3D object in AR scene</w:t>
            </w:r>
          </w:p>
        </w:tc>
      </w:tr>
    </w:tbl>
    <w:p w14:paraId="7A8443E8" w14:textId="77777777" w:rsidR="00145AC5" w:rsidRPr="00DB3790" w:rsidRDefault="00145AC5" w:rsidP="00145AC5"/>
    <w:p w14:paraId="3F2E0980" w14:textId="77777777" w:rsidR="00F53607" w:rsidRPr="00DB3790" w:rsidRDefault="00F53607" w:rsidP="00145AC5">
      <w:pPr>
        <w:pStyle w:val="Heading1"/>
      </w:pPr>
      <w:bookmarkStart w:id="287" w:name="_Toc23169838"/>
      <w:bookmarkStart w:id="288" w:name="_Toc33042093"/>
      <w:r w:rsidRPr="00DB3790">
        <w:t>A.12</w:t>
      </w:r>
      <w:r w:rsidR="00B030E1">
        <w:tab/>
      </w:r>
      <w:r w:rsidRPr="00DB3790">
        <w:t>Use Case 11: Real-time communication with the shop assistant</w:t>
      </w:r>
      <w:bookmarkEnd w:id="287"/>
      <w:bookmarkEnd w:id="2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657BDE3F" w14:textId="77777777" w:rsidTr="00501666">
        <w:tc>
          <w:tcPr>
            <w:tcW w:w="9831" w:type="dxa"/>
            <w:shd w:val="clear" w:color="auto" w:fill="A6A6A6"/>
          </w:tcPr>
          <w:p w14:paraId="06D64759" w14:textId="630FCAE8" w:rsidR="00F53607" w:rsidRPr="00DB3790" w:rsidRDefault="00F53607" w:rsidP="00501666">
            <w:pPr>
              <w:rPr>
                <w:rFonts w:cs="Arial"/>
                <w:b/>
                <w:color w:val="FFFFFF"/>
              </w:rPr>
            </w:pPr>
            <w:r w:rsidRPr="00DB3790">
              <w:rPr>
                <w:rFonts w:cs="Arial"/>
                <w:b/>
                <w:color w:val="FFFFFF"/>
              </w:rPr>
              <w:t xml:space="preserve">Use Case Description: </w:t>
            </w:r>
            <w:bookmarkStart w:id="289" w:name="_Hlk536708065"/>
            <w:r w:rsidRPr="00DB3790">
              <w:rPr>
                <w:rFonts w:cs="Arial"/>
                <w:b/>
                <w:color w:val="FFFFFF"/>
              </w:rPr>
              <w:t>Real-time communication with the shop assistant</w:t>
            </w:r>
            <w:bookmarkEnd w:id="289"/>
          </w:p>
        </w:tc>
      </w:tr>
      <w:tr w:rsidR="00F53607" w:rsidRPr="00DB3790" w14:paraId="499493EC" w14:textId="77777777" w:rsidTr="00501666">
        <w:tc>
          <w:tcPr>
            <w:tcW w:w="9831" w:type="dxa"/>
            <w:shd w:val="clear" w:color="auto" w:fill="auto"/>
          </w:tcPr>
          <w:p w14:paraId="5C0A0A93" w14:textId="77777777" w:rsidR="00F53607" w:rsidRPr="00DB3790" w:rsidRDefault="00F53607" w:rsidP="00501666">
            <w:pPr>
              <w:rPr>
                <w:rFonts w:cs="Arial"/>
              </w:rPr>
            </w:pPr>
            <w:r w:rsidRPr="00DB3790">
              <w:rPr>
                <w:rFonts w:cs="Arial"/>
              </w:rPr>
              <w:t>In addition to the above use case for online shopping from a catalogue, the remote assistant is available for products on sale. John can seek advice from the online shop assistant on which colour the sofa better matches with the living room.</w:t>
            </w:r>
          </w:p>
          <w:p w14:paraId="084494A1" w14:textId="77777777" w:rsidR="00F53607" w:rsidRPr="00DB3790" w:rsidRDefault="00F53607" w:rsidP="00501666">
            <w:pPr>
              <w:rPr>
                <w:rFonts w:cs="Arial"/>
              </w:rPr>
            </w:pPr>
            <w:r w:rsidRPr="00DB3790">
              <w:rPr>
                <w:rFonts w:cs="Arial"/>
              </w:rPr>
              <w:t>John chooses his favourite sofa from the item list via the shop application on his smartphone or tablet and can add 3D representation of the sofa into his living room scene captured by the camera. John can try different locations in the living room, select the colour that better fits with his home place.</w:t>
            </w:r>
          </w:p>
          <w:p w14:paraId="4A069531" w14:textId="77777777" w:rsidR="00F53607" w:rsidRPr="00DB3790" w:rsidRDefault="00F53607" w:rsidP="00501666">
            <w:pPr>
              <w:rPr>
                <w:rFonts w:cs="Arial"/>
              </w:rPr>
            </w:pPr>
            <w:r w:rsidRPr="00DB3790">
              <w:rPr>
                <w:rFonts w:cs="Arial"/>
              </w:rPr>
              <w:t>John captures the AR scene with 3D representation of the sofa in his living room and transmits the captured scene of the living room is transmitted in real time to the online assistant who can make suggestions to John.</w:t>
            </w:r>
          </w:p>
          <w:p w14:paraId="7996552F" w14:textId="77777777" w:rsidR="00F53607" w:rsidRPr="00DB3790" w:rsidRDefault="00F53607" w:rsidP="00501666">
            <w:pPr>
              <w:rPr>
                <w:rFonts w:cs="Arial"/>
              </w:rPr>
            </w:pPr>
            <w:r w:rsidRPr="00DB3790">
              <w:rPr>
                <w:rFonts w:cs="Arial"/>
              </w:rPr>
              <w:t>Use case extension:</w:t>
            </w:r>
          </w:p>
          <w:p w14:paraId="174EEADB" w14:textId="77777777" w:rsidR="00F53607" w:rsidRPr="00DB3790" w:rsidRDefault="00F53607" w:rsidP="00501666">
            <w:pPr>
              <w:rPr>
                <w:rFonts w:cs="Arial"/>
              </w:rPr>
            </w:pPr>
            <w:r w:rsidRPr="00DB3790">
              <w:rPr>
                <w:rFonts w:cs="Arial"/>
              </w:rPr>
              <w:t>The shop assistant is able to place virtual furniture, e.g., a lamp into John</w:t>
            </w:r>
            <w:r w:rsidR="00BD7D7B">
              <w:rPr>
                <w:rFonts w:cs="Arial"/>
              </w:rPr>
              <w:t>'</w:t>
            </w:r>
            <w:r w:rsidRPr="00DB3790">
              <w:rPr>
                <w:rFonts w:cs="Arial"/>
              </w:rPr>
              <w:t>s captured scene in real time and transmit to suggest for John to also buy a lamp that nicely fits with the rest of the living room.</w:t>
            </w:r>
          </w:p>
        </w:tc>
      </w:tr>
      <w:tr w:rsidR="00F53607" w:rsidRPr="00DB3790" w14:paraId="472A5D22" w14:textId="77777777" w:rsidTr="00501666">
        <w:tc>
          <w:tcPr>
            <w:tcW w:w="9831" w:type="dxa"/>
            <w:shd w:val="clear" w:color="auto" w:fill="A6A6A6"/>
          </w:tcPr>
          <w:p w14:paraId="63FB9FB2" w14:textId="77777777" w:rsidR="00F53607" w:rsidRPr="00DB3790" w:rsidRDefault="00F53607" w:rsidP="00501666">
            <w:pPr>
              <w:rPr>
                <w:rFonts w:cs="Arial"/>
                <w:b/>
                <w:color w:val="FFFFFF"/>
              </w:rPr>
            </w:pPr>
            <w:r w:rsidRPr="00DB3790">
              <w:rPr>
                <w:rFonts w:cs="Arial"/>
                <w:b/>
                <w:color w:val="FFFFFF"/>
              </w:rPr>
              <w:lastRenderedPageBreak/>
              <w:t>Categorization</w:t>
            </w:r>
          </w:p>
        </w:tc>
      </w:tr>
      <w:tr w:rsidR="00F53607" w:rsidRPr="00DB3790" w14:paraId="1CD336EC" w14:textId="77777777" w:rsidTr="00501666">
        <w:trPr>
          <w:trHeight w:val="902"/>
        </w:trPr>
        <w:tc>
          <w:tcPr>
            <w:tcW w:w="9831" w:type="dxa"/>
            <w:shd w:val="clear" w:color="auto" w:fill="auto"/>
          </w:tcPr>
          <w:p w14:paraId="3F43C9A7" w14:textId="77777777" w:rsidR="00F53607" w:rsidRPr="00DB3790" w:rsidRDefault="00F53607" w:rsidP="00501666">
            <w:pPr>
              <w:rPr>
                <w:rFonts w:cs="Arial"/>
                <w:b/>
              </w:rPr>
            </w:pPr>
            <w:r w:rsidRPr="00DB3790">
              <w:rPr>
                <w:rFonts w:cs="Arial"/>
                <w:b/>
              </w:rPr>
              <w:t>Type: AR</w:t>
            </w:r>
          </w:p>
          <w:p w14:paraId="269BDF84" w14:textId="77777777" w:rsidR="00F53607" w:rsidRPr="00DB3790" w:rsidRDefault="00F53607" w:rsidP="00501666">
            <w:pPr>
              <w:rPr>
                <w:rFonts w:cs="Arial"/>
                <w:b/>
              </w:rPr>
            </w:pPr>
            <w:r w:rsidRPr="00DB3790">
              <w:rPr>
                <w:rFonts w:cs="Arial"/>
                <w:b/>
              </w:rPr>
              <w:t>Degrees of Freedom: 6DoF</w:t>
            </w:r>
          </w:p>
          <w:p w14:paraId="44DA883F" w14:textId="77777777" w:rsidR="00F53607" w:rsidRPr="00DB3790" w:rsidRDefault="00F53607" w:rsidP="00501666">
            <w:pPr>
              <w:rPr>
                <w:rFonts w:cs="Arial"/>
                <w:b/>
              </w:rPr>
            </w:pPr>
            <w:r w:rsidRPr="00DB3790">
              <w:rPr>
                <w:rFonts w:cs="Arial"/>
                <w:b/>
              </w:rPr>
              <w:t>Delivery: Interactive, Conversational</w:t>
            </w:r>
          </w:p>
          <w:p w14:paraId="0EA9A2B2" w14:textId="77777777" w:rsidR="00F53607" w:rsidRPr="00DB3790" w:rsidRDefault="00F53607" w:rsidP="00501666">
            <w:pPr>
              <w:rPr>
                <w:rFonts w:cs="Arial"/>
                <w:b/>
              </w:rPr>
            </w:pPr>
            <w:r w:rsidRPr="00DB3790">
              <w:rPr>
                <w:rFonts w:cs="Arial"/>
                <w:b/>
              </w:rPr>
              <w:t>Device: AR Glasses, Rendering system, Table (or smart phone), audio headset</w:t>
            </w:r>
          </w:p>
        </w:tc>
      </w:tr>
      <w:tr w:rsidR="00F53607" w:rsidRPr="00DB3790" w14:paraId="78A1FDD6" w14:textId="77777777" w:rsidTr="00501666">
        <w:trPr>
          <w:trHeight w:val="60"/>
        </w:trPr>
        <w:tc>
          <w:tcPr>
            <w:tcW w:w="9831" w:type="dxa"/>
            <w:shd w:val="clear" w:color="auto" w:fill="A6A6A6"/>
          </w:tcPr>
          <w:p w14:paraId="6DEEAE4F" w14:textId="77777777" w:rsidR="00F53607" w:rsidRPr="00DB3790" w:rsidRDefault="00F53607" w:rsidP="00501666">
            <w:pPr>
              <w:rPr>
                <w:rFonts w:cs="Arial"/>
                <w:b/>
              </w:rPr>
            </w:pPr>
            <w:r w:rsidRPr="00DB3790">
              <w:rPr>
                <w:rFonts w:cs="Arial"/>
                <w:b/>
                <w:color w:val="FFFFFF"/>
              </w:rPr>
              <w:t>PreCondition</w:t>
            </w:r>
          </w:p>
        </w:tc>
      </w:tr>
      <w:tr w:rsidR="00F53607" w:rsidRPr="00DB3790" w14:paraId="1F676B80" w14:textId="77777777" w:rsidTr="00501666">
        <w:trPr>
          <w:trHeight w:val="1452"/>
        </w:trPr>
        <w:tc>
          <w:tcPr>
            <w:tcW w:w="9831" w:type="dxa"/>
            <w:shd w:val="clear" w:color="auto" w:fill="auto"/>
          </w:tcPr>
          <w:p w14:paraId="799405BB" w14:textId="77777777" w:rsidR="00F53607" w:rsidRPr="00DB3790" w:rsidRDefault="00F53607" w:rsidP="00501666">
            <w:pPr>
              <w:rPr>
                <w:rFonts w:cs="Arial"/>
              </w:rPr>
            </w:pPr>
            <w:r w:rsidRPr="00DB3790">
              <w:rPr>
                <w:rFonts w:cs="Arial"/>
              </w:rPr>
              <w:t>AR glasses equipped or connected with capture device (depth camera), positioning system and rendering system.</w:t>
            </w:r>
            <w:r w:rsidR="00416B71">
              <w:rPr>
                <w:rFonts w:cs="Arial"/>
              </w:rPr>
              <w:t xml:space="preserve"> </w:t>
            </w:r>
            <w:r w:rsidRPr="00DB3790">
              <w:rPr>
                <w:rFonts w:cs="Arial"/>
              </w:rPr>
              <w:t>Capture device supports to save the captured scenes in point cloud format.</w:t>
            </w:r>
          </w:p>
          <w:p w14:paraId="3EACD50A" w14:textId="77777777" w:rsidR="00F53607" w:rsidRPr="00DB3790" w:rsidRDefault="00F53607" w:rsidP="00501666">
            <w:pPr>
              <w:rPr>
                <w:rFonts w:cs="Arial"/>
              </w:rPr>
            </w:pPr>
            <w:r w:rsidRPr="00DB3790">
              <w:rPr>
                <w:rFonts w:cs="Arial"/>
              </w:rPr>
              <w:t>Tablet (or smartphone) with 4G/5G connection</w:t>
            </w:r>
          </w:p>
          <w:p w14:paraId="0775AF16" w14:textId="77777777" w:rsidR="00F53607" w:rsidRPr="00DB3790" w:rsidRDefault="00F53607" w:rsidP="00501666">
            <w:pPr>
              <w:rPr>
                <w:rFonts w:cs="Arial"/>
              </w:rPr>
            </w:pPr>
            <w:r w:rsidRPr="00DB3790">
              <w:rPr>
                <w:rFonts w:cs="Arial"/>
              </w:rPr>
              <w:t>Headset (headphones with embedded microphones) is used for conversation.</w:t>
            </w:r>
          </w:p>
          <w:p w14:paraId="48CA9949" w14:textId="77777777" w:rsidR="00F53607" w:rsidRPr="00DB3790" w:rsidRDefault="00F53607" w:rsidP="00501666">
            <w:pPr>
              <w:rPr>
                <w:rFonts w:cs="Arial"/>
              </w:rPr>
            </w:pPr>
            <w:r w:rsidRPr="00DB3790">
              <w:rPr>
                <w:rFonts w:cs="Arial"/>
              </w:rPr>
              <w:t>Online shopping mall supports all of the items in point clouds.</w:t>
            </w:r>
          </w:p>
        </w:tc>
      </w:tr>
      <w:tr w:rsidR="00F53607" w:rsidRPr="00DB3790" w14:paraId="09985A66" w14:textId="77777777" w:rsidTr="00501666">
        <w:tc>
          <w:tcPr>
            <w:tcW w:w="9831" w:type="dxa"/>
            <w:shd w:val="clear" w:color="auto" w:fill="A6A6A6"/>
          </w:tcPr>
          <w:p w14:paraId="5D93C924" w14:textId="77777777" w:rsidR="00F53607" w:rsidRPr="00DB3790" w:rsidRDefault="00F53607" w:rsidP="00501666">
            <w:pPr>
              <w:rPr>
                <w:rFonts w:cs="Arial"/>
                <w:b/>
                <w:color w:val="FFFFFF"/>
              </w:rPr>
            </w:pPr>
            <w:r w:rsidRPr="00DB3790">
              <w:rPr>
                <w:rFonts w:cs="Arial"/>
                <w:b/>
                <w:color w:val="FFFFFF"/>
              </w:rPr>
              <w:t>QoS and QoE considerations</w:t>
            </w:r>
          </w:p>
        </w:tc>
      </w:tr>
      <w:tr w:rsidR="00F53607" w:rsidRPr="00DB3790" w14:paraId="6B38E258" w14:textId="77777777" w:rsidTr="00501666">
        <w:tc>
          <w:tcPr>
            <w:tcW w:w="9831" w:type="dxa"/>
            <w:shd w:val="clear" w:color="auto" w:fill="auto"/>
          </w:tcPr>
          <w:p w14:paraId="34D0B93F" w14:textId="77777777" w:rsidR="00F53607" w:rsidRPr="00DB3790" w:rsidRDefault="00F53607" w:rsidP="00501666">
            <w:pPr>
              <w:rPr>
                <w:rFonts w:cs="Arial"/>
              </w:rPr>
            </w:pPr>
            <w:r w:rsidRPr="00DB3790">
              <w:rPr>
                <w:rFonts w:cs="Arial"/>
              </w:rPr>
              <w:t>QoS:</w:t>
            </w:r>
          </w:p>
          <w:p w14:paraId="465F7696" w14:textId="77777777" w:rsidR="00F53607" w:rsidRPr="00DB3790" w:rsidRDefault="00EA5920" w:rsidP="00EA5920">
            <w:pPr>
              <w:pStyle w:val="B10"/>
            </w:pPr>
            <w:r>
              <w:t>-</w:t>
            </w:r>
            <w:r>
              <w:tab/>
            </w:r>
            <w:r w:rsidR="00F53607" w:rsidRPr="00DB3790">
              <w:t>In case of sufficient bandwidth, the user and assistant should be able to transmit and receive the scene and the voice streams simultaneously (if necessary, simultaneous instant messaging service should be possible). For HD video quality, at least over 1 Mbit/s is needed.</w:t>
            </w:r>
          </w:p>
          <w:p w14:paraId="57552405" w14:textId="77777777" w:rsidR="00F53607" w:rsidRPr="00DB3790" w:rsidRDefault="00EA5920" w:rsidP="00EA5920">
            <w:pPr>
              <w:pStyle w:val="B10"/>
            </w:pPr>
            <w:r>
              <w:t>-</w:t>
            </w:r>
            <w:r>
              <w:tab/>
            </w:r>
            <w:r w:rsidR="00F53607" w:rsidRPr="00DB3790">
              <w:t>conversational QoS requirements</w:t>
            </w:r>
          </w:p>
          <w:p w14:paraId="7853B140" w14:textId="77777777" w:rsidR="00F53607" w:rsidRPr="00DB3790" w:rsidRDefault="00F53607" w:rsidP="00501666">
            <w:pPr>
              <w:rPr>
                <w:rFonts w:cs="Arial"/>
              </w:rPr>
            </w:pPr>
            <w:r w:rsidRPr="00DB3790">
              <w:rPr>
                <w:rFonts w:cs="Arial"/>
              </w:rPr>
              <w:t xml:space="preserve">QoE: </w:t>
            </w:r>
          </w:p>
          <w:p w14:paraId="3DC3D17F" w14:textId="77777777" w:rsidR="00F53607" w:rsidRPr="00DB3790" w:rsidRDefault="00EA5920" w:rsidP="00EA5920">
            <w:pPr>
              <w:pStyle w:val="B10"/>
            </w:pPr>
            <w:r>
              <w:t>-</w:t>
            </w:r>
            <w:r>
              <w:tab/>
            </w:r>
            <w:r w:rsidR="00F53607" w:rsidRPr="00DB3790">
              <w:t>No disconnection or interruption in the middle of the conversation between the user and the assistant even in the environment where the captured scenes are sharing.</w:t>
            </w:r>
          </w:p>
          <w:p w14:paraId="1C48C8AF" w14:textId="77777777" w:rsidR="00F53607" w:rsidRPr="00DB3790" w:rsidRDefault="00EA5920" w:rsidP="00EA5920">
            <w:pPr>
              <w:pStyle w:val="B10"/>
            </w:pPr>
            <w:r>
              <w:t>-</w:t>
            </w:r>
            <w:r>
              <w:tab/>
            </w:r>
            <w:r w:rsidR="00F53607" w:rsidRPr="00DB3790">
              <w:t>high-quality AR scene with accurate placement and rendering of 3D object in real environment</w:t>
            </w:r>
          </w:p>
          <w:p w14:paraId="2F47A95B" w14:textId="77777777" w:rsidR="00F53607" w:rsidRPr="00DB3790" w:rsidRDefault="00EA5920" w:rsidP="00EA5920">
            <w:pPr>
              <w:pStyle w:val="B10"/>
            </w:pPr>
            <w:r>
              <w:t>-</w:t>
            </w:r>
            <w:r>
              <w:tab/>
            </w:r>
            <w:r w:rsidR="00F53607" w:rsidRPr="00DB3790">
              <w:t>Synchronized AR scene between user and assistant</w:t>
            </w:r>
            <w:r w:rsidR="00416B71">
              <w:rPr>
                <w:rFonts w:ascii="Cambria" w:hAnsi="Cambria"/>
              </w:rPr>
              <w:t xml:space="preserve"> </w:t>
            </w:r>
            <w:r w:rsidR="00F53607" w:rsidRPr="00DB3790">
              <w:rPr>
                <w:rFonts w:ascii="Cambria" w:hAnsi="Cambria"/>
              </w:rPr>
              <w:t xml:space="preserve"> </w:t>
            </w:r>
          </w:p>
        </w:tc>
      </w:tr>
      <w:tr w:rsidR="00F53607" w:rsidRPr="00DB3790" w14:paraId="228533CE" w14:textId="77777777" w:rsidTr="00501666">
        <w:tc>
          <w:tcPr>
            <w:tcW w:w="9831" w:type="dxa"/>
            <w:shd w:val="clear" w:color="auto" w:fill="A6A6A6"/>
          </w:tcPr>
          <w:p w14:paraId="00504574" w14:textId="77777777" w:rsidR="00F53607" w:rsidRPr="00DB3790" w:rsidRDefault="00F53607" w:rsidP="00501666">
            <w:pPr>
              <w:rPr>
                <w:rFonts w:cs="Arial"/>
                <w:b/>
                <w:color w:val="FFFFFF"/>
              </w:rPr>
            </w:pPr>
            <w:r w:rsidRPr="00DB3790">
              <w:rPr>
                <w:rFonts w:cs="Arial"/>
                <w:b/>
                <w:color w:val="FFFFFF"/>
              </w:rPr>
              <w:t>Feasibility</w:t>
            </w:r>
          </w:p>
        </w:tc>
      </w:tr>
      <w:tr w:rsidR="00F53607" w:rsidRPr="00DB3790" w14:paraId="3AC289CD" w14:textId="77777777" w:rsidTr="00501666">
        <w:tc>
          <w:tcPr>
            <w:tcW w:w="9831" w:type="dxa"/>
            <w:shd w:val="clear" w:color="auto" w:fill="auto"/>
          </w:tcPr>
          <w:p w14:paraId="6B21364F" w14:textId="77777777" w:rsidR="00F53607" w:rsidRPr="00DB3790" w:rsidRDefault="00EA5920" w:rsidP="00EA5920">
            <w:pPr>
              <w:pStyle w:val="B10"/>
              <w:rPr>
                <w:lang w:eastAsia="ko-KR"/>
              </w:rPr>
            </w:pPr>
            <w:r>
              <w:rPr>
                <w:lang w:eastAsia="ko-KR"/>
              </w:rPr>
              <w:t>-</w:t>
            </w:r>
            <w:r>
              <w:rPr>
                <w:lang w:eastAsia="ko-KR"/>
              </w:rPr>
              <w:tab/>
            </w:r>
            <w:r w:rsidR="00F53607" w:rsidRPr="00DB3790">
              <w:rPr>
                <w:lang w:eastAsia="ko-KR"/>
              </w:rPr>
              <w:t xml:space="preserve">real time AR communication or assistance, for example: </w:t>
            </w:r>
          </w:p>
          <w:p w14:paraId="742D6012" w14:textId="1D91141F" w:rsidR="00F53607" w:rsidRPr="00DB3790" w:rsidRDefault="00EA5920" w:rsidP="00352BA0">
            <w:pPr>
              <w:pStyle w:val="B2"/>
              <w:rPr>
                <w:lang w:eastAsia="ko-KR"/>
              </w:rPr>
            </w:pPr>
            <w:r>
              <w:rPr>
                <w:lang w:eastAsia="ko-KR"/>
              </w:rPr>
              <w:t>-</w:t>
            </w:r>
            <w:r>
              <w:rPr>
                <w:lang w:eastAsia="ko-KR"/>
              </w:rPr>
              <w:tab/>
            </w:r>
            <w:hyperlink r:id="rId133" w:history="1">
              <w:r w:rsidR="00F53607" w:rsidRPr="00DB3790">
                <w:rPr>
                  <w:rStyle w:val="Hyperlink"/>
                  <w:rFonts w:cs="Arial"/>
                  <w:lang w:eastAsia="ko-KR"/>
                </w:rPr>
                <w:t>https://www.youtube.com/watch?v=GFhpAe10qnk9</w:t>
              </w:r>
            </w:hyperlink>
            <w:r w:rsidR="00F53607" w:rsidRPr="00DB3790">
              <w:rPr>
                <w:lang w:eastAsia="ko-KR"/>
              </w:rPr>
              <w:t xml:space="preserve"> (Live remote support with 3D annotation to the Microsoft</w:t>
            </w:r>
            <w:r w:rsidR="005E18B5" w:rsidRPr="00DB3790">
              <w:rPr>
                <w:lang w:eastAsia="ko-KR"/>
              </w:rPr>
              <w:t xml:space="preserve">™ </w:t>
            </w:r>
            <w:r w:rsidR="00F53607" w:rsidRPr="00DB3790">
              <w:rPr>
                <w:lang w:eastAsia="ko-KR"/>
              </w:rPr>
              <w:t>HoloLens</w:t>
            </w:r>
            <w:r w:rsidR="005E18B5" w:rsidRPr="00DB3790">
              <w:rPr>
                <w:lang w:eastAsia="ko-KR"/>
              </w:rPr>
              <w:t>™</w:t>
            </w:r>
            <w:r w:rsidR="00F53607" w:rsidRPr="00DB3790">
              <w:rPr>
                <w:lang w:eastAsia="ko-KR"/>
              </w:rPr>
              <w:t>)</w:t>
            </w:r>
          </w:p>
          <w:p w14:paraId="0BCB779F" w14:textId="0369AB09" w:rsidR="00F53607" w:rsidRPr="00DB3790" w:rsidRDefault="00EA5920" w:rsidP="00352BA0">
            <w:pPr>
              <w:pStyle w:val="B2"/>
              <w:rPr>
                <w:lang w:eastAsia="ko-KR"/>
              </w:rPr>
            </w:pPr>
            <w:r>
              <w:rPr>
                <w:lang w:eastAsia="ko-KR"/>
              </w:rPr>
              <w:t>-</w:t>
            </w:r>
            <w:r>
              <w:rPr>
                <w:lang w:eastAsia="ko-KR"/>
              </w:rPr>
              <w:tab/>
            </w:r>
            <w:r w:rsidR="00F53607" w:rsidRPr="00DB3790">
              <w:rPr>
                <w:lang w:eastAsia="ko-KR"/>
              </w:rPr>
              <w:t>In this application, field technicians can use the Microsoft</w:t>
            </w:r>
            <w:r w:rsidR="005E18B5" w:rsidRPr="00DB3790">
              <w:rPr>
                <w:lang w:eastAsia="ko-KR"/>
              </w:rPr>
              <w:t>™</w:t>
            </w:r>
            <w:r w:rsidR="00F53607" w:rsidRPr="00DB3790">
              <w:rPr>
                <w:lang w:eastAsia="ko-KR"/>
              </w:rPr>
              <w:t xml:space="preserve"> HoloLens</w:t>
            </w:r>
            <w:r w:rsidR="005E18B5" w:rsidRPr="00DB3790">
              <w:rPr>
                <w:lang w:eastAsia="ko-KR"/>
              </w:rPr>
              <w:t>™</w:t>
            </w:r>
            <w:r w:rsidR="00F53607" w:rsidRPr="00DB3790">
              <w:rPr>
                <w:lang w:eastAsia="ko-KR"/>
              </w:rPr>
              <w:t xml:space="preserve"> to connect to a remote expert with an unprecedented clarity of communication, as well as receive assistance and perform tasks with unmatched speed and accuracy</w:t>
            </w:r>
          </w:p>
          <w:p w14:paraId="17B8C397" w14:textId="6BF421FE" w:rsidR="00F53607" w:rsidRPr="00DB3790" w:rsidRDefault="00EA5920" w:rsidP="007F2E2D">
            <w:pPr>
              <w:pStyle w:val="B2"/>
              <w:rPr>
                <w:lang w:eastAsia="ko-KR"/>
              </w:rPr>
            </w:pPr>
            <w:r>
              <w:t>-</w:t>
            </w:r>
            <w:r>
              <w:tab/>
            </w:r>
            <w:hyperlink r:id="rId134" w:history="1">
              <w:r w:rsidR="00F53607" w:rsidRPr="00DB3790">
                <w:rPr>
                  <w:rStyle w:val="Hyperlink"/>
                  <w:rFonts w:cs="Arial"/>
                </w:rPr>
                <w:t>https://chalk.vuforia.com/</w:t>
              </w:r>
            </w:hyperlink>
            <w:r w:rsidR="00F53607" w:rsidRPr="00DB3790">
              <w:rPr>
                <w:lang w:eastAsia="ko-KR"/>
              </w:rPr>
              <w:t xml:space="preserve"> (Vuforia™ chalk)</w:t>
            </w:r>
          </w:p>
          <w:p w14:paraId="26342D82" w14:textId="33BEA55F" w:rsidR="00F53607" w:rsidRPr="00DB3790" w:rsidRDefault="00F53607" w:rsidP="003824B7">
            <w:pPr>
              <w:rPr>
                <w:rFonts w:cs="Arial"/>
                <w:lang w:eastAsia="ko-KR"/>
              </w:rPr>
            </w:pPr>
            <w:r w:rsidRPr="00DB3790">
              <w:rPr>
                <w:rFonts w:cs="Arial"/>
                <w:lang w:eastAsia="ko-KR"/>
              </w:rPr>
              <w:t>It provides a remote guidance and collaboration app designed for technicians and experts to more effectively communicate to solve problems.</w:t>
            </w:r>
          </w:p>
        </w:tc>
      </w:tr>
      <w:tr w:rsidR="00F53607" w:rsidRPr="00DB3790" w14:paraId="69C09223" w14:textId="77777777" w:rsidTr="00501666">
        <w:tc>
          <w:tcPr>
            <w:tcW w:w="9831" w:type="dxa"/>
            <w:shd w:val="clear" w:color="auto" w:fill="A6A6A6"/>
          </w:tcPr>
          <w:p w14:paraId="542D5271" w14:textId="77777777" w:rsidR="00F53607" w:rsidRPr="00DB3790" w:rsidRDefault="00F53607" w:rsidP="00501666">
            <w:pPr>
              <w:rPr>
                <w:rFonts w:cs="Arial"/>
                <w:b/>
                <w:color w:val="FFFFFF"/>
              </w:rPr>
            </w:pPr>
            <w:r w:rsidRPr="00DB3790">
              <w:rPr>
                <w:rFonts w:cs="Arial"/>
                <w:b/>
                <w:color w:val="FFFFFF"/>
              </w:rPr>
              <w:t>Potential Standardization Status and Needs</w:t>
            </w:r>
          </w:p>
        </w:tc>
      </w:tr>
      <w:tr w:rsidR="00F53607" w:rsidRPr="00DB3790" w14:paraId="28A1FED7" w14:textId="77777777" w:rsidTr="00501666">
        <w:tc>
          <w:tcPr>
            <w:tcW w:w="9831" w:type="dxa"/>
            <w:shd w:val="clear" w:color="auto" w:fill="auto"/>
          </w:tcPr>
          <w:p w14:paraId="1BB347CC" w14:textId="77777777" w:rsidR="00F53607" w:rsidRPr="00DB3790" w:rsidRDefault="00F53607" w:rsidP="00501666">
            <w:pPr>
              <w:rPr>
                <w:rFonts w:cs="Arial"/>
              </w:rPr>
            </w:pPr>
            <w:r w:rsidRPr="00DB3790">
              <w:rPr>
                <w:rFonts w:cs="Arial"/>
              </w:rPr>
              <w:t>The following aspects may require standardization work:</w:t>
            </w:r>
          </w:p>
          <w:p w14:paraId="47D612FC" w14:textId="77777777" w:rsidR="00F53607" w:rsidRPr="00DB3790" w:rsidRDefault="00EA5920" w:rsidP="00EA5920">
            <w:pPr>
              <w:pStyle w:val="B10"/>
            </w:pPr>
            <w:r>
              <w:t>-</w:t>
            </w:r>
            <w:r>
              <w:tab/>
            </w:r>
            <w:r w:rsidR="00F53607" w:rsidRPr="00DB3790">
              <w:t>Coded representations of AR scene and delivery in MTSI context</w:t>
            </w:r>
          </w:p>
          <w:p w14:paraId="7AA31806" w14:textId="77777777" w:rsidR="00F53607" w:rsidRPr="00DB3790" w:rsidRDefault="00EA5920" w:rsidP="00EA5920">
            <w:pPr>
              <w:pStyle w:val="B10"/>
            </w:pPr>
            <w:r>
              <w:t>-</w:t>
            </w:r>
            <w:r>
              <w:tab/>
            </w:r>
            <w:r w:rsidR="00F53607" w:rsidRPr="00DB3790">
              <w:t>MTSI/FLUS uplink AR video</w:t>
            </w:r>
          </w:p>
          <w:p w14:paraId="5DDD8D26" w14:textId="77777777" w:rsidR="00F53607" w:rsidRPr="00DB3790" w:rsidRDefault="00EA5920" w:rsidP="00EA5920">
            <w:pPr>
              <w:pStyle w:val="B10"/>
            </w:pPr>
            <w:r>
              <w:t>-</w:t>
            </w:r>
            <w:r>
              <w:tab/>
            </w:r>
            <w:r w:rsidR="00F53607" w:rsidRPr="00DB3790">
              <w:t>Downlink AR video with local/cloud computation and rendering</w:t>
            </w:r>
          </w:p>
          <w:p w14:paraId="177CC519" w14:textId="77777777" w:rsidR="00F53607" w:rsidRPr="00DB3790" w:rsidRDefault="00EA5920" w:rsidP="00EA5920">
            <w:pPr>
              <w:pStyle w:val="B10"/>
            </w:pPr>
            <w:r>
              <w:t>-</w:t>
            </w:r>
            <w:r>
              <w:tab/>
            </w:r>
            <w:r w:rsidR="00F53607" w:rsidRPr="00DB3790">
              <w:t>MTSI regular audio between John and assistant</w:t>
            </w:r>
          </w:p>
        </w:tc>
      </w:tr>
    </w:tbl>
    <w:p w14:paraId="69BA3EC4" w14:textId="77777777" w:rsidR="00F53607" w:rsidRPr="00DB3790" w:rsidRDefault="00F53607" w:rsidP="00F53607"/>
    <w:p w14:paraId="2906DC0B" w14:textId="77777777" w:rsidR="00F53607" w:rsidRPr="00DB3790" w:rsidRDefault="005E18B5" w:rsidP="00145AC5">
      <w:pPr>
        <w:pStyle w:val="Heading1"/>
      </w:pPr>
      <w:bookmarkStart w:id="290" w:name="_Toc23169839"/>
      <w:bookmarkStart w:id="291" w:name="_Toc33042094"/>
      <w:r w:rsidRPr="00DB3790">
        <w:t>A.13</w:t>
      </w:r>
      <w:r w:rsidRPr="00DB3790">
        <w:tab/>
        <w:t xml:space="preserve">Use Case 12: </w:t>
      </w:r>
      <w:r w:rsidR="00F53607" w:rsidRPr="00DB3790">
        <w:t>360-degree conference meeting</w:t>
      </w:r>
      <w:bookmarkEnd w:id="290"/>
      <w:bookmarkEnd w:id="2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5EFDCD49"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BD2BF32" w14:textId="77777777" w:rsidR="00F53607" w:rsidRPr="00DB3790" w:rsidRDefault="00F53607" w:rsidP="00501666">
            <w:pPr>
              <w:rPr>
                <w:b/>
                <w:color w:val="FFFFFF"/>
              </w:rPr>
            </w:pPr>
            <w:r w:rsidRPr="00DB3790">
              <w:rPr>
                <w:b/>
                <w:color w:val="FFFFFF"/>
              </w:rPr>
              <w:t>Use Case Description: 360-degree conference meeting</w:t>
            </w:r>
          </w:p>
        </w:tc>
      </w:tr>
      <w:tr w:rsidR="00F53607" w:rsidRPr="00DB3790" w14:paraId="20FB64E2"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49B9478E" w14:textId="77777777" w:rsidR="00F53607" w:rsidRPr="00DB3790" w:rsidRDefault="00F53607" w:rsidP="00501666">
            <w:pPr>
              <w:rPr>
                <w:color w:val="262626"/>
                <w:shd w:val="clear" w:color="auto" w:fill="FFFFFF"/>
              </w:rPr>
            </w:pPr>
            <w:r w:rsidRPr="00DB3790">
              <w:t>In this 360-degree conferencing use case three co-workers (</w:t>
            </w:r>
            <w:r w:rsidRPr="00DB3790">
              <w:rPr>
                <w:color w:val="262626"/>
                <w:shd w:val="clear" w:color="auto" w:fill="FFFFFF"/>
              </w:rPr>
              <w:t>Eilean</w:t>
            </w:r>
            <w:r w:rsidRPr="00DB3790">
              <w:t xml:space="preserve">, Ben and John) are having a virtual stand-up giving a weekly update of their ongoing work. Ben is dialing into the VR conference from work with a VR headset and a powerful desktop PC. </w:t>
            </w:r>
            <w:r w:rsidRPr="00DB3790">
              <w:rPr>
                <w:color w:val="262626"/>
                <w:shd w:val="clear" w:color="auto" w:fill="FFFFFF"/>
              </w:rPr>
              <w:t xml:space="preserve">Eilean is working from home and dialing in with a VR </w:t>
            </w:r>
            <w:r w:rsidRPr="00DB3790">
              <w:t xml:space="preserve">headset </w:t>
            </w:r>
            <w:r w:rsidRPr="00DB3790">
              <w:rPr>
                <w:color w:val="262626"/>
                <w:shd w:val="clear" w:color="auto" w:fill="FFFFFF"/>
              </w:rPr>
              <w:t xml:space="preserve">attached to a VR capable laptop with a depth camera. John is traveling abroad and dialing in with a mobile phone used as VR HMD and a bluetooth connected depth camera for capture. Thus, each user is captured with an RGB+Depth camera. </w:t>
            </w:r>
          </w:p>
          <w:p w14:paraId="63FAEAD9" w14:textId="4CE39416" w:rsidR="00F53607" w:rsidRPr="00DB3790" w:rsidRDefault="000B7C2B" w:rsidP="00501666">
            <w:pPr>
              <w:jc w:val="center"/>
            </w:pPr>
            <w:r>
              <w:rPr>
                <w:noProof/>
              </w:rPr>
              <w:drawing>
                <wp:inline distT="0" distB="0" distL="0" distR="0" wp14:anchorId="63D4828E" wp14:editId="31C77BC2">
                  <wp:extent cx="2596515" cy="1337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6515" cy="1337310"/>
                          </a:xfrm>
                          <a:prstGeom prst="rect">
                            <a:avLst/>
                          </a:prstGeom>
                          <a:noFill/>
                          <a:ln>
                            <a:noFill/>
                          </a:ln>
                        </pic:spPr>
                      </pic:pic>
                    </a:graphicData>
                  </a:graphic>
                </wp:inline>
              </w:drawing>
            </w:r>
          </w:p>
          <w:p w14:paraId="2C1085FD" w14:textId="77777777" w:rsidR="00F53607" w:rsidRPr="00DB3790" w:rsidRDefault="00F53607" w:rsidP="00501666">
            <w:pPr>
              <w:jc w:val="center"/>
              <w:rPr>
                <w:i/>
                <w:color w:val="262626"/>
                <w:shd w:val="clear" w:color="auto" w:fill="FFFFFF"/>
              </w:rPr>
            </w:pPr>
            <w:r w:rsidRPr="00DB3790">
              <w:rPr>
                <w:i/>
              </w:rPr>
              <w:t>Figure 1, example image of a photo-realistic 360-degree communication experience</w:t>
            </w:r>
          </w:p>
          <w:p w14:paraId="10F0F7C1" w14:textId="77777777" w:rsidR="00F53607" w:rsidRPr="00DB3790" w:rsidRDefault="00F53607" w:rsidP="00501666">
            <w:r w:rsidRPr="00DB3790">
              <w:t>In virtual reality all 3 of them are sitting together around a round table (See Figure 1). The background of the virtual environment is a prerecorded 360-degree image or video making it seem they are in their normal office environment. Each user sees the remote participants as photo realistic representations blended into the virtual office environment (in 2D). Optionally, a presentation or video can be displayed on the middle of the table or on a shared screen somewhere in the environment.</w:t>
            </w:r>
          </w:p>
          <w:p w14:paraId="075D6D7A" w14:textId="77777777" w:rsidR="00F53607" w:rsidRPr="00DB3790" w:rsidRDefault="00F53607" w:rsidP="00501666">
            <w:r w:rsidRPr="00DB3790">
              <w:rPr>
                <w:b/>
              </w:rPr>
              <w:t>AR alteration:</w:t>
            </w:r>
            <w:r w:rsidRPr="00DB3790">
              <w:t xml:space="preserve"> A possible AR alteration to this use case can be that Ben and Eilean are sitting in a real meeting room at work using AR headsets, while John is attending remotely using a mobile as VR HMD. John is then blended as an overlay into the real environment of Ben and </w:t>
            </w:r>
            <w:r w:rsidRPr="00DB3790">
              <w:rPr>
                <w:color w:val="262626"/>
                <w:shd w:val="clear" w:color="auto" w:fill="FFFFFF"/>
              </w:rPr>
              <w:t>Eilean</w:t>
            </w:r>
            <w:r w:rsidRPr="00DB3790">
              <w:t>, rather then a virtual office.</w:t>
            </w:r>
          </w:p>
          <w:p w14:paraId="263D83F0" w14:textId="77777777" w:rsidR="00F53607" w:rsidRPr="00DB3790" w:rsidRDefault="00F53607" w:rsidP="00501666"/>
        </w:tc>
      </w:tr>
      <w:tr w:rsidR="00F53607" w:rsidRPr="00DB3790" w14:paraId="7FB205F5"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759EBA5" w14:textId="77777777" w:rsidR="00F53607" w:rsidRPr="00DB3790" w:rsidRDefault="00F53607" w:rsidP="00501666">
            <w:pPr>
              <w:rPr>
                <w:b/>
                <w:color w:val="FFFFFF"/>
              </w:rPr>
            </w:pPr>
            <w:r w:rsidRPr="00DB3790">
              <w:rPr>
                <w:b/>
                <w:color w:val="FFFFFF"/>
              </w:rPr>
              <w:t>Categorization</w:t>
            </w:r>
          </w:p>
        </w:tc>
      </w:tr>
      <w:tr w:rsidR="00F53607" w:rsidRPr="00DB3790" w14:paraId="6A768A81"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6B9B9338" w14:textId="77777777" w:rsidR="00F53607" w:rsidRPr="00DB3790" w:rsidRDefault="00F53607" w:rsidP="00501666">
            <w:pPr>
              <w:rPr>
                <w:b/>
              </w:rPr>
            </w:pPr>
            <w:r w:rsidRPr="00DB3790">
              <w:rPr>
                <w:b/>
              </w:rPr>
              <w:t>Type: AR, MR, VR</w:t>
            </w:r>
          </w:p>
          <w:p w14:paraId="4A6BB810" w14:textId="77777777" w:rsidR="00F53607" w:rsidRPr="00DB3790" w:rsidRDefault="00F53607" w:rsidP="00501666">
            <w:pPr>
              <w:rPr>
                <w:b/>
              </w:rPr>
            </w:pPr>
            <w:r w:rsidRPr="00DB3790">
              <w:rPr>
                <w:b/>
              </w:rPr>
              <w:t>Degrees of Freedom: 3DoF</w:t>
            </w:r>
          </w:p>
          <w:p w14:paraId="21812D3C" w14:textId="77777777" w:rsidR="00F53607" w:rsidRPr="00DB3790" w:rsidRDefault="00F53607" w:rsidP="00501666">
            <w:pPr>
              <w:rPr>
                <w:b/>
              </w:rPr>
            </w:pPr>
            <w:r w:rsidRPr="00DB3790">
              <w:rPr>
                <w:b/>
              </w:rPr>
              <w:t>Delivery: Conversational</w:t>
            </w:r>
          </w:p>
          <w:p w14:paraId="73B10E17" w14:textId="77777777" w:rsidR="00F53607" w:rsidRPr="00DB3790" w:rsidRDefault="00F53607" w:rsidP="00501666">
            <w:pPr>
              <w:rPr>
                <w:b/>
              </w:rPr>
            </w:pPr>
            <w:r w:rsidRPr="00DB3790">
              <w:rPr>
                <w:b/>
              </w:rPr>
              <w:t>Device: Mobile / Laptop</w:t>
            </w:r>
          </w:p>
        </w:tc>
      </w:tr>
      <w:tr w:rsidR="00F53607" w:rsidRPr="00DB3790" w14:paraId="5091F92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0AC6455" w14:textId="77777777" w:rsidR="00F53607" w:rsidRPr="00DB3790" w:rsidRDefault="00F53607" w:rsidP="00501666">
            <w:pPr>
              <w:rPr>
                <w:b/>
              </w:rPr>
            </w:pPr>
            <w:r w:rsidRPr="00DB3790">
              <w:rPr>
                <w:b/>
                <w:color w:val="FFFFFF"/>
              </w:rPr>
              <w:t>Preconditions</w:t>
            </w:r>
          </w:p>
        </w:tc>
      </w:tr>
      <w:tr w:rsidR="00F53607" w:rsidRPr="00DB3790" w14:paraId="682894C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B112D8F" w14:textId="77777777" w:rsidR="00F53607" w:rsidRPr="00DB3790" w:rsidRDefault="00F53607" w:rsidP="00501666">
            <w:r w:rsidRPr="00DB3790">
              <w:t>The above use case results into the following hardware requirements:</w:t>
            </w:r>
          </w:p>
          <w:p w14:paraId="2D0D843E" w14:textId="77777777" w:rsidR="00F53607" w:rsidRPr="00DB3790" w:rsidRDefault="00F37ACF" w:rsidP="00F37ACF">
            <w:pPr>
              <w:pStyle w:val="B10"/>
            </w:pPr>
            <w:r>
              <w:t>-</w:t>
            </w:r>
            <w:r>
              <w:tab/>
            </w:r>
            <w:r w:rsidR="00F53607" w:rsidRPr="00DB3790">
              <w:t>Each user needs a AR or VR HMD (mobile, stand alone, wired/wireless VR HMD).</w:t>
            </w:r>
          </w:p>
          <w:p w14:paraId="7A970853" w14:textId="77777777" w:rsidR="00F53607" w:rsidRPr="00DB3790" w:rsidRDefault="00F37ACF" w:rsidP="00F37ACF">
            <w:pPr>
              <w:pStyle w:val="B10"/>
            </w:pPr>
            <w:r>
              <w:t>-</w:t>
            </w:r>
            <w:r>
              <w:tab/>
            </w:r>
            <w:r w:rsidR="00F53607" w:rsidRPr="00DB3790">
              <w:t>Each user needs a depth camera to be captured (based on Bluetooth, integrated into a mobile phone or wired)</w:t>
            </w:r>
          </w:p>
          <w:p w14:paraId="0F275523" w14:textId="77777777" w:rsidR="00F53607" w:rsidRPr="00DB3790" w:rsidRDefault="00F37ACF" w:rsidP="00F37ACF">
            <w:pPr>
              <w:pStyle w:val="B10"/>
            </w:pPr>
            <w:r>
              <w:t>-</w:t>
            </w:r>
            <w:r>
              <w:tab/>
            </w:r>
            <w:r w:rsidR="00F53607" w:rsidRPr="00DB3790">
              <w:t>Each user needs a microphone and audio headset for audio upload and spatial audio playback</w:t>
            </w:r>
          </w:p>
          <w:p w14:paraId="72F9D24A" w14:textId="77777777" w:rsidR="00F53607" w:rsidRPr="00DB3790" w:rsidRDefault="00F37ACF" w:rsidP="00F37ACF">
            <w:pPr>
              <w:pStyle w:val="B10"/>
            </w:pPr>
            <w:r>
              <w:t>-</w:t>
            </w:r>
            <w:r>
              <w:tab/>
            </w:r>
            <w:r w:rsidR="00F53607" w:rsidRPr="00DB3790">
              <w:t>Each user needs to be connected and registered to the network to facitilate the end-to-end audio/video call.</w:t>
            </w:r>
          </w:p>
          <w:p w14:paraId="75055206" w14:textId="77777777" w:rsidR="00F53607" w:rsidRPr="00DB3790" w:rsidRDefault="00F53607" w:rsidP="00501666"/>
        </w:tc>
      </w:tr>
      <w:tr w:rsidR="00F53607" w:rsidRPr="00DB3790" w14:paraId="25E80BED"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7E1A0F0"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01E016A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521E5CF0" w14:textId="77777777" w:rsidR="00F53607" w:rsidRPr="00DB3790" w:rsidRDefault="00F53607" w:rsidP="00501666">
            <w:r w:rsidRPr="00DB3790">
              <w:t>The following QoS requirements are considered:</w:t>
            </w:r>
          </w:p>
          <w:p w14:paraId="71E034DB" w14:textId="77777777" w:rsidR="00F53607" w:rsidRPr="00DB3790" w:rsidRDefault="00F37ACF" w:rsidP="00F37ACF">
            <w:pPr>
              <w:pStyle w:val="B10"/>
            </w:pPr>
            <w:r>
              <w:lastRenderedPageBreak/>
              <w:t>-</w:t>
            </w:r>
            <w:r>
              <w:tab/>
            </w:r>
            <w:r w:rsidR="00F53607" w:rsidRPr="00DB3790">
              <w:t>Bandwidth: As minimal bandwidth</w:t>
            </w:r>
            <w:r w:rsidR="00C90AF2">
              <w:t xml:space="preserve"> it is </w:t>
            </w:r>
            <w:r w:rsidR="00F53607" w:rsidRPr="00DB3790">
              <w:t>expect</w:t>
            </w:r>
            <w:r w:rsidR="00C90AF2">
              <w:t>ed</w:t>
            </w:r>
            <w:r w:rsidR="00F53607" w:rsidRPr="00DB3790">
              <w:t xml:space="preserve"> at least 3Mbit/s (this is for a single 2D user stream with chroma background), however this requirement can increase with more complex and higher resolution streams.</w:t>
            </w:r>
          </w:p>
          <w:p w14:paraId="4158B550" w14:textId="77777777" w:rsidR="00F53607" w:rsidRPr="00DB3790" w:rsidRDefault="00F37ACF" w:rsidP="00F37ACF">
            <w:pPr>
              <w:pStyle w:val="B10"/>
            </w:pPr>
            <w:r>
              <w:t>-</w:t>
            </w:r>
            <w:r>
              <w:tab/>
            </w:r>
            <w:r w:rsidR="00F53607" w:rsidRPr="00DB3790">
              <w:t>Delay: The delay has to be suitable for real-time communication.</w:t>
            </w:r>
          </w:p>
          <w:p w14:paraId="03308C5E" w14:textId="77777777" w:rsidR="00F53607" w:rsidRPr="00DB3790" w:rsidRDefault="00F53607" w:rsidP="00501666">
            <w:r w:rsidRPr="00DB3790">
              <w:t>The main goal of this use case is to create shared presence and immersion. Thus foresee the following QoE Considerations as relevant:</w:t>
            </w:r>
          </w:p>
          <w:p w14:paraId="78859E81" w14:textId="77777777" w:rsidR="00F53607" w:rsidRPr="00DB3790" w:rsidRDefault="00F37ACF" w:rsidP="00F37ACF">
            <w:pPr>
              <w:pStyle w:val="B10"/>
            </w:pPr>
            <w:r>
              <w:t>-</w:t>
            </w:r>
            <w:r>
              <w:tab/>
            </w:r>
            <w:r w:rsidR="00F53607" w:rsidRPr="00DB3790">
              <w:t>Capture &amp; Processing:</w:t>
            </w:r>
          </w:p>
          <w:p w14:paraId="391EA916" w14:textId="77777777" w:rsidR="00F53607" w:rsidRPr="00DB3790" w:rsidRDefault="00F37ACF" w:rsidP="00F37ACF">
            <w:pPr>
              <w:pStyle w:val="B2"/>
            </w:pPr>
            <w:r>
              <w:t>-</w:t>
            </w:r>
            <w:r>
              <w:tab/>
            </w:r>
            <w:r w:rsidR="00F53607" w:rsidRPr="00DB3790">
              <w:t>The resolution of the rgb+depth camera needs to be sufficient.</w:t>
            </w:r>
          </w:p>
          <w:p w14:paraId="684982E3" w14:textId="77777777" w:rsidR="00F53607" w:rsidRPr="00DB3790" w:rsidRDefault="00F37ACF" w:rsidP="00F37ACF">
            <w:pPr>
              <w:pStyle w:val="B2"/>
            </w:pPr>
            <w:r>
              <w:t>-</w:t>
            </w:r>
            <w:r>
              <w:tab/>
            </w:r>
            <w:r w:rsidR="00F53607" w:rsidRPr="00DB3790">
              <w:t>The foreground / background extraction needs to result into an accurate cut-out of a user</w:t>
            </w:r>
          </w:p>
          <w:p w14:paraId="672F2CC2" w14:textId="77777777" w:rsidR="00F53607" w:rsidRPr="00DB3790" w:rsidRDefault="00F37ACF" w:rsidP="00F37ACF">
            <w:pPr>
              <w:pStyle w:val="B10"/>
            </w:pPr>
            <w:r>
              <w:t>-</w:t>
            </w:r>
            <w:r>
              <w:tab/>
            </w:r>
            <w:r w:rsidR="00F53607" w:rsidRPr="00DB3790">
              <w:t>Transmission:</w:t>
            </w:r>
          </w:p>
          <w:p w14:paraId="17D4F6B4" w14:textId="77777777" w:rsidR="00F53607" w:rsidRPr="00DB3790" w:rsidRDefault="00F37ACF" w:rsidP="00F37ACF">
            <w:pPr>
              <w:pStyle w:val="B2"/>
            </w:pPr>
            <w:r>
              <w:t>-</w:t>
            </w:r>
            <w:r>
              <w:tab/>
            </w:r>
            <w:r w:rsidR="00F53607" w:rsidRPr="00DB3790">
              <w:t>The compression of audio and video data should follow similar constraints as traditional video conferencing.</w:t>
            </w:r>
          </w:p>
          <w:p w14:paraId="60092444" w14:textId="77777777" w:rsidR="00F53607" w:rsidRPr="00DB3790" w:rsidRDefault="00F37ACF" w:rsidP="00F37ACF">
            <w:pPr>
              <w:pStyle w:val="B10"/>
            </w:pPr>
            <w:r>
              <w:t>-</w:t>
            </w:r>
            <w:r>
              <w:tab/>
            </w:r>
            <w:r w:rsidR="00F53607" w:rsidRPr="00DB3790">
              <w:t>Rendering:</w:t>
            </w:r>
          </w:p>
          <w:p w14:paraId="59C12C7A" w14:textId="77777777" w:rsidR="00F53607" w:rsidRPr="00DB3790" w:rsidRDefault="00F37ACF" w:rsidP="00F37ACF">
            <w:pPr>
              <w:pStyle w:val="B2"/>
            </w:pPr>
            <w:r>
              <w:t>-</w:t>
            </w:r>
            <w:r>
              <w:tab/>
            </w:r>
            <w:r w:rsidR="00F53607" w:rsidRPr="00DB3790">
              <w:t>Users, need to be scaled and positioned in the AR/VR environment in a natural way</w:t>
            </w:r>
          </w:p>
          <w:p w14:paraId="62D4341D" w14:textId="77777777" w:rsidR="00F53607" w:rsidRPr="00DB3790" w:rsidRDefault="00F37ACF" w:rsidP="00F37ACF">
            <w:pPr>
              <w:pStyle w:val="B2"/>
            </w:pPr>
            <w:r>
              <w:t>-</w:t>
            </w:r>
            <w:r>
              <w:tab/>
            </w:r>
            <w:r w:rsidR="00F53607" w:rsidRPr="00DB3790">
              <w:t>Audio playback needs to match the spatial orientation of the user</w:t>
            </w:r>
          </w:p>
        </w:tc>
      </w:tr>
      <w:tr w:rsidR="00F53607" w:rsidRPr="00DB3790" w14:paraId="0A04A5D1"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CD2B208" w14:textId="77777777" w:rsidR="00F53607" w:rsidRPr="00DB3790" w:rsidRDefault="00F53607" w:rsidP="00501666">
            <w:pPr>
              <w:rPr>
                <w:b/>
                <w:color w:val="FFFFFF"/>
              </w:rPr>
            </w:pPr>
            <w:r w:rsidRPr="00DB3790">
              <w:rPr>
                <w:b/>
                <w:color w:val="FFFFFF"/>
              </w:rPr>
              <w:lastRenderedPageBreak/>
              <w:t>Feasibility</w:t>
            </w:r>
          </w:p>
        </w:tc>
      </w:tr>
      <w:tr w:rsidR="00F53607" w:rsidRPr="00DB3790" w14:paraId="4C9E9633"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6F5A0347" w14:textId="77777777" w:rsidR="00F53607" w:rsidRPr="00DB3790" w:rsidRDefault="00F53607" w:rsidP="00501666"/>
          <w:p w14:paraId="6B3CACDC" w14:textId="77777777" w:rsidR="00F53607" w:rsidRPr="00DB3790" w:rsidRDefault="00F53607" w:rsidP="00501666">
            <w:r w:rsidRPr="00DB3790">
              <w:t>Demos &amp; Technology overview:</w:t>
            </w:r>
          </w:p>
          <w:p w14:paraId="11C066CA" w14:textId="77777777" w:rsidR="00F53607" w:rsidRPr="00DB3790" w:rsidRDefault="00F37ACF" w:rsidP="00F37ACF">
            <w:pPr>
              <w:pStyle w:val="B10"/>
            </w:pPr>
            <w:r>
              <w:t>-</w:t>
            </w:r>
            <w:r>
              <w:tab/>
            </w:r>
            <w:r w:rsidR="00F53607" w:rsidRPr="00DB3790">
              <w:t xml:space="preserve">M. J. Prins, S. N. B. Gunkel, H. M. Stokking, and O. A. Niamut. TogetherVR: A Framework for photorealistic shared media experiences in 360-degree VR. SMPTE Motion Imaging Journal 127.7:39-44, August 2018. </w:t>
            </w:r>
          </w:p>
          <w:p w14:paraId="1D341865" w14:textId="77777777" w:rsidR="00F53607" w:rsidRPr="00DB3790" w:rsidRDefault="00F37ACF" w:rsidP="00F37ACF">
            <w:pPr>
              <w:pStyle w:val="B10"/>
            </w:pPr>
            <w:r>
              <w:t>-</w:t>
            </w:r>
            <w:r>
              <w:tab/>
            </w:r>
            <w:r w:rsidR="00F53607" w:rsidRPr="00DB3790">
              <w:t xml:space="preserve">S. N. B. Gunkel, H. M. Stokking, M. J. Prins, O. A. Niamut, E. Siahaan, and P. S. Cesar Garcia. Experiencing Virtual Reality Together: Social VR Use Case Study. In </w:t>
            </w:r>
            <w:r w:rsidR="00F53607" w:rsidRPr="00DB3790">
              <w:rPr>
                <w:i/>
              </w:rPr>
              <w:t>Proceedings of the 2018 ACM International Conference on Interactive Experiences for TV and Online Video</w:t>
            </w:r>
            <w:r w:rsidR="00F53607" w:rsidRPr="00DB3790">
              <w:t>. ACM, 2018</w:t>
            </w:r>
          </w:p>
          <w:p w14:paraId="72989954" w14:textId="77777777" w:rsidR="00F53607" w:rsidRPr="00DB3790" w:rsidRDefault="00F37ACF" w:rsidP="00F37ACF">
            <w:pPr>
              <w:pStyle w:val="B10"/>
            </w:pPr>
            <w:r>
              <w:t>-</w:t>
            </w:r>
            <w:r>
              <w:tab/>
            </w:r>
            <w:r w:rsidR="00F53607" w:rsidRPr="00DB3790">
              <w:t>S. N. B. Gunkel, M. J. Prins, H. M Stokking, and O. A. Niamut. Social VR platform: Building 360-degree shared VR spaces. In Adjunct Publication of the 2017 ACM International Conference on Interactive Experiences for TV and Online Video, ACM, 2017.</w:t>
            </w:r>
          </w:p>
          <w:p w14:paraId="633F2606" w14:textId="77777777" w:rsidR="00F53607" w:rsidRPr="00DB3790" w:rsidRDefault="00F53607" w:rsidP="00501666">
            <w:r w:rsidRPr="00DB3790">
              <w:t>In summary:</w:t>
            </w:r>
          </w:p>
          <w:p w14:paraId="08A28D6C" w14:textId="77777777" w:rsidR="00F53607" w:rsidRPr="00DB3790" w:rsidRDefault="00F37ACF" w:rsidP="00F37ACF">
            <w:pPr>
              <w:pStyle w:val="B10"/>
            </w:pPr>
            <w:r>
              <w:t>-</w:t>
            </w:r>
            <w:r>
              <w:tab/>
            </w:r>
            <w:r w:rsidR="00F53607" w:rsidRPr="00DB3790">
              <w:t>Users are captured with an RGB+depth device, e.g. Microsoft Kinect or Intel Realsense Camera</w:t>
            </w:r>
          </w:p>
          <w:p w14:paraId="5F182885" w14:textId="77777777" w:rsidR="00F53607" w:rsidRPr="00DB3790" w:rsidRDefault="00F37ACF" w:rsidP="00F37ACF">
            <w:pPr>
              <w:pStyle w:val="B10"/>
            </w:pPr>
            <w:r>
              <w:t>-</w:t>
            </w:r>
            <w:r>
              <w:tab/>
            </w:r>
            <w:r w:rsidR="00F53607" w:rsidRPr="00DB3790">
              <w:t xml:space="preserve">This capture is processed locally for foreground/background segmentation WebRTC is used for transmission of streams to the other call participants. </w:t>
            </w:r>
          </w:p>
          <w:p w14:paraId="3CD770AD" w14:textId="77777777" w:rsidR="00F53607" w:rsidRPr="00DB3790" w:rsidRDefault="00F37ACF" w:rsidP="00F37ACF">
            <w:pPr>
              <w:pStyle w:val="B10"/>
            </w:pPr>
            <w:r>
              <w:t>-</w:t>
            </w:r>
            <w:r>
              <w:tab/>
            </w:r>
            <w:r w:rsidR="00F53607" w:rsidRPr="00DB3790">
              <w:t>A-Frame / WebVR is used for rendering the virtual environment</w:t>
            </w:r>
          </w:p>
          <w:p w14:paraId="300A6814" w14:textId="5B83EA0F" w:rsidR="00F53607" w:rsidRPr="00DB3790" w:rsidRDefault="00F53607" w:rsidP="00501666">
            <w:r w:rsidRPr="00DB3790">
              <w:t>Existing Service:</w:t>
            </w:r>
          </w:p>
          <w:p w14:paraId="1A4788D5" w14:textId="1386E66F" w:rsidR="00F53607" w:rsidRPr="00DB3790" w:rsidRDefault="00F37ACF" w:rsidP="00F37ACF">
            <w:pPr>
              <w:pStyle w:val="B10"/>
            </w:pPr>
            <w:r>
              <w:t>-</w:t>
            </w:r>
            <w:r>
              <w:tab/>
            </w:r>
            <w:hyperlink r:id="rId136" w:history="1">
              <w:r w:rsidRPr="00B06804">
                <w:rPr>
                  <w:rStyle w:val="Hyperlink"/>
                </w:rPr>
                <w:t>http://www.mimesysvr.com/</w:t>
              </w:r>
            </w:hyperlink>
            <w:r>
              <w:t xml:space="preserve"> </w:t>
            </w:r>
          </w:p>
          <w:p w14:paraId="45590462" w14:textId="77777777" w:rsidR="00F53607" w:rsidRPr="00DB3790" w:rsidRDefault="00F53607" w:rsidP="00501666">
            <w:r w:rsidRPr="00DB3790">
              <w:t>Summ</w:t>
            </w:r>
            <w:r w:rsidR="005E18B5" w:rsidRPr="00DB3790">
              <w:t>a</w:t>
            </w:r>
            <w:r w:rsidRPr="00DB3790">
              <w:t>ry of steps:</w:t>
            </w:r>
          </w:p>
          <w:p w14:paraId="0309F581" w14:textId="4D09816F" w:rsidR="00F53607" w:rsidRPr="00DB3790" w:rsidRDefault="000B7C2B" w:rsidP="00501666">
            <w:pPr>
              <w:jc w:val="center"/>
            </w:pPr>
            <w:r>
              <w:rPr>
                <w:noProof/>
              </w:rPr>
              <w:drawing>
                <wp:inline distT="0" distB="0" distL="0" distR="0" wp14:anchorId="6AA17B0B" wp14:editId="228E6D72">
                  <wp:extent cx="3096895" cy="431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6895" cy="431165"/>
                          </a:xfrm>
                          <a:prstGeom prst="rect">
                            <a:avLst/>
                          </a:prstGeom>
                          <a:noFill/>
                          <a:ln>
                            <a:noFill/>
                          </a:ln>
                        </pic:spPr>
                      </pic:pic>
                    </a:graphicData>
                  </a:graphic>
                </wp:inline>
              </w:drawing>
            </w:r>
          </w:p>
          <w:p w14:paraId="301BF76F" w14:textId="77777777" w:rsidR="00F53607" w:rsidRPr="00DB3790" w:rsidRDefault="00F53607" w:rsidP="00501666">
            <w:pPr>
              <w:jc w:val="center"/>
              <w:rPr>
                <w:i/>
                <w:color w:val="262626"/>
                <w:shd w:val="clear" w:color="auto" w:fill="FFFFFF"/>
              </w:rPr>
            </w:pPr>
            <w:r w:rsidRPr="00DB3790">
              <w:rPr>
                <w:i/>
              </w:rPr>
              <w:t>Figure 2, Functional blocks of end-to-end communication</w:t>
            </w:r>
          </w:p>
          <w:p w14:paraId="3BF01F30" w14:textId="77777777" w:rsidR="00F53607" w:rsidRPr="00DB3790" w:rsidRDefault="00F53607" w:rsidP="00501666">
            <w:r w:rsidRPr="00DB3790">
              <w:t>Furthermore</w:t>
            </w:r>
            <w:r w:rsidR="005E18B5" w:rsidRPr="00DB3790">
              <w:t>,</w:t>
            </w:r>
            <w:r w:rsidRPr="00DB3790">
              <w:t xml:space="preserve"> to realize this use case </w:t>
            </w:r>
            <w:r w:rsidR="00EE73DC">
              <w:t>it can be</w:t>
            </w:r>
            <w:r w:rsidRPr="00DB3790">
              <w:t xml:space="preserve"> map</w:t>
            </w:r>
            <w:r w:rsidR="00EE73DC">
              <w:t>ped</w:t>
            </w:r>
            <w:r w:rsidRPr="00DB3790">
              <w:t xml:space="preserve"> it into the following functional blocks:</w:t>
            </w:r>
          </w:p>
          <w:p w14:paraId="05E95852" w14:textId="77777777" w:rsidR="00F53607" w:rsidRPr="00DB3790" w:rsidRDefault="00F37ACF" w:rsidP="00F37ACF">
            <w:pPr>
              <w:pStyle w:val="B10"/>
            </w:pPr>
            <w:r>
              <w:lastRenderedPageBreak/>
              <w:t>-</w:t>
            </w:r>
            <w:r>
              <w:tab/>
            </w:r>
            <w:r w:rsidR="00F53607" w:rsidRPr="00DB3790">
              <w:t xml:space="preserve">Capture &amp; Processing: The Data from the rgb+depth camera needs to be acquired and further processed to remove the user from its background to be ready for transmission. </w:t>
            </w:r>
            <w:r w:rsidR="00C90AF2">
              <w:t xml:space="preserve">It is </w:t>
            </w:r>
            <w:r w:rsidR="00F53607" w:rsidRPr="00DB3790">
              <w:t>foresee</w:t>
            </w:r>
            <w:r w:rsidR="00C90AF2">
              <w:t>n</w:t>
            </w:r>
            <w:r w:rsidR="00F53607" w:rsidRPr="00DB3790">
              <w:t xml:space="preserve"> that many end-user devices will not be capable of doing this themselves, and that processing will need to be offloaded to the network. (Optionally) there can </w:t>
            </w:r>
            <w:r w:rsidR="00C90AF2">
              <w:t>be</w:t>
            </w:r>
            <w:r w:rsidR="00F53607" w:rsidRPr="00DB3790">
              <w:t xml:space="preserve"> audio processing and enhancements like removal of background noise and reverberation of the capture environment.</w:t>
            </w:r>
          </w:p>
          <w:p w14:paraId="63EDFA22" w14:textId="77777777" w:rsidR="00F53607" w:rsidRPr="00DB3790" w:rsidRDefault="00F37ACF" w:rsidP="00F37ACF">
            <w:pPr>
              <w:pStyle w:val="B10"/>
            </w:pPr>
            <w:r>
              <w:t>-</w:t>
            </w:r>
            <w:r>
              <w:tab/>
            </w:r>
            <w:r w:rsidR="00F53607" w:rsidRPr="00DB3790">
              <w:t xml:space="preserve">Transmission: There needs to be a two-way end to end link between individual participants to transmit audio and video data. The video data should include a cut-out of the user on a chroma background in order to place a user representation into the 360-degree image background. Instead of chroma background, alpha channel (for transparancy) is also an option. </w:t>
            </w:r>
          </w:p>
          <w:p w14:paraId="3BA1DAF8" w14:textId="77777777" w:rsidR="00F53607" w:rsidRPr="00DB3790" w:rsidRDefault="00F37ACF" w:rsidP="00F37ACF">
            <w:pPr>
              <w:pStyle w:val="B10"/>
            </w:pPr>
            <w:r>
              <w:t>-</w:t>
            </w:r>
            <w:r>
              <w:tab/>
            </w:r>
            <w:r w:rsidR="00F53607" w:rsidRPr="00DB3790">
              <w:t xml:space="preserve">Rendering: Rendering on the end user device, preferably on a single decoding platform/chipset with efficient simultaneous decoding of different media streams. Further, the transferred user representation has to be blended into a VR or AR environment and any audio needs to be played according to its spatial origin within the environment. </w:t>
            </w:r>
          </w:p>
          <w:p w14:paraId="4B5A3628" w14:textId="77777777" w:rsidR="00F53607" w:rsidRPr="00DB3790" w:rsidRDefault="00F37ACF" w:rsidP="00F37ACF">
            <w:pPr>
              <w:pStyle w:val="B10"/>
            </w:pPr>
            <w:r>
              <w:t>-</w:t>
            </w:r>
            <w:r>
              <w:tab/>
            </w:r>
            <w:r w:rsidR="00F53607" w:rsidRPr="00DB3790">
              <w:t>Cloud processing (optional): by adding a (pre-) rendering function into the cloud, processing and resource usage will shift from the end user device into the edge (or cloud) and thus imply a less scalability system but lower processing load for the end user device</w:t>
            </w:r>
          </w:p>
          <w:p w14:paraId="5EDC831B" w14:textId="77777777" w:rsidR="00F53607" w:rsidRPr="00DB3790" w:rsidRDefault="00F53607" w:rsidP="00501666">
            <w:r w:rsidRPr="00DB3790">
              <w:t>Please note that this is a functional diagram and this is not mapped to physical entities yet.</w:t>
            </w:r>
          </w:p>
        </w:tc>
      </w:tr>
      <w:tr w:rsidR="00F53607" w:rsidRPr="00DB3790" w14:paraId="21F005E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AF4F1E0" w14:textId="77777777" w:rsidR="00F53607" w:rsidRPr="00DB3790" w:rsidRDefault="00F53607" w:rsidP="00501666">
            <w:pPr>
              <w:rPr>
                <w:b/>
                <w:color w:val="FFFFFF"/>
              </w:rPr>
            </w:pPr>
            <w:r w:rsidRPr="00DB3790">
              <w:rPr>
                <w:b/>
                <w:color w:val="FFFFFF"/>
              </w:rPr>
              <w:lastRenderedPageBreak/>
              <w:t>Potential Standardization Status and Needs</w:t>
            </w:r>
          </w:p>
        </w:tc>
      </w:tr>
      <w:tr w:rsidR="00F53607" w:rsidRPr="00DB3790" w14:paraId="0A74A619"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10203024" w14:textId="77777777" w:rsidR="00F53607" w:rsidRPr="00DB3790" w:rsidRDefault="00F53607" w:rsidP="00501666">
            <w:r w:rsidRPr="00DB3790">
              <w:t>The following aspects may require standardization work:</w:t>
            </w:r>
          </w:p>
          <w:p w14:paraId="3DE37CCA" w14:textId="77777777" w:rsidR="00F53607" w:rsidRPr="00DB3790" w:rsidRDefault="00F37ACF" w:rsidP="00F37ACF">
            <w:pPr>
              <w:pStyle w:val="B10"/>
            </w:pPr>
            <w:r>
              <w:t>-</w:t>
            </w:r>
            <w:r>
              <w:tab/>
            </w:r>
            <w:r w:rsidR="00F53607" w:rsidRPr="00DB3790">
              <w:t>System</w:t>
            </w:r>
          </w:p>
          <w:p w14:paraId="5B373590" w14:textId="77777777" w:rsidR="00F53607" w:rsidRPr="00DB3790" w:rsidRDefault="00F37ACF" w:rsidP="00F37ACF">
            <w:pPr>
              <w:pStyle w:val="B2"/>
            </w:pPr>
            <w:r>
              <w:t>-</w:t>
            </w:r>
            <w:r>
              <w:tab/>
            </w:r>
            <w:r w:rsidR="00F53607" w:rsidRPr="00DB3790">
              <w:t>Architecture</w:t>
            </w:r>
          </w:p>
          <w:p w14:paraId="700EA987" w14:textId="77777777" w:rsidR="00F53607" w:rsidRPr="00DB3790" w:rsidRDefault="00F37ACF" w:rsidP="00F37ACF">
            <w:pPr>
              <w:pStyle w:val="B2"/>
            </w:pPr>
            <w:r>
              <w:t>-</w:t>
            </w:r>
            <w:r>
              <w:tab/>
            </w:r>
            <w:r w:rsidR="00F53607" w:rsidRPr="00DB3790">
              <w:t>Communication interfaces / signalling</w:t>
            </w:r>
          </w:p>
          <w:p w14:paraId="7D8AA689" w14:textId="77777777" w:rsidR="00F53607" w:rsidRPr="00DB3790" w:rsidRDefault="00F53607" w:rsidP="00501666">
            <w:pPr>
              <w:spacing w:after="0"/>
              <w:ind w:left="1434"/>
            </w:pPr>
          </w:p>
          <w:p w14:paraId="4B23D7C5" w14:textId="77777777" w:rsidR="00F53607" w:rsidRPr="00DB3790" w:rsidRDefault="00F37ACF" w:rsidP="00F37ACF">
            <w:pPr>
              <w:pStyle w:val="B10"/>
            </w:pPr>
            <w:r>
              <w:t>-</w:t>
            </w:r>
            <w:r>
              <w:tab/>
            </w:r>
            <w:r w:rsidR="00F53607" w:rsidRPr="00DB3790">
              <w:t>Media Orchestration (i.e. metadata)</w:t>
            </w:r>
          </w:p>
          <w:p w14:paraId="3919801A" w14:textId="77777777" w:rsidR="00F53607" w:rsidRPr="00DB3790" w:rsidRDefault="00F37ACF" w:rsidP="00F37ACF">
            <w:pPr>
              <w:pStyle w:val="B2"/>
            </w:pPr>
            <w:r>
              <w:t>-</w:t>
            </w:r>
            <w:r>
              <w:tab/>
            </w:r>
            <w:r w:rsidR="00F53607" w:rsidRPr="00DB3790">
              <w:t>Position and scaling of people</w:t>
            </w:r>
          </w:p>
          <w:p w14:paraId="22542FA0" w14:textId="77777777" w:rsidR="00F53607" w:rsidRPr="00DB3790" w:rsidRDefault="00F37ACF" w:rsidP="00F37ACF">
            <w:pPr>
              <w:pStyle w:val="B2"/>
            </w:pPr>
            <w:r>
              <w:t>-</w:t>
            </w:r>
            <w:r>
              <w:tab/>
            </w:r>
            <w:r w:rsidR="00F53607" w:rsidRPr="00DB3790">
              <w:t>Spatial Audio (e.g. including audio directionality of users)</w:t>
            </w:r>
          </w:p>
          <w:p w14:paraId="12B3E039" w14:textId="77777777" w:rsidR="00F53607" w:rsidRPr="00DB3790" w:rsidRDefault="00F37ACF" w:rsidP="00F37ACF">
            <w:pPr>
              <w:pStyle w:val="B2"/>
            </w:pPr>
            <w:r>
              <w:t>-</w:t>
            </w:r>
            <w:r>
              <w:tab/>
            </w:r>
            <w:r w:rsidR="00F53607" w:rsidRPr="00DB3790">
              <w:t>Background audio / picture / video</w:t>
            </w:r>
          </w:p>
          <w:p w14:paraId="19ADAF0B" w14:textId="77777777" w:rsidR="00F53607" w:rsidRPr="00DB3790" w:rsidRDefault="00F37ACF" w:rsidP="00F37ACF">
            <w:pPr>
              <w:pStyle w:val="B2"/>
            </w:pPr>
            <w:r>
              <w:t>-</w:t>
            </w:r>
            <w:r>
              <w:tab/>
            </w:r>
            <w:r w:rsidR="00F53607" w:rsidRPr="00DB3790">
              <w:t>Shared content (i.e. video background), i.e. multi-device media synchronization</w:t>
            </w:r>
          </w:p>
          <w:p w14:paraId="372105A6" w14:textId="77777777" w:rsidR="00F53607" w:rsidRPr="00DB3790" w:rsidRDefault="00F37ACF" w:rsidP="00F37ACF">
            <w:pPr>
              <w:pStyle w:val="B2"/>
            </w:pPr>
            <w:r>
              <w:t>-</w:t>
            </w:r>
            <w:r>
              <w:tab/>
            </w:r>
            <w:r w:rsidR="00F53607" w:rsidRPr="00DB3790">
              <w:t>Allow Network based processing (e.g. cloud rendering, foreground /background segmentation of user capture, replace HMD of user with a photo-realistic representation of there face, etc.)</w:t>
            </w:r>
          </w:p>
          <w:p w14:paraId="08E2842E" w14:textId="77777777" w:rsidR="00F53607" w:rsidRPr="00DB3790" w:rsidRDefault="00F37ACF" w:rsidP="00F37ACF">
            <w:pPr>
              <w:pStyle w:val="B10"/>
            </w:pPr>
            <w:r>
              <w:t>-</w:t>
            </w:r>
            <w:r>
              <w:tab/>
            </w:r>
            <w:r w:rsidR="00F53607" w:rsidRPr="00DB3790">
              <w:t>Transmission</w:t>
            </w:r>
          </w:p>
          <w:p w14:paraId="74F58823" w14:textId="77777777" w:rsidR="00F53607" w:rsidRPr="00DB3790" w:rsidRDefault="00F37ACF" w:rsidP="00F37ACF">
            <w:pPr>
              <w:pStyle w:val="B2"/>
            </w:pPr>
            <w:r>
              <w:t>-</w:t>
            </w:r>
            <w:r>
              <w:tab/>
            </w:r>
            <w:r w:rsidR="00F53607" w:rsidRPr="00DB3790">
              <w:t>The end-to-end system (including the network) needs to support the RGB+Depth video data.</w:t>
            </w:r>
          </w:p>
        </w:tc>
      </w:tr>
    </w:tbl>
    <w:p w14:paraId="3814B877" w14:textId="77777777" w:rsidR="00145AC5" w:rsidRPr="00DB3790" w:rsidRDefault="00145AC5" w:rsidP="00145AC5">
      <w:pPr>
        <w:rPr>
          <w:lang w:eastAsia="zh-CN"/>
        </w:rPr>
      </w:pPr>
    </w:p>
    <w:p w14:paraId="0DF58D97" w14:textId="77777777" w:rsidR="00F53607" w:rsidRPr="00DB3790" w:rsidRDefault="005E18B5" w:rsidP="00145AC5">
      <w:pPr>
        <w:pStyle w:val="Heading1"/>
        <w:rPr>
          <w:lang w:eastAsia="zh-CN"/>
        </w:rPr>
      </w:pPr>
      <w:bookmarkStart w:id="292" w:name="_Toc23169840"/>
      <w:bookmarkStart w:id="293" w:name="_Toc33042095"/>
      <w:r w:rsidRPr="00DB3790">
        <w:rPr>
          <w:lang w:eastAsia="zh-CN"/>
        </w:rPr>
        <w:t>A.1</w:t>
      </w:r>
      <w:r w:rsidR="009E4F9E" w:rsidRPr="00DB3790">
        <w:rPr>
          <w:lang w:eastAsia="zh-CN"/>
        </w:rPr>
        <w:t>4</w:t>
      </w:r>
      <w:r w:rsidRPr="00DB3790">
        <w:rPr>
          <w:lang w:eastAsia="zh-CN"/>
        </w:rPr>
        <w:tab/>
        <w:t>Use Case 1</w:t>
      </w:r>
      <w:r w:rsidR="009E4F9E" w:rsidRPr="00DB3790">
        <w:rPr>
          <w:lang w:eastAsia="zh-CN"/>
        </w:rPr>
        <w:t>3</w:t>
      </w:r>
      <w:r w:rsidRPr="00DB3790">
        <w:rPr>
          <w:lang w:eastAsia="zh-CN"/>
        </w:rPr>
        <w:t xml:space="preserve">: </w:t>
      </w:r>
      <w:r w:rsidR="00F53607" w:rsidRPr="00DB3790">
        <w:rPr>
          <w:lang w:eastAsia="zh-CN"/>
        </w:rPr>
        <w:t>3D shared experience</w:t>
      </w:r>
      <w:bookmarkEnd w:id="292"/>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38443098"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2AAFE07F" w14:textId="77777777" w:rsidR="00F53607" w:rsidRPr="00DB3790" w:rsidRDefault="00F53607" w:rsidP="00501666">
            <w:pPr>
              <w:rPr>
                <w:b/>
                <w:color w:val="FFFFFF"/>
              </w:rPr>
            </w:pPr>
            <w:r w:rsidRPr="00DB3790">
              <w:rPr>
                <w:b/>
                <w:color w:val="FFFFFF"/>
              </w:rPr>
              <w:t>Use Case Description: 3D shared experience</w:t>
            </w:r>
          </w:p>
        </w:tc>
      </w:tr>
      <w:tr w:rsidR="00F53607" w:rsidRPr="00DB3790" w14:paraId="4A3FFF28"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2B09037F" w14:textId="77777777" w:rsidR="00F53607" w:rsidRPr="00DB3790" w:rsidRDefault="00F53607" w:rsidP="00501666">
            <w:r w:rsidRPr="00DB3790">
              <w:t>In this shared 3D use case two friends (</w:t>
            </w:r>
            <w:r w:rsidRPr="00DB3790">
              <w:rPr>
                <w:color w:val="262626"/>
                <w:shd w:val="clear" w:color="auto" w:fill="FFFFFF"/>
              </w:rPr>
              <w:t>Eilean and</w:t>
            </w:r>
            <w:r w:rsidRPr="00DB3790">
              <w:t xml:space="preserve"> Bob) are sharing a virtual experience. The experience builds around a crime investigation showing an investigation of two murder suspects and allowing the users to discuss and identify who committed the murder. Both Eileen and Bob are joining from home wearing a VR HMD and being captured via an RGB+depth camera. In VR they experience a 3-dimensional room (6DOF, police station), being represented in 3D and including a self-representation that allows them to point at items in the room and at each other. This representation can be based on the same capture that is made with the RGB+depth camera for communication </w:t>
            </w:r>
            <w:r w:rsidRPr="00DB3790">
              <w:lastRenderedPageBreak/>
              <w:t>purposes. Further, in the virtual police station each one of them has a window to follow a different interrogation (windowed 6DOF / 3DOF+), allowing them to collect information to solve the murder together (see figure 2).</w:t>
            </w:r>
          </w:p>
          <w:p w14:paraId="13D7F588" w14:textId="7CF30B98" w:rsidR="00F53607" w:rsidRPr="00DB3790" w:rsidRDefault="000B7C2B" w:rsidP="00501666">
            <w:pPr>
              <w:jc w:val="center"/>
            </w:pPr>
            <w:r>
              <w:rPr>
                <w:noProof/>
              </w:rPr>
              <w:drawing>
                <wp:inline distT="0" distB="0" distL="0" distR="0" wp14:anchorId="4FFA3FB1" wp14:editId="4B0AEB55">
                  <wp:extent cx="2726055" cy="1561465"/>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6055" cy="1561465"/>
                          </a:xfrm>
                          <a:prstGeom prst="rect">
                            <a:avLst/>
                          </a:prstGeom>
                          <a:noFill/>
                          <a:ln>
                            <a:noFill/>
                          </a:ln>
                        </pic:spPr>
                      </pic:pic>
                    </a:graphicData>
                  </a:graphic>
                </wp:inline>
              </w:drawing>
            </w:r>
          </w:p>
          <w:p w14:paraId="5EF32671" w14:textId="77777777" w:rsidR="00F53607" w:rsidRPr="00DB3790" w:rsidRDefault="00F53607" w:rsidP="00501666">
            <w:pPr>
              <w:jc w:val="center"/>
              <w:rPr>
                <w:i/>
              </w:rPr>
            </w:pPr>
            <w:r w:rsidRPr="00DB3790">
              <w:rPr>
                <w:i/>
              </w:rPr>
              <w:t xml:space="preserve">Figure 2, example image of a virtual 3D experience with photo-realistic user representations </w:t>
            </w:r>
          </w:p>
          <w:p w14:paraId="31169432" w14:textId="77777777" w:rsidR="00F53607" w:rsidRPr="00DB3790" w:rsidRDefault="00F53607" w:rsidP="00501666">
            <w:pPr>
              <w:rPr>
                <w:i/>
              </w:rPr>
            </w:pPr>
          </w:p>
        </w:tc>
      </w:tr>
      <w:tr w:rsidR="00F53607" w:rsidRPr="00DB3790" w14:paraId="08B106C2"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142C75D4" w14:textId="77777777" w:rsidR="00F53607" w:rsidRPr="00DB3790" w:rsidRDefault="00F53607" w:rsidP="00501666">
            <w:pPr>
              <w:rPr>
                <w:b/>
                <w:color w:val="FFFFFF"/>
              </w:rPr>
            </w:pPr>
            <w:r w:rsidRPr="00DB3790">
              <w:rPr>
                <w:b/>
                <w:color w:val="FFFFFF"/>
              </w:rPr>
              <w:lastRenderedPageBreak/>
              <w:t>Categorization</w:t>
            </w:r>
          </w:p>
        </w:tc>
      </w:tr>
      <w:tr w:rsidR="00F53607" w:rsidRPr="00DB3790" w14:paraId="00C3B919"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A5CF18F" w14:textId="77777777" w:rsidR="00F53607" w:rsidRPr="00DB3790" w:rsidRDefault="00F53607" w:rsidP="00501666">
            <w:pPr>
              <w:rPr>
                <w:b/>
              </w:rPr>
            </w:pPr>
            <w:r w:rsidRPr="00DB3790">
              <w:rPr>
                <w:b/>
              </w:rPr>
              <w:t>Type: AR, MR, VR</w:t>
            </w:r>
          </w:p>
          <w:p w14:paraId="2AABAD74" w14:textId="77777777" w:rsidR="00F53607" w:rsidRPr="00DB3790" w:rsidRDefault="00F53607" w:rsidP="00501666">
            <w:pPr>
              <w:rPr>
                <w:b/>
              </w:rPr>
            </w:pPr>
            <w:r w:rsidRPr="00DB3790">
              <w:rPr>
                <w:b/>
              </w:rPr>
              <w:t>Degrees of Freedom: 3DoF+ / 6DOF</w:t>
            </w:r>
          </w:p>
          <w:p w14:paraId="1729FEF4" w14:textId="77777777" w:rsidR="00F53607" w:rsidRPr="00DB3790" w:rsidRDefault="00F53607" w:rsidP="00501666">
            <w:pPr>
              <w:rPr>
                <w:b/>
              </w:rPr>
            </w:pPr>
            <w:r w:rsidRPr="00DB3790">
              <w:rPr>
                <w:b/>
              </w:rPr>
              <w:t>Delivery: Conversational</w:t>
            </w:r>
          </w:p>
          <w:p w14:paraId="412698E1" w14:textId="77777777" w:rsidR="00F53607" w:rsidRPr="00DB3790" w:rsidRDefault="00F53607" w:rsidP="00501666">
            <w:pPr>
              <w:rPr>
                <w:b/>
              </w:rPr>
            </w:pPr>
            <w:r w:rsidRPr="00DB3790">
              <w:rPr>
                <w:b/>
              </w:rPr>
              <w:t>Device: Mobile / Laptop</w:t>
            </w:r>
          </w:p>
        </w:tc>
      </w:tr>
      <w:tr w:rsidR="00F53607" w:rsidRPr="00DB3790" w14:paraId="00491623"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EAAAA"/>
            <w:hideMark/>
          </w:tcPr>
          <w:p w14:paraId="6FA0A0E3" w14:textId="77777777" w:rsidR="00F53607" w:rsidRPr="00DB3790" w:rsidRDefault="00F53607" w:rsidP="00501666">
            <w:pPr>
              <w:rPr>
                <w:b/>
                <w:color w:val="FFFFFF"/>
              </w:rPr>
            </w:pPr>
            <w:r w:rsidRPr="00DB3790">
              <w:rPr>
                <w:b/>
                <w:color w:val="FFFFFF"/>
              </w:rPr>
              <w:t>Preconditions</w:t>
            </w:r>
          </w:p>
        </w:tc>
      </w:tr>
      <w:tr w:rsidR="00F53607" w:rsidRPr="00DB3790" w14:paraId="1483103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EE2EA80" w14:textId="77777777" w:rsidR="00F53607" w:rsidRPr="00DB3790" w:rsidRDefault="00F53607" w:rsidP="00501666">
            <w:r w:rsidRPr="00DB3790">
              <w:t>The above use case results into the following hardware requirements:</w:t>
            </w:r>
          </w:p>
          <w:p w14:paraId="324AE34E" w14:textId="77777777" w:rsidR="00F53607" w:rsidRPr="00DB3790" w:rsidRDefault="00691A1D" w:rsidP="00691A1D">
            <w:pPr>
              <w:pStyle w:val="B10"/>
            </w:pPr>
            <w:r>
              <w:t>-</w:t>
            </w:r>
            <w:r>
              <w:tab/>
            </w:r>
            <w:r w:rsidR="00F53607" w:rsidRPr="00DB3790">
              <w:t>Each user needs a VR HMD (mobile, stand alone, wired/wireless VR HMD).</w:t>
            </w:r>
          </w:p>
          <w:p w14:paraId="7DFEEF05" w14:textId="77777777" w:rsidR="00F53607" w:rsidRPr="00DB3790" w:rsidRDefault="00691A1D" w:rsidP="00691A1D">
            <w:pPr>
              <w:pStyle w:val="B10"/>
            </w:pPr>
            <w:r>
              <w:t>-</w:t>
            </w:r>
            <w:r>
              <w:tab/>
            </w:r>
            <w:r w:rsidR="00F53607" w:rsidRPr="00DB3790">
              <w:t>Each user needs a depth camera to be captured (based on Bluetooth, integrated into a mobile phone or wired)</w:t>
            </w:r>
          </w:p>
          <w:p w14:paraId="3824945E" w14:textId="77777777" w:rsidR="00F53607" w:rsidRPr="00DB3790" w:rsidRDefault="00691A1D" w:rsidP="00691A1D">
            <w:pPr>
              <w:pStyle w:val="B10"/>
            </w:pPr>
            <w:r>
              <w:t>-</w:t>
            </w:r>
            <w:r>
              <w:tab/>
            </w:r>
            <w:r w:rsidR="00F53607" w:rsidRPr="00DB3790">
              <w:t>Each user needs a microphone and audio headset for audio upload and spatial audio playback</w:t>
            </w:r>
          </w:p>
          <w:p w14:paraId="6E5CB63C" w14:textId="77777777" w:rsidR="00F53607" w:rsidRPr="00DB3790" w:rsidRDefault="00691A1D" w:rsidP="00691A1D">
            <w:pPr>
              <w:pStyle w:val="B10"/>
            </w:pPr>
            <w:r>
              <w:t>-</w:t>
            </w:r>
            <w:r>
              <w:tab/>
            </w:r>
            <w:r w:rsidR="00F53607" w:rsidRPr="00DB3790">
              <w:t>Each user needs to be connected and registered to a network that is able to facitilate the end-to-end audio/video call.</w:t>
            </w:r>
          </w:p>
          <w:p w14:paraId="75C7FEB3" w14:textId="77777777" w:rsidR="00F53607" w:rsidRPr="00DB3790" w:rsidRDefault="00F53607" w:rsidP="00501666">
            <w:pPr>
              <w:rPr>
                <w:b/>
              </w:rPr>
            </w:pPr>
          </w:p>
        </w:tc>
      </w:tr>
      <w:tr w:rsidR="00F53607" w:rsidRPr="00DB3790" w14:paraId="036A2831"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312CDB4"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776549E1"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1A94A351" w14:textId="77777777" w:rsidR="00F53607" w:rsidRPr="00DB3790" w:rsidRDefault="00F53607" w:rsidP="00501666">
            <w:r w:rsidRPr="00DB3790">
              <w:t>The following QoS requirements are considered:</w:t>
            </w:r>
          </w:p>
          <w:p w14:paraId="534A17C8" w14:textId="77777777" w:rsidR="00F53607" w:rsidRPr="00DB3790" w:rsidRDefault="00691A1D" w:rsidP="00691A1D">
            <w:pPr>
              <w:pStyle w:val="B10"/>
            </w:pPr>
            <w:r>
              <w:t>-</w:t>
            </w:r>
            <w:r>
              <w:tab/>
            </w:r>
            <w:r w:rsidR="00F53607" w:rsidRPr="00DB3790">
              <w:t xml:space="preserve">Bandwidth: As minimal bandwidth </w:t>
            </w:r>
            <w:r w:rsidR="00C90AF2">
              <w:t xml:space="preserve">it is </w:t>
            </w:r>
            <w:r w:rsidR="00F53607" w:rsidRPr="00DB3790">
              <w:t>expect</w:t>
            </w:r>
            <w:r w:rsidR="00C90AF2">
              <w:t>ed</w:t>
            </w:r>
            <w:r w:rsidR="00F53607" w:rsidRPr="00DB3790">
              <w:t xml:space="preserve"> at least 6Mbit/s (this is for a single 2D+ user stream with RGB + depth video), however this requirement can increase with more complex and higher resolution streams.</w:t>
            </w:r>
          </w:p>
          <w:p w14:paraId="5C7F3B8B" w14:textId="77777777" w:rsidR="00F53607" w:rsidRPr="00DB3790" w:rsidRDefault="00691A1D" w:rsidP="00691A1D">
            <w:pPr>
              <w:pStyle w:val="B10"/>
            </w:pPr>
            <w:r>
              <w:t>-</w:t>
            </w:r>
            <w:r>
              <w:tab/>
            </w:r>
            <w:r w:rsidR="00F53607" w:rsidRPr="00DB3790">
              <w:t>Delay: suitable for real-time communication</w:t>
            </w:r>
          </w:p>
          <w:p w14:paraId="181C2A9A" w14:textId="77777777" w:rsidR="00F53607" w:rsidRPr="00DB3790" w:rsidRDefault="00691A1D" w:rsidP="00691A1D">
            <w:pPr>
              <w:pStyle w:val="B10"/>
            </w:pPr>
            <w:r>
              <w:t>-</w:t>
            </w:r>
            <w:r>
              <w:tab/>
            </w:r>
            <w:r w:rsidR="00F53607" w:rsidRPr="00DB3790">
              <w:t>Delay (self-view): suitable for feeling of embodiment</w:t>
            </w:r>
          </w:p>
          <w:p w14:paraId="55694A0B" w14:textId="77777777" w:rsidR="00F53607" w:rsidRPr="00DB3790" w:rsidRDefault="00F53607" w:rsidP="00501666">
            <w:r w:rsidRPr="00DB3790">
              <w:t>The main goal of this use case is to create a shared presence and immersion in a 3DOF+/6DOF experience. Thus the following QoE Considerations a</w:t>
            </w:r>
            <w:r w:rsidR="00335400">
              <w:t>re</w:t>
            </w:r>
            <w:r w:rsidRPr="00DB3790">
              <w:t xml:space="preserve"> relevant:</w:t>
            </w:r>
          </w:p>
          <w:p w14:paraId="434A722B" w14:textId="77777777" w:rsidR="00F53607" w:rsidRPr="00DB3790" w:rsidRDefault="00691A1D" w:rsidP="00691A1D">
            <w:pPr>
              <w:pStyle w:val="B10"/>
            </w:pPr>
            <w:r>
              <w:t>-</w:t>
            </w:r>
            <w:r>
              <w:tab/>
            </w:r>
            <w:r w:rsidR="00F53607" w:rsidRPr="00DB3790">
              <w:t>Capture &amp; Processing:</w:t>
            </w:r>
          </w:p>
          <w:p w14:paraId="1A0AC439" w14:textId="77777777" w:rsidR="00F53607" w:rsidRPr="00DB3790" w:rsidRDefault="00691A1D" w:rsidP="00691A1D">
            <w:pPr>
              <w:pStyle w:val="B2"/>
            </w:pPr>
            <w:r>
              <w:t>-</w:t>
            </w:r>
            <w:r>
              <w:tab/>
            </w:r>
            <w:r w:rsidR="00F53607" w:rsidRPr="00DB3790">
              <w:t>The resolution of the rgb+depth camera needs to be sufficient.</w:t>
            </w:r>
          </w:p>
          <w:p w14:paraId="2A168810" w14:textId="77777777" w:rsidR="00F53607" w:rsidRPr="00DB3790" w:rsidRDefault="00691A1D" w:rsidP="00691A1D">
            <w:pPr>
              <w:pStyle w:val="B2"/>
            </w:pPr>
            <w:r>
              <w:t>-</w:t>
            </w:r>
            <w:r>
              <w:tab/>
            </w:r>
            <w:r w:rsidR="00F53607" w:rsidRPr="00DB3790">
              <w:t>The foreground / background extraction needs to result into an accurate cut-out of a user</w:t>
            </w:r>
          </w:p>
          <w:p w14:paraId="3D6EA0FC" w14:textId="77777777" w:rsidR="00F53607" w:rsidRPr="00DB3790" w:rsidRDefault="00691A1D" w:rsidP="00691A1D">
            <w:pPr>
              <w:pStyle w:val="B10"/>
            </w:pPr>
            <w:r>
              <w:t>-</w:t>
            </w:r>
            <w:r>
              <w:tab/>
            </w:r>
            <w:r w:rsidR="00F53607" w:rsidRPr="00DB3790">
              <w:t>Transmission:</w:t>
            </w:r>
          </w:p>
          <w:p w14:paraId="5822AED9" w14:textId="77777777" w:rsidR="00F53607" w:rsidRPr="00DB3790" w:rsidRDefault="00691A1D" w:rsidP="00691A1D">
            <w:pPr>
              <w:pStyle w:val="B2"/>
            </w:pPr>
            <w:r>
              <w:lastRenderedPageBreak/>
              <w:t>-</w:t>
            </w:r>
            <w:r>
              <w:tab/>
            </w:r>
            <w:r w:rsidR="00F53607" w:rsidRPr="00DB3790">
              <w:t>The compression of audio and video data should follow similar constraints as traditional video conferencing.</w:t>
            </w:r>
          </w:p>
          <w:p w14:paraId="459AA9BA" w14:textId="77777777" w:rsidR="00F53607" w:rsidRPr="00DB3790" w:rsidRDefault="00691A1D" w:rsidP="00691A1D">
            <w:pPr>
              <w:pStyle w:val="B10"/>
            </w:pPr>
            <w:r>
              <w:t>-</w:t>
            </w:r>
            <w:r>
              <w:tab/>
            </w:r>
            <w:r w:rsidR="00F53607" w:rsidRPr="00DB3790">
              <w:t>Rendering:</w:t>
            </w:r>
          </w:p>
          <w:p w14:paraId="596E17D0" w14:textId="77777777" w:rsidR="00F53607" w:rsidRPr="00DB3790" w:rsidRDefault="00691A1D" w:rsidP="00691A1D">
            <w:pPr>
              <w:pStyle w:val="B2"/>
            </w:pPr>
            <w:r>
              <w:t>-</w:t>
            </w:r>
            <w:r>
              <w:tab/>
            </w:r>
            <w:r w:rsidR="00F53607" w:rsidRPr="00DB3790">
              <w:t>Users, needs to be scaled and positioned in the AR/VR environment in a natural way</w:t>
            </w:r>
          </w:p>
          <w:p w14:paraId="6F947F32" w14:textId="77777777" w:rsidR="00F53607" w:rsidRPr="00DB3790" w:rsidRDefault="00691A1D" w:rsidP="00691A1D">
            <w:pPr>
              <w:pStyle w:val="B2"/>
            </w:pPr>
            <w:r>
              <w:t>-</w:t>
            </w:r>
            <w:r>
              <w:tab/>
            </w:r>
            <w:r w:rsidR="00F53607" w:rsidRPr="00DB3790">
              <w:t>Audio playback needs to match the spatial orientation of the user</w:t>
            </w:r>
          </w:p>
          <w:p w14:paraId="2EE08BF0" w14:textId="77777777" w:rsidR="00F53607" w:rsidRPr="00DB3790" w:rsidRDefault="00691A1D" w:rsidP="00691A1D">
            <w:pPr>
              <w:pStyle w:val="B2"/>
            </w:pPr>
            <w:r>
              <w:t>-</w:t>
            </w:r>
            <w:r>
              <w:tab/>
            </w:r>
            <w:r w:rsidR="00F53607" w:rsidRPr="00DB3790">
              <w:t>A self view needs to be properly aligned with the actual body movement to align proprioceptive and visual experience. Also, delay for this needs to be kept to a minimum.</w:t>
            </w:r>
          </w:p>
        </w:tc>
      </w:tr>
      <w:tr w:rsidR="00F53607" w:rsidRPr="00DB3790" w14:paraId="6620A255"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3D038D3" w14:textId="77777777" w:rsidR="00F53607" w:rsidRPr="00DB3790" w:rsidRDefault="00F53607" w:rsidP="00501666">
            <w:pPr>
              <w:rPr>
                <w:b/>
                <w:color w:val="FFFFFF"/>
              </w:rPr>
            </w:pPr>
            <w:r w:rsidRPr="00DB3790">
              <w:rPr>
                <w:b/>
                <w:color w:val="FFFFFF"/>
              </w:rPr>
              <w:lastRenderedPageBreak/>
              <w:t>Feasibility</w:t>
            </w:r>
          </w:p>
        </w:tc>
      </w:tr>
      <w:tr w:rsidR="00F53607" w:rsidRPr="00DB3790" w14:paraId="3921ECB3"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6A187927" w14:textId="77777777" w:rsidR="00F53607" w:rsidRPr="00DB3790" w:rsidRDefault="00F53607" w:rsidP="00501666">
            <w:r w:rsidRPr="00DB3790">
              <w:t>Demos &amp; Technology overview:</w:t>
            </w:r>
          </w:p>
          <w:p w14:paraId="47ECC128" w14:textId="77777777" w:rsidR="00F53607" w:rsidRPr="00DB3790" w:rsidRDefault="00691A1D" w:rsidP="00691A1D">
            <w:pPr>
              <w:pStyle w:val="B10"/>
            </w:pPr>
            <w:r>
              <w:t>-</w:t>
            </w:r>
            <w:r>
              <w:tab/>
            </w:r>
            <w:r w:rsidR="00F53607" w:rsidRPr="00DB3790">
              <w:t xml:space="preserve">M. J. Prins, S. N. B. Gunkel, H. M. Stokking, and O. A. Niamut. TogetherVR: A Framework for photorealistic shared media experiences in 360-degree VR. SMPTE Motion Imaging Journal 127.7:39-44, August 2018. </w:t>
            </w:r>
          </w:p>
          <w:p w14:paraId="60BAFC43" w14:textId="77777777" w:rsidR="00F53607" w:rsidRPr="00DB3790" w:rsidRDefault="00691A1D" w:rsidP="00691A1D">
            <w:pPr>
              <w:pStyle w:val="B10"/>
            </w:pPr>
            <w:r>
              <w:t>-</w:t>
            </w:r>
            <w:r>
              <w:tab/>
            </w:r>
            <w:r w:rsidR="00F53607" w:rsidRPr="00DB3790">
              <w:t xml:space="preserve">S. N. B. Gunkel, H. M. Stokking, M. J. Prins, N. van der Stap, F.B.T. Haar, and O.A. Niamut, 2018, June. Virtual Reality Conferencing: Multi-user immersive VR experiences on the web. </w:t>
            </w:r>
            <w:r w:rsidR="00F53607" w:rsidRPr="00DB3790">
              <w:rPr>
                <w:i/>
              </w:rPr>
              <w:t>In Proceedings of the 9th ACM Multimedia Systems Conference</w:t>
            </w:r>
            <w:r w:rsidR="00F53607" w:rsidRPr="00DB3790">
              <w:t xml:space="preserve"> (pp. 498-501). ACM.</w:t>
            </w:r>
          </w:p>
          <w:p w14:paraId="006C834A" w14:textId="77777777" w:rsidR="00F53607" w:rsidRPr="00DB3790" w:rsidRDefault="00691A1D" w:rsidP="00691A1D">
            <w:pPr>
              <w:pStyle w:val="B10"/>
            </w:pPr>
            <w:r>
              <w:t>-</w:t>
            </w:r>
            <w:r>
              <w:tab/>
            </w:r>
            <w:r w:rsidR="00F53607" w:rsidRPr="00DB3790">
              <w:t>2018, IBC Demo: https://vrtogether.eu/2018/09/14/ibc-show-2018/</w:t>
            </w:r>
          </w:p>
          <w:p w14:paraId="5DF56567" w14:textId="77777777" w:rsidR="00F53607" w:rsidRPr="00DB3790" w:rsidRDefault="00F53607" w:rsidP="00501666">
            <w:r w:rsidRPr="00DB3790">
              <w:t>In summary:</w:t>
            </w:r>
          </w:p>
          <w:p w14:paraId="2A40111D" w14:textId="77777777" w:rsidR="00F53607" w:rsidRPr="00DB3790" w:rsidRDefault="00691A1D" w:rsidP="00691A1D">
            <w:pPr>
              <w:pStyle w:val="B10"/>
            </w:pPr>
            <w:r>
              <w:t>-</w:t>
            </w:r>
            <w:r>
              <w:tab/>
            </w:r>
            <w:r w:rsidR="00F53607" w:rsidRPr="00DB3790">
              <w:t>Users are captured with an RGB+depth device, e.g. Microsoft Kinect or Intel Realsense Camera</w:t>
            </w:r>
          </w:p>
          <w:p w14:paraId="76DD4BAA" w14:textId="77777777" w:rsidR="00F53607" w:rsidRPr="00DB3790" w:rsidRDefault="00691A1D" w:rsidP="00691A1D">
            <w:pPr>
              <w:pStyle w:val="B10"/>
            </w:pPr>
            <w:r>
              <w:t>-</w:t>
            </w:r>
            <w:r>
              <w:tab/>
            </w:r>
            <w:r w:rsidR="00F53607" w:rsidRPr="00DB3790">
              <w:t>This capture is processed locally for foreground/background segmentation and optionally for creation of a self-view.</w:t>
            </w:r>
          </w:p>
          <w:p w14:paraId="22ACB990" w14:textId="77777777" w:rsidR="00F53607" w:rsidRPr="00DB3790" w:rsidRDefault="00691A1D" w:rsidP="00691A1D">
            <w:pPr>
              <w:pStyle w:val="B10"/>
            </w:pPr>
            <w:r>
              <w:t>-</w:t>
            </w:r>
            <w:r>
              <w:tab/>
            </w:r>
            <w:r w:rsidR="00F53607" w:rsidRPr="00DB3790">
              <w:t xml:space="preserve">WebRTC is used for setting up streams to the other call participants. </w:t>
            </w:r>
          </w:p>
          <w:p w14:paraId="57578614" w14:textId="77777777" w:rsidR="00F53607" w:rsidRPr="00DB3790" w:rsidRDefault="00691A1D" w:rsidP="00691A1D">
            <w:pPr>
              <w:pStyle w:val="B10"/>
            </w:pPr>
            <w:r>
              <w:t>-</w:t>
            </w:r>
            <w:r>
              <w:tab/>
            </w:r>
            <w:r w:rsidR="00F53607" w:rsidRPr="00DB3790">
              <w:t>A-Frame / WebVR is used for rendering the virtual environment.</w:t>
            </w:r>
          </w:p>
          <w:p w14:paraId="53BF9304" w14:textId="77777777" w:rsidR="00F53607" w:rsidRPr="00DB3790" w:rsidRDefault="00F53607" w:rsidP="00501666"/>
          <w:p w14:paraId="7777F3EA" w14:textId="77777777" w:rsidR="00F53607" w:rsidRPr="00DB3790" w:rsidRDefault="00F53607" w:rsidP="00501666">
            <w:r w:rsidRPr="00DB3790">
              <w:t>Existing Service:</w:t>
            </w:r>
          </w:p>
          <w:p w14:paraId="4FD554B0" w14:textId="77777777" w:rsidR="00F53607" w:rsidRPr="00DB3790" w:rsidRDefault="00691A1D" w:rsidP="00691A1D">
            <w:pPr>
              <w:pStyle w:val="B10"/>
            </w:pPr>
            <w:r>
              <w:t>-</w:t>
            </w:r>
            <w:r>
              <w:tab/>
            </w:r>
            <w:hyperlink r:id="rId139" w:history="1">
              <w:r w:rsidRPr="00B06804">
                <w:rPr>
                  <w:rStyle w:val="Hyperlink"/>
                </w:rPr>
                <w:t>http://www.mimesysvr.com/</w:t>
              </w:r>
            </w:hyperlink>
            <w:r>
              <w:t xml:space="preserve"> </w:t>
            </w:r>
          </w:p>
          <w:p w14:paraId="461EC75E" w14:textId="77777777" w:rsidR="00F53607" w:rsidRPr="00DB3790" w:rsidRDefault="00F53607" w:rsidP="00501666">
            <w:r w:rsidRPr="00DB3790">
              <w:t>Summery of steps:</w:t>
            </w:r>
          </w:p>
          <w:p w14:paraId="25D33C6A" w14:textId="17DAD427" w:rsidR="00F53607" w:rsidRPr="00DB3790" w:rsidRDefault="000B7C2B" w:rsidP="00501666">
            <w:pPr>
              <w:jc w:val="center"/>
            </w:pPr>
            <w:r>
              <w:rPr>
                <w:noProof/>
              </w:rPr>
              <w:drawing>
                <wp:inline distT="0" distB="0" distL="0" distR="0" wp14:anchorId="4E6A5C51" wp14:editId="7243387C">
                  <wp:extent cx="3096895" cy="4311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6895" cy="431165"/>
                          </a:xfrm>
                          <a:prstGeom prst="rect">
                            <a:avLst/>
                          </a:prstGeom>
                          <a:noFill/>
                          <a:ln>
                            <a:noFill/>
                          </a:ln>
                        </pic:spPr>
                      </pic:pic>
                    </a:graphicData>
                  </a:graphic>
                </wp:inline>
              </w:drawing>
            </w:r>
          </w:p>
          <w:p w14:paraId="33C16B20" w14:textId="77777777" w:rsidR="00F53607" w:rsidRPr="00DB3790" w:rsidRDefault="00F53607" w:rsidP="00501666">
            <w:pPr>
              <w:jc w:val="center"/>
              <w:rPr>
                <w:i/>
                <w:color w:val="262626"/>
                <w:shd w:val="clear" w:color="auto" w:fill="FFFFFF"/>
              </w:rPr>
            </w:pPr>
            <w:r w:rsidRPr="00DB3790">
              <w:rPr>
                <w:i/>
              </w:rPr>
              <w:t>Figure 2, Functional blocks of end-to-end communication</w:t>
            </w:r>
          </w:p>
          <w:p w14:paraId="1E378271" w14:textId="77777777" w:rsidR="00F53607" w:rsidRPr="00DB3790" w:rsidRDefault="00F53607" w:rsidP="00501666">
            <w:r w:rsidRPr="00DB3790">
              <w:t xml:space="preserve">Furthermore to realize this use case </w:t>
            </w:r>
            <w:r w:rsidR="00D804D6">
              <w:t>it i</w:t>
            </w:r>
            <w:r w:rsidR="00C90AF2">
              <w:t>s</w:t>
            </w:r>
            <w:r w:rsidRPr="00DB3790">
              <w:t xml:space="preserve"> ma</w:t>
            </w:r>
            <w:r w:rsidR="00D804D6">
              <w:t>pped</w:t>
            </w:r>
            <w:r w:rsidRPr="00DB3790">
              <w:t xml:space="preserve"> into the following functional blocks</w:t>
            </w:r>
            <w:r w:rsidR="00D804D6">
              <w:t>:</w:t>
            </w:r>
          </w:p>
          <w:p w14:paraId="5293FE65" w14:textId="77777777" w:rsidR="00F53607" w:rsidRPr="00DB3790" w:rsidRDefault="00691A1D" w:rsidP="00691A1D">
            <w:pPr>
              <w:pStyle w:val="B10"/>
            </w:pPr>
            <w:r>
              <w:t>-</w:t>
            </w:r>
            <w:r>
              <w:tab/>
            </w:r>
            <w:r w:rsidR="00F53607" w:rsidRPr="00DB3790">
              <w:t>Capture &amp; Processing: The Data from the rgb+depth camera needs to be acquired and further processed (to remove the user from its background), particularly the depth information might need further possessing before transmission</w:t>
            </w:r>
          </w:p>
          <w:p w14:paraId="12933E43" w14:textId="1A93B862" w:rsidR="00F53607" w:rsidRPr="00DB3790" w:rsidRDefault="00691A1D" w:rsidP="00691A1D">
            <w:pPr>
              <w:pStyle w:val="B10"/>
            </w:pPr>
            <w:r>
              <w:t>-</w:t>
            </w:r>
            <w:r>
              <w:tab/>
            </w:r>
            <w:r w:rsidR="00F53607" w:rsidRPr="00DB3790">
              <w:t>Transmission: There needs to be a two-way end to end link between individual participants to transmit audio and video data. The video data should include a both the rgb colo</w:t>
            </w:r>
            <w:r w:rsidR="0058730D">
              <w:t>u</w:t>
            </w:r>
            <w:r w:rsidR="00F53607" w:rsidRPr="00DB3790">
              <w:t>r and depth information.</w:t>
            </w:r>
          </w:p>
          <w:p w14:paraId="35C85473" w14:textId="77777777" w:rsidR="00F53607" w:rsidRPr="00DB3790" w:rsidRDefault="00691A1D" w:rsidP="00691A1D">
            <w:pPr>
              <w:pStyle w:val="B10"/>
            </w:pPr>
            <w:r>
              <w:t>-</w:t>
            </w:r>
            <w:r>
              <w:tab/>
            </w:r>
            <w:r w:rsidR="00F53607" w:rsidRPr="00DB3790">
              <w:t>Rendering: The transferred user representation has to be blended into the VR environment (according to its geometrical properties based on the RGB + Depth data) and any audio needs to be played according to its special origin within the environment. Further the self-representation of the user has to be displayed aligned so that the view of the user and its physical position match.</w:t>
            </w:r>
          </w:p>
          <w:p w14:paraId="615C9DE3" w14:textId="77777777" w:rsidR="00F53607" w:rsidRPr="00DB3790" w:rsidRDefault="00F53607" w:rsidP="00501666">
            <w:r w:rsidRPr="00DB3790">
              <w:t>Please not that all 3 functional blocks can be executed either on one device, multiple devices or the network.</w:t>
            </w:r>
          </w:p>
        </w:tc>
      </w:tr>
      <w:tr w:rsidR="00F53607" w:rsidRPr="00DB3790" w14:paraId="5637873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58263B2" w14:textId="77777777" w:rsidR="00F53607" w:rsidRPr="00DB3790" w:rsidRDefault="00F53607" w:rsidP="00501666">
            <w:pPr>
              <w:rPr>
                <w:b/>
                <w:color w:val="FFFFFF"/>
              </w:rPr>
            </w:pPr>
            <w:r w:rsidRPr="00DB3790">
              <w:rPr>
                <w:b/>
                <w:color w:val="FFFFFF"/>
              </w:rPr>
              <w:lastRenderedPageBreak/>
              <w:t>Potential Standardization Status and Needs</w:t>
            </w:r>
          </w:p>
        </w:tc>
      </w:tr>
      <w:tr w:rsidR="00F53607" w:rsidRPr="00DB3790" w14:paraId="5EAF65F7"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2B4C3EB9" w14:textId="77777777" w:rsidR="00F53607" w:rsidRPr="00DB3790" w:rsidRDefault="00F53607" w:rsidP="00501666">
            <w:r w:rsidRPr="00DB3790">
              <w:t>The following aspects may require standardization work:</w:t>
            </w:r>
          </w:p>
          <w:p w14:paraId="270F19F2" w14:textId="77777777" w:rsidR="00F53607" w:rsidRPr="00DB3790" w:rsidRDefault="00D804D6" w:rsidP="00D804D6">
            <w:pPr>
              <w:pStyle w:val="B10"/>
            </w:pPr>
            <w:r>
              <w:t>-</w:t>
            </w:r>
            <w:r>
              <w:tab/>
            </w:r>
            <w:r w:rsidR="00F53607" w:rsidRPr="00DB3790">
              <w:t>System</w:t>
            </w:r>
          </w:p>
          <w:p w14:paraId="0963317C" w14:textId="77777777" w:rsidR="00F53607" w:rsidRPr="00DB3790" w:rsidRDefault="00D804D6" w:rsidP="00D804D6">
            <w:pPr>
              <w:pStyle w:val="B2"/>
            </w:pPr>
            <w:r>
              <w:t>-</w:t>
            </w:r>
            <w:r>
              <w:tab/>
            </w:r>
            <w:r w:rsidR="00F53607" w:rsidRPr="00DB3790">
              <w:t>Architecture</w:t>
            </w:r>
          </w:p>
          <w:p w14:paraId="3D6E09FC" w14:textId="77777777" w:rsidR="00F53607" w:rsidRPr="00DB3790" w:rsidRDefault="00D804D6" w:rsidP="00D804D6">
            <w:pPr>
              <w:pStyle w:val="B2"/>
            </w:pPr>
            <w:r>
              <w:t>-</w:t>
            </w:r>
            <w:r>
              <w:tab/>
            </w:r>
            <w:r w:rsidR="00F53607" w:rsidRPr="00DB3790">
              <w:t>Communication interfaces (signalling)</w:t>
            </w:r>
          </w:p>
          <w:p w14:paraId="4181DB45" w14:textId="77777777" w:rsidR="00F53607" w:rsidRPr="00DB3790" w:rsidRDefault="00D804D6" w:rsidP="00D804D6">
            <w:pPr>
              <w:pStyle w:val="B10"/>
            </w:pPr>
            <w:r>
              <w:t>-</w:t>
            </w:r>
            <w:r>
              <w:tab/>
            </w:r>
            <w:r w:rsidR="00F53607" w:rsidRPr="00DB3790">
              <w:t>Media Orchestration (i.e. metadata)</w:t>
            </w:r>
          </w:p>
          <w:p w14:paraId="2DC5ADED" w14:textId="77777777" w:rsidR="00F53607" w:rsidRPr="00DB3790" w:rsidRDefault="00D804D6" w:rsidP="00D804D6">
            <w:pPr>
              <w:pStyle w:val="B2"/>
            </w:pPr>
            <w:r>
              <w:t>-</w:t>
            </w:r>
            <w:r>
              <w:tab/>
            </w:r>
            <w:r w:rsidR="00F53607" w:rsidRPr="00DB3790">
              <w:t>Position and scaling of people</w:t>
            </w:r>
          </w:p>
          <w:p w14:paraId="13AE17FF" w14:textId="77777777" w:rsidR="00F53607" w:rsidRPr="00DB3790" w:rsidRDefault="00D804D6" w:rsidP="00D804D6">
            <w:pPr>
              <w:pStyle w:val="B2"/>
            </w:pPr>
            <w:r>
              <w:t>-</w:t>
            </w:r>
            <w:r>
              <w:tab/>
            </w:r>
            <w:r w:rsidR="00F53607" w:rsidRPr="00DB3790">
              <w:t xml:space="preserve">Spatial Audio (e.g. including audio directionality of users) </w:t>
            </w:r>
          </w:p>
          <w:p w14:paraId="18DB3C46" w14:textId="77777777" w:rsidR="00F53607" w:rsidRPr="00DB3790" w:rsidRDefault="00D804D6" w:rsidP="00D804D6">
            <w:pPr>
              <w:pStyle w:val="B2"/>
            </w:pPr>
            <w:r>
              <w:t>-</w:t>
            </w:r>
            <w:r>
              <w:tab/>
            </w:r>
            <w:r w:rsidR="00F53607" w:rsidRPr="00DB3790">
              <w:t>Background audio</w:t>
            </w:r>
          </w:p>
          <w:p w14:paraId="2DA40A78" w14:textId="77777777" w:rsidR="00F53607" w:rsidRPr="00DB3790" w:rsidRDefault="00D804D6" w:rsidP="00D804D6">
            <w:pPr>
              <w:pStyle w:val="B2"/>
            </w:pPr>
            <w:r>
              <w:t>-</w:t>
            </w:r>
            <w:r>
              <w:tab/>
            </w:r>
            <w:r w:rsidR="00F53607" w:rsidRPr="00DB3790">
              <w:t>Shared content, i.e. multi-device media synchronization</w:t>
            </w:r>
          </w:p>
          <w:p w14:paraId="09326A8C" w14:textId="77777777" w:rsidR="00F53607" w:rsidRPr="00DB3790" w:rsidRDefault="00D804D6" w:rsidP="00D804D6">
            <w:pPr>
              <w:pStyle w:val="B2"/>
            </w:pPr>
            <w:r>
              <w:t>-</w:t>
            </w:r>
            <w:r>
              <w:tab/>
            </w:r>
            <w:r w:rsidR="00F53607" w:rsidRPr="00DB3790">
              <w:t>Allow Network based processing (e.g. cloud rendering, foreground /background removal of user capture, image enhancements like hole filling, replace HMD of user with a photo-realistic representation of there face, etc.)</w:t>
            </w:r>
          </w:p>
          <w:p w14:paraId="6E2E453D" w14:textId="77777777" w:rsidR="00F53607" w:rsidRPr="00DB3790" w:rsidRDefault="00D804D6" w:rsidP="00D804D6">
            <w:pPr>
              <w:pStyle w:val="B10"/>
            </w:pPr>
            <w:r>
              <w:t>-</w:t>
            </w:r>
            <w:r>
              <w:tab/>
            </w:r>
            <w:r w:rsidR="00F53607" w:rsidRPr="00DB3790">
              <w:t>Transmission</w:t>
            </w:r>
          </w:p>
          <w:p w14:paraId="002320D6" w14:textId="77777777" w:rsidR="00F53607" w:rsidRPr="00DB3790" w:rsidRDefault="00D804D6" w:rsidP="00D804D6">
            <w:pPr>
              <w:pStyle w:val="B2"/>
            </w:pPr>
            <w:r>
              <w:t>-</w:t>
            </w:r>
            <w:r>
              <w:tab/>
            </w:r>
            <w:r w:rsidR="00F53607" w:rsidRPr="00DB3790">
              <w:t>The end-to-end system (including the network) needs to support the RGB+Depth video data.</w:t>
            </w:r>
          </w:p>
        </w:tc>
      </w:tr>
    </w:tbl>
    <w:p w14:paraId="09E7A5BA" w14:textId="77777777" w:rsidR="00F53607" w:rsidRPr="00DB3790" w:rsidRDefault="00F53607" w:rsidP="00613182"/>
    <w:p w14:paraId="16CD8F23" w14:textId="77777777" w:rsidR="001D0560" w:rsidRPr="00DB3790" w:rsidRDefault="001D0560" w:rsidP="00145AC5">
      <w:pPr>
        <w:pStyle w:val="Heading1"/>
      </w:pPr>
      <w:bookmarkStart w:id="294" w:name="_Toc23169841"/>
      <w:bookmarkStart w:id="295" w:name="_Toc33042096"/>
      <w:r w:rsidRPr="00DB3790">
        <w:t>A.1</w:t>
      </w:r>
      <w:r w:rsidR="009E4F9E" w:rsidRPr="00DB3790">
        <w:t>5</w:t>
      </w:r>
      <w:r w:rsidR="00B030E1">
        <w:tab/>
      </w:r>
      <w:r w:rsidRPr="00DB3790">
        <w:t>Use Case 1</w:t>
      </w:r>
      <w:r w:rsidR="009E4F9E" w:rsidRPr="00DB3790">
        <w:t>4</w:t>
      </w:r>
      <w:r w:rsidRPr="00DB3790">
        <w:t>:</w:t>
      </w:r>
      <w:r w:rsidRPr="00DB3790">
        <w:tab/>
        <w:t>6DOF VR conferencing</w:t>
      </w:r>
      <w:bookmarkEnd w:id="294"/>
      <w:bookmarkEnd w:id="29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255C8DD9" w14:textId="77777777" w:rsidTr="00EB72E7">
        <w:tc>
          <w:tcPr>
            <w:tcW w:w="9631" w:type="dxa"/>
            <w:shd w:val="clear" w:color="auto" w:fill="A6A6A6"/>
          </w:tcPr>
          <w:p w14:paraId="79574E1C" w14:textId="77777777" w:rsidR="001D0560" w:rsidRPr="00DB3790" w:rsidRDefault="001D0560" w:rsidP="00EB72E7">
            <w:pPr>
              <w:rPr>
                <w:b/>
                <w:color w:val="FFFFFF"/>
              </w:rPr>
            </w:pPr>
            <w:r w:rsidRPr="00DB3790">
              <w:rPr>
                <w:b/>
                <w:color w:val="FFFFFF"/>
              </w:rPr>
              <w:t>Use Case Name</w:t>
            </w:r>
          </w:p>
        </w:tc>
      </w:tr>
      <w:tr w:rsidR="001D0560" w:rsidRPr="00DB3790" w14:paraId="0DDEB245" w14:textId="77777777" w:rsidTr="00EB72E7">
        <w:tc>
          <w:tcPr>
            <w:tcW w:w="9631" w:type="dxa"/>
            <w:shd w:val="clear" w:color="auto" w:fill="auto"/>
          </w:tcPr>
          <w:p w14:paraId="6ABA731B" w14:textId="77777777" w:rsidR="001D0560" w:rsidRPr="00DB3790" w:rsidRDefault="001D0560" w:rsidP="00EB72E7">
            <w:r w:rsidRPr="00DB3790">
              <w:t>6DOF VR conferencing</w:t>
            </w:r>
          </w:p>
        </w:tc>
      </w:tr>
      <w:tr w:rsidR="001D0560" w:rsidRPr="00DB3790" w14:paraId="7B9BAF02" w14:textId="77777777" w:rsidTr="00EB72E7">
        <w:tc>
          <w:tcPr>
            <w:tcW w:w="9631" w:type="dxa"/>
            <w:shd w:val="clear" w:color="auto" w:fill="A6A6A6"/>
          </w:tcPr>
          <w:p w14:paraId="3369C447" w14:textId="77777777" w:rsidR="001D0560" w:rsidRPr="00DB3790" w:rsidRDefault="001D0560" w:rsidP="00EB72E7">
            <w:pPr>
              <w:rPr>
                <w:b/>
                <w:color w:val="FFFFFF"/>
              </w:rPr>
            </w:pPr>
            <w:r w:rsidRPr="00DB3790">
              <w:rPr>
                <w:b/>
                <w:color w:val="FFFFFF"/>
              </w:rPr>
              <w:t>Description</w:t>
            </w:r>
          </w:p>
        </w:tc>
      </w:tr>
      <w:tr w:rsidR="001D0560" w:rsidRPr="00DB3790" w14:paraId="4062144D" w14:textId="77777777" w:rsidTr="00EB72E7">
        <w:tc>
          <w:tcPr>
            <w:tcW w:w="9631" w:type="dxa"/>
            <w:shd w:val="clear" w:color="auto" w:fill="auto"/>
          </w:tcPr>
          <w:p w14:paraId="1E95CA0D" w14:textId="77777777" w:rsidR="001D0560" w:rsidRPr="00DB3790" w:rsidRDefault="001D0560" w:rsidP="00EB72E7">
            <w:pPr>
              <w:rPr>
                <w:rFonts w:cs="Arial"/>
                <w:lang w:eastAsia="zh-CN"/>
              </w:rPr>
            </w:pPr>
            <w:r w:rsidRPr="00DB3790">
              <w:rPr>
                <w:rFonts w:cs="Arial"/>
                <w:lang w:eastAsia="zh-CN"/>
              </w:rPr>
              <w:t xml:space="preserve">The use case was initially described in TR 26.918 as </w:t>
            </w:r>
            <w:r w:rsidRPr="00DB3790">
              <w:rPr>
                <w:lang w:eastAsia="zh-CN"/>
              </w:rPr>
              <w:t>Virtual Meeting Place</w:t>
            </w:r>
            <w:r w:rsidRPr="00DB3790">
              <w:rPr>
                <w:rFonts w:cs="Arial"/>
                <w:lang w:eastAsia="zh-CN"/>
              </w:rPr>
              <w:t xml:space="preserve">: </w:t>
            </w:r>
          </w:p>
          <w:p w14:paraId="737524F8" w14:textId="77777777" w:rsidR="001D0560" w:rsidRPr="00DB3790" w:rsidRDefault="001D0560" w:rsidP="00EB72E7">
            <w:pPr>
              <w:rPr>
                <w:rFonts w:cs="Arial"/>
                <w:i/>
                <w:lang w:eastAsia="zh-CN"/>
              </w:rPr>
            </w:pPr>
            <w:r w:rsidRPr="00DB3790">
              <w:rPr>
                <w:rFonts w:cs="Arial"/>
                <w:i/>
                <w:lang w:eastAsia="zh-CN"/>
              </w:rPr>
              <w:t>The main idea here is to create a virtual world where people can meet and interact anonymously through their avatars with other people. A user would be able to move freely in the virtual world (6 DOF) and mingle with different groups of people depending for example on the discussion they are having. In this scenario, the user would be able to speak to other users in his/her immediate proximity and obtain a spatial rendering of what the other users in his/her immediate proximity are saying and would hear them from the same relative positions they have to him/her in the virtual world.</w:t>
            </w:r>
          </w:p>
          <w:p w14:paraId="70182C89" w14:textId="77777777" w:rsidR="001D0560" w:rsidRPr="00DB3790" w:rsidRDefault="001D0560" w:rsidP="00EB72E7">
            <w:r w:rsidRPr="00DB3790">
              <w:t>Below follows a more detailed description both of the physical scenario underlying the use case and the created virtual scenario.</w:t>
            </w:r>
          </w:p>
          <w:p w14:paraId="6A717A14" w14:textId="77777777" w:rsidR="001D0560" w:rsidRPr="00DB3790" w:rsidRDefault="001D0560" w:rsidP="00EB72E7">
            <w:r w:rsidRPr="00DB3790">
              <w:t>1.</w:t>
            </w:r>
            <w:r w:rsidRPr="00DB3790">
              <w:tab/>
              <w:t>Physical scenario</w:t>
            </w:r>
          </w:p>
          <w:p w14:paraId="1E654A47" w14:textId="77777777" w:rsidR="001D0560" w:rsidRPr="00DB3790" w:rsidRDefault="001D0560" w:rsidP="00EB72E7">
            <w:r w:rsidRPr="00DB3790">
              <w:t xml:space="preserve">The physical VR conference scenario is illustrated in Fig. 1. Five VR conference users from different sites are virtually meeting. Each of them is using VR gear with binaural playback and video playback using an HMD. The equipment of all users supports movements in 6DOF with corresponding headtracking. The UEs of the users exchange coded audio up- and downstream with a VR conference call server. Visually, the users are represented through their respective avatars that can be rendered based on information related to relative position parameters and their rotational orientation. </w:t>
            </w:r>
          </w:p>
          <w:p w14:paraId="2EDF46AF" w14:textId="77777777" w:rsidR="001D0560" w:rsidRPr="00DB3790" w:rsidRDefault="002A3294" w:rsidP="00EB72E7">
            <w:pPr>
              <w:keepNext/>
              <w:jc w:val="center"/>
            </w:pPr>
            <w:r w:rsidRPr="00DB3790">
              <w:rPr>
                <w:noProof/>
              </w:rPr>
              <w:object w:dxaOrig="8061" w:dyaOrig="4620" w14:anchorId="5E27E499">
                <v:shape id="_x0000_i1042" type="#_x0000_t75" alt="" style="width:403pt;height:230pt;mso-width-percent:0;mso-height-percent:0;mso-width-percent:0;mso-height-percent:0" o:ole="">
                  <v:imagedata r:id="rId140" o:title=""/>
                </v:shape>
                <o:OLEObject Type="Embed" ProgID="Visio.Drawing.15" ShapeID="_x0000_i1042" DrawAspect="Content" ObjectID="_1670232196" r:id="rId141"/>
              </w:object>
            </w:r>
          </w:p>
          <w:p w14:paraId="46A76697" w14:textId="77777777" w:rsidR="001D0560" w:rsidRPr="00DB3790" w:rsidRDefault="001D0560" w:rsidP="00EB72E7">
            <w:pPr>
              <w:pStyle w:val="Caption"/>
              <w:jc w:val="center"/>
            </w:pPr>
            <w:r w:rsidRPr="00DB3790">
              <w:t xml:space="preserve">Figure </w:t>
            </w:r>
            <w:r w:rsidR="00DB3790">
              <w:rPr>
                <w:noProof/>
              </w:rPr>
              <w:t>1</w:t>
            </w:r>
            <w:r w:rsidRPr="00DB3790">
              <w:t>: Physical scenario</w:t>
            </w:r>
          </w:p>
          <w:p w14:paraId="1F177F7B" w14:textId="77777777" w:rsidR="001D0560" w:rsidRPr="00DB3790" w:rsidRDefault="001D0560" w:rsidP="00EB72E7">
            <w:r w:rsidRPr="00DB3790">
              <w:t>2.</w:t>
            </w:r>
            <w:r w:rsidRPr="00DB3790">
              <w:tab/>
              <w:t>Virtual scenario</w:t>
            </w:r>
          </w:p>
          <w:p w14:paraId="6382563E" w14:textId="77777777" w:rsidR="001D0560" w:rsidRPr="00DB3790" w:rsidRDefault="001D0560" w:rsidP="00EB72E7">
            <w:r w:rsidRPr="00DB3790">
              <w:t>Fig. 2 illustrates the virtual conferencing space generated by the conference call server. Initially, the server places the conference users Ui, i=1…5, at virtual position coordinates K</w:t>
            </w:r>
            <w:r w:rsidRPr="00DB3790">
              <w:rPr>
                <w:vertAlign w:val="subscript"/>
              </w:rPr>
              <w:t>i</w:t>
            </w:r>
            <w:r w:rsidRPr="00DB3790">
              <w:t xml:space="preserve"> = (x</w:t>
            </w:r>
            <w:r w:rsidRPr="00DB3790">
              <w:rPr>
                <w:vertAlign w:val="subscript"/>
              </w:rPr>
              <w:t>i</w:t>
            </w:r>
            <w:r w:rsidRPr="00DB3790">
              <w:t>, y</w:t>
            </w:r>
            <w:r w:rsidRPr="00DB3790">
              <w:rPr>
                <w:vertAlign w:val="subscript"/>
              </w:rPr>
              <w:t>i</w:t>
            </w:r>
            <w:r w:rsidRPr="00DB3790">
              <w:t>, z</w:t>
            </w:r>
            <w:r w:rsidRPr="00DB3790">
              <w:rPr>
                <w:vertAlign w:val="subscript"/>
              </w:rPr>
              <w:t>i</w:t>
            </w:r>
            <w:r w:rsidRPr="00DB3790">
              <w:t>). The virtual conferencing space is shared between the users. Accordingly, the audio-visual render for each user takes place in that space. For instance, from user U5</w:t>
            </w:r>
            <w:r w:rsidR="00BD7D7B">
              <w:t>'</w:t>
            </w:r>
            <w:r w:rsidRPr="00DB3790">
              <w:t>s perspective, the rendering will virtually place with the other conference participants at the relative positions K</w:t>
            </w:r>
            <w:r w:rsidRPr="00DB3790">
              <w:rPr>
                <w:vertAlign w:val="subscript"/>
              </w:rPr>
              <w:t>i</w:t>
            </w:r>
            <w:r w:rsidRPr="00DB3790">
              <w:t xml:space="preserve"> – K</w:t>
            </w:r>
            <w:r w:rsidRPr="00DB3790">
              <w:rPr>
                <w:vertAlign w:val="subscript"/>
              </w:rPr>
              <w:t>5</w:t>
            </w:r>
            <w:r w:rsidRPr="00DB3790">
              <w:t>, i</w:t>
            </w:r>
            <w:r w:rsidRPr="00DB3790">
              <w:rPr>
                <w:rFonts w:cs="Arial"/>
              </w:rPr>
              <w:t>≠</w:t>
            </w:r>
            <w:r w:rsidRPr="00DB3790">
              <w:t>5. For example, user U5 will perceive user U2 at distance |K</w:t>
            </w:r>
            <w:r w:rsidRPr="00DB3790">
              <w:rPr>
                <w:vertAlign w:val="subscript"/>
              </w:rPr>
              <w:t>i</w:t>
            </w:r>
            <w:r w:rsidRPr="00DB3790">
              <w:t xml:space="preserve"> – K</w:t>
            </w:r>
            <w:r w:rsidRPr="00DB3790">
              <w:rPr>
                <w:vertAlign w:val="subscript"/>
              </w:rPr>
              <w:t>5</w:t>
            </w:r>
            <w:r w:rsidRPr="00DB3790">
              <w:t>| and under the direction of the vector (K</w:t>
            </w:r>
            <w:r w:rsidRPr="00DB3790">
              <w:rPr>
                <w:vertAlign w:val="subscript"/>
              </w:rPr>
              <w:t>i</w:t>
            </w:r>
            <w:r w:rsidRPr="00DB3790">
              <w:t xml:space="preserve"> – K</w:t>
            </w:r>
            <w:r w:rsidRPr="00DB3790">
              <w:rPr>
                <w:vertAlign w:val="subscript"/>
              </w:rPr>
              <w:t>5</w:t>
            </w:r>
            <w:r w:rsidRPr="00DB3790">
              <w:t>)/|K</w:t>
            </w:r>
            <w:r w:rsidRPr="00DB3790">
              <w:rPr>
                <w:vertAlign w:val="subscript"/>
              </w:rPr>
              <w:t>i</w:t>
            </w:r>
            <w:r w:rsidRPr="00DB3790">
              <w:t xml:space="preserve"> – K</w:t>
            </w:r>
            <w:r w:rsidRPr="00DB3790">
              <w:rPr>
                <w:vertAlign w:val="subscript"/>
              </w:rPr>
              <w:t>5</w:t>
            </w:r>
            <w:r w:rsidRPr="00DB3790">
              <w:t>|, whereby the directional render is done relative to the rotational orientation of U5. Also illustrated in Fig. 2 is the movement of U5 towards U4. This movement will affect the position of U5 relative to the other users, which will be taken into account while rendering. At the same time the UE of U5 sends its changing position to the conferencing server, which updates the virtual conferencing space with the new coordinates of U5. As the virtual conferencing space is shared, users U1–U4 become aware of moving user U5 and can accordingly adapt their respective renders. The simultaneous movement of user U2 works according to corresponding principles.</w:t>
            </w:r>
          </w:p>
          <w:p w14:paraId="1A336A15" w14:textId="77777777" w:rsidR="001D0560" w:rsidRPr="00DB3790" w:rsidRDefault="002A3294" w:rsidP="00EB72E7">
            <w:pPr>
              <w:keepNext/>
              <w:jc w:val="center"/>
            </w:pPr>
            <w:r w:rsidRPr="00DB3790">
              <w:rPr>
                <w:noProof/>
              </w:rPr>
              <w:object w:dxaOrig="8401" w:dyaOrig="4610" w14:anchorId="6CCF49A0">
                <v:shape id="_x0000_i1043" type="#_x0000_t75" alt="" style="width:418.5pt;height:229.5pt;mso-width-percent:0;mso-height-percent:0;mso-width-percent:0;mso-height-percent:0" o:ole="">
                  <v:imagedata r:id="rId142" o:title=""/>
                </v:shape>
                <o:OLEObject Type="Embed" ProgID="Visio.Drawing.15" ShapeID="_x0000_i1043" DrawAspect="Content" ObjectID="_1670232197" r:id="rId143"/>
              </w:object>
            </w:r>
          </w:p>
          <w:p w14:paraId="41796E23" w14:textId="77777777" w:rsidR="001D0560" w:rsidRPr="00DB3790" w:rsidRDefault="001D0560" w:rsidP="00EB72E7">
            <w:pPr>
              <w:jc w:val="center"/>
            </w:pPr>
            <w:r w:rsidRPr="00DB3790">
              <w:t xml:space="preserve">Figure </w:t>
            </w:r>
            <w:r w:rsidR="00DB3790">
              <w:rPr>
                <w:noProof/>
              </w:rPr>
              <w:t>2</w:t>
            </w:r>
            <w:r w:rsidRPr="00DB3790">
              <w:t>: Virtual scenario</w:t>
            </w:r>
          </w:p>
          <w:p w14:paraId="6A830BA1" w14:textId="77777777" w:rsidR="001D0560" w:rsidRPr="00DB3790" w:rsidRDefault="001D0560" w:rsidP="00EB72E7"/>
        </w:tc>
      </w:tr>
      <w:tr w:rsidR="001D0560" w:rsidRPr="00DB3790" w14:paraId="74853C76" w14:textId="77777777" w:rsidTr="00EB72E7">
        <w:tc>
          <w:tcPr>
            <w:tcW w:w="9631" w:type="dxa"/>
            <w:shd w:val="clear" w:color="auto" w:fill="A6A6A6"/>
          </w:tcPr>
          <w:p w14:paraId="0DB1AEA2" w14:textId="77777777" w:rsidR="001D0560" w:rsidRPr="00DB3790" w:rsidRDefault="001D0560" w:rsidP="00EB72E7">
            <w:pPr>
              <w:rPr>
                <w:b/>
                <w:color w:val="FFFFFF"/>
              </w:rPr>
            </w:pPr>
            <w:r w:rsidRPr="00DB3790">
              <w:rPr>
                <w:b/>
                <w:color w:val="FFFFFF"/>
              </w:rPr>
              <w:lastRenderedPageBreak/>
              <w:t>Categorization</w:t>
            </w:r>
          </w:p>
        </w:tc>
      </w:tr>
      <w:tr w:rsidR="001D0560" w:rsidRPr="00DB3790" w14:paraId="32DE9979" w14:textId="77777777" w:rsidTr="00EB72E7">
        <w:tc>
          <w:tcPr>
            <w:tcW w:w="9631" w:type="dxa"/>
            <w:shd w:val="clear" w:color="auto" w:fill="auto"/>
          </w:tcPr>
          <w:p w14:paraId="366D833D" w14:textId="77777777" w:rsidR="001D0560" w:rsidRPr="00DB3790" w:rsidRDefault="001D0560" w:rsidP="00EB72E7">
            <w:pPr>
              <w:rPr>
                <w:b/>
              </w:rPr>
            </w:pPr>
            <w:r w:rsidRPr="00DB3790">
              <w:rPr>
                <w:b/>
              </w:rPr>
              <w:t>Type: VR</w:t>
            </w:r>
          </w:p>
          <w:p w14:paraId="2250851E" w14:textId="77777777" w:rsidR="001D0560" w:rsidRPr="00DB3790" w:rsidRDefault="001D0560" w:rsidP="00EB72E7">
            <w:pPr>
              <w:rPr>
                <w:b/>
              </w:rPr>
            </w:pPr>
            <w:r w:rsidRPr="00DB3790">
              <w:rPr>
                <w:b/>
              </w:rPr>
              <w:t>Degrees of Freedom: 6DoF</w:t>
            </w:r>
          </w:p>
          <w:p w14:paraId="060F8E18" w14:textId="77777777" w:rsidR="001D0560" w:rsidRPr="00DB3790" w:rsidRDefault="001D0560" w:rsidP="00EB72E7">
            <w:pPr>
              <w:rPr>
                <w:b/>
              </w:rPr>
            </w:pPr>
            <w:r w:rsidRPr="00DB3790">
              <w:rPr>
                <w:b/>
              </w:rPr>
              <w:t>Delivery: Interactive, Conversational</w:t>
            </w:r>
          </w:p>
          <w:p w14:paraId="1DCAD90E" w14:textId="77777777" w:rsidR="001D0560" w:rsidRPr="00DB3790" w:rsidRDefault="001D0560" w:rsidP="00EB72E7">
            <w:pPr>
              <w:rPr>
                <w:b/>
              </w:rPr>
            </w:pPr>
            <w:r w:rsidRPr="00DB3790">
              <w:rPr>
                <w:b/>
              </w:rPr>
              <w:t>Media Components: Audio-only, Audio-Visual</w:t>
            </w:r>
          </w:p>
          <w:p w14:paraId="09F5B99E" w14:textId="77777777" w:rsidR="001D0560" w:rsidRPr="00DB3790" w:rsidRDefault="001D0560" w:rsidP="00EB72E7">
            <w:pPr>
              <w:rPr>
                <w:b/>
              </w:rPr>
            </w:pPr>
            <w:r w:rsidRPr="00DB3790">
              <w:rPr>
                <w:b/>
              </w:rPr>
              <w:t>Devices: VR gear with binaural playback and HMD video playback, Call server</w:t>
            </w:r>
          </w:p>
        </w:tc>
      </w:tr>
      <w:tr w:rsidR="001D0560" w:rsidRPr="00DB3790" w14:paraId="7A92747F" w14:textId="77777777" w:rsidTr="00EB72E7">
        <w:tc>
          <w:tcPr>
            <w:tcW w:w="9631" w:type="dxa"/>
            <w:shd w:val="clear" w:color="auto" w:fill="A6A6A6"/>
          </w:tcPr>
          <w:p w14:paraId="20B27DD7" w14:textId="77777777" w:rsidR="001D0560" w:rsidRPr="00DB3790" w:rsidRDefault="001D0560" w:rsidP="00EB72E7">
            <w:pPr>
              <w:rPr>
                <w:b/>
                <w:color w:val="FFFFFF"/>
              </w:rPr>
            </w:pPr>
            <w:r w:rsidRPr="00DB3790">
              <w:rPr>
                <w:b/>
                <w:color w:val="FFFFFF"/>
              </w:rPr>
              <w:t>Preconditions</w:t>
            </w:r>
          </w:p>
        </w:tc>
      </w:tr>
      <w:tr w:rsidR="001D0560" w:rsidRPr="00DB3790" w14:paraId="0F7C30F6" w14:textId="77777777" w:rsidTr="00EB72E7">
        <w:tc>
          <w:tcPr>
            <w:tcW w:w="9631" w:type="dxa"/>
            <w:shd w:val="clear" w:color="auto" w:fill="auto"/>
          </w:tcPr>
          <w:p w14:paraId="5F8C32B5" w14:textId="77777777" w:rsidR="001D0560" w:rsidRPr="00DB3790" w:rsidRDefault="001D0560" w:rsidP="00EB72E7">
            <w:r w:rsidRPr="00DB3790">
              <w:t xml:space="preserve">The described scenario relies on a conference call server. </w:t>
            </w:r>
          </w:p>
          <w:p w14:paraId="20822C49" w14:textId="77777777" w:rsidR="001D0560" w:rsidRPr="00DB3790" w:rsidRDefault="001D0560" w:rsidP="00EB72E7">
            <w:r w:rsidRPr="00DB3790">
              <w:t xml:space="preserve">Similar scenarios can be realized without a server. In that case, the UEs of all users need to be configured to share their encoded audio and their 6DOF positional and rotational information with the UEs of all other users. Each UE </w:t>
            </w:r>
            <w:r w:rsidR="00C90AF2">
              <w:t xml:space="preserve">will </w:t>
            </w:r>
            <w:r w:rsidRPr="00DB3790">
              <w:t>further allow simultaneous reception and decoding of audio bitstreams and 6DOF attributes from the UEs of all other users.</w:t>
            </w:r>
          </w:p>
          <w:p w14:paraId="3CE9C0E4" w14:textId="77777777" w:rsidR="001D0560" w:rsidRPr="00C90AF2" w:rsidRDefault="001D0560" w:rsidP="00EB72E7">
            <w:r w:rsidRPr="00C90AF2">
              <w:t>Specific minimum preconditions</w:t>
            </w:r>
          </w:p>
          <w:p w14:paraId="6E99B288" w14:textId="77777777" w:rsidR="001D0560" w:rsidRPr="00DB3790" w:rsidRDefault="003F7DED" w:rsidP="003F7DED">
            <w:pPr>
              <w:pStyle w:val="B10"/>
            </w:pPr>
            <w:r>
              <w:t>-</w:t>
            </w:r>
            <w:r>
              <w:tab/>
            </w:r>
            <w:r w:rsidR="001D0560" w:rsidRPr="00DB3790">
              <w:t>UE with render capability through connected HMD supporting binaural playback.</w:t>
            </w:r>
          </w:p>
          <w:p w14:paraId="19630518" w14:textId="77777777" w:rsidR="001D0560" w:rsidRPr="00DB3790" w:rsidRDefault="003F7DED" w:rsidP="003F7DED">
            <w:pPr>
              <w:pStyle w:val="B10"/>
            </w:pPr>
            <w:r>
              <w:t>-</w:t>
            </w:r>
            <w:r>
              <w:tab/>
            </w:r>
            <w:r w:rsidR="001D0560" w:rsidRPr="00DB3790">
              <w:t xml:space="preserve">Mono audio capture. </w:t>
            </w:r>
          </w:p>
          <w:p w14:paraId="06C71C99" w14:textId="77777777" w:rsidR="001D0560" w:rsidRPr="00DB3790" w:rsidRDefault="003F7DED" w:rsidP="003F7DED">
            <w:pPr>
              <w:pStyle w:val="B10"/>
            </w:pPr>
            <w:r>
              <w:t>-</w:t>
            </w:r>
            <w:r>
              <w:tab/>
            </w:r>
            <w:r w:rsidR="001D0560" w:rsidRPr="00DB3790">
              <w:t>6DOF Position tracking.</w:t>
            </w:r>
          </w:p>
          <w:p w14:paraId="1FA0D9DF" w14:textId="77777777" w:rsidR="001D0560" w:rsidRPr="00DB3790" w:rsidRDefault="001D0560" w:rsidP="00EB72E7">
            <w:r w:rsidRPr="00DB3790">
              <w:t xml:space="preserve">Conference call server: </w:t>
            </w:r>
          </w:p>
          <w:p w14:paraId="78D31401" w14:textId="77777777" w:rsidR="001D0560" w:rsidRPr="00DB3790" w:rsidRDefault="00A238B8" w:rsidP="00A238B8">
            <w:pPr>
              <w:pStyle w:val="B10"/>
            </w:pPr>
            <w:r>
              <w:t>-</w:t>
            </w:r>
            <w:r>
              <w:tab/>
            </w:r>
            <w:r w:rsidR="001D0560" w:rsidRPr="00DB3790">
              <w:t>Maintenance of participant position data in shared virtual meeting space.</w:t>
            </w:r>
          </w:p>
          <w:p w14:paraId="54B35BF4" w14:textId="77777777" w:rsidR="001D0560" w:rsidRPr="00C90AF2" w:rsidRDefault="001D0560" w:rsidP="00EB72E7">
            <w:r w:rsidRPr="00C90AF2">
              <w:t>Media preconditions:</w:t>
            </w:r>
          </w:p>
          <w:p w14:paraId="7FDB8790" w14:textId="77777777" w:rsidR="001D0560" w:rsidRPr="00DB3790" w:rsidRDefault="001D0560" w:rsidP="00EB72E7">
            <w:r w:rsidRPr="00DB3790">
              <w:t>Audio:</w:t>
            </w:r>
          </w:p>
          <w:p w14:paraId="23EC9D0B" w14:textId="77777777" w:rsidR="001D0560" w:rsidRPr="00DB3790" w:rsidRDefault="003F7DED" w:rsidP="003F7DED">
            <w:pPr>
              <w:pStyle w:val="B10"/>
            </w:pPr>
            <w:r>
              <w:t>-</w:t>
            </w:r>
            <w:r>
              <w:tab/>
            </w:r>
            <w:r w:rsidR="001D0560" w:rsidRPr="00DB3790">
              <w:t xml:space="preserve">The capability of simultaneous spatial render of multiple received audio streams according to their associated 6DOF attributes. </w:t>
            </w:r>
          </w:p>
          <w:p w14:paraId="4751810B" w14:textId="77777777" w:rsidR="001D0560" w:rsidRPr="00DB3790" w:rsidRDefault="003F7DED" w:rsidP="003F7DE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1CD058DE" w14:textId="77777777" w:rsidR="001D0560" w:rsidRPr="00DB3790" w:rsidRDefault="001D0560" w:rsidP="00EB72E7">
            <w:r w:rsidRPr="00DB3790">
              <w:t>Video/Graphics:</w:t>
            </w:r>
          </w:p>
          <w:p w14:paraId="7FEDF644" w14:textId="77777777" w:rsidR="001D0560" w:rsidRPr="00DB3790" w:rsidRDefault="003F7DED" w:rsidP="003F7DED">
            <w:pPr>
              <w:pStyle w:val="B10"/>
            </w:pPr>
            <w:r>
              <w:t>-</w:t>
            </w:r>
            <w:r>
              <w:tab/>
            </w:r>
            <w:r w:rsidR="001D0560" w:rsidRPr="00DB3790">
              <w:t xml:space="preserve">Support of simultaneous graphics render on HMDs of multiple avatars according to their associated 6DOF attributes, including position, orientation, directivity. </w:t>
            </w:r>
          </w:p>
          <w:p w14:paraId="670D82B1" w14:textId="77777777" w:rsidR="001D0560" w:rsidRPr="00DB3790" w:rsidRDefault="001D0560" w:rsidP="00EB72E7">
            <w:r w:rsidRPr="00DB3790">
              <w:t>Media synchronization and presentation format control:</w:t>
            </w:r>
          </w:p>
          <w:p w14:paraId="0C5BA109" w14:textId="77777777" w:rsidR="001D0560" w:rsidRPr="00DB3790" w:rsidRDefault="003F7DED" w:rsidP="003F7DED">
            <w:pPr>
              <w:pStyle w:val="B10"/>
            </w:pPr>
            <w:r>
              <w:t>-</w:t>
            </w:r>
            <w:r>
              <w:tab/>
            </w:r>
            <w:r w:rsidR="001D0560" w:rsidRPr="00DB3790">
              <w:t>Required for controlling the flow and proper render of the various used media types.</w:t>
            </w:r>
          </w:p>
          <w:p w14:paraId="323D9CDA" w14:textId="77777777" w:rsidR="001D0560" w:rsidRPr="00C90AF2" w:rsidRDefault="001D0560" w:rsidP="00EB72E7">
            <w:r w:rsidRPr="00C90AF2">
              <w:t>System preconditions:</w:t>
            </w:r>
          </w:p>
          <w:p w14:paraId="00B73516" w14:textId="77777777" w:rsidR="001D0560" w:rsidRPr="00DB3790" w:rsidRDefault="003F7DED" w:rsidP="003F7DE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r w:rsidR="001D0560" w:rsidRPr="00DB3790">
              <w:t xml:space="preserve"> </w:t>
            </w:r>
          </w:p>
        </w:tc>
      </w:tr>
      <w:tr w:rsidR="001D0560" w:rsidRPr="00DB3790" w14:paraId="00942F3B" w14:textId="77777777" w:rsidTr="00EB72E7">
        <w:tc>
          <w:tcPr>
            <w:tcW w:w="9631" w:type="dxa"/>
            <w:shd w:val="clear" w:color="auto" w:fill="A6A6A6"/>
          </w:tcPr>
          <w:p w14:paraId="2A6F080A" w14:textId="77777777" w:rsidR="001D0560" w:rsidRPr="00DB3790" w:rsidRDefault="001D0560" w:rsidP="00EB72E7">
            <w:pPr>
              <w:rPr>
                <w:b/>
                <w:color w:val="FFFFFF"/>
              </w:rPr>
            </w:pPr>
            <w:r w:rsidRPr="00DB3790">
              <w:rPr>
                <w:b/>
                <w:color w:val="FFFFFF"/>
              </w:rPr>
              <w:t>Requirements and QoS/QoE Considerations</w:t>
            </w:r>
          </w:p>
        </w:tc>
      </w:tr>
      <w:tr w:rsidR="001D0560" w:rsidRPr="00DB3790" w14:paraId="4764EE72" w14:textId="77777777" w:rsidTr="00EB72E7">
        <w:tc>
          <w:tcPr>
            <w:tcW w:w="9631" w:type="dxa"/>
            <w:shd w:val="clear" w:color="auto" w:fill="auto"/>
          </w:tcPr>
          <w:p w14:paraId="4FE4A01E" w14:textId="77777777" w:rsidR="001D0560" w:rsidRPr="00DB3790" w:rsidRDefault="001D0560" w:rsidP="00EB72E7">
            <w:r w:rsidRPr="00DB3790">
              <w:t>QoS: conversational requirements as for MTSI, using RTP for Audio and Video transport.</w:t>
            </w:r>
          </w:p>
          <w:p w14:paraId="10DF9181" w14:textId="77777777" w:rsidR="001D0560" w:rsidRPr="00DB3790" w:rsidRDefault="003F7DED" w:rsidP="003F7DE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6BDDCD17" w14:textId="77777777" w:rsidR="001D0560" w:rsidRPr="00DB3790" w:rsidRDefault="003F7DED" w:rsidP="003F7DED">
            <w:pPr>
              <w:pStyle w:val="B10"/>
            </w:pPr>
            <w:r>
              <w:t>-</w:t>
            </w:r>
            <w:r>
              <w:tab/>
            </w:r>
            <w:r w:rsidR="001D0560" w:rsidRPr="00DB3790">
              <w:t>Video/Graphics: no particular QoS requirements since graphics synthesis can be done locally at each rendering UE based on the received 6DOF attributes of the audio elements corresponding to the participants.</w:t>
            </w:r>
          </w:p>
          <w:p w14:paraId="3711D348" w14:textId="77777777" w:rsidR="001D0560" w:rsidRPr="00DB3790" w:rsidRDefault="001D0560" w:rsidP="00EB72E7">
            <w:r w:rsidRPr="00DB3790">
              <w:t>QoE: Immersive voice/audio and visual graphics experience.</w:t>
            </w:r>
          </w:p>
          <w:p w14:paraId="41E34899" w14:textId="77777777" w:rsidR="001D0560" w:rsidRPr="00DB3790" w:rsidRDefault="001D0560" w:rsidP="00EB72E7">
            <w:r w:rsidRPr="00DB3790">
              <w:lastRenderedPageBreak/>
              <w:t>The described scenario provides the users with a basic 6DOF VR meeting experience. Quality of Experience of the audio aspect can be enhanced if the user</w:t>
            </w:r>
            <w:r w:rsidR="00BD7D7B">
              <w:t>'</w:t>
            </w:r>
            <w:r w:rsidRPr="00DB3790">
              <w:t xml:space="preserve">s UEs not only share their position coordinates but also their rotational orientation. This will allow render of the other virtual users not only at their positions in the virtual conference space but additionally with proper orientation. This is of use if the audio and the avatars associated with the virtual users support directivity, such as specific audio characteristics related to face and back. </w:t>
            </w:r>
          </w:p>
        </w:tc>
      </w:tr>
      <w:tr w:rsidR="001D0560" w:rsidRPr="00DB3790" w14:paraId="0CD7E418" w14:textId="77777777" w:rsidTr="00EB72E7">
        <w:tc>
          <w:tcPr>
            <w:tcW w:w="9631" w:type="dxa"/>
            <w:shd w:val="clear" w:color="auto" w:fill="A6A6A6"/>
          </w:tcPr>
          <w:p w14:paraId="061C7597" w14:textId="77777777" w:rsidR="001D0560" w:rsidRPr="00DB3790" w:rsidRDefault="001D0560" w:rsidP="00EB72E7">
            <w:pPr>
              <w:rPr>
                <w:b/>
                <w:color w:val="FFFFFF"/>
              </w:rPr>
            </w:pPr>
            <w:r w:rsidRPr="00DB3790">
              <w:rPr>
                <w:b/>
                <w:color w:val="FFFFFF"/>
              </w:rPr>
              <w:lastRenderedPageBreak/>
              <w:t>Feasibility</w:t>
            </w:r>
          </w:p>
        </w:tc>
      </w:tr>
      <w:tr w:rsidR="001D0560" w:rsidRPr="00DB3790" w14:paraId="10564A70" w14:textId="77777777" w:rsidTr="00EB72E7">
        <w:tc>
          <w:tcPr>
            <w:tcW w:w="9631" w:type="dxa"/>
            <w:shd w:val="clear" w:color="auto" w:fill="auto"/>
          </w:tcPr>
          <w:p w14:paraId="51563613" w14:textId="77777777" w:rsidR="001D0560" w:rsidRPr="00DB3790" w:rsidRDefault="001D0560" w:rsidP="00EB72E7">
            <w:pPr>
              <w:ind w:right="-143"/>
              <w:rPr>
                <w:bCs/>
              </w:rPr>
            </w:pPr>
            <w:r w:rsidRPr="00DB3790">
              <w:rPr>
                <w:bCs/>
              </w:rPr>
              <w:t>The following capabilities</w:t>
            </w:r>
            <w:r w:rsidRPr="00DB3790">
              <w:t xml:space="preserve"> and </w:t>
            </w:r>
            <w:r w:rsidRPr="00DB3790">
              <w:rPr>
                <w:bCs/>
              </w:rPr>
              <w:t>technologies are required:</w:t>
            </w:r>
          </w:p>
          <w:p w14:paraId="73654A12" w14:textId="77777777" w:rsidR="001D0560" w:rsidRPr="00DB3790" w:rsidRDefault="00691A1D" w:rsidP="00691A1D">
            <w:pPr>
              <w:pStyle w:val="B10"/>
            </w:pPr>
            <w:r>
              <w:t>-</w:t>
            </w:r>
            <w:r>
              <w:tab/>
            </w:r>
            <w:r w:rsidR="001D0560" w:rsidRPr="00DB3790">
              <w:t>UE with render capability through connected HMD supporting binaural playback.</w:t>
            </w:r>
          </w:p>
          <w:p w14:paraId="0FD78635" w14:textId="77777777" w:rsidR="001D0560" w:rsidRPr="00DB3790" w:rsidRDefault="00691A1D" w:rsidP="00691A1D">
            <w:pPr>
              <w:pStyle w:val="B10"/>
            </w:pPr>
            <w:r>
              <w:t>-</w:t>
            </w:r>
            <w:r>
              <w:tab/>
            </w:r>
            <w:r w:rsidR="001D0560" w:rsidRPr="00DB3790">
              <w:t>Mono audio capture.</w:t>
            </w:r>
          </w:p>
          <w:p w14:paraId="5A4467DC" w14:textId="77777777" w:rsidR="001D0560" w:rsidRPr="00DB3790" w:rsidRDefault="00691A1D" w:rsidP="00691A1D">
            <w:pPr>
              <w:pStyle w:val="B10"/>
            </w:pPr>
            <w:r>
              <w:t>-</w:t>
            </w:r>
            <w:r>
              <w:tab/>
            </w:r>
            <w:r w:rsidR="001D0560" w:rsidRPr="00DB3790">
              <w:t>6DOF position tracking.</w:t>
            </w:r>
          </w:p>
          <w:p w14:paraId="0D513D24" w14:textId="77777777" w:rsidR="001D0560" w:rsidRPr="00DB3790" w:rsidRDefault="001D0560" w:rsidP="00EB72E7"/>
          <w:p w14:paraId="00A335DF" w14:textId="77777777" w:rsidR="001D0560" w:rsidRPr="00DB3790" w:rsidRDefault="001D0560" w:rsidP="00EB72E7">
            <w:r w:rsidRPr="00DB3790">
              <w:t>It is concluded that a service offering an experience as the described scenario is feasible with today</w:t>
            </w:r>
            <w:r w:rsidR="00BD7D7B">
              <w:t>'</w:t>
            </w:r>
            <w:r w:rsidRPr="00DB3790">
              <w:t xml:space="preserve">s technology. The identified preconditions as well as the provided considerations on QoS/QoE do not suggest </w:t>
            </w:r>
            <w:r w:rsidRPr="00DB3790">
              <w:rPr>
                <w:bCs/>
              </w:rPr>
              <w:t>a feasibility barrier, given the technologies widely available and affordable today.</w:t>
            </w:r>
            <w:r w:rsidR="00416B71">
              <w:rPr>
                <w:bCs/>
              </w:rPr>
              <w:t xml:space="preserve"> </w:t>
            </w:r>
          </w:p>
        </w:tc>
      </w:tr>
      <w:tr w:rsidR="001D0560" w:rsidRPr="00DB3790" w14:paraId="121D9F3F" w14:textId="77777777" w:rsidTr="00EB72E7">
        <w:tc>
          <w:tcPr>
            <w:tcW w:w="9631" w:type="dxa"/>
            <w:shd w:val="clear" w:color="auto" w:fill="A6A6A6"/>
          </w:tcPr>
          <w:p w14:paraId="5972546C" w14:textId="77777777" w:rsidR="001D0560" w:rsidRPr="00DB3790" w:rsidRDefault="001D0560" w:rsidP="00EB72E7">
            <w:pPr>
              <w:rPr>
                <w:b/>
                <w:color w:val="FFFFFF"/>
              </w:rPr>
            </w:pPr>
            <w:r w:rsidRPr="00DB3790">
              <w:rPr>
                <w:b/>
                <w:color w:val="FFFFFF"/>
              </w:rPr>
              <w:t>Potential Standardization Status and Needs</w:t>
            </w:r>
          </w:p>
        </w:tc>
      </w:tr>
      <w:tr w:rsidR="001D0560" w:rsidRPr="00DB3790" w14:paraId="47CCFB17" w14:textId="77777777" w:rsidTr="00EB72E7">
        <w:tc>
          <w:tcPr>
            <w:tcW w:w="9631" w:type="dxa"/>
            <w:shd w:val="clear" w:color="auto" w:fill="auto"/>
          </w:tcPr>
          <w:p w14:paraId="1572F42E" w14:textId="77777777" w:rsidR="001D0560" w:rsidRPr="00DB3790" w:rsidRDefault="00691A1D" w:rsidP="00691A1D">
            <w:pPr>
              <w:pStyle w:val="B10"/>
            </w:pPr>
            <w:r>
              <w:t>-</w:t>
            </w:r>
            <w:r>
              <w:tab/>
            </w:r>
            <w:r w:rsidR="001D0560" w:rsidRPr="00DB3790">
              <w:t xml:space="preserve">Requires standardization of at least a 6DOF metadata framework and a 6DOF capable renderer for immersive voice and audio. </w:t>
            </w:r>
          </w:p>
          <w:p w14:paraId="760E3657" w14:textId="77777777" w:rsidR="001D0560" w:rsidRPr="00DB3790" w:rsidRDefault="00691A1D" w:rsidP="00691A1D">
            <w:pPr>
              <w:pStyle w:val="B10"/>
            </w:pPr>
            <w:r>
              <w:t>-</w:t>
            </w:r>
            <w:r>
              <w:tab/>
            </w:r>
            <w:r w:rsidR="001D0560" w:rsidRPr="00DB3790">
              <w:t>The presently ongoing IVAS codec work item</w:t>
            </w:r>
            <w:r w:rsidR="001D0560" w:rsidRPr="00DB3790" w:rsidDel="003F3FCC">
              <w:t xml:space="preserve"> </w:t>
            </w:r>
            <w:r w:rsidR="001D0560" w:rsidRPr="00DB3790">
              <w:t>will provide an immersive voice and audio codec/renderer and a metadata framework that may meet these</w:t>
            </w:r>
            <w:r w:rsidR="001D0560" w:rsidRPr="00DB3790" w:rsidDel="003F3FCC">
              <w:t xml:space="preserve"> </w:t>
            </w:r>
            <w:r w:rsidR="001D0560" w:rsidRPr="00DB3790">
              <w:t>requirements.</w:t>
            </w:r>
            <w:r w:rsidR="00416B71">
              <w:t xml:space="preserve"> </w:t>
            </w:r>
          </w:p>
          <w:p w14:paraId="1A479933" w14:textId="77777777" w:rsidR="001D0560" w:rsidRPr="00DB3790" w:rsidRDefault="00691A1D" w:rsidP="00691A1D">
            <w:pPr>
              <w:pStyle w:val="B10"/>
            </w:pPr>
            <w:r>
              <w:t>-</w:t>
            </w:r>
            <w:r>
              <w:tab/>
            </w:r>
            <w:r w:rsidR="001D0560" w:rsidRPr="00DB3790">
              <w:t xml:space="preserve">Also required are suitable session protocols coordinating the distribution and proper rendering of the media flows. </w:t>
            </w:r>
          </w:p>
        </w:tc>
      </w:tr>
    </w:tbl>
    <w:p w14:paraId="1DC978B9" w14:textId="77777777" w:rsidR="00613182" w:rsidRPr="00DB3790" w:rsidRDefault="00613182" w:rsidP="00770620"/>
    <w:p w14:paraId="5529231A" w14:textId="77777777" w:rsidR="001D0560" w:rsidRPr="00DB3790" w:rsidRDefault="001D0560" w:rsidP="00145AC5">
      <w:pPr>
        <w:pStyle w:val="Heading1"/>
      </w:pPr>
      <w:bookmarkStart w:id="296" w:name="_Toc23169842"/>
      <w:bookmarkStart w:id="297" w:name="_Toc33042097"/>
      <w:r w:rsidRPr="00DB3790">
        <w:t>A.1</w:t>
      </w:r>
      <w:r w:rsidR="009E4F9E" w:rsidRPr="00DB3790">
        <w:t>6</w:t>
      </w:r>
      <w:r w:rsidRPr="00DB3790">
        <w:tab/>
        <w:t>Use Case 1</w:t>
      </w:r>
      <w:r w:rsidR="009E4F9E" w:rsidRPr="00DB3790">
        <w:t>5</w:t>
      </w:r>
      <w:r w:rsidRPr="00DB3790">
        <w:t>: XR Meeting</w:t>
      </w:r>
      <w:bookmarkEnd w:id="296"/>
      <w:bookmarkEnd w:id="29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56E73D57" w14:textId="77777777" w:rsidTr="00EB72E7">
        <w:tc>
          <w:tcPr>
            <w:tcW w:w="9831" w:type="dxa"/>
            <w:shd w:val="clear" w:color="auto" w:fill="A6A6A6"/>
          </w:tcPr>
          <w:p w14:paraId="48BB5CE3" w14:textId="77777777" w:rsidR="001D0560" w:rsidRPr="00DB3790" w:rsidRDefault="001D0560" w:rsidP="00EB72E7">
            <w:pPr>
              <w:rPr>
                <w:b/>
                <w:color w:val="FFFFFF"/>
              </w:rPr>
            </w:pPr>
            <w:r w:rsidRPr="00DB3790">
              <w:rPr>
                <w:b/>
                <w:color w:val="FFFFFF"/>
              </w:rPr>
              <w:t>Use Case Name</w:t>
            </w:r>
          </w:p>
        </w:tc>
      </w:tr>
      <w:tr w:rsidR="001D0560" w:rsidRPr="00DB3790" w14:paraId="43E5EB08" w14:textId="77777777" w:rsidTr="00EB72E7">
        <w:tc>
          <w:tcPr>
            <w:tcW w:w="9831" w:type="dxa"/>
            <w:shd w:val="clear" w:color="auto" w:fill="auto"/>
          </w:tcPr>
          <w:p w14:paraId="00291A63" w14:textId="77777777" w:rsidR="001D0560" w:rsidRPr="00DB3790" w:rsidRDefault="001D0560" w:rsidP="00EB72E7">
            <w:r w:rsidRPr="00DB3790">
              <w:t>XR Meeting</w:t>
            </w:r>
          </w:p>
        </w:tc>
      </w:tr>
      <w:tr w:rsidR="001D0560" w:rsidRPr="00DB3790" w14:paraId="681BDDED" w14:textId="77777777" w:rsidTr="00EB72E7">
        <w:tc>
          <w:tcPr>
            <w:tcW w:w="9831" w:type="dxa"/>
            <w:shd w:val="clear" w:color="auto" w:fill="A6A6A6"/>
          </w:tcPr>
          <w:p w14:paraId="66766C0B" w14:textId="77777777" w:rsidR="001D0560" w:rsidRPr="00DB3790" w:rsidRDefault="001D0560" w:rsidP="00EB72E7">
            <w:pPr>
              <w:rPr>
                <w:b/>
                <w:color w:val="FFFFFF"/>
              </w:rPr>
            </w:pPr>
            <w:r w:rsidRPr="00DB3790">
              <w:rPr>
                <w:b/>
                <w:color w:val="FFFFFF"/>
              </w:rPr>
              <w:t>Description</w:t>
            </w:r>
          </w:p>
        </w:tc>
      </w:tr>
      <w:tr w:rsidR="001D0560" w:rsidRPr="00DB3790" w14:paraId="10A2A968" w14:textId="77777777" w:rsidTr="00EB72E7">
        <w:tc>
          <w:tcPr>
            <w:tcW w:w="9831" w:type="dxa"/>
            <w:shd w:val="clear" w:color="auto" w:fill="auto"/>
          </w:tcPr>
          <w:p w14:paraId="101DB793" w14:textId="77777777" w:rsidR="001D0560" w:rsidRPr="00DB3790" w:rsidRDefault="001D0560" w:rsidP="00EB72E7">
            <w:pPr>
              <w:rPr>
                <w:lang w:eastAsia="zh-CN"/>
              </w:rPr>
            </w:pPr>
            <w:r w:rsidRPr="00DB3790">
              <w:rPr>
                <w:lang w:eastAsia="zh-CN"/>
              </w:rPr>
              <w:t>This use case is a mix of a physical and a virtual meeting. It is an XR extension of the virtual meeting place use case described in 3GPP TR 26.918. The use case is exemplified as follows:</w:t>
            </w:r>
          </w:p>
          <w:p w14:paraId="5F183A26" w14:textId="77777777" w:rsidR="001D0560" w:rsidRPr="00DB3790" w:rsidRDefault="001D0560" w:rsidP="00EB72E7">
            <w:pPr>
              <w:rPr>
                <w:lang w:eastAsia="zh-CN"/>
              </w:rPr>
            </w:pPr>
            <w:r w:rsidRPr="00DB3790">
              <w:rPr>
                <w:lang w:eastAsia="zh-CN"/>
              </w:rPr>
              <w:t xml:space="preserve">Company X organizes a workshop with discussions in a couple of smaller subgroups in a conference room, as for instance shown in the figure below. Each subgroup gathers around dedicated spots or tables and discusses a certain topic and participants are free to move to the subgroup of their interest. Remote participation is enabled. </w:t>
            </w:r>
          </w:p>
          <w:p w14:paraId="3F7BA30A" w14:textId="77777777" w:rsidR="001D0560" w:rsidRPr="00DB3790" w:rsidRDefault="001D0560" w:rsidP="00EB72E7">
            <w:pPr>
              <w:rPr>
                <w:lang w:eastAsia="zh-CN"/>
              </w:rPr>
            </w:pPr>
            <w:r w:rsidRPr="00DB3790">
              <w:rPr>
                <w:lang w:eastAsia="zh-CN"/>
              </w:rPr>
              <w:t xml:space="preserve">The main idea for the remote participants is to create a virtual, 3D-rendered space where they can meet and interact through their avatars with other people. This 3D-rendered virtual space is a simplified representation of the real conference room, with tables at the same positions as in the real world. Remote participants </w:t>
            </w:r>
            <w:r w:rsidRPr="00DB3790">
              <w:t xml:space="preserve">are equipped with HMD supporting binaural playback. </w:t>
            </w:r>
            <w:r w:rsidRPr="00DB3790">
              <w:rPr>
                <w:lang w:eastAsia="zh-CN"/>
              </w:rPr>
              <w:t xml:space="preserve">A remote participant can move freely in the virtual conference room and interact with the different subgroups of people depending, for example, on the discussion they are having. A remote participant can speak to other participants in their immediate proximity and obtain a spatial audio rendering of what the other participants are saying. They can hear the real participants from their relative positions in the virtual world, and they can freely walk from one subgroup to another to seamlessly join different conversations that may happen concurrently in the meeting space. Consistent with the auditory scene, the remote participant will be able to see on the HMD a rendered </w:t>
            </w:r>
            <w:r w:rsidR="00416B71">
              <w:rPr>
                <w:lang w:eastAsia="zh-CN"/>
              </w:rPr>
              <w:t>"</w:t>
            </w:r>
            <w:r w:rsidRPr="00DB3790">
              <w:rPr>
                <w:lang w:eastAsia="zh-CN"/>
              </w:rPr>
              <w:t>Scene view</w:t>
            </w:r>
            <w:r w:rsidR="00416B71">
              <w:rPr>
                <w:lang w:eastAsia="zh-CN"/>
              </w:rPr>
              <w:t>"</w:t>
            </w:r>
            <w:r w:rsidRPr="00DB3790">
              <w:rPr>
                <w:lang w:eastAsia="zh-CN"/>
              </w:rPr>
              <w:t xml:space="preserve"> of the complete virtual meeting space from their viewpoint, i.e. relative to position and viewing direction. As options, the remote participant may also select to see a </w:t>
            </w:r>
            <w:r w:rsidR="00416B71">
              <w:rPr>
                <w:lang w:eastAsia="zh-CN"/>
              </w:rPr>
              <w:t>"</w:t>
            </w:r>
            <w:r w:rsidRPr="00DB3790">
              <w:rPr>
                <w:lang w:eastAsia="zh-CN"/>
              </w:rPr>
              <w:t>Top view</w:t>
            </w:r>
            <w:r w:rsidR="00416B71">
              <w:rPr>
                <w:lang w:eastAsia="zh-CN"/>
              </w:rPr>
              <w:t>"</w:t>
            </w:r>
            <w:r w:rsidRPr="00DB3790">
              <w:rPr>
                <w:lang w:eastAsia="zh-CN"/>
              </w:rPr>
              <w:t xml:space="preserve"> of the </w:t>
            </w:r>
            <w:r w:rsidRPr="00DB3790">
              <w:lastRenderedPageBreak/>
              <w:t xml:space="preserve">complete meeting space with all participants (or their avatars) </w:t>
            </w:r>
            <w:r w:rsidRPr="00DB3790">
              <w:rPr>
                <w:lang w:eastAsia="zh-CN"/>
              </w:rPr>
              <w:t>or</w:t>
            </w:r>
            <w:r w:rsidR="00416B71">
              <w:rPr>
                <w:lang w:eastAsia="zh-CN"/>
              </w:rPr>
              <w:t xml:space="preserve"> </w:t>
            </w:r>
            <w:r w:rsidRPr="00DB3790">
              <w:rPr>
                <w:lang w:eastAsia="zh-CN"/>
              </w:rPr>
              <w:t xml:space="preserve">a </w:t>
            </w:r>
            <w:r w:rsidR="00416B71">
              <w:rPr>
                <w:lang w:eastAsia="zh-CN"/>
              </w:rPr>
              <w:t>"</w:t>
            </w:r>
            <w:r w:rsidRPr="00DB3790">
              <w:rPr>
                <w:lang w:eastAsia="zh-CN"/>
              </w:rPr>
              <w:t>Table view</w:t>
            </w:r>
            <w:r w:rsidR="00416B71">
              <w:rPr>
                <w:lang w:eastAsia="zh-CN"/>
              </w:rPr>
              <w:t>"</w:t>
            </w:r>
            <w:r w:rsidRPr="00DB3790">
              <w:rPr>
                <w:lang w:eastAsia="zh-CN"/>
              </w:rPr>
              <w:t xml:space="preserve">. The latter is generated from a 360-degree video capture at the relevant table. The audio experience remains in any case as during </w:t>
            </w:r>
            <w:r w:rsidR="00416B71">
              <w:rPr>
                <w:lang w:eastAsia="zh-CN"/>
              </w:rPr>
              <w:t>"</w:t>
            </w:r>
            <w:r w:rsidRPr="00DB3790">
              <w:rPr>
                <w:lang w:eastAsia="zh-CN"/>
              </w:rPr>
              <w:t>Scene view</w:t>
            </w:r>
            <w:r w:rsidR="00416B71">
              <w:rPr>
                <w:lang w:eastAsia="zh-CN"/>
              </w:rPr>
              <w:t>"</w:t>
            </w:r>
            <w:r w:rsidRPr="00DB3790">
              <w:rPr>
                <w:lang w:eastAsia="zh-CN"/>
              </w:rPr>
              <w:t>.</w:t>
            </w:r>
          </w:p>
          <w:p w14:paraId="052A8B4E" w14:textId="77777777" w:rsidR="001D0560" w:rsidRPr="00DB3790" w:rsidRDefault="001D0560" w:rsidP="00EB72E7">
            <w:r w:rsidRPr="00DB3790">
              <w:t xml:space="preserve">The physical participants see and hear avatars representing the remote participants through AR Glasses supporting binaural playback. They interact with the avatars in the discussions as if these were physically present participants. For physical participants, the interactions with other physical and virtual participants happen in an augmented reality. In addition, at each subgroup meeting spot, a video screen displays a 360-degree panoramic </w:t>
            </w:r>
            <w:r w:rsidR="00416B71">
              <w:t>"</w:t>
            </w:r>
            <w:r w:rsidRPr="00DB3790">
              <w:t>Table view</w:t>
            </w:r>
            <w:r w:rsidR="00416B71">
              <w:t>"</w:t>
            </w:r>
            <w:r w:rsidRPr="00DB3790">
              <w:t xml:space="preserve"> taken from the middle of the respective table, including the overlaid avatars of the remote participants taking part in the subgroup discussion. Also displayed is the complete meeting space with all participants (or their avatars) in a top view. </w:t>
            </w:r>
          </w:p>
          <w:p w14:paraId="4C2EEC8D" w14:textId="77777777" w:rsidR="001D0560" w:rsidRPr="00DB3790" w:rsidRDefault="001D0560" w:rsidP="00EB72E7">
            <w:r w:rsidRPr="00DB3790">
              <w:t xml:space="preserve">A schematic of the configuration at the physical meeting space is shown in the following figure. In that figure, P1 through P4 represent the physical participants while V1 through V3 are the remote participants. Also shown are two subgroup meeting spots (tables), each with a 360-degree camera mounted on its center. Further, at each table the two video screens are shown for the 360-degree panoramic </w:t>
            </w:r>
            <w:r w:rsidR="00416B71">
              <w:t>"</w:t>
            </w:r>
            <w:r w:rsidRPr="00DB3790">
              <w:t>Table view</w:t>
            </w:r>
            <w:r w:rsidR="00416B71">
              <w:t>"</w:t>
            </w:r>
            <w:r w:rsidRPr="00DB3790">
              <w:t xml:space="preserve"> and for the </w:t>
            </w:r>
            <w:r w:rsidR="00416B71">
              <w:t>"</w:t>
            </w:r>
            <w:r w:rsidRPr="00DB3790">
              <w:t>Top view</w:t>
            </w:r>
            <w:r w:rsidR="00416B71">
              <w:t>"</w:t>
            </w:r>
            <w:r w:rsidRPr="00DB3790">
              <w:t xml:space="preserve">. </w:t>
            </w:r>
          </w:p>
          <w:p w14:paraId="3F35C66C" w14:textId="77777777" w:rsidR="001D0560" w:rsidRPr="00DB3790" w:rsidRDefault="001D0560" w:rsidP="00EB72E7"/>
          <w:p w14:paraId="0D09F7FA" w14:textId="77777777" w:rsidR="001D0560" w:rsidRPr="00DB3790" w:rsidRDefault="001D0560" w:rsidP="00EB72E7">
            <w:r w:rsidRPr="00DB3790">
              <w:t xml:space="preserve"> </w:t>
            </w:r>
            <w:r w:rsidR="002A3294" w:rsidRPr="00DB3790">
              <w:rPr>
                <w:noProof/>
              </w:rPr>
              <w:object w:dxaOrig="11391" w:dyaOrig="5531" w14:anchorId="17F4AB4D">
                <v:shape id="_x0000_i1044" type="#_x0000_t75" alt="" style="width:475pt;height:229.5pt;mso-width-percent:0;mso-height-percent:0;mso-width-percent:0;mso-height-percent:0" o:ole="">
                  <v:imagedata r:id="rId144" o:title=""/>
                </v:shape>
                <o:OLEObject Type="Embed" ProgID="Visio.Drawing.15" ShapeID="_x0000_i1044" DrawAspect="Content" ObjectID="_1670232198" r:id="rId145"/>
              </w:object>
            </w:r>
          </w:p>
          <w:p w14:paraId="527AE405" w14:textId="77777777" w:rsidR="001D0560" w:rsidRPr="00DB3790" w:rsidRDefault="001D0560" w:rsidP="00EB72E7">
            <w:pPr>
              <w:rPr>
                <w:lang w:eastAsia="zh-CN"/>
              </w:rPr>
            </w:pPr>
          </w:p>
          <w:p w14:paraId="4F8A887B" w14:textId="77777777" w:rsidR="001D0560" w:rsidRPr="00DB3790" w:rsidRDefault="00416B71" w:rsidP="00EB72E7">
            <w:r>
              <w:rPr>
                <w:lang w:eastAsia="zh-CN"/>
              </w:rPr>
              <w:t xml:space="preserve">  </w:t>
            </w:r>
          </w:p>
        </w:tc>
      </w:tr>
      <w:tr w:rsidR="001D0560" w:rsidRPr="00DB3790" w14:paraId="67BCC878" w14:textId="77777777" w:rsidTr="00EB72E7">
        <w:tc>
          <w:tcPr>
            <w:tcW w:w="9831" w:type="dxa"/>
            <w:shd w:val="clear" w:color="auto" w:fill="A6A6A6"/>
          </w:tcPr>
          <w:p w14:paraId="4B49C2A3" w14:textId="77777777" w:rsidR="001D0560" w:rsidRPr="00DB3790" w:rsidRDefault="001D0560" w:rsidP="00EB72E7">
            <w:pPr>
              <w:rPr>
                <w:b/>
                <w:color w:val="FFFFFF"/>
              </w:rPr>
            </w:pPr>
            <w:r w:rsidRPr="00DB3790">
              <w:rPr>
                <w:b/>
                <w:color w:val="FFFFFF"/>
              </w:rPr>
              <w:lastRenderedPageBreak/>
              <w:t>Categorization</w:t>
            </w:r>
          </w:p>
        </w:tc>
      </w:tr>
      <w:tr w:rsidR="001D0560" w:rsidRPr="00DB3790" w14:paraId="49F0D6B4" w14:textId="77777777" w:rsidTr="00EB72E7">
        <w:tc>
          <w:tcPr>
            <w:tcW w:w="9831" w:type="dxa"/>
            <w:shd w:val="clear" w:color="auto" w:fill="auto"/>
          </w:tcPr>
          <w:p w14:paraId="50639AF4" w14:textId="77777777" w:rsidR="001D0560" w:rsidRPr="00DB3790" w:rsidRDefault="001D0560" w:rsidP="00EB72E7">
            <w:pPr>
              <w:rPr>
                <w:b/>
              </w:rPr>
            </w:pPr>
            <w:r w:rsidRPr="00DB3790">
              <w:rPr>
                <w:b/>
              </w:rPr>
              <w:t>Type: AR, VR, XR</w:t>
            </w:r>
          </w:p>
          <w:p w14:paraId="183C6A0B" w14:textId="77777777" w:rsidR="001D0560" w:rsidRPr="00DB3790" w:rsidRDefault="001D0560" w:rsidP="00EB72E7">
            <w:pPr>
              <w:rPr>
                <w:b/>
              </w:rPr>
            </w:pPr>
            <w:r w:rsidRPr="00DB3790">
              <w:rPr>
                <w:b/>
              </w:rPr>
              <w:t>Degrees of Freedom: 6DoF</w:t>
            </w:r>
          </w:p>
          <w:p w14:paraId="60BCF4F2" w14:textId="77777777" w:rsidR="001D0560" w:rsidRPr="00DB3790" w:rsidRDefault="001D0560" w:rsidP="00EB72E7">
            <w:pPr>
              <w:rPr>
                <w:b/>
              </w:rPr>
            </w:pPr>
            <w:r w:rsidRPr="00DB3790">
              <w:rPr>
                <w:b/>
              </w:rPr>
              <w:t>Delivery: Interactive, Conversational</w:t>
            </w:r>
          </w:p>
          <w:p w14:paraId="4C0DD6A8" w14:textId="77777777" w:rsidR="001D0560" w:rsidRPr="00DB3790" w:rsidRDefault="001D0560" w:rsidP="00EB72E7">
            <w:pPr>
              <w:rPr>
                <w:b/>
              </w:rPr>
            </w:pPr>
            <w:r w:rsidRPr="00DB3790">
              <w:rPr>
                <w:b/>
              </w:rPr>
              <w:t>Device: Phone, HMD with binaural playback support, AR Glasses with binaural playback support</w:t>
            </w:r>
          </w:p>
        </w:tc>
      </w:tr>
      <w:tr w:rsidR="001D0560" w:rsidRPr="00DB3790" w14:paraId="680F34F0" w14:textId="77777777" w:rsidTr="00EB72E7">
        <w:tc>
          <w:tcPr>
            <w:tcW w:w="9831" w:type="dxa"/>
            <w:shd w:val="clear" w:color="auto" w:fill="A6A6A6"/>
          </w:tcPr>
          <w:p w14:paraId="376991E8" w14:textId="77777777" w:rsidR="001D0560" w:rsidRPr="00DB3790" w:rsidRDefault="001D0560" w:rsidP="00EB72E7">
            <w:pPr>
              <w:rPr>
                <w:b/>
                <w:color w:val="FFFFFF"/>
              </w:rPr>
            </w:pPr>
            <w:r w:rsidRPr="00DB3790">
              <w:rPr>
                <w:b/>
                <w:color w:val="FFFFFF"/>
              </w:rPr>
              <w:t>Preconditions</w:t>
            </w:r>
          </w:p>
        </w:tc>
      </w:tr>
      <w:tr w:rsidR="001D0560" w:rsidRPr="00DB3790" w14:paraId="1899E65B" w14:textId="77777777" w:rsidTr="00EB72E7">
        <w:tc>
          <w:tcPr>
            <w:tcW w:w="9831" w:type="dxa"/>
            <w:shd w:val="clear" w:color="auto" w:fill="auto"/>
          </w:tcPr>
          <w:p w14:paraId="2A6EDC37" w14:textId="77777777" w:rsidR="001D0560" w:rsidRPr="00DB3790" w:rsidRDefault="001D0560" w:rsidP="00EB72E7">
            <w:pPr>
              <w:rPr>
                <w:u w:val="single"/>
              </w:rPr>
            </w:pPr>
            <w:bookmarkStart w:id="298" w:name="_Hlk536448347"/>
            <w:r w:rsidRPr="00DB3790">
              <w:t>On a general level the assumption is that all physical attendees (inside the meeting facilities) wear a device capable of binaural playback and, preferably, AR glasses. Remote participants are equipped with HMDs supporting binaural playback. The meeting facility is a large conference room with a number of spatially separated spots (tables) for subgroup discussions. Each of these spots is equipped with at least one video screen. At each of the spots a 360-degree camera system is installed.</w:t>
            </w:r>
          </w:p>
          <w:p w14:paraId="7A02FB93" w14:textId="77777777" w:rsidR="001D0560" w:rsidRPr="00DB3790" w:rsidRDefault="001D0560" w:rsidP="00EB72E7">
            <w:pPr>
              <w:rPr>
                <w:u w:val="single"/>
              </w:rPr>
            </w:pPr>
            <w:r w:rsidRPr="00DB3790">
              <w:rPr>
                <w:u w:val="single"/>
              </w:rPr>
              <w:t>Specific minimum preconditions</w:t>
            </w:r>
          </w:p>
          <w:p w14:paraId="5F7A2F2F" w14:textId="77777777" w:rsidR="001D0560" w:rsidRPr="00DB3790" w:rsidRDefault="001D0560" w:rsidP="00EB72E7">
            <w:r w:rsidRPr="00DB3790">
              <w:lastRenderedPageBreak/>
              <w:t xml:space="preserve">Remote participants: </w:t>
            </w:r>
          </w:p>
          <w:p w14:paraId="6D7116C8" w14:textId="77777777" w:rsidR="001D0560" w:rsidRPr="00DB3790" w:rsidRDefault="00691A1D" w:rsidP="00691A1D">
            <w:pPr>
              <w:pStyle w:val="B10"/>
            </w:pPr>
            <w:r>
              <w:t>-</w:t>
            </w:r>
            <w:r>
              <w:tab/>
            </w:r>
            <w:r w:rsidR="001D0560" w:rsidRPr="00DB3790">
              <w:t>UE with render capability through connected HMD supporting binaural playback.</w:t>
            </w:r>
          </w:p>
          <w:p w14:paraId="2683E866" w14:textId="77777777" w:rsidR="001D0560" w:rsidRPr="00DB3790" w:rsidRDefault="00691A1D" w:rsidP="00691A1D">
            <w:pPr>
              <w:pStyle w:val="B10"/>
            </w:pPr>
            <w:r>
              <w:t>-</w:t>
            </w:r>
            <w:r>
              <w:tab/>
            </w:r>
            <w:r w:rsidR="001D0560" w:rsidRPr="00DB3790">
              <w:t xml:space="preserve">Mono audio capture. </w:t>
            </w:r>
          </w:p>
          <w:p w14:paraId="2D7760B4" w14:textId="77777777" w:rsidR="001D0560" w:rsidRPr="00DB3790" w:rsidRDefault="00691A1D" w:rsidP="00691A1D">
            <w:pPr>
              <w:pStyle w:val="B10"/>
            </w:pPr>
            <w:r>
              <w:t>-</w:t>
            </w:r>
            <w:r>
              <w:tab/>
            </w:r>
            <w:r w:rsidR="001D0560" w:rsidRPr="00DB3790">
              <w:t>6DOF Position tracking.</w:t>
            </w:r>
          </w:p>
          <w:p w14:paraId="57C5B673" w14:textId="77777777" w:rsidR="001D0560" w:rsidRPr="00DB3790" w:rsidRDefault="001D0560" w:rsidP="00EB72E7">
            <w:bookmarkStart w:id="299" w:name="_Hlk536450272"/>
            <w:r w:rsidRPr="00DB3790">
              <w:t xml:space="preserve">Physical participants: </w:t>
            </w:r>
          </w:p>
          <w:p w14:paraId="56F54A8B" w14:textId="77777777" w:rsidR="001D0560" w:rsidRPr="00DB3790" w:rsidRDefault="00691A1D" w:rsidP="00691A1D">
            <w:pPr>
              <w:pStyle w:val="B10"/>
            </w:pPr>
            <w:r>
              <w:t>-</w:t>
            </w:r>
            <w:r>
              <w:tab/>
            </w:r>
            <w:r w:rsidR="001D0560" w:rsidRPr="00DB3790">
              <w:t xml:space="preserve">UE with render capability through </w:t>
            </w:r>
            <w:r w:rsidR="001D0560" w:rsidRPr="00DB3790">
              <w:rPr>
                <w:bCs/>
              </w:rPr>
              <w:t>a non-occluded binaural playback system</w:t>
            </w:r>
            <w:r w:rsidR="001D0560" w:rsidRPr="00DB3790">
              <w:t xml:space="preserve"> and preferably, but not necessarily, AR Glasses. </w:t>
            </w:r>
          </w:p>
          <w:p w14:paraId="1B399E80" w14:textId="77777777" w:rsidR="001D0560" w:rsidRPr="00DB3790" w:rsidRDefault="00691A1D" w:rsidP="00691A1D">
            <w:pPr>
              <w:pStyle w:val="B10"/>
            </w:pPr>
            <w:r>
              <w:t>-</w:t>
            </w:r>
            <w:r>
              <w:tab/>
            </w:r>
            <w:r w:rsidR="001D0560" w:rsidRPr="00DB3790">
              <w:t xml:space="preserve">Mono audio capture of each individual participant e.g. using attached mic or detached mic with suitable directivity and/or acoustic scene capture at dedicated subgroup spots (tables). </w:t>
            </w:r>
          </w:p>
          <w:p w14:paraId="0C824C7A" w14:textId="77777777" w:rsidR="001D0560" w:rsidRPr="00DB3790" w:rsidRDefault="00691A1D" w:rsidP="00691A1D">
            <w:pPr>
              <w:pStyle w:val="B10"/>
            </w:pPr>
            <w:bookmarkStart w:id="300" w:name="_Hlk536448455"/>
            <w:r>
              <w:t>-</w:t>
            </w:r>
            <w:r>
              <w:tab/>
            </w:r>
            <w:r w:rsidR="001D0560" w:rsidRPr="00DB3790">
              <w:t>6DOF Position tracking</w:t>
            </w:r>
            <w:bookmarkEnd w:id="298"/>
            <w:r w:rsidR="001D0560" w:rsidRPr="00DB3790">
              <w:t>.</w:t>
            </w:r>
          </w:p>
          <w:bookmarkEnd w:id="299"/>
          <w:bookmarkEnd w:id="300"/>
          <w:p w14:paraId="7DBC8BBB" w14:textId="77777777" w:rsidR="001D0560" w:rsidRPr="00DB3790" w:rsidRDefault="001D0560" w:rsidP="00EB72E7">
            <w:r w:rsidRPr="00DB3790">
              <w:t xml:space="preserve">Meeting facilities: </w:t>
            </w:r>
          </w:p>
          <w:p w14:paraId="4549739A" w14:textId="77777777" w:rsidR="001D0560" w:rsidRPr="00DB3790" w:rsidRDefault="00691A1D" w:rsidP="00691A1D">
            <w:pPr>
              <w:pStyle w:val="B10"/>
            </w:pPr>
            <w:r>
              <w:t>-</w:t>
            </w:r>
            <w:r>
              <w:tab/>
            </w:r>
            <w:r w:rsidR="001D0560" w:rsidRPr="00DB3790">
              <w:t>Acoustic scene capture at dedicated subgroup spots (tables) and/or mono audio capture of each individual participant.</w:t>
            </w:r>
          </w:p>
          <w:p w14:paraId="2DE4BFBA" w14:textId="77777777" w:rsidR="001D0560" w:rsidRPr="00DB3790" w:rsidRDefault="00691A1D" w:rsidP="00691A1D">
            <w:pPr>
              <w:pStyle w:val="B10"/>
            </w:pPr>
            <w:r>
              <w:t>-</w:t>
            </w:r>
            <w:r>
              <w:tab/>
            </w:r>
            <w:r w:rsidR="001D0560" w:rsidRPr="00DB3790">
              <w:t>360-degree video capture at dedicated subgroup spots (tables).</w:t>
            </w:r>
          </w:p>
          <w:p w14:paraId="3B9C01CF" w14:textId="77777777" w:rsidR="001D0560" w:rsidRPr="00DB3790" w:rsidRDefault="00691A1D" w:rsidP="00691A1D">
            <w:pPr>
              <w:pStyle w:val="B10"/>
            </w:pPr>
            <w:r>
              <w:t>-</w:t>
            </w:r>
            <w:r>
              <w:tab/>
            </w:r>
            <w:r w:rsidR="001D0560" w:rsidRPr="00DB3790">
              <w:t>Video screens (connected to driving UE/PC-client) at dedicated subgroup meeting spots visualizing participants including remote participants at a subgroup spot (</w:t>
            </w:r>
            <w:r w:rsidR="00416B71">
              <w:t>"</w:t>
            </w:r>
            <w:r w:rsidR="001D0560" w:rsidRPr="00DB3790">
              <w:t>Table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6AFE47BA" w14:textId="77777777" w:rsidR="001D0560" w:rsidRPr="00DB3790" w:rsidRDefault="001D0560" w:rsidP="00EB72E7">
            <w:r w:rsidRPr="00DB3790">
              <w:t xml:space="preserve">Conference call server: </w:t>
            </w:r>
          </w:p>
          <w:p w14:paraId="38128921" w14:textId="77777777" w:rsidR="001D0560" w:rsidRPr="00DB3790" w:rsidRDefault="00691A1D" w:rsidP="00691A1D">
            <w:pPr>
              <w:pStyle w:val="B10"/>
            </w:pPr>
            <w:r>
              <w:t>-</w:t>
            </w:r>
            <w:r>
              <w:tab/>
            </w:r>
            <w:r w:rsidR="001D0560" w:rsidRPr="00DB3790">
              <w:t>Maintenance of participant position data in shared virtual meeting space.</w:t>
            </w:r>
          </w:p>
          <w:p w14:paraId="3A2399D2" w14:textId="77777777" w:rsidR="001D0560" w:rsidRPr="00DB3790" w:rsidRDefault="00691A1D" w:rsidP="00691A1D">
            <w:pPr>
              <w:pStyle w:val="B10"/>
            </w:pPr>
            <w:r>
              <w:t>-</w:t>
            </w:r>
            <w:r>
              <w:tab/>
            </w:r>
            <w:r w:rsidR="001D0560" w:rsidRPr="00DB3790">
              <w:t xml:space="preserve">(Optional) synthesis of graphics visualizing positions of participants in shared meeting space in </w:t>
            </w:r>
            <w:r w:rsidR="00416B71">
              <w:t>"</w:t>
            </w:r>
            <w:r w:rsidR="001D0560" w:rsidRPr="00DB3790">
              <w:t>Top view</w:t>
            </w:r>
            <w:r w:rsidR="00416B71">
              <w:t>"</w:t>
            </w:r>
            <w:r w:rsidR="001D0560" w:rsidRPr="00DB3790">
              <w:t>.</w:t>
            </w:r>
          </w:p>
          <w:p w14:paraId="02D0D72C" w14:textId="77777777" w:rsidR="001D0560" w:rsidRPr="00DB3790" w:rsidRDefault="00691A1D" w:rsidP="00691A1D">
            <w:pPr>
              <w:pStyle w:val="B10"/>
            </w:pPr>
            <w:r>
              <w:t>-</w:t>
            </w:r>
            <w:r>
              <w:tab/>
            </w:r>
            <w:r w:rsidR="001D0560" w:rsidRPr="00DB3790">
              <w:t xml:space="preserve">(Optional) generation of overlay/merge of synthesized avatars with 360-degree video to </w:t>
            </w:r>
            <w:r w:rsidR="00416B71">
              <w:t>"</w:t>
            </w:r>
            <w:r w:rsidR="001D0560" w:rsidRPr="00DB3790">
              <w:t>Table view</w:t>
            </w:r>
            <w:r w:rsidR="00416B71">
              <w:t>"</w:t>
            </w:r>
            <w:r w:rsidR="001D0560" w:rsidRPr="00DB3790">
              <w:t>.</w:t>
            </w:r>
            <w:r w:rsidR="00416B71">
              <w:t xml:space="preserve"> </w:t>
            </w:r>
          </w:p>
          <w:p w14:paraId="20DB6A35" w14:textId="77777777" w:rsidR="001D0560" w:rsidRPr="00DB3790" w:rsidRDefault="001D0560" w:rsidP="00EB72E7">
            <w:pPr>
              <w:rPr>
                <w:u w:val="single"/>
              </w:rPr>
            </w:pPr>
            <w:r w:rsidRPr="00DB3790">
              <w:rPr>
                <w:u w:val="single"/>
              </w:rPr>
              <w:t>Media preconditions:</w:t>
            </w:r>
          </w:p>
          <w:p w14:paraId="1C864814" w14:textId="77777777" w:rsidR="001D0560" w:rsidRPr="00DB3790" w:rsidRDefault="001D0560" w:rsidP="00EB72E7">
            <w:r w:rsidRPr="00DB3790">
              <w:t>Audio:</w:t>
            </w:r>
          </w:p>
          <w:p w14:paraId="6687E30E" w14:textId="77777777" w:rsidR="001D0560" w:rsidRPr="00DB3790" w:rsidRDefault="00691A1D" w:rsidP="00691A1D">
            <w:pPr>
              <w:pStyle w:val="B10"/>
            </w:pPr>
            <w:r>
              <w:t>-</w:t>
            </w:r>
            <w:r>
              <w:tab/>
            </w:r>
            <w:r w:rsidR="001D0560" w:rsidRPr="00DB3790">
              <w:t xml:space="preserve">The capability of simultaneous spatial render of multiple received audio streams according to their associated 6DOF attributes. </w:t>
            </w:r>
          </w:p>
          <w:p w14:paraId="061E8E58" w14:textId="77777777" w:rsidR="001D0560" w:rsidRPr="00DB3790" w:rsidRDefault="00691A1D" w:rsidP="00691A1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5D477BEA" w14:textId="77777777" w:rsidR="001D0560" w:rsidRPr="00DB3790" w:rsidRDefault="001D0560" w:rsidP="00EB72E7">
            <w:r w:rsidRPr="00DB3790">
              <w:t>Video/Graphics:</w:t>
            </w:r>
          </w:p>
          <w:p w14:paraId="1A69B7D2" w14:textId="77777777" w:rsidR="001D0560" w:rsidRPr="00DB3790" w:rsidRDefault="00691A1D" w:rsidP="00691A1D">
            <w:pPr>
              <w:pStyle w:val="B10"/>
            </w:pPr>
            <w:r>
              <w:t>-</w:t>
            </w:r>
            <w:r>
              <w:tab/>
            </w:r>
            <w:r w:rsidR="001D0560" w:rsidRPr="00DB3790">
              <w:t>360-degree video capture at subgroup meeting spots.</w:t>
            </w:r>
          </w:p>
          <w:p w14:paraId="64BDB7C6" w14:textId="77777777" w:rsidR="001D0560" w:rsidRPr="00DB3790" w:rsidRDefault="00691A1D" w:rsidP="00691A1D">
            <w:pPr>
              <w:pStyle w:val="B10"/>
            </w:pPr>
            <w:r>
              <w:t>-</w:t>
            </w:r>
            <w:r>
              <w:tab/>
            </w:r>
            <w:r w:rsidR="001D0560" w:rsidRPr="00DB3790">
              <w:t>Support of simultaneous graphics render of multiple avatars according to their associated 6DOF attributes, including position, orientation, directivity:</w:t>
            </w:r>
          </w:p>
          <w:p w14:paraId="5D400184" w14:textId="77777777" w:rsidR="001D0560" w:rsidRPr="00DB3790" w:rsidRDefault="00691A1D" w:rsidP="00691A1D">
            <w:pPr>
              <w:pStyle w:val="B2"/>
            </w:pPr>
            <w:r>
              <w:t>-</w:t>
            </w:r>
            <w:r>
              <w:tab/>
            </w:r>
            <w:r w:rsidR="001D0560" w:rsidRPr="00DB3790">
              <w:t>Render on AR glasses.</w:t>
            </w:r>
          </w:p>
          <w:p w14:paraId="7B8715F1" w14:textId="77777777" w:rsidR="001D0560" w:rsidRPr="00DB3790" w:rsidRDefault="00691A1D" w:rsidP="00691A1D">
            <w:pPr>
              <w:pStyle w:val="B2"/>
            </w:pPr>
            <w:r>
              <w:t>-</w:t>
            </w:r>
            <w:r>
              <w:tab/>
            </w:r>
            <w:r w:rsidR="001D0560" w:rsidRPr="00DB3790">
              <w:t>Render on HMDs.</w:t>
            </w:r>
          </w:p>
          <w:p w14:paraId="0861BB76" w14:textId="77777777" w:rsidR="001D0560" w:rsidRPr="00DB3790" w:rsidRDefault="00691A1D" w:rsidP="00691A1D">
            <w:pPr>
              <w:pStyle w:val="B10"/>
            </w:pPr>
            <w:r>
              <w:t>-</w:t>
            </w:r>
            <w:r>
              <w:tab/>
            </w:r>
            <w:r w:rsidR="001D0560" w:rsidRPr="00DB3790">
              <w:t xml:space="preserve">Overlay/merge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rPr>
                <w:lang w:eastAsia="zh-CN"/>
              </w:rPr>
              <w:t>:</w:t>
            </w:r>
          </w:p>
          <w:p w14:paraId="2861498D" w14:textId="77777777" w:rsidR="001D0560" w:rsidRPr="00DB3790" w:rsidRDefault="00691A1D" w:rsidP="00691A1D">
            <w:pPr>
              <w:pStyle w:val="B2"/>
            </w:pPr>
            <w:r>
              <w:rPr>
                <w:lang w:eastAsia="zh-CN"/>
              </w:rPr>
              <w:t>-</w:t>
            </w:r>
            <w:r>
              <w:rPr>
                <w:lang w:eastAsia="zh-CN"/>
              </w:rPr>
              <w:tab/>
            </w:r>
            <w:r w:rsidR="001D0560" w:rsidRPr="00DB3790">
              <w:rPr>
                <w:lang w:eastAsia="zh-CN"/>
              </w:rPr>
              <w:t>Render as panoramic view on video screen.</w:t>
            </w:r>
          </w:p>
          <w:p w14:paraId="374F7C17" w14:textId="77777777" w:rsidR="001D0560" w:rsidRPr="00DB3790" w:rsidRDefault="00691A1D" w:rsidP="00691A1D">
            <w:pPr>
              <w:pStyle w:val="B2"/>
            </w:pPr>
            <w:r>
              <w:rPr>
                <w:lang w:eastAsia="zh-CN"/>
              </w:rPr>
              <w:t>-</w:t>
            </w:r>
            <w:r>
              <w:rPr>
                <w:lang w:eastAsia="zh-CN"/>
              </w:rPr>
              <w:tab/>
            </w:r>
            <w:r w:rsidR="001D0560" w:rsidRPr="00DB3790">
              <w:rPr>
                <w:lang w:eastAsia="zh-CN"/>
              </w:rPr>
              <w:t>VR Render on HMD excluding a segment containing the remote participant itself</w:t>
            </w:r>
            <w:r w:rsidR="001D0560" w:rsidRPr="00DB3790">
              <w:t>.</w:t>
            </w:r>
          </w:p>
          <w:p w14:paraId="7F585E56" w14:textId="77777777" w:rsidR="001D0560" w:rsidRPr="00DB3790" w:rsidRDefault="00691A1D" w:rsidP="00691A1D">
            <w:pPr>
              <w:pStyle w:val="B10"/>
            </w:pPr>
            <w:r>
              <w:t>-</w:t>
            </w:r>
            <w:r>
              <w:tab/>
            </w:r>
            <w:r w:rsidR="001D0560" w:rsidRPr="00DB3790">
              <w:t xml:space="preserve">Synthesis of </w:t>
            </w:r>
            <w:r w:rsidR="00416B71">
              <w:t>"</w:t>
            </w:r>
            <w:r w:rsidR="001D0560" w:rsidRPr="00DB3790">
              <w:t>Top view</w:t>
            </w:r>
            <w:r w:rsidR="00416B71">
              <w:t>"</w:t>
            </w:r>
            <w:r w:rsidR="001D0560" w:rsidRPr="00DB3790">
              <w:t xml:space="preserve"> graphics visualizing positions of participants in shared meeting space. </w:t>
            </w:r>
          </w:p>
          <w:p w14:paraId="7C27FD3A" w14:textId="77777777" w:rsidR="001D0560" w:rsidRPr="00DB3790" w:rsidRDefault="001D0560" w:rsidP="00EB72E7">
            <w:r w:rsidRPr="00DB3790">
              <w:t>Media synchronization and presentation format control:</w:t>
            </w:r>
          </w:p>
          <w:p w14:paraId="252AA12B" w14:textId="77777777" w:rsidR="001D0560" w:rsidRPr="00DB3790" w:rsidRDefault="00691A1D" w:rsidP="00691A1D">
            <w:pPr>
              <w:pStyle w:val="B10"/>
            </w:pPr>
            <w:r>
              <w:lastRenderedPageBreak/>
              <w:t>-</w:t>
            </w:r>
            <w:r>
              <w:tab/>
            </w:r>
            <w:r w:rsidR="001D0560" w:rsidRPr="00DB3790">
              <w:t>Required for controlling the flow and proper render of the various used media types.</w:t>
            </w:r>
          </w:p>
          <w:p w14:paraId="6F75B547" w14:textId="77777777" w:rsidR="001D0560" w:rsidRPr="00DB3790" w:rsidRDefault="001D0560" w:rsidP="00EB72E7">
            <w:pPr>
              <w:rPr>
                <w:u w:val="single"/>
              </w:rPr>
            </w:pPr>
            <w:r w:rsidRPr="00DB3790">
              <w:rPr>
                <w:u w:val="single"/>
              </w:rPr>
              <w:t>System preconditions:</w:t>
            </w:r>
          </w:p>
          <w:p w14:paraId="11B849A6" w14:textId="77777777" w:rsidR="001D0560" w:rsidRPr="00DB3790" w:rsidRDefault="00691A1D" w:rsidP="00691A1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r w:rsidR="001D0560" w:rsidRPr="00DB3790">
              <w:t xml:space="preserve"> </w:t>
            </w:r>
          </w:p>
          <w:p w14:paraId="65EE2BA9" w14:textId="77777777" w:rsidR="001D0560" w:rsidRPr="00DB3790" w:rsidRDefault="00691A1D" w:rsidP="00691A1D">
            <w:pPr>
              <w:pStyle w:val="B10"/>
            </w:pPr>
            <w:r>
              <w:t>-</w:t>
            </w:r>
            <w:r>
              <w:tab/>
            </w:r>
            <w:r w:rsidR="001D0560" w:rsidRPr="00DB3790">
              <w:t xml:space="preserve">Maintenance of a shared virtual meeting space that intersects consistently with the physical meeting space: </w:t>
            </w:r>
          </w:p>
          <w:p w14:paraId="7D0DE1BC" w14:textId="77777777" w:rsidR="001D0560" w:rsidRPr="00DB3790" w:rsidRDefault="001D0560" w:rsidP="00EB72E7">
            <w:r w:rsidRPr="00DB3790">
              <w:t>Real and virtual participant positions are merged into a combined shared virtual meeting space that is consistent with the positions of the real participant positions in the physical meeting space.</w:t>
            </w:r>
          </w:p>
        </w:tc>
      </w:tr>
      <w:tr w:rsidR="001D0560" w:rsidRPr="00DB3790" w14:paraId="6705E2D6" w14:textId="77777777" w:rsidTr="00EB72E7">
        <w:tc>
          <w:tcPr>
            <w:tcW w:w="9831" w:type="dxa"/>
            <w:shd w:val="clear" w:color="auto" w:fill="A6A6A6"/>
          </w:tcPr>
          <w:p w14:paraId="6326EAAD" w14:textId="77777777" w:rsidR="001D0560" w:rsidRPr="00DB3790" w:rsidRDefault="001D0560" w:rsidP="00EB72E7">
            <w:pPr>
              <w:rPr>
                <w:b/>
                <w:color w:val="FFFFFF"/>
              </w:rPr>
            </w:pPr>
            <w:r w:rsidRPr="00DB3790">
              <w:rPr>
                <w:b/>
                <w:color w:val="FFFFFF"/>
              </w:rPr>
              <w:lastRenderedPageBreak/>
              <w:t>Requirements and QoS/QoE Considerations</w:t>
            </w:r>
          </w:p>
        </w:tc>
      </w:tr>
      <w:tr w:rsidR="001D0560" w:rsidRPr="00DB3790" w14:paraId="6C7899EC" w14:textId="77777777" w:rsidTr="00EB72E7">
        <w:tc>
          <w:tcPr>
            <w:tcW w:w="9831" w:type="dxa"/>
            <w:shd w:val="clear" w:color="auto" w:fill="auto"/>
          </w:tcPr>
          <w:p w14:paraId="67DC0C79" w14:textId="77777777" w:rsidR="001D0560" w:rsidRPr="00DB3790" w:rsidRDefault="001D0560" w:rsidP="00EB72E7">
            <w:r w:rsidRPr="00DB3790">
              <w:t xml:space="preserve">QoS: conversational requirements </w:t>
            </w:r>
            <w:bookmarkStart w:id="301" w:name="_Hlk536450427"/>
            <w:r w:rsidRPr="00DB3790">
              <w:t xml:space="preserve">as for MTSI, using RTP for Audio and </w:t>
            </w:r>
            <w:bookmarkEnd w:id="301"/>
            <w:r w:rsidRPr="00DB3790">
              <w:t>Video transport.</w:t>
            </w:r>
          </w:p>
          <w:p w14:paraId="7FD76AE6" w14:textId="77777777" w:rsidR="001D0560" w:rsidRPr="00DB3790" w:rsidRDefault="00691A1D" w:rsidP="00691A1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062CFDCF" w14:textId="77777777" w:rsidR="001D0560" w:rsidRPr="00DB3790" w:rsidRDefault="00691A1D" w:rsidP="00691A1D">
            <w:pPr>
              <w:pStyle w:val="B10"/>
            </w:pPr>
            <w:r>
              <w:t>-</w:t>
            </w:r>
            <w:r>
              <w:tab/>
            </w:r>
            <w:r w:rsidR="001D0560" w:rsidRPr="00DB3790">
              <w:t>360-degree video: Specified in TS</w:t>
            </w:r>
            <w:r w:rsidR="00BD7D7B">
              <w:t xml:space="preserve"> </w:t>
            </w:r>
            <w:r w:rsidR="001D0560" w:rsidRPr="00DB3790">
              <w:t>26.118</w:t>
            </w:r>
            <w:r w:rsidR="00CB5E73">
              <w:t xml:space="preserve">, and will </w:t>
            </w:r>
            <w:r w:rsidR="001D0560" w:rsidRPr="00DB3790">
              <w:t>meet conversational latency requirements. It is assumed that remote participants will at each time receive only the 360-degree video stream of a single subgroup meeting spot (typically the closest).</w:t>
            </w:r>
          </w:p>
          <w:p w14:paraId="0711923E" w14:textId="77777777" w:rsidR="001D0560" w:rsidRPr="00DB3790" w:rsidRDefault="00691A1D" w:rsidP="00691A1D">
            <w:pPr>
              <w:pStyle w:val="B10"/>
            </w:pPr>
            <w:r>
              <w:t>-</w:t>
            </w:r>
            <w:r>
              <w:tab/>
            </w:r>
            <w:r w:rsidR="001D0560" w:rsidRPr="00DB3790">
              <w:t>Graphics for representing participants in shared meeting space may rely on a vector-graphics media format, see e.g. 26.140. The associated bit rates are low. Graphics synthesis may also be done locally in render devices, based on positional information of participants in shared meeting space.</w:t>
            </w:r>
          </w:p>
          <w:p w14:paraId="48241629" w14:textId="77777777" w:rsidR="001D0560" w:rsidRPr="00DB3790" w:rsidRDefault="001D0560" w:rsidP="00EB72E7">
            <w:r w:rsidRPr="00DB3790">
              <w:t xml:space="preserve">QoE: Immersive voice/audio and visual experience, Quality of the mixing of virtual objects into real scenes. </w:t>
            </w:r>
          </w:p>
          <w:p w14:paraId="2B73013B" w14:textId="77777777" w:rsidR="001D0560" w:rsidRPr="00DB3790" w:rsidRDefault="001D0560" w:rsidP="00EB72E7">
            <w:r w:rsidRPr="00DB3790">
              <w:t>The described scenario provides the remote users with a 6DOF VR meeting experience and the auditory experience of being physically present in the physical meeting space. Quality of Experience for the audio aspect can further be enhanced if the user</w:t>
            </w:r>
            <w:r w:rsidR="00BD7D7B">
              <w:t>'</w:t>
            </w:r>
            <w:r w:rsidRPr="00DB3790">
              <w:t xml:space="preserve">s UEs not only share their position but also their orientation. This will allow render of the other virtual users not only at their positions in the virtual conference space but additionally with proper rotational orientation. This is of use if the audio subsystem and the avatars associated with the virtual users support directivity, such as specific audio characteristics related to face and back. </w:t>
            </w:r>
            <w:r w:rsidRPr="00DB3790">
              <w:br/>
              <w:t xml:space="preserve">The </w:t>
            </w:r>
            <w:r w:rsidR="00416B71">
              <w:t>"</w:t>
            </w:r>
            <w:r w:rsidRPr="00DB3790">
              <w:t>Scene view</w:t>
            </w:r>
            <w:r w:rsidR="00416B71">
              <w:t>"</w:t>
            </w:r>
            <w:r w:rsidRPr="00DB3790">
              <w:t xml:space="preserve"> for the remote participants allows consistent rendering of the audio with the 3D-rendered graphics video of the meeting space. However, that view obviously compromises naturalness and </w:t>
            </w:r>
            <w:r w:rsidR="00416B71">
              <w:t>"</w:t>
            </w:r>
            <w:r w:rsidRPr="00DB3790">
              <w:t>being-there</w:t>
            </w:r>
            <w:r w:rsidR="00416B71">
              <w:t>"</w:t>
            </w:r>
            <w:r w:rsidRPr="00DB3790">
              <w:t xml:space="preserve"> experience through the mere visual presentation of the participants through avatars. The optional </w:t>
            </w:r>
            <w:r w:rsidR="00416B71">
              <w:t>"</w:t>
            </w:r>
            <w:r w:rsidRPr="00DB3790">
              <w:t>Table view</w:t>
            </w:r>
            <w:r w:rsidR="00416B71">
              <w:t>"</w:t>
            </w:r>
            <w:r w:rsidRPr="00DB3790">
              <w:t xml:space="preserve"> may improve the naturalness as it relies on a real 360-degree video capture. However, QoE of that view is compromised since the 360-degree camera position does not coincide with virtual position of remote user. Viewpoint correction techniques may be used to mitigate this problem. </w:t>
            </w:r>
          </w:p>
          <w:p w14:paraId="76030235" w14:textId="77777777" w:rsidR="001D0560" w:rsidRPr="00DB3790" w:rsidRDefault="001D0560" w:rsidP="00EB72E7">
            <w:r w:rsidRPr="00DB3790">
              <w:t xml:space="preserve">The physical meeting users experience the remote participants audio-visually at virtual positions as if these were physically present and as if they could come closer or move around like physical users. The AR glasses display the avatars of the remote participants at positions and in orientation matching the auditory perception. Physical participants without AR glasses get a visual impression of where the remote participants are located in relation to the own position through the video screens at the subgroup meeting spots with the offered </w:t>
            </w:r>
            <w:r w:rsidR="00416B71">
              <w:t>"</w:t>
            </w:r>
            <w:r w:rsidRPr="00DB3790">
              <w:t>Table view</w:t>
            </w:r>
            <w:r w:rsidR="00416B71">
              <w:t>"</w:t>
            </w:r>
            <w:r w:rsidRPr="00DB3790">
              <w:t xml:space="preserve"> and/or the </w:t>
            </w:r>
            <w:r w:rsidR="00416B71">
              <w:t>"</w:t>
            </w:r>
            <w:r w:rsidRPr="00DB3790">
              <w:t>Top view</w:t>
            </w:r>
            <w:r w:rsidR="00416B71">
              <w:t>"</w:t>
            </w:r>
            <w:r w:rsidRPr="00DB3790">
              <w:t>.</w:t>
            </w:r>
            <w:r w:rsidR="00416B71">
              <w:t xml:space="preserve"> </w:t>
            </w:r>
          </w:p>
        </w:tc>
      </w:tr>
      <w:tr w:rsidR="001D0560" w:rsidRPr="00DB3790" w14:paraId="0019A246" w14:textId="77777777" w:rsidTr="00EB72E7">
        <w:tc>
          <w:tcPr>
            <w:tcW w:w="9831" w:type="dxa"/>
            <w:shd w:val="clear" w:color="auto" w:fill="A6A6A6"/>
          </w:tcPr>
          <w:p w14:paraId="69B5D783" w14:textId="77777777" w:rsidR="001D0560" w:rsidRPr="00DB3790" w:rsidRDefault="001D0560" w:rsidP="00EB72E7">
            <w:pPr>
              <w:rPr>
                <w:b/>
                <w:color w:val="FFFFFF"/>
              </w:rPr>
            </w:pPr>
            <w:r w:rsidRPr="00DB3790">
              <w:rPr>
                <w:b/>
                <w:color w:val="FFFFFF"/>
              </w:rPr>
              <w:t>Feasibility</w:t>
            </w:r>
          </w:p>
        </w:tc>
      </w:tr>
      <w:tr w:rsidR="001D0560" w:rsidRPr="00DB3790" w14:paraId="0553B1D8" w14:textId="77777777" w:rsidTr="00EB72E7">
        <w:tc>
          <w:tcPr>
            <w:tcW w:w="9831" w:type="dxa"/>
            <w:shd w:val="clear" w:color="auto" w:fill="auto"/>
          </w:tcPr>
          <w:p w14:paraId="7272F732" w14:textId="77777777" w:rsidR="001D0560" w:rsidRPr="00DB3790" w:rsidRDefault="001D0560" w:rsidP="00EB72E7">
            <w:pPr>
              <w:ind w:right="-143"/>
              <w:rPr>
                <w:bCs/>
              </w:rPr>
            </w:pPr>
            <w:r w:rsidRPr="00DB3790">
              <w:rPr>
                <w:bCs/>
              </w:rPr>
              <w:t xml:space="preserve">Under </w:t>
            </w:r>
            <w:r w:rsidR="00416B71">
              <w:rPr>
                <w:bCs/>
              </w:rPr>
              <w:t>"</w:t>
            </w:r>
            <w:r w:rsidRPr="00DB3790">
              <w:rPr>
                <w:bCs/>
              </w:rPr>
              <w:t>Preconditions</w:t>
            </w:r>
            <w:r w:rsidR="00416B71">
              <w:rPr>
                <w:bCs/>
              </w:rPr>
              <w:t>"</w:t>
            </w:r>
            <w:r w:rsidRPr="00DB3790">
              <w:rPr>
                <w:bCs/>
              </w:rPr>
              <w:t xml:space="preserve"> the minimum preconditions are detailed and broken down by all involved nodes of the service, such as remote participants, physical participants, meeting facilities and conference call server. In summary, the following capabilities and technologies are required:</w:t>
            </w:r>
          </w:p>
          <w:p w14:paraId="3F8239F8" w14:textId="77777777" w:rsidR="001D0560" w:rsidRPr="00DB3790" w:rsidRDefault="00691A1D" w:rsidP="00691A1D">
            <w:pPr>
              <w:pStyle w:val="B10"/>
            </w:pPr>
            <w:r>
              <w:t>-</w:t>
            </w:r>
            <w:r>
              <w:tab/>
            </w:r>
            <w:r w:rsidR="001D0560" w:rsidRPr="00DB3790">
              <w:t>UE with render capability through connected HMD supporting binaural playback.</w:t>
            </w:r>
          </w:p>
          <w:p w14:paraId="01F6A980" w14:textId="77777777" w:rsidR="001D0560" w:rsidRPr="00DB3790" w:rsidRDefault="00691A1D" w:rsidP="00691A1D">
            <w:pPr>
              <w:pStyle w:val="B10"/>
            </w:pPr>
            <w:r>
              <w:t>-</w:t>
            </w:r>
            <w:r>
              <w:tab/>
            </w:r>
            <w:r w:rsidR="001D0560" w:rsidRPr="00DB3790">
              <w:t xml:space="preserve">UE with render capability through a non-occluded binaural playback system and preferably, but not necessarily, AR Glasses. </w:t>
            </w:r>
          </w:p>
          <w:p w14:paraId="6ED15522" w14:textId="77777777" w:rsidR="001D0560" w:rsidRPr="00DB3790" w:rsidRDefault="00691A1D" w:rsidP="00691A1D">
            <w:pPr>
              <w:pStyle w:val="B10"/>
            </w:pPr>
            <w:r>
              <w:t>-</w:t>
            </w:r>
            <w:r>
              <w:tab/>
            </w:r>
            <w:r w:rsidR="001D0560" w:rsidRPr="00DB3790">
              <w:t>Mono audio capture and/or acoustic scene capture.</w:t>
            </w:r>
          </w:p>
          <w:p w14:paraId="6FBBFE0D" w14:textId="77777777" w:rsidR="001D0560" w:rsidRPr="00DB3790" w:rsidRDefault="00691A1D" w:rsidP="00691A1D">
            <w:pPr>
              <w:pStyle w:val="B10"/>
            </w:pPr>
            <w:r>
              <w:t>-</w:t>
            </w:r>
            <w:r>
              <w:tab/>
            </w:r>
            <w:r w:rsidR="001D0560" w:rsidRPr="00DB3790">
              <w:t>6DOF position tracking.</w:t>
            </w:r>
          </w:p>
          <w:p w14:paraId="1A0E1D81" w14:textId="77777777" w:rsidR="001D0560" w:rsidRPr="00DB3790" w:rsidRDefault="00691A1D" w:rsidP="00691A1D">
            <w:pPr>
              <w:pStyle w:val="B10"/>
            </w:pPr>
            <w:r>
              <w:t>-</w:t>
            </w:r>
            <w:r>
              <w:tab/>
            </w:r>
            <w:r w:rsidR="001D0560" w:rsidRPr="00DB3790">
              <w:t>360-degree video capture at dedicated subgroup spots.</w:t>
            </w:r>
          </w:p>
          <w:p w14:paraId="2A8E9D2E" w14:textId="77777777" w:rsidR="001D0560" w:rsidRPr="00DB3790" w:rsidRDefault="00691A1D" w:rsidP="00691A1D">
            <w:pPr>
              <w:pStyle w:val="B10"/>
            </w:pPr>
            <w:r>
              <w:lastRenderedPageBreak/>
              <w:t>-</w:t>
            </w:r>
            <w:r>
              <w:tab/>
            </w:r>
            <w:r w:rsidR="001D0560" w:rsidRPr="00DB3790">
              <w:t>Video screens (connected to driving UE/PC-client) at dedicated subgroup meeting spots visualizing participants including remote participants at a subgroup spot (</w:t>
            </w:r>
            <w:r w:rsidR="00416B71">
              <w:t>"</w:t>
            </w:r>
            <w:r w:rsidR="001D0560" w:rsidRPr="00DB3790">
              <w:t>Table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3C30B3D8" w14:textId="77777777" w:rsidR="001D0560" w:rsidRPr="00DB3790" w:rsidRDefault="00691A1D" w:rsidP="00691A1D">
            <w:pPr>
              <w:pStyle w:val="B10"/>
            </w:pPr>
            <w:r>
              <w:t>-</w:t>
            </w:r>
            <w:r>
              <w:tab/>
            </w:r>
            <w:r w:rsidR="001D0560" w:rsidRPr="00DB3790">
              <w:t>Maintenance of participant position data in shared virtual meeting space.</w:t>
            </w:r>
          </w:p>
          <w:p w14:paraId="33703FE9" w14:textId="77777777" w:rsidR="001D0560" w:rsidRPr="00DB3790" w:rsidRDefault="00691A1D" w:rsidP="00691A1D">
            <w:pPr>
              <w:pStyle w:val="B10"/>
            </w:pPr>
            <w:r>
              <w:t>-</w:t>
            </w:r>
            <w:r>
              <w:tab/>
            </w:r>
            <w:r w:rsidR="001D0560" w:rsidRPr="00DB3790">
              <w:t xml:space="preserve">(Optional) synthesis of graphics visualizing positions of participants in shared meeting space in </w:t>
            </w:r>
            <w:r w:rsidR="00416B71">
              <w:t>"</w:t>
            </w:r>
            <w:r w:rsidR="001D0560" w:rsidRPr="00DB3790">
              <w:t>Top view</w:t>
            </w:r>
            <w:r w:rsidR="00416B71">
              <w:t>"</w:t>
            </w:r>
            <w:r w:rsidR="001D0560" w:rsidRPr="00DB3790">
              <w:t>.</w:t>
            </w:r>
          </w:p>
          <w:p w14:paraId="74508A55" w14:textId="77777777" w:rsidR="001D0560" w:rsidRPr="00DB3790" w:rsidRDefault="00691A1D" w:rsidP="00691A1D">
            <w:pPr>
              <w:pStyle w:val="B10"/>
            </w:pPr>
            <w:r>
              <w:t>-</w:t>
            </w:r>
            <w:r>
              <w:tab/>
            </w:r>
            <w:r w:rsidR="001D0560" w:rsidRPr="00DB3790">
              <w:t xml:space="preserve">(Optional) generation of overlay/merge of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t>.</w:t>
            </w:r>
          </w:p>
          <w:p w14:paraId="50D7E407" w14:textId="77777777" w:rsidR="001D0560" w:rsidRPr="00DB3790" w:rsidRDefault="001D0560" w:rsidP="00EB72E7">
            <w:pPr>
              <w:ind w:right="-143"/>
            </w:pPr>
            <w:r w:rsidRPr="00DB3790">
              <w:t xml:space="preserve">While the suggested AR glasses for the physical meeting participants are very desirable for high QoE, the use case is fully feasible without glasses. Immersion is in that case merely provided through the audio media component. Thus, </w:t>
            </w:r>
            <w:r w:rsidRPr="00DB3790">
              <w:rPr>
                <w:bCs/>
              </w:rPr>
              <w:t xml:space="preserve">none of the preconditions constitute a feasibility barrier, given the technologies widely available and affordable today. </w:t>
            </w:r>
          </w:p>
        </w:tc>
      </w:tr>
      <w:tr w:rsidR="001D0560" w:rsidRPr="00DB3790" w14:paraId="32EF1649" w14:textId="77777777" w:rsidTr="00EB72E7">
        <w:tc>
          <w:tcPr>
            <w:tcW w:w="9831" w:type="dxa"/>
            <w:shd w:val="clear" w:color="auto" w:fill="A6A6A6"/>
          </w:tcPr>
          <w:p w14:paraId="76DA6203" w14:textId="77777777" w:rsidR="001D0560" w:rsidRPr="00DB3790" w:rsidRDefault="001D0560" w:rsidP="00EB72E7">
            <w:pPr>
              <w:rPr>
                <w:b/>
                <w:color w:val="FFFFFF"/>
              </w:rPr>
            </w:pPr>
            <w:r w:rsidRPr="00DB3790">
              <w:rPr>
                <w:b/>
                <w:color w:val="FFFFFF"/>
              </w:rPr>
              <w:lastRenderedPageBreak/>
              <w:t>Potential Standardization Status and Needs</w:t>
            </w:r>
          </w:p>
        </w:tc>
      </w:tr>
      <w:tr w:rsidR="001D0560" w:rsidRPr="00DB3790" w14:paraId="1CF88B95" w14:textId="77777777" w:rsidTr="00EB72E7">
        <w:tc>
          <w:tcPr>
            <w:tcW w:w="9831" w:type="dxa"/>
            <w:shd w:val="clear" w:color="auto" w:fill="auto"/>
          </w:tcPr>
          <w:p w14:paraId="1936B87A" w14:textId="77777777" w:rsidR="001D0560" w:rsidRPr="00DB3790" w:rsidRDefault="00691A1D" w:rsidP="00691A1D">
            <w:pPr>
              <w:pStyle w:val="B10"/>
            </w:pPr>
            <w:r>
              <w:t>-</w:t>
            </w:r>
            <w:r>
              <w:tab/>
            </w:r>
            <w:r w:rsidR="001D0560" w:rsidRPr="00DB3790">
              <w:t xml:space="preserve">Requires standardization of at least a 6DOF metadata framework and a 6DOF capable renderer for immersive voice and audio. </w:t>
            </w:r>
          </w:p>
          <w:p w14:paraId="634FDE82" w14:textId="77777777" w:rsidR="001D0560" w:rsidRPr="00DB3790" w:rsidRDefault="00691A1D" w:rsidP="00691A1D">
            <w:pPr>
              <w:pStyle w:val="B10"/>
            </w:pPr>
            <w:r>
              <w:t>-</w:t>
            </w:r>
            <w:r>
              <w:tab/>
            </w:r>
            <w:r w:rsidR="001D0560" w:rsidRPr="00DB3790">
              <w:t xml:space="preserve">The presently ongoing IVAS codec work item may provide an immersive voice and audio codec/renderer and a metadata framework that may meet these requirements. </w:t>
            </w:r>
          </w:p>
          <w:p w14:paraId="0A18184B" w14:textId="77777777" w:rsidR="001D0560" w:rsidRPr="00DB3790" w:rsidRDefault="00691A1D" w:rsidP="00691A1D">
            <w:pPr>
              <w:pStyle w:val="B10"/>
            </w:pPr>
            <w:r>
              <w:t>-</w:t>
            </w:r>
            <w:r>
              <w:tab/>
            </w:r>
            <w:r w:rsidR="001D0560" w:rsidRPr="00DB3790">
              <w:t>Other media (non-audio) may rely on existing video/graphics coding standards available to 3GPP.</w:t>
            </w:r>
          </w:p>
          <w:p w14:paraId="59689A69" w14:textId="77777777" w:rsidR="001D0560" w:rsidRPr="00DB3790" w:rsidRDefault="00691A1D" w:rsidP="00691A1D">
            <w:pPr>
              <w:pStyle w:val="B10"/>
            </w:pPr>
            <w:r>
              <w:t>-</w:t>
            </w:r>
            <w:r>
              <w:tab/>
            </w:r>
            <w:r w:rsidR="001D0560" w:rsidRPr="00DB3790">
              <w:t xml:space="preserve">Also required are suitable session protocols coordinating the distribution and proper rendering of the media flows. </w:t>
            </w:r>
          </w:p>
        </w:tc>
      </w:tr>
    </w:tbl>
    <w:p w14:paraId="060F9A04" w14:textId="77777777" w:rsidR="001D0560" w:rsidRPr="00DB3790" w:rsidRDefault="001D0560" w:rsidP="001D0560"/>
    <w:p w14:paraId="1F94387D" w14:textId="77777777" w:rsidR="001D0560" w:rsidRPr="00DB3790" w:rsidRDefault="001D0560" w:rsidP="00145AC5">
      <w:pPr>
        <w:pStyle w:val="Heading1"/>
      </w:pPr>
      <w:bookmarkStart w:id="302" w:name="_Toc23169843"/>
      <w:bookmarkStart w:id="303" w:name="_Toc33042098"/>
      <w:r w:rsidRPr="00DB3790">
        <w:t>A.1</w:t>
      </w:r>
      <w:r w:rsidR="009E4F9E" w:rsidRPr="00DB3790">
        <w:t>7</w:t>
      </w:r>
      <w:r w:rsidRPr="00DB3790">
        <w:tab/>
        <w:t>Use Case 1</w:t>
      </w:r>
      <w:r w:rsidR="009E4F9E" w:rsidRPr="00DB3790">
        <w:t>6</w:t>
      </w:r>
      <w:r w:rsidRPr="00DB3790">
        <w:t>: Convention / Poster Session</w:t>
      </w:r>
      <w:bookmarkEnd w:id="302"/>
      <w:bookmarkEnd w:id="30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2FC374D0" w14:textId="77777777" w:rsidTr="00EB72E7">
        <w:tc>
          <w:tcPr>
            <w:tcW w:w="9831" w:type="dxa"/>
            <w:shd w:val="clear" w:color="auto" w:fill="A6A6A6"/>
          </w:tcPr>
          <w:p w14:paraId="219A1925" w14:textId="77777777" w:rsidR="001D0560" w:rsidRPr="00DB3790" w:rsidRDefault="001D0560" w:rsidP="00EB72E7">
            <w:pPr>
              <w:rPr>
                <w:b/>
                <w:color w:val="FFFFFF"/>
              </w:rPr>
            </w:pPr>
            <w:r w:rsidRPr="00DB3790">
              <w:rPr>
                <w:b/>
                <w:color w:val="FFFFFF"/>
              </w:rPr>
              <w:t xml:space="preserve">Use Case Name </w:t>
            </w:r>
          </w:p>
        </w:tc>
      </w:tr>
      <w:tr w:rsidR="001D0560" w:rsidRPr="00DB3790" w14:paraId="593A8563" w14:textId="77777777" w:rsidTr="00EB72E7">
        <w:tc>
          <w:tcPr>
            <w:tcW w:w="9831" w:type="dxa"/>
            <w:shd w:val="clear" w:color="auto" w:fill="auto"/>
          </w:tcPr>
          <w:p w14:paraId="78651744" w14:textId="77777777" w:rsidR="001D0560" w:rsidRPr="00DB3790" w:rsidRDefault="001D0560" w:rsidP="00EB72E7">
            <w:r w:rsidRPr="00DB3790">
              <w:t>Convention / Poster Session</w:t>
            </w:r>
          </w:p>
        </w:tc>
      </w:tr>
      <w:tr w:rsidR="001D0560" w:rsidRPr="00DB3790" w14:paraId="0E40B18C" w14:textId="77777777" w:rsidTr="00EB72E7">
        <w:tc>
          <w:tcPr>
            <w:tcW w:w="9831" w:type="dxa"/>
            <w:shd w:val="clear" w:color="auto" w:fill="A6A6A6"/>
          </w:tcPr>
          <w:p w14:paraId="351C0035" w14:textId="77777777" w:rsidR="001D0560" w:rsidRPr="00DB3790" w:rsidRDefault="001D0560" w:rsidP="00EB72E7">
            <w:pPr>
              <w:rPr>
                <w:b/>
                <w:color w:val="FFFFFF"/>
              </w:rPr>
            </w:pPr>
            <w:r w:rsidRPr="00DB3790">
              <w:rPr>
                <w:b/>
                <w:color w:val="FFFFFF"/>
              </w:rPr>
              <w:t>Description</w:t>
            </w:r>
          </w:p>
        </w:tc>
      </w:tr>
      <w:tr w:rsidR="001D0560" w:rsidRPr="00DB3790" w14:paraId="04FEA444" w14:textId="77777777" w:rsidTr="00EB72E7">
        <w:tc>
          <w:tcPr>
            <w:tcW w:w="9831" w:type="dxa"/>
            <w:shd w:val="clear" w:color="auto" w:fill="auto"/>
          </w:tcPr>
          <w:p w14:paraId="62E7F57D" w14:textId="77777777" w:rsidR="001D0560" w:rsidRPr="00DB3790" w:rsidRDefault="001D0560" w:rsidP="00EB72E7">
            <w:r w:rsidRPr="00DB3790">
              <w:t xml:space="preserve">This use case is exemplified with a conference with poster session that offers virtual participation from a remote location. </w:t>
            </w:r>
          </w:p>
          <w:p w14:paraId="77C1AE00" w14:textId="77777777" w:rsidR="001D0560" w:rsidRPr="00DB3790" w:rsidRDefault="001D0560" w:rsidP="00EB72E7">
            <w:r w:rsidRPr="00DB3790">
              <w:t xml:space="preserve">It is assumed that the poster session may be real, however, to contribute to meeting climate goals, the conference organizers are offering a green participation option. This is, a virtual attendance option is offered to participants and presenters, as an ecological alternative avoiding travelling. </w:t>
            </w:r>
          </w:p>
          <w:p w14:paraId="5C3D1DED" w14:textId="77777777" w:rsidR="001D0560" w:rsidRPr="00DB3790" w:rsidRDefault="001D0560" w:rsidP="00EB72E7">
            <w:r w:rsidRPr="00DB3790">
              <w:t xml:space="preserve">The conference space is organized in a few poster booths, possibly separated by some shields. In some of the booths, posters are presented by real presenters, in some other booths, posters are presented by remote presenters. The audience of the poster presentations may be a mix of physically present and remote participants. Each booth is equipped with a first video screen for the poster display and one or two additional video screens for the display of a </w:t>
            </w:r>
            <w:r w:rsidR="00416B71">
              <w:t>"</w:t>
            </w:r>
            <w:r w:rsidRPr="00DB3790">
              <w:t>Top view</w:t>
            </w:r>
            <w:r w:rsidR="00416B71">
              <w:t>"</w:t>
            </w:r>
            <w:r w:rsidRPr="00DB3790">
              <w:t xml:space="preserve"> and/or the display of a panoramic </w:t>
            </w:r>
            <w:r w:rsidR="00416B71">
              <w:t>"</w:t>
            </w:r>
            <w:r w:rsidRPr="00DB3790">
              <w:t>Poster presentation view</w:t>
            </w:r>
            <w:r w:rsidR="00416B71">
              <w:t>"</w:t>
            </w:r>
            <w:r w:rsidRPr="00DB3790">
              <w:t xml:space="preserve">. Each booth is further equipped with a 360-degree camera system capturing the scene next to the poster. The conference space is visualized in the following figure, which essentially corresponds to the </w:t>
            </w:r>
            <w:r w:rsidR="00416B71">
              <w:t>"</w:t>
            </w:r>
            <w:r w:rsidRPr="00DB3790">
              <w:t>Top view</w:t>
            </w:r>
            <w:r w:rsidR="00416B71">
              <w:t>"</w:t>
            </w:r>
            <w:r w:rsidRPr="00DB3790">
              <w:t>. In this figure, P1-P6 represent physical attendees, V1-V4 are remote attendees, PX and VY are real and, respectively, remote presenters. There are two poster presentations of posters X and Y. Participants V4, P5 and P6 are standing together for a chat.</w:t>
            </w:r>
          </w:p>
          <w:p w14:paraId="2FB1E48A" w14:textId="77777777" w:rsidR="00BD7D7B" w:rsidRDefault="002A3294" w:rsidP="00EB72E7">
            <w:r w:rsidRPr="00DB3790">
              <w:rPr>
                <w:noProof/>
              </w:rPr>
              <w:object w:dxaOrig="10600" w:dyaOrig="7131" w14:anchorId="716949B9">
                <v:shape id="_x0000_i1045" type="#_x0000_t75" alt="" style="width:474.5pt;height:317pt;mso-width-percent:0;mso-height-percent:0;mso-width-percent:0;mso-height-percent:0" o:ole="">
                  <v:imagedata r:id="rId146" o:title=""/>
                </v:shape>
                <o:OLEObject Type="Embed" ProgID="Visio.Drawing.15" ShapeID="_x0000_i1045" DrawAspect="Content" ObjectID="_1670232199" r:id="rId147"/>
              </w:object>
            </w:r>
          </w:p>
          <w:p w14:paraId="56995AFF" w14:textId="77777777" w:rsidR="001D0560" w:rsidRPr="00DB3790" w:rsidRDefault="001D0560" w:rsidP="00EB72E7">
            <w:r w:rsidRPr="00DB3790">
              <w:t>Physical attendees and presenters have the experience of an almost conventional poster conference, with the difference that they see remote persons through their AR glasses, represented as avatars. They hear the remote persons through their binaural playback systems. They can also interact in discussions with remote persons like they were physically present. Physical presenters use a digital pointing device to highlight the parts of their poster that they want to explain. The physical audience attends the poster presentation of a remote presenter in some dedicated physical spots of the conference area that is very similar to the poster booth of a physical presenter. The participants see and hear the virtual presenter through their AR glasses supporting binaural playback. They also see and hear the other audience that may be physically present or just be represented though avatars.</w:t>
            </w:r>
          </w:p>
          <w:p w14:paraId="5444D2CF" w14:textId="77777777" w:rsidR="001D0560" w:rsidRPr="00DB3790" w:rsidRDefault="001D0560" w:rsidP="00EB72E7">
            <w:r w:rsidRPr="00DB3790">
              <w:t xml:space="preserve">Remote participants are equipped with HMD supporting binaural playback. They are virtually present and can walk from poster to poster. They can listen to ongoing poster presentations and move closer to a presentation if they think the topic or the ongoing discussion is interesting. </w:t>
            </w:r>
            <w:r w:rsidRPr="00DB3790">
              <w:rPr>
                <w:lang w:eastAsia="zh-CN"/>
              </w:rPr>
              <w:t xml:space="preserve">A remote participant can speak to other participant in his/her immediate proximity and obtain a spatial rendering of what the other participants in his/her immediate proximity are saying. He/she can hear them from the relative positions they have to him/her in the virtual world. Consistent with the auditory scene, the remote participant will be able to see on the HMD a synthesized </w:t>
            </w:r>
            <w:r w:rsidR="00416B71">
              <w:rPr>
                <w:lang w:eastAsia="zh-CN"/>
              </w:rPr>
              <w:t>"</w:t>
            </w:r>
            <w:r w:rsidRPr="00DB3790">
              <w:rPr>
                <w:lang w:eastAsia="zh-CN"/>
              </w:rPr>
              <w:t>Scene view</w:t>
            </w:r>
            <w:r w:rsidR="00416B71">
              <w:rPr>
                <w:lang w:eastAsia="zh-CN"/>
              </w:rPr>
              <w:t>"</w:t>
            </w:r>
            <w:r w:rsidRPr="00DB3790">
              <w:rPr>
                <w:lang w:eastAsia="zh-CN"/>
              </w:rPr>
              <w:t xml:space="preserve"> of the complete conference space (including the posters) from his/her viewpoint, i.e. relative to position and viewing direction. The remote participant may also select to see a </w:t>
            </w:r>
            <w:r w:rsidR="00416B71">
              <w:rPr>
                <w:lang w:eastAsia="zh-CN"/>
              </w:rPr>
              <w:t>"</w:t>
            </w:r>
            <w:r w:rsidRPr="00DB3790">
              <w:rPr>
                <w:lang w:eastAsia="zh-CN"/>
              </w:rPr>
              <w:t>Top view</w:t>
            </w:r>
            <w:r w:rsidR="00416B71">
              <w:rPr>
                <w:lang w:eastAsia="zh-CN"/>
              </w:rPr>
              <w:t>"</w:t>
            </w:r>
            <w:r w:rsidRPr="00DB3790">
              <w:rPr>
                <w:lang w:eastAsia="zh-CN"/>
              </w:rPr>
              <w:t xml:space="preserve">, which is an overview of the </w:t>
            </w:r>
            <w:r w:rsidRPr="00DB3790">
              <w:t xml:space="preserve">complete conference space with all participants (or their avatars) and posters </w:t>
            </w:r>
            <w:r w:rsidRPr="00DB3790">
              <w:rPr>
                <w:lang w:eastAsia="zh-CN"/>
              </w:rPr>
              <w:t xml:space="preserve">or to see a </w:t>
            </w:r>
            <w:r w:rsidR="00416B71">
              <w:rPr>
                <w:lang w:eastAsia="zh-CN"/>
              </w:rPr>
              <w:t>"</w:t>
            </w:r>
            <w:r w:rsidRPr="00DB3790">
              <w:rPr>
                <w:lang w:eastAsia="zh-CN"/>
              </w:rPr>
              <w:t>Poster presentation view</w:t>
            </w:r>
            <w:r w:rsidR="00416B71">
              <w:rPr>
                <w:lang w:eastAsia="zh-CN"/>
              </w:rPr>
              <w:t>"</w:t>
            </w:r>
            <w:r w:rsidRPr="00DB3790">
              <w:rPr>
                <w:lang w:eastAsia="zh-CN"/>
              </w:rPr>
              <w:t>. The latter is a VR view generated from the 360-degree video capture at the relevant poster but excluding a segment containing the remote participant itself.</w:t>
            </w:r>
            <w:r w:rsidRPr="00DB3790">
              <w:t xml:space="preserve"> </w:t>
            </w:r>
            <w:r w:rsidRPr="00DB3790">
              <w:rPr>
                <w:lang w:eastAsia="zh-CN"/>
              </w:rPr>
              <w:t xml:space="preserve">The audio experience remains in any case as during </w:t>
            </w:r>
            <w:r w:rsidR="00416B71">
              <w:rPr>
                <w:lang w:eastAsia="zh-CN"/>
              </w:rPr>
              <w:t>"</w:t>
            </w:r>
            <w:r w:rsidRPr="00DB3790">
              <w:rPr>
                <w:lang w:eastAsia="zh-CN"/>
              </w:rPr>
              <w:t>Scene view</w:t>
            </w:r>
            <w:r w:rsidR="00416B71">
              <w:rPr>
                <w:lang w:eastAsia="zh-CN"/>
              </w:rPr>
              <w:t>"</w:t>
            </w:r>
            <w:r w:rsidRPr="00DB3790">
              <w:rPr>
                <w:lang w:eastAsia="zh-CN"/>
              </w:rPr>
              <w:t xml:space="preserve">. </w:t>
            </w:r>
            <w:r w:rsidRPr="00DB3790">
              <w:t>In order to give the remote participants the possibility to interact in the poster discussions, they also have the possibility to use their VR controller as a pointing device to highlight certain parts of the poster, for instance when they have a specific question.</w:t>
            </w:r>
          </w:p>
          <w:p w14:paraId="6F5837CC" w14:textId="77777777" w:rsidR="001D0560" w:rsidRPr="00DB3790" w:rsidRDefault="001D0560" w:rsidP="00EB72E7">
            <w:r w:rsidRPr="00DB3790">
              <w:t xml:space="preserve">Remote presenters are equipped with HMD supporting binaural playback and a VR controller. Most relevant for them is the </w:t>
            </w:r>
            <w:r w:rsidR="00416B71">
              <w:t>"</w:t>
            </w:r>
            <w:r w:rsidRPr="00DB3790">
              <w:t>Scene view</w:t>
            </w:r>
            <w:r w:rsidR="00416B71">
              <w:t>"</w:t>
            </w:r>
            <w:r w:rsidRPr="00DB3790">
              <w:t xml:space="preserve"> in which they see (in their proximity) their audience represented by avatars. This view is overlaid with their own poster. They use their VR controller as a pointing device to highlight a part of the poster that they want to explain to the audience. It may happen that a remote presenter sees some colleague passing by and, to attract her/him to the poster, they may take some steps towards that colleague and call out to her/him. </w:t>
            </w:r>
          </w:p>
          <w:p w14:paraId="26617CD4" w14:textId="77777777" w:rsidR="001D0560" w:rsidRPr="00DB3790" w:rsidRDefault="001D0560" w:rsidP="00EB72E7">
            <w:r w:rsidRPr="00DB3790">
              <w:t>The remote participants are represented at the real event through their avatars, which the real participants and presenters see and hear through their AR glasses supporting binaural playback. The real and virtual participants and the presenter interact in discussions as if everybody was physically present.</w:t>
            </w:r>
            <w:r w:rsidR="00416B71">
              <w:t xml:space="preserve"> </w:t>
            </w:r>
          </w:p>
        </w:tc>
      </w:tr>
      <w:tr w:rsidR="001D0560" w:rsidRPr="00DB3790" w14:paraId="1E1CFB72" w14:textId="77777777" w:rsidTr="00EB72E7">
        <w:tc>
          <w:tcPr>
            <w:tcW w:w="9831" w:type="dxa"/>
            <w:shd w:val="clear" w:color="auto" w:fill="A6A6A6"/>
          </w:tcPr>
          <w:p w14:paraId="37F0709D" w14:textId="77777777" w:rsidR="001D0560" w:rsidRPr="00DB3790" w:rsidRDefault="001D0560" w:rsidP="00EB72E7">
            <w:pPr>
              <w:rPr>
                <w:b/>
                <w:color w:val="FFFFFF"/>
              </w:rPr>
            </w:pPr>
            <w:r w:rsidRPr="00DB3790">
              <w:rPr>
                <w:b/>
                <w:color w:val="FFFFFF"/>
              </w:rPr>
              <w:lastRenderedPageBreak/>
              <w:t>Categorization</w:t>
            </w:r>
          </w:p>
        </w:tc>
      </w:tr>
      <w:tr w:rsidR="001D0560" w:rsidRPr="00DB3790" w14:paraId="0CAA5524" w14:textId="77777777" w:rsidTr="00EB72E7">
        <w:tc>
          <w:tcPr>
            <w:tcW w:w="9831" w:type="dxa"/>
            <w:shd w:val="clear" w:color="auto" w:fill="auto"/>
          </w:tcPr>
          <w:p w14:paraId="58E71808" w14:textId="77777777" w:rsidR="001D0560" w:rsidRPr="00DB3790" w:rsidRDefault="001D0560" w:rsidP="00EB72E7">
            <w:pPr>
              <w:rPr>
                <w:b/>
              </w:rPr>
            </w:pPr>
            <w:r w:rsidRPr="00DB3790">
              <w:rPr>
                <w:b/>
              </w:rPr>
              <w:t>Type: AR, VR, XR</w:t>
            </w:r>
          </w:p>
          <w:p w14:paraId="3491E005" w14:textId="77777777" w:rsidR="001D0560" w:rsidRPr="00DB3790" w:rsidRDefault="001D0560" w:rsidP="00EB72E7">
            <w:pPr>
              <w:rPr>
                <w:b/>
              </w:rPr>
            </w:pPr>
            <w:r w:rsidRPr="00DB3790">
              <w:rPr>
                <w:b/>
              </w:rPr>
              <w:t>Degrees of Freedom: 6DoF</w:t>
            </w:r>
          </w:p>
          <w:p w14:paraId="5B4BF5FC" w14:textId="77777777" w:rsidR="001D0560" w:rsidRPr="00DB3790" w:rsidRDefault="001D0560" w:rsidP="00EB72E7">
            <w:pPr>
              <w:rPr>
                <w:b/>
              </w:rPr>
            </w:pPr>
            <w:r w:rsidRPr="00DB3790">
              <w:rPr>
                <w:b/>
              </w:rPr>
              <w:t>Delivery: Interactive, Conversational</w:t>
            </w:r>
          </w:p>
          <w:p w14:paraId="0C289A0B" w14:textId="77777777" w:rsidR="001D0560" w:rsidRPr="00DB3790" w:rsidRDefault="001D0560" w:rsidP="00EB72E7">
            <w:pPr>
              <w:rPr>
                <w:b/>
              </w:rPr>
            </w:pPr>
            <w:r w:rsidRPr="00DB3790">
              <w:rPr>
                <w:b/>
              </w:rPr>
              <w:t>Device: Phone, HMD with binaural playback support, AR Glasses with binaural playback support, VR controller/pointing device</w:t>
            </w:r>
          </w:p>
        </w:tc>
      </w:tr>
      <w:tr w:rsidR="001D0560" w:rsidRPr="00DB3790" w14:paraId="3F047FC6" w14:textId="77777777" w:rsidTr="00EB72E7">
        <w:tc>
          <w:tcPr>
            <w:tcW w:w="9831" w:type="dxa"/>
            <w:shd w:val="clear" w:color="auto" w:fill="A6A6A6"/>
          </w:tcPr>
          <w:p w14:paraId="7D9101F1" w14:textId="77777777" w:rsidR="001D0560" w:rsidRPr="00DB3790" w:rsidRDefault="001D0560" w:rsidP="00EB72E7">
            <w:pPr>
              <w:rPr>
                <w:b/>
                <w:color w:val="FFFFFF"/>
              </w:rPr>
            </w:pPr>
            <w:r w:rsidRPr="00DB3790">
              <w:rPr>
                <w:b/>
                <w:color w:val="FFFFFF"/>
              </w:rPr>
              <w:t>Preconditions</w:t>
            </w:r>
          </w:p>
        </w:tc>
      </w:tr>
      <w:tr w:rsidR="001D0560" w:rsidRPr="00DB3790" w14:paraId="128C12FF" w14:textId="77777777" w:rsidTr="00EB72E7">
        <w:tc>
          <w:tcPr>
            <w:tcW w:w="9831" w:type="dxa"/>
            <w:shd w:val="clear" w:color="auto" w:fill="auto"/>
          </w:tcPr>
          <w:p w14:paraId="2AA6A746" w14:textId="77777777" w:rsidR="001D0560" w:rsidRPr="00DB3790" w:rsidRDefault="001D0560" w:rsidP="00EB72E7">
            <w:pPr>
              <w:rPr>
                <w:u w:val="single"/>
              </w:rPr>
            </w:pPr>
            <w:r w:rsidRPr="00DB3790">
              <w:t>On a general level the assumption is all physical attendees (inside the conference facilities) wear a device capable of binaural playback. Remote participants are equipped with HMD supporting binaural playback. The meeting facility is a large conference room with a number of spatially separated booths for the different poster presentations. Each of these spots is equipped with a video screen for the poster and at least one other video screen. At each of the poster spots a 360-degree camera system is installed.</w:t>
            </w:r>
          </w:p>
          <w:p w14:paraId="566BE1D3" w14:textId="77777777" w:rsidR="001D0560" w:rsidRPr="00DB3790" w:rsidRDefault="001D0560" w:rsidP="00EB72E7">
            <w:pPr>
              <w:rPr>
                <w:u w:val="single"/>
              </w:rPr>
            </w:pPr>
            <w:r w:rsidRPr="00DB3790">
              <w:rPr>
                <w:u w:val="single"/>
              </w:rPr>
              <w:t>Specific minimum preconditions</w:t>
            </w:r>
          </w:p>
          <w:p w14:paraId="03C33ABE" w14:textId="77777777" w:rsidR="001D0560" w:rsidRPr="00DB3790" w:rsidRDefault="001D0560" w:rsidP="00EB72E7">
            <w:r w:rsidRPr="00DB3790">
              <w:t xml:space="preserve">Remote participant: </w:t>
            </w:r>
          </w:p>
          <w:p w14:paraId="73B12B64" w14:textId="77777777" w:rsidR="001D0560" w:rsidRPr="00DB3790" w:rsidRDefault="00691A1D" w:rsidP="00691A1D">
            <w:pPr>
              <w:pStyle w:val="B10"/>
            </w:pPr>
            <w:r>
              <w:t>-</w:t>
            </w:r>
            <w:r>
              <w:tab/>
            </w:r>
            <w:r w:rsidR="001D0560" w:rsidRPr="00DB3790">
              <w:t xml:space="preserve">UE with connected VR controller. </w:t>
            </w:r>
          </w:p>
          <w:p w14:paraId="6EDA8726" w14:textId="77777777" w:rsidR="001D0560" w:rsidRPr="00DB3790" w:rsidRDefault="00691A1D" w:rsidP="00691A1D">
            <w:pPr>
              <w:pStyle w:val="B10"/>
            </w:pPr>
            <w:r>
              <w:t>-</w:t>
            </w:r>
            <w:r>
              <w:tab/>
            </w:r>
            <w:r w:rsidR="001D0560" w:rsidRPr="00DB3790">
              <w:t>UE with render capability through connected HMD supporting binaural playback.</w:t>
            </w:r>
          </w:p>
          <w:p w14:paraId="507FA554" w14:textId="77777777" w:rsidR="001D0560" w:rsidRPr="00DB3790" w:rsidRDefault="00691A1D" w:rsidP="00691A1D">
            <w:pPr>
              <w:pStyle w:val="B10"/>
            </w:pPr>
            <w:r>
              <w:t>-</w:t>
            </w:r>
            <w:r>
              <w:tab/>
            </w:r>
            <w:r w:rsidR="001D0560" w:rsidRPr="00DB3790">
              <w:t xml:space="preserve">Mono audio capture. </w:t>
            </w:r>
          </w:p>
          <w:p w14:paraId="4BF67057" w14:textId="77777777" w:rsidR="001D0560" w:rsidRPr="00DB3790" w:rsidRDefault="00691A1D" w:rsidP="00691A1D">
            <w:pPr>
              <w:pStyle w:val="B10"/>
            </w:pPr>
            <w:r>
              <w:t>-</w:t>
            </w:r>
            <w:r>
              <w:tab/>
            </w:r>
            <w:r w:rsidR="001D0560" w:rsidRPr="00DB3790">
              <w:t>6DOF Position tracking.</w:t>
            </w:r>
          </w:p>
          <w:p w14:paraId="484097DD" w14:textId="77777777" w:rsidR="001D0560" w:rsidRPr="00DB3790" w:rsidRDefault="001D0560" w:rsidP="00EB72E7">
            <w:r w:rsidRPr="00DB3790">
              <w:t xml:space="preserve">Remote presenter: </w:t>
            </w:r>
          </w:p>
          <w:p w14:paraId="710EE674" w14:textId="77777777" w:rsidR="001D0560" w:rsidRPr="00DB3790" w:rsidRDefault="00691A1D" w:rsidP="00691A1D">
            <w:pPr>
              <w:pStyle w:val="B10"/>
            </w:pPr>
            <w:r>
              <w:t>-</w:t>
            </w:r>
            <w:r>
              <w:tab/>
            </w:r>
            <w:r w:rsidR="001D0560" w:rsidRPr="00DB3790">
              <w:t xml:space="preserve">UE with connected VR controller. </w:t>
            </w:r>
          </w:p>
          <w:p w14:paraId="63ABE2EE" w14:textId="77777777" w:rsidR="001D0560" w:rsidRPr="00DB3790" w:rsidRDefault="00691A1D" w:rsidP="00691A1D">
            <w:pPr>
              <w:pStyle w:val="B10"/>
            </w:pPr>
            <w:r>
              <w:t>-</w:t>
            </w:r>
            <w:r>
              <w:tab/>
            </w:r>
            <w:r w:rsidR="001D0560" w:rsidRPr="00DB3790">
              <w:t>UE with render capability through connected HMD supporting binaural playback.</w:t>
            </w:r>
          </w:p>
          <w:p w14:paraId="542DA8CA" w14:textId="77777777" w:rsidR="001D0560" w:rsidRPr="00DB3790" w:rsidRDefault="00691A1D" w:rsidP="00691A1D">
            <w:pPr>
              <w:pStyle w:val="B10"/>
            </w:pPr>
            <w:r>
              <w:t>-</w:t>
            </w:r>
            <w:r>
              <w:tab/>
            </w:r>
            <w:r w:rsidR="001D0560" w:rsidRPr="00DB3790">
              <w:t>UE has document sharing enabled for sharing of the poster.</w:t>
            </w:r>
          </w:p>
          <w:p w14:paraId="76B12F89" w14:textId="77777777" w:rsidR="001D0560" w:rsidRPr="00DB3790" w:rsidRDefault="00691A1D" w:rsidP="00691A1D">
            <w:pPr>
              <w:pStyle w:val="B10"/>
            </w:pPr>
            <w:r>
              <w:t>-</w:t>
            </w:r>
            <w:r>
              <w:tab/>
            </w:r>
            <w:r w:rsidR="001D0560" w:rsidRPr="00DB3790">
              <w:t xml:space="preserve">Mono audio capture. </w:t>
            </w:r>
          </w:p>
          <w:p w14:paraId="06799907" w14:textId="77777777" w:rsidR="001D0560" w:rsidRPr="00DB3790" w:rsidRDefault="00691A1D" w:rsidP="00691A1D">
            <w:pPr>
              <w:pStyle w:val="B10"/>
            </w:pPr>
            <w:r>
              <w:t>-</w:t>
            </w:r>
            <w:r>
              <w:tab/>
            </w:r>
            <w:r w:rsidR="001D0560" w:rsidRPr="00DB3790">
              <w:t>6DOF Position tracking.</w:t>
            </w:r>
          </w:p>
          <w:p w14:paraId="01F05792" w14:textId="77777777" w:rsidR="001D0560" w:rsidRPr="00DB3790" w:rsidRDefault="001D0560" w:rsidP="00EB72E7">
            <w:r w:rsidRPr="00DB3790">
              <w:t xml:space="preserve">Physical attendees/presenters: </w:t>
            </w:r>
          </w:p>
          <w:p w14:paraId="7C5C2E16" w14:textId="77777777" w:rsidR="001D0560" w:rsidRPr="00DB3790" w:rsidRDefault="00691A1D" w:rsidP="00691A1D">
            <w:pPr>
              <w:pStyle w:val="B10"/>
            </w:pPr>
            <w:r>
              <w:t>-</w:t>
            </w:r>
            <w:r>
              <w:tab/>
            </w:r>
            <w:r w:rsidR="001D0560" w:rsidRPr="00DB3790">
              <w:t xml:space="preserve">UE with render capability through </w:t>
            </w:r>
            <w:r w:rsidR="001D0560" w:rsidRPr="00DB3790">
              <w:rPr>
                <w:bCs/>
              </w:rPr>
              <w:t>a non-occluded binaural playback system</w:t>
            </w:r>
            <w:r w:rsidR="001D0560" w:rsidRPr="00DB3790">
              <w:t xml:space="preserve"> and AR Glasses. </w:t>
            </w:r>
          </w:p>
          <w:p w14:paraId="77610F15" w14:textId="77777777" w:rsidR="001D0560" w:rsidRPr="00DB3790" w:rsidRDefault="00691A1D" w:rsidP="00691A1D">
            <w:pPr>
              <w:pStyle w:val="B10"/>
            </w:pPr>
            <w:r>
              <w:t>-</w:t>
            </w:r>
            <w:r>
              <w:tab/>
            </w:r>
            <w:r w:rsidR="001D0560" w:rsidRPr="00DB3790">
              <w:t xml:space="preserve">Mono audio capture of each individual participant e.g. using attached mic or detached mic with suitable directivity and/or acoustic scene capture at dedicated subgroup spots (poster booths). </w:t>
            </w:r>
          </w:p>
          <w:p w14:paraId="618C8A98" w14:textId="77777777" w:rsidR="001D0560" w:rsidRPr="00DB3790" w:rsidRDefault="00691A1D" w:rsidP="00691A1D">
            <w:pPr>
              <w:pStyle w:val="B10"/>
            </w:pPr>
            <w:r>
              <w:t>-</w:t>
            </w:r>
            <w:r>
              <w:tab/>
            </w:r>
            <w:r w:rsidR="001D0560" w:rsidRPr="00DB3790">
              <w:t>6DOF Position tracking.</w:t>
            </w:r>
          </w:p>
          <w:p w14:paraId="67ADCDB2" w14:textId="77777777" w:rsidR="001D0560" w:rsidRPr="00DB3790" w:rsidRDefault="00691A1D" w:rsidP="00691A1D">
            <w:pPr>
              <w:pStyle w:val="B10"/>
            </w:pPr>
            <w:r>
              <w:t>-</w:t>
            </w:r>
            <w:r>
              <w:tab/>
            </w:r>
            <w:r w:rsidR="001D0560" w:rsidRPr="00DB3790">
              <w:t xml:space="preserve">UE has a connected pointing device. </w:t>
            </w:r>
          </w:p>
          <w:p w14:paraId="11B915C3" w14:textId="77777777" w:rsidR="001D0560" w:rsidRPr="00DB3790" w:rsidRDefault="00691A1D" w:rsidP="00691A1D">
            <w:pPr>
              <w:pStyle w:val="B10"/>
            </w:pPr>
            <w:r>
              <w:t>-</w:t>
            </w:r>
            <w:r>
              <w:tab/>
            </w:r>
            <w:r w:rsidR="001D0560" w:rsidRPr="00DB3790">
              <w:t>UE of presenter has document sharing enabled for display of the poster on video screen and for sharing it with remote participants.</w:t>
            </w:r>
          </w:p>
          <w:p w14:paraId="04848321" w14:textId="77777777" w:rsidR="001D0560" w:rsidRPr="00DB3790" w:rsidRDefault="001D0560" w:rsidP="00EB72E7">
            <w:r w:rsidRPr="00DB3790">
              <w:t xml:space="preserve">Conference facilities: </w:t>
            </w:r>
          </w:p>
          <w:p w14:paraId="6AA73FAF" w14:textId="77777777" w:rsidR="001D0560" w:rsidRPr="00DB3790" w:rsidRDefault="00691A1D" w:rsidP="00691A1D">
            <w:pPr>
              <w:pStyle w:val="B10"/>
            </w:pPr>
            <w:r>
              <w:t>-</w:t>
            </w:r>
            <w:r>
              <w:tab/>
            </w:r>
            <w:r w:rsidR="001D0560" w:rsidRPr="00DB3790">
              <w:t>Acoustic scene capture at dedicated subgroup spots (poster booths) and/or mono audio capture of each individual participant.</w:t>
            </w:r>
          </w:p>
          <w:p w14:paraId="2D430D58" w14:textId="77777777" w:rsidR="001D0560" w:rsidRPr="00DB3790" w:rsidRDefault="00691A1D" w:rsidP="00691A1D">
            <w:pPr>
              <w:pStyle w:val="B10"/>
            </w:pPr>
            <w:r>
              <w:t>-</w:t>
            </w:r>
            <w:r>
              <w:tab/>
            </w:r>
            <w:r w:rsidR="001D0560" w:rsidRPr="00DB3790">
              <w:t>360-degree video capture at dedicated spots, at the posters.</w:t>
            </w:r>
          </w:p>
          <w:p w14:paraId="0063AA9C" w14:textId="77777777" w:rsidR="001D0560" w:rsidRPr="00DB3790" w:rsidRDefault="00691A1D" w:rsidP="00691A1D">
            <w:pPr>
              <w:pStyle w:val="B10"/>
            </w:pPr>
            <w:r>
              <w:t>-</w:t>
            </w:r>
            <w:r>
              <w:tab/>
            </w:r>
            <w:r w:rsidR="001D0560" w:rsidRPr="00DB3790">
              <w:t>Video screens at dedicated spots (next to the posters), for poster display and for visualizing participants including remote participants at a poster (</w:t>
            </w:r>
            <w:r w:rsidR="00416B71">
              <w:t>"</w:t>
            </w:r>
            <w:r w:rsidR="001D0560" w:rsidRPr="00DB3790">
              <w:t>Poster presentation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0A94DAA6" w14:textId="77777777" w:rsidR="001D0560" w:rsidRPr="00DB3790" w:rsidRDefault="00691A1D" w:rsidP="00691A1D">
            <w:pPr>
              <w:pStyle w:val="B10"/>
            </w:pPr>
            <w:r>
              <w:lastRenderedPageBreak/>
              <w:t>-</w:t>
            </w:r>
            <w:r>
              <w:tab/>
            </w:r>
            <w:r w:rsidR="001D0560" w:rsidRPr="00DB3790">
              <w:t>Video screens are connected to driving UE/PC-client.</w:t>
            </w:r>
          </w:p>
          <w:p w14:paraId="0B94B9B9" w14:textId="77777777" w:rsidR="001D0560" w:rsidRPr="00DB3790" w:rsidRDefault="001D0560" w:rsidP="00EB72E7">
            <w:r w:rsidRPr="00DB3790">
              <w:t xml:space="preserve">Conference call server: </w:t>
            </w:r>
          </w:p>
          <w:p w14:paraId="63A59E86" w14:textId="77777777" w:rsidR="001D0560" w:rsidRPr="00DB3790" w:rsidRDefault="00691A1D" w:rsidP="00691A1D">
            <w:pPr>
              <w:pStyle w:val="B10"/>
            </w:pPr>
            <w:r>
              <w:t>-</w:t>
            </w:r>
            <w:r>
              <w:tab/>
            </w:r>
            <w:r w:rsidR="001D0560" w:rsidRPr="00DB3790">
              <w:t>Maintenance of participant position data in shared meeting space</w:t>
            </w:r>
          </w:p>
          <w:p w14:paraId="63BF71B1" w14:textId="77777777" w:rsidR="001D0560" w:rsidRPr="00DB3790" w:rsidRDefault="00691A1D" w:rsidP="00691A1D">
            <w:pPr>
              <w:pStyle w:val="B10"/>
            </w:pPr>
            <w:r>
              <w:t>-</w:t>
            </w:r>
            <w:r>
              <w:tab/>
            </w:r>
            <w:r w:rsidR="001D0560" w:rsidRPr="00DB3790">
              <w:t xml:space="preserve">Synthesis of graphics visualizing positions of participants in conference space in </w:t>
            </w:r>
            <w:r w:rsidR="00416B71">
              <w:t>"</w:t>
            </w:r>
            <w:r w:rsidR="001D0560" w:rsidRPr="00DB3790">
              <w:t>Top view</w:t>
            </w:r>
            <w:r w:rsidR="00416B71">
              <w:t>"</w:t>
            </w:r>
            <w:r w:rsidR="001D0560" w:rsidRPr="00DB3790">
              <w:t>.</w:t>
            </w:r>
          </w:p>
          <w:p w14:paraId="427985A4" w14:textId="77777777" w:rsidR="001D0560" w:rsidRPr="00DB3790" w:rsidRDefault="00691A1D" w:rsidP="00691A1D">
            <w:pPr>
              <w:pStyle w:val="B10"/>
            </w:pPr>
            <w:r>
              <w:t>-</w:t>
            </w:r>
            <w:r>
              <w:tab/>
            </w:r>
            <w:r w:rsidR="001D0560" w:rsidRPr="00DB3790">
              <w:t xml:space="preserve">Generation of overlay/merge of synthesized avatars with 360-degree video to </w:t>
            </w:r>
            <w:r w:rsidR="00416B71">
              <w:t>"</w:t>
            </w:r>
            <w:r w:rsidR="001D0560" w:rsidRPr="00DB3790">
              <w:t>Poster presentation view</w:t>
            </w:r>
            <w:r w:rsidR="00416B71">
              <w:t>"</w:t>
            </w:r>
            <w:r w:rsidR="001D0560" w:rsidRPr="00DB3790">
              <w:t>.</w:t>
            </w:r>
            <w:r w:rsidR="00416B71">
              <w:t xml:space="preserve"> </w:t>
            </w:r>
          </w:p>
          <w:p w14:paraId="4B08C576" w14:textId="77777777" w:rsidR="001D0560" w:rsidRPr="00DB3790" w:rsidRDefault="001D0560" w:rsidP="00EB72E7">
            <w:pPr>
              <w:rPr>
                <w:u w:val="single"/>
              </w:rPr>
            </w:pPr>
            <w:r w:rsidRPr="00DB3790">
              <w:rPr>
                <w:u w:val="single"/>
              </w:rPr>
              <w:t>Media preconditions:</w:t>
            </w:r>
          </w:p>
          <w:p w14:paraId="2A8C1463" w14:textId="77777777" w:rsidR="001D0560" w:rsidRPr="00DB3790" w:rsidRDefault="001D0560" w:rsidP="00EB72E7">
            <w:r w:rsidRPr="00DB3790">
              <w:t>Audio:</w:t>
            </w:r>
          </w:p>
          <w:p w14:paraId="5AF6EF9B" w14:textId="77777777" w:rsidR="001D0560" w:rsidRPr="00DB3790" w:rsidRDefault="00691A1D" w:rsidP="00691A1D">
            <w:pPr>
              <w:pStyle w:val="B10"/>
            </w:pPr>
            <w:r>
              <w:t>-</w:t>
            </w:r>
            <w:r>
              <w:tab/>
            </w:r>
            <w:r w:rsidR="001D0560" w:rsidRPr="00DB3790">
              <w:t xml:space="preserve">The capability of simultaneous spatial render of multiple received audio streams according to their associated 6DOF attributes. </w:t>
            </w:r>
          </w:p>
          <w:p w14:paraId="4E52FEC0" w14:textId="77777777" w:rsidR="001D0560" w:rsidRPr="00DB3790" w:rsidRDefault="00691A1D" w:rsidP="00691A1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6103E5BD" w14:textId="77777777" w:rsidR="001D0560" w:rsidRPr="00DB3790" w:rsidRDefault="001D0560" w:rsidP="00EB72E7">
            <w:r w:rsidRPr="00DB3790">
              <w:t>Video/Graphics:</w:t>
            </w:r>
          </w:p>
          <w:p w14:paraId="6D916344" w14:textId="77777777" w:rsidR="001D0560" w:rsidRPr="00DB3790" w:rsidRDefault="00691A1D" w:rsidP="00691A1D">
            <w:pPr>
              <w:pStyle w:val="B10"/>
            </w:pPr>
            <w:r>
              <w:t>-</w:t>
            </w:r>
            <w:r>
              <w:tab/>
            </w:r>
            <w:r w:rsidR="001D0560" w:rsidRPr="00DB3790">
              <w:t>360-degree video capture at subgroup meeting spots.</w:t>
            </w:r>
          </w:p>
          <w:p w14:paraId="7D9A1F36" w14:textId="77777777" w:rsidR="001D0560" w:rsidRPr="00DB3790" w:rsidRDefault="00691A1D" w:rsidP="00691A1D">
            <w:pPr>
              <w:pStyle w:val="B10"/>
            </w:pPr>
            <w:r>
              <w:t>-</w:t>
            </w:r>
            <w:r>
              <w:tab/>
            </w:r>
            <w:r w:rsidR="001D0560" w:rsidRPr="00DB3790">
              <w:t>Support of simultaneous graphics render of multiple avatars according to their associated 6DOF attributes, including position, orientation, directivity:</w:t>
            </w:r>
          </w:p>
          <w:p w14:paraId="1CAC5008" w14:textId="77777777" w:rsidR="001D0560" w:rsidRPr="00DB3790" w:rsidRDefault="00691A1D" w:rsidP="00691A1D">
            <w:pPr>
              <w:pStyle w:val="B2"/>
            </w:pPr>
            <w:r>
              <w:t>-</w:t>
            </w:r>
            <w:r>
              <w:tab/>
            </w:r>
            <w:r w:rsidR="001D0560" w:rsidRPr="00DB3790">
              <w:t>Render on AR glasses.</w:t>
            </w:r>
          </w:p>
          <w:p w14:paraId="19870EA9" w14:textId="77777777" w:rsidR="001D0560" w:rsidRPr="00DB3790" w:rsidRDefault="00691A1D" w:rsidP="00691A1D">
            <w:pPr>
              <w:pStyle w:val="B2"/>
            </w:pPr>
            <w:r>
              <w:t>-</w:t>
            </w:r>
            <w:r>
              <w:tab/>
            </w:r>
            <w:r w:rsidR="001D0560" w:rsidRPr="00DB3790">
              <w:t>Render on HMDs.</w:t>
            </w:r>
          </w:p>
          <w:p w14:paraId="6D4A355F" w14:textId="77777777" w:rsidR="001D0560" w:rsidRPr="00DB3790" w:rsidRDefault="00691A1D" w:rsidP="00691A1D">
            <w:pPr>
              <w:pStyle w:val="B10"/>
            </w:pPr>
            <w:r>
              <w:t>-</w:t>
            </w:r>
            <w:r>
              <w:tab/>
            </w:r>
            <w:r w:rsidR="001D0560" w:rsidRPr="00DB3790">
              <w:t xml:space="preserve">Overlay/merge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rPr>
                <w:lang w:eastAsia="zh-CN"/>
              </w:rPr>
              <w:t>:</w:t>
            </w:r>
          </w:p>
          <w:p w14:paraId="52EE5E65" w14:textId="77777777" w:rsidR="001D0560" w:rsidRPr="00DB3790" w:rsidRDefault="00691A1D" w:rsidP="00691A1D">
            <w:pPr>
              <w:pStyle w:val="B2"/>
            </w:pPr>
            <w:r>
              <w:rPr>
                <w:lang w:eastAsia="zh-CN"/>
              </w:rPr>
              <w:t>-</w:t>
            </w:r>
            <w:r>
              <w:rPr>
                <w:lang w:eastAsia="zh-CN"/>
              </w:rPr>
              <w:tab/>
            </w:r>
            <w:r w:rsidR="001D0560" w:rsidRPr="00DB3790">
              <w:rPr>
                <w:lang w:eastAsia="zh-CN"/>
              </w:rPr>
              <w:t>Render as panoramic view on video screen.</w:t>
            </w:r>
          </w:p>
          <w:p w14:paraId="1DA81D4A" w14:textId="77777777" w:rsidR="001D0560" w:rsidRPr="00DB3790" w:rsidRDefault="00691A1D" w:rsidP="00691A1D">
            <w:pPr>
              <w:pStyle w:val="B2"/>
            </w:pPr>
            <w:r>
              <w:rPr>
                <w:lang w:eastAsia="zh-CN"/>
              </w:rPr>
              <w:t>-</w:t>
            </w:r>
            <w:r>
              <w:rPr>
                <w:lang w:eastAsia="zh-CN"/>
              </w:rPr>
              <w:tab/>
            </w:r>
            <w:r w:rsidR="001D0560" w:rsidRPr="00DB3790">
              <w:rPr>
                <w:lang w:eastAsia="zh-CN"/>
              </w:rPr>
              <w:t>VR Render on HMD excluding a segment containing the remote participant itself</w:t>
            </w:r>
            <w:r w:rsidR="001D0560" w:rsidRPr="00DB3790">
              <w:t>.</w:t>
            </w:r>
          </w:p>
          <w:p w14:paraId="55785621" w14:textId="77777777" w:rsidR="001D0560" w:rsidRPr="00DB3790" w:rsidRDefault="00691A1D" w:rsidP="00691A1D">
            <w:pPr>
              <w:pStyle w:val="B10"/>
            </w:pPr>
            <w:r>
              <w:t>-</w:t>
            </w:r>
            <w:r>
              <w:tab/>
            </w:r>
            <w:r w:rsidR="001D0560" w:rsidRPr="00DB3790">
              <w:t xml:space="preserve">Synthesis of </w:t>
            </w:r>
            <w:r w:rsidR="00416B71">
              <w:t>"</w:t>
            </w:r>
            <w:r w:rsidR="001D0560" w:rsidRPr="00DB3790">
              <w:t>Top view</w:t>
            </w:r>
            <w:r w:rsidR="00416B71">
              <w:t>"</w:t>
            </w:r>
            <w:r w:rsidR="001D0560" w:rsidRPr="00DB3790">
              <w:t xml:space="preserve"> graphics visualizing positions of participants in shared meeting space. </w:t>
            </w:r>
          </w:p>
          <w:p w14:paraId="048D1D50" w14:textId="77777777" w:rsidR="001D0560" w:rsidRPr="00DB3790" w:rsidRDefault="001D0560" w:rsidP="00EB72E7">
            <w:r w:rsidRPr="00DB3790">
              <w:t>Document sharing:</w:t>
            </w:r>
          </w:p>
          <w:p w14:paraId="34AA3A10" w14:textId="77777777" w:rsidR="001D0560" w:rsidRPr="00DB3790" w:rsidRDefault="00691A1D" w:rsidP="00691A1D">
            <w:pPr>
              <w:pStyle w:val="B10"/>
            </w:pPr>
            <w:r>
              <w:t>-</w:t>
            </w:r>
            <w:r>
              <w:tab/>
            </w:r>
            <w:r w:rsidR="001D0560" w:rsidRPr="00DB3790">
              <w:t>Support of sharing of the poster from UE/PC-client as bitmap/vector graphics or as non-conversational (screenshare) video.</w:t>
            </w:r>
          </w:p>
          <w:p w14:paraId="018253E7" w14:textId="77777777" w:rsidR="001D0560" w:rsidRPr="00DB3790" w:rsidRDefault="001D0560" w:rsidP="00EB72E7">
            <w:r w:rsidRPr="00DB3790">
              <w:t xml:space="preserve">Support of sharing of pointing device data and VR controller data, potentially as real-time text. </w:t>
            </w:r>
          </w:p>
          <w:p w14:paraId="7FD98175" w14:textId="77777777" w:rsidR="001D0560" w:rsidRPr="00DB3790" w:rsidRDefault="001D0560" w:rsidP="00EB72E7">
            <w:r w:rsidRPr="00DB3790">
              <w:t>Media synchronization and presentation format control:</w:t>
            </w:r>
          </w:p>
          <w:p w14:paraId="56485CB7" w14:textId="77777777" w:rsidR="001D0560" w:rsidRPr="00DB3790" w:rsidRDefault="00691A1D" w:rsidP="00691A1D">
            <w:pPr>
              <w:pStyle w:val="B10"/>
            </w:pPr>
            <w:r>
              <w:t>-</w:t>
            </w:r>
            <w:r>
              <w:tab/>
            </w:r>
            <w:r w:rsidR="001D0560" w:rsidRPr="00DB3790">
              <w:t>Required for controlling the flow and proper render of the various used media types.</w:t>
            </w:r>
          </w:p>
          <w:p w14:paraId="3119BD8F" w14:textId="77777777" w:rsidR="001D0560" w:rsidRPr="00DB3790" w:rsidRDefault="001D0560" w:rsidP="00EB72E7">
            <w:pPr>
              <w:rPr>
                <w:u w:val="single"/>
              </w:rPr>
            </w:pPr>
            <w:r w:rsidRPr="00DB3790">
              <w:rPr>
                <w:u w:val="single"/>
              </w:rPr>
              <w:t>System preconditions:</w:t>
            </w:r>
          </w:p>
          <w:p w14:paraId="4389F210" w14:textId="77777777" w:rsidR="001D0560" w:rsidRPr="00DB3790" w:rsidRDefault="00691A1D" w:rsidP="00691A1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p>
          <w:p w14:paraId="1E1824DC" w14:textId="77777777" w:rsidR="001D0560" w:rsidRPr="00DB3790" w:rsidRDefault="00691A1D" w:rsidP="00691A1D">
            <w:pPr>
              <w:pStyle w:val="B10"/>
            </w:pPr>
            <w:r>
              <w:t>-</w:t>
            </w:r>
            <w:r>
              <w:tab/>
            </w:r>
            <w:r w:rsidR="001D0560" w:rsidRPr="00DB3790">
              <w:t xml:space="preserve">Maintenance of a shared virtual meeting space that intersects consistently with the physical meeting space: </w:t>
            </w:r>
          </w:p>
          <w:p w14:paraId="1F4AC59E" w14:textId="77777777" w:rsidR="001D0560" w:rsidRPr="00DB3790" w:rsidRDefault="00691A1D" w:rsidP="00691A1D">
            <w:pPr>
              <w:pStyle w:val="B2"/>
            </w:pPr>
            <w:r>
              <w:t>-</w:t>
            </w:r>
            <w:r>
              <w:tab/>
            </w:r>
            <w:r w:rsidR="001D0560" w:rsidRPr="00DB3790">
              <w:t>Real and virtual participant positions are merged into a combined shared virtual meeting space that is consistent with the positions of the real participant positions in the physical meeting.</w:t>
            </w:r>
          </w:p>
        </w:tc>
      </w:tr>
      <w:tr w:rsidR="001D0560" w:rsidRPr="00DB3790" w14:paraId="72FAA96B" w14:textId="77777777" w:rsidTr="00EB72E7">
        <w:tc>
          <w:tcPr>
            <w:tcW w:w="9831" w:type="dxa"/>
            <w:shd w:val="clear" w:color="auto" w:fill="A6A6A6"/>
          </w:tcPr>
          <w:p w14:paraId="22C176E3" w14:textId="77777777" w:rsidR="001D0560" w:rsidRPr="00DB3790" w:rsidRDefault="001D0560" w:rsidP="00EB72E7">
            <w:pPr>
              <w:rPr>
                <w:b/>
                <w:color w:val="FFFFFF"/>
              </w:rPr>
            </w:pPr>
            <w:r w:rsidRPr="00DB3790">
              <w:rPr>
                <w:b/>
                <w:color w:val="FFFFFF"/>
              </w:rPr>
              <w:lastRenderedPageBreak/>
              <w:t>Requirements and QoS/QoE Considerations</w:t>
            </w:r>
          </w:p>
        </w:tc>
      </w:tr>
      <w:tr w:rsidR="001D0560" w:rsidRPr="00DB3790" w14:paraId="11592277" w14:textId="77777777" w:rsidTr="00EB72E7">
        <w:tc>
          <w:tcPr>
            <w:tcW w:w="9831" w:type="dxa"/>
            <w:shd w:val="clear" w:color="auto" w:fill="auto"/>
          </w:tcPr>
          <w:p w14:paraId="15426E9A" w14:textId="77777777" w:rsidR="001D0560" w:rsidRPr="00DB3790" w:rsidRDefault="001D0560" w:rsidP="00EB72E7">
            <w:r w:rsidRPr="00DB3790">
              <w:t>QoS: conversational requirements as for MTSI, using RTP for Audio and Video transport.</w:t>
            </w:r>
          </w:p>
          <w:p w14:paraId="3099BFD2" w14:textId="77777777" w:rsidR="001D0560" w:rsidRPr="00DB3790" w:rsidRDefault="00691A1D" w:rsidP="00691A1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1560A5C5" w14:textId="77777777" w:rsidR="001D0560" w:rsidRPr="00DB3790" w:rsidRDefault="00691A1D" w:rsidP="00691A1D">
            <w:pPr>
              <w:pStyle w:val="B10"/>
            </w:pPr>
            <w:r>
              <w:lastRenderedPageBreak/>
              <w:t>-</w:t>
            </w:r>
            <w:r>
              <w:tab/>
            </w:r>
            <w:r w:rsidR="001D0560" w:rsidRPr="00DB3790">
              <w:t>360-degree video: Specified in TS</w:t>
            </w:r>
            <w:r w:rsidR="00BD7D7B">
              <w:t xml:space="preserve"> </w:t>
            </w:r>
            <w:r w:rsidR="001D0560" w:rsidRPr="00DB3790">
              <w:t>26.118</w:t>
            </w:r>
            <w:r w:rsidR="00CB5E73">
              <w:t xml:space="preserve">, and will </w:t>
            </w:r>
            <w:r w:rsidR="001D0560" w:rsidRPr="00DB3790">
              <w:t>meet conversational latency requirements. It is assumed that remote participants will at each time receive only the 360-degree video stream of a single poster spot (typically the closest).</w:t>
            </w:r>
          </w:p>
          <w:p w14:paraId="37C43F2C" w14:textId="77777777" w:rsidR="001D0560" w:rsidRPr="00DB3790" w:rsidRDefault="00691A1D" w:rsidP="00691A1D">
            <w:pPr>
              <w:pStyle w:val="B10"/>
            </w:pPr>
            <w:r>
              <w:t>-</w:t>
            </w:r>
            <w:r>
              <w:tab/>
            </w:r>
            <w:r w:rsidR="001D0560" w:rsidRPr="00DB3790">
              <w:t>Graphics for representing participants in shared meeting space may rely on a vector-graphics media format, see e.g. TS26.140. The associated bit rates are low. Graphics synthesis may also be done locally in render devices, based on positional information of participants in shared meeting space.</w:t>
            </w:r>
          </w:p>
          <w:p w14:paraId="7EB85532" w14:textId="77777777" w:rsidR="001D0560" w:rsidRPr="00DB3790" w:rsidRDefault="00691A1D" w:rsidP="00691A1D">
            <w:pPr>
              <w:pStyle w:val="B10"/>
            </w:pPr>
            <w:r>
              <w:t>-</w:t>
            </w:r>
            <w:r>
              <w:tab/>
            </w:r>
            <w:r w:rsidR="001D0560" w:rsidRPr="00DB3790">
              <w:t>Document sharing: Relatively low bit rate. No real-time requirements.</w:t>
            </w:r>
          </w:p>
          <w:p w14:paraId="00A953AF" w14:textId="77777777" w:rsidR="001D0560" w:rsidRPr="00DB3790" w:rsidRDefault="00691A1D" w:rsidP="00691A1D">
            <w:pPr>
              <w:pStyle w:val="B10"/>
            </w:pPr>
            <w:r>
              <w:t>-</w:t>
            </w:r>
            <w:r>
              <w:tab/>
            </w:r>
            <w:r w:rsidR="001D0560" w:rsidRPr="00DB3790">
              <w:t>Pointing device/VR controller data: Very low bit rate. Real-time requirements.</w:t>
            </w:r>
          </w:p>
          <w:p w14:paraId="7AFBFF11" w14:textId="77777777" w:rsidR="001D0560" w:rsidRPr="00DB3790" w:rsidRDefault="00691A1D" w:rsidP="00691A1D">
            <w:pPr>
              <w:pStyle w:val="B10"/>
            </w:pPr>
            <w:r>
              <w:t>-</w:t>
            </w:r>
            <w:r>
              <w:tab/>
            </w:r>
            <w:r w:rsidR="001D0560" w:rsidRPr="00DB3790">
              <w:t>Media synchronization and presentation format: Low bit rate. Real-time requirements.</w:t>
            </w:r>
          </w:p>
          <w:p w14:paraId="30752C9C" w14:textId="77777777" w:rsidR="001D0560" w:rsidRPr="00DB3790" w:rsidRDefault="001D0560" w:rsidP="00EB72E7">
            <w:r w:rsidRPr="00DB3790">
              <w:t xml:space="preserve">QoE: Immersive voice/audio and visual experience, Quality of the mixing of virtual objects into real scenes. </w:t>
            </w:r>
          </w:p>
          <w:p w14:paraId="1A3D1E3D" w14:textId="77777777" w:rsidR="001D0560" w:rsidRPr="00DB3790" w:rsidRDefault="001D0560" w:rsidP="00EB72E7">
            <w:r w:rsidRPr="00DB3790">
              <w:t xml:space="preserve">The described scenario provides the remote users in </w:t>
            </w:r>
            <w:r w:rsidR="00416B71">
              <w:t>"</w:t>
            </w:r>
            <w:r w:rsidRPr="00DB3790">
              <w:t>Scene view</w:t>
            </w:r>
            <w:r w:rsidR="00416B71">
              <w:t>"</w:t>
            </w:r>
            <w:r w:rsidRPr="00DB3790">
              <w:t xml:space="preserve"> with a 6DOF VR conferencing experience and the feeling of being physically present at the conference. The remote participants and the real poster session / conference audience are able to hear the remote attendee</w:t>
            </w:r>
            <w:r w:rsidR="00BD7D7B">
              <w:t>'</w:t>
            </w:r>
            <w:r w:rsidRPr="00DB3790">
              <w:t>s verbalized questions and the presenter</w:t>
            </w:r>
            <w:r w:rsidR="00BD7D7B">
              <w:t>'</w:t>
            </w:r>
            <w:r w:rsidRPr="00DB3790">
              <w:t>s answers in a way that their audio impression matches their visual experience and which provides a high degree of realism. Quality of Experience can further be enhanced if the user</w:t>
            </w:r>
            <w:r w:rsidR="00BD7D7B">
              <w:t>'</w:t>
            </w:r>
            <w:r w:rsidRPr="00DB3790">
              <w:t xml:space="preserve">s UEs not only share their position but also their orientation. This will allow render of the other virtual users not only at their positions in the virtual conference space but additionally with proper rotational orientation. This is of use if the audio and the avatars associated with the virtual users support directivity, such as specific audio characteristics related to face and back. The experience is further augmented through the virtual sharing of the posters and the enabled interactions using the pointing devices. </w:t>
            </w:r>
          </w:p>
          <w:p w14:paraId="35BDBB2A" w14:textId="77777777" w:rsidR="001D0560" w:rsidRPr="00DB3790" w:rsidRDefault="001D0560" w:rsidP="00EB72E7">
            <w:r w:rsidRPr="00DB3790">
              <w:t xml:space="preserve">However, the </w:t>
            </w:r>
            <w:r w:rsidR="00416B71">
              <w:t>"</w:t>
            </w:r>
            <w:r w:rsidRPr="00DB3790">
              <w:t>Scene view</w:t>
            </w:r>
            <w:r w:rsidR="00416B71">
              <w:t>"</w:t>
            </w:r>
            <w:r w:rsidRPr="00DB3790">
              <w:t xml:space="preserve"> compromises naturalness and </w:t>
            </w:r>
            <w:r w:rsidR="00416B71">
              <w:t>"</w:t>
            </w:r>
            <w:r w:rsidRPr="00DB3790">
              <w:t>being-there</w:t>
            </w:r>
            <w:r w:rsidR="00416B71">
              <w:t>"</w:t>
            </w:r>
            <w:r w:rsidRPr="00DB3790">
              <w:t xml:space="preserve"> experience through the mere visual presentation of the participants through avatars. The optional </w:t>
            </w:r>
            <w:r w:rsidR="00416B71">
              <w:t>"</w:t>
            </w:r>
            <w:r w:rsidRPr="00DB3790">
              <w:t>Poster presentation view</w:t>
            </w:r>
            <w:r w:rsidR="00416B71">
              <w:t>"</w:t>
            </w:r>
            <w:r w:rsidRPr="00DB3790">
              <w:t xml:space="preserve"> may improve the naturalness as it relies on a real 360-degree video capture. However, QoE of that view is compromised since the 360-degree camera position does not coincide with virtual position of remote user. Viewpoint correction techniques may be used to mitigate this problem.</w:t>
            </w:r>
          </w:p>
          <w:p w14:paraId="4AC20C27" w14:textId="77777777" w:rsidR="001D0560" w:rsidRPr="00DB3790" w:rsidRDefault="001D0560" w:rsidP="00EB72E7">
            <w:r w:rsidRPr="00DB3790">
              <w:t>The physical meeting users experience the remote participants audio-visually at virtual positions as if these were physically present and as if they could come closer or move around like physical users. The AR glasses display the avatars of the remote participants at positions and in orientation matching the auditory perception. Physical participants without AR glasses receive a visual impression of where the remote participants are located in relation to the own position through the video screens at the poster booths.</w:t>
            </w:r>
          </w:p>
        </w:tc>
      </w:tr>
      <w:tr w:rsidR="001D0560" w:rsidRPr="00DB3790" w14:paraId="4AACF298" w14:textId="77777777" w:rsidTr="00EB72E7">
        <w:tc>
          <w:tcPr>
            <w:tcW w:w="9831" w:type="dxa"/>
            <w:shd w:val="clear" w:color="auto" w:fill="A6A6A6"/>
          </w:tcPr>
          <w:p w14:paraId="238BF118" w14:textId="77777777" w:rsidR="001D0560" w:rsidRPr="00DB3790" w:rsidRDefault="001D0560" w:rsidP="00EB72E7">
            <w:pPr>
              <w:rPr>
                <w:b/>
                <w:color w:val="FFFFFF"/>
              </w:rPr>
            </w:pPr>
            <w:bookmarkStart w:id="304" w:name="_Hlk536458562"/>
            <w:r w:rsidRPr="00DB3790">
              <w:rPr>
                <w:b/>
                <w:color w:val="FFFFFF"/>
              </w:rPr>
              <w:lastRenderedPageBreak/>
              <w:t>Feasibility</w:t>
            </w:r>
          </w:p>
        </w:tc>
      </w:tr>
      <w:tr w:rsidR="001D0560" w:rsidRPr="00DB3790" w14:paraId="1EE4C02E" w14:textId="77777777" w:rsidTr="00EB72E7">
        <w:tc>
          <w:tcPr>
            <w:tcW w:w="9831" w:type="dxa"/>
            <w:shd w:val="clear" w:color="auto" w:fill="auto"/>
          </w:tcPr>
          <w:p w14:paraId="67E398FE" w14:textId="77777777" w:rsidR="001D0560" w:rsidRPr="00DB3790" w:rsidRDefault="001D0560" w:rsidP="00EB72E7">
            <w:pPr>
              <w:ind w:right="-143"/>
              <w:rPr>
                <w:bCs/>
              </w:rPr>
            </w:pPr>
            <w:r w:rsidRPr="00DB3790">
              <w:rPr>
                <w:bCs/>
              </w:rPr>
              <w:t xml:space="preserve">Under </w:t>
            </w:r>
            <w:r w:rsidR="00416B71">
              <w:rPr>
                <w:bCs/>
              </w:rPr>
              <w:t>"</w:t>
            </w:r>
            <w:r w:rsidRPr="00DB3790">
              <w:rPr>
                <w:bCs/>
              </w:rPr>
              <w:t>Preconditions</w:t>
            </w:r>
            <w:r w:rsidR="00416B71">
              <w:rPr>
                <w:bCs/>
              </w:rPr>
              <w:t>"</w:t>
            </w:r>
            <w:r w:rsidRPr="00DB3790">
              <w:rPr>
                <w:bCs/>
              </w:rPr>
              <w:t xml:space="preserve"> the minimum preconditions are detailed and broken down by all involved nodes of the service, such as remote participants, physical participants, meeting facilities and conference call server. In summary, the following capabilities and technologies are required:</w:t>
            </w:r>
          </w:p>
          <w:p w14:paraId="21713812" w14:textId="77777777" w:rsidR="001D0560" w:rsidRPr="00DB3790" w:rsidRDefault="00691A1D" w:rsidP="00691A1D">
            <w:pPr>
              <w:pStyle w:val="B10"/>
              <w:rPr>
                <w:bCs/>
              </w:rPr>
            </w:pPr>
            <w:r>
              <w:t>-</w:t>
            </w:r>
            <w:r>
              <w:tab/>
            </w:r>
            <w:r w:rsidR="001D0560" w:rsidRPr="00DB3790">
              <w:t>UE with connected VR controller/pointing device.</w:t>
            </w:r>
          </w:p>
          <w:p w14:paraId="0F80BE51" w14:textId="77777777" w:rsidR="001D0560" w:rsidRPr="00DB3790" w:rsidRDefault="00691A1D" w:rsidP="00691A1D">
            <w:pPr>
              <w:pStyle w:val="B10"/>
              <w:rPr>
                <w:bCs/>
              </w:rPr>
            </w:pPr>
            <w:r>
              <w:rPr>
                <w:bCs/>
              </w:rPr>
              <w:t>-</w:t>
            </w:r>
            <w:r>
              <w:rPr>
                <w:bCs/>
              </w:rPr>
              <w:tab/>
            </w:r>
            <w:r w:rsidR="001D0560" w:rsidRPr="00DB3790">
              <w:rPr>
                <w:bCs/>
              </w:rPr>
              <w:t>UE with render capability through connected HMD supporting binaural playback.</w:t>
            </w:r>
          </w:p>
          <w:p w14:paraId="5911F09B" w14:textId="77777777" w:rsidR="001D0560" w:rsidRPr="00DB3790" w:rsidRDefault="00691A1D" w:rsidP="00691A1D">
            <w:pPr>
              <w:pStyle w:val="B10"/>
              <w:rPr>
                <w:bCs/>
              </w:rPr>
            </w:pPr>
            <w:r>
              <w:t>-</w:t>
            </w:r>
            <w:r>
              <w:tab/>
            </w:r>
            <w:r w:rsidR="001D0560" w:rsidRPr="00DB3790">
              <w:t xml:space="preserve">UE with render capability through </w:t>
            </w:r>
            <w:r w:rsidR="001D0560" w:rsidRPr="00DB3790">
              <w:rPr>
                <w:bCs/>
              </w:rPr>
              <w:t>a non-occluded binaural playback system</w:t>
            </w:r>
            <w:r w:rsidR="001D0560" w:rsidRPr="00DB3790">
              <w:t xml:space="preserve"> and AR Glasses.</w:t>
            </w:r>
          </w:p>
          <w:p w14:paraId="20485994" w14:textId="77777777" w:rsidR="001D0560" w:rsidRPr="00DB3790" w:rsidRDefault="00691A1D" w:rsidP="00691A1D">
            <w:pPr>
              <w:pStyle w:val="B10"/>
              <w:rPr>
                <w:bCs/>
              </w:rPr>
            </w:pPr>
            <w:r>
              <w:rPr>
                <w:bCs/>
              </w:rPr>
              <w:t>-</w:t>
            </w:r>
            <w:r>
              <w:rPr>
                <w:bCs/>
              </w:rPr>
              <w:tab/>
            </w:r>
            <w:r w:rsidR="001D0560" w:rsidRPr="00DB3790">
              <w:rPr>
                <w:bCs/>
              </w:rPr>
              <w:t>Mono audio capture and/or acoustic scene capture.</w:t>
            </w:r>
          </w:p>
          <w:p w14:paraId="12A1527E" w14:textId="77777777" w:rsidR="001D0560" w:rsidRPr="00DB3790" w:rsidRDefault="00691A1D" w:rsidP="00691A1D">
            <w:pPr>
              <w:pStyle w:val="B10"/>
              <w:rPr>
                <w:bCs/>
              </w:rPr>
            </w:pPr>
            <w:r>
              <w:rPr>
                <w:bCs/>
              </w:rPr>
              <w:t>-</w:t>
            </w:r>
            <w:r>
              <w:rPr>
                <w:bCs/>
              </w:rPr>
              <w:tab/>
            </w:r>
            <w:r w:rsidR="001D0560" w:rsidRPr="00DB3790">
              <w:rPr>
                <w:bCs/>
              </w:rPr>
              <w:t>6DOF Position tracking.</w:t>
            </w:r>
          </w:p>
          <w:p w14:paraId="51E66970" w14:textId="77777777" w:rsidR="001D0560" w:rsidRPr="00DB3790" w:rsidRDefault="00691A1D" w:rsidP="00691A1D">
            <w:pPr>
              <w:pStyle w:val="B10"/>
              <w:rPr>
                <w:bCs/>
              </w:rPr>
            </w:pPr>
            <w:r>
              <w:t>-</w:t>
            </w:r>
            <w:r>
              <w:tab/>
            </w:r>
            <w:r w:rsidR="001D0560" w:rsidRPr="00DB3790">
              <w:t>UE supporting document sharing (for sharing of the poster).</w:t>
            </w:r>
          </w:p>
          <w:p w14:paraId="0F67DA56" w14:textId="77777777" w:rsidR="001D0560" w:rsidRPr="00DB3790" w:rsidRDefault="00691A1D" w:rsidP="00691A1D">
            <w:pPr>
              <w:pStyle w:val="B10"/>
              <w:rPr>
                <w:bCs/>
              </w:rPr>
            </w:pPr>
            <w:r>
              <w:rPr>
                <w:bCs/>
              </w:rPr>
              <w:t>-</w:t>
            </w:r>
            <w:r>
              <w:rPr>
                <w:bCs/>
              </w:rPr>
              <w:tab/>
            </w:r>
            <w:r w:rsidR="001D0560" w:rsidRPr="00DB3790">
              <w:rPr>
                <w:bCs/>
              </w:rPr>
              <w:t>360-degree video capture at dedicated subgroup spots</w:t>
            </w:r>
            <w:r w:rsidR="001D0560" w:rsidRPr="00DB3790">
              <w:t>, at the posters</w:t>
            </w:r>
            <w:r w:rsidR="001D0560" w:rsidRPr="00DB3790">
              <w:rPr>
                <w:bCs/>
              </w:rPr>
              <w:t>.</w:t>
            </w:r>
          </w:p>
          <w:p w14:paraId="1E2FD742" w14:textId="77777777" w:rsidR="001D0560" w:rsidRPr="00DB3790" w:rsidRDefault="00691A1D" w:rsidP="00691A1D">
            <w:pPr>
              <w:pStyle w:val="B10"/>
              <w:rPr>
                <w:bCs/>
              </w:rPr>
            </w:pPr>
            <w:r>
              <w:t>-</w:t>
            </w:r>
            <w:r>
              <w:tab/>
            </w:r>
            <w:r w:rsidR="001D0560" w:rsidRPr="00DB3790">
              <w:t>Video screens (connected to driving UE/PC-client) at dedicated spots (next to the posters), for poster display and for visualizing participants including remote participants at a poster (</w:t>
            </w:r>
            <w:r w:rsidR="00416B71">
              <w:t>"</w:t>
            </w:r>
            <w:r w:rsidR="001D0560" w:rsidRPr="00DB3790">
              <w:t>Poster presentation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2C61B36E" w14:textId="77777777" w:rsidR="001D0560" w:rsidRPr="00DB3790" w:rsidRDefault="00691A1D" w:rsidP="00691A1D">
            <w:pPr>
              <w:pStyle w:val="B10"/>
              <w:rPr>
                <w:bCs/>
              </w:rPr>
            </w:pPr>
            <w:r>
              <w:rPr>
                <w:bCs/>
              </w:rPr>
              <w:t>-</w:t>
            </w:r>
            <w:r>
              <w:rPr>
                <w:bCs/>
              </w:rPr>
              <w:tab/>
            </w:r>
            <w:r w:rsidR="001D0560" w:rsidRPr="00DB3790">
              <w:rPr>
                <w:bCs/>
              </w:rPr>
              <w:t>Maintenance of participant position data in shared virtual meeting space.</w:t>
            </w:r>
          </w:p>
          <w:p w14:paraId="3B2D3C22" w14:textId="77777777" w:rsidR="001D0560" w:rsidRPr="00DB3790" w:rsidRDefault="00691A1D" w:rsidP="00691A1D">
            <w:pPr>
              <w:pStyle w:val="B10"/>
              <w:rPr>
                <w:bCs/>
              </w:rPr>
            </w:pPr>
            <w:r>
              <w:t>-</w:t>
            </w:r>
            <w:r>
              <w:tab/>
            </w:r>
            <w:r w:rsidR="001D0560" w:rsidRPr="00DB3790">
              <w:t xml:space="preserve">Synthesis of graphics visualizing positions of participants in conference space in </w:t>
            </w:r>
            <w:r w:rsidR="00416B71">
              <w:t>"</w:t>
            </w:r>
            <w:r w:rsidR="001D0560" w:rsidRPr="00DB3790">
              <w:t>Top view</w:t>
            </w:r>
            <w:r w:rsidR="00416B71">
              <w:t>"</w:t>
            </w:r>
            <w:r w:rsidR="001D0560" w:rsidRPr="00DB3790">
              <w:rPr>
                <w:bCs/>
              </w:rPr>
              <w:t>.</w:t>
            </w:r>
          </w:p>
          <w:p w14:paraId="5168AE88" w14:textId="77777777" w:rsidR="001D0560" w:rsidRPr="00DB3790" w:rsidRDefault="00691A1D" w:rsidP="00691A1D">
            <w:pPr>
              <w:pStyle w:val="B10"/>
              <w:rPr>
                <w:bCs/>
              </w:rPr>
            </w:pPr>
            <w:r>
              <w:lastRenderedPageBreak/>
              <w:t>-</w:t>
            </w:r>
            <w:r>
              <w:tab/>
            </w:r>
            <w:r w:rsidR="001D0560" w:rsidRPr="00DB3790">
              <w:t xml:space="preserve">Generation of overlay/merge of synthesized avatars with 360-degree video to </w:t>
            </w:r>
            <w:r w:rsidR="00416B71">
              <w:t>"</w:t>
            </w:r>
            <w:r w:rsidR="001D0560" w:rsidRPr="00DB3790">
              <w:t>Poster presentation view</w:t>
            </w:r>
            <w:r w:rsidR="00416B71">
              <w:t>"</w:t>
            </w:r>
            <w:r w:rsidR="001D0560" w:rsidRPr="00DB3790">
              <w:t>.</w:t>
            </w:r>
          </w:p>
          <w:p w14:paraId="37FC6A81" w14:textId="77777777" w:rsidR="001D0560" w:rsidRPr="00DB3790" w:rsidRDefault="00691A1D" w:rsidP="00691A1D">
            <w:pPr>
              <w:pStyle w:val="B10"/>
              <w:rPr>
                <w:bCs/>
              </w:rPr>
            </w:pPr>
            <w:r>
              <w:t>-</w:t>
            </w:r>
            <w:r>
              <w:tab/>
            </w:r>
            <w:r w:rsidR="001D0560" w:rsidRPr="00DB3790">
              <w:t>Poster sharing and sharing of pointing device data.</w:t>
            </w:r>
          </w:p>
          <w:p w14:paraId="698E9B32" w14:textId="77777777" w:rsidR="001D0560" w:rsidRPr="00DB3790" w:rsidRDefault="001D0560" w:rsidP="005E193A">
            <w:pPr>
              <w:ind w:right="-143"/>
              <w:rPr>
                <w:bCs/>
              </w:rPr>
            </w:pPr>
            <w:r w:rsidRPr="00DB3790">
              <w:t xml:space="preserve">While the suggested AR glasses for the physical meeting participants are very desirable for high QoE, the use case is fully feasible even without glasses. Immersion is in that case merely provided through the audio media component. Thus, </w:t>
            </w:r>
            <w:r w:rsidRPr="00DB3790">
              <w:rPr>
                <w:bCs/>
              </w:rPr>
              <w:t>none of the preconditions constitute a feasibility barrier, given the technologies</w:t>
            </w:r>
            <w:r w:rsidRPr="00DB3790">
              <w:t xml:space="preserve"> widely </w:t>
            </w:r>
            <w:r w:rsidRPr="00DB3790">
              <w:rPr>
                <w:bCs/>
              </w:rPr>
              <w:t xml:space="preserve">available and affordable today.  </w:t>
            </w:r>
            <w:r w:rsidRPr="00DB3790">
              <w:t xml:space="preserve"> </w:t>
            </w:r>
          </w:p>
        </w:tc>
      </w:tr>
      <w:tr w:rsidR="001D0560" w:rsidRPr="00DB3790" w14:paraId="41D164EC" w14:textId="77777777" w:rsidTr="00EB72E7">
        <w:tc>
          <w:tcPr>
            <w:tcW w:w="9831" w:type="dxa"/>
            <w:shd w:val="clear" w:color="auto" w:fill="A6A6A6"/>
          </w:tcPr>
          <w:p w14:paraId="48AD7795" w14:textId="77777777" w:rsidR="001D0560" w:rsidRPr="00DB3790" w:rsidRDefault="001D0560" w:rsidP="00EB72E7">
            <w:pPr>
              <w:rPr>
                <w:b/>
                <w:color w:val="FFFFFF"/>
              </w:rPr>
            </w:pPr>
            <w:r w:rsidRPr="00DB3790">
              <w:rPr>
                <w:b/>
                <w:color w:val="FFFFFF"/>
              </w:rPr>
              <w:lastRenderedPageBreak/>
              <w:t>Potential Standardization Status and Needs</w:t>
            </w:r>
          </w:p>
        </w:tc>
      </w:tr>
      <w:tr w:rsidR="001D0560" w:rsidRPr="00DB3790" w14:paraId="204E25A7" w14:textId="77777777" w:rsidTr="00EB72E7">
        <w:tc>
          <w:tcPr>
            <w:tcW w:w="9831" w:type="dxa"/>
            <w:shd w:val="clear" w:color="auto" w:fill="auto"/>
          </w:tcPr>
          <w:p w14:paraId="19198AC0" w14:textId="77777777" w:rsidR="001D0560" w:rsidRPr="00DB3790" w:rsidRDefault="00691A1D" w:rsidP="00691A1D">
            <w:pPr>
              <w:pStyle w:val="B10"/>
            </w:pPr>
            <w:r>
              <w:t>-</w:t>
            </w:r>
            <w:r>
              <w:tab/>
            </w:r>
            <w:r w:rsidR="00E829EC">
              <w:t>-</w:t>
            </w:r>
            <w:r w:rsidR="00E829EC">
              <w:tab/>
            </w:r>
            <w:r w:rsidR="001D0560" w:rsidRPr="00DB3790">
              <w:t xml:space="preserve">Requires standardization of at least a 6DOF metadata framework and a 6DOF capable renderer for immersive voice and audio. </w:t>
            </w:r>
          </w:p>
          <w:p w14:paraId="03ECB980" w14:textId="77777777" w:rsidR="001D0560" w:rsidRPr="00DB3790" w:rsidRDefault="00691A1D" w:rsidP="00691A1D">
            <w:pPr>
              <w:pStyle w:val="B10"/>
            </w:pPr>
            <w:r>
              <w:t>-</w:t>
            </w:r>
            <w:r>
              <w:tab/>
            </w:r>
            <w:r w:rsidR="00E829EC">
              <w:t>-</w:t>
            </w:r>
            <w:r w:rsidR="00E829EC">
              <w:tab/>
            </w:r>
            <w:r w:rsidR="001D0560" w:rsidRPr="00DB3790">
              <w:t xml:space="preserve">The presently ongoing IVAS codec work item may provide an immersive voice and audio codec/renderer and a metadata framework that may meet these requirements. </w:t>
            </w:r>
          </w:p>
          <w:p w14:paraId="2B951D7F" w14:textId="77777777" w:rsidR="001D0560" w:rsidRPr="00DB3790" w:rsidRDefault="00691A1D" w:rsidP="00691A1D">
            <w:pPr>
              <w:pStyle w:val="B10"/>
            </w:pPr>
            <w:r>
              <w:t>-</w:t>
            </w:r>
            <w:r>
              <w:tab/>
            </w:r>
            <w:r w:rsidR="00E829EC">
              <w:t>-</w:t>
            </w:r>
            <w:r w:rsidR="00E829EC">
              <w:tab/>
            </w:r>
            <w:r w:rsidR="001D0560" w:rsidRPr="00DB3790">
              <w:t>Other media (non-audio) may rely on existing image/video/graphics coding standards available to 3GPP.</w:t>
            </w:r>
          </w:p>
          <w:p w14:paraId="12995B3E" w14:textId="77777777" w:rsidR="001D0560" w:rsidRPr="00DB3790" w:rsidRDefault="00691A1D" w:rsidP="00691A1D">
            <w:pPr>
              <w:pStyle w:val="B10"/>
            </w:pPr>
            <w:r>
              <w:t>-</w:t>
            </w:r>
            <w:r>
              <w:tab/>
            </w:r>
            <w:r w:rsidR="00E829EC">
              <w:t>-</w:t>
            </w:r>
            <w:r w:rsidR="00E829EC">
              <w:tab/>
            </w:r>
            <w:r w:rsidR="001D0560" w:rsidRPr="00DB3790">
              <w:t xml:space="preserve">Also required are suitable session protocols coordinating the distribution and proper rendering of the media flows. </w:t>
            </w:r>
          </w:p>
        </w:tc>
      </w:tr>
      <w:bookmarkEnd w:id="304"/>
    </w:tbl>
    <w:p w14:paraId="7107401F" w14:textId="77777777" w:rsidR="00145AC5" w:rsidRPr="00DB3790" w:rsidRDefault="00145AC5" w:rsidP="00145AC5"/>
    <w:p w14:paraId="3E33D7E7" w14:textId="77777777" w:rsidR="001D0560" w:rsidRPr="00DB3790" w:rsidRDefault="001D0560" w:rsidP="00145AC5">
      <w:pPr>
        <w:pStyle w:val="Heading1"/>
      </w:pPr>
      <w:bookmarkStart w:id="305" w:name="_Toc23169844"/>
      <w:bookmarkStart w:id="306" w:name="_Toc33042099"/>
      <w:r w:rsidRPr="00DB3790">
        <w:t>A.1</w:t>
      </w:r>
      <w:r w:rsidR="009E4F9E" w:rsidRPr="00DB3790">
        <w:t>8</w:t>
      </w:r>
      <w:r w:rsidRPr="00DB3790">
        <w:tab/>
        <w:t>Use Case 1</w:t>
      </w:r>
      <w:r w:rsidR="009E4F9E" w:rsidRPr="00DB3790">
        <w:t>7</w:t>
      </w:r>
      <w:r w:rsidRPr="00DB3790">
        <w:t>:</w:t>
      </w:r>
      <w:r w:rsidRPr="00DB3790">
        <w:tab/>
        <w:t>AR animated avatar calls</w:t>
      </w:r>
      <w:bookmarkEnd w:id="305"/>
      <w:bookmarkEnd w:id="30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5522CE01" w14:textId="77777777" w:rsidTr="00EB72E7">
        <w:tc>
          <w:tcPr>
            <w:tcW w:w="9831" w:type="dxa"/>
            <w:shd w:val="clear" w:color="auto" w:fill="A6A6A6"/>
          </w:tcPr>
          <w:p w14:paraId="0C0273D8"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1AC128D9" w14:textId="77777777" w:rsidTr="00EB72E7">
        <w:tc>
          <w:tcPr>
            <w:tcW w:w="9831" w:type="dxa"/>
            <w:shd w:val="clear" w:color="auto" w:fill="auto"/>
          </w:tcPr>
          <w:p w14:paraId="3345E078" w14:textId="77777777" w:rsidR="001D0560" w:rsidRPr="00DB3790" w:rsidRDefault="001D0560" w:rsidP="00EB72E7">
            <w:pPr>
              <w:rPr>
                <w:rFonts w:cs="Arial"/>
              </w:rPr>
            </w:pPr>
            <w:r w:rsidRPr="00DB3790">
              <w:rPr>
                <w:rFonts w:cs="Arial"/>
              </w:rPr>
              <w:t>AR animated avatar call</w:t>
            </w:r>
          </w:p>
        </w:tc>
      </w:tr>
      <w:tr w:rsidR="001D0560" w:rsidRPr="00DB3790" w14:paraId="2695F666" w14:textId="77777777" w:rsidTr="00EB72E7">
        <w:tc>
          <w:tcPr>
            <w:tcW w:w="9831" w:type="dxa"/>
            <w:shd w:val="clear" w:color="auto" w:fill="A6A6A6"/>
          </w:tcPr>
          <w:p w14:paraId="7F48CAB8"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16AF3BD9" w14:textId="77777777" w:rsidTr="00EB72E7">
        <w:tc>
          <w:tcPr>
            <w:tcW w:w="9831" w:type="dxa"/>
            <w:shd w:val="clear" w:color="auto" w:fill="auto"/>
          </w:tcPr>
          <w:p w14:paraId="621A5CC7" w14:textId="77777777" w:rsidR="001D0560" w:rsidRPr="00DB3790" w:rsidRDefault="001D0560" w:rsidP="00EB72E7">
            <w:pPr>
              <w:rPr>
                <w:rFonts w:cs="Arial"/>
                <w:lang w:eastAsia="zh-CN"/>
              </w:rPr>
            </w:pPr>
            <w:r w:rsidRPr="00DB3790">
              <w:rPr>
                <w:rFonts w:cs="Arial"/>
                <w:lang w:eastAsia="zh-CN"/>
              </w:rPr>
              <w:t>This use case is about a call scenario between one user wearing AR glasses and the other user using a phone in handset mode. The AR glasses user sees an animated avatar of the phone user. Movements of the phone user are used to control the animation of his avatar. This improves the call experience of the user of the AR glasses.</w:t>
            </w:r>
          </w:p>
          <w:p w14:paraId="28662133"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7114725F" w14:textId="77777777" w:rsidR="001D0560" w:rsidRPr="00DB3790" w:rsidRDefault="001D0560" w:rsidP="00EB72E7">
            <w:pPr>
              <w:rPr>
                <w:rFonts w:cs="Arial"/>
                <w:lang w:eastAsia="zh-CN"/>
              </w:rPr>
            </w:pPr>
            <w:r w:rsidRPr="00DB3790">
              <w:rPr>
                <w:rFonts w:cs="Arial"/>
                <w:lang w:eastAsia="zh-CN"/>
              </w:rPr>
              <w:t>Tina is wearing AR glasses while walking around in the city. She receives an incoming call by Alice, who is using her phone, and who is displayed as an overlay (</w:t>
            </w:r>
            <w:r w:rsidR="00416B71">
              <w:rPr>
                <w:rFonts w:cs="Arial"/>
                <w:lang w:eastAsia="zh-CN"/>
              </w:rPr>
              <w:t>"</w:t>
            </w:r>
            <w:r w:rsidRPr="00DB3790">
              <w:rPr>
                <w:rFonts w:cs="Arial"/>
                <w:lang w:eastAsia="zh-CN"/>
              </w:rPr>
              <w:t>head-up display</w:t>
            </w:r>
            <w:r w:rsidR="00416B71">
              <w:rPr>
                <w:rFonts w:cs="Arial"/>
                <w:lang w:eastAsia="zh-CN"/>
              </w:rPr>
              <w:t>"</w:t>
            </w:r>
            <w:r w:rsidRPr="00DB3790">
              <w:rPr>
                <w:rFonts w:cs="Arial"/>
                <w:lang w:eastAsia="zh-CN"/>
              </w:rPr>
              <w:t>) on Tina</w:t>
            </w:r>
            <w:r w:rsidR="00BD7D7B">
              <w:rPr>
                <w:rFonts w:cs="Arial"/>
                <w:lang w:eastAsia="zh-CN"/>
              </w:rPr>
              <w:t>'</w:t>
            </w:r>
            <w:r w:rsidRPr="00DB3790">
              <w:rPr>
                <w:rFonts w:cs="Arial"/>
                <w:lang w:eastAsia="zh-CN"/>
              </w:rPr>
              <w:t>s AR glasses. Alice doesn</w:t>
            </w:r>
            <w:r w:rsidR="00BD7D7B">
              <w:rPr>
                <w:rFonts w:cs="Arial"/>
                <w:lang w:eastAsia="zh-CN"/>
              </w:rPr>
              <w:t>'</w:t>
            </w:r>
            <w:r w:rsidRPr="00DB3790">
              <w:rPr>
                <w:rFonts w:cs="Arial"/>
                <w:lang w:eastAsia="zh-CN"/>
              </w:rPr>
              <w:t>t have a camera facing at her, therefore a recorded 3D image of her is sent to Tina as the call is initiated. The 3D image Alice sent can be animated, following Alice</w:t>
            </w:r>
            <w:r w:rsidR="00BD7D7B">
              <w:rPr>
                <w:rFonts w:cs="Arial"/>
                <w:lang w:eastAsia="zh-CN"/>
              </w:rPr>
              <w:t>'</w:t>
            </w:r>
            <w:r w:rsidRPr="00DB3790">
              <w:rPr>
                <w:rFonts w:cs="Arial"/>
                <w:lang w:eastAsia="zh-CN"/>
              </w:rPr>
              <w:t>s actions. As Alice holds her phone in handset mode, her head movements result in corresponding animations of her transmitted 3D image, giving Tina the impression that Alice is attentive.</w:t>
            </w:r>
          </w:p>
          <w:p w14:paraId="3874A657" w14:textId="77777777" w:rsidR="001D0560" w:rsidRPr="00DB3790" w:rsidRDefault="001D0560" w:rsidP="00997BEF">
            <w:pPr>
              <w:pStyle w:val="NO"/>
              <w:rPr>
                <w:lang w:eastAsia="zh-CN"/>
              </w:rPr>
            </w:pPr>
            <w:r w:rsidRPr="00DB3790">
              <w:rPr>
                <w:lang w:eastAsia="zh-CN"/>
              </w:rPr>
              <w:t>NOTE: An option for this use case is a</w:t>
            </w:r>
            <w:r w:rsidR="00997BEF">
              <w:rPr>
                <w:lang w:eastAsia="zh-CN"/>
              </w:rPr>
              <w:t xml:space="preserve"> </w:t>
            </w:r>
            <w:r w:rsidR="00F1193D">
              <w:rPr>
                <w:rFonts w:cs="Arial"/>
                <w:lang w:eastAsia="zh-CN"/>
              </w:rPr>
              <w:t>"</w:t>
            </w:r>
            <w:r w:rsidRPr="00DB3790">
              <w:rPr>
                <w:lang w:eastAsia="zh-CN"/>
              </w:rPr>
              <w:t>mute animations</w:t>
            </w:r>
            <w:r w:rsidR="00F1193D">
              <w:rPr>
                <w:rFonts w:cs="Arial"/>
                <w:lang w:eastAsia="zh-CN"/>
              </w:rPr>
              <w:t>"</w:t>
            </w:r>
            <w:r w:rsidRPr="00DB3790">
              <w:rPr>
                <w:lang w:eastAsia="zh-CN"/>
              </w:rPr>
              <w:t xml:space="preserve"> control.</w:t>
            </w:r>
            <w:r w:rsidR="00D804D6">
              <w:rPr>
                <w:lang w:eastAsia="zh-CN"/>
              </w:rPr>
              <w:t xml:space="preserve"> </w:t>
            </w:r>
            <w:r w:rsidRPr="00DB3790">
              <w:rPr>
                <w:lang w:eastAsia="zh-CN"/>
              </w:rPr>
              <w:t>Note that Alice didn</w:t>
            </w:r>
            <w:r w:rsidR="00BD7D7B">
              <w:rPr>
                <w:lang w:eastAsia="zh-CN"/>
              </w:rPr>
              <w:t>'</w:t>
            </w:r>
            <w:r w:rsidRPr="00DB3790">
              <w:rPr>
                <w:lang w:eastAsia="zh-CN"/>
              </w:rPr>
              <w:t xml:space="preserve">t press the </w:t>
            </w:r>
            <w:r w:rsidR="00F1193D">
              <w:rPr>
                <w:rFonts w:cs="Arial"/>
                <w:lang w:eastAsia="zh-CN"/>
              </w:rPr>
              <w:t>"</w:t>
            </w:r>
            <w:r w:rsidRPr="00DB3790">
              <w:rPr>
                <w:lang w:eastAsia="zh-CN"/>
              </w:rPr>
              <w:t>mute animations</w:t>
            </w:r>
            <w:r w:rsidR="00F1193D">
              <w:rPr>
                <w:rFonts w:cs="Arial"/>
                <w:lang w:eastAsia="zh-CN"/>
              </w:rPr>
              <w:t>"</w:t>
            </w:r>
            <w:r w:rsidRPr="00DB3790">
              <w:rPr>
                <w:lang w:eastAsia="zh-CN"/>
              </w:rPr>
              <w:t xml:space="preserve"> button that would have disabled all animations of her 3D image for Tina.</w:t>
            </w:r>
          </w:p>
          <w:p w14:paraId="6E1E2CF2" w14:textId="77777777" w:rsidR="001D0560" w:rsidRPr="00DB3790" w:rsidRDefault="001D0560" w:rsidP="00EB72E7">
            <w:pPr>
              <w:rPr>
                <w:rFonts w:cs="Arial"/>
              </w:rPr>
            </w:pPr>
            <w:r w:rsidRPr="00DB3790">
              <w:rPr>
                <w:rFonts w:cs="Arial"/>
                <w:lang w:eastAsia="zh-CN"/>
              </w:rPr>
              <w:t>As Tina</w:t>
            </w:r>
            <w:r w:rsidR="00BD7D7B">
              <w:rPr>
                <w:rFonts w:cs="Arial"/>
                <w:lang w:eastAsia="zh-CN"/>
              </w:rPr>
              <w:t>'</w:t>
            </w:r>
            <w:r w:rsidRPr="00DB3790">
              <w:rPr>
                <w:rFonts w:cs="Arial"/>
                <w:lang w:eastAsia="zh-CN"/>
              </w:rPr>
              <w:t>s AR glasses also include a pair of headphones, Alice</w:t>
            </w:r>
            <w:r w:rsidR="00BD7D7B">
              <w:rPr>
                <w:rFonts w:cs="Arial"/>
                <w:lang w:eastAsia="zh-CN"/>
              </w:rPr>
              <w:t>'</w:t>
            </w:r>
            <w:r w:rsidRPr="00DB3790">
              <w:rPr>
                <w:rFonts w:cs="Arial"/>
                <w:lang w:eastAsia="zh-CN"/>
              </w:rPr>
              <w:t xml:space="preserve"> mono audio is rendered binaurally at the position where she is displayed on Tina</w:t>
            </w:r>
            <w:r w:rsidR="00BD7D7B">
              <w:rPr>
                <w:rFonts w:cs="Arial"/>
                <w:lang w:eastAsia="zh-CN"/>
              </w:rPr>
              <w:t>'</w:t>
            </w:r>
            <w:r w:rsidRPr="00DB3790">
              <w:rPr>
                <w:rFonts w:cs="Arial"/>
                <w:lang w:eastAsia="zh-CN"/>
              </w:rPr>
              <w:t>s AR glasses. Tina also has interactivity settings, allowing to lock Alice</w:t>
            </w:r>
            <w:r w:rsidR="00BD7D7B">
              <w:rPr>
                <w:rFonts w:cs="Arial"/>
                <w:lang w:eastAsia="zh-CN"/>
              </w:rPr>
              <w:t>'</w:t>
            </w:r>
            <w:r w:rsidRPr="00DB3790">
              <w:rPr>
                <w:rFonts w:cs="Arial"/>
                <w:lang w:eastAsia="zh-CN"/>
              </w:rPr>
              <w:t>s position on her AR screen. Therefore, her visual and auditory appearance moves when Tina rotates her head. As Tina disables the position lock, the visual and auditory appearance of Alice is placed within Tina</w:t>
            </w:r>
            <w:r w:rsidR="00BD7D7B">
              <w:rPr>
                <w:rFonts w:cs="Arial"/>
                <w:lang w:eastAsia="zh-CN"/>
              </w:rPr>
              <w:t>'</w:t>
            </w:r>
            <w:r w:rsidRPr="00DB3790">
              <w:rPr>
                <w:rFonts w:cs="Arial"/>
                <w:lang w:eastAsia="zh-CN"/>
              </w:rPr>
              <w:t>s real world and thus Tina</w:t>
            </w:r>
            <w:r w:rsidR="00BD7D7B">
              <w:rPr>
                <w:rFonts w:cs="Arial"/>
                <w:lang w:eastAsia="zh-CN"/>
              </w:rPr>
              <w:t>'</w:t>
            </w:r>
            <w:r w:rsidRPr="00DB3790">
              <w:rPr>
                <w:rFonts w:cs="Arial"/>
                <w:lang w:eastAsia="zh-CN"/>
              </w:rPr>
              <w:t>s head rotation leads to compensation on the screen and audio appearance, requiring visual and binaural audio rendering with scene displacement.</w:t>
            </w:r>
          </w:p>
        </w:tc>
      </w:tr>
      <w:tr w:rsidR="001D0560" w:rsidRPr="00DB3790" w14:paraId="667E3666" w14:textId="77777777" w:rsidTr="00EB72E7">
        <w:tc>
          <w:tcPr>
            <w:tcW w:w="9831" w:type="dxa"/>
            <w:shd w:val="clear" w:color="auto" w:fill="A6A6A6"/>
          </w:tcPr>
          <w:p w14:paraId="5B97B817" w14:textId="77777777" w:rsidR="001D0560" w:rsidRPr="00DB3790" w:rsidRDefault="001D0560" w:rsidP="00EB72E7">
            <w:pPr>
              <w:rPr>
                <w:rFonts w:cs="Arial"/>
                <w:b/>
                <w:color w:val="FFFFFF"/>
              </w:rPr>
            </w:pPr>
          </w:p>
        </w:tc>
      </w:tr>
      <w:tr w:rsidR="001D0560" w:rsidRPr="00DB3790" w14:paraId="67C5B18F" w14:textId="77777777" w:rsidTr="00EB72E7">
        <w:tc>
          <w:tcPr>
            <w:tcW w:w="9831" w:type="dxa"/>
            <w:shd w:val="clear" w:color="auto" w:fill="auto"/>
          </w:tcPr>
          <w:p w14:paraId="12F9E46A" w14:textId="77777777" w:rsidR="001D0560" w:rsidRPr="00DB3790" w:rsidRDefault="001D0560" w:rsidP="00EB72E7">
            <w:pPr>
              <w:rPr>
                <w:rFonts w:cs="Arial"/>
                <w:b/>
              </w:rPr>
            </w:pPr>
            <w:r w:rsidRPr="00DB3790">
              <w:rPr>
                <w:rFonts w:cs="Arial"/>
                <w:b/>
              </w:rPr>
              <w:t>Type: AR</w:t>
            </w:r>
          </w:p>
          <w:p w14:paraId="17BC6591" w14:textId="77777777" w:rsidR="001D0560" w:rsidRPr="00DB3790" w:rsidRDefault="001D0560" w:rsidP="00EB72E7">
            <w:pPr>
              <w:rPr>
                <w:rFonts w:cs="Arial"/>
                <w:b/>
              </w:rPr>
            </w:pPr>
            <w:r w:rsidRPr="00DB3790">
              <w:rPr>
                <w:rFonts w:cs="Arial"/>
                <w:b/>
              </w:rPr>
              <w:t>Degrees of Freedom: 2D, 3DoF</w:t>
            </w:r>
          </w:p>
          <w:p w14:paraId="319121DA" w14:textId="77777777" w:rsidR="001D0560" w:rsidRPr="00DB3790" w:rsidRDefault="001D0560" w:rsidP="00EB72E7">
            <w:pPr>
              <w:rPr>
                <w:rFonts w:cs="Arial"/>
                <w:b/>
              </w:rPr>
            </w:pPr>
            <w:r w:rsidRPr="00DB3790">
              <w:rPr>
                <w:rFonts w:cs="Arial"/>
                <w:b/>
              </w:rPr>
              <w:t>Delivery: Conversational</w:t>
            </w:r>
          </w:p>
          <w:p w14:paraId="27CC6830" w14:textId="77777777" w:rsidR="001D0560" w:rsidRPr="00DB3790" w:rsidRDefault="001D0560" w:rsidP="00EB72E7">
            <w:pPr>
              <w:rPr>
                <w:rFonts w:cs="Arial"/>
                <w:b/>
              </w:rPr>
            </w:pPr>
            <w:r w:rsidRPr="00DB3790">
              <w:rPr>
                <w:rFonts w:cs="Arial"/>
                <w:b/>
              </w:rPr>
              <w:t>Device: Phone, HMD, Glasses, headphones</w:t>
            </w:r>
          </w:p>
        </w:tc>
      </w:tr>
      <w:tr w:rsidR="001D0560" w:rsidRPr="00DB3790" w14:paraId="0A55B7D3" w14:textId="77777777" w:rsidTr="00EB72E7">
        <w:tc>
          <w:tcPr>
            <w:tcW w:w="9831" w:type="dxa"/>
            <w:shd w:val="clear" w:color="auto" w:fill="A6A6A6"/>
          </w:tcPr>
          <w:p w14:paraId="263996AA" w14:textId="77777777" w:rsidR="001D0560" w:rsidRPr="00DB3790" w:rsidRDefault="001D0560" w:rsidP="00EB72E7">
            <w:pPr>
              <w:rPr>
                <w:rFonts w:cs="Arial"/>
                <w:b/>
                <w:color w:val="FFFFFF"/>
              </w:rPr>
            </w:pPr>
            <w:r w:rsidRPr="00DB3790">
              <w:rPr>
                <w:rFonts w:cs="Arial"/>
                <w:b/>
                <w:color w:val="FFFFFF"/>
              </w:rPr>
              <w:lastRenderedPageBreak/>
              <w:t>Preconditions</w:t>
            </w:r>
          </w:p>
        </w:tc>
      </w:tr>
      <w:tr w:rsidR="001D0560" w:rsidRPr="00DB3790" w14:paraId="142915D7" w14:textId="77777777" w:rsidTr="00EB72E7">
        <w:tc>
          <w:tcPr>
            <w:tcW w:w="9831" w:type="dxa"/>
            <w:shd w:val="clear" w:color="auto" w:fill="auto"/>
          </w:tcPr>
          <w:p w14:paraId="1579D8BF" w14:textId="77777777" w:rsidR="001D0560" w:rsidRPr="00DB3790" w:rsidRDefault="001D0560" w:rsidP="00EB72E7">
            <w:pPr>
              <w:rPr>
                <w:rFonts w:cs="Arial"/>
              </w:rPr>
            </w:pPr>
            <w:r w:rsidRPr="00DB3790">
              <w:rPr>
                <w:rFonts w:cs="Arial"/>
              </w:rPr>
              <w:t>AR participants: Phone with tethered AR glasses and headphones (with acoustic transparency).</w:t>
            </w:r>
          </w:p>
          <w:p w14:paraId="7E7CC89C" w14:textId="77777777" w:rsidR="001D0560" w:rsidRPr="00DB3790" w:rsidRDefault="001D0560" w:rsidP="00EB72E7">
            <w:pPr>
              <w:rPr>
                <w:rFonts w:cs="Arial"/>
              </w:rPr>
            </w:pPr>
            <w:r w:rsidRPr="00DB3790">
              <w:rPr>
                <w:rFonts w:cs="Arial"/>
              </w:rPr>
              <w:t>Phone participant: Phone with motion sensor and potentially proximity sensor to detect handset mode.</w:t>
            </w:r>
          </w:p>
        </w:tc>
      </w:tr>
      <w:tr w:rsidR="001D0560" w:rsidRPr="00DB3790" w14:paraId="7A4F73D5" w14:textId="77777777" w:rsidTr="00EB72E7">
        <w:tc>
          <w:tcPr>
            <w:tcW w:w="9831" w:type="dxa"/>
            <w:shd w:val="clear" w:color="auto" w:fill="A6A6A6"/>
          </w:tcPr>
          <w:p w14:paraId="073794AD"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7F3BC310" w14:textId="77777777" w:rsidTr="00EB72E7">
        <w:tc>
          <w:tcPr>
            <w:tcW w:w="9831" w:type="dxa"/>
            <w:shd w:val="clear" w:color="auto" w:fill="auto"/>
          </w:tcPr>
          <w:p w14:paraId="551B9B0E" w14:textId="77777777" w:rsidR="001D0560" w:rsidRPr="00DB3790" w:rsidRDefault="001D0560" w:rsidP="00EB72E7">
            <w:pPr>
              <w:rPr>
                <w:rFonts w:cs="Arial"/>
              </w:rPr>
            </w:pPr>
            <w:r w:rsidRPr="00DB3790">
              <w:rPr>
                <w:rFonts w:cs="Arial"/>
              </w:rPr>
              <w:t>QoS: QoS requirements like MTSI requirements (conversational, RTP), e.g. 5QI 1.</w:t>
            </w:r>
          </w:p>
          <w:p w14:paraId="1F18387D" w14:textId="77777777" w:rsidR="001D0560" w:rsidRPr="00DB3790" w:rsidRDefault="001D0560" w:rsidP="00EB72E7">
            <w:pPr>
              <w:rPr>
                <w:rFonts w:cs="Arial"/>
              </w:rPr>
            </w:pPr>
            <w:r w:rsidRPr="00DB3790">
              <w:rPr>
                <w:rFonts w:cs="Arial"/>
              </w:rPr>
              <w:t xml:space="preserve">QoE: Immersive voice/audio and visual experience, Quality of the mixing of virtual objects (avatars) into real scenes and rendering an audio overlaid to the real acoustic environment. </w:t>
            </w:r>
          </w:p>
        </w:tc>
      </w:tr>
      <w:tr w:rsidR="001D0560" w:rsidRPr="00DB3790" w14:paraId="37EF33C2" w14:textId="77777777" w:rsidTr="00EB72E7">
        <w:tc>
          <w:tcPr>
            <w:tcW w:w="9831" w:type="dxa"/>
            <w:shd w:val="clear" w:color="auto" w:fill="A6A6A6"/>
          </w:tcPr>
          <w:p w14:paraId="32B72ABC"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75F8C534" w14:textId="77777777" w:rsidTr="00EB72E7">
        <w:tc>
          <w:tcPr>
            <w:tcW w:w="9831" w:type="dxa"/>
            <w:shd w:val="clear" w:color="auto" w:fill="auto"/>
          </w:tcPr>
          <w:p w14:paraId="6EA15B90" w14:textId="77777777" w:rsidR="001D0560" w:rsidRPr="00DB3790" w:rsidRDefault="001D0560" w:rsidP="00EB72E7">
            <w:pPr>
              <w:rPr>
                <w:rFonts w:cs="Arial"/>
              </w:rPr>
            </w:pPr>
            <w:r w:rsidRPr="00DB3790">
              <w:rPr>
                <w:rFonts w:cs="Arial"/>
              </w:rPr>
              <w:t>AR glasses in various form factors exist, including motion sensing and inside-out tracking. This allows locking of avatars and audio objects to the real world.</w:t>
            </w:r>
          </w:p>
          <w:p w14:paraId="3F428518" w14:textId="77777777" w:rsidR="001D0560" w:rsidRPr="00DB3790" w:rsidRDefault="001D0560" w:rsidP="00EB72E7">
            <w:pPr>
              <w:rPr>
                <w:rFonts w:cs="Arial"/>
              </w:rPr>
            </w:pPr>
            <w:r w:rsidRPr="00DB3790">
              <w:rPr>
                <w:rFonts w:cs="Arial"/>
                <w:lang w:eastAsia="zh-CN"/>
              </w:rPr>
              <w:t>Smart phones typically come with built-in motion sensing, using a combination of gyroscopes, magnetometers and accelerometer. This allows extraction of the head</w:t>
            </w:r>
            <w:r w:rsidR="00BD7D7B">
              <w:rPr>
                <w:rFonts w:cs="Arial"/>
                <w:lang w:eastAsia="zh-CN"/>
              </w:rPr>
              <w:t>'</w:t>
            </w:r>
            <w:r w:rsidRPr="00DB3790">
              <w:rPr>
                <w:rFonts w:cs="Arial"/>
                <w:lang w:eastAsia="zh-CN"/>
              </w:rPr>
              <w:t>s rotation, when the phone is used in handset mode, which could be motion data sent to the other endpoint to animate/rotate the avatar/3D image</w:t>
            </w:r>
            <w:r w:rsidRPr="00DB3790">
              <w:t>.</w:t>
            </w:r>
          </w:p>
        </w:tc>
      </w:tr>
      <w:tr w:rsidR="001D0560" w:rsidRPr="00DB3790" w14:paraId="4B44C4BF" w14:textId="77777777" w:rsidTr="00EB72E7">
        <w:tc>
          <w:tcPr>
            <w:tcW w:w="9831" w:type="dxa"/>
            <w:shd w:val="clear" w:color="auto" w:fill="A6A6A6"/>
          </w:tcPr>
          <w:p w14:paraId="63B253C6"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3741C455" w14:textId="77777777" w:rsidTr="00EB72E7">
        <w:tc>
          <w:tcPr>
            <w:tcW w:w="9831" w:type="dxa"/>
            <w:shd w:val="clear" w:color="auto" w:fill="auto"/>
          </w:tcPr>
          <w:p w14:paraId="283CA9DB" w14:textId="77777777" w:rsidR="001D0560" w:rsidRPr="00DB3790" w:rsidRDefault="001D0560" w:rsidP="00EB72E7">
            <w:pPr>
              <w:rPr>
                <w:rFonts w:cs="Arial"/>
              </w:rPr>
            </w:pPr>
            <w:r w:rsidRPr="00DB3790">
              <w:rPr>
                <w:rFonts w:cs="Arial"/>
              </w:rPr>
              <w:t>Visual coding and transmission of avatars or cut-out heads, alpha channel coding</w:t>
            </w:r>
          </w:p>
          <w:p w14:paraId="3A4D0190" w14:textId="77777777" w:rsidR="001D0560" w:rsidRPr="00DB3790" w:rsidRDefault="001D0560" w:rsidP="00EB72E7">
            <w:pPr>
              <w:rPr>
                <w:rFonts w:cs="Arial"/>
              </w:rPr>
            </w:pPr>
            <w:r w:rsidRPr="00DB3790">
              <w:rPr>
                <w:rFonts w:cs="Arial"/>
              </w:rPr>
              <w:t>Transmission and potentially coding of motion data to show attentiveness</w:t>
            </w:r>
          </w:p>
        </w:tc>
      </w:tr>
    </w:tbl>
    <w:p w14:paraId="7115D49B" w14:textId="77777777" w:rsidR="001D0560" w:rsidRPr="00DB3790" w:rsidRDefault="001D0560" w:rsidP="001D0560"/>
    <w:p w14:paraId="6D8A3571" w14:textId="77777777" w:rsidR="001D0560" w:rsidRPr="00DB3790" w:rsidRDefault="00B7599F" w:rsidP="00145AC5">
      <w:pPr>
        <w:pStyle w:val="Heading1"/>
      </w:pPr>
      <w:bookmarkStart w:id="307" w:name="_Toc23169845"/>
      <w:bookmarkStart w:id="308" w:name="_Toc33042100"/>
      <w:r w:rsidRPr="00DB3790">
        <w:t>A.</w:t>
      </w:r>
      <w:r w:rsidR="003B07BA" w:rsidRPr="00DB3790">
        <w:t>19</w:t>
      </w:r>
      <w:r w:rsidRPr="00DB3790">
        <w:tab/>
        <w:t>Use Case 1</w:t>
      </w:r>
      <w:r w:rsidR="003B07BA" w:rsidRPr="00DB3790">
        <w:t>8</w:t>
      </w:r>
      <w:r w:rsidRPr="00DB3790">
        <w:t xml:space="preserve">: </w:t>
      </w:r>
      <w:r w:rsidR="001D0560" w:rsidRPr="00DB3790">
        <w:t>AR avatar multi-party calls</w:t>
      </w:r>
      <w:bookmarkEnd w:id="307"/>
      <w:bookmarkEnd w:id="3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722D9746" w14:textId="77777777" w:rsidTr="00EB72E7">
        <w:tc>
          <w:tcPr>
            <w:tcW w:w="9831" w:type="dxa"/>
            <w:shd w:val="clear" w:color="auto" w:fill="A6A6A6"/>
          </w:tcPr>
          <w:p w14:paraId="7B010BC6"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6488275C" w14:textId="77777777" w:rsidTr="00EB72E7">
        <w:tc>
          <w:tcPr>
            <w:tcW w:w="9831" w:type="dxa"/>
            <w:shd w:val="clear" w:color="auto" w:fill="auto"/>
          </w:tcPr>
          <w:p w14:paraId="5A114B71" w14:textId="77777777" w:rsidR="001D0560" w:rsidRPr="00DB3790" w:rsidRDefault="001D0560" w:rsidP="00EB72E7">
            <w:pPr>
              <w:rPr>
                <w:rFonts w:cs="Arial"/>
              </w:rPr>
            </w:pPr>
            <w:r w:rsidRPr="00DB3790">
              <w:rPr>
                <w:rFonts w:cs="Arial"/>
              </w:rPr>
              <w:t>AR avatar multi-party call</w:t>
            </w:r>
          </w:p>
        </w:tc>
      </w:tr>
      <w:tr w:rsidR="001D0560" w:rsidRPr="00DB3790" w14:paraId="7517CCF7" w14:textId="77777777" w:rsidTr="00EB72E7">
        <w:tc>
          <w:tcPr>
            <w:tcW w:w="9831" w:type="dxa"/>
            <w:shd w:val="clear" w:color="auto" w:fill="A6A6A6"/>
          </w:tcPr>
          <w:p w14:paraId="565AD12F"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63A106AD" w14:textId="77777777" w:rsidTr="00EB72E7">
        <w:tc>
          <w:tcPr>
            <w:tcW w:w="9831" w:type="dxa"/>
            <w:shd w:val="clear" w:color="auto" w:fill="auto"/>
          </w:tcPr>
          <w:p w14:paraId="2D1F1837" w14:textId="77777777" w:rsidR="001D0560" w:rsidRPr="00DB3790" w:rsidRDefault="001D0560" w:rsidP="00EB72E7">
            <w:pPr>
              <w:rPr>
                <w:rFonts w:cs="Arial"/>
                <w:lang w:eastAsia="zh-CN"/>
              </w:rPr>
            </w:pPr>
            <w:r w:rsidRPr="00DB3790">
              <w:rPr>
                <w:rFonts w:cs="Arial"/>
                <w:lang w:eastAsia="zh-CN"/>
              </w:rPr>
              <w:t>This use case is about multi-party communication with spatial audio rendering, where avatars and audio of each participant are transmitted and spatially rendered in the direction of their geolocation. Each participant is equipped with AR glasses with external or built-in head phones. 3D audio can be captured and transmitted instead of mono, which leads to enhancements when sharing the audio experience.</w:t>
            </w:r>
          </w:p>
          <w:p w14:paraId="1CF0D2D2"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5DD477C9" w14:textId="77777777" w:rsidR="001D0560" w:rsidRPr="00DB3790" w:rsidRDefault="001D0560" w:rsidP="00EB72E7">
            <w:pPr>
              <w:rPr>
                <w:rFonts w:cs="Arial"/>
                <w:lang w:eastAsia="zh-CN"/>
              </w:rPr>
            </w:pPr>
            <w:r w:rsidRPr="00DB3790">
              <w:rPr>
                <w:rFonts w:cs="Arial"/>
                <w:lang w:eastAsia="zh-CN"/>
              </w:rPr>
              <w:t>Bob, Jeff, and Frank are in Venice and walking around the old city sightseeing. They are all wearing AR glasses with a mobile connection via their smartphone. The AR glasses support audio spatialization, e.g. via binaural rendering and playback over the built-in headphones, allowing the real world to be augmented with visuals and audio.</w:t>
            </w:r>
          </w:p>
          <w:p w14:paraId="3B044E62" w14:textId="77777777" w:rsidR="001D0560" w:rsidRPr="00DB3790" w:rsidRDefault="001D0560" w:rsidP="00EB72E7">
            <w:pPr>
              <w:rPr>
                <w:rFonts w:cs="Arial"/>
              </w:rPr>
            </w:pPr>
            <w:r w:rsidRPr="00DB3790">
              <w:rPr>
                <w:rFonts w:cs="Arial"/>
                <w:lang w:eastAsia="zh-CN"/>
              </w:rPr>
              <w:t xml:space="preserve">They start a multi-party call, where each of them gets the other two friends displayed on his AR glasses and can hear the audio. While they walk around in the silent streets, they have a continuous voice call with the avatars displayed on their AR glasses, while also other information is displayed to direct them to the secret places of Venice. Each of them transmits his current location to his friends. Their AR glasses / headphones place the others </w:t>
            </w:r>
            <w:r w:rsidRPr="00DB3790">
              <w:rPr>
                <w:rFonts w:cs="Arial"/>
              </w:rPr>
              <w:t xml:space="preserve">visually and acoustically (i.e. binaurally rendered) in the direction where the others are. Thus, they all at least know the direction of the others. </w:t>
            </w:r>
          </w:p>
          <w:p w14:paraId="2F3FE2D0" w14:textId="77777777" w:rsidR="001D0560" w:rsidRPr="00DB3790" w:rsidRDefault="001D0560" w:rsidP="00EB72E7">
            <w:pPr>
              <w:rPr>
                <w:rFonts w:cs="Arial"/>
              </w:rPr>
            </w:pPr>
            <w:r w:rsidRPr="00DB3790">
              <w:rPr>
                <w:rFonts w:cs="Arial"/>
              </w:rPr>
              <w:t>As Jeff wants to buy some ice cream, he switches to push-to-talk to not annoy his friends with all the interactions he has with the ice cream shop.</w:t>
            </w:r>
          </w:p>
          <w:p w14:paraId="40ED1DE7" w14:textId="77777777" w:rsidR="001D0560" w:rsidRPr="00DB3790" w:rsidRDefault="001D0560" w:rsidP="00EB72E7">
            <w:pPr>
              <w:rPr>
                <w:rFonts w:cs="Arial"/>
              </w:rPr>
            </w:pPr>
            <w:r w:rsidRPr="00DB3790">
              <w:rPr>
                <w:rFonts w:cs="Arial"/>
              </w:rPr>
              <w:t xml:space="preserve">As Bob gets closer to Piazza San Marco the environment gets noisier with sitting and flying pigeons surrounding him. Bob turns on the </w:t>
            </w:r>
            <w:r w:rsidR="00416B71">
              <w:rPr>
                <w:rFonts w:cs="Arial"/>
              </w:rPr>
              <w:t>"</w:t>
            </w:r>
            <w:r w:rsidRPr="00DB3790">
              <w:rPr>
                <w:rFonts w:cs="Arial"/>
              </w:rPr>
              <w:t>hear what I hear</w:t>
            </w:r>
            <w:r w:rsidR="00416B71">
              <w:rPr>
                <w:rFonts w:cs="Arial"/>
              </w:rPr>
              <w:t>"</w:t>
            </w:r>
            <w:r w:rsidRPr="00DB3790">
              <w:rPr>
                <w:rFonts w:cs="Arial"/>
              </w:rPr>
              <w:t xml:space="preserve"> feature to give them an impression on the fascinating environment, sending 3D audio of the scene to Frank and Jeff. As they got interested, they also want to experience the pigeons around them and walk through the city to the square. Each of the friends is still placed on the AR glasses visually and acoustically in the direction where the friend is, which makes it easy for them to find Piazza San Marco and for Frank to just walk </w:t>
            </w:r>
            <w:r w:rsidRPr="00DB3790">
              <w:rPr>
                <w:rFonts w:cs="Arial"/>
              </w:rPr>
              <w:lastRenderedPageBreak/>
              <w:t>across the square to Bob as he approaches him. Jeff, who still eats his ice cream is now also coming closer to Piazza San Marco and just walks directly to Bob and Jeff. As they get close to each other they are no longer rendered (avatars and audio), based on the positional information, and they simply chat with each other.</w:t>
            </w:r>
          </w:p>
        </w:tc>
      </w:tr>
      <w:tr w:rsidR="001D0560" w:rsidRPr="00DB3790" w14:paraId="4F460C8E" w14:textId="77777777" w:rsidTr="00EB72E7">
        <w:tc>
          <w:tcPr>
            <w:tcW w:w="9831" w:type="dxa"/>
            <w:shd w:val="clear" w:color="auto" w:fill="A6A6A6"/>
          </w:tcPr>
          <w:p w14:paraId="3389F9EF" w14:textId="77777777" w:rsidR="001D0560" w:rsidRPr="00DB3790" w:rsidRDefault="001D0560" w:rsidP="00EB72E7">
            <w:pPr>
              <w:rPr>
                <w:rFonts w:cs="Arial"/>
                <w:b/>
                <w:color w:val="FFFFFF"/>
              </w:rPr>
            </w:pPr>
          </w:p>
        </w:tc>
      </w:tr>
      <w:tr w:rsidR="001D0560" w:rsidRPr="00DB3790" w14:paraId="523A5831" w14:textId="77777777" w:rsidTr="00EB72E7">
        <w:tc>
          <w:tcPr>
            <w:tcW w:w="9831" w:type="dxa"/>
            <w:shd w:val="clear" w:color="auto" w:fill="auto"/>
          </w:tcPr>
          <w:p w14:paraId="4D5C8F68" w14:textId="77777777" w:rsidR="001D0560" w:rsidRPr="00DB3790" w:rsidRDefault="001D0560" w:rsidP="00EB72E7">
            <w:pPr>
              <w:rPr>
                <w:rFonts w:cs="Arial"/>
                <w:b/>
              </w:rPr>
            </w:pPr>
            <w:r w:rsidRPr="00DB3790">
              <w:rPr>
                <w:rFonts w:cs="Arial"/>
                <w:b/>
              </w:rPr>
              <w:t>Type: AR</w:t>
            </w:r>
          </w:p>
          <w:p w14:paraId="72F6713A" w14:textId="77777777" w:rsidR="001D0560" w:rsidRPr="00DB3790" w:rsidRDefault="001D0560" w:rsidP="00EB72E7">
            <w:pPr>
              <w:rPr>
                <w:rFonts w:cs="Arial"/>
                <w:b/>
              </w:rPr>
            </w:pPr>
            <w:r w:rsidRPr="00DB3790">
              <w:rPr>
                <w:rFonts w:cs="Arial"/>
                <w:b/>
              </w:rPr>
              <w:t>Degrees of Freedom: 3DoF</w:t>
            </w:r>
          </w:p>
          <w:p w14:paraId="7362C636" w14:textId="77777777" w:rsidR="001D0560" w:rsidRPr="00DB3790" w:rsidRDefault="001D0560" w:rsidP="00EB72E7">
            <w:pPr>
              <w:rPr>
                <w:rFonts w:cs="Arial"/>
                <w:b/>
              </w:rPr>
            </w:pPr>
            <w:r w:rsidRPr="00DB3790">
              <w:rPr>
                <w:rFonts w:cs="Arial"/>
                <w:b/>
              </w:rPr>
              <w:t>Delivery: Conversational</w:t>
            </w:r>
          </w:p>
          <w:p w14:paraId="2F5B0778" w14:textId="77777777" w:rsidR="001D0560" w:rsidRPr="00DB3790" w:rsidRDefault="001D0560" w:rsidP="00EB72E7">
            <w:pPr>
              <w:rPr>
                <w:rFonts w:cs="Arial"/>
                <w:b/>
              </w:rPr>
            </w:pPr>
            <w:r w:rsidRPr="00DB3790">
              <w:rPr>
                <w:rFonts w:cs="Arial"/>
                <w:b/>
              </w:rPr>
              <w:t>Device: AR glasses, headphones</w:t>
            </w:r>
          </w:p>
        </w:tc>
      </w:tr>
      <w:tr w:rsidR="001D0560" w:rsidRPr="00DB3790" w14:paraId="3A6BB70E" w14:textId="77777777" w:rsidTr="00EB72E7">
        <w:tc>
          <w:tcPr>
            <w:tcW w:w="9831" w:type="dxa"/>
            <w:shd w:val="clear" w:color="auto" w:fill="A6A6A6"/>
          </w:tcPr>
          <w:p w14:paraId="23562239" w14:textId="77777777" w:rsidR="001D0560" w:rsidRPr="00DB3790" w:rsidRDefault="001D0560" w:rsidP="00EB72E7">
            <w:pPr>
              <w:rPr>
                <w:rFonts w:cs="Arial"/>
                <w:b/>
                <w:color w:val="FFFFFF"/>
              </w:rPr>
            </w:pPr>
            <w:r w:rsidRPr="00DB3790">
              <w:rPr>
                <w:rFonts w:cs="Arial"/>
                <w:b/>
                <w:color w:val="FFFFFF"/>
              </w:rPr>
              <w:t>Preconditions</w:t>
            </w:r>
          </w:p>
        </w:tc>
      </w:tr>
      <w:tr w:rsidR="001D0560" w:rsidRPr="00DB3790" w14:paraId="4CA11218" w14:textId="77777777" w:rsidTr="00EB72E7">
        <w:tc>
          <w:tcPr>
            <w:tcW w:w="9831" w:type="dxa"/>
            <w:shd w:val="clear" w:color="auto" w:fill="auto"/>
          </w:tcPr>
          <w:p w14:paraId="515A5F77" w14:textId="77777777" w:rsidR="001D0560" w:rsidRPr="00DB3790" w:rsidRDefault="001D0560" w:rsidP="00EB72E7">
            <w:pPr>
              <w:rPr>
                <w:rFonts w:cs="Arial"/>
              </w:rPr>
            </w:pPr>
            <w:r w:rsidRPr="00DB3790">
              <w:rPr>
                <w:rFonts w:cs="Arial"/>
              </w:rPr>
              <w:t>Connected AR glasses or phone with tethered AR glasses and headphones (with acoustic transparency).</w:t>
            </w:r>
          </w:p>
          <w:p w14:paraId="130D27BC" w14:textId="77777777" w:rsidR="001D0560" w:rsidRPr="00DB3790" w:rsidRDefault="001D0560" w:rsidP="00EB72E7">
            <w:pPr>
              <w:rPr>
                <w:rFonts w:cs="Arial"/>
              </w:rPr>
            </w:pPr>
            <w:r w:rsidRPr="00DB3790">
              <w:rPr>
                <w:rFonts w:cs="Arial"/>
              </w:rPr>
              <w:t>Positioning support (e.g. using GNSS) to derive geolocation, allowing calculation of relative position.</w:t>
            </w:r>
          </w:p>
          <w:p w14:paraId="7ABA000E" w14:textId="77777777" w:rsidR="001D0560" w:rsidRPr="00DB3790" w:rsidRDefault="001D0560" w:rsidP="00EB72E7">
            <w:pPr>
              <w:rPr>
                <w:rFonts w:cs="Arial"/>
              </w:rPr>
            </w:pPr>
            <w:r w:rsidRPr="00DB3790">
              <w:rPr>
                <w:rFonts w:cs="Arial"/>
              </w:rPr>
              <w:t>3D audio capturing (e.g. using microphone arrays) and rendering.</w:t>
            </w:r>
          </w:p>
        </w:tc>
      </w:tr>
      <w:tr w:rsidR="001D0560" w:rsidRPr="00DB3790" w14:paraId="65CE3457" w14:textId="77777777" w:rsidTr="00EB72E7">
        <w:tc>
          <w:tcPr>
            <w:tcW w:w="9831" w:type="dxa"/>
            <w:shd w:val="clear" w:color="auto" w:fill="A6A6A6"/>
          </w:tcPr>
          <w:p w14:paraId="5A400A0B"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77A676DC" w14:textId="77777777" w:rsidTr="00EB72E7">
        <w:tc>
          <w:tcPr>
            <w:tcW w:w="9831" w:type="dxa"/>
            <w:shd w:val="clear" w:color="auto" w:fill="auto"/>
          </w:tcPr>
          <w:p w14:paraId="32BAE079" w14:textId="77777777" w:rsidR="001D0560" w:rsidRPr="00DB3790" w:rsidRDefault="001D0560" w:rsidP="00EB72E7">
            <w:pPr>
              <w:rPr>
                <w:rFonts w:cs="Arial"/>
              </w:rPr>
            </w:pPr>
            <w:r w:rsidRPr="00DB3790">
              <w:rPr>
                <w:rFonts w:cs="Arial"/>
              </w:rPr>
              <w:t>QoS: QoS requirements like MTSI requirements for voice/audio and avatars (conversational, RTP), e.g. 5QI 1 for audio.</w:t>
            </w:r>
          </w:p>
          <w:p w14:paraId="464246E4" w14:textId="77777777" w:rsidR="001D0560" w:rsidRPr="00DB3790" w:rsidRDefault="001D0560" w:rsidP="00EB72E7">
            <w:pPr>
              <w:rPr>
                <w:rFonts w:cs="Arial"/>
              </w:rPr>
            </w:pPr>
            <w:r w:rsidRPr="00DB3790">
              <w:rPr>
                <w:rFonts w:cs="Arial"/>
              </w:rPr>
              <w:t xml:space="preserve">QoE: Immersive voice/audio and visual experience, Quality of the capturing and rendering of avatars, the different participants and 3D audio. </w:t>
            </w:r>
          </w:p>
        </w:tc>
      </w:tr>
      <w:tr w:rsidR="001D0560" w:rsidRPr="00DB3790" w14:paraId="2E28FE2A" w14:textId="77777777" w:rsidTr="00EB72E7">
        <w:tc>
          <w:tcPr>
            <w:tcW w:w="9831" w:type="dxa"/>
            <w:shd w:val="clear" w:color="auto" w:fill="A6A6A6"/>
          </w:tcPr>
          <w:p w14:paraId="482AD48D"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68E4C233" w14:textId="77777777" w:rsidTr="00EB72E7">
        <w:tc>
          <w:tcPr>
            <w:tcW w:w="9831" w:type="dxa"/>
            <w:shd w:val="clear" w:color="auto" w:fill="auto"/>
          </w:tcPr>
          <w:p w14:paraId="75AB5C09" w14:textId="77777777" w:rsidR="001D0560" w:rsidRPr="00DB3790" w:rsidRDefault="001D0560" w:rsidP="00EB72E7">
            <w:pPr>
              <w:rPr>
                <w:rFonts w:cs="Arial"/>
              </w:rPr>
            </w:pPr>
            <w:r w:rsidRPr="00DB3790">
              <w:rPr>
                <w:rFonts w:cs="Arial"/>
              </w:rPr>
              <w:t>AR glasses in various form factors exist. Those usually include motion sensors, e.g. based on accelerometers, gyroscopes, and magnetometers, but also cameras are common, allowing inside-out tracking and augmentation of the real world.</w:t>
            </w:r>
          </w:p>
          <w:p w14:paraId="49F6A9C0" w14:textId="77777777" w:rsidR="001D0560" w:rsidRPr="00DB3790" w:rsidRDefault="001D0560" w:rsidP="00EB72E7">
            <w:pPr>
              <w:rPr>
                <w:rFonts w:cs="Arial"/>
              </w:rPr>
            </w:pPr>
            <w:r w:rsidRPr="00DB3790">
              <w:rPr>
                <w:rFonts w:cs="Arial"/>
              </w:rPr>
              <w:t>3D audio capturing and rendering are available, e.g. using spherical or arbitrary microphone arrays for capturing and using binaural rendering technologies for audio spatialization.</w:t>
            </w:r>
          </w:p>
          <w:p w14:paraId="16DAF48F" w14:textId="77777777" w:rsidR="001D0560" w:rsidRPr="00DB3790" w:rsidRDefault="001D0560" w:rsidP="00EB72E7">
            <w:pPr>
              <w:rPr>
                <w:rFonts w:cs="Arial"/>
              </w:rPr>
            </w:pPr>
            <w:r w:rsidRPr="00DB3790">
              <w:rPr>
                <w:rFonts w:cs="Arial"/>
              </w:rPr>
              <w:t>An audio-only solution using headphones and head-tracking is easier to implement, this would however remove the possibility to visually augment the real world and display avatars.</w:t>
            </w:r>
          </w:p>
        </w:tc>
      </w:tr>
      <w:tr w:rsidR="001D0560" w:rsidRPr="00DB3790" w14:paraId="7EB43F27" w14:textId="77777777" w:rsidTr="00EB72E7">
        <w:tc>
          <w:tcPr>
            <w:tcW w:w="9831" w:type="dxa"/>
            <w:shd w:val="clear" w:color="auto" w:fill="A6A6A6"/>
          </w:tcPr>
          <w:p w14:paraId="2AFB1DD5"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79FE0323" w14:textId="77777777" w:rsidTr="00EB72E7">
        <w:tc>
          <w:tcPr>
            <w:tcW w:w="9831" w:type="dxa"/>
            <w:shd w:val="clear" w:color="auto" w:fill="auto"/>
          </w:tcPr>
          <w:p w14:paraId="63E7C602" w14:textId="77777777" w:rsidR="001D0560" w:rsidRPr="00DB3790" w:rsidRDefault="001D0560" w:rsidP="00EB72E7">
            <w:pPr>
              <w:rPr>
                <w:rFonts w:cs="Arial"/>
              </w:rPr>
            </w:pPr>
            <w:r w:rsidRPr="00DB3790">
              <w:rPr>
                <w:rFonts w:cs="Arial"/>
              </w:rPr>
              <w:t xml:space="preserve">Visual coding and transmission of avatars </w:t>
            </w:r>
          </w:p>
          <w:p w14:paraId="4DA42AE5" w14:textId="77777777" w:rsidR="001D0560" w:rsidRPr="00DB3790" w:rsidRDefault="001D0560" w:rsidP="00EB72E7">
            <w:pPr>
              <w:rPr>
                <w:rFonts w:cs="Arial"/>
              </w:rPr>
            </w:pPr>
            <w:r w:rsidRPr="00DB3790">
              <w:rPr>
                <w:rFonts w:cs="Arial"/>
              </w:rPr>
              <w:t>Audio coding and transmission of mono objects and 3D audio for streams from all participants</w:t>
            </w:r>
          </w:p>
          <w:p w14:paraId="2E0E69CF" w14:textId="77777777" w:rsidR="001D0560" w:rsidRPr="00DB3790" w:rsidRDefault="001D0560" w:rsidP="00EB72E7">
            <w:pPr>
              <w:rPr>
                <w:rFonts w:cs="Arial"/>
              </w:rPr>
            </w:pPr>
            <w:r w:rsidRPr="00DB3790">
              <w:rPr>
                <w:rFonts w:cs="Arial"/>
              </w:rPr>
              <w:t xml:space="preserve">NOTE: scene composition is usually a differentiating factor </w:t>
            </w:r>
          </w:p>
        </w:tc>
      </w:tr>
    </w:tbl>
    <w:p w14:paraId="20CB46DC" w14:textId="77777777" w:rsidR="001D0560" w:rsidRPr="00DB3790" w:rsidRDefault="001D0560" w:rsidP="001D0560"/>
    <w:p w14:paraId="316A2430" w14:textId="77777777" w:rsidR="001D0560" w:rsidRPr="00DB3790" w:rsidRDefault="00D553FD" w:rsidP="00145AC5">
      <w:pPr>
        <w:pStyle w:val="Heading1"/>
      </w:pPr>
      <w:bookmarkStart w:id="309" w:name="_Toc23169846"/>
      <w:bookmarkStart w:id="310" w:name="_Toc33042101"/>
      <w:r w:rsidRPr="00DB3790">
        <w:t>A.2</w:t>
      </w:r>
      <w:r w:rsidR="00636E98" w:rsidRPr="00DB3790">
        <w:t>0</w:t>
      </w:r>
      <w:r w:rsidRPr="00DB3790">
        <w:tab/>
        <w:t xml:space="preserve">Use Case </w:t>
      </w:r>
      <w:r w:rsidR="00636E98" w:rsidRPr="00DB3790">
        <w:t>19</w:t>
      </w:r>
      <w:r w:rsidRPr="00DB3790">
        <w:t xml:space="preserve">: </w:t>
      </w:r>
      <w:r w:rsidR="001D0560" w:rsidRPr="00DB3790">
        <w:t>Front-facing camera video multi-party calls</w:t>
      </w:r>
      <w:bookmarkEnd w:id="309"/>
      <w:bookmarkEnd w:id="31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431687CA" w14:textId="77777777" w:rsidTr="00EB72E7">
        <w:tc>
          <w:tcPr>
            <w:tcW w:w="9831" w:type="dxa"/>
            <w:shd w:val="clear" w:color="auto" w:fill="A6A6A6"/>
          </w:tcPr>
          <w:p w14:paraId="6F985C36"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6A1602F6" w14:textId="77777777" w:rsidTr="00EB72E7">
        <w:tc>
          <w:tcPr>
            <w:tcW w:w="9831" w:type="dxa"/>
            <w:shd w:val="clear" w:color="auto" w:fill="auto"/>
          </w:tcPr>
          <w:p w14:paraId="52643A1B" w14:textId="77777777" w:rsidR="001D0560" w:rsidRPr="00DB3790" w:rsidRDefault="001D0560" w:rsidP="00EB72E7">
            <w:pPr>
              <w:rPr>
                <w:rFonts w:cs="Arial"/>
              </w:rPr>
            </w:pPr>
            <w:r w:rsidRPr="00DB3790">
              <w:rPr>
                <w:rFonts w:cs="Arial"/>
              </w:rPr>
              <w:t>Front-facing camera video multi-party call</w:t>
            </w:r>
          </w:p>
        </w:tc>
      </w:tr>
      <w:tr w:rsidR="001D0560" w:rsidRPr="00DB3790" w14:paraId="674C01B3" w14:textId="77777777" w:rsidTr="00EB72E7">
        <w:tc>
          <w:tcPr>
            <w:tcW w:w="9831" w:type="dxa"/>
            <w:shd w:val="clear" w:color="auto" w:fill="A6A6A6"/>
          </w:tcPr>
          <w:p w14:paraId="697C7972"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0468B76A" w14:textId="77777777" w:rsidTr="00EB72E7">
        <w:tc>
          <w:tcPr>
            <w:tcW w:w="9831" w:type="dxa"/>
            <w:shd w:val="clear" w:color="auto" w:fill="auto"/>
          </w:tcPr>
          <w:p w14:paraId="69EA1075" w14:textId="77777777" w:rsidR="001D0560" w:rsidRPr="00DB3790" w:rsidRDefault="001D0560" w:rsidP="00EB72E7">
            <w:pPr>
              <w:rPr>
                <w:rFonts w:cs="Arial"/>
                <w:lang w:eastAsia="zh-CN"/>
              </w:rPr>
            </w:pPr>
            <w:r w:rsidRPr="00DB3790">
              <w:rPr>
                <w:rFonts w:cs="Arial"/>
                <w:lang w:eastAsia="zh-CN"/>
              </w:rPr>
              <w:t>This use case is based on front-facing camera calls, i.e. a user is having a video call, seeing the other participants on the display of e.g. a smartphone he holds at arm</w:t>
            </w:r>
            <w:r w:rsidR="00BD7D7B">
              <w:rPr>
                <w:rFonts w:cs="Arial"/>
                <w:lang w:eastAsia="zh-CN"/>
              </w:rPr>
              <w:t>'</w:t>
            </w:r>
            <w:r w:rsidRPr="00DB3790">
              <w:rPr>
                <w:rFonts w:cs="Arial"/>
                <w:lang w:eastAsia="zh-CN"/>
              </w:rPr>
              <w:t xml:space="preserve">s length. The use case has some overlap with UC 6 (AR face-to-face calls) and UC 10 (Real-time 3D Communication), extended by spatial audio rendering for headphones/headsets. The </w:t>
            </w:r>
            <w:r w:rsidRPr="00DB3790">
              <w:rPr>
                <w:rFonts w:cs="Arial"/>
                <w:lang w:eastAsia="zh-CN"/>
              </w:rPr>
              <w:lastRenderedPageBreak/>
              <w:t>spatial audio rendering is based on the head-tracker data extracted from the smartphones front-facing camera, giving a user the impression, even with movements, that the voice of the other participants originates from a virtual stage in the direction of the phone with the video of the other</w:t>
            </w:r>
            <w:r w:rsidR="00BD7D7B">
              <w:rPr>
                <w:rFonts w:cs="Arial"/>
                <w:lang w:eastAsia="zh-CN"/>
              </w:rPr>
              <w:t>'</w:t>
            </w:r>
            <w:r w:rsidRPr="00DB3790">
              <w:rPr>
                <w:rFonts w:cs="Arial"/>
                <w:lang w:eastAsia="zh-CN"/>
              </w:rPr>
              <w:t>s faces.</w:t>
            </w:r>
          </w:p>
          <w:p w14:paraId="53864FF0"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62B5988E" w14:textId="77777777" w:rsidR="001D0560" w:rsidRPr="00DB3790" w:rsidRDefault="001D0560" w:rsidP="00EB72E7">
            <w:pPr>
              <w:rPr>
                <w:rFonts w:cs="Arial"/>
                <w:lang w:eastAsia="zh-CN"/>
              </w:rPr>
            </w:pPr>
            <w:r w:rsidRPr="00DB3790">
              <w:rPr>
                <w:rFonts w:cs="Arial"/>
                <w:lang w:eastAsia="zh-CN"/>
              </w:rPr>
              <w:t>Bob, Jeff, and Frank are back in New York City and each of them is walking to work. They just have their smart phones with a front-facing camera and a small headset, allowing the real world to be augmented with audio.</w:t>
            </w:r>
          </w:p>
          <w:p w14:paraId="6BAA6EC7" w14:textId="77777777" w:rsidR="001D0560" w:rsidRPr="00DB3790" w:rsidRDefault="001D0560" w:rsidP="00EB72E7">
            <w:pPr>
              <w:rPr>
                <w:rFonts w:cs="Arial"/>
              </w:rPr>
            </w:pPr>
            <w:r w:rsidRPr="00DB3790">
              <w:rPr>
                <w:rFonts w:cs="Arial"/>
                <w:lang w:eastAsia="zh-CN"/>
              </w:rPr>
              <w:t>They start a multi-party video call to discuss the plans for the evening, where each of them gets the other two friends displayed on the phone and can hear the audio, coming from the direction on the horizontal plane where the phone is placed in their hand and some small spread to allow easy distinction. While they walk around in the streets of New York, they have a continuous voice call with their phones at arm</w:t>
            </w:r>
            <w:r w:rsidR="00BD7D7B">
              <w:rPr>
                <w:rFonts w:cs="Arial"/>
                <w:lang w:eastAsia="zh-CN"/>
              </w:rPr>
              <w:t>'</w:t>
            </w:r>
            <w:r w:rsidRPr="00DB3790">
              <w:rPr>
                <w:rFonts w:cs="Arial"/>
                <w:lang w:eastAsia="zh-CN"/>
              </w:rPr>
              <w:t>s length, with the, potentially cut-out, faces of their pals displayed on their phones. For Bob the acoustic front is always in the direction of his phone, thus the remote participants are always in the front. When Bob rotates his head though, the front-facing camera tracks this rotation and the spatial audio is binauralized using the head-tracking information, leaving the position of the other participants steady relative to the phone</w:t>
            </w:r>
            <w:r w:rsidR="00BD7D7B">
              <w:rPr>
                <w:rFonts w:cs="Arial"/>
                <w:lang w:eastAsia="zh-CN"/>
              </w:rPr>
              <w:t>'</w:t>
            </w:r>
            <w:r w:rsidRPr="00DB3790">
              <w:rPr>
                <w:rFonts w:cs="Arial"/>
                <w:lang w:eastAsia="zh-CN"/>
              </w:rPr>
              <w:t>s position. As Bob turns around a corner with the phone still at arm</w:t>
            </w:r>
            <w:r w:rsidR="00BD7D7B">
              <w:rPr>
                <w:rFonts w:cs="Arial"/>
                <w:lang w:eastAsia="zh-CN"/>
              </w:rPr>
              <w:t>'</w:t>
            </w:r>
            <w:r w:rsidRPr="00DB3790">
              <w:rPr>
                <w:rFonts w:cs="Arial"/>
                <w:lang w:eastAsia="zh-CN"/>
              </w:rPr>
              <w:t>s length for the video call using the front-facing camera, his friends remain steady relative to the phone</w:t>
            </w:r>
            <w:r w:rsidR="00BD7D7B">
              <w:rPr>
                <w:rFonts w:cs="Arial"/>
                <w:lang w:eastAsia="zh-CN"/>
              </w:rPr>
              <w:t>'</w:t>
            </w:r>
            <w:r w:rsidRPr="00DB3790">
              <w:rPr>
                <w:rFonts w:cs="Arial"/>
                <w:lang w:eastAsia="zh-CN"/>
              </w:rPr>
              <w:t>s position.</w:t>
            </w:r>
          </w:p>
        </w:tc>
      </w:tr>
      <w:tr w:rsidR="001D0560" w:rsidRPr="00DB3790" w14:paraId="032D4C64" w14:textId="77777777" w:rsidTr="00EB72E7">
        <w:tc>
          <w:tcPr>
            <w:tcW w:w="9831" w:type="dxa"/>
            <w:shd w:val="clear" w:color="auto" w:fill="A6A6A6"/>
          </w:tcPr>
          <w:p w14:paraId="40511F5F" w14:textId="77777777" w:rsidR="001D0560" w:rsidRPr="00DB3790" w:rsidRDefault="001D0560" w:rsidP="00EB72E7">
            <w:pPr>
              <w:rPr>
                <w:rFonts w:cs="Arial"/>
                <w:b/>
                <w:color w:val="FFFFFF"/>
              </w:rPr>
            </w:pPr>
          </w:p>
        </w:tc>
      </w:tr>
      <w:tr w:rsidR="001D0560" w:rsidRPr="00DB3790" w14:paraId="70BDF4FB" w14:textId="77777777" w:rsidTr="00EB72E7">
        <w:tc>
          <w:tcPr>
            <w:tcW w:w="9831" w:type="dxa"/>
            <w:shd w:val="clear" w:color="auto" w:fill="auto"/>
          </w:tcPr>
          <w:p w14:paraId="7BD859BD" w14:textId="77777777" w:rsidR="001D0560" w:rsidRPr="00DB3790" w:rsidRDefault="001D0560" w:rsidP="00EB72E7">
            <w:pPr>
              <w:rPr>
                <w:rFonts w:cs="Arial"/>
                <w:b/>
              </w:rPr>
            </w:pPr>
            <w:r w:rsidRPr="00DB3790">
              <w:rPr>
                <w:rFonts w:cs="Arial"/>
                <w:b/>
              </w:rPr>
              <w:t>Type: AR</w:t>
            </w:r>
          </w:p>
          <w:p w14:paraId="35F79775" w14:textId="77777777" w:rsidR="001D0560" w:rsidRPr="00DB3790" w:rsidRDefault="001D0560" w:rsidP="00EB72E7">
            <w:pPr>
              <w:rPr>
                <w:rFonts w:cs="Arial"/>
                <w:b/>
              </w:rPr>
            </w:pPr>
            <w:r w:rsidRPr="00DB3790">
              <w:rPr>
                <w:rFonts w:cs="Arial"/>
                <w:b/>
              </w:rPr>
              <w:t>Degrees of Freedom: 3DoF</w:t>
            </w:r>
          </w:p>
          <w:p w14:paraId="767A2E5B" w14:textId="77777777" w:rsidR="001D0560" w:rsidRPr="00DB3790" w:rsidRDefault="001D0560" w:rsidP="00EB72E7">
            <w:pPr>
              <w:rPr>
                <w:rFonts w:cs="Arial"/>
                <w:b/>
              </w:rPr>
            </w:pPr>
            <w:r w:rsidRPr="00DB3790">
              <w:rPr>
                <w:rFonts w:cs="Arial"/>
                <w:b/>
              </w:rPr>
              <w:t>Delivery: Conversational</w:t>
            </w:r>
          </w:p>
          <w:p w14:paraId="48514481" w14:textId="45FAFF84" w:rsidR="001D0560" w:rsidRPr="00DB3790" w:rsidRDefault="001D0560" w:rsidP="00EB72E7">
            <w:pPr>
              <w:rPr>
                <w:rFonts w:cs="Arial"/>
                <w:b/>
              </w:rPr>
            </w:pPr>
            <w:r w:rsidRPr="00DB3790">
              <w:rPr>
                <w:rFonts w:cs="Arial"/>
                <w:b/>
              </w:rPr>
              <w:t>Device: Smartphone with front-facing camera, headset</w:t>
            </w:r>
            <w:r w:rsidR="002C2E4F">
              <w:rPr>
                <w:rFonts w:cs="Arial"/>
                <w:b/>
              </w:rPr>
              <w:t xml:space="preserve"> </w:t>
            </w:r>
            <w:r w:rsidR="00DD4F1E">
              <w:rPr>
                <w:rFonts w:cs="Arial"/>
                <w:b/>
              </w:rPr>
              <w:t>, AR glasses</w:t>
            </w:r>
          </w:p>
        </w:tc>
      </w:tr>
      <w:tr w:rsidR="001D0560" w:rsidRPr="00DB3790" w14:paraId="4EB35DAC" w14:textId="77777777" w:rsidTr="00EB72E7">
        <w:tc>
          <w:tcPr>
            <w:tcW w:w="9831" w:type="dxa"/>
            <w:shd w:val="clear" w:color="auto" w:fill="A6A6A6"/>
          </w:tcPr>
          <w:p w14:paraId="426C4582" w14:textId="77777777" w:rsidR="001D0560" w:rsidRPr="00DB3790" w:rsidRDefault="001D0560" w:rsidP="00EB72E7">
            <w:pPr>
              <w:rPr>
                <w:rFonts w:cs="Arial"/>
                <w:b/>
                <w:color w:val="FFFFFF"/>
              </w:rPr>
            </w:pPr>
            <w:r w:rsidRPr="00DB3790">
              <w:rPr>
                <w:rFonts w:cs="Arial"/>
                <w:b/>
                <w:color w:val="FFFFFF"/>
              </w:rPr>
              <w:t>Preconditions</w:t>
            </w:r>
          </w:p>
        </w:tc>
      </w:tr>
      <w:tr w:rsidR="001D0560" w:rsidRPr="00DB3790" w14:paraId="4FEAE977" w14:textId="77777777" w:rsidTr="00EB72E7">
        <w:tc>
          <w:tcPr>
            <w:tcW w:w="9831" w:type="dxa"/>
            <w:shd w:val="clear" w:color="auto" w:fill="auto"/>
          </w:tcPr>
          <w:p w14:paraId="521D7A55" w14:textId="77777777" w:rsidR="001D0560" w:rsidRPr="00DB3790" w:rsidRDefault="001D0560" w:rsidP="00EB72E7">
            <w:pPr>
              <w:rPr>
                <w:rFonts w:cs="Arial"/>
              </w:rPr>
            </w:pPr>
            <w:r w:rsidRPr="00DB3790">
              <w:rPr>
                <w:rFonts w:cs="Arial"/>
              </w:rPr>
              <w:t>Phone with front-facing camera, motion sensors, and headset (more or less acoustically transparent). Motion sensors to compensate movement of the phone, front-facing camera to capture the video for the call and potentially track the head</w:t>
            </w:r>
            <w:r w:rsidR="00BD7D7B">
              <w:rPr>
                <w:rFonts w:cs="Arial"/>
              </w:rPr>
              <w:t>'</w:t>
            </w:r>
            <w:r w:rsidRPr="00DB3790">
              <w:rPr>
                <w:rFonts w:cs="Arial"/>
              </w:rPr>
              <w:t>s rotation.</w:t>
            </w:r>
          </w:p>
        </w:tc>
      </w:tr>
      <w:tr w:rsidR="001D0560" w:rsidRPr="00DB3790" w14:paraId="0B1D4041" w14:textId="77777777" w:rsidTr="00EB72E7">
        <w:tc>
          <w:tcPr>
            <w:tcW w:w="9831" w:type="dxa"/>
            <w:shd w:val="clear" w:color="auto" w:fill="A6A6A6"/>
          </w:tcPr>
          <w:p w14:paraId="020B6B3A"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193D40DA" w14:textId="77777777" w:rsidTr="00EB72E7">
        <w:tc>
          <w:tcPr>
            <w:tcW w:w="9831" w:type="dxa"/>
            <w:shd w:val="clear" w:color="auto" w:fill="auto"/>
          </w:tcPr>
          <w:p w14:paraId="7C36A938" w14:textId="77777777" w:rsidR="001D0560" w:rsidRPr="00DB3790" w:rsidRDefault="001D0560" w:rsidP="00EB72E7">
            <w:pPr>
              <w:rPr>
                <w:rFonts w:cs="Arial"/>
              </w:rPr>
            </w:pPr>
            <w:r w:rsidRPr="00DB3790">
              <w:rPr>
                <w:rFonts w:cs="Arial"/>
              </w:rPr>
              <w:t>QoS: QoS requirements like MTSI requirements (conversational, RTP), e.g. 5GQI 1 and 2.</w:t>
            </w:r>
          </w:p>
          <w:p w14:paraId="5806D599" w14:textId="77777777" w:rsidR="001D0560" w:rsidRPr="00DB3790" w:rsidRDefault="001D0560" w:rsidP="00EB72E7">
            <w:pPr>
              <w:rPr>
                <w:rFonts w:cs="Arial"/>
              </w:rPr>
            </w:pPr>
            <w:r w:rsidRPr="00DB3790">
              <w:rPr>
                <w:rFonts w:cs="Arial"/>
              </w:rPr>
              <w:t>QoE: Immersive voice/audio and visual experience, Quality of the capturing, coding and rendering of the participant video (potentially cut out faces), Quality of the capturing, coding and rendering of the participant audio, including binaural rendering taking head tracking data into account.</w:t>
            </w:r>
          </w:p>
        </w:tc>
      </w:tr>
      <w:tr w:rsidR="001D0560" w:rsidRPr="00DB3790" w14:paraId="7FEFDE06" w14:textId="77777777" w:rsidTr="00EB72E7">
        <w:tc>
          <w:tcPr>
            <w:tcW w:w="9831" w:type="dxa"/>
            <w:shd w:val="clear" w:color="auto" w:fill="A6A6A6"/>
          </w:tcPr>
          <w:p w14:paraId="5DED9EBF"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7CB940EC" w14:textId="77777777" w:rsidTr="00EB72E7">
        <w:tc>
          <w:tcPr>
            <w:tcW w:w="9831" w:type="dxa"/>
            <w:shd w:val="clear" w:color="auto" w:fill="auto"/>
          </w:tcPr>
          <w:p w14:paraId="302587D0" w14:textId="77777777" w:rsidR="001D0560" w:rsidRPr="00DB3790" w:rsidRDefault="001D0560" w:rsidP="00EB72E7">
            <w:pPr>
              <w:rPr>
                <w:rFonts w:cs="Arial"/>
              </w:rPr>
            </w:pPr>
            <w:r w:rsidRPr="00DB3790">
              <w:rPr>
                <w:rFonts w:cs="Arial"/>
              </w:rPr>
              <w:t>Several multi-party video call applications using the front-facing camera exist, e.g. https://www.cnet.com/how-to/how-to-use-group-facetime-iphone-ipad-ios-12/ , https://faq.whatsapp.com/en/android/26000026/?category=5245237</w:t>
            </w:r>
          </w:p>
          <w:p w14:paraId="2AD80550" w14:textId="77777777" w:rsidR="001D0560" w:rsidRPr="00DB3790" w:rsidRDefault="001D0560" w:rsidP="00EB72E7">
            <w:pPr>
              <w:rPr>
                <w:rFonts w:cs="Arial"/>
              </w:rPr>
            </w:pPr>
            <w:r w:rsidRPr="00DB3790">
              <w:rPr>
                <w:rFonts w:cs="Arial"/>
              </w:rPr>
              <w:t>Head tracking using cameras exists, e.g. https://xlabsgaze.com</w:t>
            </w:r>
          </w:p>
          <w:p w14:paraId="3C50A43B" w14:textId="77777777" w:rsidR="001D0560" w:rsidRPr="00DB3790" w:rsidRDefault="001D0560" w:rsidP="00EB72E7">
            <w:pPr>
              <w:rPr>
                <w:rFonts w:cs="Arial"/>
              </w:rPr>
            </w:pPr>
            <w:r w:rsidRPr="00DB3790">
              <w:rPr>
                <w:rFonts w:cs="Arial"/>
              </w:rPr>
              <w:t>Binaural rendering with head-tracking also exists (see also TS26.118)</w:t>
            </w:r>
          </w:p>
        </w:tc>
      </w:tr>
      <w:tr w:rsidR="001D0560" w:rsidRPr="00DB3790" w14:paraId="1CB6A12E" w14:textId="77777777" w:rsidTr="00EB72E7">
        <w:tc>
          <w:tcPr>
            <w:tcW w:w="9831" w:type="dxa"/>
            <w:shd w:val="clear" w:color="auto" w:fill="A6A6A6"/>
          </w:tcPr>
          <w:p w14:paraId="69FCA79A"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44DE231F" w14:textId="77777777" w:rsidTr="00EB72E7">
        <w:tc>
          <w:tcPr>
            <w:tcW w:w="9831" w:type="dxa"/>
            <w:shd w:val="clear" w:color="auto" w:fill="auto"/>
          </w:tcPr>
          <w:p w14:paraId="25521A35" w14:textId="77777777" w:rsidR="001D0560" w:rsidRPr="00DB3790" w:rsidRDefault="001D0560" w:rsidP="00EB72E7">
            <w:pPr>
              <w:rPr>
                <w:rFonts w:cs="Arial"/>
              </w:rPr>
            </w:pPr>
            <w:r w:rsidRPr="00DB3790">
              <w:rPr>
                <w:rFonts w:cs="Arial"/>
              </w:rPr>
              <w:t>Visual coding and transmission of video recorded by front-facing camera; potentially cut-out heads, alpha channel coding</w:t>
            </w:r>
          </w:p>
          <w:p w14:paraId="59C43B71" w14:textId="77777777" w:rsidR="001D0560" w:rsidRPr="00DB3790" w:rsidRDefault="001D0560" w:rsidP="00EB72E7">
            <w:pPr>
              <w:rPr>
                <w:rFonts w:cs="Arial"/>
              </w:rPr>
            </w:pPr>
            <w:r w:rsidRPr="00DB3790">
              <w:rPr>
                <w:rFonts w:cs="Arial"/>
              </w:rPr>
              <w:t>Audio coding and transmission for streams from all participants</w:t>
            </w:r>
          </w:p>
          <w:p w14:paraId="5829563C" w14:textId="77777777" w:rsidR="001D0560" w:rsidRPr="00DB3790" w:rsidRDefault="001D0560" w:rsidP="00EB72E7">
            <w:pPr>
              <w:rPr>
                <w:rFonts w:cs="Arial"/>
              </w:rPr>
            </w:pPr>
            <w:r w:rsidRPr="00DB3790">
              <w:rPr>
                <w:rFonts w:cs="Arial"/>
              </w:rPr>
              <w:t>NOTE: scene composition is usually a differentiating factor</w:t>
            </w:r>
          </w:p>
        </w:tc>
      </w:tr>
    </w:tbl>
    <w:p w14:paraId="18F6489C" w14:textId="77777777" w:rsidR="001D0560" w:rsidRPr="00DB3790" w:rsidRDefault="001D0560" w:rsidP="00770620"/>
    <w:p w14:paraId="3B4C552D" w14:textId="77777777" w:rsidR="00C56CE1" w:rsidRPr="00DB3790" w:rsidRDefault="00C56CE1" w:rsidP="00145AC5">
      <w:pPr>
        <w:pStyle w:val="Heading1"/>
        <w:rPr>
          <w:lang w:eastAsia="zh-CN"/>
        </w:rPr>
      </w:pPr>
      <w:bookmarkStart w:id="311" w:name="_Toc23169847"/>
      <w:bookmarkStart w:id="312" w:name="_Toc33042102"/>
      <w:r w:rsidRPr="00DB3790">
        <w:lastRenderedPageBreak/>
        <w:t>A.21</w:t>
      </w:r>
      <w:r w:rsidRPr="00DB3790">
        <w:tab/>
        <w:t xml:space="preserve">Use Case 20: </w:t>
      </w:r>
      <w:r w:rsidRPr="00DB3790">
        <w:rPr>
          <w:lang w:eastAsia="zh-CN"/>
        </w:rPr>
        <w:t>AR Streaming with Localization Registry</w:t>
      </w:r>
      <w:bookmarkEnd w:id="311"/>
      <w:bookmarkEnd w:id="312"/>
    </w:p>
    <w:p w14:paraId="7A6C6447" w14:textId="77777777" w:rsidR="00145AC5" w:rsidRPr="00DB3790" w:rsidRDefault="00145AC5" w:rsidP="00145AC5">
      <w:pPr>
        <w:pStyle w:val="TH"/>
        <w:rPr>
          <w:lang w:eastAsia="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C56CE1" w:rsidRPr="00DB3790" w14:paraId="368ABC24" w14:textId="77777777" w:rsidTr="00EB72E7">
        <w:tc>
          <w:tcPr>
            <w:tcW w:w="9831" w:type="dxa"/>
            <w:shd w:val="clear" w:color="auto" w:fill="A6A6A6"/>
          </w:tcPr>
          <w:p w14:paraId="2B4FFC31" w14:textId="77777777" w:rsidR="00C56CE1" w:rsidRPr="00DB3790" w:rsidRDefault="00C56CE1" w:rsidP="00EB72E7">
            <w:pPr>
              <w:rPr>
                <w:b/>
                <w:color w:val="FFFFFF"/>
              </w:rPr>
            </w:pPr>
            <w:r w:rsidRPr="00DB3790">
              <w:rPr>
                <w:b/>
                <w:color w:val="FFFFFF"/>
              </w:rPr>
              <w:t>Use Case Description: AR Streaming with Localization Registry</w:t>
            </w:r>
          </w:p>
        </w:tc>
      </w:tr>
      <w:tr w:rsidR="00C56CE1" w:rsidRPr="00DB3790" w14:paraId="208CBBB5" w14:textId="77777777" w:rsidTr="00EB72E7">
        <w:tc>
          <w:tcPr>
            <w:tcW w:w="9831" w:type="dxa"/>
            <w:shd w:val="clear" w:color="auto" w:fill="auto"/>
          </w:tcPr>
          <w:p w14:paraId="036090D7" w14:textId="77777777" w:rsidR="00C56CE1" w:rsidRPr="00DB3790" w:rsidRDefault="00C56CE1" w:rsidP="00EB72E7">
            <w:r w:rsidRPr="00DB3790">
              <w:t>A group of friends has arrived at a museum. The museum provides them with an AR guide for the exhibits. The museum</w:t>
            </w:r>
            <w:r w:rsidR="00BD7D7B">
              <w:t>'</w:t>
            </w:r>
            <w:r w:rsidRPr="00DB3790">
              <w:t>s exhibition space has been earlier scanned and registered via one of the museum</w:t>
            </w:r>
            <w:r w:rsidR="00BD7D7B">
              <w:t>'</w:t>
            </w:r>
            <w:r w:rsidRPr="00DB3790">
              <w:t>s AR devices to a Spatial Computing Service. The service allows storing, recalling and updating of spatial configuration of the exhibition space by a registered AR device. Visitors</w:t>
            </w:r>
            <w:r w:rsidR="00BD7D7B">
              <w:t>'</w:t>
            </w:r>
            <w:r w:rsidRPr="00DB3790">
              <w:t xml:space="preserve"> AR devices (to be used by museum guests as AR guides) have downloaded the spatial configuration upon entering the museum and are ready to use. </w:t>
            </w:r>
          </w:p>
          <w:p w14:paraId="2AA140D4" w14:textId="77777777" w:rsidR="00C56CE1" w:rsidRPr="00DB3790" w:rsidRDefault="00C56CE1" w:rsidP="00EB72E7">
            <w:r w:rsidRPr="00DB3790">
              <w:t xml:space="preserve">The group proceeds to the exhibit together with their AR guides, which receive a VoD stream of the museum guide with the identifier Group A. Registered surfaces next to exhibits are used for displaying the video content (may be 2D or 3D content) of the guide. In the case of spatial audio content, this may be presented in relation to the registered surfaces. The VoD stream playback is synched amongst the users of Group A. Any user within the group can pause, rewind or fast forward the content, and this affects the playback for all the members of the group. Since all users view the content together, this allows them to experience the exhibit as a group, and discuss during pauses without affecting the content streams for other museum visitors that they are physically sharing the space with. Other groups in the museum use the same spatial configuration, but their VoD content is synched within their own group. </w:t>
            </w:r>
          </w:p>
          <w:p w14:paraId="0740CBC0" w14:textId="77777777" w:rsidR="00C56CE1" w:rsidRPr="00DB3790" w:rsidRDefault="00C56CE1" w:rsidP="00EB72E7">
            <w:r w:rsidRPr="00DB3790">
              <w:t>The use case can be extended to private spaces, e.g., a group of friends gathered at their friend Alice</w:t>
            </w:r>
            <w:r w:rsidR="00BD7D7B">
              <w:t>'</w:t>
            </w:r>
            <w:r w:rsidRPr="00DB3790">
              <w:t>s house to watch a movie. Alice</w:t>
            </w:r>
            <w:r w:rsidR="00BD7D7B">
              <w:t>'</w:t>
            </w:r>
            <w:r w:rsidRPr="00DB3790">
              <w:t xml:space="preserve">s living room is registered already under her home profile on the Spatial Computing Service; the saved information includes her preferred selection of the living room wall as the movie screening surface. She shares this configuration via the service with her guests. </w:t>
            </w:r>
          </w:p>
          <w:p w14:paraId="5BD54A35" w14:textId="77777777" w:rsidR="00C56CE1" w:rsidRPr="00DB3790" w:rsidRDefault="00C56CE1" w:rsidP="00EB72E7">
            <w:r w:rsidRPr="00DB3790">
              <w:t>In this use case, the interaction with a travel guide avatar may also occur in a conversational fashion.</w:t>
            </w:r>
          </w:p>
        </w:tc>
      </w:tr>
      <w:tr w:rsidR="00C56CE1" w:rsidRPr="00DB3790" w14:paraId="5C9DD565" w14:textId="77777777" w:rsidTr="00EB72E7">
        <w:tc>
          <w:tcPr>
            <w:tcW w:w="9831" w:type="dxa"/>
            <w:shd w:val="clear" w:color="auto" w:fill="A6A6A6"/>
          </w:tcPr>
          <w:p w14:paraId="5209CA2C" w14:textId="77777777" w:rsidR="00C56CE1" w:rsidRPr="00DB3790" w:rsidRDefault="00C56CE1" w:rsidP="00EB72E7">
            <w:pPr>
              <w:rPr>
                <w:b/>
                <w:color w:val="FFFFFF"/>
              </w:rPr>
            </w:pPr>
            <w:r w:rsidRPr="00DB3790">
              <w:rPr>
                <w:b/>
                <w:color w:val="FFFFFF"/>
              </w:rPr>
              <w:t>Categorization</w:t>
            </w:r>
          </w:p>
        </w:tc>
      </w:tr>
      <w:tr w:rsidR="00C56CE1" w:rsidRPr="00DB3790" w14:paraId="7FD58060" w14:textId="77777777" w:rsidTr="00EB72E7">
        <w:tc>
          <w:tcPr>
            <w:tcW w:w="9831" w:type="dxa"/>
            <w:shd w:val="clear" w:color="auto" w:fill="auto"/>
          </w:tcPr>
          <w:p w14:paraId="2E10749C" w14:textId="77777777" w:rsidR="00C56CE1" w:rsidRPr="00DB3790" w:rsidRDefault="00C56CE1" w:rsidP="00EB72E7">
            <w:pPr>
              <w:rPr>
                <w:b/>
              </w:rPr>
            </w:pPr>
            <w:r w:rsidRPr="00DB3790">
              <w:rPr>
                <w:b/>
              </w:rPr>
              <w:t>Type: AR and Social AR</w:t>
            </w:r>
          </w:p>
          <w:p w14:paraId="4856543F" w14:textId="77777777" w:rsidR="00C56CE1" w:rsidRPr="00DB3790" w:rsidRDefault="00C56CE1" w:rsidP="00EB72E7">
            <w:pPr>
              <w:rPr>
                <w:b/>
              </w:rPr>
            </w:pPr>
            <w:r w:rsidRPr="00DB3790">
              <w:rPr>
                <w:b/>
              </w:rPr>
              <w:t xml:space="preserve">Degrees of Freedom: 6DoF </w:t>
            </w:r>
          </w:p>
          <w:p w14:paraId="32EACAFB" w14:textId="77777777" w:rsidR="00C56CE1" w:rsidRPr="00DB3790" w:rsidRDefault="00C56CE1" w:rsidP="00EB72E7">
            <w:pPr>
              <w:rPr>
                <w:b/>
              </w:rPr>
            </w:pPr>
            <w:r w:rsidRPr="00DB3790">
              <w:rPr>
                <w:b/>
              </w:rPr>
              <w:t>Delivery: Streaming, Interactive, Conversational</w:t>
            </w:r>
          </w:p>
          <w:p w14:paraId="7479CDB5" w14:textId="77777777" w:rsidR="00C56CE1" w:rsidRPr="00DB3790" w:rsidRDefault="00C56CE1" w:rsidP="00EB72E7">
            <w:pPr>
              <w:rPr>
                <w:b/>
              </w:rPr>
            </w:pPr>
            <w:r w:rsidRPr="00DB3790">
              <w:rPr>
                <w:b/>
              </w:rPr>
              <w:t xml:space="preserve">Device: AR </w:t>
            </w:r>
            <w:r w:rsidRPr="00DB3790">
              <w:rPr>
                <w:rFonts w:cs="Arial"/>
                <w:b/>
              </w:rPr>
              <w:t>glasses with binaural audio playback support</w:t>
            </w:r>
            <w:r w:rsidRPr="00DB3790">
              <w:rPr>
                <w:b/>
              </w:rPr>
              <w:t xml:space="preserve"> </w:t>
            </w:r>
          </w:p>
        </w:tc>
      </w:tr>
      <w:tr w:rsidR="00C56CE1" w:rsidRPr="00DB3790" w14:paraId="040CBA0D" w14:textId="77777777" w:rsidTr="00EB72E7">
        <w:tc>
          <w:tcPr>
            <w:tcW w:w="9831" w:type="dxa"/>
            <w:shd w:val="clear" w:color="auto" w:fill="A6A6A6"/>
          </w:tcPr>
          <w:p w14:paraId="3CAAEB2C" w14:textId="77777777" w:rsidR="00C56CE1" w:rsidRPr="00DB3790" w:rsidRDefault="00C56CE1" w:rsidP="00EB72E7">
            <w:pPr>
              <w:rPr>
                <w:b/>
                <w:color w:val="FFFFFF"/>
              </w:rPr>
            </w:pPr>
            <w:r w:rsidRPr="00DB3790">
              <w:rPr>
                <w:b/>
                <w:color w:val="FFFFFF"/>
              </w:rPr>
              <w:t>Preconditions</w:t>
            </w:r>
          </w:p>
        </w:tc>
      </w:tr>
      <w:tr w:rsidR="00C56CE1" w:rsidRPr="00DB3790" w14:paraId="3EDC45CB" w14:textId="77777777" w:rsidTr="00EB72E7">
        <w:tc>
          <w:tcPr>
            <w:tcW w:w="9831" w:type="dxa"/>
            <w:shd w:val="clear" w:color="auto" w:fill="auto"/>
          </w:tcPr>
          <w:p w14:paraId="774A27A3" w14:textId="77777777" w:rsidR="00C56CE1" w:rsidRPr="00DB3790" w:rsidRDefault="00C56CE1" w:rsidP="00EB72E7">
            <w:r w:rsidRPr="00DB3790">
              <w:t>The use case requires technical solutions for the following functions:</w:t>
            </w:r>
          </w:p>
          <w:p w14:paraId="72DF8AC7" w14:textId="77777777" w:rsidR="00C56CE1" w:rsidRPr="00DB3790" w:rsidRDefault="00C56CE1" w:rsidP="00EB72E7">
            <w:r w:rsidRPr="00DB3790">
              <w:rPr>
                <w:b/>
              </w:rPr>
              <w:t>Spatial Computing Service</w:t>
            </w:r>
          </w:p>
          <w:p w14:paraId="04DBEA29" w14:textId="77777777" w:rsidR="00C56CE1" w:rsidRPr="00DB3790" w:rsidRDefault="00C56CE1" w:rsidP="00EB72E7">
            <w:r w:rsidRPr="00DB3790">
              <w:t>A 5G service that registers users and stores their indoor spatial configuration with the following features:</w:t>
            </w:r>
          </w:p>
          <w:p w14:paraId="03B2CFBC" w14:textId="77777777" w:rsidR="00C56CE1" w:rsidRPr="00DB3790" w:rsidRDefault="00691A1D" w:rsidP="00691A1D">
            <w:pPr>
              <w:pStyle w:val="B10"/>
            </w:pPr>
            <w:r>
              <w:t>-</w:t>
            </w:r>
            <w:r>
              <w:tab/>
            </w:r>
            <w:r w:rsidR="00C56CE1" w:rsidRPr="00DB3790">
              <w:t xml:space="preserve">Reception of a stream of visual features for a space to be registered. The input may be from a mobile phone camera, an AR device or a combination of data from multiple sensors and cameras located in the space. </w:t>
            </w:r>
          </w:p>
          <w:p w14:paraId="7DD8128B" w14:textId="77777777" w:rsidR="00C56CE1" w:rsidRPr="00DB3790" w:rsidRDefault="00691A1D" w:rsidP="00691A1D">
            <w:pPr>
              <w:pStyle w:val="B10"/>
            </w:pPr>
            <w:r>
              <w:t>-</w:t>
            </w:r>
            <w:r>
              <w:tab/>
            </w:r>
            <w:r w:rsidR="00C56CE1" w:rsidRPr="00DB3790">
              <w:t xml:space="preserve">Usage of a localization algorithm such as SLAM (Simultaneous Localization and Mapping) for indoor spatial localization, and the storage of special configurations, such as the selection of particular surfaces for special functions (e.g., wall for displaying a video stream). </w:t>
            </w:r>
          </w:p>
          <w:p w14:paraId="654C67FD" w14:textId="77777777" w:rsidR="00C56CE1" w:rsidRPr="00DB3790" w:rsidRDefault="00691A1D" w:rsidP="00691A1D">
            <w:pPr>
              <w:pStyle w:val="B10"/>
            </w:pPr>
            <w:r>
              <w:t>-</w:t>
            </w:r>
            <w:r>
              <w:tab/>
            </w:r>
            <w:r w:rsidR="00C56CE1" w:rsidRPr="00DB3790">
              <w:t xml:space="preserve">Distribution of previously stored information to other devices belonging to the same user or to other authorized users. </w:t>
            </w:r>
          </w:p>
          <w:p w14:paraId="3F3E3ABD" w14:textId="77777777" w:rsidR="00C56CE1" w:rsidRPr="00DB3790" w:rsidRDefault="00691A1D" w:rsidP="00691A1D">
            <w:pPr>
              <w:pStyle w:val="B10"/>
            </w:pPr>
            <w:r>
              <w:t>-</w:t>
            </w:r>
            <w:r>
              <w:tab/>
            </w:r>
            <w:r w:rsidR="00C56CE1" w:rsidRPr="00DB3790">
              <w:t xml:space="preserve">Updating of localization information and redistribution when required. </w:t>
            </w:r>
          </w:p>
          <w:p w14:paraId="516038BB" w14:textId="77777777" w:rsidR="00C56CE1" w:rsidRPr="00DB3790" w:rsidRDefault="00C56CE1" w:rsidP="00EB72E7">
            <w:pPr>
              <w:rPr>
                <w:b/>
              </w:rPr>
            </w:pPr>
            <w:r w:rsidRPr="00DB3790">
              <w:rPr>
                <w:b/>
              </w:rPr>
              <w:t>Content synchronization</w:t>
            </w:r>
          </w:p>
          <w:p w14:paraId="736D3021" w14:textId="77777777" w:rsidR="00C56CE1" w:rsidRPr="00DB3790" w:rsidRDefault="00C56CE1" w:rsidP="00EB72E7">
            <w:r w:rsidRPr="00DB3790">
              <w:t xml:space="preserve">A streaming server that distributes content and ensures synchronized content playback for multiple AR users. The server does not need to have the content stored locally. It can, for example, get the content stream from a streaming </w:t>
            </w:r>
            <w:r w:rsidRPr="00DB3790">
              <w:lastRenderedPageBreak/>
              <w:t xml:space="preserve">service and then redistribute it. For the museum guests, the functionality may be part of the XR client or embedded in a home gateway or console-like device. </w:t>
            </w:r>
          </w:p>
        </w:tc>
      </w:tr>
      <w:tr w:rsidR="00C56CE1" w:rsidRPr="00DB3790" w14:paraId="5AAC0DC9" w14:textId="77777777" w:rsidTr="00EB72E7">
        <w:tc>
          <w:tcPr>
            <w:tcW w:w="9831" w:type="dxa"/>
            <w:shd w:val="clear" w:color="auto" w:fill="A6A6A6"/>
          </w:tcPr>
          <w:p w14:paraId="236E547D" w14:textId="77777777" w:rsidR="00C56CE1" w:rsidRPr="00DB3790" w:rsidRDefault="00C56CE1" w:rsidP="00EB72E7">
            <w:pPr>
              <w:rPr>
                <w:b/>
                <w:color w:val="FFFFFF"/>
              </w:rPr>
            </w:pPr>
            <w:r w:rsidRPr="00DB3790">
              <w:rPr>
                <w:b/>
                <w:color w:val="FFFFFF"/>
              </w:rPr>
              <w:lastRenderedPageBreak/>
              <w:t>QoS/QoE Considerations</w:t>
            </w:r>
          </w:p>
        </w:tc>
      </w:tr>
      <w:tr w:rsidR="00C56CE1" w:rsidRPr="00DB3790" w14:paraId="559C5891" w14:textId="77777777" w:rsidTr="00EB72E7">
        <w:tc>
          <w:tcPr>
            <w:tcW w:w="9831" w:type="dxa"/>
            <w:shd w:val="clear" w:color="auto" w:fill="auto"/>
          </w:tcPr>
          <w:p w14:paraId="1599B1B6" w14:textId="77777777" w:rsidR="00C56CE1" w:rsidRPr="00DB3790" w:rsidRDefault="00691A1D" w:rsidP="00691A1D">
            <w:pPr>
              <w:pStyle w:val="B10"/>
            </w:pPr>
            <w:r>
              <w:t>-</w:t>
            </w:r>
            <w:r>
              <w:tab/>
            </w:r>
            <w:r w:rsidR="00C56CE1" w:rsidRPr="00DB3790">
              <w:t xml:space="preserve">Required QoS: </w:t>
            </w:r>
          </w:p>
          <w:p w14:paraId="444356DA" w14:textId="77777777" w:rsidR="00C56CE1" w:rsidRPr="00DB3790" w:rsidRDefault="00691A1D" w:rsidP="00691A1D">
            <w:pPr>
              <w:pStyle w:val="B2"/>
            </w:pPr>
            <w:r>
              <w:t>-</w:t>
            </w:r>
            <w:r>
              <w:tab/>
            </w:r>
            <w:r w:rsidR="00C56CE1" w:rsidRPr="00DB3790">
              <w:t xml:space="preserve">Sufficiently low latency for synchronized streaming playback and conversational QoS. </w:t>
            </w:r>
          </w:p>
          <w:p w14:paraId="6667CAD3" w14:textId="77777777" w:rsidR="00C56CE1" w:rsidRPr="00DB3790" w:rsidRDefault="00691A1D" w:rsidP="00691A1D">
            <w:pPr>
              <w:pStyle w:val="B10"/>
            </w:pPr>
            <w:r>
              <w:t>-</w:t>
            </w:r>
            <w:r>
              <w:tab/>
            </w:r>
            <w:r w:rsidR="00C56CE1" w:rsidRPr="00DB3790">
              <w:t xml:space="preserve">Required QoE: </w:t>
            </w:r>
          </w:p>
          <w:p w14:paraId="36DCF47E" w14:textId="77777777" w:rsidR="00C56CE1" w:rsidRPr="00DB3790" w:rsidRDefault="00691A1D" w:rsidP="00691A1D">
            <w:pPr>
              <w:pStyle w:val="B2"/>
            </w:pPr>
            <w:r>
              <w:t>-</w:t>
            </w:r>
            <w:r>
              <w:tab/>
            </w:r>
            <w:r w:rsidR="00C56CE1" w:rsidRPr="00DB3790">
              <w:t>Synchronization of VoD content for multiple users within acceptable parameters. This requires ensuring the streams</w:t>
            </w:r>
            <w:r w:rsidR="00BD7D7B">
              <w:t>'</w:t>
            </w:r>
            <w:r w:rsidR="00C56CE1" w:rsidRPr="00DB3790">
              <w:t xml:space="preserve"> playback occurs near simultaneously for all users, so that user reactions to specific scenes such as jump scares in a horror movie or a goal in a sport sequence are also synced within the group. Furthermore, playback reaction time to user actions such as pause, fast forward and rewind should be low and similar for all users within the group. Conversational low-delay QoE is also expected.</w:t>
            </w:r>
          </w:p>
        </w:tc>
      </w:tr>
      <w:tr w:rsidR="00C56CE1" w:rsidRPr="00DB3790" w14:paraId="697AA66B" w14:textId="77777777" w:rsidTr="00EB72E7">
        <w:tc>
          <w:tcPr>
            <w:tcW w:w="9831" w:type="dxa"/>
            <w:shd w:val="clear" w:color="auto" w:fill="A6A6A6"/>
          </w:tcPr>
          <w:p w14:paraId="69FEA7DD" w14:textId="77777777" w:rsidR="00C56CE1" w:rsidRPr="00DB3790" w:rsidRDefault="00C56CE1" w:rsidP="00EB72E7">
            <w:pPr>
              <w:rPr>
                <w:b/>
                <w:color w:val="FFFFFF"/>
              </w:rPr>
            </w:pPr>
            <w:r w:rsidRPr="00DB3790">
              <w:rPr>
                <w:b/>
                <w:color w:val="FFFFFF"/>
              </w:rPr>
              <w:t>Feasibility</w:t>
            </w:r>
          </w:p>
        </w:tc>
      </w:tr>
      <w:tr w:rsidR="00C56CE1" w:rsidRPr="00DB3790" w14:paraId="39813426" w14:textId="77777777" w:rsidTr="00EB72E7">
        <w:tc>
          <w:tcPr>
            <w:tcW w:w="9831" w:type="dxa"/>
            <w:shd w:val="clear" w:color="auto" w:fill="auto"/>
          </w:tcPr>
          <w:p w14:paraId="214F4E9C" w14:textId="77777777" w:rsidR="00C56CE1" w:rsidRPr="00DB3790" w:rsidRDefault="00C56CE1" w:rsidP="00EB72E7">
            <w:r w:rsidRPr="00DB3790">
              <w:t xml:space="preserve">The use case is feasible within a timeframe of 3 years. Required hardware, AR glasses, are available in the market, and network requirements are no more or less than existing streaming services. </w:t>
            </w:r>
          </w:p>
          <w:p w14:paraId="7A87742F" w14:textId="77777777" w:rsidR="00C56CE1" w:rsidRPr="00DB3790" w:rsidRDefault="00C56CE1" w:rsidP="00EB72E7">
            <w:r w:rsidRPr="00DB3790">
              <w:t>The feasibility of the use case depends on the accuracy of the localization registration and mapping algorithm. Multiparty AR experiences, such as a shared AR map annotation demo from Mapbox (</w:t>
            </w:r>
            <w:hyperlink r:id="rId148" w:history="1">
              <w:r w:rsidRPr="00DB3790">
                <w:rPr>
                  <w:rStyle w:val="Hyperlink"/>
                </w:rPr>
                <w:t>https://blog.mapbox.com/multi-user-ar-experience-1a586f40b2ce?gi=60ceb3226701</w:t>
              </w:r>
            </w:hyperlink>
            <w:r w:rsidRPr="00DB3790">
              <w:t>) and the Multiuser AR experience exhibition at the San Fransisco Museum of Modern Art by Ubiquity6 (</w:t>
            </w:r>
            <w:hyperlink r:id="rId149" w:history="1">
              <w:r w:rsidRPr="00DB3790">
                <w:rPr>
                  <w:rStyle w:val="Hyperlink"/>
                </w:rPr>
                <w:t>https://www.youtube.com/watch?v=T-I3YG_w-Z4</w:t>
              </w:r>
            </w:hyperlink>
            <w:r w:rsidRPr="00DB3790">
              <w:t xml:space="preserve">), provide good examples for proof of concept of already available technology for creating a shared AR experience. </w:t>
            </w:r>
          </w:p>
        </w:tc>
      </w:tr>
      <w:tr w:rsidR="00C56CE1" w:rsidRPr="00DB3790" w14:paraId="0503F984" w14:textId="77777777" w:rsidTr="00EB72E7">
        <w:tc>
          <w:tcPr>
            <w:tcW w:w="9831" w:type="dxa"/>
            <w:shd w:val="clear" w:color="auto" w:fill="A6A6A6"/>
          </w:tcPr>
          <w:p w14:paraId="2CBA600F" w14:textId="77777777" w:rsidR="00C56CE1" w:rsidRPr="00DB3790" w:rsidRDefault="00C56CE1" w:rsidP="00EB72E7">
            <w:pPr>
              <w:rPr>
                <w:b/>
                <w:color w:val="FFFFFF"/>
              </w:rPr>
            </w:pPr>
            <w:r w:rsidRPr="00DB3790">
              <w:rPr>
                <w:b/>
                <w:color w:val="FFFFFF"/>
              </w:rPr>
              <w:t>Potential Standardization Status and Needs</w:t>
            </w:r>
          </w:p>
        </w:tc>
      </w:tr>
      <w:tr w:rsidR="00C56CE1" w:rsidRPr="00DB3790" w14:paraId="2402204C" w14:textId="77777777" w:rsidTr="00EB72E7">
        <w:tc>
          <w:tcPr>
            <w:tcW w:w="9831" w:type="dxa"/>
            <w:shd w:val="clear" w:color="auto" w:fill="auto"/>
          </w:tcPr>
          <w:p w14:paraId="0487FD2C" w14:textId="77777777" w:rsidR="00C56CE1" w:rsidRPr="00DB3790" w:rsidRDefault="00C56CE1" w:rsidP="00EB72E7">
            <w:r w:rsidRPr="00DB3790">
              <w:t>The following aspects may require standardization work:</w:t>
            </w:r>
          </w:p>
          <w:p w14:paraId="700827A5" w14:textId="77777777" w:rsidR="00C56CE1" w:rsidRPr="00DB3790" w:rsidRDefault="00691A1D" w:rsidP="00691A1D">
            <w:pPr>
              <w:pStyle w:val="B10"/>
            </w:pPr>
            <w:r>
              <w:t>-</w:t>
            </w:r>
            <w:r>
              <w:tab/>
            </w:r>
            <w:r w:rsidR="00C56CE1" w:rsidRPr="00DB3790">
              <w:t xml:space="preserve">Standardized way of sharing and storing indoor spatial information with the service and other devices.   </w:t>
            </w:r>
          </w:p>
          <w:p w14:paraId="03E5DAA8" w14:textId="77777777" w:rsidR="00C56CE1" w:rsidRPr="00DB3790" w:rsidRDefault="00691A1D" w:rsidP="00691A1D">
            <w:pPr>
              <w:pStyle w:val="B10"/>
            </w:pPr>
            <w:r>
              <w:t>-</w:t>
            </w:r>
            <w:r>
              <w:tab/>
            </w:r>
            <w:r w:rsidR="00C56CE1" w:rsidRPr="00DB3790">
              <w:t xml:space="preserve">Mixing VoD streams may require some additional functions for social AR media control playback. This would relate to allowing users to control the playout of the VoD stream (pause, rewind, fast-forward) for all users in a synchronized manner.  </w:t>
            </w:r>
          </w:p>
        </w:tc>
      </w:tr>
    </w:tbl>
    <w:p w14:paraId="009DBF1B" w14:textId="77777777" w:rsidR="00C56CE1" w:rsidRPr="00DB3790" w:rsidRDefault="00C56CE1" w:rsidP="00770620"/>
    <w:p w14:paraId="3EB92AD4" w14:textId="77777777" w:rsidR="00332FC0" w:rsidRPr="00DB3790" w:rsidRDefault="00332FC0" w:rsidP="00145AC5">
      <w:pPr>
        <w:pStyle w:val="Heading1"/>
        <w:rPr>
          <w:lang w:eastAsia="zh-CN"/>
        </w:rPr>
      </w:pPr>
      <w:bookmarkStart w:id="313" w:name="_Toc23169848"/>
      <w:bookmarkStart w:id="314" w:name="_Toc33042103"/>
      <w:r w:rsidRPr="00DB3790">
        <w:t>A.22</w:t>
      </w:r>
      <w:r w:rsidRPr="00DB3790">
        <w:tab/>
        <w:t xml:space="preserve">Use Case 21: </w:t>
      </w:r>
      <w:r w:rsidRPr="00DB3790">
        <w:rPr>
          <w:lang w:eastAsia="zh-CN"/>
        </w:rPr>
        <w:t>Immersive 6DoF Streaming with Social Interaction</w:t>
      </w:r>
      <w:bookmarkEnd w:id="313"/>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332FC0" w:rsidRPr="00DB3790" w14:paraId="5A72725A" w14:textId="77777777" w:rsidTr="00495828">
        <w:tc>
          <w:tcPr>
            <w:tcW w:w="9831" w:type="dxa"/>
            <w:shd w:val="clear" w:color="auto" w:fill="A6A6A6"/>
          </w:tcPr>
          <w:p w14:paraId="60529030" w14:textId="77777777" w:rsidR="00332FC0" w:rsidRPr="00DB3790" w:rsidRDefault="00332FC0" w:rsidP="00495828">
            <w:pPr>
              <w:rPr>
                <w:b/>
                <w:color w:val="FFFFFF"/>
              </w:rPr>
            </w:pPr>
            <w:r w:rsidRPr="00DB3790">
              <w:rPr>
                <w:b/>
                <w:color w:val="FFFFFF"/>
              </w:rPr>
              <w:t>Use Case Description: Immersive 6DoF Streaming with Social Interaction</w:t>
            </w:r>
          </w:p>
        </w:tc>
      </w:tr>
      <w:tr w:rsidR="00332FC0" w:rsidRPr="00DB3790" w14:paraId="2ED662C2" w14:textId="77777777" w:rsidTr="00495828">
        <w:tc>
          <w:tcPr>
            <w:tcW w:w="9831" w:type="dxa"/>
            <w:shd w:val="clear" w:color="auto" w:fill="auto"/>
          </w:tcPr>
          <w:p w14:paraId="7399DCA1" w14:textId="77777777" w:rsidR="00332FC0" w:rsidRPr="00DB3790" w:rsidRDefault="00332FC0" w:rsidP="00495828">
            <w:r w:rsidRPr="00DB3790">
              <w:t>In an extension to the use case 3 in clause 6.4 for which Alice is consuming the game in live mode, Alice is now integrated into social interaction:</w:t>
            </w:r>
          </w:p>
          <w:p w14:paraId="70B208F1" w14:textId="77777777" w:rsidR="00332FC0" w:rsidRPr="00DB3790" w:rsidRDefault="00205C6C" w:rsidP="00205C6C">
            <w:pPr>
              <w:pStyle w:val="B10"/>
            </w:pPr>
            <w:r>
              <w:t>-</w:t>
            </w:r>
            <w:r>
              <w:tab/>
            </w:r>
            <w:r w:rsidR="00332FC0" w:rsidRPr="00DB3790">
              <w:t>She virtually watching the game with other friends who are geographically distributed and whose avatars are sitting in the stadium next to her. She has voice conversations with those friends while watching the game.</w:t>
            </w:r>
          </w:p>
          <w:p w14:paraId="790DFA83" w14:textId="77777777" w:rsidR="00332FC0" w:rsidRPr="00DB3790" w:rsidRDefault="00205C6C" w:rsidP="00205C6C">
            <w:pPr>
              <w:pStyle w:val="B10"/>
            </w:pPr>
            <w:r>
              <w:t>-</w:t>
            </w:r>
            <w:r>
              <w:tab/>
            </w:r>
            <w:r w:rsidR="00332FC0" w:rsidRPr="00DB3790">
              <w:t>While she moves through the stadium to another location, she make friends with other folks watching the same game in the virtual environment.</w:t>
            </w:r>
          </w:p>
          <w:p w14:paraId="28506243" w14:textId="77777777" w:rsidR="00332FC0" w:rsidRPr="00DB3790" w:rsidRDefault="00205C6C" w:rsidP="00205C6C">
            <w:pPr>
              <w:pStyle w:val="B10"/>
            </w:pPr>
            <w:r>
              <w:t>-</w:t>
            </w:r>
            <w:r>
              <w:tab/>
            </w:r>
            <w:r w:rsidR="00332FC0" w:rsidRPr="00DB3790">
              <w:t>She gets overlaid contextually relevant twitter feeds</w:t>
            </w:r>
          </w:p>
        </w:tc>
      </w:tr>
      <w:tr w:rsidR="00332FC0" w:rsidRPr="00DB3790" w14:paraId="590C3102" w14:textId="77777777" w:rsidTr="00495828">
        <w:tc>
          <w:tcPr>
            <w:tcW w:w="9831" w:type="dxa"/>
            <w:shd w:val="clear" w:color="auto" w:fill="A6A6A6"/>
          </w:tcPr>
          <w:p w14:paraId="71976BB7" w14:textId="77777777" w:rsidR="00332FC0" w:rsidRPr="00DB3790" w:rsidRDefault="00332FC0" w:rsidP="00495828">
            <w:pPr>
              <w:rPr>
                <w:b/>
                <w:color w:val="FFFFFF"/>
              </w:rPr>
            </w:pPr>
            <w:r w:rsidRPr="00DB3790">
              <w:rPr>
                <w:b/>
                <w:color w:val="FFFFFF"/>
              </w:rPr>
              <w:t>Categorization</w:t>
            </w:r>
          </w:p>
        </w:tc>
      </w:tr>
      <w:tr w:rsidR="00332FC0" w:rsidRPr="00DB3790" w14:paraId="0DB056B2" w14:textId="77777777" w:rsidTr="00495828">
        <w:tc>
          <w:tcPr>
            <w:tcW w:w="9831" w:type="dxa"/>
            <w:shd w:val="clear" w:color="auto" w:fill="auto"/>
          </w:tcPr>
          <w:p w14:paraId="43C0F85C" w14:textId="77777777" w:rsidR="00332FC0" w:rsidRPr="00DB3790" w:rsidRDefault="00332FC0" w:rsidP="00495828">
            <w:pPr>
              <w:rPr>
                <w:b/>
              </w:rPr>
            </w:pPr>
            <w:r w:rsidRPr="00DB3790">
              <w:rPr>
                <w:b/>
              </w:rPr>
              <w:t>Type: VR and Social VR</w:t>
            </w:r>
          </w:p>
          <w:p w14:paraId="5D04CB12" w14:textId="77777777" w:rsidR="00332FC0" w:rsidRPr="00DB3790" w:rsidRDefault="00332FC0" w:rsidP="00495828">
            <w:pPr>
              <w:rPr>
                <w:b/>
              </w:rPr>
            </w:pPr>
            <w:r w:rsidRPr="00DB3790">
              <w:rPr>
                <w:b/>
              </w:rPr>
              <w:t>Degrees of Freedom: 3DoF+, 6DoF</w:t>
            </w:r>
          </w:p>
          <w:p w14:paraId="1BEF4FBA" w14:textId="77777777" w:rsidR="00332FC0" w:rsidRPr="00DB3790" w:rsidRDefault="00332FC0" w:rsidP="00495828">
            <w:pPr>
              <w:rPr>
                <w:b/>
              </w:rPr>
            </w:pPr>
            <w:r w:rsidRPr="00DB3790">
              <w:rPr>
                <w:b/>
              </w:rPr>
              <w:lastRenderedPageBreak/>
              <w:t>Delivery: Streaming, Split, Conversational, Interactive</w:t>
            </w:r>
          </w:p>
          <w:p w14:paraId="46D25269" w14:textId="77777777" w:rsidR="00332FC0" w:rsidRPr="00DB3790" w:rsidRDefault="00332FC0" w:rsidP="00495828">
            <w:pPr>
              <w:rPr>
                <w:b/>
              </w:rPr>
            </w:pPr>
            <w:r w:rsidRPr="00DB3790">
              <w:rPr>
                <w:b/>
              </w:rPr>
              <w:t>Device: HMD with a controller</w:t>
            </w:r>
          </w:p>
        </w:tc>
      </w:tr>
      <w:tr w:rsidR="00332FC0" w:rsidRPr="00DB3790" w14:paraId="6B15AB4A" w14:textId="77777777" w:rsidTr="00495828">
        <w:tc>
          <w:tcPr>
            <w:tcW w:w="9831" w:type="dxa"/>
            <w:shd w:val="clear" w:color="auto" w:fill="A6A6A6"/>
          </w:tcPr>
          <w:p w14:paraId="40FAA841" w14:textId="77777777" w:rsidR="00332FC0" w:rsidRPr="00DB3790" w:rsidRDefault="00332FC0" w:rsidP="00495828">
            <w:pPr>
              <w:rPr>
                <w:b/>
                <w:color w:val="FFFFFF"/>
              </w:rPr>
            </w:pPr>
            <w:r w:rsidRPr="00DB3790">
              <w:rPr>
                <w:b/>
                <w:color w:val="FFFFFF"/>
              </w:rPr>
              <w:lastRenderedPageBreak/>
              <w:t>Preconditions</w:t>
            </w:r>
          </w:p>
        </w:tc>
      </w:tr>
      <w:tr w:rsidR="00332FC0" w:rsidRPr="00DB3790" w14:paraId="656F0E9C" w14:textId="77777777" w:rsidTr="00495828">
        <w:tc>
          <w:tcPr>
            <w:tcW w:w="9831" w:type="dxa"/>
            <w:shd w:val="clear" w:color="auto" w:fill="auto"/>
          </w:tcPr>
          <w:p w14:paraId="39592261" w14:textId="77777777" w:rsidR="00332FC0" w:rsidRPr="00DB3790" w:rsidRDefault="00691A1D" w:rsidP="00691A1D">
            <w:pPr>
              <w:pStyle w:val="B10"/>
            </w:pPr>
            <w:r>
              <w:t>-</w:t>
            </w:r>
            <w:r>
              <w:tab/>
            </w:r>
            <w:r w:rsidR="00332FC0" w:rsidRPr="00DB3790">
              <w:t>Application is installed that permits to consume the scene</w:t>
            </w:r>
          </w:p>
          <w:p w14:paraId="2B88BDAE" w14:textId="77777777" w:rsidR="00332FC0" w:rsidRPr="00DB3790" w:rsidRDefault="00691A1D" w:rsidP="00691A1D">
            <w:pPr>
              <w:pStyle w:val="B10"/>
            </w:pPr>
            <w:r>
              <w:t>-</w:t>
            </w:r>
            <w:r>
              <w:tab/>
            </w:r>
            <w:r w:rsidR="00332FC0" w:rsidRPr="00DB3790">
              <w:t>The application uses existing HW capabilities on the device, including A/V decoders, rendering functionalities as well as sensors. Inside-out Tracking is available.</w:t>
            </w:r>
          </w:p>
          <w:p w14:paraId="37E178E7" w14:textId="77777777" w:rsidR="00332FC0" w:rsidRPr="00DB3790" w:rsidRDefault="00691A1D" w:rsidP="00691A1D">
            <w:pPr>
              <w:pStyle w:val="B10"/>
            </w:pPr>
            <w:r>
              <w:t>-</w:t>
            </w:r>
            <w:r>
              <w:tab/>
            </w:r>
            <w:r w:rsidR="00332FC0" w:rsidRPr="00DB3790">
              <w:t>Media is captured properly and accessible on cloud storage through HTTP access</w:t>
            </w:r>
          </w:p>
          <w:p w14:paraId="5FE814B3" w14:textId="77777777" w:rsidR="00332FC0" w:rsidRPr="00DB3790" w:rsidRDefault="00691A1D" w:rsidP="00691A1D">
            <w:pPr>
              <w:pStyle w:val="B10"/>
            </w:pPr>
            <w:r>
              <w:t>-</w:t>
            </w:r>
            <w:r>
              <w:tab/>
            </w:r>
            <w:r w:rsidR="00332FC0" w:rsidRPr="00DB3790">
              <w:t>One or multiple communication channels across users can be setup</w:t>
            </w:r>
          </w:p>
        </w:tc>
      </w:tr>
      <w:tr w:rsidR="00332FC0" w:rsidRPr="00DB3790" w14:paraId="7097C7C5" w14:textId="77777777" w:rsidTr="00495828">
        <w:tc>
          <w:tcPr>
            <w:tcW w:w="9831" w:type="dxa"/>
            <w:shd w:val="clear" w:color="auto" w:fill="A6A6A6"/>
          </w:tcPr>
          <w:p w14:paraId="709072FA" w14:textId="77777777" w:rsidR="00332FC0" w:rsidRPr="00DB3790" w:rsidRDefault="00332FC0" w:rsidP="00495828">
            <w:pPr>
              <w:rPr>
                <w:b/>
                <w:color w:val="FFFFFF"/>
              </w:rPr>
            </w:pPr>
            <w:r w:rsidRPr="00DB3790">
              <w:rPr>
                <w:b/>
                <w:color w:val="FFFFFF"/>
              </w:rPr>
              <w:t>Requirements and QoS/QoE Considerations</w:t>
            </w:r>
          </w:p>
        </w:tc>
      </w:tr>
      <w:tr w:rsidR="00332FC0" w:rsidRPr="00DB3790" w14:paraId="5AB84188" w14:textId="77777777" w:rsidTr="00495828">
        <w:tc>
          <w:tcPr>
            <w:tcW w:w="9831" w:type="dxa"/>
            <w:shd w:val="clear" w:color="auto" w:fill="auto"/>
          </w:tcPr>
          <w:p w14:paraId="09D7C096" w14:textId="77777777" w:rsidR="00332FC0" w:rsidRPr="00DB3790" w:rsidRDefault="00691A1D" w:rsidP="00691A1D">
            <w:pPr>
              <w:pStyle w:val="B10"/>
            </w:pPr>
            <w:r>
              <w:t>-</w:t>
            </w:r>
            <w:r>
              <w:tab/>
            </w:r>
            <w:r w:rsidR="00332FC0" w:rsidRPr="00DB3790">
              <w:t>Same as use case in clause 6.3. In addition, the following applies</w:t>
            </w:r>
          </w:p>
          <w:p w14:paraId="35040340" w14:textId="77777777" w:rsidR="00332FC0" w:rsidRPr="00DB3790" w:rsidRDefault="00691A1D" w:rsidP="00691A1D">
            <w:pPr>
              <w:pStyle w:val="B2"/>
            </w:pPr>
            <w:r>
              <w:t>-</w:t>
            </w:r>
            <w:r>
              <w:tab/>
            </w:r>
            <w:r w:rsidR="00332FC0" w:rsidRPr="00DB3790">
              <w:t xml:space="preserve">Required QoS: </w:t>
            </w:r>
          </w:p>
          <w:p w14:paraId="75FD7009" w14:textId="77777777" w:rsidR="00332FC0" w:rsidRPr="00DB3790" w:rsidRDefault="00691A1D" w:rsidP="00691A1D">
            <w:pPr>
              <w:pStyle w:val="B3"/>
            </w:pPr>
            <w:r>
              <w:t>-</w:t>
            </w:r>
            <w:r>
              <w:tab/>
            </w:r>
            <w:r w:rsidR="00332FC0" w:rsidRPr="00DB3790">
              <w:t>Sufficient low latency for the communication channel</w:t>
            </w:r>
          </w:p>
          <w:p w14:paraId="16BFF58B" w14:textId="77777777" w:rsidR="00332FC0" w:rsidRPr="00DB3790" w:rsidRDefault="00691A1D" w:rsidP="00691A1D">
            <w:pPr>
              <w:pStyle w:val="B2"/>
            </w:pPr>
            <w:r>
              <w:t>-</w:t>
            </w:r>
            <w:r>
              <w:tab/>
            </w:r>
            <w:r w:rsidR="00332FC0" w:rsidRPr="00DB3790">
              <w:t xml:space="preserve">Required QoE: </w:t>
            </w:r>
          </w:p>
          <w:p w14:paraId="5D3B9B1A" w14:textId="77777777" w:rsidR="00332FC0" w:rsidRPr="00DB3790" w:rsidRDefault="00691A1D" w:rsidP="00691A1D">
            <w:pPr>
              <w:pStyle w:val="B3"/>
            </w:pPr>
            <w:r>
              <w:t>-</w:t>
            </w:r>
            <w:r>
              <w:tab/>
            </w:r>
            <w:r w:rsidR="00332FC0" w:rsidRPr="00DB3790">
              <w:t>Sufficiently low communication latency</w:t>
            </w:r>
          </w:p>
          <w:p w14:paraId="52BA2AD5" w14:textId="77777777" w:rsidR="00332FC0" w:rsidRPr="00DB3790" w:rsidRDefault="00691A1D" w:rsidP="00691A1D">
            <w:pPr>
              <w:pStyle w:val="B3"/>
            </w:pPr>
            <w:r>
              <w:t>-</w:t>
            </w:r>
            <w:r>
              <w:tab/>
            </w:r>
            <w:r w:rsidR="00332FC0" w:rsidRPr="00DB3790">
              <w:t>Synchronization of user communication with action</w:t>
            </w:r>
          </w:p>
          <w:p w14:paraId="4B0A06EB" w14:textId="77777777" w:rsidR="00332FC0" w:rsidRPr="00DB3790" w:rsidRDefault="00691A1D" w:rsidP="00691A1D">
            <w:pPr>
              <w:pStyle w:val="B3"/>
            </w:pPr>
            <w:r>
              <w:t>-</w:t>
            </w:r>
            <w:r>
              <w:tab/>
            </w:r>
            <w:r w:rsidR="00332FC0" w:rsidRPr="00DB3790">
              <w:t>Synchronized and context-aware twitter feeds</w:t>
            </w:r>
          </w:p>
        </w:tc>
      </w:tr>
      <w:tr w:rsidR="00332FC0" w:rsidRPr="00DB3790" w14:paraId="28F9DEE2" w14:textId="77777777" w:rsidTr="00495828">
        <w:tc>
          <w:tcPr>
            <w:tcW w:w="9831" w:type="dxa"/>
            <w:shd w:val="clear" w:color="auto" w:fill="A6A6A6"/>
          </w:tcPr>
          <w:p w14:paraId="69B6E847" w14:textId="77777777" w:rsidR="00332FC0" w:rsidRPr="00DB3790" w:rsidRDefault="00332FC0" w:rsidP="00495828">
            <w:pPr>
              <w:rPr>
                <w:b/>
                <w:color w:val="FFFFFF"/>
              </w:rPr>
            </w:pPr>
            <w:r w:rsidRPr="00DB3790">
              <w:rPr>
                <w:b/>
                <w:color w:val="FFFFFF"/>
              </w:rPr>
              <w:t>Feasibility</w:t>
            </w:r>
          </w:p>
        </w:tc>
      </w:tr>
      <w:tr w:rsidR="00332FC0" w:rsidRPr="00DB3790" w14:paraId="74C22C0B" w14:textId="77777777" w:rsidTr="00495828">
        <w:tc>
          <w:tcPr>
            <w:tcW w:w="9831" w:type="dxa"/>
            <w:shd w:val="clear" w:color="auto" w:fill="auto"/>
          </w:tcPr>
          <w:p w14:paraId="14E85DF2" w14:textId="77777777" w:rsidR="00332FC0" w:rsidRPr="00DB3790" w:rsidRDefault="00332FC0" w:rsidP="00495828">
            <w:r w:rsidRPr="00DB3790">
              <w:t xml:space="preserve">See use case 3 in clause A.4. </w:t>
            </w:r>
          </w:p>
          <w:p w14:paraId="3168B839" w14:textId="77777777" w:rsidR="00332FC0" w:rsidRPr="00DB3790" w:rsidRDefault="00332FC0" w:rsidP="00495828">
            <w:r w:rsidRPr="00DB3790">
              <w:t>The addition of social aspects can be addressed by apps.</w:t>
            </w:r>
          </w:p>
          <w:p w14:paraId="19703C19" w14:textId="77777777" w:rsidR="00332FC0" w:rsidRPr="00DB3790" w:rsidRDefault="00332FC0" w:rsidP="00495828">
            <w:r w:rsidRPr="00DB3790">
              <w:t>Some discussion on this matter:</w:t>
            </w:r>
          </w:p>
          <w:p w14:paraId="01BE5950" w14:textId="77777777" w:rsidR="00332FC0" w:rsidRPr="00DB3790" w:rsidRDefault="00691A1D" w:rsidP="00691A1D">
            <w:pPr>
              <w:pStyle w:val="B10"/>
            </w:pPr>
            <w:r>
              <w:t>-</w:t>
            </w:r>
            <w:r>
              <w:tab/>
            </w:r>
            <w:hyperlink r:id="rId150" w:history="1">
              <w:r w:rsidR="00332FC0" w:rsidRPr="00DB3790">
                <w:rPr>
                  <w:rStyle w:val="Hyperlink"/>
                </w:rPr>
                <w:t>https://www.roadtovr.com/nextvr-latest-tech-is-bringing-new-levels-of-fidelity-to-vr-video/</w:t>
              </w:r>
            </w:hyperlink>
            <w:r w:rsidR="00332FC0" w:rsidRPr="00DB3790">
              <w:t>, see the second page. However, still no publicly announced details.</w:t>
            </w:r>
          </w:p>
          <w:p w14:paraId="7E74F773" w14:textId="77777777" w:rsidR="00332FC0" w:rsidRPr="00DB3790" w:rsidRDefault="00332FC0" w:rsidP="00495828">
            <w:r w:rsidRPr="00DB3790">
              <w:t xml:space="preserve">Social VR is used in different context. See for example here: </w:t>
            </w:r>
          </w:p>
          <w:p w14:paraId="6845E91E" w14:textId="77777777" w:rsidR="00332FC0" w:rsidRPr="00DB3790" w:rsidRDefault="00691A1D" w:rsidP="00691A1D">
            <w:pPr>
              <w:pStyle w:val="B10"/>
            </w:pPr>
            <w:r>
              <w:t>-</w:t>
            </w:r>
            <w:r>
              <w:tab/>
            </w:r>
            <w:hyperlink r:id="rId151" w:history="1">
              <w:r w:rsidR="00332FC0" w:rsidRPr="00DB3790">
                <w:rPr>
                  <w:rStyle w:val="Hyperlink"/>
                </w:rPr>
                <w:t>https://www.juegostudio.com/infographic/various-social-vr-platforms</w:t>
              </w:r>
            </w:hyperlink>
          </w:p>
          <w:p w14:paraId="5D0D1BDB" w14:textId="77777777" w:rsidR="00332FC0" w:rsidRPr="00DB3790" w:rsidRDefault="00691A1D" w:rsidP="00691A1D">
            <w:pPr>
              <w:pStyle w:val="B10"/>
            </w:pPr>
            <w:r>
              <w:t>-</w:t>
            </w:r>
            <w:r>
              <w:tab/>
            </w:r>
            <w:r w:rsidR="00332FC0" w:rsidRPr="00DB3790">
              <w:t>https://www.g2crowd.com/categories/vr-social-platforms</w:t>
            </w:r>
          </w:p>
          <w:p w14:paraId="5AF29957" w14:textId="77777777" w:rsidR="00332FC0" w:rsidRPr="00DB3790" w:rsidRDefault="00332FC0" w:rsidP="00495828">
            <w:r w:rsidRPr="00DB3790">
              <w:t>Some example applications are provided</w:t>
            </w:r>
          </w:p>
          <w:p w14:paraId="27F19751" w14:textId="77777777" w:rsidR="00332FC0" w:rsidRPr="00DB3790" w:rsidRDefault="00691A1D" w:rsidP="00691A1D">
            <w:pPr>
              <w:pStyle w:val="B10"/>
            </w:pPr>
            <w:r>
              <w:t>-</w:t>
            </w:r>
            <w:r>
              <w:tab/>
            </w:r>
            <w:r w:rsidR="00332FC0" w:rsidRPr="00DB3790">
              <w:t>Facebook Spaces</w:t>
            </w:r>
            <w:r w:rsidR="009E37CC" w:rsidRPr="00DB3790">
              <w:t>™</w:t>
            </w:r>
          </w:p>
          <w:p w14:paraId="7A46C9CD" w14:textId="77777777" w:rsidR="00332FC0" w:rsidRPr="00DB3790" w:rsidRDefault="00691A1D" w:rsidP="00691A1D">
            <w:pPr>
              <w:pStyle w:val="B2"/>
            </w:pPr>
            <w:r>
              <w:t>-</w:t>
            </w:r>
            <w:r>
              <w:tab/>
            </w:r>
            <w:r w:rsidR="00332FC0" w:rsidRPr="00DB3790">
              <w:t>https://www.facebook.com/spaces</w:t>
            </w:r>
          </w:p>
          <w:p w14:paraId="08B8B357" w14:textId="77777777" w:rsidR="00332FC0" w:rsidRPr="00DB3790" w:rsidRDefault="00691A1D" w:rsidP="00691A1D">
            <w:pPr>
              <w:pStyle w:val="B10"/>
            </w:pPr>
            <w:r>
              <w:t>-</w:t>
            </w:r>
            <w:r>
              <w:tab/>
            </w:r>
            <w:r w:rsidR="00332FC0" w:rsidRPr="00DB3790">
              <w:t>VRChat</w:t>
            </w:r>
          </w:p>
          <w:p w14:paraId="30C4B971" w14:textId="77777777" w:rsidR="00332FC0" w:rsidRPr="00DB3790" w:rsidRDefault="00691A1D" w:rsidP="00691A1D">
            <w:pPr>
              <w:pStyle w:val="B2"/>
            </w:pPr>
            <w:r>
              <w:t>-</w:t>
            </w:r>
            <w:r>
              <w:tab/>
            </w:r>
            <w:bookmarkStart w:id="315" w:name="_Hlk18585859"/>
            <w:r w:rsidR="00332FC0" w:rsidRPr="00DB3790">
              <w:fldChar w:fldCharType="begin"/>
            </w:r>
            <w:r w:rsidR="00332FC0" w:rsidRPr="00DB3790">
              <w:instrText xml:space="preserve"> HYPERLINK "https://www.vrchat.net/" </w:instrText>
            </w:r>
            <w:r w:rsidR="00332FC0" w:rsidRPr="00DB3790">
              <w:fldChar w:fldCharType="separate"/>
            </w:r>
            <w:r w:rsidR="00332FC0" w:rsidRPr="00DB3790">
              <w:rPr>
                <w:rStyle w:val="Hyperlink"/>
              </w:rPr>
              <w:t>https://www.vrchat.net/</w:t>
            </w:r>
            <w:r w:rsidR="00332FC0" w:rsidRPr="00DB3790">
              <w:fldChar w:fldCharType="end"/>
            </w:r>
            <w:bookmarkEnd w:id="315"/>
          </w:p>
          <w:p w14:paraId="060AFDAB" w14:textId="77777777" w:rsidR="00332FC0" w:rsidRPr="00DB3790" w:rsidRDefault="00691A1D" w:rsidP="00691A1D">
            <w:pPr>
              <w:pStyle w:val="B2"/>
            </w:pPr>
            <w:r>
              <w:t>-</w:t>
            </w:r>
            <w:r>
              <w:tab/>
            </w:r>
            <w:r w:rsidR="00332FC0" w:rsidRPr="00DB3790">
              <w:t>https://en.wikipedia.org/wiki/VRChat</w:t>
            </w:r>
          </w:p>
          <w:p w14:paraId="6EB245E3" w14:textId="77777777" w:rsidR="00332FC0" w:rsidRPr="00143B39" w:rsidRDefault="00691A1D" w:rsidP="00691A1D">
            <w:pPr>
              <w:pStyle w:val="B2"/>
              <w:rPr>
                <w:lang w:val="fr-FR"/>
              </w:rPr>
            </w:pPr>
            <w:r w:rsidRPr="00143B39">
              <w:rPr>
                <w:lang w:val="fr-FR"/>
              </w:rPr>
              <w:t>-</w:t>
            </w:r>
            <w:r w:rsidRPr="00143B39">
              <w:rPr>
                <w:lang w:val="fr-FR"/>
              </w:rPr>
              <w:tab/>
            </w:r>
            <w:hyperlink r:id="rId152" w:history="1">
              <w:r w:rsidR="00332FC0" w:rsidRPr="00143B39">
                <w:rPr>
                  <w:rStyle w:val="Hyperlink"/>
                  <w:lang w:val="fr-FR"/>
                </w:rPr>
                <w:t>https://youtu.be/5cpElonP33k</w:t>
              </w:r>
            </w:hyperlink>
          </w:p>
          <w:p w14:paraId="482FFB38" w14:textId="77777777" w:rsidR="00332FC0" w:rsidRPr="00143B39" w:rsidRDefault="00691A1D" w:rsidP="00691A1D">
            <w:pPr>
              <w:pStyle w:val="B10"/>
              <w:rPr>
                <w:lang w:val="fr-FR"/>
              </w:rPr>
            </w:pPr>
            <w:r w:rsidRPr="00143B39">
              <w:rPr>
                <w:lang w:val="fr-FR"/>
              </w:rPr>
              <w:t>-</w:t>
            </w:r>
            <w:r w:rsidRPr="00143B39">
              <w:rPr>
                <w:lang w:val="fr-FR"/>
              </w:rPr>
              <w:tab/>
            </w:r>
            <w:r w:rsidR="00332FC0" w:rsidRPr="00143B39">
              <w:rPr>
                <w:lang w:val="fr-FR"/>
              </w:rPr>
              <w:t>Oculus Venues</w:t>
            </w:r>
            <w:r w:rsidR="009E37CC" w:rsidRPr="00143B39">
              <w:rPr>
                <w:lang w:val="fr-FR"/>
              </w:rPr>
              <w:t xml:space="preserve"> ™ </w:t>
            </w:r>
          </w:p>
          <w:p w14:paraId="73C56098" w14:textId="77777777" w:rsidR="00332FC0" w:rsidRPr="00143B39" w:rsidRDefault="00691A1D" w:rsidP="00691A1D">
            <w:pPr>
              <w:pStyle w:val="B2"/>
              <w:rPr>
                <w:lang w:val="fr-FR"/>
              </w:rPr>
            </w:pPr>
            <w:r w:rsidRPr="00143B39">
              <w:rPr>
                <w:lang w:val="fr-FR"/>
              </w:rPr>
              <w:t>-</w:t>
            </w:r>
            <w:r w:rsidRPr="00143B39">
              <w:rPr>
                <w:lang w:val="fr-FR"/>
              </w:rPr>
              <w:tab/>
            </w:r>
            <w:hyperlink r:id="rId153" w:history="1">
              <w:r w:rsidR="00332FC0" w:rsidRPr="00143B39">
                <w:rPr>
                  <w:rStyle w:val="Hyperlink"/>
                  <w:lang w:val="fr-FR"/>
                </w:rPr>
                <w:t>https://www.engadget.com/2018/05/30/oculus-venues-hands-on</w:t>
              </w:r>
            </w:hyperlink>
          </w:p>
          <w:p w14:paraId="76178B78" w14:textId="77777777" w:rsidR="00332FC0" w:rsidRPr="00143B39" w:rsidRDefault="00691A1D" w:rsidP="00691A1D">
            <w:pPr>
              <w:pStyle w:val="B2"/>
              <w:rPr>
                <w:lang w:val="fr-FR"/>
              </w:rPr>
            </w:pPr>
            <w:r w:rsidRPr="00143B39">
              <w:rPr>
                <w:lang w:val="fr-FR"/>
              </w:rPr>
              <w:t>-</w:t>
            </w:r>
            <w:r w:rsidRPr="00143B39">
              <w:rPr>
                <w:lang w:val="fr-FR"/>
              </w:rPr>
              <w:tab/>
            </w:r>
            <w:hyperlink r:id="rId154" w:history="1">
              <w:r w:rsidR="00332FC0" w:rsidRPr="00143B39">
                <w:rPr>
                  <w:rStyle w:val="Hyperlink"/>
                  <w:lang w:val="fr-FR"/>
                </w:rPr>
                <w:t>https://www.esquireme.com/oculus-headset-will-let-you-watch-live-sport-in-virtual-reality</w:t>
              </w:r>
            </w:hyperlink>
          </w:p>
          <w:p w14:paraId="004E7C4D" w14:textId="77777777" w:rsidR="00332FC0" w:rsidRPr="00DB3790" w:rsidRDefault="00332FC0" w:rsidP="00495828">
            <w:r w:rsidRPr="00DB3790">
              <w:lastRenderedPageBreak/>
              <w:t>Optimizations can be done by integrating social A/V with main content (rendering, blending, overlay).</w:t>
            </w:r>
          </w:p>
          <w:p w14:paraId="5E033345" w14:textId="77777777" w:rsidR="00332FC0" w:rsidRPr="00DB3790" w:rsidRDefault="00332FC0" w:rsidP="00495828">
            <w:r w:rsidRPr="00DB3790">
              <w:t>Additional pointers to deployments and use cases:</w:t>
            </w:r>
          </w:p>
          <w:p w14:paraId="3BD2B8BB" w14:textId="77777777" w:rsidR="00332FC0" w:rsidRPr="00DB3790" w:rsidRDefault="00691A1D" w:rsidP="00691A1D">
            <w:pPr>
              <w:pStyle w:val="B10"/>
            </w:pPr>
            <w:r>
              <w:t>-</w:t>
            </w:r>
            <w:r>
              <w:tab/>
            </w:r>
            <w:hyperlink r:id="rId155" w:history="1">
              <w:r w:rsidR="00332FC0" w:rsidRPr="00DB3790">
                <w:rPr>
                  <w:rStyle w:val="Hyperlink"/>
                </w:rPr>
                <w:t>https://www.nextvr.com/nextvr-gets-social-with-oculus-venues-now-fans-can-enjoy-live-vr-experiences-together/</w:t>
              </w:r>
            </w:hyperlink>
          </w:p>
          <w:p w14:paraId="1E05BDEB" w14:textId="77777777" w:rsidR="00332FC0" w:rsidRPr="00DB3790" w:rsidRDefault="00691A1D" w:rsidP="00691A1D">
            <w:pPr>
              <w:pStyle w:val="B10"/>
            </w:pPr>
            <w:r>
              <w:t>-</w:t>
            </w:r>
            <w:r>
              <w:tab/>
            </w:r>
            <w:hyperlink r:id="rId156" w:history="1">
              <w:r w:rsidR="00332FC0" w:rsidRPr="00DB3790">
                <w:rPr>
                  <w:rStyle w:val="Hyperlink"/>
                </w:rPr>
                <w:t>https://www.oculus.com/blog/go-behind-the-scenes-of-the-oc5-oculus-venues-livestream-with-supersphere/?locale=en_US</w:t>
              </w:r>
            </w:hyperlink>
          </w:p>
          <w:p w14:paraId="5D53ADFF" w14:textId="77777777" w:rsidR="00332FC0" w:rsidRPr="00DB3790" w:rsidRDefault="00691A1D" w:rsidP="00691A1D">
            <w:pPr>
              <w:pStyle w:val="B10"/>
            </w:pPr>
            <w:r>
              <w:t>-</w:t>
            </w:r>
            <w:r>
              <w:tab/>
            </w:r>
            <w:r w:rsidR="00332FC0" w:rsidRPr="00DB3790">
              <w:t>Verizon presentation at XR Workshop</w:t>
            </w:r>
          </w:p>
          <w:p w14:paraId="6E46F05E" w14:textId="77777777" w:rsidR="00332FC0" w:rsidRPr="00DB3790" w:rsidRDefault="00691A1D" w:rsidP="00691A1D">
            <w:pPr>
              <w:pStyle w:val="B2"/>
            </w:pPr>
            <w:r>
              <w:t>-</w:t>
            </w:r>
            <w:r>
              <w:tab/>
            </w:r>
            <w:r w:rsidR="00332FC0" w:rsidRPr="00DB3790">
              <w:t>Virtual Live Events w/Friends</w:t>
            </w:r>
          </w:p>
          <w:p w14:paraId="32803318" w14:textId="77777777" w:rsidR="00332FC0" w:rsidRPr="00DB3790" w:rsidRDefault="00691A1D" w:rsidP="00691A1D">
            <w:pPr>
              <w:pStyle w:val="B3"/>
            </w:pPr>
            <w:r>
              <w:t>-</w:t>
            </w:r>
            <w:r>
              <w:tab/>
            </w:r>
            <w:r w:rsidR="00332FC0" w:rsidRPr="00DB3790">
              <w:t xml:space="preserve">Virtually attend live events with friends in 4K/8K 360°3D video (aka </w:t>
            </w:r>
            <w:r w:rsidR="000E5EF7">
              <w:t>'</w:t>
            </w:r>
            <w:r w:rsidR="00332FC0" w:rsidRPr="00DB3790">
              <w:t>VR</w:t>
            </w:r>
            <w:r w:rsidR="00BD7D7B">
              <w:t>'</w:t>
            </w:r>
            <w:r w:rsidR="00332FC0" w:rsidRPr="00DB3790">
              <w:t>)</w:t>
            </w:r>
          </w:p>
          <w:p w14:paraId="7B34FDC0" w14:textId="77777777" w:rsidR="00332FC0" w:rsidRPr="00DB3790" w:rsidRDefault="00691A1D" w:rsidP="00691A1D">
            <w:pPr>
              <w:pStyle w:val="B3"/>
            </w:pPr>
            <w:r>
              <w:t>-</w:t>
            </w:r>
            <w:r>
              <w:tab/>
            </w:r>
            <w:r w:rsidR="00332FC0" w:rsidRPr="00DB3790">
              <w:t>Technical Requirements</w:t>
            </w:r>
          </w:p>
          <w:p w14:paraId="3AF7AD61" w14:textId="77777777" w:rsidR="00332FC0" w:rsidRPr="00DB3790" w:rsidRDefault="00691A1D" w:rsidP="00691A1D">
            <w:pPr>
              <w:pStyle w:val="B4"/>
            </w:pPr>
            <w:r>
              <w:t>-</w:t>
            </w:r>
            <w:r>
              <w:tab/>
            </w:r>
            <w:r w:rsidR="00332FC0" w:rsidRPr="00DB3790">
              <w:t xml:space="preserve">4K, 8K+ (6DoF) real time (volumetric)streaming, Immersive 360°Video (stereoscopic, 90+ FPS) </w:t>
            </w:r>
            <w:r w:rsidR="00332FC0" w:rsidRPr="00DB3790">
              <w:sym w:font="Wingdings" w:char="F0E8"/>
            </w:r>
            <w:r w:rsidR="00332FC0" w:rsidRPr="00DB3790">
              <w:t xml:space="preserve"> MEC for video stitching is optional on 4K</w:t>
            </w:r>
          </w:p>
          <w:p w14:paraId="4AC33B2E" w14:textId="77777777" w:rsidR="00332FC0" w:rsidRPr="00DB3790" w:rsidRDefault="00691A1D" w:rsidP="00691A1D">
            <w:pPr>
              <w:pStyle w:val="B4"/>
            </w:pPr>
            <w:r>
              <w:t>-</w:t>
            </w:r>
            <w:r>
              <w:tab/>
            </w:r>
            <w:r w:rsidR="00332FC0" w:rsidRPr="00DB3790">
              <w:t xml:space="preserve">Directional audio, user point of view </w:t>
            </w:r>
            <w:r w:rsidR="00332FC0" w:rsidRPr="00DB3790">
              <w:sym w:font="Wingdings" w:char="F0E8"/>
            </w:r>
            <w:r w:rsidR="00332FC0" w:rsidRPr="00DB3790">
              <w:t xml:space="preserve"> For real time chat, selectable viewpoints</w:t>
            </w:r>
          </w:p>
          <w:p w14:paraId="3EC21E7D" w14:textId="77777777" w:rsidR="00332FC0" w:rsidRPr="00DB3790" w:rsidRDefault="00691A1D" w:rsidP="00691A1D">
            <w:pPr>
              <w:pStyle w:val="B4"/>
            </w:pPr>
            <w:r>
              <w:t>-</w:t>
            </w:r>
            <w:r>
              <w:tab/>
            </w:r>
            <w:r w:rsidR="00332FC0" w:rsidRPr="00DB3790">
              <w:t xml:space="preserve">Integrated Videos and Communications </w:t>
            </w:r>
            <w:r w:rsidR="00332FC0" w:rsidRPr="00DB3790">
              <w:sym w:font="Wingdings" w:char="F0E8"/>
            </w:r>
            <w:r w:rsidR="00332FC0" w:rsidRPr="00DB3790">
              <w:t xml:space="preserve"> RCS-based communication, supports delivery to all deployed smartphones as well as VR devices</w:t>
            </w:r>
          </w:p>
          <w:p w14:paraId="381885E4" w14:textId="77777777" w:rsidR="00332FC0" w:rsidRPr="00DB3790" w:rsidRDefault="00332FC0" w:rsidP="00495828"/>
          <w:p w14:paraId="1FD5458F" w14:textId="77777777" w:rsidR="00332FC0" w:rsidRPr="00DB3790" w:rsidRDefault="00332FC0" w:rsidP="00495828">
            <w:r w:rsidRPr="00DB3790">
              <w:t>Potential Challenges:</w:t>
            </w:r>
          </w:p>
          <w:p w14:paraId="53DA4E99" w14:textId="77777777" w:rsidR="00332FC0" w:rsidRPr="00DB3790" w:rsidRDefault="00691A1D" w:rsidP="00691A1D">
            <w:pPr>
              <w:pStyle w:val="B10"/>
            </w:pPr>
            <w:r>
              <w:t>-</w:t>
            </w:r>
            <w:r>
              <w:tab/>
            </w:r>
            <w:r w:rsidR="00332FC0" w:rsidRPr="00DB3790">
              <w:t>Quality of avatars</w:t>
            </w:r>
          </w:p>
          <w:p w14:paraId="790620A4" w14:textId="77777777" w:rsidR="00332FC0" w:rsidRPr="00DB3790" w:rsidRDefault="00691A1D" w:rsidP="00691A1D">
            <w:pPr>
              <w:pStyle w:val="B10"/>
            </w:pPr>
            <w:r>
              <w:t>-</w:t>
            </w:r>
            <w:r>
              <w:tab/>
            </w:r>
            <w:r w:rsidR="00332FC0" w:rsidRPr="00DB3790">
              <w:t>Synchronization of scene</w:t>
            </w:r>
          </w:p>
          <w:p w14:paraId="7B1F2458" w14:textId="77777777" w:rsidR="00332FC0" w:rsidRPr="00DB3790" w:rsidRDefault="00691A1D" w:rsidP="00691A1D">
            <w:pPr>
              <w:pStyle w:val="B10"/>
            </w:pPr>
            <w:r>
              <w:t>-</w:t>
            </w:r>
            <w:r>
              <w:tab/>
            </w:r>
            <w:r w:rsidR="00332FC0" w:rsidRPr="00DB3790">
              <w:t>Quality of interactions</w:t>
            </w:r>
          </w:p>
        </w:tc>
      </w:tr>
      <w:tr w:rsidR="00332FC0" w:rsidRPr="00DB3790" w14:paraId="72F63E92" w14:textId="77777777" w:rsidTr="00495828">
        <w:tc>
          <w:tcPr>
            <w:tcW w:w="9831" w:type="dxa"/>
            <w:shd w:val="clear" w:color="auto" w:fill="A6A6A6"/>
          </w:tcPr>
          <w:p w14:paraId="5820875F" w14:textId="77777777" w:rsidR="00332FC0" w:rsidRPr="00DB3790" w:rsidRDefault="00332FC0" w:rsidP="00495828">
            <w:pPr>
              <w:rPr>
                <w:b/>
                <w:color w:val="FFFFFF"/>
              </w:rPr>
            </w:pPr>
            <w:r w:rsidRPr="00DB3790">
              <w:rPr>
                <w:b/>
                <w:color w:val="FFFFFF"/>
              </w:rPr>
              <w:lastRenderedPageBreak/>
              <w:t>Potential Standardization Status and Needs</w:t>
            </w:r>
          </w:p>
        </w:tc>
      </w:tr>
      <w:tr w:rsidR="00332FC0" w:rsidRPr="00DB3790" w14:paraId="4AF62499" w14:textId="77777777" w:rsidTr="00495828">
        <w:tc>
          <w:tcPr>
            <w:tcW w:w="9831" w:type="dxa"/>
            <w:shd w:val="clear" w:color="auto" w:fill="auto"/>
          </w:tcPr>
          <w:p w14:paraId="6BCB58ED" w14:textId="77777777" w:rsidR="00332FC0" w:rsidRPr="00DB3790" w:rsidRDefault="00332FC0" w:rsidP="00495828">
            <w:r w:rsidRPr="00DB3790">
              <w:t>The following aspects may require standardization work:</w:t>
            </w:r>
          </w:p>
          <w:p w14:paraId="731F7FE5" w14:textId="77777777" w:rsidR="00332FC0" w:rsidRPr="00DB3790" w:rsidRDefault="00691A1D" w:rsidP="00691A1D">
            <w:pPr>
              <w:pStyle w:val="B10"/>
            </w:pPr>
            <w:r>
              <w:t>-</w:t>
            </w:r>
            <w:r>
              <w:tab/>
            </w:r>
            <w:r w:rsidR="00332FC0" w:rsidRPr="00DB3790">
              <w:t>same as use case 6.3</w:t>
            </w:r>
          </w:p>
          <w:p w14:paraId="1A7A6184" w14:textId="77777777" w:rsidR="00332FC0" w:rsidRPr="00DB3790" w:rsidRDefault="00691A1D" w:rsidP="00691A1D">
            <w:pPr>
              <w:pStyle w:val="B10"/>
            </w:pPr>
            <w:r>
              <w:t>-</w:t>
            </w:r>
            <w:r>
              <w:tab/>
            </w:r>
            <w:r w:rsidR="00332FC0" w:rsidRPr="00DB3790">
              <w:t>Social VR component and conversation</w:t>
            </w:r>
          </w:p>
          <w:p w14:paraId="63FBB907" w14:textId="77777777" w:rsidR="00332FC0" w:rsidRPr="00DB3790" w:rsidRDefault="00691A1D" w:rsidP="00691A1D">
            <w:pPr>
              <w:pStyle w:val="B10"/>
            </w:pPr>
            <w:r>
              <w:t>-</w:t>
            </w:r>
            <w:r>
              <w:tab/>
            </w:r>
            <w:r w:rsidR="00332FC0" w:rsidRPr="00DB3790">
              <w:t>Synchronized Playout of users in the same room</w:t>
            </w:r>
          </w:p>
        </w:tc>
      </w:tr>
    </w:tbl>
    <w:p w14:paraId="5FE6E05D" w14:textId="77777777" w:rsidR="00332FC0" w:rsidRPr="00DB3790" w:rsidRDefault="00332FC0" w:rsidP="00770620"/>
    <w:p w14:paraId="373A475F" w14:textId="77777777" w:rsidR="00332FC0" w:rsidRPr="00DB3790" w:rsidRDefault="00332FC0" w:rsidP="00145AC5">
      <w:pPr>
        <w:pStyle w:val="Heading1"/>
        <w:rPr>
          <w:lang w:eastAsia="zh-CN"/>
        </w:rPr>
      </w:pPr>
      <w:bookmarkStart w:id="316" w:name="_Toc23169849"/>
      <w:bookmarkStart w:id="317" w:name="_Toc33042104"/>
      <w:r w:rsidRPr="00DB3790">
        <w:t>A.23</w:t>
      </w:r>
      <w:r w:rsidRPr="00DB3790">
        <w:tab/>
        <w:t xml:space="preserve">Use Case 22: </w:t>
      </w:r>
      <w:r w:rsidRPr="00DB3790">
        <w:rPr>
          <w:lang w:eastAsia="zh-CN"/>
        </w:rPr>
        <w:t>5G Online Gaming party</w:t>
      </w:r>
      <w:bookmarkEnd w:id="316"/>
      <w:bookmarkEnd w:id="3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332FC0" w:rsidRPr="00DB3790" w14:paraId="470D6C39" w14:textId="77777777" w:rsidTr="00495828">
        <w:tc>
          <w:tcPr>
            <w:tcW w:w="5000" w:type="pct"/>
            <w:shd w:val="clear" w:color="auto" w:fill="A6A6A6"/>
          </w:tcPr>
          <w:p w14:paraId="54CC9217" w14:textId="77777777" w:rsidR="00332FC0" w:rsidRPr="00DB3790" w:rsidRDefault="00332FC0" w:rsidP="00495828">
            <w:pPr>
              <w:rPr>
                <w:b/>
                <w:color w:val="FFFFFF"/>
              </w:rPr>
            </w:pPr>
            <w:r w:rsidRPr="00DB3790">
              <w:rPr>
                <w:b/>
                <w:color w:val="FFFFFF"/>
              </w:rPr>
              <w:t>Use Case Description: 5G Online Gaming party</w:t>
            </w:r>
          </w:p>
        </w:tc>
      </w:tr>
      <w:tr w:rsidR="00332FC0" w:rsidRPr="00DB3790" w14:paraId="4B954A0B" w14:textId="77777777" w:rsidTr="00495828">
        <w:tc>
          <w:tcPr>
            <w:tcW w:w="5000" w:type="pct"/>
            <w:shd w:val="clear" w:color="auto" w:fill="auto"/>
          </w:tcPr>
          <w:p w14:paraId="68FDA7D0" w14:textId="77777777" w:rsidR="00332FC0" w:rsidRPr="00DB3790" w:rsidRDefault="00332FC0" w:rsidP="00495828">
            <w:r w:rsidRPr="00DB3790">
              <w:t>In an extension to use case 5 in Annex A.6 on Online Immersive Gaming experience, the users join a Gaming Party either physically or virtually in order to experience maximum and controlled user experience. There are two setups for the party:</w:t>
            </w:r>
          </w:p>
          <w:p w14:paraId="661BBFFC" w14:textId="77777777" w:rsidR="00332FC0" w:rsidRPr="00DB3790" w:rsidRDefault="00691A1D" w:rsidP="00691A1D">
            <w:pPr>
              <w:pStyle w:val="B10"/>
            </w:pPr>
            <w:r>
              <w:t>-</w:t>
            </w:r>
            <w:r>
              <w:tab/>
            </w:r>
            <w:r w:rsidR="00332FC0" w:rsidRPr="00DB3790">
              <w:t>The friends connect to a common server through 5G that provides managed resources and access guarantees to meet their high-demand requirements for gaming.</w:t>
            </w:r>
          </w:p>
          <w:p w14:paraId="51A11630" w14:textId="77777777" w:rsidR="00332FC0" w:rsidRPr="00DB3790" w:rsidRDefault="00691A1D" w:rsidP="00691A1D">
            <w:pPr>
              <w:pStyle w:val="B10"/>
            </w:pPr>
            <w:r>
              <w:t>-</w:t>
            </w:r>
            <w:r>
              <w:tab/>
            </w:r>
            <w:r w:rsidR="00332FC0" w:rsidRPr="00DB3790">
              <w:t xml:space="preserve">The friends meet physically and connect to an infrastructure using wireless 5G connection. The setup explores all options, including connecting to a centralized infrastructure, but also possibly connecting HMDs using device to device communication. </w:t>
            </w:r>
          </w:p>
          <w:p w14:paraId="2BDD2201" w14:textId="77777777" w:rsidR="00332FC0" w:rsidRPr="00DB3790" w:rsidRDefault="00332FC0" w:rsidP="00495828">
            <w:r w:rsidRPr="00DB3790">
              <w:lastRenderedPageBreak/>
              <w:t>The experience is improved and especially very consistent compared to best effort connections they had been used to before.</w:t>
            </w:r>
          </w:p>
          <w:p w14:paraId="5D6E4FC9" w14:textId="77777777" w:rsidR="00332FC0" w:rsidRPr="00DB3790" w:rsidRDefault="00332FC0" w:rsidP="00495828">
            <w:r w:rsidRPr="00DB3790">
              <w:t>In a similar use case as presented during the 2</w:t>
            </w:r>
            <w:r w:rsidRPr="00DB3790">
              <w:rPr>
                <w:vertAlign w:val="superscript"/>
              </w:rPr>
              <w:t>nd</w:t>
            </w:r>
            <w:r w:rsidRPr="00DB3790">
              <w:t xml:space="preserve"> XR Workshop, it is referred to as "City-wide multiplayer, immersive AR gaming action/adventure experience"</w:t>
            </w:r>
          </w:p>
          <w:p w14:paraId="6BF7C089" w14:textId="77777777" w:rsidR="00332FC0" w:rsidRPr="00DB3790" w:rsidRDefault="00691A1D" w:rsidP="00691A1D">
            <w:pPr>
              <w:pStyle w:val="B10"/>
            </w:pPr>
            <w:r>
              <w:t>-</w:t>
            </w:r>
            <w:r>
              <w:tab/>
            </w:r>
            <w:r w:rsidR="00332FC0" w:rsidRPr="00DB3790">
              <w:t>User enters an outdoor geo-fenced space including parks &amp; other activation sites for an AR gaming play experience.</w:t>
            </w:r>
          </w:p>
          <w:p w14:paraId="1AA244E7" w14:textId="77777777" w:rsidR="00332FC0" w:rsidRPr="00DB3790" w:rsidRDefault="00691A1D" w:rsidP="00691A1D">
            <w:pPr>
              <w:pStyle w:val="B10"/>
            </w:pPr>
            <w:r>
              <w:t>-</w:t>
            </w:r>
            <w:r>
              <w:tab/>
            </w:r>
            <w:r w:rsidR="00332FC0" w:rsidRPr="00DB3790">
              <w:t>Once inside the geolocation, user opens app on 5G phone &amp; goes through local matchmaking to join with other nearby players for co-operative experience.</w:t>
            </w:r>
          </w:p>
          <w:p w14:paraId="5E3A1294" w14:textId="77777777" w:rsidR="00332FC0" w:rsidRPr="00DB3790" w:rsidRDefault="00691A1D" w:rsidP="00691A1D">
            <w:pPr>
              <w:pStyle w:val="B10"/>
            </w:pPr>
            <w:r>
              <w:t>-</w:t>
            </w:r>
            <w:r>
              <w:tab/>
            </w:r>
            <w:r w:rsidR="00332FC0" w:rsidRPr="00DB3790">
              <w:t xml:space="preserve">Players use AR wayfinding to head to the first dead drop. </w:t>
            </w:r>
          </w:p>
          <w:p w14:paraId="74E7AE99" w14:textId="77777777" w:rsidR="00332FC0" w:rsidRPr="00DB3790" w:rsidRDefault="00691A1D" w:rsidP="00691A1D">
            <w:pPr>
              <w:pStyle w:val="B10"/>
            </w:pPr>
            <w:r>
              <w:t>-</w:t>
            </w:r>
            <w:r>
              <w:tab/>
            </w:r>
            <w:r w:rsidR="00332FC0" w:rsidRPr="00DB3790">
              <w:t>User scans environment using AR Lens to uncover first clue and work alongside other players to solve AR puzzle to unlock the next level.</w:t>
            </w:r>
          </w:p>
          <w:p w14:paraId="772226EE" w14:textId="77777777" w:rsidR="00332FC0" w:rsidRPr="00DB3790" w:rsidRDefault="00691A1D" w:rsidP="00691A1D">
            <w:pPr>
              <w:pStyle w:val="B10"/>
            </w:pPr>
            <w:r>
              <w:t>-</w:t>
            </w:r>
            <w:r>
              <w:tab/>
            </w:r>
            <w:r w:rsidR="00332FC0" w:rsidRPr="00DB3790">
              <w:t>The winners from the battle unlock AR Wayfinding for next location and next battle.</w:t>
            </w:r>
          </w:p>
          <w:p w14:paraId="743C6255" w14:textId="77777777" w:rsidR="00332FC0" w:rsidRPr="00DB3790" w:rsidRDefault="00691A1D" w:rsidP="00691A1D">
            <w:pPr>
              <w:pStyle w:val="B10"/>
            </w:pPr>
            <w:r>
              <w:t>-</w:t>
            </w:r>
            <w:r>
              <w:tab/>
            </w:r>
            <w:r w:rsidR="00332FC0" w:rsidRPr="00DB3790">
              <w:t>At the final location, the remaining users confront final opponent and play AR combat mini game to defeat him and unlock exclusive content.</w:t>
            </w:r>
          </w:p>
        </w:tc>
      </w:tr>
      <w:tr w:rsidR="00332FC0" w:rsidRPr="00DB3790" w14:paraId="5D325442" w14:textId="77777777" w:rsidTr="00495828">
        <w:tc>
          <w:tcPr>
            <w:tcW w:w="5000" w:type="pct"/>
            <w:shd w:val="clear" w:color="auto" w:fill="A6A6A6"/>
          </w:tcPr>
          <w:p w14:paraId="394668E1" w14:textId="77777777" w:rsidR="00332FC0" w:rsidRPr="00DB3790" w:rsidRDefault="00332FC0" w:rsidP="00495828">
            <w:pPr>
              <w:rPr>
                <w:b/>
                <w:color w:val="FFFFFF"/>
              </w:rPr>
            </w:pPr>
            <w:r w:rsidRPr="00DB3790">
              <w:rPr>
                <w:b/>
                <w:color w:val="FFFFFF"/>
              </w:rPr>
              <w:lastRenderedPageBreak/>
              <w:t>Categorization</w:t>
            </w:r>
          </w:p>
        </w:tc>
      </w:tr>
      <w:tr w:rsidR="00332FC0" w:rsidRPr="00DB3790" w14:paraId="5D89D871" w14:textId="77777777" w:rsidTr="00495828">
        <w:tc>
          <w:tcPr>
            <w:tcW w:w="5000" w:type="pct"/>
            <w:shd w:val="clear" w:color="auto" w:fill="auto"/>
          </w:tcPr>
          <w:p w14:paraId="6ED73D9E" w14:textId="77777777" w:rsidR="00332FC0" w:rsidRPr="00DB3790" w:rsidRDefault="00332FC0" w:rsidP="00495828">
            <w:pPr>
              <w:rPr>
                <w:b/>
              </w:rPr>
            </w:pPr>
            <w:r w:rsidRPr="00DB3790">
              <w:rPr>
                <w:b/>
              </w:rPr>
              <w:t>Type: VR, AR</w:t>
            </w:r>
          </w:p>
          <w:p w14:paraId="5263C7D7" w14:textId="77777777" w:rsidR="00332FC0" w:rsidRPr="00DB3790" w:rsidRDefault="00332FC0" w:rsidP="00495828">
            <w:pPr>
              <w:rPr>
                <w:b/>
              </w:rPr>
            </w:pPr>
            <w:r w:rsidRPr="00DB3790">
              <w:rPr>
                <w:b/>
              </w:rPr>
              <w:t>Degrees of Freedom: 6DoF</w:t>
            </w:r>
          </w:p>
          <w:p w14:paraId="58F65D3E" w14:textId="77777777" w:rsidR="00332FC0" w:rsidRPr="00DB3790" w:rsidRDefault="00332FC0" w:rsidP="00495828">
            <w:pPr>
              <w:rPr>
                <w:b/>
              </w:rPr>
            </w:pPr>
            <w:r w:rsidRPr="00DB3790">
              <w:rPr>
                <w:b/>
              </w:rPr>
              <w:t>Delivery: Streaming, Interactive, Split, device-to-device</w:t>
            </w:r>
          </w:p>
          <w:p w14:paraId="7E640111" w14:textId="77777777" w:rsidR="00332FC0" w:rsidRPr="00DB3790" w:rsidRDefault="00332FC0" w:rsidP="00495828">
            <w:pPr>
              <w:rPr>
                <w:b/>
              </w:rPr>
            </w:pPr>
            <w:r w:rsidRPr="00DB3790">
              <w:rPr>
                <w:b/>
              </w:rPr>
              <w:t>Device: HMD with a Gaming controller, AR glasses</w:t>
            </w:r>
          </w:p>
        </w:tc>
      </w:tr>
      <w:tr w:rsidR="00332FC0" w:rsidRPr="00DB3790" w14:paraId="42A1CB9D" w14:textId="77777777" w:rsidTr="00495828">
        <w:tc>
          <w:tcPr>
            <w:tcW w:w="5000" w:type="pct"/>
            <w:shd w:val="clear" w:color="auto" w:fill="A6A6A6"/>
          </w:tcPr>
          <w:p w14:paraId="0C415D37" w14:textId="77777777" w:rsidR="00332FC0" w:rsidRPr="00DB3790" w:rsidRDefault="00332FC0" w:rsidP="00495828">
            <w:pPr>
              <w:rPr>
                <w:b/>
                <w:color w:val="FFFFFF"/>
              </w:rPr>
            </w:pPr>
            <w:r w:rsidRPr="00DB3790">
              <w:rPr>
                <w:b/>
                <w:color w:val="FFFFFF"/>
              </w:rPr>
              <w:t>Preconditions</w:t>
            </w:r>
          </w:p>
        </w:tc>
      </w:tr>
      <w:tr w:rsidR="00332FC0" w:rsidRPr="00DB3790" w14:paraId="13DA4FB6" w14:textId="77777777" w:rsidTr="00495828">
        <w:tc>
          <w:tcPr>
            <w:tcW w:w="5000" w:type="pct"/>
            <w:shd w:val="clear" w:color="auto" w:fill="auto"/>
          </w:tcPr>
          <w:p w14:paraId="540D2E8F" w14:textId="77777777" w:rsidR="00332FC0" w:rsidRPr="00DB3790" w:rsidRDefault="00691A1D" w:rsidP="00691A1D">
            <w:pPr>
              <w:pStyle w:val="B10"/>
            </w:pPr>
            <w:r>
              <w:t>-</w:t>
            </w:r>
            <w:r>
              <w:tab/>
            </w:r>
            <w:r w:rsidR="00332FC0" w:rsidRPr="00DB3790">
              <w:t>Gaming client is installed that permits to consume the game</w:t>
            </w:r>
          </w:p>
          <w:p w14:paraId="18C00CB4" w14:textId="77777777" w:rsidR="00332FC0" w:rsidRPr="00DB3790" w:rsidRDefault="00691A1D" w:rsidP="00691A1D">
            <w:pPr>
              <w:pStyle w:val="B10"/>
            </w:pPr>
            <w:r>
              <w:t>-</w:t>
            </w:r>
            <w:r>
              <w:tab/>
            </w:r>
            <w:r w:rsidR="00332FC0" w:rsidRPr="00DB3790">
              <w:t>The application uses existing HW capabilities on the device, including game engines, rendering functionalities as well as sensors. Inside-out Tracking is available.</w:t>
            </w:r>
          </w:p>
          <w:p w14:paraId="1AB40652" w14:textId="77777777" w:rsidR="00332FC0" w:rsidRPr="00DB3790" w:rsidRDefault="00691A1D" w:rsidP="00691A1D">
            <w:pPr>
              <w:pStyle w:val="B10"/>
            </w:pPr>
            <w:r>
              <w:t>-</w:t>
            </w:r>
            <w:r>
              <w:tab/>
            </w:r>
            <w:r w:rsidR="00332FC0" w:rsidRPr="00DB3790">
              <w:t>Connectivity to the network is provided.</w:t>
            </w:r>
          </w:p>
          <w:p w14:paraId="076342B9" w14:textId="77777777" w:rsidR="00332FC0" w:rsidRPr="00DB3790" w:rsidRDefault="00691A1D" w:rsidP="00691A1D">
            <w:pPr>
              <w:pStyle w:val="B10"/>
            </w:pPr>
            <w:r>
              <w:t>-</w:t>
            </w:r>
            <w:r>
              <w:tab/>
            </w:r>
            <w:r w:rsidR="00332FC0" w:rsidRPr="00DB3790">
              <w:t>Connectivity can be managed properly</w:t>
            </w:r>
          </w:p>
          <w:p w14:paraId="060358E6" w14:textId="77777777" w:rsidR="00332FC0" w:rsidRPr="00DB3790" w:rsidRDefault="00691A1D" w:rsidP="00691A1D">
            <w:pPr>
              <w:pStyle w:val="B10"/>
            </w:pPr>
            <w:r>
              <w:t>-</w:t>
            </w:r>
            <w:r>
              <w:tab/>
            </w:r>
            <w:r w:rsidR="00332FC0" w:rsidRPr="00DB3790">
              <w:t>Devices may connect using device-to-device communication</w:t>
            </w:r>
          </w:p>
          <w:p w14:paraId="4976310B" w14:textId="77777777" w:rsidR="00332FC0" w:rsidRPr="00DB3790" w:rsidRDefault="00691A1D" w:rsidP="00691A1D">
            <w:pPr>
              <w:pStyle w:val="B10"/>
            </w:pPr>
            <w:r>
              <w:t>-</w:t>
            </w:r>
            <w:r>
              <w:tab/>
            </w:r>
            <w:r w:rsidR="00332FC0" w:rsidRPr="00DB3790">
              <w:t>Wayfinding and SLAM is provided to locate and map to the venue in case of AR</w:t>
            </w:r>
          </w:p>
          <w:p w14:paraId="56444365" w14:textId="77777777" w:rsidR="00332FC0" w:rsidRPr="00DB3790" w:rsidRDefault="00691A1D" w:rsidP="00691A1D">
            <w:pPr>
              <w:pStyle w:val="B10"/>
            </w:pPr>
            <w:r>
              <w:t>-</w:t>
            </w:r>
            <w:r>
              <w:tab/>
            </w:r>
            <w:r w:rsidR="00332FC0" w:rsidRPr="00DB3790">
              <w:t>AR and AI functionalities are provided for example for Image &amp; Object Recognition, XR Lighting, Occlusion Avoidance, Shared Persistence</w:t>
            </w:r>
          </w:p>
        </w:tc>
      </w:tr>
      <w:tr w:rsidR="00332FC0" w:rsidRPr="00DB3790" w14:paraId="1E5C723C" w14:textId="77777777" w:rsidTr="00495828">
        <w:tc>
          <w:tcPr>
            <w:tcW w:w="5000" w:type="pct"/>
            <w:shd w:val="clear" w:color="auto" w:fill="A6A6A6"/>
          </w:tcPr>
          <w:p w14:paraId="3930C0AD" w14:textId="77777777" w:rsidR="00332FC0" w:rsidRPr="00DB3790" w:rsidRDefault="00332FC0" w:rsidP="00495828">
            <w:pPr>
              <w:rPr>
                <w:b/>
                <w:color w:val="FFFFFF"/>
              </w:rPr>
            </w:pPr>
            <w:r w:rsidRPr="00DB3790">
              <w:rPr>
                <w:b/>
                <w:color w:val="FFFFFF"/>
              </w:rPr>
              <w:t>Requirements and QoS/QoE Considerations</w:t>
            </w:r>
          </w:p>
        </w:tc>
      </w:tr>
      <w:tr w:rsidR="00332FC0" w:rsidRPr="00DB3790" w14:paraId="502350E9" w14:textId="77777777" w:rsidTr="00495828">
        <w:tc>
          <w:tcPr>
            <w:tcW w:w="5000" w:type="pct"/>
            <w:shd w:val="clear" w:color="auto" w:fill="auto"/>
          </w:tcPr>
          <w:p w14:paraId="5B9722EA" w14:textId="77777777" w:rsidR="00332FC0" w:rsidRPr="00DB3790" w:rsidRDefault="00332FC0" w:rsidP="00495828">
            <w:pPr>
              <w:keepLines/>
              <w:rPr>
                <w:lang w:eastAsia="zh-CN"/>
              </w:rPr>
            </w:pPr>
            <w:r w:rsidRPr="00DB3790">
              <w:rPr>
                <w:lang w:eastAsia="zh-CN"/>
              </w:rPr>
              <w:t>The requirements are similar to what is discussed in use case 6.25.</w:t>
            </w:r>
          </w:p>
        </w:tc>
      </w:tr>
      <w:tr w:rsidR="00332FC0" w:rsidRPr="00DB3790" w14:paraId="408968A6" w14:textId="77777777" w:rsidTr="00495828">
        <w:tc>
          <w:tcPr>
            <w:tcW w:w="5000" w:type="pct"/>
            <w:shd w:val="clear" w:color="auto" w:fill="A6A6A6"/>
          </w:tcPr>
          <w:p w14:paraId="75E3D5AE" w14:textId="77777777" w:rsidR="00332FC0" w:rsidRPr="00DB3790" w:rsidRDefault="00332FC0" w:rsidP="00495828">
            <w:pPr>
              <w:rPr>
                <w:b/>
                <w:color w:val="FFFFFF"/>
              </w:rPr>
            </w:pPr>
            <w:r w:rsidRPr="00DB3790">
              <w:rPr>
                <w:b/>
                <w:color w:val="FFFFFF"/>
              </w:rPr>
              <w:t>Feasibility</w:t>
            </w:r>
          </w:p>
        </w:tc>
      </w:tr>
      <w:tr w:rsidR="00332FC0" w:rsidRPr="00DB3790" w14:paraId="48A00502" w14:textId="77777777" w:rsidTr="00495828">
        <w:tc>
          <w:tcPr>
            <w:tcW w:w="5000" w:type="pct"/>
            <w:shd w:val="clear" w:color="auto" w:fill="auto"/>
          </w:tcPr>
          <w:p w14:paraId="72808CA2" w14:textId="77777777" w:rsidR="00332FC0" w:rsidRPr="00DB3790" w:rsidRDefault="00332FC0" w:rsidP="00495828">
            <w:r w:rsidRPr="00DB3790">
              <w:t>Feasibility follows the previous discussions. However, a 5G Core Architecture that would provide such functionalities, would be needed. In addition, authentication for such "5G parties" is needed.</w:t>
            </w:r>
          </w:p>
        </w:tc>
      </w:tr>
      <w:tr w:rsidR="00332FC0" w:rsidRPr="00DB3790" w14:paraId="469D4A74" w14:textId="77777777" w:rsidTr="00495828">
        <w:tc>
          <w:tcPr>
            <w:tcW w:w="5000" w:type="pct"/>
            <w:shd w:val="clear" w:color="auto" w:fill="A6A6A6"/>
          </w:tcPr>
          <w:p w14:paraId="3DECF5C5" w14:textId="77777777" w:rsidR="00332FC0" w:rsidRPr="00DB3790" w:rsidRDefault="00332FC0" w:rsidP="00495828">
            <w:pPr>
              <w:rPr>
                <w:b/>
                <w:color w:val="FFFFFF"/>
              </w:rPr>
            </w:pPr>
            <w:r w:rsidRPr="00DB3790">
              <w:rPr>
                <w:b/>
                <w:color w:val="FFFFFF"/>
              </w:rPr>
              <w:t>Potential Standardization Status and Needs</w:t>
            </w:r>
          </w:p>
        </w:tc>
      </w:tr>
      <w:tr w:rsidR="00332FC0" w:rsidRPr="00DB3790" w14:paraId="2A1B202A" w14:textId="77777777" w:rsidTr="00495828">
        <w:tc>
          <w:tcPr>
            <w:tcW w:w="5000" w:type="pct"/>
            <w:shd w:val="clear" w:color="auto" w:fill="auto"/>
          </w:tcPr>
          <w:p w14:paraId="1B3E0D59" w14:textId="77777777" w:rsidR="00332FC0" w:rsidRPr="00DB3790" w:rsidRDefault="00332FC0" w:rsidP="00495828">
            <w:r w:rsidRPr="00DB3790">
              <w:t>The following aspects may require standardization work:</w:t>
            </w:r>
          </w:p>
          <w:p w14:paraId="3692D491" w14:textId="77777777" w:rsidR="00332FC0" w:rsidRPr="00DB3790" w:rsidRDefault="00691A1D" w:rsidP="00691A1D">
            <w:pPr>
              <w:pStyle w:val="B10"/>
            </w:pPr>
            <w:r>
              <w:t>-</w:t>
            </w:r>
            <w:r>
              <w:tab/>
            </w:r>
            <w:r w:rsidR="00332FC0" w:rsidRPr="00DB3790">
              <w:t xml:space="preserve">Network conditions that fulfill the QoS and QoE Requirements </w:t>
            </w:r>
          </w:p>
          <w:p w14:paraId="39F19239" w14:textId="77777777" w:rsidR="00332FC0" w:rsidRPr="00DB3790" w:rsidRDefault="00691A1D" w:rsidP="00691A1D">
            <w:pPr>
              <w:pStyle w:val="B10"/>
            </w:pPr>
            <w:r>
              <w:t>-</w:t>
            </w:r>
            <w:r>
              <w:tab/>
            </w:r>
            <w:r w:rsidR="00332FC0" w:rsidRPr="00DB3790">
              <w:t>Content Delivery Protocols</w:t>
            </w:r>
          </w:p>
          <w:p w14:paraId="03835C7E" w14:textId="77777777" w:rsidR="00332FC0" w:rsidRPr="00DB3790" w:rsidRDefault="00691A1D" w:rsidP="00691A1D">
            <w:pPr>
              <w:pStyle w:val="B10"/>
            </w:pPr>
            <w:r>
              <w:lastRenderedPageBreak/>
              <w:t>-</w:t>
            </w:r>
            <w:r>
              <w:tab/>
            </w:r>
            <w:r w:rsidR="00332FC0" w:rsidRPr="00DB3790">
              <w:t xml:space="preserve">Decoding, rendering and sensor APIs </w:t>
            </w:r>
          </w:p>
          <w:p w14:paraId="618001B2" w14:textId="77777777" w:rsidR="00332FC0" w:rsidRPr="00DB3790" w:rsidRDefault="00691A1D" w:rsidP="00691A1D">
            <w:pPr>
              <w:pStyle w:val="B10"/>
            </w:pPr>
            <w:r>
              <w:t>-</w:t>
            </w:r>
            <w:r>
              <w:tab/>
            </w:r>
            <w:r w:rsidR="00332FC0" w:rsidRPr="00DB3790">
              <w:t>Architectures for computing support in the network</w:t>
            </w:r>
          </w:p>
          <w:p w14:paraId="06CE0526" w14:textId="77777777" w:rsidR="00332FC0" w:rsidRPr="00DB3790" w:rsidRDefault="00691A1D" w:rsidP="00691A1D">
            <w:pPr>
              <w:pStyle w:val="B10"/>
            </w:pPr>
            <w:r>
              <w:t>-</w:t>
            </w:r>
            <w:r>
              <w:tab/>
            </w:r>
            <w:r w:rsidR="00332FC0" w:rsidRPr="00DB3790">
              <w:t>TR 22.842</w:t>
            </w:r>
            <w:r w:rsidR="00194431" w:rsidRPr="00DB3790">
              <w:t xml:space="preserve"> [6]</w:t>
            </w:r>
            <w:r w:rsidR="00332FC0" w:rsidRPr="00DB3790">
              <w:t xml:space="preserve"> provides a gap analysis in clause 5.3.6 that is in line with these needs</w:t>
            </w:r>
          </w:p>
          <w:p w14:paraId="28A84378" w14:textId="77777777" w:rsidR="00332FC0" w:rsidRPr="00DB3790" w:rsidRDefault="00691A1D" w:rsidP="00691A1D">
            <w:pPr>
              <w:pStyle w:val="B10"/>
            </w:pPr>
            <w:r>
              <w:t>-</w:t>
            </w:r>
            <w:r>
              <w:tab/>
            </w:r>
            <w:r w:rsidR="00332FC0" w:rsidRPr="00DB3790">
              <w:t>Authentication to such groups</w:t>
            </w:r>
          </w:p>
          <w:p w14:paraId="5A312311" w14:textId="77777777" w:rsidR="00332FC0" w:rsidRPr="00DB3790" w:rsidRDefault="00691A1D" w:rsidP="00691A1D">
            <w:pPr>
              <w:pStyle w:val="B10"/>
            </w:pPr>
            <w:r>
              <w:t>-</w:t>
            </w:r>
            <w:r>
              <w:tab/>
            </w:r>
            <w:r w:rsidR="00332FC0" w:rsidRPr="00DB3790">
              <w:t>Possible support for device-to-device communication</w:t>
            </w:r>
          </w:p>
        </w:tc>
      </w:tr>
    </w:tbl>
    <w:p w14:paraId="6DADAEB1" w14:textId="77777777" w:rsidR="00145AC5" w:rsidRPr="00DB3790" w:rsidRDefault="00145AC5" w:rsidP="00145AC5"/>
    <w:p w14:paraId="3B13A86C" w14:textId="77777777" w:rsidR="00674E1F" w:rsidRPr="00DB3790" w:rsidRDefault="00674E1F" w:rsidP="00145AC5">
      <w:pPr>
        <w:pStyle w:val="Heading1"/>
        <w:rPr>
          <w:lang w:eastAsia="zh-CN"/>
        </w:rPr>
      </w:pPr>
      <w:bookmarkStart w:id="318" w:name="_Toc23169850"/>
      <w:bookmarkStart w:id="319" w:name="_Toc33042105"/>
      <w:r w:rsidRPr="00DB3790">
        <w:t>A.2</w:t>
      </w:r>
      <w:r w:rsidR="00145AC5" w:rsidRPr="00DB3790">
        <w:t>4</w:t>
      </w:r>
      <w:r w:rsidRPr="00DB3790">
        <w:tab/>
        <w:t xml:space="preserve">Use Case 23: </w:t>
      </w:r>
      <w:r w:rsidRPr="00DB3790">
        <w:rPr>
          <w:lang w:eastAsia="zh-CN"/>
        </w:rPr>
        <w:t>5G Shared Spatial Data</w:t>
      </w:r>
      <w:bookmarkEnd w:id="318"/>
      <w:bookmarkEnd w:id="3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674E1F" w:rsidRPr="00DB3790" w14:paraId="4D8A25D1" w14:textId="77777777" w:rsidTr="0099121B">
        <w:tc>
          <w:tcPr>
            <w:tcW w:w="5000" w:type="pct"/>
            <w:shd w:val="clear" w:color="auto" w:fill="A6A6A6"/>
          </w:tcPr>
          <w:p w14:paraId="0209D056" w14:textId="77777777" w:rsidR="00674E1F" w:rsidRPr="00DB3790" w:rsidRDefault="00674E1F" w:rsidP="0099121B">
            <w:pPr>
              <w:rPr>
                <w:b/>
                <w:color w:val="FFFFFF"/>
              </w:rPr>
            </w:pPr>
            <w:r w:rsidRPr="00DB3790">
              <w:rPr>
                <w:b/>
                <w:color w:val="FFFFFF"/>
              </w:rPr>
              <w:t>Use Case Description: Shared Spatial Data</w:t>
            </w:r>
          </w:p>
        </w:tc>
      </w:tr>
      <w:tr w:rsidR="00674E1F" w:rsidRPr="00DB3790" w14:paraId="761807FC" w14:textId="77777777" w:rsidTr="0099121B">
        <w:tc>
          <w:tcPr>
            <w:tcW w:w="5000" w:type="pct"/>
            <w:shd w:val="clear" w:color="auto" w:fill="auto"/>
          </w:tcPr>
          <w:p w14:paraId="47D9B412" w14:textId="77777777" w:rsidR="00674E1F" w:rsidRPr="00DB3790" w:rsidRDefault="00674E1F" w:rsidP="0099121B">
            <w:r w:rsidRPr="00DB3790">
              <w:t>Consider as an example people moving through Heathrow airport. The environment is supported by spatial map sharing, spatial anchors, and downloading/streaming location based digital content. The airport is a huge dynamic environment with thousands of people congregating. Spatial maps and content will change frequently. Whereas base maps have been produced by professional scanners, they are continuously updated and improved by crowd sourced data. Semi-dynamic landmarks such a growing tree, a new park bench, or holiday decorations are incorporated into the base map via crowd sourced data. Based on this individuals have their own maps and portions of those maps may be shared with friends nearby. One could imagine spatial content will consume as much bandwidth as permitted, be it a high resolution volumetric marketing gimmick with virtually landing Concorde in Heathrow or a simple overlay outside a lounge showing the current wait time for getting access.</w:t>
            </w:r>
          </w:p>
          <w:p w14:paraId="05DDEBA9" w14:textId="77777777" w:rsidR="00674E1F" w:rsidRPr="00DB3790" w:rsidRDefault="00674E1F" w:rsidP="0099121B">
            <w:r w:rsidRPr="00DB3790">
              <w:t>As people walk through 1km+ size spaces like the airport, they</w:t>
            </w:r>
            <w:r w:rsidR="00BD7D7B">
              <w:t>'</w:t>
            </w:r>
            <w:r w:rsidRPr="00DB3790">
              <w:t xml:space="preserve">ll be progressively downloading updates and discarding map information that is no longer relevant. Similar to data flows in Google maps, smartphones continually send location and 3D positioning data (GPS, WiFi, scans, etc…) to the cloud in order to improve and augment 3D information. AR maps and content will in all likelihood be similarly layered, dynamic, and progressively downloaded. Spatial AR maps will be a mixture of underlying living spatial maps and digital content items. </w:t>
            </w:r>
          </w:p>
          <w:p w14:paraId="2DA6730F" w14:textId="77777777" w:rsidR="00674E1F" w:rsidRPr="00DB3790" w:rsidRDefault="00674E1F" w:rsidP="0099121B">
            <w:r w:rsidRPr="00DB3790">
              <w:t>The use case addresses several scenarios:</w:t>
            </w:r>
          </w:p>
          <w:p w14:paraId="6598D6EC" w14:textId="77777777" w:rsidR="00674E1F" w:rsidRPr="00DB3790" w:rsidRDefault="00691A1D" w:rsidP="00691A1D">
            <w:pPr>
              <w:pStyle w:val="B10"/>
            </w:pPr>
            <w:r>
              <w:t>-</w:t>
            </w:r>
            <w:r>
              <w:tab/>
            </w:r>
            <w:r w:rsidR="00674E1F" w:rsidRPr="00DB3790">
              <w:t>Co-located people wearing an XR HMD collaboratively interact with a detailed 3D virtual model from their own perspective into a shared coordinate system (using a shared map).</w:t>
            </w:r>
          </w:p>
          <w:p w14:paraId="3379F8B9" w14:textId="77777777" w:rsidR="00674E1F" w:rsidRPr="00DB3790" w:rsidRDefault="00691A1D" w:rsidP="00691A1D">
            <w:pPr>
              <w:pStyle w:val="B10"/>
            </w:pPr>
            <w:r>
              <w:t>-</w:t>
            </w:r>
            <w:r>
              <w:tab/>
            </w:r>
            <w:r w:rsidR="00674E1F" w:rsidRPr="00DB3790">
              <w:t>One person wearing an XR HMD places virtual objects at locations in 3D space for later discovery by other</w:t>
            </w:r>
            <w:r w:rsidR="00BD7D7B">
              <w:t>'</w:t>
            </w:r>
            <w:r w:rsidR="00674E1F" w:rsidRPr="00DB3790">
              <w:t>s wearing an XR HMD. This requires a shared map and shared digital assets.</w:t>
            </w:r>
          </w:p>
          <w:p w14:paraId="694794A4" w14:textId="77777777" w:rsidR="00674E1F" w:rsidRPr="00DB3790" w:rsidRDefault="00691A1D" w:rsidP="00691A1D">
            <w:pPr>
              <w:pStyle w:val="B10"/>
            </w:pPr>
            <w:r>
              <w:t>-</w:t>
            </w:r>
            <w:r>
              <w:tab/>
            </w:r>
            <w:r w:rsidR="00674E1F" w:rsidRPr="00DB3790">
              <w:t xml:space="preserve">XR clients continuously send sensing data to a cloud service. The service constructs a detailed and timely map from client contributions and provides the map back to clients. </w:t>
            </w:r>
          </w:p>
          <w:p w14:paraId="7A1E43B2" w14:textId="77777777" w:rsidR="00674E1F" w:rsidRPr="00DB3790" w:rsidRDefault="00691A1D" w:rsidP="00691A1D">
            <w:pPr>
              <w:pStyle w:val="B10"/>
            </w:pPr>
            <w:r>
              <w:t>-</w:t>
            </w:r>
            <w:r>
              <w:tab/>
            </w:r>
            <w:r w:rsidR="00674E1F" w:rsidRPr="00DB3790">
              <w:t xml:space="preserve">An XR HMD receives a detailed reconstruction of a space, potentially captured by a device(s) with superior sensing and processing capabilities.  </w:t>
            </w:r>
          </w:p>
        </w:tc>
      </w:tr>
      <w:tr w:rsidR="00674E1F" w:rsidRPr="00DB3790" w14:paraId="3352FBFB" w14:textId="77777777" w:rsidTr="0099121B">
        <w:tc>
          <w:tcPr>
            <w:tcW w:w="5000" w:type="pct"/>
            <w:shd w:val="clear" w:color="auto" w:fill="A6A6A6"/>
          </w:tcPr>
          <w:p w14:paraId="12F7465C" w14:textId="77777777" w:rsidR="00674E1F" w:rsidRPr="00DB3790" w:rsidRDefault="00674E1F" w:rsidP="0099121B">
            <w:pPr>
              <w:rPr>
                <w:b/>
                <w:color w:val="FFFFFF"/>
              </w:rPr>
            </w:pPr>
            <w:r w:rsidRPr="00DB3790">
              <w:rPr>
                <w:b/>
                <w:color w:val="FFFFFF"/>
              </w:rPr>
              <w:t>Categorization</w:t>
            </w:r>
          </w:p>
        </w:tc>
      </w:tr>
      <w:tr w:rsidR="00674E1F" w:rsidRPr="00DB3790" w14:paraId="4F07EAAD" w14:textId="77777777" w:rsidTr="0099121B">
        <w:tc>
          <w:tcPr>
            <w:tcW w:w="5000" w:type="pct"/>
            <w:shd w:val="clear" w:color="auto" w:fill="auto"/>
          </w:tcPr>
          <w:p w14:paraId="1199ADBE" w14:textId="77777777" w:rsidR="00674E1F" w:rsidRPr="00DB3790" w:rsidRDefault="00674E1F" w:rsidP="0099121B">
            <w:pPr>
              <w:rPr>
                <w:b/>
              </w:rPr>
            </w:pPr>
            <w:r w:rsidRPr="00DB3790">
              <w:rPr>
                <w:b/>
              </w:rPr>
              <w:t>Type: AR</w:t>
            </w:r>
          </w:p>
          <w:p w14:paraId="4FAB1888" w14:textId="77777777" w:rsidR="00674E1F" w:rsidRPr="00DB3790" w:rsidRDefault="00674E1F" w:rsidP="0099121B">
            <w:pPr>
              <w:rPr>
                <w:b/>
              </w:rPr>
            </w:pPr>
            <w:r w:rsidRPr="00DB3790">
              <w:rPr>
                <w:b/>
              </w:rPr>
              <w:t>Degrees of Freedom: 6DoF</w:t>
            </w:r>
          </w:p>
          <w:p w14:paraId="71D8F052" w14:textId="77777777" w:rsidR="00674E1F" w:rsidRPr="00DB3790" w:rsidRDefault="00674E1F" w:rsidP="0099121B">
            <w:pPr>
              <w:rPr>
                <w:b/>
              </w:rPr>
            </w:pPr>
            <w:r w:rsidRPr="00DB3790">
              <w:rPr>
                <w:b/>
              </w:rPr>
              <w:t>Delivery: Streaming, Interactive, Split, device-to-device, different types</w:t>
            </w:r>
          </w:p>
          <w:p w14:paraId="2A886E9B" w14:textId="77777777" w:rsidR="00674E1F" w:rsidRPr="00DB3790" w:rsidRDefault="00674E1F" w:rsidP="0099121B">
            <w:pPr>
              <w:rPr>
                <w:b/>
              </w:rPr>
            </w:pPr>
            <w:r w:rsidRPr="00DB3790">
              <w:rPr>
                <w:b/>
              </w:rPr>
              <w:t>Device: HMD, AR Glasses</w:t>
            </w:r>
          </w:p>
        </w:tc>
      </w:tr>
      <w:tr w:rsidR="00674E1F" w:rsidRPr="00DB3790" w14:paraId="3776D8A2" w14:textId="77777777" w:rsidTr="0099121B">
        <w:tc>
          <w:tcPr>
            <w:tcW w:w="5000" w:type="pct"/>
            <w:shd w:val="clear" w:color="auto" w:fill="A6A6A6"/>
          </w:tcPr>
          <w:p w14:paraId="7DC2DBCA" w14:textId="77777777" w:rsidR="00674E1F" w:rsidRPr="00DB3790" w:rsidRDefault="00674E1F" w:rsidP="0099121B">
            <w:pPr>
              <w:rPr>
                <w:b/>
                <w:color w:val="FFFFFF"/>
              </w:rPr>
            </w:pPr>
            <w:r w:rsidRPr="00DB3790">
              <w:rPr>
                <w:b/>
                <w:color w:val="FFFFFF"/>
              </w:rPr>
              <w:t>Preconditions</w:t>
            </w:r>
          </w:p>
        </w:tc>
      </w:tr>
      <w:tr w:rsidR="00674E1F" w:rsidRPr="00DB3790" w14:paraId="5BDC7624" w14:textId="77777777" w:rsidTr="0099121B">
        <w:tc>
          <w:tcPr>
            <w:tcW w:w="5000" w:type="pct"/>
            <w:shd w:val="clear" w:color="auto" w:fill="auto"/>
          </w:tcPr>
          <w:p w14:paraId="65618941" w14:textId="77777777" w:rsidR="00674E1F" w:rsidRPr="00DB3790" w:rsidRDefault="00691A1D" w:rsidP="00691A1D">
            <w:pPr>
              <w:pStyle w:val="B10"/>
            </w:pPr>
            <w:r>
              <w:t>-</w:t>
            </w:r>
            <w:r>
              <w:tab/>
            </w:r>
            <w:r w:rsidR="00674E1F" w:rsidRPr="00DB3790">
              <w:t>Application is installed on an HMD or phone with connected AR glass</w:t>
            </w:r>
          </w:p>
          <w:p w14:paraId="69DB6A9D" w14:textId="77777777" w:rsidR="00674E1F" w:rsidRPr="00DB3790" w:rsidRDefault="00691A1D" w:rsidP="00691A1D">
            <w:pPr>
              <w:pStyle w:val="B10"/>
            </w:pPr>
            <w:r>
              <w:t>-</w:t>
            </w:r>
            <w:r>
              <w:tab/>
            </w:r>
            <w:r w:rsidR="00674E1F" w:rsidRPr="00DB3790">
              <w:t>The application uses existing HW capabilities on the device, rendering functionalities as well as sensors. Inside-out Tracking is available. Also a global positioning system for anchoring is available</w:t>
            </w:r>
          </w:p>
          <w:p w14:paraId="2195E75F" w14:textId="77777777" w:rsidR="00674E1F" w:rsidRPr="00DB3790" w:rsidRDefault="00691A1D" w:rsidP="00691A1D">
            <w:pPr>
              <w:pStyle w:val="B10"/>
            </w:pPr>
            <w:r>
              <w:lastRenderedPageBreak/>
              <w:t>-</w:t>
            </w:r>
            <w:r>
              <w:tab/>
            </w:r>
            <w:r w:rsidR="00674E1F" w:rsidRPr="00DB3790">
              <w:t>Connectivity to the network is provided.</w:t>
            </w:r>
          </w:p>
          <w:p w14:paraId="0ED9F54A" w14:textId="77777777" w:rsidR="00674E1F" w:rsidRPr="00DB3790" w:rsidRDefault="00691A1D" w:rsidP="00691A1D">
            <w:pPr>
              <w:pStyle w:val="B10"/>
            </w:pPr>
            <w:r>
              <w:t>-</w:t>
            </w:r>
            <w:r>
              <w:tab/>
            </w:r>
            <w:r w:rsidR="00674E1F" w:rsidRPr="00DB3790">
              <w:t>Wayfinding and SLAM is provided to locate and map in case of AR</w:t>
            </w:r>
          </w:p>
          <w:p w14:paraId="5AA3E030" w14:textId="77777777" w:rsidR="00674E1F" w:rsidRPr="00DB3790" w:rsidRDefault="00691A1D" w:rsidP="00691A1D">
            <w:pPr>
              <w:pStyle w:val="B10"/>
            </w:pPr>
            <w:r>
              <w:t>-</w:t>
            </w:r>
            <w:r>
              <w:tab/>
            </w:r>
            <w:r w:rsidR="00674E1F" w:rsidRPr="00DB3790">
              <w:t>AR and AI functionalities are provided for example for Image &amp; Object Recognition, XR Lighting, Occlusion Avoidance, Shared Persistence</w:t>
            </w:r>
          </w:p>
        </w:tc>
      </w:tr>
      <w:tr w:rsidR="00674E1F" w:rsidRPr="00DB3790" w14:paraId="13F32CC5" w14:textId="77777777" w:rsidTr="0099121B">
        <w:tc>
          <w:tcPr>
            <w:tcW w:w="5000" w:type="pct"/>
            <w:shd w:val="clear" w:color="auto" w:fill="A6A6A6"/>
          </w:tcPr>
          <w:p w14:paraId="33AD21B7" w14:textId="77777777" w:rsidR="00674E1F" w:rsidRPr="00DB3790" w:rsidRDefault="00674E1F" w:rsidP="0099121B">
            <w:pPr>
              <w:rPr>
                <w:b/>
                <w:color w:val="FFFFFF"/>
              </w:rPr>
            </w:pPr>
            <w:r w:rsidRPr="00DB3790">
              <w:rPr>
                <w:b/>
                <w:color w:val="FFFFFF"/>
              </w:rPr>
              <w:lastRenderedPageBreak/>
              <w:t>Requirements and QoS/QoE Considerations</w:t>
            </w:r>
          </w:p>
        </w:tc>
      </w:tr>
      <w:tr w:rsidR="00674E1F" w:rsidRPr="00DB3790" w14:paraId="183CAF48" w14:textId="77777777" w:rsidTr="0099121B">
        <w:tc>
          <w:tcPr>
            <w:tcW w:w="5000" w:type="pct"/>
            <w:shd w:val="clear" w:color="auto" w:fill="auto"/>
          </w:tcPr>
          <w:p w14:paraId="73093963" w14:textId="77777777" w:rsidR="00674E1F" w:rsidRPr="00DB3790" w:rsidRDefault="00674E1F" w:rsidP="0099121B">
            <w:pPr>
              <w:keepLines/>
              <w:rPr>
                <w:lang w:eastAsia="zh-CN"/>
              </w:rPr>
            </w:pPr>
            <w:r w:rsidRPr="00DB3790">
              <w:rPr>
                <w:lang w:eastAsia="zh-CN"/>
              </w:rPr>
              <w:t>5G</w:t>
            </w:r>
            <w:r w:rsidR="00BD7D7B">
              <w:rPr>
                <w:lang w:eastAsia="zh-CN"/>
              </w:rPr>
              <w:t>'</w:t>
            </w:r>
            <w:r w:rsidRPr="00DB3790">
              <w:rPr>
                <w:lang w:eastAsia="zh-CN"/>
              </w:rPr>
              <w:t>s low-latency high-bandwidth capabilities, as compared to 4G</w:t>
            </w:r>
            <w:r w:rsidR="00BD7D7B">
              <w:rPr>
                <w:lang w:eastAsia="zh-CN"/>
              </w:rPr>
              <w:t>'</w:t>
            </w:r>
            <w:r w:rsidRPr="00DB3790">
              <w:rPr>
                <w:lang w:eastAsia="zh-CN"/>
              </w:rPr>
              <w:t xml:space="preserve">s capabilities, make 5G better suited for sending dense spatial data and associated 3D digital assets over a mobile network to XR clients.  </w:t>
            </w:r>
          </w:p>
          <w:p w14:paraId="43EB712B" w14:textId="77777777" w:rsidR="00674E1F" w:rsidRPr="00DB3790" w:rsidRDefault="00674E1F" w:rsidP="0099121B">
            <w:pPr>
              <w:keepLines/>
              <w:rPr>
                <w:lang w:eastAsia="zh-CN"/>
              </w:rPr>
            </w:pPr>
            <w:r w:rsidRPr="00DB3790">
              <w:rPr>
                <w:lang w:eastAsia="zh-CN"/>
              </w:rPr>
              <w:t>This data could be transferred as discrete data downloads or streamed and may be lossy or lossless.</w:t>
            </w:r>
          </w:p>
          <w:p w14:paraId="3A614F2B" w14:textId="77777777" w:rsidR="00674E1F" w:rsidRPr="00DB3790" w:rsidRDefault="00674E1F" w:rsidP="0099121B">
            <w:pPr>
              <w:keepLines/>
              <w:rPr>
                <w:lang w:eastAsia="zh-CN"/>
              </w:rPr>
            </w:pPr>
            <w:r w:rsidRPr="00DB3790">
              <w:rPr>
                <w:lang w:eastAsia="zh-CN"/>
              </w:rPr>
              <w:t>Continuous connectivity is important, sharing local information to improve maps.</w:t>
            </w:r>
          </w:p>
          <w:p w14:paraId="42270893" w14:textId="77777777" w:rsidR="00674E1F" w:rsidRPr="00DB3790" w:rsidRDefault="00674E1F" w:rsidP="0099121B">
            <w:pPr>
              <w:keepLines/>
              <w:rPr>
                <w:lang w:eastAsia="zh-CN"/>
              </w:rPr>
            </w:pPr>
            <w:r w:rsidRPr="00DB3790">
              <w:rPr>
                <w:lang w:eastAsia="zh-CN"/>
              </w:rPr>
              <w:t>The underlying AR maps should be accurate and should be up to date.</w:t>
            </w:r>
          </w:p>
          <w:p w14:paraId="6E80D514" w14:textId="77777777" w:rsidR="00674E1F" w:rsidRPr="00DB3790" w:rsidRDefault="00674E1F" w:rsidP="0099121B">
            <w:pPr>
              <w:keepLines/>
              <w:rPr>
                <w:lang w:eastAsia="zh-CN"/>
              </w:rPr>
            </w:pPr>
            <w:r w:rsidRPr="00DB3790">
              <w:rPr>
                <w:lang w:eastAsia="zh-CN"/>
              </w:rPr>
              <w:t>The content objects should be realistic.</w:t>
            </w:r>
          </w:p>
          <w:p w14:paraId="5F7B4CC3" w14:textId="77777777" w:rsidR="00674E1F" w:rsidRPr="00DB3790" w:rsidRDefault="00674E1F" w:rsidP="0099121B">
            <w:pPr>
              <w:keepLines/>
              <w:rPr>
                <w:lang w:eastAsia="zh-CN"/>
              </w:rPr>
            </w:pPr>
            <w:r w:rsidRPr="00DB3790">
              <w:rPr>
                <w:lang w:eastAsia="zh-CN"/>
              </w:rPr>
              <w:t>The data representation for the AR maps and the content objects is scalable.</w:t>
            </w:r>
          </w:p>
        </w:tc>
      </w:tr>
      <w:tr w:rsidR="00674E1F" w:rsidRPr="00DB3790" w14:paraId="5675789E" w14:textId="77777777" w:rsidTr="0099121B">
        <w:tc>
          <w:tcPr>
            <w:tcW w:w="5000" w:type="pct"/>
            <w:shd w:val="clear" w:color="auto" w:fill="A6A6A6"/>
          </w:tcPr>
          <w:p w14:paraId="6B1D19D9" w14:textId="77777777" w:rsidR="00674E1F" w:rsidRPr="00DB3790" w:rsidRDefault="00674E1F" w:rsidP="0099121B">
            <w:pPr>
              <w:rPr>
                <w:b/>
                <w:color w:val="FFFFFF"/>
              </w:rPr>
            </w:pPr>
            <w:r w:rsidRPr="00DB3790">
              <w:rPr>
                <w:b/>
                <w:color w:val="FFFFFF"/>
              </w:rPr>
              <w:t>Feasibility</w:t>
            </w:r>
          </w:p>
        </w:tc>
      </w:tr>
      <w:tr w:rsidR="00674E1F" w:rsidRPr="00DB3790" w14:paraId="41A14514" w14:textId="77777777" w:rsidTr="0099121B">
        <w:tc>
          <w:tcPr>
            <w:tcW w:w="5000" w:type="pct"/>
            <w:shd w:val="clear" w:color="auto" w:fill="auto"/>
          </w:tcPr>
          <w:p w14:paraId="73A116B1" w14:textId="2A1C91AA" w:rsidR="00674E1F" w:rsidRPr="00DB3790" w:rsidRDefault="00691A1D" w:rsidP="00691A1D">
            <w:pPr>
              <w:pStyle w:val="B10"/>
            </w:pPr>
            <w:r>
              <w:t>-</w:t>
            </w:r>
            <w:r>
              <w:tab/>
            </w:r>
            <w:r w:rsidR="00674E1F" w:rsidRPr="00DB3790">
              <w:t xml:space="preserve">Microsoft Spatial Anchors: </w:t>
            </w:r>
            <w:hyperlink r:id="rId157" w:history="1">
              <w:r w:rsidR="00674E1F" w:rsidRPr="00DB3790">
                <w:rPr>
                  <w:rStyle w:val="Hyperlink"/>
                </w:rPr>
                <w:t>https://azure.microsoft.com/en-us/services/spatial-anchors/</w:t>
              </w:r>
            </w:hyperlink>
          </w:p>
          <w:p w14:paraId="05F08794" w14:textId="2DF8B671" w:rsidR="00674E1F" w:rsidRPr="00DB3790" w:rsidRDefault="00691A1D" w:rsidP="00691A1D">
            <w:pPr>
              <w:pStyle w:val="B10"/>
            </w:pPr>
            <w:r>
              <w:t>-</w:t>
            </w:r>
            <w:r>
              <w:tab/>
            </w:r>
            <w:r w:rsidR="00674E1F" w:rsidRPr="00DB3790">
              <w:t>Co-located people wearing an XR HMD collaboratively interact with a detailed 3D virtual model from their own perspective into a shared coordinate system (using a shared map).</w:t>
            </w:r>
          </w:p>
          <w:p w14:paraId="778DF53B" w14:textId="78A4D16F" w:rsidR="00674E1F" w:rsidRPr="00DB3790" w:rsidRDefault="00691A1D" w:rsidP="00691A1D">
            <w:pPr>
              <w:pStyle w:val="B10"/>
            </w:pPr>
            <w:r>
              <w:t>-</w:t>
            </w:r>
            <w:r>
              <w:tab/>
            </w:r>
            <w:r w:rsidR="00674E1F" w:rsidRPr="00DB3790">
              <w:t xml:space="preserve">Google: Shared AR Experiences with Cloud Anchors: </w:t>
            </w:r>
            <w:hyperlink r:id="rId158" w:history="1">
              <w:r w:rsidR="00674E1F" w:rsidRPr="00DB3790">
                <w:rPr>
                  <w:rStyle w:val="Hyperlink"/>
                </w:rPr>
                <w:t>https://developers.google.com/ar/develop/java/cloud-anchors/overview-android</w:t>
              </w:r>
            </w:hyperlink>
          </w:p>
          <w:p w14:paraId="1C05C8AE" w14:textId="0B685384" w:rsidR="00674E1F" w:rsidRPr="00DB3790" w:rsidRDefault="00691A1D" w:rsidP="00691A1D">
            <w:pPr>
              <w:pStyle w:val="B2"/>
            </w:pPr>
            <w:r>
              <w:t>-</w:t>
            </w:r>
            <w:r>
              <w:tab/>
            </w:r>
            <w:r w:rsidR="00674E1F" w:rsidRPr="00DB3790">
              <w:t>One person wearing an XR HMD places virtual objects at locations in 3D space for later discovery by other</w:t>
            </w:r>
            <w:r w:rsidR="00BD7D7B">
              <w:t>'</w:t>
            </w:r>
            <w:r w:rsidR="00674E1F" w:rsidRPr="00DB3790">
              <w:t>s wearing an XR HMD.  This requires a shared map and shared digital assets</w:t>
            </w:r>
          </w:p>
          <w:p w14:paraId="24F07296" w14:textId="2A3160CB" w:rsidR="00674E1F" w:rsidRPr="00DB3790" w:rsidRDefault="00691A1D" w:rsidP="00691A1D">
            <w:pPr>
              <w:pStyle w:val="B2"/>
            </w:pPr>
            <w:r>
              <w:t>-</w:t>
            </w:r>
            <w:r>
              <w:tab/>
            </w:r>
            <w:r w:rsidR="000B7C2B">
              <w:rPr>
                <w:noProof/>
              </w:rPr>
              <w:drawing>
                <wp:inline distT="0" distB="0" distL="0" distR="0" wp14:anchorId="4BBA5DE5" wp14:editId="2B8224AC">
                  <wp:extent cx="3838575" cy="2113280"/>
                  <wp:effectExtent l="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38575" cy="2113280"/>
                          </a:xfrm>
                          <a:prstGeom prst="rect">
                            <a:avLst/>
                          </a:prstGeom>
                          <a:noFill/>
                          <a:ln>
                            <a:noFill/>
                          </a:ln>
                        </pic:spPr>
                      </pic:pic>
                    </a:graphicData>
                  </a:graphic>
                </wp:inline>
              </w:drawing>
            </w:r>
          </w:p>
          <w:p w14:paraId="3768A0E3" w14:textId="2E9CA2EF" w:rsidR="00674E1F" w:rsidRPr="00DB3790" w:rsidRDefault="00691A1D" w:rsidP="00691A1D">
            <w:pPr>
              <w:pStyle w:val="B10"/>
            </w:pPr>
            <w:r>
              <w:t>-</w:t>
            </w:r>
            <w:r>
              <w:tab/>
            </w:r>
            <w:r w:rsidR="00674E1F" w:rsidRPr="00DB3790">
              <w:t xml:space="preserve">Google Visual Positioning Service: </w:t>
            </w:r>
            <w:hyperlink r:id="rId160" w:history="1">
              <w:r w:rsidR="00674E1F" w:rsidRPr="00DB3790">
                <w:rPr>
                  <w:rStyle w:val="Hyperlink"/>
                </w:rPr>
                <w:t>https://www.roadtovr.com/googles-visual-positioning-service-announced-tango-ar-platform/</w:t>
              </w:r>
            </w:hyperlink>
          </w:p>
          <w:p w14:paraId="43F0E760" w14:textId="45237AE4" w:rsidR="00674E1F" w:rsidRPr="00DB3790" w:rsidRDefault="00691A1D" w:rsidP="00691A1D">
            <w:pPr>
              <w:pStyle w:val="B2"/>
            </w:pPr>
            <w:r>
              <w:t>-</w:t>
            </w:r>
            <w:r>
              <w:tab/>
            </w:r>
            <w:r w:rsidR="00674E1F" w:rsidRPr="00DB3790">
              <w:t>XR clients continuously send sensing data to a cloud service.  The service constructs a detailed and timely map from client contributions and provides the map back to clients. Example is Google</w:t>
            </w:r>
            <w:r w:rsidR="00BD7D7B">
              <w:t>'</w:t>
            </w:r>
            <w:r w:rsidR="00674E1F" w:rsidRPr="00DB3790">
              <w:t>s Visual Positioning Service</w:t>
            </w:r>
          </w:p>
          <w:p w14:paraId="0BE92F96" w14:textId="3E24D879" w:rsidR="00674E1F" w:rsidRPr="00DB3790" w:rsidRDefault="00691A1D" w:rsidP="00691A1D">
            <w:pPr>
              <w:pStyle w:val="B10"/>
            </w:pPr>
            <w:r>
              <w:t>-</w:t>
            </w:r>
            <w:r>
              <w:tab/>
            </w:r>
            <w:r w:rsidR="00674E1F" w:rsidRPr="00DB3790">
              <w:t xml:space="preserve">Drivenet Maps – Open Data real-time road Maps for Autonomous Driving from 3D LIDAR point clouds: </w:t>
            </w:r>
            <w:hyperlink r:id="rId161" w:history="1">
              <w:r w:rsidR="00674E1F" w:rsidRPr="00DB3790">
                <w:rPr>
                  <w:rStyle w:val="Hyperlink"/>
                </w:rPr>
                <w:t>https://sdi4apps.eu/2016/03/drivenet-maps-open-data-real-time-road-maps-for-autonomous-driving-from-3d-lidar-point-clouds/</w:t>
              </w:r>
            </w:hyperlink>
          </w:p>
          <w:p w14:paraId="0BD33B94" w14:textId="3D6BEB94" w:rsidR="00674E1F" w:rsidRPr="00DB3790" w:rsidRDefault="00691A1D" w:rsidP="00691A1D">
            <w:pPr>
              <w:pStyle w:val="B2"/>
            </w:pPr>
            <w:r>
              <w:t>-</w:t>
            </w:r>
            <w:r>
              <w:tab/>
            </w:r>
            <w:r w:rsidR="00674E1F" w:rsidRPr="00DB3790">
              <w:t>An XR HMD receives a detailed reconstruction of a space, potentially captured by a device(s) with superior sensing and processing capabilities.  An example of navigation is given in the MPEG-I use case document for point cloud compression (w16331, section 2.6)</w:t>
            </w:r>
          </w:p>
        </w:tc>
      </w:tr>
      <w:tr w:rsidR="00674E1F" w:rsidRPr="00DB3790" w14:paraId="5B00B1D8" w14:textId="77777777" w:rsidTr="0099121B">
        <w:tc>
          <w:tcPr>
            <w:tcW w:w="5000" w:type="pct"/>
            <w:shd w:val="clear" w:color="auto" w:fill="A6A6A6"/>
          </w:tcPr>
          <w:p w14:paraId="62E3DF77" w14:textId="77777777" w:rsidR="00674E1F" w:rsidRPr="00DB3790" w:rsidRDefault="00674E1F" w:rsidP="0099121B">
            <w:pPr>
              <w:rPr>
                <w:b/>
                <w:color w:val="FFFFFF"/>
              </w:rPr>
            </w:pPr>
            <w:r w:rsidRPr="00DB3790">
              <w:rPr>
                <w:b/>
                <w:color w:val="FFFFFF"/>
              </w:rPr>
              <w:lastRenderedPageBreak/>
              <w:t>Potential Standardization Status and Needs</w:t>
            </w:r>
          </w:p>
        </w:tc>
      </w:tr>
      <w:tr w:rsidR="00674E1F" w:rsidRPr="00DB3790" w14:paraId="11C3501E" w14:textId="77777777" w:rsidTr="0099121B">
        <w:tc>
          <w:tcPr>
            <w:tcW w:w="5000" w:type="pct"/>
            <w:shd w:val="clear" w:color="auto" w:fill="auto"/>
          </w:tcPr>
          <w:p w14:paraId="44B38E99" w14:textId="77777777" w:rsidR="00674E1F" w:rsidRPr="00DB3790" w:rsidRDefault="00674E1F" w:rsidP="0099121B">
            <w:r w:rsidRPr="00DB3790">
              <w:t>The following aspects may require standardization work:</w:t>
            </w:r>
          </w:p>
          <w:p w14:paraId="37726956" w14:textId="77777777" w:rsidR="00674E1F" w:rsidRPr="00DB3790" w:rsidRDefault="00691A1D" w:rsidP="00691A1D">
            <w:pPr>
              <w:pStyle w:val="B10"/>
            </w:pPr>
            <w:r>
              <w:t>-</w:t>
            </w:r>
            <w:r>
              <w:tab/>
            </w:r>
            <w:r w:rsidR="00674E1F" w:rsidRPr="00DB3790">
              <w:t>Data representations for AR maps</w:t>
            </w:r>
          </w:p>
          <w:p w14:paraId="3B3FD558" w14:textId="77777777" w:rsidR="00674E1F" w:rsidRPr="00DB3790" w:rsidRDefault="00691A1D" w:rsidP="00691A1D">
            <w:pPr>
              <w:pStyle w:val="B10"/>
            </w:pPr>
            <w:r>
              <w:t>-</w:t>
            </w:r>
            <w:r>
              <w:tab/>
            </w:r>
            <w:r w:rsidR="00674E1F" w:rsidRPr="00DB3790">
              <w:t>Collected sensor data to be streamed up streams</w:t>
            </w:r>
          </w:p>
          <w:p w14:paraId="1AE8674A" w14:textId="77777777" w:rsidR="00674E1F" w:rsidRPr="00DB3790" w:rsidRDefault="00691A1D" w:rsidP="00691A1D">
            <w:pPr>
              <w:pStyle w:val="B10"/>
            </w:pPr>
            <w:r>
              <w:t>-</w:t>
            </w:r>
            <w:r>
              <w:tab/>
            </w:r>
            <w:r w:rsidR="00674E1F" w:rsidRPr="00DB3790">
              <w:t>Scalable streaming and storage formats for AR maps</w:t>
            </w:r>
          </w:p>
          <w:p w14:paraId="60CF3EF3" w14:textId="77777777" w:rsidR="00674E1F" w:rsidRPr="00DB3790" w:rsidRDefault="00691A1D" w:rsidP="00691A1D">
            <w:pPr>
              <w:pStyle w:val="B10"/>
            </w:pPr>
            <w:r>
              <w:t>-</w:t>
            </w:r>
            <w:r>
              <w:tab/>
            </w:r>
            <w:r w:rsidR="00674E1F" w:rsidRPr="00DB3790">
              <w:t>Content delivery protocols to access AR maps and content items</w:t>
            </w:r>
          </w:p>
          <w:p w14:paraId="09AECB8B" w14:textId="77777777" w:rsidR="00674E1F" w:rsidRPr="00DB3790" w:rsidRDefault="00674E1F" w:rsidP="000829B7">
            <w:pPr>
              <w:widowControl w:val="0"/>
              <w:spacing w:after="120" w:line="240" w:lineRule="atLeast"/>
              <w:jc w:val="both"/>
            </w:pPr>
            <w:r w:rsidRPr="00DB3790">
              <w:t xml:space="preserve">Network conditions that fulfill the QoS and QoE Requirements </w:t>
            </w:r>
          </w:p>
        </w:tc>
      </w:tr>
    </w:tbl>
    <w:p w14:paraId="0CE5405B" w14:textId="77777777" w:rsidR="00ED77CC" w:rsidRDefault="00ED77CC" w:rsidP="00ED77CC">
      <w:bookmarkStart w:id="320" w:name="historyclause"/>
    </w:p>
    <w:p w14:paraId="51E2920A" w14:textId="77777777" w:rsidR="00ED77CC" w:rsidRPr="00BB288E" w:rsidRDefault="00ED77CC" w:rsidP="00ED77CC">
      <w:pPr>
        <w:pStyle w:val="Heading9"/>
      </w:pPr>
      <w:bookmarkStart w:id="321" w:name="OLE_LINK6"/>
      <w:bookmarkStart w:id="322" w:name="OLE_LINK7"/>
      <w:bookmarkStart w:id="323" w:name="OLE_LINK20"/>
      <w:bookmarkStart w:id="324" w:name="OLE_LINK21"/>
      <w:bookmarkStart w:id="325" w:name="OLE_LINK22"/>
      <w:r w:rsidRPr="00BB288E">
        <w:br w:type="page"/>
      </w:r>
      <w:bookmarkStart w:id="326" w:name="_Toc23169851"/>
      <w:bookmarkStart w:id="327" w:name="_Toc33042106"/>
      <w:r w:rsidRPr="00BB288E">
        <w:lastRenderedPageBreak/>
        <w:t>Annex B:</w:t>
      </w:r>
      <w:r w:rsidRPr="00BB288E">
        <w:br/>
        <w:t>Change history</w:t>
      </w:r>
      <w:bookmarkEnd w:id="326"/>
      <w:bookmarkEnd w:id="327"/>
    </w:p>
    <w:p w14:paraId="7C095F33" w14:textId="77777777" w:rsidR="00D756B6" w:rsidRPr="00DB3790" w:rsidRDefault="00D756B6" w:rsidP="00D756B6">
      <w:pPr>
        <w:pStyle w:val="TH"/>
      </w:pPr>
    </w:p>
    <w:tbl>
      <w:tblPr>
        <w:tblW w:w="974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800"/>
        <w:gridCol w:w="1094"/>
        <w:gridCol w:w="702"/>
        <w:gridCol w:w="425"/>
        <w:gridCol w:w="426"/>
        <w:gridCol w:w="4684"/>
        <w:gridCol w:w="710"/>
      </w:tblGrid>
      <w:tr w:rsidR="00E8629F" w:rsidRPr="00DB3790" w14:paraId="2E3D6830" w14:textId="77777777" w:rsidTr="00124B62">
        <w:trPr>
          <w:cantSplit/>
        </w:trPr>
        <w:tc>
          <w:tcPr>
            <w:tcW w:w="9741" w:type="dxa"/>
            <w:gridSpan w:val="8"/>
            <w:tcBorders>
              <w:bottom w:val="nil"/>
            </w:tcBorders>
            <w:shd w:val="solid" w:color="FFFFFF" w:fill="auto"/>
          </w:tcPr>
          <w:bookmarkEnd w:id="321"/>
          <w:bookmarkEnd w:id="322"/>
          <w:p w14:paraId="0E961201" w14:textId="77777777" w:rsidR="00E8629F" w:rsidRPr="00DB3790" w:rsidRDefault="00E8629F">
            <w:pPr>
              <w:pStyle w:val="TAL"/>
              <w:jc w:val="center"/>
              <w:rPr>
                <w:b/>
                <w:sz w:val="16"/>
              </w:rPr>
            </w:pPr>
            <w:r w:rsidRPr="00DB3790">
              <w:rPr>
                <w:b/>
              </w:rPr>
              <w:t>Change history</w:t>
            </w:r>
          </w:p>
        </w:tc>
      </w:tr>
      <w:tr w:rsidR="006B0D02" w:rsidRPr="00DB3790" w14:paraId="5FA9104E" w14:textId="77777777" w:rsidTr="002C2E4F">
        <w:tc>
          <w:tcPr>
            <w:tcW w:w="900" w:type="dxa"/>
            <w:shd w:val="pct10" w:color="auto" w:fill="FFFFFF"/>
          </w:tcPr>
          <w:p w14:paraId="04D2B948" w14:textId="77777777" w:rsidR="006B0D02" w:rsidRPr="00DB3790" w:rsidRDefault="006B0D02">
            <w:pPr>
              <w:pStyle w:val="TAL"/>
              <w:rPr>
                <w:b/>
                <w:sz w:val="16"/>
              </w:rPr>
            </w:pPr>
            <w:r w:rsidRPr="00DB3790">
              <w:rPr>
                <w:b/>
                <w:sz w:val="16"/>
              </w:rPr>
              <w:t>Date</w:t>
            </w:r>
          </w:p>
        </w:tc>
        <w:tc>
          <w:tcPr>
            <w:tcW w:w="800" w:type="dxa"/>
            <w:shd w:val="pct10" w:color="auto" w:fill="FFFFFF"/>
          </w:tcPr>
          <w:p w14:paraId="231AA958" w14:textId="77777777" w:rsidR="006B0D02" w:rsidRPr="00DB3790" w:rsidRDefault="006856E5">
            <w:pPr>
              <w:pStyle w:val="TAL"/>
              <w:rPr>
                <w:b/>
                <w:sz w:val="16"/>
              </w:rPr>
            </w:pPr>
            <w:r w:rsidRPr="00DB3790">
              <w:rPr>
                <w:b/>
                <w:sz w:val="16"/>
              </w:rPr>
              <w:t>Meeting</w:t>
            </w:r>
          </w:p>
        </w:tc>
        <w:tc>
          <w:tcPr>
            <w:tcW w:w="1094" w:type="dxa"/>
            <w:shd w:val="pct10" w:color="auto" w:fill="FFFFFF"/>
          </w:tcPr>
          <w:p w14:paraId="50DF528F" w14:textId="77777777" w:rsidR="006B0D02" w:rsidRPr="00DB3790" w:rsidRDefault="006B0D02" w:rsidP="006856E5">
            <w:pPr>
              <w:pStyle w:val="TAL"/>
              <w:rPr>
                <w:b/>
                <w:sz w:val="16"/>
              </w:rPr>
            </w:pPr>
            <w:r w:rsidRPr="00DB3790">
              <w:rPr>
                <w:b/>
                <w:sz w:val="16"/>
              </w:rPr>
              <w:t>TDoc</w:t>
            </w:r>
          </w:p>
        </w:tc>
        <w:tc>
          <w:tcPr>
            <w:tcW w:w="702" w:type="dxa"/>
            <w:shd w:val="pct10" w:color="auto" w:fill="FFFFFF"/>
          </w:tcPr>
          <w:p w14:paraId="226F1DA1" w14:textId="77777777" w:rsidR="006B0D02" w:rsidRPr="00DB3790" w:rsidRDefault="006B0D02">
            <w:pPr>
              <w:pStyle w:val="TAL"/>
              <w:rPr>
                <w:b/>
                <w:sz w:val="16"/>
              </w:rPr>
            </w:pPr>
            <w:r w:rsidRPr="00DB3790">
              <w:rPr>
                <w:b/>
                <w:sz w:val="16"/>
              </w:rPr>
              <w:t>CR</w:t>
            </w:r>
          </w:p>
        </w:tc>
        <w:tc>
          <w:tcPr>
            <w:tcW w:w="425" w:type="dxa"/>
            <w:shd w:val="pct10" w:color="auto" w:fill="FFFFFF"/>
          </w:tcPr>
          <w:p w14:paraId="1BD06FA0" w14:textId="77777777" w:rsidR="006B0D02" w:rsidRPr="00DB3790" w:rsidRDefault="006B0D02">
            <w:pPr>
              <w:pStyle w:val="TAL"/>
              <w:rPr>
                <w:b/>
                <w:sz w:val="16"/>
              </w:rPr>
            </w:pPr>
            <w:r w:rsidRPr="00DB3790">
              <w:rPr>
                <w:b/>
                <w:sz w:val="16"/>
              </w:rPr>
              <w:t>Rev</w:t>
            </w:r>
          </w:p>
        </w:tc>
        <w:tc>
          <w:tcPr>
            <w:tcW w:w="426" w:type="dxa"/>
            <w:shd w:val="pct10" w:color="auto" w:fill="FFFFFF"/>
          </w:tcPr>
          <w:p w14:paraId="26570134" w14:textId="77777777" w:rsidR="006B0D02" w:rsidRPr="00DB3790" w:rsidRDefault="006B0D02">
            <w:pPr>
              <w:pStyle w:val="TAL"/>
              <w:rPr>
                <w:b/>
                <w:sz w:val="16"/>
              </w:rPr>
            </w:pPr>
            <w:r w:rsidRPr="00DB3790">
              <w:rPr>
                <w:b/>
                <w:sz w:val="16"/>
              </w:rPr>
              <w:t>Cat</w:t>
            </w:r>
          </w:p>
        </w:tc>
        <w:tc>
          <w:tcPr>
            <w:tcW w:w="4684" w:type="dxa"/>
            <w:shd w:val="pct10" w:color="auto" w:fill="FFFFFF"/>
          </w:tcPr>
          <w:p w14:paraId="72D5E494" w14:textId="77777777" w:rsidR="006B0D02" w:rsidRPr="00DB3790" w:rsidRDefault="006B0D02">
            <w:pPr>
              <w:pStyle w:val="TAL"/>
              <w:rPr>
                <w:b/>
                <w:sz w:val="16"/>
              </w:rPr>
            </w:pPr>
            <w:r w:rsidRPr="00DB3790">
              <w:rPr>
                <w:b/>
                <w:sz w:val="16"/>
              </w:rPr>
              <w:t>Subject/Comment</w:t>
            </w:r>
          </w:p>
        </w:tc>
        <w:tc>
          <w:tcPr>
            <w:tcW w:w="710" w:type="dxa"/>
            <w:shd w:val="pct10" w:color="auto" w:fill="FFFFFF"/>
          </w:tcPr>
          <w:p w14:paraId="12AF06EB" w14:textId="77777777" w:rsidR="006B0D02" w:rsidRPr="00DB3790" w:rsidRDefault="006B0D02">
            <w:pPr>
              <w:pStyle w:val="TAL"/>
              <w:rPr>
                <w:b/>
                <w:sz w:val="16"/>
              </w:rPr>
            </w:pPr>
            <w:r w:rsidRPr="00DB3790">
              <w:rPr>
                <w:b/>
                <w:sz w:val="16"/>
              </w:rPr>
              <w:t>New vers</w:t>
            </w:r>
            <w:r w:rsidR="006856E5" w:rsidRPr="00DB3790">
              <w:rPr>
                <w:b/>
                <w:sz w:val="16"/>
              </w:rPr>
              <w:t>ion</w:t>
            </w:r>
          </w:p>
        </w:tc>
      </w:tr>
      <w:tr w:rsidR="00092D93" w:rsidRPr="00DB3790" w14:paraId="21BE1ADE" w14:textId="77777777" w:rsidTr="002C2E4F">
        <w:tc>
          <w:tcPr>
            <w:tcW w:w="900" w:type="dxa"/>
            <w:shd w:val="solid" w:color="FFFFFF" w:fill="auto"/>
          </w:tcPr>
          <w:p w14:paraId="73E35D3F" w14:textId="77777777" w:rsidR="00092D93" w:rsidRPr="00DB3790" w:rsidRDefault="002A0EB1" w:rsidP="006B0D02">
            <w:pPr>
              <w:pStyle w:val="TAC"/>
              <w:rPr>
                <w:sz w:val="16"/>
                <w:szCs w:val="16"/>
              </w:rPr>
            </w:pPr>
            <w:r w:rsidRPr="00DB3790">
              <w:rPr>
                <w:sz w:val="16"/>
                <w:szCs w:val="16"/>
              </w:rPr>
              <w:t>2019-09</w:t>
            </w:r>
          </w:p>
        </w:tc>
        <w:tc>
          <w:tcPr>
            <w:tcW w:w="800" w:type="dxa"/>
            <w:shd w:val="solid" w:color="FFFFFF" w:fill="auto"/>
          </w:tcPr>
          <w:p w14:paraId="747D1CB7" w14:textId="77777777" w:rsidR="00092D93" w:rsidRPr="00DB3790" w:rsidRDefault="002A0EB1" w:rsidP="006B0D02">
            <w:pPr>
              <w:pStyle w:val="TAC"/>
              <w:rPr>
                <w:sz w:val="16"/>
                <w:szCs w:val="16"/>
              </w:rPr>
            </w:pPr>
            <w:r w:rsidRPr="00DB3790">
              <w:rPr>
                <w:sz w:val="16"/>
                <w:szCs w:val="16"/>
              </w:rPr>
              <w:t>SA#85</w:t>
            </w:r>
          </w:p>
        </w:tc>
        <w:tc>
          <w:tcPr>
            <w:tcW w:w="1094" w:type="dxa"/>
            <w:shd w:val="solid" w:color="FFFFFF" w:fill="auto"/>
          </w:tcPr>
          <w:p w14:paraId="7EC388CB" w14:textId="77777777" w:rsidR="00092D93" w:rsidRPr="00DB3790" w:rsidRDefault="00CB5E73" w:rsidP="006B0D02">
            <w:pPr>
              <w:pStyle w:val="TAC"/>
              <w:rPr>
                <w:sz w:val="16"/>
                <w:szCs w:val="16"/>
              </w:rPr>
            </w:pPr>
            <w:r>
              <w:rPr>
                <w:sz w:val="16"/>
                <w:szCs w:val="16"/>
              </w:rPr>
              <w:t>SP-190644</w:t>
            </w:r>
          </w:p>
        </w:tc>
        <w:tc>
          <w:tcPr>
            <w:tcW w:w="702" w:type="dxa"/>
            <w:shd w:val="solid" w:color="FFFFFF" w:fill="auto"/>
          </w:tcPr>
          <w:p w14:paraId="2E63DEBD" w14:textId="77777777" w:rsidR="00092D93" w:rsidRPr="00DB3790" w:rsidRDefault="00092D93" w:rsidP="006B0D02">
            <w:pPr>
              <w:pStyle w:val="TAL"/>
              <w:rPr>
                <w:sz w:val="16"/>
                <w:szCs w:val="16"/>
              </w:rPr>
            </w:pPr>
          </w:p>
        </w:tc>
        <w:tc>
          <w:tcPr>
            <w:tcW w:w="425" w:type="dxa"/>
            <w:shd w:val="solid" w:color="FFFFFF" w:fill="auto"/>
          </w:tcPr>
          <w:p w14:paraId="4864D067" w14:textId="77777777" w:rsidR="00092D93" w:rsidRPr="00DB3790" w:rsidRDefault="00092D93" w:rsidP="006B0D02">
            <w:pPr>
              <w:pStyle w:val="TAR"/>
              <w:rPr>
                <w:sz w:val="16"/>
                <w:szCs w:val="16"/>
              </w:rPr>
            </w:pPr>
          </w:p>
        </w:tc>
        <w:tc>
          <w:tcPr>
            <w:tcW w:w="426" w:type="dxa"/>
            <w:shd w:val="solid" w:color="FFFFFF" w:fill="auto"/>
          </w:tcPr>
          <w:p w14:paraId="5E9BCDCB" w14:textId="77777777" w:rsidR="00092D93" w:rsidRPr="00DB3790" w:rsidRDefault="00092D93" w:rsidP="006B0D02">
            <w:pPr>
              <w:pStyle w:val="TAC"/>
              <w:rPr>
                <w:sz w:val="16"/>
                <w:szCs w:val="16"/>
              </w:rPr>
            </w:pPr>
          </w:p>
        </w:tc>
        <w:tc>
          <w:tcPr>
            <w:tcW w:w="4684" w:type="dxa"/>
            <w:shd w:val="solid" w:color="FFFFFF" w:fill="auto"/>
          </w:tcPr>
          <w:p w14:paraId="1A32BE70" w14:textId="77777777" w:rsidR="00092D93" w:rsidRPr="00DB3790" w:rsidRDefault="002A0EB1" w:rsidP="006B0D02">
            <w:pPr>
              <w:pStyle w:val="TAL"/>
              <w:rPr>
                <w:sz w:val="16"/>
                <w:szCs w:val="16"/>
              </w:rPr>
            </w:pPr>
            <w:r w:rsidRPr="00DB3790">
              <w:rPr>
                <w:sz w:val="16"/>
                <w:szCs w:val="16"/>
              </w:rPr>
              <w:t>Presented to TSG SA#85 for information</w:t>
            </w:r>
          </w:p>
        </w:tc>
        <w:tc>
          <w:tcPr>
            <w:tcW w:w="710" w:type="dxa"/>
            <w:shd w:val="solid" w:color="FFFFFF" w:fill="auto"/>
          </w:tcPr>
          <w:p w14:paraId="27C0926D" w14:textId="77777777" w:rsidR="00092D93" w:rsidRPr="00DB3790" w:rsidRDefault="002A0EB1" w:rsidP="007D6048">
            <w:pPr>
              <w:pStyle w:val="TAC"/>
              <w:rPr>
                <w:sz w:val="16"/>
                <w:szCs w:val="16"/>
              </w:rPr>
            </w:pPr>
            <w:r w:rsidRPr="00DB3790">
              <w:rPr>
                <w:sz w:val="16"/>
                <w:szCs w:val="16"/>
              </w:rPr>
              <w:t>1.0.0</w:t>
            </w:r>
          </w:p>
        </w:tc>
      </w:tr>
      <w:tr w:rsidR="00C905ED" w:rsidRPr="00DB3790" w14:paraId="6DC21699" w14:textId="77777777" w:rsidTr="002C2E4F">
        <w:tc>
          <w:tcPr>
            <w:tcW w:w="900" w:type="dxa"/>
            <w:shd w:val="solid" w:color="FFFFFF" w:fill="auto"/>
          </w:tcPr>
          <w:p w14:paraId="56025EAA" w14:textId="2C7EF73F" w:rsidR="00C905ED" w:rsidRPr="00DB3790" w:rsidRDefault="00C905ED" w:rsidP="006B0D02">
            <w:pPr>
              <w:pStyle w:val="TAC"/>
              <w:rPr>
                <w:sz w:val="16"/>
                <w:szCs w:val="16"/>
              </w:rPr>
            </w:pPr>
            <w:r>
              <w:rPr>
                <w:sz w:val="16"/>
                <w:szCs w:val="16"/>
              </w:rPr>
              <w:t>2019-</w:t>
            </w:r>
            <w:r w:rsidR="00457A99">
              <w:rPr>
                <w:sz w:val="16"/>
                <w:szCs w:val="16"/>
              </w:rPr>
              <w:t>11</w:t>
            </w:r>
          </w:p>
        </w:tc>
        <w:tc>
          <w:tcPr>
            <w:tcW w:w="800" w:type="dxa"/>
            <w:shd w:val="solid" w:color="FFFFFF" w:fill="auto"/>
          </w:tcPr>
          <w:p w14:paraId="33F68224" w14:textId="7D2713FB" w:rsidR="00C905ED" w:rsidRPr="00DB3790" w:rsidRDefault="00457A99" w:rsidP="006B0D02">
            <w:pPr>
              <w:pStyle w:val="TAC"/>
              <w:rPr>
                <w:sz w:val="16"/>
                <w:szCs w:val="16"/>
              </w:rPr>
            </w:pPr>
            <w:r>
              <w:rPr>
                <w:sz w:val="16"/>
                <w:szCs w:val="16"/>
              </w:rPr>
              <w:t>SA4#106</w:t>
            </w:r>
          </w:p>
        </w:tc>
        <w:tc>
          <w:tcPr>
            <w:tcW w:w="1094" w:type="dxa"/>
            <w:shd w:val="solid" w:color="FFFFFF" w:fill="auto"/>
          </w:tcPr>
          <w:p w14:paraId="12EB6584" w14:textId="27EA1D36" w:rsidR="00C905ED" w:rsidRDefault="00D87632" w:rsidP="00D87632">
            <w:pPr>
              <w:pStyle w:val="TAC"/>
              <w:rPr>
                <w:sz w:val="16"/>
                <w:szCs w:val="16"/>
              </w:rPr>
            </w:pPr>
            <w:r>
              <w:rPr>
                <w:sz w:val="16"/>
                <w:szCs w:val="16"/>
              </w:rPr>
              <w:t>S</w:t>
            </w:r>
            <w:r w:rsidRPr="00D87632">
              <w:rPr>
                <w:sz w:val="16"/>
                <w:szCs w:val="16"/>
              </w:rPr>
              <w:t>4-191289</w:t>
            </w:r>
          </w:p>
        </w:tc>
        <w:tc>
          <w:tcPr>
            <w:tcW w:w="702" w:type="dxa"/>
            <w:shd w:val="solid" w:color="FFFFFF" w:fill="auto"/>
          </w:tcPr>
          <w:p w14:paraId="6BA22289" w14:textId="77777777" w:rsidR="00C905ED" w:rsidRPr="00DB3790" w:rsidRDefault="00C905ED" w:rsidP="006B0D02">
            <w:pPr>
              <w:pStyle w:val="TAL"/>
              <w:rPr>
                <w:sz w:val="16"/>
                <w:szCs w:val="16"/>
              </w:rPr>
            </w:pPr>
          </w:p>
        </w:tc>
        <w:tc>
          <w:tcPr>
            <w:tcW w:w="425" w:type="dxa"/>
            <w:shd w:val="solid" w:color="FFFFFF" w:fill="auto"/>
          </w:tcPr>
          <w:p w14:paraId="4613DAB4" w14:textId="77777777" w:rsidR="00C905ED" w:rsidRPr="00DB3790" w:rsidRDefault="00C905ED" w:rsidP="006B0D02">
            <w:pPr>
              <w:pStyle w:val="TAR"/>
              <w:rPr>
                <w:sz w:val="16"/>
                <w:szCs w:val="16"/>
              </w:rPr>
            </w:pPr>
          </w:p>
        </w:tc>
        <w:tc>
          <w:tcPr>
            <w:tcW w:w="426" w:type="dxa"/>
            <w:shd w:val="solid" w:color="FFFFFF" w:fill="auto"/>
          </w:tcPr>
          <w:p w14:paraId="02BA0BD4" w14:textId="77777777" w:rsidR="00C905ED" w:rsidRPr="00DB3790" w:rsidRDefault="00C905ED" w:rsidP="006B0D02">
            <w:pPr>
              <w:pStyle w:val="TAC"/>
              <w:rPr>
                <w:sz w:val="16"/>
                <w:szCs w:val="16"/>
              </w:rPr>
            </w:pPr>
          </w:p>
        </w:tc>
        <w:tc>
          <w:tcPr>
            <w:tcW w:w="4684" w:type="dxa"/>
            <w:shd w:val="solid" w:color="FFFFFF" w:fill="auto"/>
          </w:tcPr>
          <w:p w14:paraId="36646EBA" w14:textId="0572DF33" w:rsidR="00C905ED" w:rsidRPr="00DB3790" w:rsidRDefault="00457A99" w:rsidP="006B0D02">
            <w:pPr>
              <w:pStyle w:val="TAL"/>
              <w:rPr>
                <w:sz w:val="16"/>
                <w:szCs w:val="16"/>
              </w:rPr>
            </w:pPr>
            <w:r>
              <w:rPr>
                <w:sz w:val="16"/>
                <w:szCs w:val="16"/>
              </w:rPr>
              <w:t>Agreements during SA4#106</w:t>
            </w:r>
          </w:p>
        </w:tc>
        <w:tc>
          <w:tcPr>
            <w:tcW w:w="710" w:type="dxa"/>
            <w:shd w:val="solid" w:color="FFFFFF" w:fill="auto"/>
          </w:tcPr>
          <w:p w14:paraId="45F89D94" w14:textId="4FC8434A" w:rsidR="00C905ED" w:rsidRPr="00DB3790" w:rsidRDefault="00457A99" w:rsidP="007D6048">
            <w:pPr>
              <w:pStyle w:val="TAC"/>
              <w:rPr>
                <w:sz w:val="16"/>
                <w:szCs w:val="16"/>
              </w:rPr>
            </w:pPr>
            <w:r>
              <w:rPr>
                <w:sz w:val="16"/>
                <w:szCs w:val="16"/>
              </w:rPr>
              <w:t>1.1.0</w:t>
            </w:r>
          </w:p>
        </w:tc>
      </w:tr>
      <w:tr w:rsidR="00457A99" w:rsidRPr="00DB3790" w14:paraId="24B3AC68" w14:textId="77777777" w:rsidTr="002C2E4F">
        <w:tc>
          <w:tcPr>
            <w:tcW w:w="900" w:type="dxa"/>
            <w:shd w:val="solid" w:color="FFFFFF" w:fill="auto"/>
          </w:tcPr>
          <w:p w14:paraId="338E7E37" w14:textId="5400187D" w:rsidR="00457A99" w:rsidRDefault="00457A99" w:rsidP="00457A99">
            <w:pPr>
              <w:pStyle w:val="TAC"/>
              <w:rPr>
                <w:sz w:val="16"/>
                <w:szCs w:val="16"/>
              </w:rPr>
            </w:pPr>
            <w:r>
              <w:rPr>
                <w:sz w:val="16"/>
                <w:szCs w:val="16"/>
              </w:rPr>
              <w:t>2020-01</w:t>
            </w:r>
          </w:p>
        </w:tc>
        <w:tc>
          <w:tcPr>
            <w:tcW w:w="800" w:type="dxa"/>
            <w:shd w:val="solid" w:color="FFFFFF" w:fill="auto"/>
          </w:tcPr>
          <w:p w14:paraId="7C8CE4DC" w14:textId="734A1DDC" w:rsidR="00457A99" w:rsidRDefault="00457A99" w:rsidP="00457A99">
            <w:pPr>
              <w:pStyle w:val="TAC"/>
              <w:rPr>
                <w:sz w:val="16"/>
                <w:szCs w:val="16"/>
              </w:rPr>
            </w:pPr>
            <w:r>
              <w:rPr>
                <w:sz w:val="16"/>
                <w:szCs w:val="16"/>
              </w:rPr>
              <w:t>SA4#107</w:t>
            </w:r>
          </w:p>
        </w:tc>
        <w:tc>
          <w:tcPr>
            <w:tcW w:w="1094" w:type="dxa"/>
            <w:shd w:val="solid" w:color="FFFFFF" w:fill="auto"/>
          </w:tcPr>
          <w:p w14:paraId="4434C6CE" w14:textId="3DBEFA1F" w:rsidR="00457A99" w:rsidRDefault="00457A99" w:rsidP="00457A99">
            <w:pPr>
              <w:pStyle w:val="TAC"/>
              <w:rPr>
                <w:sz w:val="16"/>
                <w:szCs w:val="16"/>
              </w:rPr>
            </w:pPr>
            <w:r>
              <w:rPr>
                <w:sz w:val="16"/>
                <w:szCs w:val="16"/>
              </w:rPr>
              <w:t>S4-20</w:t>
            </w:r>
            <w:r w:rsidR="009934F5">
              <w:rPr>
                <w:sz w:val="16"/>
                <w:szCs w:val="16"/>
              </w:rPr>
              <w:t>0</w:t>
            </w:r>
            <w:r w:rsidR="005A183C">
              <w:rPr>
                <w:sz w:val="16"/>
                <w:szCs w:val="16"/>
              </w:rPr>
              <w:t>213</w:t>
            </w:r>
          </w:p>
        </w:tc>
        <w:tc>
          <w:tcPr>
            <w:tcW w:w="702" w:type="dxa"/>
            <w:shd w:val="solid" w:color="FFFFFF" w:fill="auto"/>
          </w:tcPr>
          <w:p w14:paraId="37BBA27B" w14:textId="77777777" w:rsidR="00457A99" w:rsidRPr="00DB3790" w:rsidRDefault="00457A99" w:rsidP="00457A99">
            <w:pPr>
              <w:pStyle w:val="TAL"/>
              <w:rPr>
                <w:sz w:val="16"/>
                <w:szCs w:val="16"/>
              </w:rPr>
            </w:pPr>
          </w:p>
        </w:tc>
        <w:tc>
          <w:tcPr>
            <w:tcW w:w="425" w:type="dxa"/>
            <w:shd w:val="solid" w:color="FFFFFF" w:fill="auto"/>
          </w:tcPr>
          <w:p w14:paraId="345513C3" w14:textId="77777777" w:rsidR="00457A99" w:rsidRPr="00DB3790" w:rsidRDefault="00457A99" w:rsidP="00457A99">
            <w:pPr>
              <w:pStyle w:val="TAR"/>
              <w:rPr>
                <w:sz w:val="16"/>
                <w:szCs w:val="16"/>
              </w:rPr>
            </w:pPr>
          </w:p>
        </w:tc>
        <w:tc>
          <w:tcPr>
            <w:tcW w:w="426" w:type="dxa"/>
            <w:shd w:val="solid" w:color="FFFFFF" w:fill="auto"/>
          </w:tcPr>
          <w:p w14:paraId="3EE3F9D4" w14:textId="77777777" w:rsidR="00457A99" w:rsidRPr="00DB3790" w:rsidRDefault="00457A99" w:rsidP="00457A99">
            <w:pPr>
              <w:pStyle w:val="TAC"/>
              <w:rPr>
                <w:sz w:val="16"/>
                <w:szCs w:val="16"/>
              </w:rPr>
            </w:pPr>
          </w:p>
        </w:tc>
        <w:tc>
          <w:tcPr>
            <w:tcW w:w="4684" w:type="dxa"/>
            <w:shd w:val="solid" w:color="FFFFFF" w:fill="auto"/>
          </w:tcPr>
          <w:p w14:paraId="4AF419A0" w14:textId="114745BD" w:rsidR="00457A99" w:rsidRPr="00DB3790" w:rsidRDefault="00457A99" w:rsidP="00457A99">
            <w:pPr>
              <w:pStyle w:val="TAL"/>
              <w:rPr>
                <w:sz w:val="16"/>
                <w:szCs w:val="16"/>
              </w:rPr>
            </w:pPr>
            <w:r>
              <w:rPr>
                <w:sz w:val="16"/>
                <w:szCs w:val="16"/>
              </w:rPr>
              <w:t>Agreements during SA4#10</w:t>
            </w:r>
            <w:r w:rsidR="009934F5">
              <w:rPr>
                <w:sz w:val="16"/>
                <w:szCs w:val="16"/>
              </w:rPr>
              <w:t>7</w:t>
            </w:r>
          </w:p>
        </w:tc>
        <w:tc>
          <w:tcPr>
            <w:tcW w:w="710" w:type="dxa"/>
            <w:shd w:val="solid" w:color="FFFFFF" w:fill="auto"/>
          </w:tcPr>
          <w:p w14:paraId="1187E047" w14:textId="00F1B127" w:rsidR="00457A99" w:rsidRDefault="00457A99" w:rsidP="00457A99">
            <w:pPr>
              <w:pStyle w:val="TAC"/>
              <w:rPr>
                <w:sz w:val="16"/>
                <w:szCs w:val="16"/>
              </w:rPr>
            </w:pPr>
            <w:r>
              <w:rPr>
                <w:sz w:val="16"/>
                <w:szCs w:val="16"/>
              </w:rPr>
              <w:t>1.2.0</w:t>
            </w:r>
          </w:p>
        </w:tc>
      </w:tr>
      <w:tr w:rsidR="003824B7" w:rsidRPr="00DB3790" w14:paraId="7133943C" w14:textId="77777777" w:rsidTr="002C2E4F">
        <w:tc>
          <w:tcPr>
            <w:tcW w:w="900" w:type="dxa"/>
            <w:shd w:val="solid" w:color="FFFFFF" w:fill="auto"/>
          </w:tcPr>
          <w:p w14:paraId="3DDD7259" w14:textId="2F6EB984" w:rsidR="003824B7" w:rsidRPr="00DB3790" w:rsidRDefault="003824B7" w:rsidP="003824B7">
            <w:pPr>
              <w:pStyle w:val="TAC"/>
              <w:rPr>
                <w:sz w:val="16"/>
                <w:szCs w:val="16"/>
              </w:rPr>
            </w:pPr>
            <w:r>
              <w:rPr>
                <w:sz w:val="16"/>
                <w:szCs w:val="16"/>
              </w:rPr>
              <w:t>2020-02</w:t>
            </w:r>
          </w:p>
        </w:tc>
        <w:tc>
          <w:tcPr>
            <w:tcW w:w="800" w:type="dxa"/>
            <w:shd w:val="solid" w:color="FFFFFF" w:fill="auto"/>
          </w:tcPr>
          <w:p w14:paraId="73789632" w14:textId="34343824" w:rsidR="003824B7" w:rsidRPr="00DB3790" w:rsidRDefault="003824B7" w:rsidP="003824B7">
            <w:pPr>
              <w:pStyle w:val="TAC"/>
              <w:rPr>
                <w:sz w:val="16"/>
                <w:szCs w:val="16"/>
              </w:rPr>
            </w:pPr>
            <w:r>
              <w:rPr>
                <w:sz w:val="16"/>
                <w:szCs w:val="16"/>
              </w:rPr>
              <w:t>SA4#87</w:t>
            </w:r>
          </w:p>
        </w:tc>
        <w:tc>
          <w:tcPr>
            <w:tcW w:w="1094" w:type="dxa"/>
            <w:shd w:val="solid" w:color="FFFFFF" w:fill="auto"/>
          </w:tcPr>
          <w:p w14:paraId="74270282" w14:textId="6E533C68" w:rsidR="003824B7" w:rsidRDefault="003824B7" w:rsidP="003824B7">
            <w:pPr>
              <w:pStyle w:val="TAC"/>
              <w:rPr>
                <w:sz w:val="16"/>
                <w:szCs w:val="16"/>
              </w:rPr>
            </w:pPr>
            <w:r>
              <w:rPr>
                <w:sz w:val="16"/>
                <w:szCs w:val="16"/>
              </w:rPr>
              <w:t>SP-200342</w:t>
            </w:r>
          </w:p>
        </w:tc>
        <w:tc>
          <w:tcPr>
            <w:tcW w:w="702" w:type="dxa"/>
            <w:shd w:val="solid" w:color="FFFFFF" w:fill="auto"/>
          </w:tcPr>
          <w:p w14:paraId="1798294B" w14:textId="77777777" w:rsidR="003824B7" w:rsidRPr="00DB3790" w:rsidRDefault="003824B7" w:rsidP="003824B7">
            <w:pPr>
              <w:pStyle w:val="TAL"/>
              <w:rPr>
                <w:sz w:val="16"/>
                <w:szCs w:val="16"/>
              </w:rPr>
            </w:pPr>
          </w:p>
        </w:tc>
        <w:tc>
          <w:tcPr>
            <w:tcW w:w="425" w:type="dxa"/>
            <w:shd w:val="solid" w:color="FFFFFF" w:fill="auto"/>
          </w:tcPr>
          <w:p w14:paraId="4374E3A9" w14:textId="77777777" w:rsidR="003824B7" w:rsidRPr="00DB3790" w:rsidRDefault="003824B7" w:rsidP="003824B7">
            <w:pPr>
              <w:pStyle w:val="TAR"/>
              <w:rPr>
                <w:sz w:val="16"/>
                <w:szCs w:val="16"/>
              </w:rPr>
            </w:pPr>
          </w:p>
        </w:tc>
        <w:tc>
          <w:tcPr>
            <w:tcW w:w="426" w:type="dxa"/>
            <w:shd w:val="solid" w:color="FFFFFF" w:fill="auto"/>
          </w:tcPr>
          <w:p w14:paraId="764E93D2" w14:textId="77777777" w:rsidR="003824B7" w:rsidRPr="00DB3790" w:rsidRDefault="003824B7" w:rsidP="003824B7">
            <w:pPr>
              <w:pStyle w:val="TAC"/>
              <w:rPr>
                <w:sz w:val="16"/>
                <w:szCs w:val="16"/>
              </w:rPr>
            </w:pPr>
          </w:p>
        </w:tc>
        <w:tc>
          <w:tcPr>
            <w:tcW w:w="4684" w:type="dxa"/>
            <w:shd w:val="solid" w:color="FFFFFF" w:fill="auto"/>
          </w:tcPr>
          <w:p w14:paraId="3F89DFCB" w14:textId="7EC14CC1" w:rsidR="003824B7" w:rsidRPr="00DB3790" w:rsidRDefault="003824B7" w:rsidP="003824B7">
            <w:pPr>
              <w:pStyle w:val="TAL"/>
              <w:rPr>
                <w:sz w:val="16"/>
                <w:szCs w:val="16"/>
              </w:rPr>
            </w:pPr>
            <w:r>
              <w:rPr>
                <w:sz w:val="16"/>
                <w:szCs w:val="16"/>
              </w:rPr>
              <w:t>Agreements during SA4#107</w:t>
            </w:r>
          </w:p>
        </w:tc>
        <w:tc>
          <w:tcPr>
            <w:tcW w:w="710" w:type="dxa"/>
            <w:shd w:val="solid" w:color="FFFFFF" w:fill="auto"/>
          </w:tcPr>
          <w:p w14:paraId="275B3601" w14:textId="3EAB0F4C" w:rsidR="003824B7" w:rsidRPr="00DB3790" w:rsidRDefault="003824B7" w:rsidP="003824B7">
            <w:pPr>
              <w:pStyle w:val="TAC"/>
              <w:rPr>
                <w:sz w:val="16"/>
                <w:szCs w:val="16"/>
              </w:rPr>
            </w:pPr>
            <w:r>
              <w:rPr>
                <w:sz w:val="16"/>
                <w:szCs w:val="16"/>
              </w:rPr>
              <w:t>1.3.0</w:t>
            </w:r>
          </w:p>
        </w:tc>
      </w:tr>
      <w:tr w:rsidR="003824B7" w:rsidRPr="00DB3790" w14:paraId="50ED4DC2" w14:textId="77777777" w:rsidTr="002C2E4F">
        <w:tc>
          <w:tcPr>
            <w:tcW w:w="900" w:type="dxa"/>
            <w:shd w:val="solid" w:color="FFFFFF" w:fill="auto"/>
          </w:tcPr>
          <w:p w14:paraId="6944D77E" w14:textId="645D3F25" w:rsidR="003824B7" w:rsidRPr="00DB3790" w:rsidRDefault="003824B7" w:rsidP="003824B7">
            <w:pPr>
              <w:pStyle w:val="TAC"/>
              <w:rPr>
                <w:sz w:val="16"/>
                <w:szCs w:val="16"/>
              </w:rPr>
            </w:pPr>
            <w:r>
              <w:rPr>
                <w:sz w:val="16"/>
                <w:szCs w:val="16"/>
              </w:rPr>
              <w:t>2020-03</w:t>
            </w:r>
          </w:p>
        </w:tc>
        <w:tc>
          <w:tcPr>
            <w:tcW w:w="800" w:type="dxa"/>
            <w:shd w:val="solid" w:color="FFFFFF" w:fill="auto"/>
          </w:tcPr>
          <w:p w14:paraId="110BF93C" w14:textId="43AA5367" w:rsidR="003824B7" w:rsidRPr="00DB3790" w:rsidRDefault="003824B7" w:rsidP="003824B7">
            <w:pPr>
              <w:pStyle w:val="TAC"/>
              <w:rPr>
                <w:sz w:val="16"/>
                <w:szCs w:val="16"/>
              </w:rPr>
            </w:pPr>
            <w:r>
              <w:rPr>
                <w:sz w:val="16"/>
                <w:szCs w:val="16"/>
              </w:rPr>
              <w:t>SA#87</w:t>
            </w:r>
          </w:p>
        </w:tc>
        <w:tc>
          <w:tcPr>
            <w:tcW w:w="1094" w:type="dxa"/>
            <w:shd w:val="solid" w:color="FFFFFF" w:fill="auto"/>
          </w:tcPr>
          <w:p w14:paraId="13651AF6" w14:textId="784E67A3" w:rsidR="003824B7" w:rsidRDefault="003824B7" w:rsidP="003824B7">
            <w:pPr>
              <w:pStyle w:val="TAC"/>
              <w:rPr>
                <w:sz w:val="16"/>
                <w:szCs w:val="16"/>
              </w:rPr>
            </w:pPr>
            <w:r>
              <w:rPr>
                <w:sz w:val="16"/>
                <w:szCs w:val="16"/>
              </w:rPr>
              <w:t>SP-200046</w:t>
            </w:r>
          </w:p>
        </w:tc>
        <w:tc>
          <w:tcPr>
            <w:tcW w:w="702" w:type="dxa"/>
            <w:shd w:val="solid" w:color="FFFFFF" w:fill="auto"/>
          </w:tcPr>
          <w:p w14:paraId="28C810A2" w14:textId="77777777" w:rsidR="003824B7" w:rsidRPr="00DB3790" w:rsidRDefault="003824B7" w:rsidP="003824B7">
            <w:pPr>
              <w:pStyle w:val="TAL"/>
              <w:rPr>
                <w:sz w:val="16"/>
                <w:szCs w:val="16"/>
              </w:rPr>
            </w:pPr>
          </w:p>
        </w:tc>
        <w:tc>
          <w:tcPr>
            <w:tcW w:w="425" w:type="dxa"/>
            <w:shd w:val="solid" w:color="FFFFFF" w:fill="auto"/>
          </w:tcPr>
          <w:p w14:paraId="1E32D259" w14:textId="77777777" w:rsidR="003824B7" w:rsidRPr="00DB3790" w:rsidRDefault="003824B7" w:rsidP="003824B7">
            <w:pPr>
              <w:pStyle w:val="TAR"/>
              <w:rPr>
                <w:sz w:val="16"/>
                <w:szCs w:val="16"/>
              </w:rPr>
            </w:pPr>
          </w:p>
        </w:tc>
        <w:tc>
          <w:tcPr>
            <w:tcW w:w="426" w:type="dxa"/>
            <w:shd w:val="solid" w:color="FFFFFF" w:fill="auto"/>
          </w:tcPr>
          <w:p w14:paraId="1EBC5C5A" w14:textId="77777777" w:rsidR="003824B7" w:rsidRPr="00DB3790" w:rsidRDefault="003824B7" w:rsidP="003824B7">
            <w:pPr>
              <w:pStyle w:val="TAC"/>
              <w:rPr>
                <w:sz w:val="16"/>
                <w:szCs w:val="16"/>
              </w:rPr>
            </w:pPr>
          </w:p>
        </w:tc>
        <w:tc>
          <w:tcPr>
            <w:tcW w:w="4684" w:type="dxa"/>
            <w:shd w:val="solid" w:color="FFFFFF" w:fill="auto"/>
          </w:tcPr>
          <w:p w14:paraId="3B2FAF21" w14:textId="224221A3" w:rsidR="003824B7" w:rsidRPr="00DB3790" w:rsidRDefault="003824B7" w:rsidP="003824B7">
            <w:pPr>
              <w:pStyle w:val="TAL"/>
              <w:rPr>
                <w:sz w:val="16"/>
                <w:szCs w:val="16"/>
              </w:rPr>
            </w:pPr>
            <w:r w:rsidRPr="00DB3790">
              <w:rPr>
                <w:sz w:val="16"/>
                <w:szCs w:val="16"/>
              </w:rPr>
              <w:t>Presented to TSG SA#8</w:t>
            </w:r>
            <w:r>
              <w:rPr>
                <w:sz w:val="16"/>
                <w:szCs w:val="16"/>
              </w:rPr>
              <w:t>7</w:t>
            </w:r>
            <w:r w:rsidR="007B1640">
              <w:rPr>
                <w:sz w:val="16"/>
                <w:szCs w:val="16"/>
              </w:rPr>
              <w:t>-e</w:t>
            </w:r>
            <w:r w:rsidRPr="00DB3790">
              <w:rPr>
                <w:sz w:val="16"/>
                <w:szCs w:val="16"/>
              </w:rPr>
              <w:t xml:space="preserve"> for </w:t>
            </w:r>
            <w:r>
              <w:rPr>
                <w:sz w:val="16"/>
                <w:szCs w:val="16"/>
              </w:rPr>
              <w:t>approval</w:t>
            </w:r>
          </w:p>
        </w:tc>
        <w:tc>
          <w:tcPr>
            <w:tcW w:w="710" w:type="dxa"/>
            <w:shd w:val="solid" w:color="FFFFFF" w:fill="auto"/>
          </w:tcPr>
          <w:p w14:paraId="2F5E54F0" w14:textId="134005F6" w:rsidR="003824B7" w:rsidRPr="00DB3790" w:rsidRDefault="003824B7" w:rsidP="003824B7">
            <w:pPr>
              <w:pStyle w:val="TAC"/>
              <w:rPr>
                <w:sz w:val="16"/>
                <w:szCs w:val="16"/>
              </w:rPr>
            </w:pPr>
            <w:r>
              <w:rPr>
                <w:sz w:val="16"/>
                <w:szCs w:val="16"/>
              </w:rPr>
              <w:t>2.0.0</w:t>
            </w:r>
          </w:p>
        </w:tc>
      </w:tr>
      <w:tr w:rsidR="007B1640" w:rsidRPr="00DB3790" w14:paraId="5EB761B9" w14:textId="77777777" w:rsidTr="002C2E4F">
        <w:tc>
          <w:tcPr>
            <w:tcW w:w="900" w:type="dxa"/>
            <w:shd w:val="solid" w:color="FFFFFF" w:fill="auto"/>
          </w:tcPr>
          <w:p w14:paraId="4B80829A" w14:textId="0BC3871D" w:rsidR="007B1640" w:rsidRDefault="007B1640" w:rsidP="007B1640">
            <w:pPr>
              <w:pStyle w:val="TAC"/>
              <w:rPr>
                <w:sz w:val="16"/>
                <w:szCs w:val="16"/>
              </w:rPr>
            </w:pPr>
            <w:r>
              <w:rPr>
                <w:sz w:val="16"/>
                <w:szCs w:val="16"/>
              </w:rPr>
              <w:t>2020-03</w:t>
            </w:r>
          </w:p>
        </w:tc>
        <w:tc>
          <w:tcPr>
            <w:tcW w:w="800" w:type="dxa"/>
            <w:shd w:val="solid" w:color="FFFFFF" w:fill="auto"/>
          </w:tcPr>
          <w:p w14:paraId="1C1F2B3C" w14:textId="67232086" w:rsidR="007B1640" w:rsidRDefault="007B1640" w:rsidP="007B1640">
            <w:pPr>
              <w:pStyle w:val="TAC"/>
              <w:rPr>
                <w:sz w:val="16"/>
                <w:szCs w:val="16"/>
              </w:rPr>
            </w:pPr>
            <w:r>
              <w:rPr>
                <w:sz w:val="16"/>
                <w:szCs w:val="16"/>
              </w:rPr>
              <w:t>SA#87</w:t>
            </w:r>
          </w:p>
        </w:tc>
        <w:tc>
          <w:tcPr>
            <w:tcW w:w="1094" w:type="dxa"/>
            <w:shd w:val="solid" w:color="FFFFFF" w:fill="auto"/>
          </w:tcPr>
          <w:p w14:paraId="72CA55BD" w14:textId="49A3AF56" w:rsidR="007B1640" w:rsidRDefault="007B1640" w:rsidP="007B1640">
            <w:pPr>
              <w:pStyle w:val="TAC"/>
              <w:rPr>
                <w:sz w:val="16"/>
                <w:szCs w:val="16"/>
              </w:rPr>
            </w:pPr>
            <w:r>
              <w:rPr>
                <w:sz w:val="16"/>
                <w:szCs w:val="16"/>
              </w:rPr>
              <w:t>SP-200046</w:t>
            </w:r>
          </w:p>
        </w:tc>
        <w:tc>
          <w:tcPr>
            <w:tcW w:w="702" w:type="dxa"/>
            <w:shd w:val="solid" w:color="FFFFFF" w:fill="auto"/>
          </w:tcPr>
          <w:p w14:paraId="574835A9" w14:textId="77777777" w:rsidR="007B1640" w:rsidRPr="00DB3790" w:rsidRDefault="007B1640" w:rsidP="007B1640">
            <w:pPr>
              <w:pStyle w:val="TAL"/>
              <w:rPr>
                <w:sz w:val="16"/>
                <w:szCs w:val="16"/>
              </w:rPr>
            </w:pPr>
          </w:p>
        </w:tc>
        <w:tc>
          <w:tcPr>
            <w:tcW w:w="425" w:type="dxa"/>
            <w:shd w:val="solid" w:color="FFFFFF" w:fill="auto"/>
          </w:tcPr>
          <w:p w14:paraId="083F73EF" w14:textId="77777777" w:rsidR="007B1640" w:rsidRPr="00DB3790" w:rsidRDefault="007B1640" w:rsidP="007B1640">
            <w:pPr>
              <w:pStyle w:val="TAR"/>
              <w:rPr>
                <w:sz w:val="16"/>
                <w:szCs w:val="16"/>
              </w:rPr>
            </w:pPr>
          </w:p>
        </w:tc>
        <w:tc>
          <w:tcPr>
            <w:tcW w:w="426" w:type="dxa"/>
            <w:shd w:val="solid" w:color="FFFFFF" w:fill="auto"/>
          </w:tcPr>
          <w:p w14:paraId="054F3BA5" w14:textId="77777777" w:rsidR="007B1640" w:rsidRPr="00DB3790" w:rsidRDefault="007B1640" w:rsidP="007B1640">
            <w:pPr>
              <w:pStyle w:val="TAC"/>
              <w:rPr>
                <w:sz w:val="16"/>
                <w:szCs w:val="16"/>
              </w:rPr>
            </w:pPr>
          </w:p>
        </w:tc>
        <w:tc>
          <w:tcPr>
            <w:tcW w:w="4684" w:type="dxa"/>
            <w:shd w:val="solid" w:color="FFFFFF" w:fill="auto"/>
          </w:tcPr>
          <w:p w14:paraId="4BAFD5AC" w14:textId="53F95912" w:rsidR="007B1640" w:rsidRPr="00DB3790" w:rsidRDefault="007B1640" w:rsidP="007B1640">
            <w:pPr>
              <w:pStyle w:val="TAL"/>
              <w:rPr>
                <w:sz w:val="16"/>
                <w:szCs w:val="16"/>
              </w:rPr>
            </w:pPr>
            <w:r>
              <w:rPr>
                <w:sz w:val="16"/>
                <w:szCs w:val="16"/>
              </w:rPr>
              <w:t>Approved by</w:t>
            </w:r>
            <w:r w:rsidRPr="00DB3790">
              <w:rPr>
                <w:sz w:val="16"/>
                <w:szCs w:val="16"/>
              </w:rPr>
              <w:t xml:space="preserve"> TSG SA#8</w:t>
            </w:r>
            <w:r>
              <w:rPr>
                <w:sz w:val="16"/>
                <w:szCs w:val="16"/>
              </w:rPr>
              <w:t>7-e</w:t>
            </w:r>
          </w:p>
        </w:tc>
        <w:tc>
          <w:tcPr>
            <w:tcW w:w="710" w:type="dxa"/>
            <w:shd w:val="solid" w:color="FFFFFF" w:fill="auto"/>
          </w:tcPr>
          <w:p w14:paraId="33A5122F" w14:textId="19225691" w:rsidR="007B1640" w:rsidRDefault="007B1640" w:rsidP="007B1640">
            <w:pPr>
              <w:pStyle w:val="TAC"/>
              <w:rPr>
                <w:sz w:val="16"/>
                <w:szCs w:val="16"/>
              </w:rPr>
            </w:pPr>
            <w:r>
              <w:rPr>
                <w:sz w:val="16"/>
                <w:szCs w:val="16"/>
              </w:rPr>
              <w:t>16.0.0</w:t>
            </w:r>
          </w:p>
        </w:tc>
      </w:tr>
      <w:tr w:rsidR="00F85A1E" w:rsidRPr="00DB3790" w14:paraId="2EE00AA5" w14:textId="77777777" w:rsidTr="002C2E4F">
        <w:tc>
          <w:tcPr>
            <w:tcW w:w="900" w:type="dxa"/>
            <w:shd w:val="solid" w:color="FFFFFF" w:fill="auto"/>
          </w:tcPr>
          <w:p w14:paraId="4D6FB5EE" w14:textId="5B81C7E4" w:rsidR="00F85A1E" w:rsidRDefault="00F85A1E" w:rsidP="007B1640">
            <w:pPr>
              <w:pStyle w:val="TAC"/>
              <w:rPr>
                <w:sz w:val="16"/>
                <w:szCs w:val="16"/>
              </w:rPr>
            </w:pPr>
            <w:r>
              <w:rPr>
                <w:sz w:val="16"/>
                <w:szCs w:val="16"/>
              </w:rPr>
              <w:t>2020-12</w:t>
            </w:r>
          </w:p>
        </w:tc>
        <w:tc>
          <w:tcPr>
            <w:tcW w:w="800" w:type="dxa"/>
            <w:shd w:val="solid" w:color="FFFFFF" w:fill="auto"/>
          </w:tcPr>
          <w:p w14:paraId="51A3470F" w14:textId="4C46D7D6" w:rsidR="00F85A1E" w:rsidRDefault="00F85A1E" w:rsidP="007B1640">
            <w:pPr>
              <w:pStyle w:val="TAC"/>
              <w:rPr>
                <w:sz w:val="16"/>
                <w:szCs w:val="16"/>
              </w:rPr>
            </w:pPr>
            <w:r>
              <w:rPr>
                <w:sz w:val="16"/>
                <w:szCs w:val="16"/>
              </w:rPr>
              <w:t>SA#90-e</w:t>
            </w:r>
          </w:p>
        </w:tc>
        <w:tc>
          <w:tcPr>
            <w:tcW w:w="1094" w:type="dxa"/>
            <w:shd w:val="solid" w:color="FFFFFF" w:fill="auto"/>
          </w:tcPr>
          <w:p w14:paraId="7FE9F9A4" w14:textId="5C565A1A" w:rsidR="00F85A1E" w:rsidRDefault="00F85A1E" w:rsidP="007B1640">
            <w:pPr>
              <w:pStyle w:val="TAC"/>
              <w:rPr>
                <w:sz w:val="16"/>
                <w:szCs w:val="16"/>
              </w:rPr>
            </w:pPr>
            <w:r>
              <w:rPr>
                <w:sz w:val="16"/>
                <w:szCs w:val="16"/>
              </w:rPr>
              <w:t>SP-200936</w:t>
            </w:r>
          </w:p>
        </w:tc>
        <w:tc>
          <w:tcPr>
            <w:tcW w:w="702" w:type="dxa"/>
            <w:shd w:val="solid" w:color="FFFFFF" w:fill="auto"/>
          </w:tcPr>
          <w:p w14:paraId="4E1AF7B2" w14:textId="0185663A" w:rsidR="00F85A1E" w:rsidRPr="00DB3790" w:rsidRDefault="00F85A1E" w:rsidP="007B1640">
            <w:pPr>
              <w:pStyle w:val="TAL"/>
              <w:rPr>
                <w:sz w:val="16"/>
                <w:szCs w:val="16"/>
              </w:rPr>
            </w:pPr>
            <w:r>
              <w:rPr>
                <w:sz w:val="16"/>
                <w:szCs w:val="16"/>
              </w:rPr>
              <w:t>0001</w:t>
            </w:r>
          </w:p>
        </w:tc>
        <w:tc>
          <w:tcPr>
            <w:tcW w:w="425" w:type="dxa"/>
            <w:shd w:val="solid" w:color="FFFFFF" w:fill="auto"/>
          </w:tcPr>
          <w:p w14:paraId="7B9D4FE3" w14:textId="77777777" w:rsidR="00F85A1E" w:rsidRPr="00DB3790" w:rsidRDefault="00F85A1E" w:rsidP="007B1640">
            <w:pPr>
              <w:pStyle w:val="TAR"/>
              <w:rPr>
                <w:sz w:val="16"/>
                <w:szCs w:val="16"/>
              </w:rPr>
            </w:pPr>
          </w:p>
        </w:tc>
        <w:tc>
          <w:tcPr>
            <w:tcW w:w="426" w:type="dxa"/>
            <w:shd w:val="solid" w:color="FFFFFF" w:fill="auto"/>
          </w:tcPr>
          <w:p w14:paraId="5D0EAAB4" w14:textId="3CA9F6FD" w:rsidR="00F85A1E" w:rsidRPr="00DB3790" w:rsidRDefault="00F85A1E" w:rsidP="007B1640">
            <w:pPr>
              <w:pStyle w:val="TAC"/>
              <w:rPr>
                <w:sz w:val="16"/>
                <w:szCs w:val="16"/>
              </w:rPr>
            </w:pPr>
            <w:r>
              <w:rPr>
                <w:sz w:val="16"/>
                <w:szCs w:val="16"/>
              </w:rPr>
              <w:t>F</w:t>
            </w:r>
          </w:p>
        </w:tc>
        <w:tc>
          <w:tcPr>
            <w:tcW w:w="4684" w:type="dxa"/>
            <w:shd w:val="solid" w:color="FFFFFF" w:fill="auto"/>
          </w:tcPr>
          <w:p w14:paraId="16B7A352" w14:textId="667FCD86" w:rsidR="00F85A1E" w:rsidRDefault="00F85A1E" w:rsidP="007B1640">
            <w:pPr>
              <w:pStyle w:val="TAL"/>
              <w:rPr>
                <w:sz w:val="16"/>
                <w:szCs w:val="16"/>
              </w:rPr>
            </w:pPr>
            <w:r w:rsidRPr="00F85A1E">
              <w:rPr>
                <w:sz w:val="16"/>
                <w:szCs w:val="16"/>
              </w:rPr>
              <w:t>Use Case Update for AR/MR Device Type</w:t>
            </w:r>
          </w:p>
        </w:tc>
        <w:tc>
          <w:tcPr>
            <w:tcW w:w="710" w:type="dxa"/>
            <w:shd w:val="solid" w:color="FFFFFF" w:fill="auto"/>
          </w:tcPr>
          <w:p w14:paraId="1E0131CB" w14:textId="3BE1FC6A" w:rsidR="00F85A1E" w:rsidRDefault="00F85A1E" w:rsidP="007B1640">
            <w:pPr>
              <w:pStyle w:val="TAC"/>
              <w:rPr>
                <w:sz w:val="16"/>
                <w:szCs w:val="16"/>
              </w:rPr>
            </w:pPr>
            <w:r>
              <w:rPr>
                <w:sz w:val="16"/>
                <w:szCs w:val="16"/>
              </w:rPr>
              <w:t>16.1.0</w:t>
            </w:r>
          </w:p>
        </w:tc>
      </w:tr>
      <w:bookmarkEnd w:id="320"/>
      <w:bookmarkEnd w:id="323"/>
      <w:bookmarkEnd w:id="324"/>
      <w:bookmarkEnd w:id="325"/>
    </w:tbl>
    <w:p w14:paraId="15198421" w14:textId="77777777" w:rsidR="00E8629F" w:rsidRPr="00DB3790" w:rsidRDefault="00E8629F"/>
    <w:sectPr w:rsidR="00E8629F" w:rsidRPr="00DB3790">
      <w:headerReference w:type="default" r:id="rId162"/>
      <w:footerReference w:type="default" r:id="rId163"/>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A01E5" w14:textId="77777777" w:rsidR="009C3FD2" w:rsidRDefault="009C3FD2">
      <w:r>
        <w:separator/>
      </w:r>
    </w:p>
  </w:endnote>
  <w:endnote w:type="continuationSeparator" w:id="0">
    <w:p w14:paraId="65D1BC69" w14:textId="77777777" w:rsidR="009C3FD2" w:rsidRDefault="009C3FD2">
      <w:r>
        <w:continuationSeparator/>
      </w:r>
    </w:p>
  </w:endnote>
  <w:endnote w:type="continuationNotice" w:id="1">
    <w:p w14:paraId="43644D1A" w14:textId="77777777" w:rsidR="009C3FD2" w:rsidRDefault="009C3FD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24508" w14:textId="77777777" w:rsidR="00F85A1E" w:rsidRDefault="00F85A1E">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1413E" w14:textId="77777777" w:rsidR="009C3FD2" w:rsidRDefault="009C3FD2">
      <w:r>
        <w:separator/>
      </w:r>
    </w:p>
  </w:footnote>
  <w:footnote w:type="continuationSeparator" w:id="0">
    <w:p w14:paraId="1FED20BB" w14:textId="77777777" w:rsidR="009C3FD2" w:rsidRDefault="009C3FD2">
      <w:r>
        <w:continuationSeparator/>
      </w:r>
    </w:p>
  </w:footnote>
  <w:footnote w:type="continuationNotice" w:id="1">
    <w:p w14:paraId="08C9A4B0" w14:textId="77777777" w:rsidR="009C3FD2" w:rsidRDefault="009C3FD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3172A" w14:textId="61E856C5" w:rsidR="00F85A1E" w:rsidRDefault="00F85A1E">
    <w:pPr>
      <w:pStyle w:val="Header"/>
      <w:framePr w:wrap="auto" w:vAnchor="text" w:hAnchor="margin" w:xAlign="right" w:y="1"/>
      <w:widowControl/>
    </w:pPr>
    <w:r>
      <w:fldChar w:fldCharType="begin"/>
    </w:r>
    <w:r>
      <w:instrText xml:space="preserve"> STYLEREF ZA </w:instrText>
    </w:r>
    <w:r>
      <w:fldChar w:fldCharType="separate"/>
    </w:r>
    <w:r w:rsidR="008571BA">
      <w:t>3GPP TR 26.928 V16.1.0 (2020-12)</w:t>
    </w:r>
    <w:r>
      <w:fldChar w:fldCharType="end"/>
    </w:r>
  </w:p>
  <w:p w14:paraId="4BB0A0BC" w14:textId="589AC161" w:rsidR="00F85A1E" w:rsidRDefault="00F85A1E">
    <w:pPr>
      <w:pStyle w:val="Header"/>
      <w:framePr w:wrap="auto" w:vAnchor="text" w:hAnchor="margin" w:y="1"/>
      <w:widowControl/>
    </w:pPr>
    <w:r>
      <w:fldChar w:fldCharType="begin"/>
    </w:r>
    <w:r>
      <w:instrText xml:space="preserve"> STYLEREF ZGSM </w:instrText>
    </w:r>
    <w:r>
      <w:fldChar w:fldCharType="separate"/>
    </w:r>
    <w:r w:rsidR="008571BA">
      <w:t>Release 16</w:t>
    </w:r>
    <w:r>
      <w:fldChar w:fldCharType="end"/>
    </w:r>
  </w:p>
  <w:p w14:paraId="0B660497" w14:textId="77777777" w:rsidR="00F85A1E" w:rsidRDefault="00F85A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0C296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E2AF3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6AE7A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5777F"/>
    <w:multiLevelType w:val="hybridMultilevel"/>
    <w:tmpl w:val="A1FAA47A"/>
    <w:lvl w:ilvl="0" w:tplc="E924965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D01E5F"/>
    <w:multiLevelType w:val="hybridMultilevel"/>
    <w:tmpl w:val="06203F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2E666E2"/>
    <w:multiLevelType w:val="hybridMultilevel"/>
    <w:tmpl w:val="C90A0AEA"/>
    <w:lvl w:ilvl="0" w:tplc="C20CCA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8530FB"/>
    <w:multiLevelType w:val="hybridMultilevel"/>
    <w:tmpl w:val="868C212E"/>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4212646"/>
    <w:multiLevelType w:val="hybridMultilevel"/>
    <w:tmpl w:val="16D2DD68"/>
    <w:lvl w:ilvl="0" w:tplc="04070001">
      <w:start w:val="1"/>
      <w:numFmt w:val="bullet"/>
      <w:lvlText w:val=""/>
      <w:lvlJc w:val="left"/>
      <w:pPr>
        <w:ind w:left="746" w:hanging="360"/>
      </w:pPr>
      <w:rPr>
        <w:rFonts w:ascii="Symbol" w:hAnsi="Symbol" w:hint="default"/>
      </w:rPr>
    </w:lvl>
    <w:lvl w:ilvl="1" w:tplc="04070003" w:tentative="1">
      <w:start w:val="1"/>
      <w:numFmt w:val="bullet"/>
      <w:lvlText w:val="o"/>
      <w:lvlJc w:val="left"/>
      <w:pPr>
        <w:ind w:left="1466" w:hanging="360"/>
      </w:pPr>
      <w:rPr>
        <w:rFonts w:ascii="Courier New" w:hAnsi="Courier New" w:cs="Courier New" w:hint="default"/>
      </w:rPr>
    </w:lvl>
    <w:lvl w:ilvl="2" w:tplc="04070005" w:tentative="1">
      <w:start w:val="1"/>
      <w:numFmt w:val="bullet"/>
      <w:lvlText w:val=""/>
      <w:lvlJc w:val="left"/>
      <w:pPr>
        <w:ind w:left="2186" w:hanging="360"/>
      </w:pPr>
      <w:rPr>
        <w:rFonts w:ascii="Wingdings" w:hAnsi="Wingdings" w:hint="default"/>
      </w:rPr>
    </w:lvl>
    <w:lvl w:ilvl="3" w:tplc="04070001" w:tentative="1">
      <w:start w:val="1"/>
      <w:numFmt w:val="bullet"/>
      <w:lvlText w:val=""/>
      <w:lvlJc w:val="left"/>
      <w:pPr>
        <w:ind w:left="2906" w:hanging="360"/>
      </w:pPr>
      <w:rPr>
        <w:rFonts w:ascii="Symbol" w:hAnsi="Symbol" w:hint="default"/>
      </w:rPr>
    </w:lvl>
    <w:lvl w:ilvl="4" w:tplc="04070003" w:tentative="1">
      <w:start w:val="1"/>
      <w:numFmt w:val="bullet"/>
      <w:lvlText w:val="o"/>
      <w:lvlJc w:val="left"/>
      <w:pPr>
        <w:ind w:left="3626" w:hanging="360"/>
      </w:pPr>
      <w:rPr>
        <w:rFonts w:ascii="Courier New" w:hAnsi="Courier New" w:cs="Courier New" w:hint="default"/>
      </w:rPr>
    </w:lvl>
    <w:lvl w:ilvl="5" w:tplc="04070005" w:tentative="1">
      <w:start w:val="1"/>
      <w:numFmt w:val="bullet"/>
      <w:lvlText w:val=""/>
      <w:lvlJc w:val="left"/>
      <w:pPr>
        <w:ind w:left="4346" w:hanging="360"/>
      </w:pPr>
      <w:rPr>
        <w:rFonts w:ascii="Wingdings" w:hAnsi="Wingdings" w:hint="default"/>
      </w:rPr>
    </w:lvl>
    <w:lvl w:ilvl="6" w:tplc="04070001" w:tentative="1">
      <w:start w:val="1"/>
      <w:numFmt w:val="bullet"/>
      <w:lvlText w:val=""/>
      <w:lvlJc w:val="left"/>
      <w:pPr>
        <w:ind w:left="5066" w:hanging="360"/>
      </w:pPr>
      <w:rPr>
        <w:rFonts w:ascii="Symbol" w:hAnsi="Symbol" w:hint="default"/>
      </w:rPr>
    </w:lvl>
    <w:lvl w:ilvl="7" w:tplc="04070003" w:tentative="1">
      <w:start w:val="1"/>
      <w:numFmt w:val="bullet"/>
      <w:lvlText w:val="o"/>
      <w:lvlJc w:val="left"/>
      <w:pPr>
        <w:ind w:left="5786" w:hanging="360"/>
      </w:pPr>
      <w:rPr>
        <w:rFonts w:ascii="Courier New" w:hAnsi="Courier New" w:cs="Courier New" w:hint="default"/>
      </w:rPr>
    </w:lvl>
    <w:lvl w:ilvl="8" w:tplc="04070005" w:tentative="1">
      <w:start w:val="1"/>
      <w:numFmt w:val="bullet"/>
      <w:lvlText w:val=""/>
      <w:lvlJc w:val="left"/>
      <w:pPr>
        <w:ind w:left="6506" w:hanging="360"/>
      </w:pPr>
      <w:rPr>
        <w:rFonts w:ascii="Wingdings" w:hAnsi="Wingdings" w:hint="default"/>
      </w:rPr>
    </w:lvl>
  </w:abstractNum>
  <w:abstractNum w:abstractNumId="15" w15:restartNumberingAfterBreak="0">
    <w:nsid w:val="05A66E96"/>
    <w:multiLevelType w:val="hybridMultilevel"/>
    <w:tmpl w:val="9154D6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5F252BD"/>
    <w:multiLevelType w:val="singleLevel"/>
    <w:tmpl w:val="074C56F8"/>
    <w:lvl w:ilvl="0">
      <w:start w:val="1"/>
      <w:numFmt w:val="decimal"/>
      <w:lvlText w:val="[%1]"/>
      <w:lvlJc w:val="left"/>
      <w:pPr>
        <w:tabs>
          <w:tab w:val="num" w:pos="360"/>
        </w:tabs>
        <w:ind w:left="360" w:hanging="360"/>
      </w:pPr>
    </w:lvl>
  </w:abstractNum>
  <w:abstractNum w:abstractNumId="17" w15:restartNumberingAfterBreak="0">
    <w:nsid w:val="093E3A83"/>
    <w:multiLevelType w:val="hybridMultilevel"/>
    <w:tmpl w:val="F9049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09407FE4"/>
    <w:multiLevelType w:val="multilevel"/>
    <w:tmpl w:val="918E6F0A"/>
    <w:lvl w:ilvl="0">
      <w:start w:val="6"/>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096B6DD4"/>
    <w:multiLevelType w:val="multilevel"/>
    <w:tmpl w:val="74CC3976"/>
    <w:lvl w:ilvl="0">
      <w:start w:val="1"/>
      <w:numFmt w:val="decimal"/>
      <w:suff w:val="nothing"/>
      <w:lvlText w:val="*** Start change %1 ***"/>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0BF67C20"/>
    <w:multiLevelType w:val="hybridMultilevel"/>
    <w:tmpl w:val="4874FE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E864E86"/>
    <w:multiLevelType w:val="hybridMultilevel"/>
    <w:tmpl w:val="15302D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FB37643"/>
    <w:multiLevelType w:val="hybridMultilevel"/>
    <w:tmpl w:val="1DEAF96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18C877AE"/>
    <w:multiLevelType w:val="hybridMultilevel"/>
    <w:tmpl w:val="FD740D2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1B16496F"/>
    <w:multiLevelType w:val="multilevel"/>
    <w:tmpl w:val="F126F7FA"/>
    <w:lvl w:ilvl="0">
      <w:start w:val="4"/>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1B680E23"/>
    <w:multiLevelType w:val="hybridMultilevel"/>
    <w:tmpl w:val="3426FB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C30111E"/>
    <w:multiLevelType w:val="hybridMultilevel"/>
    <w:tmpl w:val="B62C33E8"/>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1DAC1237"/>
    <w:multiLevelType w:val="multilevel"/>
    <w:tmpl w:val="ED2E994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0010623"/>
    <w:multiLevelType w:val="hybridMultilevel"/>
    <w:tmpl w:val="AFB08266"/>
    <w:lvl w:ilvl="0" w:tplc="B0764FEE">
      <w:start w:val="1"/>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20602A17"/>
    <w:multiLevelType w:val="hybridMultilevel"/>
    <w:tmpl w:val="FD9E47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1C258F4"/>
    <w:multiLevelType w:val="hybridMultilevel"/>
    <w:tmpl w:val="34C4A664"/>
    <w:lvl w:ilvl="0" w:tplc="0CFA1224">
      <w:numFmt w:val="bullet"/>
      <w:lvlText w:val="-"/>
      <w:lvlJc w:val="left"/>
      <w:pPr>
        <w:ind w:left="720" w:hanging="360"/>
      </w:pPr>
      <w:rPr>
        <w:rFonts w:ascii="Times New Roman" w:eastAsia="MS Mincho"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22873CC3"/>
    <w:multiLevelType w:val="hybridMultilevel"/>
    <w:tmpl w:val="916678CA"/>
    <w:lvl w:ilvl="0" w:tplc="00ECB014">
      <w:start w:val="1"/>
      <w:numFmt w:val="bullet"/>
      <w:lvlText w:val="◦"/>
      <w:lvlJc w:val="left"/>
      <w:pPr>
        <w:ind w:left="720" w:hanging="360"/>
      </w:pPr>
      <w:rPr>
        <w:rFonts w:ascii="Arial" w:eastAsia="Arial" w:hAnsi="Aria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469DB"/>
    <w:multiLevelType w:val="hybridMultilevel"/>
    <w:tmpl w:val="8DEC0C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54C074F"/>
    <w:multiLevelType w:val="hybridMultilevel"/>
    <w:tmpl w:val="3B187E00"/>
    <w:lvl w:ilvl="0" w:tplc="379A7FA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6985E6A"/>
    <w:multiLevelType w:val="hybridMultilevel"/>
    <w:tmpl w:val="153C14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27DF55D9"/>
    <w:multiLevelType w:val="hybridMultilevel"/>
    <w:tmpl w:val="58D43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7EC50E9"/>
    <w:multiLevelType w:val="hybridMultilevel"/>
    <w:tmpl w:val="659A4642"/>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8017720"/>
    <w:multiLevelType w:val="hybridMultilevel"/>
    <w:tmpl w:val="43D25624"/>
    <w:lvl w:ilvl="0" w:tplc="7400A464">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B1A43C3"/>
    <w:multiLevelType w:val="hybridMultilevel"/>
    <w:tmpl w:val="71B6C03A"/>
    <w:lvl w:ilvl="0" w:tplc="20C232A6">
      <w:start w:val="1"/>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2BEC343B"/>
    <w:multiLevelType w:val="hybridMultilevel"/>
    <w:tmpl w:val="CDB8C2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2F2C6659"/>
    <w:multiLevelType w:val="hybridMultilevel"/>
    <w:tmpl w:val="4CF82F9E"/>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2FE77E85"/>
    <w:multiLevelType w:val="hybridMultilevel"/>
    <w:tmpl w:val="F4FE62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0FF6153"/>
    <w:multiLevelType w:val="hybridMultilevel"/>
    <w:tmpl w:val="FD740D2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325D56DF"/>
    <w:multiLevelType w:val="hybridMultilevel"/>
    <w:tmpl w:val="886C0B18"/>
    <w:lvl w:ilvl="0" w:tplc="113CAA74">
      <w:numFmt w:val="bullet"/>
      <w:lvlText w:val="-"/>
      <w:lvlJc w:val="left"/>
      <w:pPr>
        <w:ind w:left="720" w:hanging="360"/>
      </w:pPr>
      <w:rPr>
        <w:rFonts w:ascii="Cambria" w:eastAsia="Malgun Gothic"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080627"/>
    <w:multiLevelType w:val="hybridMultilevel"/>
    <w:tmpl w:val="6406CA08"/>
    <w:lvl w:ilvl="0" w:tplc="F3C67492">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B7F39E5"/>
    <w:multiLevelType w:val="hybridMultilevel"/>
    <w:tmpl w:val="B10E06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CCA52B2"/>
    <w:multiLevelType w:val="hybridMultilevel"/>
    <w:tmpl w:val="74A2E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D8C749A"/>
    <w:multiLevelType w:val="hybridMultilevel"/>
    <w:tmpl w:val="3564C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E370026"/>
    <w:multiLevelType w:val="hybridMultilevel"/>
    <w:tmpl w:val="415026EA"/>
    <w:lvl w:ilvl="0" w:tplc="B758202A">
      <w:start w:val="6"/>
      <w:numFmt w:val="bullet"/>
      <w:lvlText w:val="-"/>
      <w:lvlJc w:val="left"/>
      <w:pPr>
        <w:ind w:left="644" w:hanging="360"/>
      </w:pPr>
      <w:rPr>
        <w:rFonts w:ascii="Times New Roman" w:eastAsia="Malgun Gothic"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3F1D08CA"/>
    <w:multiLevelType w:val="hybridMultilevel"/>
    <w:tmpl w:val="CD166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1552522"/>
    <w:multiLevelType w:val="hybridMultilevel"/>
    <w:tmpl w:val="A95E1D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27D7659"/>
    <w:multiLevelType w:val="multilevel"/>
    <w:tmpl w:val="0294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012D6E"/>
    <w:multiLevelType w:val="hybridMultilevel"/>
    <w:tmpl w:val="2D9ADD9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4" w15:restartNumberingAfterBreak="0">
    <w:nsid w:val="43792F24"/>
    <w:multiLevelType w:val="hybridMultilevel"/>
    <w:tmpl w:val="80560B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43FE35BA"/>
    <w:multiLevelType w:val="hybridMultilevel"/>
    <w:tmpl w:val="0FCED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10564A"/>
    <w:multiLevelType w:val="hybridMultilevel"/>
    <w:tmpl w:val="3D0C5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4C16D55"/>
    <w:multiLevelType w:val="hybridMultilevel"/>
    <w:tmpl w:val="4D8668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4C31DD6"/>
    <w:multiLevelType w:val="hybridMultilevel"/>
    <w:tmpl w:val="94C28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81090F"/>
    <w:multiLevelType w:val="hybridMultilevel"/>
    <w:tmpl w:val="2892DEC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46A67F85"/>
    <w:multiLevelType w:val="hybridMultilevel"/>
    <w:tmpl w:val="A99AF1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47166AF2"/>
    <w:multiLevelType w:val="hybridMultilevel"/>
    <w:tmpl w:val="03AA0506"/>
    <w:lvl w:ilvl="0" w:tplc="440AC5D8">
      <w:numFmt w:val="bullet"/>
      <w:lvlText w:val=""/>
      <w:lvlJc w:val="left"/>
      <w:pPr>
        <w:ind w:left="1215" w:hanging="360"/>
      </w:pPr>
      <w:rPr>
        <w:rFonts w:ascii="Symbol" w:eastAsia="MS Mincho"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47BC3A31"/>
    <w:multiLevelType w:val="hybridMultilevel"/>
    <w:tmpl w:val="D72C6D08"/>
    <w:lvl w:ilvl="0" w:tplc="040B0001">
      <w:start w:val="4"/>
      <w:numFmt w:val="bullet"/>
      <w:lvlText w:val=""/>
      <w:lvlJc w:val="left"/>
      <w:pPr>
        <w:ind w:left="720" w:hanging="360"/>
      </w:pPr>
      <w:rPr>
        <w:rFonts w:ascii="Symbol" w:eastAsia="Times New Roman" w:hAnsi="Symbol" w:cs="Times New Roman"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3" w15:restartNumberingAfterBreak="0">
    <w:nsid w:val="4893730A"/>
    <w:multiLevelType w:val="hybridMultilevel"/>
    <w:tmpl w:val="23DC1BB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90636F4"/>
    <w:multiLevelType w:val="hybridMultilevel"/>
    <w:tmpl w:val="F4445EB6"/>
    <w:lvl w:ilvl="0" w:tplc="379A7FA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A032057"/>
    <w:multiLevelType w:val="hybridMultilevel"/>
    <w:tmpl w:val="BDB8BE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4CD436CF"/>
    <w:multiLevelType w:val="hybridMultilevel"/>
    <w:tmpl w:val="34F64F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4E416991"/>
    <w:multiLevelType w:val="hybridMultilevel"/>
    <w:tmpl w:val="5B7610EE"/>
    <w:lvl w:ilvl="0" w:tplc="46A80E1A">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68" w15:restartNumberingAfterBreak="0">
    <w:nsid w:val="4F1F302C"/>
    <w:multiLevelType w:val="hybridMultilevel"/>
    <w:tmpl w:val="7DD4B89C"/>
    <w:lvl w:ilvl="0" w:tplc="040C0005">
      <w:start w:val="1"/>
      <w:numFmt w:val="bullet"/>
      <w:lvlText w:val=""/>
      <w:lvlJc w:val="left"/>
      <w:pPr>
        <w:ind w:left="768" w:hanging="360"/>
      </w:pPr>
      <w:rPr>
        <w:rFonts w:ascii="Wingdings" w:hAnsi="Wingdings"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69" w15:restartNumberingAfterBreak="0">
    <w:nsid w:val="4FD71F2B"/>
    <w:multiLevelType w:val="hybridMultilevel"/>
    <w:tmpl w:val="EE2CA72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0" w15:restartNumberingAfterBreak="0">
    <w:nsid w:val="5058178B"/>
    <w:multiLevelType w:val="hybridMultilevel"/>
    <w:tmpl w:val="CD2A7CA2"/>
    <w:lvl w:ilvl="0" w:tplc="19202AA8">
      <w:numFmt w:val="bullet"/>
      <w:lvlText w:val="-"/>
      <w:lvlJc w:val="left"/>
      <w:pPr>
        <w:ind w:left="720" w:hanging="360"/>
      </w:pPr>
      <w:rPr>
        <w:rFonts w:ascii="Arial" w:eastAsia="SimSu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5089589B"/>
    <w:multiLevelType w:val="hybridMultilevel"/>
    <w:tmpl w:val="D7882ABA"/>
    <w:lvl w:ilvl="0" w:tplc="3AECC64A">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514B6D97"/>
    <w:multiLevelType w:val="hybridMultilevel"/>
    <w:tmpl w:val="13969EA0"/>
    <w:lvl w:ilvl="0" w:tplc="379A7FA6">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73" w15:restartNumberingAfterBreak="0">
    <w:nsid w:val="51B67345"/>
    <w:multiLevelType w:val="hybridMultilevel"/>
    <w:tmpl w:val="F04666D0"/>
    <w:lvl w:ilvl="0" w:tplc="440AC5D8">
      <w:numFmt w:val="bullet"/>
      <w:lvlText w:val=""/>
      <w:lvlJc w:val="left"/>
      <w:pPr>
        <w:ind w:left="928" w:hanging="360"/>
      </w:pPr>
      <w:rPr>
        <w:rFonts w:ascii="Symbol" w:eastAsia="MS Mincho" w:hAnsi="Symbol" w:cs="Times New Roman" w:hint="default"/>
      </w:rPr>
    </w:lvl>
    <w:lvl w:ilvl="1" w:tplc="04070003">
      <w:start w:val="1"/>
      <w:numFmt w:val="bullet"/>
      <w:lvlText w:val="o"/>
      <w:lvlJc w:val="left"/>
      <w:pPr>
        <w:ind w:left="1153" w:hanging="360"/>
      </w:pPr>
      <w:rPr>
        <w:rFonts w:ascii="Courier New" w:hAnsi="Courier New" w:cs="Courier New" w:hint="default"/>
      </w:rPr>
    </w:lvl>
    <w:lvl w:ilvl="2" w:tplc="04070005" w:tentative="1">
      <w:start w:val="1"/>
      <w:numFmt w:val="bullet"/>
      <w:lvlText w:val=""/>
      <w:lvlJc w:val="left"/>
      <w:pPr>
        <w:ind w:left="1873" w:hanging="360"/>
      </w:pPr>
      <w:rPr>
        <w:rFonts w:ascii="Wingdings" w:hAnsi="Wingdings" w:hint="default"/>
      </w:rPr>
    </w:lvl>
    <w:lvl w:ilvl="3" w:tplc="04070001" w:tentative="1">
      <w:start w:val="1"/>
      <w:numFmt w:val="bullet"/>
      <w:lvlText w:val=""/>
      <w:lvlJc w:val="left"/>
      <w:pPr>
        <w:ind w:left="2593" w:hanging="360"/>
      </w:pPr>
      <w:rPr>
        <w:rFonts w:ascii="Symbol" w:hAnsi="Symbol" w:hint="default"/>
      </w:rPr>
    </w:lvl>
    <w:lvl w:ilvl="4" w:tplc="04070003" w:tentative="1">
      <w:start w:val="1"/>
      <w:numFmt w:val="bullet"/>
      <w:lvlText w:val="o"/>
      <w:lvlJc w:val="left"/>
      <w:pPr>
        <w:ind w:left="3313" w:hanging="360"/>
      </w:pPr>
      <w:rPr>
        <w:rFonts w:ascii="Courier New" w:hAnsi="Courier New" w:cs="Courier New" w:hint="default"/>
      </w:rPr>
    </w:lvl>
    <w:lvl w:ilvl="5" w:tplc="04070005" w:tentative="1">
      <w:start w:val="1"/>
      <w:numFmt w:val="bullet"/>
      <w:lvlText w:val=""/>
      <w:lvlJc w:val="left"/>
      <w:pPr>
        <w:ind w:left="4033" w:hanging="360"/>
      </w:pPr>
      <w:rPr>
        <w:rFonts w:ascii="Wingdings" w:hAnsi="Wingdings" w:hint="default"/>
      </w:rPr>
    </w:lvl>
    <w:lvl w:ilvl="6" w:tplc="04070001" w:tentative="1">
      <w:start w:val="1"/>
      <w:numFmt w:val="bullet"/>
      <w:lvlText w:val=""/>
      <w:lvlJc w:val="left"/>
      <w:pPr>
        <w:ind w:left="4753" w:hanging="360"/>
      </w:pPr>
      <w:rPr>
        <w:rFonts w:ascii="Symbol" w:hAnsi="Symbol" w:hint="default"/>
      </w:rPr>
    </w:lvl>
    <w:lvl w:ilvl="7" w:tplc="04070003" w:tentative="1">
      <w:start w:val="1"/>
      <w:numFmt w:val="bullet"/>
      <w:lvlText w:val="o"/>
      <w:lvlJc w:val="left"/>
      <w:pPr>
        <w:ind w:left="5473" w:hanging="360"/>
      </w:pPr>
      <w:rPr>
        <w:rFonts w:ascii="Courier New" w:hAnsi="Courier New" w:cs="Courier New" w:hint="default"/>
      </w:rPr>
    </w:lvl>
    <w:lvl w:ilvl="8" w:tplc="04070005" w:tentative="1">
      <w:start w:val="1"/>
      <w:numFmt w:val="bullet"/>
      <w:lvlText w:val=""/>
      <w:lvlJc w:val="left"/>
      <w:pPr>
        <w:ind w:left="6193" w:hanging="360"/>
      </w:pPr>
      <w:rPr>
        <w:rFonts w:ascii="Wingdings" w:hAnsi="Wingdings" w:hint="default"/>
      </w:rPr>
    </w:lvl>
  </w:abstractNum>
  <w:abstractNum w:abstractNumId="74" w15:restartNumberingAfterBreak="0">
    <w:nsid w:val="527C22D4"/>
    <w:multiLevelType w:val="multilevel"/>
    <w:tmpl w:val="B0EE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820E46"/>
    <w:multiLevelType w:val="hybridMultilevel"/>
    <w:tmpl w:val="7B5AA1CC"/>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3B631B6"/>
    <w:multiLevelType w:val="hybridMultilevel"/>
    <w:tmpl w:val="A1445EB4"/>
    <w:lvl w:ilvl="0" w:tplc="E9249654">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5724F72"/>
    <w:multiLevelType w:val="hybridMultilevel"/>
    <w:tmpl w:val="EBFE0E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55A26168"/>
    <w:multiLevelType w:val="hybridMultilevel"/>
    <w:tmpl w:val="153C14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58020F69"/>
    <w:multiLevelType w:val="hybridMultilevel"/>
    <w:tmpl w:val="156ADC90"/>
    <w:lvl w:ilvl="0" w:tplc="42902300">
      <w:start w:val="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2369CB"/>
    <w:multiLevelType w:val="hybridMultilevel"/>
    <w:tmpl w:val="80385548"/>
    <w:lvl w:ilvl="0" w:tplc="A7CE169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9666E9F"/>
    <w:multiLevelType w:val="hybridMultilevel"/>
    <w:tmpl w:val="34BC984A"/>
    <w:lvl w:ilvl="0" w:tplc="440AC5D8">
      <w:numFmt w:val="bullet"/>
      <w:lvlText w:val=""/>
      <w:lvlJc w:val="left"/>
      <w:pPr>
        <w:ind w:left="928" w:hanging="360"/>
      </w:pPr>
      <w:rPr>
        <w:rFonts w:ascii="Symbol" w:eastAsia="MS Mincho" w:hAnsi="Symbol" w:cs="Times New Roman" w:hint="default"/>
      </w:rPr>
    </w:lvl>
    <w:lvl w:ilvl="1" w:tplc="04070003">
      <w:start w:val="1"/>
      <w:numFmt w:val="bullet"/>
      <w:lvlText w:val="o"/>
      <w:lvlJc w:val="left"/>
      <w:pPr>
        <w:ind w:left="1153" w:hanging="360"/>
      </w:pPr>
      <w:rPr>
        <w:rFonts w:ascii="Courier New" w:hAnsi="Courier New" w:cs="Courier New" w:hint="default"/>
      </w:rPr>
    </w:lvl>
    <w:lvl w:ilvl="2" w:tplc="04070005" w:tentative="1">
      <w:start w:val="1"/>
      <w:numFmt w:val="bullet"/>
      <w:lvlText w:val=""/>
      <w:lvlJc w:val="left"/>
      <w:pPr>
        <w:ind w:left="1873" w:hanging="360"/>
      </w:pPr>
      <w:rPr>
        <w:rFonts w:ascii="Wingdings" w:hAnsi="Wingdings" w:hint="default"/>
      </w:rPr>
    </w:lvl>
    <w:lvl w:ilvl="3" w:tplc="04070001" w:tentative="1">
      <w:start w:val="1"/>
      <w:numFmt w:val="bullet"/>
      <w:lvlText w:val=""/>
      <w:lvlJc w:val="left"/>
      <w:pPr>
        <w:ind w:left="2593" w:hanging="360"/>
      </w:pPr>
      <w:rPr>
        <w:rFonts w:ascii="Symbol" w:hAnsi="Symbol" w:hint="default"/>
      </w:rPr>
    </w:lvl>
    <w:lvl w:ilvl="4" w:tplc="04070003" w:tentative="1">
      <w:start w:val="1"/>
      <w:numFmt w:val="bullet"/>
      <w:lvlText w:val="o"/>
      <w:lvlJc w:val="left"/>
      <w:pPr>
        <w:ind w:left="3313" w:hanging="360"/>
      </w:pPr>
      <w:rPr>
        <w:rFonts w:ascii="Courier New" w:hAnsi="Courier New" w:cs="Courier New" w:hint="default"/>
      </w:rPr>
    </w:lvl>
    <w:lvl w:ilvl="5" w:tplc="04070005" w:tentative="1">
      <w:start w:val="1"/>
      <w:numFmt w:val="bullet"/>
      <w:lvlText w:val=""/>
      <w:lvlJc w:val="left"/>
      <w:pPr>
        <w:ind w:left="4033" w:hanging="360"/>
      </w:pPr>
      <w:rPr>
        <w:rFonts w:ascii="Wingdings" w:hAnsi="Wingdings" w:hint="default"/>
      </w:rPr>
    </w:lvl>
    <w:lvl w:ilvl="6" w:tplc="04070001" w:tentative="1">
      <w:start w:val="1"/>
      <w:numFmt w:val="bullet"/>
      <w:lvlText w:val=""/>
      <w:lvlJc w:val="left"/>
      <w:pPr>
        <w:ind w:left="4753" w:hanging="360"/>
      </w:pPr>
      <w:rPr>
        <w:rFonts w:ascii="Symbol" w:hAnsi="Symbol" w:hint="default"/>
      </w:rPr>
    </w:lvl>
    <w:lvl w:ilvl="7" w:tplc="04070003" w:tentative="1">
      <w:start w:val="1"/>
      <w:numFmt w:val="bullet"/>
      <w:lvlText w:val="o"/>
      <w:lvlJc w:val="left"/>
      <w:pPr>
        <w:ind w:left="5473" w:hanging="360"/>
      </w:pPr>
      <w:rPr>
        <w:rFonts w:ascii="Courier New" w:hAnsi="Courier New" w:cs="Courier New" w:hint="default"/>
      </w:rPr>
    </w:lvl>
    <w:lvl w:ilvl="8" w:tplc="04070005" w:tentative="1">
      <w:start w:val="1"/>
      <w:numFmt w:val="bullet"/>
      <w:lvlText w:val=""/>
      <w:lvlJc w:val="left"/>
      <w:pPr>
        <w:ind w:left="6193" w:hanging="360"/>
      </w:pPr>
      <w:rPr>
        <w:rFonts w:ascii="Wingdings" w:hAnsi="Wingdings" w:hint="default"/>
      </w:rPr>
    </w:lvl>
  </w:abstractNum>
  <w:abstractNum w:abstractNumId="82" w15:restartNumberingAfterBreak="0">
    <w:nsid w:val="59862C0C"/>
    <w:multiLevelType w:val="multilevel"/>
    <w:tmpl w:val="FA7641B0"/>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B215ACA"/>
    <w:multiLevelType w:val="hybridMultilevel"/>
    <w:tmpl w:val="5BA663FA"/>
    <w:lvl w:ilvl="0" w:tplc="4BEAAAFE">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2813AE"/>
    <w:multiLevelType w:val="hybridMultilevel"/>
    <w:tmpl w:val="A524C348"/>
    <w:lvl w:ilvl="0" w:tplc="C804EC98">
      <w:numFmt w:val="bullet"/>
      <w:lvlText w:val="-"/>
      <w:lvlJc w:val="left"/>
      <w:pPr>
        <w:ind w:left="360" w:hanging="360"/>
      </w:pPr>
      <w:rPr>
        <w:rFonts w:ascii="Calibri" w:eastAsia="Calibri" w:hAnsi="Calibri"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5" w15:restartNumberingAfterBreak="0">
    <w:nsid w:val="5DAF4A95"/>
    <w:multiLevelType w:val="multilevel"/>
    <w:tmpl w:val="F1F634AC"/>
    <w:lvl w:ilvl="0">
      <w:start w:val="4"/>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6" w15:restartNumberingAfterBreak="0">
    <w:nsid w:val="5E5F338C"/>
    <w:multiLevelType w:val="hybridMultilevel"/>
    <w:tmpl w:val="5F3A91C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7" w15:restartNumberingAfterBreak="0">
    <w:nsid w:val="5F4F2BB6"/>
    <w:multiLevelType w:val="hybridMultilevel"/>
    <w:tmpl w:val="93C6AF52"/>
    <w:lvl w:ilvl="0" w:tplc="E9249654">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600F65DB"/>
    <w:multiLevelType w:val="hybridMultilevel"/>
    <w:tmpl w:val="90662FF2"/>
    <w:lvl w:ilvl="0" w:tplc="278EBB3C">
      <w:start w:val="6"/>
      <w:numFmt w:val="bullet"/>
      <w:lvlText w:val="-"/>
      <w:lvlJc w:val="left"/>
      <w:pPr>
        <w:ind w:left="644" w:hanging="360"/>
      </w:pPr>
      <w:rPr>
        <w:rFonts w:ascii="Times New Roman" w:eastAsia="Times New Roman" w:hAnsi="Times New Roman" w:cs="Times New Roman" w:hint="default"/>
      </w:rPr>
    </w:lvl>
    <w:lvl w:ilvl="1" w:tplc="04070003">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89" w15:restartNumberingAfterBreak="0">
    <w:nsid w:val="61387434"/>
    <w:multiLevelType w:val="hybridMultilevel"/>
    <w:tmpl w:val="23DC1BB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15:restartNumberingAfterBreak="0">
    <w:nsid w:val="614F65AA"/>
    <w:multiLevelType w:val="hybridMultilevel"/>
    <w:tmpl w:val="F1ACF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24A0F20"/>
    <w:multiLevelType w:val="hybridMultilevel"/>
    <w:tmpl w:val="D3F4B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990581"/>
    <w:multiLevelType w:val="hybridMultilevel"/>
    <w:tmpl w:val="A02AF514"/>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5C57E83"/>
    <w:multiLevelType w:val="hybridMultilevel"/>
    <w:tmpl w:val="6644A04C"/>
    <w:lvl w:ilvl="0" w:tplc="379A7FA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69F76CBC"/>
    <w:multiLevelType w:val="hybridMultilevel"/>
    <w:tmpl w:val="588AFDBC"/>
    <w:lvl w:ilvl="0" w:tplc="00FE77D6">
      <w:start w:val="6"/>
      <w:numFmt w:val="bullet"/>
      <w:lvlText w:val="-"/>
      <w:lvlJc w:val="left"/>
      <w:pPr>
        <w:ind w:left="645" w:hanging="360"/>
      </w:pPr>
      <w:rPr>
        <w:rFonts w:ascii="Cambria" w:eastAsia="Malgun Gothic"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0267AF"/>
    <w:multiLevelType w:val="hybridMultilevel"/>
    <w:tmpl w:val="946C9D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6DA80FF5"/>
    <w:multiLevelType w:val="hybridMultilevel"/>
    <w:tmpl w:val="AE068AC0"/>
    <w:lvl w:ilvl="0" w:tplc="69BCD63A">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E353957"/>
    <w:multiLevelType w:val="hybridMultilevel"/>
    <w:tmpl w:val="ED22F86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98" w15:restartNumberingAfterBreak="0">
    <w:nsid w:val="6E690BF0"/>
    <w:multiLevelType w:val="hybridMultilevel"/>
    <w:tmpl w:val="7B2E1782"/>
    <w:lvl w:ilvl="0" w:tplc="248A4640">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6EC37E9B"/>
    <w:multiLevelType w:val="hybridMultilevel"/>
    <w:tmpl w:val="BD96B198"/>
    <w:lvl w:ilvl="0" w:tplc="85E0719C">
      <w:start w:val="1"/>
      <w:numFmt w:val="bullet"/>
      <w:lvlText w:val="•"/>
      <w:lvlJc w:val="left"/>
      <w:pPr>
        <w:tabs>
          <w:tab w:val="num" w:pos="720"/>
        </w:tabs>
        <w:ind w:left="720" w:hanging="360"/>
      </w:pPr>
      <w:rPr>
        <w:rFonts w:ascii="Arial" w:hAnsi="Arial" w:hint="default"/>
      </w:rPr>
    </w:lvl>
    <w:lvl w:ilvl="1" w:tplc="C7DCD2D0" w:tentative="1">
      <w:start w:val="1"/>
      <w:numFmt w:val="bullet"/>
      <w:lvlText w:val="•"/>
      <w:lvlJc w:val="left"/>
      <w:pPr>
        <w:tabs>
          <w:tab w:val="num" w:pos="1440"/>
        </w:tabs>
        <w:ind w:left="1440" w:hanging="360"/>
      </w:pPr>
      <w:rPr>
        <w:rFonts w:ascii="Arial" w:hAnsi="Arial" w:hint="default"/>
      </w:rPr>
    </w:lvl>
    <w:lvl w:ilvl="2" w:tplc="FFB4610A" w:tentative="1">
      <w:start w:val="1"/>
      <w:numFmt w:val="bullet"/>
      <w:lvlText w:val="•"/>
      <w:lvlJc w:val="left"/>
      <w:pPr>
        <w:tabs>
          <w:tab w:val="num" w:pos="2160"/>
        </w:tabs>
        <w:ind w:left="2160" w:hanging="360"/>
      </w:pPr>
      <w:rPr>
        <w:rFonts w:ascii="Arial" w:hAnsi="Arial" w:hint="default"/>
      </w:rPr>
    </w:lvl>
    <w:lvl w:ilvl="3" w:tplc="190EB02C" w:tentative="1">
      <w:start w:val="1"/>
      <w:numFmt w:val="bullet"/>
      <w:lvlText w:val="•"/>
      <w:lvlJc w:val="left"/>
      <w:pPr>
        <w:tabs>
          <w:tab w:val="num" w:pos="2880"/>
        </w:tabs>
        <w:ind w:left="2880" w:hanging="360"/>
      </w:pPr>
      <w:rPr>
        <w:rFonts w:ascii="Arial" w:hAnsi="Arial" w:hint="default"/>
      </w:rPr>
    </w:lvl>
    <w:lvl w:ilvl="4" w:tplc="160AD876" w:tentative="1">
      <w:start w:val="1"/>
      <w:numFmt w:val="bullet"/>
      <w:lvlText w:val="•"/>
      <w:lvlJc w:val="left"/>
      <w:pPr>
        <w:tabs>
          <w:tab w:val="num" w:pos="3600"/>
        </w:tabs>
        <w:ind w:left="3600" w:hanging="360"/>
      </w:pPr>
      <w:rPr>
        <w:rFonts w:ascii="Arial" w:hAnsi="Arial" w:hint="default"/>
      </w:rPr>
    </w:lvl>
    <w:lvl w:ilvl="5" w:tplc="D270CA88" w:tentative="1">
      <w:start w:val="1"/>
      <w:numFmt w:val="bullet"/>
      <w:lvlText w:val="•"/>
      <w:lvlJc w:val="left"/>
      <w:pPr>
        <w:tabs>
          <w:tab w:val="num" w:pos="4320"/>
        </w:tabs>
        <w:ind w:left="4320" w:hanging="360"/>
      </w:pPr>
      <w:rPr>
        <w:rFonts w:ascii="Arial" w:hAnsi="Arial" w:hint="default"/>
      </w:rPr>
    </w:lvl>
    <w:lvl w:ilvl="6" w:tplc="634A876A" w:tentative="1">
      <w:start w:val="1"/>
      <w:numFmt w:val="bullet"/>
      <w:lvlText w:val="•"/>
      <w:lvlJc w:val="left"/>
      <w:pPr>
        <w:tabs>
          <w:tab w:val="num" w:pos="5040"/>
        </w:tabs>
        <w:ind w:left="5040" w:hanging="360"/>
      </w:pPr>
      <w:rPr>
        <w:rFonts w:ascii="Arial" w:hAnsi="Arial" w:hint="default"/>
      </w:rPr>
    </w:lvl>
    <w:lvl w:ilvl="7" w:tplc="6FE4F3B2" w:tentative="1">
      <w:start w:val="1"/>
      <w:numFmt w:val="bullet"/>
      <w:lvlText w:val="•"/>
      <w:lvlJc w:val="left"/>
      <w:pPr>
        <w:tabs>
          <w:tab w:val="num" w:pos="5760"/>
        </w:tabs>
        <w:ind w:left="5760" w:hanging="360"/>
      </w:pPr>
      <w:rPr>
        <w:rFonts w:ascii="Arial" w:hAnsi="Arial" w:hint="default"/>
      </w:rPr>
    </w:lvl>
    <w:lvl w:ilvl="8" w:tplc="84AE7660"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6EFB7018"/>
    <w:multiLevelType w:val="hybridMultilevel"/>
    <w:tmpl w:val="0FD606D6"/>
    <w:lvl w:ilvl="0" w:tplc="4F82B298">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6FDF0856"/>
    <w:multiLevelType w:val="hybridMultilevel"/>
    <w:tmpl w:val="024EC972"/>
    <w:lvl w:ilvl="0" w:tplc="F3C67492">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0EC70A0"/>
    <w:multiLevelType w:val="hybridMultilevel"/>
    <w:tmpl w:val="B32ADE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3" w15:restartNumberingAfterBreak="0">
    <w:nsid w:val="70ED776B"/>
    <w:multiLevelType w:val="hybridMultilevel"/>
    <w:tmpl w:val="2D2C6638"/>
    <w:lvl w:ilvl="0" w:tplc="0914ADD4">
      <w:start w:val="1"/>
      <w:numFmt w:val="bullet"/>
      <w:lvlText w:val="•"/>
      <w:lvlJc w:val="left"/>
      <w:pPr>
        <w:tabs>
          <w:tab w:val="num" w:pos="720"/>
        </w:tabs>
        <w:ind w:left="720" w:hanging="360"/>
      </w:pPr>
      <w:rPr>
        <w:rFonts w:ascii="Arial" w:hAnsi="Arial" w:hint="default"/>
      </w:rPr>
    </w:lvl>
    <w:lvl w:ilvl="1" w:tplc="338E57E8" w:tentative="1">
      <w:start w:val="1"/>
      <w:numFmt w:val="bullet"/>
      <w:lvlText w:val="•"/>
      <w:lvlJc w:val="left"/>
      <w:pPr>
        <w:tabs>
          <w:tab w:val="num" w:pos="1440"/>
        </w:tabs>
        <w:ind w:left="1440" w:hanging="360"/>
      </w:pPr>
      <w:rPr>
        <w:rFonts w:ascii="Arial" w:hAnsi="Arial" w:hint="default"/>
      </w:rPr>
    </w:lvl>
    <w:lvl w:ilvl="2" w:tplc="B0C4E0F4" w:tentative="1">
      <w:start w:val="1"/>
      <w:numFmt w:val="bullet"/>
      <w:lvlText w:val="•"/>
      <w:lvlJc w:val="left"/>
      <w:pPr>
        <w:tabs>
          <w:tab w:val="num" w:pos="2160"/>
        </w:tabs>
        <w:ind w:left="2160" w:hanging="360"/>
      </w:pPr>
      <w:rPr>
        <w:rFonts w:ascii="Arial" w:hAnsi="Arial" w:hint="default"/>
      </w:rPr>
    </w:lvl>
    <w:lvl w:ilvl="3" w:tplc="7840CF12" w:tentative="1">
      <w:start w:val="1"/>
      <w:numFmt w:val="bullet"/>
      <w:lvlText w:val="•"/>
      <w:lvlJc w:val="left"/>
      <w:pPr>
        <w:tabs>
          <w:tab w:val="num" w:pos="2880"/>
        </w:tabs>
        <w:ind w:left="2880" w:hanging="360"/>
      </w:pPr>
      <w:rPr>
        <w:rFonts w:ascii="Arial" w:hAnsi="Arial" w:hint="default"/>
      </w:rPr>
    </w:lvl>
    <w:lvl w:ilvl="4" w:tplc="A5C2A028" w:tentative="1">
      <w:start w:val="1"/>
      <w:numFmt w:val="bullet"/>
      <w:lvlText w:val="•"/>
      <w:lvlJc w:val="left"/>
      <w:pPr>
        <w:tabs>
          <w:tab w:val="num" w:pos="3600"/>
        </w:tabs>
        <w:ind w:left="3600" w:hanging="360"/>
      </w:pPr>
      <w:rPr>
        <w:rFonts w:ascii="Arial" w:hAnsi="Arial" w:hint="default"/>
      </w:rPr>
    </w:lvl>
    <w:lvl w:ilvl="5" w:tplc="A5E015D2" w:tentative="1">
      <w:start w:val="1"/>
      <w:numFmt w:val="bullet"/>
      <w:lvlText w:val="•"/>
      <w:lvlJc w:val="left"/>
      <w:pPr>
        <w:tabs>
          <w:tab w:val="num" w:pos="4320"/>
        </w:tabs>
        <w:ind w:left="4320" w:hanging="360"/>
      </w:pPr>
      <w:rPr>
        <w:rFonts w:ascii="Arial" w:hAnsi="Arial" w:hint="default"/>
      </w:rPr>
    </w:lvl>
    <w:lvl w:ilvl="6" w:tplc="638C4BD0" w:tentative="1">
      <w:start w:val="1"/>
      <w:numFmt w:val="bullet"/>
      <w:lvlText w:val="•"/>
      <w:lvlJc w:val="left"/>
      <w:pPr>
        <w:tabs>
          <w:tab w:val="num" w:pos="5040"/>
        </w:tabs>
        <w:ind w:left="5040" w:hanging="360"/>
      </w:pPr>
      <w:rPr>
        <w:rFonts w:ascii="Arial" w:hAnsi="Arial" w:hint="default"/>
      </w:rPr>
    </w:lvl>
    <w:lvl w:ilvl="7" w:tplc="E2E40386" w:tentative="1">
      <w:start w:val="1"/>
      <w:numFmt w:val="bullet"/>
      <w:lvlText w:val="•"/>
      <w:lvlJc w:val="left"/>
      <w:pPr>
        <w:tabs>
          <w:tab w:val="num" w:pos="5760"/>
        </w:tabs>
        <w:ind w:left="5760" w:hanging="360"/>
      </w:pPr>
      <w:rPr>
        <w:rFonts w:ascii="Arial" w:hAnsi="Arial" w:hint="default"/>
      </w:rPr>
    </w:lvl>
    <w:lvl w:ilvl="8" w:tplc="6D804DF4"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72B67822"/>
    <w:multiLevelType w:val="multilevel"/>
    <w:tmpl w:val="F6EECFCE"/>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30729C6"/>
    <w:multiLevelType w:val="hybridMultilevel"/>
    <w:tmpl w:val="7F2C3F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6" w15:restartNumberingAfterBreak="0">
    <w:nsid w:val="737471A8"/>
    <w:multiLevelType w:val="hybridMultilevel"/>
    <w:tmpl w:val="1958A2E0"/>
    <w:lvl w:ilvl="0" w:tplc="62EE9DBE">
      <w:numFmt w:val="bullet"/>
      <w:lvlText w:val="-"/>
      <w:lvlJc w:val="left"/>
      <w:pPr>
        <w:ind w:left="720" w:hanging="360"/>
      </w:pPr>
      <w:rPr>
        <w:rFonts w:ascii="Arial" w:eastAsia="SimSu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78970098"/>
    <w:multiLevelType w:val="hybridMultilevel"/>
    <w:tmpl w:val="C9FA2D00"/>
    <w:lvl w:ilvl="0" w:tplc="379A7FA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8F47778"/>
    <w:multiLevelType w:val="hybridMultilevel"/>
    <w:tmpl w:val="303E42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7AAD0824"/>
    <w:multiLevelType w:val="hybridMultilevel"/>
    <w:tmpl w:val="0124FC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0" w15:restartNumberingAfterBreak="0">
    <w:nsid w:val="7EFF635E"/>
    <w:multiLevelType w:val="hybridMultilevel"/>
    <w:tmpl w:val="BF9C4A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F3E37D7"/>
    <w:multiLevelType w:val="hybridMultilevel"/>
    <w:tmpl w:val="E1A8A7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F8D2922"/>
    <w:multiLevelType w:val="hybridMultilevel"/>
    <w:tmpl w:val="BC08F90A"/>
    <w:lvl w:ilvl="0" w:tplc="95A67D76">
      <w:start w:val="5"/>
      <w:numFmt w:val="bullet"/>
      <w:lvlText w:val="-"/>
      <w:lvlJc w:val="left"/>
      <w:pPr>
        <w:ind w:left="405" w:hanging="360"/>
      </w:pPr>
      <w:rPr>
        <w:rFonts w:ascii="Times New Roman" w:eastAsia="SimSun" w:hAnsi="Times New Roman" w:cs="Times New Roman"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13" w15:restartNumberingAfterBreak="0">
    <w:nsid w:val="7FA40276"/>
    <w:multiLevelType w:val="hybridMultilevel"/>
    <w:tmpl w:val="80A24C08"/>
    <w:lvl w:ilvl="0" w:tplc="FED00330">
      <w:start w:val="7"/>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8"/>
  </w:num>
  <w:num w:numId="2">
    <w:abstractNumId w:val="71"/>
  </w:num>
  <w:num w:numId="3">
    <w:abstractNumId w:val="66"/>
  </w:num>
  <w:num w:numId="4">
    <w:abstractNumId w:val="98"/>
  </w:num>
  <w:num w:numId="5">
    <w:abstractNumId w:val="10"/>
  </w:num>
  <w:num w:numId="6">
    <w:abstractNumId w:val="105"/>
  </w:num>
  <w:num w:numId="7">
    <w:abstractNumId w:val="87"/>
  </w:num>
  <w:num w:numId="8">
    <w:abstractNumId w:val="80"/>
  </w:num>
  <w:num w:numId="9">
    <w:abstractNumId w:val="76"/>
  </w:num>
  <w:num w:numId="10">
    <w:abstractNumId w:val="59"/>
  </w:num>
  <w:num w:numId="11">
    <w:abstractNumId w:val="74"/>
  </w:num>
  <w:num w:numId="12">
    <w:abstractNumId w:val="52"/>
  </w:num>
  <w:num w:numId="13">
    <w:abstractNumId w:val="68"/>
  </w:num>
  <w:num w:numId="14">
    <w:abstractNumId w:val="110"/>
  </w:num>
  <w:num w:numId="15">
    <w:abstractNumId w:val="54"/>
  </w:num>
  <w:num w:numId="16">
    <w:abstractNumId w:val="111"/>
  </w:num>
  <w:num w:numId="17">
    <w:abstractNumId w:val="62"/>
  </w:num>
  <w:num w:numId="18">
    <w:abstractNumId w:val="45"/>
  </w:num>
  <w:num w:numId="19">
    <w:abstractNumId w:val="55"/>
  </w:num>
  <w:num w:numId="20">
    <w:abstractNumId w:val="29"/>
  </w:num>
  <w:num w:numId="21">
    <w:abstractNumId w:val="48"/>
  </w:num>
  <w:num w:numId="22">
    <w:abstractNumId w:val="104"/>
  </w:num>
  <w:num w:numId="23">
    <w:abstractNumId w:val="46"/>
  </w:num>
  <w:num w:numId="24">
    <w:abstractNumId w:val="85"/>
  </w:num>
  <w:num w:numId="25">
    <w:abstractNumId w:val="101"/>
  </w:num>
  <w:num w:numId="26">
    <w:abstractNumId w:val="16"/>
  </w:num>
  <w:num w:numId="27">
    <w:abstractNumId w:val="61"/>
  </w:num>
  <w:num w:numId="28">
    <w:abstractNumId w:val="81"/>
  </w:num>
  <w:num w:numId="29">
    <w:abstractNumId w:val="73"/>
  </w:num>
  <w:num w:numId="30">
    <w:abstractNumId w:val="70"/>
  </w:num>
  <w:num w:numId="31">
    <w:abstractNumId w:val="113"/>
  </w:num>
  <w:num w:numId="32">
    <w:abstractNumId w:val="19"/>
  </w:num>
  <w:num w:numId="33">
    <w:abstractNumId w:val="26"/>
  </w:num>
  <w:num w:numId="34">
    <w:abstractNumId w:val="65"/>
  </w:num>
  <w:num w:numId="35">
    <w:abstractNumId w:val="25"/>
  </w:num>
  <w:num w:numId="36">
    <w:abstractNumId w:val="95"/>
  </w:num>
  <w:num w:numId="37">
    <w:abstractNumId w:val="20"/>
  </w:num>
  <w:num w:numId="38">
    <w:abstractNumId w:val="32"/>
  </w:num>
  <w:num w:numId="39">
    <w:abstractNumId w:val="58"/>
  </w:num>
  <w:num w:numId="40">
    <w:abstractNumId w:val="57"/>
  </w:num>
  <w:num w:numId="41">
    <w:abstractNumId w:val="90"/>
  </w:num>
  <w:num w:numId="42">
    <w:abstractNumId w:val="97"/>
  </w:num>
  <w:num w:numId="43">
    <w:abstractNumId w:val="84"/>
  </w:num>
  <w:num w:numId="44">
    <w:abstractNumId w:val="106"/>
  </w:num>
  <w:num w:numId="45">
    <w:abstractNumId w:val="37"/>
  </w:num>
  <w:num w:numId="46">
    <w:abstractNumId w:val="11"/>
  </w:num>
  <w:num w:numId="47">
    <w:abstractNumId w:val="35"/>
  </w:num>
  <w:num w:numId="48">
    <w:abstractNumId w:val="83"/>
  </w:num>
  <w:num w:numId="49">
    <w:abstractNumId w:val="86"/>
  </w:num>
  <w:num w:numId="50">
    <w:abstractNumId w:val="109"/>
  </w:num>
  <w:num w:numId="51">
    <w:abstractNumId w:val="55"/>
  </w:num>
  <w:num w:numId="52">
    <w:abstractNumId w:val="13"/>
  </w:num>
  <w:num w:numId="53">
    <w:abstractNumId w:val="47"/>
  </w:num>
  <w:num w:numId="54">
    <w:abstractNumId w:val="30"/>
  </w:num>
  <w:num w:numId="55">
    <w:abstractNumId w:val="50"/>
  </w:num>
  <w:num w:numId="56">
    <w:abstractNumId w:val="44"/>
  </w:num>
  <w:num w:numId="57">
    <w:abstractNumId w:val="94"/>
  </w:num>
  <w:num w:numId="58">
    <w:abstractNumId w:val="31"/>
  </w:num>
  <w:num w:numId="59">
    <w:abstractNumId w:val="12"/>
  </w:num>
  <w:num w:numId="60">
    <w:abstractNumId w:val="42"/>
  </w:num>
  <w:num w:numId="61">
    <w:abstractNumId w:val="51"/>
  </w:num>
  <w:num w:numId="62">
    <w:abstractNumId w:val="60"/>
  </w:num>
  <w:num w:numId="63">
    <w:abstractNumId w:val="53"/>
  </w:num>
  <w:num w:numId="64">
    <w:abstractNumId w:val="99"/>
  </w:num>
  <w:num w:numId="65">
    <w:abstractNumId w:val="103"/>
  </w:num>
  <w:num w:numId="66">
    <w:abstractNumId w:val="18"/>
  </w:num>
  <w:num w:numId="67">
    <w:abstractNumId w:val="56"/>
  </w:num>
  <w:num w:numId="68">
    <w:abstractNumId w:val="77"/>
  </w:num>
  <w:num w:numId="69">
    <w:abstractNumId w:val="40"/>
  </w:num>
  <w:num w:numId="70">
    <w:abstractNumId w:val="15"/>
  </w:num>
  <w:num w:numId="71">
    <w:abstractNumId w:val="100"/>
  </w:num>
  <w:num w:numId="72">
    <w:abstractNumId w:val="22"/>
  </w:num>
  <w:num w:numId="73">
    <w:abstractNumId w:val="21"/>
  </w:num>
  <w:num w:numId="74">
    <w:abstractNumId w:val="39"/>
  </w:num>
  <w:num w:numId="75">
    <w:abstractNumId w:val="24"/>
  </w:num>
  <w:num w:numId="76">
    <w:abstractNumId w:val="82"/>
  </w:num>
  <w:num w:numId="77">
    <w:abstractNumId w:val="43"/>
  </w:num>
  <w:num w:numId="78">
    <w:abstractNumId w:val="23"/>
  </w:num>
  <w:num w:numId="79">
    <w:abstractNumId w:val="36"/>
  </w:num>
  <w:num w:numId="80">
    <w:abstractNumId w:val="75"/>
  </w:num>
  <w:num w:numId="81">
    <w:abstractNumId w:val="63"/>
  </w:num>
  <w:num w:numId="82">
    <w:abstractNumId w:val="89"/>
  </w:num>
  <w:num w:numId="83">
    <w:abstractNumId w:val="41"/>
  </w:num>
  <w:num w:numId="84">
    <w:abstractNumId w:val="92"/>
  </w:num>
  <w:num w:numId="85">
    <w:abstractNumId w:val="72"/>
  </w:num>
  <w:num w:numId="86">
    <w:abstractNumId w:val="33"/>
  </w:num>
  <w:num w:numId="87">
    <w:abstractNumId w:val="64"/>
  </w:num>
  <w:num w:numId="88">
    <w:abstractNumId w:val="107"/>
  </w:num>
  <w:num w:numId="89">
    <w:abstractNumId w:val="93"/>
  </w:num>
  <w:num w:numId="90">
    <w:abstractNumId w:val="2"/>
  </w:num>
  <w:num w:numId="91">
    <w:abstractNumId w:val="1"/>
  </w:num>
  <w:num w:numId="92">
    <w:abstractNumId w:val="0"/>
  </w:num>
  <w:num w:numId="93">
    <w:abstractNumId w:val="9"/>
  </w:num>
  <w:num w:numId="94">
    <w:abstractNumId w:val="7"/>
  </w:num>
  <w:num w:numId="95">
    <w:abstractNumId w:val="6"/>
  </w:num>
  <w:num w:numId="96">
    <w:abstractNumId w:val="5"/>
  </w:num>
  <w:num w:numId="97">
    <w:abstractNumId w:val="4"/>
  </w:num>
  <w:num w:numId="98">
    <w:abstractNumId w:val="8"/>
  </w:num>
  <w:num w:numId="99">
    <w:abstractNumId w:val="3"/>
  </w:num>
  <w:num w:numId="100">
    <w:abstractNumId w:val="38"/>
  </w:num>
  <w:num w:numId="101">
    <w:abstractNumId w:val="33"/>
  </w:num>
  <w:num w:numId="102">
    <w:abstractNumId w:val="27"/>
  </w:num>
  <w:num w:numId="103">
    <w:abstractNumId w:val="49"/>
  </w:num>
  <w:num w:numId="104">
    <w:abstractNumId w:val="96"/>
  </w:num>
  <w:num w:numId="105">
    <w:abstractNumId w:val="17"/>
  </w:num>
  <w:num w:numId="106">
    <w:abstractNumId w:val="28"/>
  </w:num>
  <w:num w:numId="107">
    <w:abstractNumId w:val="69"/>
  </w:num>
  <w:num w:numId="108">
    <w:abstractNumId w:val="112"/>
  </w:num>
  <w:num w:numId="109">
    <w:abstractNumId w:val="102"/>
  </w:num>
  <w:num w:numId="110">
    <w:abstractNumId w:val="79"/>
  </w:num>
  <w:num w:numId="111">
    <w:abstractNumId w:val="88"/>
  </w:num>
  <w:num w:numId="112">
    <w:abstractNumId w:val="67"/>
  </w:num>
  <w:num w:numId="113">
    <w:abstractNumId w:val="91"/>
  </w:num>
  <w:num w:numId="114">
    <w:abstractNumId w:val="14"/>
  </w:num>
  <w:num w:numId="115">
    <w:abstractNumId w:val="34"/>
  </w:num>
  <w:num w:numId="116">
    <w:abstractNumId w:val="78"/>
  </w:num>
  <w:num w:numId="117">
    <w:abstractNumId w:val="10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hideSpellingErrors/>
  <w:hideGrammaticalError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8AD"/>
    <w:rsid w:val="00005D66"/>
    <w:rsid w:val="00011ABF"/>
    <w:rsid w:val="00012439"/>
    <w:rsid w:val="00014F3B"/>
    <w:rsid w:val="0002191D"/>
    <w:rsid w:val="00022F1B"/>
    <w:rsid w:val="000230C2"/>
    <w:rsid w:val="000265C9"/>
    <w:rsid w:val="000266A0"/>
    <w:rsid w:val="000312CA"/>
    <w:rsid w:val="00031C1D"/>
    <w:rsid w:val="0003330C"/>
    <w:rsid w:val="00040BDF"/>
    <w:rsid w:val="00041687"/>
    <w:rsid w:val="00042290"/>
    <w:rsid w:val="00045BF9"/>
    <w:rsid w:val="00046255"/>
    <w:rsid w:val="00046D29"/>
    <w:rsid w:val="0005094D"/>
    <w:rsid w:val="000527B1"/>
    <w:rsid w:val="00054405"/>
    <w:rsid w:val="00057ACC"/>
    <w:rsid w:val="000603D9"/>
    <w:rsid w:val="00060FA8"/>
    <w:rsid w:val="000654BD"/>
    <w:rsid w:val="000664A4"/>
    <w:rsid w:val="00073360"/>
    <w:rsid w:val="00073AA8"/>
    <w:rsid w:val="00073F36"/>
    <w:rsid w:val="00075153"/>
    <w:rsid w:val="0007618B"/>
    <w:rsid w:val="0007773E"/>
    <w:rsid w:val="0008049F"/>
    <w:rsid w:val="00080DC5"/>
    <w:rsid w:val="000820DE"/>
    <w:rsid w:val="000829B7"/>
    <w:rsid w:val="00085221"/>
    <w:rsid w:val="000919C8"/>
    <w:rsid w:val="00092D93"/>
    <w:rsid w:val="000936FF"/>
    <w:rsid w:val="00093DB2"/>
    <w:rsid w:val="00093E7E"/>
    <w:rsid w:val="000945A1"/>
    <w:rsid w:val="000A2B07"/>
    <w:rsid w:val="000A43EB"/>
    <w:rsid w:val="000B0CB0"/>
    <w:rsid w:val="000B2154"/>
    <w:rsid w:val="000B377E"/>
    <w:rsid w:val="000B5BCE"/>
    <w:rsid w:val="000B6E96"/>
    <w:rsid w:val="000B7C2B"/>
    <w:rsid w:val="000C23EE"/>
    <w:rsid w:val="000C269D"/>
    <w:rsid w:val="000C5138"/>
    <w:rsid w:val="000C6537"/>
    <w:rsid w:val="000D0CF4"/>
    <w:rsid w:val="000D3197"/>
    <w:rsid w:val="000D5F15"/>
    <w:rsid w:val="000D6CFC"/>
    <w:rsid w:val="000E23E2"/>
    <w:rsid w:val="000E2FDA"/>
    <w:rsid w:val="000E311E"/>
    <w:rsid w:val="000E5EF7"/>
    <w:rsid w:val="000F0938"/>
    <w:rsid w:val="000F2D89"/>
    <w:rsid w:val="000F35AB"/>
    <w:rsid w:val="000F4C57"/>
    <w:rsid w:val="000F6ED3"/>
    <w:rsid w:val="000F7676"/>
    <w:rsid w:val="001063B6"/>
    <w:rsid w:val="0011078E"/>
    <w:rsid w:val="00112809"/>
    <w:rsid w:val="0011363C"/>
    <w:rsid w:val="001136F2"/>
    <w:rsid w:val="00114959"/>
    <w:rsid w:val="001160E6"/>
    <w:rsid w:val="001172C7"/>
    <w:rsid w:val="00120D80"/>
    <w:rsid w:val="001229BC"/>
    <w:rsid w:val="00124B62"/>
    <w:rsid w:val="001263AF"/>
    <w:rsid w:val="00132C3C"/>
    <w:rsid w:val="00134518"/>
    <w:rsid w:val="001355BA"/>
    <w:rsid w:val="00137964"/>
    <w:rsid w:val="0014117F"/>
    <w:rsid w:val="00141238"/>
    <w:rsid w:val="001421DC"/>
    <w:rsid w:val="0014306B"/>
    <w:rsid w:val="00143B39"/>
    <w:rsid w:val="00145AC5"/>
    <w:rsid w:val="0015016E"/>
    <w:rsid w:val="00151E2E"/>
    <w:rsid w:val="0015252D"/>
    <w:rsid w:val="00152EE5"/>
    <w:rsid w:val="00153299"/>
    <w:rsid w:val="00153528"/>
    <w:rsid w:val="00155B8F"/>
    <w:rsid w:val="0016195B"/>
    <w:rsid w:val="0016232B"/>
    <w:rsid w:val="00162FDF"/>
    <w:rsid w:val="00171F80"/>
    <w:rsid w:val="001721F8"/>
    <w:rsid w:val="001725E1"/>
    <w:rsid w:val="001743F2"/>
    <w:rsid w:val="00174DE2"/>
    <w:rsid w:val="00175556"/>
    <w:rsid w:val="001763A1"/>
    <w:rsid w:val="00176788"/>
    <w:rsid w:val="0018027F"/>
    <w:rsid w:val="00182B43"/>
    <w:rsid w:val="00182D0B"/>
    <w:rsid w:val="00185097"/>
    <w:rsid w:val="00186053"/>
    <w:rsid w:val="0018683D"/>
    <w:rsid w:val="00187249"/>
    <w:rsid w:val="00194431"/>
    <w:rsid w:val="001A08AA"/>
    <w:rsid w:val="001A27B8"/>
    <w:rsid w:val="001A3120"/>
    <w:rsid w:val="001A32E1"/>
    <w:rsid w:val="001A4A49"/>
    <w:rsid w:val="001A6313"/>
    <w:rsid w:val="001A6F60"/>
    <w:rsid w:val="001A72F1"/>
    <w:rsid w:val="001B33D1"/>
    <w:rsid w:val="001B528E"/>
    <w:rsid w:val="001B56E5"/>
    <w:rsid w:val="001C2607"/>
    <w:rsid w:val="001C2680"/>
    <w:rsid w:val="001C3A35"/>
    <w:rsid w:val="001C6628"/>
    <w:rsid w:val="001C6E60"/>
    <w:rsid w:val="001D0560"/>
    <w:rsid w:val="001D29EC"/>
    <w:rsid w:val="001D591D"/>
    <w:rsid w:val="001D60E2"/>
    <w:rsid w:val="001D6A8C"/>
    <w:rsid w:val="001D741F"/>
    <w:rsid w:val="001E0686"/>
    <w:rsid w:val="001E1CC6"/>
    <w:rsid w:val="001E4579"/>
    <w:rsid w:val="001E55D1"/>
    <w:rsid w:val="001E6A24"/>
    <w:rsid w:val="001E741D"/>
    <w:rsid w:val="001F1CC3"/>
    <w:rsid w:val="001F3526"/>
    <w:rsid w:val="001F4C11"/>
    <w:rsid w:val="001F7792"/>
    <w:rsid w:val="00200BDB"/>
    <w:rsid w:val="002023C8"/>
    <w:rsid w:val="00202CC6"/>
    <w:rsid w:val="0020327A"/>
    <w:rsid w:val="00205C6C"/>
    <w:rsid w:val="00206056"/>
    <w:rsid w:val="00210B24"/>
    <w:rsid w:val="002110C3"/>
    <w:rsid w:val="00212373"/>
    <w:rsid w:val="002138EA"/>
    <w:rsid w:val="00214006"/>
    <w:rsid w:val="00214FBD"/>
    <w:rsid w:val="00222805"/>
    <w:rsid w:val="00222897"/>
    <w:rsid w:val="00224777"/>
    <w:rsid w:val="002248C1"/>
    <w:rsid w:val="00227FDA"/>
    <w:rsid w:val="002329F8"/>
    <w:rsid w:val="00234186"/>
    <w:rsid w:val="00235394"/>
    <w:rsid w:val="00235686"/>
    <w:rsid w:val="00236EF4"/>
    <w:rsid w:val="002370B5"/>
    <w:rsid w:val="0023769E"/>
    <w:rsid w:val="00237CA2"/>
    <w:rsid w:val="002428EA"/>
    <w:rsid w:val="00242D5C"/>
    <w:rsid w:val="002479BE"/>
    <w:rsid w:val="00253B4D"/>
    <w:rsid w:val="0026179F"/>
    <w:rsid w:val="00261F51"/>
    <w:rsid w:val="00263B0A"/>
    <w:rsid w:val="00263D92"/>
    <w:rsid w:val="002647F9"/>
    <w:rsid w:val="002662A2"/>
    <w:rsid w:val="00270612"/>
    <w:rsid w:val="00272A63"/>
    <w:rsid w:val="00274E1A"/>
    <w:rsid w:val="00275C21"/>
    <w:rsid w:val="00282213"/>
    <w:rsid w:val="002845BD"/>
    <w:rsid w:val="00284DAE"/>
    <w:rsid w:val="00285B48"/>
    <w:rsid w:val="00286518"/>
    <w:rsid w:val="00287A80"/>
    <w:rsid w:val="00287EF7"/>
    <w:rsid w:val="00292703"/>
    <w:rsid w:val="002968E3"/>
    <w:rsid w:val="002A0403"/>
    <w:rsid w:val="002A0EB1"/>
    <w:rsid w:val="002A29F8"/>
    <w:rsid w:val="002A3294"/>
    <w:rsid w:val="002A5F08"/>
    <w:rsid w:val="002A6775"/>
    <w:rsid w:val="002A7743"/>
    <w:rsid w:val="002B1E75"/>
    <w:rsid w:val="002B416D"/>
    <w:rsid w:val="002B41C8"/>
    <w:rsid w:val="002B5F7C"/>
    <w:rsid w:val="002B746C"/>
    <w:rsid w:val="002B7939"/>
    <w:rsid w:val="002C0CBD"/>
    <w:rsid w:val="002C2E4F"/>
    <w:rsid w:val="002C3162"/>
    <w:rsid w:val="002C3168"/>
    <w:rsid w:val="002C326A"/>
    <w:rsid w:val="002C5222"/>
    <w:rsid w:val="002C6454"/>
    <w:rsid w:val="002D099E"/>
    <w:rsid w:val="002D09F3"/>
    <w:rsid w:val="002D0B83"/>
    <w:rsid w:val="002D1675"/>
    <w:rsid w:val="002D4F03"/>
    <w:rsid w:val="002D6D21"/>
    <w:rsid w:val="002E014A"/>
    <w:rsid w:val="002E42B2"/>
    <w:rsid w:val="002E496F"/>
    <w:rsid w:val="002E4F14"/>
    <w:rsid w:val="002E6ECE"/>
    <w:rsid w:val="002E7210"/>
    <w:rsid w:val="002F05D2"/>
    <w:rsid w:val="002F0DB9"/>
    <w:rsid w:val="002F36D2"/>
    <w:rsid w:val="002F3A0D"/>
    <w:rsid w:val="002F4093"/>
    <w:rsid w:val="002F4CC9"/>
    <w:rsid w:val="002F51CF"/>
    <w:rsid w:val="00300944"/>
    <w:rsid w:val="00303F6C"/>
    <w:rsid w:val="00304801"/>
    <w:rsid w:val="00306D63"/>
    <w:rsid w:val="0031154D"/>
    <w:rsid w:val="00311BF1"/>
    <w:rsid w:val="003163A4"/>
    <w:rsid w:val="00320761"/>
    <w:rsid w:val="00323ACD"/>
    <w:rsid w:val="0033119C"/>
    <w:rsid w:val="00332FC0"/>
    <w:rsid w:val="0033499F"/>
    <w:rsid w:val="00335400"/>
    <w:rsid w:val="00341577"/>
    <w:rsid w:val="00341976"/>
    <w:rsid w:val="00343843"/>
    <w:rsid w:val="00343CA1"/>
    <w:rsid w:val="0035000E"/>
    <w:rsid w:val="00351156"/>
    <w:rsid w:val="00352BA0"/>
    <w:rsid w:val="003559F5"/>
    <w:rsid w:val="00357F2B"/>
    <w:rsid w:val="00361092"/>
    <w:rsid w:val="0036189C"/>
    <w:rsid w:val="00363026"/>
    <w:rsid w:val="0036643C"/>
    <w:rsid w:val="00367724"/>
    <w:rsid w:val="003725CF"/>
    <w:rsid w:val="0037567F"/>
    <w:rsid w:val="0038118A"/>
    <w:rsid w:val="003824B7"/>
    <w:rsid w:val="0038336E"/>
    <w:rsid w:val="003846DD"/>
    <w:rsid w:val="003851E6"/>
    <w:rsid w:val="0038531E"/>
    <w:rsid w:val="00386EAF"/>
    <w:rsid w:val="0039060A"/>
    <w:rsid w:val="003940CC"/>
    <w:rsid w:val="00394237"/>
    <w:rsid w:val="003A2EE8"/>
    <w:rsid w:val="003A315E"/>
    <w:rsid w:val="003A7581"/>
    <w:rsid w:val="003B07BA"/>
    <w:rsid w:val="003B096F"/>
    <w:rsid w:val="003B1866"/>
    <w:rsid w:val="003B75E8"/>
    <w:rsid w:val="003C0842"/>
    <w:rsid w:val="003C0D2E"/>
    <w:rsid w:val="003C3C7A"/>
    <w:rsid w:val="003C5808"/>
    <w:rsid w:val="003C65D9"/>
    <w:rsid w:val="003C68E6"/>
    <w:rsid w:val="003D0BFC"/>
    <w:rsid w:val="003D2A5E"/>
    <w:rsid w:val="003D3E6A"/>
    <w:rsid w:val="003D4242"/>
    <w:rsid w:val="003D641F"/>
    <w:rsid w:val="003D7224"/>
    <w:rsid w:val="003D7297"/>
    <w:rsid w:val="003D776D"/>
    <w:rsid w:val="003E06F6"/>
    <w:rsid w:val="003E1388"/>
    <w:rsid w:val="003E2BB3"/>
    <w:rsid w:val="003E3313"/>
    <w:rsid w:val="003E40DE"/>
    <w:rsid w:val="003E76E5"/>
    <w:rsid w:val="003E7E74"/>
    <w:rsid w:val="003F11DF"/>
    <w:rsid w:val="003F20DD"/>
    <w:rsid w:val="003F2E97"/>
    <w:rsid w:val="003F39EA"/>
    <w:rsid w:val="003F6102"/>
    <w:rsid w:val="003F7DED"/>
    <w:rsid w:val="00401C6F"/>
    <w:rsid w:val="00403898"/>
    <w:rsid w:val="004039A7"/>
    <w:rsid w:val="004055CC"/>
    <w:rsid w:val="00405C41"/>
    <w:rsid w:val="00416948"/>
    <w:rsid w:val="00416B71"/>
    <w:rsid w:val="00426C97"/>
    <w:rsid w:val="0043169C"/>
    <w:rsid w:val="00431B7F"/>
    <w:rsid w:val="004400F0"/>
    <w:rsid w:val="0044171F"/>
    <w:rsid w:val="00441BC5"/>
    <w:rsid w:val="0044279F"/>
    <w:rsid w:val="00444225"/>
    <w:rsid w:val="00445124"/>
    <w:rsid w:val="00445BC8"/>
    <w:rsid w:val="00445F05"/>
    <w:rsid w:val="00450ADA"/>
    <w:rsid w:val="004518B7"/>
    <w:rsid w:val="00451D11"/>
    <w:rsid w:val="00453354"/>
    <w:rsid w:val="00453549"/>
    <w:rsid w:val="00453DCD"/>
    <w:rsid w:val="00455EDC"/>
    <w:rsid w:val="00457A99"/>
    <w:rsid w:val="00461309"/>
    <w:rsid w:val="00462A37"/>
    <w:rsid w:val="00462DCC"/>
    <w:rsid w:val="0046599A"/>
    <w:rsid w:val="0047448A"/>
    <w:rsid w:val="004748CF"/>
    <w:rsid w:val="004759C0"/>
    <w:rsid w:val="004772A5"/>
    <w:rsid w:val="004824D3"/>
    <w:rsid w:val="00485F7D"/>
    <w:rsid w:val="00486F0C"/>
    <w:rsid w:val="00486F8C"/>
    <w:rsid w:val="0048752A"/>
    <w:rsid w:val="004914B3"/>
    <w:rsid w:val="00492045"/>
    <w:rsid w:val="004921C5"/>
    <w:rsid w:val="00495828"/>
    <w:rsid w:val="004975F7"/>
    <w:rsid w:val="00497796"/>
    <w:rsid w:val="004A02B7"/>
    <w:rsid w:val="004A0B29"/>
    <w:rsid w:val="004A15D8"/>
    <w:rsid w:val="004A17C7"/>
    <w:rsid w:val="004A1BB2"/>
    <w:rsid w:val="004A4C2C"/>
    <w:rsid w:val="004A4FE0"/>
    <w:rsid w:val="004A710A"/>
    <w:rsid w:val="004A7C4C"/>
    <w:rsid w:val="004B12A3"/>
    <w:rsid w:val="004B4AC5"/>
    <w:rsid w:val="004B4BA5"/>
    <w:rsid w:val="004B5889"/>
    <w:rsid w:val="004B5A12"/>
    <w:rsid w:val="004B6A93"/>
    <w:rsid w:val="004B6D66"/>
    <w:rsid w:val="004B74F9"/>
    <w:rsid w:val="004B7D78"/>
    <w:rsid w:val="004C04F7"/>
    <w:rsid w:val="004C0ADC"/>
    <w:rsid w:val="004C66C9"/>
    <w:rsid w:val="004C698A"/>
    <w:rsid w:val="004D508C"/>
    <w:rsid w:val="004D5A31"/>
    <w:rsid w:val="004D662A"/>
    <w:rsid w:val="004D7239"/>
    <w:rsid w:val="004E092D"/>
    <w:rsid w:val="004E1FBC"/>
    <w:rsid w:val="004E265E"/>
    <w:rsid w:val="004E2CB8"/>
    <w:rsid w:val="004E3863"/>
    <w:rsid w:val="004E6FC3"/>
    <w:rsid w:val="004E7D13"/>
    <w:rsid w:val="004F24CE"/>
    <w:rsid w:val="004F4313"/>
    <w:rsid w:val="004F61EF"/>
    <w:rsid w:val="004F7A3D"/>
    <w:rsid w:val="00500135"/>
    <w:rsid w:val="00501666"/>
    <w:rsid w:val="00503561"/>
    <w:rsid w:val="00505BFA"/>
    <w:rsid w:val="0050699B"/>
    <w:rsid w:val="005073E1"/>
    <w:rsid w:val="0051067B"/>
    <w:rsid w:val="00514362"/>
    <w:rsid w:val="00514C5E"/>
    <w:rsid w:val="00515811"/>
    <w:rsid w:val="00516DCE"/>
    <w:rsid w:val="005177E5"/>
    <w:rsid w:val="0052048A"/>
    <w:rsid w:val="00526204"/>
    <w:rsid w:val="00530922"/>
    <w:rsid w:val="00531215"/>
    <w:rsid w:val="00531834"/>
    <w:rsid w:val="005331B3"/>
    <w:rsid w:val="005338C8"/>
    <w:rsid w:val="0053516D"/>
    <w:rsid w:val="00535BD1"/>
    <w:rsid w:val="00537035"/>
    <w:rsid w:val="00537C1B"/>
    <w:rsid w:val="00543A1F"/>
    <w:rsid w:val="00546792"/>
    <w:rsid w:val="00547485"/>
    <w:rsid w:val="005479E1"/>
    <w:rsid w:val="00550024"/>
    <w:rsid w:val="0055055E"/>
    <w:rsid w:val="005547D5"/>
    <w:rsid w:val="00556349"/>
    <w:rsid w:val="00560648"/>
    <w:rsid w:val="00564B0F"/>
    <w:rsid w:val="005664B1"/>
    <w:rsid w:val="0056675C"/>
    <w:rsid w:val="00567977"/>
    <w:rsid w:val="0057379F"/>
    <w:rsid w:val="005767B4"/>
    <w:rsid w:val="005771CB"/>
    <w:rsid w:val="005816FA"/>
    <w:rsid w:val="005845EB"/>
    <w:rsid w:val="00585C33"/>
    <w:rsid w:val="0058730D"/>
    <w:rsid w:val="00593196"/>
    <w:rsid w:val="00593DC7"/>
    <w:rsid w:val="0059647B"/>
    <w:rsid w:val="005971ED"/>
    <w:rsid w:val="005974C8"/>
    <w:rsid w:val="005A183C"/>
    <w:rsid w:val="005A1DC3"/>
    <w:rsid w:val="005A61A3"/>
    <w:rsid w:val="005B2EEF"/>
    <w:rsid w:val="005B3691"/>
    <w:rsid w:val="005B44FB"/>
    <w:rsid w:val="005C0F24"/>
    <w:rsid w:val="005C2805"/>
    <w:rsid w:val="005C2B4D"/>
    <w:rsid w:val="005C6A89"/>
    <w:rsid w:val="005C7490"/>
    <w:rsid w:val="005D03D0"/>
    <w:rsid w:val="005D07D7"/>
    <w:rsid w:val="005D0CD9"/>
    <w:rsid w:val="005D0E5D"/>
    <w:rsid w:val="005E18B5"/>
    <w:rsid w:val="005E193A"/>
    <w:rsid w:val="005E1F83"/>
    <w:rsid w:val="005E2AE2"/>
    <w:rsid w:val="005E358F"/>
    <w:rsid w:val="005E58E3"/>
    <w:rsid w:val="005E5997"/>
    <w:rsid w:val="005E7B1E"/>
    <w:rsid w:val="005F21B0"/>
    <w:rsid w:val="005F43C7"/>
    <w:rsid w:val="005F5766"/>
    <w:rsid w:val="005F7261"/>
    <w:rsid w:val="005F79D8"/>
    <w:rsid w:val="00602945"/>
    <w:rsid w:val="00603029"/>
    <w:rsid w:val="0060383D"/>
    <w:rsid w:val="006050ED"/>
    <w:rsid w:val="006078A3"/>
    <w:rsid w:val="00610CAE"/>
    <w:rsid w:val="00610CFE"/>
    <w:rsid w:val="00612362"/>
    <w:rsid w:val="006126DA"/>
    <w:rsid w:val="00613182"/>
    <w:rsid w:val="00616479"/>
    <w:rsid w:val="006210AB"/>
    <w:rsid w:val="006236E3"/>
    <w:rsid w:val="00623875"/>
    <w:rsid w:val="00624246"/>
    <w:rsid w:val="00624AF4"/>
    <w:rsid w:val="006250FF"/>
    <w:rsid w:val="006257E7"/>
    <w:rsid w:val="0062585D"/>
    <w:rsid w:val="00630A21"/>
    <w:rsid w:val="0063695E"/>
    <w:rsid w:val="00636E98"/>
    <w:rsid w:val="0064063A"/>
    <w:rsid w:val="00643A73"/>
    <w:rsid w:val="00645857"/>
    <w:rsid w:val="0064591D"/>
    <w:rsid w:val="00646C8B"/>
    <w:rsid w:val="00650D4E"/>
    <w:rsid w:val="006517BD"/>
    <w:rsid w:val="00653A3C"/>
    <w:rsid w:val="00655048"/>
    <w:rsid w:val="006568F8"/>
    <w:rsid w:val="00657061"/>
    <w:rsid w:val="006572A5"/>
    <w:rsid w:val="00665858"/>
    <w:rsid w:val="006679AD"/>
    <w:rsid w:val="00670D5E"/>
    <w:rsid w:val="00674E1F"/>
    <w:rsid w:val="006759C9"/>
    <w:rsid w:val="00680E67"/>
    <w:rsid w:val="00681180"/>
    <w:rsid w:val="006856E5"/>
    <w:rsid w:val="006865FA"/>
    <w:rsid w:val="0068738C"/>
    <w:rsid w:val="00691A1D"/>
    <w:rsid w:val="006930F8"/>
    <w:rsid w:val="00693153"/>
    <w:rsid w:val="00695E53"/>
    <w:rsid w:val="0069689C"/>
    <w:rsid w:val="006A105E"/>
    <w:rsid w:val="006A2530"/>
    <w:rsid w:val="006A364E"/>
    <w:rsid w:val="006A3D16"/>
    <w:rsid w:val="006B0958"/>
    <w:rsid w:val="006B0D02"/>
    <w:rsid w:val="006B0EBA"/>
    <w:rsid w:val="006B0ED8"/>
    <w:rsid w:val="006B154B"/>
    <w:rsid w:val="006B23C1"/>
    <w:rsid w:val="006C1B1D"/>
    <w:rsid w:val="006C5F04"/>
    <w:rsid w:val="006C6487"/>
    <w:rsid w:val="006C6F69"/>
    <w:rsid w:val="006D0BDA"/>
    <w:rsid w:val="006D1ED5"/>
    <w:rsid w:val="006D21DD"/>
    <w:rsid w:val="006D491C"/>
    <w:rsid w:val="006E1A78"/>
    <w:rsid w:val="006E3501"/>
    <w:rsid w:val="006E4E5C"/>
    <w:rsid w:val="006F54E7"/>
    <w:rsid w:val="006F5D9C"/>
    <w:rsid w:val="006F70A4"/>
    <w:rsid w:val="00701E7C"/>
    <w:rsid w:val="00703A81"/>
    <w:rsid w:val="00704D9F"/>
    <w:rsid w:val="007052C7"/>
    <w:rsid w:val="007062B6"/>
    <w:rsid w:val="0070646B"/>
    <w:rsid w:val="007066FA"/>
    <w:rsid w:val="007069AB"/>
    <w:rsid w:val="00707941"/>
    <w:rsid w:val="007116AE"/>
    <w:rsid w:val="0071235D"/>
    <w:rsid w:val="00714081"/>
    <w:rsid w:val="007201CE"/>
    <w:rsid w:val="0072068A"/>
    <w:rsid w:val="00720C36"/>
    <w:rsid w:val="00725F1E"/>
    <w:rsid w:val="0072728F"/>
    <w:rsid w:val="00730427"/>
    <w:rsid w:val="00732446"/>
    <w:rsid w:val="00733D89"/>
    <w:rsid w:val="007340C8"/>
    <w:rsid w:val="00734F2C"/>
    <w:rsid w:val="00734FA9"/>
    <w:rsid w:val="007371C1"/>
    <w:rsid w:val="00740768"/>
    <w:rsid w:val="007416F0"/>
    <w:rsid w:val="007419A3"/>
    <w:rsid w:val="0074699C"/>
    <w:rsid w:val="00746E5C"/>
    <w:rsid w:val="00747826"/>
    <w:rsid w:val="00751A29"/>
    <w:rsid w:val="00752DD5"/>
    <w:rsid w:val="0075413C"/>
    <w:rsid w:val="007619C3"/>
    <w:rsid w:val="00763980"/>
    <w:rsid w:val="00764EA4"/>
    <w:rsid w:val="007670D1"/>
    <w:rsid w:val="00770620"/>
    <w:rsid w:val="0077399D"/>
    <w:rsid w:val="007758CC"/>
    <w:rsid w:val="00777661"/>
    <w:rsid w:val="007811EF"/>
    <w:rsid w:val="0078154B"/>
    <w:rsid w:val="007826C1"/>
    <w:rsid w:val="00782A5B"/>
    <w:rsid w:val="00784A51"/>
    <w:rsid w:val="007904FC"/>
    <w:rsid w:val="00792AE4"/>
    <w:rsid w:val="00792D44"/>
    <w:rsid w:val="0079516C"/>
    <w:rsid w:val="00796AC8"/>
    <w:rsid w:val="007A3D27"/>
    <w:rsid w:val="007A6CE2"/>
    <w:rsid w:val="007A72D9"/>
    <w:rsid w:val="007A786A"/>
    <w:rsid w:val="007A7E38"/>
    <w:rsid w:val="007B093B"/>
    <w:rsid w:val="007B0D48"/>
    <w:rsid w:val="007B1640"/>
    <w:rsid w:val="007B4F43"/>
    <w:rsid w:val="007B5142"/>
    <w:rsid w:val="007B648B"/>
    <w:rsid w:val="007C2AD3"/>
    <w:rsid w:val="007D04D8"/>
    <w:rsid w:val="007D19E0"/>
    <w:rsid w:val="007D22C9"/>
    <w:rsid w:val="007D4C97"/>
    <w:rsid w:val="007D4EEA"/>
    <w:rsid w:val="007D6048"/>
    <w:rsid w:val="007D614C"/>
    <w:rsid w:val="007D6A54"/>
    <w:rsid w:val="007E0120"/>
    <w:rsid w:val="007E14B2"/>
    <w:rsid w:val="007E39B0"/>
    <w:rsid w:val="007E417A"/>
    <w:rsid w:val="007F0E1E"/>
    <w:rsid w:val="007F2E2D"/>
    <w:rsid w:val="007F62EA"/>
    <w:rsid w:val="007F6A86"/>
    <w:rsid w:val="007F7C12"/>
    <w:rsid w:val="00801372"/>
    <w:rsid w:val="00802F5E"/>
    <w:rsid w:val="0080410A"/>
    <w:rsid w:val="008069F7"/>
    <w:rsid w:val="00807A19"/>
    <w:rsid w:val="00821202"/>
    <w:rsid w:val="00821F18"/>
    <w:rsid w:val="0082372B"/>
    <w:rsid w:val="00826E6F"/>
    <w:rsid w:val="00830BD2"/>
    <w:rsid w:val="00832198"/>
    <w:rsid w:val="00832F09"/>
    <w:rsid w:val="008332F8"/>
    <w:rsid w:val="008362D7"/>
    <w:rsid w:val="00836C44"/>
    <w:rsid w:val="00843696"/>
    <w:rsid w:val="00843E34"/>
    <w:rsid w:val="00847D34"/>
    <w:rsid w:val="0085078B"/>
    <w:rsid w:val="0085249A"/>
    <w:rsid w:val="008571BA"/>
    <w:rsid w:val="008575F1"/>
    <w:rsid w:val="00860E08"/>
    <w:rsid w:val="0086307D"/>
    <w:rsid w:val="00863191"/>
    <w:rsid w:val="00866274"/>
    <w:rsid w:val="008738FC"/>
    <w:rsid w:val="008775F6"/>
    <w:rsid w:val="00887113"/>
    <w:rsid w:val="0089043E"/>
    <w:rsid w:val="0089327B"/>
    <w:rsid w:val="00893454"/>
    <w:rsid w:val="00895948"/>
    <w:rsid w:val="00896796"/>
    <w:rsid w:val="008A5291"/>
    <w:rsid w:val="008A57F4"/>
    <w:rsid w:val="008A6835"/>
    <w:rsid w:val="008A6E5C"/>
    <w:rsid w:val="008A72CB"/>
    <w:rsid w:val="008B4B3A"/>
    <w:rsid w:val="008B4D20"/>
    <w:rsid w:val="008B7617"/>
    <w:rsid w:val="008C1A2D"/>
    <w:rsid w:val="008C236B"/>
    <w:rsid w:val="008C3122"/>
    <w:rsid w:val="008C60E9"/>
    <w:rsid w:val="008D4B12"/>
    <w:rsid w:val="008D647C"/>
    <w:rsid w:val="008D7070"/>
    <w:rsid w:val="008D7774"/>
    <w:rsid w:val="008E02FB"/>
    <w:rsid w:val="008E338F"/>
    <w:rsid w:val="008F0F5D"/>
    <w:rsid w:val="008F12BA"/>
    <w:rsid w:val="008F220B"/>
    <w:rsid w:val="008F5C30"/>
    <w:rsid w:val="008F6B28"/>
    <w:rsid w:val="008F7D93"/>
    <w:rsid w:val="00901881"/>
    <w:rsid w:val="00903852"/>
    <w:rsid w:val="00903DEA"/>
    <w:rsid w:val="00906251"/>
    <w:rsid w:val="0090757B"/>
    <w:rsid w:val="0091267B"/>
    <w:rsid w:val="009126ED"/>
    <w:rsid w:val="00915420"/>
    <w:rsid w:val="0091771D"/>
    <w:rsid w:val="0092400A"/>
    <w:rsid w:val="009246C1"/>
    <w:rsid w:val="00925D97"/>
    <w:rsid w:val="00930E4C"/>
    <w:rsid w:val="00931702"/>
    <w:rsid w:val="00933EBB"/>
    <w:rsid w:val="00933FB5"/>
    <w:rsid w:val="009356E6"/>
    <w:rsid w:val="0094316A"/>
    <w:rsid w:val="0094408D"/>
    <w:rsid w:val="009505FB"/>
    <w:rsid w:val="009506EF"/>
    <w:rsid w:val="00951D9F"/>
    <w:rsid w:val="009526A3"/>
    <w:rsid w:val="009606D6"/>
    <w:rsid w:val="0096301F"/>
    <w:rsid w:val="00967C00"/>
    <w:rsid w:val="00970078"/>
    <w:rsid w:val="00970A48"/>
    <w:rsid w:val="00972A93"/>
    <w:rsid w:val="00974774"/>
    <w:rsid w:val="00974DFD"/>
    <w:rsid w:val="0097584D"/>
    <w:rsid w:val="00983910"/>
    <w:rsid w:val="00983F88"/>
    <w:rsid w:val="00985210"/>
    <w:rsid w:val="009879B6"/>
    <w:rsid w:val="0099121B"/>
    <w:rsid w:val="00992419"/>
    <w:rsid w:val="009934F5"/>
    <w:rsid w:val="00994189"/>
    <w:rsid w:val="00996C12"/>
    <w:rsid w:val="00997BEF"/>
    <w:rsid w:val="009A038D"/>
    <w:rsid w:val="009B10DF"/>
    <w:rsid w:val="009B16EE"/>
    <w:rsid w:val="009B1D37"/>
    <w:rsid w:val="009B3A3B"/>
    <w:rsid w:val="009B63CE"/>
    <w:rsid w:val="009C0727"/>
    <w:rsid w:val="009C29C2"/>
    <w:rsid w:val="009C301D"/>
    <w:rsid w:val="009C3FD2"/>
    <w:rsid w:val="009C5E4F"/>
    <w:rsid w:val="009C6328"/>
    <w:rsid w:val="009C75EE"/>
    <w:rsid w:val="009D066D"/>
    <w:rsid w:val="009D098A"/>
    <w:rsid w:val="009D199C"/>
    <w:rsid w:val="009D27E9"/>
    <w:rsid w:val="009D3B43"/>
    <w:rsid w:val="009E0401"/>
    <w:rsid w:val="009E04D8"/>
    <w:rsid w:val="009E0609"/>
    <w:rsid w:val="009E13E0"/>
    <w:rsid w:val="009E1899"/>
    <w:rsid w:val="009E2A41"/>
    <w:rsid w:val="009E37CC"/>
    <w:rsid w:val="009E4729"/>
    <w:rsid w:val="009E4F9E"/>
    <w:rsid w:val="009E5AD2"/>
    <w:rsid w:val="009E63BD"/>
    <w:rsid w:val="009E6BA6"/>
    <w:rsid w:val="009E6DF5"/>
    <w:rsid w:val="009F0A77"/>
    <w:rsid w:val="009F11F8"/>
    <w:rsid w:val="009F52E1"/>
    <w:rsid w:val="009F6CC6"/>
    <w:rsid w:val="009F73E4"/>
    <w:rsid w:val="009F7E2C"/>
    <w:rsid w:val="00A04EB4"/>
    <w:rsid w:val="00A05606"/>
    <w:rsid w:val="00A05770"/>
    <w:rsid w:val="00A05801"/>
    <w:rsid w:val="00A06C66"/>
    <w:rsid w:val="00A10244"/>
    <w:rsid w:val="00A114C9"/>
    <w:rsid w:val="00A14427"/>
    <w:rsid w:val="00A1508F"/>
    <w:rsid w:val="00A17573"/>
    <w:rsid w:val="00A17B86"/>
    <w:rsid w:val="00A238B8"/>
    <w:rsid w:val="00A247B7"/>
    <w:rsid w:val="00A253FC"/>
    <w:rsid w:val="00A26364"/>
    <w:rsid w:val="00A30B8D"/>
    <w:rsid w:val="00A30FB1"/>
    <w:rsid w:val="00A41E11"/>
    <w:rsid w:val="00A446DC"/>
    <w:rsid w:val="00A46711"/>
    <w:rsid w:val="00A46B96"/>
    <w:rsid w:val="00A47EE7"/>
    <w:rsid w:val="00A55EE6"/>
    <w:rsid w:val="00A6090A"/>
    <w:rsid w:val="00A61D0B"/>
    <w:rsid w:val="00A62A3A"/>
    <w:rsid w:val="00A6475A"/>
    <w:rsid w:val="00A65439"/>
    <w:rsid w:val="00A72864"/>
    <w:rsid w:val="00A72B81"/>
    <w:rsid w:val="00A73DDE"/>
    <w:rsid w:val="00A74831"/>
    <w:rsid w:val="00A81B15"/>
    <w:rsid w:val="00A81DA7"/>
    <w:rsid w:val="00A82512"/>
    <w:rsid w:val="00A84A4B"/>
    <w:rsid w:val="00A85DBC"/>
    <w:rsid w:val="00A86004"/>
    <w:rsid w:val="00A91AAD"/>
    <w:rsid w:val="00A92BB6"/>
    <w:rsid w:val="00A9613A"/>
    <w:rsid w:val="00AA010F"/>
    <w:rsid w:val="00AA1101"/>
    <w:rsid w:val="00AA1411"/>
    <w:rsid w:val="00AA2F3A"/>
    <w:rsid w:val="00AB16FF"/>
    <w:rsid w:val="00AB3387"/>
    <w:rsid w:val="00AB3F85"/>
    <w:rsid w:val="00AB46F9"/>
    <w:rsid w:val="00AB6019"/>
    <w:rsid w:val="00AB622E"/>
    <w:rsid w:val="00AB72D4"/>
    <w:rsid w:val="00AC021E"/>
    <w:rsid w:val="00AC2E5E"/>
    <w:rsid w:val="00AC482F"/>
    <w:rsid w:val="00AC649B"/>
    <w:rsid w:val="00AC7DF5"/>
    <w:rsid w:val="00AC7FEA"/>
    <w:rsid w:val="00AD0916"/>
    <w:rsid w:val="00AD1B53"/>
    <w:rsid w:val="00AD5374"/>
    <w:rsid w:val="00AD56D5"/>
    <w:rsid w:val="00AD770C"/>
    <w:rsid w:val="00AE030A"/>
    <w:rsid w:val="00AE1193"/>
    <w:rsid w:val="00AE177E"/>
    <w:rsid w:val="00AE58D2"/>
    <w:rsid w:val="00AE673B"/>
    <w:rsid w:val="00AE6B5D"/>
    <w:rsid w:val="00AF16CB"/>
    <w:rsid w:val="00B00BF1"/>
    <w:rsid w:val="00B02DEA"/>
    <w:rsid w:val="00B030E1"/>
    <w:rsid w:val="00B03625"/>
    <w:rsid w:val="00B0460C"/>
    <w:rsid w:val="00B05AEC"/>
    <w:rsid w:val="00B0643F"/>
    <w:rsid w:val="00B07E18"/>
    <w:rsid w:val="00B07E92"/>
    <w:rsid w:val="00B12CFE"/>
    <w:rsid w:val="00B13BD6"/>
    <w:rsid w:val="00B17C87"/>
    <w:rsid w:val="00B26EE0"/>
    <w:rsid w:val="00B27AB7"/>
    <w:rsid w:val="00B30FF1"/>
    <w:rsid w:val="00B334A0"/>
    <w:rsid w:val="00B35C78"/>
    <w:rsid w:val="00B37992"/>
    <w:rsid w:val="00B4207A"/>
    <w:rsid w:val="00B42E79"/>
    <w:rsid w:val="00B43906"/>
    <w:rsid w:val="00B45150"/>
    <w:rsid w:val="00B4577C"/>
    <w:rsid w:val="00B45BCB"/>
    <w:rsid w:val="00B47BEF"/>
    <w:rsid w:val="00B547E4"/>
    <w:rsid w:val="00B55168"/>
    <w:rsid w:val="00B621D0"/>
    <w:rsid w:val="00B64FE4"/>
    <w:rsid w:val="00B704A3"/>
    <w:rsid w:val="00B7089C"/>
    <w:rsid w:val="00B70DF8"/>
    <w:rsid w:val="00B733B3"/>
    <w:rsid w:val="00B745CE"/>
    <w:rsid w:val="00B7599F"/>
    <w:rsid w:val="00B8446C"/>
    <w:rsid w:val="00B84507"/>
    <w:rsid w:val="00B86929"/>
    <w:rsid w:val="00B87E91"/>
    <w:rsid w:val="00B95ADE"/>
    <w:rsid w:val="00B95C6B"/>
    <w:rsid w:val="00B97B2D"/>
    <w:rsid w:val="00B97E6B"/>
    <w:rsid w:val="00BA20CA"/>
    <w:rsid w:val="00BA2823"/>
    <w:rsid w:val="00BA3F83"/>
    <w:rsid w:val="00BB1131"/>
    <w:rsid w:val="00BB2300"/>
    <w:rsid w:val="00BB36E1"/>
    <w:rsid w:val="00BB6859"/>
    <w:rsid w:val="00BB7CC5"/>
    <w:rsid w:val="00BC4EC9"/>
    <w:rsid w:val="00BC72D8"/>
    <w:rsid w:val="00BC7596"/>
    <w:rsid w:val="00BD4EA7"/>
    <w:rsid w:val="00BD4EE0"/>
    <w:rsid w:val="00BD7C0E"/>
    <w:rsid w:val="00BD7D7B"/>
    <w:rsid w:val="00BE30EF"/>
    <w:rsid w:val="00BE5457"/>
    <w:rsid w:val="00BE70BB"/>
    <w:rsid w:val="00BF2F1A"/>
    <w:rsid w:val="00BF307C"/>
    <w:rsid w:val="00C00335"/>
    <w:rsid w:val="00C00BE8"/>
    <w:rsid w:val="00C00D13"/>
    <w:rsid w:val="00C01CF8"/>
    <w:rsid w:val="00C042C1"/>
    <w:rsid w:val="00C04907"/>
    <w:rsid w:val="00C059A4"/>
    <w:rsid w:val="00C113CF"/>
    <w:rsid w:val="00C15DA8"/>
    <w:rsid w:val="00C1617F"/>
    <w:rsid w:val="00C17419"/>
    <w:rsid w:val="00C25474"/>
    <w:rsid w:val="00C25617"/>
    <w:rsid w:val="00C26BC7"/>
    <w:rsid w:val="00C275E1"/>
    <w:rsid w:val="00C33097"/>
    <w:rsid w:val="00C401C1"/>
    <w:rsid w:val="00C45B59"/>
    <w:rsid w:val="00C46256"/>
    <w:rsid w:val="00C51F68"/>
    <w:rsid w:val="00C553A1"/>
    <w:rsid w:val="00C56CE1"/>
    <w:rsid w:val="00C60C07"/>
    <w:rsid w:val="00C64BFD"/>
    <w:rsid w:val="00C67FFC"/>
    <w:rsid w:val="00C712BC"/>
    <w:rsid w:val="00C7210C"/>
    <w:rsid w:val="00C7387D"/>
    <w:rsid w:val="00C76630"/>
    <w:rsid w:val="00C767B2"/>
    <w:rsid w:val="00C76F98"/>
    <w:rsid w:val="00C82D15"/>
    <w:rsid w:val="00C83189"/>
    <w:rsid w:val="00C905ED"/>
    <w:rsid w:val="00C906B4"/>
    <w:rsid w:val="00C90AF2"/>
    <w:rsid w:val="00C9326F"/>
    <w:rsid w:val="00C97A56"/>
    <w:rsid w:val="00CA411E"/>
    <w:rsid w:val="00CA4DEC"/>
    <w:rsid w:val="00CA50C4"/>
    <w:rsid w:val="00CA738B"/>
    <w:rsid w:val="00CB1A40"/>
    <w:rsid w:val="00CB3647"/>
    <w:rsid w:val="00CB48D8"/>
    <w:rsid w:val="00CB5E73"/>
    <w:rsid w:val="00CC0496"/>
    <w:rsid w:val="00CD12DC"/>
    <w:rsid w:val="00CD7C0F"/>
    <w:rsid w:val="00CE28E1"/>
    <w:rsid w:val="00CE4068"/>
    <w:rsid w:val="00CF0073"/>
    <w:rsid w:val="00CF1EFA"/>
    <w:rsid w:val="00CF216C"/>
    <w:rsid w:val="00CF3E76"/>
    <w:rsid w:val="00CF40D5"/>
    <w:rsid w:val="00CF48C3"/>
    <w:rsid w:val="00CF5205"/>
    <w:rsid w:val="00D012F3"/>
    <w:rsid w:val="00D043D0"/>
    <w:rsid w:val="00D043FE"/>
    <w:rsid w:val="00D053BF"/>
    <w:rsid w:val="00D06302"/>
    <w:rsid w:val="00D07764"/>
    <w:rsid w:val="00D13A94"/>
    <w:rsid w:val="00D17DC5"/>
    <w:rsid w:val="00D20BF3"/>
    <w:rsid w:val="00D20CF1"/>
    <w:rsid w:val="00D20D36"/>
    <w:rsid w:val="00D20E5F"/>
    <w:rsid w:val="00D2109E"/>
    <w:rsid w:val="00D2149C"/>
    <w:rsid w:val="00D24DA3"/>
    <w:rsid w:val="00D273E1"/>
    <w:rsid w:val="00D32728"/>
    <w:rsid w:val="00D378E4"/>
    <w:rsid w:val="00D43532"/>
    <w:rsid w:val="00D43E6B"/>
    <w:rsid w:val="00D44DAD"/>
    <w:rsid w:val="00D46D41"/>
    <w:rsid w:val="00D520E4"/>
    <w:rsid w:val="00D54420"/>
    <w:rsid w:val="00D54511"/>
    <w:rsid w:val="00D553FD"/>
    <w:rsid w:val="00D57CE4"/>
    <w:rsid w:val="00D57DFA"/>
    <w:rsid w:val="00D63A4D"/>
    <w:rsid w:val="00D6487B"/>
    <w:rsid w:val="00D64DE9"/>
    <w:rsid w:val="00D66577"/>
    <w:rsid w:val="00D67168"/>
    <w:rsid w:val="00D708EE"/>
    <w:rsid w:val="00D723C8"/>
    <w:rsid w:val="00D741A0"/>
    <w:rsid w:val="00D741BC"/>
    <w:rsid w:val="00D756B6"/>
    <w:rsid w:val="00D75A35"/>
    <w:rsid w:val="00D7614D"/>
    <w:rsid w:val="00D804D6"/>
    <w:rsid w:val="00D86270"/>
    <w:rsid w:val="00D86982"/>
    <w:rsid w:val="00D87632"/>
    <w:rsid w:val="00D906A0"/>
    <w:rsid w:val="00D93CA3"/>
    <w:rsid w:val="00D9432D"/>
    <w:rsid w:val="00D95D76"/>
    <w:rsid w:val="00D96908"/>
    <w:rsid w:val="00DA1197"/>
    <w:rsid w:val="00DA151C"/>
    <w:rsid w:val="00DA1A3C"/>
    <w:rsid w:val="00DA1D4E"/>
    <w:rsid w:val="00DA42B5"/>
    <w:rsid w:val="00DA4F3E"/>
    <w:rsid w:val="00DA7625"/>
    <w:rsid w:val="00DB1C41"/>
    <w:rsid w:val="00DB28BF"/>
    <w:rsid w:val="00DB3790"/>
    <w:rsid w:val="00DB5D92"/>
    <w:rsid w:val="00DB621A"/>
    <w:rsid w:val="00DB6BEF"/>
    <w:rsid w:val="00DC1AC4"/>
    <w:rsid w:val="00DC2171"/>
    <w:rsid w:val="00DC27B6"/>
    <w:rsid w:val="00DC2FF5"/>
    <w:rsid w:val="00DC3E16"/>
    <w:rsid w:val="00DC4015"/>
    <w:rsid w:val="00DC560B"/>
    <w:rsid w:val="00DD0C2C"/>
    <w:rsid w:val="00DD2B27"/>
    <w:rsid w:val="00DD3F40"/>
    <w:rsid w:val="00DD4D0F"/>
    <w:rsid w:val="00DD4F1E"/>
    <w:rsid w:val="00DE0126"/>
    <w:rsid w:val="00DE306D"/>
    <w:rsid w:val="00DE3F51"/>
    <w:rsid w:val="00DE4CFE"/>
    <w:rsid w:val="00DE74EB"/>
    <w:rsid w:val="00DF1BCC"/>
    <w:rsid w:val="00DF38FC"/>
    <w:rsid w:val="00E007A3"/>
    <w:rsid w:val="00E007B6"/>
    <w:rsid w:val="00E00C06"/>
    <w:rsid w:val="00E073FD"/>
    <w:rsid w:val="00E1003E"/>
    <w:rsid w:val="00E1048C"/>
    <w:rsid w:val="00E13335"/>
    <w:rsid w:val="00E1393C"/>
    <w:rsid w:val="00E13B14"/>
    <w:rsid w:val="00E14FA5"/>
    <w:rsid w:val="00E15DAB"/>
    <w:rsid w:val="00E16AAB"/>
    <w:rsid w:val="00E174A7"/>
    <w:rsid w:val="00E17565"/>
    <w:rsid w:val="00E20309"/>
    <w:rsid w:val="00E25CCD"/>
    <w:rsid w:val="00E41097"/>
    <w:rsid w:val="00E4171C"/>
    <w:rsid w:val="00E41ADD"/>
    <w:rsid w:val="00E44AC8"/>
    <w:rsid w:val="00E4548C"/>
    <w:rsid w:val="00E478B6"/>
    <w:rsid w:val="00E55ABC"/>
    <w:rsid w:val="00E57B74"/>
    <w:rsid w:val="00E61B8C"/>
    <w:rsid w:val="00E62495"/>
    <w:rsid w:val="00E65428"/>
    <w:rsid w:val="00E702FE"/>
    <w:rsid w:val="00E7138A"/>
    <w:rsid w:val="00E738C4"/>
    <w:rsid w:val="00E7448D"/>
    <w:rsid w:val="00E75722"/>
    <w:rsid w:val="00E75D45"/>
    <w:rsid w:val="00E778E4"/>
    <w:rsid w:val="00E800D2"/>
    <w:rsid w:val="00E80225"/>
    <w:rsid w:val="00E80EB0"/>
    <w:rsid w:val="00E81367"/>
    <w:rsid w:val="00E81D33"/>
    <w:rsid w:val="00E81EE7"/>
    <w:rsid w:val="00E829EC"/>
    <w:rsid w:val="00E8629F"/>
    <w:rsid w:val="00E86817"/>
    <w:rsid w:val="00E86EC4"/>
    <w:rsid w:val="00E93284"/>
    <w:rsid w:val="00E976B0"/>
    <w:rsid w:val="00E97F15"/>
    <w:rsid w:val="00EA3C24"/>
    <w:rsid w:val="00EA5920"/>
    <w:rsid w:val="00EB2A2E"/>
    <w:rsid w:val="00EB2F4D"/>
    <w:rsid w:val="00EB3BDE"/>
    <w:rsid w:val="00EB5E51"/>
    <w:rsid w:val="00EB5F1F"/>
    <w:rsid w:val="00EB65FF"/>
    <w:rsid w:val="00EB72E7"/>
    <w:rsid w:val="00EC0173"/>
    <w:rsid w:val="00EC14D9"/>
    <w:rsid w:val="00EC309D"/>
    <w:rsid w:val="00EC4492"/>
    <w:rsid w:val="00EC4944"/>
    <w:rsid w:val="00EC70BE"/>
    <w:rsid w:val="00ED307C"/>
    <w:rsid w:val="00ED4659"/>
    <w:rsid w:val="00ED7045"/>
    <w:rsid w:val="00ED7135"/>
    <w:rsid w:val="00ED77CC"/>
    <w:rsid w:val="00EE3165"/>
    <w:rsid w:val="00EE3C8A"/>
    <w:rsid w:val="00EE4456"/>
    <w:rsid w:val="00EE4FE8"/>
    <w:rsid w:val="00EE62E1"/>
    <w:rsid w:val="00EE73DC"/>
    <w:rsid w:val="00EF2590"/>
    <w:rsid w:val="00EF2E21"/>
    <w:rsid w:val="00EF5D05"/>
    <w:rsid w:val="00EF6955"/>
    <w:rsid w:val="00F00BE5"/>
    <w:rsid w:val="00F01795"/>
    <w:rsid w:val="00F047D9"/>
    <w:rsid w:val="00F06431"/>
    <w:rsid w:val="00F072D8"/>
    <w:rsid w:val="00F1187A"/>
    <w:rsid w:val="00F1193D"/>
    <w:rsid w:val="00F13268"/>
    <w:rsid w:val="00F14F3E"/>
    <w:rsid w:val="00F153A5"/>
    <w:rsid w:val="00F16D0E"/>
    <w:rsid w:val="00F173E4"/>
    <w:rsid w:val="00F227A3"/>
    <w:rsid w:val="00F234C3"/>
    <w:rsid w:val="00F23EA7"/>
    <w:rsid w:val="00F26480"/>
    <w:rsid w:val="00F34C5B"/>
    <w:rsid w:val="00F363C6"/>
    <w:rsid w:val="00F3719B"/>
    <w:rsid w:val="00F37ACF"/>
    <w:rsid w:val="00F4303B"/>
    <w:rsid w:val="00F431DA"/>
    <w:rsid w:val="00F43DD5"/>
    <w:rsid w:val="00F4613A"/>
    <w:rsid w:val="00F46211"/>
    <w:rsid w:val="00F46244"/>
    <w:rsid w:val="00F517EE"/>
    <w:rsid w:val="00F51D36"/>
    <w:rsid w:val="00F53607"/>
    <w:rsid w:val="00F53B7F"/>
    <w:rsid w:val="00F546ED"/>
    <w:rsid w:val="00F54872"/>
    <w:rsid w:val="00F56D20"/>
    <w:rsid w:val="00F621D2"/>
    <w:rsid w:val="00F6358E"/>
    <w:rsid w:val="00F6359F"/>
    <w:rsid w:val="00F67249"/>
    <w:rsid w:val="00F72636"/>
    <w:rsid w:val="00F72881"/>
    <w:rsid w:val="00F76302"/>
    <w:rsid w:val="00F77457"/>
    <w:rsid w:val="00F77580"/>
    <w:rsid w:val="00F83D0A"/>
    <w:rsid w:val="00F8552C"/>
    <w:rsid w:val="00F85A1E"/>
    <w:rsid w:val="00F86298"/>
    <w:rsid w:val="00F864EA"/>
    <w:rsid w:val="00F917DA"/>
    <w:rsid w:val="00F93DC4"/>
    <w:rsid w:val="00F93EEC"/>
    <w:rsid w:val="00F95D10"/>
    <w:rsid w:val="00FA0A43"/>
    <w:rsid w:val="00FA0C29"/>
    <w:rsid w:val="00FA26E0"/>
    <w:rsid w:val="00FA4FCE"/>
    <w:rsid w:val="00FA6B30"/>
    <w:rsid w:val="00FA6CF7"/>
    <w:rsid w:val="00FB35C5"/>
    <w:rsid w:val="00FB41BF"/>
    <w:rsid w:val="00FB53A3"/>
    <w:rsid w:val="00FC051F"/>
    <w:rsid w:val="00FC2090"/>
    <w:rsid w:val="00FC6E8B"/>
    <w:rsid w:val="00FD01CF"/>
    <w:rsid w:val="00FD17FB"/>
    <w:rsid w:val="00FD575A"/>
    <w:rsid w:val="00FD6EDD"/>
    <w:rsid w:val="00FE2B01"/>
    <w:rsid w:val="00FE3127"/>
    <w:rsid w:val="00FE6A29"/>
    <w:rsid w:val="00FF0D55"/>
    <w:rsid w:val="00FF39D4"/>
    <w:rsid w:val="00FF621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E7D05D"/>
  <w15:chartTrackingRefBased/>
  <w15:docId w15:val="{9C5F5FC7-A1D9-41A2-9569-A15D4FEC3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0"/>
    <w:lsdException w:name="Grid Table 3 Accent 1" w:uiPriority="48"/>
    <w:lsdException w:name="Grid Table 4 Accent 1" w:uiPriority="47"/>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1C41"/>
    <w:pPr>
      <w:overflowPunct w:val="0"/>
      <w:autoSpaceDE w:val="0"/>
      <w:autoSpaceDN w:val="0"/>
      <w:adjustRightInd w:val="0"/>
      <w:spacing w:after="180"/>
      <w:textAlignment w:val="baseline"/>
    </w:pPr>
    <w:rPr>
      <w:lang w:val="en-GB" w:eastAsia="en-US"/>
    </w:rPr>
  </w:style>
  <w:style w:type="paragraph" w:styleId="Heading1">
    <w:name w:val="heading 1"/>
    <w:next w:val="Normal"/>
    <w:link w:val="Heading1Char"/>
    <w:qFormat/>
    <w:rsid w:val="00DB379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eastAsia="en-US"/>
    </w:rPr>
  </w:style>
  <w:style w:type="paragraph" w:styleId="Heading2">
    <w:name w:val="heading 2"/>
    <w:basedOn w:val="Heading1"/>
    <w:next w:val="Normal"/>
    <w:link w:val="Heading2Char"/>
    <w:qFormat/>
    <w:rsid w:val="00DB3790"/>
    <w:pPr>
      <w:pBdr>
        <w:top w:val="none" w:sz="0" w:space="0" w:color="auto"/>
      </w:pBdr>
      <w:spacing w:before="180"/>
      <w:outlineLvl w:val="1"/>
    </w:pPr>
    <w:rPr>
      <w:sz w:val="32"/>
    </w:rPr>
  </w:style>
  <w:style w:type="paragraph" w:styleId="Heading3">
    <w:name w:val="heading 3"/>
    <w:basedOn w:val="Heading2"/>
    <w:next w:val="Normal"/>
    <w:link w:val="Heading3Char"/>
    <w:qFormat/>
    <w:rsid w:val="00DB3790"/>
    <w:pPr>
      <w:spacing w:before="120"/>
      <w:outlineLvl w:val="2"/>
    </w:pPr>
    <w:rPr>
      <w:sz w:val="28"/>
    </w:rPr>
  </w:style>
  <w:style w:type="paragraph" w:styleId="Heading4">
    <w:name w:val="heading 4"/>
    <w:basedOn w:val="Heading3"/>
    <w:next w:val="Normal"/>
    <w:link w:val="Heading4Char"/>
    <w:qFormat/>
    <w:rsid w:val="00DB3790"/>
    <w:pPr>
      <w:ind w:left="1418" w:hanging="1418"/>
      <w:outlineLvl w:val="3"/>
    </w:pPr>
    <w:rPr>
      <w:sz w:val="24"/>
    </w:rPr>
  </w:style>
  <w:style w:type="paragraph" w:styleId="Heading5">
    <w:name w:val="heading 5"/>
    <w:basedOn w:val="Heading4"/>
    <w:next w:val="Normal"/>
    <w:link w:val="Heading5Char"/>
    <w:qFormat/>
    <w:rsid w:val="00DB3790"/>
    <w:pPr>
      <w:ind w:left="1701" w:hanging="1701"/>
      <w:outlineLvl w:val="4"/>
    </w:pPr>
    <w:rPr>
      <w:sz w:val="22"/>
    </w:rPr>
  </w:style>
  <w:style w:type="paragraph" w:styleId="Heading6">
    <w:name w:val="heading 6"/>
    <w:basedOn w:val="H6"/>
    <w:next w:val="Normal"/>
    <w:link w:val="Heading6Char"/>
    <w:qFormat/>
    <w:rsid w:val="00DB3790"/>
    <w:pPr>
      <w:outlineLvl w:val="5"/>
    </w:pPr>
  </w:style>
  <w:style w:type="paragraph" w:styleId="Heading7">
    <w:name w:val="heading 7"/>
    <w:basedOn w:val="H6"/>
    <w:next w:val="Normal"/>
    <w:link w:val="Heading7Char"/>
    <w:qFormat/>
    <w:rsid w:val="00DB3790"/>
    <w:pPr>
      <w:outlineLvl w:val="6"/>
    </w:pPr>
  </w:style>
  <w:style w:type="paragraph" w:styleId="Heading8">
    <w:name w:val="heading 8"/>
    <w:basedOn w:val="Heading1"/>
    <w:next w:val="Normal"/>
    <w:link w:val="Heading8Char"/>
    <w:qFormat/>
    <w:rsid w:val="00DB3790"/>
    <w:pPr>
      <w:ind w:left="0" w:firstLine="0"/>
      <w:outlineLvl w:val="7"/>
    </w:pPr>
  </w:style>
  <w:style w:type="paragraph" w:styleId="Heading9">
    <w:name w:val="heading 9"/>
    <w:basedOn w:val="Heading8"/>
    <w:next w:val="Normal"/>
    <w:link w:val="Heading9Char"/>
    <w:qFormat/>
    <w:rsid w:val="00DB379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F73E4"/>
    <w:rPr>
      <w:rFonts w:ascii="Arial" w:hAnsi="Arial"/>
      <w:sz w:val="36"/>
      <w:lang w:eastAsia="en-US"/>
    </w:rPr>
  </w:style>
  <w:style w:type="character" w:customStyle="1" w:styleId="Heading2Char">
    <w:name w:val="Heading 2 Char"/>
    <w:link w:val="Heading2"/>
    <w:rsid w:val="009F73E4"/>
    <w:rPr>
      <w:rFonts w:ascii="Arial" w:hAnsi="Arial"/>
      <w:sz w:val="32"/>
      <w:lang w:eastAsia="en-US"/>
    </w:rPr>
  </w:style>
  <w:style w:type="character" w:customStyle="1" w:styleId="Heading3Char">
    <w:name w:val="Heading 3 Char"/>
    <w:link w:val="Heading3"/>
    <w:rsid w:val="009F73E4"/>
    <w:rPr>
      <w:rFonts w:ascii="Arial" w:hAnsi="Arial"/>
      <w:sz w:val="28"/>
      <w:lang w:eastAsia="en-US"/>
    </w:rPr>
  </w:style>
  <w:style w:type="character" w:customStyle="1" w:styleId="Heading4Char">
    <w:name w:val="Heading 4 Char"/>
    <w:link w:val="Heading4"/>
    <w:rsid w:val="009F73E4"/>
    <w:rPr>
      <w:rFonts w:ascii="Arial" w:hAnsi="Arial"/>
      <w:sz w:val="24"/>
      <w:lang w:eastAsia="en-US"/>
    </w:rPr>
  </w:style>
  <w:style w:type="character" w:customStyle="1" w:styleId="Heading5Char">
    <w:name w:val="Heading 5 Char"/>
    <w:link w:val="Heading5"/>
    <w:rsid w:val="009F73E4"/>
    <w:rPr>
      <w:rFonts w:ascii="Arial" w:hAnsi="Arial"/>
      <w:sz w:val="22"/>
      <w:lang w:eastAsia="en-US"/>
    </w:rPr>
  </w:style>
  <w:style w:type="paragraph" w:customStyle="1" w:styleId="H6">
    <w:name w:val="H6"/>
    <w:basedOn w:val="Heading5"/>
    <w:next w:val="Normal"/>
    <w:rsid w:val="00DB3790"/>
    <w:pPr>
      <w:ind w:left="1985" w:hanging="1985"/>
      <w:outlineLvl w:val="9"/>
    </w:pPr>
    <w:rPr>
      <w:sz w:val="20"/>
    </w:rPr>
  </w:style>
  <w:style w:type="character" w:customStyle="1" w:styleId="Heading6Char">
    <w:name w:val="Heading 6 Char"/>
    <w:link w:val="Heading6"/>
    <w:rsid w:val="009F73E4"/>
    <w:rPr>
      <w:rFonts w:ascii="Arial" w:hAnsi="Arial"/>
      <w:lang w:eastAsia="en-US"/>
    </w:rPr>
  </w:style>
  <w:style w:type="character" w:customStyle="1" w:styleId="Heading7Char">
    <w:name w:val="Heading 7 Char"/>
    <w:link w:val="Heading7"/>
    <w:rsid w:val="009F73E4"/>
    <w:rPr>
      <w:rFonts w:ascii="Arial" w:hAnsi="Arial"/>
      <w:lang w:eastAsia="en-US"/>
    </w:rPr>
  </w:style>
  <w:style w:type="character" w:customStyle="1" w:styleId="Heading8Char">
    <w:name w:val="Heading 8 Char"/>
    <w:link w:val="Heading8"/>
    <w:rsid w:val="009F73E4"/>
    <w:rPr>
      <w:rFonts w:ascii="Arial" w:hAnsi="Arial"/>
      <w:sz w:val="36"/>
      <w:lang w:eastAsia="en-US"/>
    </w:rPr>
  </w:style>
  <w:style w:type="character" w:customStyle="1" w:styleId="Heading9Char">
    <w:name w:val="Heading 9 Char"/>
    <w:link w:val="Heading9"/>
    <w:rsid w:val="009F73E4"/>
    <w:rPr>
      <w:rFonts w:ascii="Arial" w:hAnsi="Arial"/>
      <w:sz w:val="36"/>
      <w:lang w:eastAsia="en-US"/>
    </w:rPr>
  </w:style>
  <w:style w:type="paragraph" w:styleId="TOC9">
    <w:name w:val="toc 9"/>
    <w:basedOn w:val="TOC8"/>
    <w:uiPriority w:val="39"/>
    <w:rsid w:val="00DB3790"/>
    <w:pPr>
      <w:ind w:left="1418" w:hanging="1418"/>
    </w:pPr>
  </w:style>
  <w:style w:type="paragraph" w:styleId="TOC8">
    <w:name w:val="toc 8"/>
    <w:basedOn w:val="TOC1"/>
    <w:uiPriority w:val="39"/>
    <w:rsid w:val="00DB3790"/>
    <w:pPr>
      <w:spacing w:before="180"/>
      <w:ind w:left="2693" w:hanging="2693"/>
    </w:pPr>
    <w:rPr>
      <w:b/>
    </w:rPr>
  </w:style>
  <w:style w:type="paragraph" w:styleId="TOC1">
    <w:name w:val="toc 1"/>
    <w:uiPriority w:val="39"/>
    <w:rsid w:val="00DB3790"/>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val="en-GB" w:eastAsia="en-US"/>
    </w:rPr>
  </w:style>
  <w:style w:type="paragraph" w:customStyle="1" w:styleId="EQ">
    <w:name w:val="EQ"/>
    <w:basedOn w:val="Normal"/>
    <w:next w:val="Normal"/>
    <w:rsid w:val="00DB3790"/>
    <w:pPr>
      <w:keepLines/>
      <w:tabs>
        <w:tab w:val="center" w:pos="4536"/>
        <w:tab w:val="right" w:pos="9072"/>
      </w:tabs>
    </w:pPr>
    <w:rPr>
      <w:noProof/>
    </w:rPr>
  </w:style>
  <w:style w:type="character" w:customStyle="1" w:styleId="ZGSM">
    <w:name w:val="ZGSM"/>
    <w:rsid w:val="00DB3790"/>
  </w:style>
  <w:style w:type="paragraph" w:styleId="Header">
    <w:name w:val="header"/>
    <w:link w:val="HeaderChar"/>
    <w:uiPriority w:val="99"/>
    <w:rsid w:val="00DB3790"/>
    <w:pPr>
      <w:widowControl w:val="0"/>
      <w:overflowPunct w:val="0"/>
      <w:autoSpaceDE w:val="0"/>
      <w:autoSpaceDN w:val="0"/>
      <w:adjustRightInd w:val="0"/>
      <w:textAlignment w:val="baseline"/>
    </w:pPr>
    <w:rPr>
      <w:rFonts w:ascii="Arial" w:hAnsi="Arial"/>
      <w:b/>
      <w:noProof/>
      <w:sz w:val="18"/>
      <w:lang w:val="en-GB" w:eastAsia="en-US"/>
    </w:rPr>
  </w:style>
  <w:style w:type="character" w:customStyle="1" w:styleId="HeaderChar">
    <w:name w:val="Header Char"/>
    <w:link w:val="Header"/>
    <w:uiPriority w:val="99"/>
    <w:rsid w:val="009F73E4"/>
    <w:rPr>
      <w:rFonts w:ascii="Arial" w:hAnsi="Arial"/>
      <w:b/>
      <w:noProof/>
      <w:sz w:val="18"/>
      <w:lang w:eastAsia="en-US"/>
    </w:rPr>
  </w:style>
  <w:style w:type="paragraph" w:customStyle="1" w:styleId="ZD">
    <w:name w:val="ZD"/>
    <w:rsid w:val="00DB3790"/>
    <w:pPr>
      <w:framePr w:wrap="notBeside" w:vAnchor="page" w:hAnchor="margin" w:y="15764"/>
      <w:widowControl w:val="0"/>
      <w:overflowPunct w:val="0"/>
      <w:autoSpaceDE w:val="0"/>
      <w:autoSpaceDN w:val="0"/>
      <w:adjustRightInd w:val="0"/>
      <w:textAlignment w:val="baseline"/>
    </w:pPr>
    <w:rPr>
      <w:rFonts w:ascii="Arial" w:hAnsi="Arial"/>
      <w:noProof/>
      <w:sz w:val="32"/>
      <w:lang w:val="en-GB" w:eastAsia="en-US"/>
    </w:rPr>
  </w:style>
  <w:style w:type="paragraph" w:styleId="TOC5">
    <w:name w:val="toc 5"/>
    <w:basedOn w:val="TOC4"/>
    <w:uiPriority w:val="39"/>
    <w:rsid w:val="00DB3790"/>
    <w:pPr>
      <w:ind w:left="1701" w:hanging="1701"/>
    </w:pPr>
  </w:style>
  <w:style w:type="paragraph" w:styleId="TOC4">
    <w:name w:val="toc 4"/>
    <w:basedOn w:val="TOC3"/>
    <w:uiPriority w:val="39"/>
    <w:rsid w:val="00DB3790"/>
    <w:pPr>
      <w:ind w:left="1418" w:hanging="1418"/>
    </w:pPr>
  </w:style>
  <w:style w:type="paragraph" w:styleId="TOC3">
    <w:name w:val="toc 3"/>
    <w:basedOn w:val="TOC2"/>
    <w:uiPriority w:val="39"/>
    <w:rsid w:val="00DB3790"/>
    <w:pPr>
      <w:ind w:left="1134" w:hanging="1134"/>
    </w:pPr>
  </w:style>
  <w:style w:type="paragraph" w:styleId="TOC2">
    <w:name w:val="toc 2"/>
    <w:basedOn w:val="TOC1"/>
    <w:uiPriority w:val="39"/>
    <w:rsid w:val="00DB3790"/>
    <w:pPr>
      <w:spacing w:before="0"/>
      <w:ind w:left="851" w:hanging="851"/>
    </w:pPr>
    <w:rPr>
      <w:sz w:val="20"/>
    </w:rPr>
  </w:style>
  <w:style w:type="paragraph" w:styleId="Index1">
    <w:name w:val="index 1"/>
    <w:basedOn w:val="Normal"/>
    <w:rsid w:val="00DB3790"/>
    <w:pPr>
      <w:keepLines/>
    </w:pPr>
  </w:style>
  <w:style w:type="paragraph" w:styleId="Index2">
    <w:name w:val="index 2"/>
    <w:basedOn w:val="Index1"/>
    <w:rsid w:val="00DB3790"/>
    <w:pPr>
      <w:ind w:left="284"/>
    </w:pPr>
  </w:style>
  <w:style w:type="paragraph" w:customStyle="1" w:styleId="TT">
    <w:name w:val="TT"/>
    <w:basedOn w:val="Heading1"/>
    <w:next w:val="Normal"/>
    <w:rsid w:val="00DB3790"/>
    <w:pPr>
      <w:outlineLvl w:val="9"/>
    </w:pPr>
  </w:style>
  <w:style w:type="paragraph" w:styleId="Footer">
    <w:name w:val="footer"/>
    <w:basedOn w:val="Header"/>
    <w:rsid w:val="00DB3790"/>
    <w:pPr>
      <w:jc w:val="center"/>
    </w:pPr>
    <w:rPr>
      <w:i/>
    </w:rPr>
  </w:style>
  <w:style w:type="character" w:styleId="FootnoteReference">
    <w:name w:val="footnote reference"/>
    <w:semiHidden/>
    <w:rsid w:val="00DB3790"/>
    <w:rPr>
      <w:b/>
      <w:position w:val="6"/>
      <w:sz w:val="16"/>
    </w:rPr>
  </w:style>
  <w:style w:type="paragraph" w:styleId="FootnoteText">
    <w:name w:val="footnote text"/>
    <w:basedOn w:val="Normal"/>
    <w:semiHidden/>
    <w:rsid w:val="00DB3790"/>
    <w:pPr>
      <w:keepLines/>
      <w:ind w:left="454" w:hanging="454"/>
    </w:pPr>
    <w:rPr>
      <w:sz w:val="16"/>
    </w:rPr>
  </w:style>
  <w:style w:type="paragraph" w:customStyle="1" w:styleId="NF">
    <w:name w:val="NF"/>
    <w:basedOn w:val="NO"/>
    <w:rsid w:val="00DB3790"/>
    <w:pPr>
      <w:keepNext/>
      <w:spacing w:after="0"/>
    </w:pPr>
    <w:rPr>
      <w:rFonts w:ascii="Arial" w:hAnsi="Arial"/>
      <w:sz w:val="18"/>
    </w:rPr>
  </w:style>
  <w:style w:type="paragraph" w:customStyle="1" w:styleId="NO">
    <w:name w:val="NO"/>
    <w:basedOn w:val="Normal"/>
    <w:link w:val="NOChar"/>
    <w:qFormat/>
    <w:rsid w:val="00060FA8"/>
    <w:pPr>
      <w:keepLines/>
      <w:ind w:left="1135" w:hanging="851"/>
    </w:pPr>
  </w:style>
  <w:style w:type="character" w:customStyle="1" w:styleId="NOChar">
    <w:name w:val="NO Char"/>
    <w:link w:val="NO"/>
    <w:rsid w:val="006E1A78"/>
    <w:rPr>
      <w:lang w:val="en-GB" w:eastAsia="en-US"/>
    </w:rPr>
  </w:style>
  <w:style w:type="paragraph" w:customStyle="1" w:styleId="PL">
    <w:name w:val="PL"/>
    <w:rsid w:val="00DB379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eastAsia="en-US"/>
    </w:rPr>
  </w:style>
  <w:style w:type="paragraph" w:customStyle="1" w:styleId="TAR">
    <w:name w:val="TAR"/>
    <w:basedOn w:val="TAL"/>
    <w:rsid w:val="00DB3790"/>
    <w:pPr>
      <w:jc w:val="right"/>
    </w:pPr>
  </w:style>
  <w:style w:type="paragraph" w:customStyle="1" w:styleId="TAL">
    <w:name w:val="TAL"/>
    <w:basedOn w:val="Normal"/>
    <w:link w:val="TALCar"/>
    <w:rsid w:val="00DB3790"/>
    <w:pPr>
      <w:keepNext/>
      <w:keepLines/>
      <w:spacing w:after="0"/>
    </w:pPr>
    <w:rPr>
      <w:rFonts w:ascii="Arial" w:hAnsi="Arial"/>
      <w:sz w:val="18"/>
    </w:rPr>
  </w:style>
  <w:style w:type="paragraph" w:styleId="ListNumber2">
    <w:name w:val="List Number 2"/>
    <w:basedOn w:val="ListNumber"/>
    <w:rsid w:val="00DB3790"/>
    <w:pPr>
      <w:ind w:left="851"/>
    </w:pPr>
  </w:style>
  <w:style w:type="paragraph" w:styleId="ListNumber">
    <w:name w:val="List Number"/>
    <w:basedOn w:val="List"/>
    <w:rsid w:val="00DB3790"/>
  </w:style>
  <w:style w:type="paragraph" w:styleId="List">
    <w:name w:val="List"/>
    <w:basedOn w:val="Normal"/>
    <w:rsid w:val="00DB3790"/>
    <w:pPr>
      <w:ind w:left="568" w:hanging="284"/>
    </w:pPr>
  </w:style>
  <w:style w:type="paragraph" w:customStyle="1" w:styleId="TAH">
    <w:name w:val="TAH"/>
    <w:basedOn w:val="TAC"/>
    <w:link w:val="TAHCar"/>
    <w:rsid w:val="00DB3790"/>
    <w:rPr>
      <w:b/>
    </w:rPr>
  </w:style>
  <w:style w:type="paragraph" w:customStyle="1" w:styleId="TAC">
    <w:name w:val="TAC"/>
    <w:basedOn w:val="TAL"/>
    <w:rsid w:val="00DB3790"/>
    <w:pPr>
      <w:jc w:val="center"/>
    </w:pPr>
  </w:style>
  <w:style w:type="paragraph" w:customStyle="1" w:styleId="LD">
    <w:name w:val="LD"/>
    <w:rsid w:val="00DB3790"/>
    <w:pPr>
      <w:keepNext/>
      <w:keepLines/>
      <w:overflowPunct w:val="0"/>
      <w:autoSpaceDE w:val="0"/>
      <w:autoSpaceDN w:val="0"/>
      <w:adjustRightInd w:val="0"/>
      <w:spacing w:line="180" w:lineRule="exact"/>
      <w:textAlignment w:val="baseline"/>
    </w:pPr>
    <w:rPr>
      <w:rFonts w:ascii="Courier New" w:hAnsi="Courier New"/>
      <w:noProof/>
      <w:lang w:val="en-GB" w:eastAsia="en-US"/>
    </w:rPr>
  </w:style>
  <w:style w:type="paragraph" w:customStyle="1" w:styleId="EX">
    <w:name w:val="EX"/>
    <w:basedOn w:val="Normal"/>
    <w:link w:val="EXChar"/>
    <w:rsid w:val="00DB3790"/>
    <w:pPr>
      <w:keepLines/>
      <w:ind w:left="1702" w:hanging="1418"/>
    </w:pPr>
  </w:style>
  <w:style w:type="paragraph" w:customStyle="1" w:styleId="FP">
    <w:name w:val="FP"/>
    <w:basedOn w:val="Normal"/>
    <w:rsid w:val="00DB3790"/>
    <w:pPr>
      <w:spacing w:after="0"/>
    </w:pPr>
  </w:style>
  <w:style w:type="paragraph" w:customStyle="1" w:styleId="NW">
    <w:name w:val="NW"/>
    <w:basedOn w:val="NO"/>
    <w:rsid w:val="00DB3790"/>
    <w:pPr>
      <w:spacing w:after="0"/>
    </w:pPr>
  </w:style>
  <w:style w:type="paragraph" w:customStyle="1" w:styleId="EW">
    <w:name w:val="EW"/>
    <w:basedOn w:val="EX"/>
    <w:rsid w:val="00DB3790"/>
    <w:pPr>
      <w:spacing w:after="0"/>
    </w:pPr>
  </w:style>
  <w:style w:type="paragraph" w:customStyle="1" w:styleId="B10">
    <w:name w:val="B1"/>
    <w:basedOn w:val="List"/>
    <w:link w:val="B1Char1"/>
    <w:qFormat/>
    <w:rsid w:val="00060FA8"/>
  </w:style>
  <w:style w:type="character" w:customStyle="1" w:styleId="B1Char1">
    <w:name w:val="B1 Char1"/>
    <w:link w:val="B10"/>
    <w:rsid w:val="006E1A78"/>
    <w:rPr>
      <w:lang w:val="en-GB" w:eastAsia="en-US"/>
    </w:rPr>
  </w:style>
  <w:style w:type="paragraph" w:styleId="TOC6">
    <w:name w:val="toc 6"/>
    <w:basedOn w:val="TOC5"/>
    <w:next w:val="Normal"/>
    <w:uiPriority w:val="39"/>
    <w:rsid w:val="00DB3790"/>
    <w:pPr>
      <w:ind w:left="1985" w:hanging="1985"/>
    </w:pPr>
  </w:style>
  <w:style w:type="paragraph" w:styleId="TOC7">
    <w:name w:val="toc 7"/>
    <w:basedOn w:val="TOC6"/>
    <w:next w:val="Normal"/>
    <w:uiPriority w:val="39"/>
    <w:rsid w:val="00DB3790"/>
    <w:pPr>
      <w:ind w:left="2268" w:hanging="2268"/>
    </w:pPr>
  </w:style>
  <w:style w:type="paragraph" w:styleId="ListBullet2">
    <w:name w:val="List Bullet 2"/>
    <w:basedOn w:val="ListBullet"/>
    <w:rsid w:val="00DB3790"/>
    <w:pPr>
      <w:ind w:left="851"/>
    </w:pPr>
  </w:style>
  <w:style w:type="paragraph" w:styleId="ListBullet">
    <w:name w:val="List Bullet"/>
    <w:basedOn w:val="List"/>
    <w:rsid w:val="00DB3790"/>
  </w:style>
  <w:style w:type="paragraph" w:customStyle="1" w:styleId="EditorsNote">
    <w:name w:val="Editor's Note"/>
    <w:basedOn w:val="NO"/>
    <w:rsid w:val="00DB3790"/>
    <w:rPr>
      <w:color w:val="FF0000"/>
    </w:rPr>
  </w:style>
  <w:style w:type="paragraph" w:customStyle="1" w:styleId="TH">
    <w:name w:val="TH"/>
    <w:basedOn w:val="Normal"/>
    <w:link w:val="THChar"/>
    <w:rsid w:val="00DB3790"/>
    <w:pPr>
      <w:keepNext/>
      <w:keepLines/>
      <w:spacing w:before="60"/>
      <w:jc w:val="center"/>
    </w:pPr>
    <w:rPr>
      <w:rFonts w:ascii="Arial" w:hAnsi="Arial"/>
      <w:b/>
    </w:rPr>
  </w:style>
  <w:style w:type="character" w:customStyle="1" w:styleId="THChar">
    <w:name w:val="TH Char"/>
    <w:link w:val="TH"/>
    <w:rsid w:val="009F73E4"/>
    <w:rPr>
      <w:rFonts w:ascii="Arial" w:hAnsi="Arial"/>
      <w:b/>
      <w:lang w:eastAsia="en-US"/>
    </w:rPr>
  </w:style>
  <w:style w:type="paragraph" w:customStyle="1" w:styleId="ZA">
    <w:name w:val="ZA"/>
    <w:rsid w:val="00DB379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eastAsia="en-US"/>
    </w:rPr>
  </w:style>
  <w:style w:type="paragraph" w:customStyle="1" w:styleId="ZB">
    <w:name w:val="ZB"/>
    <w:rsid w:val="00DB379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eastAsia="en-US"/>
    </w:rPr>
  </w:style>
  <w:style w:type="paragraph" w:customStyle="1" w:styleId="ZT">
    <w:name w:val="ZT"/>
    <w:rsid w:val="00DB379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eastAsia="en-US"/>
    </w:rPr>
  </w:style>
  <w:style w:type="paragraph" w:customStyle="1" w:styleId="ZU">
    <w:name w:val="ZU"/>
    <w:rsid w:val="00DB379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eastAsia="en-US"/>
    </w:rPr>
  </w:style>
  <w:style w:type="paragraph" w:customStyle="1" w:styleId="TAN">
    <w:name w:val="TAN"/>
    <w:basedOn w:val="TAL"/>
    <w:rsid w:val="00DB3790"/>
    <w:pPr>
      <w:ind w:left="851" w:hanging="851"/>
    </w:pPr>
  </w:style>
  <w:style w:type="paragraph" w:customStyle="1" w:styleId="ZH">
    <w:name w:val="ZH"/>
    <w:rsid w:val="00DB3790"/>
    <w:pPr>
      <w:framePr w:wrap="notBeside" w:vAnchor="page" w:hAnchor="margin" w:xAlign="center" w:y="6805"/>
      <w:widowControl w:val="0"/>
      <w:overflowPunct w:val="0"/>
      <w:autoSpaceDE w:val="0"/>
      <w:autoSpaceDN w:val="0"/>
      <w:adjustRightInd w:val="0"/>
      <w:textAlignment w:val="baseline"/>
    </w:pPr>
    <w:rPr>
      <w:rFonts w:ascii="Arial" w:hAnsi="Arial"/>
      <w:noProof/>
      <w:lang w:val="en-GB" w:eastAsia="en-US"/>
    </w:rPr>
  </w:style>
  <w:style w:type="paragraph" w:customStyle="1" w:styleId="TF">
    <w:name w:val="TF"/>
    <w:basedOn w:val="TH"/>
    <w:link w:val="TFChar"/>
    <w:qFormat/>
    <w:rsid w:val="00060FA8"/>
    <w:pPr>
      <w:keepNext w:val="0"/>
      <w:spacing w:before="0" w:after="240"/>
    </w:pPr>
  </w:style>
  <w:style w:type="paragraph" w:customStyle="1" w:styleId="ZG">
    <w:name w:val="ZG"/>
    <w:rsid w:val="00DB3790"/>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eastAsia="en-US"/>
    </w:rPr>
  </w:style>
  <w:style w:type="paragraph" w:styleId="ListBullet3">
    <w:name w:val="List Bullet 3"/>
    <w:basedOn w:val="ListBullet2"/>
    <w:rsid w:val="00DB3790"/>
    <w:pPr>
      <w:ind w:left="1135"/>
    </w:pPr>
  </w:style>
  <w:style w:type="paragraph" w:styleId="List2">
    <w:name w:val="List 2"/>
    <w:basedOn w:val="List"/>
    <w:rsid w:val="00DB3790"/>
    <w:pPr>
      <w:ind w:left="851"/>
    </w:pPr>
  </w:style>
  <w:style w:type="paragraph" w:styleId="List3">
    <w:name w:val="List 3"/>
    <w:basedOn w:val="List2"/>
    <w:rsid w:val="00DB3790"/>
    <w:pPr>
      <w:ind w:left="1135"/>
    </w:pPr>
  </w:style>
  <w:style w:type="paragraph" w:styleId="List4">
    <w:name w:val="List 4"/>
    <w:basedOn w:val="List3"/>
    <w:rsid w:val="00DB3790"/>
    <w:pPr>
      <w:ind w:left="1418"/>
    </w:pPr>
  </w:style>
  <w:style w:type="paragraph" w:styleId="List5">
    <w:name w:val="List 5"/>
    <w:basedOn w:val="List4"/>
    <w:rsid w:val="00DB3790"/>
    <w:pPr>
      <w:ind w:left="1702"/>
    </w:pPr>
  </w:style>
  <w:style w:type="paragraph" w:styleId="ListBullet4">
    <w:name w:val="List Bullet 4"/>
    <w:basedOn w:val="ListBullet3"/>
    <w:rsid w:val="00DB3790"/>
    <w:pPr>
      <w:ind w:left="1418"/>
    </w:pPr>
  </w:style>
  <w:style w:type="paragraph" w:styleId="ListBullet5">
    <w:name w:val="List Bullet 5"/>
    <w:basedOn w:val="ListBullet4"/>
    <w:rsid w:val="00DB3790"/>
    <w:pPr>
      <w:ind w:left="1702"/>
    </w:pPr>
  </w:style>
  <w:style w:type="paragraph" w:customStyle="1" w:styleId="B2">
    <w:name w:val="B2"/>
    <w:basedOn w:val="List2"/>
    <w:link w:val="B2Char"/>
    <w:qFormat/>
    <w:rsid w:val="00DB3790"/>
  </w:style>
  <w:style w:type="paragraph" w:customStyle="1" w:styleId="B3">
    <w:name w:val="B3"/>
    <w:basedOn w:val="List3"/>
    <w:rsid w:val="00DB3790"/>
  </w:style>
  <w:style w:type="paragraph" w:customStyle="1" w:styleId="B4">
    <w:name w:val="B4"/>
    <w:basedOn w:val="List4"/>
    <w:rsid w:val="00DB3790"/>
  </w:style>
  <w:style w:type="paragraph" w:customStyle="1" w:styleId="B5">
    <w:name w:val="B5"/>
    <w:basedOn w:val="List5"/>
    <w:rsid w:val="00DB3790"/>
  </w:style>
  <w:style w:type="paragraph" w:customStyle="1" w:styleId="ZTD">
    <w:name w:val="ZTD"/>
    <w:basedOn w:val="ZB"/>
    <w:rsid w:val="00DB3790"/>
    <w:pPr>
      <w:framePr w:hRule="auto" w:wrap="notBeside" w:y="852"/>
    </w:pPr>
    <w:rPr>
      <w:i w:val="0"/>
      <w:sz w:val="40"/>
    </w:rPr>
  </w:style>
  <w:style w:type="paragraph" w:customStyle="1" w:styleId="ZV">
    <w:name w:val="ZV"/>
    <w:basedOn w:val="ZU"/>
    <w:rsid w:val="00DB3790"/>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styleId="Caption">
    <w:name w:val="caption"/>
    <w:aliases w:val="Labelling,legend1,Caption Char Char Char1,Caption Char Char Char Char Char Char Char1,Caption Char Char Char Char Char Char Char Char Char Char Char Char1,Caption21,Caption Char Char Char21,legend,Figure-caption4,CAPTLégende"/>
    <w:basedOn w:val="Normal"/>
    <w:next w:val="Normal"/>
    <w:link w:val="CaptionChar"/>
    <w:uiPriority w:val="35"/>
    <w:qFormat/>
    <w:pPr>
      <w:spacing w:before="120" w:after="120"/>
    </w:pPr>
    <w:rPr>
      <w:b/>
    </w:rPr>
  </w:style>
  <w:style w:type="character" w:customStyle="1" w:styleId="CaptionChar">
    <w:name w:val="Caption Char"/>
    <w:aliases w:val="Labelling Char,legend1 Char,Caption Char Char Char1 Char,Caption Char Char Char Char Char Char Char1 Char,Caption Char Char Char Char Char Char Char Char Char Char Char Char1 Char,Caption21 Char,Caption Char Char Char21 Char,legend Char"/>
    <w:link w:val="Caption"/>
    <w:uiPriority w:val="35"/>
    <w:locked/>
    <w:rsid w:val="009F73E4"/>
    <w:rPr>
      <w:b/>
      <w:lang w:val="en-GB" w:eastAsia="en-US"/>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rsid w:val="003C68E6"/>
    <w:pPr>
      <w:shd w:val="clear" w:color="auto" w:fill="000080"/>
    </w:pPr>
    <w:rPr>
      <w:rFonts w:ascii="Tahoma" w:hAnsi="Tahoma"/>
    </w:rPr>
  </w:style>
  <w:style w:type="character" w:customStyle="1" w:styleId="DocumentMapChar">
    <w:name w:val="Document Map Char"/>
    <w:link w:val="DocumentMap"/>
    <w:rsid w:val="009F73E4"/>
    <w:rPr>
      <w:rFonts w:ascii="Tahoma" w:hAnsi="Tahoma"/>
      <w:shd w:val="clear" w:color="auto" w:fill="000080"/>
      <w:lang w:val="en-GB" w:eastAsia="en-US"/>
    </w:rPr>
  </w:style>
  <w:style w:type="paragraph" w:styleId="PlainText">
    <w:name w:val="Plain Text"/>
    <w:basedOn w:val="Normal"/>
    <w:link w:val="PlainTextChar"/>
    <w:rPr>
      <w:rFonts w:ascii="Courier New" w:hAnsi="Courier New"/>
      <w:lang w:val="nb-NO"/>
    </w:rPr>
  </w:style>
  <w:style w:type="character" w:customStyle="1" w:styleId="PlainTextChar">
    <w:name w:val="Plain Text Char"/>
    <w:link w:val="PlainText"/>
    <w:rsid w:val="00F14F3E"/>
    <w:rPr>
      <w:rFonts w:ascii="Courier New" w:hAnsi="Courier New"/>
      <w:lang w:val="nb-NO" w:eastAsia="en-US"/>
    </w:rPr>
  </w:style>
  <w:style w:type="paragraph" w:styleId="BodyText">
    <w:name w:val="Body Text"/>
    <w:basedOn w:val="Normal"/>
    <w:link w:val="BodyTextChar"/>
  </w:style>
  <w:style w:type="character" w:customStyle="1" w:styleId="BodyTextChar">
    <w:name w:val="Body Text Char"/>
    <w:link w:val="BodyText"/>
    <w:rsid w:val="009F73E4"/>
    <w:rPr>
      <w:lang w:val="en-GB" w:eastAsia="en-US"/>
    </w:rPr>
  </w:style>
  <w:style w:type="character" w:styleId="CommentReference">
    <w:name w:val="annotation reference"/>
    <w:rsid w:val="003C68E6"/>
    <w:rPr>
      <w:sz w:val="16"/>
    </w:rPr>
  </w:style>
  <w:style w:type="paragraph" w:styleId="CommentText">
    <w:name w:val="annotation text"/>
    <w:basedOn w:val="Normal"/>
    <w:link w:val="CommentTextChar"/>
    <w:rsid w:val="003C68E6"/>
  </w:style>
  <w:style w:type="character" w:customStyle="1" w:styleId="CommentTextChar">
    <w:name w:val="Comment Text Char"/>
    <w:link w:val="CommentText"/>
    <w:rsid w:val="009F73E4"/>
    <w:rPr>
      <w:lang w:val="en-GB" w:eastAsia="en-US"/>
    </w:rPr>
  </w:style>
  <w:style w:type="character" w:styleId="UnresolvedMention">
    <w:name w:val="Unresolved Mention"/>
    <w:uiPriority w:val="99"/>
    <w:unhideWhenUsed/>
    <w:rsid w:val="003C68E6"/>
    <w:rPr>
      <w:color w:val="605E5C"/>
      <w:shd w:val="clear" w:color="auto" w:fill="E1DFDD"/>
    </w:rPr>
  </w:style>
  <w:style w:type="paragraph" w:styleId="BalloonText">
    <w:name w:val="Balloon Text"/>
    <w:basedOn w:val="Normal"/>
    <w:link w:val="BalloonTextChar"/>
    <w:rsid w:val="0003330C"/>
    <w:pPr>
      <w:spacing w:after="0"/>
    </w:pPr>
    <w:rPr>
      <w:rFonts w:ascii="Segoe UI" w:hAnsi="Segoe UI" w:cs="Segoe UI"/>
      <w:sz w:val="18"/>
      <w:szCs w:val="18"/>
    </w:rPr>
  </w:style>
  <w:style w:type="character" w:customStyle="1" w:styleId="BalloonTextChar">
    <w:name w:val="Balloon Text Char"/>
    <w:link w:val="BalloonText"/>
    <w:rsid w:val="0003330C"/>
    <w:rPr>
      <w:rFonts w:ascii="Segoe UI" w:hAnsi="Segoe UI" w:cs="Segoe UI"/>
      <w:sz w:val="18"/>
      <w:szCs w:val="18"/>
      <w:lang w:val="en-GB" w:eastAsia="en-US"/>
    </w:rPr>
  </w:style>
  <w:style w:type="character" w:styleId="PageNumber">
    <w:name w:val="page number"/>
    <w:basedOn w:val="DefaultParagraphFont"/>
    <w:rsid w:val="009F73E4"/>
  </w:style>
  <w:style w:type="paragraph" w:styleId="ListParagraph">
    <w:name w:val="List Paragraph"/>
    <w:basedOn w:val="Normal"/>
    <w:uiPriority w:val="34"/>
    <w:qFormat/>
    <w:rsid w:val="009F73E4"/>
    <w:pPr>
      <w:widowControl w:val="0"/>
      <w:spacing w:after="120" w:line="240" w:lineRule="atLeast"/>
      <w:ind w:left="720"/>
      <w:contextualSpacing/>
    </w:pPr>
    <w:rPr>
      <w:rFonts w:ascii="Arial" w:eastAsia="SimSun" w:hAnsi="Arial"/>
      <w:sz w:val="22"/>
    </w:rPr>
  </w:style>
  <w:style w:type="paragraph" w:styleId="CommentSubject">
    <w:name w:val="annotation subject"/>
    <w:basedOn w:val="CommentText"/>
    <w:next w:val="CommentText"/>
    <w:link w:val="CommentSubjectChar"/>
    <w:rsid w:val="009F73E4"/>
    <w:pPr>
      <w:widowControl w:val="0"/>
      <w:spacing w:after="120" w:line="240" w:lineRule="atLeast"/>
      <w:jc w:val="both"/>
    </w:pPr>
    <w:rPr>
      <w:rFonts w:ascii="Arial" w:eastAsia="SimSun" w:hAnsi="Arial"/>
      <w:b/>
      <w:bCs/>
    </w:rPr>
  </w:style>
  <w:style w:type="character" w:customStyle="1" w:styleId="CommentSubjectChar">
    <w:name w:val="Comment Subject Char"/>
    <w:link w:val="CommentSubject"/>
    <w:rsid w:val="009F73E4"/>
    <w:rPr>
      <w:rFonts w:ascii="Arial" w:eastAsia="SimSun" w:hAnsi="Arial"/>
      <w:b/>
      <w:bCs/>
      <w:lang w:val="en-GB" w:eastAsia="en-US"/>
    </w:rPr>
  </w:style>
  <w:style w:type="paragraph" w:styleId="Revision">
    <w:name w:val="Revision"/>
    <w:hidden/>
    <w:uiPriority w:val="99"/>
    <w:rsid w:val="009F73E4"/>
    <w:rPr>
      <w:rFonts w:ascii="Arial" w:eastAsia="SimSun" w:hAnsi="Arial"/>
      <w:lang w:val="en-GB" w:eastAsia="en-US"/>
    </w:rPr>
  </w:style>
  <w:style w:type="table" w:styleId="TableGrid">
    <w:name w:val="Table Grid"/>
    <w:basedOn w:val="TableNormal"/>
    <w:uiPriority w:val="39"/>
    <w:rsid w:val="009F73E4"/>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F73E4"/>
    <w:pPr>
      <w:pBdr>
        <w:top w:val="none" w:sz="0" w:space="0" w:color="auto"/>
      </w:pBdr>
      <w:spacing w:after="0" w:line="259" w:lineRule="auto"/>
      <w:ind w:left="0" w:firstLine="0"/>
      <w:outlineLvl w:val="9"/>
    </w:pPr>
    <w:rPr>
      <w:rFonts w:ascii="Calibri Light" w:hAnsi="Calibri Light"/>
      <w:color w:val="2F5496"/>
      <w:sz w:val="32"/>
      <w:szCs w:val="32"/>
      <w:lang w:val="en-US"/>
    </w:rPr>
  </w:style>
  <w:style w:type="table" w:styleId="TableGridLight">
    <w:name w:val="Grid Table Light"/>
    <w:basedOn w:val="TableNormal"/>
    <w:uiPriority w:val="40"/>
    <w:rsid w:val="009F73E4"/>
    <w:rPr>
      <w:rFonts w:ascii="Arial" w:eastAsia="MS Mincho" w:hAnsi="Arial"/>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4">
    <w:name w:val="Plain Table 4"/>
    <w:basedOn w:val="TableNormal"/>
    <w:uiPriority w:val="44"/>
    <w:rsid w:val="009F73E4"/>
    <w:rPr>
      <w:rFonts w:ascii="Arial" w:eastAsia="MS Mincho" w:hAnsi="Arial"/>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NormalWeb">
    <w:name w:val="Normal (Web)"/>
    <w:basedOn w:val="Normal"/>
    <w:uiPriority w:val="99"/>
    <w:unhideWhenUsed/>
    <w:rsid w:val="009F73E4"/>
    <w:pPr>
      <w:spacing w:before="100" w:beforeAutospacing="1" w:after="100" w:afterAutospacing="1"/>
    </w:pPr>
    <w:rPr>
      <w:sz w:val="24"/>
      <w:szCs w:val="24"/>
      <w:lang w:val="en-US"/>
    </w:rPr>
  </w:style>
  <w:style w:type="character" w:styleId="LineNumber">
    <w:name w:val="line number"/>
    <w:rsid w:val="009F73E4"/>
    <w:rPr>
      <w:rFonts w:ascii="Arial" w:hAnsi="Arial"/>
      <w:color w:val="808080"/>
      <w:sz w:val="14"/>
    </w:rPr>
  </w:style>
  <w:style w:type="paragraph" w:styleId="HTMLPreformatted">
    <w:name w:val="HTML Preformatted"/>
    <w:basedOn w:val="Normal"/>
    <w:link w:val="HTMLPreformattedChar"/>
    <w:uiPriority w:val="99"/>
    <w:unhideWhenUsed/>
    <w:rsid w:val="009F7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MS Mincho" w:hAnsi="Courier New"/>
      <w:lang w:val="x-none" w:eastAsia="x-none"/>
    </w:rPr>
  </w:style>
  <w:style w:type="character" w:customStyle="1" w:styleId="HTMLPreformattedChar">
    <w:name w:val="HTML Preformatted Char"/>
    <w:link w:val="HTMLPreformatted"/>
    <w:uiPriority w:val="99"/>
    <w:rsid w:val="009F73E4"/>
    <w:rPr>
      <w:rFonts w:ascii="Courier New" w:eastAsia="MS Mincho" w:hAnsi="Courier New"/>
      <w:lang w:val="x-none" w:eastAsia="x-none"/>
    </w:rPr>
  </w:style>
  <w:style w:type="table" w:styleId="Table3Deffects1">
    <w:name w:val="Table 3D effects 1"/>
    <w:basedOn w:val="TableNormal"/>
    <w:rsid w:val="009F73E4"/>
    <w:pPr>
      <w:overflowPunct w:val="0"/>
      <w:autoSpaceDE w:val="0"/>
      <w:autoSpaceDN w:val="0"/>
      <w:adjustRightInd w:val="0"/>
      <w:spacing w:after="180"/>
      <w:textAlignment w:val="baseline"/>
    </w:pPr>
    <w:rPr>
      <w:rFonts w:ascii="Arial" w:eastAsia="MS Mincho" w:hAnsi="Aria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HTMLTypewriter">
    <w:name w:val="HTML Typewriter"/>
    <w:rsid w:val="009F73E4"/>
    <w:rPr>
      <w:rFonts w:ascii="Courier New" w:eastAsia="Times New Roman" w:hAnsi="Courier New" w:cs="Courier New"/>
      <w:color w:val="0000FF"/>
      <w:kern w:val="2"/>
      <w:sz w:val="20"/>
      <w:szCs w:val="20"/>
      <w:lang w:val="en-US" w:eastAsia="zh-CN" w:bidi="ar-SA"/>
    </w:rPr>
  </w:style>
  <w:style w:type="paragraph" w:styleId="ListContinue">
    <w:name w:val="List Continue"/>
    <w:basedOn w:val="Normal"/>
    <w:rsid w:val="009F73E4"/>
    <w:pPr>
      <w:spacing w:after="120"/>
      <w:ind w:left="360"/>
      <w:contextualSpacing/>
    </w:pPr>
    <w:rPr>
      <w:rFonts w:eastAsia="MS Mincho"/>
      <w:sz w:val="24"/>
    </w:rPr>
  </w:style>
  <w:style w:type="paragraph" w:styleId="EndnoteText">
    <w:name w:val="endnote text"/>
    <w:basedOn w:val="Normal"/>
    <w:link w:val="EndnoteTextChar"/>
    <w:rsid w:val="009F73E4"/>
    <w:rPr>
      <w:rFonts w:eastAsia="MS Mincho"/>
    </w:rPr>
  </w:style>
  <w:style w:type="character" w:customStyle="1" w:styleId="EndnoteTextChar">
    <w:name w:val="Endnote Text Char"/>
    <w:link w:val="EndnoteText"/>
    <w:rsid w:val="009F73E4"/>
    <w:rPr>
      <w:rFonts w:eastAsia="MS Mincho"/>
      <w:lang w:val="en-GB" w:eastAsia="en-US"/>
    </w:rPr>
  </w:style>
  <w:style w:type="character" w:styleId="EndnoteReference">
    <w:name w:val="endnote reference"/>
    <w:rsid w:val="009F73E4"/>
    <w:rPr>
      <w:vertAlign w:val="superscript"/>
    </w:rPr>
  </w:style>
  <w:style w:type="paragraph" w:customStyle="1" w:styleId="ColorfulShading-Accent11">
    <w:name w:val="Colorful Shading - Accent 11"/>
    <w:hidden/>
    <w:uiPriority w:val="71"/>
    <w:rsid w:val="009F73E4"/>
    <w:rPr>
      <w:rFonts w:eastAsia="MS Mincho"/>
      <w:sz w:val="24"/>
      <w:lang w:val="en-GB" w:eastAsia="en-US"/>
    </w:rPr>
  </w:style>
  <w:style w:type="character" w:customStyle="1" w:styleId="apple-converted-space">
    <w:name w:val="apple-converted-space"/>
    <w:rsid w:val="009F73E4"/>
  </w:style>
  <w:style w:type="character" w:styleId="Strong">
    <w:name w:val="Strong"/>
    <w:uiPriority w:val="22"/>
    <w:qFormat/>
    <w:rsid w:val="009F73E4"/>
    <w:rPr>
      <w:b/>
      <w:bCs/>
    </w:rPr>
  </w:style>
  <w:style w:type="character" w:customStyle="1" w:styleId="tgc">
    <w:name w:val="_tgc"/>
    <w:rsid w:val="009F73E4"/>
  </w:style>
  <w:style w:type="character" w:customStyle="1" w:styleId="d8e">
    <w:name w:val="_d8e"/>
    <w:rsid w:val="009F73E4"/>
  </w:style>
  <w:style w:type="table" w:customStyle="1" w:styleId="TableGrid1">
    <w:name w:val="Table Grid1"/>
    <w:basedOn w:val="TableNormal"/>
    <w:next w:val="TableGrid"/>
    <w:rsid w:val="009F73E4"/>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0"/>
    <w:rsid w:val="009F73E4"/>
    <w:rPr>
      <w:rFonts w:ascii="Arial" w:eastAsia="MS Mincho" w:hAnsi="Arial"/>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7"/>
    <w:rsid w:val="009F73E4"/>
    <w:rPr>
      <w:rFonts w:ascii="Arial" w:eastAsia="MS Mincho" w:hAnsi="Ari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5">
    <w:name w:val="Grid Table 4 Accent 5"/>
    <w:basedOn w:val="TableNormal"/>
    <w:uiPriority w:val="49"/>
    <w:rsid w:val="00F5360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eSimple3">
    <w:name w:val="Table Simple 3"/>
    <w:basedOn w:val="TableNormal"/>
    <w:rsid w:val="005D07D7"/>
    <w:pPr>
      <w:overflowPunct w:val="0"/>
      <w:autoSpaceDE w:val="0"/>
      <w:autoSpaceDN w:val="0"/>
      <w:adjustRightInd w:val="0"/>
      <w:spacing w:after="180"/>
      <w:textAlignment w:val="baseline"/>
    </w:pPr>
    <w:rPr>
      <w:rFonts w:ascii="Arial" w:eastAsia="MS Mincho" w:hAnsi="Aria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A2">
    <w:name w:val="A2"/>
    <w:uiPriority w:val="99"/>
    <w:rsid w:val="006E1A78"/>
    <w:rPr>
      <w:color w:val="000000"/>
      <w:sz w:val="19"/>
      <w:szCs w:val="19"/>
    </w:rPr>
  </w:style>
  <w:style w:type="paragraph" w:customStyle="1" w:styleId="FL">
    <w:name w:val="FL"/>
    <w:basedOn w:val="Normal"/>
    <w:rsid w:val="00DB3790"/>
    <w:pPr>
      <w:keepNext/>
      <w:keepLines/>
      <w:spacing w:before="60"/>
      <w:jc w:val="center"/>
    </w:pPr>
    <w:rPr>
      <w:rFonts w:ascii="Arial" w:hAnsi="Arial"/>
      <w:b/>
    </w:rPr>
  </w:style>
  <w:style w:type="paragraph" w:customStyle="1" w:styleId="B1">
    <w:name w:val="B1+"/>
    <w:basedOn w:val="B10"/>
    <w:link w:val="B1Car"/>
    <w:rsid w:val="00BD7D7B"/>
    <w:pPr>
      <w:numPr>
        <w:numId w:val="1"/>
      </w:numPr>
    </w:pPr>
  </w:style>
  <w:style w:type="character" w:customStyle="1" w:styleId="B1Car">
    <w:name w:val="B1+ Car"/>
    <w:link w:val="B1"/>
    <w:rsid w:val="00BD7D7B"/>
    <w:rPr>
      <w:lang w:val="en-GB" w:eastAsia="en-US"/>
    </w:rPr>
  </w:style>
  <w:style w:type="character" w:customStyle="1" w:styleId="B1Char">
    <w:name w:val="B1 Char"/>
    <w:qFormat/>
    <w:rsid w:val="002F36D2"/>
    <w:rPr>
      <w:rFonts w:ascii="Times New Roman" w:hAnsi="Times New Roman"/>
      <w:lang w:val="en-GB" w:eastAsia="en-US"/>
    </w:rPr>
  </w:style>
  <w:style w:type="character" w:customStyle="1" w:styleId="EXChar">
    <w:name w:val="EX Char"/>
    <w:link w:val="EX"/>
    <w:rsid w:val="00733D89"/>
    <w:rPr>
      <w:lang w:val="en-GB" w:eastAsia="en-US"/>
    </w:rPr>
  </w:style>
  <w:style w:type="character" w:customStyle="1" w:styleId="TFChar">
    <w:name w:val="TF Char"/>
    <w:link w:val="TF"/>
    <w:qFormat/>
    <w:rsid w:val="00733D89"/>
    <w:rPr>
      <w:rFonts w:ascii="Arial" w:hAnsi="Arial"/>
      <w:b/>
      <w:lang w:val="en-GB" w:eastAsia="en-US"/>
    </w:rPr>
  </w:style>
  <w:style w:type="character" w:customStyle="1" w:styleId="TALCar">
    <w:name w:val="TAL Car"/>
    <w:link w:val="TAL"/>
    <w:locked/>
    <w:rsid w:val="00D63A4D"/>
    <w:rPr>
      <w:rFonts w:ascii="Arial" w:hAnsi="Arial"/>
      <w:sz w:val="18"/>
      <w:lang w:val="en-GB" w:eastAsia="en-US"/>
    </w:rPr>
  </w:style>
  <w:style w:type="character" w:customStyle="1" w:styleId="TAHCar">
    <w:name w:val="TAH Car"/>
    <w:link w:val="TAH"/>
    <w:rsid w:val="00D63A4D"/>
    <w:rPr>
      <w:rFonts w:ascii="Arial" w:hAnsi="Arial"/>
      <w:b/>
      <w:sz w:val="18"/>
      <w:lang w:val="en-GB" w:eastAsia="en-US"/>
    </w:rPr>
  </w:style>
  <w:style w:type="character" w:customStyle="1" w:styleId="B2Char">
    <w:name w:val="B2 Char"/>
    <w:link w:val="B2"/>
    <w:rsid w:val="00D63A4D"/>
    <w:rPr>
      <w:lang w:val="en-GB" w:eastAsia="en-US"/>
    </w:rPr>
  </w:style>
  <w:style w:type="table" w:styleId="TableProfessional">
    <w:name w:val="Table Professional"/>
    <w:basedOn w:val="TableNormal"/>
    <w:rsid w:val="0018027F"/>
    <w:pPr>
      <w:overflowPunct w:val="0"/>
      <w:autoSpaceDE w:val="0"/>
      <w:autoSpaceDN w:val="0"/>
      <w:adjustRightInd w:val="0"/>
      <w:spacing w:after="18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RCoverPage">
    <w:name w:val="CR Cover Page"/>
    <w:rsid w:val="002C3162"/>
    <w:pPr>
      <w:spacing w:after="120"/>
    </w:pPr>
    <w:rPr>
      <w:rFonts w:ascii="Arial" w:hAnsi="Arial"/>
      <w:lang w:val="en-GB" w:eastAsia="en-US"/>
    </w:rPr>
  </w:style>
  <w:style w:type="table" w:styleId="GridTable1Light">
    <w:name w:val="Grid Table 1 Light"/>
    <w:basedOn w:val="TableNormal"/>
    <w:uiPriority w:val="46"/>
    <w:rsid w:val="0048752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
    <w:name w:val="_"/>
    <w:basedOn w:val="DefaultParagraphFont"/>
    <w:rsid w:val="008D647C"/>
  </w:style>
  <w:style w:type="character" w:customStyle="1" w:styleId="lse">
    <w:name w:val="lse"/>
    <w:basedOn w:val="DefaultParagraphFont"/>
    <w:rsid w:val="008D64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2953">
      <w:bodyDiv w:val="1"/>
      <w:marLeft w:val="0"/>
      <w:marRight w:val="0"/>
      <w:marTop w:val="0"/>
      <w:marBottom w:val="0"/>
      <w:divBdr>
        <w:top w:val="none" w:sz="0" w:space="0" w:color="auto"/>
        <w:left w:val="none" w:sz="0" w:space="0" w:color="auto"/>
        <w:bottom w:val="none" w:sz="0" w:space="0" w:color="auto"/>
        <w:right w:val="none" w:sz="0" w:space="0" w:color="auto"/>
      </w:divBdr>
    </w:div>
    <w:div w:id="41950181">
      <w:bodyDiv w:val="1"/>
      <w:marLeft w:val="0"/>
      <w:marRight w:val="0"/>
      <w:marTop w:val="0"/>
      <w:marBottom w:val="0"/>
      <w:divBdr>
        <w:top w:val="none" w:sz="0" w:space="0" w:color="auto"/>
        <w:left w:val="none" w:sz="0" w:space="0" w:color="auto"/>
        <w:bottom w:val="none" w:sz="0" w:space="0" w:color="auto"/>
        <w:right w:val="none" w:sz="0" w:space="0" w:color="auto"/>
      </w:divBdr>
    </w:div>
    <w:div w:id="60568791">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129907537">
      <w:bodyDiv w:val="1"/>
      <w:marLeft w:val="0"/>
      <w:marRight w:val="0"/>
      <w:marTop w:val="0"/>
      <w:marBottom w:val="0"/>
      <w:divBdr>
        <w:top w:val="none" w:sz="0" w:space="0" w:color="auto"/>
        <w:left w:val="none" w:sz="0" w:space="0" w:color="auto"/>
        <w:bottom w:val="none" w:sz="0" w:space="0" w:color="auto"/>
        <w:right w:val="none" w:sz="0" w:space="0" w:color="auto"/>
      </w:divBdr>
    </w:div>
    <w:div w:id="237639256">
      <w:bodyDiv w:val="1"/>
      <w:marLeft w:val="0"/>
      <w:marRight w:val="0"/>
      <w:marTop w:val="0"/>
      <w:marBottom w:val="0"/>
      <w:divBdr>
        <w:top w:val="none" w:sz="0" w:space="0" w:color="auto"/>
        <w:left w:val="none" w:sz="0" w:space="0" w:color="auto"/>
        <w:bottom w:val="none" w:sz="0" w:space="0" w:color="auto"/>
        <w:right w:val="none" w:sz="0" w:space="0" w:color="auto"/>
      </w:divBdr>
    </w:div>
    <w:div w:id="476917829">
      <w:bodyDiv w:val="1"/>
      <w:marLeft w:val="0"/>
      <w:marRight w:val="0"/>
      <w:marTop w:val="0"/>
      <w:marBottom w:val="0"/>
      <w:divBdr>
        <w:top w:val="none" w:sz="0" w:space="0" w:color="auto"/>
        <w:left w:val="none" w:sz="0" w:space="0" w:color="auto"/>
        <w:bottom w:val="none" w:sz="0" w:space="0" w:color="auto"/>
        <w:right w:val="none" w:sz="0" w:space="0" w:color="auto"/>
      </w:divBdr>
    </w:div>
    <w:div w:id="693306240">
      <w:bodyDiv w:val="1"/>
      <w:marLeft w:val="0"/>
      <w:marRight w:val="0"/>
      <w:marTop w:val="0"/>
      <w:marBottom w:val="0"/>
      <w:divBdr>
        <w:top w:val="none" w:sz="0" w:space="0" w:color="auto"/>
        <w:left w:val="none" w:sz="0" w:space="0" w:color="auto"/>
        <w:bottom w:val="none" w:sz="0" w:space="0" w:color="auto"/>
        <w:right w:val="none" w:sz="0" w:space="0" w:color="auto"/>
      </w:divBdr>
    </w:div>
    <w:div w:id="872838593">
      <w:bodyDiv w:val="1"/>
      <w:marLeft w:val="0"/>
      <w:marRight w:val="0"/>
      <w:marTop w:val="0"/>
      <w:marBottom w:val="0"/>
      <w:divBdr>
        <w:top w:val="none" w:sz="0" w:space="0" w:color="auto"/>
        <w:left w:val="none" w:sz="0" w:space="0" w:color="auto"/>
        <w:bottom w:val="none" w:sz="0" w:space="0" w:color="auto"/>
        <w:right w:val="none" w:sz="0" w:space="0" w:color="auto"/>
      </w:divBdr>
    </w:div>
    <w:div w:id="888611222">
      <w:bodyDiv w:val="1"/>
      <w:marLeft w:val="0"/>
      <w:marRight w:val="0"/>
      <w:marTop w:val="0"/>
      <w:marBottom w:val="0"/>
      <w:divBdr>
        <w:top w:val="none" w:sz="0" w:space="0" w:color="auto"/>
        <w:left w:val="none" w:sz="0" w:space="0" w:color="auto"/>
        <w:bottom w:val="none" w:sz="0" w:space="0" w:color="auto"/>
        <w:right w:val="none" w:sz="0" w:space="0" w:color="auto"/>
      </w:divBdr>
    </w:div>
    <w:div w:id="932861159">
      <w:bodyDiv w:val="1"/>
      <w:marLeft w:val="0"/>
      <w:marRight w:val="0"/>
      <w:marTop w:val="0"/>
      <w:marBottom w:val="0"/>
      <w:divBdr>
        <w:top w:val="none" w:sz="0" w:space="0" w:color="auto"/>
        <w:left w:val="none" w:sz="0" w:space="0" w:color="auto"/>
        <w:bottom w:val="none" w:sz="0" w:space="0" w:color="auto"/>
        <w:right w:val="none" w:sz="0" w:space="0" w:color="auto"/>
      </w:divBdr>
    </w:div>
    <w:div w:id="1018239960">
      <w:bodyDiv w:val="1"/>
      <w:marLeft w:val="0"/>
      <w:marRight w:val="0"/>
      <w:marTop w:val="0"/>
      <w:marBottom w:val="0"/>
      <w:divBdr>
        <w:top w:val="none" w:sz="0" w:space="0" w:color="auto"/>
        <w:left w:val="none" w:sz="0" w:space="0" w:color="auto"/>
        <w:bottom w:val="none" w:sz="0" w:space="0" w:color="auto"/>
        <w:right w:val="none" w:sz="0" w:space="0" w:color="auto"/>
      </w:divBdr>
    </w:div>
    <w:div w:id="1034693861">
      <w:bodyDiv w:val="1"/>
      <w:marLeft w:val="0"/>
      <w:marRight w:val="0"/>
      <w:marTop w:val="0"/>
      <w:marBottom w:val="0"/>
      <w:divBdr>
        <w:top w:val="none" w:sz="0" w:space="0" w:color="auto"/>
        <w:left w:val="none" w:sz="0" w:space="0" w:color="auto"/>
        <w:bottom w:val="none" w:sz="0" w:space="0" w:color="auto"/>
        <w:right w:val="none" w:sz="0" w:space="0" w:color="auto"/>
      </w:divBdr>
    </w:div>
    <w:div w:id="1039432458">
      <w:bodyDiv w:val="1"/>
      <w:marLeft w:val="0"/>
      <w:marRight w:val="0"/>
      <w:marTop w:val="0"/>
      <w:marBottom w:val="0"/>
      <w:divBdr>
        <w:top w:val="none" w:sz="0" w:space="0" w:color="auto"/>
        <w:left w:val="none" w:sz="0" w:space="0" w:color="auto"/>
        <w:bottom w:val="none" w:sz="0" w:space="0" w:color="auto"/>
        <w:right w:val="none" w:sz="0" w:space="0" w:color="auto"/>
      </w:divBdr>
    </w:div>
    <w:div w:id="1082875795">
      <w:bodyDiv w:val="1"/>
      <w:marLeft w:val="0"/>
      <w:marRight w:val="0"/>
      <w:marTop w:val="0"/>
      <w:marBottom w:val="0"/>
      <w:divBdr>
        <w:top w:val="none" w:sz="0" w:space="0" w:color="auto"/>
        <w:left w:val="none" w:sz="0" w:space="0" w:color="auto"/>
        <w:bottom w:val="none" w:sz="0" w:space="0" w:color="auto"/>
        <w:right w:val="none" w:sz="0" w:space="0" w:color="auto"/>
      </w:divBdr>
    </w:div>
    <w:div w:id="1083143548">
      <w:bodyDiv w:val="1"/>
      <w:marLeft w:val="0"/>
      <w:marRight w:val="0"/>
      <w:marTop w:val="0"/>
      <w:marBottom w:val="0"/>
      <w:divBdr>
        <w:top w:val="none" w:sz="0" w:space="0" w:color="auto"/>
        <w:left w:val="none" w:sz="0" w:space="0" w:color="auto"/>
        <w:bottom w:val="none" w:sz="0" w:space="0" w:color="auto"/>
        <w:right w:val="none" w:sz="0" w:space="0" w:color="auto"/>
      </w:divBdr>
    </w:div>
    <w:div w:id="1312903434">
      <w:bodyDiv w:val="1"/>
      <w:marLeft w:val="0"/>
      <w:marRight w:val="0"/>
      <w:marTop w:val="0"/>
      <w:marBottom w:val="0"/>
      <w:divBdr>
        <w:top w:val="none" w:sz="0" w:space="0" w:color="auto"/>
        <w:left w:val="none" w:sz="0" w:space="0" w:color="auto"/>
        <w:bottom w:val="none" w:sz="0" w:space="0" w:color="auto"/>
        <w:right w:val="none" w:sz="0" w:space="0" w:color="auto"/>
      </w:divBdr>
    </w:div>
    <w:div w:id="1455059638">
      <w:bodyDiv w:val="1"/>
      <w:marLeft w:val="0"/>
      <w:marRight w:val="0"/>
      <w:marTop w:val="0"/>
      <w:marBottom w:val="0"/>
      <w:divBdr>
        <w:top w:val="none" w:sz="0" w:space="0" w:color="auto"/>
        <w:left w:val="none" w:sz="0" w:space="0" w:color="auto"/>
        <w:bottom w:val="none" w:sz="0" w:space="0" w:color="auto"/>
        <w:right w:val="none" w:sz="0" w:space="0" w:color="auto"/>
      </w:divBdr>
    </w:div>
    <w:div w:id="1462188746">
      <w:bodyDiv w:val="1"/>
      <w:marLeft w:val="0"/>
      <w:marRight w:val="0"/>
      <w:marTop w:val="0"/>
      <w:marBottom w:val="0"/>
      <w:divBdr>
        <w:top w:val="none" w:sz="0" w:space="0" w:color="auto"/>
        <w:left w:val="none" w:sz="0" w:space="0" w:color="auto"/>
        <w:bottom w:val="none" w:sz="0" w:space="0" w:color="auto"/>
        <w:right w:val="none" w:sz="0" w:space="0" w:color="auto"/>
      </w:divBdr>
    </w:div>
    <w:div w:id="1519659389">
      <w:bodyDiv w:val="1"/>
      <w:marLeft w:val="0"/>
      <w:marRight w:val="0"/>
      <w:marTop w:val="0"/>
      <w:marBottom w:val="0"/>
      <w:divBdr>
        <w:top w:val="none" w:sz="0" w:space="0" w:color="auto"/>
        <w:left w:val="none" w:sz="0" w:space="0" w:color="auto"/>
        <w:bottom w:val="none" w:sz="0" w:space="0" w:color="auto"/>
        <w:right w:val="none" w:sz="0" w:space="0" w:color="auto"/>
      </w:divBdr>
    </w:div>
    <w:div w:id="1644188576">
      <w:bodyDiv w:val="1"/>
      <w:marLeft w:val="0"/>
      <w:marRight w:val="0"/>
      <w:marTop w:val="0"/>
      <w:marBottom w:val="0"/>
      <w:divBdr>
        <w:top w:val="none" w:sz="0" w:space="0" w:color="auto"/>
        <w:left w:val="none" w:sz="0" w:space="0" w:color="auto"/>
        <w:bottom w:val="none" w:sz="0" w:space="0" w:color="auto"/>
        <w:right w:val="none" w:sz="0" w:space="0" w:color="auto"/>
      </w:divBdr>
    </w:div>
    <w:div w:id="1653675306">
      <w:bodyDiv w:val="1"/>
      <w:marLeft w:val="0"/>
      <w:marRight w:val="0"/>
      <w:marTop w:val="0"/>
      <w:marBottom w:val="0"/>
      <w:divBdr>
        <w:top w:val="none" w:sz="0" w:space="0" w:color="auto"/>
        <w:left w:val="none" w:sz="0" w:space="0" w:color="auto"/>
        <w:bottom w:val="none" w:sz="0" w:space="0" w:color="auto"/>
        <w:right w:val="none" w:sz="0" w:space="0" w:color="auto"/>
      </w:divBdr>
    </w:div>
    <w:div w:id="1733040041">
      <w:bodyDiv w:val="1"/>
      <w:marLeft w:val="0"/>
      <w:marRight w:val="0"/>
      <w:marTop w:val="0"/>
      <w:marBottom w:val="0"/>
      <w:divBdr>
        <w:top w:val="none" w:sz="0" w:space="0" w:color="auto"/>
        <w:left w:val="none" w:sz="0" w:space="0" w:color="auto"/>
        <w:bottom w:val="none" w:sz="0" w:space="0" w:color="auto"/>
        <w:right w:val="none" w:sz="0" w:space="0" w:color="auto"/>
      </w:divBdr>
    </w:div>
    <w:div w:id="1770084484">
      <w:bodyDiv w:val="1"/>
      <w:marLeft w:val="0"/>
      <w:marRight w:val="0"/>
      <w:marTop w:val="0"/>
      <w:marBottom w:val="0"/>
      <w:divBdr>
        <w:top w:val="none" w:sz="0" w:space="0" w:color="auto"/>
        <w:left w:val="none" w:sz="0" w:space="0" w:color="auto"/>
        <w:bottom w:val="none" w:sz="0" w:space="0" w:color="auto"/>
        <w:right w:val="none" w:sz="0" w:space="0" w:color="auto"/>
      </w:divBdr>
    </w:div>
    <w:div w:id="1917352225">
      <w:bodyDiv w:val="1"/>
      <w:marLeft w:val="0"/>
      <w:marRight w:val="0"/>
      <w:marTop w:val="0"/>
      <w:marBottom w:val="0"/>
      <w:divBdr>
        <w:top w:val="none" w:sz="0" w:space="0" w:color="auto"/>
        <w:left w:val="none" w:sz="0" w:space="0" w:color="auto"/>
        <w:bottom w:val="none" w:sz="0" w:space="0" w:color="auto"/>
        <w:right w:val="none" w:sz="0" w:space="0" w:color="auto"/>
      </w:divBdr>
      <w:divsChild>
        <w:div w:id="1186485791">
          <w:marLeft w:val="0"/>
          <w:marRight w:val="0"/>
          <w:marTop w:val="0"/>
          <w:marBottom w:val="0"/>
          <w:divBdr>
            <w:top w:val="none" w:sz="0" w:space="0" w:color="auto"/>
            <w:left w:val="none" w:sz="0" w:space="0" w:color="auto"/>
            <w:bottom w:val="none" w:sz="0" w:space="0" w:color="auto"/>
            <w:right w:val="none" w:sz="0" w:space="0" w:color="auto"/>
          </w:divBdr>
        </w:div>
      </w:divsChild>
    </w:div>
    <w:div w:id="1935238724">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 w:id="2034576699">
      <w:bodyDiv w:val="1"/>
      <w:marLeft w:val="0"/>
      <w:marRight w:val="0"/>
      <w:marTop w:val="0"/>
      <w:marBottom w:val="0"/>
      <w:divBdr>
        <w:top w:val="none" w:sz="0" w:space="0" w:color="auto"/>
        <w:left w:val="none" w:sz="0" w:space="0" w:color="auto"/>
        <w:bottom w:val="none" w:sz="0" w:space="0" w:color="auto"/>
        <w:right w:val="none" w:sz="0" w:space="0" w:color="auto"/>
      </w:divBdr>
    </w:div>
    <w:div w:id="2066759341">
      <w:bodyDiv w:val="1"/>
      <w:marLeft w:val="0"/>
      <w:marRight w:val="0"/>
      <w:marTop w:val="0"/>
      <w:marBottom w:val="0"/>
      <w:divBdr>
        <w:top w:val="none" w:sz="0" w:space="0" w:color="auto"/>
        <w:left w:val="none" w:sz="0" w:space="0" w:color="auto"/>
        <w:bottom w:val="none" w:sz="0" w:space="0" w:color="auto"/>
        <w:right w:val="none" w:sz="0" w:space="0" w:color="auto"/>
      </w:divBdr>
    </w:div>
    <w:div w:id="2068331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hyperlink" Target="https://www.diva-portal.org/smash/get/diva2:831420/FULLTEXT01.pdf" TargetMode="External"/><Relationship Id="rId21" Type="http://schemas.openxmlformats.org/officeDocument/2006/relationships/image" Target="media/image7.png"/><Relationship Id="rId42" Type="http://schemas.openxmlformats.org/officeDocument/2006/relationships/hyperlink" Target="https://www.khronos.org/registry/vulkan/specs/1.0/html/chap33.html" TargetMode="External"/><Relationship Id="rId47" Type="http://schemas.openxmlformats.org/officeDocument/2006/relationships/image" Target="media/image20.emf"/><Relationship Id="rId63" Type="http://schemas.openxmlformats.org/officeDocument/2006/relationships/image" Target="media/image25.png"/><Relationship Id="rId68" Type="http://schemas.openxmlformats.org/officeDocument/2006/relationships/image" Target="media/image29.emf"/><Relationship Id="rId84" Type="http://schemas.openxmlformats.org/officeDocument/2006/relationships/package" Target="embeddings/Microsoft_Visio_Drawing10.vsdx"/><Relationship Id="rId89" Type="http://schemas.openxmlformats.org/officeDocument/2006/relationships/image" Target="media/image41.emf"/><Relationship Id="rId112" Type="http://schemas.openxmlformats.org/officeDocument/2006/relationships/hyperlink" Target="http://www.populationonevr.com/" TargetMode="External"/><Relationship Id="rId133" Type="http://schemas.openxmlformats.org/officeDocument/2006/relationships/hyperlink" Target="https://www.youtube.com/watch?v=GFhpAe10qnk9" TargetMode="External"/><Relationship Id="rId138" Type="http://schemas.openxmlformats.org/officeDocument/2006/relationships/image" Target="media/image45.png"/><Relationship Id="rId154" Type="http://schemas.openxmlformats.org/officeDocument/2006/relationships/hyperlink" Target="https://www.esquireme.com/oculus-headset-will-let-you-watch-live-sport-in-virtual-reality" TargetMode="External"/><Relationship Id="rId159" Type="http://schemas.openxmlformats.org/officeDocument/2006/relationships/image" Target="media/image50.png"/><Relationship Id="rId16" Type="http://schemas.openxmlformats.org/officeDocument/2006/relationships/hyperlink" Target="https://www.w3.org/TR/webxr/" TargetMode="External"/><Relationship Id="rId107" Type="http://schemas.openxmlformats.org/officeDocument/2006/relationships/hyperlink" Target="https://blog.therachat.io/emotion-tracking/" TargetMode="External"/><Relationship Id="rId11" Type="http://schemas.openxmlformats.org/officeDocument/2006/relationships/image" Target="media/image1.jpeg"/><Relationship Id="rId32" Type="http://schemas.openxmlformats.org/officeDocument/2006/relationships/image" Target="media/image12.emf"/><Relationship Id="rId37" Type="http://schemas.openxmlformats.org/officeDocument/2006/relationships/image" Target="media/image15.png"/><Relationship Id="rId53" Type="http://schemas.openxmlformats.org/officeDocument/2006/relationships/hyperlink" Target="https://en.wikipedia.org/wiki/Skeletal_animation" TargetMode="External"/><Relationship Id="rId58" Type="http://schemas.openxmlformats.org/officeDocument/2006/relationships/hyperlink" Target="https://en.wikipedia.org/wiki/Weighting" TargetMode="External"/><Relationship Id="rId74" Type="http://schemas.openxmlformats.org/officeDocument/2006/relationships/image" Target="media/image33.emf"/><Relationship Id="rId79" Type="http://schemas.openxmlformats.org/officeDocument/2006/relationships/image" Target="media/image36.emf"/><Relationship Id="rId102" Type="http://schemas.openxmlformats.org/officeDocument/2006/relationships/hyperlink" Target="https://venturebeat.com/2019/02/25/qualcomms-5g-xr-viewers-will-stop-the-wave-of-mediocre-ar-headsets/" TargetMode="External"/><Relationship Id="rId123" Type="http://schemas.openxmlformats.org/officeDocument/2006/relationships/hyperlink" Target="https://www.zyncrender.com/" TargetMode="External"/><Relationship Id="rId128" Type="http://schemas.openxmlformats.org/officeDocument/2006/relationships/hyperlink" Target="https://www.youtube.com/watch?v=lzYg32ngWmU&amp;t=9s" TargetMode="External"/><Relationship Id="rId144" Type="http://schemas.openxmlformats.org/officeDocument/2006/relationships/image" Target="media/image48.emf"/><Relationship Id="rId149" Type="http://schemas.openxmlformats.org/officeDocument/2006/relationships/hyperlink" Target="https://www.youtube.com/watch?v=T-I3YG_w-Z4" TargetMode="External"/><Relationship Id="rId5" Type="http://schemas.openxmlformats.org/officeDocument/2006/relationships/numbering" Target="numbering.xml"/><Relationship Id="rId90" Type="http://schemas.openxmlformats.org/officeDocument/2006/relationships/package" Target="embeddings/Microsoft_Visio_Drawing13.vsdx"/><Relationship Id="rId95" Type="http://schemas.openxmlformats.org/officeDocument/2006/relationships/hyperlink" Target="https://www.digitaltrends.com/home-theater/nextvr-nba-league-pass-writing-future-of-vr/" TargetMode="External"/><Relationship Id="rId160" Type="http://schemas.openxmlformats.org/officeDocument/2006/relationships/hyperlink" Target="https://www.roadtovr.com/googles-visual-positioning-service-announced-tango-ar-platform/" TargetMode="External"/><Relationship Id="rId165" Type="http://schemas.openxmlformats.org/officeDocument/2006/relationships/theme" Target="theme/theme1.xml"/><Relationship Id="rId22" Type="http://schemas.openxmlformats.org/officeDocument/2006/relationships/image" Target="media/image8.jpeg"/><Relationship Id="rId27" Type="http://schemas.openxmlformats.org/officeDocument/2006/relationships/hyperlink" Target="https://xinreality.com/wiki/Presence" TargetMode="External"/><Relationship Id="rId43" Type="http://schemas.openxmlformats.org/officeDocument/2006/relationships/hyperlink" Target="https://vulkan.lunarg.com/doc/view/1.0.30.0/linux/vkspec.chunked/ch31s03.html" TargetMode="External"/><Relationship Id="rId48" Type="http://schemas.openxmlformats.org/officeDocument/2006/relationships/oleObject" Target="embeddings/Microsoft_Visio_2003-2010_Drawing.vsd"/><Relationship Id="rId64" Type="http://schemas.openxmlformats.org/officeDocument/2006/relationships/image" Target="media/image26.png"/><Relationship Id="rId69" Type="http://schemas.openxmlformats.org/officeDocument/2006/relationships/package" Target="embeddings/Microsoft_Word_Document.docx"/><Relationship Id="rId113" Type="http://schemas.openxmlformats.org/officeDocument/2006/relationships/hyperlink" Target="https://uploadvr.com/ces-population-one-preview/" TargetMode="External"/><Relationship Id="rId118" Type="http://schemas.openxmlformats.org/officeDocument/2006/relationships/hyperlink" Target="https://www.ign.com/articles/2019/01/11/population-one-isnt-quite-fortnite-vr-but-its-pretty-convincing" TargetMode="External"/><Relationship Id="rId134" Type="http://schemas.openxmlformats.org/officeDocument/2006/relationships/hyperlink" Target="https://chalk.vuforia.com/" TargetMode="External"/><Relationship Id="rId139" Type="http://schemas.openxmlformats.org/officeDocument/2006/relationships/hyperlink" Target="http://www.mimesysvr.com/" TargetMode="External"/><Relationship Id="rId80" Type="http://schemas.openxmlformats.org/officeDocument/2006/relationships/package" Target="embeddings/Microsoft_Visio_Drawing8.vsdx"/><Relationship Id="rId85" Type="http://schemas.openxmlformats.org/officeDocument/2006/relationships/image" Target="media/image39.emf"/><Relationship Id="rId150" Type="http://schemas.openxmlformats.org/officeDocument/2006/relationships/hyperlink" Target="https://www.roadtovr.com/nextvr-latest-tech-is-bringing-new-levels-of-fidelity-to-vr-video/" TargetMode="External"/><Relationship Id="rId155" Type="http://schemas.openxmlformats.org/officeDocument/2006/relationships/hyperlink" Target="https://www.nextvr.com/nextvr-gets-social-with-oculus-venues-now-fans-can-enjoy-live-vr-experiences-together/" TargetMode="Externa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package" Target="embeddings/Microsoft_Visio_Drawing2.vsdx"/><Relationship Id="rId38" Type="http://schemas.openxmlformats.org/officeDocument/2006/relationships/image" Target="media/image16.emf"/><Relationship Id="rId59" Type="http://schemas.openxmlformats.org/officeDocument/2006/relationships/hyperlink" Target="https://en.wikipedia.org/wiki/Skeletal_animation" TargetMode="External"/><Relationship Id="rId103" Type="http://schemas.openxmlformats.org/officeDocument/2006/relationships/hyperlink" Target="https://www.i4u.com/2019/02/130947/qualcomm-pushes-5g-connected-ar-and-vr-viewers" TargetMode="External"/><Relationship Id="rId108" Type="http://schemas.openxmlformats.org/officeDocument/2006/relationships/hyperlink" Target="https://veer.tv/blog/30-best-vr-games-for-playstation-vr-oculus-rift-htc-vive-in-2018/" TargetMode="External"/><Relationship Id="rId124" Type="http://schemas.openxmlformats.org/officeDocument/2006/relationships/hyperlink" Target="https://www.qualcomm.com/news/onq/2018/09/18/boundless-xr-new-era-distributed-computing" TargetMode="External"/><Relationship Id="rId129" Type="http://schemas.openxmlformats.org/officeDocument/2006/relationships/hyperlink" Target="https://www.popularmechanics.com/military/a19635016/us-troops-to-test-augmented-reality-by-2019/" TargetMode="External"/><Relationship Id="rId54" Type="http://schemas.openxmlformats.org/officeDocument/2006/relationships/hyperlink" Target="https://en.wikipedia.org/wiki/Shaders" TargetMode="External"/><Relationship Id="rId70" Type="http://schemas.openxmlformats.org/officeDocument/2006/relationships/image" Target="media/image30.png"/><Relationship Id="rId75" Type="http://schemas.openxmlformats.org/officeDocument/2006/relationships/package" Target="embeddings/Microsoft_Word_Document1.docx"/><Relationship Id="rId91" Type="http://schemas.openxmlformats.org/officeDocument/2006/relationships/image" Target="media/image42.png"/><Relationship Id="rId96" Type="http://schemas.openxmlformats.org/officeDocument/2006/relationships/hyperlink" Target="https://www.vrfocus.com/2019/02/nextvr-and-qualcomm-to-demo-5g-6dof-vr-streaming-at-mwc19/" TargetMode="External"/><Relationship Id="rId140" Type="http://schemas.openxmlformats.org/officeDocument/2006/relationships/image" Target="media/image46.emf"/><Relationship Id="rId145" Type="http://schemas.openxmlformats.org/officeDocument/2006/relationships/package" Target="embeddings/Microsoft_Visio_Drawing16.vsdx"/><Relationship Id="rId161" Type="http://schemas.openxmlformats.org/officeDocument/2006/relationships/hyperlink" Target="https://sdi4apps.eu/2016/03/drivenet-maps-open-data-real-time-road-maps-for-autonomous-driving-from-3d-lidar-point-cloud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khronos.org/registry/OpenXR/specs/1.0/html/xrspec.html" TargetMode="External"/><Relationship Id="rId23" Type="http://schemas.openxmlformats.org/officeDocument/2006/relationships/image" Target="media/image9.emf"/><Relationship Id="rId28" Type="http://schemas.openxmlformats.org/officeDocument/2006/relationships/hyperlink" Target="https://www.roadtovr.com/oculus-shares-5-key-ingredients-for-presence-in-virtual-reality/"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hyperlink" Target="https://en.wikipedia.org/wiki/Texture_map" TargetMode="External"/><Relationship Id="rId106" Type="http://schemas.openxmlformats.org/officeDocument/2006/relationships/hyperlink" Target="https://www.digitaltrends.com/cool-tech/bring-to-light-heart-rate-vr/" TargetMode="External"/><Relationship Id="rId114" Type="http://schemas.openxmlformats.org/officeDocument/2006/relationships/hyperlink" Target="https://www.zdnet.com/article/how-fortnite-approaches-analytics-cloud-to-analyze-petabytes-of-game-data/" TargetMode="External"/><Relationship Id="rId119" Type="http://schemas.openxmlformats.org/officeDocument/2006/relationships/hyperlink" Target="http://www.populationonevr.com/" TargetMode="External"/><Relationship Id="rId127" Type="http://schemas.openxmlformats.org/officeDocument/2006/relationships/hyperlink" Target="https://www.youtube.com/watch?v=d3YT8j0yYl0"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https://jpeg.org/static/whitepapers/jpeg-xs-whitepaper.pdf" TargetMode="External"/><Relationship Id="rId52" Type="http://schemas.openxmlformats.org/officeDocument/2006/relationships/hyperlink" Target="https://en.wikipedia.org/wiki/Unstructured_grid" TargetMode="External"/><Relationship Id="rId60" Type="http://schemas.openxmlformats.org/officeDocument/2006/relationships/image" Target="media/image22.jpeg"/><Relationship Id="rId65" Type="http://schemas.openxmlformats.org/officeDocument/2006/relationships/image" Target="media/image27.png"/><Relationship Id="rId73" Type="http://schemas.openxmlformats.org/officeDocument/2006/relationships/oleObject" Target="embeddings/Microsoft_Word_97_-_2003_Document.doc"/><Relationship Id="rId78" Type="http://schemas.openxmlformats.org/officeDocument/2006/relationships/package" Target="embeddings/Microsoft_Word_Document2.docx"/><Relationship Id="rId81" Type="http://schemas.openxmlformats.org/officeDocument/2006/relationships/image" Target="media/image37.emf"/><Relationship Id="rId86" Type="http://schemas.openxmlformats.org/officeDocument/2006/relationships/package" Target="embeddings/Microsoft_Visio_Drawing11.vsdx"/><Relationship Id="rId94" Type="http://schemas.openxmlformats.org/officeDocument/2006/relationships/hyperlink" Target="https://www.roadtovr.com/nextvr-latest-tech-is-bringing-new-levels-of-fidelity-to-vr-video/" TargetMode="External"/><Relationship Id="rId99" Type="http://schemas.openxmlformats.org/officeDocument/2006/relationships/hyperlink" Target="https://uploadvr.com/vive-cosmos-everything-we-know/" TargetMode="External"/><Relationship Id="rId101" Type="http://schemas.openxmlformats.org/officeDocument/2006/relationships/hyperlink" Target="https://www.roadtovr.com/qualcomm-reference-headset-2x-pixels-vive-pro-ces-2018/" TargetMode="External"/><Relationship Id="rId122" Type="http://schemas.openxmlformats.org/officeDocument/2006/relationships/hyperlink" Target="https://www.nvidia.com/object/gpu-cloud-rendering.html" TargetMode="External"/><Relationship Id="rId130" Type="http://schemas.openxmlformats.org/officeDocument/2006/relationships/hyperlink" Target="https://pureinfotech.com/microsoft-hololens-2-tech-specs/" TargetMode="External"/><Relationship Id="rId135" Type="http://schemas.openxmlformats.org/officeDocument/2006/relationships/image" Target="media/image43.png"/><Relationship Id="rId143" Type="http://schemas.openxmlformats.org/officeDocument/2006/relationships/package" Target="embeddings/Microsoft_Visio_Drawing15.vsdx"/><Relationship Id="rId148" Type="http://schemas.openxmlformats.org/officeDocument/2006/relationships/hyperlink" Target="https://blog.mapbox.com/multi-user-ar-experience-1a586f40b2ce?gi=60ceb3226701" TargetMode="External"/><Relationship Id="rId151" Type="http://schemas.openxmlformats.org/officeDocument/2006/relationships/hyperlink" Target="https://www.juegostudio.com/infographic/various-social-vr-platforms" TargetMode="External"/><Relationship Id="rId156" Type="http://schemas.openxmlformats.org/officeDocument/2006/relationships/hyperlink" Target="https://www.oculus.com/blog/go-behind-the-scenes-of-the-oc5-oculus-venues-livestream-with-supersphere/?locale=en_US" TargetMode="External"/><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pdfs.semanticscholar.org/636f/d665abf14588929014eb28f0219fe1be75d4.pdf" TargetMode="External"/><Relationship Id="rId18" Type="http://schemas.openxmlformats.org/officeDocument/2006/relationships/image" Target="media/image4.png"/><Relationship Id="rId39" Type="http://schemas.openxmlformats.org/officeDocument/2006/relationships/package" Target="embeddings/Microsoft_Visio_Drawing4.vsdx"/><Relationship Id="rId109" Type="http://schemas.openxmlformats.org/officeDocument/2006/relationships/hyperlink" Target="https://uploadvr.com/best-psvr-games/" TargetMode="External"/><Relationship Id="rId34" Type="http://schemas.openxmlformats.org/officeDocument/2006/relationships/image" Target="media/image13.emf"/><Relationship Id="rId50" Type="http://schemas.openxmlformats.org/officeDocument/2006/relationships/hyperlink" Target="https://creativecommons.org/licenses/by-sa/3.0)" TargetMode="External"/><Relationship Id="rId55" Type="http://schemas.openxmlformats.org/officeDocument/2006/relationships/hyperlink" Target="https://en.wikipedia.org/wiki/UV_coordinates" TargetMode="External"/><Relationship Id="rId76" Type="http://schemas.openxmlformats.org/officeDocument/2006/relationships/image" Target="media/image34.png"/><Relationship Id="rId97" Type="http://schemas.openxmlformats.org/officeDocument/2006/relationships/hyperlink" Target="https://www.benzinga.com/pressreleases/19/02/r13233697/nextvr-to-demonstrate-6dof-vr-streaming-over-5g-and-new-ar-portal-at-m" TargetMode="External"/><Relationship Id="rId104" Type="http://schemas.openxmlformats.org/officeDocument/2006/relationships/hyperlink" Target="https://www.cnet.com/news/with-5g-you-wont-just-be-watching-video-itll-be-watching-you-too/" TargetMode="External"/><Relationship Id="rId120" Type="http://schemas.openxmlformats.org/officeDocument/2006/relationships/hyperlink" Target="https://uploadvr.com/ces-population-one-preview/" TargetMode="External"/><Relationship Id="rId125" Type="http://schemas.openxmlformats.org/officeDocument/2006/relationships/hyperlink" Target="https://www.vuzix.com/appstore/app/gemvision" TargetMode="External"/><Relationship Id="rId141" Type="http://schemas.openxmlformats.org/officeDocument/2006/relationships/package" Target="embeddings/Microsoft_Visio_Drawing14.vsdx"/><Relationship Id="rId146" Type="http://schemas.openxmlformats.org/officeDocument/2006/relationships/image" Target="media/image49.emf"/><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www.roadtovr.com/nextvr-latest-tech-is-bringing-new-levels-of-fidelity-to-vr-video/" TargetMode="External"/><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arstechnica.com/gaming/2013/09/virtual-perfection-why-8k-resolution-per-eye-isnt-enough-for-perfect-vr/" TargetMode="External"/><Relationship Id="rId24" Type="http://schemas.openxmlformats.org/officeDocument/2006/relationships/package" Target="embeddings/Microsoft_Visio_Drawing.vsdx"/><Relationship Id="rId40" Type="http://schemas.openxmlformats.org/officeDocument/2006/relationships/image" Target="media/image17.jpeg"/><Relationship Id="rId45" Type="http://schemas.openxmlformats.org/officeDocument/2006/relationships/image" Target="media/image19.emf"/><Relationship Id="rId66" Type="http://schemas.openxmlformats.org/officeDocument/2006/relationships/image" Target="media/image28.jpeg"/><Relationship Id="rId87" Type="http://schemas.openxmlformats.org/officeDocument/2006/relationships/image" Target="media/image40.emf"/><Relationship Id="rId110" Type="http://schemas.openxmlformats.org/officeDocument/2006/relationships/hyperlink" Target="https://www.digitaltrends.com/gaming/best-psvr-games/" TargetMode="External"/><Relationship Id="rId115" Type="http://schemas.openxmlformats.org/officeDocument/2006/relationships/hyperlink" Target="https://broadbandnow.com/guides/best-internet-service-setup-serious-gamers" TargetMode="External"/><Relationship Id="rId131" Type="http://schemas.openxmlformats.org/officeDocument/2006/relationships/hyperlink" Target="https://www.youtube.com/watch?v=vDNzTasuYEw" TargetMode="External"/><Relationship Id="rId136" Type="http://schemas.openxmlformats.org/officeDocument/2006/relationships/hyperlink" Target="http://www.mimesysvr.com/" TargetMode="External"/><Relationship Id="rId157" Type="http://schemas.openxmlformats.org/officeDocument/2006/relationships/hyperlink" Target="https://azure.microsoft.com/en-us/services/spatial-anchors/" TargetMode="External"/><Relationship Id="rId61" Type="http://schemas.openxmlformats.org/officeDocument/2006/relationships/image" Target="media/image23.png"/><Relationship Id="rId82" Type="http://schemas.openxmlformats.org/officeDocument/2006/relationships/package" Target="embeddings/Microsoft_Visio_Drawing9.vsdx"/><Relationship Id="rId152" Type="http://schemas.openxmlformats.org/officeDocument/2006/relationships/hyperlink" Target="https://youtu.be/5cpElonP33k" TargetMode="External"/><Relationship Id="rId19" Type="http://schemas.openxmlformats.org/officeDocument/2006/relationships/image" Target="media/image5.jpeg"/><Relationship Id="rId14" Type="http://schemas.openxmlformats.org/officeDocument/2006/relationships/hyperlink" Target="https://medium.com/@choongchingteo/the-concept-of-presence-in-virtual-reality-6d4332dc1a9c" TargetMode="External"/><Relationship Id="rId30" Type="http://schemas.openxmlformats.org/officeDocument/2006/relationships/hyperlink" Target="https://developer.oculus.com/blog/asynchronous-timewarp-examined/" TargetMode="External"/><Relationship Id="rId35" Type="http://schemas.openxmlformats.org/officeDocument/2006/relationships/package" Target="embeddings/Microsoft_Visio_Drawing3.vsdx"/><Relationship Id="rId56" Type="http://schemas.openxmlformats.org/officeDocument/2006/relationships/hyperlink" Target="https://en.wikipedia.org/wiki/UV_coordinates" TargetMode="External"/><Relationship Id="rId77" Type="http://schemas.openxmlformats.org/officeDocument/2006/relationships/image" Target="media/image35.emf"/><Relationship Id="rId100" Type="http://schemas.openxmlformats.org/officeDocument/2006/relationships/hyperlink" Target="https://www.vrandfun.com/the-qualcomm-snapdragon-855-will-be-able-to-deliver-up-to-8k-360-video-playback/" TargetMode="External"/><Relationship Id="rId105" Type="http://schemas.openxmlformats.org/officeDocument/2006/relationships/hyperlink" Target="http://skipabeatgame.com/" TargetMode="External"/><Relationship Id="rId126" Type="http://schemas.openxmlformats.org/officeDocument/2006/relationships/hyperlink" Target="https://play.google.com/store/apps/details?id=com.utilityar.workflow" TargetMode="External"/><Relationship Id="rId147" Type="http://schemas.openxmlformats.org/officeDocument/2006/relationships/package" Target="embeddings/Microsoft_Visio_Drawing17.vsdx"/><Relationship Id="rId8" Type="http://schemas.openxmlformats.org/officeDocument/2006/relationships/webSettings" Target="webSettings.xml"/><Relationship Id="rId51" Type="http://schemas.openxmlformats.org/officeDocument/2006/relationships/hyperlink" Target="https://en.wikipedia.org/wiki/Coplanar" TargetMode="External"/><Relationship Id="rId72" Type="http://schemas.openxmlformats.org/officeDocument/2006/relationships/image" Target="media/image32.emf"/><Relationship Id="rId93" Type="http://schemas.openxmlformats.org/officeDocument/2006/relationships/hyperlink" Target="https://xinreality.com/wiki/Presence" TargetMode="External"/><Relationship Id="rId98" Type="http://schemas.openxmlformats.org/officeDocument/2006/relationships/hyperlink" Target="https://www.oculus.com/quest/" TargetMode="External"/><Relationship Id="rId121" Type="http://schemas.openxmlformats.org/officeDocument/2006/relationships/hyperlink" Target="https://www.oculus.com/quest/" TargetMode="External"/><Relationship Id="rId142" Type="http://schemas.openxmlformats.org/officeDocument/2006/relationships/image" Target="media/image47.emf"/><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0.emf"/><Relationship Id="rId46" Type="http://schemas.openxmlformats.org/officeDocument/2006/relationships/package" Target="embeddings/Microsoft_Visio_Drawing5.vsdx"/><Relationship Id="rId67" Type="http://schemas.openxmlformats.org/officeDocument/2006/relationships/hyperlink" Target="https://github.com/immersive-web/webxr/blob/master/explainer.md" TargetMode="External"/><Relationship Id="rId116" Type="http://schemas.openxmlformats.org/officeDocument/2006/relationships/hyperlink" Target="https://xinreality.com/wiki/Presence" TargetMode="External"/><Relationship Id="rId137" Type="http://schemas.openxmlformats.org/officeDocument/2006/relationships/image" Target="media/image44.png"/><Relationship Id="rId158" Type="http://schemas.openxmlformats.org/officeDocument/2006/relationships/hyperlink" Target="https://developers.google.com/ar/develop/java/cloud-anchors/overview-android" TargetMode="External"/><Relationship Id="rId20" Type="http://schemas.openxmlformats.org/officeDocument/2006/relationships/image" Target="media/image6.jpeg"/><Relationship Id="rId41" Type="http://schemas.openxmlformats.org/officeDocument/2006/relationships/image" Target="media/image18.jpeg"/><Relationship Id="rId62" Type="http://schemas.openxmlformats.org/officeDocument/2006/relationships/image" Target="media/image24.png"/><Relationship Id="rId83" Type="http://schemas.openxmlformats.org/officeDocument/2006/relationships/image" Target="media/image38.emf"/><Relationship Id="rId88" Type="http://schemas.openxmlformats.org/officeDocument/2006/relationships/package" Target="embeddings/Microsoft_Visio_Drawing12.vsdx"/><Relationship Id="rId111" Type="http://schemas.openxmlformats.org/officeDocument/2006/relationships/hyperlink" Target="https://www.ign.com/articles/2019/01/11/population-one-isnt-quite-fortnite-vr-but-its-pretty-convincing" TargetMode="External"/><Relationship Id="rId132" Type="http://schemas.openxmlformats.org/officeDocument/2006/relationships/hyperlink" Target="https://www.amazon.com/adlp/arview" TargetMode="External"/><Relationship Id="rId153" Type="http://schemas.openxmlformats.org/officeDocument/2006/relationships/hyperlink" Target="https://www.engadget.com/2018/05/30/oculus-venues-hands-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HAJJ\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28163D68FE8E4D9361964FDD814FC4" ma:contentTypeVersion="13" ma:contentTypeDescription="Create a new document." ma:contentTypeScope="" ma:versionID="559aef62f17770e141396177a96f5251">
  <xsd:schema xmlns:xsd="http://www.w3.org/2001/XMLSchema" xmlns:xs="http://www.w3.org/2001/XMLSchema" xmlns:p="http://schemas.microsoft.com/office/2006/metadata/properties" xmlns:ns3="ba37140e-f4c5-4a6c-a9b4-20a691ce6c8a" xmlns:ns4="cc9c437c-ae0c-4066-8d90-a0f7de786127" targetNamespace="http://schemas.microsoft.com/office/2006/metadata/properties" ma:root="true" ma:fieldsID="94100915555df08bee1b0f1df0c5081e" ns3:_="" ns4:_="">
    <xsd:import namespace="ba37140e-f4c5-4a6c-a9b4-20a691ce6c8a"/>
    <xsd:import namespace="cc9c437c-ae0c-4066-8d90-a0f7de7861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37140e-f4c5-4a6c-a9b4-20a691ce6c8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9c437c-ae0c-4066-8d90-a0f7de7861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E507E-DBF2-4426-A984-EDE7EF9EE5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37140e-f4c5-4a6c-a9b4-20a691ce6c8a"/>
    <ds:schemaRef ds:uri="cc9c437c-ae0c-4066-8d90-a0f7de7861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E15F06-2CFD-4FF6-8A95-C91EFD00FA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2F0153-4BED-4BC2-B0C6-65B265949A53}">
  <ds:schemaRefs>
    <ds:schemaRef ds:uri="http://schemas.microsoft.com/sharepoint/v3/contenttype/forms"/>
  </ds:schemaRefs>
</ds:datastoreItem>
</file>

<file path=customXml/itemProps4.xml><?xml version="1.0" encoding="utf-8"?>
<ds:datastoreItem xmlns:ds="http://schemas.openxmlformats.org/officeDocument/2006/customXml" ds:itemID="{7474E213-2498-44D0-92F9-6A519E1E9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131</Pages>
  <Words>49241</Words>
  <Characters>280679</Characters>
  <Application>Microsoft Office Word</Application>
  <DocSecurity>0</DocSecurity>
  <Lines>2338</Lines>
  <Paragraphs>658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3GPP TR 26.928 v. 1.0.0</vt:lpstr>
      <vt:lpstr>3GPP TR 26.928 v. 1.0.0</vt:lpstr>
    </vt:vector>
  </TitlesOfParts>
  <Manager>Paolo Usai</Manager>
  <Company>ETSI - MCC Support</Company>
  <LinksUpToDate>false</LinksUpToDate>
  <CharactersWithSpaces>329262</CharactersWithSpaces>
  <SharedDoc>false</SharedDoc>
  <HyperlinkBase/>
  <HLinks>
    <vt:vector size="552" baseType="variant">
      <vt:variant>
        <vt:i4>2228347</vt:i4>
      </vt:variant>
      <vt:variant>
        <vt:i4>390</vt:i4>
      </vt:variant>
      <vt:variant>
        <vt:i4>0</vt:i4>
      </vt:variant>
      <vt:variant>
        <vt:i4>5</vt:i4>
      </vt:variant>
      <vt:variant>
        <vt:lpwstr>https://sdi4apps.eu/2016/03/drivenet-maps-open-data-real-time-road-maps-for-autonomous-driving-from-3d-lidar-point-clouds/</vt:lpwstr>
      </vt:variant>
      <vt:variant>
        <vt:lpwstr/>
      </vt:variant>
      <vt:variant>
        <vt:i4>4522058</vt:i4>
      </vt:variant>
      <vt:variant>
        <vt:i4>387</vt:i4>
      </vt:variant>
      <vt:variant>
        <vt:i4>0</vt:i4>
      </vt:variant>
      <vt:variant>
        <vt:i4>5</vt:i4>
      </vt:variant>
      <vt:variant>
        <vt:lpwstr>https://www.roadtovr.com/googles-visual-positioning-service-announced-tango-ar-platform/</vt:lpwstr>
      </vt:variant>
      <vt:variant>
        <vt:lpwstr/>
      </vt:variant>
      <vt:variant>
        <vt:i4>5636168</vt:i4>
      </vt:variant>
      <vt:variant>
        <vt:i4>384</vt:i4>
      </vt:variant>
      <vt:variant>
        <vt:i4>0</vt:i4>
      </vt:variant>
      <vt:variant>
        <vt:i4>5</vt:i4>
      </vt:variant>
      <vt:variant>
        <vt:lpwstr>https://developers.google.com/ar/develop/java/cloud-anchors/overview-android</vt:lpwstr>
      </vt:variant>
      <vt:variant>
        <vt:lpwstr/>
      </vt:variant>
      <vt:variant>
        <vt:i4>6881376</vt:i4>
      </vt:variant>
      <vt:variant>
        <vt:i4>381</vt:i4>
      </vt:variant>
      <vt:variant>
        <vt:i4>0</vt:i4>
      </vt:variant>
      <vt:variant>
        <vt:i4>5</vt:i4>
      </vt:variant>
      <vt:variant>
        <vt:lpwstr>https://azure.microsoft.com/en-us/services/spatial-anchors/</vt:lpwstr>
      </vt:variant>
      <vt:variant>
        <vt:lpwstr/>
      </vt:variant>
      <vt:variant>
        <vt:i4>2949138</vt:i4>
      </vt:variant>
      <vt:variant>
        <vt:i4>378</vt:i4>
      </vt:variant>
      <vt:variant>
        <vt:i4>0</vt:i4>
      </vt:variant>
      <vt:variant>
        <vt:i4>5</vt:i4>
      </vt:variant>
      <vt:variant>
        <vt:lpwstr>https://www.oculus.com/blog/go-behind-the-scenes-of-the-oc5-oculus-venues-livestream-with-supersphere/?locale=en_US</vt:lpwstr>
      </vt:variant>
      <vt:variant>
        <vt:lpwstr/>
      </vt:variant>
      <vt:variant>
        <vt:i4>4915205</vt:i4>
      </vt:variant>
      <vt:variant>
        <vt:i4>375</vt:i4>
      </vt:variant>
      <vt:variant>
        <vt:i4>0</vt:i4>
      </vt:variant>
      <vt:variant>
        <vt:i4>5</vt:i4>
      </vt:variant>
      <vt:variant>
        <vt:lpwstr>https://www.nextvr.com/nextvr-gets-social-with-oculus-venues-now-fans-can-enjoy-live-vr-experiences-together/</vt:lpwstr>
      </vt:variant>
      <vt:variant>
        <vt:lpwstr/>
      </vt:variant>
      <vt:variant>
        <vt:i4>5374035</vt:i4>
      </vt:variant>
      <vt:variant>
        <vt:i4>372</vt:i4>
      </vt:variant>
      <vt:variant>
        <vt:i4>0</vt:i4>
      </vt:variant>
      <vt:variant>
        <vt:i4>5</vt:i4>
      </vt:variant>
      <vt:variant>
        <vt:lpwstr>https://www.esquireme.com/oculus-headset-will-let-you-watch-live-sport-in-virtual-reality</vt:lpwstr>
      </vt:variant>
      <vt:variant>
        <vt:lpwstr/>
      </vt:variant>
      <vt:variant>
        <vt:i4>3473457</vt:i4>
      </vt:variant>
      <vt:variant>
        <vt:i4>369</vt:i4>
      </vt:variant>
      <vt:variant>
        <vt:i4>0</vt:i4>
      </vt:variant>
      <vt:variant>
        <vt:i4>5</vt:i4>
      </vt:variant>
      <vt:variant>
        <vt:lpwstr>https://www.engadget.com/2018/05/30/oculus-venues-hands-on</vt:lpwstr>
      </vt:variant>
      <vt:variant>
        <vt:lpwstr/>
      </vt:variant>
      <vt:variant>
        <vt:i4>6160478</vt:i4>
      </vt:variant>
      <vt:variant>
        <vt:i4>366</vt:i4>
      </vt:variant>
      <vt:variant>
        <vt:i4>0</vt:i4>
      </vt:variant>
      <vt:variant>
        <vt:i4>5</vt:i4>
      </vt:variant>
      <vt:variant>
        <vt:lpwstr>https://youtu.be/5cpElonP33k</vt:lpwstr>
      </vt:variant>
      <vt:variant>
        <vt:lpwstr/>
      </vt:variant>
      <vt:variant>
        <vt:i4>3932287</vt:i4>
      </vt:variant>
      <vt:variant>
        <vt:i4>363</vt:i4>
      </vt:variant>
      <vt:variant>
        <vt:i4>0</vt:i4>
      </vt:variant>
      <vt:variant>
        <vt:i4>5</vt:i4>
      </vt:variant>
      <vt:variant>
        <vt:lpwstr>https://www.vrchat.net/</vt:lpwstr>
      </vt:variant>
      <vt:variant>
        <vt:lpwstr/>
      </vt:variant>
      <vt:variant>
        <vt:i4>6619232</vt:i4>
      </vt:variant>
      <vt:variant>
        <vt:i4>360</vt:i4>
      </vt:variant>
      <vt:variant>
        <vt:i4>0</vt:i4>
      </vt:variant>
      <vt:variant>
        <vt:i4>5</vt:i4>
      </vt:variant>
      <vt:variant>
        <vt:lpwstr>https://www.juegostudio.com/infographic/various-social-vr-platforms</vt:lpwstr>
      </vt:variant>
      <vt:variant>
        <vt:lpwstr/>
      </vt:variant>
      <vt:variant>
        <vt:i4>3670122</vt:i4>
      </vt:variant>
      <vt:variant>
        <vt:i4>357</vt:i4>
      </vt:variant>
      <vt:variant>
        <vt:i4>0</vt:i4>
      </vt:variant>
      <vt:variant>
        <vt:i4>5</vt:i4>
      </vt:variant>
      <vt:variant>
        <vt:lpwstr>https://www.roadtovr.com/nextvr-latest-tech-is-bringing-new-levels-of-fidelity-to-vr-video/</vt:lpwstr>
      </vt:variant>
      <vt:variant>
        <vt:lpwstr/>
      </vt:variant>
      <vt:variant>
        <vt:i4>2818137</vt:i4>
      </vt:variant>
      <vt:variant>
        <vt:i4>354</vt:i4>
      </vt:variant>
      <vt:variant>
        <vt:i4>0</vt:i4>
      </vt:variant>
      <vt:variant>
        <vt:i4>5</vt:i4>
      </vt:variant>
      <vt:variant>
        <vt:lpwstr>https://www.youtube.com/watch?v=T-I3YG_w-Z4</vt:lpwstr>
      </vt:variant>
      <vt:variant>
        <vt:lpwstr/>
      </vt:variant>
      <vt:variant>
        <vt:i4>4849692</vt:i4>
      </vt:variant>
      <vt:variant>
        <vt:i4>351</vt:i4>
      </vt:variant>
      <vt:variant>
        <vt:i4>0</vt:i4>
      </vt:variant>
      <vt:variant>
        <vt:i4>5</vt:i4>
      </vt:variant>
      <vt:variant>
        <vt:lpwstr>https://blog.mapbox.com/multi-user-ar-experience-1a586f40b2ce?gi=60ceb3226701</vt:lpwstr>
      </vt:variant>
      <vt:variant>
        <vt:lpwstr/>
      </vt:variant>
      <vt:variant>
        <vt:i4>5701650</vt:i4>
      </vt:variant>
      <vt:variant>
        <vt:i4>336</vt:i4>
      </vt:variant>
      <vt:variant>
        <vt:i4>0</vt:i4>
      </vt:variant>
      <vt:variant>
        <vt:i4>5</vt:i4>
      </vt:variant>
      <vt:variant>
        <vt:lpwstr>http://www.mimesysvr.com/</vt:lpwstr>
      </vt:variant>
      <vt:variant>
        <vt:lpwstr/>
      </vt:variant>
      <vt:variant>
        <vt:i4>5701650</vt:i4>
      </vt:variant>
      <vt:variant>
        <vt:i4>333</vt:i4>
      </vt:variant>
      <vt:variant>
        <vt:i4>0</vt:i4>
      </vt:variant>
      <vt:variant>
        <vt:i4>5</vt:i4>
      </vt:variant>
      <vt:variant>
        <vt:lpwstr>http://www.mimesysvr.com/</vt:lpwstr>
      </vt:variant>
      <vt:variant>
        <vt:lpwstr/>
      </vt:variant>
      <vt:variant>
        <vt:i4>2490404</vt:i4>
      </vt:variant>
      <vt:variant>
        <vt:i4>330</vt:i4>
      </vt:variant>
      <vt:variant>
        <vt:i4>0</vt:i4>
      </vt:variant>
      <vt:variant>
        <vt:i4>5</vt:i4>
      </vt:variant>
      <vt:variant>
        <vt:lpwstr>https://chalk.vuforia.com/</vt:lpwstr>
      </vt:variant>
      <vt:variant>
        <vt:lpwstr/>
      </vt:variant>
      <vt:variant>
        <vt:i4>4915210</vt:i4>
      </vt:variant>
      <vt:variant>
        <vt:i4>327</vt:i4>
      </vt:variant>
      <vt:variant>
        <vt:i4>0</vt:i4>
      </vt:variant>
      <vt:variant>
        <vt:i4>5</vt:i4>
      </vt:variant>
      <vt:variant>
        <vt:lpwstr>https://www.youtube.com/watch?v=GFhpAe10qnk9</vt:lpwstr>
      </vt:variant>
      <vt:variant>
        <vt:lpwstr/>
      </vt:variant>
      <vt:variant>
        <vt:i4>7405607</vt:i4>
      </vt:variant>
      <vt:variant>
        <vt:i4>324</vt:i4>
      </vt:variant>
      <vt:variant>
        <vt:i4>0</vt:i4>
      </vt:variant>
      <vt:variant>
        <vt:i4>5</vt:i4>
      </vt:variant>
      <vt:variant>
        <vt:lpwstr>https://www.amazon.com/adlp/arview</vt:lpwstr>
      </vt:variant>
      <vt:variant>
        <vt:lpwstr/>
      </vt:variant>
      <vt:variant>
        <vt:i4>3145769</vt:i4>
      </vt:variant>
      <vt:variant>
        <vt:i4>321</vt:i4>
      </vt:variant>
      <vt:variant>
        <vt:i4>0</vt:i4>
      </vt:variant>
      <vt:variant>
        <vt:i4>5</vt:i4>
      </vt:variant>
      <vt:variant>
        <vt:lpwstr>https://www.youtube.com/watch?v=vDNzTasuYEw</vt:lpwstr>
      </vt:variant>
      <vt:variant>
        <vt:lpwstr/>
      </vt:variant>
      <vt:variant>
        <vt:i4>1507354</vt:i4>
      </vt:variant>
      <vt:variant>
        <vt:i4>318</vt:i4>
      </vt:variant>
      <vt:variant>
        <vt:i4>0</vt:i4>
      </vt:variant>
      <vt:variant>
        <vt:i4>5</vt:i4>
      </vt:variant>
      <vt:variant>
        <vt:lpwstr>https://pureinfotech.com/microsoft-hololens-2-tech-specs/</vt:lpwstr>
      </vt:variant>
      <vt:variant>
        <vt:lpwstr/>
      </vt:variant>
      <vt:variant>
        <vt:i4>458765</vt:i4>
      </vt:variant>
      <vt:variant>
        <vt:i4>315</vt:i4>
      </vt:variant>
      <vt:variant>
        <vt:i4>0</vt:i4>
      </vt:variant>
      <vt:variant>
        <vt:i4>5</vt:i4>
      </vt:variant>
      <vt:variant>
        <vt:lpwstr>https://www.popularmechanics.com/military/a19635016/us-troops-to-test-augmented-reality-by-2019/</vt:lpwstr>
      </vt:variant>
      <vt:variant>
        <vt:lpwstr/>
      </vt:variant>
      <vt:variant>
        <vt:i4>458772</vt:i4>
      </vt:variant>
      <vt:variant>
        <vt:i4>312</vt:i4>
      </vt:variant>
      <vt:variant>
        <vt:i4>0</vt:i4>
      </vt:variant>
      <vt:variant>
        <vt:i4>5</vt:i4>
      </vt:variant>
      <vt:variant>
        <vt:lpwstr>https://play.google.com/store/apps/details?id=com.utilityar.workflow</vt:lpwstr>
      </vt:variant>
      <vt:variant>
        <vt:lpwstr/>
      </vt:variant>
      <vt:variant>
        <vt:i4>4587602</vt:i4>
      </vt:variant>
      <vt:variant>
        <vt:i4>309</vt:i4>
      </vt:variant>
      <vt:variant>
        <vt:i4>0</vt:i4>
      </vt:variant>
      <vt:variant>
        <vt:i4>5</vt:i4>
      </vt:variant>
      <vt:variant>
        <vt:lpwstr>https://www.vuzix.com/appstore/app/gemvision</vt:lpwstr>
      </vt:variant>
      <vt:variant>
        <vt:lpwstr/>
      </vt:variant>
      <vt:variant>
        <vt:i4>7209066</vt:i4>
      </vt:variant>
      <vt:variant>
        <vt:i4>306</vt:i4>
      </vt:variant>
      <vt:variant>
        <vt:i4>0</vt:i4>
      </vt:variant>
      <vt:variant>
        <vt:i4>5</vt:i4>
      </vt:variant>
      <vt:variant>
        <vt:lpwstr>https://www.qualcomm.com/news/onq/2018/09/18/boundless-xr-new-era-distributed-computing</vt:lpwstr>
      </vt:variant>
      <vt:variant>
        <vt:lpwstr/>
      </vt:variant>
      <vt:variant>
        <vt:i4>3080300</vt:i4>
      </vt:variant>
      <vt:variant>
        <vt:i4>303</vt:i4>
      </vt:variant>
      <vt:variant>
        <vt:i4>0</vt:i4>
      </vt:variant>
      <vt:variant>
        <vt:i4>5</vt:i4>
      </vt:variant>
      <vt:variant>
        <vt:lpwstr>https://www.zyncrender.com/</vt:lpwstr>
      </vt:variant>
      <vt:variant>
        <vt:lpwstr/>
      </vt:variant>
      <vt:variant>
        <vt:i4>4063291</vt:i4>
      </vt:variant>
      <vt:variant>
        <vt:i4>300</vt:i4>
      </vt:variant>
      <vt:variant>
        <vt:i4>0</vt:i4>
      </vt:variant>
      <vt:variant>
        <vt:i4>5</vt:i4>
      </vt:variant>
      <vt:variant>
        <vt:lpwstr>https://www.nvidia.com/object/gpu-cloud-rendering.html</vt:lpwstr>
      </vt:variant>
      <vt:variant>
        <vt:lpwstr/>
      </vt:variant>
      <vt:variant>
        <vt:i4>5898311</vt:i4>
      </vt:variant>
      <vt:variant>
        <vt:i4>297</vt:i4>
      </vt:variant>
      <vt:variant>
        <vt:i4>0</vt:i4>
      </vt:variant>
      <vt:variant>
        <vt:i4>5</vt:i4>
      </vt:variant>
      <vt:variant>
        <vt:lpwstr>https://www.oculus.com/quest/</vt:lpwstr>
      </vt:variant>
      <vt:variant>
        <vt:lpwstr/>
      </vt:variant>
      <vt:variant>
        <vt:i4>5308437</vt:i4>
      </vt:variant>
      <vt:variant>
        <vt:i4>294</vt:i4>
      </vt:variant>
      <vt:variant>
        <vt:i4>0</vt:i4>
      </vt:variant>
      <vt:variant>
        <vt:i4>5</vt:i4>
      </vt:variant>
      <vt:variant>
        <vt:lpwstr>https://uploadvr.com/ces-population-one-preview/</vt:lpwstr>
      </vt:variant>
      <vt:variant>
        <vt:lpwstr/>
      </vt:variant>
      <vt:variant>
        <vt:i4>2752629</vt:i4>
      </vt:variant>
      <vt:variant>
        <vt:i4>291</vt:i4>
      </vt:variant>
      <vt:variant>
        <vt:i4>0</vt:i4>
      </vt:variant>
      <vt:variant>
        <vt:i4>5</vt:i4>
      </vt:variant>
      <vt:variant>
        <vt:lpwstr>http://www.populationonevr.com/</vt:lpwstr>
      </vt:variant>
      <vt:variant>
        <vt:lpwstr/>
      </vt:variant>
      <vt:variant>
        <vt:i4>7143486</vt:i4>
      </vt:variant>
      <vt:variant>
        <vt:i4>288</vt:i4>
      </vt:variant>
      <vt:variant>
        <vt:i4>0</vt:i4>
      </vt:variant>
      <vt:variant>
        <vt:i4>5</vt:i4>
      </vt:variant>
      <vt:variant>
        <vt:lpwstr>https://www.ign.com/articles/2019/01/11/population-one-isnt-quite-fortnite-vr-but-its-pretty-convincing</vt:lpwstr>
      </vt:variant>
      <vt:variant>
        <vt:lpwstr/>
      </vt:variant>
      <vt:variant>
        <vt:i4>5373972</vt:i4>
      </vt:variant>
      <vt:variant>
        <vt:i4>285</vt:i4>
      </vt:variant>
      <vt:variant>
        <vt:i4>0</vt:i4>
      </vt:variant>
      <vt:variant>
        <vt:i4>5</vt:i4>
      </vt:variant>
      <vt:variant>
        <vt:lpwstr>https://www.diva-portal.org/smash/get/diva2:831420/FULLTEXT01.pdf</vt:lpwstr>
      </vt:variant>
      <vt:variant>
        <vt:lpwstr/>
      </vt:variant>
      <vt:variant>
        <vt:i4>4980822</vt:i4>
      </vt:variant>
      <vt:variant>
        <vt:i4>282</vt:i4>
      </vt:variant>
      <vt:variant>
        <vt:i4>0</vt:i4>
      </vt:variant>
      <vt:variant>
        <vt:i4>5</vt:i4>
      </vt:variant>
      <vt:variant>
        <vt:lpwstr>https://xinreality.com/wiki/Presence</vt:lpwstr>
      </vt:variant>
      <vt:variant>
        <vt:lpwstr/>
      </vt:variant>
      <vt:variant>
        <vt:i4>2621565</vt:i4>
      </vt:variant>
      <vt:variant>
        <vt:i4>279</vt:i4>
      </vt:variant>
      <vt:variant>
        <vt:i4>0</vt:i4>
      </vt:variant>
      <vt:variant>
        <vt:i4>5</vt:i4>
      </vt:variant>
      <vt:variant>
        <vt:lpwstr>https://broadbandnow.com/guides/best-internet-service-setup-serious-gamers</vt:lpwstr>
      </vt:variant>
      <vt:variant>
        <vt:lpwstr/>
      </vt:variant>
      <vt:variant>
        <vt:i4>1572874</vt:i4>
      </vt:variant>
      <vt:variant>
        <vt:i4>276</vt:i4>
      </vt:variant>
      <vt:variant>
        <vt:i4>0</vt:i4>
      </vt:variant>
      <vt:variant>
        <vt:i4>5</vt:i4>
      </vt:variant>
      <vt:variant>
        <vt:lpwstr>https://www.zdnet.com/article/how-fortnite-approaches-analytics-cloud-to-analyze-petabytes-of-game-data/</vt:lpwstr>
      </vt:variant>
      <vt:variant>
        <vt:lpwstr/>
      </vt:variant>
      <vt:variant>
        <vt:i4>5308437</vt:i4>
      </vt:variant>
      <vt:variant>
        <vt:i4>273</vt:i4>
      </vt:variant>
      <vt:variant>
        <vt:i4>0</vt:i4>
      </vt:variant>
      <vt:variant>
        <vt:i4>5</vt:i4>
      </vt:variant>
      <vt:variant>
        <vt:lpwstr>https://uploadvr.com/ces-population-one-preview/</vt:lpwstr>
      </vt:variant>
      <vt:variant>
        <vt:lpwstr/>
      </vt:variant>
      <vt:variant>
        <vt:i4>2752629</vt:i4>
      </vt:variant>
      <vt:variant>
        <vt:i4>270</vt:i4>
      </vt:variant>
      <vt:variant>
        <vt:i4>0</vt:i4>
      </vt:variant>
      <vt:variant>
        <vt:i4>5</vt:i4>
      </vt:variant>
      <vt:variant>
        <vt:lpwstr>http://www.populationonevr.com/</vt:lpwstr>
      </vt:variant>
      <vt:variant>
        <vt:lpwstr/>
      </vt:variant>
      <vt:variant>
        <vt:i4>7143486</vt:i4>
      </vt:variant>
      <vt:variant>
        <vt:i4>267</vt:i4>
      </vt:variant>
      <vt:variant>
        <vt:i4>0</vt:i4>
      </vt:variant>
      <vt:variant>
        <vt:i4>5</vt:i4>
      </vt:variant>
      <vt:variant>
        <vt:lpwstr>https://www.ign.com/articles/2019/01/11/population-one-isnt-quite-fortnite-vr-but-its-pretty-convincing</vt:lpwstr>
      </vt:variant>
      <vt:variant>
        <vt:lpwstr/>
      </vt:variant>
      <vt:variant>
        <vt:i4>1638479</vt:i4>
      </vt:variant>
      <vt:variant>
        <vt:i4>264</vt:i4>
      </vt:variant>
      <vt:variant>
        <vt:i4>0</vt:i4>
      </vt:variant>
      <vt:variant>
        <vt:i4>5</vt:i4>
      </vt:variant>
      <vt:variant>
        <vt:lpwstr>https://www.digitaltrends.com/gaming/best-psvr-games/</vt:lpwstr>
      </vt:variant>
      <vt:variant>
        <vt:lpwstr/>
      </vt:variant>
      <vt:variant>
        <vt:i4>5373982</vt:i4>
      </vt:variant>
      <vt:variant>
        <vt:i4>261</vt:i4>
      </vt:variant>
      <vt:variant>
        <vt:i4>0</vt:i4>
      </vt:variant>
      <vt:variant>
        <vt:i4>5</vt:i4>
      </vt:variant>
      <vt:variant>
        <vt:lpwstr>https://uploadvr.com/best-psvr-games/</vt:lpwstr>
      </vt:variant>
      <vt:variant>
        <vt:lpwstr/>
      </vt:variant>
      <vt:variant>
        <vt:i4>7798841</vt:i4>
      </vt:variant>
      <vt:variant>
        <vt:i4>258</vt:i4>
      </vt:variant>
      <vt:variant>
        <vt:i4>0</vt:i4>
      </vt:variant>
      <vt:variant>
        <vt:i4>5</vt:i4>
      </vt:variant>
      <vt:variant>
        <vt:lpwstr>https://veer.tv/blog/30-best-vr-games-for-playstation-vr-oculus-rift-htc-vive-in-2018/</vt:lpwstr>
      </vt:variant>
      <vt:variant>
        <vt:lpwstr/>
      </vt:variant>
      <vt:variant>
        <vt:i4>7602215</vt:i4>
      </vt:variant>
      <vt:variant>
        <vt:i4>255</vt:i4>
      </vt:variant>
      <vt:variant>
        <vt:i4>0</vt:i4>
      </vt:variant>
      <vt:variant>
        <vt:i4>5</vt:i4>
      </vt:variant>
      <vt:variant>
        <vt:lpwstr>https://blog.therachat.io/emotion-tracking/</vt:lpwstr>
      </vt:variant>
      <vt:variant>
        <vt:lpwstr/>
      </vt:variant>
      <vt:variant>
        <vt:i4>786503</vt:i4>
      </vt:variant>
      <vt:variant>
        <vt:i4>252</vt:i4>
      </vt:variant>
      <vt:variant>
        <vt:i4>0</vt:i4>
      </vt:variant>
      <vt:variant>
        <vt:i4>5</vt:i4>
      </vt:variant>
      <vt:variant>
        <vt:lpwstr>https://www.digitaltrends.com/cool-tech/bring-to-light-heart-rate-vr/</vt:lpwstr>
      </vt:variant>
      <vt:variant>
        <vt:lpwstr/>
      </vt:variant>
      <vt:variant>
        <vt:i4>4915290</vt:i4>
      </vt:variant>
      <vt:variant>
        <vt:i4>249</vt:i4>
      </vt:variant>
      <vt:variant>
        <vt:i4>0</vt:i4>
      </vt:variant>
      <vt:variant>
        <vt:i4>5</vt:i4>
      </vt:variant>
      <vt:variant>
        <vt:lpwstr>http://skipabeatgame.com/</vt:lpwstr>
      </vt:variant>
      <vt:variant>
        <vt:lpwstr/>
      </vt:variant>
      <vt:variant>
        <vt:i4>4063288</vt:i4>
      </vt:variant>
      <vt:variant>
        <vt:i4>246</vt:i4>
      </vt:variant>
      <vt:variant>
        <vt:i4>0</vt:i4>
      </vt:variant>
      <vt:variant>
        <vt:i4>5</vt:i4>
      </vt:variant>
      <vt:variant>
        <vt:lpwstr>https://www.cnet.com/news/with-5g-you-wont-just-be-watching-video-itll-be-watching-you-too/</vt:lpwstr>
      </vt:variant>
      <vt:variant>
        <vt:lpwstr/>
      </vt:variant>
      <vt:variant>
        <vt:i4>1441810</vt:i4>
      </vt:variant>
      <vt:variant>
        <vt:i4>243</vt:i4>
      </vt:variant>
      <vt:variant>
        <vt:i4>0</vt:i4>
      </vt:variant>
      <vt:variant>
        <vt:i4>5</vt:i4>
      </vt:variant>
      <vt:variant>
        <vt:lpwstr>https://www.i4u.com/2019/02/130947/qualcomm-pushes-5g-connected-ar-and-vr-viewers</vt:lpwstr>
      </vt:variant>
      <vt:variant>
        <vt:lpwstr/>
      </vt:variant>
      <vt:variant>
        <vt:i4>3997815</vt:i4>
      </vt:variant>
      <vt:variant>
        <vt:i4>240</vt:i4>
      </vt:variant>
      <vt:variant>
        <vt:i4>0</vt:i4>
      </vt:variant>
      <vt:variant>
        <vt:i4>5</vt:i4>
      </vt:variant>
      <vt:variant>
        <vt:lpwstr>https://venturebeat.com/2019/02/25/qualcomms-5g-xr-viewers-will-stop-the-wave-of-mediocre-ar-headsets/</vt:lpwstr>
      </vt:variant>
      <vt:variant>
        <vt:lpwstr/>
      </vt:variant>
      <vt:variant>
        <vt:i4>2031637</vt:i4>
      </vt:variant>
      <vt:variant>
        <vt:i4>237</vt:i4>
      </vt:variant>
      <vt:variant>
        <vt:i4>0</vt:i4>
      </vt:variant>
      <vt:variant>
        <vt:i4>5</vt:i4>
      </vt:variant>
      <vt:variant>
        <vt:lpwstr>https://www.roadtovr.com/qualcomm-reference-headset-2x-pixels-vive-pro-ces-2018/</vt:lpwstr>
      </vt:variant>
      <vt:variant>
        <vt:lpwstr/>
      </vt:variant>
      <vt:variant>
        <vt:i4>983111</vt:i4>
      </vt:variant>
      <vt:variant>
        <vt:i4>234</vt:i4>
      </vt:variant>
      <vt:variant>
        <vt:i4>0</vt:i4>
      </vt:variant>
      <vt:variant>
        <vt:i4>5</vt:i4>
      </vt:variant>
      <vt:variant>
        <vt:lpwstr>https://www.vrandfun.com/the-qualcomm-snapdragon-855-will-be-able-to-deliver-up-to-8k-360-video-playback/</vt:lpwstr>
      </vt:variant>
      <vt:variant>
        <vt:lpwstr/>
      </vt:variant>
      <vt:variant>
        <vt:i4>5636163</vt:i4>
      </vt:variant>
      <vt:variant>
        <vt:i4>231</vt:i4>
      </vt:variant>
      <vt:variant>
        <vt:i4>0</vt:i4>
      </vt:variant>
      <vt:variant>
        <vt:i4>5</vt:i4>
      </vt:variant>
      <vt:variant>
        <vt:lpwstr>https://uploadvr.com/vive-cosmos-everything-we-know/</vt:lpwstr>
      </vt:variant>
      <vt:variant>
        <vt:lpwstr/>
      </vt:variant>
      <vt:variant>
        <vt:i4>5898311</vt:i4>
      </vt:variant>
      <vt:variant>
        <vt:i4>228</vt:i4>
      </vt:variant>
      <vt:variant>
        <vt:i4>0</vt:i4>
      </vt:variant>
      <vt:variant>
        <vt:i4>5</vt:i4>
      </vt:variant>
      <vt:variant>
        <vt:lpwstr>https://www.oculus.com/quest/</vt:lpwstr>
      </vt:variant>
      <vt:variant>
        <vt:lpwstr/>
      </vt:variant>
      <vt:variant>
        <vt:i4>1638473</vt:i4>
      </vt:variant>
      <vt:variant>
        <vt:i4>225</vt:i4>
      </vt:variant>
      <vt:variant>
        <vt:i4>0</vt:i4>
      </vt:variant>
      <vt:variant>
        <vt:i4>5</vt:i4>
      </vt:variant>
      <vt:variant>
        <vt:lpwstr>https://www.benzinga.com/pressreleases/19/02/r13233697/nextvr-to-demonstrate-6dof-vr-streaming-over-5g-and-new-ar-portal-at-m</vt:lpwstr>
      </vt:variant>
      <vt:variant>
        <vt:lpwstr/>
      </vt:variant>
      <vt:variant>
        <vt:i4>7077931</vt:i4>
      </vt:variant>
      <vt:variant>
        <vt:i4>222</vt:i4>
      </vt:variant>
      <vt:variant>
        <vt:i4>0</vt:i4>
      </vt:variant>
      <vt:variant>
        <vt:i4>5</vt:i4>
      </vt:variant>
      <vt:variant>
        <vt:lpwstr>https://www.vrfocus.com/2019/02/nextvr-and-qualcomm-to-demo-5g-6dof-vr-streaming-at-mwc19/</vt:lpwstr>
      </vt:variant>
      <vt:variant>
        <vt:lpwstr/>
      </vt:variant>
      <vt:variant>
        <vt:i4>7602231</vt:i4>
      </vt:variant>
      <vt:variant>
        <vt:i4>219</vt:i4>
      </vt:variant>
      <vt:variant>
        <vt:i4>0</vt:i4>
      </vt:variant>
      <vt:variant>
        <vt:i4>5</vt:i4>
      </vt:variant>
      <vt:variant>
        <vt:lpwstr>https://www.digitaltrends.com/home-theater/nextvr-nba-league-pass-writing-future-of-vr/</vt:lpwstr>
      </vt:variant>
      <vt:variant>
        <vt:lpwstr/>
      </vt:variant>
      <vt:variant>
        <vt:i4>3670122</vt:i4>
      </vt:variant>
      <vt:variant>
        <vt:i4>216</vt:i4>
      </vt:variant>
      <vt:variant>
        <vt:i4>0</vt:i4>
      </vt:variant>
      <vt:variant>
        <vt:i4>5</vt:i4>
      </vt:variant>
      <vt:variant>
        <vt:lpwstr>https://www.roadtovr.com/nextvr-latest-tech-is-bringing-new-levels-of-fidelity-to-vr-video/</vt:lpwstr>
      </vt:variant>
      <vt:variant>
        <vt:lpwstr/>
      </vt:variant>
      <vt:variant>
        <vt:i4>4980822</vt:i4>
      </vt:variant>
      <vt:variant>
        <vt:i4>213</vt:i4>
      </vt:variant>
      <vt:variant>
        <vt:i4>0</vt:i4>
      </vt:variant>
      <vt:variant>
        <vt:i4>5</vt:i4>
      </vt:variant>
      <vt:variant>
        <vt:lpwstr>https://xinreality.com/wiki/Presence</vt:lpwstr>
      </vt:variant>
      <vt:variant>
        <vt:lpwstr/>
      </vt:variant>
      <vt:variant>
        <vt:i4>3670122</vt:i4>
      </vt:variant>
      <vt:variant>
        <vt:i4>210</vt:i4>
      </vt:variant>
      <vt:variant>
        <vt:i4>0</vt:i4>
      </vt:variant>
      <vt:variant>
        <vt:i4>5</vt:i4>
      </vt:variant>
      <vt:variant>
        <vt:lpwstr>https://www.roadtovr.com/nextvr-latest-tech-is-bringing-new-levels-of-fidelity-to-vr-video/</vt:lpwstr>
      </vt:variant>
      <vt:variant>
        <vt:lpwstr/>
      </vt:variant>
      <vt:variant>
        <vt:i4>3407996</vt:i4>
      </vt:variant>
      <vt:variant>
        <vt:i4>162</vt:i4>
      </vt:variant>
      <vt:variant>
        <vt:i4>0</vt:i4>
      </vt:variant>
      <vt:variant>
        <vt:i4>5</vt:i4>
      </vt:variant>
      <vt:variant>
        <vt:lpwstr>https://github.com/immersive-web/webxr/blob/master/explainer.md</vt:lpwstr>
      </vt:variant>
      <vt:variant>
        <vt:lpwstr/>
      </vt:variant>
      <vt:variant>
        <vt:i4>6029345</vt:i4>
      </vt:variant>
      <vt:variant>
        <vt:i4>156</vt:i4>
      </vt:variant>
      <vt:variant>
        <vt:i4>0</vt:i4>
      </vt:variant>
      <vt:variant>
        <vt:i4>5</vt:i4>
      </vt:variant>
      <vt:variant>
        <vt:lpwstr>https://en.wikipedia.org/wiki/Skeletal_animation</vt:lpwstr>
      </vt:variant>
      <vt:variant>
        <vt:lpwstr/>
      </vt:variant>
      <vt:variant>
        <vt:i4>3473515</vt:i4>
      </vt:variant>
      <vt:variant>
        <vt:i4>153</vt:i4>
      </vt:variant>
      <vt:variant>
        <vt:i4>0</vt:i4>
      </vt:variant>
      <vt:variant>
        <vt:i4>5</vt:i4>
      </vt:variant>
      <vt:variant>
        <vt:lpwstr>https://en.wikipedia.org/wiki/Weighting</vt:lpwstr>
      </vt:variant>
      <vt:variant>
        <vt:lpwstr/>
      </vt:variant>
      <vt:variant>
        <vt:i4>7340037</vt:i4>
      </vt:variant>
      <vt:variant>
        <vt:i4>150</vt:i4>
      </vt:variant>
      <vt:variant>
        <vt:i4>0</vt:i4>
      </vt:variant>
      <vt:variant>
        <vt:i4>5</vt:i4>
      </vt:variant>
      <vt:variant>
        <vt:lpwstr>https://en.wikipedia.org/wiki/Texture_map</vt:lpwstr>
      </vt:variant>
      <vt:variant>
        <vt:lpwstr/>
      </vt:variant>
      <vt:variant>
        <vt:i4>5898286</vt:i4>
      </vt:variant>
      <vt:variant>
        <vt:i4>147</vt:i4>
      </vt:variant>
      <vt:variant>
        <vt:i4>0</vt:i4>
      </vt:variant>
      <vt:variant>
        <vt:i4>5</vt:i4>
      </vt:variant>
      <vt:variant>
        <vt:lpwstr>https://en.wikipedia.org/wiki/UV_coordinates</vt:lpwstr>
      </vt:variant>
      <vt:variant>
        <vt:lpwstr/>
      </vt:variant>
      <vt:variant>
        <vt:i4>5898286</vt:i4>
      </vt:variant>
      <vt:variant>
        <vt:i4>144</vt:i4>
      </vt:variant>
      <vt:variant>
        <vt:i4>0</vt:i4>
      </vt:variant>
      <vt:variant>
        <vt:i4>5</vt:i4>
      </vt:variant>
      <vt:variant>
        <vt:lpwstr>https://en.wikipedia.org/wiki/UV_coordinates</vt:lpwstr>
      </vt:variant>
      <vt:variant>
        <vt:lpwstr/>
      </vt:variant>
      <vt:variant>
        <vt:i4>5439491</vt:i4>
      </vt:variant>
      <vt:variant>
        <vt:i4>141</vt:i4>
      </vt:variant>
      <vt:variant>
        <vt:i4>0</vt:i4>
      </vt:variant>
      <vt:variant>
        <vt:i4>5</vt:i4>
      </vt:variant>
      <vt:variant>
        <vt:lpwstr>https://en.wikipedia.org/wiki/Shaders</vt:lpwstr>
      </vt:variant>
      <vt:variant>
        <vt:lpwstr/>
      </vt:variant>
      <vt:variant>
        <vt:i4>6029345</vt:i4>
      </vt:variant>
      <vt:variant>
        <vt:i4>138</vt:i4>
      </vt:variant>
      <vt:variant>
        <vt:i4>0</vt:i4>
      </vt:variant>
      <vt:variant>
        <vt:i4>5</vt:i4>
      </vt:variant>
      <vt:variant>
        <vt:lpwstr>https://en.wikipedia.org/wiki/Skeletal_animation</vt:lpwstr>
      </vt:variant>
      <vt:variant>
        <vt:lpwstr/>
      </vt:variant>
      <vt:variant>
        <vt:i4>3014750</vt:i4>
      </vt:variant>
      <vt:variant>
        <vt:i4>135</vt:i4>
      </vt:variant>
      <vt:variant>
        <vt:i4>0</vt:i4>
      </vt:variant>
      <vt:variant>
        <vt:i4>5</vt:i4>
      </vt:variant>
      <vt:variant>
        <vt:lpwstr>https://en.wikipedia.org/wiki/Unstructured_grid</vt:lpwstr>
      </vt:variant>
      <vt:variant>
        <vt:lpwstr/>
      </vt:variant>
      <vt:variant>
        <vt:i4>3276903</vt:i4>
      </vt:variant>
      <vt:variant>
        <vt:i4>132</vt:i4>
      </vt:variant>
      <vt:variant>
        <vt:i4>0</vt:i4>
      </vt:variant>
      <vt:variant>
        <vt:i4>5</vt:i4>
      </vt:variant>
      <vt:variant>
        <vt:lpwstr>https://en.wikipedia.org/wiki/Coplanar</vt:lpwstr>
      </vt:variant>
      <vt:variant>
        <vt:lpwstr/>
      </vt:variant>
      <vt:variant>
        <vt:i4>3145854</vt:i4>
      </vt:variant>
      <vt:variant>
        <vt:i4>129</vt:i4>
      </vt:variant>
      <vt:variant>
        <vt:i4>0</vt:i4>
      </vt:variant>
      <vt:variant>
        <vt:i4>5</vt:i4>
      </vt:variant>
      <vt:variant>
        <vt:lpwstr>https://creativecommons.org/licenses/by-sa/3.0)</vt:lpwstr>
      </vt:variant>
      <vt:variant>
        <vt:lpwstr/>
      </vt:variant>
      <vt:variant>
        <vt:i4>393343</vt:i4>
      </vt:variant>
      <vt:variant>
        <vt:i4>126</vt:i4>
      </vt:variant>
      <vt:variant>
        <vt:i4>0</vt:i4>
      </vt:variant>
      <vt:variant>
        <vt:i4>5</vt:i4>
      </vt:variant>
      <vt:variant>
        <vt:lpwstr>https://en.wikipedia.org/wiki/Polygon_mesh</vt:lpwstr>
      </vt:variant>
      <vt:variant>
        <vt:lpwstr/>
      </vt:variant>
      <vt:variant>
        <vt:i4>4456500</vt:i4>
      </vt:variant>
      <vt:variant>
        <vt:i4>108</vt:i4>
      </vt:variant>
      <vt:variant>
        <vt:i4>0</vt:i4>
      </vt:variant>
      <vt:variant>
        <vt:i4>5</vt:i4>
      </vt:variant>
      <vt:variant>
        <vt:lpwstr>https://en.wikipedia.org/wiki/Artificial_intelligence</vt:lpwstr>
      </vt:variant>
      <vt:variant>
        <vt:lpwstr/>
      </vt:variant>
      <vt:variant>
        <vt:i4>8126517</vt:i4>
      </vt:variant>
      <vt:variant>
        <vt:i4>105</vt:i4>
      </vt:variant>
      <vt:variant>
        <vt:i4>0</vt:i4>
      </vt:variant>
      <vt:variant>
        <vt:i4>5</vt:i4>
      </vt:variant>
      <vt:variant>
        <vt:lpwstr>https://en.wikipedia.org/wiki/Run_time_(program_lifecycle_phase)</vt:lpwstr>
      </vt:variant>
      <vt:variant>
        <vt:lpwstr/>
      </vt:variant>
      <vt:variant>
        <vt:i4>4194332</vt:i4>
      </vt:variant>
      <vt:variant>
        <vt:i4>102</vt:i4>
      </vt:variant>
      <vt:variant>
        <vt:i4>0</vt:i4>
      </vt:variant>
      <vt:variant>
        <vt:i4>5</vt:i4>
      </vt:variant>
      <vt:variant>
        <vt:lpwstr>https://en.wikipedia.org/wiki/Oscillation</vt:lpwstr>
      </vt:variant>
      <vt:variant>
        <vt:lpwstr/>
      </vt:variant>
      <vt:variant>
        <vt:i4>8323102</vt:i4>
      </vt:variant>
      <vt:variant>
        <vt:i4>99</vt:i4>
      </vt:variant>
      <vt:variant>
        <vt:i4>0</vt:i4>
      </vt:variant>
      <vt:variant>
        <vt:i4>5</vt:i4>
      </vt:variant>
      <vt:variant>
        <vt:lpwstr>https://en.wikipedia.org/wiki/Doppler_effect</vt:lpwstr>
      </vt:variant>
      <vt:variant>
        <vt:lpwstr/>
      </vt:variant>
      <vt:variant>
        <vt:i4>1507414</vt:i4>
      </vt:variant>
      <vt:variant>
        <vt:i4>96</vt:i4>
      </vt:variant>
      <vt:variant>
        <vt:i4>0</vt:i4>
      </vt:variant>
      <vt:variant>
        <vt:i4>5</vt:i4>
      </vt:variant>
      <vt:variant>
        <vt:lpwstr>https://en.wikipedia.org/wiki/Graphics_processing_unit</vt:lpwstr>
      </vt:variant>
      <vt:variant>
        <vt:lpwstr/>
      </vt:variant>
      <vt:variant>
        <vt:i4>3276900</vt:i4>
      </vt:variant>
      <vt:variant>
        <vt:i4>93</vt:i4>
      </vt:variant>
      <vt:variant>
        <vt:i4>0</vt:i4>
      </vt:variant>
      <vt:variant>
        <vt:i4>5</vt:i4>
      </vt:variant>
      <vt:variant>
        <vt:lpwstr>https://en.wikipedia.org/wiki/Software</vt:lpwstr>
      </vt:variant>
      <vt:variant>
        <vt:lpwstr/>
      </vt:variant>
      <vt:variant>
        <vt:i4>2883672</vt:i4>
      </vt:variant>
      <vt:variant>
        <vt:i4>90</vt:i4>
      </vt:variant>
      <vt:variant>
        <vt:i4>0</vt:i4>
      </vt:variant>
      <vt:variant>
        <vt:i4>5</vt:i4>
      </vt:variant>
      <vt:variant>
        <vt:lpwstr>https://en.wikipedia.org/wiki/Vulkan_(API)</vt:lpwstr>
      </vt:variant>
      <vt:variant>
        <vt:lpwstr/>
      </vt:variant>
      <vt:variant>
        <vt:i4>6225945</vt:i4>
      </vt:variant>
      <vt:variant>
        <vt:i4>87</vt:i4>
      </vt:variant>
      <vt:variant>
        <vt:i4>0</vt:i4>
      </vt:variant>
      <vt:variant>
        <vt:i4>5</vt:i4>
      </vt:variant>
      <vt:variant>
        <vt:lpwstr>https://en.wikipedia.org/wiki/OpenGL</vt:lpwstr>
      </vt:variant>
      <vt:variant>
        <vt:lpwstr/>
      </vt:variant>
      <vt:variant>
        <vt:i4>3211314</vt:i4>
      </vt:variant>
      <vt:variant>
        <vt:i4>84</vt:i4>
      </vt:variant>
      <vt:variant>
        <vt:i4>0</vt:i4>
      </vt:variant>
      <vt:variant>
        <vt:i4>5</vt:i4>
      </vt:variant>
      <vt:variant>
        <vt:lpwstr>https://en.wikipedia.org/wiki/Direct3D</vt:lpwstr>
      </vt:variant>
      <vt:variant>
        <vt:lpwstr/>
      </vt:variant>
      <vt:variant>
        <vt:i4>3145834</vt:i4>
      </vt:variant>
      <vt:variant>
        <vt:i4>81</vt:i4>
      </vt:variant>
      <vt:variant>
        <vt:i4>0</vt:i4>
      </vt:variant>
      <vt:variant>
        <vt:i4>5</vt:i4>
      </vt:variant>
      <vt:variant>
        <vt:lpwstr>https://en.wikipedia.org/wiki/Application_programming_interface</vt:lpwstr>
      </vt:variant>
      <vt:variant>
        <vt:lpwstr/>
      </vt:variant>
      <vt:variant>
        <vt:i4>1507412</vt:i4>
      </vt:variant>
      <vt:variant>
        <vt:i4>78</vt:i4>
      </vt:variant>
      <vt:variant>
        <vt:i4>0</vt:i4>
      </vt:variant>
      <vt:variant>
        <vt:i4>5</vt:i4>
      </vt:variant>
      <vt:variant>
        <vt:lpwstr>https://en.wikipedia.org/wiki/Ray_tracing_(graphics)</vt:lpwstr>
      </vt:variant>
      <vt:variant>
        <vt:lpwstr/>
      </vt:variant>
      <vt:variant>
        <vt:i4>2818161</vt:i4>
      </vt:variant>
      <vt:variant>
        <vt:i4>75</vt:i4>
      </vt:variant>
      <vt:variant>
        <vt:i4>0</vt:i4>
      </vt:variant>
      <vt:variant>
        <vt:i4>5</vt:i4>
      </vt:variant>
      <vt:variant>
        <vt:lpwstr>https://en.wikipedia.org/wiki/Rasterization</vt:lpwstr>
      </vt:variant>
      <vt:variant>
        <vt:lpwstr/>
      </vt:variant>
      <vt:variant>
        <vt:i4>4063237</vt:i4>
      </vt:variant>
      <vt:variant>
        <vt:i4>72</vt:i4>
      </vt:variant>
      <vt:variant>
        <vt:i4>0</vt:i4>
      </vt:variant>
      <vt:variant>
        <vt:i4>5</vt:i4>
      </vt:variant>
      <vt:variant>
        <vt:lpwstr>https://en.wikipedia.org/wiki/3D_rendering</vt:lpwstr>
      </vt:variant>
      <vt:variant>
        <vt:lpwstr/>
      </vt:variant>
      <vt:variant>
        <vt:i4>1638424</vt:i4>
      </vt:variant>
      <vt:variant>
        <vt:i4>66</vt:i4>
      </vt:variant>
      <vt:variant>
        <vt:i4>0</vt:i4>
      </vt:variant>
      <vt:variant>
        <vt:i4>5</vt:i4>
      </vt:variant>
      <vt:variant>
        <vt:lpwstr>https://www.roadtovr.com/oculus-shares-5-key-ingredients-for-presence-in-virtual-reality/</vt:lpwstr>
      </vt:variant>
      <vt:variant>
        <vt:lpwstr/>
      </vt:variant>
      <vt:variant>
        <vt:i4>4980822</vt:i4>
      </vt:variant>
      <vt:variant>
        <vt:i4>63</vt:i4>
      </vt:variant>
      <vt:variant>
        <vt:i4>0</vt:i4>
      </vt:variant>
      <vt:variant>
        <vt:i4>5</vt:i4>
      </vt:variant>
      <vt:variant>
        <vt:lpwstr>https://xinreality.com/wiki/Presence</vt:lpwstr>
      </vt:variant>
      <vt:variant>
        <vt:lpwstr/>
      </vt:variant>
      <vt:variant>
        <vt:i4>4980822</vt:i4>
      </vt:variant>
      <vt:variant>
        <vt:i4>48</vt:i4>
      </vt:variant>
      <vt:variant>
        <vt:i4>0</vt:i4>
      </vt:variant>
      <vt:variant>
        <vt:i4>5</vt:i4>
      </vt:variant>
      <vt:variant>
        <vt:lpwstr>https://xinreality.com/wiki/Presence</vt:lpwstr>
      </vt:variant>
      <vt:variant>
        <vt:lpwstr/>
      </vt:variant>
      <vt:variant>
        <vt:i4>4653174</vt:i4>
      </vt:variant>
      <vt:variant>
        <vt:i4>45</vt:i4>
      </vt:variant>
      <vt:variant>
        <vt:i4>0</vt:i4>
      </vt:variant>
      <vt:variant>
        <vt:i4>5</vt:i4>
      </vt:variant>
      <vt:variant>
        <vt:lpwstr>https://medium.com/@choongchingteo/the-concept-of-presence-in-virtual-reality-6d4332dc1a9c</vt:lpwstr>
      </vt:variant>
      <vt:variant>
        <vt:lpwstr/>
      </vt:variant>
      <vt:variant>
        <vt:i4>2621548</vt:i4>
      </vt:variant>
      <vt:variant>
        <vt:i4>42</vt:i4>
      </vt:variant>
      <vt:variant>
        <vt:i4>0</vt:i4>
      </vt:variant>
      <vt:variant>
        <vt:i4>5</vt:i4>
      </vt:variant>
      <vt:variant>
        <vt:lpwstr>https://pdfs.semanticscholar.org/636f/d665abf14588929014eb28f0219fe1be75d4.pdf</vt:lpwstr>
      </vt:variant>
      <vt:variant>
        <vt:lpwstr/>
      </vt:variant>
      <vt:variant>
        <vt:i4>7536696</vt:i4>
      </vt:variant>
      <vt:variant>
        <vt:i4>39</vt:i4>
      </vt:variant>
      <vt:variant>
        <vt:i4>0</vt:i4>
      </vt:variant>
      <vt:variant>
        <vt:i4>5</vt:i4>
      </vt:variant>
      <vt:variant>
        <vt:lpwstr>https://developer.apple.com/arkit/</vt:lpwstr>
      </vt:variant>
      <vt:variant>
        <vt:lpwstr/>
      </vt:variant>
      <vt:variant>
        <vt:i4>1048592</vt:i4>
      </vt:variant>
      <vt:variant>
        <vt:i4>36</vt:i4>
      </vt:variant>
      <vt:variant>
        <vt:i4>0</vt:i4>
      </vt:variant>
      <vt:variant>
        <vt:i4>5</vt:i4>
      </vt:variant>
      <vt:variant>
        <vt:lpwstr>https://developers.google.com/ar/</vt:lpwstr>
      </vt:variant>
      <vt:variant>
        <vt:lpwstr/>
      </vt:variant>
      <vt:variant>
        <vt:i4>2031686</vt:i4>
      </vt:variant>
      <vt:variant>
        <vt:i4>33</vt:i4>
      </vt:variant>
      <vt:variant>
        <vt:i4>0</vt:i4>
      </vt:variant>
      <vt:variant>
        <vt:i4>5</vt:i4>
      </vt:variant>
      <vt:variant>
        <vt:lpwstr>http://www.3gpp.org/ftp/Specs/html-info/21900.htm</vt:lpwstr>
      </vt:variant>
      <vt:variant>
        <vt:lpwstr/>
      </vt:variant>
      <vt:variant>
        <vt:i4>6946916</vt:i4>
      </vt:variant>
      <vt:variant>
        <vt:i4>15</vt:i4>
      </vt:variant>
      <vt:variant>
        <vt:i4>0</vt:i4>
      </vt:variant>
      <vt:variant>
        <vt:i4>5</vt:i4>
      </vt:variant>
      <vt:variant>
        <vt:lpwstr>http://www.3gpp.org/Change-Requests</vt:lpwstr>
      </vt:variant>
      <vt:variant>
        <vt:lpwstr/>
      </vt:variant>
      <vt:variant>
        <vt:i4>6553706</vt:i4>
      </vt:variant>
      <vt:variant>
        <vt:i4>12</vt:i4>
      </vt:variant>
      <vt:variant>
        <vt:i4>0</vt:i4>
      </vt:variant>
      <vt:variant>
        <vt:i4>5</vt:i4>
      </vt:variant>
      <vt:variant>
        <vt:lpwstr>http://www.3gpp.org/3G_Specs/CRs.htm</vt:lpwstr>
      </vt:variant>
      <vt:variant>
        <vt:lpwstr>_blank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26.928 v. 1.0.0</dc:title>
  <dc:subject>3GPP TR 26.928 Extended Reality (XR) in 5G (Release 16)</dc:subject>
  <dc:creator>TSG SA WG4 Codec</dc:creator>
  <cp:keywords>Extended Reality, 5G</cp:keywords>
  <dc:description/>
  <cp:lastModifiedBy>S4-201507</cp:lastModifiedBy>
  <cp:revision>2</cp:revision>
  <dcterms:created xsi:type="dcterms:W3CDTF">2020-12-23T11:36:00Z</dcterms:created>
  <dcterms:modified xsi:type="dcterms:W3CDTF">2020-12-23T11:36:00Z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0x010100EB28163D68FE8E4D9361964FDD814FC4</vt:lpwstr>
  </property>
</Properties>
</file>